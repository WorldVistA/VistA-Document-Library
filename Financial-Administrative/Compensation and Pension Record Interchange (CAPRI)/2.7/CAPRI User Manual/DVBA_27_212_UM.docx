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43DA09" w14:textId="0EDF2004" w:rsidR="00360390" w:rsidRDefault="00360390" w:rsidP="00360390">
      <w:pPr>
        <w:pStyle w:val="PreviewTOCTitle"/>
      </w:pPr>
      <w:bookmarkStart w:id="0" w:name="_Toc508873505"/>
      <w:bookmarkStart w:id="1" w:name="_Toc508874917"/>
      <w:bookmarkStart w:id="2" w:name="_Toc392045224"/>
      <w:bookmarkStart w:id="3" w:name="_Toc392051213"/>
      <w:bookmarkStart w:id="4" w:name="_Toc392580742"/>
    </w:p>
    <w:p w14:paraId="20DBEC55" w14:textId="215A4AA1" w:rsidR="005B2F08" w:rsidRDefault="005B2F08" w:rsidP="00360390">
      <w:pPr>
        <w:pStyle w:val="PreviewTOCTitle"/>
      </w:pPr>
    </w:p>
    <w:p w14:paraId="1FEDC40E" w14:textId="77777777" w:rsidR="005B2F08" w:rsidRDefault="005B2F08" w:rsidP="00360390">
      <w:pPr>
        <w:pStyle w:val="PreviewTOCTitle"/>
      </w:pPr>
    </w:p>
    <w:p w14:paraId="513A07C7" w14:textId="77777777" w:rsidR="00CC7A46" w:rsidRDefault="5B01E609" w:rsidP="00CC7A46">
      <w:pPr>
        <w:pStyle w:val="Title"/>
        <w:rPr>
          <w:rStyle w:val="Strong"/>
          <w:b/>
          <w:bCs/>
        </w:rPr>
      </w:pPr>
      <w:r w:rsidRPr="5B01E609">
        <w:rPr>
          <w:rStyle w:val="Strong"/>
          <w:b/>
          <w:bCs/>
        </w:rPr>
        <w:t>Compensation and Pension Record Interch</w:t>
      </w:r>
      <w:r w:rsidR="00D33CED">
        <w:rPr>
          <w:rStyle w:val="Strong"/>
          <w:b/>
          <w:bCs/>
        </w:rPr>
        <w:t xml:space="preserve">ange (CAPRI) Version </w:t>
      </w:r>
    </w:p>
    <w:p w14:paraId="125A6337" w14:textId="1D2F967D" w:rsidR="00CC7A46" w:rsidRPr="00CC7A46" w:rsidRDefault="00CC7A46" w:rsidP="00CC7A46">
      <w:pPr>
        <w:pStyle w:val="Title"/>
      </w:pPr>
      <w:r>
        <w:rPr>
          <w:rStyle w:val="Strong"/>
          <w:b/>
          <w:bCs/>
        </w:rPr>
        <w:t>DVBA*2.7*21</w:t>
      </w:r>
      <w:r w:rsidR="00A035B1">
        <w:rPr>
          <w:rStyle w:val="Strong"/>
          <w:b/>
          <w:bCs/>
        </w:rPr>
        <w:t>2</w:t>
      </w:r>
    </w:p>
    <w:p w14:paraId="2309329D" w14:textId="77777777" w:rsidR="00360390" w:rsidRDefault="00360390" w:rsidP="00360390">
      <w:pPr>
        <w:pStyle w:val="BodyText"/>
      </w:pPr>
    </w:p>
    <w:p w14:paraId="32E76F01" w14:textId="45AD017E" w:rsidR="00360390" w:rsidRDefault="00360390" w:rsidP="00360390">
      <w:pPr>
        <w:pStyle w:val="Title"/>
        <w:rPr>
          <w:rStyle w:val="Strong"/>
          <w:b/>
          <w:bCs/>
        </w:rPr>
      </w:pPr>
      <w:r w:rsidRPr="00360390">
        <w:rPr>
          <w:rStyle w:val="Strong"/>
          <w:b/>
          <w:bCs/>
        </w:rPr>
        <w:t>GUI</w:t>
      </w:r>
      <w:r w:rsidR="00CC7A46">
        <w:rPr>
          <w:rStyle w:val="Strong"/>
          <w:b/>
          <w:bCs/>
        </w:rPr>
        <w:t xml:space="preserve"> </w:t>
      </w:r>
      <w:r w:rsidRPr="00360390">
        <w:rPr>
          <w:rStyle w:val="Strong"/>
          <w:b/>
          <w:bCs/>
        </w:rPr>
        <w:t>User Manual</w:t>
      </w:r>
    </w:p>
    <w:p w14:paraId="2957B361" w14:textId="2022EAF5" w:rsidR="00360390" w:rsidRDefault="00360390" w:rsidP="00360390">
      <w:pPr>
        <w:pStyle w:val="BodyText"/>
        <w:jc w:val="center"/>
      </w:pPr>
      <w:r>
        <w:rPr>
          <w:noProof/>
        </w:rPr>
        <w:drawing>
          <wp:inline distT="0" distB="0" distL="0" distR="0" wp14:anchorId="6B07CDA4" wp14:editId="2568F2C8">
            <wp:extent cx="2462530" cy="2396490"/>
            <wp:effectExtent l="0" t="0" r="0" b="3810"/>
            <wp:docPr id="29" name="Picture 29" descr="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aww.va.gov/6102/graphicstandards/official_seals/Official_VA_Seal_embossed_web_3in.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62530" cy="2396490"/>
                    </a:xfrm>
                    <a:prstGeom prst="rect">
                      <a:avLst/>
                    </a:prstGeom>
                    <a:noFill/>
                    <a:ln>
                      <a:noFill/>
                    </a:ln>
                  </pic:spPr>
                </pic:pic>
              </a:graphicData>
            </a:graphic>
          </wp:inline>
        </w:drawing>
      </w:r>
    </w:p>
    <w:p w14:paraId="19AC1AFE" w14:textId="77777777" w:rsidR="00360390" w:rsidRDefault="00360390" w:rsidP="00360390">
      <w:pPr>
        <w:pStyle w:val="BodyText"/>
        <w:jc w:val="center"/>
      </w:pPr>
    </w:p>
    <w:p w14:paraId="0A367303" w14:textId="023268FF" w:rsidR="00CC7A46" w:rsidRDefault="00CC7A46" w:rsidP="00360390">
      <w:pPr>
        <w:jc w:val="center"/>
        <w:rPr>
          <w:rFonts w:ascii="Arial" w:hAnsi="Arial" w:cs="Arial"/>
          <w:b/>
          <w:sz w:val="28"/>
          <w:szCs w:val="28"/>
        </w:rPr>
      </w:pPr>
    </w:p>
    <w:p w14:paraId="11A1C14F" w14:textId="1D5C89A2" w:rsidR="00360390" w:rsidRDefault="00A035B1" w:rsidP="00360390">
      <w:pPr>
        <w:jc w:val="center"/>
        <w:rPr>
          <w:rFonts w:ascii="Arial" w:hAnsi="Arial" w:cs="Arial"/>
          <w:b/>
          <w:sz w:val="28"/>
          <w:szCs w:val="28"/>
        </w:rPr>
      </w:pPr>
      <w:r>
        <w:rPr>
          <w:rFonts w:ascii="Arial" w:hAnsi="Arial" w:cs="Arial"/>
          <w:b/>
          <w:sz w:val="28"/>
          <w:szCs w:val="28"/>
        </w:rPr>
        <w:t>September</w:t>
      </w:r>
      <w:r w:rsidR="005A717F">
        <w:rPr>
          <w:rFonts w:ascii="Arial" w:hAnsi="Arial" w:cs="Arial"/>
          <w:b/>
          <w:sz w:val="28"/>
          <w:szCs w:val="28"/>
        </w:rPr>
        <w:t xml:space="preserve"> </w:t>
      </w:r>
      <w:r w:rsidR="00360390">
        <w:rPr>
          <w:rFonts w:ascii="Arial" w:hAnsi="Arial" w:cs="Arial"/>
          <w:b/>
          <w:sz w:val="28"/>
          <w:szCs w:val="28"/>
        </w:rPr>
        <w:t>201</w:t>
      </w:r>
      <w:r w:rsidR="00135861">
        <w:rPr>
          <w:rFonts w:ascii="Arial" w:hAnsi="Arial" w:cs="Arial"/>
          <w:b/>
          <w:sz w:val="28"/>
          <w:szCs w:val="28"/>
        </w:rPr>
        <w:t>9</w:t>
      </w:r>
    </w:p>
    <w:p w14:paraId="0581BA10" w14:textId="77777777" w:rsidR="00360390" w:rsidRDefault="00360390" w:rsidP="00360390">
      <w:pPr>
        <w:jc w:val="center"/>
        <w:rPr>
          <w:rFonts w:ascii="Arial" w:hAnsi="Arial" w:cs="Arial"/>
          <w:b/>
          <w:sz w:val="28"/>
          <w:szCs w:val="28"/>
        </w:rPr>
      </w:pPr>
    </w:p>
    <w:p w14:paraId="5CCB9A6E" w14:textId="77777777" w:rsidR="00360390" w:rsidRPr="00FB1F10" w:rsidRDefault="00360390" w:rsidP="00360390">
      <w:pPr>
        <w:jc w:val="center"/>
        <w:rPr>
          <w:rFonts w:ascii="Arial" w:hAnsi="Arial" w:cs="Arial"/>
          <w:sz w:val="28"/>
          <w:szCs w:val="32"/>
        </w:rPr>
      </w:pPr>
      <w:r w:rsidRPr="00FB1F10">
        <w:rPr>
          <w:rFonts w:ascii="Arial" w:hAnsi="Arial" w:cs="Arial"/>
          <w:b/>
          <w:sz w:val="28"/>
          <w:szCs w:val="32"/>
        </w:rPr>
        <w:t>Department of Veterans Affairs</w:t>
      </w:r>
    </w:p>
    <w:p w14:paraId="09F044A8" w14:textId="77777777" w:rsidR="00360390" w:rsidRDefault="00360390" w:rsidP="00360390">
      <w:pPr>
        <w:jc w:val="center"/>
        <w:rPr>
          <w:rFonts w:ascii="Arial" w:hAnsi="Arial" w:cs="Arial"/>
          <w:b/>
          <w:sz w:val="28"/>
          <w:szCs w:val="28"/>
        </w:rPr>
      </w:pPr>
    </w:p>
    <w:p w14:paraId="556BF678" w14:textId="77777777" w:rsidR="00F036E9" w:rsidRDefault="00360390" w:rsidP="00360390">
      <w:pPr>
        <w:pStyle w:val="BodyText"/>
        <w:jc w:val="center"/>
        <w:rPr>
          <w:rFonts w:ascii="Arial" w:hAnsi="Arial" w:cs="Arial"/>
          <w:b/>
          <w:sz w:val="28"/>
          <w:szCs w:val="28"/>
        </w:rPr>
        <w:sectPr w:rsidR="00F036E9" w:rsidSect="00561B9E">
          <w:footerReference w:type="default" r:id="rId13"/>
          <w:pgSz w:w="12240" w:h="15840" w:code="1"/>
          <w:pgMar w:top="1350" w:right="1260" w:bottom="1350" w:left="1350" w:header="720" w:footer="720" w:gutter="0"/>
          <w:pgNumType w:fmt="lowerRoman" w:start="1"/>
          <w:cols w:space="720"/>
          <w:titlePg/>
          <w:docGrid w:linePitch="360"/>
        </w:sectPr>
      </w:pPr>
      <w:r>
        <w:rPr>
          <w:rFonts w:ascii="Arial" w:hAnsi="Arial" w:cs="Arial"/>
          <w:b/>
          <w:sz w:val="28"/>
          <w:szCs w:val="28"/>
        </w:rPr>
        <w:t>Office of Information and Technology (OIT)</w:t>
      </w:r>
    </w:p>
    <w:bookmarkEnd w:id="0"/>
    <w:bookmarkEnd w:id="1"/>
    <w:bookmarkEnd w:id="2"/>
    <w:bookmarkEnd w:id="3"/>
    <w:bookmarkEnd w:id="4"/>
    <w:tbl>
      <w:tblPr>
        <w:tblStyle w:val="TableGrid"/>
        <w:tblW w:w="9985" w:type="dxa"/>
        <w:tblLayout w:type="fixed"/>
        <w:tblCellMar>
          <w:top w:w="29" w:type="dxa"/>
          <w:left w:w="115" w:type="dxa"/>
          <w:bottom w:w="29" w:type="dxa"/>
          <w:right w:w="115" w:type="dxa"/>
        </w:tblCellMar>
        <w:tblLook w:val="0600" w:firstRow="0" w:lastRow="0" w:firstColumn="0" w:lastColumn="0" w:noHBand="1" w:noVBand="1"/>
      </w:tblPr>
      <w:tblGrid>
        <w:gridCol w:w="1615"/>
        <w:gridCol w:w="1080"/>
        <w:gridCol w:w="3690"/>
        <w:gridCol w:w="1800"/>
        <w:gridCol w:w="1800"/>
      </w:tblGrid>
      <w:tr w:rsidR="00335BF6" w:rsidRPr="0093426A" w14:paraId="17CBC1DC" w14:textId="77777777" w:rsidTr="007027F4">
        <w:trPr>
          <w:trHeight w:val="798"/>
          <w:tblHeader/>
        </w:trPr>
        <w:tc>
          <w:tcPr>
            <w:tcW w:w="1615" w:type="dxa"/>
            <w:tcBorders>
              <w:top w:val="nil"/>
              <w:left w:val="nil"/>
              <w:bottom w:val="single" w:sz="4" w:space="0" w:color="auto"/>
              <w:right w:val="nil"/>
            </w:tcBorders>
            <w:shd w:val="clear" w:color="auto" w:fill="auto"/>
            <w:vAlign w:val="center"/>
          </w:tcPr>
          <w:p w14:paraId="3EFD3529" w14:textId="22C55C43" w:rsidR="00335BF6" w:rsidRPr="0093426A" w:rsidRDefault="00335BF6" w:rsidP="007027F4">
            <w:pPr>
              <w:spacing w:before="0" w:after="0"/>
              <w:jc w:val="center"/>
              <w:rPr>
                <w:rFonts w:ascii="Arial" w:hAnsi="Arial" w:cs="Arial"/>
                <w:sz w:val="20"/>
                <w:szCs w:val="20"/>
              </w:rPr>
            </w:pPr>
          </w:p>
        </w:tc>
        <w:tc>
          <w:tcPr>
            <w:tcW w:w="1080" w:type="dxa"/>
            <w:tcBorders>
              <w:top w:val="nil"/>
              <w:left w:val="nil"/>
              <w:bottom w:val="single" w:sz="4" w:space="0" w:color="auto"/>
              <w:right w:val="nil"/>
            </w:tcBorders>
            <w:shd w:val="clear" w:color="auto" w:fill="auto"/>
            <w:vAlign w:val="center"/>
          </w:tcPr>
          <w:p w14:paraId="12ED3758" w14:textId="33E2AC61" w:rsidR="00335BF6" w:rsidRPr="0093426A" w:rsidRDefault="00335BF6" w:rsidP="007027F4">
            <w:pPr>
              <w:spacing w:before="0" w:after="0"/>
              <w:jc w:val="center"/>
              <w:rPr>
                <w:rFonts w:ascii="Arial" w:hAnsi="Arial" w:cs="Arial"/>
                <w:sz w:val="20"/>
                <w:szCs w:val="20"/>
              </w:rPr>
            </w:pPr>
          </w:p>
        </w:tc>
        <w:tc>
          <w:tcPr>
            <w:tcW w:w="3690" w:type="dxa"/>
            <w:tcBorders>
              <w:top w:val="nil"/>
              <w:left w:val="nil"/>
              <w:bottom w:val="single" w:sz="4" w:space="0" w:color="auto"/>
              <w:right w:val="nil"/>
            </w:tcBorders>
            <w:shd w:val="clear" w:color="auto" w:fill="auto"/>
            <w:vAlign w:val="center"/>
          </w:tcPr>
          <w:p w14:paraId="3170EF74" w14:textId="46D7E5A4" w:rsidR="00335BF6" w:rsidRPr="0093426A" w:rsidRDefault="007027F4" w:rsidP="007027F4">
            <w:pPr>
              <w:spacing w:before="0" w:after="0"/>
              <w:jc w:val="center"/>
              <w:rPr>
                <w:rFonts w:ascii="Arial" w:hAnsi="Arial" w:cs="Arial"/>
                <w:sz w:val="20"/>
                <w:szCs w:val="20"/>
              </w:rPr>
            </w:pPr>
            <w:r w:rsidRPr="0093426A">
              <w:rPr>
                <w:rFonts w:ascii="Arial" w:hAnsi="Arial" w:cs="Arial"/>
                <w:b/>
                <w:sz w:val="20"/>
                <w:szCs w:val="20"/>
              </w:rPr>
              <w:t>Revision History</w:t>
            </w:r>
          </w:p>
        </w:tc>
        <w:tc>
          <w:tcPr>
            <w:tcW w:w="1800" w:type="dxa"/>
            <w:tcBorders>
              <w:top w:val="nil"/>
              <w:left w:val="nil"/>
              <w:bottom w:val="single" w:sz="4" w:space="0" w:color="auto"/>
              <w:right w:val="nil"/>
            </w:tcBorders>
            <w:shd w:val="clear" w:color="auto" w:fill="auto"/>
            <w:vAlign w:val="center"/>
          </w:tcPr>
          <w:p w14:paraId="549F0FBA" w14:textId="19FBCB86" w:rsidR="00335BF6" w:rsidRPr="0093426A" w:rsidRDefault="00335BF6" w:rsidP="007027F4">
            <w:pPr>
              <w:spacing w:before="0" w:after="0"/>
              <w:jc w:val="center"/>
              <w:rPr>
                <w:rFonts w:ascii="Arial" w:hAnsi="Arial" w:cs="Arial"/>
                <w:sz w:val="20"/>
                <w:szCs w:val="20"/>
              </w:rPr>
            </w:pPr>
          </w:p>
        </w:tc>
        <w:tc>
          <w:tcPr>
            <w:tcW w:w="1800" w:type="dxa"/>
            <w:tcBorders>
              <w:top w:val="nil"/>
              <w:left w:val="nil"/>
              <w:bottom w:val="single" w:sz="4" w:space="0" w:color="auto"/>
              <w:right w:val="nil"/>
            </w:tcBorders>
            <w:shd w:val="clear" w:color="auto" w:fill="auto"/>
            <w:vAlign w:val="center"/>
          </w:tcPr>
          <w:p w14:paraId="752B438F" w14:textId="6BBB95B0" w:rsidR="00335BF6" w:rsidRPr="0093426A" w:rsidRDefault="00335BF6" w:rsidP="007027F4">
            <w:pPr>
              <w:spacing w:before="0" w:after="0"/>
              <w:jc w:val="center"/>
              <w:rPr>
                <w:rFonts w:ascii="Arial" w:hAnsi="Arial" w:cs="Arial"/>
                <w:sz w:val="20"/>
                <w:szCs w:val="20"/>
              </w:rPr>
            </w:pPr>
          </w:p>
        </w:tc>
      </w:tr>
      <w:tr w:rsidR="007027F4" w:rsidRPr="0093426A" w14:paraId="2556DA97" w14:textId="77777777" w:rsidTr="007027F4">
        <w:trPr>
          <w:trHeight w:val="798"/>
          <w:tblHeader/>
        </w:trPr>
        <w:tc>
          <w:tcPr>
            <w:tcW w:w="1615" w:type="dxa"/>
            <w:tcBorders>
              <w:top w:val="single" w:sz="4" w:space="0" w:color="auto"/>
            </w:tcBorders>
            <w:shd w:val="pct25" w:color="auto" w:fill="auto"/>
            <w:vAlign w:val="center"/>
          </w:tcPr>
          <w:p w14:paraId="1F1484AE" w14:textId="70AEB1A5" w:rsidR="007027F4" w:rsidRPr="0093426A" w:rsidRDefault="007027F4" w:rsidP="007027F4">
            <w:pPr>
              <w:spacing w:before="0" w:after="0"/>
              <w:rPr>
                <w:rFonts w:ascii="Arial" w:hAnsi="Arial" w:cs="Arial"/>
                <w:b/>
                <w:sz w:val="20"/>
                <w:szCs w:val="20"/>
              </w:rPr>
            </w:pPr>
            <w:r w:rsidRPr="0093426A">
              <w:rPr>
                <w:rFonts w:ascii="Arial" w:hAnsi="Arial" w:cs="Arial"/>
                <w:b/>
                <w:sz w:val="20"/>
                <w:szCs w:val="20"/>
              </w:rPr>
              <w:t>Date</w:t>
            </w:r>
          </w:p>
        </w:tc>
        <w:tc>
          <w:tcPr>
            <w:tcW w:w="1080" w:type="dxa"/>
            <w:tcBorders>
              <w:top w:val="single" w:sz="4" w:space="0" w:color="auto"/>
            </w:tcBorders>
            <w:shd w:val="pct25" w:color="auto" w:fill="auto"/>
            <w:vAlign w:val="center"/>
          </w:tcPr>
          <w:p w14:paraId="7132C7F2" w14:textId="78E1E7D2" w:rsidR="007027F4" w:rsidRPr="0093426A" w:rsidRDefault="007027F4" w:rsidP="007027F4">
            <w:pPr>
              <w:spacing w:before="0" w:after="0"/>
              <w:rPr>
                <w:rFonts w:ascii="Arial" w:hAnsi="Arial" w:cs="Arial"/>
                <w:b/>
                <w:sz w:val="20"/>
                <w:szCs w:val="20"/>
              </w:rPr>
            </w:pPr>
            <w:r w:rsidRPr="0093426A">
              <w:rPr>
                <w:rFonts w:ascii="Arial" w:hAnsi="Arial" w:cs="Arial"/>
                <w:b/>
                <w:sz w:val="20"/>
                <w:szCs w:val="20"/>
              </w:rPr>
              <w:t>Revision</w:t>
            </w:r>
          </w:p>
        </w:tc>
        <w:tc>
          <w:tcPr>
            <w:tcW w:w="3690" w:type="dxa"/>
            <w:tcBorders>
              <w:top w:val="single" w:sz="4" w:space="0" w:color="auto"/>
            </w:tcBorders>
            <w:shd w:val="pct25" w:color="auto" w:fill="auto"/>
            <w:vAlign w:val="center"/>
          </w:tcPr>
          <w:p w14:paraId="442D8CB8" w14:textId="0D875E40" w:rsidR="007027F4" w:rsidRPr="0093426A" w:rsidRDefault="007027F4" w:rsidP="007027F4">
            <w:pPr>
              <w:spacing w:before="0" w:after="0"/>
              <w:rPr>
                <w:rFonts w:ascii="Arial" w:hAnsi="Arial" w:cs="Arial"/>
                <w:b/>
                <w:sz w:val="20"/>
                <w:szCs w:val="20"/>
              </w:rPr>
            </w:pPr>
            <w:r w:rsidRPr="0093426A">
              <w:rPr>
                <w:rFonts w:ascii="Arial" w:hAnsi="Arial" w:cs="Arial"/>
                <w:b/>
                <w:sz w:val="20"/>
                <w:szCs w:val="20"/>
              </w:rPr>
              <w:t>Description (Patch # if Applicable)</w:t>
            </w:r>
          </w:p>
        </w:tc>
        <w:tc>
          <w:tcPr>
            <w:tcW w:w="1800" w:type="dxa"/>
            <w:tcBorders>
              <w:top w:val="single" w:sz="4" w:space="0" w:color="auto"/>
            </w:tcBorders>
            <w:shd w:val="pct25" w:color="auto" w:fill="auto"/>
            <w:vAlign w:val="center"/>
          </w:tcPr>
          <w:p w14:paraId="227C47C9" w14:textId="1D377393" w:rsidR="007027F4" w:rsidRPr="0093426A" w:rsidRDefault="007027F4" w:rsidP="007027F4">
            <w:pPr>
              <w:spacing w:before="0" w:after="0"/>
              <w:rPr>
                <w:rFonts w:ascii="Arial" w:hAnsi="Arial" w:cs="Arial"/>
                <w:b/>
                <w:sz w:val="20"/>
                <w:szCs w:val="20"/>
              </w:rPr>
            </w:pPr>
            <w:r w:rsidRPr="0093426A">
              <w:rPr>
                <w:rFonts w:ascii="Arial" w:hAnsi="Arial" w:cs="Arial"/>
                <w:b/>
                <w:sz w:val="20"/>
                <w:szCs w:val="20"/>
              </w:rPr>
              <w:t>Project Manager</w:t>
            </w:r>
          </w:p>
        </w:tc>
        <w:tc>
          <w:tcPr>
            <w:tcW w:w="1800" w:type="dxa"/>
            <w:tcBorders>
              <w:top w:val="single" w:sz="4" w:space="0" w:color="auto"/>
            </w:tcBorders>
            <w:shd w:val="pct25" w:color="auto" w:fill="auto"/>
            <w:vAlign w:val="center"/>
          </w:tcPr>
          <w:p w14:paraId="14DAB4CD" w14:textId="73599C53" w:rsidR="007027F4" w:rsidRPr="0093426A" w:rsidRDefault="007027F4" w:rsidP="007027F4">
            <w:pPr>
              <w:spacing w:before="0" w:after="0"/>
              <w:rPr>
                <w:rFonts w:ascii="Arial" w:hAnsi="Arial" w:cs="Arial"/>
                <w:b/>
                <w:sz w:val="20"/>
                <w:szCs w:val="20"/>
              </w:rPr>
            </w:pPr>
            <w:r w:rsidRPr="0093426A">
              <w:rPr>
                <w:rFonts w:ascii="Arial" w:hAnsi="Arial" w:cs="Arial"/>
                <w:b/>
                <w:sz w:val="20"/>
                <w:szCs w:val="20"/>
              </w:rPr>
              <w:t>Technical Writer</w:t>
            </w:r>
          </w:p>
        </w:tc>
      </w:tr>
      <w:tr w:rsidR="00A035B1" w:rsidRPr="0093426A" w14:paraId="69D40D53" w14:textId="77777777" w:rsidTr="00500807">
        <w:trPr>
          <w:trHeight w:val="798"/>
          <w:tblHeader/>
        </w:trPr>
        <w:tc>
          <w:tcPr>
            <w:tcW w:w="1615" w:type="dxa"/>
            <w:shd w:val="clear" w:color="auto" w:fill="auto"/>
          </w:tcPr>
          <w:p w14:paraId="635DCD21" w14:textId="2FF24AEC" w:rsidR="00A035B1" w:rsidRPr="0093426A" w:rsidRDefault="00A035B1" w:rsidP="00A035B1">
            <w:pPr>
              <w:spacing w:before="0" w:after="0"/>
              <w:rPr>
                <w:rFonts w:ascii="Arial" w:hAnsi="Arial" w:cs="Arial"/>
                <w:b/>
                <w:sz w:val="20"/>
                <w:szCs w:val="20"/>
              </w:rPr>
            </w:pPr>
            <w:r w:rsidRPr="0093426A">
              <w:rPr>
                <w:rFonts w:ascii="Arial" w:hAnsi="Arial" w:cs="Arial"/>
                <w:sz w:val="18"/>
                <w:szCs w:val="18"/>
              </w:rPr>
              <w:t>September 2019</w:t>
            </w:r>
          </w:p>
        </w:tc>
        <w:tc>
          <w:tcPr>
            <w:tcW w:w="1080" w:type="dxa"/>
            <w:shd w:val="clear" w:color="auto" w:fill="auto"/>
          </w:tcPr>
          <w:p w14:paraId="20934F18" w14:textId="18A71E8C" w:rsidR="00A035B1" w:rsidRPr="0093426A" w:rsidRDefault="00A035B1" w:rsidP="00E67B77">
            <w:pPr>
              <w:spacing w:before="0"/>
              <w:rPr>
                <w:rFonts w:ascii="Arial" w:hAnsi="Arial" w:cs="Arial"/>
                <w:b/>
                <w:sz w:val="18"/>
                <w:szCs w:val="18"/>
              </w:rPr>
            </w:pPr>
            <w:r w:rsidRPr="0093426A">
              <w:rPr>
                <w:rFonts w:ascii="Arial" w:hAnsi="Arial" w:cs="Arial"/>
                <w:sz w:val="18"/>
                <w:szCs w:val="18"/>
              </w:rPr>
              <w:t>8.</w:t>
            </w:r>
            <w:r w:rsidR="007642A3" w:rsidRPr="0093426A">
              <w:rPr>
                <w:rFonts w:ascii="Arial" w:hAnsi="Arial" w:cs="Arial"/>
                <w:sz w:val="18"/>
                <w:szCs w:val="18"/>
              </w:rPr>
              <w:t>3</w:t>
            </w:r>
            <w:r w:rsidR="00500807" w:rsidRPr="0093426A">
              <w:rPr>
                <w:rFonts w:ascii="Arial" w:hAnsi="Arial" w:cs="Arial"/>
                <w:sz w:val="18"/>
                <w:szCs w:val="18"/>
              </w:rPr>
              <w:t>2</w:t>
            </w:r>
          </w:p>
        </w:tc>
        <w:tc>
          <w:tcPr>
            <w:tcW w:w="3690" w:type="dxa"/>
            <w:shd w:val="clear" w:color="auto" w:fill="auto"/>
          </w:tcPr>
          <w:p w14:paraId="07F2F070" w14:textId="77777777" w:rsidR="00A035B1" w:rsidRPr="0093426A" w:rsidRDefault="00A035B1" w:rsidP="00A035B1">
            <w:pPr>
              <w:keepNext/>
              <w:keepLines/>
              <w:spacing w:before="0" w:after="0"/>
              <w:rPr>
                <w:rFonts w:ascii="Arial" w:hAnsi="Arial" w:cs="Arial"/>
                <w:sz w:val="18"/>
                <w:szCs w:val="18"/>
              </w:rPr>
            </w:pPr>
            <w:r w:rsidRPr="0093426A">
              <w:rPr>
                <w:rFonts w:ascii="Arial" w:hAnsi="Arial" w:cs="Arial"/>
                <w:sz w:val="18"/>
                <w:szCs w:val="18"/>
              </w:rPr>
              <w:t>Section 1.5.2:</w:t>
            </w:r>
          </w:p>
          <w:p w14:paraId="7D7320B0" w14:textId="77777777" w:rsidR="00A035B1" w:rsidRPr="0093426A" w:rsidRDefault="00A035B1" w:rsidP="00A035B1">
            <w:pPr>
              <w:pStyle w:val="ListParagraph"/>
              <w:keepNext/>
              <w:keepLines/>
              <w:numPr>
                <w:ilvl w:val="0"/>
                <w:numId w:val="55"/>
              </w:numPr>
              <w:spacing w:before="0"/>
              <w:ind w:left="331" w:hanging="180"/>
              <w:rPr>
                <w:sz w:val="18"/>
                <w:szCs w:val="18"/>
              </w:rPr>
            </w:pPr>
            <w:r w:rsidRPr="0093426A">
              <w:rPr>
                <w:sz w:val="18"/>
                <w:szCs w:val="18"/>
              </w:rPr>
              <w:t>Figure 1-9, new patient Selector screen</w:t>
            </w:r>
          </w:p>
          <w:p w14:paraId="536944C4" w14:textId="77777777" w:rsidR="000F60F7" w:rsidRPr="0093426A" w:rsidRDefault="000F60F7" w:rsidP="00A035B1">
            <w:pPr>
              <w:keepNext/>
              <w:keepLines/>
              <w:spacing w:before="0" w:after="0"/>
              <w:rPr>
                <w:rFonts w:ascii="Arial" w:hAnsi="Arial" w:cs="Arial"/>
                <w:sz w:val="18"/>
                <w:szCs w:val="18"/>
              </w:rPr>
            </w:pPr>
          </w:p>
          <w:p w14:paraId="44B9EA69" w14:textId="247263BE" w:rsidR="00A035B1" w:rsidRPr="0093426A" w:rsidRDefault="00A035B1" w:rsidP="00A035B1">
            <w:pPr>
              <w:keepNext/>
              <w:keepLines/>
              <w:spacing w:before="0" w:after="0"/>
              <w:rPr>
                <w:rFonts w:ascii="Arial" w:hAnsi="Arial" w:cs="Arial"/>
                <w:sz w:val="18"/>
                <w:szCs w:val="18"/>
              </w:rPr>
            </w:pPr>
            <w:r w:rsidRPr="0093426A">
              <w:rPr>
                <w:rFonts w:ascii="Arial" w:hAnsi="Arial" w:cs="Arial"/>
                <w:sz w:val="18"/>
                <w:szCs w:val="18"/>
              </w:rPr>
              <w:t>Section 2.1.4: Figure 2-19, new Other Facilities Visited by Vet screen</w:t>
            </w:r>
          </w:p>
          <w:p w14:paraId="2B629C55" w14:textId="77777777" w:rsidR="00A035B1" w:rsidRPr="0093426A" w:rsidRDefault="00A035B1" w:rsidP="00A035B1">
            <w:pPr>
              <w:keepNext/>
              <w:keepLines/>
              <w:spacing w:before="0" w:after="0"/>
              <w:rPr>
                <w:rFonts w:ascii="Arial" w:hAnsi="Arial" w:cs="Arial"/>
                <w:sz w:val="18"/>
                <w:szCs w:val="18"/>
              </w:rPr>
            </w:pPr>
          </w:p>
          <w:p w14:paraId="09D53F4A" w14:textId="77777777" w:rsidR="00A035B1" w:rsidRPr="0093426A" w:rsidRDefault="00A035B1" w:rsidP="00A035B1">
            <w:pPr>
              <w:keepNext/>
              <w:keepLines/>
              <w:spacing w:before="0" w:after="0"/>
              <w:rPr>
                <w:rFonts w:ascii="Arial" w:hAnsi="Arial" w:cs="Arial"/>
                <w:sz w:val="18"/>
                <w:szCs w:val="18"/>
              </w:rPr>
            </w:pPr>
            <w:bookmarkStart w:id="5" w:name="_GoBack"/>
            <w:bookmarkEnd w:id="5"/>
            <w:r w:rsidRPr="0093426A">
              <w:rPr>
                <w:rFonts w:ascii="Arial" w:hAnsi="Arial" w:cs="Arial"/>
                <w:sz w:val="18"/>
                <w:szCs w:val="18"/>
              </w:rPr>
              <w:t>Section 3.11: (New) Error Message for 7131 Request</w:t>
            </w:r>
          </w:p>
          <w:p w14:paraId="54E99E5F" w14:textId="77777777" w:rsidR="00A035B1" w:rsidRPr="0093426A" w:rsidRDefault="00A035B1" w:rsidP="00A035B1">
            <w:pPr>
              <w:keepNext/>
              <w:keepLines/>
              <w:spacing w:before="0" w:after="0"/>
              <w:rPr>
                <w:rFonts w:ascii="Arial" w:hAnsi="Arial" w:cs="Arial"/>
                <w:sz w:val="18"/>
                <w:szCs w:val="18"/>
              </w:rPr>
            </w:pPr>
          </w:p>
          <w:p w14:paraId="216D8DF6" w14:textId="77777777" w:rsidR="00A035B1" w:rsidRPr="0093426A" w:rsidRDefault="00A035B1" w:rsidP="00A035B1">
            <w:pPr>
              <w:keepNext/>
              <w:keepLines/>
              <w:spacing w:before="0" w:after="0"/>
              <w:rPr>
                <w:rFonts w:ascii="Arial" w:hAnsi="Arial" w:cs="Arial"/>
                <w:sz w:val="18"/>
                <w:szCs w:val="18"/>
              </w:rPr>
            </w:pPr>
            <w:r w:rsidRPr="0093426A">
              <w:rPr>
                <w:rFonts w:ascii="Arial" w:hAnsi="Arial" w:cs="Arial"/>
                <w:sz w:val="18"/>
                <w:szCs w:val="18"/>
              </w:rPr>
              <w:t>Section 3.12: (</w:t>
            </w:r>
            <w:proofErr w:type="gramStart"/>
            <w:r w:rsidRPr="0093426A">
              <w:rPr>
                <w:rFonts w:ascii="Arial" w:hAnsi="Arial" w:cs="Arial"/>
                <w:sz w:val="18"/>
                <w:szCs w:val="18"/>
              </w:rPr>
              <w:t>New)  Error</w:t>
            </w:r>
            <w:proofErr w:type="gramEnd"/>
            <w:r w:rsidRPr="0093426A">
              <w:rPr>
                <w:rFonts w:ascii="Arial" w:hAnsi="Arial" w:cs="Arial"/>
                <w:sz w:val="18"/>
                <w:szCs w:val="18"/>
              </w:rPr>
              <w:t xml:space="preserve"> Message on Enterprise Search</w:t>
            </w:r>
          </w:p>
          <w:p w14:paraId="02EBDBFB" w14:textId="77777777" w:rsidR="00A035B1" w:rsidRPr="0093426A" w:rsidRDefault="00A035B1" w:rsidP="00A035B1">
            <w:pPr>
              <w:keepNext/>
              <w:keepLines/>
              <w:spacing w:before="0" w:after="0"/>
              <w:rPr>
                <w:rFonts w:ascii="Arial" w:hAnsi="Arial" w:cs="Arial"/>
                <w:sz w:val="18"/>
                <w:szCs w:val="18"/>
              </w:rPr>
            </w:pPr>
          </w:p>
          <w:p w14:paraId="2D62D5D8" w14:textId="77777777" w:rsidR="00A035B1" w:rsidRPr="0093426A" w:rsidRDefault="00A035B1" w:rsidP="00A035B1">
            <w:pPr>
              <w:keepNext/>
              <w:keepLines/>
              <w:spacing w:before="0" w:after="0"/>
              <w:rPr>
                <w:rFonts w:ascii="Arial" w:hAnsi="Arial" w:cs="Arial"/>
                <w:sz w:val="18"/>
                <w:szCs w:val="18"/>
              </w:rPr>
            </w:pPr>
            <w:r w:rsidRPr="0093426A">
              <w:rPr>
                <w:rFonts w:ascii="Arial" w:hAnsi="Arial" w:cs="Arial"/>
                <w:sz w:val="18"/>
                <w:szCs w:val="18"/>
              </w:rPr>
              <w:t>Section 3.13: (New) Error Message on CAPRI Edit Exam List Parameters (MAS) Option</w:t>
            </w:r>
          </w:p>
          <w:p w14:paraId="43B29903" w14:textId="77777777" w:rsidR="00A035B1" w:rsidRPr="0093426A" w:rsidRDefault="00A035B1" w:rsidP="00A035B1">
            <w:pPr>
              <w:keepNext/>
              <w:keepLines/>
              <w:spacing w:before="0" w:after="0"/>
              <w:rPr>
                <w:rFonts w:ascii="Arial" w:hAnsi="Arial" w:cs="Arial"/>
                <w:sz w:val="18"/>
                <w:szCs w:val="18"/>
              </w:rPr>
            </w:pPr>
          </w:p>
          <w:p w14:paraId="35A4D4E4" w14:textId="77777777" w:rsidR="00A035B1" w:rsidRPr="0093426A" w:rsidRDefault="00A035B1" w:rsidP="00A035B1">
            <w:pPr>
              <w:keepNext/>
              <w:keepLines/>
              <w:spacing w:before="0" w:after="0"/>
              <w:rPr>
                <w:rFonts w:ascii="Arial" w:hAnsi="Arial" w:cs="Arial"/>
                <w:sz w:val="18"/>
                <w:szCs w:val="18"/>
              </w:rPr>
            </w:pPr>
            <w:r w:rsidRPr="0093426A">
              <w:rPr>
                <w:rFonts w:ascii="Arial" w:hAnsi="Arial" w:cs="Arial"/>
                <w:sz w:val="18"/>
                <w:szCs w:val="18"/>
              </w:rPr>
              <w:t>Section 3.14: (New) Error Message on Other Facilities Visited</w:t>
            </w:r>
          </w:p>
          <w:p w14:paraId="0F880FA4" w14:textId="77777777" w:rsidR="00A035B1" w:rsidRPr="0093426A" w:rsidRDefault="00A035B1" w:rsidP="00A035B1">
            <w:pPr>
              <w:keepNext/>
              <w:keepLines/>
              <w:spacing w:before="0"/>
              <w:rPr>
                <w:rFonts w:ascii="Arial" w:hAnsi="Arial" w:cs="Arial"/>
                <w:sz w:val="18"/>
                <w:szCs w:val="18"/>
              </w:rPr>
            </w:pPr>
          </w:p>
          <w:p w14:paraId="4E4E18F8" w14:textId="71CCADC3" w:rsidR="00A035B1" w:rsidRPr="0093426A" w:rsidRDefault="00A035B1" w:rsidP="00A035B1">
            <w:pPr>
              <w:spacing w:before="0" w:after="0"/>
              <w:rPr>
                <w:rFonts w:ascii="Arial" w:hAnsi="Arial" w:cs="Arial"/>
                <w:b/>
                <w:sz w:val="20"/>
                <w:szCs w:val="20"/>
              </w:rPr>
            </w:pPr>
            <w:r w:rsidRPr="0093426A">
              <w:rPr>
                <w:rFonts w:ascii="Arial" w:hAnsi="Arial" w:cs="Arial"/>
                <w:sz w:val="18"/>
                <w:szCs w:val="18"/>
              </w:rPr>
              <w:t>Global: Updated date on Title page and in footers to September 2019</w:t>
            </w:r>
          </w:p>
        </w:tc>
        <w:tc>
          <w:tcPr>
            <w:tcW w:w="1800" w:type="dxa"/>
            <w:shd w:val="clear" w:color="auto" w:fill="auto"/>
          </w:tcPr>
          <w:p w14:paraId="2520C65A" w14:textId="543311F7" w:rsidR="00A035B1" w:rsidRPr="0093426A" w:rsidRDefault="00A035B1" w:rsidP="00A035B1">
            <w:pPr>
              <w:spacing w:before="0" w:after="0"/>
              <w:rPr>
                <w:rFonts w:ascii="Arial" w:hAnsi="Arial" w:cs="Arial"/>
                <w:b/>
                <w:sz w:val="20"/>
                <w:szCs w:val="20"/>
              </w:rPr>
            </w:pPr>
            <w:r w:rsidRPr="0093426A">
              <w:rPr>
                <w:rFonts w:ascii="Arial" w:hAnsi="Arial" w:cs="Arial"/>
                <w:sz w:val="18"/>
                <w:szCs w:val="18"/>
              </w:rPr>
              <w:t>Ricky Stephens</w:t>
            </w:r>
          </w:p>
        </w:tc>
        <w:tc>
          <w:tcPr>
            <w:tcW w:w="1800" w:type="dxa"/>
            <w:shd w:val="clear" w:color="auto" w:fill="auto"/>
          </w:tcPr>
          <w:p w14:paraId="75661F84" w14:textId="464521F2" w:rsidR="00A035B1" w:rsidRPr="0093426A" w:rsidRDefault="00A035B1" w:rsidP="00A035B1">
            <w:pPr>
              <w:spacing w:before="0" w:after="0"/>
              <w:rPr>
                <w:rFonts w:ascii="Arial" w:hAnsi="Arial" w:cs="Arial"/>
                <w:b/>
                <w:sz w:val="20"/>
                <w:szCs w:val="20"/>
              </w:rPr>
            </w:pPr>
            <w:r w:rsidRPr="0093426A">
              <w:rPr>
                <w:rFonts w:ascii="Arial" w:hAnsi="Arial" w:cs="Arial"/>
                <w:sz w:val="18"/>
                <w:szCs w:val="18"/>
              </w:rPr>
              <w:t>C. Bernier</w:t>
            </w:r>
          </w:p>
        </w:tc>
      </w:tr>
      <w:tr w:rsidR="00A035B1" w:rsidRPr="0093426A" w14:paraId="37844B50" w14:textId="77777777" w:rsidTr="00500807">
        <w:trPr>
          <w:tblHeader/>
        </w:trPr>
        <w:tc>
          <w:tcPr>
            <w:tcW w:w="1615" w:type="dxa"/>
          </w:tcPr>
          <w:p w14:paraId="6CA12E59" w14:textId="3EC9F4CC" w:rsidR="00A035B1" w:rsidRPr="0093426A" w:rsidRDefault="00A035B1" w:rsidP="00A035B1">
            <w:pPr>
              <w:spacing w:before="0" w:after="0"/>
              <w:rPr>
                <w:rFonts w:ascii="Arial" w:hAnsi="Arial" w:cs="Arial"/>
                <w:sz w:val="18"/>
                <w:szCs w:val="18"/>
              </w:rPr>
            </w:pPr>
            <w:r w:rsidRPr="0093426A">
              <w:rPr>
                <w:rFonts w:ascii="Arial" w:hAnsi="Arial" w:cs="Arial"/>
                <w:sz w:val="18"/>
                <w:szCs w:val="18"/>
              </w:rPr>
              <w:t>July 2019</w:t>
            </w:r>
          </w:p>
        </w:tc>
        <w:tc>
          <w:tcPr>
            <w:tcW w:w="1080" w:type="dxa"/>
          </w:tcPr>
          <w:p w14:paraId="7E7BF1EE" w14:textId="1ED1CB9A" w:rsidR="00A035B1" w:rsidRPr="0093426A" w:rsidRDefault="00A035B1" w:rsidP="00E67B77">
            <w:pPr>
              <w:spacing w:before="0"/>
              <w:rPr>
                <w:rFonts w:ascii="Arial" w:hAnsi="Arial" w:cs="Arial"/>
                <w:sz w:val="18"/>
                <w:szCs w:val="18"/>
              </w:rPr>
            </w:pPr>
            <w:r w:rsidRPr="0093426A">
              <w:rPr>
                <w:rFonts w:ascii="Arial" w:hAnsi="Arial" w:cs="Arial"/>
                <w:sz w:val="18"/>
                <w:szCs w:val="18"/>
              </w:rPr>
              <w:t>8.31</w:t>
            </w:r>
          </w:p>
        </w:tc>
        <w:tc>
          <w:tcPr>
            <w:tcW w:w="3690" w:type="dxa"/>
          </w:tcPr>
          <w:p w14:paraId="6F60B741" w14:textId="7188CDA3" w:rsidR="00A035B1" w:rsidRPr="0093426A" w:rsidRDefault="00A035B1" w:rsidP="00A035B1">
            <w:pPr>
              <w:keepNext/>
              <w:keepLines/>
              <w:spacing w:before="0" w:after="0"/>
              <w:rPr>
                <w:rFonts w:ascii="Arial" w:hAnsi="Arial" w:cs="Arial"/>
                <w:sz w:val="18"/>
                <w:szCs w:val="18"/>
              </w:rPr>
            </w:pPr>
            <w:r w:rsidRPr="0093426A">
              <w:rPr>
                <w:rFonts w:ascii="Arial" w:hAnsi="Arial" w:cs="Arial"/>
                <w:sz w:val="18"/>
                <w:szCs w:val="18"/>
              </w:rPr>
              <w:t xml:space="preserve">Updated to reflect changes from </w:t>
            </w:r>
            <w:proofErr w:type="spellStart"/>
            <w:r w:rsidRPr="0093426A">
              <w:rPr>
                <w:rFonts w:ascii="Arial" w:hAnsi="Arial" w:cs="Arial"/>
                <w:sz w:val="18"/>
                <w:szCs w:val="18"/>
              </w:rPr>
              <w:t>VistA</w:t>
            </w:r>
            <w:proofErr w:type="spellEnd"/>
            <w:r w:rsidRPr="0093426A">
              <w:rPr>
                <w:rFonts w:ascii="Arial" w:hAnsi="Arial" w:cs="Arial"/>
                <w:sz w:val="18"/>
                <w:szCs w:val="18"/>
              </w:rPr>
              <w:t xml:space="preserve"> patch DVBA*2.7*213, to remove DVBA CAPRI GETVBADOCS key. This includes:</w:t>
            </w:r>
          </w:p>
          <w:p w14:paraId="5D5833F2" w14:textId="4A34CCFC" w:rsidR="00A035B1" w:rsidRPr="0093426A" w:rsidRDefault="00A035B1" w:rsidP="00A035B1">
            <w:pPr>
              <w:pStyle w:val="ListParagraph"/>
              <w:keepNext/>
              <w:keepLines/>
              <w:numPr>
                <w:ilvl w:val="0"/>
                <w:numId w:val="54"/>
              </w:numPr>
              <w:spacing w:before="0"/>
              <w:rPr>
                <w:sz w:val="18"/>
                <w:szCs w:val="18"/>
              </w:rPr>
            </w:pPr>
            <w:r w:rsidRPr="0093426A">
              <w:rPr>
                <w:sz w:val="18"/>
                <w:szCs w:val="18"/>
              </w:rPr>
              <w:t>Removing Section 2.12.6 Get Docs from Virtual VA – On the File Menu (which contained 2 Figures, requiring renumbering of subsequent figure titles).</w:t>
            </w:r>
          </w:p>
          <w:p w14:paraId="54F9C508" w14:textId="3940660A" w:rsidR="00A035B1" w:rsidRPr="0093426A" w:rsidRDefault="00A035B1" w:rsidP="00A035B1">
            <w:pPr>
              <w:pStyle w:val="ListParagraph"/>
              <w:keepNext/>
              <w:keepLines/>
              <w:numPr>
                <w:ilvl w:val="0"/>
                <w:numId w:val="54"/>
              </w:numPr>
              <w:spacing w:before="0"/>
              <w:rPr>
                <w:sz w:val="18"/>
                <w:szCs w:val="18"/>
              </w:rPr>
            </w:pPr>
            <w:r w:rsidRPr="0093426A">
              <w:rPr>
                <w:sz w:val="18"/>
                <w:szCs w:val="18"/>
              </w:rPr>
              <w:t>Section 2.12.3, Figure 2-174 and new Section 2.12.6 Get Docs from DAS, Figure 2-182: replaced with screen shot without Get Docs from Virtual VA option in File menu.</w:t>
            </w:r>
          </w:p>
          <w:p w14:paraId="769768E4" w14:textId="4BCDDE5C" w:rsidR="00A035B1" w:rsidRPr="0093426A" w:rsidRDefault="00A035B1" w:rsidP="00A035B1">
            <w:pPr>
              <w:pStyle w:val="ListParagraph"/>
              <w:keepNext/>
              <w:keepLines/>
              <w:numPr>
                <w:ilvl w:val="0"/>
                <w:numId w:val="0"/>
              </w:numPr>
              <w:spacing w:before="0"/>
              <w:ind w:left="360"/>
              <w:rPr>
                <w:sz w:val="18"/>
                <w:szCs w:val="18"/>
              </w:rPr>
            </w:pPr>
          </w:p>
          <w:p w14:paraId="73FD4359" w14:textId="363C29BB" w:rsidR="00A035B1" w:rsidRPr="0093426A" w:rsidRDefault="00A035B1" w:rsidP="00A035B1">
            <w:pPr>
              <w:keepNext/>
              <w:keepLines/>
              <w:spacing w:before="0"/>
              <w:rPr>
                <w:rFonts w:ascii="Arial" w:hAnsi="Arial" w:cs="Arial"/>
                <w:sz w:val="18"/>
                <w:szCs w:val="18"/>
              </w:rPr>
            </w:pPr>
            <w:r w:rsidRPr="0093426A">
              <w:rPr>
                <w:rFonts w:ascii="Arial" w:hAnsi="Arial" w:cs="Arial"/>
                <w:sz w:val="18"/>
                <w:szCs w:val="18"/>
              </w:rPr>
              <w:t xml:space="preserve">See pages </w:t>
            </w:r>
            <w:hyperlink w:anchor="p151" w:history="1">
              <w:r w:rsidRPr="0093426A">
                <w:rPr>
                  <w:rStyle w:val="Hyperlink"/>
                  <w:rFonts w:ascii="Arial" w:hAnsi="Arial" w:cs="Arial"/>
                  <w:sz w:val="18"/>
                  <w:szCs w:val="18"/>
                </w:rPr>
                <w:t>151</w:t>
              </w:r>
            </w:hyperlink>
            <w:r w:rsidRPr="0093426A">
              <w:rPr>
                <w:rFonts w:ascii="Arial" w:hAnsi="Arial" w:cs="Arial"/>
                <w:sz w:val="18"/>
                <w:szCs w:val="18"/>
              </w:rPr>
              <w:t xml:space="preserve">, </w:t>
            </w:r>
            <w:hyperlink w:anchor="p155" w:history="1">
              <w:r w:rsidRPr="0093426A">
                <w:rPr>
                  <w:rStyle w:val="Hyperlink"/>
                  <w:rFonts w:ascii="Arial" w:hAnsi="Arial" w:cs="Arial"/>
                  <w:sz w:val="18"/>
                  <w:szCs w:val="18"/>
                </w:rPr>
                <w:t>155</w:t>
              </w:r>
            </w:hyperlink>
            <w:r w:rsidRPr="0093426A">
              <w:rPr>
                <w:rFonts w:ascii="Arial" w:hAnsi="Arial" w:cs="Arial"/>
                <w:sz w:val="18"/>
                <w:szCs w:val="18"/>
              </w:rPr>
              <w:t>.</w:t>
            </w:r>
          </w:p>
        </w:tc>
        <w:tc>
          <w:tcPr>
            <w:tcW w:w="1800" w:type="dxa"/>
          </w:tcPr>
          <w:p w14:paraId="560DB254" w14:textId="718C2609" w:rsidR="00A035B1" w:rsidRPr="0093426A" w:rsidRDefault="00A035B1" w:rsidP="00A035B1">
            <w:pPr>
              <w:spacing w:before="0" w:after="0"/>
              <w:rPr>
                <w:rFonts w:ascii="Arial" w:hAnsi="Arial" w:cs="Arial"/>
                <w:sz w:val="18"/>
                <w:szCs w:val="18"/>
              </w:rPr>
            </w:pPr>
            <w:r w:rsidRPr="0093426A">
              <w:rPr>
                <w:rFonts w:ascii="Arial" w:hAnsi="Arial" w:cs="Arial"/>
                <w:sz w:val="18"/>
                <w:szCs w:val="18"/>
              </w:rPr>
              <w:t>Rishan Chandarana</w:t>
            </w:r>
          </w:p>
        </w:tc>
        <w:tc>
          <w:tcPr>
            <w:tcW w:w="1800" w:type="dxa"/>
          </w:tcPr>
          <w:p w14:paraId="667F2A3D" w14:textId="0FB12713" w:rsidR="00A035B1" w:rsidRPr="0093426A" w:rsidRDefault="00A035B1" w:rsidP="00A035B1">
            <w:pPr>
              <w:spacing w:before="0" w:after="0"/>
              <w:rPr>
                <w:rFonts w:ascii="Arial" w:hAnsi="Arial" w:cs="Arial"/>
                <w:sz w:val="18"/>
                <w:szCs w:val="18"/>
              </w:rPr>
            </w:pPr>
            <w:r w:rsidRPr="0093426A">
              <w:rPr>
                <w:rFonts w:ascii="Arial" w:hAnsi="Arial" w:cs="Arial"/>
                <w:sz w:val="18"/>
                <w:szCs w:val="18"/>
              </w:rPr>
              <w:t xml:space="preserve">L. </w:t>
            </w:r>
            <w:proofErr w:type="spellStart"/>
            <w:r w:rsidRPr="0093426A">
              <w:rPr>
                <w:rFonts w:ascii="Arial" w:hAnsi="Arial" w:cs="Arial"/>
                <w:sz w:val="18"/>
                <w:szCs w:val="18"/>
              </w:rPr>
              <w:t>Masucci</w:t>
            </w:r>
            <w:proofErr w:type="spellEnd"/>
          </w:p>
        </w:tc>
      </w:tr>
      <w:tr w:rsidR="00A035B1" w:rsidRPr="0093426A" w14:paraId="0FB7C1C1" w14:textId="77777777" w:rsidTr="00500807">
        <w:trPr>
          <w:tblHeader/>
        </w:trPr>
        <w:tc>
          <w:tcPr>
            <w:tcW w:w="1615" w:type="dxa"/>
          </w:tcPr>
          <w:p w14:paraId="211DF47D" w14:textId="4330D24F" w:rsidR="00A035B1" w:rsidRPr="0093426A" w:rsidRDefault="00A035B1" w:rsidP="00A035B1">
            <w:pPr>
              <w:spacing w:before="0" w:after="0"/>
              <w:rPr>
                <w:rFonts w:ascii="Arial" w:hAnsi="Arial" w:cs="Arial"/>
                <w:sz w:val="18"/>
                <w:szCs w:val="18"/>
              </w:rPr>
            </w:pPr>
            <w:r w:rsidRPr="0093426A">
              <w:rPr>
                <w:rFonts w:ascii="Arial" w:hAnsi="Arial" w:cs="Arial"/>
                <w:sz w:val="18"/>
                <w:szCs w:val="18"/>
              </w:rPr>
              <w:t>April 2019</w:t>
            </w:r>
          </w:p>
        </w:tc>
        <w:tc>
          <w:tcPr>
            <w:tcW w:w="1080" w:type="dxa"/>
          </w:tcPr>
          <w:p w14:paraId="1539119D" w14:textId="1BA0147E" w:rsidR="00A035B1" w:rsidRPr="0093426A" w:rsidRDefault="00A035B1" w:rsidP="00E67B77">
            <w:pPr>
              <w:spacing w:before="0"/>
              <w:rPr>
                <w:rFonts w:ascii="Arial" w:hAnsi="Arial" w:cs="Arial"/>
                <w:sz w:val="18"/>
                <w:szCs w:val="18"/>
              </w:rPr>
            </w:pPr>
            <w:r w:rsidRPr="0093426A">
              <w:rPr>
                <w:rFonts w:ascii="Arial" w:hAnsi="Arial" w:cs="Arial"/>
                <w:sz w:val="18"/>
                <w:szCs w:val="18"/>
              </w:rPr>
              <w:t>8.30</w:t>
            </w:r>
          </w:p>
        </w:tc>
        <w:tc>
          <w:tcPr>
            <w:tcW w:w="3690" w:type="dxa"/>
          </w:tcPr>
          <w:p w14:paraId="49658256" w14:textId="35CAC52C" w:rsidR="00A035B1" w:rsidRPr="0093426A" w:rsidRDefault="00A035B1" w:rsidP="00A035B1">
            <w:pPr>
              <w:keepNext/>
              <w:keepLines/>
              <w:spacing w:before="0" w:after="0"/>
              <w:rPr>
                <w:rFonts w:ascii="Arial" w:hAnsi="Arial" w:cs="Arial"/>
                <w:sz w:val="18"/>
                <w:szCs w:val="18"/>
              </w:rPr>
            </w:pPr>
            <w:r w:rsidRPr="0093426A">
              <w:rPr>
                <w:rFonts w:ascii="Arial" w:hAnsi="Arial" w:cs="Arial"/>
                <w:sz w:val="18"/>
                <w:szCs w:val="18"/>
              </w:rPr>
              <w:t>Section 2.8.3.8, Step 7. Revised text from “retransmit the failed DBQ(s) four times” to “retransmit the failed DBQ(s) five times” and revised “after the fourth failed attempt to transmit” to “after the fifth failed attempt to transmit”</w:t>
            </w:r>
          </w:p>
        </w:tc>
        <w:tc>
          <w:tcPr>
            <w:tcW w:w="1800" w:type="dxa"/>
          </w:tcPr>
          <w:p w14:paraId="5645EFF6" w14:textId="654013CF" w:rsidR="00A035B1" w:rsidRPr="0093426A" w:rsidRDefault="00A035B1" w:rsidP="00A035B1">
            <w:pPr>
              <w:spacing w:before="0" w:after="0"/>
              <w:rPr>
                <w:rFonts w:ascii="Arial" w:hAnsi="Arial" w:cs="Arial"/>
                <w:sz w:val="18"/>
                <w:szCs w:val="18"/>
              </w:rPr>
            </w:pPr>
            <w:r w:rsidRPr="0093426A">
              <w:rPr>
                <w:rFonts w:ascii="Arial" w:hAnsi="Arial" w:cs="Arial"/>
                <w:sz w:val="18"/>
                <w:szCs w:val="18"/>
              </w:rPr>
              <w:t>Ricky Stephens</w:t>
            </w:r>
          </w:p>
        </w:tc>
        <w:tc>
          <w:tcPr>
            <w:tcW w:w="1800" w:type="dxa"/>
          </w:tcPr>
          <w:p w14:paraId="54139E96" w14:textId="6644D2D9" w:rsidR="00A035B1" w:rsidRPr="0093426A" w:rsidRDefault="00A035B1" w:rsidP="00A035B1">
            <w:pPr>
              <w:spacing w:before="0" w:after="0"/>
              <w:rPr>
                <w:rFonts w:ascii="Arial" w:hAnsi="Arial" w:cs="Arial"/>
                <w:sz w:val="18"/>
                <w:szCs w:val="18"/>
              </w:rPr>
            </w:pPr>
            <w:r w:rsidRPr="0093426A">
              <w:rPr>
                <w:rFonts w:ascii="Arial" w:hAnsi="Arial" w:cs="Arial"/>
                <w:sz w:val="18"/>
                <w:szCs w:val="18"/>
              </w:rPr>
              <w:t>C. Bernier</w:t>
            </w:r>
          </w:p>
        </w:tc>
      </w:tr>
      <w:tr w:rsidR="00A035B1" w:rsidRPr="0093426A" w14:paraId="47C54118" w14:textId="77777777" w:rsidTr="00500807">
        <w:trPr>
          <w:tblHeader/>
        </w:trPr>
        <w:tc>
          <w:tcPr>
            <w:tcW w:w="1615" w:type="dxa"/>
          </w:tcPr>
          <w:p w14:paraId="4265A0E7" w14:textId="4CAEA768" w:rsidR="00A035B1" w:rsidRPr="0093426A" w:rsidRDefault="00A035B1" w:rsidP="00A035B1">
            <w:pPr>
              <w:spacing w:before="0" w:after="0"/>
              <w:rPr>
                <w:rFonts w:ascii="Arial" w:hAnsi="Arial" w:cs="Arial"/>
                <w:sz w:val="18"/>
                <w:szCs w:val="18"/>
              </w:rPr>
            </w:pPr>
            <w:r w:rsidRPr="0093426A">
              <w:rPr>
                <w:rFonts w:ascii="Arial" w:hAnsi="Arial" w:cs="Arial"/>
                <w:sz w:val="18"/>
                <w:szCs w:val="18"/>
              </w:rPr>
              <w:lastRenderedPageBreak/>
              <w:t>March 2019</w:t>
            </w:r>
          </w:p>
        </w:tc>
        <w:tc>
          <w:tcPr>
            <w:tcW w:w="1080" w:type="dxa"/>
          </w:tcPr>
          <w:p w14:paraId="4FDA84E0" w14:textId="33FCB58A" w:rsidR="00A035B1" w:rsidRPr="0093426A" w:rsidRDefault="00A035B1" w:rsidP="00E67B77">
            <w:pPr>
              <w:spacing w:before="0"/>
              <w:rPr>
                <w:rFonts w:ascii="Arial" w:hAnsi="Arial" w:cs="Arial"/>
                <w:sz w:val="18"/>
                <w:szCs w:val="18"/>
              </w:rPr>
            </w:pPr>
            <w:r w:rsidRPr="0093426A">
              <w:rPr>
                <w:rFonts w:ascii="Arial" w:hAnsi="Arial" w:cs="Arial"/>
                <w:sz w:val="18"/>
                <w:szCs w:val="18"/>
              </w:rPr>
              <w:t>8.29</w:t>
            </w:r>
          </w:p>
        </w:tc>
        <w:tc>
          <w:tcPr>
            <w:tcW w:w="3690" w:type="dxa"/>
          </w:tcPr>
          <w:p w14:paraId="5C26B944" w14:textId="7B80483E" w:rsidR="00A035B1" w:rsidRPr="0093426A" w:rsidRDefault="00A035B1" w:rsidP="00A035B1">
            <w:pPr>
              <w:keepNext/>
              <w:keepLines/>
              <w:spacing w:before="0" w:after="0"/>
              <w:rPr>
                <w:rFonts w:ascii="Arial" w:hAnsi="Arial" w:cs="Arial"/>
                <w:sz w:val="18"/>
                <w:szCs w:val="18"/>
              </w:rPr>
            </w:pPr>
            <w:r w:rsidRPr="0093426A">
              <w:rPr>
                <w:rFonts w:ascii="Arial" w:hAnsi="Arial" w:cs="Arial"/>
                <w:sz w:val="18"/>
                <w:szCs w:val="18"/>
              </w:rPr>
              <w:t>Section 2.8.3.7:</w:t>
            </w:r>
          </w:p>
          <w:p w14:paraId="39648D4B" w14:textId="49CD1836" w:rsidR="00A035B1" w:rsidRPr="0093426A" w:rsidRDefault="00A035B1" w:rsidP="00A035B1">
            <w:pPr>
              <w:pStyle w:val="ListParagraph"/>
              <w:keepNext/>
              <w:keepLines/>
              <w:numPr>
                <w:ilvl w:val="0"/>
                <w:numId w:val="53"/>
              </w:numPr>
              <w:spacing w:before="0"/>
              <w:ind w:left="151" w:hanging="180"/>
              <w:rPr>
                <w:sz w:val="18"/>
                <w:szCs w:val="18"/>
              </w:rPr>
            </w:pPr>
            <w:r w:rsidRPr="0093426A">
              <w:rPr>
                <w:sz w:val="18"/>
                <w:szCs w:val="18"/>
              </w:rPr>
              <w:t>Signature Validation, Step 4: Removed Section 2.8.3.7.1. Replaced with new paragraph, “</w:t>
            </w:r>
            <w:r w:rsidRPr="0093426A">
              <w:rPr>
                <w:color w:val="auto"/>
                <w:sz w:val="18"/>
                <w:szCs w:val="18"/>
              </w:rPr>
              <w:t>PRE or POST DISCHARGE,”</w:t>
            </w:r>
            <w:r w:rsidRPr="0093426A">
              <w:rPr>
                <w:sz w:val="18"/>
                <w:szCs w:val="18"/>
              </w:rPr>
              <w:t xml:space="preserve"> below “EXPECTED COSIGNER:” paragraph.</w:t>
            </w:r>
          </w:p>
          <w:p w14:paraId="1257E278" w14:textId="1426ACC3" w:rsidR="00A035B1" w:rsidRPr="0093426A" w:rsidRDefault="00A035B1" w:rsidP="00A035B1">
            <w:pPr>
              <w:pStyle w:val="ListParagraph"/>
              <w:keepNext/>
              <w:keepLines/>
              <w:numPr>
                <w:ilvl w:val="0"/>
                <w:numId w:val="53"/>
              </w:numPr>
              <w:spacing w:before="0"/>
              <w:ind w:left="241" w:hanging="270"/>
              <w:rPr>
                <w:rFonts w:eastAsia="Arial"/>
                <w:sz w:val="18"/>
                <w:szCs w:val="18"/>
              </w:rPr>
            </w:pPr>
            <w:r w:rsidRPr="0093426A">
              <w:rPr>
                <w:rFonts w:eastAsia="Arial"/>
                <w:sz w:val="18"/>
                <w:szCs w:val="18"/>
              </w:rPr>
              <w:t xml:space="preserve">Revised title of Figure 2-127, by removing </w:t>
            </w:r>
            <w:r w:rsidRPr="0093426A">
              <w:rPr>
                <w:sz w:val="18"/>
                <w:szCs w:val="18"/>
              </w:rPr>
              <w:t>“with Discharge drop-down”</w:t>
            </w:r>
            <w:r w:rsidRPr="0093426A">
              <w:rPr>
                <w:rFonts w:eastAsia="Arial"/>
                <w:sz w:val="18"/>
                <w:szCs w:val="18"/>
              </w:rPr>
              <w:t xml:space="preserve"> text.</w:t>
            </w:r>
          </w:p>
          <w:p w14:paraId="77817DB6" w14:textId="7F7ECB0E" w:rsidR="00A035B1" w:rsidRPr="0093426A" w:rsidRDefault="00A035B1" w:rsidP="00A035B1">
            <w:pPr>
              <w:keepNext/>
              <w:keepLines/>
              <w:spacing w:before="0" w:after="0"/>
              <w:rPr>
                <w:rFonts w:ascii="Arial" w:eastAsia="Arial" w:hAnsi="Arial" w:cs="Arial"/>
                <w:sz w:val="18"/>
                <w:szCs w:val="18"/>
              </w:rPr>
            </w:pPr>
          </w:p>
          <w:p w14:paraId="3E40E4E0" w14:textId="3F206B43" w:rsidR="00A035B1" w:rsidRPr="0093426A" w:rsidRDefault="00A035B1" w:rsidP="00A035B1">
            <w:pPr>
              <w:keepNext/>
              <w:keepLines/>
              <w:spacing w:before="0" w:after="60"/>
              <w:rPr>
                <w:rFonts w:ascii="Arial" w:eastAsia="Arial" w:hAnsi="Arial" w:cs="Arial"/>
                <w:sz w:val="18"/>
                <w:szCs w:val="18"/>
              </w:rPr>
            </w:pPr>
            <w:r w:rsidRPr="0093426A">
              <w:rPr>
                <w:rFonts w:ascii="Arial" w:eastAsia="Arial" w:hAnsi="Arial" w:cs="Arial"/>
                <w:sz w:val="18"/>
                <w:szCs w:val="18"/>
              </w:rPr>
              <w:t>Section 2.14.6 Help Menu. Removed “VBA user or” text from 1</w:t>
            </w:r>
            <w:r w:rsidRPr="0093426A">
              <w:rPr>
                <w:rFonts w:ascii="Arial" w:eastAsia="Arial" w:hAnsi="Arial" w:cs="Arial"/>
                <w:sz w:val="18"/>
                <w:szCs w:val="18"/>
                <w:vertAlign w:val="superscript"/>
              </w:rPr>
              <w:t>st</w:t>
            </w:r>
            <w:r w:rsidRPr="0093426A">
              <w:rPr>
                <w:rFonts w:ascii="Arial" w:eastAsia="Arial" w:hAnsi="Arial" w:cs="Arial"/>
                <w:sz w:val="18"/>
                <w:szCs w:val="18"/>
              </w:rPr>
              <w:t xml:space="preserve"> paragraph, 2</w:t>
            </w:r>
            <w:r w:rsidRPr="0093426A">
              <w:rPr>
                <w:rFonts w:ascii="Arial" w:eastAsia="Arial" w:hAnsi="Arial" w:cs="Arial"/>
                <w:sz w:val="18"/>
                <w:szCs w:val="18"/>
                <w:vertAlign w:val="superscript"/>
              </w:rPr>
              <w:t>nd</w:t>
            </w:r>
            <w:r w:rsidRPr="0093426A">
              <w:rPr>
                <w:rFonts w:ascii="Arial" w:eastAsia="Arial" w:hAnsi="Arial" w:cs="Arial"/>
                <w:sz w:val="18"/>
                <w:szCs w:val="18"/>
              </w:rPr>
              <w:t xml:space="preserve"> sentence.</w:t>
            </w:r>
          </w:p>
          <w:p w14:paraId="59BFC31A" w14:textId="77777777" w:rsidR="00A035B1" w:rsidRPr="0093426A" w:rsidRDefault="00A035B1" w:rsidP="00A035B1">
            <w:pPr>
              <w:keepNext/>
              <w:keepLines/>
              <w:spacing w:before="0" w:after="0"/>
              <w:rPr>
                <w:rFonts w:ascii="Arial" w:eastAsia="Arial" w:hAnsi="Arial" w:cs="Arial"/>
                <w:sz w:val="18"/>
                <w:szCs w:val="18"/>
              </w:rPr>
            </w:pPr>
          </w:p>
          <w:p w14:paraId="0ED124AE" w14:textId="7D1C72D7" w:rsidR="00A035B1" w:rsidRPr="0093426A" w:rsidRDefault="00A035B1" w:rsidP="00A035B1">
            <w:pPr>
              <w:keepNext/>
              <w:keepLines/>
              <w:spacing w:before="0"/>
              <w:rPr>
                <w:rFonts w:ascii="Arial" w:hAnsi="Arial" w:cs="Arial"/>
                <w:sz w:val="18"/>
                <w:szCs w:val="18"/>
              </w:rPr>
            </w:pPr>
            <w:r w:rsidRPr="0093426A">
              <w:rPr>
                <w:rFonts w:ascii="Arial" w:eastAsia="Arial" w:hAnsi="Arial" w:cs="Arial"/>
                <w:sz w:val="18"/>
                <w:szCs w:val="18"/>
              </w:rPr>
              <w:t xml:space="preserve">Section 3.10 Updated document for Grace period </w:t>
            </w:r>
            <w:r w:rsidRPr="0093426A">
              <w:rPr>
                <w:rFonts w:ascii="Arial" w:hAnsi="Arial" w:cs="Arial"/>
                <w:sz w:val="18"/>
                <w:szCs w:val="18"/>
              </w:rPr>
              <w:t>Error Messages displayed for GUI version of CAPRI.</w:t>
            </w:r>
          </w:p>
          <w:p w14:paraId="0D285FBE" w14:textId="7F696F59" w:rsidR="00A035B1" w:rsidRPr="0093426A" w:rsidRDefault="00A035B1" w:rsidP="00A035B1">
            <w:pPr>
              <w:keepNext/>
              <w:keepLines/>
              <w:spacing w:before="0"/>
              <w:rPr>
                <w:rFonts w:ascii="Arial" w:hAnsi="Arial" w:cs="Arial"/>
                <w:sz w:val="18"/>
                <w:szCs w:val="18"/>
              </w:rPr>
            </w:pPr>
            <w:r w:rsidRPr="0093426A">
              <w:rPr>
                <w:rFonts w:ascii="Arial" w:hAnsi="Arial" w:cs="Arial"/>
                <w:sz w:val="18"/>
                <w:szCs w:val="18"/>
              </w:rPr>
              <w:t>Updated Title page and footers for new date.</w:t>
            </w:r>
          </w:p>
        </w:tc>
        <w:tc>
          <w:tcPr>
            <w:tcW w:w="1800" w:type="dxa"/>
          </w:tcPr>
          <w:p w14:paraId="60EDB1BF" w14:textId="10983E27" w:rsidR="00A035B1" w:rsidRPr="0093426A" w:rsidRDefault="00A035B1" w:rsidP="00A035B1">
            <w:pPr>
              <w:spacing w:before="0" w:after="0"/>
              <w:rPr>
                <w:rFonts w:ascii="Arial" w:hAnsi="Arial" w:cs="Arial"/>
                <w:sz w:val="18"/>
                <w:szCs w:val="18"/>
              </w:rPr>
            </w:pPr>
            <w:r w:rsidRPr="0093426A">
              <w:rPr>
                <w:rFonts w:ascii="Arial" w:hAnsi="Arial" w:cs="Arial"/>
                <w:sz w:val="18"/>
                <w:szCs w:val="18"/>
              </w:rPr>
              <w:t>Ricky Stephens</w:t>
            </w:r>
          </w:p>
        </w:tc>
        <w:tc>
          <w:tcPr>
            <w:tcW w:w="1800" w:type="dxa"/>
          </w:tcPr>
          <w:p w14:paraId="19C8CF4B" w14:textId="1961C8FD" w:rsidR="00A035B1" w:rsidRPr="0093426A" w:rsidRDefault="00A035B1" w:rsidP="00A035B1">
            <w:pPr>
              <w:spacing w:before="0" w:after="0"/>
              <w:rPr>
                <w:rFonts w:ascii="Arial" w:hAnsi="Arial" w:cs="Arial"/>
                <w:sz w:val="18"/>
                <w:szCs w:val="18"/>
              </w:rPr>
            </w:pPr>
            <w:r w:rsidRPr="0093426A">
              <w:rPr>
                <w:rFonts w:ascii="Arial" w:hAnsi="Arial" w:cs="Arial"/>
                <w:sz w:val="18"/>
                <w:szCs w:val="18"/>
              </w:rPr>
              <w:t>C. Bernier</w:t>
            </w:r>
          </w:p>
        </w:tc>
      </w:tr>
      <w:tr w:rsidR="00A035B1" w:rsidRPr="0093426A" w14:paraId="6F80AE67" w14:textId="77777777" w:rsidTr="00500807">
        <w:trPr>
          <w:tblHeader/>
        </w:trPr>
        <w:tc>
          <w:tcPr>
            <w:tcW w:w="1615" w:type="dxa"/>
          </w:tcPr>
          <w:p w14:paraId="7A56D0AB" w14:textId="6AA242AF" w:rsidR="00A035B1" w:rsidRPr="0093426A" w:rsidRDefault="00A035B1" w:rsidP="00A035B1">
            <w:pPr>
              <w:spacing w:before="0" w:after="0"/>
              <w:rPr>
                <w:rFonts w:ascii="Arial" w:hAnsi="Arial" w:cs="Arial"/>
                <w:sz w:val="18"/>
                <w:szCs w:val="18"/>
              </w:rPr>
            </w:pPr>
            <w:r w:rsidRPr="0093426A">
              <w:rPr>
                <w:rFonts w:ascii="Arial" w:hAnsi="Arial" w:cs="Arial"/>
                <w:sz w:val="18"/>
                <w:szCs w:val="18"/>
              </w:rPr>
              <w:t>September 2018</w:t>
            </w:r>
          </w:p>
        </w:tc>
        <w:tc>
          <w:tcPr>
            <w:tcW w:w="1080" w:type="dxa"/>
          </w:tcPr>
          <w:p w14:paraId="6F901712" w14:textId="49A51848" w:rsidR="00A035B1" w:rsidRPr="0093426A" w:rsidRDefault="00A035B1" w:rsidP="00A035B1">
            <w:pPr>
              <w:spacing w:before="0" w:after="0"/>
              <w:rPr>
                <w:rFonts w:ascii="Arial" w:hAnsi="Arial" w:cs="Arial"/>
                <w:sz w:val="18"/>
                <w:szCs w:val="18"/>
              </w:rPr>
            </w:pPr>
            <w:r w:rsidRPr="0093426A">
              <w:rPr>
                <w:rFonts w:ascii="Arial" w:hAnsi="Arial" w:cs="Arial"/>
                <w:sz w:val="18"/>
                <w:szCs w:val="18"/>
              </w:rPr>
              <w:t>8.28</w:t>
            </w:r>
          </w:p>
        </w:tc>
        <w:tc>
          <w:tcPr>
            <w:tcW w:w="3690" w:type="dxa"/>
          </w:tcPr>
          <w:p w14:paraId="05D1FD90" w14:textId="61E56B03" w:rsidR="00A035B1" w:rsidRPr="0093426A" w:rsidRDefault="00A035B1" w:rsidP="00A035B1">
            <w:pPr>
              <w:keepNext/>
              <w:keepLines/>
              <w:spacing w:before="0" w:after="0"/>
              <w:rPr>
                <w:rFonts w:ascii="Arial" w:hAnsi="Arial" w:cs="Arial"/>
                <w:sz w:val="18"/>
                <w:szCs w:val="18"/>
              </w:rPr>
            </w:pPr>
            <w:r w:rsidRPr="0093426A">
              <w:rPr>
                <w:rFonts w:ascii="Arial" w:eastAsia="Arial" w:hAnsi="Arial" w:cs="Arial"/>
                <w:sz w:val="18"/>
              </w:rPr>
              <w:t xml:space="preserve">2.5.2.2 21-Day Certificate Printing - VHA DVBA GENERATE 21-DAY CERTIF nightly job added </w:t>
            </w:r>
          </w:p>
        </w:tc>
        <w:tc>
          <w:tcPr>
            <w:tcW w:w="1800" w:type="dxa"/>
          </w:tcPr>
          <w:p w14:paraId="63F91FB4" w14:textId="15C2823C" w:rsidR="00A035B1" w:rsidRPr="0093426A" w:rsidRDefault="00A035B1" w:rsidP="00A035B1">
            <w:pPr>
              <w:spacing w:before="0" w:after="0"/>
              <w:rPr>
                <w:rFonts w:ascii="Arial" w:hAnsi="Arial" w:cs="Arial"/>
                <w:sz w:val="18"/>
                <w:szCs w:val="18"/>
              </w:rPr>
            </w:pPr>
            <w:r w:rsidRPr="0093426A">
              <w:rPr>
                <w:rFonts w:ascii="Arial" w:hAnsi="Arial" w:cs="Arial"/>
                <w:sz w:val="18"/>
                <w:szCs w:val="18"/>
              </w:rPr>
              <w:t xml:space="preserve">Mia </w:t>
            </w:r>
            <w:proofErr w:type="spellStart"/>
            <w:r w:rsidRPr="0093426A">
              <w:rPr>
                <w:rFonts w:ascii="Arial" w:hAnsi="Arial" w:cs="Arial"/>
                <w:sz w:val="18"/>
                <w:szCs w:val="18"/>
              </w:rPr>
              <w:t>Gattis</w:t>
            </w:r>
            <w:proofErr w:type="spellEnd"/>
            <w:r w:rsidRPr="0093426A">
              <w:rPr>
                <w:rFonts w:ascii="Arial" w:hAnsi="Arial" w:cs="Arial"/>
                <w:sz w:val="18"/>
                <w:szCs w:val="18"/>
              </w:rPr>
              <w:t xml:space="preserve"> </w:t>
            </w:r>
          </w:p>
        </w:tc>
        <w:tc>
          <w:tcPr>
            <w:tcW w:w="1800" w:type="dxa"/>
          </w:tcPr>
          <w:p w14:paraId="6742248A" w14:textId="4C867FC9" w:rsidR="00A035B1" w:rsidRPr="0093426A" w:rsidRDefault="00A035B1" w:rsidP="00A035B1">
            <w:pPr>
              <w:spacing w:before="0" w:after="0"/>
              <w:rPr>
                <w:rFonts w:ascii="Arial" w:hAnsi="Arial" w:cs="Arial"/>
                <w:sz w:val="18"/>
                <w:szCs w:val="18"/>
              </w:rPr>
            </w:pPr>
            <w:r w:rsidRPr="0093426A">
              <w:rPr>
                <w:rFonts w:ascii="Arial" w:hAnsi="Arial" w:cs="Arial"/>
                <w:sz w:val="18"/>
                <w:szCs w:val="18"/>
              </w:rPr>
              <w:t>Aline Diener</w:t>
            </w:r>
          </w:p>
        </w:tc>
      </w:tr>
      <w:tr w:rsidR="00A035B1" w:rsidRPr="0093426A" w14:paraId="213FDFBF" w14:textId="77777777" w:rsidTr="00500807">
        <w:trPr>
          <w:tblHeader/>
        </w:trPr>
        <w:tc>
          <w:tcPr>
            <w:tcW w:w="1615" w:type="dxa"/>
          </w:tcPr>
          <w:p w14:paraId="5D43186D" w14:textId="73A8C7D8" w:rsidR="00A035B1" w:rsidRPr="0093426A" w:rsidRDefault="00A035B1" w:rsidP="00A035B1">
            <w:pPr>
              <w:spacing w:before="0" w:after="0"/>
              <w:rPr>
                <w:rFonts w:ascii="Arial" w:hAnsi="Arial" w:cs="Arial"/>
                <w:sz w:val="18"/>
                <w:szCs w:val="18"/>
              </w:rPr>
            </w:pPr>
            <w:r w:rsidRPr="0093426A">
              <w:rPr>
                <w:rFonts w:ascii="Arial" w:hAnsi="Arial" w:cs="Arial"/>
                <w:sz w:val="18"/>
                <w:szCs w:val="18"/>
              </w:rPr>
              <w:t>September 2018</w:t>
            </w:r>
          </w:p>
        </w:tc>
        <w:tc>
          <w:tcPr>
            <w:tcW w:w="1080" w:type="dxa"/>
          </w:tcPr>
          <w:p w14:paraId="720CE795" w14:textId="6E33413A" w:rsidR="00A035B1" w:rsidRPr="0093426A" w:rsidRDefault="00A035B1" w:rsidP="00A035B1">
            <w:pPr>
              <w:spacing w:before="0" w:after="0"/>
              <w:rPr>
                <w:rFonts w:ascii="Arial" w:hAnsi="Arial" w:cs="Arial"/>
                <w:sz w:val="18"/>
                <w:szCs w:val="18"/>
              </w:rPr>
            </w:pPr>
            <w:r w:rsidRPr="0093426A">
              <w:rPr>
                <w:rFonts w:ascii="Arial" w:hAnsi="Arial" w:cs="Arial"/>
                <w:sz w:val="18"/>
                <w:szCs w:val="18"/>
              </w:rPr>
              <w:t>8.27</w:t>
            </w:r>
          </w:p>
        </w:tc>
        <w:tc>
          <w:tcPr>
            <w:tcW w:w="3690" w:type="dxa"/>
          </w:tcPr>
          <w:p w14:paraId="17B96ED7" w14:textId="77777777" w:rsidR="00A035B1" w:rsidRPr="0093426A" w:rsidRDefault="00A035B1" w:rsidP="00A035B1">
            <w:pPr>
              <w:keepNext/>
              <w:keepLines/>
              <w:spacing w:before="0" w:after="0"/>
              <w:rPr>
                <w:rFonts w:ascii="Arial" w:hAnsi="Arial" w:cs="Arial"/>
                <w:sz w:val="18"/>
                <w:szCs w:val="18"/>
              </w:rPr>
            </w:pPr>
            <w:r w:rsidRPr="0093426A">
              <w:rPr>
                <w:rFonts w:ascii="Arial" w:hAnsi="Arial" w:cs="Arial"/>
                <w:sz w:val="18"/>
                <w:szCs w:val="18"/>
              </w:rPr>
              <w:t>Section 2.13.2, removed a</w:t>
            </w:r>
            <w:r w:rsidRPr="0093426A">
              <w:rPr>
                <w:rFonts w:ascii="Arial" w:hAnsi="Arial" w:cs="Arial"/>
                <w:sz w:val="18"/>
                <w:szCs w:val="18"/>
                <w:vertAlign w:val="superscript"/>
              </w:rPr>
              <w:t xml:space="preserve"> </w:t>
            </w:r>
            <w:r w:rsidRPr="0093426A">
              <w:rPr>
                <w:rFonts w:ascii="Arial" w:hAnsi="Arial" w:cs="Arial"/>
                <w:sz w:val="18"/>
                <w:szCs w:val="18"/>
              </w:rPr>
              <w:t>Note (‘The JLV button is viewable only from CAPRI…’), in this section</w:t>
            </w:r>
          </w:p>
          <w:p w14:paraId="741D4519" w14:textId="3FDDDF30" w:rsidR="00A035B1" w:rsidRPr="0093426A" w:rsidRDefault="00A035B1" w:rsidP="00A035B1">
            <w:pPr>
              <w:keepNext/>
              <w:keepLines/>
              <w:spacing w:before="0" w:after="0"/>
              <w:rPr>
                <w:rFonts w:ascii="Arial" w:hAnsi="Arial" w:cs="Arial"/>
                <w:sz w:val="18"/>
                <w:szCs w:val="18"/>
              </w:rPr>
            </w:pPr>
            <w:r w:rsidRPr="0093426A">
              <w:rPr>
                <w:rFonts w:ascii="Arial" w:hAnsi="Arial" w:cs="Arial"/>
                <w:sz w:val="18"/>
                <w:szCs w:val="18"/>
              </w:rPr>
              <w:t>Section 2.13.3, removed this section from the document</w:t>
            </w:r>
          </w:p>
        </w:tc>
        <w:tc>
          <w:tcPr>
            <w:tcW w:w="1800" w:type="dxa"/>
          </w:tcPr>
          <w:p w14:paraId="21F0C798" w14:textId="3DC7FDF1" w:rsidR="00A035B1" w:rsidRPr="0093426A" w:rsidRDefault="00A035B1" w:rsidP="00A035B1">
            <w:pPr>
              <w:spacing w:before="0" w:after="0"/>
              <w:rPr>
                <w:rFonts w:ascii="Arial" w:hAnsi="Arial" w:cs="Arial"/>
                <w:sz w:val="18"/>
                <w:szCs w:val="18"/>
              </w:rPr>
            </w:pPr>
            <w:r w:rsidRPr="0093426A">
              <w:rPr>
                <w:rFonts w:ascii="Arial" w:hAnsi="Arial" w:cs="Arial"/>
                <w:sz w:val="18"/>
                <w:szCs w:val="18"/>
              </w:rPr>
              <w:t>Ricky Stephens</w:t>
            </w:r>
          </w:p>
        </w:tc>
        <w:tc>
          <w:tcPr>
            <w:tcW w:w="1800" w:type="dxa"/>
          </w:tcPr>
          <w:p w14:paraId="2D25E145" w14:textId="3C65E7A9" w:rsidR="00A035B1" w:rsidRPr="0093426A" w:rsidRDefault="00A035B1" w:rsidP="00A035B1">
            <w:pPr>
              <w:spacing w:before="0" w:after="0"/>
              <w:rPr>
                <w:rFonts w:ascii="Arial" w:hAnsi="Arial" w:cs="Arial"/>
                <w:sz w:val="18"/>
                <w:szCs w:val="18"/>
              </w:rPr>
            </w:pPr>
            <w:r w:rsidRPr="0093426A">
              <w:rPr>
                <w:rFonts w:ascii="Arial" w:hAnsi="Arial" w:cs="Arial"/>
                <w:sz w:val="18"/>
                <w:szCs w:val="18"/>
              </w:rPr>
              <w:t>C. Bernier</w:t>
            </w:r>
          </w:p>
        </w:tc>
      </w:tr>
      <w:tr w:rsidR="00A035B1" w:rsidRPr="0093426A" w14:paraId="581013F0" w14:textId="77777777" w:rsidTr="00500807">
        <w:trPr>
          <w:tblHeader/>
        </w:trPr>
        <w:tc>
          <w:tcPr>
            <w:tcW w:w="1615" w:type="dxa"/>
          </w:tcPr>
          <w:p w14:paraId="1198A9A4" w14:textId="55434F1E" w:rsidR="00A035B1" w:rsidRPr="0093426A" w:rsidRDefault="00A035B1" w:rsidP="00A035B1">
            <w:pPr>
              <w:spacing w:before="0" w:after="0"/>
              <w:rPr>
                <w:rFonts w:ascii="Arial" w:hAnsi="Arial" w:cs="Arial"/>
                <w:sz w:val="18"/>
                <w:szCs w:val="18"/>
              </w:rPr>
            </w:pPr>
            <w:r w:rsidRPr="0093426A">
              <w:rPr>
                <w:rFonts w:ascii="Arial" w:hAnsi="Arial" w:cs="Arial"/>
                <w:sz w:val="18"/>
                <w:szCs w:val="18"/>
              </w:rPr>
              <w:t>August 2018</w:t>
            </w:r>
          </w:p>
        </w:tc>
        <w:tc>
          <w:tcPr>
            <w:tcW w:w="1080" w:type="dxa"/>
          </w:tcPr>
          <w:p w14:paraId="28B0C083" w14:textId="1A68B2BD" w:rsidR="00A035B1" w:rsidRPr="0093426A" w:rsidRDefault="00A035B1" w:rsidP="00A035B1">
            <w:pPr>
              <w:spacing w:before="0" w:after="0"/>
              <w:rPr>
                <w:rFonts w:ascii="Arial" w:hAnsi="Arial" w:cs="Arial"/>
                <w:sz w:val="18"/>
                <w:szCs w:val="18"/>
              </w:rPr>
            </w:pPr>
            <w:r w:rsidRPr="0093426A">
              <w:rPr>
                <w:rFonts w:ascii="Arial" w:hAnsi="Arial" w:cs="Arial"/>
                <w:sz w:val="18"/>
                <w:szCs w:val="18"/>
              </w:rPr>
              <w:t>8.26</w:t>
            </w:r>
          </w:p>
        </w:tc>
        <w:tc>
          <w:tcPr>
            <w:tcW w:w="3690" w:type="dxa"/>
          </w:tcPr>
          <w:p w14:paraId="377D41B7" w14:textId="34955E06" w:rsidR="00A035B1" w:rsidRPr="0093426A" w:rsidRDefault="00A035B1" w:rsidP="00A035B1">
            <w:pPr>
              <w:keepNext/>
              <w:keepLines/>
              <w:spacing w:before="0" w:after="0"/>
              <w:rPr>
                <w:rFonts w:ascii="Arial" w:hAnsi="Arial" w:cs="Arial"/>
                <w:sz w:val="18"/>
                <w:szCs w:val="18"/>
              </w:rPr>
            </w:pPr>
            <w:proofErr w:type="gramStart"/>
            <w:r w:rsidRPr="0093426A">
              <w:rPr>
                <w:rFonts w:ascii="Arial" w:hAnsi="Arial" w:cs="Arial"/>
                <w:sz w:val="18"/>
                <w:szCs w:val="18"/>
              </w:rPr>
              <w:t>Section 2.13.2,</w:t>
            </w:r>
            <w:proofErr w:type="gramEnd"/>
            <w:r w:rsidRPr="0093426A">
              <w:rPr>
                <w:rFonts w:ascii="Arial" w:hAnsi="Arial" w:cs="Arial"/>
                <w:sz w:val="18"/>
                <w:szCs w:val="18"/>
              </w:rPr>
              <w:t xml:space="preserve"> added Note with link to the JLV Training Materials.</w:t>
            </w:r>
          </w:p>
          <w:p w14:paraId="62F1EEF9" w14:textId="0489DA02" w:rsidR="00A035B1" w:rsidRPr="0093426A" w:rsidRDefault="00A035B1" w:rsidP="00A035B1">
            <w:pPr>
              <w:keepNext/>
              <w:keepLines/>
              <w:spacing w:before="0" w:after="0"/>
              <w:rPr>
                <w:rFonts w:ascii="Arial" w:hAnsi="Arial" w:cs="Arial"/>
                <w:sz w:val="18"/>
                <w:szCs w:val="18"/>
              </w:rPr>
            </w:pPr>
            <w:r w:rsidRPr="0093426A">
              <w:rPr>
                <w:rFonts w:ascii="Arial" w:hAnsi="Arial" w:cs="Arial"/>
                <w:sz w:val="18"/>
                <w:szCs w:val="18"/>
              </w:rPr>
              <w:t>Section 2.2.4, updated C&amp;P Exam screen capture (Figure 2-58) to show new position of ‘Add An insufficient Exam Request’ and ‘Close Window’ buttons.</w:t>
            </w:r>
          </w:p>
          <w:p w14:paraId="668AB080" w14:textId="7A45CDB7" w:rsidR="00A035B1" w:rsidRPr="0093426A" w:rsidRDefault="00A035B1" w:rsidP="00A035B1">
            <w:pPr>
              <w:keepNext/>
              <w:keepLines/>
              <w:spacing w:before="0" w:after="0"/>
              <w:rPr>
                <w:rFonts w:ascii="Arial" w:hAnsi="Arial" w:cs="Arial"/>
                <w:sz w:val="18"/>
                <w:szCs w:val="18"/>
              </w:rPr>
            </w:pPr>
            <w:r w:rsidRPr="0093426A">
              <w:rPr>
                <w:rFonts w:ascii="Arial" w:hAnsi="Arial" w:cs="Arial"/>
                <w:sz w:val="18"/>
                <w:szCs w:val="18"/>
              </w:rPr>
              <w:t>Updated date on Title page and in footers to September 2018.</w:t>
            </w:r>
          </w:p>
          <w:p w14:paraId="161767FD" w14:textId="2B57E8CC" w:rsidR="00A035B1" w:rsidRPr="0093426A" w:rsidRDefault="00A035B1" w:rsidP="00A035B1">
            <w:pPr>
              <w:keepNext/>
              <w:keepLines/>
              <w:spacing w:before="0" w:after="0"/>
              <w:rPr>
                <w:rFonts w:ascii="Arial" w:hAnsi="Arial" w:cs="Arial"/>
                <w:sz w:val="18"/>
                <w:szCs w:val="18"/>
              </w:rPr>
            </w:pPr>
            <w:r w:rsidRPr="0093426A">
              <w:rPr>
                <w:rFonts w:ascii="Arial" w:hAnsi="Arial" w:cs="Arial"/>
                <w:sz w:val="18"/>
                <w:szCs w:val="18"/>
              </w:rPr>
              <w:t>Updates per Patch 193.12 JLV revisions to Section 2.13.2 Joint Legacy Viewer Tab. This includes a new screen capture of the JLV Launching Button.</w:t>
            </w:r>
          </w:p>
          <w:p w14:paraId="1FD62374" w14:textId="713424F3" w:rsidR="00A035B1" w:rsidRPr="0093426A" w:rsidRDefault="00A035B1" w:rsidP="00A035B1">
            <w:pPr>
              <w:keepNext/>
              <w:keepLines/>
              <w:spacing w:before="0" w:after="0"/>
              <w:rPr>
                <w:rFonts w:ascii="Arial" w:hAnsi="Arial" w:cs="Arial"/>
                <w:sz w:val="18"/>
                <w:szCs w:val="18"/>
              </w:rPr>
            </w:pPr>
            <w:r w:rsidRPr="0093426A">
              <w:rPr>
                <w:rFonts w:ascii="Arial" w:hAnsi="Arial" w:cs="Arial"/>
                <w:sz w:val="18"/>
                <w:szCs w:val="18"/>
              </w:rPr>
              <w:t xml:space="preserve">Changed reference to DVBA*2.7*193.11 to DVBA*2.7*193.12 in Note under 2.13.3 </w:t>
            </w:r>
            <w:proofErr w:type="spellStart"/>
            <w:r w:rsidRPr="0093426A">
              <w:rPr>
                <w:rFonts w:ascii="Arial" w:hAnsi="Arial" w:cs="Arial"/>
                <w:sz w:val="18"/>
                <w:szCs w:val="18"/>
              </w:rPr>
              <w:t>VistAWeb</w:t>
            </w:r>
            <w:proofErr w:type="spellEnd"/>
            <w:r w:rsidRPr="0093426A">
              <w:rPr>
                <w:rFonts w:ascii="Arial" w:hAnsi="Arial" w:cs="Arial"/>
                <w:sz w:val="18"/>
                <w:szCs w:val="18"/>
              </w:rPr>
              <w:t xml:space="preserve"> Tab</w:t>
            </w:r>
          </w:p>
        </w:tc>
        <w:tc>
          <w:tcPr>
            <w:tcW w:w="1800" w:type="dxa"/>
          </w:tcPr>
          <w:p w14:paraId="751AE604" w14:textId="62DAD224" w:rsidR="00A035B1" w:rsidRPr="0093426A" w:rsidRDefault="00A035B1" w:rsidP="00A035B1">
            <w:pPr>
              <w:spacing w:before="0" w:after="0"/>
              <w:rPr>
                <w:rFonts w:ascii="Arial" w:hAnsi="Arial" w:cs="Arial"/>
                <w:sz w:val="18"/>
                <w:szCs w:val="18"/>
              </w:rPr>
            </w:pPr>
            <w:r w:rsidRPr="0093426A">
              <w:rPr>
                <w:rFonts w:ascii="Arial" w:hAnsi="Arial" w:cs="Arial"/>
                <w:sz w:val="18"/>
                <w:szCs w:val="18"/>
              </w:rPr>
              <w:t>Ricky Stephens</w:t>
            </w:r>
          </w:p>
        </w:tc>
        <w:tc>
          <w:tcPr>
            <w:tcW w:w="1800" w:type="dxa"/>
          </w:tcPr>
          <w:p w14:paraId="23F70F3B" w14:textId="7FBCAAB5" w:rsidR="00A035B1" w:rsidRPr="0093426A" w:rsidRDefault="00A035B1" w:rsidP="00A035B1">
            <w:pPr>
              <w:spacing w:before="0" w:after="0"/>
              <w:rPr>
                <w:rFonts w:ascii="Arial" w:hAnsi="Arial" w:cs="Arial"/>
                <w:sz w:val="18"/>
                <w:szCs w:val="18"/>
              </w:rPr>
            </w:pPr>
            <w:r w:rsidRPr="0093426A">
              <w:rPr>
                <w:rFonts w:ascii="Arial" w:hAnsi="Arial" w:cs="Arial"/>
                <w:sz w:val="18"/>
                <w:szCs w:val="18"/>
              </w:rPr>
              <w:t>C. Bernier</w:t>
            </w:r>
          </w:p>
        </w:tc>
      </w:tr>
      <w:tr w:rsidR="00A035B1" w:rsidRPr="0093426A" w14:paraId="3799D592" w14:textId="77777777" w:rsidTr="00500807">
        <w:trPr>
          <w:tblHeader/>
        </w:trPr>
        <w:tc>
          <w:tcPr>
            <w:tcW w:w="1615" w:type="dxa"/>
          </w:tcPr>
          <w:p w14:paraId="7ED8C09A" w14:textId="78058D77" w:rsidR="00A035B1" w:rsidRPr="0093426A" w:rsidRDefault="00A035B1" w:rsidP="00A035B1">
            <w:pPr>
              <w:spacing w:before="0" w:after="0"/>
              <w:rPr>
                <w:rFonts w:ascii="Arial" w:hAnsi="Arial" w:cs="Arial"/>
              </w:rPr>
            </w:pPr>
            <w:r w:rsidRPr="0093426A">
              <w:rPr>
                <w:rFonts w:ascii="Arial" w:hAnsi="Arial" w:cs="Arial"/>
                <w:sz w:val="18"/>
                <w:szCs w:val="18"/>
              </w:rPr>
              <w:t>May 2018</w:t>
            </w:r>
          </w:p>
        </w:tc>
        <w:tc>
          <w:tcPr>
            <w:tcW w:w="1080" w:type="dxa"/>
          </w:tcPr>
          <w:p w14:paraId="5C61D02D" w14:textId="4AC84E19" w:rsidR="00A035B1" w:rsidRPr="0093426A" w:rsidRDefault="00A035B1" w:rsidP="00A035B1">
            <w:pPr>
              <w:spacing w:before="0" w:after="0"/>
              <w:rPr>
                <w:rFonts w:ascii="Arial" w:hAnsi="Arial" w:cs="Arial"/>
                <w:sz w:val="18"/>
                <w:szCs w:val="18"/>
              </w:rPr>
            </w:pPr>
            <w:r w:rsidRPr="0093426A">
              <w:rPr>
                <w:rFonts w:ascii="Arial" w:hAnsi="Arial" w:cs="Arial"/>
                <w:sz w:val="18"/>
                <w:szCs w:val="18"/>
              </w:rPr>
              <w:t>8.25</w:t>
            </w:r>
          </w:p>
        </w:tc>
        <w:tc>
          <w:tcPr>
            <w:tcW w:w="3690" w:type="dxa"/>
          </w:tcPr>
          <w:p w14:paraId="0DAEF4C0" w14:textId="77777777" w:rsidR="00A035B1" w:rsidRPr="0093426A" w:rsidRDefault="00A035B1" w:rsidP="00A035B1">
            <w:pPr>
              <w:keepNext/>
              <w:keepLines/>
              <w:spacing w:before="0" w:after="0"/>
              <w:rPr>
                <w:rFonts w:ascii="Arial" w:hAnsi="Arial" w:cs="Arial"/>
                <w:sz w:val="18"/>
                <w:szCs w:val="18"/>
              </w:rPr>
            </w:pPr>
            <w:r w:rsidRPr="0093426A">
              <w:rPr>
                <w:rFonts w:ascii="Arial" w:hAnsi="Arial" w:cs="Arial"/>
                <w:sz w:val="18"/>
                <w:szCs w:val="18"/>
              </w:rPr>
              <w:t xml:space="preserve">DoD Records Tab has been disabled. Removed all references to DoD from the </w:t>
            </w:r>
            <w:proofErr w:type="gramStart"/>
            <w:r w:rsidRPr="0093426A">
              <w:rPr>
                <w:rFonts w:ascii="Arial" w:hAnsi="Arial" w:cs="Arial"/>
                <w:sz w:val="18"/>
                <w:szCs w:val="18"/>
              </w:rPr>
              <w:t>document .</w:t>
            </w:r>
            <w:proofErr w:type="gramEnd"/>
          </w:p>
          <w:p w14:paraId="0BF034FB" w14:textId="77777777" w:rsidR="00A035B1" w:rsidRPr="0093426A" w:rsidRDefault="00A035B1" w:rsidP="00A035B1">
            <w:pPr>
              <w:keepNext/>
              <w:keepLines/>
              <w:spacing w:before="0" w:after="0"/>
              <w:rPr>
                <w:rFonts w:ascii="Arial" w:hAnsi="Arial" w:cs="Arial"/>
                <w:sz w:val="18"/>
                <w:szCs w:val="18"/>
              </w:rPr>
            </w:pPr>
            <w:r w:rsidRPr="0093426A">
              <w:rPr>
                <w:rFonts w:ascii="Arial" w:hAnsi="Arial" w:cs="Arial"/>
                <w:sz w:val="18"/>
                <w:szCs w:val="18"/>
              </w:rPr>
              <w:t>Section 1.2.3, 2.2.3, 2.12.10, 2.13.2.</w:t>
            </w:r>
          </w:p>
          <w:p w14:paraId="2F7C2E7B" w14:textId="192D42C0" w:rsidR="00A035B1" w:rsidRPr="0093426A" w:rsidRDefault="00A035B1" w:rsidP="00A035B1">
            <w:pPr>
              <w:spacing w:before="0" w:after="0"/>
              <w:rPr>
                <w:rFonts w:ascii="Arial" w:hAnsi="Arial" w:cs="Arial"/>
              </w:rPr>
            </w:pPr>
            <w:r w:rsidRPr="0093426A">
              <w:rPr>
                <w:rFonts w:ascii="Arial" w:hAnsi="Arial" w:cs="Arial"/>
                <w:sz w:val="18"/>
                <w:szCs w:val="18"/>
              </w:rPr>
              <w:t>Added, and then removed documentation for the Re-Route functionality</w:t>
            </w:r>
          </w:p>
        </w:tc>
        <w:tc>
          <w:tcPr>
            <w:tcW w:w="1800" w:type="dxa"/>
          </w:tcPr>
          <w:p w14:paraId="4A10003F" w14:textId="786670C0" w:rsidR="00A035B1" w:rsidRPr="0093426A" w:rsidRDefault="00A035B1" w:rsidP="00A035B1">
            <w:pPr>
              <w:spacing w:before="0" w:after="0"/>
              <w:rPr>
                <w:rFonts w:ascii="Arial" w:hAnsi="Arial" w:cs="Arial"/>
              </w:rPr>
            </w:pPr>
            <w:r w:rsidRPr="0093426A">
              <w:rPr>
                <w:rFonts w:ascii="Arial" w:hAnsi="Arial" w:cs="Arial"/>
                <w:sz w:val="18"/>
                <w:szCs w:val="18"/>
              </w:rPr>
              <w:t>Ricky Stephens</w:t>
            </w:r>
          </w:p>
        </w:tc>
        <w:tc>
          <w:tcPr>
            <w:tcW w:w="1800" w:type="dxa"/>
          </w:tcPr>
          <w:p w14:paraId="62E64960" w14:textId="0D006E03" w:rsidR="00A035B1" w:rsidRPr="0093426A" w:rsidRDefault="00A035B1" w:rsidP="00A035B1">
            <w:pPr>
              <w:spacing w:before="0" w:after="0"/>
              <w:rPr>
                <w:rFonts w:ascii="Arial" w:hAnsi="Arial" w:cs="Arial"/>
              </w:rPr>
            </w:pPr>
            <w:r w:rsidRPr="0093426A">
              <w:rPr>
                <w:rFonts w:ascii="Arial" w:hAnsi="Arial" w:cs="Arial"/>
                <w:sz w:val="18"/>
                <w:szCs w:val="18"/>
              </w:rPr>
              <w:t>C. Bernier</w:t>
            </w:r>
          </w:p>
        </w:tc>
      </w:tr>
      <w:tr w:rsidR="00A035B1" w:rsidRPr="0093426A" w14:paraId="67C98C1F" w14:textId="77777777" w:rsidTr="00500807">
        <w:trPr>
          <w:tblHeader/>
        </w:trPr>
        <w:tc>
          <w:tcPr>
            <w:tcW w:w="1615" w:type="dxa"/>
          </w:tcPr>
          <w:p w14:paraId="23A318E2" w14:textId="64893118" w:rsidR="00A035B1" w:rsidRPr="0093426A" w:rsidRDefault="00A035B1" w:rsidP="00A035B1">
            <w:pPr>
              <w:spacing w:before="0" w:after="0"/>
              <w:rPr>
                <w:rFonts w:ascii="Arial" w:hAnsi="Arial" w:cs="Arial"/>
              </w:rPr>
            </w:pPr>
            <w:r w:rsidRPr="0093426A">
              <w:rPr>
                <w:rFonts w:ascii="Arial" w:hAnsi="Arial" w:cs="Arial"/>
                <w:sz w:val="18"/>
                <w:szCs w:val="18"/>
              </w:rPr>
              <w:lastRenderedPageBreak/>
              <w:t>April 2018</w:t>
            </w:r>
          </w:p>
        </w:tc>
        <w:tc>
          <w:tcPr>
            <w:tcW w:w="1080" w:type="dxa"/>
          </w:tcPr>
          <w:p w14:paraId="42FE5D95" w14:textId="7E2D54E9" w:rsidR="00A035B1" w:rsidRPr="0093426A" w:rsidRDefault="00A035B1" w:rsidP="00A035B1">
            <w:pPr>
              <w:spacing w:before="0" w:after="0"/>
              <w:rPr>
                <w:rFonts w:ascii="Arial" w:hAnsi="Arial" w:cs="Arial"/>
                <w:sz w:val="18"/>
                <w:szCs w:val="18"/>
              </w:rPr>
            </w:pPr>
            <w:r w:rsidRPr="0093426A">
              <w:rPr>
                <w:rFonts w:ascii="Arial" w:hAnsi="Arial" w:cs="Arial"/>
                <w:sz w:val="18"/>
                <w:szCs w:val="18"/>
              </w:rPr>
              <w:t>8.24</w:t>
            </w:r>
          </w:p>
        </w:tc>
        <w:tc>
          <w:tcPr>
            <w:tcW w:w="3690" w:type="dxa"/>
          </w:tcPr>
          <w:p w14:paraId="2C1F5DC4" w14:textId="77777777" w:rsidR="00A035B1" w:rsidRPr="0093426A" w:rsidRDefault="00A035B1" w:rsidP="00A035B1">
            <w:pPr>
              <w:keepNext/>
              <w:keepLines/>
              <w:spacing w:before="0" w:after="0"/>
              <w:rPr>
                <w:rFonts w:ascii="Arial" w:hAnsi="Arial" w:cs="Arial"/>
                <w:sz w:val="18"/>
                <w:szCs w:val="18"/>
              </w:rPr>
            </w:pPr>
            <w:r w:rsidRPr="0093426A">
              <w:rPr>
                <w:rFonts w:ascii="Arial" w:hAnsi="Arial" w:cs="Arial"/>
                <w:sz w:val="18"/>
                <w:szCs w:val="18"/>
              </w:rPr>
              <w:t>Joint Legacy Viewer (JLV) function added to Section 2.13 based on 193.10 GUI update.</w:t>
            </w:r>
          </w:p>
          <w:p w14:paraId="4A5CEA11" w14:textId="77777777" w:rsidR="00A035B1" w:rsidRPr="0093426A" w:rsidRDefault="00A035B1" w:rsidP="00A035B1">
            <w:pPr>
              <w:keepNext/>
              <w:keepLines/>
              <w:spacing w:before="0" w:after="0"/>
              <w:rPr>
                <w:rFonts w:ascii="Arial" w:hAnsi="Arial" w:cs="Arial"/>
                <w:sz w:val="18"/>
                <w:szCs w:val="18"/>
              </w:rPr>
            </w:pPr>
          </w:p>
          <w:p w14:paraId="335901E9" w14:textId="698C5B0D" w:rsidR="00A035B1" w:rsidRPr="0093426A" w:rsidRDefault="00A035B1" w:rsidP="00A035B1">
            <w:pPr>
              <w:spacing w:before="0" w:after="0"/>
              <w:rPr>
                <w:rFonts w:ascii="Arial" w:hAnsi="Arial" w:cs="Arial"/>
              </w:rPr>
            </w:pPr>
            <w:r w:rsidRPr="0093426A">
              <w:rPr>
                <w:rFonts w:ascii="Arial" w:hAnsi="Arial" w:cs="Arial"/>
                <w:sz w:val="18"/>
                <w:szCs w:val="18"/>
              </w:rPr>
              <w:t>Formatted content to comply with OIT documentation standards.</w:t>
            </w:r>
          </w:p>
        </w:tc>
        <w:tc>
          <w:tcPr>
            <w:tcW w:w="1800" w:type="dxa"/>
          </w:tcPr>
          <w:p w14:paraId="78AB06E2" w14:textId="5B3373EB" w:rsidR="00A035B1" w:rsidRPr="0093426A" w:rsidRDefault="00A035B1" w:rsidP="00A035B1">
            <w:pPr>
              <w:spacing w:before="0" w:after="0"/>
              <w:rPr>
                <w:rFonts w:ascii="Arial" w:hAnsi="Arial" w:cs="Arial"/>
              </w:rPr>
            </w:pPr>
            <w:r w:rsidRPr="0093426A">
              <w:rPr>
                <w:rFonts w:ascii="Arial" w:hAnsi="Arial" w:cs="Arial"/>
                <w:sz w:val="18"/>
                <w:szCs w:val="18"/>
              </w:rPr>
              <w:t>Ricky Stephens</w:t>
            </w:r>
          </w:p>
          <w:p w14:paraId="393B3B29" w14:textId="77777777" w:rsidR="00A035B1" w:rsidRPr="0093426A" w:rsidRDefault="00A035B1" w:rsidP="00A035B1">
            <w:pPr>
              <w:rPr>
                <w:rFonts w:ascii="Arial" w:hAnsi="Arial" w:cs="Arial"/>
              </w:rPr>
            </w:pPr>
          </w:p>
          <w:p w14:paraId="705B07E8" w14:textId="77777777" w:rsidR="00A035B1" w:rsidRPr="0093426A" w:rsidRDefault="00A035B1" w:rsidP="00A035B1">
            <w:pPr>
              <w:rPr>
                <w:rFonts w:ascii="Arial" w:hAnsi="Arial" w:cs="Arial"/>
              </w:rPr>
            </w:pPr>
          </w:p>
          <w:p w14:paraId="378E35DC" w14:textId="77777777" w:rsidR="00A035B1" w:rsidRPr="0093426A" w:rsidRDefault="00A035B1" w:rsidP="00A035B1">
            <w:pPr>
              <w:rPr>
                <w:rFonts w:ascii="Arial" w:hAnsi="Arial" w:cs="Arial"/>
              </w:rPr>
            </w:pPr>
          </w:p>
          <w:p w14:paraId="6EC012F5" w14:textId="77777777" w:rsidR="00A035B1" w:rsidRPr="0093426A" w:rsidRDefault="00A035B1" w:rsidP="00A035B1">
            <w:pPr>
              <w:rPr>
                <w:rFonts w:ascii="Arial" w:hAnsi="Arial" w:cs="Arial"/>
              </w:rPr>
            </w:pPr>
          </w:p>
          <w:p w14:paraId="0BABB3EC" w14:textId="77777777" w:rsidR="00A035B1" w:rsidRPr="0093426A" w:rsidRDefault="00A035B1" w:rsidP="00A035B1">
            <w:pPr>
              <w:rPr>
                <w:rFonts w:ascii="Arial" w:hAnsi="Arial" w:cs="Arial"/>
              </w:rPr>
            </w:pPr>
          </w:p>
          <w:p w14:paraId="1661144E" w14:textId="77777777" w:rsidR="00A035B1" w:rsidRPr="0093426A" w:rsidRDefault="00A035B1" w:rsidP="00A035B1">
            <w:pPr>
              <w:rPr>
                <w:rFonts w:ascii="Arial" w:hAnsi="Arial" w:cs="Arial"/>
              </w:rPr>
            </w:pPr>
          </w:p>
          <w:p w14:paraId="5FF2EF96" w14:textId="55220D32" w:rsidR="00A035B1" w:rsidRPr="0093426A" w:rsidRDefault="00A035B1" w:rsidP="00A035B1">
            <w:pPr>
              <w:jc w:val="center"/>
              <w:rPr>
                <w:rFonts w:ascii="Arial" w:hAnsi="Arial" w:cs="Arial"/>
              </w:rPr>
            </w:pPr>
          </w:p>
        </w:tc>
        <w:tc>
          <w:tcPr>
            <w:tcW w:w="1800" w:type="dxa"/>
          </w:tcPr>
          <w:p w14:paraId="5433F1A1" w14:textId="07439CEF" w:rsidR="00A035B1" w:rsidRPr="0093426A" w:rsidRDefault="00A035B1" w:rsidP="00A035B1">
            <w:pPr>
              <w:spacing w:before="0" w:after="0"/>
              <w:rPr>
                <w:rFonts w:ascii="Arial" w:hAnsi="Arial" w:cs="Arial"/>
              </w:rPr>
            </w:pPr>
            <w:r w:rsidRPr="0093426A">
              <w:rPr>
                <w:rFonts w:ascii="Arial" w:hAnsi="Arial" w:cs="Arial"/>
                <w:sz w:val="18"/>
                <w:szCs w:val="18"/>
              </w:rPr>
              <w:t>Gerry Renna</w:t>
            </w:r>
          </w:p>
        </w:tc>
      </w:tr>
      <w:tr w:rsidR="00A035B1" w:rsidRPr="0093426A" w14:paraId="10498956" w14:textId="77777777" w:rsidTr="00500807">
        <w:trPr>
          <w:tblHeader/>
        </w:trPr>
        <w:tc>
          <w:tcPr>
            <w:tcW w:w="1615" w:type="dxa"/>
          </w:tcPr>
          <w:p w14:paraId="3A116AE9" w14:textId="47E83099" w:rsidR="00A035B1" w:rsidRPr="0093426A" w:rsidRDefault="00A035B1" w:rsidP="00A035B1">
            <w:pPr>
              <w:spacing w:before="0" w:after="0"/>
              <w:rPr>
                <w:rFonts w:ascii="Arial" w:hAnsi="Arial" w:cs="Arial"/>
              </w:rPr>
            </w:pPr>
            <w:r w:rsidRPr="0093426A">
              <w:rPr>
                <w:rFonts w:ascii="Arial" w:hAnsi="Arial" w:cs="Arial"/>
                <w:sz w:val="18"/>
                <w:szCs w:val="18"/>
              </w:rPr>
              <w:t>October 2015</w:t>
            </w:r>
          </w:p>
        </w:tc>
        <w:tc>
          <w:tcPr>
            <w:tcW w:w="1080" w:type="dxa"/>
          </w:tcPr>
          <w:p w14:paraId="493F4AD4" w14:textId="319D4B21" w:rsidR="00A035B1" w:rsidRPr="0093426A" w:rsidRDefault="00A035B1" w:rsidP="00A035B1">
            <w:pPr>
              <w:spacing w:before="0" w:after="0"/>
              <w:rPr>
                <w:rFonts w:ascii="Arial" w:hAnsi="Arial" w:cs="Arial"/>
                <w:sz w:val="18"/>
                <w:szCs w:val="18"/>
              </w:rPr>
            </w:pPr>
            <w:r w:rsidRPr="0093426A">
              <w:rPr>
                <w:rFonts w:ascii="Arial" w:hAnsi="Arial" w:cs="Arial"/>
                <w:sz w:val="18"/>
                <w:szCs w:val="18"/>
              </w:rPr>
              <w:t>8.18</w:t>
            </w:r>
          </w:p>
        </w:tc>
        <w:tc>
          <w:tcPr>
            <w:tcW w:w="3690" w:type="dxa"/>
          </w:tcPr>
          <w:p w14:paraId="7A57F9E4" w14:textId="77777777" w:rsidR="00A035B1" w:rsidRPr="0093426A" w:rsidRDefault="00A035B1" w:rsidP="00A035B1">
            <w:pPr>
              <w:keepNext/>
              <w:keepLines/>
              <w:spacing w:before="0" w:after="0"/>
              <w:rPr>
                <w:rFonts w:ascii="Arial" w:hAnsi="Arial" w:cs="Arial"/>
                <w:sz w:val="18"/>
                <w:szCs w:val="18"/>
              </w:rPr>
            </w:pPr>
            <w:r w:rsidRPr="0093426A">
              <w:rPr>
                <w:rFonts w:ascii="Arial" w:hAnsi="Arial" w:cs="Arial"/>
                <w:sz w:val="18"/>
                <w:szCs w:val="18"/>
              </w:rPr>
              <w:t>PATCH DVBA*2.7*192 enhancements added</w:t>
            </w:r>
          </w:p>
          <w:p w14:paraId="1C1A95EB" w14:textId="77777777" w:rsidR="00A035B1" w:rsidRPr="0093426A" w:rsidRDefault="00A035B1" w:rsidP="00A035B1">
            <w:pPr>
              <w:keepNext/>
              <w:keepLines/>
              <w:spacing w:before="0" w:after="0"/>
              <w:rPr>
                <w:rFonts w:ascii="Arial" w:hAnsi="Arial" w:cs="Arial"/>
                <w:sz w:val="18"/>
                <w:szCs w:val="18"/>
              </w:rPr>
            </w:pPr>
            <w:r w:rsidRPr="0093426A">
              <w:rPr>
                <w:rFonts w:ascii="Arial" w:hAnsi="Arial" w:cs="Arial"/>
                <w:sz w:val="18"/>
                <w:szCs w:val="18"/>
              </w:rPr>
              <w:t>Updated section 2.2.1</w:t>
            </w:r>
            <w:r w:rsidRPr="0093426A">
              <w:rPr>
                <w:rFonts w:ascii="Arial" w:hAnsi="Arial" w:cs="Arial"/>
                <w:sz w:val="18"/>
                <w:szCs w:val="18"/>
              </w:rPr>
              <w:tab/>
              <w:t>View/Edit Selected Request - updated screen shot (2.2-1)</w:t>
            </w:r>
          </w:p>
          <w:p w14:paraId="42F6160A" w14:textId="77777777" w:rsidR="00A035B1" w:rsidRPr="0093426A" w:rsidRDefault="00A035B1" w:rsidP="00A035B1">
            <w:pPr>
              <w:keepNext/>
              <w:keepLines/>
              <w:spacing w:before="0" w:after="0"/>
              <w:rPr>
                <w:rFonts w:ascii="Arial" w:hAnsi="Arial" w:cs="Arial"/>
                <w:sz w:val="18"/>
                <w:szCs w:val="18"/>
              </w:rPr>
            </w:pPr>
            <w:r w:rsidRPr="0093426A">
              <w:rPr>
                <w:rFonts w:ascii="Arial" w:hAnsi="Arial" w:cs="Arial"/>
                <w:sz w:val="18"/>
                <w:szCs w:val="18"/>
              </w:rPr>
              <w:t xml:space="preserve">Updated section 2.2.1 with informing user of new sort feature: The user </w:t>
            </w:r>
            <w:proofErr w:type="gramStart"/>
            <w:r w:rsidRPr="0093426A">
              <w:rPr>
                <w:rFonts w:ascii="Arial" w:hAnsi="Arial" w:cs="Arial"/>
                <w:sz w:val="18"/>
                <w:szCs w:val="18"/>
              </w:rPr>
              <w:t>has the ability to</w:t>
            </w:r>
            <w:proofErr w:type="gramEnd"/>
            <w:r w:rsidRPr="0093426A">
              <w:rPr>
                <w:rFonts w:ascii="Arial" w:hAnsi="Arial" w:cs="Arial"/>
                <w:sz w:val="18"/>
                <w:szCs w:val="18"/>
              </w:rPr>
              <w:t xml:space="preserve"> sort the Date Requested/Date Completed by ascending or descending order. Ascending (oldest to newest) is the default</w:t>
            </w:r>
          </w:p>
          <w:p w14:paraId="75B843EA" w14:textId="77777777" w:rsidR="00A035B1" w:rsidRPr="0093426A" w:rsidRDefault="00A035B1" w:rsidP="00A035B1">
            <w:pPr>
              <w:keepNext/>
              <w:keepLines/>
              <w:spacing w:before="0" w:after="0"/>
              <w:rPr>
                <w:rFonts w:ascii="Arial" w:hAnsi="Arial" w:cs="Arial"/>
                <w:sz w:val="18"/>
                <w:szCs w:val="18"/>
              </w:rPr>
            </w:pPr>
            <w:r w:rsidRPr="0093426A">
              <w:rPr>
                <w:rFonts w:ascii="Arial" w:hAnsi="Arial" w:cs="Arial"/>
                <w:sz w:val="18"/>
                <w:szCs w:val="18"/>
              </w:rPr>
              <w:t>Updated section 2.2.4</w:t>
            </w:r>
            <w:r w:rsidRPr="0093426A">
              <w:rPr>
                <w:rFonts w:ascii="Arial" w:hAnsi="Arial" w:cs="Arial"/>
                <w:sz w:val="18"/>
                <w:szCs w:val="18"/>
              </w:rPr>
              <w:tab/>
              <w:t>Insufficient Exam Request – updated screen shot (2.2-24), added steps 5-6 (instruction for insufficient exam reasons and comments). Added screen shot (2.2.-27).</w:t>
            </w:r>
          </w:p>
          <w:p w14:paraId="1C268D38" w14:textId="39125062" w:rsidR="00A035B1" w:rsidRPr="0093426A" w:rsidRDefault="00A035B1" w:rsidP="00A035B1">
            <w:pPr>
              <w:spacing w:before="0" w:after="0"/>
              <w:rPr>
                <w:rFonts w:ascii="Arial" w:hAnsi="Arial" w:cs="Arial"/>
              </w:rPr>
            </w:pPr>
            <w:r w:rsidRPr="0093426A">
              <w:rPr>
                <w:rFonts w:ascii="Arial" w:hAnsi="Arial" w:cs="Arial"/>
                <w:sz w:val="18"/>
                <w:szCs w:val="18"/>
              </w:rPr>
              <w:t>Updated section 2.2.4 Insufficient Exam Request – updated screen shot (2.2.-28)</w:t>
            </w:r>
          </w:p>
        </w:tc>
        <w:tc>
          <w:tcPr>
            <w:tcW w:w="1800" w:type="dxa"/>
          </w:tcPr>
          <w:p w14:paraId="0E046DE5" w14:textId="0EA29A7E" w:rsidR="00A035B1" w:rsidRPr="0093426A" w:rsidRDefault="00A035B1" w:rsidP="00A035B1">
            <w:pPr>
              <w:spacing w:before="0" w:after="0"/>
              <w:rPr>
                <w:rFonts w:ascii="Arial" w:hAnsi="Arial" w:cs="Arial"/>
              </w:rPr>
            </w:pPr>
            <w:r w:rsidRPr="0093426A">
              <w:rPr>
                <w:rFonts w:ascii="Arial" w:hAnsi="Arial" w:cs="Arial"/>
                <w:sz w:val="18"/>
                <w:szCs w:val="18"/>
              </w:rPr>
              <w:t>Ricky Stephens</w:t>
            </w:r>
          </w:p>
        </w:tc>
        <w:tc>
          <w:tcPr>
            <w:tcW w:w="1800" w:type="dxa"/>
          </w:tcPr>
          <w:p w14:paraId="5AF8A7C8" w14:textId="0F0D93EA" w:rsidR="00A035B1" w:rsidRPr="0093426A" w:rsidRDefault="00A035B1" w:rsidP="00A035B1">
            <w:pPr>
              <w:spacing w:before="0" w:after="0"/>
              <w:rPr>
                <w:rFonts w:ascii="Arial" w:hAnsi="Arial" w:cs="Arial"/>
              </w:rPr>
            </w:pPr>
            <w:r w:rsidRPr="0093426A">
              <w:rPr>
                <w:rFonts w:ascii="Arial" w:hAnsi="Arial" w:cs="Arial"/>
                <w:sz w:val="18"/>
                <w:szCs w:val="18"/>
              </w:rPr>
              <w:t xml:space="preserve">Kristina </w:t>
            </w:r>
            <w:proofErr w:type="spellStart"/>
            <w:r w:rsidRPr="0093426A">
              <w:rPr>
                <w:rFonts w:ascii="Arial" w:hAnsi="Arial" w:cs="Arial"/>
                <w:sz w:val="18"/>
                <w:szCs w:val="18"/>
              </w:rPr>
              <w:t>DeLaCruz</w:t>
            </w:r>
            <w:proofErr w:type="spellEnd"/>
          </w:p>
        </w:tc>
      </w:tr>
      <w:tr w:rsidR="00A035B1" w:rsidRPr="0093426A" w14:paraId="5A132212" w14:textId="77777777" w:rsidTr="00500807">
        <w:trPr>
          <w:tblHeader/>
        </w:trPr>
        <w:tc>
          <w:tcPr>
            <w:tcW w:w="1615" w:type="dxa"/>
          </w:tcPr>
          <w:p w14:paraId="70266E5F" w14:textId="16F03E12" w:rsidR="00A035B1" w:rsidRPr="0093426A" w:rsidRDefault="00A035B1" w:rsidP="00A035B1">
            <w:pPr>
              <w:spacing w:before="0" w:after="0"/>
              <w:rPr>
                <w:rFonts w:ascii="Arial" w:hAnsi="Arial" w:cs="Arial"/>
              </w:rPr>
            </w:pPr>
            <w:r w:rsidRPr="0093426A">
              <w:rPr>
                <w:rFonts w:ascii="Arial" w:hAnsi="Arial" w:cs="Arial"/>
                <w:sz w:val="18"/>
                <w:szCs w:val="18"/>
              </w:rPr>
              <w:lastRenderedPageBreak/>
              <w:t>July 2015</w:t>
            </w:r>
          </w:p>
        </w:tc>
        <w:tc>
          <w:tcPr>
            <w:tcW w:w="1080" w:type="dxa"/>
          </w:tcPr>
          <w:p w14:paraId="0D653351" w14:textId="1989E5A6" w:rsidR="00A035B1" w:rsidRPr="0093426A" w:rsidRDefault="00A035B1" w:rsidP="00A035B1">
            <w:pPr>
              <w:spacing w:before="0" w:after="0"/>
              <w:rPr>
                <w:rFonts w:ascii="Arial" w:hAnsi="Arial" w:cs="Arial"/>
              </w:rPr>
            </w:pPr>
            <w:r w:rsidRPr="0093426A">
              <w:rPr>
                <w:rFonts w:ascii="Arial" w:hAnsi="Arial" w:cs="Arial"/>
                <w:sz w:val="18"/>
                <w:szCs w:val="18"/>
              </w:rPr>
              <w:t>8.17</w:t>
            </w:r>
          </w:p>
        </w:tc>
        <w:tc>
          <w:tcPr>
            <w:tcW w:w="3690" w:type="dxa"/>
          </w:tcPr>
          <w:p w14:paraId="5A3BD21E" w14:textId="77777777" w:rsidR="00A035B1" w:rsidRPr="0093426A" w:rsidRDefault="00A035B1" w:rsidP="00A035B1">
            <w:pPr>
              <w:keepNext/>
              <w:keepLines/>
              <w:spacing w:before="0" w:after="0"/>
              <w:rPr>
                <w:rFonts w:ascii="Arial" w:hAnsi="Arial" w:cs="Arial"/>
                <w:sz w:val="18"/>
                <w:szCs w:val="18"/>
              </w:rPr>
            </w:pPr>
            <w:r w:rsidRPr="0093426A">
              <w:rPr>
                <w:rFonts w:ascii="Arial" w:hAnsi="Arial" w:cs="Arial"/>
                <w:sz w:val="18"/>
                <w:szCs w:val="18"/>
              </w:rPr>
              <w:t>PATCH DVBA*2.7*192 enhancements added</w:t>
            </w:r>
          </w:p>
          <w:p w14:paraId="43F8A74F" w14:textId="77777777" w:rsidR="00A035B1" w:rsidRPr="0093426A" w:rsidRDefault="00A035B1" w:rsidP="00A035B1">
            <w:pPr>
              <w:keepNext/>
              <w:keepLines/>
              <w:spacing w:before="0" w:after="0"/>
              <w:rPr>
                <w:rFonts w:ascii="Arial" w:hAnsi="Arial" w:cs="Arial"/>
                <w:sz w:val="18"/>
                <w:szCs w:val="18"/>
              </w:rPr>
            </w:pPr>
            <w:r w:rsidRPr="0093426A">
              <w:rPr>
                <w:rFonts w:ascii="Arial" w:hAnsi="Arial" w:cs="Arial"/>
                <w:sz w:val="18"/>
                <w:szCs w:val="18"/>
              </w:rPr>
              <w:t>Updated section 2.2.3 - Add a New Request</w:t>
            </w:r>
          </w:p>
          <w:p w14:paraId="35375672" w14:textId="77777777" w:rsidR="00A035B1" w:rsidRPr="0093426A" w:rsidRDefault="00A035B1" w:rsidP="00A035B1">
            <w:pPr>
              <w:keepNext/>
              <w:keepLines/>
              <w:spacing w:before="0" w:after="0"/>
              <w:rPr>
                <w:rFonts w:ascii="Arial" w:hAnsi="Arial" w:cs="Arial"/>
                <w:sz w:val="18"/>
                <w:szCs w:val="18"/>
              </w:rPr>
            </w:pPr>
            <w:r w:rsidRPr="0093426A">
              <w:rPr>
                <w:rFonts w:ascii="Arial" w:hAnsi="Arial" w:cs="Arial"/>
                <w:sz w:val="18"/>
                <w:szCs w:val="18"/>
              </w:rPr>
              <w:t>Updated screen shots for figures 2.2-19 and 2.2-22</w:t>
            </w:r>
          </w:p>
          <w:p w14:paraId="26FC179A" w14:textId="77777777" w:rsidR="00A035B1" w:rsidRPr="0093426A" w:rsidRDefault="00A035B1" w:rsidP="00A035B1">
            <w:pPr>
              <w:keepNext/>
              <w:keepLines/>
              <w:spacing w:before="0" w:after="0"/>
              <w:rPr>
                <w:rFonts w:ascii="Arial" w:hAnsi="Arial" w:cs="Arial"/>
                <w:sz w:val="18"/>
                <w:szCs w:val="18"/>
              </w:rPr>
            </w:pPr>
            <w:r w:rsidRPr="0093426A">
              <w:rPr>
                <w:rFonts w:ascii="Arial" w:hAnsi="Arial" w:cs="Arial"/>
                <w:sz w:val="18"/>
                <w:szCs w:val="18"/>
              </w:rPr>
              <w:t xml:space="preserve">Updated section 2.5 CAPRI Reports </w:t>
            </w:r>
          </w:p>
          <w:p w14:paraId="30222DA9" w14:textId="77777777" w:rsidR="00A035B1" w:rsidRPr="0093426A" w:rsidRDefault="00A035B1" w:rsidP="00A035B1">
            <w:pPr>
              <w:keepNext/>
              <w:keepLines/>
              <w:spacing w:before="0" w:after="0"/>
              <w:rPr>
                <w:rFonts w:ascii="Arial" w:hAnsi="Arial" w:cs="Arial"/>
                <w:sz w:val="18"/>
                <w:szCs w:val="18"/>
              </w:rPr>
            </w:pPr>
            <w:r w:rsidRPr="0093426A">
              <w:rPr>
                <w:rFonts w:ascii="Arial" w:hAnsi="Arial" w:cs="Arial"/>
                <w:sz w:val="18"/>
                <w:szCs w:val="18"/>
              </w:rPr>
              <w:t xml:space="preserve">Insufficient Exam report – Removed “Summary” functionality and added Claim Type, Special Consideration(s), and Priority of Exam </w:t>
            </w:r>
          </w:p>
          <w:p w14:paraId="2A3E8782" w14:textId="77777777" w:rsidR="00A035B1" w:rsidRPr="0093426A" w:rsidRDefault="00A035B1" w:rsidP="00A035B1">
            <w:pPr>
              <w:keepNext/>
              <w:keepLines/>
              <w:spacing w:before="0" w:after="0"/>
              <w:rPr>
                <w:rFonts w:ascii="Arial" w:hAnsi="Arial" w:cs="Arial"/>
                <w:sz w:val="18"/>
                <w:szCs w:val="18"/>
              </w:rPr>
            </w:pPr>
            <w:r w:rsidRPr="0093426A">
              <w:rPr>
                <w:rFonts w:ascii="Arial" w:hAnsi="Arial" w:cs="Arial"/>
                <w:sz w:val="18"/>
                <w:szCs w:val="18"/>
              </w:rPr>
              <w:t>Pending C&amp;P Exams report – added Claim Type and Special Consideration(s)</w:t>
            </w:r>
          </w:p>
          <w:p w14:paraId="3BE15B45" w14:textId="77777777" w:rsidR="00A035B1" w:rsidRPr="0093426A" w:rsidRDefault="00A035B1" w:rsidP="00A035B1">
            <w:pPr>
              <w:keepNext/>
              <w:keepLines/>
              <w:spacing w:before="0" w:after="0"/>
              <w:rPr>
                <w:rFonts w:ascii="Arial" w:hAnsi="Arial" w:cs="Arial"/>
                <w:sz w:val="18"/>
                <w:szCs w:val="18"/>
              </w:rPr>
            </w:pPr>
            <w:r w:rsidRPr="0093426A">
              <w:rPr>
                <w:rFonts w:ascii="Arial" w:hAnsi="Arial" w:cs="Arial"/>
                <w:sz w:val="18"/>
                <w:szCs w:val="18"/>
              </w:rPr>
              <w:t>Exam Request by Date Range report - added Claim Type and Special Consideration(s)</w:t>
            </w:r>
          </w:p>
          <w:p w14:paraId="4F774620" w14:textId="77777777" w:rsidR="00A035B1" w:rsidRPr="0093426A" w:rsidRDefault="00A035B1" w:rsidP="00A035B1">
            <w:pPr>
              <w:keepNext/>
              <w:keepLines/>
              <w:spacing w:before="0" w:after="0"/>
              <w:rPr>
                <w:rFonts w:ascii="Arial" w:hAnsi="Arial" w:cs="Arial"/>
                <w:sz w:val="18"/>
                <w:szCs w:val="18"/>
              </w:rPr>
            </w:pPr>
            <w:r w:rsidRPr="0093426A">
              <w:rPr>
                <w:rFonts w:ascii="Arial" w:hAnsi="Arial" w:cs="Arial"/>
                <w:sz w:val="18"/>
                <w:szCs w:val="18"/>
              </w:rPr>
              <w:t>Request Status by Date Range report - added Claim Type and Special Consideration(s)</w:t>
            </w:r>
          </w:p>
          <w:p w14:paraId="2DCA0E38" w14:textId="77777777" w:rsidR="00A035B1" w:rsidRPr="0093426A" w:rsidRDefault="00A035B1" w:rsidP="00A035B1">
            <w:pPr>
              <w:keepNext/>
              <w:keepLines/>
              <w:spacing w:before="0" w:after="0"/>
              <w:rPr>
                <w:rFonts w:ascii="Arial" w:hAnsi="Arial" w:cs="Arial"/>
                <w:sz w:val="18"/>
                <w:szCs w:val="18"/>
              </w:rPr>
            </w:pPr>
            <w:r w:rsidRPr="0093426A">
              <w:rPr>
                <w:rFonts w:ascii="Arial" w:hAnsi="Arial" w:cs="Arial"/>
                <w:sz w:val="18"/>
                <w:szCs w:val="18"/>
              </w:rPr>
              <w:t>Updated sections 2.5.1.1 AMIS 290 and 2.5.1.2 AMIS 290 by Division to inform user these reports are no longer available in CAPRI and reference to new URL.</w:t>
            </w:r>
          </w:p>
          <w:p w14:paraId="3B9056F5" w14:textId="77777777" w:rsidR="00A035B1" w:rsidRPr="0093426A" w:rsidRDefault="00A035B1" w:rsidP="00A035B1">
            <w:pPr>
              <w:keepNext/>
              <w:keepLines/>
              <w:spacing w:before="0" w:after="0"/>
              <w:rPr>
                <w:rFonts w:ascii="Arial" w:hAnsi="Arial" w:cs="Arial"/>
                <w:sz w:val="18"/>
                <w:szCs w:val="18"/>
              </w:rPr>
            </w:pPr>
            <w:r w:rsidRPr="0093426A">
              <w:rPr>
                <w:rFonts w:ascii="Arial" w:hAnsi="Arial" w:cs="Arial"/>
                <w:sz w:val="18"/>
                <w:szCs w:val="18"/>
              </w:rPr>
              <w:t>Updated Transmit to VVA section 2.12.5 to include “retransmit” functionality</w:t>
            </w:r>
          </w:p>
          <w:p w14:paraId="2B64BBF6" w14:textId="77777777" w:rsidR="00A035B1" w:rsidRPr="0093426A" w:rsidRDefault="00A035B1" w:rsidP="00A035B1">
            <w:pPr>
              <w:keepNext/>
              <w:keepLines/>
              <w:spacing w:before="0" w:after="0"/>
              <w:rPr>
                <w:rFonts w:ascii="Arial" w:hAnsi="Arial" w:cs="Arial"/>
                <w:sz w:val="18"/>
                <w:szCs w:val="18"/>
              </w:rPr>
            </w:pPr>
            <w:r w:rsidRPr="0093426A">
              <w:rPr>
                <w:rFonts w:ascii="Arial" w:hAnsi="Arial" w:cs="Arial"/>
                <w:sz w:val="18"/>
                <w:szCs w:val="18"/>
              </w:rPr>
              <w:t>Updated screen shot (2.12-29) section 2.12.9.5 CAPRI Contract Referral (CCR) pending under review exams via DAS – Alerts Screen</w:t>
            </w:r>
          </w:p>
          <w:p w14:paraId="528BA6BB" w14:textId="77777777" w:rsidR="00A035B1" w:rsidRPr="0093426A" w:rsidRDefault="00A035B1" w:rsidP="00A035B1">
            <w:pPr>
              <w:keepNext/>
              <w:keepLines/>
              <w:spacing w:before="0" w:after="0"/>
              <w:rPr>
                <w:rFonts w:ascii="Arial" w:hAnsi="Arial" w:cs="Arial"/>
                <w:sz w:val="18"/>
                <w:szCs w:val="18"/>
              </w:rPr>
            </w:pPr>
            <w:r w:rsidRPr="0093426A">
              <w:rPr>
                <w:rFonts w:ascii="Arial" w:hAnsi="Arial" w:cs="Arial"/>
                <w:sz w:val="18"/>
                <w:szCs w:val="18"/>
              </w:rPr>
              <w:t>Updated screen shot (2.12-30) section 2.12.9.6 CAPRI Contract Referral (CCR) – Retrieve exam results with status of pending under review from DAS.</w:t>
            </w:r>
          </w:p>
          <w:p w14:paraId="7E6E6730" w14:textId="77777777" w:rsidR="00A035B1" w:rsidRPr="0093426A" w:rsidRDefault="00A035B1" w:rsidP="00A035B1">
            <w:pPr>
              <w:spacing w:before="0" w:after="0"/>
              <w:rPr>
                <w:rFonts w:ascii="Arial" w:hAnsi="Arial" w:cs="Arial"/>
              </w:rPr>
            </w:pPr>
          </w:p>
        </w:tc>
        <w:tc>
          <w:tcPr>
            <w:tcW w:w="1800" w:type="dxa"/>
          </w:tcPr>
          <w:p w14:paraId="6C79A88D" w14:textId="714AFD51" w:rsidR="00A035B1" w:rsidRPr="0093426A" w:rsidRDefault="00A035B1" w:rsidP="00A035B1">
            <w:pPr>
              <w:spacing w:before="0" w:after="0"/>
              <w:rPr>
                <w:rFonts w:ascii="Arial" w:hAnsi="Arial" w:cs="Arial"/>
              </w:rPr>
            </w:pPr>
            <w:r w:rsidRPr="0093426A">
              <w:rPr>
                <w:rFonts w:ascii="Arial" w:hAnsi="Arial" w:cs="Arial"/>
                <w:sz w:val="18"/>
                <w:szCs w:val="18"/>
              </w:rPr>
              <w:t>Ricky Stephens</w:t>
            </w:r>
          </w:p>
          <w:p w14:paraId="2DBABCA5" w14:textId="77777777" w:rsidR="00A035B1" w:rsidRPr="0093426A" w:rsidRDefault="00A035B1" w:rsidP="00A035B1">
            <w:pPr>
              <w:rPr>
                <w:rFonts w:ascii="Arial" w:hAnsi="Arial" w:cs="Arial"/>
              </w:rPr>
            </w:pPr>
          </w:p>
        </w:tc>
        <w:tc>
          <w:tcPr>
            <w:tcW w:w="1800" w:type="dxa"/>
          </w:tcPr>
          <w:p w14:paraId="4DA712B9" w14:textId="77777777" w:rsidR="00A035B1" w:rsidRPr="0093426A" w:rsidRDefault="00A035B1" w:rsidP="00A035B1">
            <w:pPr>
              <w:keepNext/>
              <w:keepLines/>
              <w:spacing w:before="0" w:after="0"/>
              <w:rPr>
                <w:rFonts w:ascii="Arial" w:hAnsi="Arial" w:cs="Arial"/>
                <w:sz w:val="18"/>
                <w:szCs w:val="18"/>
              </w:rPr>
            </w:pPr>
            <w:r w:rsidRPr="0093426A">
              <w:rPr>
                <w:rFonts w:ascii="Arial" w:hAnsi="Arial" w:cs="Arial"/>
                <w:sz w:val="18"/>
                <w:szCs w:val="18"/>
              </w:rPr>
              <w:t>Kristina</w:t>
            </w:r>
          </w:p>
          <w:p w14:paraId="12441CD7" w14:textId="1D86140F" w:rsidR="00A035B1" w:rsidRPr="0093426A" w:rsidRDefault="00A035B1" w:rsidP="00A035B1">
            <w:pPr>
              <w:spacing w:before="0" w:after="0"/>
              <w:rPr>
                <w:rFonts w:ascii="Arial" w:hAnsi="Arial" w:cs="Arial"/>
              </w:rPr>
            </w:pPr>
            <w:proofErr w:type="spellStart"/>
            <w:r w:rsidRPr="0093426A">
              <w:rPr>
                <w:rFonts w:ascii="Arial" w:hAnsi="Arial" w:cs="Arial"/>
                <w:sz w:val="18"/>
                <w:szCs w:val="18"/>
              </w:rPr>
              <w:t>DeLaCruz</w:t>
            </w:r>
            <w:proofErr w:type="spellEnd"/>
          </w:p>
        </w:tc>
      </w:tr>
      <w:tr w:rsidR="00A035B1" w:rsidRPr="0093426A" w14:paraId="469B7B6C" w14:textId="77777777" w:rsidTr="00500807">
        <w:trPr>
          <w:tblHeader/>
        </w:trPr>
        <w:tc>
          <w:tcPr>
            <w:tcW w:w="1615" w:type="dxa"/>
          </w:tcPr>
          <w:p w14:paraId="2B0EEEB2" w14:textId="619DB2AC" w:rsidR="00A035B1" w:rsidRPr="0093426A" w:rsidRDefault="00A035B1" w:rsidP="00A035B1">
            <w:pPr>
              <w:spacing w:before="0" w:after="0"/>
              <w:rPr>
                <w:rFonts w:ascii="Arial" w:hAnsi="Arial" w:cs="Arial"/>
              </w:rPr>
            </w:pPr>
            <w:r w:rsidRPr="0093426A">
              <w:rPr>
                <w:rFonts w:ascii="Arial" w:hAnsi="Arial" w:cs="Arial"/>
                <w:sz w:val="18"/>
                <w:szCs w:val="18"/>
              </w:rPr>
              <w:lastRenderedPageBreak/>
              <w:t>4/23/15</w:t>
            </w:r>
          </w:p>
        </w:tc>
        <w:tc>
          <w:tcPr>
            <w:tcW w:w="1080" w:type="dxa"/>
          </w:tcPr>
          <w:p w14:paraId="76E7FA8D" w14:textId="79DC6E10" w:rsidR="00A035B1" w:rsidRPr="0093426A" w:rsidRDefault="00A035B1" w:rsidP="00A035B1">
            <w:pPr>
              <w:spacing w:before="0" w:after="0"/>
              <w:rPr>
                <w:rFonts w:ascii="Arial" w:hAnsi="Arial" w:cs="Arial"/>
              </w:rPr>
            </w:pPr>
            <w:r w:rsidRPr="0093426A">
              <w:rPr>
                <w:rFonts w:ascii="Arial" w:hAnsi="Arial" w:cs="Arial"/>
                <w:sz w:val="18"/>
                <w:szCs w:val="18"/>
              </w:rPr>
              <w:t>8.16</w:t>
            </w:r>
          </w:p>
        </w:tc>
        <w:tc>
          <w:tcPr>
            <w:tcW w:w="3690" w:type="dxa"/>
          </w:tcPr>
          <w:p w14:paraId="18774623" w14:textId="77777777" w:rsidR="00A035B1" w:rsidRPr="0093426A" w:rsidRDefault="00A035B1" w:rsidP="00A035B1">
            <w:pPr>
              <w:keepNext/>
              <w:keepLines/>
              <w:spacing w:before="0" w:after="0"/>
              <w:rPr>
                <w:rFonts w:ascii="Arial" w:hAnsi="Arial" w:cs="Arial"/>
                <w:sz w:val="18"/>
                <w:szCs w:val="18"/>
              </w:rPr>
            </w:pPr>
            <w:r w:rsidRPr="0093426A">
              <w:rPr>
                <w:rFonts w:ascii="Arial" w:hAnsi="Arial" w:cs="Arial"/>
                <w:sz w:val="18"/>
                <w:szCs w:val="18"/>
              </w:rPr>
              <w:t>PATCH DVBA*2.7*190 enhancements added</w:t>
            </w:r>
          </w:p>
          <w:p w14:paraId="32CA7CF7" w14:textId="77777777" w:rsidR="00A035B1" w:rsidRPr="0093426A" w:rsidRDefault="00A035B1" w:rsidP="00A035B1">
            <w:pPr>
              <w:keepNext/>
              <w:keepLines/>
              <w:spacing w:before="0" w:after="0"/>
              <w:rPr>
                <w:rFonts w:ascii="Arial" w:hAnsi="Arial" w:cs="Arial"/>
                <w:sz w:val="18"/>
                <w:szCs w:val="18"/>
              </w:rPr>
            </w:pPr>
            <w:r w:rsidRPr="0093426A">
              <w:rPr>
                <w:rFonts w:ascii="Arial" w:hAnsi="Arial" w:cs="Arial"/>
                <w:sz w:val="18"/>
                <w:szCs w:val="18"/>
              </w:rPr>
              <w:t>Section 2.2 C&amp;P Exam Requests – updated screens shots to reflect new Electronic Claim Folder Available? Field. Updated screen shots for address verification screen to show addition of Cell Phone and Email fields</w:t>
            </w:r>
          </w:p>
          <w:p w14:paraId="1D28D7D0" w14:textId="77777777" w:rsidR="00A035B1" w:rsidRPr="0093426A" w:rsidRDefault="00A035B1" w:rsidP="00A035B1">
            <w:pPr>
              <w:keepNext/>
              <w:keepLines/>
              <w:spacing w:before="0" w:after="0"/>
              <w:rPr>
                <w:rFonts w:ascii="Arial" w:hAnsi="Arial" w:cs="Arial"/>
                <w:sz w:val="18"/>
                <w:szCs w:val="18"/>
              </w:rPr>
            </w:pPr>
            <w:r w:rsidRPr="0093426A">
              <w:rPr>
                <w:rFonts w:ascii="Arial" w:hAnsi="Arial" w:cs="Arial"/>
                <w:sz w:val="18"/>
                <w:szCs w:val="18"/>
              </w:rPr>
              <w:t xml:space="preserve">Section 2.2.2 – Cancel an Exam Request – Added the following: ***NOTE*** If a user is logged in to a local </w:t>
            </w:r>
            <w:proofErr w:type="spellStart"/>
            <w:r w:rsidRPr="0093426A">
              <w:rPr>
                <w:rFonts w:ascii="Arial" w:hAnsi="Arial" w:cs="Arial"/>
                <w:sz w:val="18"/>
                <w:szCs w:val="18"/>
              </w:rPr>
              <w:t>VistA</w:t>
            </w:r>
            <w:proofErr w:type="spellEnd"/>
            <w:r w:rsidRPr="0093426A">
              <w:rPr>
                <w:rFonts w:ascii="Arial" w:hAnsi="Arial" w:cs="Arial"/>
                <w:sz w:val="18"/>
                <w:szCs w:val="18"/>
              </w:rPr>
              <w:t xml:space="preserve"> system, Cancel by MAS, is enabled. If user is a remote user (CLAIMS system), Cancel </w:t>
            </w:r>
            <w:proofErr w:type="gramStart"/>
            <w:r w:rsidRPr="0093426A">
              <w:rPr>
                <w:rFonts w:ascii="Arial" w:hAnsi="Arial" w:cs="Arial"/>
                <w:sz w:val="18"/>
                <w:szCs w:val="18"/>
              </w:rPr>
              <w:t>By</w:t>
            </w:r>
            <w:proofErr w:type="gramEnd"/>
            <w:r w:rsidRPr="0093426A">
              <w:rPr>
                <w:rFonts w:ascii="Arial" w:hAnsi="Arial" w:cs="Arial"/>
                <w:sz w:val="18"/>
                <w:szCs w:val="18"/>
              </w:rPr>
              <w:t xml:space="preserve"> Regional Office is enabled.</w:t>
            </w:r>
          </w:p>
          <w:p w14:paraId="42EC165C" w14:textId="77777777" w:rsidR="00A035B1" w:rsidRPr="0093426A" w:rsidRDefault="00A035B1" w:rsidP="00A035B1">
            <w:pPr>
              <w:keepNext/>
              <w:keepLines/>
              <w:spacing w:before="0" w:after="0"/>
              <w:rPr>
                <w:rFonts w:ascii="Arial" w:hAnsi="Arial" w:cs="Arial"/>
                <w:sz w:val="18"/>
                <w:szCs w:val="18"/>
              </w:rPr>
            </w:pPr>
            <w:r w:rsidRPr="0093426A">
              <w:rPr>
                <w:rFonts w:ascii="Arial" w:hAnsi="Arial" w:cs="Arial"/>
                <w:sz w:val="18"/>
                <w:szCs w:val="18"/>
              </w:rPr>
              <w:t>2.2.4.1</w:t>
            </w:r>
            <w:r w:rsidRPr="0093426A">
              <w:rPr>
                <w:rFonts w:ascii="Arial" w:hAnsi="Arial" w:cs="Arial"/>
                <w:sz w:val="18"/>
                <w:szCs w:val="18"/>
              </w:rPr>
              <w:tab/>
              <w:t>Re-Print Final C&amp;P Results – removed reference to report has not been printed yet as reports can now be printed regardless if they have been printed by RO</w:t>
            </w:r>
          </w:p>
          <w:p w14:paraId="7622B26B" w14:textId="77777777" w:rsidR="00A035B1" w:rsidRPr="0093426A" w:rsidRDefault="00A035B1" w:rsidP="00A035B1">
            <w:pPr>
              <w:keepNext/>
              <w:keepLines/>
              <w:spacing w:before="0" w:after="0"/>
              <w:rPr>
                <w:rFonts w:ascii="Arial" w:hAnsi="Arial" w:cs="Arial"/>
                <w:sz w:val="18"/>
                <w:szCs w:val="18"/>
              </w:rPr>
            </w:pPr>
            <w:r w:rsidRPr="0093426A">
              <w:rPr>
                <w:rFonts w:ascii="Arial" w:hAnsi="Arial" w:cs="Arial"/>
                <w:sz w:val="18"/>
                <w:szCs w:val="18"/>
              </w:rPr>
              <w:t xml:space="preserve">Section 2.5.1.4 - Pending C&amp;P Exams report – added Cell number and email </w:t>
            </w:r>
          </w:p>
          <w:p w14:paraId="2C239B66" w14:textId="77777777" w:rsidR="00A035B1" w:rsidRPr="0093426A" w:rsidRDefault="00A035B1" w:rsidP="00A035B1">
            <w:pPr>
              <w:keepNext/>
              <w:keepLines/>
              <w:spacing w:before="0" w:after="0"/>
              <w:rPr>
                <w:rFonts w:ascii="Arial" w:hAnsi="Arial" w:cs="Arial"/>
                <w:sz w:val="18"/>
                <w:szCs w:val="18"/>
              </w:rPr>
            </w:pPr>
            <w:r w:rsidRPr="0093426A">
              <w:rPr>
                <w:rFonts w:ascii="Arial" w:hAnsi="Arial" w:cs="Arial"/>
                <w:sz w:val="18"/>
                <w:szCs w:val="18"/>
              </w:rPr>
              <w:t>Section 2.7.4 –Clinical Documents tab – Added the following to this section: All tabs within the Clinical Documents tab allow the ability to right click and search the results with “Find” within the display window on the right side.</w:t>
            </w:r>
          </w:p>
          <w:p w14:paraId="6D0D5A83" w14:textId="77777777" w:rsidR="00A035B1" w:rsidRPr="0093426A" w:rsidRDefault="00A035B1" w:rsidP="00A035B1">
            <w:pPr>
              <w:keepNext/>
              <w:keepLines/>
              <w:spacing w:before="0" w:after="0"/>
              <w:rPr>
                <w:rFonts w:ascii="Arial" w:hAnsi="Arial" w:cs="Arial"/>
                <w:sz w:val="18"/>
                <w:szCs w:val="18"/>
              </w:rPr>
            </w:pPr>
            <w:r w:rsidRPr="0093426A">
              <w:rPr>
                <w:rFonts w:ascii="Arial" w:hAnsi="Arial" w:cs="Arial"/>
                <w:sz w:val="18"/>
                <w:szCs w:val="18"/>
              </w:rPr>
              <w:t>Added section 2.14.9 – New Option “Manage Exam Cancellation Reasons”</w:t>
            </w:r>
          </w:p>
          <w:p w14:paraId="3C83F5E6" w14:textId="34565837" w:rsidR="00A035B1" w:rsidRPr="0093426A" w:rsidRDefault="00A035B1" w:rsidP="00A035B1">
            <w:pPr>
              <w:spacing w:before="0" w:after="0"/>
              <w:rPr>
                <w:rFonts w:ascii="Arial" w:hAnsi="Arial" w:cs="Arial"/>
              </w:rPr>
            </w:pPr>
            <w:r w:rsidRPr="0093426A">
              <w:rPr>
                <w:rFonts w:ascii="Arial" w:hAnsi="Arial" w:cs="Arial"/>
                <w:sz w:val="18"/>
                <w:szCs w:val="18"/>
              </w:rPr>
              <w:t>Added section 2.14.10 – New Option “Manage Exam Insufficient Reasons”</w:t>
            </w:r>
          </w:p>
        </w:tc>
        <w:tc>
          <w:tcPr>
            <w:tcW w:w="1800" w:type="dxa"/>
          </w:tcPr>
          <w:p w14:paraId="2D7D4A01" w14:textId="6F82FCEF" w:rsidR="00A035B1" w:rsidRPr="0093426A" w:rsidRDefault="00A035B1" w:rsidP="00A035B1">
            <w:pPr>
              <w:spacing w:before="0" w:after="0"/>
              <w:rPr>
                <w:rFonts w:ascii="Arial" w:hAnsi="Arial" w:cs="Arial"/>
              </w:rPr>
            </w:pPr>
            <w:r w:rsidRPr="0093426A">
              <w:rPr>
                <w:rFonts w:ascii="Arial" w:hAnsi="Arial" w:cs="Arial"/>
                <w:sz w:val="18"/>
                <w:szCs w:val="18"/>
              </w:rPr>
              <w:t>Ricky Stephens</w:t>
            </w:r>
          </w:p>
        </w:tc>
        <w:tc>
          <w:tcPr>
            <w:tcW w:w="1800" w:type="dxa"/>
          </w:tcPr>
          <w:p w14:paraId="3A8CCCD9" w14:textId="0F2E5D8E" w:rsidR="00A035B1" w:rsidRPr="0093426A" w:rsidRDefault="00A035B1" w:rsidP="00A035B1">
            <w:pPr>
              <w:spacing w:before="0" w:after="0"/>
              <w:rPr>
                <w:rFonts w:ascii="Arial" w:hAnsi="Arial" w:cs="Arial"/>
              </w:rPr>
            </w:pPr>
            <w:r w:rsidRPr="0093426A">
              <w:rPr>
                <w:rFonts w:ascii="Arial" w:hAnsi="Arial" w:cs="Arial"/>
                <w:sz w:val="18"/>
                <w:szCs w:val="18"/>
              </w:rPr>
              <w:t xml:space="preserve">Kristina </w:t>
            </w:r>
            <w:proofErr w:type="spellStart"/>
            <w:r w:rsidRPr="0093426A">
              <w:rPr>
                <w:rFonts w:ascii="Arial" w:hAnsi="Arial" w:cs="Arial"/>
                <w:sz w:val="18"/>
                <w:szCs w:val="18"/>
              </w:rPr>
              <w:t>DeLaCruz</w:t>
            </w:r>
            <w:proofErr w:type="spellEnd"/>
          </w:p>
        </w:tc>
      </w:tr>
      <w:tr w:rsidR="00A035B1" w:rsidRPr="0093426A" w14:paraId="7EDC2474" w14:textId="77777777" w:rsidTr="00500807">
        <w:trPr>
          <w:tblHeader/>
        </w:trPr>
        <w:tc>
          <w:tcPr>
            <w:tcW w:w="1615" w:type="dxa"/>
          </w:tcPr>
          <w:p w14:paraId="55DAA8DD" w14:textId="00C7C677" w:rsidR="00A035B1" w:rsidRPr="0093426A" w:rsidRDefault="00A035B1" w:rsidP="00A035B1">
            <w:pPr>
              <w:spacing w:before="0" w:after="0"/>
              <w:rPr>
                <w:rFonts w:ascii="Arial" w:hAnsi="Arial" w:cs="Arial"/>
              </w:rPr>
            </w:pPr>
            <w:r w:rsidRPr="0093426A">
              <w:rPr>
                <w:rFonts w:ascii="Arial" w:hAnsi="Arial" w:cs="Arial"/>
                <w:sz w:val="18"/>
                <w:szCs w:val="18"/>
              </w:rPr>
              <w:t>2/26/15</w:t>
            </w:r>
          </w:p>
        </w:tc>
        <w:tc>
          <w:tcPr>
            <w:tcW w:w="1080" w:type="dxa"/>
          </w:tcPr>
          <w:p w14:paraId="408CFCD4" w14:textId="0B156759" w:rsidR="00A035B1" w:rsidRPr="0093426A" w:rsidRDefault="00A035B1" w:rsidP="00A035B1">
            <w:pPr>
              <w:spacing w:before="0" w:after="0"/>
              <w:rPr>
                <w:rFonts w:ascii="Arial" w:hAnsi="Arial" w:cs="Arial"/>
              </w:rPr>
            </w:pPr>
            <w:r w:rsidRPr="0093426A">
              <w:rPr>
                <w:rFonts w:ascii="Arial" w:hAnsi="Arial" w:cs="Arial"/>
                <w:sz w:val="18"/>
                <w:szCs w:val="18"/>
              </w:rPr>
              <w:t>8.15</w:t>
            </w:r>
          </w:p>
        </w:tc>
        <w:tc>
          <w:tcPr>
            <w:tcW w:w="3690" w:type="dxa"/>
          </w:tcPr>
          <w:p w14:paraId="4F2A89F0" w14:textId="77777777" w:rsidR="00A035B1" w:rsidRPr="0093426A" w:rsidRDefault="00A035B1" w:rsidP="00A035B1">
            <w:pPr>
              <w:keepNext/>
              <w:keepLines/>
              <w:spacing w:before="0" w:after="0"/>
              <w:rPr>
                <w:rFonts w:ascii="Arial" w:eastAsia="Batang" w:hAnsi="Arial" w:cs="Arial"/>
                <w:sz w:val="18"/>
                <w:szCs w:val="18"/>
              </w:rPr>
            </w:pPr>
            <w:r w:rsidRPr="0093426A">
              <w:rPr>
                <w:rFonts w:ascii="Arial" w:eastAsia="Batang" w:hAnsi="Arial" w:cs="Arial"/>
                <w:sz w:val="18"/>
                <w:szCs w:val="18"/>
              </w:rPr>
              <w:t xml:space="preserve">PATCH DVBA*2.7*189 enhancements added </w:t>
            </w:r>
          </w:p>
          <w:p w14:paraId="2DFAA1E7" w14:textId="77777777" w:rsidR="00A035B1" w:rsidRPr="0093426A" w:rsidRDefault="00A035B1" w:rsidP="00A035B1">
            <w:pPr>
              <w:keepNext/>
              <w:keepLines/>
              <w:spacing w:before="0" w:after="0"/>
              <w:rPr>
                <w:rFonts w:ascii="Arial" w:eastAsia="Batang" w:hAnsi="Arial" w:cs="Arial"/>
                <w:sz w:val="18"/>
                <w:szCs w:val="18"/>
              </w:rPr>
            </w:pPr>
            <w:r w:rsidRPr="0093426A">
              <w:rPr>
                <w:rFonts w:ascii="Arial" w:eastAsia="Batang" w:hAnsi="Arial" w:cs="Arial"/>
                <w:sz w:val="18"/>
                <w:szCs w:val="18"/>
              </w:rPr>
              <w:t>Section 2.5.1.8 - Request Status by Date Range Report – added Cancellation Comments and Cancellation Reasons as fields displayed on the report</w:t>
            </w:r>
          </w:p>
          <w:p w14:paraId="0321F7AF" w14:textId="77777777" w:rsidR="00A035B1" w:rsidRPr="0093426A" w:rsidRDefault="00A035B1" w:rsidP="00A035B1">
            <w:pPr>
              <w:keepNext/>
              <w:keepLines/>
              <w:spacing w:before="0" w:after="0"/>
              <w:rPr>
                <w:rFonts w:ascii="Arial" w:eastAsia="Batang" w:hAnsi="Arial" w:cs="Arial"/>
                <w:sz w:val="18"/>
                <w:szCs w:val="18"/>
              </w:rPr>
            </w:pPr>
            <w:r w:rsidRPr="0093426A">
              <w:rPr>
                <w:rFonts w:ascii="Arial" w:eastAsia="Batang" w:hAnsi="Arial" w:cs="Arial"/>
                <w:sz w:val="18"/>
                <w:szCs w:val="18"/>
              </w:rPr>
              <w:t xml:space="preserve">Section 2.2 C&amp;P Exam Requests – updated screens shots to reflect new Claim Type, Special Consideration(s), and Insufficient fields. </w:t>
            </w:r>
          </w:p>
          <w:p w14:paraId="4927A31B" w14:textId="77777777" w:rsidR="00A035B1" w:rsidRPr="0093426A" w:rsidRDefault="00A035B1" w:rsidP="00A035B1">
            <w:pPr>
              <w:keepNext/>
              <w:keepLines/>
              <w:spacing w:before="0" w:after="0"/>
              <w:rPr>
                <w:rFonts w:ascii="Arial" w:eastAsia="Batang" w:hAnsi="Arial" w:cs="Arial"/>
                <w:sz w:val="18"/>
                <w:szCs w:val="18"/>
              </w:rPr>
            </w:pPr>
            <w:r w:rsidRPr="0093426A">
              <w:rPr>
                <w:rFonts w:ascii="Arial" w:eastAsia="Batang" w:hAnsi="Arial" w:cs="Arial"/>
                <w:sz w:val="18"/>
                <w:szCs w:val="18"/>
              </w:rPr>
              <w:t>Section 2.2.4 Insufficient Exam Request – added information that “Insufficient” field will default to “YES” and it is not editable by user</w:t>
            </w:r>
          </w:p>
          <w:p w14:paraId="10A914F0" w14:textId="77777777" w:rsidR="00A035B1" w:rsidRPr="0093426A" w:rsidRDefault="00A035B1" w:rsidP="00A035B1">
            <w:pPr>
              <w:keepNext/>
              <w:keepLines/>
              <w:spacing w:before="0" w:after="0"/>
              <w:rPr>
                <w:rFonts w:ascii="Arial" w:eastAsia="Batang" w:hAnsi="Arial" w:cs="Arial"/>
                <w:sz w:val="18"/>
                <w:szCs w:val="18"/>
              </w:rPr>
            </w:pPr>
            <w:r w:rsidRPr="0093426A">
              <w:rPr>
                <w:rFonts w:ascii="Arial" w:eastAsia="Batang" w:hAnsi="Arial" w:cs="Arial"/>
                <w:sz w:val="18"/>
                <w:szCs w:val="18"/>
              </w:rPr>
              <w:t>Section 2.2.4 Insufficient Exam Request – added “Note” that if exam to be marked insufficient is no longer active in the AMIE exam file that all active exams will be listed for selection</w:t>
            </w:r>
          </w:p>
          <w:p w14:paraId="7BCC22FC" w14:textId="4194E24D" w:rsidR="00A035B1" w:rsidRPr="0093426A" w:rsidRDefault="00A035B1" w:rsidP="00A035B1">
            <w:pPr>
              <w:spacing w:before="0" w:after="0"/>
              <w:rPr>
                <w:rFonts w:ascii="Arial" w:hAnsi="Arial" w:cs="Arial"/>
              </w:rPr>
            </w:pPr>
            <w:r w:rsidRPr="0093426A">
              <w:rPr>
                <w:rFonts w:ascii="Arial" w:eastAsia="Batang" w:hAnsi="Arial" w:cs="Arial"/>
                <w:sz w:val="18"/>
                <w:szCs w:val="18"/>
              </w:rPr>
              <w:t xml:space="preserve">Section 2.2.4 Insufficient Exam Request – added </w:t>
            </w:r>
            <w:r w:rsidRPr="0093426A">
              <w:rPr>
                <w:rFonts w:ascii="Arial" w:hAnsi="Arial" w:cs="Arial"/>
                <w:sz w:val="18"/>
                <w:szCs w:val="18"/>
              </w:rPr>
              <w:t xml:space="preserve">**Note: The request status can be either “RELEASED TO RO, NOT PRINTED” or “COMPLETED, PRINTED BY RO” to mark insufficient. </w:t>
            </w:r>
          </w:p>
        </w:tc>
        <w:tc>
          <w:tcPr>
            <w:tcW w:w="1800" w:type="dxa"/>
          </w:tcPr>
          <w:p w14:paraId="616712CF" w14:textId="07BA76C6" w:rsidR="00A035B1" w:rsidRPr="0093426A" w:rsidRDefault="00A035B1" w:rsidP="00A035B1">
            <w:pPr>
              <w:spacing w:before="0" w:after="0"/>
              <w:rPr>
                <w:rFonts w:ascii="Arial" w:hAnsi="Arial" w:cs="Arial"/>
              </w:rPr>
            </w:pPr>
            <w:r w:rsidRPr="0093426A">
              <w:rPr>
                <w:rFonts w:ascii="Arial" w:hAnsi="Arial" w:cs="Arial"/>
                <w:sz w:val="18"/>
                <w:szCs w:val="18"/>
              </w:rPr>
              <w:t>Ricky Stephens</w:t>
            </w:r>
          </w:p>
        </w:tc>
        <w:tc>
          <w:tcPr>
            <w:tcW w:w="1800" w:type="dxa"/>
          </w:tcPr>
          <w:p w14:paraId="4A497361" w14:textId="176B3265" w:rsidR="00A035B1" w:rsidRPr="0093426A" w:rsidRDefault="00A035B1" w:rsidP="00A035B1">
            <w:pPr>
              <w:spacing w:before="0" w:after="0"/>
              <w:rPr>
                <w:rFonts w:ascii="Arial" w:hAnsi="Arial" w:cs="Arial"/>
              </w:rPr>
            </w:pPr>
            <w:r w:rsidRPr="0093426A">
              <w:rPr>
                <w:rFonts w:ascii="Arial" w:hAnsi="Arial" w:cs="Arial"/>
                <w:sz w:val="18"/>
                <w:szCs w:val="18"/>
              </w:rPr>
              <w:t xml:space="preserve">Kristina </w:t>
            </w:r>
            <w:proofErr w:type="spellStart"/>
            <w:r w:rsidRPr="0093426A">
              <w:rPr>
                <w:rFonts w:ascii="Arial" w:hAnsi="Arial" w:cs="Arial"/>
                <w:sz w:val="18"/>
                <w:szCs w:val="18"/>
              </w:rPr>
              <w:t>DeLaCruz</w:t>
            </w:r>
            <w:proofErr w:type="spellEnd"/>
          </w:p>
        </w:tc>
      </w:tr>
      <w:tr w:rsidR="00A035B1" w:rsidRPr="0093426A" w14:paraId="1203A3B7" w14:textId="77777777" w:rsidTr="00500807">
        <w:trPr>
          <w:tblHeader/>
        </w:trPr>
        <w:tc>
          <w:tcPr>
            <w:tcW w:w="1615" w:type="dxa"/>
          </w:tcPr>
          <w:p w14:paraId="5E6F7CA3" w14:textId="06790378" w:rsidR="00A035B1" w:rsidRPr="0093426A" w:rsidRDefault="00A035B1" w:rsidP="00A035B1">
            <w:pPr>
              <w:spacing w:before="0" w:after="0"/>
              <w:rPr>
                <w:rFonts w:ascii="Arial" w:hAnsi="Arial" w:cs="Arial"/>
              </w:rPr>
            </w:pPr>
            <w:r w:rsidRPr="0093426A">
              <w:rPr>
                <w:rFonts w:ascii="Arial" w:hAnsi="Arial" w:cs="Arial"/>
                <w:sz w:val="18"/>
                <w:szCs w:val="18"/>
              </w:rPr>
              <w:lastRenderedPageBreak/>
              <w:t>12/22/14</w:t>
            </w:r>
          </w:p>
        </w:tc>
        <w:tc>
          <w:tcPr>
            <w:tcW w:w="1080" w:type="dxa"/>
          </w:tcPr>
          <w:p w14:paraId="760D54D9" w14:textId="6B86BD9A" w:rsidR="00A035B1" w:rsidRPr="0093426A" w:rsidRDefault="00A035B1" w:rsidP="00A035B1">
            <w:pPr>
              <w:spacing w:before="0" w:after="0"/>
              <w:rPr>
                <w:rFonts w:ascii="Arial" w:hAnsi="Arial" w:cs="Arial"/>
              </w:rPr>
            </w:pPr>
            <w:r w:rsidRPr="0093426A">
              <w:rPr>
                <w:rFonts w:ascii="Arial" w:hAnsi="Arial" w:cs="Arial"/>
                <w:sz w:val="18"/>
                <w:szCs w:val="18"/>
              </w:rPr>
              <w:t>8.14</w:t>
            </w:r>
          </w:p>
        </w:tc>
        <w:tc>
          <w:tcPr>
            <w:tcW w:w="3690" w:type="dxa"/>
          </w:tcPr>
          <w:p w14:paraId="2B24A0D4" w14:textId="77777777" w:rsidR="00A035B1" w:rsidRPr="0093426A" w:rsidRDefault="00A035B1" w:rsidP="00A035B1">
            <w:pPr>
              <w:keepNext/>
              <w:keepLines/>
              <w:spacing w:before="0" w:after="0"/>
              <w:rPr>
                <w:rFonts w:ascii="Arial" w:eastAsia="Batang" w:hAnsi="Arial" w:cs="Arial"/>
                <w:sz w:val="18"/>
                <w:szCs w:val="18"/>
              </w:rPr>
            </w:pPr>
            <w:r w:rsidRPr="0093426A">
              <w:rPr>
                <w:rFonts w:ascii="Arial" w:eastAsia="Batang" w:hAnsi="Arial" w:cs="Arial"/>
                <w:sz w:val="18"/>
                <w:szCs w:val="18"/>
              </w:rPr>
              <w:t>Updated with HPS changes</w:t>
            </w:r>
          </w:p>
          <w:p w14:paraId="373A9D70" w14:textId="77777777" w:rsidR="00A035B1" w:rsidRPr="0093426A" w:rsidRDefault="00A035B1" w:rsidP="00A035B1">
            <w:pPr>
              <w:keepNext/>
              <w:keepLines/>
              <w:spacing w:before="0" w:after="0"/>
              <w:rPr>
                <w:rFonts w:ascii="Arial" w:hAnsi="Arial" w:cs="Arial"/>
                <w:sz w:val="18"/>
                <w:szCs w:val="18"/>
              </w:rPr>
            </w:pPr>
            <w:r w:rsidRPr="0093426A">
              <w:rPr>
                <w:rFonts w:ascii="Arial" w:hAnsi="Arial" w:cs="Arial"/>
                <w:sz w:val="18"/>
                <w:szCs w:val="18"/>
              </w:rPr>
              <w:t>Page 116, 2.8.3.8: Change</w:t>
            </w:r>
            <w:r w:rsidRPr="0093426A">
              <w:rPr>
                <w:rFonts w:ascii="Arial" w:hAnsi="Arial" w:cs="Arial"/>
                <w:sz w:val="18"/>
                <w:szCs w:val="18"/>
              </w:rPr>
              <w:tab/>
              <w:t>“retransmit the failed DBQ(s) one time. (Figure 2.8-13).” to “retransmit the failed DBQ(s) one time. (Figure 2.8-11).”</w:t>
            </w:r>
          </w:p>
          <w:p w14:paraId="5EB6A2E9" w14:textId="77777777" w:rsidR="00A035B1" w:rsidRPr="0093426A" w:rsidRDefault="00A035B1" w:rsidP="00A035B1">
            <w:pPr>
              <w:keepNext/>
              <w:keepLines/>
              <w:spacing w:before="0" w:after="0"/>
              <w:rPr>
                <w:rFonts w:ascii="Arial" w:hAnsi="Arial" w:cs="Arial"/>
                <w:sz w:val="18"/>
                <w:szCs w:val="18"/>
              </w:rPr>
            </w:pPr>
            <w:r w:rsidRPr="0093426A">
              <w:rPr>
                <w:rFonts w:ascii="Arial" w:hAnsi="Arial" w:cs="Arial"/>
                <w:sz w:val="18"/>
                <w:szCs w:val="18"/>
              </w:rPr>
              <w:t>Page 120, 2.9.1.1: The figure does not have a figure number, and the comment “button to paste the comments into the exam as shown in (Figure 2.9-1)”, does not refer to figure 2.9-1, it refers to the figure that is not numbered.</w:t>
            </w:r>
          </w:p>
          <w:p w14:paraId="787D0EA7" w14:textId="1F949A97" w:rsidR="00A035B1" w:rsidRPr="0093426A" w:rsidRDefault="00A035B1" w:rsidP="00A035B1">
            <w:pPr>
              <w:spacing w:before="0" w:after="0"/>
              <w:rPr>
                <w:rFonts w:ascii="Arial" w:hAnsi="Arial" w:cs="Arial"/>
              </w:rPr>
            </w:pPr>
            <w:r w:rsidRPr="0093426A">
              <w:rPr>
                <w:rFonts w:ascii="Arial" w:hAnsi="Arial" w:cs="Arial"/>
                <w:sz w:val="18"/>
                <w:szCs w:val="18"/>
              </w:rPr>
              <w:t xml:space="preserve">Page 177, 2.13.2: The figure number needs to be added to the statement “This is a simulation of a </w:t>
            </w:r>
            <w:proofErr w:type="spellStart"/>
            <w:r w:rsidRPr="0093426A">
              <w:rPr>
                <w:rFonts w:ascii="Arial" w:hAnsi="Arial" w:cs="Arial"/>
                <w:sz w:val="18"/>
                <w:szCs w:val="18"/>
              </w:rPr>
              <w:t>VistAWeb</w:t>
            </w:r>
            <w:proofErr w:type="spellEnd"/>
            <w:r w:rsidRPr="0093426A">
              <w:rPr>
                <w:rFonts w:ascii="Arial" w:hAnsi="Arial" w:cs="Arial"/>
                <w:sz w:val="18"/>
                <w:szCs w:val="18"/>
              </w:rPr>
              <w:t xml:space="preserve"> page shown in ().”</w:t>
            </w:r>
          </w:p>
        </w:tc>
        <w:tc>
          <w:tcPr>
            <w:tcW w:w="1800" w:type="dxa"/>
          </w:tcPr>
          <w:p w14:paraId="70A80664" w14:textId="22FB5372" w:rsidR="00A035B1" w:rsidRPr="0093426A" w:rsidRDefault="00A035B1" w:rsidP="00A035B1">
            <w:pPr>
              <w:spacing w:before="0" w:after="0"/>
              <w:rPr>
                <w:rFonts w:ascii="Arial" w:hAnsi="Arial" w:cs="Arial"/>
              </w:rPr>
            </w:pPr>
            <w:r w:rsidRPr="0093426A">
              <w:rPr>
                <w:rFonts w:ascii="Arial" w:hAnsi="Arial" w:cs="Arial"/>
                <w:sz w:val="18"/>
                <w:szCs w:val="18"/>
              </w:rPr>
              <w:t>Ricky Stephens</w:t>
            </w:r>
          </w:p>
        </w:tc>
        <w:tc>
          <w:tcPr>
            <w:tcW w:w="1800" w:type="dxa"/>
          </w:tcPr>
          <w:p w14:paraId="790A0F8E" w14:textId="1EBD05EC" w:rsidR="00A035B1" w:rsidRPr="0093426A" w:rsidRDefault="00A035B1" w:rsidP="00A035B1">
            <w:pPr>
              <w:spacing w:before="0" w:after="0"/>
              <w:rPr>
                <w:rFonts w:ascii="Arial" w:hAnsi="Arial" w:cs="Arial"/>
              </w:rPr>
            </w:pPr>
            <w:r w:rsidRPr="0093426A">
              <w:rPr>
                <w:rFonts w:ascii="Arial" w:hAnsi="Arial" w:cs="Arial"/>
                <w:sz w:val="18"/>
                <w:szCs w:val="18"/>
              </w:rPr>
              <w:t>Rebecca Ames</w:t>
            </w:r>
          </w:p>
        </w:tc>
      </w:tr>
      <w:tr w:rsidR="00A035B1" w:rsidRPr="0093426A" w14:paraId="2C55794F" w14:textId="77777777" w:rsidTr="00500807">
        <w:trPr>
          <w:tblHeader/>
        </w:trPr>
        <w:tc>
          <w:tcPr>
            <w:tcW w:w="1615" w:type="dxa"/>
          </w:tcPr>
          <w:p w14:paraId="30AC50F7" w14:textId="5498E97A" w:rsidR="00A035B1" w:rsidRPr="0093426A" w:rsidRDefault="00A035B1" w:rsidP="00A035B1">
            <w:pPr>
              <w:spacing w:before="0" w:after="0"/>
              <w:rPr>
                <w:rFonts w:ascii="Arial" w:hAnsi="Arial" w:cs="Arial"/>
              </w:rPr>
            </w:pPr>
            <w:r w:rsidRPr="0093426A">
              <w:rPr>
                <w:rFonts w:ascii="Arial" w:hAnsi="Arial" w:cs="Arial"/>
                <w:sz w:val="18"/>
                <w:szCs w:val="18"/>
              </w:rPr>
              <w:t>12/17/14</w:t>
            </w:r>
          </w:p>
        </w:tc>
        <w:tc>
          <w:tcPr>
            <w:tcW w:w="1080" w:type="dxa"/>
          </w:tcPr>
          <w:p w14:paraId="5DAAD105" w14:textId="0941D6C0" w:rsidR="00A035B1" w:rsidRPr="0093426A" w:rsidRDefault="00A035B1" w:rsidP="00A035B1">
            <w:pPr>
              <w:spacing w:before="0" w:after="0"/>
              <w:rPr>
                <w:rFonts w:ascii="Arial" w:hAnsi="Arial" w:cs="Arial"/>
              </w:rPr>
            </w:pPr>
            <w:r w:rsidRPr="0093426A">
              <w:rPr>
                <w:rFonts w:ascii="Arial" w:hAnsi="Arial" w:cs="Arial"/>
                <w:sz w:val="18"/>
                <w:szCs w:val="18"/>
              </w:rPr>
              <w:t>8.13</w:t>
            </w:r>
          </w:p>
        </w:tc>
        <w:tc>
          <w:tcPr>
            <w:tcW w:w="3690" w:type="dxa"/>
          </w:tcPr>
          <w:p w14:paraId="3DD826AB" w14:textId="77777777" w:rsidR="00A035B1" w:rsidRPr="0093426A" w:rsidRDefault="00A035B1" w:rsidP="00A035B1">
            <w:pPr>
              <w:keepNext/>
              <w:keepLines/>
              <w:spacing w:before="0" w:after="0"/>
              <w:rPr>
                <w:rFonts w:ascii="Arial" w:eastAsia="Batang" w:hAnsi="Arial" w:cs="Arial"/>
                <w:sz w:val="18"/>
                <w:szCs w:val="18"/>
              </w:rPr>
            </w:pPr>
            <w:r w:rsidRPr="0093426A">
              <w:rPr>
                <w:rFonts w:ascii="Arial" w:eastAsia="Batang" w:hAnsi="Arial" w:cs="Arial"/>
                <w:sz w:val="18"/>
                <w:szCs w:val="18"/>
              </w:rPr>
              <w:t xml:space="preserve">Added the following statement to CCR section 2.12.9 </w:t>
            </w:r>
          </w:p>
          <w:p w14:paraId="28503A53" w14:textId="77777777" w:rsidR="00A035B1" w:rsidRPr="0093426A" w:rsidRDefault="00A035B1" w:rsidP="00A035B1">
            <w:pPr>
              <w:keepNext/>
              <w:keepLines/>
              <w:spacing w:before="0" w:after="0"/>
              <w:rPr>
                <w:rFonts w:ascii="Arial" w:hAnsi="Arial" w:cs="Arial"/>
                <w:sz w:val="18"/>
                <w:szCs w:val="18"/>
              </w:rPr>
            </w:pPr>
            <w:r w:rsidRPr="0093426A">
              <w:rPr>
                <w:rFonts w:ascii="Arial" w:hAnsi="Arial" w:cs="Arial"/>
                <w:sz w:val="18"/>
                <w:szCs w:val="18"/>
              </w:rPr>
              <w:t>CAPRI CONTRACT REFERRAL (CCR)</w:t>
            </w:r>
          </w:p>
          <w:p w14:paraId="28DA5194" w14:textId="77777777" w:rsidR="00A035B1" w:rsidRPr="0093426A" w:rsidRDefault="00A035B1" w:rsidP="00A035B1">
            <w:pPr>
              <w:keepNext/>
              <w:keepLines/>
              <w:spacing w:before="0" w:after="0"/>
              <w:rPr>
                <w:rFonts w:ascii="Arial" w:hAnsi="Arial" w:cs="Arial"/>
                <w:sz w:val="18"/>
                <w:szCs w:val="18"/>
              </w:rPr>
            </w:pPr>
            <w:r w:rsidRPr="0093426A">
              <w:rPr>
                <w:rFonts w:ascii="Arial" w:hAnsi="Arial" w:cs="Arial"/>
                <w:sz w:val="18"/>
                <w:szCs w:val="18"/>
              </w:rPr>
              <w:t>****NOTE: C &amp; P Users must complete training on use of CCR prior to implementing the application functionality. Once trained, the DEM Program Office will authorize the keys be provided to allow for functionality.</w:t>
            </w:r>
          </w:p>
          <w:p w14:paraId="5A7862EC" w14:textId="77777777" w:rsidR="00A035B1" w:rsidRPr="0093426A" w:rsidRDefault="00A035B1" w:rsidP="00A035B1">
            <w:pPr>
              <w:keepNext/>
              <w:keepLines/>
              <w:spacing w:before="0" w:after="0"/>
              <w:rPr>
                <w:rFonts w:ascii="Arial" w:hAnsi="Arial" w:cs="Arial"/>
                <w:sz w:val="18"/>
                <w:szCs w:val="18"/>
              </w:rPr>
            </w:pPr>
          </w:p>
          <w:p w14:paraId="5777CE80" w14:textId="77777777" w:rsidR="00A035B1" w:rsidRPr="0093426A" w:rsidRDefault="00A035B1" w:rsidP="00A035B1">
            <w:pPr>
              <w:keepNext/>
              <w:keepLines/>
              <w:spacing w:before="0" w:after="0"/>
              <w:rPr>
                <w:rFonts w:ascii="Arial" w:hAnsi="Arial" w:cs="Arial"/>
                <w:sz w:val="18"/>
                <w:szCs w:val="18"/>
              </w:rPr>
            </w:pPr>
            <w:r w:rsidRPr="0093426A">
              <w:rPr>
                <w:rFonts w:ascii="Arial" w:hAnsi="Arial" w:cs="Arial"/>
                <w:sz w:val="18"/>
                <w:szCs w:val="18"/>
              </w:rPr>
              <w:t>DEM Program Office POC:</w:t>
            </w:r>
          </w:p>
          <w:p w14:paraId="2A39EB61" w14:textId="77777777" w:rsidR="00A035B1" w:rsidRPr="0093426A" w:rsidRDefault="00A035B1" w:rsidP="00A035B1">
            <w:pPr>
              <w:keepNext/>
              <w:keepLines/>
              <w:spacing w:before="0" w:after="0"/>
              <w:rPr>
                <w:rFonts w:ascii="Arial" w:hAnsi="Arial" w:cs="Arial"/>
                <w:sz w:val="18"/>
                <w:szCs w:val="18"/>
              </w:rPr>
            </w:pPr>
            <w:r w:rsidRPr="0093426A">
              <w:rPr>
                <w:rFonts w:ascii="Arial" w:hAnsi="Arial" w:cs="Arial"/>
                <w:sz w:val="18"/>
                <w:szCs w:val="18"/>
              </w:rPr>
              <w:t xml:space="preserve">Paul </w:t>
            </w:r>
            <w:proofErr w:type="spellStart"/>
            <w:r w:rsidRPr="0093426A">
              <w:rPr>
                <w:rFonts w:ascii="Arial" w:hAnsi="Arial" w:cs="Arial"/>
                <w:sz w:val="18"/>
                <w:szCs w:val="18"/>
              </w:rPr>
              <w:t>Alcocer</w:t>
            </w:r>
            <w:proofErr w:type="spellEnd"/>
            <w:r w:rsidRPr="0093426A">
              <w:rPr>
                <w:rFonts w:ascii="Arial" w:hAnsi="Arial" w:cs="Arial"/>
                <w:sz w:val="18"/>
                <w:szCs w:val="18"/>
              </w:rPr>
              <w:t xml:space="preserve">: </w:t>
            </w:r>
            <w:hyperlink r:id="rId14" w:history="1">
              <w:r w:rsidRPr="0093426A">
                <w:rPr>
                  <w:rStyle w:val="Hyperlink"/>
                  <w:rFonts w:ascii="Arial" w:hAnsi="Arial" w:cs="Arial"/>
                  <w:sz w:val="18"/>
                  <w:szCs w:val="18"/>
                </w:rPr>
                <w:t>Paul.alcocer@va.gov</w:t>
              </w:r>
            </w:hyperlink>
          </w:p>
          <w:p w14:paraId="0B07AAC7" w14:textId="77777777" w:rsidR="00A035B1" w:rsidRPr="0093426A" w:rsidRDefault="00A035B1" w:rsidP="00A035B1">
            <w:pPr>
              <w:keepNext/>
              <w:keepLines/>
              <w:spacing w:before="0" w:after="0"/>
              <w:rPr>
                <w:rFonts w:ascii="Arial" w:hAnsi="Arial" w:cs="Arial"/>
                <w:sz w:val="18"/>
                <w:szCs w:val="18"/>
              </w:rPr>
            </w:pPr>
            <w:r w:rsidRPr="0093426A">
              <w:rPr>
                <w:rFonts w:ascii="Arial" w:hAnsi="Arial" w:cs="Arial"/>
                <w:sz w:val="18"/>
                <w:szCs w:val="18"/>
              </w:rPr>
              <w:t xml:space="preserve">Chuck Sener: </w:t>
            </w:r>
            <w:hyperlink r:id="rId15" w:history="1">
              <w:r w:rsidRPr="0093426A">
                <w:rPr>
                  <w:rStyle w:val="Hyperlink"/>
                  <w:rFonts w:ascii="Arial" w:hAnsi="Arial" w:cs="Arial"/>
                  <w:sz w:val="18"/>
                  <w:szCs w:val="18"/>
                </w:rPr>
                <w:t>Charles.sener@va.gov</w:t>
              </w:r>
            </w:hyperlink>
          </w:p>
          <w:p w14:paraId="7D219CFB" w14:textId="402F5328" w:rsidR="00A035B1" w:rsidRPr="0093426A" w:rsidRDefault="00A035B1" w:rsidP="00A035B1">
            <w:pPr>
              <w:spacing w:before="0" w:after="0"/>
              <w:rPr>
                <w:rFonts w:ascii="Arial" w:hAnsi="Arial" w:cs="Arial"/>
              </w:rPr>
            </w:pPr>
            <w:r w:rsidRPr="0093426A">
              <w:rPr>
                <w:rFonts w:ascii="Arial" w:hAnsi="Arial" w:cs="Arial"/>
                <w:sz w:val="18"/>
                <w:szCs w:val="18"/>
              </w:rPr>
              <w:t xml:space="preserve">Sandra Struck: </w:t>
            </w:r>
            <w:hyperlink r:id="rId16" w:history="1">
              <w:r w:rsidRPr="0093426A">
                <w:rPr>
                  <w:rStyle w:val="Hyperlink"/>
                  <w:rFonts w:ascii="Arial" w:hAnsi="Arial" w:cs="Arial"/>
                  <w:sz w:val="18"/>
                  <w:szCs w:val="18"/>
                </w:rPr>
                <w:t>Sandra.struck@va.gov</w:t>
              </w:r>
            </w:hyperlink>
          </w:p>
        </w:tc>
        <w:tc>
          <w:tcPr>
            <w:tcW w:w="1800" w:type="dxa"/>
          </w:tcPr>
          <w:p w14:paraId="0D90462B" w14:textId="72960E94" w:rsidR="00A035B1" w:rsidRPr="0093426A" w:rsidRDefault="00A035B1" w:rsidP="00A035B1">
            <w:pPr>
              <w:spacing w:before="0" w:after="0"/>
              <w:rPr>
                <w:rFonts w:ascii="Arial" w:hAnsi="Arial" w:cs="Arial"/>
              </w:rPr>
            </w:pPr>
            <w:r w:rsidRPr="0093426A">
              <w:rPr>
                <w:rFonts w:ascii="Arial" w:hAnsi="Arial" w:cs="Arial"/>
                <w:sz w:val="18"/>
                <w:szCs w:val="18"/>
              </w:rPr>
              <w:t>Ricky Stephens</w:t>
            </w:r>
          </w:p>
        </w:tc>
        <w:tc>
          <w:tcPr>
            <w:tcW w:w="1800" w:type="dxa"/>
          </w:tcPr>
          <w:p w14:paraId="72E09232" w14:textId="01BA36EF" w:rsidR="00A035B1" w:rsidRPr="0093426A" w:rsidRDefault="00A035B1" w:rsidP="00A035B1">
            <w:pPr>
              <w:spacing w:before="0" w:after="0"/>
              <w:rPr>
                <w:rFonts w:ascii="Arial" w:hAnsi="Arial" w:cs="Arial"/>
              </w:rPr>
            </w:pPr>
            <w:r w:rsidRPr="0093426A">
              <w:rPr>
                <w:rFonts w:ascii="Arial" w:hAnsi="Arial" w:cs="Arial"/>
                <w:sz w:val="18"/>
                <w:szCs w:val="18"/>
              </w:rPr>
              <w:t xml:space="preserve">Kristina </w:t>
            </w:r>
            <w:proofErr w:type="spellStart"/>
            <w:r w:rsidRPr="0093426A">
              <w:rPr>
                <w:rFonts w:ascii="Arial" w:hAnsi="Arial" w:cs="Arial"/>
                <w:sz w:val="18"/>
                <w:szCs w:val="18"/>
              </w:rPr>
              <w:t>DeLaCruz</w:t>
            </w:r>
            <w:proofErr w:type="spellEnd"/>
          </w:p>
        </w:tc>
      </w:tr>
      <w:tr w:rsidR="00A035B1" w:rsidRPr="0093426A" w14:paraId="2D516032" w14:textId="77777777" w:rsidTr="00500807">
        <w:trPr>
          <w:tblHeader/>
        </w:trPr>
        <w:tc>
          <w:tcPr>
            <w:tcW w:w="1615" w:type="dxa"/>
          </w:tcPr>
          <w:p w14:paraId="661B89F6" w14:textId="5FDA2957" w:rsidR="00A035B1" w:rsidRPr="0093426A" w:rsidRDefault="00A035B1" w:rsidP="00A035B1">
            <w:pPr>
              <w:spacing w:before="0" w:after="0"/>
              <w:rPr>
                <w:rFonts w:ascii="Arial" w:hAnsi="Arial" w:cs="Arial"/>
              </w:rPr>
            </w:pPr>
            <w:r w:rsidRPr="0093426A">
              <w:rPr>
                <w:rFonts w:ascii="Arial" w:hAnsi="Arial" w:cs="Arial"/>
                <w:sz w:val="18"/>
                <w:szCs w:val="18"/>
              </w:rPr>
              <w:t>8/13/2014</w:t>
            </w:r>
          </w:p>
        </w:tc>
        <w:tc>
          <w:tcPr>
            <w:tcW w:w="1080" w:type="dxa"/>
          </w:tcPr>
          <w:p w14:paraId="4988A065" w14:textId="4F70E97D" w:rsidR="00A035B1" w:rsidRPr="0093426A" w:rsidRDefault="00A035B1" w:rsidP="00A035B1">
            <w:pPr>
              <w:spacing w:before="0" w:after="0"/>
              <w:rPr>
                <w:rFonts w:ascii="Arial" w:hAnsi="Arial" w:cs="Arial"/>
              </w:rPr>
            </w:pPr>
            <w:r w:rsidRPr="0093426A">
              <w:rPr>
                <w:rFonts w:ascii="Arial" w:hAnsi="Arial" w:cs="Arial"/>
                <w:sz w:val="18"/>
                <w:szCs w:val="18"/>
              </w:rPr>
              <w:t>8.12</w:t>
            </w:r>
          </w:p>
        </w:tc>
        <w:tc>
          <w:tcPr>
            <w:tcW w:w="3690" w:type="dxa"/>
          </w:tcPr>
          <w:p w14:paraId="39BA4D0F" w14:textId="77777777" w:rsidR="00A035B1" w:rsidRPr="0093426A" w:rsidRDefault="00A035B1" w:rsidP="00A035B1">
            <w:pPr>
              <w:keepNext/>
              <w:keepLines/>
              <w:spacing w:before="0" w:after="0"/>
              <w:rPr>
                <w:rFonts w:ascii="Arial" w:eastAsia="Batang" w:hAnsi="Arial" w:cs="Arial"/>
                <w:sz w:val="18"/>
                <w:szCs w:val="18"/>
              </w:rPr>
            </w:pPr>
            <w:r w:rsidRPr="0093426A">
              <w:rPr>
                <w:rFonts w:ascii="Arial" w:eastAsia="Batang" w:hAnsi="Arial" w:cs="Arial"/>
                <w:sz w:val="18"/>
                <w:szCs w:val="18"/>
              </w:rPr>
              <w:t>Get Docs from VVA – removed reference to DVBA CAPRI DENYVBADOCS as this will no longer be valid with patch DVBA*2.7*187</w:t>
            </w:r>
          </w:p>
          <w:p w14:paraId="3B2AFA76" w14:textId="77777777" w:rsidR="00A035B1" w:rsidRPr="0093426A" w:rsidRDefault="00A035B1" w:rsidP="00A035B1">
            <w:pPr>
              <w:keepNext/>
              <w:keepLines/>
              <w:spacing w:before="0" w:after="0"/>
              <w:rPr>
                <w:rFonts w:ascii="Arial" w:eastAsia="Batang" w:hAnsi="Arial" w:cs="Arial"/>
                <w:sz w:val="18"/>
                <w:szCs w:val="18"/>
              </w:rPr>
            </w:pPr>
            <w:r w:rsidRPr="0093426A">
              <w:rPr>
                <w:rFonts w:ascii="Arial" w:eastAsia="Batang" w:hAnsi="Arial" w:cs="Arial"/>
                <w:sz w:val="18"/>
                <w:szCs w:val="18"/>
              </w:rPr>
              <w:t>Added users “MUST” have DVBA CAPRI GETVBADOCS to utilize Get Docs from VVA option</w:t>
            </w:r>
          </w:p>
          <w:p w14:paraId="7AD75BAD" w14:textId="77777777" w:rsidR="00A035B1" w:rsidRPr="0093426A" w:rsidRDefault="00A035B1" w:rsidP="00A035B1">
            <w:pPr>
              <w:keepNext/>
              <w:keepLines/>
              <w:spacing w:before="0" w:after="0"/>
              <w:rPr>
                <w:rFonts w:ascii="Arial" w:eastAsia="Batang" w:hAnsi="Arial" w:cs="Arial"/>
                <w:sz w:val="18"/>
                <w:szCs w:val="18"/>
              </w:rPr>
            </w:pPr>
            <w:r w:rsidRPr="0093426A">
              <w:rPr>
                <w:rFonts w:ascii="Arial" w:eastAsia="Batang" w:hAnsi="Arial" w:cs="Arial"/>
                <w:sz w:val="18"/>
                <w:szCs w:val="18"/>
              </w:rPr>
              <w:t xml:space="preserve">Added new </w:t>
            </w:r>
            <w:proofErr w:type="spellStart"/>
            <w:r w:rsidRPr="0093426A">
              <w:rPr>
                <w:rFonts w:ascii="Arial" w:eastAsia="Batang" w:hAnsi="Arial" w:cs="Arial"/>
                <w:sz w:val="18"/>
                <w:szCs w:val="18"/>
              </w:rPr>
              <w:t>FILE|Get</w:t>
            </w:r>
            <w:proofErr w:type="spellEnd"/>
            <w:r w:rsidRPr="0093426A">
              <w:rPr>
                <w:rFonts w:ascii="Arial" w:eastAsia="Batang" w:hAnsi="Arial" w:cs="Arial"/>
                <w:sz w:val="18"/>
                <w:szCs w:val="18"/>
              </w:rPr>
              <w:t xml:space="preserve"> Docs </w:t>
            </w:r>
            <w:proofErr w:type="gramStart"/>
            <w:r w:rsidRPr="0093426A">
              <w:rPr>
                <w:rFonts w:ascii="Arial" w:eastAsia="Batang" w:hAnsi="Arial" w:cs="Arial"/>
                <w:sz w:val="18"/>
                <w:szCs w:val="18"/>
              </w:rPr>
              <w:t>From</w:t>
            </w:r>
            <w:proofErr w:type="gramEnd"/>
            <w:r w:rsidRPr="0093426A">
              <w:rPr>
                <w:rFonts w:ascii="Arial" w:eastAsia="Batang" w:hAnsi="Arial" w:cs="Arial"/>
                <w:sz w:val="18"/>
                <w:szCs w:val="18"/>
              </w:rPr>
              <w:t xml:space="preserve"> DAS functionality</w:t>
            </w:r>
          </w:p>
          <w:p w14:paraId="32E501BF" w14:textId="77777777" w:rsidR="00A035B1" w:rsidRPr="0093426A" w:rsidRDefault="00A035B1" w:rsidP="00A035B1">
            <w:pPr>
              <w:keepNext/>
              <w:keepLines/>
              <w:spacing w:before="0" w:after="0"/>
              <w:rPr>
                <w:rFonts w:ascii="Arial" w:hAnsi="Arial" w:cs="Arial"/>
                <w:sz w:val="18"/>
                <w:szCs w:val="18"/>
              </w:rPr>
            </w:pPr>
            <w:r w:rsidRPr="0093426A">
              <w:rPr>
                <w:rFonts w:ascii="Arial" w:eastAsia="Batang" w:hAnsi="Arial" w:cs="Arial"/>
                <w:sz w:val="18"/>
                <w:szCs w:val="18"/>
              </w:rPr>
              <w:t xml:space="preserve">Added </w:t>
            </w:r>
            <w:r w:rsidRPr="0093426A">
              <w:rPr>
                <w:rFonts w:ascii="Arial" w:hAnsi="Arial" w:cs="Arial"/>
                <w:sz w:val="18"/>
                <w:szCs w:val="18"/>
              </w:rPr>
              <w:t>“You have # vendor results pending review” information to CAPRI Alerts section</w:t>
            </w:r>
          </w:p>
          <w:p w14:paraId="1680C6A5" w14:textId="77777777" w:rsidR="00A035B1" w:rsidRPr="0093426A" w:rsidRDefault="00A035B1" w:rsidP="00A035B1">
            <w:pPr>
              <w:keepNext/>
              <w:keepLines/>
              <w:spacing w:before="0" w:after="0"/>
              <w:rPr>
                <w:rFonts w:ascii="Arial" w:eastAsia="Batang" w:hAnsi="Arial" w:cs="Arial"/>
                <w:sz w:val="18"/>
                <w:szCs w:val="18"/>
              </w:rPr>
            </w:pPr>
            <w:r w:rsidRPr="0093426A">
              <w:rPr>
                <w:rFonts w:ascii="Arial" w:eastAsia="Batang" w:hAnsi="Arial" w:cs="Arial"/>
                <w:sz w:val="18"/>
                <w:szCs w:val="18"/>
              </w:rPr>
              <w:t>Added description for transmission failure to VLER DAS information and screen shot</w:t>
            </w:r>
          </w:p>
          <w:p w14:paraId="197E3077" w14:textId="65515BA4" w:rsidR="00A035B1" w:rsidRPr="0093426A" w:rsidRDefault="00A035B1" w:rsidP="00A035B1">
            <w:pPr>
              <w:spacing w:before="0" w:after="0"/>
              <w:rPr>
                <w:rFonts w:ascii="Arial" w:hAnsi="Arial" w:cs="Arial"/>
              </w:rPr>
            </w:pPr>
            <w:r w:rsidRPr="0093426A">
              <w:rPr>
                <w:rFonts w:ascii="Arial" w:eastAsia="Batang" w:hAnsi="Arial" w:cs="Arial"/>
                <w:sz w:val="18"/>
                <w:szCs w:val="18"/>
              </w:rPr>
              <w:t>CCR Functionality - Added DAS enabled vendor information and functionality to section 2.12.9</w:t>
            </w:r>
          </w:p>
        </w:tc>
        <w:tc>
          <w:tcPr>
            <w:tcW w:w="1800" w:type="dxa"/>
          </w:tcPr>
          <w:p w14:paraId="1915FCAE" w14:textId="7D358927" w:rsidR="00A035B1" w:rsidRPr="0093426A" w:rsidRDefault="00A035B1" w:rsidP="00A035B1">
            <w:pPr>
              <w:spacing w:before="0" w:after="0"/>
              <w:rPr>
                <w:rFonts w:ascii="Arial" w:hAnsi="Arial" w:cs="Arial"/>
              </w:rPr>
            </w:pPr>
            <w:r w:rsidRPr="0093426A">
              <w:rPr>
                <w:rFonts w:ascii="Arial" w:hAnsi="Arial" w:cs="Arial"/>
                <w:sz w:val="18"/>
                <w:szCs w:val="18"/>
              </w:rPr>
              <w:t>Ricky Stephens</w:t>
            </w:r>
          </w:p>
        </w:tc>
        <w:tc>
          <w:tcPr>
            <w:tcW w:w="1800" w:type="dxa"/>
          </w:tcPr>
          <w:p w14:paraId="7B8B6291" w14:textId="09DB9090" w:rsidR="00A035B1" w:rsidRPr="0093426A" w:rsidRDefault="00A035B1" w:rsidP="00A035B1">
            <w:pPr>
              <w:spacing w:before="0" w:after="0"/>
              <w:rPr>
                <w:rFonts w:ascii="Arial" w:hAnsi="Arial" w:cs="Arial"/>
              </w:rPr>
            </w:pPr>
            <w:r w:rsidRPr="0093426A">
              <w:rPr>
                <w:rFonts w:ascii="Arial" w:hAnsi="Arial" w:cs="Arial"/>
                <w:sz w:val="18"/>
                <w:szCs w:val="18"/>
              </w:rPr>
              <w:t xml:space="preserve">Kristina </w:t>
            </w:r>
            <w:proofErr w:type="spellStart"/>
            <w:r w:rsidRPr="0093426A">
              <w:rPr>
                <w:rFonts w:ascii="Arial" w:hAnsi="Arial" w:cs="Arial"/>
                <w:sz w:val="18"/>
                <w:szCs w:val="18"/>
              </w:rPr>
              <w:t>DeLaCruz</w:t>
            </w:r>
            <w:proofErr w:type="spellEnd"/>
          </w:p>
        </w:tc>
      </w:tr>
      <w:tr w:rsidR="00A035B1" w:rsidRPr="0093426A" w14:paraId="3CA9FF6E" w14:textId="77777777" w:rsidTr="00500807">
        <w:trPr>
          <w:tblHeader/>
        </w:trPr>
        <w:tc>
          <w:tcPr>
            <w:tcW w:w="1615" w:type="dxa"/>
          </w:tcPr>
          <w:p w14:paraId="25E41A09" w14:textId="47458D4C" w:rsidR="00A035B1" w:rsidRPr="0093426A" w:rsidRDefault="00A035B1" w:rsidP="00A035B1">
            <w:pPr>
              <w:spacing w:before="0" w:after="0"/>
              <w:rPr>
                <w:rFonts w:ascii="Arial" w:hAnsi="Arial" w:cs="Arial"/>
              </w:rPr>
            </w:pPr>
            <w:r w:rsidRPr="0093426A">
              <w:rPr>
                <w:rFonts w:ascii="Arial" w:hAnsi="Arial" w:cs="Arial"/>
                <w:sz w:val="18"/>
                <w:szCs w:val="18"/>
              </w:rPr>
              <w:t>5/15/2014</w:t>
            </w:r>
          </w:p>
        </w:tc>
        <w:tc>
          <w:tcPr>
            <w:tcW w:w="1080" w:type="dxa"/>
          </w:tcPr>
          <w:p w14:paraId="3AC783C4" w14:textId="524A8429" w:rsidR="00A035B1" w:rsidRPr="0093426A" w:rsidRDefault="00A035B1" w:rsidP="00A035B1">
            <w:pPr>
              <w:spacing w:before="0" w:after="0"/>
              <w:rPr>
                <w:rFonts w:ascii="Arial" w:hAnsi="Arial" w:cs="Arial"/>
              </w:rPr>
            </w:pPr>
            <w:r w:rsidRPr="0093426A">
              <w:rPr>
                <w:rFonts w:ascii="Arial" w:hAnsi="Arial" w:cs="Arial"/>
                <w:sz w:val="18"/>
                <w:szCs w:val="18"/>
              </w:rPr>
              <w:t>8.11</w:t>
            </w:r>
          </w:p>
        </w:tc>
        <w:tc>
          <w:tcPr>
            <w:tcW w:w="3690" w:type="dxa"/>
          </w:tcPr>
          <w:p w14:paraId="0FBCF3C9" w14:textId="77777777" w:rsidR="00A035B1" w:rsidRPr="0093426A" w:rsidRDefault="00A035B1" w:rsidP="00A035B1">
            <w:pPr>
              <w:keepNext/>
              <w:keepLines/>
              <w:spacing w:before="0" w:after="0"/>
              <w:rPr>
                <w:rFonts w:ascii="Arial" w:eastAsia="Batang" w:hAnsi="Arial" w:cs="Arial"/>
                <w:sz w:val="18"/>
                <w:szCs w:val="18"/>
              </w:rPr>
            </w:pPr>
            <w:r w:rsidRPr="0093426A">
              <w:rPr>
                <w:rFonts w:ascii="Arial" w:eastAsia="Batang" w:hAnsi="Arial" w:cs="Arial"/>
                <w:sz w:val="18"/>
                <w:szCs w:val="18"/>
              </w:rPr>
              <w:t xml:space="preserve">Updated CAPRI Equivalents for AMIE II Function section with accurate CAPRI Function </w:t>
            </w:r>
          </w:p>
          <w:p w14:paraId="5EE12628" w14:textId="77777777" w:rsidR="00A035B1" w:rsidRPr="0093426A" w:rsidRDefault="00A035B1" w:rsidP="00A035B1">
            <w:pPr>
              <w:keepNext/>
              <w:keepLines/>
              <w:spacing w:before="0" w:after="0"/>
              <w:rPr>
                <w:rFonts w:ascii="Arial" w:eastAsia="Batang" w:hAnsi="Arial" w:cs="Arial"/>
                <w:sz w:val="18"/>
                <w:szCs w:val="18"/>
              </w:rPr>
            </w:pPr>
            <w:r w:rsidRPr="0093426A">
              <w:rPr>
                <w:rFonts w:ascii="Arial" w:eastAsia="Batang" w:hAnsi="Arial" w:cs="Arial"/>
                <w:sz w:val="18"/>
                <w:szCs w:val="18"/>
              </w:rPr>
              <w:t>Admission Inquiry by Date</w:t>
            </w:r>
          </w:p>
          <w:p w14:paraId="1316CE66" w14:textId="7E81B8F3" w:rsidR="00A035B1" w:rsidRPr="0093426A" w:rsidRDefault="00A035B1" w:rsidP="00A035B1">
            <w:pPr>
              <w:spacing w:before="0" w:after="0"/>
              <w:rPr>
                <w:rFonts w:ascii="Arial" w:hAnsi="Arial" w:cs="Arial"/>
              </w:rPr>
            </w:pPr>
            <w:r w:rsidRPr="0093426A">
              <w:rPr>
                <w:rFonts w:ascii="Arial" w:eastAsia="Batang" w:hAnsi="Arial" w:cs="Arial"/>
                <w:sz w:val="18"/>
                <w:szCs w:val="18"/>
              </w:rPr>
              <w:t>Print New Notices of Discharge</w:t>
            </w:r>
          </w:p>
        </w:tc>
        <w:tc>
          <w:tcPr>
            <w:tcW w:w="1800" w:type="dxa"/>
          </w:tcPr>
          <w:p w14:paraId="6CF8CA83" w14:textId="51A13C1C" w:rsidR="00A035B1" w:rsidRPr="0093426A" w:rsidRDefault="00A035B1" w:rsidP="00A035B1">
            <w:pPr>
              <w:spacing w:before="0" w:after="0"/>
              <w:rPr>
                <w:rFonts w:ascii="Arial" w:hAnsi="Arial" w:cs="Arial"/>
              </w:rPr>
            </w:pPr>
            <w:r w:rsidRPr="0093426A">
              <w:rPr>
                <w:rFonts w:ascii="Arial" w:hAnsi="Arial" w:cs="Arial"/>
                <w:sz w:val="18"/>
                <w:szCs w:val="18"/>
              </w:rPr>
              <w:t xml:space="preserve">Ricky Stephens </w:t>
            </w:r>
          </w:p>
        </w:tc>
        <w:tc>
          <w:tcPr>
            <w:tcW w:w="1800" w:type="dxa"/>
          </w:tcPr>
          <w:p w14:paraId="1F7DEAEB" w14:textId="318BE580" w:rsidR="00A035B1" w:rsidRPr="0093426A" w:rsidRDefault="00A035B1" w:rsidP="00A035B1">
            <w:pPr>
              <w:spacing w:before="0" w:after="0"/>
              <w:rPr>
                <w:rFonts w:ascii="Arial" w:hAnsi="Arial" w:cs="Arial"/>
              </w:rPr>
            </w:pPr>
            <w:r w:rsidRPr="0093426A">
              <w:rPr>
                <w:rFonts w:ascii="Arial" w:hAnsi="Arial" w:cs="Arial"/>
                <w:sz w:val="18"/>
                <w:szCs w:val="18"/>
              </w:rPr>
              <w:t xml:space="preserve">Kristina </w:t>
            </w:r>
            <w:proofErr w:type="spellStart"/>
            <w:r w:rsidRPr="0093426A">
              <w:rPr>
                <w:rFonts w:ascii="Arial" w:hAnsi="Arial" w:cs="Arial"/>
                <w:sz w:val="18"/>
                <w:szCs w:val="18"/>
              </w:rPr>
              <w:t>DeLaCruz</w:t>
            </w:r>
            <w:proofErr w:type="spellEnd"/>
          </w:p>
        </w:tc>
      </w:tr>
      <w:tr w:rsidR="00A035B1" w:rsidRPr="0093426A" w14:paraId="5DB29FBE" w14:textId="77777777" w:rsidTr="00500807">
        <w:trPr>
          <w:tblHeader/>
        </w:trPr>
        <w:tc>
          <w:tcPr>
            <w:tcW w:w="1615" w:type="dxa"/>
          </w:tcPr>
          <w:p w14:paraId="60B8F26E" w14:textId="5EF0257B" w:rsidR="00A035B1" w:rsidRPr="0093426A" w:rsidRDefault="00A035B1" w:rsidP="00A035B1">
            <w:pPr>
              <w:spacing w:before="0" w:after="0"/>
              <w:rPr>
                <w:rFonts w:ascii="Arial" w:hAnsi="Arial" w:cs="Arial"/>
              </w:rPr>
            </w:pPr>
            <w:r w:rsidRPr="0093426A">
              <w:rPr>
                <w:rFonts w:ascii="Arial" w:hAnsi="Arial" w:cs="Arial"/>
                <w:sz w:val="18"/>
                <w:szCs w:val="18"/>
              </w:rPr>
              <w:t>5/1/2014</w:t>
            </w:r>
          </w:p>
        </w:tc>
        <w:tc>
          <w:tcPr>
            <w:tcW w:w="1080" w:type="dxa"/>
          </w:tcPr>
          <w:p w14:paraId="32394D23" w14:textId="3DDAD28D" w:rsidR="00A035B1" w:rsidRPr="0093426A" w:rsidRDefault="00A035B1" w:rsidP="00A035B1">
            <w:pPr>
              <w:spacing w:before="0" w:after="0"/>
              <w:rPr>
                <w:rFonts w:ascii="Arial" w:hAnsi="Arial" w:cs="Arial"/>
              </w:rPr>
            </w:pPr>
            <w:r w:rsidRPr="0093426A">
              <w:rPr>
                <w:rFonts w:ascii="Arial" w:hAnsi="Arial" w:cs="Arial"/>
                <w:sz w:val="18"/>
                <w:szCs w:val="18"/>
              </w:rPr>
              <w:t>8.10</w:t>
            </w:r>
          </w:p>
        </w:tc>
        <w:tc>
          <w:tcPr>
            <w:tcW w:w="3690" w:type="dxa"/>
          </w:tcPr>
          <w:p w14:paraId="5B511620" w14:textId="0ECC3029" w:rsidR="00A035B1" w:rsidRPr="0093426A" w:rsidRDefault="00A035B1" w:rsidP="00A035B1">
            <w:pPr>
              <w:spacing w:before="0" w:after="0"/>
              <w:rPr>
                <w:rFonts w:ascii="Arial" w:hAnsi="Arial" w:cs="Arial"/>
              </w:rPr>
            </w:pPr>
            <w:r w:rsidRPr="0093426A">
              <w:rPr>
                <w:rFonts w:ascii="Arial" w:eastAsia="Batang" w:hAnsi="Arial" w:cs="Arial"/>
                <w:sz w:val="18"/>
                <w:szCs w:val="18"/>
              </w:rPr>
              <w:t xml:space="preserve">Remedy Ticket </w:t>
            </w:r>
            <w:r w:rsidRPr="0093426A">
              <w:rPr>
                <w:rFonts w:ascii="Arial" w:hAnsi="Arial" w:cs="Arial"/>
                <w:sz w:val="18"/>
                <w:szCs w:val="18"/>
              </w:rPr>
              <w:t>INC000000994792 – changed security key from Key Edit Exam List Parameter (MAS) to the correct key of DVBA CAPRI EXAM LIST EDIT</w:t>
            </w:r>
          </w:p>
        </w:tc>
        <w:tc>
          <w:tcPr>
            <w:tcW w:w="1800" w:type="dxa"/>
          </w:tcPr>
          <w:p w14:paraId="50CA9E5E" w14:textId="4A604C91" w:rsidR="00A035B1" w:rsidRPr="0093426A" w:rsidRDefault="00A035B1" w:rsidP="00A035B1">
            <w:pPr>
              <w:spacing w:before="0" w:after="0"/>
              <w:rPr>
                <w:rFonts w:ascii="Arial" w:hAnsi="Arial" w:cs="Arial"/>
              </w:rPr>
            </w:pPr>
            <w:r w:rsidRPr="0093426A">
              <w:rPr>
                <w:rFonts w:ascii="Arial" w:hAnsi="Arial" w:cs="Arial"/>
                <w:sz w:val="18"/>
                <w:szCs w:val="18"/>
              </w:rPr>
              <w:t>Ricky Stephens</w:t>
            </w:r>
          </w:p>
        </w:tc>
        <w:tc>
          <w:tcPr>
            <w:tcW w:w="1800" w:type="dxa"/>
          </w:tcPr>
          <w:p w14:paraId="082A66B3" w14:textId="6B662EF0" w:rsidR="00A035B1" w:rsidRPr="0093426A" w:rsidRDefault="00A035B1" w:rsidP="00A035B1">
            <w:pPr>
              <w:spacing w:before="0" w:after="0"/>
              <w:rPr>
                <w:rFonts w:ascii="Arial" w:hAnsi="Arial" w:cs="Arial"/>
              </w:rPr>
            </w:pPr>
            <w:r w:rsidRPr="0093426A">
              <w:rPr>
                <w:rFonts w:ascii="Arial" w:hAnsi="Arial" w:cs="Arial"/>
                <w:sz w:val="18"/>
                <w:szCs w:val="18"/>
              </w:rPr>
              <w:t xml:space="preserve">Kristina </w:t>
            </w:r>
            <w:proofErr w:type="spellStart"/>
            <w:r w:rsidRPr="0093426A">
              <w:rPr>
                <w:rFonts w:ascii="Arial" w:hAnsi="Arial" w:cs="Arial"/>
                <w:sz w:val="18"/>
                <w:szCs w:val="18"/>
              </w:rPr>
              <w:t>DeLaCruz</w:t>
            </w:r>
            <w:proofErr w:type="spellEnd"/>
          </w:p>
        </w:tc>
      </w:tr>
      <w:tr w:rsidR="00A035B1" w:rsidRPr="0093426A" w14:paraId="7C19F002" w14:textId="77777777" w:rsidTr="00500807">
        <w:trPr>
          <w:tblHeader/>
        </w:trPr>
        <w:tc>
          <w:tcPr>
            <w:tcW w:w="1615" w:type="dxa"/>
          </w:tcPr>
          <w:p w14:paraId="28A71723" w14:textId="4A23AC57" w:rsidR="00A035B1" w:rsidRPr="0093426A" w:rsidRDefault="00A035B1" w:rsidP="00A035B1">
            <w:pPr>
              <w:spacing w:before="0" w:after="0"/>
              <w:rPr>
                <w:rFonts w:ascii="Arial" w:hAnsi="Arial" w:cs="Arial"/>
              </w:rPr>
            </w:pPr>
            <w:r w:rsidRPr="0093426A">
              <w:rPr>
                <w:rFonts w:ascii="Arial" w:hAnsi="Arial" w:cs="Arial"/>
                <w:sz w:val="18"/>
                <w:szCs w:val="18"/>
              </w:rPr>
              <w:lastRenderedPageBreak/>
              <w:t>3/31/14</w:t>
            </w:r>
          </w:p>
        </w:tc>
        <w:tc>
          <w:tcPr>
            <w:tcW w:w="1080" w:type="dxa"/>
          </w:tcPr>
          <w:p w14:paraId="2D2F6EC3" w14:textId="559768E2" w:rsidR="00A035B1" w:rsidRPr="0093426A" w:rsidRDefault="00A035B1" w:rsidP="00A035B1">
            <w:pPr>
              <w:spacing w:before="0" w:after="0"/>
              <w:rPr>
                <w:rFonts w:ascii="Arial" w:hAnsi="Arial" w:cs="Arial"/>
              </w:rPr>
            </w:pPr>
            <w:r w:rsidRPr="0093426A">
              <w:rPr>
                <w:rFonts w:ascii="Arial" w:hAnsi="Arial" w:cs="Arial"/>
                <w:sz w:val="18"/>
                <w:szCs w:val="18"/>
              </w:rPr>
              <w:t>8.9</w:t>
            </w:r>
          </w:p>
        </w:tc>
        <w:tc>
          <w:tcPr>
            <w:tcW w:w="3690" w:type="dxa"/>
          </w:tcPr>
          <w:p w14:paraId="2C9F99CB" w14:textId="77777777" w:rsidR="00A035B1" w:rsidRPr="0093426A" w:rsidRDefault="00A035B1" w:rsidP="00A035B1">
            <w:pPr>
              <w:keepNext/>
              <w:keepLines/>
              <w:spacing w:before="0" w:after="0"/>
              <w:rPr>
                <w:rFonts w:ascii="Arial" w:eastAsia="Calibri" w:hAnsi="Arial" w:cs="Arial"/>
                <w:sz w:val="18"/>
                <w:szCs w:val="18"/>
              </w:rPr>
            </w:pPr>
            <w:r w:rsidRPr="0093426A">
              <w:rPr>
                <w:rFonts w:ascii="Arial" w:eastAsia="Batang" w:hAnsi="Arial" w:cs="Arial"/>
                <w:sz w:val="18"/>
                <w:szCs w:val="18"/>
              </w:rPr>
              <w:t xml:space="preserve">Section 1.3 VHA CAPRI Training, Videos, and Documentation. Updated </w:t>
            </w:r>
            <w:proofErr w:type="spellStart"/>
            <w:r w:rsidRPr="0093426A">
              <w:rPr>
                <w:rFonts w:ascii="Arial" w:eastAsia="Batang" w:hAnsi="Arial" w:cs="Arial"/>
                <w:sz w:val="18"/>
                <w:szCs w:val="18"/>
              </w:rPr>
              <w:t>link.</w:t>
            </w:r>
            <w:hyperlink r:id="rId17" w:history="1">
              <w:r w:rsidRPr="0093426A">
                <w:rPr>
                  <w:rStyle w:val="Hyperlink"/>
                  <w:rFonts w:ascii="Arial" w:eastAsia="Batang" w:hAnsi="Arial" w:cs="Arial"/>
                  <w:sz w:val="18"/>
                  <w:szCs w:val="18"/>
                </w:rPr>
                <w:t>New</w:t>
              </w:r>
              <w:proofErr w:type="spellEnd"/>
              <w:r w:rsidRPr="0093426A">
                <w:rPr>
                  <w:rStyle w:val="Hyperlink"/>
                  <w:rFonts w:ascii="Arial" w:eastAsia="Batang" w:hAnsi="Arial" w:cs="Arial"/>
                  <w:sz w:val="18"/>
                  <w:szCs w:val="18"/>
                </w:rPr>
                <w:t xml:space="preserve"> Link</w:t>
              </w:r>
            </w:hyperlink>
            <w:r w:rsidRPr="0093426A">
              <w:rPr>
                <w:rFonts w:ascii="Arial" w:eastAsia="Batang" w:hAnsi="Arial" w:cs="Arial"/>
                <w:sz w:val="18"/>
                <w:szCs w:val="18"/>
              </w:rPr>
              <w:t xml:space="preserve">: </w:t>
            </w:r>
          </w:p>
          <w:p w14:paraId="01DBC59C" w14:textId="77777777" w:rsidR="00A035B1" w:rsidRPr="0093426A" w:rsidRDefault="00A035B1" w:rsidP="00A035B1">
            <w:pPr>
              <w:keepNext/>
              <w:keepLines/>
              <w:spacing w:before="0" w:after="0"/>
              <w:rPr>
                <w:rFonts w:ascii="Arial" w:eastAsia="Batang" w:hAnsi="Arial" w:cs="Arial"/>
                <w:sz w:val="18"/>
                <w:szCs w:val="18"/>
              </w:rPr>
            </w:pPr>
            <w:r w:rsidRPr="0093426A">
              <w:rPr>
                <w:rFonts w:ascii="Arial" w:eastAsia="Batang" w:hAnsi="Arial" w:cs="Arial"/>
                <w:sz w:val="18"/>
                <w:szCs w:val="18"/>
              </w:rPr>
              <w:t>Updated screen shot figure 1-1</w:t>
            </w:r>
          </w:p>
          <w:p w14:paraId="6738A260" w14:textId="77777777" w:rsidR="00A035B1" w:rsidRPr="0093426A" w:rsidRDefault="00A035B1" w:rsidP="00A035B1">
            <w:pPr>
              <w:keepNext/>
              <w:keepLines/>
              <w:spacing w:before="0" w:after="0"/>
              <w:rPr>
                <w:rFonts w:ascii="Arial" w:eastAsia="Batang" w:hAnsi="Arial" w:cs="Arial"/>
                <w:sz w:val="18"/>
                <w:szCs w:val="18"/>
              </w:rPr>
            </w:pPr>
            <w:r w:rsidRPr="0093426A">
              <w:rPr>
                <w:rFonts w:ascii="Arial" w:eastAsia="Batang" w:hAnsi="Arial" w:cs="Arial"/>
                <w:sz w:val="18"/>
                <w:szCs w:val="18"/>
              </w:rPr>
              <w:t>Updated screen shot figure 1-6</w:t>
            </w:r>
          </w:p>
          <w:p w14:paraId="02BA1945" w14:textId="77777777" w:rsidR="00A035B1" w:rsidRPr="0093426A" w:rsidRDefault="00A035B1" w:rsidP="00A035B1">
            <w:pPr>
              <w:keepNext/>
              <w:keepLines/>
              <w:spacing w:before="0" w:after="0"/>
              <w:rPr>
                <w:rFonts w:ascii="Arial" w:eastAsia="Batang" w:hAnsi="Arial" w:cs="Arial"/>
                <w:sz w:val="18"/>
                <w:szCs w:val="18"/>
              </w:rPr>
            </w:pPr>
            <w:r w:rsidRPr="0093426A">
              <w:rPr>
                <w:rFonts w:ascii="Arial" w:eastAsia="Batang" w:hAnsi="Arial" w:cs="Arial"/>
                <w:sz w:val="18"/>
                <w:szCs w:val="18"/>
              </w:rPr>
              <w:t>Image of figure 2-24, corrected image</w:t>
            </w:r>
          </w:p>
          <w:p w14:paraId="38680EC2" w14:textId="77777777" w:rsidR="00A035B1" w:rsidRPr="0093426A" w:rsidRDefault="00A035B1" w:rsidP="00A035B1">
            <w:pPr>
              <w:keepNext/>
              <w:keepLines/>
              <w:spacing w:before="0" w:after="0"/>
              <w:rPr>
                <w:rFonts w:ascii="Arial" w:eastAsia="Batang" w:hAnsi="Arial" w:cs="Arial"/>
                <w:sz w:val="18"/>
                <w:szCs w:val="18"/>
              </w:rPr>
            </w:pPr>
            <w:r w:rsidRPr="0093426A">
              <w:rPr>
                <w:rFonts w:ascii="Arial" w:eastAsia="Batang" w:hAnsi="Arial" w:cs="Arial"/>
                <w:sz w:val="18"/>
                <w:szCs w:val="18"/>
              </w:rPr>
              <w:t>Updated screen shot figure 2-176</w:t>
            </w:r>
          </w:p>
          <w:p w14:paraId="0B0B0625" w14:textId="77777777" w:rsidR="00A035B1" w:rsidRPr="0093426A" w:rsidRDefault="00A035B1" w:rsidP="00A035B1">
            <w:pPr>
              <w:keepNext/>
              <w:keepLines/>
              <w:spacing w:before="0" w:after="0"/>
              <w:rPr>
                <w:rFonts w:ascii="Arial" w:eastAsia="Batang" w:hAnsi="Arial" w:cs="Arial"/>
                <w:sz w:val="18"/>
                <w:szCs w:val="18"/>
              </w:rPr>
            </w:pPr>
            <w:r w:rsidRPr="0093426A">
              <w:rPr>
                <w:rFonts w:ascii="Arial" w:eastAsia="Batang" w:hAnsi="Arial" w:cs="Arial"/>
                <w:sz w:val="18"/>
                <w:szCs w:val="18"/>
              </w:rPr>
              <w:t xml:space="preserve">Updated screen shot figure 2-204 </w:t>
            </w:r>
          </w:p>
          <w:p w14:paraId="40F75F81" w14:textId="77777777" w:rsidR="00A035B1" w:rsidRPr="0093426A" w:rsidRDefault="00A035B1" w:rsidP="00A035B1">
            <w:pPr>
              <w:keepNext/>
              <w:keepLines/>
              <w:spacing w:before="0" w:after="0"/>
              <w:rPr>
                <w:rFonts w:ascii="Arial" w:eastAsia="Batang" w:hAnsi="Arial" w:cs="Arial"/>
                <w:sz w:val="18"/>
                <w:szCs w:val="18"/>
              </w:rPr>
            </w:pPr>
            <w:r w:rsidRPr="0093426A">
              <w:rPr>
                <w:rFonts w:ascii="Arial" w:eastAsia="Batang" w:hAnsi="Arial" w:cs="Arial"/>
                <w:sz w:val="18"/>
                <w:szCs w:val="18"/>
              </w:rPr>
              <w:t>Updated screen shot figure 2-208 to Windows 7</w:t>
            </w:r>
          </w:p>
          <w:p w14:paraId="6D17BC31" w14:textId="77777777" w:rsidR="00A035B1" w:rsidRPr="0093426A" w:rsidRDefault="00A035B1" w:rsidP="00A035B1">
            <w:pPr>
              <w:keepNext/>
              <w:keepLines/>
              <w:spacing w:before="0" w:after="0"/>
              <w:rPr>
                <w:rFonts w:ascii="Arial" w:eastAsia="Batang" w:hAnsi="Arial" w:cs="Arial"/>
                <w:sz w:val="18"/>
                <w:szCs w:val="18"/>
              </w:rPr>
            </w:pPr>
            <w:r w:rsidRPr="0093426A">
              <w:rPr>
                <w:rFonts w:ascii="Arial" w:eastAsia="Batang" w:hAnsi="Arial" w:cs="Arial"/>
                <w:sz w:val="18"/>
                <w:szCs w:val="18"/>
              </w:rPr>
              <w:t>Updated screen shot figure 2-209 to Windows 7</w:t>
            </w:r>
          </w:p>
          <w:p w14:paraId="0FB8E88A" w14:textId="429B85F5" w:rsidR="00A035B1" w:rsidRPr="0093426A" w:rsidRDefault="00A035B1" w:rsidP="00A035B1">
            <w:pPr>
              <w:spacing w:before="0" w:after="0"/>
              <w:rPr>
                <w:rFonts w:ascii="Arial" w:hAnsi="Arial" w:cs="Arial"/>
              </w:rPr>
            </w:pPr>
            <w:r w:rsidRPr="0093426A">
              <w:rPr>
                <w:rFonts w:ascii="Arial" w:eastAsia="Batang" w:hAnsi="Arial" w:cs="Arial"/>
                <w:sz w:val="18"/>
                <w:szCs w:val="18"/>
              </w:rPr>
              <w:t>Updated screen shot figure 2-214</w:t>
            </w:r>
          </w:p>
        </w:tc>
        <w:tc>
          <w:tcPr>
            <w:tcW w:w="1800" w:type="dxa"/>
          </w:tcPr>
          <w:p w14:paraId="43BDA45D" w14:textId="636EE00B" w:rsidR="00A035B1" w:rsidRPr="0093426A" w:rsidRDefault="00A035B1" w:rsidP="00A035B1">
            <w:pPr>
              <w:spacing w:before="0" w:after="0"/>
              <w:rPr>
                <w:rFonts w:ascii="Arial" w:hAnsi="Arial" w:cs="Arial"/>
              </w:rPr>
            </w:pPr>
            <w:r w:rsidRPr="0093426A">
              <w:rPr>
                <w:rFonts w:ascii="Arial" w:hAnsi="Arial" w:cs="Arial"/>
                <w:sz w:val="18"/>
                <w:szCs w:val="18"/>
              </w:rPr>
              <w:t>Ricky Stephens</w:t>
            </w:r>
          </w:p>
        </w:tc>
        <w:tc>
          <w:tcPr>
            <w:tcW w:w="1800" w:type="dxa"/>
          </w:tcPr>
          <w:p w14:paraId="2F95F03F" w14:textId="77777777" w:rsidR="00A035B1" w:rsidRPr="0093426A" w:rsidRDefault="00A035B1" w:rsidP="00A035B1">
            <w:pPr>
              <w:keepNext/>
              <w:keepLines/>
              <w:spacing w:before="0" w:after="0"/>
              <w:rPr>
                <w:rFonts w:ascii="Arial" w:hAnsi="Arial" w:cs="Arial"/>
                <w:sz w:val="18"/>
                <w:szCs w:val="18"/>
              </w:rPr>
            </w:pPr>
            <w:r w:rsidRPr="0093426A">
              <w:rPr>
                <w:rFonts w:ascii="Arial" w:hAnsi="Arial" w:cs="Arial"/>
                <w:sz w:val="18"/>
                <w:szCs w:val="18"/>
              </w:rPr>
              <w:t>Kristina</w:t>
            </w:r>
          </w:p>
          <w:p w14:paraId="5D576065" w14:textId="262E6A18" w:rsidR="00A035B1" w:rsidRPr="0093426A" w:rsidRDefault="00A035B1" w:rsidP="00A035B1">
            <w:pPr>
              <w:spacing w:before="0" w:after="0"/>
              <w:rPr>
                <w:rFonts w:ascii="Arial" w:hAnsi="Arial" w:cs="Arial"/>
              </w:rPr>
            </w:pPr>
            <w:proofErr w:type="spellStart"/>
            <w:r w:rsidRPr="0093426A">
              <w:rPr>
                <w:rFonts w:ascii="Arial" w:hAnsi="Arial" w:cs="Arial"/>
                <w:sz w:val="18"/>
                <w:szCs w:val="18"/>
              </w:rPr>
              <w:t>DeLaCruz</w:t>
            </w:r>
            <w:proofErr w:type="spellEnd"/>
          </w:p>
        </w:tc>
      </w:tr>
      <w:tr w:rsidR="00A035B1" w:rsidRPr="0093426A" w14:paraId="4E87C84B" w14:textId="77777777" w:rsidTr="00500807">
        <w:trPr>
          <w:tblHeader/>
        </w:trPr>
        <w:tc>
          <w:tcPr>
            <w:tcW w:w="1615" w:type="dxa"/>
          </w:tcPr>
          <w:p w14:paraId="0A197D75" w14:textId="5DA8DFF3" w:rsidR="00A035B1" w:rsidRPr="0093426A" w:rsidRDefault="00A035B1" w:rsidP="00A035B1">
            <w:pPr>
              <w:spacing w:before="0" w:after="0"/>
              <w:rPr>
                <w:rFonts w:ascii="Arial" w:hAnsi="Arial" w:cs="Arial"/>
              </w:rPr>
            </w:pPr>
            <w:r w:rsidRPr="0093426A">
              <w:rPr>
                <w:rFonts w:ascii="Arial" w:hAnsi="Arial" w:cs="Arial"/>
                <w:sz w:val="18"/>
                <w:szCs w:val="18"/>
              </w:rPr>
              <w:t>09/11/2013</w:t>
            </w:r>
          </w:p>
        </w:tc>
        <w:tc>
          <w:tcPr>
            <w:tcW w:w="1080" w:type="dxa"/>
          </w:tcPr>
          <w:p w14:paraId="0EEEA761" w14:textId="32A46730" w:rsidR="00A035B1" w:rsidRPr="0093426A" w:rsidRDefault="00A035B1" w:rsidP="00A035B1">
            <w:pPr>
              <w:spacing w:before="0" w:after="0"/>
              <w:rPr>
                <w:rFonts w:ascii="Arial" w:hAnsi="Arial" w:cs="Arial"/>
              </w:rPr>
            </w:pPr>
            <w:r w:rsidRPr="0093426A">
              <w:rPr>
                <w:rFonts w:ascii="Arial" w:hAnsi="Arial" w:cs="Arial"/>
                <w:sz w:val="18"/>
                <w:szCs w:val="18"/>
              </w:rPr>
              <w:t>8.8</w:t>
            </w:r>
          </w:p>
        </w:tc>
        <w:tc>
          <w:tcPr>
            <w:tcW w:w="3690" w:type="dxa"/>
          </w:tcPr>
          <w:p w14:paraId="7497FEB7" w14:textId="68176437" w:rsidR="00A035B1" w:rsidRPr="0093426A" w:rsidRDefault="00A035B1" w:rsidP="00A035B1">
            <w:pPr>
              <w:spacing w:before="0" w:after="0"/>
              <w:rPr>
                <w:rFonts w:ascii="Arial" w:hAnsi="Arial" w:cs="Arial"/>
              </w:rPr>
            </w:pPr>
            <w:r w:rsidRPr="0093426A">
              <w:rPr>
                <w:rFonts w:ascii="Arial" w:hAnsi="Arial" w:cs="Arial"/>
                <w:sz w:val="18"/>
                <w:szCs w:val="18"/>
              </w:rPr>
              <w:t xml:space="preserve">Updated all instances of DVBA*2.7*185 to DVBA*2.7*186. </w:t>
            </w:r>
          </w:p>
        </w:tc>
        <w:tc>
          <w:tcPr>
            <w:tcW w:w="1800" w:type="dxa"/>
          </w:tcPr>
          <w:p w14:paraId="0613A174" w14:textId="646C92A1" w:rsidR="00A035B1" w:rsidRPr="0093426A" w:rsidRDefault="00A035B1" w:rsidP="00A035B1">
            <w:pPr>
              <w:spacing w:before="0" w:after="0"/>
              <w:rPr>
                <w:rFonts w:ascii="Arial" w:hAnsi="Arial" w:cs="Arial"/>
              </w:rPr>
            </w:pPr>
            <w:r w:rsidRPr="0093426A">
              <w:rPr>
                <w:rFonts w:ascii="Arial" w:hAnsi="Arial" w:cs="Arial"/>
                <w:sz w:val="18"/>
                <w:szCs w:val="18"/>
              </w:rPr>
              <w:t>Ricky Stephens</w:t>
            </w:r>
          </w:p>
        </w:tc>
        <w:tc>
          <w:tcPr>
            <w:tcW w:w="1800" w:type="dxa"/>
          </w:tcPr>
          <w:p w14:paraId="3A259311" w14:textId="344225F9" w:rsidR="00A035B1" w:rsidRPr="0093426A" w:rsidRDefault="00A035B1" w:rsidP="00A035B1">
            <w:pPr>
              <w:spacing w:before="0" w:after="0"/>
              <w:rPr>
                <w:rFonts w:ascii="Arial" w:hAnsi="Arial" w:cs="Arial"/>
              </w:rPr>
            </w:pPr>
            <w:r w:rsidRPr="0093426A">
              <w:rPr>
                <w:rFonts w:ascii="Arial" w:hAnsi="Arial" w:cs="Arial"/>
                <w:sz w:val="18"/>
                <w:szCs w:val="18"/>
              </w:rPr>
              <w:t xml:space="preserve">Kristina </w:t>
            </w:r>
            <w:proofErr w:type="spellStart"/>
            <w:r w:rsidRPr="0093426A">
              <w:rPr>
                <w:rFonts w:ascii="Arial" w:hAnsi="Arial" w:cs="Arial"/>
                <w:sz w:val="18"/>
                <w:szCs w:val="18"/>
              </w:rPr>
              <w:t>DeLaCruz</w:t>
            </w:r>
            <w:proofErr w:type="spellEnd"/>
          </w:p>
        </w:tc>
      </w:tr>
      <w:tr w:rsidR="00A035B1" w:rsidRPr="0093426A" w14:paraId="16A203E9" w14:textId="77777777" w:rsidTr="00500807">
        <w:trPr>
          <w:tblHeader/>
        </w:trPr>
        <w:tc>
          <w:tcPr>
            <w:tcW w:w="1615" w:type="dxa"/>
          </w:tcPr>
          <w:p w14:paraId="4A1BCC46" w14:textId="68B7821E" w:rsidR="00A035B1" w:rsidRPr="0093426A" w:rsidRDefault="00A035B1" w:rsidP="00A035B1">
            <w:pPr>
              <w:spacing w:before="0" w:after="0"/>
              <w:rPr>
                <w:rFonts w:ascii="Arial" w:hAnsi="Arial" w:cs="Arial"/>
              </w:rPr>
            </w:pPr>
            <w:r w:rsidRPr="0093426A">
              <w:rPr>
                <w:rFonts w:ascii="Arial" w:hAnsi="Arial" w:cs="Arial"/>
                <w:sz w:val="18"/>
                <w:szCs w:val="18"/>
              </w:rPr>
              <w:t>7/30/2013</w:t>
            </w:r>
          </w:p>
        </w:tc>
        <w:tc>
          <w:tcPr>
            <w:tcW w:w="1080" w:type="dxa"/>
          </w:tcPr>
          <w:p w14:paraId="277869E8" w14:textId="6307AFBC" w:rsidR="00A035B1" w:rsidRPr="0093426A" w:rsidRDefault="00A035B1" w:rsidP="00A035B1">
            <w:pPr>
              <w:spacing w:before="0" w:after="0"/>
              <w:rPr>
                <w:rFonts w:ascii="Arial" w:hAnsi="Arial" w:cs="Arial"/>
              </w:rPr>
            </w:pPr>
            <w:r w:rsidRPr="0093426A">
              <w:rPr>
                <w:rFonts w:ascii="Arial" w:hAnsi="Arial" w:cs="Arial"/>
                <w:sz w:val="18"/>
                <w:szCs w:val="18"/>
              </w:rPr>
              <w:t>8.7</w:t>
            </w:r>
          </w:p>
        </w:tc>
        <w:tc>
          <w:tcPr>
            <w:tcW w:w="3690" w:type="dxa"/>
          </w:tcPr>
          <w:p w14:paraId="51839FE7" w14:textId="683EFA7E" w:rsidR="00A035B1" w:rsidRPr="0093426A" w:rsidRDefault="00A035B1" w:rsidP="00A035B1">
            <w:pPr>
              <w:spacing w:before="0" w:after="0"/>
              <w:rPr>
                <w:rFonts w:ascii="Arial" w:hAnsi="Arial" w:cs="Arial"/>
              </w:rPr>
            </w:pPr>
            <w:r w:rsidRPr="0093426A">
              <w:rPr>
                <w:rFonts w:ascii="Arial" w:hAnsi="Arial" w:cs="Arial"/>
                <w:sz w:val="18"/>
                <w:szCs w:val="18"/>
              </w:rPr>
              <w:t xml:space="preserve">Added CAPRI Contract Referral (CCR) information to section as </w:t>
            </w:r>
            <w:r w:rsidRPr="0093426A">
              <w:rPr>
                <w:rFonts w:ascii="Arial" w:hAnsi="Arial" w:cs="Arial"/>
                <w:sz w:val="18"/>
                <w:szCs w:val="18"/>
              </w:rPr>
              <w:fldChar w:fldCharType="begin"/>
            </w:r>
            <w:r w:rsidRPr="0093426A">
              <w:rPr>
                <w:rFonts w:ascii="Arial" w:hAnsi="Arial" w:cs="Arial"/>
                <w:sz w:val="18"/>
                <w:szCs w:val="18"/>
              </w:rPr>
              <w:instrText xml:space="preserve"> REF _Ref362953745 \r \h  \* MERGEFORMAT </w:instrText>
            </w:r>
            <w:r w:rsidRPr="0093426A">
              <w:rPr>
                <w:rFonts w:ascii="Arial" w:hAnsi="Arial" w:cs="Arial"/>
                <w:sz w:val="18"/>
                <w:szCs w:val="18"/>
              </w:rPr>
            </w:r>
            <w:r w:rsidRPr="0093426A">
              <w:rPr>
                <w:rFonts w:ascii="Arial" w:hAnsi="Arial" w:cs="Arial"/>
                <w:sz w:val="18"/>
                <w:szCs w:val="18"/>
              </w:rPr>
              <w:fldChar w:fldCharType="separate"/>
            </w:r>
            <w:r w:rsidRPr="0093426A">
              <w:rPr>
                <w:rFonts w:ascii="Arial" w:hAnsi="Arial" w:cs="Arial"/>
                <w:sz w:val="18"/>
                <w:szCs w:val="18"/>
              </w:rPr>
              <w:t>2.12.8</w:t>
            </w:r>
            <w:r w:rsidRPr="0093426A">
              <w:rPr>
                <w:rFonts w:ascii="Arial" w:hAnsi="Arial" w:cs="Arial"/>
                <w:sz w:val="18"/>
                <w:szCs w:val="18"/>
              </w:rPr>
              <w:fldChar w:fldCharType="end"/>
            </w:r>
          </w:p>
        </w:tc>
        <w:tc>
          <w:tcPr>
            <w:tcW w:w="1800" w:type="dxa"/>
          </w:tcPr>
          <w:p w14:paraId="419A4AB8" w14:textId="0E915FF5" w:rsidR="00A035B1" w:rsidRPr="0093426A" w:rsidRDefault="00A035B1" w:rsidP="00A035B1">
            <w:pPr>
              <w:spacing w:before="0" w:after="0"/>
              <w:rPr>
                <w:rFonts w:ascii="Arial" w:hAnsi="Arial" w:cs="Arial"/>
              </w:rPr>
            </w:pPr>
            <w:r w:rsidRPr="0093426A">
              <w:rPr>
                <w:rFonts w:ascii="Arial" w:hAnsi="Arial" w:cs="Arial"/>
                <w:sz w:val="18"/>
                <w:szCs w:val="18"/>
              </w:rPr>
              <w:t>Ricky Stephens</w:t>
            </w:r>
          </w:p>
        </w:tc>
        <w:tc>
          <w:tcPr>
            <w:tcW w:w="1800" w:type="dxa"/>
          </w:tcPr>
          <w:p w14:paraId="57313A9A" w14:textId="7A1AFFC2" w:rsidR="00A035B1" w:rsidRPr="0093426A" w:rsidRDefault="00A035B1" w:rsidP="00A035B1">
            <w:pPr>
              <w:spacing w:before="0" w:after="0"/>
              <w:rPr>
                <w:rFonts w:ascii="Arial" w:hAnsi="Arial" w:cs="Arial"/>
              </w:rPr>
            </w:pPr>
            <w:r w:rsidRPr="0093426A">
              <w:rPr>
                <w:rFonts w:ascii="Arial" w:hAnsi="Arial" w:cs="Arial"/>
                <w:sz w:val="18"/>
                <w:szCs w:val="18"/>
              </w:rPr>
              <w:t xml:space="preserve">Kristina </w:t>
            </w:r>
            <w:proofErr w:type="spellStart"/>
            <w:r w:rsidRPr="0093426A">
              <w:rPr>
                <w:rFonts w:ascii="Arial" w:hAnsi="Arial" w:cs="Arial"/>
                <w:sz w:val="18"/>
                <w:szCs w:val="18"/>
              </w:rPr>
              <w:t>DeLaCruz</w:t>
            </w:r>
            <w:proofErr w:type="spellEnd"/>
          </w:p>
        </w:tc>
      </w:tr>
      <w:tr w:rsidR="00A035B1" w:rsidRPr="0093426A" w14:paraId="025A9B60" w14:textId="77777777" w:rsidTr="00500807">
        <w:trPr>
          <w:tblHeader/>
        </w:trPr>
        <w:tc>
          <w:tcPr>
            <w:tcW w:w="1615" w:type="dxa"/>
          </w:tcPr>
          <w:p w14:paraId="607CAC94" w14:textId="78D2B9CC" w:rsidR="00A035B1" w:rsidRPr="0093426A" w:rsidRDefault="00A035B1" w:rsidP="00A035B1">
            <w:pPr>
              <w:spacing w:before="0" w:after="0"/>
              <w:rPr>
                <w:rFonts w:ascii="Arial" w:hAnsi="Arial" w:cs="Arial"/>
              </w:rPr>
            </w:pPr>
            <w:r w:rsidRPr="0093426A">
              <w:rPr>
                <w:rFonts w:ascii="Arial" w:hAnsi="Arial" w:cs="Arial"/>
                <w:sz w:val="18"/>
                <w:szCs w:val="18"/>
              </w:rPr>
              <w:t>7/30/2013</w:t>
            </w:r>
          </w:p>
        </w:tc>
        <w:tc>
          <w:tcPr>
            <w:tcW w:w="1080" w:type="dxa"/>
          </w:tcPr>
          <w:p w14:paraId="29F586AE" w14:textId="472EBEEB" w:rsidR="00A035B1" w:rsidRPr="0093426A" w:rsidRDefault="00A035B1" w:rsidP="00A035B1">
            <w:pPr>
              <w:spacing w:before="0" w:after="0"/>
              <w:rPr>
                <w:rFonts w:ascii="Arial" w:hAnsi="Arial" w:cs="Arial"/>
              </w:rPr>
            </w:pPr>
            <w:r w:rsidRPr="0093426A">
              <w:rPr>
                <w:rFonts w:ascii="Arial" w:hAnsi="Arial" w:cs="Arial"/>
                <w:sz w:val="18"/>
                <w:szCs w:val="18"/>
              </w:rPr>
              <w:t>8.6</w:t>
            </w:r>
          </w:p>
        </w:tc>
        <w:tc>
          <w:tcPr>
            <w:tcW w:w="3690" w:type="dxa"/>
          </w:tcPr>
          <w:p w14:paraId="4B3C7DAD" w14:textId="0B0F7F16" w:rsidR="00A035B1" w:rsidRPr="0093426A" w:rsidRDefault="00A035B1" w:rsidP="00A035B1">
            <w:pPr>
              <w:spacing w:before="0" w:after="0"/>
              <w:rPr>
                <w:rFonts w:ascii="Arial" w:hAnsi="Arial" w:cs="Arial"/>
              </w:rPr>
            </w:pPr>
            <w:r w:rsidRPr="0093426A">
              <w:rPr>
                <w:rFonts w:ascii="Arial" w:hAnsi="Arial" w:cs="Arial"/>
                <w:sz w:val="18"/>
                <w:szCs w:val="18"/>
              </w:rPr>
              <w:t xml:space="preserve">Added reference to new security key DVBA CAPRI DENY_GETVBADOCS to section </w:t>
            </w:r>
            <w:r w:rsidRPr="0093426A">
              <w:rPr>
                <w:rFonts w:ascii="Arial" w:hAnsi="Arial" w:cs="Arial"/>
                <w:sz w:val="18"/>
                <w:szCs w:val="18"/>
              </w:rPr>
              <w:fldChar w:fldCharType="begin"/>
            </w:r>
            <w:r w:rsidRPr="0093426A">
              <w:rPr>
                <w:rFonts w:ascii="Arial" w:hAnsi="Arial" w:cs="Arial"/>
                <w:sz w:val="18"/>
                <w:szCs w:val="18"/>
              </w:rPr>
              <w:instrText xml:space="preserve"> REF _Ref362951436 \r \h  \* MERGEFORMAT </w:instrText>
            </w:r>
            <w:r w:rsidRPr="0093426A">
              <w:rPr>
                <w:rFonts w:ascii="Arial" w:hAnsi="Arial" w:cs="Arial"/>
                <w:sz w:val="18"/>
                <w:szCs w:val="18"/>
              </w:rPr>
            </w:r>
            <w:r w:rsidRPr="0093426A">
              <w:rPr>
                <w:rFonts w:ascii="Arial" w:hAnsi="Arial" w:cs="Arial"/>
                <w:sz w:val="18"/>
                <w:szCs w:val="18"/>
              </w:rPr>
              <w:fldChar w:fldCharType="separate"/>
            </w:r>
            <w:r w:rsidRPr="0093426A">
              <w:rPr>
                <w:rFonts w:ascii="Arial" w:hAnsi="Arial" w:cs="Arial"/>
                <w:sz w:val="18"/>
                <w:szCs w:val="18"/>
              </w:rPr>
              <w:t>2.12.6</w:t>
            </w:r>
            <w:r w:rsidRPr="0093426A">
              <w:rPr>
                <w:rFonts w:ascii="Arial" w:hAnsi="Arial" w:cs="Arial"/>
                <w:sz w:val="18"/>
                <w:szCs w:val="18"/>
              </w:rPr>
              <w:fldChar w:fldCharType="end"/>
            </w:r>
          </w:p>
        </w:tc>
        <w:tc>
          <w:tcPr>
            <w:tcW w:w="1800" w:type="dxa"/>
          </w:tcPr>
          <w:p w14:paraId="6AAE4617" w14:textId="4899A6CD" w:rsidR="00A035B1" w:rsidRPr="0093426A" w:rsidRDefault="00A035B1" w:rsidP="00A035B1">
            <w:pPr>
              <w:spacing w:before="0" w:after="0"/>
              <w:rPr>
                <w:rFonts w:ascii="Arial" w:hAnsi="Arial" w:cs="Arial"/>
              </w:rPr>
            </w:pPr>
            <w:r w:rsidRPr="0093426A">
              <w:rPr>
                <w:rFonts w:ascii="Arial" w:hAnsi="Arial" w:cs="Arial"/>
                <w:sz w:val="18"/>
                <w:szCs w:val="18"/>
              </w:rPr>
              <w:t>Ricky Stephens</w:t>
            </w:r>
          </w:p>
        </w:tc>
        <w:tc>
          <w:tcPr>
            <w:tcW w:w="1800" w:type="dxa"/>
          </w:tcPr>
          <w:p w14:paraId="3AC3BDF1" w14:textId="49A0F358" w:rsidR="00A035B1" w:rsidRPr="0093426A" w:rsidRDefault="00A035B1" w:rsidP="00A035B1">
            <w:pPr>
              <w:spacing w:before="0" w:after="0"/>
              <w:rPr>
                <w:rFonts w:ascii="Arial" w:hAnsi="Arial" w:cs="Arial"/>
              </w:rPr>
            </w:pPr>
            <w:r w:rsidRPr="0093426A">
              <w:rPr>
                <w:rFonts w:ascii="Arial" w:hAnsi="Arial" w:cs="Arial"/>
                <w:sz w:val="18"/>
                <w:szCs w:val="18"/>
              </w:rPr>
              <w:t xml:space="preserve">Kristina </w:t>
            </w:r>
            <w:proofErr w:type="spellStart"/>
            <w:r w:rsidRPr="0093426A">
              <w:rPr>
                <w:rFonts w:ascii="Arial" w:hAnsi="Arial" w:cs="Arial"/>
                <w:sz w:val="18"/>
                <w:szCs w:val="18"/>
              </w:rPr>
              <w:t>DeLaCruz</w:t>
            </w:r>
            <w:proofErr w:type="spellEnd"/>
          </w:p>
        </w:tc>
      </w:tr>
      <w:tr w:rsidR="00A035B1" w:rsidRPr="0093426A" w14:paraId="4B07D5E9" w14:textId="77777777" w:rsidTr="00500807">
        <w:trPr>
          <w:tblHeader/>
        </w:trPr>
        <w:tc>
          <w:tcPr>
            <w:tcW w:w="1615" w:type="dxa"/>
          </w:tcPr>
          <w:p w14:paraId="690756AA" w14:textId="3EA44DE3" w:rsidR="00A035B1" w:rsidRPr="0093426A" w:rsidRDefault="00A035B1" w:rsidP="00A035B1">
            <w:pPr>
              <w:spacing w:before="0" w:after="0"/>
              <w:rPr>
                <w:rFonts w:ascii="Arial" w:hAnsi="Arial" w:cs="Arial"/>
              </w:rPr>
            </w:pPr>
            <w:r w:rsidRPr="0093426A">
              <w:rPr>
                <w:rFonts w:ascii="Arial" w:hAnsi="Arial" w:cs="Arial"/>
                <w:sz w:val="18"/>
                <w:szCs w:val="18"/>
              </w:rPr>
              <w:t>7/30/2013</w:t>
            </w:r>
          </w:p>
        </w:tc>
        <w:tc>
          <w:tcPr>
            <w:tcW w:w="1080" w:type="dxa"/>
          </w:tcPr>
          <w:p w14:paraId="599498B7" w14:textId="404CCBEA" w:rsidR="00A035B1" w:rsidRPr="0093426A" w:rsidRDefault="00A035B1" w:rsidP="00A035B1">
            <w:pPr>
              <w:spacing w:before="0" w:after="0"/>
              <w:rPr>
                <w:rFonts w:ascii="Arial" w:hAnsi="Arial" w:cs="Arial"/>
              </w:rPr>
            </w:pPr>
            <w:r w:rsidRPr="0093426A">
              <w:rPr>
                <w:rFonts w:ascii="Arial" w:hAnsi="Arial" w:cs="Arial"/>
                <w:sz w:val="18"/>
                <w:szCs w:val="18"/>
              </w:rPr>
              <w:t>8.5</w:t>
            </w:r>
          </w:p>
        </w:tc>
        <w:tc>
          <w:tcPr>
            <w:tcW w:w="3690" w:type="dxa"/>
          </w:tcPr>
          <w:p w14:paraId="34B396F9" w14:textId="33B2C4DE" w:rsidR="00A035B1" w:rsidRPr="0093426A" w:rsidRDefault="00A035B1" w:rsidP="00A035B1">
            <w:pPr>
              <w:spacing w:before="0" w:after="0"/>
              <w:rPr>
                <w:rFonts w:ascii="Arial" w:hAnsi="Arial" w:cs="Arial"/>
              </w:rPr>
            </w:pPr>
            <w:r w:rsidRPr="0093426A">
              <w:rPr>
                <w:rFonts w:ascii="Arial" w:hAnsi="Arial" w:cs="Arial"/>
                <w:sz w:val="18"/>
                <w:szCs w:val="18"/>
              </w:rPr>
              <w:t xml:space="preserve">Added section </w:t>
            </w:r>
            <w:r w:rsidRPr="0093426A">
              <w:rPr>
                <w:rFonts w:ascii="Arial" w:hAnsi="Arial" w:cs="Arial"/>
                <w:sz w:val="18"/>
                <w:szCs w:val="18"/>
              </w:rPr>
              <w:fldChar w:fldCharType="begin"/>
            </w:r>
            <w:r w:rsidRPr="0093426A">
              <w:rPr>
                <w:rFonts w:ascii="Arial" w:hAnsi="Arial" w:cs="Arial"/>
                <w:sz w:val="18"/>
                <w:szCs w:val="18"/>
              </w:rPr>
              <w:instrText xml:space="preserve"> REF _Ref362948606 \r \h  \* MERGEFORMAT </w:instrText>
            </w:r>
            <w:r w:rsidRPr="0093426A">
              <w:rPr>
                <w:rFonts w:ascii="Arial" w:hAnsi="Arial" w:cs="Arial"/>
                <w:sz w:val="18"/>
                <w:szCs w:val="18"/>
              </w:rPr>
            </w:r>
            <w:r w:rsidRPr="0093426A">
              <w:rPr>
                <w:rFonts w:ascii="Arial" w:hAnsi="Arial" w:cs="Arial"/>
                <w:sz w:val="18"/>
                <w:szCs w:val="18"/>
              </w:rPr>
              <w:fldChar w:fldCharType="separate"/>
            </w:r>
            <w:r w:rsidRPr="0093426A">
              <w:rPr>
                <w:rFonts w:ascii="Arial" w:hAnsi="Arial" w:cs="Arial"/>
                <w:sz w:val="18"/>
                <w:szCs w:val="18"/>
              </w:rPr>
              <w:t>2.8.3.9</w:t>
            </w:r>
            <w:r w:rsidRPr="0093426A">
              <w:rPr>
                <w:rFonts w:ascii="Arial" w:hAnsi="Arial" w:cs="Arial"/>
                <w:sz w:val="18"/>
                <w:szCs w:val="18"/>
              </w:rPr>
              <w:fldChar w:fldCharType="end"/>
            </w:r>
            <w:r w:rsidRPr="0093426A">
              <w:rPr>
                <w:rFonts w:ascii="Arial" w:hAnsi="Arial" w:cs="Arial"/>
                <w:sz w:val="18"/>
                <w:szCs w:val="18"/>
              </w:rPr>
              <w:t xml:space="preserve"> “Completing </w:t>
            </w:r>
            <w:proofErr w:type="gramStart"/>
            <w:r w:rsidRPr="0093426A">
              <w:rPr>
                <w:rFonts w:ascii="Arial" w:hAnsi="Arial" w:cs="Arial"/>
                <w:sz w:val="18"/>
                <w:szCs w:val="18"/>
              </w:rPr>
              <w:t>NON C</w:t>
            </w:r>
            <w:proofErr w:type="gramEnd"/>
            <w:r w:rsidRPr="0093426A">
              <w:rPr>
                <w:rFonts w:ascii="Arial" w:hAnsi="Arial" w:cs="Arial"/>
                <w:sz w:val="18"/>
                <w:szCs w:val="18"/>
              </w:rPr>
              <w:t>&amp;P Exams”</w:t>
            </w:r>
          </w:p>
        </w:tc>
        <w:tc>
          <w:tcPr>
            <w:tcW w:w="1800" w:type="dxa"/>
          </w:tcPr>
          <w:p w14:paraId="68B396E9" w14:textId="3C814FBC" w:rsidR="00A035B1" w:rsidRPr="0093426A" w:rsidRDefault="00A035B1" w:rsidP="00A035B1">
            <w:pPr>
              <w:spacing w:before="0" w:after="0"/>
              <w:rPr>
                <w:rFonts w:ascii="Arial" w:hAnsi="Arial" w:cs="Arial"/>
              </w:rPr>
            </w:pPr>
            <w:r w:rsidRPr="0093426A">
              <w:rPr>
                <w:rFonts w:ascii="Arial" w:hAnsi="Arial" w:cs="Arial"/>
                <w:sz w:val="18"/>
                <w:szCs w:val="18"/>
              </w:rPr>
              <w:t>Ricky Stephens</w:t>
            </w:r>
          </w:p>
        </w:tc>
        <w:tc>
          <w:tcPr>
            <w:tcW w:w="1800" w:type="dxa"/>
          </w:tcPr>
          <w:p w14:paraId="4CB15B49" w14:textId="47DCC14E" w:rsidR="00A035B1" w:rsidRPr="0093426A" w:rsidRDefault="00A035B1" w:rsidP="00A035B1">
            <w:pPr>
              <w:spacing w:before="0" w:after="0"/>
              <w:rPr>
                <w:rFonts w:ascii="Arial" w:hAnsi="Arial" w:cs="Arial"/>
              </w:rPr>
            </w:pPr>
            <w:r w:rsidRPr="0093426A">
              <w:rPr>
                <w:rFonts w:ascii="Arial" w:hAnsi="Arial" w:cs="Arial"/>
                <w:sz w:val="18"/>
                <w:szCs w:val="18"/>
              </w:rPr>
              <w:t xml:space="preserve">Kristina </w:t>
            </w:r>
            <w:proofErr w:type="spellStart"/>
            <w:r w:rsidRPr="0093426A">
              <w:rPr>
                <w:rFonts w:ascii="Arial" w:hAnsi="Arial" w:cs="Arial"/>
                <w:sz w:val="18"/>
                <w:szCs w:val="18"/>
              </w:rPr>
              <w:t>DeLaCruz</w:t>
            </w:r>
            <w:proofErr w:type="spellEnd"/>
          </w:p>
        </w:tc>
      </w:tr>
      <w:tr w:rsidR="00A035B1" w:rsidRPr="0093426A" w14:paraId="7F437B1F" w14:textId="77777777" w:rsidTr="00500807">
        <w:trPr>
          <w:tblHeader/>
        </w:trPr>
        <w:tc>
          <w:tcPr>
            <w:tcW w:w="1615" w:type="dxa"/>
          </w:tcPr>
          <w:p w14:paraId="06A6360C" w14:textId="7AF09749" w:rsidR="00A035B1" w:rsidRPr="0093426A" w:rsidRDefault="00A035B1" w:rsidP="00A035B1">
            <w:pPr>
              <w:spacing w:before="0" w:after="0"/>
              <w:rPr>
                <w:rFonts w:ascii="Arial" w:hAnsi="Arial" w:cs="Arial"/>
              </w:rPr>
            </w:pPr>
            <w:r w:rsidRPr="0093426A">
              <w:rPr>
                <w:rFonts w:ascii="Arial" w:hAnsi="Arial" w:cs="Arial"/>
                <w:sz w:val="18"/>
                <w:szCs w:val="18"/>
              </w:rPr>
              <w:t>7/30/13</w:t>
            </w:r>
          </w:p>
        </w:tc>
        <w:tc>
          <w:tcPr>
            <w:tcW w:w="1080" w:type="dxa"/>
          </w:tcPr>
          <w:p w14:paraId="31741B24" w14:textId="7AE8D66F" w:rsidR="00A035B1" w:rsidRPr="0093426A" w:rsidRDefault="00A035B1" w:rsidP="00A035B1">
            <w:pPr>
              <w:spacing w:before="0" w:after="0"/>
              <w:rPr>
                <w:rFonts w:ascii="Arial" w:hAnsi="Arial" w:cs="Arial"/>
              </w:rPr>
            </w:pPr>
            <w:r w:rsidRPr="0093426A">
              <w:rPr>
                <w:rFonts w:ascii="Arial" w:hAnsi="Arial" w:cs="Arial"/>
                <w:sz w:val="18"/>
                <w:szCs w:val="18"/>
              </w:rPr>
              <w:t>8.4</w:t>
            </w:r>
          </w:p>
        </w:tc>
        <w:tc>
          <w:tcPr>
            <w:tcW w:w="3690" w:type="dxa"/>
          </w:tcPr>
          <w:p w14:paraId="4E41F112" w14:textId="1E05FDE2" w:rsidR="00A035B1" w:rsidRPr="0093426A" w:rsidRDefault="00A035B1" w:rsidP="00A035B1">
            <w:pPr>
              <w:spacing w:before="0" w:after="0"/>
              <w:rPr>
                <w:rFonts w:ascii="Arial" w:hAnsi="Arial" w:cs="Arial"/>
              </w:rPr>
            </w:pPr>
            <w:r w:rsidRPr="0093426A">
              <w:rPr>
                <w:rFonts w:ascii="Arial" w:hAnsi="Arial" w:cs="Arial"/>
                <w:sz w:val="18"/>
                <w:szCs w:val="18"/>
              </w:rPr>
              <w:t xml:space="preserve">Updated screen shot in section </w:t>
            </w:r>
            <w:r w:rsidRPr="0093426A">
              <w:rPr>
                <w:rFonts w:ascii="Arial" w:hAnsi="Arial" w:cs="Arial"/>
                <w:sz w:val="18"/>
                <w:szCs w:val="18"/>
              </w:rPr>
              <w:fldChar w:fldCharType="begin"/>
            </w:r>
            <w:r w:rsidRPr="0093426A">
              <w:rPr>
                <w:rFonts w:ascii="Arial" w:hAnsi="Arial" w:cs="Arial"/>
                <w:sz w:val="18"/>
                <w:szCs w:val="18"/>
              </w:rPr>
              <w:instrText xml:space="preserve"> REF _Ref362948663 \r \h  \* MERGEFORMAT </w:instrText>
            </w:r>
            <w:r w:rsidRPr="0093426A">
              <w:rPr>
                <w:rFonts w:ascii="Arial" w:hAnsi="Arial" w:cs="Arial"/>
                <w:sz w:val="18"/>
                <w:szCs w:val="18"/>
              </w:rPr>
            </w:r>
            <w:r w:rsidRPr="0093426A">
              <w:rPr>
                <w:rFonts w:ascii="Arial" w:hAnsi="Arial" w:cs="Arial"/>
                <w:sz w:val="18"/>
                <w:szCs w:val="18"/>
              </w:rPr>
              <w:fldChar w:fldCharType="separate"/>
            </w:r>
            <w:r w:rsidRPr="0093426A">
              <w:rPr>
                <w:rFonts w:ascii="Arial" w:hAnsi="Arial" w:cs="Arial"/>
                <w:sz w:val="18"/>
                <w:szCs w:val="18"/>
              </w:rPr>
              <w:t>2.8.3.7</w:t>
            </w:r>
            <w:r w:rsidRPr="0093426A">
              <w:rPr>
                <w:rFonts w:ascii="Arial" w:hAnsi="Arial" w:cs="Arial"/>
                <w:sz w:val="18"/>
                <w:szCs w:val="18"/>
              </w:rPr>
              <w:fldChar w:fldCharType="end"/>
            </w:r>
            <w:r w:rsidRPr="0093426A">
              <w:rPr>
                <w:rFonts w:ascii="Arial" w:hAnsi="Arial" w:cs="Arial"/>
                <w:sz w:val="18"/>
                <w:szCs w:val="18"/>
              </w:rPr>
              <w:t xml:space="preserve"> to show new question “Is this report a C&amp;P evaluation in response to a request (2507) submitted by the VBA?” which has been added to the “Signature Validation” screen.</w:t>
            </w:r>
          </w:p>
        </w:tc>
        <w:tc>
          <w:tcPr>
            <w:tcW w:w="1800" w:type="dxa"/>
          </w:tcPr>
          <w:p w14:paraId="52CA13D5" w14:textId="6A65FC4E" w:rsidR="00A035B1" w:rsidRPr="0093426A" w:rsidRDefault="00A035B1" w:rsidP="00A035B1">
            <w:pPr>
              <w:spacing w:before="0" w:after="0"/>
              <w:rPr>
                <w:rFonts w:ascii="Arial" w:hAnsi="Arial" w:cs="Arial"/>
              </w:rPr>
            </w:pPr>
            <w:r w:rsidRPr="0093426A">
              <w:rPr>
                <w:rFonts w:ascii="Arial" w:hAnsi="Arial" w:cs="Arial"/>
                <w:sz w:val="18"/>
                <w:szCs w:val="18"/>
              </w:rPr>
              <w:t>Ricky Stephens</w:t>
            </w:r>
          </w:p>
        </w:tc>
        <w:tc>
          <w:tcPr>
            <w:tcW w:w="1800" w:type="dxa"/>
          </w:tcPr>
          <w:p w14:paraId="658D3EDC" w14:textId="77777777" w:rsidR="00A035B1" w:rsidRPr="0093426A" w:rsidRDefault="00A035B1" w:rsidP="00A035B1">
            <w:pPr>
              <w:keepNext/>
              <w:keepLines/>
              <w:spacing w:before="0" w:after="0"/>
              <w:rPr>
                <w:rFonts w:ascii="Arial" w:hAnsi="Arial" w:cs="Arial"/>
                <w:sz w:val="18"/>
                <w:szCs w:val="18"/>
              </w:rPr>
            </w:pPr>
            <w:r w:rsidRPr="0093426A">
              <w:rPr>
                <w:rFonts w:ascii="Arial" w:hAnsi="Arial" w:cs="Arial"/>
                <w:sz w:val="18"/>
                <w:szCs w:val="18"/>
              </w:rPr>
              <w:t>Kristina</w:t>
            </w:r>
          </w:p>
          <w:p w14:paraId="2D67B97B" w14:textId="76B167CB" w:rsidR="00A035B1" w:rsidRPr="0093426A" w:rsidRDefault="00A035B1" w:rsidP="00A035B1">
            <w:pPr>
              <w:spacing w:before="0" w:after="0"/>
              <w:rPr>
                <w:rFonts w:ascii="Arial" w:hAnsi="Arial" w:cs="Arial"/>
              </w:rPr>
            </w:pPr>
            <w:proofErr w:type="spellStart"/>
            <w:r w:rsidRPr="0093426A">
              <w:rPr>
                <w:rFonts w:ascii="Arial" w:hAnsi="Arial" w:cs="Arial"/>
                <w:sz w:val="18"/>
                <w:szCs w:val="18"/>
              </w:rPr>
              <w:t>DeLaCruz</w:t>
            </w:r>
            <w:proofErr w:type="spellEnd"/>
          </w:p>
        </w:tc>
      </w:tr>
      <w:tr w:rsidR="00A035B1" w:rsidRPr="0093426A" w14:paraId="18AED421" w14:textId="77777777" w:rsidTr="00500807">
        <w:trPr>
          <w:tblHeader/>
        </w:trPr>
        <w:tc>
          <w:tcPr>
            <w:tcW w:w="1615" w:type="dxa"/>
          </w:tcPr>
          <w:p w14:paraId="5AD7537D" w14:textId="0EE7C9D7" w:rsidR="00A035B1" w:rsidRPr="0093426A" w:rsidRDefault="00A035B1" w:rsidP="00A035B1">
            <w:pPr>
              <w:spacing w:before="0" w:after="0"/>
              <w:rPr>
                <w:rFonts w:ascii="Arial" w:hAnsi="Arial" w:cs="Arial"/>
              </w:rPr>
            </w:pPr>
            <w:r w:rsidRPr="0093426A">
              <w:rPr>
                <w:rFonts w:ascii="Arial" w:hAnsi="Arial" w:cs="Arial"/>
                <w:sz w:val="18"/>
                <w:szCs w:val="18"/>
              </w:rPr>
              <w:t>07/29/2013</w:t>
            </w:r>
          </w:p>
        </w:tc>
        <w:tc>
          <w:tcPr>
            <w:tcW w:w="1080" w:type="dxa"/>
          </w:tcPr>
          <w:p w14:paraId="11AACCBD" w14:textId="6D36F094" w:rsidR="00A035B1" w:rsidRPr="0093426A" w:rsidRDefault="00A035B1" w:rsidP="00A035B1">
            <w:pPr>
              <w:spacing w:before="0" w:after="0"/>
              <w:rPr>
                <w:rFonts w:ascii="Arial" w:hAnsi="Arial" w:cs="Arial"/>
              </w:rPr>
            </w:pPr>
            <w:r w:rsidRPr="0093426A">
              <w:rPr>
                <w:rFonts w:ascii="Arial" w:hAnsi="Arial" w:cs="Arial"/>
                <w:sz w:val="18"/>
                <w:szCs w:val="18"/>
              </w:rPr>
              <w:t>8.3</w:t>
            </w:r>
          </w:p>
        </w:tc>
        <w:tc>
          <w:tcPr>
            <w:tcW w:w="3690" w:type="dxa"/>
          </w:tcPr>
          <w:p w14:paraId="607D1878" w14:textId="275242F4" w:rsidR="00A035B1" w:rsidRPr="0093426A" w:rsidRDefault="00A035B1" w:rsidP="00A035B1">
            <w:pPr>
              <w:spacing w:before="0" w:after="0"/>
              <w:rPr>
                <w:rFonts w:ascii="Arial" w:hAnsi="Arial" w:cs="Arial"/>
              </w:rPr>
            </w:pPr>
            <w:r w:rsidRPr="0093426A">
              <w:rPr>
                <w:rFonts w:ascii="Arial" w:hAnsi="Arial" w:cs="Arial"/>
                <w:sz w:val="18"/>
                <w:szCs w:val="18"/>
              </w:rPr>
              <w:t xml:space="preserve">Updated various screen shots in section </w:t>
            </w:r>
            <w:r w:rsidRPr="0093426A">
              <w:rPr>
                <w:rFonts w:ascii="Arial" w:hAnsi="Arial" w:cs="Arial"/>
                <w:sz w:val="18"/>
                <w:szCs w:val="18"/>
              </w:rPr>
              <w:fldChar w:fldCharType="begin"/>
            </w:r>
            <w:r w:rsidRPr="0093426A">
              <w:rPr>
                <w:rFonts w:ascii="Arial" w:hAnsi="Arial" w:cs="Arial"/>
                <w:sz w:val="18"/>
                <w:szCs w:val="18"/>
              </w:rPr>
              <w:instrText xml:space="preserve"> REF _Ref362951485 \r \h  \* MERGEFORMAT </w:instrText>
            </w:r>
            <w:r w:rsidRPr="0093426A">
              <w:rPr>
                <w:rFonts w:ascii="Arial" w:hAnsi="Arial" w:cs="Arial"/>
                <w:sz w:val="18"/>
                <w:szCs w:val="18"/>
              </w:rPr>
            </w:r>
            <w:r w:rsidRPr="0093426A">
              <w:rPr>
                <w:rFonts w:ascii="Arial" w:hAnsi="Arial" w:cs="Arial"/>
                <w:sz w:val="18"/>
                <w:szCs w:val="18"/>
              </w:rPr>
              <w:fldChar w:fldCharType="separate"/>
            </w:r>
            <w:r w:rsidRPr="0093426A">
              <w:rPr>
                <w:rFonts w:ascii="Arial" w:hAnsi="Arial" w:cs="Arial"/>
                <w:sz w:val="18"/>
                <w:szCs w:val="18"/>
              </w:rPr>
              <w:t>2.5</w:t>
            </w:r>
            <w:r w:rsidRPr="0093426A">
              <w:rPr>
                <w:rFonts w:ascii="Arial" w:hAnsi="Arial" w:cs="Arial"/>
                <w:sz w:val="18"/>
                <w:szCs w:val="18"/>
              </w:rPr>
              <w:fldChar w:fldCharType="end"/>
            </w:r>
            <w:r w:rsidRPr="0093426A">
              <w:rPr>
                <w:rFonts w:ascii="Arial" w:hAnsi="Arial" w:cs="Arial"/>
                <w:sz w:val="18"/>
                <w:szCs w:val="18"/>
              </w:rPr>
              <w:t xml:space="preserve"> CAPRI Reports – (Non-patient-specific) showing updated/new export feature of “CSV Comma Delimited Export.”</w:t>
            </w:r>
          </w:p>
        </w:tc>
        <w:tc>
          <w:tcPr>
            <w:tcW w:w="1800" w:type="dxa"/>
          </w:tcPr>
          <w:p w14:paraId="3A209B12" w14:textId="0DC07304" w:rsidR="00A035B1" w:rsidRPr="0093426A" w:rsidRDefault="00A035B1" w:rsidP="00A035B1">
            <w:pPr>
              <w:spacing w:before="0" w:after="0"/>
              <w:rPr>
                <w:rFonts w:ascii="Arial" w:hAnsi="Arial" w:cs="Arial"/>
              </w:rPr>
            </w:pPr>
            <w:r w:rsidRPr="0093426A">
              <w:rPr>
                <w:rFonts w:ascii="Arial" w:hAnsi="Arial" w:cs="Arial"/>
                <w:sz w:val="18"/>
                <w:szCs w:val="18"/>
              </w:rPr>
              <w:t>Ricky Stephens</w:t>
            </w:r>
          </w:p>
        </w:tc>
        <w:tc>
          <w:tcPr>
            <w:tcW w:w="1800" w:type="dxa"/>
          </w:tcPr>
          <w:p w14:paraId="0FE9D576" w14:textId="2B091654" w:rsidR="00A035B1" w:rsidRPr="0093426A" w:rsidRDefault="00A035B1" w:rsidP="00A035B1">
            <w:pPr>
              <w:spacing w:before="0" w:after="0"/>
              <w:rPr>
                <w:rFonts w:ascii="Arial" w:hAnsi="Arial" w:cs="Arial"/>
              </w:rPr>
            </w:pPr>
            <w:r w:rsidRPr="0093426A">
              <w:rPr>
                <w:rFonts w:ascii="Arial" w:hAnsi="Arial" w:cs="Arial"/>
                <w:sz w:val="18"/>
                <w:szCs w:val="18"/>
              </w:rPr>
              <w:t xml:space="preserve">Kristina </w:t>
            </w:r>
            <w:proofErr w:type="spellStart"/>
            <w:r w:rsidRPr="0093426A">
              <w:rPr>
                <w:rFonts w:ascii="Arial" w:hAnsi="Arial" w:cs="Arial"/>
                <w:sz w:val="18"/>
                <w:szCs w:val="18"/>
              </w:rPr>
              <w:t>DeLaCruz</w:t>
            </w:r>
            <w:proofErr w:type="spellEnd"/>
          </w:p>
        </w:tc>
      </w:tr>
      <w:tr w:rsidR="00A035B1" w:rsidRPr="0093426A" w14:paraId="627BBE70" w14:textId="77777777" w:rsidTr="00500807">
        <w:trPr>
          <w:tblHeader/>
        </w:trPr>
        <w:tc>
          <w:tcPr>
            <w:tcW w:w="1615" w:type="dxa"/>
          </w:tcPr>
          <w:p w14:paraId="060CBBAD" w14:textId="16AA5EFF" w:rsidR="00A035B1" w:rsidRPr="0093426A" w:rsidRDefault="00A035B1" w:rsidP="00A035B1">
            <w:pPr>
              <w:spacing w:before="0" w:after="0"/>
              <w:rPr>
                <w:rFonts w:ascii="Arial" w:hAnsi="Arial" w:cs="Arial"/>
              </w:rPr>
            </w:pPr>
            <w:r w:rsidRPr="0093426A">
              <w:rPr>
                <w:rFonts w:ascii="Arial" w:hAnsi="Arial" w:cs="Arial"/>
                <w:sz w:val="18"/>
                <w:szCs w:val="18"/>
              </w:rPr>
              <w:t>06/21/2013</w:t>
            </w:r>
          </w:p>
        </w:tc>
        <w:tc>
          <w:tcPr>
            <w:tcW w:w="1080" w:type="dxa"/>
          </w:tcPr>
          <w:p w14:paraId="31888C7A" w14:textId="210B253F" w:rsidR="00A035B1" w:rsidRPr="0093426A" w:rsidRDefault="00A035B1" w:rsidP="00A035B1">
            <w:pPr>
              <w:spacing w:before="0" w:after="0"/>
              <w:rPr>
                <w:rFonts w:ascii="Arial" w:hAnsi="Arial" w:cs="Arial"/>
              </w:rPr>
            </w:pPr>
            <w:r w:rsidRPr="0093426A">
              <w:rPr>
                <w:rFonts w:ascii="Arial" w:hAnsi="Arial" w:cs="Arial"/>
                <w:sz w:val="18"/>
                <w:szCs w:val="18"/>
              </w:rPr>
              <w:t>8.2</w:t>
            </w:r>
          </w:p>
        </w:tc>
        <w:tc>
          <w:tcPr>
            <w:tcW w:w="3690" w:type="dxa"/>
          </w:tcPr>
          <w:p w14:paraId="5E81F9BD" w14:textId="29DF5734" w:rsidR="00A035B1" w:rsidRPr="0093426A" w:rsidRDefault="00A035B1" w:rsidP="00A035B1">
            <w:pPr>
              <w:spacing w:before="0" w:after="0"/>
              <w:rPr>
                <w:rFonts w:ascii="Arial" w:hAnsi="Arial" w:cs="Arial"/>
              </w:rPr>
            </w:pPr>
            <w:r w:rsidRPr="0093426A">
              <w:rPr>
                <w:rFonts w:ascii="Arial" w:hAnsi="Arial" w:cs="Arial"/>
                <w:sz w:val="18"/>
                <w:szCs w:val="18"/>
              </w:rPr>
              <w:t xml:space="preserve">Updated various screen shots in Section </w:t>
            </w:r>
            <w:r w:rsidRPr="0093426A">
              <w:rPr>
                <w:rFonts w:ascii="Arial" w:hAnsi="Arial" w:cs="Arial"/>
                <w:sz w:val="18"/>
                <w:szCs w:val="18"/>
              </w:rPr>
              <w:fldChar w:fldCharType="begin"/>
            </w:r>
            <w:r w:rsidRPr="0093426A">
              <w:rPr>
                <w:rFonts w:ascii="Arial" w:hAnsi="Arial" w:cs="Arial"/>
                <w:sz w:val="18"/>
                <w:szCs w:val="18"/>
              </w:rPr>
              <w:instrText xml:space="preserve"> REF _Ref362951500 \r \h  \* MERGEFORMAT </w:instrText>
            </w:r>
            <w:r w:rsidRPr="0093426A">
              <w:rPr>
                <w:rFonts w:ascii="Arial" w:hAnsi="Arial" w:cs="Arial"/>
                <w:sz w:val="18"/>
                <w:szCs w:val="18"/>
              </w:rPr>
            </w:r>
            <w:r w:rsidRPr="0093426A">
              <w:rPr>
                <w:rFonts w:ascii="Arial" w:hAnsi="Arial" w:cs="Arial"/>
                <w:sz w:val="18"/>
                <w:szCs w:val="18"/>
              </w:rPr>
              <w:fldChar w:fldCharType="separate"/>
            </w:r>
            <w:r w:rsidRPr="0093426A">
              <w:rPr>
                <w:rFonts w:ascii="Arial" w:hAnsi="Arial" w:cs="Arial"/>
                <w:sz w:val="18"/>
                <w:szCs w:val="18"/>
              </w:rPr>
              <w:t>2.2</w:t>
            </w:r>
            <w:r w:rsidRPr="0093426A">
              <w:rPr>
                <w:rFonts w:ascii="Arial" w:hAnsi="Arial" w:cs="Arial"/>
                <w:sz w:val="18"/>
                <w:szCs w:val="18"/>
              </w:rPr>
              <w:fldChar w:fldCharType="end"/>
            </w:r>
            <w:r w:rsidRPr="0093426A">
              <w:rPr>
                <w:rFonts w:ascii="Arial" w:hAnsi="Arial" w:cs="Arial"/>
                <w:sz w:val="18"/>
                <w:szCs w:val="18"/>
              </w:rPr>
              <w:t>to bring them up to date with current screens in CAPRI</w:t>
            </w:r>
          </w:p>
        </w:tc>
        <w:tc>
          <w:tcPr>
            <w:tcW w:w="1800" w:type="dxa"/>
          </w:tcPr>
          <w:p w14:paraId="3B56A432" w14:textId="029D41D0" w:rsidR="00A035B1" w:rsidRPr="0093426A" w:rsidRDefault="00A035B1" w:rsidP="00A035B1">
            <w:pPr>
              <w:spacing w:before="0" w:after="0"/>
              <w:rPr>
                <w:rFonts w:ascii="Arial" w:hAnsi="Arial" w:cs="Arial"/>
              </w:rPr>
            </w:pPr>
            <w:r w:rsidRPr="0093426A">
              <w:rPr>
                <w:rFonts w:ascii="Arial" w:hAnsi="Arial" w:cs="Arial"/>
                <w:sz w:val="18"/>
                <w:szCs w:val="18"/>
              </w:rPr>
              <w:t>Ricky Stephens</w:t>
            </w:r>
          </w:p>
        </w:tc>
        <w:tc>
          <w:tcPr>
            <w:tcW w:w="1800" w:type="dxa"/>
          </w:tcPr>
          <w:p w14:paraId="05E5F885" w14:textId="65F28D58" w:rsidR="00A035B1" w:rsidRPr="0093426A" w:rsidRDefault="00A035B1" w:rsidP="00A035B1">
            <w:pPr>
              <w:spacing w:before="0" w:after="0"/>
              <w:rPr>
                <w:rFonts w:ascii="Arial" w:hAnsi="Arial" w:cs="Arial"/>
              </w:rPr>
            </w:pPr>
            <w:r w:rsidRPr="0093426A">
              <w:rPr>
                <w:rFonts w:ascii="Arial" w:hAnsi="Arial" w:cs="Arial"/>
                <w:sz w:val="18"/>
                <w:szCs w:val="18"/>
              </w:rPr>
              <w:t xml:space="preserve">Kristina </w:t>
            </w:r>
            <w:proofErr w:type="spellStart"/>
            <w:r w:rsidRPr="0093426A">
              <w:rPr>
                <w:rFonts w:ascii="Arial" w:hAnsi="Arial" w:cs="Arial"/>
                <w:sz w:val="18"/>
                <w:szCs w:val="18"/>
              </w:rPr>
              <w:t>DeLaCruz</w:t>
            </w:r>
            <w:proofErr w:type="spellEnd"/>
          </w:p>
        </w:tc>
      </w:tr>
      <w:tr w:rsidR="00A035B1" w:rsidRPr="0093426A" w14:paraId="6A5AA6A5" w14:textId="77777777" w:rsidTr="00500807">
        <w:trPr>
          <w:tblHeader/>
        </w:trPr>
        <w:tc>
          <w:tcPr>
            <w:tcW w:w="1615" w:type="dxa"/>
          </w:tcPr>
          <w:p w14:paraId="4045AA66" w14:textId="25255F6F" w:rsidR="00A035B1" w:rsidRPr="0093426A" w:rsidRDefault="00A035B1" w:rsidP="00A035B1">
            <w:pPr>
              <w:spacing w:before="0" w:after="0"/>
              <w:rPr>
                <w:rFonts w:ascii="Arial" w:hAnsi="Arial" w:cs="Arial"/>
              </w:rPr>
            </w:pPr>
            <w:r w:rsidRPr="0093426A">
              <w:rPr>
                <w:rFonts w:ascii="Arial" w:hAnsi="Arial" w:cs="Arial"/>
                <w:sz w:val="18"/>
                <w:szCs w:val="18"/>
              </w:rPr>
              <w:t>03/25/2013</w:t>
            </w:r>
          </w:p>
        </w:tc>
        <w:tc>
          <w:tcPr>
            <w:tcW w:w="1080" w:type="dxa"/>
          </w:tcPr>
          <w:p w14:paraId="4BA6F17B" w14:textId="25CAF679" w:rsidR="00A035B1" w:rsidRPr="0093426A" w:rsidRDefault="00A035B1" w:rsidP="00A035B1">
            <w:pPr>
              <w:spacing w:before="0" w:after="0"/>
              <w:rPr>
                <w:rFonts w:ascii="Arial" w:hAnsi="Arial" w:cs="Arial"/>
              </w:rPr>
            </w:pPr>
            <w:r w:rsidRPr="0093426A">
              <w:rPr>
                <w:rFonts w:ascii="Arial" w:hAnsi="Arial" w:cs="Arial"/>
                <w:sz w:val="18"/>
                <w:szCs w:val="18"/>
              </w:rPr>
              <w:t>8.1</w:t>
            </w:r>
          </w:p>
        </w:tc>
        <w:tc>
          <w:tcPr>
            <w:tcW w:w="3690" w:type="dxa"/>
          </w:tcPr>
          <w:p w14:paraId="5E8AE123" w14:textId="765E4EEE" w:rsidR="00A035B1" w:rsidRPr="0093426A" w:rsidRDefault="00A035B1" w:rsidP="00A035B1">
            <w:pPr>
              <w:spacing w:before="0" w:after="0"/>
              <w:rPr>
                <w:rFonts w:ascii="Arial" w:hAnsi="Arial" w:cs="Arial"/>
              </w:rPr>
            </w:pPr>
            <w:r w:rsidRPr="0093426A">
              <w:rPr>
                <w:rFonts w:ascii="Arial" w:hAnsi="Arial" w:cs="Arial"/>
                <w:sz w:val="18"/>
                <w:szCs w:val="18"/>
              </w:rPr>
              <w:t xml:space="preserve">Updated new CLAIMS server FQDN from CLAIMS.FORUM.VA.GOV “to” CLAIMS.MED.VA.GOV as indicated by Michael </w:t>
            </w:r>
            <w:proofErr w:type="spellStart"/>
            <w:r w:rsidRPr="0093426A">
              <w:rPr>
                <w:rFonts w:ascii="Arial" w:hAnsi="Arial" w:cs="Arial"/>
                <w:sz w:val="18"/>
                <w:szCs w:val="18"/>
              </w:rPr>
              <w:t>Shickle</w:t>
            </w:r>
            <w:proofErr w:type="spellEnd"/>
            <w:r w:rsidRPr="0093426A">
              <w:rPr>
                <w:rFonts w:ascii="Arial" w:hAnsi="Arial" w:cs="Arial"/>
                <w:sz w:val="18"/>
                <w:szCs w:val="18"/>
              </w:rPr>
              <w:t xml:space="preserve"> 03/25/2013</w:t>
            </w:r>
          </w:p>
        </w:tc>
        <w:tc>
          <w:tcPr>
            <w:tcW w:w="1800" w:type="dxa"/>
          </w:tcPr>
          <w:p w14:paraId="10EBD34F" w14:textId="1B06EB89" w:rsidR="00A035B1" w:rsidRPr="0093426A" w:rsidRDefault="00A035B1" w:rsidP="00A035B1">
            <w:pPr>
              <w:spacing w:before="0" w:after="0"/>
              <w:rPr>
                <w:rFonts w:ascii="Arial" w:hAnsi="Arial" w:cs="Arial"/>
              </w:rPr>
            </w:pPr>
            <w:r w:rsidRPr="0093426A">
              <w:rPr>
                <w:rFonts w:ascii="Arial" w:hAnsi="Arial" w:cs="Arial"/>
                <w:sz w:val="18"/>
                <w:szCs w:val="18"/>
              </w:rPr>
              <w:t>Ricky Stephens</w:t>
            </w:r>
          </w:p>
        </w:tc>
        <w:tc>
          <w:tcPr>
            <w:tcW w:w="1800" w:type="dxa"/>
          </w:tcPr>
          <w:p w14:paraId="42163E23" w14:textId="7386AFF9" w:rsidR="00A035B1" w:rsidRPr="0093426A" w:rsidRDefault="00A035B1" w:rsidP="00A035B1">
            <w:pPr>
              <w:spacing w:before="0" w:after="0"/>
              <w:rPr>
                <w:rFonts w:ascii="Arial" w:hAnsi="Arial" w:cs="Arial"/>
              </w:rPr>
            </w:pPr>
            <w:r w:rsidRPr="0093426A">
              <w:rPr>
                <w:rFonts w:ascii="Arial" w:hAnsi="Arial" w:cs="Arial"/>
                <w:sz w:val="18"/>
                <w:szCs w:val="18"/>
              </w:rPr>
              <w:t xml:space="preserve">Kristina </w:t>
            </w:r>
            <w:proofErr w:type="spellStart"/>
            <w:r w:rsidRPr="0093426A">
              <w:rPr>
                <w:rFonts w:ascii="Arial" w:hAnsi="Arial" w:cs="Arial"/>
                <w:sz w:val="18"/>
                <w:szCs w:val="18"/>
              </w:rPr>
              <w:t>DeLaCruz</w:t>
            </w:r>
            <w:proofErr w:type="spellEnd"/>
          </w:p>
        </w:tc>
      </w:tr>
      <w:tr w:rsidR="00A035B1" w:rsidRPr="0093426A" w14:paraId="2409D4AB" w14:textId="77777777" w:rsidTr="00500807">
        <w:trPr>
          <w:tblHeader/>
        </w:trPr>
        <w:tc>
          <w:tcPr>
            <w:tcW w:w="1615" w:type="dxa"/>
          </w:tcPr>
          <w:p w14:paraId="32B7F14B" w14:textId="1119CF0F" w:rsidR="00A035B1" w:rsidRPr="0093426A" w:rsidRDefault="00A035B1" w:rsidP="00A035B1">
            <w:pPr>
              <w:spacing w:before="0" w:after="0"/>
              <w:rPr>
                <w:rFonts w:ascii="Arial" w:hAnsi="Arial" w:cs="Arial"/>
              </w:rPr>
            </w:pPr>
            <w:r w:rsidRPr="0093426A">
              <w:rPr>
                <w:rFonts w:ascii="Arial" w:hAnsi="Arial" w:cs="Arial"/>
                <w:sz w:val="18"/>
                <w:szCs w:val="18"/>
              </w:rPr>
              <w:t>03/15/2013</w:t>
            </w:r>
          </w:p>
        </w:tc>
        <w:tc>
          <w:tcPr>
            <w:tcW w:w="1080" w:type="dxa"/>
          </w:tcPr>
          <w:p w14:paraId="55B08C8E" w14:textId="26291FA2" w:rsidR="00A035B1" w:rsidRPr="0093426A" w:rsidRDefault="00A035B1" w:rsidP="00A035B1">
            <w:pPr>
              <w:spacing w:before="0" w:after="0"/>
              <w:rPr>
                <w:rFonts w:ascii="Arial" w:hAnsi="Arial" w:cs="Arial"/>
              </w:rPr>
            </w:pPr>
            <w:r w:rsidRPr="0093426A">
              <w:rPr>
                <w:rFonts w:ascii="Arial" w:hAnsi="Arial" w:cs="Arial"/>
                <w:sz w:val="18"/>
                <w:szCs w:val="18"/>
              </w:rPr>
              <w:t>8.0</w:t>
            </w:r>
          </w:p>
        </w:tc>
        <w:tc>
          <w:tcPr>
            <w:tcW w:w="3690" w:type="dxa"/>
          </w:tcPr>
          <w:p w14:paraId="12AF51A3" w14:textId="77777777" w:rsidR="00A035B1" w:rsidRPr="0093426A" w:rsidRDefault="00A035B1" w:rsidP="00A035B1">
            <w:pPr>
              <w:keepNext/>
              <w:keepLines/>
              <w:spacing w:before="0" w:after="0"/>
              <w:rPr>
                <w:rFonts w:ascii="Arial" w:hAnsi="Arial" w:cs="Arial"/>
                <w:sz w:val="18"/>
                <w:szCs w:val="18"/>
              </w:rPr>
            </w:pPr>
            <w:r w:rsidRPr="0093426A">
              <w:rPr>
                <w:rFonts w:ascii="Arial" w:hAnsi="Arial" w:cs="Arial"/>
                <w:sz w:val="18"/>
                <w:szCs w:val="18"/>
              </w:rPr>
              <w:t>Updated UM for patch 184</w:t>
            </w:r>
          </w:p>
          <w:p w14:paraId="6ADB8E23" w14:textId="77777777" w:rsidR="00A035B1" w:rsidRPr="0093426A" w:rsidRDefault="00A035B1" w:rsidP="00A035B1">
            <w:pPr>
              <w:keepNext/>
              <w:keepLines/>
              <w:spacing w:before="0" w:after="0"/>
              <w:rPr>
                <w:rFonts w:ascii="Arial" w:hAnsi="Arial" w:cs="Arial"/>
                <w:sz w:val="18"/>
                <w:szCs w:val="18"/>
              </w:rPr>
            </w:pPr>
            <w:r w:rsidRPr="0093426A">
              <w:rPr>
                <w:rFonts w:ascii="Arial" w:hAnsi="Arial" w:cs="Arial"/>
                <w:sz w:val="18"/>
                <w:szCs w:val="18"/>
              </w:rPr>
              <w:t>Add New Request section updated – Includes IDES priority of exam</w:t>
            </w:r>
          </w:p>
          <w:p w14:paraId="03E8D033" w14:textId="77777777" w:rsidR="00A035B1" w:rsidRPr="0093426A" w:rsidRDefault="00A035B1" w:rsidP="00A035B1">
            <w:pPr>
              <w:keepNext/>
              <w:keepLines/>
              <w:spacing w:before="0" w:after="0"/>
              <w:rPr>
                <w:rFonts w:ascii="Arial" w:hAnsi="Arial" w:cs="Arial"/>
                <w:sz w:val="18"/>
                <w:szCs w:val="18"/>
              </w:rPr>
            </w:pPr>
            <w:r w:rsidRPr="0093426A">
              <w:rPr>
                <w:rFonts w:ascii="Arial" w:hAnsi="Arial" w:cs="Arial"/>
                <w:sz w:val="18"/>
                <w:szCs w:val="18"/>
              </w:rPr>
              <w:t>Starting a New CPWM Exam section updated – now includes Step 6 regarding automatically transmitting to Virtual VA</w:t>
            </w:r>
          </w:p>
          <w:p w14:paraId="1587F532" w14:textId="77777777" w:rsidR="00A035B1" w:rsidRPr="0093426A" w:rsidRDefault="00A035B1" w:rsidP="00A035B1">
            <w:pPr>
              <w:keepNext/>
              <w:keepLines/>
              <w:spacing w:before="0" w:after="0"/>
              <w:rPr>
                <w:rFonts w:ascii="Arial" w:hAnsi="Arial" w:cs="Arial"/>
                <w:sz w:val="18"/>
                <w:szCs w:val="18"/>
              </w:rPr>
            </w:pPr>
            <w:r w:rsidRPr="0093426A">
              <w:rPr>
                <w:rFonts w:ascii="Arial" w:hAnsi="Arial" w:cs="Arial"/>
                <w:sz w:val="18"/>
                <w:szCs w:val="18"/>
              </w:rPr>
              <w:t>Added section 2.12.6 – Get Docs from Virtual VA – From the File Menu</w:t>
            </w:r>
          </w:p>
          <w:p w14:paraId="710D1A45" w14:textId="1BD62947" w:rsidR="00A035B1" w:rsidRPr="0093426A" w:rsidRDefault="00A035B1" w:rsidP="00A035B1">
            <w:pPr>
              <w:spacing w:before="0" w:after="0"/>
              <w:rPr>
                <w:rFonts w:ascii="Arial" w:hAnsi="Arial" w:cs="Arial"/>
              </w:rPr>
            </w:pPr>
            <w:r w:rsidRPr="0093426A">
              <w:rPr>
                <w:rFonts w:ascii="Arial" w:hAnsi="Arial" w:cs="Arial"/>
                <w:sz w:val="18"/>
                <w:szCs w:val="18"/>
              </w:rPr>
              <w:t>Updated CAPRI Reports – AMIS 290 section and screen shots to show IDES instead of DCS, DFD, which have been replaced by IDES.</w:t>
            </w:r>
          </w:p>
        </w:tc>
        <w:tc>
          <w:tcPr>
            <w:tcW w:w="1800" w:type="dxa"/>
          </w:tcPr>
          <w:p w14:paraId="1EB5BE7B" w14:textId="01FA3F6B" w:rsidR="00A035B1" w:rsidRPr="0093426A" w:rsidRDefault="00A035B1" w:rsidP="00A035B1">
            <w:pPr>
              <w:spacing w:before="0" w:after="0"/>
              <w:rPr>
                <w:rFonts w:ascii="Arial" w:hAnsi="Arial" w:cs="Arial"/>
              </w:rPr>
            </w:pPr>
            <w:r w:rsidRPr="0093426A">
              <w:rPr>
                <w:rFonts w:ascii="Arial" w:hAnsi="Arial" w:cs="Arial"/>
                <w:sz w:val="18"/>
                <w:szCs w:val="18"/>
              </w:rPr>
              <w:t>Ricky Stephens</w:t>
            </w:r>
          </w:p>
        </w:tc>
        <w:tc>
          <w:tcPr>
            <w:tcW w:w="1800" w:type="dxa"/>
          </w:tcPr>
          <w:p w14:paraId="3D594070" w14:textId="785FAF4E" w:rsidR="00A035B1" w:rsidRPr="0093426A" w:rsidRDefault="00A035B1" w:rsidP="00A035B1">
            <w:pPr>
              <w:spacing w:before="0" w:after="0"/>
              <w:rPr>
                <w:rFonts w:ascii="Arial" w:hAnsi="Arial" w:cs="Arial"/>
              </w:rPr>
            </w:pPr>
            <w:r w:rsidRPr="0093426A">
              <w:rPr>
                <w:rFonts w:ascii="Arial" w:hAnsi="Arial" w:cs="Arial"/>
                <w:sz w:val="18"/>
                <w:szCs w:val="18"/>
              </w:rPr>
              <w:t>Kristina Delacruz</w:t>
            </w:r>
          </w:p>
        </w:tc>
      </w:tr>
      <w:tr w:rsidR="00A035B1" w:rsidRPr="0093426A" w14:paraId="0AFBFAEF" w14:textId="77777777" w:rsidTr="00500807">
        <w:trPr>
          <w:tblHeader/>
        </w:trPr>
        <w:tc>
          <w:tcPr>
            <w:tcW w:w="1615" w:type="dxa"/>
          </w:tcPr>
          <w:p w14:paraId="28305EA4" w14:textId="09D52F77" w:rsidR="00A035B1" w:rsidRPr="0093426A" w:rsidRDefault="00A035B1" w:rsidP="00A035B1">
            <w:pPr>
              <w:spacing w:before="0" w:after="0"/>
              <w:rPr>
                <w:rFonts w:ascii="Arial" w:hAnsi="Arial" w:cs="Arial"/>
              </w:rPr>
            </w:pPr>
            <w:r w:rsidRPr="0093426A">
              <w:rPr>
                <w:rFonts w:ascii="Arial" w:hAnsi="Arial" w:cs="Arial"/>
                <w:sz w:val="18"/>
                <w:szCs w:val="18"/>
              </w:rPr>
              <w:t>9/11/2012</w:t>
            </w:r>
          </w:p>
        </w:tc>
        <w:tc>
          <w:tcPr>
            <w:tcW w:w="1080" w:type="dxa"/>
          </w:tcPr>
          <w:p w14:paraId="62AB8E18" w14:textId="528A9077" w:rsidR="00A035B1" w:rsidRPr="0093426A" w:rsidRDefault="00A035B1" w:rsidP="00A035B1">
            <w:pPr>
              <w:spacing w:before="0" w:after="0"/>
              <w:rPr>
                <w:rFonts w:ascii="Arial" w:hAnsi="Arial" w:cs="Arial"/>
              </w:rPr>
            </w:pPr>
            <w:r w:rsidRPr="0093426A">
              <w:rPr>
                <w:rFonts w:ascii="Arial" w:hAnsi="Arial" w:cs="Arial"/>
                <w:sz w:val="18"/>
                <w:szCs w:val="18"/>
              </w:rPr>
              <w:t>7.12</w:t>
            </w:r>
          </w:p>
        </w:tc>
        <w:tc>
          <w:tcPr>
            <w:tcW w:w="3690" w:type="dxa"/>
          </w:tcPr>
          <w:p w14:paraId="6A772AB9" w14:textId="28D513D4" w:rsidR="00A035B1" w:rsidRPr="0093426A" w:rsidRDefault="00A035B1" w:rsidP="00A035B1">
            <w:pPr>
              <w:spacing w:before="0" w:after="0"/>
              <w:rPr>
                <w:rFonts w:ascii="Arial" w:hAnsi="Arial" w:cs="Arial"/>
              </w:rPr>
            </w:pPr>
            <w:r w:rsidRPr="0093426A">
              <w:rPr>
                <w:rFonts w:ascii="Arial" w:hAnsi="Arial" w:cs="Arial"/>
                <w:sz w:val="18"/>
                <w:szCs w:val="18"/>
              </w:rPr>
              <w:t>Final Review</w:t>
            </w:r>
          </w:p>
        </w:tc>
        <w:tc>
          <w:tcPr>
            <w:tcW w:w="1800" w:type="dxa"/>
          </w:tcPr>
          <w:p w14:paraId="11666364" w14:textId="77777777" w:rsidR="00A035B1" w:rsidRPr="0093426A" w:rsidRDefault="00A035B1" w:rsidP="00A035B1">
            <w:pPr>
              <w:keepNext/>
              <w:keepLines/>
              <w:spacing w:before="0" w:after="0"/>
              <w:rPr>
                <w:rFonts w:ascii="Arial" w:hAnsi="Arial" w:cs="Arial"/>
                <w:sz w:val="18"/>
                <w:szCs w:val="18"/>
              </w:rPr>
            </w:pPr>
            <w:r w:rsidRPr="0093426A">
              <w:rPr>
                <w:rFonts w:ascii="Arial" w:hAnsi="Arial" w:cs="Arial"/>
                <w:sz w:val="18"/>
                <w:szCs w:val="18"/>
              </w:rPr>
              <w:t>Ricky</w:t>
            </w:r>
          </w:p>
          <w:p w14:paraId="78AEECA5" w14:textId="1FFFAFB9" w:rsidR="00A035B1" w:rsidRPr="0093426A" w:rsidRDefault="00A035B1" w:rsidP="00A035B1">
            <w:pPr>
              <w:spacing w:before="0" w:after="0"/>
              <w:rPr>
                <w:rFonts w:ascii="Arial" w:hAnsi="Arial" w:cs="Arial"/>
              </w:rPr>
            </w:pPr>
            <w:r w:rsidRPr="0093426A">
              <w:rPr>
                <w:rFonts w:ascii="Arial" w:hAnsi="Arial" w:cs="Arial"/>
                <w:sz w:val="18"/>
                <w:szCs w:val="18"/>
              </w:rPr>
              <w:t>Stephens</w:t>
            </w:r>
          </w:p>
        </w:tc>
        <w:tc>
          <w:tcPr>
            <w:tcW w:w="1800" w:type="dxa"/>
          </w:tcPr>
          <w:p w14:paraId="2F050F1F" w14:textId="77777777" w:rsidR="00A035B1" w:rsidRPr="0093426A" w:rsidRDefault="00A035B1" w:rsidP="00A035B1">
            <w:pPr>
              <w:keepNext/>
              <w:keepLines/>
              <w:spacing w:before="0" w:after="0"/>
              <w:rPr>
                <w:rFonts w:ascii="Arial" w:hAnsi="Arial" w:cs="Arial"/>
                <w:sz w:val="18"/>
                <w:szCs w:val="18"/>
              </w:rPr>
            </w:pPr>
            <w:r w:rsidRPr="0093426A">
              <w:rPr>
                <w:rFonts w:ascii="Arial" w:hAnsi="Arial" w:cs="Arial"/>
                <w:sz w:val="18"/>
                <w:szCs w:val="18"/>
              </w:rPr>
              <w:t>Sherry Green</w:t>
            </w:r>
          </w:p>
          <w:p w14:paraId="7021D39A" w14:textId="77777777" w:rsidR="00A035B1" w:rsidRPr="0093426A" w:rsidRDefault="00A035B1" w:rsidP="00A035B1">
            <w:pPr>
              <w:keepNext/>
              <w:keepLines/>
              <w:spacing w:before="0" w:after="0"/>
              <w:rPr>
                <w:rFonts w:ascii="Arial" w:hAnsi="Arial" w:cs="Arial"/>
                <w:sz w:val="18"/>
                <w:szCs w:val="18"/>
              </w:rPr>
            </w:pPr>
            <w:r w:rsidRPr="0093426A">
              <w:rPr>
                <w:rFonts w:ascii="Arial" w:hAnsi="Arial" w:cs="Arial"/>
                <w:sz w:val="18"/>
                <w:szCs w:val="18"/>
              </w:rPr>
              <w:t>Gina Johnson</w:t>
            </w:r>
          </w:p>
          <w:p w14:paraId="69B9764B" w14:textId="5CBFB5C0" w:rsidR="00A035B1" w:rsidRPr="0093426A" w:rsidRDefault="00A035B1" w:rsidP="00A035B1">
            <w:pPr>
              <w:spacing w:before="0" w:after="0"/>
              <w:rPr>
                <w:rFonts w:ascii="Arial" w:hAnsi="Arial" w:cs="Arial"/>
              </w:rPr>
            </w:pPr>
            <w:r w:rsidRPr="0093426A">
              <w:rPr>
                <w:rFonts w:ascii="Arial" w:hAnsi="Arial" w:cs="Arial"/>
                <w:sz w:val="18"/>
                <w:szCs w:val="18"/>
              </w:rPr>
              <w:t>Kristina Delacruz</w:t>
            </w:r>
          </w:p>
        </w:tc>
      </w:tr>
      <w:tr w:rsidR="00A035B1" w:rsidRPr="0093426A" w14:paraId="55A27363" w14:textId="77777777" w:rsidTr="00500807">
        <w:trPr>
          <w:tblHeader/>
        </w:trPr>
        <w:tc>
          <w:tcPr>
            <w:tcW w:w="1615" w:type="dxa"/>
          </w:tcPr>
          <w:p w14:paraId="7FD65493" w14:textId="41AC7BDD" w:rsidR="00A035B1" w:rsidRPr="0093426A" w:rsidRDefault="00A035B1" w:rsidP="00A035B1">
            <w:pPr>
              <w:spacing w:before="0" w:after="0"/>
              <w:rPr>
                <w:rFonts w:ascii="Arial" w:hAnsi="Arial" w:cs="Arial"/>
              </w:rPr>
            </w:pPr>
            <w:r w:rsidRPr="0093426A">
              <w:rPr>
                <w:rFonts w:ascii="Arial" w:hAnsi="Arial" w:cs="Arial"/>
                <w:sz w:val="18"/>
                <w:szCs w:val="18"/>
              </w:rPr>
              <w:t>9/10/2012</w:t>
            </w:r>
          </w:p>
        </w:tc>
        <w:tc>
          <w:tcPr>
            <w:tcW w:w="1080" w:type="dxa"/>
          </w:tcPr>
          <w:p w14:paraId="5C777C9E" w14:textId="1118A375" w:rsidR="00A035B1" w:rsidRPr="0093426A" w:rsidRDefault="00A035B1" w:rsidP="00A035B1">
            <w:pPr>
              <w:spacing w:before="0" w:after="0"/>
              <w:rPr>
                <w:rFonts w:ascii="Arial" w:hAnsi="Arial" w:cs="Arial"/>
              </w:rPr>
            </w:pPr>
            <w:r w:rsidRPr="0093426A">
              <w:rPr>
                <w:rFonts w:ascii="Arial" w:hAnsi="Arial" w:cs="Arial"/>
                <w:sz w:val="18"/>
                <w:szCs w:val="18"/>
              </w:rPr>
              <w:t>7.11</w:t>
            </w:r>
          </w:p>
        </w:tc>
        <w:tc>
          <w:tcPr>
            <w:tcW w:w="3690" w:type="dxa"/>
          </w:tcPr>
          <w:p w14:paraId="6EF4A4EB" w14:textId="79436EA1" w:rsidR="00A035B1" w:rsidRPr="0093426A" w:rsidRDefault="00A035B1" w:rsidP="00A035B1">
            <w:pPr>
              <w:spacing w:before="0" w:after="0"/>
              <w:rPr>
                <w:rFonts w:ascii="Arial" w:hAnsi="Arial" w:cs="Arial"/>
              </w:rPr>
            </w:pPr>
            <w:r w:rsidRPr="0093426A">
              <w:rPr>
                <w:rFonts w:ascii="Arial" w:hAnsi="Arial" w:cs="Arial"/>
                <w:sz w:val="18"/>
                <w:szCs w:val="18"/>
              </w:rPr>
              <w:t>CAPRI Development Team Peer Review</w:t>
            </w:r>
          </w:p>
        </w:tc>
        <w:tc>
          <w:tcPr>
            <w:tcW w:w="1800" w:type="dxa"/>
          </w:tcPr>
          <w:p w14:paraId="3A67BE50" w14:textId="2AF8205C" w:rsidR="00A035B1" w:rsidRPr="0093426A" w:rsidRDefault="00A035B1" w:rsidP="00A035B1">
            <w:pPr>
              <w:spacing w:before="0" w:after="0"/>
              <w:rPr>
                <w:rFonts w:ascii="Arial" w:hAnsi="Arial" w:cs="Arial"/>
              </w:rPr>
            </w:pPr>
            <w:r w:rsidRPr="0093426A">
              <w:rPr>
                <w:rFonts w:ascii="Arial" w:hAnsi="Arial" w:cs="Arial"/>
                <w:sz w:val="18"/>
                <w:szCs w:val="18"/>
              </w:rPr>
              <w:t>Ricky Stephens</w:t>
            </w:r>
          </w:p>
        </w:tc>
        <w:tc>
          <w:tcPr>
            <w:tcW w:w="1800" w:type="dxa"/>
          </w:tcPr>
          <w:p w14:paraId="38FCCF1E" w14:textId="0BFE254B" w:rsidR="00A035B1" w:rsidRPr="0093426A" w:rsidRDefault="00A035B1" w:rsidP="00A035B1">
            <w:pPr>
              <w:spacing w:before="0" w:after="0"/>
              <w:rPr>
                <w:rFonts w:ascii="Arial" w:hAnsi="Arial" w:cs="Arial"/>
              </w:rPr>
            </w:pPr>
            <w:r w:rsidRPr="0093426A">
              <w:rPr>
                <w:rFonts w:ascii="Arial" w:hAnsi="Arial" w:cs="Arial"/>
                <w:sz w:val="18"/>
                <w:szCs w:val="18"/>
              </w:rPr>
              <w:t>Susan Koch</w:t>
            </w:r>
          </w:p>
        </w:tc>
      </w:tr>
      <w:tr w:rsidR="00A035B1" w:rsidRPr="0093426A" w14:paraId="0E154B82" w14:textId="77777777" w:rsidTr="00500807">
        <w:trPr>
          <w:tblHeader/>
        </w:trPr>
        <w:tc>
          <w:tcPr>
            <w:tcW w:w="1615" w:type="dxa"/>
          </w:tcPr>
          <w:p w14:paraId="54316D5D" w14:textId="2FE966BE" w:rsidR="00A035B1" w:rsidRPr="0093426A" w:rsidRDefault="00A035B1" w:rsidP="00A035B1">
            <w:pPr>
              <w:spacing w:before="0" w:after="0"/>
              <w:rPr>
                <w:rFonts w:ascii="Arial" w:hAnsi="Arial" w:cs="Arial"/>
              </w:rPr>
            </w:pPr>
            <w:r w:rsidRPr="0093426A">
              <w:rPr>
                <w:rFonts w:ascii="Arial" w:hAnsi="Arial" w:cs="Arial"/>
                <w:sz w:val="18"/>
                <w:szCs w:val="18"/>
              </w:rPr>
              <w:t>9/8/2012</w:t>
            </w:r>
          </w:p>
        </w:tc>
        <w:tc>
          <w:tcPr>
            <w:tcW w:w="1080" w:type="dxa"/>
          </w:tcPr>
          <w:p w14:paraId="073D5ECE" w14:textId="28175F37" w:rsidR="00A035B1" w:rsidRPr="0093426A" w:rsidRDefault="00A035B1" w:rsidP="00A035B1">
            <w:pPr>
              <w:spacing w:before="0" w:after="0"/>
              <w:rPr>
                <w:rFonts w:ascii="Arial" w:hAnsi="Arial" w:cs="Arial"/>
              </w:rPr>
            </w:pPr>
            <w:r w:rsidRPr="0093426A">
              <w:rPr>
                <w:rFonts w:ascii="Arial" w:hAnsi="Arial" w:cs="Arial"/>
                <w:sz w:val="18"/>
                <w:szCs w:val="18"/>
              </w:rPr>
              <w:t>7.10</w:t>
            </w:r>
          </w:p>
        </w:tc>
        <w:tc>
          <w:tcPr>
            <w:tcW w:w="3690" w:type="dxa"/>
          </w:tcPr>
          <w:p w14:paraId="586ACC64" w14:textId="23AC92CE" w:rsidR="00A035B1" w:rsidRPr="0093426A" w:rsidRDefault="00A035B1" w:rsidP="00A035B1">
            <w:pPr>
              <w:spacing w:before="0" w:after="0"/>
              <w:rPr>
                <w:rFonts w:ascii="Arial" w:hAnsi="Arial" w:cs="Arial"/>
              </w:rPr>
            </w:pPr>
            <w:r w:rsidRPr="0093426A">
              <w:rPr>
                <w:rFonts w:ascii="Arial" w:hAnsi="Arial" w:cs="Arial"/>
                <w:sz w:val="18"/>
                <w:szCs w:val="18"/>
              </w:rPr>
              <w:t xml:space="preserve">Updated </w:t>
            </w:r>
            <w:proofErr w:type="spellStart"/>
            <w:r w:rsidRPr="0093426A">
              <w:rPr>
                <w:rFonts w:ascii="Arial" w:hAnsi="Arial" w:cs="Arial"/>
                <w:sz w:val="18"/>
                <w:szCs w:val="18"/>
              </w:rPr>
              <w:t>Voc</w:t>
            </w:r>
            <w:proofErr w:type="spellEnd"/>
            <w:r w:rsidRPr="0093426A">
              <w:rPr>
                <w:rFonts w:ascii="Arial" w:hAnsi="Arial" w:cs="Arial"/>
                <w:sz w:val="18"/>
                <w:szCs w:val="18"/>
              </w:rPr>
              <w:t xml:space="preserve"> Rehab; and Report Builder, and section, Moved Transmit to Virtual VA – On the File </w:t>
            </w:r>
          </w:p>
        </w:tc>
        <w:tc>
          <w:tcPr>
            <w:tcW w:w="1800" w:type="dxa"/>
          </w:tcPr>
          <w:p w14:paraId="14300414" w14:textId="2E88A9CD" w:rsidR="00A035B1" w:rsidRPr="0093426A" w:rsidRDefault="00A035B1" w:rsidP="00A035B1">
            <w:pPr>
              <w:spacing w:before="0" w:after="0"/>
              <w:rPr>
                <w:rFonts w:ascii="Arial" w:hAnsi="Arial" w:cs="Arial"/>
              </w:rPr>
            </w:pPr>
            <w:r w:rsidRPr="0093426A">
              <w:rPr>
                <w:rFonts w:ascii="Arial" w:hAnsi="Arial" w:cs="Arial"/>
                <w:sz w:val="18"/>
                <w:szCs w:val="18"/>
              </w:rPr>
              <w:t>Ricky Stephens</w:t>
            </w:r>
          </w:p>
        </w:tc>
        <w:tc>
          <w:tcPr>
            <w:tcW w:w="1800" w:type="dxa"/>
          </w:tcPr>
          <w:p w14:paraId="11192E63" w14:textId="4BE6E375" w:rsidR="00A035B1" w:rsidRPr="0093426A" w:rsidRDefault="00A035B1" w:rsidP="00A035B1">
            <w:pPr>
              <w:spacing w:before="0" w:after="0"/>
              <w:rPr>
                <w:rFonts w:ascii="Arial" w:hAnsi="Arial" w:cs="Arial"/>
              </w:rPr>
            </w:pPr>
            <w:r w:rsidRPr="0093426A">
              <w:rPr>
                <w:rFonts w:ascii="Arial" w:hAnsi="Arial" w:cs="Arial"/>
                <w:sz w:val="18"/>
                <w:szCs w:val="18"/>
              </w:rPr>
              <w:t>Susan Koch</w:t>
            </w:r>
          </w:p>
        </w:tc>
      </w:tr>
      <w:tr w:rsidR="00A035B1" w:rsidRPr="0093426A" w14:paraId="277A4D0A" w14:textId="77777777" w:rsidTr="00500807">
        <w:trPr>
          <w:tblHeader/>
        </w:trPr>
        <w:tc>
          <w:tcPr>
            <w:tcW w:w="1615" w:type="dxa"/>
          </w:tcPr>
          <w:p w14:paraId="61FE6EE6" w14:textId="73B0CC01" w:rsidR="00A035B1" w:rsidRPr="0093426A" w:rsidRDefault="00A035B1" w:rsidP="00A035B1">
            <w:pPr>
              <w:spacing w:before="0" w:after="0"/>
              <w:rPr>
                <w:rFonts w:ascii="Arial" w:hAnsi="Arial" w:cs="Arial"/>
              </w:rPr>
            </w:pPr>
            <w:r w:rsidRPr="0093426A">
              <w:rPr>
                <w:rFonts w:ascii="Arial" w:hAnsi="Arial" w:cs="Arial"/>
                <w:sz w:val="18"/>
                <w:szCs w:val="18"/>
              </w:rPr>
              <w:lastRenderedPageBreak/>
              <w:t>9/05/2012</w:t>
            </w:r>
          </w:p>
        </w:tc>
        <w:tc>
          <w:tcPr>
            <w:tcW w:w="1080" w:type="dxa"/>
          </w:tcPr>
          <w:p w14:paraId="78F161FD" w14:textId="608F2DA9" w:rsidR="00A035B1" w:rsidRPr="0093426A" w:rsidRDefault="00A035B1" w:rsidP="00A035B1">
            <w:pPr>
              <w:spacing w:before="0" w:after="0"/>
              <w:rPr>
                <w:rFonts w:ascii="Arial" w:hAnsi="Arial" w:cs="Arial"/>
              </w:rPr>
            </w:pPr>
            <w:r w:rsidRPr="0093426A">
              <w:rPr>
                <w:rFonts w:ascii="Arial" w:hAnsi="Arial" w:cs="Arial"/>
                <w:sz w:val="18"/>
                <w:szCs w:val="18"/>
              </w:rPr>
              <w:t>7.9</w:t>
            </w:r>
          </w:p>
        </w:tc>
        <w:tc>
          <w:tcPr>
            <w:tcW w:w="3690" w:type="dxa"/>
          </w:tcPr>
          <w:p w14:paraId="5F493173" w14:textId="6FD78A6D" w:rsidR="00A035B1" w:rsidRPr="0093426A" w:rsidRDefault="00A035B1" w:rsidP="00A035B1">
            <w:pPr>
              <w:spacing w:before="0" w:after="0"/>
              <w:rPr>
                <w:rFonts w:ascii="Arial" w:hAnsi="Arial" w:cs="Arial"/>
              </w:rPr>
            </w:pPr>
            <w:r w:rsidRPr="0093426A">
              <w:rPr>
                <w:rFonts w:ascii="Arial" w:hAnsi="Arial" w:cs="Arial"/>
                <w:sz w:val="18"/>
                <w:szCs w:val="18"/>
              </w:rPr>
              <w:t xml:space="preserve">Updated Sections 2.13.4 – Restricted Patient List (New section title is Validate the Patient Restricted List) with new functionality using MVI. Moved section and figure from Section 2.13.5 – Check Remote Connections to Section 1.5.4 – </w:t>
            </w:r>
            <w:proofErr w:type="gramStart"/>
            <w:r w:rsidRPr="0093426A">
              <w:rPr>
                <w:rFonts w:ascii="Arial" w:hAnsi="Arial" w:cs="Arial"/>
                <w:sz w:val="18"/>
                <w:szCs w:val="18"/>
              </w:rPr>
              <w:t>CR(</w:t>
            </w:r>
            <w:proofErr w:type="gramEnd"/>
            <w:r w:rsidRPr="0093426A">
              <w:rPr>
                <w:rFonts w:ascii="Arial" w:hAnsi="Arial" w:cs="Arial"/>
                <w:sz w:val="18"/>
                <w:szCs w:val="18"/>
              </w:rPr>
              <w:t>CQ #). Replaced VMI Enterprise search screen, Figure 2-29.</w:t>
            </w:r>
          </w:p>
        </w:tc>
        <w:tc>
          <w:tcPr>
            <w:tcW w:w="1800" w:type="dxa"/>
          </w:tcPr>
          <w:p w14:paraId="15FB0370" w14:textId="3AE6763A" w:rsidR="00A035B1" w:rsidRPr="0093426A" w:rsidRDefault="00A035B1" w:rsidP="00A035B1">
            <w:pPr>
              <w:spacing w:before="0" w:after="0"/>
              <w:rPr>
                <w:rFonts w:ascii="Arial" w:hAnsi="Arial" w:cs="Arial"/>
              </w:rPr>
            </w:pPr>
            <w:r w:rsidRPr="0093426A">
              <w:rPr>
                <w:rFonts w:ascii="Arial" w:hAnsi="Arial" w:cs="Arial"/>
                <w:sz w:val="18"/>
                <w:szCs w:val="18"/>
              </w:rPr>
              <w:t>Ricky Stephens</w:t>
            </w:r>
          </w:p>
        </w:tc>
        <w:tc>
          <w:tcPr>
            <w:tcW w:w="1800" w:type="dxa"/>
          </w:tcPr>
          <w:p w14:paraId="59BFA06D" w14:textId="36526803" w:rsidR="00A035B1" w:rsidRPr="0093426A" w:rsidRDefault="00A035B1" w:rsidP="00A035B1">
            <w:pPr>
              <w:spacing w:before="0" w:after="0"/>
              <w:rPr>
                <w:rFonts w:ascii="Arial" w:hAnsi="Arial" w:cs="Arial"/>
              </w:rPr>
            </w:pPr>
            <w:r w:rsidRPr="0093426A">
              <w:rPr>
                <w:rFonts w:ascii="Arial" w:hAnsi="Arial" w:cs="Arial"/>
                <w:sz w:val="18"/>
                <w:szCs w:val="18"/>
              </w:rPr>
              <w:t>Susan Koch</w:t>
            </w:r>
          </w:p>
        </w:tc>
      </w:tr>
      <w:tr w:rsidR="00A035B1" w:rsidRPr="0093426A" w14:paraId="09EAA51D" w14:textId="77777777" w:rsidTr="00500807">
        <w:trPr>
          <w:tblHeader/>
        </w:trPr>
        <w:tc>
          <w:tcPr>
            <w:tcW w:w="1615" w:type="dxa"/>
          </w:tcPr>
          <w:p w14:paraId="19EA5180" w14:textId="126D05DF" w:rsidR="00A035B1" w:rsidRPr="0093426A" w:rsidRDefault="00A035B1" w:rsidP="00A035B1">
            <w:pPr>
              <w:spacing w:before="0" w:after="0"/>
              <w:rPr>
                <w:rFonts w:ascii="Arial" w:hAnsi="Arial" w:cs="Arial"/>
              </w:rPr>
            </w:pPr>
            <w:r w:rsidRPr="0093426A">
              <w:rPr>
                <w:rFonts w:ascii="Arial" w:hAnsi="Arial" w:cs="Arial"/>
                <w:sz w:val="18"/>
                <w:szCs w:val="18"/>
              </w:rPr>
              <w:t xml:space="preserve">9/04/2012 </w:t>
            </w:r>
          </w:p>
        </w:tc>
        <w:tc>
          <w:tcPr>
            <w:tcW w:w="1080" w:type="dxa"/>
          </w:tcPr>
          <w:p w14:paraId="4D455F4F" w14:textId="7B86FA20" w:rsidR="00A035B1" w:rsidRPr="0093426A" w:rsidRDefault="00A035B1" w:rsidP="00A035B1">
            <w:pPr>
              <w:spacing w:before="0" w:after="0"/>
              <w:rPr>
                <w:rFonts w:ascii="Arial" w:hAnsi="Arial" w:cs="Arial"/>
              </w:rPr>
            </w:pPr>
            <w:r w:rsidRPr="0093426A">
              <w:rPr>
                <w:rFonts w:ascii="Arial" w:hAnsi="Arial" w:cs="Arial"/>
                <w:sz w:val="18"/>
                <w:szCs w:val="18"/>
              </w:rPr>
              <w:t>7.8</w:t>
            </w:r>
          </w:p>
        </w:tc>
        <w:tc>
          <w:tcPr>
            <w:tcW w:w="3690" w:type="dxa"/>
          </w:tcPr>
          <w:p w14:paraId="7966424C" w14:textId="04368DB9" w:rsidR="00A035B1" w:rsidRPr="0093426A" w:rsidRDefault="00A035B1" w:rsidP="00A035B1">
            <w:pPr>
              <w:spacing w:before="0" w:after="0"/>
              <w:rPr>
                <w:rFonts w:ascii="Arial" w:hAnsi="Arial" w:cs="Arial"/>
              </w:rPr>
            </w:pPr>
            <w:r w:rsidRPr="0093426A">
              <w:rPr>
                <w:rFonts w:ascii="Arial" w:hAnsi="Arial" w:cs="Arial"/>
                <w:sz w:val="18"/>
                <w:szCs w:val="18"/>
              </w:rPr>
              <w:t>Updated Sections 2.2.5 – Enterprise Search Function (New section title is Enterprise Patient/Veteran Search Function) with new functionality using MVI.</w:t>
            </w:r>
          </w:p>
        </w:tc>
        <w:tc>
          <w:tcPr>
            <w:tcW w:w="1800" w:type="dxa"/>
          </w:tcPr>
          <w:p w14:paraId="630A4D53" w14:textId="3BE79B7E" w:rsidR="00A035B1" w:rsidRPr="0093426A" w:rsidRDefault="00A035B1" w:rsidP="00A035B1">
            <w:pPr>
              <w:spacing w:before="0" w:after="0"/>
              <w:rPr>
                <w:rFonts w:ascii="Arial" w:hAnsi="Arial" w:cs="Arial"/>
              </w:rPr>
            </w:pPr>
            <w:r w:rsidRPr="0093426A">
              <w:rPr>
                <w:rFonts w:ascii="Arial" w:hAnsi="Arial" w:cs="Arial"/>
                <w:sz w:val="18"/>
                <w:szCs w:val="18"/>
              </w:rPr>
              <w:t>Ricky Stephens</w:t>
            </w:r>
          </w:p>
        </w:tc>
        <w:tc>
          <w:tcPr>
            <w:tcW w:w="1800" w:type="dxa"/>
          </w:tcPr>
          <w:p w14:paraId="1D4562C3" w14:textId="3F450DD6" w:rsidR="00A035B1" w:rsidRPr="0093426A" w:rsidRDefault="00A035B1" w:rsidP="00A035B1">
            <w:pPr>
              <w:spacing w:before="0" w:after="0"/>
              <w:rPr>
                <w:rFonts w:ascii="Arial" w:hAnsi="Arial" w:cs="Arial"/>
              </w:rPr>
            </w:pPr>
            <w:r w:rsidRPr="0093426A">
              <w:rPr>
                <w:rFonts w:ascii="Arial" w:hAnsi="Arial" w:cs="Arial"/>
                <w:sz w:val="18"/>
                <w:szCs w:val="18"/>
              </w:rPr>
              <w:t>Susan Koch</w:t>
            </w:r>
          </w:p>
        </w:tc>
      </w:tr>
      <w:tr w:rsidR="00A035B1" w:rsidRPr="0093426A" w14:paraId="1F4175A4" w14:textId="77777777" w:rsidTr="00500807">
        <w:trPr>
          <w:tblHeader/>
        </w:trPr>
        <w:tc>
          <w:tcPr>
            <w:tcW w:w="1615" w:type="dxa"/>
          </w:tcPr>
          <w:p w14:paraId="09CD0DF3" w14:textId="57309525" w:rsidR="00A035B1" w:rsidRPr="0093426A" w:rsidRDefault="00A035B1" w:rsidP="00A035B1">
            <w:pPr>
              <w:spacing w:before="0" w:after="0"/>
              <w:rPr>
                <w:rFonts w:ascii="Arial" w:hAnsi="Arial" w:cs="Arial"/>
              </w:rPr>
            </w:pPr>
            <w:r w:rsidRPr="0093426A">
              <w:rPr>
                <w:rFonts w:ascii="Arial" w:hAnsi="Arial" w:cs="Arial"/>
                <w:sz w:val="18"/>
                <w:szCs w:val="18"/>
              </w:rPr>
              <w:t>8/27/2012</w:t>
            </w:r>
          </w:p>
        </w:tc>
        <w:tc>
          <w:tcPr>
            <w:tcW w:w="1080" w:type="dxa"/>
          </w:tcPr>
          <w:p w14:paraId="1A9CD089" w14:textId="7DD69470" w:rsidR="00A035B1" w:rsidRPr="0093426A" w:rsidRDefault="00A035B1" w:rsidP="00A035B1">
            <w:pPr>
              <w:spacing w:before="0" w:after="0"/>
              <w:rPr>
                <w:rFonts w:ascii="Arial" w:hAnsi="Arial" w:cs="Arial"/>
              </w:rPr>
            </w:pPr>
            <w:r w:rsidRPr="0093426A">
              <w:rPr>
                <w:rFonts w:ascii="Arial" w:hAnsi="Arial" w:cs="Arial"/>
                <w:sz w:val="18"/>
                <w:szCs w:val="18"/>
              </w:rPr>
              <w:t>7.7</w:t>
            </w:r>
          </w:p>
        </w:tc>
        <w:tc>
          <w:tcPr>
            <w:tcW w:w="3690" w:type="dxa"/>
          </w:tcPr>
          <w:p w14:paraId="0CF8E686" w14:textId="2C099163" w:rsidR="00A035B1" w:rsidRPr="0093426A" w:rsidRDefault="00A035B1" w:rsidP="00A035B1">
            <w:pPr>
              <w:spacing w:before="0" w:after="0"/>
              <w:rPr>
                <w:rFonts w:ascii="Arial" w:hAnsi="Arial" w:cs="Arial"/>
              </w:rPr>
            </w:pPr>
            <w:r w:rsidRPr="0093426A">
              <w:rPr>
                <w:rFonts w:ascii="Arial" w:hAnsi="Arial" w:cs="Arial"/>
                <w:sz w:val="18"/>
                <w:szCs w:val="18"/>
              </w:rPr>
              <w:t>Completed New Section 1.5.6 - CAPRI Help – Online Feature.</w:t>
            </w:r>
          </w:p>
        </w:tc>
        <w:tc>
          <w:tcPr>
            <w:tcW w:w="1800" w:type="dxa"/>
          </w:tcPr>
          <w:p w14:paraId="43B0527C" w14:textId="061B50D2" w:rsidR="00A035B1" w:rsidRPr="0093426A" w:rsidRDefault="00A035B1" w:rsidP="00A035B1">
            <w:pPr>
              <w:spacing w:before="0" w:after="0"/>
              <w:rPr>
                <w:rFonts w:ascii="Arial" w:hAnsi="Arial" w:cs="Arial"/>
              </w:rPr>
            </w:pPr>
            <w:r w:rsidRPr="0093426A">
              <w:rPr>
                <w:rFonts w:ascii="Arial" w:hAnsi="Arial" w:cs="Arial"/>
                <w:sz w:val="18"/>
                <w:szCs w:val="18"/>
              </w:rPr>
              <w:t>Ricky Stephens</w:t>
            </w:r>
          </w:p>
        </w:tc>
        <w:tc>
          <w:tcPr>
            <w:tcW w:w="1800" w:type="dxa"/>
          </w:tcPr>
          <w:p w14:paraId="5E59348A" w14:textId="60F83133" w:rsidR="00A035B1" w:rsidRPr="0093426A" w:rsidRDefault="00A035B1" w:rsidP="00A035B1">
            <w:pPr>
              <w:spacing w:before="0" w:after="0"/>
              <w:rPr>
                <w:rFonts w:ascii="Arial" w:hAnsi="Arial" w:cs="Arial"/>
              </w:rPr>
            </w:pPr>
            <w:r w:rsidRPr="0093426A">
              <w:rPr>
                <w:rFonts w:ascii="Arial" w:hAnsi="Arial" w:cs="Arial"/>
                <w:sz w:val="18"/>
                <w:szCs w:val="18"/>
              </w:rPr>
              <w:t>Susan Koch</w:t>
            </w:r>
          </w:p>
        </w:tc>
      </w:tr>
      <w:tr w:rsidR="00A035B1" w:rsidRPr="0093426A" w14:paraId="6AC2B77C" w14:textId="77777777" w:rsidTr="00500807">
        <w:trPr>
          <w:tblHeader/>
        </w:trPr>
        <w:tc>
          <w:tcPr>
            <w:tcW w:w="1615" w:type="dxa"/>
          </w:tcPr>
          <w:p w14:paraId="2D4AD073" w14:textId="2C84521D" w:rsidR="00A035B1" w:rsidRPr="0093426A" w:rsidRDefault="00A035B1" w:rsidP="00A035B1">
            <w:pPr>
              <w:spacing w:before="0" w:after="0"/>
              <w:rPr>
                <w:rFonts w:ascii="Arial" w:hAnsi="Arial" w:cs="Arial"/>
              </w:rPr>
            </w:pPr>
            <w:r w:rsidRPr="0093426A">
              <w:rPr>
                <w:rFonts w:ascii="Arial" w:hAnsi="Arial" w:cs="Arial"/>
                <w:sz w:val="18"/>
                <w:szCs w:val="18"/>
              </w:rPr>
              <w:t>8/17/2012</w:t>
            </w:r>
          </w:p>
        </w:tc>
        <w:tc>
          <w:tcPr>
            <w:tcW w:w="1080" w:type="dxa"/>
          </w:tcPr>
          <w:p w14:paraId="2A2B8446" w14:textId="6B4EDB2E" w:rsidR="00A035B1" w:rsidRPr="0093426A" w:rsidRDefault="00A035B1" w:rsidP="00A035B1">
            <w:pPr>
              <w:spacing w:before="0" w:after="0"/>
              <w:rPr>
                <w:rFonts w:ascii="Arial" w:hAnsi="Arial" w:cs="Arial"/>
              </w:rPr>
            </w:pPr>
            <w:r w:rsidRPr="0093426A">
              <w:rPr>
                <w:rFonts w:ascii="Arial" w:hAnsi="Arial" w:cs="Arial"/>
                <w:sz w:val="18"/>
                <w:szCs w:val="18"/>
              </w:rPr>
              <w:t>7.6</w:t>
            </w:r>
          </w:p>
        </w:tc>
        <w:tc>
          <w:tcPr>
            <w:tcW w:w="3690" w:type="dxa"/>
          </w:tcPr>
          <w:p w14:paraId="627E499E" w14:textId="4B3B59D6" w:rsidR="00A035B1" w:rsidRPr="0093426A" w:rsidRDefault="00A035B1" w:rsidP="00A035B1">
            <w:pPr>
              <w:spacing w:before="0" w:after="0"/>
              <w:rPr>
                <w:rFonts w:ascii="Arial" w:hAnsi="Arial" w:cs="Arial"/>
              </w:rPr>
            </w:pPr>
            <w:r w:rsidRPr="0093426A">
              <w:rPr>
                <w:rFonts w:ascii="Arial" w:hAnsi="Arial" w:cs="Arial"/>
                <w:sz w:val="18"/>
                <w:szCs w:val="18"/>
              </w:rPr>
              <w:t>Completed all updates for Patch 181. Added New A) Section 2.1 - CAPRI Interface Between Virtual VA Web Service and B) Pushed all remaining figures and sections in Section 2.0 to the succeeding number.</w:t>
            </w:r>
          </w:p>
        </w:tc>
        <w:tc>
          <w:tcPr>
            <w:tcW w:w="1800" w:type="dxa"/>
          </w:tcPr>
          <w:p w14:paraId="21DB2A96" w14:textId="3EF256C3" w:rsidR="00A035B1" w:rsidRPr="0093426A" w:rsidRDefault="00A035B1" w:rsidP="00A035B1">
            <w:pPr>
              <w:spacing w:before="0" w:after="0"/>
              <w:rPr>
                <w:rFonts w:ascii="Arial" w:hAnsi="Arial" w:cs="Arial"/>
              </w:rPr>
            </w:pPr>
            <w:r w:rsidRPr="0093426A">
              <w:rPr>
                <w:rFonts w:ascii="Arial" w:hAnsi="Arial" w:cs="Arial"/>
                <w:sz w:val="18"/>
                <w:szCs w:val="18"/>
              </w:rPr>
              <w:t>Ricky Stephens</w:t>
            </w:r>
          </w:p>
        </w:tc>
        <w:tc>
          <w:tcPr>
            <w:tcW w:w="1800" w:type="dxa"/>
          </w:tcPr>
          <w:p w14:paraId="6FFD7D74" w14:textId="71F73F84" w:rsidR="00A035B1" w:rsidRPr="0093426A" w:rsidRDefault="00A035B1" w:rsidP="00A035B1">
            <w:pPr>
              <w:spacing w:before="0" w:after="0"/>
              <w:rPr>
                <w:rFonts w:ascii="Arial" w:hAnsi="Arial" w:cs="Arial"/>
              </w:rPr>
            </w:pPr>
            <w:r w:rsidRPr="0093426A">
              <w:rPr>
                <w:rFonts w:ascii="Arial" w:hAnsi="Arial" w:cs="Arial"/>
                <w:sz w:val="18"/>
                <w:szCs w:val="18"/>
              </w:rPr>
              <w:t>Susan Koch</w:t>
            </w:r>
          </w:p>
        </w:tc>
      </w:tr>
      <w:tr w:rsidR="00A035B1" w:rsidRPr="0093426A" w14:paraId="4B1A00B9" w14:textId="77777777" w:rsidTr="00500807">
        <w:trPr>
          <w:tblHeader/>
        </w:trPr>
        <w:tc>
          <w:tcPr>
            <w:tcW w:w="1615" w:type="dxa"/>
          </w:tcPr>
          <w:p w14:paraId="4B060310" w14:textId="354CB280" w:rsidR="00A035B1" w:rsidRPr="0093426A" w:rsidRDefault="00A035B1" w:rsidP="00A035B1">
            <w:pPr>
              <w:spacing w:before="0" w:after="0"/>
              <w:rPr>
                <w:rFonts w:ascii="Arial" w:hAnsi="Arial" w:cs="Arial"/>
              </w:rPr>
            </w:pPr>
            <w:r w:rsidRPr="0093426A">
              <w:rPr>
                <w:rFonts w:ascii="Arial" w:hAnsi="Arial" w:cs="Arial"/>
                <w:sz w:val="18"/>
                <w:szCs w:val="18"/>
              </w:rPr>
              <w:t>8/13/2012</w:t>
            </w:r>
          </w:p>
        </w:tc>
        <w:tc>
          <w:tcPr>
            <w:tcW w:w="1080" w:type="dxa"/>
          </w:tcPr>
          <w:p w14:paraId="40B04FAF" w14:textId="5A68A29A" w:rsidR="00A035B1" w:rsidRPr="0093426A" w:rsidRDefault="00A035B1" w:rsidP="00A035B1">
            <w:pPr>
              <w:spacing w:before="0" w:after="0"/>
              <w:rPr>
                <w:rFonts w:ascii="Arial" w:hAnsi="Arial" w:cs="Arial"/>
              </w:rPr>
            </w:pPr>
            <w:r w:rsidRPr="0093426A">
              <w:rPr>
                <w:rFonts w:ascii="Arial" w:hAnsi="Arial" w:cs="Arial"/>
                <w:sz w:val="18"/>
                <w:szCs w:val="18"/>
              </w:rPr>
              <w:t>7.5</w:t>
            </w:r>
          </w:p>
        </w:tc>
        <w:tc>
          <w:tcPr>
            <w:tcW w:w="3690" w:type="dxa"/>
          </w:tcPr>
          <w:p w14:paraId="46EDC25E" w14:textId="7B32E06F" w:rsidR="00A035B1" w:rsidRPr="0093426A" w:rsidRDefault="00A035B1" w:rsidP="00A035B1">
            <w:pPr>
              <w:spacing w:before="0" w:after="0"/>
              <w:rPr>
                <w:rFonts w:ascii="Arial" w:hAnsi="Arial" w:cs="Arial"/>
              </w:rPr>
            </w:pPr>
            <w:r w:rsidRPr="0093426A">
              <w:rPr>
                <w:rFonts w:ascii="Arial" w:hAnsi="Arial" w:cs="Arial"/>
                <w:sz w:val="18"/>
                <w:szCs w:val="18"/>
              </w:rPr>
              <w:t>Update section 2.8 – Vocational Rehab screenshots and text</w:t>
            </w:r>
          </w:p>
        </w:tc>
        <w:tc>
          <w:tcPr>
            <w:tcW w:w="1800" w:type="dxa"/>
          </w:tcPr>
          <w:p w14:paraId="2A46692A" w14:textId="69D8F124" w:rsidR="00A035B1" w:rsidRPr="0093426A" w:rsidRDefault="00A035B1" w:rsidP="00A035B1">
            <w:pPr>
              <w:spacing w:before="0" w:after="0"/>
              <w:rPr>
                <w:rFonts w:ascii="Arial" w:hAnsi="Arial" w:cs="Arial"/>
              </w:rPr>
            </w:pPr>
            <w:r w:rsidRPr="0093426A">
              <w:rPr>
                <w:rFonts w:ascii="Arial" w:hAnsi="Arial" w:cs="Arial"/>
                <w:sz w:val="18"/>
                <w:szCs w:val="18"/>
              </w:rPr>
              <w:t>Ricky Stephens</w:t>
            </w:r>
          </w:p>
        </w:tc>
        <w:tc>
          <w:tcPr>
            <w:tcW w:w="1800" w:type="dxa"/>
          </w:tcPr>
          <w:p w14:paraId="6A3D4201" w14:textId="42A7E4CB" w:rsidR="00A035B1" w:rsidRPr="0093426A" w:rsidRDefault="00A035B1" w:rsidP="00A035B1">
            <w:pPr>
              <w:spacing w:before="0" w:after="0"/>
              <w:rPr>
                <w:rFonts w:ascii="Arial" w:hAnsi="Arial" w:cs="Arial"/>
              </w:rPr>
            </w:pPr>
            <w:r w:rsidRPr="0093426A">
              <w:rPr>
                <w:rFonts w:ascii="Arial" w:hAnsi="Arial" w:cs="Arial"/>
                <w:sz w:val="18"/>
                <w:szCs w:val="18"/>
              </w:rPr>
              <w:t>Susan Koch</w:t>
            </w:r>
          </w:p>
        </w:tc>
      </w:tr>
      <w:tr w:rsidR="00A035B1" w:rsidRPr="0093426A" w14:paraId="5DB804C3" w14:textId="77777777" w:rsidTr="00500807">
        <w:trPr>
          <w:tblHeader/>
        </w:trPr>
        <w:tc>
          <w:tcPr>
            <w:tcW w:w="1615" w:type="dxa"/>
          </w:tcPr>
          <w:p w14:paraId="3F9A8350" w14:textId="3E011D1B" w:rsidR="00A035B1" w:rsidRPr="0093426A" w:rsidRDefault="00A035B1" w:rsidP="00A035B1">
            <w:pPr>
              <w:spacing w:before="0" w:after="0"/>
              <w:rPr>
                <w:rFonts w:ascii="Arial" w:hAnsi="Arial" w:cs="Arial"/>
              </w:rPr>
            </w:pPr>
            <w:r w:rsidRPr="0093426A">
              <w:rPr>
                <w:rFonts w:ascii="Arial" w:hAnsi="Arial" w:cs="Arial"/>
                <w:sz w:val="18"/>
                <w:szCs w:val="18"/>
              </w:rPr>
              <w:t>7/31/2012</w:t>
            </w:r>
          </w:p>
        </w:tc>
        <w:tc>
          <w:tcPr>
            <w:tcW w:w="1080" w:type="dxa"/>
          </w:tcPr>
          <w:p w14:paraId="25AC6031" w14:textId="4BC67B16" w:rsidR="00A035B1" w:rsidRPr="0093426A" w:rsidRDefault="00A035B1" w:rsidP="00A035B1">
            <w:pPr>
              <w:spacing w:before="0" w:after="0"/>
              <w:rPr>
                <w:rFonts w:ascii="Arial" w:hAnsi="Arial" w:cs="Arial"/>
              </w:rPr>
            </w:pPr>
            <w:r w:rsidRPr="0093426A">
              <w:rPr>
                <w:rFonts w:ascii="Arial" w:hAnsi="Arial" w:cs="Arial"/>
                <w:sz w:val="18"/>
                <w:szCs w:val="18"/>
              </w:rPr>
              <w:t>7.4</w:t>
            </w:r>
          </w:p>
        </w:tc>
        <w:tc>
          <w:tcPr>
            <w:tcW w:w="3690" w:type="dxa"/>
          </w:tcPr>
          <w:p w14:paraId="60F30041" w14:textId="186CD283" w:rsidR="00A035B1" w:rsidRPr="0093426A" w:rsidRDefault="00A035B1" w:rsidP="00A035B1">
            <w:pPr>
              <w:spacing w:before="0" w:after="0"/>
              <w:rPr>
                <w:rFonts w:ascii="Arial" w:hAnsi="Arial" w:cs="Arial"/>
              </w:rPr>
            </w:pPr>
            <w:r w:rsidRPr="0093426A">
              <w:rPr>
                <w:rFonts w:ascii="Arial" w:hAnsi="Arial" w:cs="Arial"/>
                <w:sz w:val="18"/>
                <w:szCs w:val="18"/>
              </w:rPr>
              <w:t>Added new section 2.8 – Vocational Rehabilitation (Patch 181 enhancement). Original 2.8 pushed to 2.9 etc.… plus all the figure numbers/references reworked beyond section 2.8.</w:t>
            </w:r>
          </w:p>
        </w:tc>
        <w:tc>
          <w:tcPr>
            <w:tcW w:w="1800" w:type="dxa"/>
          </w:tcPr>
          <w:p w14:paraId="655DB040" w14:textId="21D4A510" w:rsidR="00A035B1" w:rsidRPr="0093426A" w:rsidRDefault="00A035B1" w:rsidP="00A035B1">
            <w:pPr>
              <w:spacing w:before="0" w:after="0"/>
              <w:rPr>
                <w:rFonts w:ascii="Arial" w:hAnsi="Arial" w:cs="Arial"/>
              </w:rPr>
            </w:pPr>
            <w:r w:rsidRPr="0093426A">
              <w:rPr>
                <w:rFonts w:ascii="Arial" w:hAnsi="Arial" w:cs="Arial"/>
                <w:sz w:val="18"/>
                <w:szCs w:val="18"/>
              </w:rPr>
              <w:t>Ricky Stephens</w:t>
            </w:r>
          </w:p>
        </w:tc>
        <w:tc>
          <w:tcPr>
            <w:tcW w:w="1800" w:type="dxa"/>
          </w:tcPr>
          <w:p w14:paraId="563F8401" w14:textId="75CD1680" w:rsidR="00A035B1" w:rsidRPr="0093426A" w:rsidRDefault="00A035B1" w:rsidP="00A035B1">
            <w:pPr>
              <w:spacing w:before="0" w:after="0"/>
              <w:rPr>
                <w:rFonts w:ascii="Arial" w:hAnsi="Arial" w:cs="Arial"/>
              </w:rPr>
            </w:pPr>
            <w:r w:rsidRPr="0093426A">
              <w:rPr>
                <w:rFonts w:ascii="Arial" w:hAnsi="Arial" w:cs="Arial"/>
                <w:sz w:val="18"/>
                <w:szCs w:val="18"/>
              </w:rPr>
              <w:t>Susan Koch</w:t>
            </w:r>
          </w:p>
        </w:tc>
      </w:tr>
      <w:tr w:rsidR="00A035B1" w:rsidRPr="0093426A" w14:paraId="5FC0639B" w14:textId="77777777" w:rsidTr="00500807">
        <w:trPr>
          <w:tblHeader/>
        </w:trPr>
        <w:tc>
          <w:tcPr>
            <w:tcW w:w="1615" w:type="dxa"/>
          </w:tcPr>
          <w:p w14:paraId="779B83FA" w14:textId="57E51579" w:rsidR="00A035B1" w:rsidRPr="0093426A" w:rsidRDefault="00A035B1" w:rsidP="00A035B1">
            <w:pPr>
              <w:spacing w:before="0" w:after="0"/>
              <w:rPr>
                <w:rFonts w:ascii="Arial" w:hAnsi="Arial" w:cs="Arial"/>
              </w:rPr>
            </w:pPr>
            <w:r w:rsidRPr="0093426A">
              <w:rPr>
                <w:rFonts w:ascii="Arial" w:hAnsi="Arial" w:cs="Arial"/>
                <w:sz w:val="18"/>
                <w:szCs w:val="18"/>
              </w:rPr>
              <w:t>7/18/2012</w:t>
            </w:r>
          </w:p>
        </w:tc>
        <w:tc>
          <w:tcPr>
            <w:tcW w:w="1080" w:type="dxa"/>
          </w:tcPr>
          <w:p w14:paraId="2423178A" w14:textId="0A75AF3B" w:rsidR="00A035B1" w:rsidRPr="0093426A" w:rsidRDefault="00A035B1" w:rsidP="00A035B1">
            <w:pPr>
              <w:spacing w:before="0" w:after="0"/>
              <w:rPr>
                <w:rFonts w:ascii="Arial" w:hAnsi="Arial" w:cs="Arial"/>
              </w:rPr>
            </w:pPr>
            <w:r w:rsidRPr="0093426A">
              <w:rPr>
                <w:rFonts w:ascii="Arial" w:hAnsi="Arial" w:cs="Arial"/>
                <w:sz w:val="18"/>
                <w:szCs w:val="18"/>
              </w:rPr>
              <w:t>7.3</w:t>
            </w:r>
          </w:p>
        </w:tc>
        <w:tc>
          <w:tcPr>
            <w:tcW w:w="3690" w:type="dxa"/>
          </w:tcPr>
          <w:p w14:paraId="714ADD93" w14:textId="5FD02FF7" w:rsidR="00A035B1" w:rsidRPr="0093426A" w:rsidRDefault="00A035B1" w:rsidP="00A035B1">
            <w:pPr>
              <w:spacing w:before="0" w:after="0"/>
              <w:rPr>
                <w:rFonts w:ascii="Arial" w:hAnsi="Arial" w:cs="Arial"/>
              </w:rPr>
            </w:pPr>
            <w:r w:rsidRPr="0093426A">
              <w:rPr>
                <w:rFonts w:ascii="Arial" w:hAnsi="Arial" w:cs="Arial"/>
                <w:sz w:val="18"/>
                <w:szCs w:val="18"/>
              </w:rPr>
              <w:t>Reviewed/Corrected PII in screenshot figures.</w:t>
            </w:r>
          </w:p>
        </w:tc>
        <w:tc>
          <w:tcPr>
            <w:tcW w:w="1800" w:type="dxa"/>
          </w:tcPr>
          <w:p w14:paraId="60234570" w14:textId="50CD0626" w:rsidR="00A035B1" w:rsidRPr="0093426A" w:rsidRDefault="00A035B1" w:rsidP="00A035B1">
            <w:pPr>
              <w:spacing w:before="0" w:after="0"/>
              <w:rPr>
                <w:rFonts w:ascii="Arial" w:hAnsi="Arial" w:cs="Arial"/>
              </w:rPr>
            </w:pPr>
            <w:r w:rsidRPr="0093426A">
              <w:rPr>
                <w:rFonts w:ascii="Arial" w:hAnsi="Arial" w:cs="Arial"/>
                <w:sz w:val="18"/>
                <w:szCs w:val="18"/>
              </w:rPr>
              <w:t>Ricky Stephens</w:t>
            </w:r>
          </w:p>
        </w:tc>
        <w:tc>
          <w:tcPr>
            <w:tcW w:w="1800" w:type="dxa"/>
          </w:tcPr>
          <w:p w14:paraId="442BCF66" w14:textId="6471BD77" w:rsidR="00A035B1" w:rsidRPr="0093426A" w:rsidRDefault="00A035B1" w:rsidP="00A035B1">
            <w:pPr>
              <w:spacing w:before="0" w:after="0"/>
              <w:rPr>
                <w:rFonts w:ascii="Arial" w:hAnsi="Arial" w:cs="Arial"/>
              </w:rPr>
            </w:pPr>
            <w:r w:rsidRPr="0093426A">
              <w:rPr>
                <w:rFonts w:ascii="Arial" w:hAnsi="Arial" w:cs="Arial"/>
                <w:sz w:val="18"/>
                <w:szCs w:val="18"/>
              </w:rPr>
              <w:t>Susan Koch</w:t>
            </w:r>
          </w:p>
        </w:tc>
      </w:tr>
      <w:tr w:rsidR="00A035B1" w:rsidRPr="0093426A" w14:paraId="6333D7DF" w14:textId="77777777" w:rsidTr="00500807">
        <w:trPr>
          <w:tblHeader/>
        </w:trPr>
        <w:tc>
          <w:tcPr>
            <w:tcW w:w="1615" w:type="dxa"/>
          </w:tcPr>
          <w:p w14:paraId="72BA0C32" w14:textId="7A7E5A04" w:rsidR="00A035B1" w:rsidRPr="0093426A" w:rsidRDefault="00A035B1" w:rsidP="00A035B1">
            <w:pPr>
              <w:spacing w:before="0" w:after="0"/>
              <w:rPr>
                <w:rFonts w:ascii="Arial" w:hAnsi="Arial" w:cs="Arial"/>
              </w:rPr>
            </w:pPr>
            <w:r w:rsidRPr="0093426A">
              <w:rPr>
                <w:rFonts w:ascii="Arial" w:hAnsi="Arial" w:cs="Arial"/>
                <w:sz w:val="18"/>
                <w:szCs w:val="18"/>
              </w:rPr>
              <w:t>5/29/2012</w:t>
            </w:r>
          </w:p>
        </w:tc>
        <w:tc>
          <w:tcPr>
            <w:tcW w:w="1080" w:type="dxa"/>
          </w:tcPr>
          <w:p w14:paraId="6672C0AA" w14:textId="5C5038D9" w:rsidR="00A035B1" w:rsidRPr="0093426A" w:rsidRDefault="00A035B1" w:rsidP="00A035B1">
            <w:pPr>
              <w:spacing w:before="0" w:after="0"/>
              <w:rPr>
                <w:rFonts w:ascii="Arial" w:hAnsi="Arial" w:cs="Arial"/>
              </w:rPr>
            </w:pPr>
            <w:r w:rsidRPr="0093426A">
              <w:rPr>
                <w:rFonts w:ascii="Arial" w:hAnsi="Arial" w:cs="Arial"/>
                <w:sz w:val="18"/>
                <w:szCs w:val="18"/>
              </w:rPr>
              <w:t>7.2</w:t>
            </w:r>
          </w:p>
        </w:tc>
        <w:tc>
          <w:tcPr>
            <w:tcW w:w="3690" w:type="dxa"/>
          </w:tcPr>
          <w:p w14:paraId="5B56262D" w14:textId="0CA1BE2B" w:rsidR="00A035B1" w:rsidRPr="0093426A" w:rsidRDefault="00A035B1" w:rsidP="00A035B1">
            <w:pPr>
              <w:spacing w:before="0" w:after="0"/>
              <w:rPr>
                <w:rFonts w:ascii="Arial" w:hAnsi="Arial" w:cs="Arial"/>
              </w:rPr>
            </w:pPr>
            <w:r w:rsidRPr="0093426A">
              <w:rPr>
                <w:rFonts w:ascii="Arial" w:hAnsi="Arial" w:cs="Arial"/>
                <w:sz w:val="18"/>
                <w:szCs w:val="18"/>
              </w:rPr>
              <w:t>Corrected / Reworked numbering under 2.5.1 per Michael Reisz.</w:t>
            </w:r>
          </w:p>
        </w:tc>
        <w:tc>
          <w:tcPr>
            <w:tcW w:w="1800" w:type="dxa"/>
          </w:tcPr>
          <w:p w14:paraId="1303862F" w14:textId="3409293A" w:rsidR="00A035B1" w:rsidRPr="0093426A" w:rsidRDefault="00A035B1" w:rsidP="00A035B1">
            <w:pPr>
              <w:spacing w:before="0" w:after="0"/>
              <w:rPr>
                <w:rFonts w:ascii="Arial" w:hAnsi="Arial" w:cs="Arial"/>
              </w:rPr>
            </w:pPr>
            <w:r w:rsidRPr="0093426A">
              <w:rPr>
                <w:rFonts w:ascii="Arial" w:hAnsi="Arial" w:cs="Arial"/>
                <w:sz w:val="18"/>
                <w:szCs w:val="18"/>
              </w:rPr>
              <w:t>Ricky Stephens</w:t>
            </w:r>
          </w:p>
        </w:tc>
        <w:tc>
          <w:tcPr>
            <w:tcW w:w="1800" w:type="dxa"/>
          </w:tcPr>
          <w:p w14:paraId="093F79E4" w14:textId="5E7F52FC" w:rsidR="00A035B1" w:rsidRPr="0093426A" w:rsidRDefault="00A035B1" w:rsidP="00A035B1">
            <w:pPr>
              <w:spacing w:before="0" w:after="0"/>
              <w:rPr>
                <w:rFonts w:ascii="Arial" w:hAnsi="Arial" w:cs="Arial"/>
              </w:rPr>
            </w:pPr>
            <w:r w:rsidRPr="0093426A">
              <w:rPr>
                <w:rFonts w:ascii="Arial" w:hAnsi="Arial" w:cs="Arial"/>
                <w:sz w:val="18"/>
                <w:szCs w:val="18"/>
              </w:rPr>
              <w:t>Susan Koch</w:t>
            </w:r>
          </w:p>
        </w:tc>
      </w:tr>
      <w:tr w:rsidR="00A035B1" w:rsidRPr="0093426A" w14:paraId="29503E2D" w14:textId="77777777" w:rsidTr="00500807">
        <w:trPr>
          <w:tblHeader/>
        </w:trPr>
        <w:tc>
          <w:tcPr>
            <w:tcW w:w="1615" w:type="dxa"/>
          </w:tcPr>
          <w:p w14:paraId="56ED811E" w14:textId="559F813C" w:rsidR="00A035B1" w:rsidRPr="0093426A" w:rsidRDefault="00A035B1" w:rsidP="00A035B1">
            <w:pPr>
              <w:spacing w:before="0" w:after="0"/>
              <w:rPr>
                <w:rFonts w:ascii="Arial" w:hAnsi="Arial" w:cs="Arial"/>
              </w:rPr>
            </w:pPr>
            <w:r w:rsidRPr="0093426A">
              <w:rPr>
                <w:rFonts w:ascii="Arial" w:hAnsi="Arial" w:cs="Arial"/>
                <w:sz w:val="18"/>
                <w:szCs w:val="18"/>
              </w:rPr>
              <w:t>5/18/2012</w:t>
            </w:r>
          </w:p>
        </w:tc>
        <w:tc>
          <w:tcPr>
            <w:tcW w:w="1080" w:type="dxa"/>
          </w:tcPr>
          <w:p w14:paraId="707F4672" w14:textId="632DC604" w:rsidR="00A035B1" w:rsidRPr="0093426A" w:rsidRDefault="00A035B1" w:rsidP="00A035B1">
            <w:pPr>
              <w:spacing w:before="0" w:after="0"/>
              <w:rPr>
                <w:rFonts w:ascii="Arial" w:hAnsi="Arial" w:cs="Arial"/>
              </w:rPr>
            </w:pPr>
            <w:r w:rsidRPr="0093426A">
              <w:rPr>
                <w:rFonts w:ascii="Arial" w:hAnsi="Arial" w:cs="Arial"/>
                <w:sz w:val="18"/>
                <w:szCs w:val="18"/>
              </w:rPr>
              <w:t>7.1</w:t>
            </w:r>
          </w:p>
        </w:tc>
        <w:tc>
          <w:tcPr>
            <w:tcW w:w="3690" w:type="dxa"/>
          </w:tcPr>
          <w:p w14:paraId="5DBE687E" w14:textId="6E1284E1" w:rsidR="00A035B1" w:rsidRPr="0093426A" w:rsidRDefault="00A035B1" w:rsidP="00A035B1">
            <w:pPr>
              <w:spacing w:before="0" w:after="0"/>
              <w:rPr>
                <w:rFonts w:ascii="Arial" w:hAnsi="Arial" w:cs="Arial"/>
              </w:rPr>
            </w:pPr>
            <w:r w:rsidRPr="0093426A">
              <w:rPr>
                <w:rFonts w:ascii="Arial" w:hAnsi="Arial" w:cs="Arial"/>
                <w:sz w:val="18"/>
                <w:szCs w:val="18"/>
              </w:rPr>
              <w:t xml:space="preserve">Corrected/Reworked entire Section 2.3. Removed duplicate Figure 2-65; resulting in all following Figure numbers plus reference links adjusted through the end of the document per Michael Reisz. </w:t>
            </w:r>
          </w:p>
        </w:tc>
        <w:tc>
          <w:tcPr>
            <w:tcW w:w="1800" w:type="dxa"/>
          </w:tcPr>
          <w:p w14:paraId="6CBB84F5" w14:textId="5780AE7D" w:rsidR="00A035B1" w:rsidRPr="0093426A" w:rsidRDefault="00A035B1" w:rsidP="00A035B1">
            <w:pPr>
              <w:spacing w:before="0" w:after="0"/>
              <w:rPr>
                <w:rFonts w:ascii="Arial" w:hAnsi="Arial" w:cs="Arial"/>
              </w:rPr>
            </w:pPr>
            <w:r w:rsidRPr="0093426A">
              <w:rPr>
                <w:rFonts w:ascii="Arial" w:hAnsi="Arial" w:cs="Arial"/>
                <w:sz w:val="18"/>
                <w:szCs w:val="18"/>
              </w:rPr>
              <w:t>Ricky Stephens</w:t>
            </w:r>
          </w:p>
        </w:tc>
        <w:tc>
          <w:tcPr>
            <w:tcW w:w="1800" w:type="dxa"/>
          </w:tcPr>
          <w:p w14:paraId="70E8AD60" w14:textId="7EB2C9E6" w:rsidR="00A035B1" w:rsidRPr="0093426A" w:rsidRDefault="00A035B1" w:rsidP="00A035B1">
            <w:pPr>
              <w:spacing w:before="0" w:after="0"/>
              <w:rPr>
                <w:rFonts w:ascii="Arial" w:hAnsi="Arial" w:cs="Arial"/>
              </w:rPr>
            </w:pPr>
            <w:r w:rsidRPr="0093426A">
              <w:rPr>
                <w:rFonts w:ascii="Arial" w:hAnsi="Arial" w:cs="Arial"/>
                <w:sz w:val="18"/>
                <w:szCs w:val="18"/>
              </w:rPr>
              <w:t>Susan Koch</w:t>
            </w:r>
          </w:p>
        </w:tc>
      </w:tr>
      <w:tr w:rsidR="00A035B1" w:rsidRPr="0093426A" w14:paraId="4A886D6E" w14:textId="77777777" w:rsidTr="00500807">
        <w:trPr>
          <w:tblHeader/>
        </w:trPr>
        <w:tc>
          <w:tcPr>
            <w:tcW w:w="1615" w:type="dxa"/>
          </w:tcPr>
          <w:p w14:paraId="066E1965" w14:textId="2BF86A40" w:rsidR="00A035B1" w:rsidRPr="0093426A" w:rsidRDefault="00A035B1" w:rsidP="00A035B1">
            <w:pPr>
              <w:spacing w:before="0" w:after="0"/>
              <w:rPr>
                <w:rFonts w:ascii="Arial" w:hAnsi="Arial" w:cs="Arial"/>
              </w:rPr>
            </w:pPr>
            <w:r w:rsidRPr="0093426A">
              <w:rPr>
                <w:rFonts w:ascii="Arial" w:hAnsi="Arial" w:cs="Arial"/>
                <w:sz w:val="18"/>
                <w:szCs w:val="18"/>
              </w:rPr>
              <w:t>4/25/2012</w:t>
            </w:r>
          </w:p>
        </w:tc>
        <w:tc>
          <w:tcPr>
            <w:tcW w:w="1080" w:type="dxa"/>
          </w:tcPr>
          <w:p w14:paraId="48D0F163" w14:textId="7410F017" w:rsidR="00A035B1" w:rsidRPr="0093426A" w:rsidRDefault="00A035B1" w:rsidP="00A035B1">
            <w:pPr>
              <w:spacing w:before="0" w:after="0"/>
              <w:rPr>
                <w:rFonts w:ascii="Arial" w:hAnsi="Arial" w:cs="Arial"/>
              </w:rPr>
            </w:pPr>
            <w:r w:rsidRPr="0093426A">
              <w:rPr>
                <w:rFonts w:ascii="Arial" w:hAnsi="Arial" w:cs="Arial"/>
                <w:sz w:val="18"/>
                <w:szCs w:val="18"/>
              </w:rPr>
              <w:t>7.0</w:t>
            </w:r>
          </w:p>
        </w:tc>
        <w:tc>
          <w:tcPr>
            <w:tcW w:w="3690" w:type="dxa"/>
          </w:tcPr>
          <w:p w14:paraId="12C93790" w14:textId="48D79033" w:rsidR="00A035B1" w:rsidRPr="0093426A" w:rsidRDefault="00A035B1" w:rsidP="00A035B1">
            <w:pPr>
              <w:spacing w:before="0" w:after="0"/>
              <w:rPr>
                <w:rFonts w:ascii="Arial" w:hAnsi="Arial" w:cs="Arial"/>
              </w:rPr>
            </w:pPr>
            <w:r w:rsidRPr="0093426A">
              <w:rPr>
                <w:rFonts w:ascii="Arial" w:hAnsi="Arial" w:cs="Arial"/>
                <w:sz w:val="18"/>
                <w:szCs w:val="18"/>
              </w:rPr>
              <w:t>Included in version for Patch 179 update, corrected line per CR 294.</w:t>
            </w:r>
          </w:p>
        </w:tc>
        <w:tc>
          <w:tcPr>
            <w:tcW w:w="1800" w:type="dxa"/>
          </w:tcPr>
          <w:p w14:paraId="4C65458F" w14:textId="10C3D975" w:rsidR="00A035B1" w:rsidRPr="0093426A" w:rsidRDefault="00A035B1" w:rsidP="00A035B1">
            <w:pPr>
              <w:spacing w:before="0" w:after="0"/>
              <w:rPr>
                <w:rFonts w:ascii="Arial" w:hAnsi="Arial" w:cs="Arial"/>
              </w:rPr>
            </w:pPr>
            <w:r w:rsidRPr="0093426A">
              <w:rPr>
                <w:rFonts w:ascii="Arial" w:hAnsi="Arial" w:cs="Arial"/>
                <w:sz w:val="18"/>
                <w:szCs w:val="18"/>
              </w:rPr>
              <w:t>Ricky Stephens</w:t>
            </w:r>
          </w:p>
        </w:tc>
        <w:tc>
          <w:tcPr>
            <w:tcW w:w="1800" w:type="dxa"/>
          </w:tcPr>
          <w:p w14:paraId="642A6C45" w14:textId="447A2AAE" w:rsidR="00A035B1" w:rsidRPr="0093426A" w:rsidRDefault="00A035B1" w:rsidP="00A035B1">
            <w:pPr>
              <w:spacing w:before="0" w:after="0"/>
              <w:rPr>
                <w:rFonts w:ascii="Arial" w:hAnsi="Arial" w:cs="Arial"/>
              </w:rPr>
            </w:pPr>
            <w:r w:rsidRPr="0093426A">
              <w:rPr>
                <w:rFonts w:ascii="Arial" w:hAnsi="Arial" w:cs="Arial"/>
                <w:sz w:val="18"/>
                <w:szCs w:val="18"/>
              </w:rPr>
              <w:t>Susan Koch</w:t>
            </w:r>
          </w:p>
        </w:tc>
      </w:tr>
      <w:tr w:rsidR="00A035B1" w:rsidRPr="0093426A" w14:paraId="1DBB6BFC" w14:textId="77777777" w:rsidTr="00500807">
        <w:trPr>
          <w:tblHeader/>
        </w:trPr>
        <w:tc>
          <w:tcPr>
            <w:tcW w:w="1615" w:type="dxa"/>
          </w:tcPr>
          <w:p w14:paraId="6EDAF10C" w14:textId="1DC43280" w:rsidR="00A035B1" w:rsidRPr="0093426A" w:rsidRDefault="00A035B1" w:rsidP="00A035B1">
            <w:pPr>
              <w:spacing w:before="0" w:after="0"/>
              <w:rPr>
                <w:rFonts w:ascii="Arial" w:hAnsi="Arial" w:cs="Arial"/>
              </w:rPr>
            </w:pPr>
            <w:r w:rsidRPr="0093426A">
              <w:rPr>
                <w:rFonts w:ascii="Arial" w:hAnsi="Arial" w:cs="Arial"/>
                <w:sz w:val="18"/>
                <w:szCs w:val="18"/>
              </w:rPr>
              <w:t>4/13/2012</w:t>
            </w:r>
          </w:p>
        </w:tc>
        <w:tc>
          <w:tcPr>
            <w:tcW w:w="1080" w:type="dxa"/>
          </w:tcPr>
          <w:p w14:paraId="605E3C43" w14:textId="0AD21173" w:rsidR="00A035B1" w:rsidRPr="0093426A" w:rsidRDefault="00A035B1" w:rsidP="00A035B1">
            <w:pPr>
              <w:spacing w:before="0" w:after="0"/>
              <w:rPr>
                <w:rFonts w:ascii="Arial" w:hAnsi="Arial" w:cs="Arial"/>
              </w:rPr>
            </w:pPr>
            <w:r w:rsidRPr="0093426A">
              <w:rPr>
                <w:rFonts w:ascii="Arial" w:hAnsi="Arial" w:cs="Arial"/>
                <w:sz w:val="18"/>
                <w:szCs w:val="18"/>
              </w:rPr>
              <w:t>7.0</w:t>
            </w:r>
          </w:p>
        </w:tc>
        <w:tc>
          <w:tcPr>
            <w:tcW w:w="3690" w:type="dxa"/>
          </w:tcPr>
          <w:p w14:paraId="1A3ACD8E" w14:textId="37F41E0D" w:rsidR="00A035B1" w:rsidRPr="0093426A" w:rsidRDefault="00A035B1" w:rsidP="00A035B1">
            <w:pPr>
              <w:spacing w:before="0" w:after="0"/>
              <w:rPr>
                <w:rFonts w:ascii="Arial" w:hAnsi="Arial" w:cs="Arial"/>
              </w:rPr>
            </w:pPr>
            <w:r w:rsidRPr="0093426A">
              <w:rPr>
                <w:rFonts w:ascii="Arial" w:hAnsi="Arial" w:cs="Arial"/>
                <w:sz w:val="18"/>
                <w:szCs w:val="18"/>
              </w:rPr>
              <w:t>Added Information regarding CAPRI Non-Patient Report, description and Figure 2-70 and 2-71 for DVBA 2.7, Patch 179 upgrade per Kristine Delacruz. Entire document reformatted and section headings renumbered.</w:t>
            </w:r>
          </w:p>
        </w:tc>
        <w:tc>
          <w:tcPr>
            <w:tcW w:w="1800" w:type="dxa"/>
          </w:tcPr>
          <w:p w14:paraId="5CEC73B0" w14:textId="2B31B82F" w:rsidR="00A035B1" w:rsidRPr="0093426A" w:rsidRDefault="00A035B1" w:rsidP="00A035B1">
            <w:pPr>
              <w:spacing w:before="0" w:after="0"/>
              <w:rPr>
                <w:rFonts w:ascii="Arial" w:hAnsi="Arial" w:cs="Arial"/>
              </w:rPr>
            </w:pPr>
            <w:r w:rsidRPr="0093426A">
              <w:rPr>
                <w:rFonts w:ascii="Arial" w:hAnsi="Arial" w:cs="Arial"/>
                <w:sz w:val="18"/>
                <w:szCs w:val="18"/>
              </w:rPr>
              <w:t>Ricky Stephens</w:t>
            </w:r>
          </w:p>
        </w:tc>
        <w:tc>
          <w:tcPr>
            <w:tcW w:w="1800" w:type="dxa"/>
          </w:tcPr>
          <w:p w14:paraId="761EFC21" w14:textId="2D73A649" w:rsidR="00A035B1" w:rsidRPr="0093426A" w:rsidRDefault="00A035B1" w:rsidP="00A035B1">
            <w:pPr>
              <w:spacing w:before="0" w:after="0"/>
              <w:rPr>
                <w:rFonts w:ascii="Arial" w:hAnsi="Arial" w:cs="Arial"/>
              </w:rPr>
            </w:pPr>
            <w:r w:rsidRPr="0093426A">
              <w:rPr>
                <w:rFonts w:ascii="Arial" w:hAnsi="Arial" w:cs="Arial"/>
                <w:sz w:val="18"/>
                <w:szCs w:val="18"/>
              </w:rPr>
              <w:t>Susan Koch</w:t>
            </w:r>
          </w:p>
        </w:tc>
      </w:tr>
      <w:tr w:rsidR="00A035B1" w:rsidRPr="0093426A" w14:paraId="306CC580" w14:textId="77777777" w:rsidTr="00500807">
        <w:trPr>
          <w:tblHeader/>
        </w:trPr>
        <w:tc>
          <w:tcPr>
            <w:tcW w:w="1615" w:type="dxa"/>
          </w:tcPr>
          <w:p w14:paraId="3A2A6EE6" w14:textId="48BF15BC" w:rsidR="00A035B1" w:rsidRPr="0093426A" w:rsidRDefault="00A035B1" w:rsidP="00A035B1">
            <w:pPr>
              <w:spacing w:before="0" w:after="0"/>
              <w:rPr>
                <w:rFonts w:ascii="Arial" w:hAnsi="Arial" w:cs="Arial"/>
              </w:rPr>
            </w:pPr>
            <w:r w:rsidRPr="0093426A">
              <w:rPr>
                <w:rFonts w:ascii="Arial" w:hAnsi="Arial" w:cs="Arial"/>
                <w:sz w:val="18"/>
                <w:szCs w:val="18"/>
              </w:rPr>
              <w:t>6/29/2011</w:t>
            </w:r>
          </w:p>
        </w:tc>
        <w:tc>
          <w:tcPr>
            <w:tcW w:w="1080" w:type="dxa"/>
          </w:tcPr>
          <w:p w14:paraId="08ED4AEB" w14:textId="65B1B79E" w:rsidR="00A035B1" w:rsidRPr="0093426A" w:rsidRDefault="00A035B1" w:rsidP="00A035B1">
            <w:pPr>
              <w:spacing w:before="0" w:after="0"/>
              <w:rPr>
                <w:rFonts w:ascii="Arial" w:hAnsi="Arial" w:cs="Arial"/>
              </w:rPr>
            </w:pPr>
            <w:r w:rsidRPr="0093426A">
              <w:rPr>
                <w:rFonts w:ascii="Arial" w:hAnsi="Arial" w:cs="Arial"/>
                <w:sz w:val="18"/>
                <w:szCs w:val="18"/>
              </w:rPr>
              <w:t>6.0</w:t>
            </w:r>
          </w:p>
        </w:tc>
        <w:tc>
          <w:tcPr>
            <w:tcW w:w="3690" w:type="dxa"/>
          </w:tcPr>
          <w:p w14:paraId="125FD94A" w14:textId="6DDE1EEF" w:rsidR="00A035B1" w:rsidRPr="0093426A" w:rsidRDefault="00A035B1" w:rsidP="00A035B1">
            <w:pPr>
              <w:spacing w:before="0" w:after="0"/>
              <w:rPr>
                <w:rFonts w:ascii="Arial" w:hAnsi="Arial" w:cs="Arial"/>
              </w:rPr>
            </w:pPr>
            <w:r w:rsidRPr="0093426A">
              <w:rPr>
                <w:rFonts w:ascii="Arial" w:hAnsi="Arial" w:cs="Arial"/>
                <w:sz w:val="18"/>
                <w:szCs w:val="18"/>
              </w:rPr>
              <w:t xml:space="preserve">Updated </w:t>
            </w:r>
            <w:proofErr w:type="spellStart"/>
            <w:r w:rsidRPr="0093426A">
              <w:rPr>
                <w:rFonts w:ascii="Arial" w:hAnsi="Arial" w:cs="Arial"/>
                <w:sz w:val="18"/>
                <w:szCs w:val="18"/>
              </w:rPr>
              <w:t>VistA</w:t>
            </w:r>
            <w:proofErr w:type="spellEnd"/>
            <w:r w:rsidRPr="0093426A">
              <w:rPr>
                <w:rFonts w:ascii="Arial" w:hAnsi="Arial" w:cs="Arial"/>
                <w:sz w:val="18"/>
                <w:szCs w:val="18"/>
              </w:rPr>
              <w:t xml:space="preserve"> Terminal section to include new replacement telnet window with Attachmate Reflections Secure Shell Application functionality</w:t>
            </w:r>
          </w:p>
        </w:tc>
        <w:tc>
          <w:tcPr>
            <w:tcW w:w="1800" w:type="dxa"/>
          </w:tcPr>
          <w:p w14:paraId="021F9D0A" w14:textId="7D559E4C" w:rsidR="00A035B1" w:rsidRPr="0093426A" w:rsidRDefault="00A035B1" w:rsidP="00A035B1">
            <w:pPr>
              <w:spacing w:before="0" w:after="0"/>
              <w:rPr>
                <w:rFonts w:ascii="Arial" w:hAnsi="Arial" w:cs="Arial"/>
              </w:rPr>
            </w:pPr>
            <w:r w:rsidRPr="0093426A">
              <w:rPr>
                <w:rFonts w:ascii="Arial" w:hAnsi="Arial" w:cs="Arial"/>
                <w:sz w:val="18"/>
                <w:szCs w:val="18"/>
              </w:rPr>
              <w:t>Zachary Fain</w:t>
            </w:r>
          </w:p>
        </w:tc>
        <w:tc>
          <w:tcPr>
            <w:tcW w:w="1800" w:type="dxa"/>
          </w:tcPr>
          <w:p w14:paraId="11D8421B" w14:textId="58A6C3F7" w:rsidR="00A035B1" w:rsidRPr="0093426A" w:rsidRDefault="00A035B1" w:rsidP="00A035B1">
            <w:pPr>
              <w:spacing w:before="0" w:after="0"/>
              <w:rPr>
                <w:rFonts w:ascii="Arial" w:hAnsi="Arial" w:cs="Arial"/>
              </w:rPr>
            </w:pPr>
            <w:proofErr w:type="spellStart"/>
            <w:r w:rsidRPr="0093426A">
              <w:rPr>
                <w:rFonts w:ascii="Arial" w:hAnsi="Arial" w:cs="Arial"/>
                <w:sz w:val="18"/>
                <w:szCs w:val="18"/>
              </w:rPr>
              <w:t>Tavia</w:t>
            </w:r>
            <w:proofErr w:type="spellEnd"/>
            <w:r w:rsidRPr="0093426A">
              <w:rPr>
                <w:rFonts w:ascii="Arial" w:hAnsi="Arial" w:cs="Arial"/>
                <w:sz w:val="18"/>
                <w:szCs w:val="18"/>
              </w:rPr>
              <w:t xml:space="preserve"> Leonard</w:t>
            </w:r>
          </w:p>
        </w:tc>
      </w:tr>
      <w:tr w:rsidR="00A035B1" w:rsidRPr="0093426A" w14:paraId="5CC205D4" w14:textId="77777777" w:rsidTr="00500807">
        <w:trPr>
          <w:tblHeader/>
        </w:trPr>
        <w:tc>
          <w:tcPr>
            <w:tcW w:w="1615" w:type="dxa"/>
          </w:tcPr>
          <w:p w14:paraId="57E1991D" w14:textId="10B8CC66" w:rsidR="00A035B1" w:rsidRPr="0093426A" w:rsidRDefault="00A035B1" w:rsidP="00A035B1">
            <w:pPr>
              <w:spacing w:before="0" w:after="0"/>
              <w:rPr>
                <w:rFonts w:ascii="Arial" w:hAnsi="Arial" w:cs="Arial"/>
              </w:rPr>
            </w:pPr>
            <w:r w:rsidRPr="0093426A">
              <w:rPr>
                <w:rFonts w:ascii="Arial" w:hAnsi="Arial" w:cs="Arial"/>
                <w:sz w:val="18"/>
                <w:szCs w:val="18"/>
              </w:rPr>
              <w:t>3/10/2011</w:t>
            </w:r>
          </w:p>
        </w:tc>
        <w:tc>
          <w:tcPr>
            <w:tcW w:w="1080" w:type="dxa"/>
          </w:tcPr>
          <w:p w14:paraId="04BBD0AB" w14:textId="1C862D96" w:rsidR="00A035B1" w:rsidRPr="0093426A" w:rsidRDefault="00A035B1" w:rsidP="00A035B1">
            <w:pPr>
              <w:spacing w:before="0" w:after="0"/>
              <w:rPr>
                <w:rFonts w:ascii="Arial" w:hAnsi="Arial" w:cs="Arial"/>
              </w:rPr>
            </w:pPr>
            <w:r w:rsidRPr="0093426A">
              <w:rPr>
                <w:rFonts w:ascii="Arial" w:hAnsi="Arial" w:cs="Arial"/>
                <w:sz w:val="18"/>
                <w:szCs w:val="18"/>
              </w:rPr>
              <w:t>5.0</w:t>
            </w:r>
          </w:p>
        </w:tc>
        <w:tc>
          <w:tcPr>
            <w:tcW w:w="3690" w:type="dxa"/>
          </w:tcPr>
          <w:p w14:paraId="3440EF83" w14:textId="628FA6BC" w:rsidR="00A035B1" w:rsidRPr="0093426A" w:rsidRDefault="00A035B1" w:rsidP="00A035B1">
            <w:pPr>
              <w:spacing w:before="0" w:after="0"/>
              <w:rPr>
                <w:rFonts w:ascii="Arial" w:hAnsi="Arial" w:cs="Arial"/>
              </w:rPr>
            </w:pPr>
            <w:r w:rsidRPr="0093426A">
              <w:rPr>
                <w:rFonts w:ascii="Arial" w:hAnsi="Arial" w:cs="Arial"/>
                <w:sz w:val="18"/>
                <w:szCs w:val="18"/>
              </w:rPr>
              <w:t>Updated to include modifications made by patch DVBA*2.7*149</w:t>
            </w:r>
          </w:p>
        </w:tc>
        <w:tc>
          <w:tcPr>
            <w:tcW w:w="1800" w:type="dxa"/>
          </w:tcPr>
          <w:p w14:paraId="3A3141B1" w14:textId="3BFC72EF" w:rsidR="00A035B1" w:rsidRPr="0093426A" w:rsidRDefault="00A035B1" w:rsidP="00A035B1">
            <w:pPr>
              <w:spacing w:before="0" w:after="0"/>
              <w:rPr>
                <w:rFonts w:ascii="Arial" w:hAnsi="Arial" w:cs="Arial"/>
              </w:rPr>
            </w:pPr>
            <w:r w:rsidRPr="0093426A">
              <w:rPr>
                <w:rFonts w:ascii="Arial" w:hAnsi="Arial" w:cs="Arial"/>
                <w:sz w:val="18"/>
                <w:szCs w:val="18"/>
              </w:rPr>
              <w:t>Zachary Fain</w:t>
            </w:r>
          </w:p>
        </w:tc>
        <w:tc>
          <w:tcPr>
            <w:tcW w:w="1800" w:type="dxa"/>
          </w:tcPr>
          <w:p w14:paraId="0EB1F99F" w14:textId="5ED1FF3B" w:rsidR="00A035B1" w:rsidRPr="0093426A" w:rsidRDefault="00A035B1" w:rsidP="00A035B1">
            <w:pPr>
              <w:spacing w:before="0" w:after="0"/>
              <w:rPr>
                <w:rFonts w:ascii="Arial" w:hAnsi="Arial" w:cs="Arial"/>
              </w:rPr>
            </w:pPr>
            <w:r w:rsidRPr="0093426A">
              <w:rPr>
                <w:rFonts w:ascii="Arial" w:hAnsi="Arial" w:cs="Arial"/>
                <w:sz w:val="18"/>
                <w:szCs w:val="18"/>
              </w:rPr>
              <w:t>Chris Males</w:t>
            </w:r>
          </w:p>
        </w:tc>
      </w:tr>
      <w:tr w:rsidR="00A035B1" w:rsidRPr="0093426A" w14:paraId="09C74DFA" w14:textId="77777777" w:rsidTr="00500807">
        <w:trPr>
          <w:tblHeader/>
        </w:trPr>
        <w:tc>
          <w:tcPr>
            <w:tcW w:w="1615" w:type="dxa"/>
          </w:tcPr>
          <w:p w14:paraId="1A667148" w14:textId="3939746B" w:rsidR="00A035B1" w:rsidRPr="0093426A" w:rsidRDefault="00A035B1" w:rsidP="00A035B1">
            <w:pPr>
              <w:spacing w:before="0" w:after="0"/>
              <w:rPr>
                <w:rFonts w:ascii="Arial" w:hAnsi="Arial" w:cs="Arial"/>
              </w:rPr>
            </w:pPr>
            <w:r w:rsidRPr="0093426A">
              <w:rPr>
                <w:rFonts w:ascii="Arial" w:hAnsi="Arial" w:cs="Arial"/>
                <w:sz w:val="18"/>
                <w:szCs w:val="18"/>
              </w:rPr>
              <w:lastRenderedPageBreak/>
              <w:t>11/07/2009</w:t>
            </w:r>
          </w:p>
        </w:tc>
        <w:tc>
          <w:tcPr>
            <w:tcW w:w="1080" w:type="dxa"/>
          </w:tcPr>
          <w:p w14:paraId="671493C5" w14:textId="6C33FB9E" w:rsidR="00A035B1" w:rsidRPr="0093426A" w:rsidRDefault="00A035B1" w:rsidP="00A035B1">
            <w:pPr>
              <w:spacing w:before="0" w:after="0"/>
              <w:rPr>
                <w:rFonts w:ascii="Arial" w:hAnsi="Arial" w:cs="Arial"/>
              </w:rPr>
            </w:pPr>
            <w:r w:rsidRPr="0093426A">
              <w:rPr>
                <w:rFonts w:ascii="Arial" w:hAnsi="Arial" w:cs="Arial"/>
                <w:sz w:val="18"/>
                <w:szCs w:val="18"/>
              </w:rPr>
              <w:t>4.0</w:t>
            </w:r>
          </w:p>
        </w:tc>
        <w:tc>
          <w:tcPr>
            <w:tcW w:w="3690" w:type="dxa"/>
          </w:tcPr>
          <w:p w14:paraId="2148D8EE" w14:textId="77777777" w:rsidR="00A035B1" w:rsidRPr="0093426A" w:rsidRDefault="00A035B1" w:rsidP="00A035B1">
            <w:pPr>
              <w:keepNext/>
              <w:keepLines/>
              <w:spacing w:before="0" w:after="0"/>
              <w:rPr>
                <w:rFonts w:ascii="Arial" w:hAnsi="Arial" w:cs="Arial"/>
                <w:sz w:val="18"/>
                <w:szCs w:val="18"/>
              </w:rPr>
            </w:pPr>
            <w:r w:rsidRPr="0093426A">
              <w:rPr>
                <w:rFonts w:ascii="Arial" w:hAnsi="Arial" w:cs="Arial"/>
                <w:sz w:val="18"/>
                <w:szCs w:val="18"/>
              </w:rPr>
              <w:t>Updated to include modifications made by patch DVBA*2.7*143:</w:t>
            </w:r>
          </w:p>
          <w:p w14:paraId="02B6F81C" w14:textId="77777777" w:rsidR="00A035B1" w:rsidRPr="0093426A" w:rsidRDefault="00A035B1" w:rsidP="00A035B1">
            <w:pPr>
              <w:keepNext/>
              <w:keepLines/>
              <w:spacing w:before="0" w:after="0"/>
              <w:rPr>
                <w:rFonts w:ascii="Arial" w:hAnsi="Arial" w:cs="Arial"/>
                <w:sz w:val="18"/>
                <w:szCs w:val="18"/>
              </w:rPr>
            </w:pPr>
            <w:r w:rsidRPr="0093426A">
              <w:rPr>
                <w:rFonts w:ascii="Arial" w:hAnsi="Arial" w:cs="Arial"/>
                <w:sz w:val="18"/>
                <w:szCs w:val="18"/>
              </w:rPr>
              <w:t>New Screenshots to replace those showing 143 designation</w:t>
            </w:r>
          </w:p>
          <w:p w14:paraId="4058EEE3" w14:textId="77777777" w:rsidR="00A035B1" w:rsidRPr="0093426A" w:rsidRDefault="00A035B1" w:rsidP="00A035B1">
            <w:pPr>
              <w:keepNext/>
              <w:keepLines/>
              <w:spacing w:before="0" w:after="0"/>
              <w:rPr>
                <w:rFonts w:ascii="Arial" w:hAnsi="Arial" w:cs="Arial"/>
                <w:sz w:val="18"/>
                <w:szCs w:val="18"/>
              </w:rPr>
            </w:pPr>
            <w:r w:rsidRPr="0093426A">
              <w:rPr>
                <w:rFonts w:ascii="Arial" w:hAnsi="Arial" w:cs="Arial"/>
                <w:sz w:val="18"/>
                <w:szCs w:val="18"/>
              </w:rPr>
              <w:t>Enter New Patient section, Admin tab and Address Verification tab updated for US and Non-US addresses</w:t>
            </w:r>
          </w:p>
          <w:p w14:paraId="1B75EAC0" w14:textId="2ED15475" w:rsidR="00A035B1" w:rsidRPr="0093426A" w:rsidRDefault="00A035B1" w:rsidP="00A035B1">
            <w:pPr>
              <w:spacing w:before="0" w:after="0"/>
              <w:rPr>
                <w:rFonts w:ascii="Arial" w:hAnsi="Arial" w:cs="Arial"/>
              </w:rPr>
            </w:pPr>
            <w:r w:rsidRPr="0093426A">
              <w:rPr>
                <w:rFonts w:ascii="Arial" w:hAnsi="Arial" w:cs="Arial"/>
                <w:sz w:val="18"/>
                <w:szCs w:val="18"/>
              </w:rPr>
              <w:t>Updated Add New Patient section to reflect updated Primary Eligibility and Patient Type drop-down menus due to VA/DoD Disability Evaluation System (DES) changes</w:t>
            </w:r>
          </w:p>
        </w:tc>
        <w:tc>
          <w:tcPr>
            <w:tcW w:w="1800" w:type="dxa"/>
          </w:tcPr>
          <w:p w14:paraId="15BB76BC" w14:textId="2FA1DCC1" w:rsidR="00A035B1" w:rsidRPr="0093426A" w:rsidRDefault="00A035B1" w:rsidP="00A035B1">
            <w:pPr>
              <w:spacing w:before="0" w:after="0"/>
              <w:rPr>
                <w:rFonts w:ascii="Arial" w:hAnsi="Arial" w:cs="Arial"/>
              </w:rPr>
            </w:pPr>
            <w:r w:rsidRPr="0093426A">
              <w:rPr>
                <w:rFonts w:ascii="Arial" w:hAnsi="Arial" w:cs="Arial"/>
                <w:sz w:val="18"/>
                <w:szCs w:val="18"/>
              </w:rPr>
              <w:t xml:space="preserve">Oleg </w:t>
            </w:r>
            <w:proofErr w:type="spellStart"/>
            <w:r w:rsidRPr="0093426A">
              <w:rPr>
                <w:rFonts w:ascii="Arial" w:hAnsi="Arial" w:cs="Arial"/>
                <w:sz w:val="18"/>
                <w:szCs w:val="18"/>
              </w:rPr>
              <w:t>Vinogradov</w:t>
            </w:r>
            <w:proofErr w:type="spellEnd"/>
          </w:p>
        </w:tc>
        <w:tc>
          <w:tcPr>
            <w:tcW w:w="1800" w:type="dxa"/>
          </w:tcPr>
          <w:p w14:paraId="53C6B980" w14:textId="6F9EA031" w:rsidR="00A035B1" w:rsidRPr="0093426A" w:rsidRDefault="00A035B1" w:rsidP="00A035B1">
            <w:pPr>
              <w:spacing w:before="0" w:after="0"/>
              <w:rPr>
                <w:rFonts w:ascii="Arial" w:hAnsi="Arial" w:cs="Arial"/>
              </w:rPr>
            </w:pPr>
            <w:r w:rsidRPr="0093426A">
              <w:rPr>
                <w:rFonts w:ascii="Arial" w:hAnsi="Arial" w:cs="Arial"/>
                <w:sz w:val="18"/>
                <w:szCs w:val="18"/>
              </w:rPr>
              <w:t xml:space="preserve">Jill </w:t>
            </w:r>
            <w:proofErr w:type="spellStart"/>
            <w:r w:rsidRPr="0093426A">
              <w:rPr>
                <w:rFonts w:ascii="Arial" w:hAnsi="Arial" w:cs="Arial"/>
                <w:sz w:val="18"/>
                <w:szCs w:val="18"/>
              </w:rPr>
              <w:t>Headen</w:t>
            </w:r>
            <w:proofErr w:type="spellEnd"/>
            <w:r w:rsidRPr="0093426A">
              <w:rPr>
                <w:rFonts w:ascii="Arial" w:hAnsi="Arial" w:cs="Arial"/>
                <w:sz w:val="18"/>
                <w:szCs w:val="18"/>
              </w:rPr>
              <w:t xml:space="preserve"> </w:t>
            </w:r>
          </w:p>
        </w:tc>
      </w:tr>
      <w:tr w:rsidR="00A035B1" w:rsidRPr="0093426A" w14:paraId="70505807" w14:textId="77777777" w:rsidTr="00500807">
        <w:trPr>
          <w:tblHeader/>
        </w:trPr>
        <w:tc>
          <w:tcPr>
            <w:tcW w:w="1615" w:type="dxa"/>
          </w:tcPr>
          <w:p w14:paraId="3E072791" w14:textId="33746DF7" w:rsidR="00A035B1" w:rsidRPr="0093426A" w:rsidRDefault="00A035B1" w:rsidP="00A035B1">
            <w:pPr>
              <w:spacing w:before="0" w:after="0"/>
              <w:rPr>
                <w:rFonts w:ascii="Arial" w:hAnsi="Arial" w:cs="Arial"/>
              </w:rPr>
            </w:pPr>
            <w:r w:rsidRPr="0093426A">
              <w:rPr>
                <w:rFonts w:ascii="Arial" w:hAnsi="Arial" w:cs="Arial"/>
                <w:sz w:val="18"/>
                <w:szCs w:val="18"/>
              </w:rPr>
              <w:t>3/24/2009</w:t>
            </w:r>
          </w:p>
        </w:tc>
        <w:tc>
          <w:tcPr>
            <w:tcW w:w="1080" w:type="dxa"/>
          </w:tcPr>
          <w:p w14:paraId="3385C4E9" w14:textId="14AB6171" w:rsidR="00A035B1" w:rsidRPr="0093426A" w:rsidRDefault="00A035B1" w:rsidP="00A035B1">
            <w:pPr>
              <w:spacing w:before="0" w:after="0"/>
              <w:rPr>
                <w:rFonts w:ascii="Arial" w:hAnsi="Arial" w:cs="Arial"/>
              </w:rPr>
            </w:pPr>
            <w:r w:rsidRPr="0093426A">
              <w:rPr>
                <w:rFonts w:ascii="Arial" w:hAnsi="Arial" w:cs="Arial"/>
                <w:sz w:val="18"/>
                <w:szCs w:val="18"/>
              </w:rPr>
              <w:t>4.0</w:t>
            </w:r>
          </w:p>
        </w:tc>
        <w:tc>
          <w:tcPr>
            <w:tcW w:w="3690" w:type="dxa"/>
          </w:tcPr>
          <w:p w14:paraId="2DDFF351" w14:textId="0DC5F52F" w:rsidR="00A035B1" w:rsidRPr="0093426A" w:rsidRDefault="00A035B1" w:rsidP="00A035B1">
            <w:pPr>
              <w:spacing w:before="0" w:after="0"/>
              <w:rPr>
                <w:rFonts w:ascii="Arial" w:hAnsi="Arial" w:cs="Arial"/>
              </w:rPr>
            </w:pPr>
            <w:r w:rsidRPr="0093426A">
              <w:rPr>
                <w:rFonts w:ascii="Arial" w:hAnsi="Arial" w:cs="Arial"/>
                <w:sz w:val="18"/>
                <w:szCs w:val="18"/>
              </w:rPr>
              <w:t>Updated to include modifications made by patch DVBA*2.7*143</w:t>
            </w:r>
          </w:p>
        </w:tc>
        <w:tc>
          <w:tcPr>
            <w:tcW w:w="1800" w:type="dxa"/>
          </w:tcPr>
          <w:p w14:paraId="038627A5" w14:textId="7E5BCA56" w:rsidR="00A035B1" w:rsidRPr="0093426A" w:rsidRDefault="00A035B1" w:rsidP="00A035B1">
            <w:pPr>
              <w:spacing w:before="0" w:after="0"/>
              <w:rPr>
                <w:rFonts w:ascii="Arial" w:hAnsi="Arial" w:cs="Arial"/>
              </w:rPr>
            </w:pPr>
            <w:r w:rsidRPr="0093426A">
              <w:rPr>
                <w:rFonts w:ascii="Arial" w:hAnsi="Arial" w:cs="Arial"/>
                <w:sz w:val="18"/>
                <w:szCs w:val="18"/>
              </w:rPr>
              <w:t xml:space="preserve">Oleg </w:t>
            </w:r>
            <w:proofErr w:type="spellStart"/>
            <w:r w:rsidRPr="0093426A">
              <w:rPr>
                <w:rFonts w:ascii="Arial" w:hAnsi="Arial" w:cs="Arial"/>
                <w:sz w:val="18"/>
                <w:szCs w:val="18"/>
              </w:rPr>
              <w:t>Vinogradov</w:t>
            </w:r>
            <w:proofErr w:type="spellEnd"/>
          </w:p>
        </w:tc>
        <w:tc>
          <w:tcPr>
            <w:tcW w:w="1800" w:type="dxa"/>
          </w:tcPr>
          <w:p w14:paraId="4CABA7C7" w14:textId="226E4346" w:rsidR="00A035B1" w:rsidRPr="0093426A" w:rsidRDefault="00A035B1" w:rsidP="00A035B1">
            <w:pPr>
              <w:spacing w:before="0" w:after="0"/>
              <w:rPr>
                <w:rFonts w:ascii="Arial" w:hAnsi="Arial" w:cs="Arial"/>
              </w:rPr>
            </w:pPr>
            <w:r w:rsidRPr="0093426A">
              <w:rPr>
                <w:rFonts w:ascii="Arial" w:hAnsi="Arial" w:cs="Arial"/>
                <w:sz w:val="18"/>
                <w:szCs w:val="18"/>
              </w:rPr>
              <w:t xml:space="preserve">Jill </w:t>
            </w:r>
            <w:proofErr w:type="spellStart"/>
            <w:r w:rsidRPr="0093426A">
              <w:rPr>
                <w:rFonts w:ascii="Arial" w:hAnsi="Arial" w:cs="Arial"/>
                <w:sz w:val="18"/>
                <w:szCs w:val="18"/>
              </w:rPr>
              <w:t>Headen</w:t>
            </w:r>
            <w:proofErr w:type="spellEnd"/>
            <w:r w:rsidRPr="0093426A">
              <w:rPr>
                <w:rFonts w:ascii="Arial" w:hAnsi="Arial" w:cs="Arial"/>
                <w:sz w:val="18"/>
                <w:szCs w:val="18"/>
              </w:rPr>
              <w:t xml:space="preserve"> </w:t>
            </w:r>
          </w:p>
        </w:tc>
      </w:tr>
      <w:tr w:rsidR="00A035B1" w:rsidRPr="0093426A" w14:paraId="195BDB29" w14:textId="77777777" w:rsidTr="00500807">
        <w:trPr>
          <w:tblHeader/>
        </w:trPr>
        <w:tc>
          <w:tcPr>
            <w:tcW w:w="1615" w:type="dxa"/>
          </w:tcPr>
          <w:p w14:paraId="554E0378" w14:textId="7B179BFC" w:rsidR="00A035B1" w:rsidRPr="0093426A" w:rsidRDefault="00A035B1" w:rsidP="00A035B1">
            <w:pPr>
              <w:spacing w:before="0" w:after="0"/>
              <w:rPr>
                <w:rFonts w:ascii="Arial" w:hAnsi="Arial" w:cs="Arial"/>
              </w:rPr>
            </w:pPr>
            <w:r w:rsidRPr="0093426A">
              <w:rPr>
                <w:rFonts w:ascii="Arial" w:hAnsi="Arial" w:cs="Arial"/>
                <w:sz w:val="18"/>
                <w:szCs w:val="18"/>
              </w:rPr>
              <w:t>10/01/2008</w:t>
            </w:r>
          </w:p>
        </w:tc>
        <w:tc>
          <w:tcPr>
            <w:tcW w:w="1080" w:type="dxa"/>
          </w:tcPr>
          <w:p w14:paraId="2CE80769" w14:textId="53C7FE4B" w:rsidR="00A035B1" w:rsidRPr="0093426A" w:rsidRDefault="00A035B1" w:rsidP="00A035B1">
            <w:pPr>
              <w:spacing w:before="0" w:after="0"/>
              <w:rPr>
                <w:rFonts w:ascii="Arial" w:hAnsi="Arial" w:cs="Arial"/>
              </w:rPr>
            </w:pPr>
            <w:r w:rsidRPr="0093426A">
              <w:rPr>
                <w:rFonts w:ascii="Arial" w:hAnsi="Arial" w:cs="Arial"/>
                <w:sz w:val="18"/>
                <w:szCs w:val="18"/>
              </w:rPr>
              <w:t>3.0</w:t>
            </w:r>
          </w:p>
        </w:tc>
        <w:tc>
          <w:tcPr>
            <w:tcW w:w="3690" w:type="dxa"/>
          </w:tcPr>
          <w:p w14:paraId="5C710170" w14:textId="3A7364E1" w:rsidR="00A035B1" w:rsidRPr="0093426A" w:rsidRDefault="00A035B1" w:rsidP="00A035B1">
            <w:pPr>
              <w:spacing w:before="0" w:after="0"/>
              <w:rPr>
                <w:rFonts w:ascii="Arial" w:hAnsi="Arial" w:cs="Arial"/>
              </w:rPr>
            </w:pPr>
            <w:r w:rsidRPr="0093426A">
              <w:rPr>
                <w:rFonts w:ascii="Arial" w:hAnsi="Arial" w:cs="Arial"/>
                <w:sz w:val="18"/>
                <w:szCs w:val="18"/>
              </w:rPr>
              <w:t>Updated to include modifications made by patch DVBA*2.7*123</w:t>
            </w:r>
          </w:p>
        </w:tc>
        <w:tc>
          <w:tcPr>
            <w:tcW w:w="1800" w:type="dxa"/>
          </w:tcPr>
          <w:p w14:paraId="76510BA9" w14:textId="77F1D936" w:rsidR="00A035B1" w:rsidRPr="0093426A" w:rsidRDefault="00A035B1" w:rsidP="00A035B1">
            <w:pPr>
              <w:spacing w:before="0" w:after="0"/>
              <w:rPr>
                <w:rFonts w:ascii="Arial" w:hAnsi="Arial" w:cs="Arial"/>
              </w:rPr>
            </w:pPr>
            <w:r w:rsidRPr="0093426A">
              <w:rPr>
                <w:rFonts w:ascii="Arial" w:hAnsi="Arial" w:cs="Arial"/>
                <w:sz w:val="18"/>
                <w:szCs w:val="18"/>
              </w:rPr>
              <w:t>Zachary Fain</w:t>
            </w:r>
          </w:p>
        </w:tc>
        <w:tc>
          <w:tcPr>
            <w:tcW w:w="1800" w:type="dxa"/>
          </w:tcPr>
          <w:p w14:paraId="1E395AC4" w14:textId="1426E5C7" w:rsidR="00A035B1" w:rsidRPr="0093426A" w:rsidRDefault="00A035B1" w:rsidP="00A035B1">
            <w:pPr>
              <w:spacing w:before="0" w:after="0"/>
              <w:rPr>
                <w:rFonts w:ascii="Arial" w:hAnsi="Arial" w:cs="Arial"/>
              </w:rPr>
            </w:pPr>
            <w:r w:rsidRPr="0093426A">
              <w:rPr>
                <w:rFonts w:ascii="Arial" w:hAnsi="Arial" w:cs="Arial"/>
                <w:sz w:val="18"/>
                <w:szCs w:val="18"/>
              </w:rPr>
              <w:t xml:space="preserve">Jill </w:t>
            </w:r>
            <w:proofErr w:type="spellStart"/>
            <w:r w:rsidRPr="0093426A">
              <w:rPr>
                <w:rFonts w:ascii="Arial" w:hAnsi="Arial" w:cs="Arial"/>
                <w:sz w:val="18"/>
                <w:szCs w:val="18"/>
              </w:rPr>
              <w:t>Headen</w:t>
            </w:r>
            <w:proofErr w:type="spellEnd"/>
            <w:r w:rsidRPr="0093426A">
              <w:rPr>
                <w:rFonts w:ascii="Arial" w:hAnsi="Arial" w:cs="Arial"/>
                <w:sz w:val="18"/>
                <w:szCs w:val="18"/>
              </w:rPr>
              <w:t xml:space="preserve"> </w:t>
            </w:r>
          </w:p>
        </w:tc>
      </w:tr>
      <w:tr w:rsidR="00A035B1" w:rsidRPr="0093426A" w14:paraId="4B9A1BC7" w14:textId="77777777" w:rsidTr="00500807">
        <w:trPr>
          <w:tblHeader/>
        </w:trPr>
        <w:tc>
          <w:tcPr>
            <w:tcW w:w="1615" w:type="dxa"/>
          </w:tcPr>
          <w:p w14:paraId="73F37215" w14:textId="3349D232" w:rsidR="00A035B1" w:rsidRPr="0093426A" w:rsidRDefault="00A035B1" w:rsidP="00A035B1">
            <w:pPr>
              <w:spacing w:before="0" w:after="0"/>
              <w:rPr>
                <w:rFonts w:ascii="Arial" w:hAnsi="Arial" w:cs="Arial"/>
              </w:rPr>
            </w:pPr>
            <w:r w:rsidRPr="0093426A">
              <w:rPr>
                <w:rFonts w:ascii="Arial" w:hAnsi="Arial" w:cs="Arial"/>
                <w:sz w:val="18"/>
                <w:szCs w:val="18"/>
              </w:rPr>
              <w:t>7/30/2007</w:t>
            </w:r>
          </w:p>
        </w:tc>
        <w:tc>
          <w:tcPr>
            <w:tcW w:w="1080" w:type="dxa"/>
          </w:tcPr>
          <w:p w14:paraId="5D6C86B0" w14:textId="321185E8" w:rsidR="00A035B1" w:rsidRPr="0093426A" w:rsidRDefault="00A035B1" w:rsidP="00A035B1">
            <w:pPr>
              <w:spacing w:before="0" w:after="0"/>
              <w:rPr>
                <w:rFonts w:ascii="Arial" w:hAnsi="Arial" w:cs="Arial"/>
              </w:rPr>
            </w:pPr>
            <w:r w:rsidRPr="0093426A">
              <w:rPr>
                <w:rFonts w:ascii="Arial" w:hAnsi="Arial" w:cs="Arial"/>
                <w:sz w:val="18"/>
                <w:szCs w:val="18"/>
              </w:rPr>
              <w:t>2.1</w:t>
            </w:r>
          </w:p>
        </w:tc>
        <w:tc>
          <w:tcPr>
            <w:tcW w:w="3690" w:type="dxa"/>
          </w:tcPr>
          <w:p w14:paraId="2777FFE8" w14:textId="654AE288" w:rsidR="00A035B1" w:rsidRPr="0093426A" w:rsidRDefault="00A035B1" w:rsidP="00A035B1">
            <w:pPr>
              <w:spacing w:before="0" w:after="0"/>
              <w:rPr>
                <w:rFonts w:ascii="Arial" w:hAnsi="Arial" w:cs="Arial"/>
              </w:rPr>
            </w:pPr>
            <w:r w:rsidRPr="0093426A">
              <w:rPr>
                <w:rFonts w:ascii="Arial" w:hAnsi="Arial" w:cs="Arial"/>
                <w:sz w:val="18"/>
                <w:szCs w:val="18"/>
              </w:rPr>
              <w:t>Moved sections: Health Summaries Tab and Clinical Documents Tab</w:t>
            </w:r>
          </w:p>
        </w:tc>
        <w:tc>
          <w:tcPr>
            <w:tcW w:w="1800" w:type="dxa"/>
          </w:tcPr>
          <w:p w14:paraId="41A12552" w14:textId="04E15FAA" w:rsidR="00A035B1" w:rsidRPr="0093426A" w:rsidRDefault="00A035B1" w:rsidP="00A035B1">
            <w:pPr>
              <w:spacing w:before="0" w:after="0"/>
              <w:rPr>
                <w:rFonts w:ascii="Arial" w:hAnsi="Arial" w:cs="Arial"/>
              </w:rPr>
            </w:pPr>
            <w:r w:rsidRPr="0093426A">
              <w:rPr>
                <w:rFonts w:ascii="Arial" w:hAnsi="Arial" w:cs="Arial"/>
                <w:sz w:val="18"/>
                <w:szCs w:val="18"/>
              </w:rPr>
              <w:t>Zachary Fain</w:t>
            </w:r>
          </w:p>
        </w:tc>
        <w:tc>
          <w:tcPr>
            <w:tcW w:w="1800" w:type="dxa"/>
          </w:tcPr>
          <w:p w14:paraId="5E21A3E9" w14:textId="551FB195" w:rsidR="00A035B1" w:rsidRPr="0093426A" w:rsidRDefault="00A035B1" w:rsidP="00A035B1">
            <w:pPr>
              <w:spacing w:before="0" w:after="0"/>
              <w:rPr>
                <w:rFonts w:ascii="Arial" w:hAnsi="Arial" w:cs="Arial"/>
              </w:rPr>
            </w:pPr>
            <w:r w:rsidRPr="0093426A">
              <w:rPr>
                <w:rFonts w:ascii="Arial" w:hAnsi="Arial" w:cs="Arial"/>
                <w:sz w:val="18"/>
                <w:szCs w:val="18"/>
              </w:rPr>
              <w:t>Berry Anderson</w:t>
            </w:r>
          </w:p>
        </w:tc>
      </w:tr>
      <w:tr w:rsidR="00A035B1" w:rsidRPr="0093426A" w14:paraId="598CD9ED" w14:textId="77777777" w:rsidTr="00500807">
        <w:trPr>
          <w:tblHeader/>
        </w:trPr>
        <w:tc>
          <w:tcPr>
            <w:tcW w:w="1615" w:type="dxa"/>
          </w:tcPr>
          <w:p w14:paraId="72287DFA" w14:textId="3BEC7D24" w:rsidR="00A035B1" w:rsidRPr="0093426A" w:rsidRDefault="00A035B1" w:rsidP="00A035B1">
            <w:pPr>
              <w:spacing w:before="0" w:after="0"/>
              <w:rPr>
                <w:rFonts w:ascii="Arial" w:hAnsi="Arial" w:cs="Arial"/>
              </w:rPr>
            </w:pPr>
            <w:r w:rsidRPr="0093426A">
              <w:rPr>
                <w:rFonts w:ascii="Arial" w:hAnsi="Arial" w:cs="Arial"/>
                <w:sz w:val="18"/>
                <w:szCs w:val="18"/>
              </w:rPr>
              <w:t>12/29/2006</w:t>
            </w:r>
          </w:p>
        </w:tc>
        <w:tc>
          <w:tcPr>
            <w:tcW w:w="1080" w:type="dxa"/>
          </w:tcPr>
          <w:p w14:paraId="1675D41D" w14:textId="7A89AA03" w:rsidR="00A035B1" w:rsidRPr="0093426A" w:rsidRDefault="00A035B1" w:rsidP="00A035B1">
            <w:pPr>
              <w:spacing w:before="0" w:after="0"/>
              <w:rPr>
                <w:rFonts w:ascii="Arial" w:hAnsi="Arial" w:cs="Arial"/>
              </w:rPr>
            </w:pPr>
            <w:r w:rsidRPr="0093426A">
              <w:rPr>
                <w:rFonts w:ascii="Arial" w:hAnsi="Arial" w:cs="Arial"/>
                <w:sz w:val="18"/>
                <w:szCs w:val="18"/>
              </w:rPr>
              <w:t>2.0</w:t>
            </w:r>
          </w:p>
        </w:tc>
        <w:tc>
          <w:tcPr>
            <w:tcW w:w="3690" w:type="dxa"/>
          </w:tcPr>
          <w:p w14:paraId="41570C6A" w14:textId="0E4C306D" w:rsidR="00A035B1" w:rsidRPr="0093426A" w:rsidRDefault="00A035B1" w:rsidP="00A035B1">
            <w:pPr>
              <w:spacing w:before="0" w:after="0"/>
              <w:rPr>
                <w:rFonts w:ascii="Arial" w:hAnsi="Arial" w:cs="Arial"/>
              </w:rPr>
            </w:pPr>
            <w:r w:rsidRPr="0093426A">
              <w:rPr>
                <w:rFonts w:ascii="Arial" w:hAnsi="Arial" w:cs="Arial"/>
                <w:sz w:val="18"/>
                <w:szCs w:val="18"/>
              </w:rPr>
              <w:t>Manual updated to include changes made by patch DVBA *2.7*105</w:t>
            </w:r>
          </w:p>
        </w:tc>
        <w:tc>
          <w:tcPr>
            <w:tcW w:w="1800" w:type="dxa"/>
          </w:tcPr>
          <w:p w14:paraId="43841AF8" w14:textId="1BEA787A" w:rsidR="00A035B1" w:rsidRPr="0093426A" w:rsidRDefault="00A035B1" w:rsidP="00A035B1">
            <w:pPr>
              <w:spacing w:before="0" w:after="0"/>
              <w:rPr>
                <w:rFonts w:ascii="Arial" w:hAnsi="Arial" w:cs="Arial"/>
              </w:rPr>
            </w:pPr>
            <w:r w:rsidRPr="0093426A">
              <w:rPr>
                <w:rFonts w:ascii="Arial" w:hAnsi="Arial" w:cs="Arial"/>
                <w:sz w:val="18"/>
                <w:szCs w:val="18"/>
              </w:rPr>
              <w:t>Zachary Fain</w:t>
            </w:r>
          </w:p>
        </w:tc>
        <w:tc>
          <w:tcPr>
            <w:tcW w:w="1800" w:type="dxa"/>
          </w:tcPr>
          <w:p w14:paraId="3E0B7B7A" w14:textId="0D1CA09D" w:rsidR="00A035B1" w:rsidRPr="0093426A" w:rsidRDefault="00A035B1" w:rsidP="00A035B1">
            <w:pPr>
              <w:spacing w:before="0" w:after="0"/>
              <w:rPr>
                <w:rFonts w:ascii="Arial" w:hAnsi="Arial" w:cs="Arial"/>
              </w:rPr>
            </w:pPr>
            <w:r w:rsidRPr="0093426A">
              <w:rPr>
                <w:rFonts w:ascii="Arial" w:hAnsi="Arial" w:cs="Arial"/>
                <w:sz w:val="18"/>
                <w:szCs w:val="18"/>
              </w:rPr>
              <w:t>Berry Anderson</w:t>
            </w:r>
          </w:p>
        </w:tc>
      </w:tr>
    </w:tbl>
    <w:p w14:paraId="128F7EF7" w14:textId="7AA9AECC" w:rsidR="003F51CD" w:rsidRDefault="003F51CD" w:rsidP="00335BF6">
      <w:pPr>
        <w:pStyle w:val="BodyText"/>
        <w:keepNext/>
        <w:spacing w:before="0" w:after="0"/>
        <w:jc w:val="center"/>
        <w:rPr>
          <w:b/>
        </w:rPr>
      </w:pPr>
    </w:p>
    <w:p w14:paraId="6B458DF3" w14:textId="29913798" w:rsidR="00223E83" w:rsidRDefault="003F51CD">
      <w:pPr>
        <w:spacing w:before="0" w:after="0"/>
      </w:pPr>
      <w:r>
        <w:rPr>
          <w:b/>
        </w:rPr>
        <w:br w:type="page"/>
      </w:r>
    </w:p>
    <w:p w14:paraId="5C3CD55A" w14:textId="77777777" w:rsidR="00D86AF8" w:rsidRDefault="00D86AF8" w:rsidP="00376F92">
      <w:pPr>
        <w:pStyle w:val="PreviewTOCTitle"/>
      </w:pPr>
      <w:bookmarkStart w:id="6" w:name="_Toc508873506"/>
      <w:bookmarkStart w:id="7" w:name="_Toc508874918"/>
      <w:r w:rsidRPr="004A224E">
        <w:lastRenderedPageBreak/>
        <w:t>Table of Contents</w:t>
      </w:r>
      <w:bookmarkEnd w:id="6"/>
      <w:bookmarkEnd w:id="7"/>
    </w:p>
    <w:p w14:paraId="7562D211" w14:textId="51C0718B" w:rsidR="003C033F" w:rsidRDefault="00D43083">
      <w:pPr>
        <w:pStyle w:val="TOC1"/>
        <w:rPr>
          <w:rFonts w:asciiTheme="minorHAnsi" w:eastAsiaTheme="minorEastAsia" w:hAnsiTheme="minorHAnsi" w:cstheme="minorBidi"/>
          <w:b w:val="0"/>
          <w:noProof/>
          <w:color w:val="auto"/>
          <w:sz w:val="22"/>
          <w:szCs w:val="22"/>
        </w:rPr>
      </w:pPr>
      <w:r>
        <w:fldChar w:fldCharType="begin"/>
      </w:r>
      <w:r>
        <w:instrText xml:space="preserve"> TOC \o "1-3" \h \z \u </w:instrText>
      </w:r>
      <w:r>
        <w:fldChar w:fldCharType="separate"/>
      </w:r>
      <w:hyperlink w:anchor="_Toc20827460" w:history="1">
        <w:r w:rsidR="003C033F" w:rsidRPr="00403D7F">
          <w:rPr>
            <w:rStyle w:val="Hyperlink"/>
            <w:noProof/>
          </w:rPr>
          <w:t>1.</w:t>
        </w:r>
        <w:r w:rsidR="003C033F">
          <w:rPr>
            <w:rFonts w:asciiTheme="minorHAnsi" w:eastAsiaTheme="minorEastAsia" w:hAnsiTheme="minorHAnsi" w:cstheme="minorBidi"/>
            <w:b w:val="0"/>
            <w:noProof/>
            <w:color w:val="auto"/>
            <w:sz w:val="22"/>
            <w:szCs w:val="22"/>
          </w:rPr>
          <w:tab/>
        </w:r>
        <w:r w:rsidR="003C033F" w:rsidRPr="00403D7F">
          <w:rPr>
            <w:rStyle w:val="Hyperlink"/>
            <w:noProof/>
          </w:rPr>
          <w:t>Introduction</w:t>
        </w:r>
        <w:r w:rsidR="003C033F">
          <w:rPr>
            <w:noProof/>
            <w:webHidden/>
          </w:rPr>
          <w:tab/>
        </w:r>
        <w:r w:rsidR="003C033F">
          <w:rPr>
            <w:noProof/>
            <w:webHidden/>
          </w:rPr>
          <w:fldChar w:fldCharType="begin"/>
        </w:r>
        <w:r w:rsidR="003C033F">
          <w:rPr>
            <w:noProof/>
            <w:webHidden/>
          </w:rPr>
          <w:instrText xml:space="preserve"> PAGEREF _Toc20827460 \h </w:instrText>
        </w:r>
        <w:r w:rsidR="003C033F">
          <w:rPr>
            <w:noProof/>
            <w:webHidden/>
          </w:rPr>
        </w:r>
        <w:r w:rsidR="003C033F">
          <w:rPr>
            <w:noProof/>
            <w:webHidden/>
          </w:rPr>
          <w:fldChar w:fldCharType="separate"/>
        </w:r>
        <w:r w:rsidR="003C033F">
          <w:rPr>
            <w:noProof/>
            <w:webHidden/>
          </w:rPr>
          <w:t>1</w:t>
        </w:r>
        <w:r w:rsidR="003C033F">
          <w:rPr>
            <w:noProof/>
            <w:webHidden/>
          </w:rPr>
          <w:fldChar w:fldCharType="end"/>
        </w:r>
      </w:hyperlink>
    </w:p>
    <w:p w14:paraId="6B21D327" w14:textId="254C0688" w:rsidR="003C033F" w:rsidRDefault="003546D2">
      <w:pPr>
        <w:pStyle w:val="TOC2"/>
        <w:rPr>
          <w:rFonts w:asciiTheme="minorHAnsi" w:eastAsiaTheme="minorEastAsia" w:hAnsiTheme="minorHAnsi" w:cstheme="minorBidi"/>
          <w:b w:val="0"/>
          <w:noProof/>
          <w:color w:val="auto"/>
          <w:sz w:val="22"/>
          <w:szCs w:val="22"/>
        </w:rPr>
      </w:pPr>
      <w:hyperlink w:anchor="_Toc20827461" w:history="1">
        <w:r w:rsidR="003C033F" w:rsidRPr="00403D7F">
          <w:rPr>
            <w:rStyle w:val="Hyperlink"/>
            <w:noProof/>
          </w:rPr>
          <w:t>1.1.</w:t>
        </w:r>
        <w:r w:rsidR="003C033F">
          <w:rPr>
            <w:rFonts w:asciiTheme="minorHAnsi" w:eastAsiaTheme="minorEastAsia" w:hAnsiTheme="minorHAnsi" w:cstheme="minorBidi"/>
            <w:b w:val="0"/>
            <w:noProof/>
            <w:color w:val="auto"/>
            <w:sz w:val="22"/>
            <w:szCs w:val="22"/>
          </w:rPr>
          <w:tab/>
        </w:r>
        <w:r w:rsidR="003C033F" w:rsidRPr="00403D7F">
          <w:rPr>
            <w:rStyle w:val="Hyperlink"/>
            <w:noProof/>
          </w:rPr>
          <w:t>CAPRI Definition</w:t>
        </w:r>
        <w:r w:rsidR="003C033F">
          <w:rPr>
            <w:noProof/>
            <w:webHidden/>
          </w:rPr>
          <w:tab/>
        </w:r>
        <w:r w:rsidR="003C033F">
          <w:rPr>
            <w:noProof/>
            <w:webHidden/>
          </w:rPr>
          <w:fldChar w:fldCharType="begin"/>
        </w:r>
        <w:r w:rsidR="003C033F">
          <w:rPr>
            <w:noProof/>
            <w:webHidden/>
          </w:rPr>
          <w:instrText xml:space="preserve"> PAGEREF _Toc20827461 \h </w:instrText>
        </w:r>
        <w:r w:rsidR="003C033F">
          <w:rPr>
            <w:noProof/>
            <w:webHidden/>
          </w:rPr>
        </w:r>
        <w:r w:rsidR="003C033F">
          <w:rPr>
            <w:noProof/>
            <w:webHidden/>
          </w:rPr>
          <w:fldChar w:fldCharType="separate"/>
        </w:r>
        <w:r w:rsidR="003C033F">
          <w:rPr>
            <w:noProof/>
            <w:webHidden/>
          </w:rPr>
          <w:t>1</w:t>
        </w:r>
        <w:r w:rsidR="003C033F">
          <w:rPr>
            <w:noProof/>
            <w:webHidden/>
          </w:rPr>
          <w:fldChar w:fldCharType="end"/>
        </w:r>
      </w:hyperlink>
    </w:p>
    <w:p w14:paraId="0BAE7E7A" w14:textId="32788F50" w:rsidR="003C033F" w:rsidRDefault="003546D2">
      <w:pPr>
        <w:pStyle w:val="TOC2"/>
        <w:rPr>
          <w:rFonts w:asciiTheme="minorHAnsi" w:eastAsiaTheme="minorEastAsia" w:hAnsiTheme="minorHAnsi" w:cstheme="minorBidi"/>
          <w:b w:val="0"/>
          <w:noProof/>
          <w:color w:val="auto"/>
          <w:sz w:val="22"/>
          <w:szCs w:val="22"/>
        </w:rPr>
      </w:pPr>
      <w:hyperlink w:anchor="_Toc20827462" w:history="1">
        <w:r w:rsidR="003C033F" w:rsidRPr="00403D7F">
          <w:rPr>
            <w:rStyle w:val="Hyperlink"/>
            <w:noProof/>
          </w:rPr>
          <w:t>1.2.</w:t>
        </w:r>
        <w:r w:rsidR="003C033F">
          <w:rPr>
            <w:rFonts w:asciiTheme="minorHAnsi" w:eastAsiaTheme="minorEastAsia" w:hAnsiTheme="minorHAnsi" w:cstheme="minorBidi"/>
            <w:b w:val="0"/>
            <w:noProof/>
            <w:color w:val="auto"/>
            <w:sz w:val="22"/>
            <w:szCs w:val="22"/>
          </w:rPr>
          <w:tab/>
        </w:r>
        <w:r w:rsidR="003C033F" w:rsidRPr="00403D7F">
          <w:rPr>
            <w:rStyle w:val="Hyperlink"/>
            <w:noProof/>
          </w:rPr>
          <w:t>CAPRI Application Features</w:t>
        </w:r>
        <w:r w:rsidR="003C033F">
          <w:rPr>
            <w:noProof/>
            <w:webHidden/>
          </w:rPr>
          <w:tab/>
        </w:r>
        <w:r w:rsidR="003C033F">
          <w:rPr>
            <w:noProof/>
            <w:webHidden/>
          </w:rPr>
          <w:fldChar w:fldCharType="begin"/>
        </w:r>
        <w:r w:rsidR="003C033F">
          <w:rPr>
            <w:noProof/>
            <w:webHidden/>
          </w:rPr>
          <w:instrText xml:space="preserve"> PAGEREF _Toc20827462 \h </w:instrText>
        </w:r>
        <w:r w:rsidR="003C033F">
          <w:rPr>
            <w:noProof/>
            <w:webHidden/>
          </w:rPr>
        </w:r>
        <w:r w:rsidR="003C033F">
          <w:rPr>
            <w:noProof/>
            <w:webHidden/>
          </w:rPr>
          <w:fldChar w:fldCharType="separate"/>
        </w:r>
        <w:r w:rsidR="003C033F">
          <w:rPr>
            <w:noProof/>
            <w:webHidden/>
          </w:rPr>
          <w:t>1</w:t>
        </w:r>
        <w:r w:rsidR="003C033F">
          <w:rPr>
            <w:noProof/>
            <w:webHidden/>
          </w:rPr>
          <w:fldChar w:fldCharType="end"/>
        </w:r>
      </w:hyperlink>
    </w:p>
    <w:p w14:paraId="4036B2D0" w14:textId="032FD3CD" w:rsidR="003C033F" w:rsidRDefault="003546D2">
      <w:pPr>
        <w:pStyle w:val="TOC3"/>
        <w:rPr>
          <w:rFonts w:asciiTheme="minorHAnsi" w:eastAsiaTheme="minorEastAsia" w:hAnsiTheme="minorHAnsi" w:cstheme="minorBidi"/>
          <w:noProof/>
          <w:color w:val="auto"/>
          <w:sz w:val="22"/>
          <w:szCs w:val="22"/>
        </w:rPr>
      </w:pPr>
      <w:hyperlink w:anchor="_Toc20827463" w:history="1">
        <w:r w:rsidR="003C033F" w:rsidRPr="00403D7F">
          <w:rPr>
            <w:rStyle w:val="Hyperlink"/>
            <w:noProof/>
          </w:rPr>
          <w:t>1.2.1.</w:t>
        </w:r>
        <w:r w:rsidR="003C033F">
          <w:rPr>
            <w:rFonts w:asciiTheme="minorHAnsi" w:eastAsiaTheme="minorEastAsia" w:hAnsiTheme="minorHAnsi" w:cstheme="minorBidi"/>
            <w:noProof/>
            <w:color w:val="auto"/>
            <w:sz w:val="22"/>
            <w:szCs w:val="22"/>
          </w:rPr>
          <w:tab/>
        </w:r>
        <w:r w:rsidR="003C033F" w:rsidRPr="00403D7F">
          <w:rPr>
            <w:rStyle w:val="Hyperlink"/>
            <w:noProof/>
          </w:rPr>
          <w:t>Demographics</w:t>
        </w:r>
        <w:r w:rsidR="003C033F">
          <w:rPr>
            <w:noProof/>
            <w:webHidden/>
          </w:rPr>
          <w:tab/>
        </w:r>
        <w:r w:rsidR="003C033F">
          <w:rPr>
            <w:noProof/>
            <w:webHidden/>
          </w:rPr>
          <w:fldChar w:fldCharType="begin"/>
        </w:r>
        <w:r w:rsidR="003C033F">
          <w:rPr>
            <w:noProof/>
            <w:webHidden/>
          </w:rPr>
          <w:instrText xml:space="preserve"> PAGEREF _Toc20827463 \h </w:instrText>
        </w:r>
        <w:r w:rsidR="003C033F">
          <w:rPr>
            <w:noProof/>
            <w:webHidden/>
          </w:rPr>
        </w:r>
        <w:r w:rsidR="003C033F">
          <w:rPr>
            <w:noProof/>
            <w:webHidden/>
          </w:rPr>
          <w:fldChar w:fldCharType="separate"/>
        </w:r>
        <w:r w:rsidR="003C033F">
          <w:rPr>
            <w:noProof/>
            <w:webHidden/>
          </w:rPr>
          <w:t>1</w:t>
        </w:r>
        <w:r w:rsidR="003C033F">
          <w:rPr>
            <w:noProof/>
            <w:webHidden/>
          </w:rPr>
          <w:fldChar w:fldCharType="end"/>
        </w:r>
      </w:hyperlink>
    </w:p>
    <w:p w14:paraId="0D769AA6" w14:textId="215AF576" w:rsidR="003C033F" w:rsidRDefault="003546D2">
      <w:pPr>
        <w:pStyle w:val="TOC3"/>
        <w:rPr>
          <w:rFonts w:asciiTheme="minorHAnsi" w:eastAsiaTheme="minorEastAsia" w:hAnsiTheme="minorHAnsi" w:cstheme="minorBidi"/>
          <w:noProof/>
          <w:color w:val="auto"/>
          <w:sz w:val="22"/>
          <w:szCs w:val="22"/>
        </w:rPr>
      </w:pPr>
      <w:hyperlink w:anchor="_Toc20827464" w:history="1">
        <w:r w:rsidR="003C033F" w:rsidRPr="00403D7F">
          <w:rPr>
            <w:rStyle w:val="Hyperlink"/>
            <w:noProof/>
          </w:rPr>
          <w:t>1.2.2.</w:t>
        </w:r>
        <w:r w:rsidR="003C033F">
          <w:rPr>
            <w:rFonts w:asciiTheme="minorHAnsi" w:eastAsiaTheme="minorEastAsia" w:hAnsiTheme="minorHAnsi" w:cstheme="minorBidi"/>
            <w:noProof/>
            <w:color w:val="auto"/>
            <w:sz w:val="22"/>
            <w:szCs w:val="22"/>
          </w:rPr>
          <w:tab/>
        </w:r>
        <w:r w:rsidR="003C033F" w:rsidRPr="00403D7F">
          <w:rPr>
            <w:rStyle w:val="Hyperlink"/>
            <w:noProof/>
          </w:rPr>
          <w:t>C&amp;P Examination Functionality</w:t>
        </w:r>
        <w:r w:rsidR="003C033F">
          <w:rPr>
            <w:noProof/>
            <w:webHidden/>
          </w:rPr>
          <w:tab/>
        </w:r>
        <w:r w:rsidR="003C033F">
          <w:rPr>
            <w:noProof/>
            <w:webHidden/>
          </w:rPr>
          <w:fldChar w:fldCharType="begin"/>
        </w:r>
        <w:r w:rsidR="003C033F">
          <w:rPr>
            <w:noProof/>
            <w:webHidden/>
          </w:rPr>
          <w:instrText xml:space="preserve"> PAGEREF _Toc20827464 \h </w:instrText>
        </w:r>
        <w:r w:rsidR="003C033F">
          <w:rPr>
            <w:noProof/>
            <w:webHidden/>
          </w:rPr>
        </w:r>
        <w:r w:rsidR="003C033F">
          <w:rPr>
            <w:noProof/>
            <w:webHidden/>
          </w:rPr>
          <w:fldChar w:fldCharType="separate"/>
        </w:r>
        <w:r w:rsidR="003C033F">
          <w:rPr>
            <w:noProof/>
            <w:webHidden/>
          </w:rPr>
          <w:t>2</w:t>
        </w:r>
        <w:r w:rsidR="003C033F">
          <w:rPr>
            <w:noProof/>
            <w:webHidden/>
          </w:rPr>
          <w:fldChar w:fldCharType="end"/>
        </w:r>
      </w:hyperlink>
    </w:p>
    <w:p w14:paraId="1A1797EA" w14:textId="32CE1697" w:rsidR="003C033F" w:rsidRDefault="003546D2">
      <w:pPr>
        <w:pStyle w:val="TOC3"/>
        <w:rPr>
          <w:rFonts w:asciiTheme="minorHAnsi" w:eastAsiaTheme="minorEastAsia" w:hAnsiTheme="minorHAnsi" w:cstheme="minorBidi"/>
          <w:noProof/>
          <w:color w:val="auto"/>
          <w:sz w:val="22"/>
          <w:szCs w:val="22"/>
        </w:rPr>
      </w:pPr>
      <w:hyperlink w:anchor="_Toc20827465" w:history="1">
        <w:r w:rsidR="003C033F" w:rsidRPr="00403D7F">
          <w:rPr>
            <w:rStyle w:val="Hyperlink"/>
            <w:noProof/>
          </w:rPr>
          <w:t>1.2.3.</w:t>
        </w:r>
        <w:r w:rsidR="003C033F">
          <w:rPr>
            <w:rFonts w:asciiTheme="minorHAnsi" w:eastAsiaTheme="minorEastAsia" w:hAnsiTheme="minorHAnsi" w:cstheme="minorBidi"/>
            <w:noProof/>
            <w:color w:val="auto"/>
            <w:sz w:val="22"/>
            <w:szCs w:val="22"/>
          </w:rPr>
          <w:tab/>
        </w:r>
        <w:r w:rsidR="003C033F" w:rsidRPr="00403D7F">
          <w:rPr>
            <w:rStyle w:val="Hyperlink"/>
            <w:noProof/>
          </w:rPr>
          <w:t>Patient Records Navigation</w:t>
        </w:r>
        <w:r w:rsidR="003C033F">
          <w:rPr>
            <w:noProof/>
            <w:webHidden/>
          </w:rPr>
          <w:tab/>
        </w:r>
        <w:r w:rsidR="003C033F">
          <w:rPr>
            <w:noProof/>
            <w:webHidden/>
          </w:rPr>
          <w:fldChar w:fldCharType="begin"/>
        </w:r>
        <w:r w:rsidR="003C033F">
          <w:rPr>
            <w:noProof/>
            <w:webHidden/>
          </w:rPr>
          <w:instrText xml:space="preserve"> PAGEREF _Toc20827465 \h </w:instrText>
        </w:r>
        <w:r w:rsidR="003C033F">
          <w:rPr>
            <w:noProof/>
            <w:webHidden/>
          </w:rPr>
        </w:r>
        <w:r w:rsidR="003C033F">
          <w:rPr>
            <w:noProof/>
            <w:webHidden/>
          </w:rPr>
          <w:fldChar w:fldCharType="separate"/>
        </w:r>
        <w:r w:rsidR="003C033F">
          <w:rPr>
            <w:noProof/>
            <w:webHidden/>
          </w:rPr>
          <w:t>2</w:t>
        </w:r>
        <w:r w:rsidR="003C033F">
          <w:rPr>
            <w:noProof/>
            <w:webHidden/>
          </w:rPr>
          <w:fldChar w:fldCharType="end"/>
        </w:r>
      </w:hyperlink>
    </w:p>
    <w:p w14:paraId="162BBC09" w14:textId="681FB2D7" w:rsidR="003C033F" w:rsidRDefault="003546D2">
      <w:pPr>
        <w:pStyle w:val="TOC3"/>
        <w:rPr>
          <w:rFonts w:asciiTheme="minorHAnsi" w:eastAsiaTheme="minorEastAsia" w:hAnsiTheme="minorHAnsi" w:cstheme="minorBidi"/>
          <w:noProof/>
          <w:color w:val="auto"/>
          <w:sz w:val="22"/>
          <w:szCs w:val="22"/>
        </w:rPr>
      </w:pPr>
      <w:hyperlink w:anchor="_Toc20827466" w:history="1">
        <w:r w:rsidR="003C033F" w:rsidRPr="00403D7F">
          <w:rPr>
            <w:rStyle w:val="Hyperlink"/>
            <w:noProof/>
          </w:rPr>
          <w:t>1.2.4.</w:t>
        </w:r>
        <w:r w:rsidR="003C033F">
          <w:rPr>
            <w:rFonts w:asciiTheme="minorHAnsi" w:eastAsiaTheme="minorEastAsia" w:hAnsiTheme="minorHAnsi" w:cstheme="minorBidi"/>
            <w:noProof/>
            <w:color w:val="auto"/>
            <w:sz w:val="22"/>
            <w:szCs w:val="22"/>
          </w:rPr>
          <w:tab/>
        </w:r>
        <w:r w:rsidR="003C033F" w:rsidRPr="00403D7F">
          <w:rPr>
            <w:rStyle w:val="Hyperlink"/>
            <w:noProof/>
          </w:rPr>
          <w:t>Reports</w:t>
        </w:r>
        <w:r w:rsidR="003C033F">
          <w:rPr>
            <w:noProof/>
            <w:webHidden/>
          </w:rPr>
          <w:tab/>
        </w:r>
        <w:r w:rsidR="003C033F">
          <w:rPr>
            <w:noProof/>
            <w:webHidden/>
          </w:rPr>
          <w:fldChar w:fldCharType="begin"/>
        </w:r>
        <w:r w:rsidR="003C033F">
          <w:rPr>
            <w:noProof/>
            <w:webHidden/>
          </w:rPr>
          <w:instrText xml:space="preserve"> PAGEREF _Toc20827466 \h </w:instrText>
        </w:r>
        <w:r w:rsidR="003C033F">
          <w:rPr>
            <w:noProof/>
            <w:webHidden/>
          </w:rPr>
        </w:r>
        <w:r w:rsidR="003C033F">
          <w:rPr>
            <w:noProof/>
            <w:webHidden/>
          </w:rPr>
          <w:fldChar w:fldCharType="separate"/>
        </w:r>
        <w:r w:rsidR="003C033F">
          <w:rPr>
            <w:noProof/>
            <w:webHidden/>
          </w:rPr>
          <w:t>2</w:t>
        </w:r>
        <w:r w:rsidR="003C033F">
          <w:rPr>
            <w:noProof/>
            <w:webHidden/>
          </w:rPr>
          <w:fldChar w:fldCharType="end"/>
        </w:r>
      </w:hyperlink>
    </w:p>
    <w:p w14:paraId="26D95873" w14:textId="528497E7" w:rsidR="003C033F" w:rsidRDefault="003546D2">
      <w:pPr>
        <w:pStyle w:val="TOC3"/>
        <w:rPr>
          <w:rFonts w:asciiTheme="minorHAnsi" w:eastAsiaTheme="minorEastAsia" w:hAnsiTheme="minorHAnsi" w:cstheme="minorBidi"/>
          <w:noProof/>
          <w:color w:val="auto"/>
          <w:sz w:val="22"/>
          <w:szCs w:val="22"/>
        </w:rPr>
      </w:pPr>
      <w:hyperlink w:anchor="_Toc20827467" w:history="1">
        <w:r w:rsidR="003C033F" w:rsidRPr="00403D7F">
          <w:rPr>
            <w:rStyle w:val="Hyperlink"/>
            <w:noProof/>
          </w:rPr>
          <w:t>1.2.5.</w:t>
        </w:r>
        <w:r w:rsidR="003C033F">
          <w:rPr>
            <w:rFonts w:asciiTheme="minorHAnsi" w:eastAsiaTheme="minorEastAsia" w:hAnsiTheme="minorHAnsi" w:cstheme="minorBidi"/>
            <w:noProof/>
            <w:color w:val="auto"/>
            <w:sz w:val="22"/>
            <w:szCs w:val="22"/>
          </w:rPr>
          <w:tab/>
        </w:r>
        <w:r w:rsidR="003C033F" w:rsidRPr="00403D7F">
          <w:rPr>
            <w:rStyle w:val="Hyperlink"/>
            <w:noProof/>
          </w:rPr>
          <w:t>C&amp;P Exam Entry</w:t>
        </w:r>
        <w:r w:rsidR="003C033F">
          <w:rPr>
            <w:noProof/>
            <w:webHidden/>
          </w:rPr>
          <w:tab/>
        </w:r>
        <w:r w:rsidR="003C033F">
          <w:rPr>
            <w:noProof/>
            <w:webHidden/>
          </w:rPr>
          <w:fldChar w:fldCharType="begin"/>
        </w:r>
        <w:r w:rsidR="003C033F">
          <w:rPr>
            <w:noProof/>
            <w:webHidden/>
          </w:rPr>
          <w:instrText xml:space="preserve"> PAGEREF _Toc20827467 \h </w:instrText>
        </w:r>
        <w:r w:rsidR="003C033F">
          <w:rPr>
            <w:noProof/>
            <w:webHidden/>
          </w:rPr>
        </w:r>
        <w:r w:rsidR="003C033F">
          <w:rPr>
            <w:noProof/>
            <w:webHidden/>
          </w:rPr>
          <w:fldChar w:fldCharType="separate"/>
        </w:r>
        <w:r w:rsidR="003C033F">
          <w:rPr>
            <w:noProof/>
            <w:webHidden/>
          </w:rPr>
          <w:t>3</w:t>
        </w:r>
        <w:r w:rsidR="003C033F">
          <w:rPr>
            <w:noProof/>
            <w:webHidden/>
          </w:rPr>
          <w:fldChar w:fldCharType="end"/>
        </w:r>
      </w:hyperlink>
    </w:p>
    <w:p w14:paraId="7B22E993" w14:textId="5B565A44" w:rsidR="003C033F" w:rsidRDefault="003546D2">
      <w:pPr>
        <w:pStyle w:val="TOC2"/>
        <w:rPr>
          <w:rFonts w:asciiTheme="minorHAnsi" w:eastAsiaTheme="minorEastAsia" w:hAnsiTheme="minorHAnsi" w:cstheme="minorBidi"/>
          <w:b w:val="0"/>
          <w:noProof/>
          <w:color w:val="auto"/>
          <w:sz w:val="22"/>
          <w:szCs w:val="22"/>
        </w:rPr>
      </w:pPr>
      <w:hyperlink w:anchor="_Toc20827468" w:history="1">
        <w:r w:rsidR="003C033F" w:rsidRPr="00403D7F">
          <w:rPr>
            <w:rStyle w:val="Hyperlink"/>
            <w:noProof/>
          </w:rPr>
          <w:t>1.3.</w:t>
        </w:r>
        <w:r w:rsidR="003C033F">
          <w:rPr>
            <w:rFonts w:asciiTheme="minorHAnsi" w:eastAsiaTheme="minorEastAsia" w:hAnsiTheme="minorHAnsi" w:cstheme="minorBidi"/>
            <w:b w:val="0"/>
            <w:noProof/>
            <w:color w:val="auto"/>
            <w:sz w:val="22"/>
            <w:szCs w:val="22"/>
          </w:rPr>
          <w:tab/>
        </w:r>
        <w:r w:rsidR="003C033F" w:rsidRPr="00403D7F">
          <w:rPr>
            <w:rStyle w:val="Hyperlink"/>
            <w:noProof/>
          </w:rPr>
          <w:t>Additional Information</w:t>
        </w:r>
        <w:r w:rsidR="003C033F">
          <w:rPr>
            <w:noProof/>
            <w:webHidden/>
          </w:rPr>
          <w:tab/>
        </w:r>
        <w:r w:rsidR="003C033F">
          <w:rPr>
            <w:noProof/>
            <w:webHidden/>
          </w:rPr>
          <w:fldChar w:fldCharType="begin"/>
        </w:r>
        <w:r w:rsidR="003C033F">
          <w:rPr>
            <w:noProof/>
            <w:webHidden/>
          </w:rPr>
          <w:instrText xml:space="preserve"> PAGEREF _Toc20827468 \h </w:instrText>
        </w:r>
        <w:r w:rsidR="003C033F">
          <w:rPr>
            <w:noProof/>
            <w:webHidden/>
          </w:rPr>
        </w:r>
        <w:r w:rsidR="003C033F">
          <w:rPr>
            <w:noProof/>
            <w:webHidden/>
          </w:rPr>
          <w:fldChar w:fldCharType="separate"/>
        </w:r>
        <w:r w:rsidR="003C033F">
          <w:rPr>
            <w:noProof/>
            <w:webHidden/>
          </w:rPr>
          <w:t>3</w:t>
        </w:r>
        <w:r w:rsidR="003C033F">
          <w:rPr>
            <w:noProof/>
            <w:webHidden/>
          </w:rPr>
          <w:fldChar w:fldCharType="end"/>
        </w:r>
      </w:hyperlink>
    </w:p>
    <w:p w14:paraId="05679648" w14:textId="3F0DF918" w:rsidR="003C033F" w:rsidRDefault="003546D2">
      <w:pPr>
        <w:pStyle w:val="TOC3"/>
        <w:rPr>
          <w:rFonts w:asciiTheme="minorHAnsi" w:eastAsiaTheme="minorEastAsia" w:hAnsiTheme="minorHAnsi" w:cstheme="minorBidi"/>
          <w:noProof/>
          <w:color w:val="auto"/>
          <w:sz w:val="22"/>
          <w:szCs w:val="22"/>
        </w:rPr>
      </w:pPr>
      <w:hyperlink w:anchor="_Toc20827469" w:history="1">
        <w:r w:rsidR="003C033F" w:rsidRPr="00403D7F">
          <w:rPr>
            <w:rStyle w:val="Hyperlink"/>
            <w:noProof/>
          </w:rPr>
          <w:t>1.3.1.</w:t>
        </w:r>
        <w:r w:rsidR="003C033F">
          <w:rPr>
            <w:rFonts w:asciiTheme="minorHAnsi" w:eastAsiaTheme="minorEastAsia" w:hAnsiTheme="minorHAnsi" w:cstheme="minorBidi"/>
            <w:noProof/>
            <w:color w:val="auto"/>
            <w:sz w:val="22"/>
            <w:szCs w:val="22"/>
          </w:rPr>
          <w:tab/>
        </w:r>
        <w:r w:rsidR="003C033F" w:rsidRPr="00403D7F">
          <w:rPr>
            <w:rStyle w:val="Hyperlink"/>
            <w:noProof/>
          </w:rPr>
          <w:t>Email Address</w:t>
        </w:r>
        <w:r w:rsidR="003C033F">
          <w:rPr>
            <w:noProof/>
            <w:webHidden/>
          </w:rPr>
          <w:tab/>
        </w:r>
        <w:r w:rsidR="003C033F">
          <w:rPr>
            <w:noProof/>
            <w:webHidden/>
          </w:rPr>
          <w:fldChar w:fldCharType="begin"/>
        </w:r>
        <w:r w:rsidR="003C033F">
          <w:rPr>
            <w:noProof/>
            <w:webHidden/>
          </w:rPr>
          <w:instrText xml:space="preserve"> PAGEREF _Toc20827469 \h </w:instrText>
        </w:r>
        <w:r w:rsidR="003C033F">
          <w:rPr>
            <w:noProof/>
            <w:webHidden/>
          </w:rPr>
        </w:r>
        <w:r w:rsidR="003C033F">
          <w:rPr>
            <w:noProof/>
            <w:webHidden/>
          </w:rPr>
          <w:fldChar w:fldCharType="separate"/>
        </w:r>
        <w:r w:rsidR="003C033F">
          <w:rPr>
            <w:noProof/>
            <w:webHidden/>
          </w:rPr>
          <w:t>3</w:t>
        </w:r>
        <w:r w:rsidR="003C033F">
          <w:rPr>
            <w:noProof/>
            <w:webHidden/>
          </w:rPr>
          <w:fldChar w:fldCharType="end"/>
        </w:r>
      </w:hyperlink>
    </w:p>
    <w:p w14:paraId="71FCEE97" w14:textId="640B40B4" w:rsidR="003C033F" w:rsidRDefault="003546D2">
      <w:pPr>
        <w:pStyle w:val="TOC3"/>
        <w:rPr>
          <w:rFonts w:asciiTheme="minorHAnsi" w:eastAsiaTheme="minorEastAsia" w:hAnsiTheme="minorHAnsi" w:cstheme="minorBidi"/>
          <w:noProof/>
          <w:color w:val="auto"/>
          <w:sz w:val="22"/>
          <w:szCs w:val="22"/>
        </w:rPr>
      </w:pPr>
      <w:hyperlink w:anchor="_Toc20827470" w:history="1">
        <w:r w:rsidR="003C033F" w:rsidRPr="00403D7F">
          <w:rPr>
            <w:rStyle w:val="Hyperlink"/>
            <w:noProof/>
          </w:rPr>
          <w:t>1.3.2.</w:t>
        </w:r>
        <w:r w:rsidR="003C033F">
          <w:rPr>
            <w:rFonts w:asciiTheme="minorHAnsi" w:eastAsiaTheme="minorEastAsia" w:hAnsiTheme="minorHAnsi" w:cstheme="minorBidi"/>
            <w:noProof/>
            <w:color w:val="auto"/>
            <w:sz w:val="22"/>
            <w:szCs w:val="22"/>
          </w:rPr>
          <w:tab/>
        </w:r>
        <w:r w:rsidR="003C033F" w:rsidRPr="00403D7F">
          <w:rPr>
            <w:rStyle w:val="Hyperlink"/>
            <w:noProof/>
          </w:rPr>
          <w:t>Installation</w:t>
        </w:r>
        <w:r w:rsidR="003C033F">
          <w:rPr>
            <w:noProof/>
            <w:webHidden/>
          </w:rPr>
          <w:tab/>
        </w:r>
        <w:r w:rsidR="003C033F">
          <w:rPr>
            <w:noProof/>
            <w:webHidden/>
          </w:rPr>
          <w:fldChar w:fldCharType="begin"/>
        </w:r>
        <w:r w:rsidR="003C033F">
          <w:rPr>
            <w:noProof/>
            <w:webHidden/>
          </w:rPr>
          <w:instrText xml:space="preserve"> PAGEREF _Toc20827470 \h </w:instrText>
        </w:r>
        <w:r w:rsidR="003C033F">
          <w:rPr>
            <w:noProof/>
            <w:webHidden/>
          </w:rPr>
        </w:r>
        <w:r w:rsidR="003C033F">
          <w:rPr>
            <w:noProof/>
            <w:webHidden/>
          </w:rPr>
          <w:fldChar w:fldCharType="separate"/>
        </w:r>
        <w:r w:rsidR="003C033F">
          <w:rPr>
            <w:noProof/>
            <w:webHidden/>
          </w:rPr>
          <w:t>3</w:t>
        </w:r>
        <w:r w:rsidR="003C033F">
          <w:rPr>
            <w:noProof/>
            <w:webHidden/>
          </w:rPr>
          <w:fldChar w:fldCharType="end"/>
        </w:r>
      </w:hyperlink>
    </w:p>
    <w:p w14:paraId="0F5A1E08" w14:textId="0FABB73E" w:rsidR="003C033F" w:rsidRDefault="003546D2">
      <w:pPr>
        <w:pStyle w:val="TOC2"/>
        <w:rPr>
          <w:rFonts w:asciiTheme="minorHAnsi" w:eastAsiaTheme="minorEastAsia" w:hAnsiTheme="minorHAnsi" w:cstheme="minorBidi"/>
          <w:b w:val="0"/>
          <w:noProof/>
          <w:color w:val="auto"/>
          <w:sz w:val="22"/>
          <w:szCs w:val="22"/>
        </w:rPr>
      </w:pPr>
      <w:hyperlink w:anchor="_Toc20827471" w:history="1">
        <w:r w:rsidR="003C033F" w:rsidRPr="00403D7F">
          <w:rPr>
            <w:rStyle w:val="Hyperlink"/>
            <w:noProof/>
          </w:rPr>
          <w:t>1.4.</w:t>
        </w:r>
        <w:r w:rsidR="003C033F">
          <w:rPr>
            <w:rFonts w:asciiTheme="minorHAnsi" w:eastAsiaTheme="minorEastAsia" w:hAnsiTheme="minorHAnsi" w:cstheme="minorBidi"/>
            <w:b w:val="0"/>
            <w:noProof/>
            <w:color w:val="auto"/>
            <w:sz w:val="22"/>
            <w:szCs w:val="22"/>
          </w:rPr>
          <w:tab/>
        </w:r>
        <w:r w:rsidR="003C033F" w:rsidRPr="00403D7F">
          <w:rPr>
            <w:rStyle w:val="Hyperlink"/>
            <w:noProof/>
          </w:rPr>
          <w:t>Add/Remove Medical Centers</w:t>
        </w:r>
        <w:r w:rsidR="003C033F">
          <w:rPr>
            <w:noProof/>
            <w:webHidden/>
          </w:rPr>
          <w:tab/>
        </w:r>
        <w:r w:rsidR="003C033F">
          <w:rPr>
            <w:noProof/>
            <w:webHidden/>
          </w:rPr>
          <w:fldChar w:fldCharType="begin"/>
        </w:r>
        <w:r w:rsidR="003C033F">
          <w:rPr>
            <w:noProof/>
            <w:webHidden/>
          </w:rPr>
          <w:instrText xml:space="preserve"> PAGEREF _Toc20827471 \h </w:instrText>
        </w:r>
        <w:r w:rsidR="003C033F">
          <w:rPr>
            <w:noProof/>
            <w:webHidden/>
          </w:rPr>
        </w:r>
        <w:r w:rsidR="003C033F">
          <w:rPr>
            <w:noProof/>
            <w:webHidden/>
          </w:rPr>
          <w:fldChar w:fldCharType="separate"/>
        </w:r>
        <w:r w:rsidR="003C033F">
          <w:rPr>
            <w:noProof/>
            <w:webHidden/>
          </w:rPr>
          <w:t>4</w:t>
        </w:r>
        <w:r w:rsidR="003C033F">
          <w:rPr>
            <w:noProof/>
            <w:webHidden/>
          </w:rPr>
          <w:fldChar w:fldCharType="end"/>
        </w:r>
      </w:hyperlink>
    </w:p>
    <w:p w14:paraId="0F3EC019" w14:textId="60EA5940" w:rsidR="003C033F" w:rsidRDefault="003546D2">
      <w:pPr>
        <w:pStyle w:val="TOC2"/>
        <w:rPr>
          <w:rFonts w:asciiTheme="minorHAnsi" w:eastAsiaTheme="minorEastAsia" w:hAnsiTheme="minorHAnsi" w:cstheme="minorBidi"/>
          <w:b w:val="0"/>
          <w:noProof/>
          <w:color w:val="auto"/>
          <w:sz w:val="22"/>
          <w:szCs w:val="22"/>
        </w:rPr>
      </w:pPr>
      <w:hyperlink w:anchor="_Toc20827472" w:history="1">
        <w:r w:rsidR="003C033F" w:rsidRPr="00403D7F">
          <w:rPr>
            <w:rStyle w:val="Hyperlink"/>
            <w:noProof/>
          </w:rPr>
          <w:t>1.5.</w:t>
        </w:r>
        <w:r w:rsidR="003C033F">
          <w:rPr>
            <w:rFonts w:asciiTheme="minorHAnsi" w:eastAsiaTheme="minorEastAsia" w:hAnsiTheme="minorHAnsi" w:cstheme="minorBidi"/>
            <w:b w:val="0"/>
            <w:noProof/>
            <w:color w:val="auto"/>
            <w:sz w:val="22"/>
            <w:szCs w:val="22"/>
          </w:rPr>
          <w:tab/>
        </w:r>
        <w:r w:rsidR="003C033F" w:rsidRPr="00403D7F">
          <w:rPr>
            <w:rStyle w:val="Hyperlink"/>
            <w:noProof/>
          </w:rPr>
          <w:t>Logging On</w:t>
        </w:r>
        <w:r w:rsidR="003C033F">
          <w:rPr>
            <w:noProof/>
            <w:webHidden/>
          </w:rPr>
          <w:tab/>
        </w:r>
        <w:r w:rsidR="003C033F">
          <w:rPr>
            <w:noProof/>
            <w:webHidden/>
          </w:rPr>
          <w:fldChar w:fldCharType="begin"/>
        </w:r>
        <w:r w:rsidR="003C033F">
          <w:rPr>
            <w:noProof/>
            <w:webHidden/>
          </w:rPr>
          <w:instrText xml:space="preserve"> PAGEREF _Toc20827472 \h </w:instrText>
        </w:r>
        <w:r w:rsidR="003C033F">
          <w:rPr>
            <w:noProof/>
            <w:webHidden/>
          </w:rPr>
        </w:r>
        <w:r w:rsidR="003C033F">
          <w:rPr>
            <w:noProof/>
            <w:webHidden/>
          </w:rPr>
          <w:fldChar w:fldCharType="separate"/>
        </w:r>
        <w:r w:rsidR="003C033F">
          <w:rPr>
            <w:noProof/>
            <w:webHidden/>
          </w:rPr>
          <w:t>4</w:t>
        </w:r>
        <w:r w:rsidR="003C033F">
          <w:rPr>
            <w:noProof/>
            <w:webHidden/>
          </w:rPr>
          <w:fldChar w:fldCharType="end"/>
        </w:r>
      </w:hyperlink>
    </w:p>
    <w:p w14:paraId="755C327B" w14:textId="256ED6CF" w:rsidR="003C033F" w:rsidRDefault="003546D2">
      <w:pPr>
        <w:pStyle w:val="TOC3"/>
        <w:rPr>
          <w:rFonts w:asciiTheme="minorHAnsi" w:eastAsiaTheme="minorEastAsia" w:hAnsiTheme="minorHAnsi" w:cstheme="minorBidi"/>
          <w:noProof/>
          <w:color w:val="auto"/>
          <w:sz w:val="22"/>
          <w:szCs w:val="22"/>
        </w:rPr>
      </w:pPr>
      <w:hyperlink w:anchor="_Toc20827473" w:history="1">
        <w:r w:rsidR="003C033F" w:rsidRPr="00403D7F">
          <w:rPr>
            <w:rStyle w:val="Hyperlink"/>
            <w:noProof/>
          </w:rPr>
          <w:t>1.5.1.</w:t>
        </w:r>
        <w:r w:rsidR="003C033F">
          <w:rPr>
            <w:rFonts w:asciiTheme="minorHAnsi" w:eastAsiaTheme="minorEastAsia" w:hAnsiTheme="minorHAnsi" w:cstheme="minorBidi"/>
            <w:noProof/>
            <w:color w:val="auto"/>
            <w:sz w:val="22"/>
            <w:szCs w:val="22"/>
          </w:rPr>
          <w:tab/>
        </w:r>
        <w:r w:rsidR="003C033F" w:rsidRPr="00403D7F">
          <w:rPr>
            <w:rStyle w:val="Hyperlink"/>
            <w:noProof/>
          </w:rPr>
          <w:t>Non-CAPRI Remote Users</w:t>
        </w:r>
        <w:r w:rsidR="003C033F">
          <w:rPr>
            <w:noProof/>
            <w:webHidden/>
          </w:rPr>
          <w:tab/>
        </w:r>
        <w:r w:rsidR="003C033F">
          <w:rPr>
            <w:noProof/>
            <w:webHidden/>
          </w:rPr>
          <w:fldChar w:fldCharType="begin"/>
        </w:r>
        <w:r w:rsidR="003C033F">
          <w:rPr>
            <w:noProof/>
            <w:webHidden/>
          </w:rPr>
          <w:instrText xml:space="preserve"> PAGEREF _Toc20827473 \h </w:instrText>
        </w:r>
        <w:r w:rsidR="003C033F">
          <w:rPr>
            <w:noProof/>
            <w:webHidden/>
          </w:rPr>
        </w:r>
        <w:r w:rsidR="003C033F">
          <w:rPr>
            <w:noProof/>
            <w:webHidden/>
          </w:rPr>
          <w:fldChar w:fldCharType="separate"/>
        </w:r>
        <w:r w:rsidR="003C033F">
          <w:rPr>
            <w:noProof/>
            <w:webHidden/>
          </w:rPr>
          <w:t>4</w:t>
        </w:r>
        <w:r w:rsidR="003C033F">
          <w:rPr>
            <w:noProof/>
            <w:webHidden/>
          </w:rPr>
          <w:fldChar w:fldCharType="end"/>
        </w:r>
      </w:hyperlink>
    </w:p>
    <w:p w14:paraId="6D0989BF" w14:textId="7E1A1337" w:rsidR="003C033F" w:rsidRDefault="003546D2">
      <w:pPr>
        <w:pStyle w:val="TOC3"/>
        <w:rPr>
          <w:rFonts w:asciiTheme="minorHAnsi" w:eastAsiaTheme="minorEastAsia" w:hAnsiTheme="minorHAnsi" w:cstheme="minorBidi"/>
          <w:noProof/>
          <w:color w:val="auto"/>
          <w:sz w:val="22"/>
          <w:szCs w:val="22"/>
        </w:rPr>
      </w:pPr>
      <w:hyperlink w:anchor="_Toc20827474" w:history="1">
        <w:r w:rsidR="003C033F" w:rsidRPr="00403D7F">
          <w:rPr>
            <w:rStyle w:val="Hyperlink"/>
            <w:noProof/>
          </w:rPr>
          <w:t>1.5.2.</w:t>
        </w:r>
        <w:r w:rsidR="003C033F">
          <w:rPr>
            <w:rFonts w:asciiTheme="minorHAnsi" w:eastAsiaTheme="minorEastAsia" w:hAnsiTheme="minorHAnsi" w:cstheme="minorBidi"/>
            <w:noProof/>
            <w:color w:val="auto"/>
            <w:sz w:val="22"/>
            <w:szCs w:val="22"/>
          </w:rPr>
          <w:tab/>
        </w:r>
        <w:r w:rsidR="003C033F" w:rsidRPr="00403D7F">
          <w:rPr>
            <w:rStyle w:val="Hyperlink"/>
            <w:noProof/>
          </w:rPr>
          <w:t>Regional Office (RO) CAPRI Remote Users</w:t>
        </w:r>
        <w:r w:rsidR="003C033F">
          <w:rPr>
            <w:noProof/>
            <w:webHidden/>
          </w:rPr>
          <w:tab/>
        </w:r>
        <w:r w:rsidR="003C033F">
          <w:rPr>
            <w:noProof/>
            <w:webHidden/>
          </w:rPr>
          <w:fldChar w:fldCharType="begin"/>
        </w:r>
        <w:r w:rsidR="003C033F">
          <w:rPr>
            <w:noProof/>
            <w:webHidden/>
          </w:rPr>
          <w:instrText xml:space="preserve"> PAGEREF _Toc20827474 \h </w:instrText>
        </w:r>
        <w:r w:rsidR="003C033F">
          <w:rPr>
            <w:noProof/>
            <w:webHidden/>
          </w:rPr>
        </w:r>
        <w:r w:rsidR="003C033F">
          <w:rPr>
            <w:noProof/>
            <w:webHidden/>
          </w:rPr>
          <w:fldChar w:fldCharType="separate"/>
        </w:r>
        <w:r w:rsidR="003C033F">
          <w:rPr>
            <w:noProof/>
            <w:webHidden/>
          </w:rPr>
          <w:t>6</w:t>
        </w:r>
        <w:r w:rsidR="003C033F">
          <w:rPr>
            <w:noProof/>
            <w:webHidden/>
          </w:rPr>
          <w:fldChar w:fldCharType="end"/>
        </w:r>
      </w:hyperlink>
    </w:p>
    <w:p w14:paraId="21F66856" w14:textId="01C7854E" w:rsidR="003C033F" w:rsidRDefault="003546D2">
      <w:pPr>
        <w:pStyle w:val="TOC3"/>
        <w:rPr>
          <w:rFonts w:asciiTheme="minorHAnsi" w:eastAsiaTheme="minorEastAsia" w:hAnsiTheme="minorHAnsi" w:cstheme="minorBidi"/>
          <w:noProof/>
          <w:color w:val="auto"/>
          <w:sz w:val="22"/>
          <w:szCs w:val="22"/>
        </w:rPr>
      </w:pPr>
      <w:hyperlink w:anchor="_Toc20827475" w:history="1">
        <w:r w:rsidR="003C033F" w:rsidRPr="00403D7F">
          <w:rPr>
            <w:rStyle w:val="Hyperlink"/>
            <w:noProof/>
          </w:rPr>
          <w:t>1.5.3.</w:t>
        </w:r>
        <w:r w:rsidR="003C033F">
          <w:rPr>
            <w:rFonts w:asciiTheme="minorHAnsi" w:eastAsiaTheme="minorEastAsia" w:hAnsiTheme="minorHAnsi" w:cstheme="minorBidi"/>
            <w:noProof/>
            <w:color w:val="auto"/>
            <w:sz w:val="22"/>
            <w:szCs w:val="22"/>
          </w:rPr>
          <w:tab/>
        </w:r>
        <w:r w:rsidR="003C033F" w:rsidRPr="00403D7F">
          <w:rPr>
            <w:rStyle w:val="Hyperlink"/>
            <w:noProof/>
          </w:rPr>
          <w:t>Terminal Server Users</w:t>
        </w:r>
        <w:r w:rsidR="003C033F">
          <w:rPr>
            <w:noProof/>
            <w:webHidden/>
          </w:rPr>
          <w:tab/>
        </w:r>
        <w:r w:rsidR="003C033F">
          <w:rPr>
            <w:noProof/>
            <w:webHidden/>
          </w:rPr>
          <w:fldChar w:fldCharType="begin"/>
        </w:r>
        <w:r w:rsidR="003C033F">
          <w:rPr>
            <w:noProof/>
            <w:webHidden/>
          </w:rPr>
          <w:instrText xml:space="preserve"> PAGEREF _Toc20827475 \h </w:instrText>
        </w:r>
        <w:r w:rsidR="003C033F">
          <w:rPr>
            <w:noProof/>
            <w:webHidden/>
          </w:rPr>
        </w:r>
        <w:r w:rsidR="003C033F">
          <w:rPr>
            <w:noProof/>
            <w:webHidden/>
          </w:rPr>
          <w:fldChar w:fldCharType="separate"/>
        </w:r>
        <w:r w:rsidR="003C033F">
          <w:rPr>
            <w:noProof/>
            <w:webHidden/>
          </w:rPr>
          <w:t>9</w:t>
        </w:r>
        <w:r w:rsidR="003C033F">
          <w:rPr>
            <w:noProof/>
            <w:webHidden/>
          </w:rPr>
          <w:fldChar w:fldCharType="end"/>
        </w:r>
      </w:hyperlink>
    </w:p>
    <w:p w14:paraId="050D8024" w14:textId="39DB36CB" w:rsidR="003C033F" w:rsidRDefault="003546D2">
      <w:pPr>
        <w:pStyle w:val="TOC3"/>
        <w:rPr>
          <w:rFonts w:asciiTheme="minorHAnsi" w:eastAsiaTheme="minorEastAsia" w:hAnsiTheme="minorHAnsi" w:cstheme="minorBidi"/>
          <w:noProof/>
          <w:color w:val="auto"/>
          <w:sz w:val="22"/>
          <w:szCs w:val="22"/>
        </w:rPr>
      </w:pPr>
      <w:hyperlink w:anchor="_Toc20827476" w:history="1">
        <w:r w:rsidR="003C033F" w:rsidRPr="00403D7F">
          <w:rPr>
            <w:rStyle w:val="Hyperlink"/>
            <w:noProof/>
          </w:rPr>
          <w:t>1.5.4.</w:t>
        </w:r>
        <w:r w:rsidR="003C033F">
          <w:rPr>
            <w:rFonts w:asciiTheme="minorHAnsi" w:eastAsiaTheme="minorEastAsia" w:hAnsiTheme="minorHAnsi" w:cstheme="minorBidi"/>
            <w:noProof/>
            <w:color w:val="auto"/>
            <w:sz w:val="22"/>
            <w:szCs w:val="22"/>
          </w:rPr>
          <w:tab/>
        </w:r>
        <w:r w:rsidR="003C033F" w:rsidRPr="00403D7F">
          <w:rPr>
            <w:rStyle w:val="Hyperlink"/>
            <w:noProof/>
          </w:rPr>
          <w:t>CAPRI News</w:t>
        </w:r>
        <w:r w:rsidR="003C033F">
          <w:rPr>
            <w:noProof/>
            <w:webHidden/>
          </w:rPr>
          <w:tab/>
        </w:r>
        <w:r w:rsidR="003C033F">
          <w:rPr>
            <w:noProof/>
            <w:webHidden/>
          </w:rPr>
          <w:fldChar w:fldCharType="begin"/>
        </w:r>
        <w:r w:rsidR="003C033F">
          <w:rPr>
            <w:noProof/>
            <w:webHidden/>
          </w:rPr>
          <w:instrText xml:space="preserve"> PAGEREF _Toc20827476 \h </w:instrText>
        </w:r>
        <w:r w:rsidR="003C033F">
          <w:rPr>
            <w:noProof/>
            <w:webHidden/>
          </w:rPr>
        </w:r>
        <w:r w:rsidR="003C033F">
          <w:rPr>
            <w:noProof/>
            <w:webHidden/>
          </w:rPr>
          <w:fldChar w:fldCharType="separate"/>
        </w:r>
        <w:r w:rsidR="003C033F">
          <w:rPr>
            <w:noProof/>
            <w:webHidden/>
          </w:rPr>
          <w:t>10</w:t>
        </w:r>
        <w:r w:rsidR="003C033F">
          <w:rPr>
            <w:noProof/>
            <w:webHidden/>
          </w:rPr>
          <w:fldChar w:fldCharType="end"/>
        </w:r>
      </w:hyperlink>
    </w:p>
    <w:p w14:paraId="71F990D5" w14:textId="2B9CD4EE" w:rsidR="003C033F" w:rsidRDefault="003546D2">
      <w:pPr>
        <w:pStyle w:val="TOC3"/>
        <w:rPr>
          <w:rFonts w:asciiTheme="minorHAnsi" w:eastAsiaTheme="minorEastAsia" w:hAnsiTheme="minorHAnsi" w:cstheme="minorBidi"/>
          <w:noProof/>
          <w:color w:val="auto"/>
          <w:sz w:val="22"/>
          <w:szCs w:val="22"/>
        </w:rPr>
      </w:pPr>
      <w:hyperlink w:anchor="_Toc20827477" w:history="1">
        <w:r w:rsidR="003C033F" w:rsidRPr="00403D7F">
          <w:rPr>
            <w:rStyle w:val="Hyperlink"/>
            <w:noProof/>
          </w:rPr>
          <w:t>1.5.5.</w:t>
        </w:r>
        <w:r w:rsidR="003C033F">
          <w:rPr>
            <w:rFonts w:asciiTheme="minorHAnsi" w:eastAsiaTheme="minorEastAsia" w:hAnsiTheme="minorHAnsi" w:cstheme="minorBidi"/>
            <w:noProof/>
            <w:color w:val="auto"/>
            <w:sz w:val="22"/>
            <w:szCs w:val="22"/>
          </w:rPr>
          <w:tab/>
        </w:r>
        <w:r w:rsidR="003C033F" w:rsidRPr="00403D7F">
          <w:rPr>
            <w:rStyle w:val="Hyperlink"/>
            <w:noProof/>
          </w:rPr>
          <w:t>CAPRI Alerts</w:t>
        </w:r>
        <w:r w:rsidR="003C033F">
          <w:rPr>
            <w:noProof/>
            <w:webHidden/>
          </w:rPr>
          <w:tab/>
        </w:r>
        <w:r w:rsidR="003C033F">
          <w:rPr>
            <w:noProof/>
            <w:webHidden/>
          </w:rPr>
          <w:fldChar w:fldCharType="begin"/>
        </w:r>
        <w:r w:rsidR="003C033F">
          <w:rPr>
            <w:noProof/>
            <w:webHidden/>
          </w:rPr>
          <w:instrText xml:space="preserve"> PAGEREF _Toc20827477 \h </w:instrText>
        </w:r>
        <w:r w:rsidR="003C033F">
          <w:rPr>
            <w:noProof/>
            <w:webHidden/>
          </w:rPr>
        </w:r>
        <w:r w:rsidR="003C033F">
          <w:rPr>
            <w:noProof/>
            <w:webHidden/>
          </w:rPr>
          <w:fldChar w:fldCharType="separate"/>
        </w:r>
        <w:r w:rsidR="003C033F">
          <w:rPr>
            <w:noProof/>
            <w:webHidden/>
          </w:rPr>
          <w:t>10</w:t>
        </w:r>
        <w:r w:rsidR="003C033F">
          <w:rPr>
            <w:noProof/>
            <w:webHidden/>
          </w:rPr>
          <w:fldChar w:fldCharType="end"/>
        </w:r>
      </w:hyperlink>
    </w:p>
    <w:p w14:paraId="0E363E95" w14:textId="4CE6A442" w:rsidR="003C033F" w:rsidRDefault="003546D2">
      <w:pPr>
        <w:pStyle w:val="TOC3"/>
        <w:rPr>
          <w:rFonts w:asciiTheme="minorHAnsi" w:eastAsiaTheme="minorEastAsia" w:hAnsiTheme="minorHAnsi" w:cstheme="minorBidi"/>
          <w:noProof/>
          <w:color w:val="auto"/>
          <w:sz w:val="22"/>
          <w:szCs w:val="22"/>
        </w:rPr>
      </w:pPr>
      <w:hyperlink w:anchor="_Toc20827478" w:history="1">
        <w:r w:rsidR="003C033F" w:rsidRPr="00403D7F">
          <w:rPr>
            <w:rStyle w:val="Hyperlink"/>
            <w:noProof/>
          </w:rPr>
          <w:t>1.5.6.</w:t>
        </w:r>
        <w:r w:rsidR="003C033F">
          <w:rPr>
            <w:rFonts w:asciiTheme="minorHAnsi" w:eastAsiaTheme="minorEastAsia" w:hAnsiTheme="minorHAnsi" w:cstheme="minorBidi"/>
            <w:noProof/>
            <w:color w:val="auto"/>
            <w:sz w:val="22"/>
            <w:szCs w:val="22"/>
          </w:rPr>
          <w:tab/>
        </w:r>
        <w:r w:rsidR="003C033F" w:rsidRPr="00403D7F">
          <w:rPr>
            <w:rStyle w:val="Hyperlink"/>
            <w:noProof/>
          </w:rPr>
          <w:t>CAPRI Help – Online Feature</w:t>
        </w:r>
        <w:r w:rsidR="003C033F">
          <w:rPr>
            <w:noProof/>
            <w:webHidden/>
          </w:rPr>
          <w:tab/>
        </w:r>
        <w:r w:rsidR="003C033F">
          <w:rPr>
            <w:noProof/>
            <w:webHidden/>
          </w:rPr>
          <w:fldChar w:fldCharType="begin"/>
        </w:r>
        <w:r w:rsidR="003C033F">
          <w:rPr>
            <w:noProof/>
            <w:webHidden/>
          </w:rPr>
          <w:instrText xml:space="preserve"> PAGEREF _Toc20827478 \h </w:instrText>
        </w:r>
        <w:r w:rsidR="003C033F">
          <w:rPr>
            <w:noProof/>
            <w:webHidden/>
          </w:rPr>
        </w:r>
        <w:r w:rsidR="003C033F">
          <w:rPr>
            <w:noProof/>
            <w:webHidden/>
          </w:rPr>
          <w:fldChar w:fldCharType="separate"/>
        </w:r>
        <w:r w:rsidR="003C033F">
          <w:rPr>
            <w:noProof/>
            <w:webHidden/>
          </w:rPr>
          <w:t>13</w:t>
        </w:r>
        <w:r w:rsidR="003C033F">
          <w:rPr>
            <w:noProof/>
            <w:webHidden/>
          </w:rPr>
          <w:fldChar w:fldCharType="end"/>
        </w:r>
      </w:hyperlink>
    </w:p>
    <w:p w14:paraId="520B8FB4" w14:textId="50526728" w:rsidR="003C033F" w:rsidRDefault="003546D2">
      <w:pPr>
        <w:pStyle w:val="TOC1"/>
        <w:rPr>
          <w:rFonts w:asciiTheme="minorHAnsi" w:eastAsiaTheme="minorEastAsia" w:hAnsiTheme="minorHAnsi" w:cstheme="minorBidi"/>
          <w:b w:val="0"/>
          <w:noProof/>
          <w:color w:val="auto"/>
          <w:sz w:val="22"/>
          <w:szCs w:val="22"/>
        </w:rPr>
      </w:pPr>
      <w:hyperlink w:anchor="_Toc20827479" w:history="1">
        <w:r w:rsidR="003C033F" w:rsidRPr="00403D7F">
          <w:rPr>
            <w:rStyle w:val="Hyperlink"/>
            <w:noProof/>
          </w:rPr>
          <w:t>2.</w:t>
        </w:r>
        <w:r w:rsidR="003C033F">
          <w:rPr>
            <w:rFonts w:asciiTheme="minorHAnsi" w:eastAsiaTheme="minorEastAsia" w:hAnsiTheme="minorHAnsi" w:cstheme="minorBidi"/>
            <w:b w:val="0"/>
            <w:noProof/>
            <w:color w:val="auto"/>
            <w:sz w:val="22"/>
            <w:szCs w:val="22"/>
          </w:rPr>
          <w:tab/>
        </w:r>
        <w:r w:rsidR="003C033F" w:rsidRPr="00403D7F">
          <w:rPr>
            <w:rStyle w:val="Hyperlink"/>
            <w:noProof/>
          </w:rPr>
          <w:t>CAPRI – Using the Software</w:t>
        </w:r>
        <w:r w:rsidR="003C033F">
          <w:rPr>
            <w:noProof/>
            <w:webHidden/>
          </w:rPr>
          <w:tab/>
        </w:r>
        <w:r w:rsidR="003C033F">
          <w:rPr>
            <w:noProof/>
            <w:webHidden/>
          </w:rPr>
          <w:fldChar w:fldCharType="begin"/>
        </w:r>
        <w:r w:rsidR="003C033F">
          <w:rPr>
            <w:noProof/>
            <w:webHidden/>
          </w:rPr>
          <w:instrText xml:space="preserve"> PAGEREF _Toc20827479 \h </w:instrText>
        </w:r>
        <w:r w:rsidR="003C033F">
          <w:rPr>
            <w:noProof/>
            <w:webHidden/>
          </w:rPr>
        </w:r>
        <w:r w:rsidR="003C033F">
          <w:rPr>
            <w:noProof/>
            <w:webHidden/>
          </w:rPr>
          <w:fldChar w:fldCharType="separate"/>
        </w:r>
        <w:r w:rsidR="003C033F">
          <w:rPr>
            <w:noProof/>
            <w:webHidden/>
          </w:rPr>
          <w:t>15</w:t>
        </w:r>
        <w:r w:rsidR="003C033F">
          <w:rPr>
            <w:noProof/>
            <w:webHidden/>
          </w:rPr>
          <w:fldChar w:fldCharType="end"/>
        </w:r>
      </w:hyperlink>
    </w:p>
    <w:p w14:paraId="2094C15D" w14:textId="4E95B44B" w:rsidR="003C033F" w:rsidRDefault="003546D2">
      <w:pPr>
        <w:pStyle w:val="TOC2"/>
        <w:rPr>
          <w:rFonts w:asciiTheme="minorHAnsi" w:eastAsiaTheme="minorEastAsia" w:hAnsiTheme="minorHAnsi" w:cstheme="minorBidi"/>
          <w:b w:val="0"/>
          <w:noProof/>
          <w:color w:val="auto"/>
          <w:sz w:val="22"/>
          <w:szCs w:val="22"/>
        </w:rPr>
      </w:pPr>
      <w:hyperlink w:anchor="_Toc20827480" w:history="1">
        <w:r w:rsidR="003C033F" w:rsidRPr="00403D7F">
          <w:rPr>
            <w:rStyle w:val="Hyperlink"/>
            <w:noProof/>
          </w:rPr>
          <w:t>2.1.</w:t>
        </w:r>
        <w:r w:rsidR="003C033F">
          <w:rPr>
            <w:rFonts w:asciiTheme="minorHAnsi" w:eastAsiaTheme="minorEastAsia" w:hAnsiTheme="minorHAnsi" w:cstheme="minorBidi"/>
            <w:b w:val="0"/>
            <w:noProof/>
            <w:color w:val="auto"/>
            <w:sz w:val="22"/>
            <w:szCs w:val="22"/>
          </w:rPr>
          <w:tab/>
        </w:r>
        <w:r w:rsidR="003C033F" w:rsidRPr="00403D7F">
          <w:rPr>
            <w:rStyle w:val="Hyperlink"/>
            <w:noProof/>
          </w:rPr>
          <w:t>Patient Selector Screen or Patient Entry / Selection</w:t>
        </w:r>
        <w:r w:rsidR="003C033F">
          <w:rPr>
            <w:noProof/>
            <w:webHidden/>
          </w:rPr>
          <w:tab/>
        </w:r>
        <w:r w:rsidR="003C033F">
          <w:rPr>
            <w:noProof/>
            <w:webHidden/>
          </w:rPr>
          <w:fldChar w:fldCharType="begin"/>
        </w:r>
        <w:r w:rsidR="003C033F">
          <w:rPr>
            <w:noProof/>
            <w:webHidden/>
          </w:rPr>
          <w:instrText xml:space="preserve"> PAGEREF _Toc20827480 \h </w:instrText>
        </w:r>
        <w:r w:rsidR="003C033F">
          <w:rPr>
            <w:noProof/>
            <w:webHidden/>
          </w:rPr>
        </w:r>
        <w:r w:rsidR="003C033F">
          <w:rPr>
            <w:noProof/>
            <w:webHidden/>
          </w:rPr>
          <w:fldChar w:fldCharType="separate"/>
        </w:r>
        <w:r w:rsidR="003C033F">
          <w:rPr>
            <w:noProof/>
            <w:webHidden/>
          </w:rPr>
          <w:t>15</w:t>
        </w:r>
        <w:r w:rsidR="003C033F">
          <w:rPr>
            <w:noProof/>
            <w:webHidden/>
          </w:rPr>
          <w:fldChar w:fldCharType="end"/>
        </w:r>
      </w:hyperlink>
    </w:p>
    <w:p w14:paraId="05CABF84" w14:textId="1A75A9E6" w:rsidR="003C033F" w:rsidRDefault="003546D2">
      <w:pPr>
        <w:pStyle w:val="TOC3"/>
        <w:rPr>
          <w:rFonts w:asciiTheme="minorHAnsi" w:eastAsiaTheme="minorEastAsia" w:hAnsiTheme="minorHAnsi" w:cstheme="minorBidi"/>
          <w:noProof/>
          <w:color w:val="auto"/>
          <w:sz w:val="22"/>
          <w:szCs w:val="22"/>
        </w:rPr>
      </w:pPr>
      <w:hyperlink w:anchor="_Toc20827481" w:history="1">
        <w:r w:rsidR="003C033F" w:rsidRPr="00403D7F">
          <w:rPr>
            <w:rStyle w:val="Hyperlink"/>
            <w:noProof/>
          </w:rPr>
          <w:t>2.1.1.</w:t>
        </w:r>
        <w:r w:rsidR="003C033F">
          <w:rPr>
            <w:rFonts w:asciiTheme="minorHAnsi" w:eastAsiaTheme="minorEastAsia" w:hAnsiTheme="minorHAnsi" w:cstheme="minorBidi"/>
            <w:noProof/>
            <w:color w:val="auto"/>
            <w:sz w:val="22"/>
            <w:szCs w:val="22"/>
          </w:rPr>
          <w:tab/>
        </w:r>
        <w:r w:rsidR="003C033F" w:rsidRPr="00403D7F">
          <w:rPr>
            <w:rStyle w:val="Hyperlink"/>
            <w:noProof/>
          </w:rPr>
          <w:t>Selecting a Patient / Veteran</w:t>
        </w:r>
        <w:r w:rsidR="003C033F">
          <w:rPr>
            <w:noProof/>
            <w:webHidden/>
          </w:rPr>
          <w:tab/>
        </w:r>
        <w:r w:rsidR="003C033F">
          <w:rPr>
            <w:noProof/>
            <w:webHidden/>
          </w:rPr>
          <w:fldChar w:fldCharType="begin"/>
        </w:r>
        <w:r w:rsidR="003C033F">
          <w:rPr>
            <w:noProof/>
            <w:webHidden/>
          </w:rPr>
          <w:instrText xml:space="preserve"> PAGEREF _Toc20827481 \h </w:instrText>
        </w:r>
        <w:r w:rsidR="003C033F">
          <w:rPr>
            <w:noProof/>
            <w:webHidden/>
          </w:rPr>
        </w:r>
        <w:r w:rsidR="003C033F">
          <w:rPr>
            <w:noProof/>
            <w:webHidden/>
          </w:rPr>
          <w:fldChar w:fldCharType="separate"/>
        </w:r>
        <w:r w:rsidR="003C033F">
          <w:rPr>
            <w:noProof/>
            <w:webHidden/>
          </w:rPr>
          <w:t>15</w:t>
        </w:r>
        <w:r w:rsidR="003C033F">
          <w:rPr>
            <w:noProof/>
            <w:webHidden/>
          </w:rPr>
          <w:fldChar w:fldCharType="end"/>
        </w:r>
      </w:hyperlink>
    </w:p>
    <w:p w14:paraId="4E21DD4E" w14:textId="4A12A356" w:rsidR="003C033F" w:rsidRDefault="003546D2">
      <w:pPr>
        <w:pStyle w:val="TOC3"/>
        <w:rPr>
          <w:rFonts w:asciiTheme="minorHAnsi" w:eastAsiaTheme="minorEastAsia" w:hAnsiTheme="minorHAnsi" w:cstheme="minorBidi"/>
          <w:noProof/>
          <w:color w:val="auto"/>
          <w:sz w:val="22"/>
          <w:szCs w:val="22"/>
        </w:rPr>
      </w:pPr>
      <w:hyperlink w:anchor="_Toc20827482" w:history="1">
        <w:r w:rsidR="003C033F" w:rsidRPr="00403D7F">
          <w:rPr>
            <w:rStyle w:val="Hyperlink"/>
            <w:noProof/>
          </w:rPr>
          <w:t>2.1.2.</w:t>
        </w:r>
        <w:r w:rsidR="003C033F">
          <w:rPr>
            <w:rFonts w:asciiTheme="minorHAnsi" w:eastAsiaTheme="minorEastAsia" w:hAnsiTheme="minorHAnsi" w:cstheme="minorBidi"/>
            <w:noProof/>
            <w:color w:val="auto"/>
            <w:sz w:val="22"/>
            <w:szCs w:val="22"/>
          </w:rPr>
          <w:tab/>
        </w:r>
        <w:r w:rsidR="003C033F" w:rsidRPr="00403D7F">
          <w:rPr>
            <w:rStyle w:val="Hyperlink"/>
            <w:noProof/>
          </w:rPr>
          <w:t>Sensitive Records</w:t>
        </w:r>
        <w:r w:rsidR="003C033F">
          <w:rPr>
            <w:noProof/>
            <w:webHidden/>
          </w:rPr>
          <w:tab/>
        </w:r>
        <w:r w:rsidR="003C033F">
          <w:rPr>
            <w:noProof/>
            <w:webHidden/>
          </w:rPr>
          <w:fldChar w:fldCharType="begin"/>
        </w:r>
        <w:r w:rsidR="003C033F">
          <w:rPr>
            <w:noProof/>
            <w:webHidden/>
          </w:rPr>
          <w:instrText xml:space="preserve"> PAGEREF _Toc20827482 \h </w:instrText>
        </w:r>
        <w:r w:rsidR="003C033F">
          <w:rPr>
            <w:noProof/>
            <w:webHidden/>
          </w:rPr>
        </w:r>
        <w:r w:rsidR="003C033F">
          <w:rPr>
            <w:noProof/>
            <w:webHidden/>
          </w:rPr>
          <w:fldChar w:fldCharType="separate"/>
        </w:r>
        <w:r w:rsidR="003C033F">
          <w:rPr>
            <w:noProof/>
            <w:webHidden/>
          </w:rPr>
          <w:t>17</w:t>
        </w:r>
        <w:r w:rsidR="003C033F">
          <w:rPr>
            <w:noProof/>
            <w:webHidden/>
          </w:rPr>
          <w:fldChar w:fldCharType="end"/>
        </w:r>
      </w:hyperlink>
    </w:p>
    <w:p w14:paraId="0433D594" w14:textId="2A4BCE29" w:rsidR="003C033F" w:rsidRDefault="003546D2">
      <w:pPr>
        <w:pStyle w:val="TOC3"/>
        <w:rPr>
          <w:rFonts w:asciiTheme="minorHAnsi" w:eastAsiaTheme="minorEastAsia" w:hAnsiTheme="minorHAnsi" w:cstheme="minorBidi"/>
          <w:noProof/>
          <w:color w:val="auto"/>
          <w:sz w:val="22"/>
          <w:szCs w:val="22"/>
        </w:rPr>
      </w:pPr>
      <w:hyperlink w:anchor="_Toc20827483" w:history="1">
        <w:r w:rsidR="003C033F" w:rsidRPr="00403D7F">
          <w:rPr>
            <w:rStyle w:val="Hyperlink"/>
            <w:noProof/>
          </w:rPr>
          <w:t>2.1.3.</w:t>
        </w:r>
        <w:r w:rsidR="003C033F">
          <w:rPr>
            <w:rFonts w:asciiTheme="minorHAnsi" w:eastAsiaTheme="minorEastAsia" w:hAnsiTheme="minorHAnsi" w:cstheme="minorBidi"/>
            <w:noProof/>
            <w:color w:val="auto"/>
            <w:sz w:val="22"/>
            <w:szCs w:val="22"/>
          </w:rPr>
          <w:tab/>
        </w:r>
        <w:r w:rsidR="003C033F" w:rsidRPr="00403D7F">
          <w:rPr>
            <w:rStyle w:val="Hyperlink"/>
            <w:noProof/>
          </w:rPr>
          <w:t>Entering a New Patient / Veteran</w:t>
        </w:r>
        <w:r w:rsidR="003C033F">
          <w:rPr>
            <w:noProof/>
            <w:webHidden/>
          </w:rPr>
          <w:tab/>
        </w:r>
        <w:r w:rsidR="003C033F">
          <w:rPr>
            <w:noProof/>
            <w:webHidden/>
          </w:rPr>
          <w:fldChar w:fldCharType="begin"/>
        </w:r>
        <w:r w:rsidR="003C033F">
          <w:rPr>
            <w:noProof/>
            <w:webHidden/>
          </w:rPr>
          <w:instrText xml:space="preserve"> PAGEREF _Toc20827483 \h </w:instrText>
        </w:r>
        <w:r w:rsidR="003C033F">
          <w:rPr>
            <w:noProof/>
            <w:webHidden/>
          </w:rPr>
        </w:r>
        <w:r w:rsidR="003C033F">
          <w:rPr>
            <w:noProof/>
            <w:webHidden/>
          </w:rPr>
          <w:fldChar w:fldCharType="separate"/>
        </w:r>
        <w:r w:rsidR="003C033F">
          <w:rPr>
            <w:noProof/>
            <w:webHidden/>
          </w:rPr>
          <w:t>18</w:t>
        </w:r>
        <w:r w:rsidR="003C033F">
          <w:rPr>
            <w:noProof/>
            <w:webHidden/>
          </w:rPr>
          <w:fldChar w:fldCharType="end"/>
        </w:r>
      </w:hyperlink>
    </w:p>
    <w:p w14:paraId="539532E1" w14:textId="2FCAAF66" w:rsidR="003C033F" w:rsidRDefault="003546D2">
      <w:pPr>
        <w:pStyle w:val="TOC3"/>
        <w:rPr>
          <w:rFonts w:asciiTheme="minorHAnsi" w:eastAsiaTheme="minorEastAsia" w:hAnsiTheme="minorHAnsi" w:cstheme="minorBidi"/>
          <w:noProof/>
          <w:color w:val="auto"/>
          <w:sz w:val="22"/>
          <w:szCs w:val="22"/>
        </w:rPr>
      </w:pPr>
      <w:hyperlink w:anchor="_Toc20827484" w:history="1">
        <w:r w:rsidR="003C033F" w:rsidRPr="00403D7F">
          <w:rPr>
            <w:rStyle w:val="Hyperlink"/>
            <w:noProof/>
          </w:rPr>
          <w:t>2.1.4.</w:t>
        </w:r>
        <w:r w:rsidR="003C033F">
          <w:rPr>
            <w:rFonts w:asciiTheme="minorHAnsi" w:eastAsiaTheme="minorEastAsia" w:hAnsiTheme="minorHAnsi" w:cstheme="minorBidi"/>
            <w:noProof/>
            <w:color w:val="auto"/>
            <w:sz w:val="22"/>
            <w:szCs w:val="22"/>
          </w:rPr>
          <w:tab/>
        </w:r>
        <w:r w:rsidR="003C033F" w:rsidRPr="00403D7F">
          <w:rPr>
            <w:rStyle w:val="Hyperlink"/>
            <w:noProof/>
          </w:rPr>
          <w:t>Other Facilities Visited by a Veteran</w:t>
        </w:r>
        <w:r w:rsidR="003C033F">
          <w:rPr>
            <w:noProof/>
            <w:webHidden/>
          </w:rPr>
          <w:tab/>
        </w:r>
        <w:r w:rsidR="003C033F">
          <w:rPr>
            <w:noProof/>
            <w:webHidden/>
          </w:rPr>
          <w:fldChar w:fldCharType="begin"/>
        </w:r>
        <w:r w:rsidR="003C033F">
          <w:rPr>
            <w:noProof/>
            <w:webHidden/>
          </w:rPr>
          <w:instrText xml:space="preserve"> PAGEREF _Toc20827484 \h </w:instrText>
        </w:r>
        <w:r w:rsidR="003C033F">
          <w:rPr>
            <w:noProof/>
            <w:webHidden/>
          </w:rPr>
        </w:r>
        <w:r w:rsidR="003C033F">
          <w:rPr>
            <w:noProof/>
            <w:webHidden/>
          </w:rPr>
          <w:fldChar w:fldCharType="separate"/>
        </w:r>
        <w:r w:rsidR="003C033F">
          <w:rPr>
            <w:noProof/>
            <w:webHidden/>
          </w:rPr>
          <w:t>25</w:t>
        </w:r>
        <w:r w:rsidR="003C033F">
          <w:rPr>
            <w:noProof/>
            <w:webHidden/>
          </w:rPr>
          <w:fldChar w:fldCharType="end"/>
        </w:r>
      </w:hyperlink>
    </w:p>
    <w:p w14:paraId="1DCDD0B6" w14:textId="07D32A7E" w:rsidR="003C033F" w:rsidRDefault="003546D2">
      <w:pPr>
        <w:pStyle w:val="TOC3"/>
        <w:rPr>
          <w:rFonts w:asciiTheme="minorHAnsi" w:eastAsiaTheme="minorEastAsia" w:hAnsiTheme="minorHAnsi" w:cstheme="minorBidi"/>
          <w:noProof/>
          <w:color w:val="auto"/>
          <w:sz w:val="22"/>
          <w:szCs w:val="22"/>
        </w:rPr>
      </w:pPr>
      <w:hyperlink w:anchor="_Toc20827485" w:history="1">
        <w:r w:rsidR="003C033F" w:rsidRPr="00403D7F">
          <w:rPr>
            <w:rStyle w:val="Hyperlink"/>
            <w:noProof/>
          </w:rPr>
          <w:t>2.1.5.</w:t>
        </w:r>
        <w:r w:rsidR="003C033F">
          <w:rPr>
            <w:rFonts w:asciiTheme="minorHAnsi" w:eastAsiaTheme="minorEastAsia" w:hAnsiTheme="minorHAnsi" w:cstheme="minorBidi"/>
            <w:noProof/>
            <w:color w:val="auto"/>
            <w:sz w:val="22"/>
            <w:szCs w:val="22"/>
          </w:rPr>
          <w:tab/>
        </w:r>
        <w:r w:rsidR="003C033F" w:rsidRPr="00403D7F">
          <w:rPr>
            <w:rStyle w:val="Hyperlink"/>
            <w:noProof/>
          </w:rPr>
          <w:t>Enterprise Patient/Veteran Search Function</w:t>
        </w:r>
        <w:r w:rsidR="003C033F">
          <w:rPr>
            <w:noProof/>
            <w:webHidden/>
          </w:rPr>
          <w:tab/>
        </w:r>
        <w:r w:rsidR="003C033F">
          <w:rPr>
            <w:noProof/>
            <w:webHidden/>
          </w:rPr>
          <w:fldChar w:fldCharType="begin"/>
        </w:r>
        <w:r w:rsidR="003C033F">
          <w:rPr>
            <w:noProof/>
            <w:webHidden/>
          </w:rPr>
          <w:instrText xml:space="preserve"> PAGEREF _Toc20827485 \h </w:instrText>
        </w:r>
        <w:r w:rsidR="003C033F">
          <w:rPr>
            <w:noProof/>
            <w:webHidden/>
          </w:rPr>
        </w:r>
        <w:r w:rsidR="003C033F">
          <w:rPr>
            <w:noProof/>
            <w:webHidden/>
          </w:rPr>
          <w:fldChar w:fldCharType="separate"/>
        </w:r>
        <w:r w:rsidR="003C033F">
          <w:rPr>
            <w:noProof/>
            <w:webHidden/>
          </w:rPr>
          <w:t>27</w:t>
        </w:r>
        <w:r w:rsidR="003C033F">
          <w:rPr>
            <w:noProof/>
            <w:webHidden/>
          </w:rPr>
          <w:fldChar w:fldCharType="end"/>
        </w:r>
      </w:hyperlink>
    </w:p>
    <w:p w14:paraId="7BCC89F7" w14:textId="3863EED6" w:rsidR="003C033F" w:rsidRDefault="003546D2">
      <w:pPr>
        <w:pStyle w:val="TOC2"/>
        <w:rPr>
          <w:rFonts w:asciiTheme="minorHAnsi" w:eastAsiaTheme="minorEastAsia" w:hAnsiTheme="minorHAnsi" w:cstheme="minorBidi"/>
          <w:b w:val="0"/>
          <w:noProof/>
          <w:color w:val="auto"/>
          <w:sz w:val="22"/>
          <w:szCs w:val="22"/>
        </w:rPr>
      </w:pPr>
      <w:hyperlink w:anchor="_Toc20827486" w:history="1">
        <w:r w:rsidR="003C033F" w:rsidRPr="00403D7F">
          <w:rPr>
            <w:rStyle w:val="Hyperlink"/>
            <w:noProof/>
          </w:rPr>
          <w:t>2.2.</w:t>
        </w:r>
        <w:r w:rsidR="003C033F">
          <w:rPr>
            <w:rFonts w:asciiTheme="minorHAnsi" w:eastAsiaTheme="minorEastAsia" w:hAnsiTheme="minorHAnsi" w:cstheme="minorBidi"/>
            <w:b w:val="0"/>
            <w:noProof/>
            <w:color w:val="auto"/>
            <w:sz w:val="22"/>
            <w:szCs w:val="22"/>
          </w:rPr>
          <w:tab/>
        </w:r>
        <w:r w:rsidR="003C033F" w:rsidRPr="00403D7F">
          <w:rPr>
            <w:rStyle w:val="Hyperlink"/>
            <w:noProof/>
          </w:rPr>
          <w:t>C&amp;P Exam Requests</w:t>
        </w:r>
        <w:r w:rsidR="003C033F">
          <w:rPr>
            <w:noProof/>
            <w:webHidden/>
          </w:rPr>
          <w:tab/>
        </w:r>
        <w:r w:rsidR="003C033F">
          <w:rPr>
            <w:noProof/>
            <w:webHidden/>
          </w:rPr>
          <w:fldChar w:fldCharType="begin"/>
        </w:r>
        <w:r w:rsidR="003C033F">
          <w:rPr>
            <w:noProof/>
            <w:webHidden/>
          </w:rPr>
          <w:instrText xml:space="preserve"> PAGEREF _Toc20827486 \h </w:instrText>
        </w:r>
        <w:r w:rsidR="003C033F">
          <w:rPr>
            <w:noProof/>
            <w:webHidden/>
          </w:rPr>
        </w:r>
        <w:r w:rsidR="003C033F">
          <w:rPr>
            <w:noProof/>
            <w:webHidden/>
          </w:rPr>
          <w:fldChar w:fldCharType="separate"/>
        </w:r>
        <w:r w:rsidR="003C033F">
          <w:rPr>
            <w:noProof/>
            <w:webHidden/>
          </w:rPr>
          <w:t>34</w:t>
        </w:r>
        <w:r w:rsidR="003C033F">
          <w:rPr>
            <w:noProof/>
            <w:webHidden/>
          </w:rPr>
          <w:fldChar w:fldCharType="end"/>
        </w:r>
      </w:hyperlink>
    </w:p>
    <w:p w14:paraId="70D5BD3E" w14:textId="127AF538" w:rsidR="003C033F" w:rsidRDefault="003546D2">
      <w:pPr>
        <w:pStyle w:val="TOC3"/>
        <w:rPr>
          <w:rFonts w:asciiTheme="minorHAnsi" w:eastAsiaTheme="minorEastAsia" w:hAnsiTheme="minorHAnsi" w:cstheme="minorBidi"/>
          <w:noProof/>
          <w:color w:val="auto"/>
          <w:sz w:val="22"/>
          <w:szCs w:val="22"/>
        </w:rPr>
      </w:pPr>
      <w:hyperlink w:anchor="_Toc20827487" w:history="1">
        <w:r w:rsidR="003C033F" w:rsidRPr="00403D7F">
          <w:rPr>
            <w:rStyle w:val="Hyperlink"/>
            <w:noProof/>
          </w:rPr>
          <w:t>2.2.1.</w:t>
        </w:r>
        <w:r w:rsidR="003C033F">
          <w:rPr>
            <w:rFonts w:asciiTheme="minorHAnsi" w:eastAsiaTheme="minorEastAsia" w:hAnsiTheme="minorHAnsi" w:cstheme="minorBidi"/>
            <w:noProof/>
            <w:color w:val="auto"/>
            <w:sz w:val="22"/>
            <w:szCs w:val="22"/>
          </w:rPr>
          <w:tab/>
        </w:r>
        <w:r w:rsidR="003C033F" w:rsidRPr="00403D7F">
          <w:rPr>
            <w:rStyle w:val="Hyperlink"/>
            <w:noProof/>
          </w:rPr>
          <w:t>View/Edit Selected Request</w:t>
        </w:r>
        <w:r w:rsidR="003C033F">
          <w:rPr>
            <w:noProof/>
            <w:webHidden/>
          </w:rPr>
          <w:tab/>
        </w:r>
        <w:r w:rsidR="003C033F">
          <w:rPr>
            <w:noProof/>
            <w:webHidden/>
          </w:rPr>
          <w:fldChar w:fldCharType="begin"/>
        </w:r>
        <w:r w:rsidR="003C033F">
          <w:rPr>
            <w:noProof/>
            <w:webHidden/>
          </w:rPr>
          <w:instrText xml:space="preserve"> PAGEREF _Toc20827487 \h </w:instrText>
        </w:r>
        <w:r w:rsidR="003C033F">
          <w:rPr>
            <w:noProof/>
            <w:webHidden/>
          </w:rPr>
        </w:r>
        <w:r w:rsidR="003C033F">
          <w:rPr>
            <w:noProof/>
            <w:webHidden/>
          </w:rPr>
          <w:fldChar w:fldCharType="separate"/>
        </w:r>
        <w:r w:rsidR="003C033F">
          <w:rPr>
            <w:noProof/>
            <w:webHidden/>
          </w:rPr>
          <w:t>34</w:t>
        </w:r>
        <w:r w:rsidR="003C033F">
          <w:rPr>
            <w:noProof/>
            <w:webHidden/>
          </w:rPr>
          <w:fldChar w:fldCharType="end"/>
        </w:r>
      </w:hyperlink>
    </w:p>
    <w:p w14:paraId="52C9DEBF" w14:textId="0A1DF3FA" w:rsidR="003C033F" w:rsidRDefault="003546D2">
      <w:pPr>
        <w:pStyle w:val="TOC3"/>
        <w:rPr>
          <w:rFonts w:asciiTheme="minorHAnsi" w:eastAsiaTheme="minorEastAsia" w:hAnsiTheme="minorHAnsi" w:cstheme="minorBidi"/>
          <w:noProof/>
          <w:color w:val="auto"/>
          <w:sz w:val="22"/>
          <w:szCs w:val="22"/>
        </w:rPr>
      </w:pPr>
      <w:hyperlink w:anchor="_Toc20827488" w:history="1">
        <w:r w:rsidR="003C033F" w:rsidRPr="00403D7F">
          <w:rPr>
            <w:rStyle w:val="Hyperlink"/>
            <w:noProof/>
          </w:rPr>
          <w:t>2.2.2.</w:t>
        </w:r>
        <w:r w:rsidR="003C033F">
          <w:rPr>
            <w:rFonts w:asciiTheme="minorHAnsi" w:eastAsiaTheme="minorEastAsia" w:hAnsiTheme="minorHAnsi" w:cstheme="minorBidi"/>
            <w:noProof/>
            <w:color w:val="auto"/>
            <w:sz w:val="22"/>
            <w:szCs w:val="22"/>
          </w:rPr>
          <w:tab/>
        </w:r>
        <w:r w:rsidR="003C033F" w:rsidRPr="00403D7F">
          <w:rPr>
            <w:rStyle w:val="Hyperlink"/>
            <w:noProof/>
          </w:rPr>
          <w:t>Cancel an Exam Request</w:t>
        </w:r>
        <w:r w:rsidR="003C033F">
          <w:rPr>
            <w:noProof/>
            <w:webHidden/>
          </w:rPr>
          <w:tab/>
        </w:r>
        <w:r w:rsidR="003C033F">
          <w:rPr>
            <w:noProof/>
            <w:webHidden/>
          </w:rPr>
          <w:fldChar w:fldCharType="begin"/>
        </w:r>
        <w:r w:rsidR="003C033F">
          <w:rPr>
            <w:noProof/>
            <w:webHidden/>
          </w:rPr>
          <w:instrText xml:space="preserve"> PAGEREF _Toc20827488 \h </w:instrText>
        </w:r>
        <w:r w:rsidR="003C033F">
          <w:rPr>
            <w:noProof/>
            <w:webHidden/>
          </w:rPr>
        </w:r>
        <w:r w:rsidR="003C033F">
          <w:rPr>
            <w:noProof/>
            <w:webHidden/>
          </w:rPr>
          <w:fldChar w:fldCharType="separate"/>
        </w:r>
        <w:r w:rsidR="003C033F">
          <w:rPr>
            <w:noProof/>
            <w:webHidden/>
          </w:rPr>
          <w:t>38</w:t>
        </w:r>
        <w:r w:rsidR="003C033F">
          <w:rPr>
            <w:noProof/>
            <w:webHidden/>
          </w:rPr>
          <w:fldChar w:fldCharType="end"/>
        </w:r>
      </w:hyperlink>
    </w:p>
    <w:p w14:paraId="25731C88" w14:textId="242D0C7F" w:rsidR="003C033F" w:rsidRDefault="003546D2">
      <w:pPr>
        <w:pStyle w:val="TOC3"/>
        <w:rPr>
          <w:rFonts w:asciiTheme="minorHAnsi" w:eastAsiaTheme="minorEastAsia" w:hAnsiTheme="minorHAnsi" w:cstheme="minorBidi"/>
          <w:noProof/>
          <w:color w:val="auto"/>
          <w:sz w:val="22"/>
          <w:szCs w:val="22"/>
        </w:rPr>
      </w:pPr>
      <w:hyperlink w:anchor="_Toc20827489" w:history="1">
        <w:r w:rsidR="003C033F" w:rsidRPr="00403D7F">
          <w:rPr>
            <w:rStyle w:val="Hyperlink"/>
            <w:noProof/>
          </w:rPr>
          <w:t>2.2.3.</w:t>
        </w:r>
        <w:r w:rsidR="003C033F">
          <w:rPr>
            <w:rFonts w:asciiTheme="minorHAnsi" w:eastAsiaTheme="minorEastAsia" w:hAnsiTheme="minorHAnsi" w:cstheme="minorBidi"/>
            <w:noProof/>
            <w:color w:val="auto"/>
            <w:sz w:val="22"/>
            <w:szCs w:val="22"/>
          </w:rPr>
          <w:tab/>
        </w:r>
        <w:r w:rsidR="003C033F" w:rsidRPr="00403D7F">
          <w:rPr>
            <w:rStyle w:val="Hyperlink"/>
            <w:noProof/>
          </w:rPr>
          <w:t>Add a New Request</w:t>
        </w:r>
        <w:r w:rsidR="003C033F">
          <w:rPr>
            <w:noProof/>
            <w:webHidden/>
          </w:rPr>
          <w:tab/>
        </w:r>
        <w:r w:rsidR="003C033F">
          <w:rPr>
            <w:noProof/>
            <w:webHidden/>
          </w:rPr>
          <w:fldChar w:fldCharType="begin"/>
        </w:r>
        <w:r w:rsidR="003C033F">
          <w:rPr>
            <w:noProof/>
            <w:webHidden/>
          </w:rPr>
          <w:instrText xml:space="preserve"> PAGEREF _Toc20827489 \h </w:instrText>
        </w:r>
        <w:r w:rsidR="003C033F">
          <w:rPr>
            <w:noProof/>
            <w:webHidden/>
          </w:rPr>
        </w:r>
        <w:r w:rsidR="003C033F">
          <w:rPr>
            <w:noProof/>
            <w:webHidden/>
          </w:rPr>
          <w:fldChar w:fldCharType="separate"/>
        </w:r>
        <w:r w:rsidR="003C033F">
          <w:rPr>
            <w:noProof/>
            <w:webHidden/>
          </w:rPr>
          <w:t>42</w:t>
        </w:r>
        <w:r w:rsidR="003C033F">
          <w:rPr>
            <w:noProof/>
            <w:webHidden/>
          </w:rPr>
          <w:fldChar w:fldCharType="end"/>
        </w:r>
      </w:hyperlink>
    </w:p>
    <w:p w14:paraId="4C1A4A66" w14:textId="5E84608C" w:rsidR="003C033F" w:rsidRDefault="003546D2">
      <w:pPr>
        <w:pStyle w:val="TOC3"/>
        <w:rPr>
          <w:rFonts w:asciiTheme="minorHAnsi" w:eastAsiaTheme="minorEastAsia" w:hAnsiTheme="minorHAnsi" w:cstheme="minorBidi"/>
          <w:noProof/>
          <w:color w:val="auto"/>
          <w:sz w:val="22"/>
          <w:szCs w:val="22"/>
        </w:rPr>
      </w:pPr>
      <w:hyperlink w:anchor="_Toc20827490" w:history="1">
        <w:r w:rsidR="003C033F" w:rsidRPr="00403D7F">
          <w:rPr>
            <w:rStyle w:val="Hyperlink"/>
            <w:noProof/>
          </w:rPr>
          <w:t>2.2.4.</w:t>
        </w:r>
        <w:r w:rsidR="003C033F">
          <w:rPr>
            <w:rFonts w:asciiTheme="minorHAnsi" w:eastAsiaTheme="minorEastAsia" w:hAnsiTheme="minorHAnsi" w:cstheme="minorBidi"/>
            <w:noProof/>
            <w:color w:val="auto"/>
            <w:sz w:val="22"/>
            <w:szCs w:val="22"/>
          </w:rPr>
          <w:tab/>
        </w:r>
        <w:r w:rsidR="003C033F" w:rsidRPr="00403D7F">
          <w:rPr>
            <w:rStyle w:val="Hyperlink"/>
            <w:noProof/>
          </w:rPr>
          <w:t>Insufficient Exam Request</w:t>
        </w:r>
        <w:r w:rsidR="003C033F">
          <w:rPr>
            <w:noProof/>
            <w:webHidden/>
          </w:rPr>
          <w:tab/>
        </w:r>
        <w:r w:rsidR="003C033F">
          <w:rPr>
            <w:noProof/>
            <w:webHidden/>
          </w:rPr>
          <w:fldChar w:fldCharType="begin"/>
        </w:r>
        <w:r w:rsidR="003C033F">
          <w:rPr>
            <w:noProof/>
            <w:webHidden/>
          </w:rPr>
          <w:instrText xml:space="preserve"> PAGEREF _Toc20827490 \h </w:instrText>
        </w:r>
        <w:r w:rsidR="003C033F">
          <w:rPr>
            <w:noProof/>
            <w:webHidden/>
          </w:rPr>
        </w:r>
        <w:r w:rsidR="003C033F">
          <w:rPr>
            <w:noProof/>
            <w:webHidden/>
          </w:rPr>
          <w:fldChar w:fldCharType="separate"/>
        </w:r>
        <w:r w:rsidR="003C033F">
          <w:rPr>
            <w:noProof/>
            <w:webHidden/>
          </w:rPr>
          <w:t>50</w:t>
        </w:r>
        <w:r w:rsidR="003C033F">
          <w:rPr>
            <w:noProof/>
            <w:webHidden/>
          </w:rPr>
          <w:fldChar w:fldCharType="end"/>
        </w:r>
      </w:hyperlink>
    </w:p>
    <w:p w14:paraId="27A4FF5A" w14:textId="137965A9" w:rsidR="003C033F" w:rsidRDefault="003546D2">
      <w:pPr>
        <w:pStyle w:val="TOC3"/>
        <w:rPr>
          <w:rFonts w:asciiTheme="minorHAnsi" w:eastAsiaTheme="minorEastAsia" w:hAnsiTheme="minorHAnsi" w:cstheme="minorBidi"/>
          <w:noProof/>
          <w:color w:val="auto"/>
          <w:sz w:val="22"/>
          <w:szCs w:val="22"/>
        </w:rPr>
      </w:pPr>
      <w:hyperlink w:anchor="_Toc20827491" w:history="1">
        <w:r w:rsidR="003C033F" w:rsidRPr="00403D7F">
          <w:rPr>
            <w:rStyle w:val="Hyperlink"/>
            <w:noProof/>
          </w:rPr>
          <w:t>2.2.5.</w:t>
        </w:r>
        <w:r w:rsidR="003C033F">
          <w:rPr>
            <w:rFonts w:asciiTheme="minorHAnsi" w:eastAsiaTheme="minorEastAsia" w:hAnsiTheme="minorHAnsi" w:cstheme="minorBidi"/>
            <w:noProof/>
            <w:color w:val="auto"/>
            <w:sz w:val="22"/>
            <w:szCs w:val="22"/>
          </w:rPr>
          <w:tab/>
        </w:r>
        <w:r w:rsidR="003C033F" w:rsidRPr="00403D7F">
          <w:rPr>
            <w:rStyle w:val="Hyperlink"/>
            <w:noProof/>
          </w:rPr>
          <w:t>Re-Print Final C&amp;P Results</w:t>
        </w:r>
        <w:r w:rsidR="003C033F">
          <w:rPr>
            <w:noProof/>
            <w:webHidden/>
          </w:rPr>
          <w:tab/>
        </w:r>
        <w:r w:rsidR="003C033F">
          <w:rPr>
            <w:noProof/>
            <w:webHidden/>
          </w:rPr>
          <w:fldChar w:fldCharType="begin"/>
        </w:r>
        <w:r w:rsidR="003C033F">
          <w:rPr>
            <w:noProof/>
            <w:webHidden/>
          </w:rPr>
          <w:instrText xml:space="preserve"> PAGEREF _Toc20827491 \h </w:instrText>
        </w:r>
        <w:r w:rsidR="003C033F">
          <w:rPr>
            <w:noProof/>
            <w:webHidden/>
          </w:rPr>
        </w:r>
        <w:r w:rsidR="003C033F">
          <w:rPr>
            <w:noProof/>
            <w:webHidden/>
          </w:rPr>
          <w:fldChar w:fldCharType="separate"/>
        </w:r>
        <w:r w:rsidR="003C033F">
          <w:rPr>
            <w:noProof/>
            <w:webHidden/>
          </w:rPr>
          <w:t>54</w:t>
        </w:r>
        <w:r w:rsidR="003C033F">
          <w:rPr>
            <w:noProof/>
            <w:webHidden/>
          </w:rPr>
          <w:fldChar w:fldCharType="end"/>
        </w:r>
      </w:hyperlink>
    </w:p>
    <w:p w14:paraId="7FE4E06E" w14:textId="7C304E20" w:rsidR="003C033F" w:rsidRDefault="003546D2">
      <w:pPr>
        <w:pStyle w:val="TOC3"/>
        <w:rPr>
          <w:rFonts w:asciiTheme="minorHAnsi" w:eastAsiaTheme="minorEastAsia" w:hAnsiTheme="minorHAnsi" w:cstheme="minorBidi"/>
          <w:noProof/>
          <w:color w:val="auto"/>
          <w:sz w:val="22"/>
          <w:szCs w:val="22"/>
        </w:rPr>
      </w:pPr>
      <w:hyperlink w:anchor="_Toc20827492" w:history="1">
        <w:r w:rsidR="003C033F" w:rsidRPr="00403D7F">
          <w:rPr>
            <w:rStyle w:val="Hyperlink"/>
            <w:noProof/>
          </w:rPr>
          <w:t>2.2.6.</w:t>
        </w:r>
        <w:r w:rsidR="003C033F">
          <w:rPr>
            <w:rFonts w:asciiTheme="minorHAnsi" w:eastAsiaTheme="minorEastAsia" w:hAnsiTheme="minorHAnsi" w:cstheme="minorBidi"/>
            <w:noProof/>
            <w:color w:val="auto"/>
            <w:sz w:val="22"/>
            <w:szCs w:val="22"/>
          </w:rPr>
          <w:tab/>
        </w:r>
        <w:r w:rsidR="003C033F" w:rsidRPr="00403D7F">
          <w:rPr>
            <w:rStyle w:val="Hyperlink"/>
            <w:noProof/>
          </w:rPr>
          <w:t>Status Inquiry</w:t>
        </w:r>
        <w:r w:rsidR="003C033F">
          <w:rPr>
            <w:noProof/>
            <w:webHidden/>
          </w:rPr>
          <w:tab/>
        </w:r>
        <w:r w:rsidR="003C033F">
          <w:rPr>
            <w:noProof/>
            <w:webHidden/>
          </w:rPr>
          <w:fldChar w:fldCharType="begin"/>
        </w:r>
        <w:r w:rsidR="003C033F">
          <w:rPr>
            <w:noProof/>
            <w:webHidden/>
          </w:rPr>
          <w:instrText xml:space="preserve"> PAGEREF _Toc20827492 \h </w:instrText>
        </w:r>
        <w:r w:rsidR="003C033F">
          <w:rPr>
            <w:noProof/>
            <w:webHidden/>
          </w:rPr>
        </w:r>
        <w:r w:rsidR="003C033F">
          <w:rPr>
            <w:noProof/>
            <w:webHidden/>
          </w:rPr>
          <w:fldChar w:fldCharType="separate"/>
        </w:r>
        <w:r w:rsidR="003C033F">
          <w:rPr>
            <w:noProof/>
            <w:webHidden/>
          </w:rPr>
          <w:t>56</w:t>
        </w:r>
        <w:r w:rsidR="003C033F">
          <w:rPr>
            <w:noProof/>
            <w:webHidden/>
          </w:rPr>
          <w:fldChar w:fldCharType="end"/>
        </w:r>
      </w:hyperlink>
    </w:p>
    <w:p w14:paraId="0A82D9C5" w14:textId="2C9F9541" w:rsidR="003C033F" w:rsidRDefault="003546D2">
      <w:pPr>
        <w:pStyle w:val="TOC2"/>
        <w:rPr>
          <w:rFonts w:asciiTheme="minorHAnsi" w:eastAsiaTheme="minorEastAsia" w:hAnsiTheme="minorHAnsi" w:cstheme="minorBidi"/>
          <w:b w:val="0"/>
          <w:noProof/>
          <w:color w:val="auto"/>
          <w:sz w:val="22"/>
          <w:szCs w:val="22"/>
        </w:rPr>
      </w:pPr>
      <w:hyperlink w:anchor="_Toc20827493" w:history="1">
        <w:r w:rsidR="003C033F" w:rsidRPr="00403D7F">
          <w:rPr>
            <w:rStyle w:val="Hyperlink"/>
            <w:noProof/>
          </w:rPr>
          <w:t>2.3.</w:t>
        </w:r>
        <w:r w:rsidR="003C033F">
          <w:rPr>
            <w:rFonts w:asciiTheme="minorHAnsi" w:eastAsiaTheme="minorEastAsia" w:hAnsiTheme="minorHAnsi" w:cstheme="minorBidi"/>
            <w:b w:val="0"/>
            <w:noProof/>
            <w:color w:val="auto"/>
            <w:sz w:val="22"/>
            <w:szCs w:val="22"/>
          </w:rPr>
          <w:tab/>
        </w:r>
        <w:r w:rsidR="003C033F" w:rsidRPr="00403D7F">
          <w:rPr>
            <w:rStyle w:val="Hyperlink"/>
            <w:noProof/>
          </w:rPr>
          <w:t>7131 Request</w:t>
        </w:r>
        <w:r w:rsidR="003C033F">
          <w:rPr>
            <w:noProof/>
            <w:webHidden/>
          </w:rPr>
          <w:tab/>
        </w:r>
        <w:r w:rsidR="003C033F">
          <w:rPr>
            <w:noProof/>
            <w:webHidden/>
          </w:rPr>
          <w:fldChar w:fldCharType="begin"/>
        </w:r>
        <w:r w:rsidR="003C033F">
          <w:rPr>
            <w:noProof/>
            <w:webHidden/>
          </w:rPr>
          <w:instrText xml:space="preserve"> PAGEREF _Toc20827493 \h </w:instrText>
        </w:r>
        <w:r w:rsidR="003C033F">
          <w:rPr>
            <w:noProof/>
            <w:webHidden/>
          </w:rPr>
        </w:r>
        <w:r w:rsidR="003C033F">
          <w:rPr>
            <w:noProof/>
            <w:webHidden/>
          </w:rPr>
          <w:fldChar w:fldCharType="separate"/>
        </w:r>
        <w:r w:rsidR="003C033F">
          <w:rPr>
            <w:noProof/>
            <w:webHidden/>
          </w:rPr>
          <w:t>57</w:t>
        </w:r>
        <w:r w:rsidR="003C033F">
          <w:rPr>
            <w:noProof/>
            <w:webHidden/>
          </w:rPr>
          <w:fldChar w:fldCharType="end"/>
        </w:r>
      </w:hyperlink>
    </w:p>
    <w:p w14:paraId="58E90D24" w14:textId="6B9D387A" w:rsidR="003C033F" w:rsidRDefault="003546D2">
      <w:pPr>
        <w:pStyle w:val="TOC3"/>
        <w:rPr>
          <w:rFonts w:asciiTheme="minorHAnsi" w:eastAsiaTheme="minorEastAsia" w:hAnsiTheme="minorHAnsi" w:cstheme="minorBidi"/>
          <w:noProof/>
          <w:color w:val="auto"/>
          <w:sz w:val="22"/>
          <w:szCs w:val="22"/>
        </w:rPr>
      </w:pPr>
      <w:hyperlink w:anchor="_Toc20827494" w:history="1">
        <w:r w:rsidR="003C033F" w:rsidRPr="00403D7F">
          <w:rPr>
            <w:rStyle w:val="Hyperlink"/>
            <w:noProof/>
          </w:rPr>
          <w:t>2.3.1.</w:t>
        </w:r>
        <w:r w:rsidR="003C033F">
          <w:rPr>
            <w:rFonts w:asciiTheme="minorHAnsi" w:eastAsiaTheme="minorEastAsia" w:hAnsiTheme="minorHAnsi" w:cstheme="minorBidi"/>
            <w:noProof/>
            <w:color w:val="auto"/>
            <w:sz w:val="22"/>
            <w:szCs w:val="22"/>
          </w:rPr>
          <w:tab/>
        </w:r>
        <w:r w:rsidR="003C033F" w:rsidRPr="00403D7F">
          <w:rPr>
            <w:rStyle w:val="Hyperlink"/>
            <w:noProof/>
          </w:rPr>
          <w:t>Add a New 7131 Request</w:t>
        </w:r>
        <w:r w:rsidR="003C033F">
          <w:rPr>
            <w:noProof/>
            <w:webHidden/>
          </w:rPr>
          <w:tab/>
        </w:r>
        <w:r w:rsidR="003C033F">
          <w:rPr>
            <w:noProof/>
            <w:webHidden/>
          </w:rPr>
          <w:fldChar w:fldCharType="begin"/>
        </w:r>
        <w:r w:rsidR="003C033F">
          <w:rPr>
            <w:noProof/>
            <w:webHidden/>
          </w:rPr>
          <w:instrText xml:space="preserve"> PAGEREF _Toc20827494 \h </w:instrText>
        </w:r>
        <w:r w:rsidR="003C033F">
          <w:rPr>
            <w:noProof/>
            <w:webHidden/>
          </w:rPr>
        </w:r>
        <w:r w:rsidR="003C033F">
          <w:rPr>
            <w:noProof/>
            <w:webHidden/>
          </w:rPr>
          <w:fldChar w:fldCharType="separate"/>
        </w:r>
        <w:r w:rsidR="003C033F">
          <w:rPr>
            <w:noProof/>
            <w:webHidden/>
          </w:rPr>
          <w:t>58</w:t>
        </w:r>
        <w:r w:rsidR="003C033F">
          <w:rPr>
            <w:noProof/>
            <w:webHidden/>
          </w:rPr>
          <w:fldChar w:fldCharType="end"/>
        </w:r>
      </w:hyperlink>
    </w:p>
    <w:p w14:paraId="7FAA0F37" w14:textId="6608286E" w:rsidR="003C033F" w:rsidRDefault="003546D2">
      <w:pPr>
        <w:pStyle w:val="TOC3"/>
        <w:rPr>
          <w:rFonts w:asciiTheme="minorHAnsi" w:eastAsiaTheme="minorEastAsia" w:hAnsiTheme="minorHAnsi" w:cstheme="minorBidi"/>
          <w:noProof/>
          <w:color w:val="auto"/>
          <w:sz w:val="22"/>
          <w:szCs w:val="22"/>
        </w:rPr>
      </w:pPr>
      <w:hyperlink w:anchor="_Toc20827495" w:history="1">
        <w:r w:rsidR="003C033F" w:rsidRPr="00403D7F">
          <w:rPr>
            <w:rStyle w:val="Hyperlink"/>
            <w:noProof/>
          </w:rPr>
          <w:t>2.3.2.</w:t>
        </w:r>
        <w:r w:rsidR="003C033F">
          <w:rPr>
            <w:rFonts w:asciiTheme="minorHAnsi" w:eastAsiaTheme="minorEastAsia" w:hAnsiTheme="minorHAnsi" w:cstheme="minorBidi"/>
            <w:noProof/>
            <w:color w:val="auto"/>
            <w:sz w:val="22"/>
            <w:szCs w:val="22"/>
          </w:rPr>
          <w:tab/>
        </w:r>
        <w:r w:rsidR="003C033F" w:rsidRPr="00403D7F">
          <w:rPr>
            <w:rStyle w:val="Hyperlink"/>
            <w:noProof/>
          </w:rPr>
          <w:t>7131 Request Status Inquiry</w:t>
        </w:r>
        <w:r w:rsidR="003C033F">
          <w:rPr>
            <w:noProof/>
            <w:webHidden/>
          </w:rPr>
          <w:tab/>
        </w:r>
        <w:r w:rsidR="003C033F">
          <w:rPr>
            <w:noProof/>
            <w:webHidden/>
          </w:rPr>
          <w:fldChar w:fldCharType="begin"/>
        </w:r>
        <w:r w:rsidR="003C033F">
          <w:rPr>
            <w:noProof/>
            <w:webHidden/>
          </w:rPr>
          <w:instrText xml:space="preserve"> PAGEREF _Toc20827495 \h </w:instrText>
        </w:r>
        <w:r w:rsidR="003C033F">
          <w:rPr>
            <w:noProof/>
            <w:webHidden/>
          </w:rPr>
        </w:r>
        <w:r w:rsidR="003C033F">
          <w:rPr>
            <w:noProof/>
            <w:webHidden/>
          </w:rPr>
          <w:fldChar w:fldCharType="separate"/>
        </w:r>
        <w:r w:rsidR="003C033F">
          <w:rPr>
            <w:noProof/>
            <w:webHidden/>
          </w:rPr>
          <w:t>60</w:t>
        </w:r>
        <w:r w:rsidR="003C033F">
          <w:rPr>
            <w:noProof/>
            <w:webHidden/>
          </w:rPr>
          <w:fldChar w:fldCharType="end"/>
        </w:r>
      </w:hyperlink>
    </w:p>
    <w:p w14:paraId="3A16BBD3" w14:textId="13F10CA8" w:rsidR="003C033F" w:rsidRDefault="003546D2">
      <w:pPr>
        <w:pStyle w:val="TOC3"/>
        <w:rPr>
          <w:rFonts w:asciiTheme="minorHAnsi" w:eastAsiaTheme="minorEastAsia" w:hAnsiTheme="minorHAnsi" w:cstheme="minorBidi"/>
          <w:noProof/>
          <w:color w:val="auto"/>
          <w:sz w:val="22"/>
          <w:szCs w:val="22"/>
        </w:rPr>
      </w:pPr>
      <w:hyperlink w:anchor="_Toc20827496" w:history="1">
        <w:r w:rsidR="003C033F" w:rsidRPr="00403D7F">
          <w:rPr>
            <w:rStyle w:val="Hyperlink"/>
            <w:noProof/>
          </w:rPr>
          <w:t>2.3.3.</w:t>
        </w:r>
        <w:r w:rsidR="003C033F">
          <w:rPr>
            <w:rFonts w:asciiTheme="minorHAnsi" w:eastAsiaTheme="minorEastAsia" w:hAnsiTheme="minorHAnsi" w:cstheme="minorBidi"/>
            <w:noProof/>
            <w:color w:val="auto"/>
            <w:sz w:val="22"/>
            <w:szCs w:val="22"/>
          </w:rPr>
          <w:tab/>
        </w:r>
        <w:r w:rsidR="003C033F" w:rsidRPr="00403D7F">
          <w:rPr>
            <w:rStyle w:val="Hyperlink"/>
            <w:noProof/>
          </w:rPr>
          <w:t>View/Edit Selected 7131 Request</w:t>
        </w:r>
        <w:r w:rsidR="003C033F">
          <w:rPr>
            <w:noProof/>
            <w:webHidden/>
          </w:rPr>
          <w:tab/>
        </w:r>
        <w:r w:rsidR="003C033F">
          <w:rPr>
            <w:noProof/>
            <w:webHidden/>
          </w:rPr>
          <w:fldChar w:fldCharType="begin"/>
        </w:r>
        <w:r w:rsidR="003C033F">
          <w:rPr>
            <w:noProof/>
            <w:webHidden/>
          </w:rPr>
          <w:instrText xml:space="preserve"> PAGEREF _Toc20827496 \h </w:instrText>
        </w:r>
        <w:r w:rsidR="003C033F">
          <w:rPr>
            <w:noProof/>
            <w:webHidden/>
          </w:rPr>
        </w:r>
        <w:r w:rsidR="003C033F">
          <w:rPr>
            <w:noProof/>
            <w:webHidden/>
          </w:rPr>
          <w:fldChar w:fldCharType="separate"/>
        </w:r>
        <w:r w:rsidR="003C033F">
          <w:rPr>
            <w:noProof/>
            <w:webHidden/>
          </w:rPr>
          <w:t>62</w:t>
        </w:r>
        <w:r w:rsidR="003C033F">
          <w:rPr>
            <w:noProof/>
            <w:webHidden/>
          </w:rPr>
          <w:fldChar w:fldCharType="end"/>
        </w:r>
      </w:hyperlink>
    </w:p>
    <w:p w14:paraId="15305776" w14:textId="2E71C73E" w:rsidR="003C033F" w:rsidRDefault="003546D2">
      <w:pPr>
        <w:pStyle w:val="TOC2"/>
        <w:rPr>
          <w:rFonts w:asciiTheme="minorHAnsi" w:eastAsiaTheme="minorEastAsia" w:hAnsiTheme="minorHAnsi" w:cstheme="minorBidi"/>
          <w:b w:val="0"/>
          <w:noProof/>
          <w:color w:val="auto"/>
          <w:sz w:val="22"/>
          <w:szCs w:val="22"/>
        </w:rPr>
      </w:pPr>
      <w:hyperlink w:anchor="_Toc20827497" w:history="1">
        <w:r w:rsidR="003C033F" w:rsidRPr="00403D7F">
          <w:rPr>
            <w:rStyle w:val="Hyperlink"/>
            <w:noProof/>
          </w:rPr>
          <w:t>2.4.</w:t>
        </w:r>
        <w:r w:rsidR="003C033F">
          <w:rPr>
            <w:rFonts w:asciiTheme="minorHAnsi" w:eastAsiaTheme="minorEastAsia" w:hAnsiTheme="minorHAnsi" w:cstheme="minorBidi"/>
            <w:b w:val="0"/>
            <w:noProof/>
            <w:color w:val="auto"/>
            <w:sz w:val="22"/>
            <w:szCs w:val="22"/>
          </w:rPr>
          <w:tab/>
        </w:r>
        <w:r w:rsidR="003C033F" w:rsidRPr="00403D7F">
          <w:rPr>
            <w:rStyle w:val="Hyperlink"/>
            <w:noProof/>
          </w:rPr>
          <w:t>CAPRI Reports (Patient-Specific)</w:t>
        </w:r>
        <w:r w:rsidR="003C033F">
          <w:rPr>
            <w:noProof/>
            <w:webHidden/>
          </w:rPr>
          <w:tab/>
        </w:r>
        <w:r w:rsidR="003C033F">
          <w:rPr>
            <w:noProof/>
            <w:webHidden/>
          </w:rPr>
          <w:fldChar w:fldCharType="begin"/>
        </w:r>
        <w:r w:rsidR="003C033F">
          <w:rPr>
            <w:noProof/>
            <w:webHidden/>
          </w:rPr>
          <w:instrText xml:space="preserve"> PAGEREF _Toc20827497 \h </w:instrText>
        </w:r>
        <w:r w:rsidR="003C033F">
          <w:rPr>
            <w:noProof/>
            <w:webHidden/>
          </w:rPr>
        </w:r>
        <w:r w:rsidR="003C033F">
          <w:rPr>
            <w:noProof/>
            <w:webHidden/>
          </w:rPr>
          <w:fldChar w:fldCharType="separate"/>
        </w:r>
        <w:r w:rsidR="003C033F">
          <w:rPr>
            <w:noProof/>
            <w:webHidden/>
          </w:rPr>
          <w:t>62</w:t>
        </w:r>
        <w:r w:rsidR="003C033F">
          <w:rPr>
            <w:noProof/>
            <w:webHidden/>
          </w:rPr>
          <w:fldChar w:fldCharType="end"/>
        </w:r>
      </w:hyperlink>
    </w:p>
    <w:p w14:paraId="7A97FA1E" w14:textId="410C05AC" w:rsidR="003C033F" w:rsidRDefault="003546D2">
      <w:pPr>
        <w:pStyle w:val="TOC3"/>
        <w:rPr>
          <w:rFonts w:asciiTheme="minorHAnsi" w:eastAsiaTheme="minorEastAsia" w:hAnsiTheme="minorHAnsi" w:cstheme="minorBidi"/>
          <w:noProof/>
          <w:color w:val="auto"/>
          <w:sz w:val="22"/>
          <w:szCs w:val="22"/>
        </w:rPr>
      </w:pPr>
      <w:hyperlink w:anchor="_Toc20827498" w:history="1">
        <w:r w:rsidR="003C033F" w:rsidRPr="00403D7F">
          <w:rPr>
            <w:rStyle w:val="Hyperlink"/>
            <w:noProof/>
          </w:rPr>
          <w:t>2.4.1.</w:t>
        </w:r>
        <w:r w:rsidR="003C033F">
          <w:rPr>
            <w:rFonts w:asciiTheme="minorHAnsi" w:eastAsiaTheme="minorEastAsia" w:hAnsiTheme="minorHAnsi" w:cstheme="minorBidi"/>
            <w:noProof/>
            <w:color w:val="auto"/>
            <w:sz w:val="22"/>
            <w:szCs w:val="22"/>
          </w:rPr>
          <w:tab/>
        </w:r>
        <w:r w:rsidR="003C033F" w:rsidRPr="00403D7F">
          <w:rPr>
            <w:rStyle w:val="Hyperlink"/>
            <w:noProof/>
          </w:rPr>
          <w:t>Patient Inquiry</w:t>
        </w:r>
        <w:r w:rsidR="003C033F">
          <w:rPr>
            <w:noProof/>
            <w:webHidden/>
          </w:rPr>
          <w:tab/>
        </w:r>
        <w:r w:rsidR="003C033F">
          <w:rPr>
            <w:noProof/>
            <w:webHidden/>
          </w:rPr>
          <w:fldChar w:fldCharType="begin"/>
        </w:r>
        <w:r w:rsidR="003C033F">
          <w:rPr>
            <w:noProof/>
            <w:webHidden/>
          </w:rPr>
          <w:instrText xml:space="preserve"> PAGEREF _Toc20827498 \h </w:instrText>
        </w:r>
        <w:r w:rsidR="003C033F">
          <w:rPr>
            <w:noProof/>
            <w:webHidden/>
          </w:rPr>
        </w:r>
        <w:r w:rsidR="003C033F">
          <w:rPr>
            <w:noProof/>
            <w:webHidden/>
          </w:rPr>
          <w:fldChar w:fldCharType="separate"/>
        </w:r>
        <w:r w:rsidR="003C033F">
          <w:rPr>
            <w:noProof/>
            <w:webHidden/>
          </w:rPr>
          <w:t>62</w:t>
        </w:r>
        <w:r w:rsidR="003C033F">
          <w:rPr>
            <w:noProof/>
            <w:webHidden/>
          </w:rPr>
          <w:fldChar w:fldCharType="end"/>
        </w:r>
      </w:hyperlink>
    </w:p>
    <w:p w14:paraId="33635034" w14:textId="552A90F5" w:rsidR="003C033F" w:rsidRDefault="003546D2">
      <w:pPr>
        <w:pStyle w:val="TOC3"/>
        <w:rPr>
          <w:rFonts w:asciiTheme="minorHAnsi" w:eastAsiaTheme="minorEastAsia" w:hAnsiTheme="minorHAnsi" w:cstheme="minorBidi"/>
          <w:noProof/>
          <w:color w:val="auto"/>
          <w:sz w:val="22"/>
          <w:szCs w:val="22"/>
        </w:rPr>
      </w:pPr>
      <w:hyperlink w:anchor="_Toc20827499" w:history="1">
        <w:r w:rsidR="003C033F" w:rsidRPr="00403D7F">
          <w:rPr>
            <w:rStyle w:val="Hyperlink"/>
            <w:noProof/>
          </w:rPr>
          <w:t>2.4.2.</w:t>
        </w:r>
        <w:r w:rsidR="003C033F">
          <w:rPr>
            <w:rFonts w:asciiTheme="minorHAnsi" w:eastAsiaTheme="minorEastAsia" w:hAnsiTheme="minorHAnsi" w:cstheme="minorBidi"/>
            <w:noProof/>
            <w:color w:val="auto"/>
            <w:sz w:val="22"/>
            <w:szCs w:val="22"/>
          </w:rPr>
          <w:tab/>
        </w:r>
        <w:r w:rsidR="003C033F" w:rsidRPr="00403D7F">
          <w:rPr>
            <w:rStyle w:val="Hyperlink"/>
            <w:noProof/>
          </w:rPr>
          <w:t>Detailed Inpatient Inquiry</w:t>
        </w:r>
        <w:r w:rsidR="003C033F">
          <w:rPr>
            <w:noProof/>
            <w:webHidden/>
          </w:rPr>
          <w:tab/>
        </w:r>
        <w:r w:rsidR="003C033F">
          <w:rPr>
            <w:noProof/>
            <w:webHidden/>
          </w:rPr>
          <w:fldChar w:fldCharType="begin"/>
        </w:r>
        <w:r w:rsidR="003C033F">
          <w:rPr>
            <w:noProof/>
            <w:webHidden/>
          </w:rPr>
          <w:instrText xml:space="preserve"> PAGEREF _Toc20827499 \h </w:instrText>
        </w:r>
        <w:r w:rsidR="003C033F">
          <w:rPr>
            <w:noProof/>
            <w:webHidden/>
          </w:rPr>
        </w:r>
        <w:r w:rsidR="003C033F">
          <w:rPr>
            <w:noProof/>
            <w:webHidden/>
          </w:rPr>
          <w:fldChar w:fldCharType="separate"/>
        </w:r>
        <w:r w:rsidR="003C033F">
          <w:rPr>
            <w:noProof/>
            <w:webHidden/>
          </w:rPr>
          <w:t>63</w:t>
        </w:r>
        <w:r w:rsidR="003C033F">
          <w:rPr>
            <w:noProof/>
            <w:webHidden/>
          </w:rPr>
          <w:fldChar w:fldCharType="end"/>
        </w:r>
      </w:hyperlink>
    </w:p>
    <w:p w14:paraId="0408A5BF" w14:textId="770C0955" w:rsidR="003C033F" w:rsidRDefault="003546D2">
      <w:pPr>
        <w:pStyle w:val="TOC3"/>
        <w:rPr>
          <w:rFonts w:asciiTheme="minorHAnsi" w:eastAsiaTheme="minorEastAsia" w:hAnsiTheme="minorHAnsi" w:cstheme="minorBidi"/>
          <w:noProof/>
          <w:color w:val="auto"/>
          <w:sz w:val="22"/>
          <w:szCs w:val="22"/>
        </w:rPr>
      </w:pPr>
      <w:hyperlink w:anchor="_Toc20827500" w:history="1">
        <w:r w:rsidR="003C033F" w:rsidRPr="00403D7F">
          <w:rPr>
            <w:rStyle w:val="Hyperlink"/>
            <w:noProof/>
          </w:rPr>
          <w:t>2.4.3.</w:t>
        </w:r>
        <w:r w:rsidR="003C033F">
          <w:rPr>
            <w:rFonts w:asciiTheme="minorHAnsi" w:eastAsiaTheme="minorEastAsia" w:hAnsiTheme="minorHAnsi" w:cstheme="minorBidi"/>
            <w:noProof/>
            <w:color w:val="auto"/>
            <w:sz w:val="22"/>
            <w:szCs w:val="22"/>
          </w:rPr>
          <w:tab/>
        </w:r>
        <w:r w:rsidR="003C033F" w:rsidRPr="00403D7F">
          <w:rPr>
            <w:rStyle w:val="Hyperlink"/>
            <w:noProof/>
          </w:rPr>
          <w:t>C&amp;P Exam Detail</w:t>
        </w:r>
        <w:r w:rsidR="003C033F">
          <w:rPr>
            <w:noProof/>
            <w:webHidden/>
          </w:rPr>
          <w:tab/>
        </w:r>
        <w:r w:rsidR="003C033F">
          <w:rPr>
            <w:noProof/>
            <w:webHidden/>
          </w:rPr>
          <w:fldChar w:fldCharType="begin"/>
        </w:r>
        <w:r w:rsidR="003C033F">
          <w:rPr>
            <w:noProof/>
            <w:webHidden/>
          </w:rPr>
          <w:instrText xml:space="preserve"> PAGEREF _Toc20827500 \h </w:instrText>
        </w:r>
        <w:r w:rsidR="003C033F">
          <w:rPr>
            <w:noProof/>
            <w:webHidden/>
          </w:rPr>
        </w:r>
        <w:r w:rsidR="003C033F">
          <w:rPr>
            <w:noProof/>
            <w:webHidden/>
          </w:rPr>
          <w:fldChar w:fldCharType="separate"/>
        </w:r>
        <w:r w:rsidR="003C033F">
          <w:rPr>
            <w:noProof/>
            <w:webHidden/>
          </w:rPr>
          <w:t>63</w:t>
        </w:r>
        <w:r w:rsidR="003C033F">
          <w:rPr>
            <w:noProof/>
            <w:webHidden/>
          </w:rPr>
          <w:fldChar w:fldCharType="end"/>
        </w:r>
      </w:hyperlink>
    </w:p>
    <w:p w14:paraId="5ACB5578" w14:textId="5F92E8C6" w:rsidR="003C033F" w:rsidRDefault="003546D2">
      <w:pPr>
        <w:pStyle w:val="TOC3"/>
        <w:rPr>
          <w:rFonts w:asciiTheme="minorHAnsi" w:eastAsiaTheme="minorEastAsia" w:hAnsiTheme="minorHAnsi" w:cstheme="minorBidi"/>
          <w:noProof/>
          <w:color w:val="auto"/>
          <w:sz w:val="22"/>
          <w:szCs w:val="22"/>
        </w:rPr>
      </w:pPr>
      <w:hyperlink w:anchor="_Toc20827501" w:history="1">
        <w:r w:rsidR="003C033F" w:rsidRPr="00403D7F">
          <w:rPr>
            <w:rStyle w:val="Hyperlink"/>
            <w:noProof/>
          </w:rPr>
          <w:t>2.4.4.</w:t>
        </w:r>
        <w:r w:rsidR="003C033F">
          <w:rPr>
            <w:rFonts w:asciiTheme="minorHAnsi" w:eastAsiaTheme="minorEastAsia" w:hAnsiTheme="minorHAnsi" w:cstheme="minorBidi"/>
            <w:noProof/>
            <w:color w:val="auto"/>
            <w:sz w:val="22"/>
            <w:szCs w:val="22"/>
          </w:rPr>
          <w:tab/>
        </w:r>
        <w:r w:rsidR="003C033F" w:rsidRPr="00403D7F">
          <w:rPr>
            <w:rStyle w:val="Hyperlink"/>
            <w:noProof/>
          </w:rPr>
          <w:t>7131 Detail</w:t>
        </w:r>
        <w:r w:rsidR="003C033F">
          <w:rPr>
            <w:noProof/>
            <w:webHidden/>
          </w:rPr>
          <w:tab/>
        </w:r>
        <w:r w:rsidR="003C033F">
          <w:rPr>
            <w:noProof/>
            <w:webHidden/>
          </w:rPr>
          <w:fldChar w:fldCharType="begin"/>
        </w:r>
        <w:r w:rsidR="003C033F">
          <w:rPr>
            <w:noProof/>
            <w:webHidden/>
          </w:rPr>
          <w:instrText xml:space="preserve"> PAGEREF _Toc20827501 \h </w:instrText>
        </w:r>
        <w:r w:rsidR="003C033F">
          <w:rPr>
            <w:noProof/>
            <w:webHidden/>
          </w:rPr>
        </w:r>
        <w:r w:rsidR="003C033F">
          <w:rPr>
            <w:noProof/>
            <w:webHidden/>
          </w:rPr>
          <w:fldChar w:fldCharType="separate"/>
        </w:r>
        <w:r w:rsidR="003C033F">
          <w:rPr>
            <w:noProof/>
            <w:webHidden/>
          </w:rPr>
          <w:t>63</w:t>
        </w:r>
        <w:r w:rsidR="003C033F">
          <w:rPr>
            <w:noProof/>
            <w:webHidden/>
          </w:rPr>
          <w:fldChar w:fldCharType="end"/>
        </w:r>
      </w:hyperlink>
    </w:p>
    <w:p w14:paraId="459AC891" w14:textId="00F01278" w:rsidR="003C033F" w:rsidRDefault="003546D2">
      <w:pPr>
        <w:pStyle w:val="TOC3"/>
        <w:rPr>
          <w:rFonts w:asciiTheme="minorHAnsi" w:eastAsiaTheme="minorEastAsia" w:hAnsiTheme="minorHAnsi" w:cstheme="minorBidi"/>
          <w:noProof/>
          <w:color w:val="auto"/>
          <w:sz w:val="22"/>
          <w:szCs w:val="22"/>
        </w:rPr>
      </w:pPr>
      <w:hyperlink w:anchor="_Toc20827502" w:history="1">
        <w:r w:rsidR="003C033F" w:rsidRPr="00403D7F">
          <w:rPr>
            <w:rStyle w:val="Hyperlink"/>
            <w:noProof/>
          </w:rPr>
          <w:t>2.4.5.</w:t>
        </w:r>
        <w:r w:rsidR="003C033F">
          <w:rPr>
            <w:rFonts w:asciiTheme="minorHAnsi" w:eastAsiaTheme="minorEastAsia" w:hAnsiTheme="minorHAnsi" w:cstheme="minorBidi"/>
            <w:noProof/>
            <w:color w:val="auto"/>
            <w:sz w:val="22"/>
            <w:szCs w:val="22"/>
          </w:rPr>
          <w:tab/>
        </w:r>
        <w:r w:rsidR="003C033F" w:rsidRPr="00403D7F">
          <w:rPr>
            <w:rStyle w:val="Hyperlink"/>
            <w:noProof/>
          </w:rPr>
          <w:t>Additional Treating Facilities</w:t>
        </w:r>
        <w:r w:rsidR="003C033F">
          <w:rPr>
            <w:noProof/>
            <w:webHidden/>
          </w:rPr>
          <w:tab/>
        </w:r>
        <w:r w:rsidR="003C033F">
          <w:rPr>
            <w:noProof/>
            <w:webHidden/>
          </w:rPr>
          <w:fldChar w:fldCharType="begin"/>
        </w:r>
        <w:r w:rsidR="003C033F">
          <w:rPr>
            <w:noProof/>
            <w:webHidden/>
          </w:rPr>
          <w:instrText xml:space="preserve"> PAGEREF _Toc20827502 \h </w:instrText>
        </w:r>
        <w:r w:rsidR="003C033F">
          <w:rPr>
            <w:noProof/>
            <w:webHidden/>
          </w:rPr>
        </w:r>
        <w:r w:rsidR="003C033F">
          <w:rPr>
            <w:noProof/>
            <w:webHidden/>
          </w:rPr>
          <w:fldChar w:fldCharType="separate"/>
        </w:r>
        <w:r w:rsidR="003C033F">
          <w:rPr>
            <w:noProof/>
            <w:webHidden/>
          </w:rPr>
          <w:t>63</w:t>
        </w:r>
        <w:r w:rsidR="003C033F">
          <w:rPr>
            <w:noProof/>
            <w:webHidden/>
          </w:rPr>
          <w:fldChar w:fldCharType="end"/>
        </w:r>
      </w:hyperlink>
    </w:p>
    <w:p w14:paraId="5E0D32B3" w14:textId="0369569C" w:rsidR="003C033F" w:rsidRDefault="003546D2">
      <w:pPr>
        <w:pStyle w:val="TOC3"/>
        <w:rPr>
          <w:rFonts w:asciiTheme="minorHAnsi" w:eastAsiaTheme="minorEastAsia" w:hAnsiTheme="minorHAnsi" w:cstheme="minorBidi"/>
          <w:noProof/>
          <w:color w:val="auto"/>
          <w:sz w:val="22"/>
          <w:szCs w:val="22"/>
        </w:rPr>
      </w:pPr>
      <w:hyperlink w:anchor="_Toc20827503" w:history="1">
        <w:r w:rsidR="003C033F" w:rsidRPr="00403D7F">
          <w:rPr>
            <w:rStyle w:val="Hyperlink"/>
            <w:noProof/>
          </w:rPr>
          <w:t>2.4.6.</w:t>
        </w:r>
        <w:r w:rsidR="003C033F">
          <w:rPr>
            <w:rFonts w:asciiTheme="minorHAnsi" w:eastAsiaTheme="minorEastAsia" w:hAnsiTheme="minorHAnsi" w:cstheme="minorBidi"/>
            <w:noProof/>
            <w:color w:val="auto"/>
            <w:sz w:val="22"/>
            <w:szCs w:val="22"/>
          </w:rPr>
          <w:tab/>
        </w:r>
        <w:r w:rsidR="003C033F" w:rsidRPr="00403D7F">
          <w:rPr>
            <w:rStyle w:val="Hyperlink"/>
            <w:noProof/>
          </w:rPr>
          <w:t>View Registration Data</w:t>
        </w:r>
        <w:r w:rsidR="003C033F">
          <w:rPr>
            <w:noProof/>
            <w:webHidden/>
          </w:rPr>
          <w:tab/>
        </w:r>
        <w:r w:rsidR="003C033F">
          <w:rPr>
            <w:noProof/>
            <w:webHidden/>
          </w:rPr>
          <w:fldChar w:fldCharType="begin"/>
        </w:r>
        <w:r w:rsidR="003C033F">
          <w:rPr>
            <w:noProof/>
            <w:webHidden/>
          </w:rPr>
          <w:instrText xml:space="preserve"> PAGEREF _Toc20827503 \h </w:instrText>
        </w:r>
        <w:r w:rsidR="003C033F">
          <w:rPr>
            <w:noProof/>
            <w:webHidden/>
          </w:rPr>
        </w:r>
        <w:r w:rsidR="003C033F">
          <w:rPr>
            <w:noProof/>
            <w:webHidden/>
          </w:rPr>
          <w:fldChar w:fldCharType="separate"/>
        </w:r>
        <w:r w:rsidR="003C033F">
          <w:rPr>
            <w:noProof/>
            <w:webHidden/>
          </w:rPr>
          <w:t>63</w:t>
        </w:r>
        <w:r w:rsidR="003C033F">
          <w:rPr>
            <w:noProof/>
            <w:webHidden/>
          </w:rPr>
          <w:fldChar w:fldCharType="end"/>
        </w:r>
      </w:hyperlink>
    </w:p>
    <w:p w14:paraId="3B5ED691" w14:textId="6F5E1064" w:rsidR="003C033F" w:rsidRDefault="003546D2">
      <w:pPr>
        <w:pStyle w:val="TOC3"/>
        <w:rPr>
          <w:rFonts w:asciiTheme="minorHAnsi" w:eastAsiaTheme="minorEastAsia" w:hAnsiTheme="minorHAnsi" w:cstheme="minorBidi"/>
          <w:noProof/>
          <w:color w:val="auto"/>
          <w:sz w:val="22"/>
          <w:szCs w:val="22"/>
        </w:rPr>
      </w:pPr>
      <w:hyperlink w:anchor="_Toc20827504" w:history="1">
        <w:r w:rsidR="003C033F" w:rsidRPr="00403D7F">
          <w:rPr>
            <w:rStyle w:val="Hyperlink"/>
            <w:noProof/>
          </w:rPr>
          <w:t>2.4.7.</w:t>
        </w:r>
        <w:r w:rsidR="003C033F">
          <w:rPr>
            <w:rFonts w:asciiTheme="minorHAnsi" w:eastAsiaTheme="minorEastAsia" w:hAnsiTheme="minorHAnsi" w:cstheme="minorBidi"/>
            <w:noProof/>
            <w:color w:val="auto"/>
            <w:sz w:val="22"/>
            <w:szCs w:val="22"/>
          </w:rPr>
          <w:tab/>
        </w:r>
        <w:r w:rsidR="003C033F" w:rsidRPr="00403D7F">
          <w:rPr>
            <w:rStyle w:val="Hyperlink"/>
            <w:noProof/>
          </w:rPr>
          <w:t>Patient Profile Medical Administration Service (MAS) (Full)</w:t>
        </w:r>
        <w:r w:rsidR="003C033F">
          <w:rPr>
            <w:noProof/>
            <w:webHidden/>
          </w:rPr>
          <w:tab/>
        </w:r>
        <w:r w:rsidR="003C033F">
          <w:rPr>
            <w:noProof/>
            <w:webHidden/>
          </w:rPr>
          <w:fldChar w:fldCharType="begin"/>
        </w:r>
        <w:r w:rsidR="003C033F">
          <w:rPr>
            <w:noProof/>
            <w:webHidden/>
          </w:rPr>
          <w:instrText xml:space="preserve"> PAGEREF _Toc20827504 \h </w:instrText>
        </w:r>
        <w:r w:rsidR="003C033F">
          <w:rPr>
            <w:noProof/>
            <w:webHidden/>
          </w:rPr>
        </w:r>
        <w:r w:rsidR="003C033F">
          <w:rPr>
            <w:noProof/>
            <w:webHidden/>
          </w:rPr>
          <w:fldChar w:fldCharType="separate"/>
        </w:r>
        <w:r w:rsidR="003C033F">
          <w:rPr>
            <w:noProof/>
            <w:webHidden/>
          </w:rPr>
          <w:t>63</w:t>
        </w:r>
        <w:r w:rsidR="003C033F">
          <w:rPr>
            <w:noProof/>
            <w:webHidden/>
          </w:rPr>
          <w:fldChar w:fldCharType="end"/>
        </w:r>
      </w:hyperlink>
    </w:p>
    <w:p w14:paraId="405A54D6" w14:textId="324D8AE7" w:rsidR="003C033F" w:rsidRDefault="003546D2">
      <w:pPr>
        <w:pStyle w:val="TOC3"/>
        <w:rPr>
          <w:rFonts w:asciiTheme="minorHAnsi" w:eastAsiaTheme="minorEastAsia" w:hAnsiTheme="minorHAnsi" w:cstheme="minorBidi"/>
          <w:noProof/>
          <w:color w:val="auto"/>
          <w:sz w:val="22"/>
          <w:szCs w:val="22"/>
        </w:rPr>
      </w:pPr>
      <w:hyperlink w:anchor="_Toc20827505" w:history="1">
        <w:r w:rsidR="003C033F" w:rsidRPr="00403D7F">
          <w:rPr>
            <w:rStyle w:val="Hyperlink"/>
            <w:noProof/>
          </w:rPr>
          <w:t>2.4.8.</w:t>
        </w:r>
        <w:r w:rsidR="003C033F">
          <w:rPr>
            <w:rFonts w:asciiTheme="minorHAnsi" w:eastAsiaTheme="minorEastAsia" w:hAnsiTheme="minorHAnsi" w:cstheme="minorBidi"/>
            <w:noProof/>
            <w:color w:val="auto"/>
            <w:sz w:val="22"/>
            <w:szCs w:val="22"/>
          </w:rPr>
          <w:tab/>
        </w:r>
        <w:r w:rsidR="003C033F" w:rsidRPr="00403D7F">
          <w:rPr>
            <w:rStyle w:val="Hyperlink"/>
            <w:noProof/>
          </w:rPr>
          <w:t>Surgery Report</w:t>
        </w:r>
        <w:r w:rsidR="003C033F">
          <w:rPr>
            <w:noProof/>
            <w:webHidden/>
          </w:rPr>
          <w:tab/>
        </w:r>
        <w:r w:rsidR="003C033F">
          <w:rPr>
            <w:noProof/>
            <w:webHidden/>
          </w:rPr>
          <w:fldChar w:fldCharType="begin"/>
        </w:r>
        <w:r w:rsidR="003C033F">
          <w:rPr>
            <w:noProof/>
            <w:webHidden/>
          </w:rPr>
          <w:instrText xml:space="preserve"> PAGEREF _Toc20827505 \h </w:instrText>
        </w:r>
        <w:r w:rsidR="003C033F">
          <w:rPr>
            <w:noProof/>
            <w:webHidden/>
          </w:rPr>
        </w:r>
        <w:r w:rsidR="003C033F">
          <w:rPr>
            <w:noProof/>
            <w:webHidden/>
          </w:rPr>
          <w:fldChar w:fldCharType="separate"/>
        </w:r>
        <w:r w:rsidR="003C033F">
          <w:rPr>
            <w:noProof/>
            <w:webHidden/>
          </w:rPr>
          <w:t>63</w:t>
        </w:r>
        <w:r w:rsidR="003C033F">
          <w:rPr>
            <w:noProof/>
            <w:webHidden/>
          </w:rPr>
          <w:fldChar w:fldCharType="end"/>
        </w:r>
      </w:hyperlink>
    </w:p>
    <w:p w14:paraId="64757F9D" w14:textId="000A1831" w:rsidR="003C033F" w:rsidRDefault="003546D2">
      <w:pPr>
        <w:pStyle w:val="TOC3"/>
        <w:rPr>
          <w:rFonts w:asciiTheme="minorHAnsi" w:eastAsiaTheme="minorEastAsia" w:hAnsiTheme="minorHAnsi" w:cstheme="minorBidi"/>
          <w:noProof/>
          <w:color w:val="auto"/>
          <w:sz w:val="22"/>
          <w:szCs w:val="22"/>
        </w:rPr>
      </w:pPr>
      <w:hyperlink w:anchor="_Toc20827506" w:history="1">
        <w:r w:rsidR="003C033F" w:rsidRPr="00403D7F">
          <w:rPr>
            <w:rStyle w:val="Hyperlink"/>
            <w:noProof/>
          </w:rPr>
          <w:t>2.4.9.</w:t>
        </w:r>
        <w:r w:rsidR="003C033F">
          <w:rPr>
            <w:rFonts w:asciiTheme="minorHAnsi" w:eastAsiaTheme="minorEastAsia" w:hAnsiTheme="minorHAnsi" w:cstheme="minorBidi"/>
            <w:noProof/>
            <w:color w:val="auto"/>
            <w:sz w:val="22"/>
            <w:szCs w:val="22"/>
          </w:rPr>
          <w:tab/>
        </w:r>
        <w:r w:rsidR="003C033F" w:rsidRPr="00403D7F">
          <w:rPr>
            <w:rStyle w:val="Hyperlink"/>
            <w:noProof/>
          </w:rPr>
          <w:t>Other Patient-Specific Reports</w:t>
        </w:r>
        <w:r w:rsidR="003C033F">
          <w:rPr>
            <w:noProof/>
            <w:webHidden/>
          </w:rPr>
          <w:tab/>
        </w:r>
        <w:r w:rsidR="003C033F">
          <w:rPr>
            <w:noProof/>
            <w:webHidden/>
          </w:rPr>
          <w:fldChar w:fldCharType="begin"/>
        </w:r>
        <w:r w:rsidR="003C033F">
          <w:rPr>
            <w:noProof/>
            <w:webHidden/>
          </w:rPr>
          <w:instrText xml:space="preserve"> PAGEREF _Toc20827506 \h </w:instrText>
        </w:r>
        <w:r w:rsidR="003C033F">
          <w:rPr>
            <w:noProof/>
            <w:webHidden/>
          </w:rPr>
        </w:r>
        <w:r w:rsidR="003C033F">
          <w:rPr>
            <w:noProof/>
            <w:webHidden/>
          </w:rPr>
          <w:fldChar w:fldCharType="separate"/>
        </w:r>
        <w:r w:rsidR="003C033F">
          <w:rPr>
            <w:noProof/>
            <w:webHidden/>
          </w:rPr>
          <w:t>63</w:t>
        </w:r>
        <w:r w:rsidR="003C033F">
          <w:rPr>
            <w:noProof/>
            <w:webHidden/>
          </w:rPr>
          <w:fldChar w:fldCharType="end"/>
        </w:r>
      </w:hyperlink>
    </w:p>
    <w:p w14:paraId="0AAD9D21" w14:textId="181CE908" w:rsidR="003C033F" w:rsidRDefault="003546D2">
      <w:pPr>
        <w:pStyle w:val="TOC3"/>
        <w:rPr>
          <w:rFonts w:asciiTheme="minorHAnsi" w:eastAsiaTheme="minorEastAsia" w:hAnsiTheme="minorHAnsi" w:cstheme="minorBidi"/>
          <w:noProof/>
          <w:color w:val="auto"/>
          <w:sz w:val="22"/>
          <w:szCs w:val="22"/>
        </w:rPr>
      </w:pPr>
      <w:hyperlink w:anchor="_Toc20827507" w:history="1">
        <w:r w:rsidR="003C033F" w:rsidRPr="00403D7F">
          <w:rPr>
            <w:rStyle w:val="Hyperlink"/>
            <w:noProof/>
          </w:rPr>
          <w:t>2.4.10.</w:t>
        </w:r>
        <w:r w:rsidR="003C033F">
          <w:rPr>
            <w:rFonts w:asciiTheme="minorHAnsi" w:eastAsiaTheme="minorEastAsia" w:hAnsiTheme="minorHAnsi" w:cstheme="minorBidi"/>
            <w:noProof/>
            <w:color w:val="auto"/>
            <w:sz w:val="22"/>
            <w:szCs w:val="22"/>
          </w:rPr>
          <w:tab/>
        </w:r>
        <w:r w:rsidR="003C033F" w:rsidRPr="00403D7F">
          <w:rPr>
            <w:rStyle w:val="Hyperlink"/>
            <w:noProof/>
          </w:rPr>
          <w:t>Reprint a 21-Day Certificate</w:t>
        </w:r>
        <w:r w:rsidR="003C033F">
          <w:rPr>
            <w:noProof/>
            <w:webHidden/>
          </w:rPr>
          <w:tab/>
        </w:r>
        <w:r w:rsidR="003C033F">
          <w:rPr>
            <w:noProof/>
            <w:webHidden/>
          </w:rPr>
          <w:fldChar w:fldCharType="begin"/>
        </w:r>
        <w:r w:rsidR="003C033F">
          <w:rPr>
            <w:noProof/>
            <w:webHidden/>
          </w:rPr>
          <w:instrText xml:space="preserve"> PAGEREF _Toc20827507 \h </w:instrText>
        </w:r>
        <w:r w:rsidR="003C033F">
          <w:rPr>
            <w:noProof/>
            <w:webHidden/>
          </w:rPr>
        </w:r>
        <w:r w:rsidR="003C033F">
          <w:rPr>
            <w:noProof/>
            <w:webHidden/>
          </w:rPr>
          <w:fldChar w:fldCharType="separate"/>
        </w:r>
        <w:r w:rsidR="003C033F">
          <w:rPr>
            <w:noProof/>
            <w:webHidden/>
          </w:rPr>
          <w:t>63</w:t>
        </w:r>
        <w:r w:rsidR="003C033F">
          <w:rPr>
            <w:noProof/>
            <w:webHidden/>
          </w:rPr>
          <w:fldChar w:fldCharType="end"/>
        </w:r>
      </w:hyperlink>
    </w:p>
    <w:p w14:paraId="4171AE77" w14:textId="0692B891" w:rsidR="003C033F" w:rsidRDefault="003546D2">
      <w:pPr>
        <w:pStyle w:val="TOC3"/>
        <w:rPr>
          <w:rFonts w:asciiTheme="minorHAnsi" w:eastAsiaTheme="minorEastAsia" w:hAnsiTheme="minorHAnsi" w:cstheme="minorBidi"/>
          <w:noProof/>
          <w:color w:val="auto"/>
          <w:sz w:val="22"/>
          <w:szCs w:val="22"/>
        </w:rPr>
      </w:pPr>
      <w:hyperlink w:anchor="_Toc20827508" w:history="1">
        <w:r w:rsidR="003C033F" w:rsidRPr="00403D7F">
          <w:rPr>
            <w:rStyle w:val="Hyperlink"/>
            <w:noProof/>
          </w:rPr>
          <w:t>2.4.11.</w:t>
        </w:r>
        <w:r w:rsidR="003C033F">
          <w:rPr>
            <w:rFonts w:asciiTheme="minorHAnsi" w:eastAsiaTheme="minorEastAsia" w:hAnsiTheme="minorHAnsi" w:cstheme="minorBidi"/>
            <w:noProof/>
            <w:color w:val="auto"/>
            <w:sz w:val="22"/>
            <w:szCs w:val="22"/>
          </w:rPr>
          <w:tab/>
        </w:r>
        <w:r w:rsidR="003C033F" w:rsidRPr="00403D7F">
          <w:rPr>
            <w:rStyle w:val="Hyperlink"/>
            <w:noProof/>
          </w:rPr>
          <w:t>Reprint a Notice of Discharge</w:t>
        </w:r>
        <w:r w:rsidR="003C033F">
          <w:rPr>
            <w:noProof/>
            <w:webHidden/>
          </w:rPr>
          <w:tab/>
        </w:r>
        <w:r w:rsidR="003C033F">
          <w:rPr>
            <w:noProof/>
            <w:webHidden/>
          </w:rPr>
          <w:fldChar w:fldCharType="begin"/>
        </w:r>
        <w:r w:rsidR="003C033F">
          <w:rPr>
            <w:noProof/>
            <w:webHidden/>
          </w:rPr>
          <w:instrText xml:space="preserve"> PAGEREF _Toc20827508 \h </w:instrText>
        </w:r>
        <w:r w:rsidR="003C033F">
          <w:rPr>
            <w:noProof/>
            <w:webHidden/>
          </w:rPr>
        </w:r>
        <w:r w:rsidR="003C033F">
          <w:rPr>
            <w:noProof/>
            <w:webHidden/>
          </w:rPr>
          <w:fldChar w:fldCharType="separate"/>
        </w:r>
        <w:r w:rsidR="003C033F">
          <w:rPr>
            <w:noProof/>
            <w:webHidden/>
          </w:rPr>
          <w:t>64</w:t>
        </w:r>
        <w:r w:rsidR="003C033F">
          <w:rPr>
            <w:noProof/>
            <w:webHidden/>
          </w:rPr>
          <w:fldChar w:fldCharType="end"/>
        </w:r>
      </w:hyperlink>
    </w:p>
    <w:p w14:paraId="413EDCE7" w14:textId="36AA964F" w:rsidR="003C033F" w:rsidRDefault="003546D2">
      <w:pPr>
        <w:pStyle w:val="TOC2"/>
        <w:rPr>
          <w:rFonts w:asciiTheme="minorHAnsi" w:eastAsiaTheme="minorEastAsia" w:hAnsiTheme="minorHAnsi" w:cstheme="minorBidi"/>
          <w:b w:val="0"/>
          <w:noProof/>
          <w:color w:val="auto"/>
          <w:sz w:val="22"/>
          <w:szCs w:val="22"/>
        </w:rPr>
      </w:pPr>
      <w:hyperlink w:anchor="_Toc20827509" w:history="1">
        <w:r w:rsidR="003C033F" w:rsidRPr="00403D7F">
          <w:rPr>
            <w:rStyle w:val="Hyperlink"/>
            <w:noProof/>
          </w:rPr>
          <w:t>2.5.</w:t>
        </w:r>
        <w:r w:rsidR="003C033F">
          <w:rPr>
            <w:rFonts w:asciiTheme="minorHAnsi" w:eastAsiaTheme="minorEastAsia" w:hAnsiTheme="minorHAnsi" w:cstheme="minorBidi"/>
            <w:b w:val="0"/>
            <w:noProof/>
            <w:color w:val="auto"/>
            <w:sz w:val="22"/>
            <w:szCs w:val="22"/>
          </w:rPr>
          <w:tab/>
        </w:r>
        <w:r w:rsidR="003C033F" w:rsidRPr="00403D7F">
          <w:rPr>
            <w:rStyle w:val="Hyperlink"/>
            <w:noProof/>
          </w:rPr>
          <w:t>CAPRI Reports (Non-Patient-Specific)</w:t>
        </w:r>
        <w:r w:rsidR="003C033F">
          <w:rPr>
            <w:noProof/>
            <w:webHidden/>
          </w:rPr>
          <w:tab/>
        </w:r>
        <w:r w:rsidR="003C033F">
          <w:rPr>
            <w:noProof/>
            <w:webHidden/>
          </w:rPr>
          <w:fldChar w:fldCharType="begin"/>
        </w:r>
        <w:r w:rsidR="003C033F">
          <w:rPr>
            <w:noProof/>
            <w:webHidden/>
          </w:rPr>
          <w:instrText xml:space="preserve"> PAGEREF _Toc20827509 \h </w:instrText>
        </w:r>
        <w:r w:rsidR="003C033F">
          <w:rPr>
            <w:noProof/>
            <w:webHidden/>
          </w:rPr>
        </w:r>
        <w:r w:rsidR="003C033F">
          <w:rPr>
            <w:noProof/>
            <w:webHidden/>
          </w:rPr>
          <w:fldChar w:fldCharType="separate"/>
        </w:r>
        <w:r w:rsidR="003C033F">
          <w:rPr>
            <w:noProof/>
            <w:webHidden/>
          </w:rPr>
          <w:t>64</w:t>
        </w:r>
        <w:r w:rsidR="003C033F">
          <w:rPr>
            <w:noProof/>
            <w:webHidden/>
          </w:rPr>
          <w:fldChar w:fldCharType="end"/>
        </w:r>
      </w:hyperlink>
    </w:p>
    <w:p w14:paraId="23AD634F" w14:textId="303180DE" w:rsidR="003C033F" w:rsidRDefault="003546D2">
      <w:pPr>
        <w:pStyle w:val="TOC3"/>
        <w:rPr>
          <w:rFonts w:asciiTheme="minorHAnsi" w:eastAsiaTheme="minorEastAsia" w:hAnsiTheme="minorHAnsi" w:cstheme="minorBidi"/>
          <w:noProof/>
          <w:color w:val="auto"/>
          <w:sz w:val="22"/>
          <w:szCs w:val="22"/>
        </w:rPr>
      </w:pPr>
      <w:hyperlink w:anchor="_Toc20827510" w:history="1">
        <w:r w:rsidR="003C033F" w:rsidRPr="00403D7F">
          <w:rPr>
            <w:rStyle w:val="Hyperlink"/>
            <w:noProof/>
          </w:rPr>
          <w:t>2.5.1.</w:t>
        </w:r>
        <w:r w:rsidR="003C033F">
          <w:rPr>
            <w:rFonts w:asciiTheme="minorHAnsi" w:eastAsiaTheme="minorEastAsia" w:hAnsiTheme="minorHAnsi" w:cstheme="minorBidi"/>
            <w:noProof/>
            <w:color w:val="auto"/>
            <w:sz w:val="22"/>
            <w:szCs w:val="22"/>
          </w:rPr>
          <w:tab/>
        </w:r>
        <w:r w:rsidR="003C033F" w:rsidRPr="00403D7F">
          <w:rPr>
            <w:rStyle w:val="Hyperlink"/>
            <w:noProof/>
          </w:rPr>
          <w:t>C&amp;P Exams Reports</w:t>
        </w:r>
        <w:r w:rsidR="003C033F">
          <w:rPr>
            <w:noProof/>
            <w:webHidden/>
          </w:rPr>
          <w:tab/>
        </w:r>
        <w:r w:rsidR="003C033F">
          <w:rPr>
            <w:noProof/>
            <w:webHidden/>
          </w:rPr>
          <w:fldChar w:fldCharType="begin"/>
        </w:r>
        <w:r w:rsidR="003C033F">
          <w:rPr>
            <w:noProof/>
            <w:webHidden/>
          </w:rPr>
          <w:instrText xml:space="preserve"> PAGEREF _Toc20827510 \h </w:instrText>
        </w:r>
        <w:r w:rsidR="003C033F">
          <w:rPr>
            <w:noProof/>
            <w:webHidden/>
          </w:rPr>
        </w:r>
        <w:r w:rsidR="003C033F">
          <w:rPr>
            <w:noProof/>
            <w:webHidden/>
          </w:rPr>
          <w:fldChar w:fldCharType="separate"/>
        </w:r>
        <w:r w:rsidR="003C033F">
          <w:rPr>
            <w:noProof/>
            <w:webHidden/>
          </w:rPr>
          <w:t>64</w:t>
        </w:r>
        <w:r w:rsidR="003C033F">
          <w:rPr>
            <w:noProof/>
            <w:webHidden/>
          </w:rPr>
          <w:fldChar w:fldCharType="end"/>
        </w:r>
      </w:hyperlink>
    </w:p>
    <w:p w14:paraId="4DC79BED" w14:textId="5A08FD41" w:rsidR="003C033F" w:rsidRDefault="003546D2">
      <w:pPr>
        <w:pStyle w:val="TOC3"/>
        <w:rPr>
          <w:rFonts w:asciiTheme="minorHAnsi" w:eastAsiaTheme="minorEastAsia" w:hAnsiTheme="minorHAnsi" w:cstheme="minorBidi"/>
          <w:noProof/>
          <w:color w:val="auto"/>
          <w:sz w:val="22"/>
          <w:szCs w:val="22"/>
        </w:rPr>
      </w:pPr>
      <w:hyperlink w:anchor="_Toc20827511" w:history="1">
        <w:r w:rsidR="003C033F" w:rsidRPr="00403D7F">
          <w:rPr>
            <w:rStyle w:val="Hyperlink"/>
            <w:noProof/>
          </w:rPr>
          <w:t>2.5.2.</w:t>
        </w:r>
        <w:r w:rsidR="003C033F">
          <w:rPr>
            <w:rFonts w:asciiTheme="minorHAnsi" w:eastAsiaTheme="minorEastAsia" w:hAnsiTheme="minorHAnsi" w:cstheme="minorBidi"/>
            <w:noProof/>
            <w:color w:val="auto"/>
            <w:sz w:val="22"/>
            <w:szCs w:val="22"/>
          </w:rPr>
          <w:tab/>
        </w:r>
        <w:r w:rsidR="003C033F" w:rsidRPr="00403D7F">
          <w:rPr>
            <w:rStyle w:val="Hyperlink"/>
            <w:noProof/>
          </w:rPr>
          <w:t>Request for Information Reports</w:t>
        </w:r>
        <w:r w:rsidR="003C033F">
          <w:rPr>
            <w:noProof/>
            <w:webHidden/>
          </w:rPr>
          <w:tab/>
        </w:r>
        <w:r w:rsidR="003C033F">
          <w:rPr>
            <w:noProof/>
            <w:webHidden/>
          </w:rPr>
          <w:fldChar w:fldCharType="begin"/>
        </w:r>
        <w:r w:rsidR="003C033F">
          <w:rPr>
            <w:noProof/>
            <w:webHidden/>
          </w:rPr>
          <w:instrText xml:space="preserve"> PAGEREF _Toc20827511 \h </w:instrText>
        </w:r>
        <w:r w:rsidR="003C033F">
          <w:rPr>
            <w:noProof/>
            <w:webHidden/>
          </w:rPr>
        </w:r>
        <w:r w:rsidR="003C033F">
          <w:rPr>
            <w:noProof/>
            <w:webHidden/>
          </w:rPr>
          <w:fldChar w:fldCharType="separate"/>
        </w:r>
        <w:r w:rsidR="003C033F">
          <w:rPr>
            <w:noProof/>
            <w:webHidden/>
          </w:rPr>
          <w:t>76</w:t>
        </w:r>
        <w:r w:rsidR="003C033F">
          <w:rPr>
            <w:noProof/>
            <w:webHidden/>
          </w:rPr>
          <w:fldChar w:fldCharType="end"/>
        </w:r>
      </w:hyperlink>
    </w:p>
    <w:p w14:paraId="7DB59ED9" w14:textId="727B4BCE" w:rsidR="003C033F" w:rsidRDefault="003546D2">
      <w:pPr>
        <w:pStyle w:val="TOC3"/>
        <w:rPr>
          <w:rFonts w:asciiTheme="minorHAnsi" w:eastAsiaTheme="minorEastAsia" w:hAnsiTheme="minorHAnsi" w:cstheme="minorBidi"/>
          <w:noProof/>
          <w:color w:val="auto"/>
          <w:sz w:val="22"/>
          <w:szCs w:val="22"/>
        </w:rPr>
      </w:pPr>
      <w:hyperlink w:anchor="_Toc20827512" w:history="1">
        <w:r w:rsidR="003C033F" w:rsidRPr="00403D7F">
          <w:rPr>
            <w:rStyle w:val="Hyperlink"/>
            <w:noProof/>
          </w:rPr>
          <w:t>2.5.3.</w:t>
        </w:r>
        <w:r w:rsidR="003C033F">
          <w:rPr>
            <w:rFonts w:asciiTheme="minorHAnsi" w:eastAsiaTheme="minorEastAsia" w:hAnsiTheme="minorHAnsi" w:cstheme="minorBidi"/>
            <w:noProof/>
            <w:color w:val="auto"/>
            <w:sz w:val="22"/>
            <w:szCs w:val="22"/>
          </w:rPr>
          <w:tab/>
        </w:r>
        <w:r w:rsidR="003C033F" w:rsidRPr="00403D7F">
          <w:rPr>
            <w:rStyle w:val="Hyperlink"/>
            <w:noProof/>
          </w:rPr>
          <w:t>VHA Reports</w:t>
        </w:r>
        <w:r w:rsidR="003C033F">
          <w:rPr>
            <w:noProof/>
            <w:webHidden/>
          </w:rPr>
          <w:tab/>
        </w:r>
        <w:r w:rsidR="003C033F">
          <w:rPr>
            <w:noProof/>
            <w:webHidden/>
          </w:rPr>
          <w:fldChar w:fldCharType="begin"/>
        </w:r>
        <w:r w:rsidR="003C033F">
          <w:rPr>
            <w:noProof/>
            <w:webHidden/>
          </w:rPr>
          <w:instrText xml:space="preserve"> PAGEREF _Toc20827512 \h </w:instrText>
        </w:r>
        <w:r w:rsidR="003C033F">
          <w:rPr>
            <w:noProof/>
            <w:webHidden/>
          </w:rPr>
        </w:r>
        <w:r w:rsidR="003C033F">
          <w:rPr>
            <w:noProof/>
            <w:webHidden/>
          </w:rPr>
          <w:fldChar w:fldCharType="separate"/>
        </w:r>
        <w:r w:rsidR="003C033F">
          <w:rPr>
            <w:noProof/>
            <w:webHidden/>
          </w:rPr>
          <w:t>77</w:t>
        </w:r>
        <w:r w:rsidR="003C033F">
          <w:rPr>
            <w:noProof/>
            <w:webHidden/>
          </w:rPr>
          <w:fldChar w:fldCharType="end"/>
        </w:r>
      </w:hyperlink>
    </w:p>
    <w:p w14:paraId="3B9BDD2C" w14:textId="6BB43FF3" w:rsidR="003C033F" w:rsidRDefault="003546D2">
      <w:pPr>
        <w:pStyle w:val="TOC3"/>
        <w:rPr>
          <w:rFonts w:asciiTheme="minorHAnsi" w:eastAsiaTheme="minorEastAsia" w:hAnsiTheme="minorHAnsi" w:cstheme="minorBidi"/>
          <w:noProof/>
          <w:color w:val="auto"/>
          <w:sz w:val="22"/>
          <w:szCs w:val="22"/>
        </w:rPr>
      </w:pPr>
      <w:hyperlink w:anchor="_Toc20827513" w:history="1">
        <w:r w:rsidR="003C033F" w:rsidRPr="00403D7F">
          <w:rPr>
            <w:rStyle w:val="Hyperlink"/>
            <w:noProof/>
          </w:rPr>
          <w:t>2.5.4.</w:t>
        </w:r>
        <w:r w:rsidR="003C033F">
          <w:rPr>
            <w:rFonts w:asciiTheme="minorHAnsi" w:eastAsiaTheme="minorEastAsia" w:hAnsiTheme="minorHAnsi" w:cstheme="minorBidi"/>
            <w:noProof/>
            <w:color w:val="auto"/>
            <w:sz w:val="22"/>
            <w:szCs w:val="22"/>
          </w:rPr>
          <w:tab/>
        </w:r>
        <w:r w:rsidR="003C033F" w:rsidRPr="00403D7F">
          <w:rPr>
            <w:rStyle w:val="Hyperlink"/>
            <w:noProof/>
          </w:rPr>
          <w:t>VR&amp;E Reports</w:t>
        </w:r>
        <w:r w:rsidR="003C033F">
          <w:rPr>
            <w:noProof/>
            <w:webHidden/>
          </w:rPr>
          <w:tab/>
        </w:r>
        <w:r w:rsidR="003C033F">
          <w:rPr>
            <w:noProof/>
            <w:webHidden/>
          </w:rPr>
          <w:fldChar w:fldCharType="begin"/>
        </w:r>
        <w:r w:rsidR="003C033F">
          <w:rPr>
            <w:noProof/>
            <w:webHidden/>
          </w:rPr>
          <w:instrText xml:space="preserve"> PAGEREF _Toc20827513 \h </w:instrText>
        </w:r>
        <w:r w:rsidR="003C033F">
          <w:rPr>
            <w:noProof/>
            <w:webHidden/>
          </w:rPr>
        </w:r>
        <w:r w:rsidR="003C033F">
          <w:rPr>
            <w:noProof/>
            <w:webHidden/>
          </w:rPr>
          <w:fldChar w:fldCharType="separate"/>
        </w:r>
        <w:r w:rsidR="003C033F">
          <w:rPr>
            <w:noProof/>
            <w:webHidden/>
          </w:rPr>
          <w:t>78</w:t>
        </w:r>
        <w:r w:rsidR="003C033F">
          <w:rPr>
            <w:noProof/>
            <w:webHidden/>
          </w:rPr>
          <w:fldChar w:fldCharType="end"/>
        </w:r>
      </w:hyperlink>
    </w:p>
    <w:p w14:paraId="6580C204" w14:textId="307DE3FA" w:rsidR="003C033F" w:rsidRDefault="003546D2">
      <w:pPr>
        <w:pStyle w:val="TOC3"/>
        <w:rPr>
          <w:rFonts w:asciiTheme="minorHAnsi" w:eastAsiaTheme="minorEastAsia" w:hAnsiTheme="minorHAnsi" w:cstheme="minorBidi"/>
          <w:noProof/>
          <w:color w:val="auto"/>
          <w:sz w:val="22"/>
          <w:szCs w:val="22"/>
        </w:rPr>
      </w:pPr>
      <w:hyperlink w:anchor="_Toc20827514" w:history="1">
        <w:r w:rsidR="003C033F" w:rsidRPr="00403D7F">
          <w:rPr>
            <w:rStyle w:val="Hyperlink"/>
            <w:noProof/>
          </w:rPr>
          <w:t>2.5.5.</w:t>
        </w:r>
        <w:r w:rsidR="003C033F">
          <w:rPr>
            <w:rFonts w:asciiTheme="minorHAnsi" w:eastAsiaTheme="minorEastAsia" w:hAnsiTheme="minorHAnsi" w:cstheme="minorBidi"/>
            <w:noProof/>
            <w:color w:val="auto"/>
            <w:sz w:val="22"/>
            <w:szCs w:val="22"/>
          </w:rPr>
          <w:tab/>
        </w:r>
        <w:r w:rsidR="003C033F" w:rsidRPr="00403D7F">
          <w:rPr>
            <w:rStyle w:val="Hyperlink"/>
            <w:noProof/>
          </w:rPr>
          <w:t>Other Reports</w:t>
        </w:r>
        <w:r w:rsidR="003C033F">
          <w:rPr>
            <w:noProof/>
            <w:webHidden/>
          </w:rPr>
          <w:tab/>
        </w:r>
        <w:r w:rsidR="003C033F">
          <w:rPr>
            <w:noProof/>
            <w:webHidden/>
          </w:rPr>
          <w:fldChar w:fldCharType="begin"/>
        </w:r>
        <w:r w:rsidR="003C033F">
          <w:rPr>
            <w:noProof/>
            <w:webHidden/>
          </w:rPr>
          <w:instrText xml:space="preserve"> PAGEREF _Toc20827514 \h </w:instrText>
        </w:r>
        <w:r w:rsidR="003C033F">
          <w:rPr>
            <w:noProof/>
            <w:webHidden/>
          </w:rPr>
        </w:r>
        <w:r w:rsidR="003C033F">
          <w:rPr>
            <w:noProof/>
            <w:webHidden/>
          </w:rPr>
          <w:fldChar w:fldCharType="separate"/>
        </w:r>
        <w:r w:rsidR="003C033F">
          <w:rPr>
            <w:noProof/>
            <w:webHidden/>
          </w:rPr>
          <w:t>82</w:t>
        </w:r>
        <w:r w:rsidR="003C033F">
          <w:rPr>
            <w:noProof/>
            <w:webHidden/>
          </w:rPr>
          <w:fldChar w:fldCharType="end"/>
        </w:r>
      </w:hyperlink>
    </w:p>
    <w:p w14:paraId="179FF5E9" w14:textId="5E76625E" w:rsidR="003C033F" w:rsidRDefault="003546D2">
      <w:pPr>
        <w:pStyle w:val="TOC2"/>
        <w:rPr>
          <w:rFonts w:asciiTheme="minorHAnsi" w:eastAsiaTheme="minorEastAsia" w:hAnsiTheme="minorHAnsi" w:cstheme="minorBidi"/>
          <w:b w:val="0"/>
          <w:noProof/>
          <w:color w:val="auto"/>
          <w:sz w:val="22"/>
          <w:szCs w:val="22"/>
        </w:rPr>
      </w:pPr>
      <w:hyperlink w:anchor="_Toc20827515" w:history="1">
        <w:r w:rsidR="003C033F" w:rsidRPr="00403D7F">
          <w:rPr>
            <w:rStyle w:val="Hyperlink"/>
            <w:noProof/>
          </w:rPr>
          <w:t>2.6.</w:t>
        </w:r>
        <w:r w:rsidR="003C033F">
          <w:rPr>
            <w:rFonts w:asciiTheme="minorHAnsi" w:eastAsiaTheme="minorEastAsia" w:hAnsiTheme="minorHAnsi" w:cstheme="minorBidi"/>
            <w:b w:val="0"/>
            <w:noProof/>
            <w:color w:val="auto"/>
            <w:sz w:val="22"/>
            <w:szCs w:val="22"/>
          </w:rPr>
          <w:tab/>
        </w:r>
        <w:r w:rsidR="003C033F" w:rsidRPr="00403D7F">
          <w:rPr>
            <w:rStyle w:val="Hyperlink"/>
            <w:noProof/>
          </w:rPr>
          <w:t>Admin Tab</w:t>
        </w:r>
        <w:r w:rsidR="003C033F">
          <w:rPr>
            <w:noProof/>
            <w:webHidden/>
          </w:rPr>
          <w:tab/>
        </w:r>
        <w:r w:rsidR="003C033F">
          <w:rPr>
            <w:noProof/>
            <w:webHidden/>
          </w:rPr>
          <w:fldChar w:fldCharType="begin"/>
        </w:r>
        <w:r w:rsidR="003C033F">
          <w:rPr>
            <w:noProof/>
            <w:webHidden/>
          </w:rPr>
          <w:instrText xml:space="preserve"> PAGEREF _Toc20827515 \h </w:instrText>
        </w:r>
        <w:r w:rsidR="003C033F">
          <w:rPr>
            <w:noProof/>
            <w:webHidden/>
          </w:rPr>
        </w:r>
        <w:r w:rsidR="003C033F">
          <w:rPr>
            <w:noProof/>
            <w:webHidden/>
          </w:rPr>
          <w:fldChar w:fldCharType="separate"/>
        </w:r>
        <w:r w:rsidR="003C033F">
          <w:rPr>
            <w:noProof/>
            <w:webHidden/>
          </w:rPr>
          <w:t>83</w:t>
        </w:r>
        <w:r w:rsidR="003C033F">
          <w:rPr>
            <w:noProof/>
            <w:webHidden/>
          </w:rPr>
          <w:fldChar w:fldCharType="end"/>
        </w:r>
      </w:hyperlink>
    </w:p>
    <w:p w14:paraId="6EA9B90B" w14:textId="635060F8" w:rsidR="003C033F" w:rsidRDefault="003546D2">
      <w:pPr>
        <w:pStyle w:val="TOC3"/>
        <w:rPr>
          <w:rFonts w:asciiTheme="minorHAnsi" w:eastAsiaTheme="minorEastAsia" w:hAnsiTheme="minorHAnsi" w:cstheme="minorBidi"/>
          <w:noProof/>
          <w:color w:val="auto"/>
          <w:sz w:val="22"/>
          <w:szCs w:val="22"/>
        </w:rPr>
      </w:pPr>
      <w:hyperlink w:anchor="_Toc20827516" w:history="1">
        <w:r w:rsidR="003C033F" w:rsidRPr="00403D7F">
          <w:rPr>
            <w:rStyle w:val="Hyperlink"/>
            <w:noProof/>
          </w:rPr>
          <w:t>2.6.1.</w:t>
        </w:r>
        <w:r w:rsidR="003C033F">
          <w:rPr>
            <w:rFonts w:asciiTheme="minorHAnsi" w:eastAsiaTheme="minorEastAsia" w:hAnsiTheme="minorHAnsi" w:cstheme="minorBidi"/>
            <w:noProof/>
            <w:color w:val="auto"/>
            <w:sz w:val="22"/>
            <w:szCs w:val="22"/>
          </w:rPr>
          <w:tab/>
        </w:r>
        <w:r w:rsidR="003C033F" w:rsidRPr="00403D7F">
          <w:rPr>
            <w:rStyle w:val="Hyperlink"/>
            <w:noProof/>
          </w:rPr>
          <w:t>Address Tab</w:t>
        </w:r>
        <w:r w:rsidR="003C033F">
          <w:rPr>
            <w:noProof/>
            <w:webHidden/>
          </w:rPr>
          <w:tab/>
        </w:r>
        <w:r w:rsidR="003C033F">
          <w:rPr>
            <w:noProof/>
            <w:webHidden/>
          </w:rPr>
          <w:fldChar w:fldCharType="begin"/>
        </w:r>
        <w:r w:rsidR="003C033F">
          <w:rPr>
            <w:noProof/>
            <w:webHidden/>
          </w:rPr>
          <w:instrText xml:space="preserve"> PAGEREF _Toc20827516 \h </w:instrText>
        </w:r>
        <w:r w:rsidR="003C033F">
          <w:rPr>
            <w:noProof/>
            <w:webHidden/>
          </w:rPr>
        </w:r>
        <w:r w:rsidR="003C033F">
          <w:rPr>
            <w:noProof/>
            <w:webHidden/>
          </w:rPr>
          <w:fldChar w:fldCharType="separate"/>
        </w:r>
        <w:r w:rsidR="003C033F">
          <w:rPr>
            <w:noProof/>
            <w:webHidden/>
          </w:rPr>
          <w:t>83</w:t>
        </w:r>
        <w:r w:rsidR="003C033F">
          <w:rPr>
            <w:noProof/>
            <w:webHidden/>
          </w:rPr>
          <w:fldChar w:fldCharType="end"/>
        </w:r>
      </w:hyperlink>
    </w:p>
    <w:p w14:paraId="002CCD31" w14:textId="23AEE051" w:rsidR="003C033F" w:rsidRDefault="003546D2">
      <w:pPr>
        <w:pStyle w:val="TOC3"/>
        <w:rPr>
          <w:rFonts w:asciiTheme="minorHAnsi" w:eastAsiaTheme="minorEastAsia" w:hAnsiTheme="minorHAnsi" w:cstheme="minorBidi"/>
          <w:noProof/>
          <w:color w:val="auto"/>
          <w:sz w:val="22"/>
          <w:szCs w:val="22"/>
        </w:rPr>
      </w:pPr>
      <w:hyperlink w:anchor="_Toc20827517" w:history="1">
        <w:r w:rsidR="003C033F" w:rsidRPr="00403D7F">
          <w:rPr>
            <w:rStyle w:val="Hyperlink"/>
            <w:noProof/>
          </w:rPr>
          <w:t>2.6.2.</w:t>
        </w:r>
        <w:r w:rsidR="003C033F">
          <w:rPr>
            <w:rFonts w:asciiTheme="minorHAnsi" w:eastAsiaTheme="minorEastAsia" w:hAnsiTheme="minorHAnsi" w:cstheme="minorBidi"/>
            <w:noProof/>
            <w:color w:val="auto"/>
            <w:sz w:val="22"/>
            <w:szCs w:val="22"/>
          </w:rPr>
          <w:tab/>
        </w:r>
        <w:r w:rsidR="003C033F" w:rsidRPr="00403D7F">
          <w:rPr>
            <w:rStyle w:val="Hyperlink"/>
            <w:noProof/>
          </w:rPr>
          <w:t>Appointments Tab</w:t>
        </w:r>
        <w:r w:rsidR="003C033F">
          <w:rPr>
            <w:noProof/>
            <w:webHidden/>
          </w:rPr>
          <w:tab/>
        </w:r>
        <w:r w:rsidR="003C033F">
          <w:rPr>
            <w:noProof/>
            <w:webHidden/>
          </w:rPr>
          <w:fldChar w:fldCharType="begin"/>
        </w:r>
        <w:r w:rsidR="003C033F">
          <w:rPr>
            <w:noProof/>
            <w:webHidden/>
          </w:rPr>
          <w:instrText xml:space="preserve"> PAGEREF _Toc20827517 \h </w:instrText>
        </w:r>
        <w:r w:rsidR="003C033F">
          <w:rPr>
            <w:noProof/>
            <w:webHidden/>
          </w:rPr>
        </w:r>
        <w:r w:rsidR="003C033F">
          <w:rPr>
            <w:noProof/>
            <w:webHidden/>
          </w:rPr>
          <w:fldChar w:fldCharType="separate"/>
        </w:r>
        <w:r w:rsidR="003C033F">
          <w:rPr>
            <w:noProof/>
            <w:webHidden/>
          </w:rPr>
          <w:t>84</w:t>
        </w:r>
        <w:r w:rsidR="003C033F">
          <w:rPr>
            <w:noProof/>
            <w:webHidden/>
          </w:rPr>
          <w:fldChar w:fldCharType="end"/>
        </w:r>
      </w:hyperlink>
    </w:p>
    <w:p w14:paraId="51C87D62" w14:textId="5C39892D" w:rsidR="003C033F" w:rsidRDefault="003546D2">
      <w:pPr>
        <w:pStyle w:val="TOC2"/>
        <w:rPr>
          <w:rFonts w:asciiTheme="minorHAnsi" w:eastAsiaTheme="minorEastAsia" w:hAnsiTheme="minorHAnsi" w:cstheme="minorBidi"/>
          <w:b w:val="0"/>
          <w:noProof/>
          <w:color w:val="auto"/>
          <w:sz w:val="22"/>
          <w:szCs w:val="22"/>
        </w:rPr>
      </w:pPr>
      <w:hyperlink w:anchor="_Toc20827518" w:history="1">
        <w:r w:rsidR="003C033F" w:rsidRPr="00403D7F">
          <w:rPr>
            <w:rStyle w:val="Hyperlink"/>
            <w:noProof/>
          </w:rPr>
          <w:t>2.7.</w:t>
        </w:r>
        <w:r w:rsidR="003C033F">
          <w:rPr>
            <w:rFonts w:asciiTheme="minorHAnsi" w:eastAsiaTheme="minorEastAsia" w:hAnsiTheme="minorHAnsi" w:cstheme="minorBidi"/>
            <w:b w:val="0"/>
            <w:noProof/>
            <w:color w:val="auto"/>
            <w:sz w:val="22"/>
            <w:szCs w:val="22"/>
          </w:rPr>
          <w:tab/>
        </w:r>
        <w:r w:rsidR="003C033F" w:rsidRPr="00403D7F">
          <w:rPr>
            <w:rStyle w:val="Hyperlink"/>
            <w:noProof/>
          </w:rPr>
          <w:t>Health Summaries Tab</w:t>
        </w:r>
        <w:r w:rsidR="003C033F">
          <w:rPr>
            <w:noProof/>
            <w:webHidden/>
          </w:rPr>
          <w:tab/>
        </w:r>
        <w:r w:rsidR="003C033F">
          <w:rPr>
            <w:noProof/>
            <w:webHidden/>
          </w:rPr>
          <w:fldChar w:fldCharType="begin"/>
        </w:r>
        <w:r w:rsidR="003C033F">
          <w:rPr>
            <w:noProof/>
            <w:webHidden/>
          </w:rPr>
          <w:instrText xml:space="preserve"> PAGEREF _Toc20827518 \h </w:instrText>
        </w:r>
        <w:r w:rsidR="003C033F">
          <w:rPr>
            <w:noProof/>
            <w:webHidden/>
          </w:rPr>
        </w:r>
        <w:r w:rsidR="003C033F">
          <w:rPr>
            <w:noProof/>
            <w:webHidden/>
          </w:rPr>
          <w:fldChar w:fldCharType="separate"/>
        </w:r>
        <w:r w:rsidR="003C033F">
          <w:rPr>
            <w:noProof/>
            <w:webHidden/>
          </w:rPr>
          <w:t>85</w:t>
        </w:r>
        <w:r w:rsidR="003C033F">
          <w:rPr>
            <w:noProof/>
            <w:webHidden/>
          </w:rPr>
          <w:fldChar w:fldCharType="end"/>
        </w:r>
      </w:hyperlink>
    </w:p>
    <w:p w14:paraId="137EF55E" w14:textId="2C795AE1" w:rsidR="003C033F" w:rsidRDefault="003546D2">
      <w:pPr>
        <w:pStyle w:val="TOC3"/>
        <w:rPr>
          <w:rFonts w:asciiTheme="minorHAnsi" w:eastAsiaTheme="minorEastAsia" w:hAnsiTheme="minorHAnsi" w:cstheme="minorBidi"/>
          <w:noProof/>
          <w:color w:val="auto"/>
          <w:sz w:val="22"/>
          <w:szCs w:val="22"/>
        </w:rPr>
      </w:pPr>
      <w:hyperlink w:anchor="_Toc20827519" w:history="1">
        <w:r w:rsidR="003C033F" w:rsidRPr="00403D7F">
          <w:rPr>
            <w:rStyle w:val="Hyperlink"/>
            <w:noProof/>
          </w:rPr>
          <w:t>2.7.1.</w:t>
        </w:r>
        <w:r w:rsidR="003C033F">
          <w:rPr>
            <w:rFonts w:asciiTheme="minorHAnsi" w:eastAsiaTheme="minorEastAsia" w:hAnsiTheme="minorHAnsi" w:cstheme="minorBidi"/>
            <w:noProof/>
            <w:color w:val="auto"/>
            <w:sz w:val="22"/>
            <w:szCs w:val="22"/>
          </w:rPr>
          <w:tab/>
        </w:r>
        <w:r w:rsidR="003C033F" w:rsidRPr="00403D7F">
          <w:rPr>
            <w:rStyle w:val="Hyperlink"/>
            <w:noProof/>
          </w:rPr>
          <w:t>Programmed Summaries</w:t>
        </w:r>
        <w:r w:rsidR="003C033F">
          <w:rPr>
            <w:noProof/>
            <w:webHidden/>
          </w:rPr>
          <w:tab/>
        </w:r>
        <w:r w:rsidR="003C033F">
          <w:rPr>
            <w:noProof/>
            <w:webHidden/>
          </w:rPr>
          <w:fldChar w:fldCharType="begin"/>
        </w:r>
        <w:r w:rsidR="003C033F">
          <w:rPr>
            <w:noProof/>
            <w:webHidden/>
          </w:rPr>
          <w:instrText xml:space="preserve"> PAGEREF _Toc20827519 \h </w:instrText>
        </w:r>
        <w:r w:rsidR="003C033F">
          <w:rPr>
            <w:noProof/>
            <w:webHidden/>
          </w:rPr>
        </w:r>
        <w:r w:rsidR="003C033F">
          <w:rPr>
            <w:noProof/>
            <w:webHidden/>
          </w:rPr>
          <w:fldChar w:fldCharType="separate"/>
        </w:r>
        <w:r w:rsidR="003C033F">
          <w:rPr>
            <w:noProof/>
            <w:webHidden/>
          </w:rPr>
          <w:t>86</w:t>
        </w:r>
        <w:r w:rsidR="003C033F">
          <w:rPr>
            <w:noProof/>
            <w:webHidden/>
          </w:rPr>
          <w:fldChar w:fldCharType="end"/>
        </w:r>
      </w:hyperlink>
    </w:p>
    <w:p w14:paraId="0897D412" w14:textId="76CE909E" w:rsidR="003C033F" w:rsidRDefault="003546D2">
      <w:pPr>
        <w:pStyle w:val="TOC3"/>
        <w:rPr>
          <w:rFonts w:asciiTheme="minorHAnsi" w:eastAsiaTheme="minorEastAsia" w:hAnsiTheme="minorHAnsi" w:cstheme="minorBidi"/>
          <w:noProof/>
          <w:color w:val="auto"/>
          <w:sz w:val="22"/>
          <w:szCs w:val="22"/>
        </w:rPr>
      </w:pPr>
      <w:hyperlink w:anchor="_Toc20827520" w:history="1">
        <w:r w:rsidR="003C033F" w:rsidRPr="00403D7F">
          <w:rPr>
            <w:rStyle w:val="Hyperlink"/>
            <w:noProof/>
          </w:rPr>
          <w:t>2.7.2.</w:t>
        </w:r>
        <w:r w:rsidR="003C033F">
          <w:rPr>
            <w:rFonts w:asciiTheme="minorHAnsi" w:eastAsiaTheme="minorEastAsia" w:hAnsiTheme="minorHAnsi" w:cstheme="minorBidi"/>
            <w:noProof/>
            <w:color w:val="auto"/>
            <w:sz w:val="22"/>
            <w:szCs w:val="22"/>
          </w:rPr>
          <w:tab/>
        </w:r>
        <w:r w:rsidR="003C033F" w:rsidRPr="00403D7F">
          <w:rPr>
            <w:rStyle w:val="Hyperlink"/>
            <w:noProof/>
          </w:rPr>
          <w:t>Ad Hoc Report</w:t>
        </w:r>
        <w:r w:rsidR="003C033F">
          <w:rPr>
            <w:noProof/>
            <w:webHidden/>
          </w:rPr>
          <w:tab/>
        </w:r>
        <w:r w:rsidR="003C033F">
          <w:rPr>
            <w:noProof/>
            <w:webHidden/>
          </w:rPr>
          <w:fldChar w:fldCharType="begin"/>
        </w:r>
        <w:r w:rsidR="003C033F">
          <w:rPr>
            <w:noProof/>
            <w:webHidden/>
          </w:rPr>
          <w:instrText xml:space="preserve"> PAGEREF _Toc20827520 \h </w:instrText>
        </w:r>
        <w:r w:rsidR="003C033F">
          <w:rPr>
            <w:noProof/>
            <w:webHidden/>
          </w:rPr>
        </w:r>
        <w:r w:rsidR="003C033F">
          <w:rPr>
            <w:noProof/>
            <w:webHidden/>
          </w:rPr>
          <w:fldChar w:fldCharType="separate"/>
        </w:r>
        <w:r w:rsidR="003C033F">
          <w:rPr>
            <w:noProof/>
            <w:webHidden/>
          </w:rPr>
          <w:t>88</w:t>
        </w:r>
        <w:r w:rsidR="003C033F">
          <w:rPr>
            <w:noProof/>
            <w:webHidden/>
          </w:rPr>
          <w:fldChar w:fldCharType="end"/>
        </w:r>
      </w:hyperlink>
    </w:p>
    <w:p w14:paraId="43AF5D80" w14:textId="13FD76A2" w:rsidR="003C033F" w:rsidRDefault="003546D2">
      <w:pPr>
        <w:pStyle w:val="TOC3"/>
        <w:rPr>
          <w:rFonts w:asciiTheme="minorHAnsi" w:eastAsiaTheme="minorEastAsia" w:hAnsiTheme="minorHAnsi" w:cstheme="minorBidi"/>
          <w:noProof/>
          <w:color w:val="auto"/>
          <w:sz w:val="22"/>
          <w:szCs w:val="22"/>
        </w:rPr>
      </w:pPr>
      <w:hyperlink w:anchor="_Toc20827521" w:history="1">
        <w:r w:rsidR="003C033F" w:rsidRPr="00403D7F">
          <w:rPr>
            <w:rStyle w:val="Hyperlink"/>
            <w:noProof/>
          </w:rPr>
          <w:t>2.7.3.</w:t>
        </w:r>
        <w:r w:rsidR="003C033F">
          <w:rPr>
            <w:rFonts w:asciiTheme="minorHAnsi" w:eastAsiaTheme="minorEastAsia" w:hAnsiTheme="minorHAnsi" w:cstheme="minorBidi"/>
            <w:noProof/>
            <w:color w:val="auto"/>
            <w:sz w:val="22"/>
            <w:szCs w:val="22"/>
          </w:rPr>
          <w:tab/>
        </w:r>
        <w:r w:rsidR="003C033F" w:rsidRPr="00403D7F">
          <w:rPr>
            <w:rStyle w:val="Hyperlink"/>
            <w:noProof/>
          </w:rPr>
          <w:t>Remote Data View</w:t>
        </w:r>
        <w:r w:rsidR="003C033F">
          <w:rPr>
            <w:noProof/>
            <w:webHidden/>
          </w:rPr>
          <w:tab/>
        </w:r>
        <w:r w:rsidR="003C033F">
          <w:rPr>
            <w:noProof/>
            <w:webHidden/>
          </w:rPr>
          <w:fldChar w:fldCharType="begin"/>
        </w:r>
        <w:r w:rsidR="003C033F">
          <w:rPr>
            <w:noProof/>
            <w:webHidden/>
          </w:rPr>
          <w:instrText xml:space="preserve"> PAGEREF _Toc20827521 \h </w:instrText>
        </w:r>
        <w:r w:rsidR="003C033F">
          <w:rPr>
            <w:noProof/>
            <w:webHidden/>
          </w:rPr>
        </w:r>
        <w:r w:rsidR="003C033F">
          <w:rPr>
            <w:noProof/>
            <w:webHidden/>
          </w:rPr>
          <w:fldChar w:fldCharType="separate"/>
        </w:r>
        <w:r w:rsidR="003C033F">
          <w:rPr>
            <w:noProof/>
            <w:webHidden/>
          </w:rPr>
          <w:t>91</w:t>
        </w:r>
        <w:r w:rsidR="003C033F">
          <w:rPr>
            <w:noProof/>
            <w:webHidden/>
          </w:rPr>
          <w:fldChar w:fldCharType="end"/>
        </w:r>
      </w:hyperlink>
    </w:p>
    <w:p w14:paraId="39A2E2B9" w14:textId="0BDD87DC" w:rsidR="003C033F" w:rsidRDefault="003546D2">
      <w:pPr>
        <w:pStyle w:val="TOC3"/>
        <w:rPr>
          <w:rFonts w:asciiTheme="minorHAnsi" w:eastAsiaTheme="minorEastAsia" w:hAnsiTheme="minorHAnsi" w:cstheme="minorBidi"/>
          <w:noProof/>
          <w:color w:val="auto"/>
          <w:sz w:val="22"/>
          <w:szCs w:val="22"/>
        </w:rPr>
      </w:pPr>
      <w:hyperlink w:anchor="_Toc20827522" w:history="1">
        <w:r w:rsidR="003C033F" w:rsidRPr="00403D7F">
          <w:rPr>
            <w:rStyle w:val="Hyperlink"/>
            <w:noProof/>
          </w:rPr>
          <w:t>2.7.4.</w:t>
        </w:r>
        <w:r w:rsidR="003C033F">
          <w:rPr>
            <w:rFonts w:asciiTheme="minorHAnsi" w:eastAsiaTheme="minorEastAsia" w:hAnsiTheme="minorHAnsi" w:cstheme="minorBidi"/>
            <w:noProof/>
            <w:color w:val="auto"/>
            <w:sz w:val="22"/>
            <w:szCs w:val="22"/>
          </w:rPr>
          <w:tab/>
        </w:r>
        <w:r w:rsidR="003C033F" w:rsidRPr="00403D7F">
          <w:rPr>
            <w:rStyle w:val="Hyperlink"/>
            <w:noProof/>
          </w:rPr>
          <w:t>Clinical Documents Tab</w:t>
        </w:r>
        <w:r w:rsidR="003C033F">
          <w:rPr>
            <w:noProof/>
            <w:webHidden/>
          </w:rPr>
          <w:tab/>
        </w:r>
        <w:r w:rsidR="003C033F">
          <w:rPr>
            <w:noProof/>
            <w:webHidden/>
          </w:rPr>
          <w:fldChar w:fldCharType="begin"/>
        </w:r>
        <w:r w:rsidR="003C033F">
          <w:rPr>
            <w:noProof/>
            <w:webHidden/>
          </w:rPr>
          <w:instrText xml:space="preserve"> PAGEREF _Toc20827522 \h </w:instrText>
        </w:r>
        <w:r w:rsidR="003C033F">
          <w:rPr>
            <w:noProof/>
            <w:webHidden/>
          </w:rPr>
        </w:r>
        <w:r w:rsidR="003C033F">
          <w:rPr>
            <w:noProof/>
            <w:webHidden/>
          </w:rPr>
          <w:fldChar w:fldCharType="separate"/>
        </w:r>
        <w:r w:rsidR="003C033F">
          <w:rPr>
            <w:noProof/>
            <w:webHidden/>
          </w:rPr>
          <w:t>94</w:t>
        </w:r>
        <w:r w:rsidR="003C033F">
          <w:rPr>
            <w:noProof/>
            <w:webHidden/>
          </w:rPr>
          <w:fldChar w:fldCharType="end"/>
        </w:r>
      </w:hyperlink>
    </w:p>
    <w:p w14:paraId="38E0AA46" w14:textId="19B4F435" w:rsidR="003C033F" w:rsidRDefault="003546D2">
      <w:pPr>
        <w:pStyle w:val="TOC3"/>
        <w:rPr>
          <w:rFonts w:asciiTheme="minorHAnsi" w:eastAsiaTheme="minorEastAsia" w:hAnsiTheme="minorHAnsi" w:cstheme="minorBidi"/>
          <w:noProof/>
          <w:color w:val="auto"/>
          <w:sz w:val="22"/>
          <w:szCs w:val="22"/>
        </w:rPr>
      </w:pPr>
      <w:hyperlink w:anchor="_Toc20827523" w:history="1">
        <w:r w:rsidR="003C033F" w:rsidRPr="00403D7F">
          <w:rPr>
            <w:rStyle w:val="Hyperlink"/>
            <w:noProof/>
          </w:rPr>
          <w:t>2.7.5.</w:t>
        </w:r>
        <w:r w:rsidR="003C033F">
          <w:rPr>
            <w:rFonts w:asciiTheme="minorHAnsi" w:eastAsiaTheme="minorEastAsia" w:hAnsiTheme="minorHAnsi" w:cstheme="minorBidi"/>
            <w:noProof/>
            <w:color w:val="auto"/>
            <w:sz w:val="22"/>
            <w:szCs w:val="22"/>
          </w:rPr>
          <w:tab/>
        </w:r>
        <w:r w:rsidR="003C033F" w:rsidRPr="00403D7F">
          <w:rPr>
            <w:rStyle w:val="Hyperlink"/>
            <w:noProof/>
          </w:rPr>
          <w:t>Current View</w:t>
        </w:r>
        <w:r w:rsidR="003C033F">
          <w:rPr>
            <w:noProof/>
            <w:webHidden/>
          </w:rPr>
          <w:tab/>
        </w:r>
        <w:r w:rsidR="003C033F">
          <w:rPr>
            <w:noProof/>
            <w:webHidden/>
          </w:rPr>
          <w:fldChar w:fldCharType="begin"/>
        </w:r>
        <w:r w:rsidR="003C033F">
          <w:rPr>
            <w:noProof/>
            <w:webHidden/>
          </w:rPr>
          <w:instrText xml:space="preserve"> PAGEREF _Toc20827523 \h </w:instrText>
        </w:r>
        <w:r w:rsidR="003C033F">
          <w:rPr>
            <w:noProof/>
            <w:webHidden/>
          </w:rPr>
        </w:r>
        <w:r w:rsidR="003C033F">
          <w:rPr>
            <w:noProof/>
            <w:webHidden/>
          </w:rPr>
          <w:fldChar w:fldCharType="separate"/>
        </w:r>
        <w:r w:rsidR="003C033F">
          <w:rPr>
            <w:noProof/>
            <w:webHidden/>
          </w:rPr>
          <w:t>96</w:t>
        </w:r>
        <w:r w:rsidR="003C033F">
          <w:rPr>
            <w:noProof/>
            <w:webHidden/>
          </w:rPr>
          <w:fldChar w:fldCharType="end"/>
        </w:r>
      </w:hyperlink>
    </w:p>
    <w:p w14:paraId="1DF11BD2" w14:textId="764BBC7E" w:rsidR="003C033F" w:rsidRDefault="003546D2">
      <w:pPr>
        <w:pStyle w:val="TOC3"/>
        <w:rPr>
          <w:rFonts w:asciiTheme="minorHAnsi" w:eastAsiaTheme="minorEastAsia" w:hAnsiTheme="minorHAnsi" w:cstheme="minorBidi"/>
          <w:noProof/>
          <w:color w:val="auto"/>
          <w:sz w:val="22"/>
          <w:szCs w:val="22"/>
        </w:rPr>
      </w:pPr>
      <w:hyperlink w:anchor="_Toc20827524" w:history="1">
        <w:r w:rsidR="003C033F" w:rsidRPr="00403D7F">
          <w:rPr>
            <w:rStyle w:val="Hyperlink"/>
            <w:noProof/>
          </w:rPr>
          <w:t>2.7.6.</w:t>
        </w:r>
        <w:r w:rsidR="003C033F">
          <w:rPr>
            <w:rFonts w:asciiTheme="minorHAnsi" w:eastAsiaTheme="minorEastAsia" w:hAnsiTheme="minorHAnsi" w:cstheme="minorBidi"/>
            <w:noProof/>
            <w:color w:val="auto"/>
            <w:sz w:val="22"/>
            <w:szCs w:val="22"/>
          </w:rPr>
          <w:tab/>
        </w:r>
        <w:r w:rsidR="003C033F" w:rsidRPr="00403D7F">
          <w:rPr>
            <w:rStyle w:val="Hyperlink"/>
            <w:noProof/>
          </w:rPr>
          <w:t>Report Builder</w:t>
        </w:r>
        <w:r w:rsidR="003C033F">
          <w:rPr>
            <w:noProof/>
            <w:webHidden/>
          </w:rPr>
          <w:tab/>
        </w:r>
        <w:r w:rsidR="003C033F">
          <w:rPr>
            <w:noProof/>
            <w:webHidden/>
          </w:rPr>
          <w:fldChar w:fldCharType="begin"/>
        </w:r>
        <w:r w:rsidR="003C033F">
          <w:rPr>
            <w:noProof/>
            <w:webHidden/>
          </w:rPr>
          <w:instrText xml:space="preserve"> PAGEREF _Toc20827524 \h </w:instrText>
        </w:r>
        <w:r w:rsidR="003C033F">
          <w:rPr>
            <w:noProof/>
            <w:webHidden/>
          </w:rPr>
        </w:r>
        <w:r w:rsidR="003C033F">
          <w:rPr>
            <w:noProof/>
            <w:webHidden/>
          </w:rPr>
          <w:fldChar w:fldCharType="separate"/>
        </w:r>
        <w:r w:rsidR="003C033F">
          <w:rPr>
            <w:noProof/>
            <w:webHidden/>
          </w:rPr>
          <w:t>97</w:t>
        </w:r>
        <w:r w:rsidR="003C033F">
          <w:rPr>
            <w:noProof/>
            <w:webHidden/>
          </w:rPr>
          <w:fldChar w:fldCharType="end"/>
        </w:r>
      </w:hyperlink>
    </w:p>
    <w:p w14:paraId="45C4F957" w14:textId="11799CC9" w:rsidR="003C033F" w:rsidRDefault="003546D2">
      <w:pPr>
        <w:pStyle w:val="TOC3"/>
        <w:rPr>
          <w:rFonts w:asciiTheme="minorHAnsi" w:eastAsiaTheme="minorEastAsia" w:hAnsiTheme="minorHAnsi" w:cstheme="minorBidi"/>
          <w:noProof/>
          <w:color w:val="auto"/>
          <w:sz w:val="22"/>
          <w:szCs w:val="22"/>
        </w:rPr>
      </w:pPr>
      <w:hyperlink w:anchor="_Toc20827525" w:history="1">
        <w:r w:rsidR="003C033F" w:rsidRPr="00403D7F">
          <w:rPr>
            <w:rStyle w:val="Hyperlink"/>
            <w:noProof/>
          </w:rPr>
          <w:t>2.7.7.</w:t>
        </w:r>
        <w:r w:rsidR="003C033F">
          <w:rPr>
            <w:rFonts w:asciiTheme="minorHAnsi" w:eastAsiaTheme="minorEastAsia" w:hAnsiTheme="minorHAnsi" w:cstheme="minorBidi"/>
            <w:noProof/>
            <w:color w:val="auto"/>
            <w:sz w:val="22"/>
            <w:szCs w:val="22"/>
          </w:rPr>
          <w:tab/>
        </w:r>
        <w:r w:rsidR="003C033F" w:rsidRPr="00403D7F">
          <w:rPr>
            <w:rStyle w:val="Hyperlink"/>
            <w:noProof/>
          </w:rPr>
          <w:t>Notes Tab</w:t>
        </w:r>
        <w:r w:rsidR="003C033F">
          <w:rPr>
            <w:noProof/>
            <w:webHidden/>
          </w:rPr>
          <w:tab/>
        </w:r>
        <w:r w:rsidR="003C033F">
          <w:rPr>
            <w:noProof/>
            <w:webHidden/>
          </w:rPr>
          <w:fldChar w:fldCharType="begin"/>
        </w:r>
        <w:r w:rsidR="003C033F">
          <w:rPr>
            <w:noProof/>
            <w:webHidden/>
          </w:rPr>
          <w:instrText xml:space="preserve"> PAGEREF _Toc20827525 \h </w:instrText>
        </w:r>
        <w:r w:rsidR="003C033F">
          <w:rPr>
            <w:noProof/>
            <w:webHidden/>
          </w:rPr>
        </w:r>
        <w:r w:rsidR="003C033F">
          <w:rPr>
            <w:noProof/>
            <w:webHidden/>
          </w:rPr>
          <w:fldChar w:fldCharType="separate"/>
        </w:r>
        <w:r w:rsidR="003C033F">
          <w:rPr>
            <w:noProof/>
            <w:webHidden/>
          </w:rPr>
          <w:t>99</w:t>
        </w:r>
        <w:r w:rsidR="003C033F">
          <w:rPr>
            <w:noProof/>
            <w:webHidden/>
          </w:rPr>
          <w:fldChar w:fldCharType="end"/>
        </w:r>
      </w:hyperlink>
    </w:p>
    <w:p w14:paraId="309E6555" w14:textId="30317ED2" w:rsidR="003C033F" w:rsidRDefault="003546D2">
      <w:pPr>
        <w:pStyle w:val="TOC3"/>
        <w:rPr>
          <w:rFonts w:asciiTheme="minorHAnsi" w:eastAsiaTheme="minorEastAsia" w:hAnsiTheme="minorHAnsi" w:cstheme="minorBidi"/>
          <w:noProof/>
          <w:color w:val="auto"/>
          <w:sz w:val="22"/>
          <w:szCs w:val="22"/>
        </w:rPr>
      </w:pPr>
      <w:hyperlink w:anchor="_Toc20827526" w:history="1">
        <w:r w:rsidR="003C033F" w:rsidRPr="00403D7F">
          <w:rPr>
            <w:rStyle w:val="Hyperlink"/>
            <w:noProof/>
          </w:rPr>
          <w:t>2.7.8.</w:t>
        </w:r>
        <w:r w:rsidR="003C033F">
          <w:rPr>
            <w:rFonts w:asciiTheme="minorHAnsi" w:eastAsiaTheme="minorEastAsia" w:hAnsiTheme="minorHAnsi" w:cstheme="minorBidi"/>
            <w:noProof/>
            <w:color w:val="auto"/>
            <w:sz w:val="22"/>
            <w:szCs w:val="22"/>
          </w:rPr>
          <w:tab/>
        </w:r>
        <w:r w:rsidR="003C033F" w:rsidRPr="00403D7F">
          <w:rPr>
            <w:rStyle w:val="Hyperlink"/>
            <w:noProof/>
          </w:rPr>
          <w:t>Discharge Summaries Tab</w:t>
        </w:r>
        <w:r w:rsidR="003C033F">
          <w:rPr>
            <w:noProof/>
            <w:webHidden/>
          </w:rPr>
          <w:tab/>
        </w:r>
        <w:r w:rsidR="003C033F">
          <w:rPr>
            <w:noProof/>
            <w:webHidden/>
          </w:rPr>
          <w:fldChar w:fldCharType="begin"/>
        </w:r>
        <w:r w:rsidR="003C033F">
          <w:rPr>
            <w:noProof/>
            <w:webHidden/>
          </w:rPr>
          <w:instrText xml:space="preserve"> PAGEREF _Toc20827526 \h </w:instrText>
        </w:r>
        <w:r w:rsidR="003C033F">
          <w:rPr>
            <w:noProof/>
            <w:webHidden/>
          </w:rPr>
        </w:r>
        <w:r w:rsidR="003C033F">
          <w:rPr>
            <w:noProof/>
            <w:webHidden/>
          </w:rPr>
          <w:fldChar w:fldCharType="separate"/>
        </w:r>
        <w:r w:rsidR="003C033F">
          <w:rPr>
            <w:noProof/>
            <w:webHidden/>
          </w:rPr>
          <w:t>100</w:t>
        </w:r>
        <w:r w:rsidR="003C033F">
          <w:rPr>
            <w:noProof/>
            <w:webHidden/>
          </w:rPr>
          <w:fldChar w:fldCharType="end"/>
        </w:r>
      </w:hyperlink>
    </w:p>
    <w:p w14:paraId="47A248D7" w14:textId="2CC778C5" w:rsidR="003C033F" w:rsidRDefault="003546D2">
      <w:pPr>
        <w:pStyle w:val="TOC3"/>
        <w:rPr>
          <w:rFonts w:asciiTheme="minorHAnsi" w:eastAsiaTheme="minorEastAsia" w:hAnsiTheme="minorHAnsi" w:cstheme="minorBidi"/>
          <w:noProof/>
          <w:color w:val="auto"/>
          <w:sz w:val="22"/>
          <w:szCs w:val="22"/>
        </w:rPr>
      </w:pPr>
      <w:hyperlink w:anchor="_Toc20827527" w:history="1">
        <w:r w:rsidR="003C033F" w:rsidRPr="00403D7F">
          <w:rPr>
            <w:rStyle w:val="Hyperlink"/>
            <w:noProof/>
          </w:rPr>
          <w:t>2.7.9.</w:t>
        </w:r>
        <w:r w:rsidR="003C033F">
          <w:rPr>
            <w:rFonts w:asciiTheme="minorHAnsi" w:eastAsiaTheme="minorEastAsia" w:hAnsiTheme="minorHAnsi" w:cstheme="minorBidi"/>
            <w:noProof/>
            <w:color w:val="auto"/>
            <w:sz w:val="22"/>
            <w:szCs w:val="22"/>
          </w:rPr>
          <w:tab/>
        </w:r>
        <w:r w:rsidR="003C033F" w:rsidRPr="00403D7F">
          <w:rPr>
            <w:rStyle w:val="Hyperlink"/>
            <w:noProof/>
          </w:rPr>
          <w:t>Consults Tab</w:t>
        </w:r>
        <w:r w:rsidR="003C033F">
          <w:rPr>
            <w:noProof/>
            <w:webHidden/>
          </w:rPr>
          <w:tab/>
        </w:r>
        <w:r w:rsidR="003C033F">
          <w:rPr>
            <w:noProof/>
            <w:webHidden/>
          </w:rPr>
          <w:fldChar w:fldCharType="begin"/>
        </w:r>
        <w:r w:rsidR="003C033F">
          <w:rPr>
            <w:noProof/>
            <w:webHidden/>
          </w:rPr>
          <w:instrText xml:space="preserve"> PAGEREF _Toc20827527 \h </w:instrText>
        </w:r>
        <w:r w:rsidR="003C033F">
          <w:rPr>
            <w:noProof/>
            <w:webHidden/>
          </w:rPr>
        </w:r>
        <w:r w:rsidR="003C033F">
          <w:rPr>
            <w:noProof/>
            <w:webHidden/>
          </w:rPr>
          <w:fldChar w:fldCharType="separate"/>
        </w:r>
        <w:r w:rsidR="003C033F">
          <w:rPr>
            <w:noProof/>
            <w:webHidden/>
          </w:rPr>
          <w:t>101</w:t>
        </w:r>
        <w:r w:rsidR="003C033F">
          <w:rPr>
            <w:noProof/>
            <w:webHidden/>
          </w:rPr>
          <w:fldChar w:fldCharType="end"/>
        </w:r>
      </w:hyperlink>
    </w:p>
    <w:p w14:paraId="37D14D94" w14:textId="0C08FD6D" w:rsidR="003C033F" w:rsidRDefault="003546D2">
      <w:pPr>
        <w:pStyle w:val="TOC3"/>
        <w:rPr>
          <w:rFonts w:asciiTheme="minorHAnsi" w:eastAsiaTheme="minorEastAsia" w:hAnsiTheme="minorHAnsi" w:cstheme="minorBidi"/>
          <w:noProof/>
          <w:color w:val="auto"/>
          <w:sz w:val="22"/>
          <w:szCs w:val="22"/>
        </w:rPr>
      </w:pPr>
      <w:hyperlink w:anchor="_Toc20827528" w:history="1">
        <w:r w:rsidR="003C033F" w:rsidRPr="00403D7F">
          <w:rPr>
            <w:rStyle w:val="Hyperlink"/>
            <w:noProof/>
          </w:rPr>
          <w:t>2.7.10.</w:t>
        </w:r>
        <w:r w:rsidR="003C033F">
          <w:rPr>
            <w:rFonts w:asciiTheme="minorHAnsi" w:eastAsiaTheme="minorEastAsia" w:hAnsiTheme="minorHAnsi" w:cstheme="minorBidi"/>
            <w:noProof/>
            <w:color w:val="auto"/>
            <w:sz w:val="22"/>
            <w:szCs w:val="22"/>
          </w:rPr>
          <w:tab/>
        </w:r>
        <w:r w:rsidR="003C033F" w:rsidRPr="00403D7F">
          <w:rPr>
            <w:rStyle w:val="Hyperlink"/>
            <w:noProof/>
          </w:rPr>
          <w:t>Vitals Tab</w:t>
        </w:r>
        <w:r w:rsidR="003C033F">
          <w:rPr>
            <w:noProof/>
            <w:webHidden/>
          </w:rPr>
          <w:tab/>
        </w:r>
        <w:r w:rsidR="003C033F">
          <w:rPr>
            <w:noProof/>
            <w:webHidden/>
          </w:rPr>
          <w:fldChar w:fldCharType="begin"/>
        </w:r>
        <w:r w:rsidR="003C033F">
          <w:rPr>
            <w:noProof/>
            <w:webHidden/>
          </w:rPr>
          <w:instrText xml:space="preserve"> PAGEREF _Toc20827528 \h </w:instrText>
        </w:r>
        <w:r w:rsidR="003C033F">
          <w:rPr>
            <w:noProof/>
            <w:webHidden/>
          </w:rPr>
        </w:r>
        <w:r w:rsidR="003C033F">
          <w:rPr>
            <w:noProof/>
            <w:webHidden/>
          </w:rPr>
          <w:fldChar w:fldCharType="separate"/>
        </w:r>
        <w:r w:rsidR="003C033F">
          <w:rPr>
            <w:noProof/>
            <w:webHidden/>
          </w:rPr>
          <w:t>102</w:t>
        </w:r>
        <w:r w:rsidR="003C033F">
          <w:rPr>
            <w:noProof/>
            <w:webHidden/>
          </w:rPr>
          <w:fldChar w:fldCharType="end"/>
        </w:r>
      </w:hyperlink>
    </w:p>
    <w:p w14:paraId="7399E8B3" w14:textId="4B051396" w:rsidR="003C033F" w:rsidRDefault="003546D2">
      <w:pPr>
        <w:pStyle w:val="TOC3"/>
        <w:rPr>
          <w:rFonts w:asciiTheme="minorHAnsi" w:eastAsiaTheme="minorEastAsia" w:hAnsiTheme="minorHAnsi" w:cstheme="minorBidi"/>
          <w:noProof/>
          <w:color w:val="auto"/>
          <w:sz w:val="22"/>
          <w:szCs w:val="22"/>
        </w:rPr>
      </w:pPr>
      <w:hyperlink w:anchor="_Toc20827529" w:history="1">
        <w:r w:rsidR="003C033F" w:rsidRPr="00403D7F">
          <w:rPr>
            <w:rStyle w:val="Hyperlink"/>
            <w:noProof/>
          </w:rPr>
          <w:t>2.7.11.</w:t>
        </w:r>
        <w:r w:rsidR="003C033F">
          <w:rPr>
            <w:rFonts w:asciiTheme="minorHAnsi" w:eastAsiaTheme="minorEastAsia" w:hAnsiTheme="minorHAnsi" w:cstheme="minorBidi"/>
            <w:noProof/>
            <w:color w:val="auto"/>
            <w:sz w:val="22"/>
            <w:szCs w:val="22"/>
          </w:rPr>
          <w:tab/>
        </w:r>
        <w:r w:rsidR="003C033F" w:rsidRPr="00403D7F">
          <w:rPr>
            <w:rStyle w:val="Hyperlink"/>
            <w:noProof/>
          </w:rPr>
          <w:t>Medications Tab</w:t>
        </w:r>
        <w:r w:rsidR="003C033F">
          <w:rPr>
            <w:noProof/>
            <w:webHidden/>
          </w:rPr>
          <w:tab/>
        </w:r>
        <w:r w:rsidR="003C033F">
          <w:rPr>
            <w:noProof/>
            <w:webHidden/>
          </w:rPr>
          <w:fldChar w:fldCharType="begin"/>
        </w:r>
        <w:r w:rsidR="003C033F">
          <w:rPr>
            <w:noProof/>
            <w:webHidden/>
          </w:rPr>
          <w:instrText xml:space="preserve"> PAGEREF _Toc20827529 \h </w:instrText>
        </w:r>
        <w:r w:rsidR="003C033F">
          <w:rPr>
            <w:noProof/>
            <w:webHidden/>
          </w:rPr>
        </w:r>
        <w:r w:rsidR="003C033F">
          <w:rPr>
            <w:noProof/>
            <w:webHidden/>
          </w:rPr>
          <w:fldChar w:fldCharType="separate"/>
        </w:r>
        <w:r w:rsidR="003C033F">
          <w:rPr>
            <w:noProof/>
            <w:webHidden/>
          </w:rPr>
          <w:t>104</w:t>
        </w:r>
        <w:r w:rsidR="003C033F">
          <w:rPr>
            <w:noProof/>
            <w:webHidden/>
          </w:rPr>
          <w:fldChar w:fldCharType="end"/>
        </w:r>
      </w:hyperlink>
    </w:p>
    <w:p w14:paraId="7281153C" w14:textId="56E1E165" w:rsidR="003C033F" w:rsidRDefault="003546D2">
      <w:pPr>
        <w:pStyle w:val="TOC3"/>
        <w:rPr>
          <w:rFonts w:asciiTheme="minorHAnsi" w:eastAsiaTheme="minorEastAsia" w:hAnsiTheme="minorHAnsi" w:cstheme="minorBidi"/>
          <w:noProof/>
          <w:color w:val="auto"/>
          <w:sz w:val="22"/>
          <w:szCs w:val="22"/>
        </w:rPr>
      </w:pPr>
      <w:hyperlink w:anchor="_Toc20827530" w:history="1">
        <w:r w:rsidR="003C033F" w:rsidRPr="00403D7F">
          <w:rPr>
            <w:rStyle w:val="Hyperlink"/>
            <w:noProof/>
          </w:rPr>
          <w:t>2.7.12.</w:t>
        </w:r>
        <w:r w:rsidR="003C033F">
          <w:rPr>
            <w:rFonts w:asciiTheme="minorHAnsi" w:eastAsiaTheme="minorEastAsia" w:hAnsiTheme="minorHAnsi" w:cstheme="minorBidi"/>
            <w:noProof/>
            <w:color w:val="auto"/>
            <w:sz w:val="22"/>
            <w:szCs w:val="22"/>
          </w:rPr>
          <w:tab/>
        </w:r>
        <w:r w:rsidR="003C033F" w:rsidRPr="00403D7F">
          <w:rPr>
            <w:rStyle w:val="Hyperlink"/>
            <w:noProof/>
          </w:rPr>
          <w:t>Laboratory Tab</w:t>
        </w:r>
        <w:r w:rsidR="003C033F">
          <w:rPr>
            <w:noProof/>
            <w:webHidden/>
          </w:rPr>
          <w:tab/>
        </w:r>
        <w:r w:rsidR="003C033F">
          <w:rPr>
            <w:noProof/>
            <w:webHidden/>
          </w:rPr>
          <w:fldChar w:fldCharType="begin"/>
        </w:r>
        <w:r w:rsidR="003C033F">
          <w:rPr>
            <w:noProof/>
            <w:webHidden/>
          </w:rPr>
          <w:instrText xml:space="preserve"> PAGEREF _Toc20827530 \h </w:instrText>
        </w:r>
        <w:r w:rsidR="003C033F">
          <w:rPr>
            <w:noProof/>
            <w:webHidden/>
          </w:rPr>
        </w:r>
        <w:r w:rsidR="003C033F">
          <w:rPr>
            <w:noProof/>
            <w:webHidden/>
          </w:rPr>
          <w:fldChar w:fldCharType="separate"/>
        </w:r>
        <w:r w:rsidR="003C033F">
          <w:rPr>
            <w:noProof/>
            <w:webHidden/>
          </w:rPr>
          <w:t>105</w:t>
        </w:r>
        <w:r w:rsidR="003C033F">
          <w:rPr>
            <w:noProof/>
            <w:webHidden/>
          </w:rPr>
          <w:fldChar w:fldCharType="end"/>
        </w:r>
      </w:hyperlink>
    </w:p>
    <w:p w14:paraId="5D188286" w14:textId="3EF36354" w:rsidR="003C033F" w:rsidRDefault="003546D2">
      <w:pPr>
        <w:pStyle w:val="TOC3"/>
        <w:rPr>
          <w:rFonts w:asciiTheme="minorHAnsi" w:eastAsiaTheme="minorEastAsia" w:hAnsiTheme="minorHAnsi" w:cstheme="minorBidi"/>
          <w:noProof/>
          <w:color w:val="auto"/>
          <w:sz w:val="22"/>
          <w:szCs w:val="22"/>
        </w:rPr>
      </w:pPr>
      <w:hyperlink w:anchor="_Toc20827531" w:history="1">
        <w:r w:rsidR="003C033F" w:rsidRPr="00403D7F">
          <w:rPr>
            <w:rStyle w:val="Hyperlink"/>
            <w:noProof/>
          </w:rPr>
          <w:t>2.7.13.</w:t>
        </w:r>
        <w:r w:rsidR="003C033F">
          <w:rPr>
            <w:rFonts w:asciiTheme="minorHAnsi" w:eastAsiaTheme="minorEastAsia" w:hAnsiTheme="minorHAnsi" w:cstheme="minorBidi"/>
            <w:noProof/>
            <w:color w:val="auto"/>
            <w:sz w:val="22"/>
            <w:szCs w:val="22"/>
          </w:rPr>
          <w:tab/>
        </w:r>
        <w:r w:rsidR="003C033F" w:rsidRPr="00403D7F">
          <w:rPr>
            <w:rStyle w:val="Hyperlink"/>
            <w:noProof/>
          </w:rPr>
          <w:t>Imaging Tab</w:t>
        </w:r>
        <w:r w:rsidR="003C033F">
          <w:rPr>
            <w:noProof/>
            <w:webHidden/>
          </w:rPr>
          <w:tab/>
        </w:r>
        <w:r w:rsidR="003C033F">
          <w:rPr>
            <w:noProof/>
            <w:webHidden/>
          </w:rPr>
          <w:fldChar w:fldCharType="begin"/>
        </w:r>
        <w:r w:rsidR="003C033F">
          <w:rPr>
            <w:noProof/>
            <w:webHidden/>
          </w:rPr>
          <w:instrText xml:space="preserve"> PAGEREF _Toc20827531 \h </w:instrText>
        </w:r>
        <w:r w:rsidR="003C033F">
          <w:rPr>
            <w:noProof/>
            <w:webHidden/>
          </w:rPr>
        </w:r>
        <w:r w:rsidR="003C033F">
          <w:rPr>
            <w:noProof/>
            <w:webHidden/>
          </w:rPr>
          <w:fldChar w:fldCharType="separate"/>
        </w:r>
        <w:r w:rsidR="003C033F">
          <w:rPr>
            <w:noProof/>
            <w:webHidden/>
          </w:rPr>
          <w:t>106</w:t>
        </w:r>
        <w:r w:rsidR="003C033F">
          <w:rPr>
            <w:noProof/>
            <w:webHidden/>
          </w:rPr>
          <w:fldChar w:fldCharType="end"/>
        </w:r>
      </w:hyperlink>
    </w:p>
    <w:p w14:paraId="105445E5" w14:textId="7ED4350E" w:rsidR="003C033F" w:rsidRDefault="003546D2">
      <w:pPr>
        <w:pStyle w:val="TOC3"/>
        <w:rPr>
          <w:rFonts w:asciiTheme="minorHAnsi" w:eastAsiaTheme="minorEastAsia" w:hAnsiTheme="minorHAnsi" w:cstheme="minorBidi"/>
          <w:noProof/>
          <w:color w:val="auto"/>
          <w:sz w:val="22"/>
          <w:szCs w:val="22"/>
        </w:rPr>
      </w:pPr>
      <w:hyperlink w:anchor="_Toc20827532" w:history="1">
        <w:r w:rsidR="003C033F" w:rsidRPr="00403D7F">
          <w:rPr>
            <w:rStyle w:val="Hyperlink"/>
            <w:noProof/>
          </w:rPr>
          <w:t>2.7.14.</w:t>
        </w:r>
        <w:r w:rsidR="003C033F">
          <w:rPr>
            <w:rFonts w:asciiTheme="minorHAnsi" w:eastAsiaTheme="minorEastAsia" w:hAnsiTheme="minorHAnsi" w:cstheme="minorBidi"/>
            <w:noProof/>
            <w:color w:val="auto"/>
            <w:sz w:val="22"/>
            <w:szCs w:val="22"/>
          </w:rPr>
          <w:tab/>
        </w:r>
        <w:r w:rsidR="003C033F" w:rsidRPr="00403D7F">
          <w:rPr>
            <w:rStyle w:val="Hyperlink"/>
            <w:noProof/>
          </w:rPr>
          <w:t>Diet Tab</w:t>
        </w:r>
        <w:r w:rsidR="003C033F">
          <w:rPr>
            <w:noProof/>
            <w:webHidden/>
          </w:rPr>
          <w:tab/>
        </w:r>
        <w:r w:rsidR="003C033F">
          <w:rPr>
            <w:noProof/>
            <w:webHidden/>
          </w:rPr>
          <w:fldChar w:fldCharType="begin"/>
        </w:r>
        <w:r w:rsidR="003C033F">
          <w:rPr>
            <w:noProof/>
            <w:webHidden/>
          </w:rPr>
          <w:instrText xml:space="preserve"> PAGEREF _Toc20827532 \h </w:instrText>
        </w:r>
        <w:r w:rsidR="003C033F">
          <w:rPr>
            <w:noProof/>
            <w:webHidden/>
          </w:rPr>
        </w:r>
        <w:r w:rsidR="003C033F">
          <w:rPr>
            <w:noProof/>
            <w:webHidden/>
          </w:rPr>
          <w:fldChar w:fldCharType="separate"/>
        </w:r>
        <w:r w:rsidR="003C033F">
          <w:rPr>
            <w:noProof/>
            <w:webHidden/>
          </w:rPr>
          <w:t>107</w:t>
        </w:r>
        <w:r w:rsidR="003C033F">
          <w:rPr>
            <w:noProof/>
            <w:webHidden/>
          </w:rPr>
          <w:fldChar w:fldCharType="end"/>
        </w:r>
      </w:hyperlink>
    </w:p>
    <w:p w14:paraId="0C0A154C" w14:textId="781CA21F" w:rsidR="003C033F" w:rsidRDefault="003546D2">
      <w:pPr>
        <w:pStyle w:val="TOC3"/>
        <w:rPr>
          <w:rFonts w:asciiTheme="minorHAnsi" w:eastAsiaTheme="minorEastAsia" w:hAnsiTheme="minorHAnsi" w:cstheme="minorBidi"/>
          <w:noProof/>
          <w:color w:val="auto"/>
          <w:sz w:val="22"/>
          <w:szCs w:val="22"/>
        </w:rPr>
      </w:pPr>
      <w:hyperlink w:anchor="_Toc20827533" w:history="1">
        <w:r w:rsidR="003C033F" w:rsidRPr="00403D7F">
          <w:rPr>
            <w:rStyle w:val="Hyperlink"/>
            <w:noProof/>
          </w:rPr>
          <w:t>2.7.15.</w:t>
        </w:r>
        <w:r w:rsidR="003C033F">
          <w:rPr>
            <w:rFonts w:asciiTheme="minorHAnsi" w:eastAsiaTheme="minorEastAsia" w:hAnsiTheme="minorHAnsi" w:cstheme="minorBidi"/>
            <w:noProof/>
            <w:color w:val="auto"/>
            <w:sz w:val="22"/>
            <w:szCs w:val="22"/>
          </w:rPr>
          <w:tab/>
        </w:r>
        <w:r w:rsidR="003C033F" w:rsidRPr="00403D7F">
          <w:rPr>
            <w:rStyle w:val="Hyperlink"/>
            <w:noProof/>
          </w:rPr>
          <w:t>Nutritional Assessment Tab</w:t>
        </w:r>
        <w:r w:rsidR="003C033F">
          <w:rPr>
            <w:noProof/>
            <w:webHidden/>
          </w:rPr>
          <w:tab/>
        </w:r>
        <w:r w:rsidR="003C033F">
          <w:rPr>
            <w:noProof/>
            <w:webHidden/>
          </w:rPr>
          <w:fldChar w:fldCharType="begin"/>
        </w:r>
        <w:r w:rsidR="003C033F">
          <w:rPr>
            <w:noProof/>
            <w:webHidden/>
          </w:rPr>
          <w:instrText xml:space="preserve"> PAGEREF _Toc20827533 \h </w:instrText>
        </w:r>
        <w:r w:rsidR="003C033F">
          <w:rPr>
            <w:noProof/>
            <w:webHidden/>
          </w:rPr>
        </w:r>
        <w:r w:rsidR="003C033F">
          <w:rPr>
            <w:noProof/>
            <w:webHidden/>
          </w:rPr>
          <w:fldChar w:fldCharType="separate"/>
        </w:r>
        <w:r w:rsidR="003C033F">
          <w:rPr>
            <w:noProof/>
            <w:webHidden/>
          </w:rPr>
          <w:t>108</w:t>
        </w:r>
        <w:r w:rsidR="003C033F">
          <w:rPr>
            <w:noProof/>
            <w:webHidden/>
          </w:rPr>
          <w:fldChar w:fldCharType="end"/>
        </w:r>
      </w:hyperlink>
    </w:p>
    <w:p w14:paraId="79DFB370" w14:textId="10D02446" w:rsidR="003C033F" w:rsidRDefault="003546D2">
      <w:pPr>
        <w:pStyle w:val="TOC3"/>
        <w:rPr>
          <w:rFonts w:asciiTheme="minorHAnsi" w:eastAsiaTheme="minorEastAsia" w:hAnsiTheme="minorHAnsi" w:cstheme="minorBidi"/>
          <w:noProof/>
          <w:color w:val="auto"/>
          <w:sz w:val="22"/>
          <w:szCs w:val="22"/>
        </w:rPr>
      </w:pPr>
      <w:hyperlink w:anchor="_Toc20827534" w:history="1">
        <w:r w:rsidR="003C033F" w:rsidRPr="00403D7F">
          <w:rPr>
            <w:rStyle w:val="Hyperlink"/>
            <w:noProof/>
          </w:rPr>
          <w:t>2.7.16.</w:t>
        </w:r>
        <w:r w:rsidR="003C033F">
          <w:rPr>
            <w:rFonts w:asciiTheme="minorHAnsi" w:eastAsiaTheme="minorEastAsia" w:hAnsiTheme="minorHAnsi" w:cstheme="minorBidi"/>
            <w:noProof/>
            <w:color w:val="auto"/>
            <w:sz w:val="22"/>
            <w:szCs w:val="22"/>
          </w:rPr>
          <w:tab/>
        </w:r>
        <w:r w:rsidR="003C033F" w:rsidRPr="00403D7F">
          <w:rPr>
            <w:rStyle w:val="Hyperlink"/>
            <w:noProof/>
          </w:rPr>
          <w:t>Order Summary Tab</w:t>
        </w:r>
        <w:r w:rsidR="003C033F">
          <w:rPr>
            <w:noProof/>
            <w:webHidden/>
          </w:rPr>
          <w:tab/>
        </w:r>
        <w:r w:rsidR="003C033F">
          <w:rPr>
            <w:noProof/>
            <w:webHidden/>
          </w:rPr>
          <w:fldChar w:fldCharType="begin"/>
        </w:r>
        <w:r w:rsidR="003C033F">
          <w:rPr>
            <w:noProof/>
            <w:webHidden/>
          </w:rPr>
          <w:instrText xml:space="preserve"> PAGEREF _Toc20827534 \h </w:instrText>
        </w:r>
        <w:r w:rsidR="003C033F">
          <w:rPr>
            <w:noProof/>
            <w:webHidden/>
          </w:rPr>
        </w:r>
        <w:r w:rsidR="003C033F">
          <w:rPr>
            <w:noProof/>
            <w:webHidden/>
          </w:rPr>
          <w:fldChar w:fldCharType="separate"/>
        </w:r>
        <w:r w:rsidR="003C033F">
          <w:rPr>
            <w:noProof/>
            <w:webHidden/>
          </w:rPr>
          <w:t>108</w:t>
        </w:r>
        <w:r w:rsidR="003C033F">
          <w:rPr>
            <w:noProof/>
            <w:webHidden/>
          </w:rPr>
          <w:fldChar w:fldCharType="end"/>
        </w:r>
      </w:hyperlink>
    </w:p>
    <w:p w14:paraId="15F3BDAF" w14:textId="0140E63E" w:rsidR="003C033F" w:rsidRDefault="003546D2">
      <w:pPr>
        <w:pStyle w:val="TOC3"/>
        <w:rPr>
          <w:rFonts w:asciiTheme="minorHAnsi" w:eastAsiaTheme="minorEastAsia" w:hAnsiTheme="minorHAnsi" w:cstheme="minorBidi"/>
          <w:noProof/>
          <w:color w:val="auto"/>
          <w:sz w:val="22"/>
          <w:szCs w:val="22"/>
        </w:rPr>
      </w:pPr>
      <w:hyperlink w:anchor="_Toc20827535" w:history="1">
        <w:r w:rsidR="003C033F" w:rsidRPr="00403D7F">
          <w:rPr>
            <w:rStyle w:val="Hyperlink"/>
            <w:noProof/>
          </w:rPr>
          <w:t>2.7.17.</w:t>
        </w:r>
        <w:r w:rsidR="003C033F">
          <w:rPr>
            <w:rFonts w:asciiTheme="minorHAnsi" w:eastAsiaTheme="minorEastAsia" w:hAnsiTheme="minorHAnsi" w:cstheme="minorBidi"/>
            <w:noProof/>
            <w:color w:val="auto"/>
            <w:sz w:val="22"/>
            <w:szCs w:val="22"/>
          </w:rPr>
          <w:tab/>
        </w:r>
        <w:r w:rsidR="003C033F" w:rsidRPr="00403D7F">
          <w:rPr>
            <w:rStyle w:val="Hyperlink"/>
            <w:noProof/>
          </w:rPr>
          <w:t>Procedures Tab</w:t>
        </w:r>
        <w:r w:rsidR="003C033F">
          <w:rPr>
            <w:noProof/>
            <w:webHidden/>
          </w:rPr>
          <w:tab/>
        </w:r>
        <w:r w:rsidR="003C033F">
          <w:rPr>
            <w:noProof/>
            <w:webHidden/>
          </w:rPr>
          <w:fldChar w:fldCharType="begin"/>
        </w:r>
        <w:r w:rsidR="003C033F">
          <w:rPr>
            <w:noProof/>
            <w:webHidden/>
          </w:rPr>
          <w:instrText xml:space="preserve"> PAGEREF _Toc20827535 \h </w:instrText>
        </w:r>
        <w:r w:rsidR="003C033F">
          <w:rPr>
            <w:noProof/>
            <w:webHidden/>
          </w:rPr>
        </w:r>
        <w:r w:rsidR="003C033F">
          <w:rPr>
            <w:noProof/>
            <w:webHidden/>
          </w:rPr>
          <w:fldChar w:fldCharType="separate"/>
        </w:r>
        <w:r w:rsidR="003C033F">
          <w:rPr>
            <w:noProof/>
            <w:webHidden/>
          </w:rPr>
          <w:t>109</w:t>
        </w:r>
        <w:r w:rsidR="003C033F">
          <w:rPr>
            <w:noProof/>
            <w:webHidden/>
          </w:rPr>
          <w:fldChar w:fldCharType="end"/>
        </w:r>
      </w:hyperlink>
    </w:p>
    <w:p w14:paraId="42C0AEED" w14:textId="2179CF80" w:rsidR="003C033F" w:rsidRDefault="003546D2">
      <w:pPr>
        <w:pStyle w:val="TOC3"/>
        <w:rPr>
          <w:rFonts w:asciiTheme="minorHAnsi" w:eastAsiaTheme="minorEastAsia" w:hAnsiTheme="minorHAnsi" w:cstheme="minorBidi"/>
          <w:noProof/>
          <w:color w:val="auto"/>
          <w:sz w:val="22"/>
          <w:szCs w:val="22"/>
        </w:rPr>
      </w:pPr>
      <w:hyperlink w:anchor="_Toc20827536" w:history="1">
        <w:r w:rsidR="003C033F" w:rsidRPr="00403D7F">
          <w:rPr>
            <w:rStyle w:val="Hyperlink"/>
            <w:noProof/>
          </w:rPr>
          <w:t>2.7.18.</w:t>
        </w:r>
        <w:r w:rsidR="003C033F">
          <w:rPr>
            <w:rFonts w:asciiTheme="minorHAnsi" w:eastAsiaTheme="minorEastAsia" w:hAnsiTheme="minorHAnsi" w:cstheme="minorBidi"/>
            <w:noProof/>
            <w:color w:val="auto"/>
            <w:sz w:val="22"/>
            <w:szCs w:val="22"/>
          </w:rPr>
          <w:tab/>
        </w:r>
        <w:r w:rsidR="003C033F" w:rsidRPr="00403D7F">
          <w:rPr>
            <w:rStyle w:val="Hyperlink"/>
            <w:noProof/>
          </w:rPr>
          <w:t>Problem List Tab</w:t>
        </w:r>
        <w:r w:rsidR="003C033F">
          <w:rPr>
            <w:noProof/>
            <w:webHidden/>
          </w:rPr>
          <w:tab/>
        </w:r>
        <w:r w:rsidR="003C033F">
          <w:rPr>
            <w:noProof/>
            <w:webHidden/>
          </w:rPr>
          <w:fldChar w:fldCharType="begin"/>
        </w:r>
        <w:r w:rsidR="003C033F">
          <w:rPr>
            <w:noProof/>
            <w:webHidden/>
          </w:rPr>
          <w:instrText xml:space="preserve"> PAGEREF _Toc20827536 \h </w:instrText>
        </w:r>
        <w:r w:rsidR="003C033F">
          <w:rPr>
            <w:noProof/>
            <w:webHidden/>
          </w:rPr>
        </w:r>
        <w:r w:rsidR="003C033F">
          <w:rPr>
            <w:noProof/>
            <w:webHidden/>
          </w:rPr>
          <w:fldChar w:fldCharType="separate"/>
        </w:r>
        <w:r w:rsidR="003C033F">
          <w:rPr>
            <w:noProof/>
            <w:webHidden/>
          </w:rPr>
          <w:t>110</w:t>
        </w:r>
        <w:r w:rsidR="003C033F">
          <w:rPr>
            <w:noProof/>
            <w:webHidden/>
          </w:rPr>
          <w:fldChar w:fldCharType="end"/>
        </w:r>
      </w:hyperlink>
    </w:p>
    <w:p w14:paraId="75039775" w14:textId="11390609" w:rsidR="003C033F" w:rsidRDefault="003546D2">
      <w:pPr>
        <w:pStyle w:val="TOC2"/>
        <w:rPr>
          <w:rFonts w:asciiTheme="minorHAnsi" w:eastAsiaTheme="minorEastAsia" w:hAnsiTheme="minorHAnsi" w:cstheme="minorBidi"/>
          <w:b w:val="0"/>
          <w:noProof/>
          <w:color w:val="auto"/>
          <w:sz w:val="22"/>
          <w:szCs w:val="22"/>
        </w:rPr>
      </w:pPr>
      <w:hyperlink w:anchor="_Toc20827537" w:history="1">
        <w:r w:rsidR="003C033F" w:rsidRPr="00403D7F">
          <w:rPr>
            <w:rStyle w:val="Hyperlink"/>
            <w:noProof/>
          </w:rPr>
          <w:t>2.8.</w:t>
        </w:r>
        <w:r w:rsidR="003C033F">
          <w:rPr>
            <w:rFonts w:asciiTheme="minorHAnsi" w:eastAsiaTheme="minorEastAsia" w:hAnsiTheme="minorHAnsi" w:cstheme="minorBidi"/>
            <w:b w:val="0"/>
            <w:noProof/>
            <w:color w:val="auto"/>
            <w:sz w:val="22"/>
            <w:szCs w:val="22"/>
          </w:rPr>
          <w:tab/>
        </w:r>
        <w:r w:rsidR="003C033F" w:rsidRPr="00403D7F">
          <w:rPr>
            <w:rStyle w:val="Hyperlink"/>
            <w:noProof/>
          </w:rPr>
          <w:t>Compensation and Pension Worksheet Module (CPWM)</w:t>
        </w:r>
        <w:r w:rsidR="003C033F">
          <w:rPr>
            <w:noProof/>
            <w:webHidden/>
          </w:rPr>
          <w:tab/>
        </w:r>
        <w:r w:rsidR="003C033F">
          <w:rPr>
            <w:noProof/>
            <w:webHidden/>
          </w:rPr>
          <w:fldChar w:fldCharType="begin"/>
        </w:r>
        <w:r w:rsidR="003C033F">
          <w:rPr>
            <w:noProof/>
            <w:webHidden/>
          </w:rPr>
          <w:instrText xml:space="preserve"> PAGEREF _Toc20827537 \h </w:instrText>
        </w:r>
        <w:r w:rsidR="003C033F">
          <w:rPr>
            <w:noProof/>
            <w:webHidden/>
          </w:rPr>
        </w:r>
        <w:r w:rsidR="003C033F">
          <w:rPr>
            <w:noProof/>
            <w:webHidden/>
          </w:rPr>
          <w:fldChar w:fldCharType="separate"/>
        </w:r>
        <w:r w:rsidR="003C033F">
          <w:rPr>
            <w:noProof/>
            <w:webHidden/>
          </w:rPr>
          <w:t>111</w:t>
        </w:r>
        <w:r w:rsidR="003C033F">
          <w:rPr>
            <w:noProof/>
            <w:webHidden/>
          </w:rPr>
          <w:fldChar w:fldCharType="end"/>
        </w:r>
      </w:hyperlink>
    </w:p>
    <w:p w14:paraId="25D649C8" w14:textId="18019C81" w:rsidR="003C033F" w:rsidRDefault="003546D2">
      <w:pPr>
        <w:pStyle w:val="TOC3"/>
        <w:rPr>
          <w:rFonts w:asciiTheme="minorHAnsi" w:eastAsiaTheme="minorEastAsia" w:hAnsiTheme="minorHAnsi" w:cstheme="minorBidi"/>
          <w:noProof/>
          <w:color w:val="auto"/>
          <w:sz w:val="22"/>
          <w:szCs w:val="22"/>
        </w:rPr>
      </w:pPr>
      <w:hyperlink w:anchor="_Toc20827538" w:history="1">
        <w:r w:rsidR="003C033F" w:rsidRPr="00403D7F">
          <w:rPr>
            <w:rStyle w:val="Hyperlink"/>
            <w:noProof/>
          </w:rPr>
          <w:t>2.8.1.</w:t>
        </w:r>
        <w:r w:rsidR="003C033F">
          <w:rPr>
            <w:rFonts w:asciiTheme="minorHAnsi" w:eastAsiaTheme="minorEastAsia" w:hAnsiTheme="minorHAnsi" w:cstheme="minorBidi"/>
            <w:noProof/>
            <w:color w:val="auto"/>
            <w:sz w:val="22"/>
            <w:szCs w:val="22"/>
          </w:rPr>
          <w:tab/>
        </w:r>
        <w:r w:rsidR="003C033F" w:rsidRPr="00403D7F">
          <w:rPr>
            <w:rStyle w:val="Hyperlink"/>
            <w:noProof/>
          </w:rPr>
          <w:t>Overview</w:t>
        </w:r>
        <w:r w:rsidR="003C033F">
          <w:rPr>
            <w:noProof/>
            <w:webHidden/>
          </w:rPr>
          <w:tab/>
        </w:r>
        <w:r w:rsidR="003C033F">
          <w:rPr>
            <w:noProof/>
            <w:webHidden/>
          </w:rPr>
          <w:fldChar w:fldCharType="begin"/>
        </w:r>
        <w:r w:rsidR="003C033F">
          <w:rPr>
            <w:noProof/>
            <w:webHidden/>
          </w:rPr>
          <w:instrText xml:space="preserve"> PAGEREF _Toc20827538 \h </w:instrText>
        </w:r>
        <w:r w:rsidR="003C033F">
          <w:rPr>
            <w:noProof/>
            <w:webHidden/>
          </w:rPr>
        </w:r>
        <w:r w:rsidR="003C033F">
          <w:rPr>
            <w:noProof/>
            <w:webHidden/>
          </w:rPr>
          <w:fldChar w:fldCharType="separate"/>
        </w:r>
        <w:r w:rsidR="003C033F">
          <w:rPr>
            <w:noProof/>
            <w:webHidden/>
          </w:rPr>
          <w:t>111</w:t>
        </w:r>
        <w:r w:rsidR="003C033F">
          <w:rPr>
            <w:noProof/>
            <w:webHidden/>
          </w:rPr>
          <w:fldChar w:fldCharType="end"/>
        </w:r>
      </w:hyperlink>
    </w:p>
    <w:p w14:paraId="28D95540" w14:textId="56902148" w:rsidR="003C033F" w:rsidRDefault="003546D2">
      <w:pPr>
        <w:pStyle w:val="TOC3"/>
        <w:rPr>
          <w:rFonts w:asciiTheme="minorHAnsi" w:eastAsiaTheme="minorEastAsia" w:hAnsiTheme="minorHAnsi" w:cstheme="minorBidi"/>
          <w:noProof/>
          <w:color w:val="auto"/>
          <w:sz w:val="22"/>
          <w:szCs w:val="22"/>
        </w:rPr>
      </w:pPr>
      <w:hyperlink w:anchor="_Toc20827539" w:history="1">
        <w:r w:rsidR="003C033F" w:rsidRPr="00403D7F">
          <w:rPr>
            <w:rStyle w:val="Hyperlink"/>
            <w:noProof/>
          </w:rPr>
          <w:t>2.8.2.</w:t>
        </w:r>
        <w:r w:rsidR="003C033F">
          <w:rPr>
            <w:rFonts w:asciiTheme="minorHAnsi" w:eastAsiaTheme="minorEastAsia" w:hAnsiTheme="minorHAnsi" w:cstheme="minorBidi"/>
            <w:noProof/>
            <w:color w:val="auto"/>
            <w:sz w:val="22"/>
            <w:szCs w:val="22"/>
          </w:rPr>
          <w:tab/>
        </w:r>
        <w:r w:rsidR="003C033F" w:rsidRPr="00403D7F">
          <w:rPr>
            <w:rStyle w:val="Hyperlink"/>
            <w:noProof/>
          </w:rPr>
          <w:t>User Setup</w:t>
        </w:r>
        <w:r w:rsidR="003C033F">
          <w:rPr>
            <w:noProof/>
            <w:webHidden/>
          </w:rPr>
          <w:tab/>
        </w:r>
        <w:r w:rsidR="003C033F">
          <w:rPr>
            <w:noProof/>
            <w:webHidden/>
          </w:rPr>
          <w:fldChar w:fldCharType="begin"/>
        </w:r>
        <w:r w:rsidR="003C033F">
          <w:rPr>
            <w:noProof/>
            <w:webHidden/>
          </w:rPr>
          <w:instrText xml:space="preserve"> PAGEREF _Toc20827539 \h </w:instrText>
        </w:r>
        <w:r w:rsidR="003C033F">
          <w:rPr>
            <w:noProof/>
            <w:webHidden/>
          </w:rPr>
        </w:r>
        <w:r w:rsidR="003C033F">
          <w:rPr>
            <w:noProof/>
            <w:webHidden/>
          </w:rPr>
          <w:fldChar w:fldCharType="separate"/>
        </w:r>
        <w:r w:rsidR="003C033F">
          <w:rPr>
            <w:noProof/>
            <w:webHidden/>
          </w:rPr>
          <w:t>111</w:t>
        </w:r>
        <w:r w:rsidR="003C033F">
          <w:rPr>
            <w:noProof/>
            <w:webHidden/>
          </w:rPr>
          <w:fldChar w:fldCharType="end"/>
        </w:r>
      </w:hyperlink>
    </w:p>
    <w:p w14:paraId="34A838B0" w14:textId="36811402" w:rsidR="003C033F" w:rsidRDefault="003546D2">
      <w:pPr>
        <w:pStyle w:val="TOC3"/>
        <w:rPr>
          <w:rFonts w:asciiTheme="minorHAnsi" w:eastAsiaTheme="minorEastAsia" w:hAnsiTheme="minorHAnsi" w:cstheme="minorBidi"/>
          <w:noProof/>
          <w:color w:val="auto"/>
          <w:sz w:val="22"/>
          <w:szCs w:val="22"/>
        </w:rPr>
      </w:pPr>
      <w:hyperlink w:anchor="_Toc20827540" w:history="1">
        <w:r w:rsidR="003C033F" w:rsidRPr="00403D7F">
          <w:rPr>
            <w:rStyle w:val="Hyperlink"/>
            <w:noProof/>
          </w:rPr>
          <w:t>2.8.3.</w:t>
        </w:r>
        <w:r w:rsidR="003C033F">
          <w:rPr>
            <w:rFonts w:asciiTheme="minorHAnsi" w:eastAsiaTheme="minorEastAsia" w:hAnsiTheme="minorHAnsi" w:cstheme="minorBidi"/>
            <w:noProof/>
            <w:color w:val="auto"/>
            <w:sz w:val="22"/>
            <w:szCs w:val="22"/>
          </w:rPr>
          <w:tab/>
        </w:r>
        <w:r w:rsidR="003C033F" w:rsidRPr="00403D7F">
          <w:rPr>
            <w:rStyle w:val="Hyperlink"/>
            <w:noProof/>
          </w:rPr>
          <w:t>C&amp;P Worksheet Tab Functionalities</w:t>
        </w:r>
        <w:r w:rsidR="003C033F">
          <w:rPr>
            <w:noProof/>
            <w:webHidden/>
          </w:rPr>
          <w:tab/>
        </w:r>
        <w:r w:rsidR="003C033F">
          <w:rPr>
            <w:noProof/>
            <w:webHidden/>
          </w:rPr>
          <w:fldChar w:fldCharType="begin"/>
        </w:r>
        <w:r w:rsidR="003C033F">
          <w:rPr>
            <w:noProof/>
            <w:webHidden/>
          </w:rPr>
          <w:instrText xml:space="preserve"> PAGEREF _Toc20827540 \h </w:instrText>
        </w:r>
        <w:r w:rsidR="003C033F">
          <w:rPr>
            <w:noProof/>
            <w:webHidden/>
          </w:rPr>
        </w:r>
        <w:r w:rsidR="003C033F">
          <w:rPr>
            <w:noProof/>
            <w:webHidden/>
          </w:rPr>
          <w:fldChar w:fldCharType="separate"/>
        </w:r>
        <w:r w:rsidR="003C033F">
          <w:rPr>
            <w:noProof/>
            <w:webHidden/>
          </w:rPr>
          <w:t>113</w:t>
        </w:r>
        <w:r w:rsidR="003C033F">
          <w:rPr>
            <w:noProof/>
            <w:webHidden/>
          </w:rPr>
          <w:fldChar w:fldCharType="end"/>
        </w:r>
      </w:hyperlink>
    </w:p>
    <w:p w14:paraId="349399DF" w14:textId="1170BD07" w:rsidR="003C033F" w:rsidRDefault="003546D2">
      <w:pPr>
        <w:pStyle w:val="TOC2"/>
        <w:rPr>
          <w:rFonts w:asciiTheme="minorHAnsi" w:eastAsiaTheme="minorEastAsia" w:hAnsiTheme="minorHAnsi" w:cstheme="minorBidi"/>
          <w:b w:val="0"/>
          <w:noProof/>
          <w:color w:val="auto"/>
          <w:sz w:val="22"/>
          <w:szCs w:val="22"/>
        </w:rPr>
      </w:pPr>
      <w:hyperlink w:anchor="_Toc20827541" w:history="1">
        <w:r w:rsidR="003C033F" w:rsidRPr="00403D7F">
          <w:rPr>
            <w:rStyle w:val="Hyperlink"/>
            <w:noProof/>
          </w:rPr>
          <w:t>2.9.</w:t>
        </w:r>
        <w:r w:rsidR="003C033F">
          <w:rPr>
            <w:rFonts w:asciiTheme="minorHAnsi" w:eastAsiaTheme="minorEastAsia" w:hAnsiTheme="minorHAnsi" w:cstheme="minorBidi"/>
            <w:b w:val="0"/>
            <w:noProof/>
            <w:color w:val="auto"/>
            <w:sz w:val="22"/>
            <w:szCs w:val="22"/>
          </w:rPr>
          <w:tab/>
        </w:r>
        <w:r w:rsidR="003C033F" w:rsidRPr="00403D7F">
          <w:rPr>
            <w:rStyle w:val="Hyperlink"/>
            <w:noProof/>
          </w:rPr>
          <w:t>CPWM Worksheet Functionality</w:t>
        </w:r>
        <w:r w:rsidR="003C033F">
          <w:rPr>
            <w:noProof/>
            <w:webHidden/>
          </w:rPr>
          <w:tab/>
        </w:r>
        <w:r w:rsidR="003C033F">
          <w:rPr>
            <w:noProof/>
            <w:webHidden/>
          </w:rPr>
          <w:fldChar w:fldCharType="begin"/>
        </w:r>
        <w:r w:rsidR="003C033F">
          <w:rPr>
            <w:noProof/>
            <w:webHidden/>
          </w:rPr>
          <w:instrText xml:space="preserve"> PAGEREF _Toc20827541 \h </w:instrText>
        </w:r>
        <w:r w:rsidR="003C033F">
          <w:rPr>
            <w:noProof/>
            <w:webHidden/>
          </w:rPr>
        </w:r>
        <w:r w:rsidR="003C033F">
          <w:rPr>
            <w:noProof/>
            <w:webHidden/>
          </w:rPr>
          <w:fldChar w:fldCharType="separate"/>
        </w:r>
        <w:r w:rsidR="003C033F">
          <w:rPr>
            <w:noProof/>
            <w:webHidden/>
          </w:rPr>
          <w:t>121</w:t>
        </w:r>
        <w:r w:rsidR="003C033F">
          <w:rPr>
            <w:noProof/>
            <w:webHidden/>
          </w:rPr>
          <w:fldChar w:fldCharType="end"/>
        </w:r>
      </w:hyperlink>
    </w:p>
    <w:p w14:paraId="1D82C300" w14:textId="13BDD6B8" w:rsidR="003C033F" w:rsidRDefault="003546D2">
      <w:pPr>
        <w:pStyle w:val="TOC3"/>
        <w:rPr>
          <w:rFonts w:asciiTheme="minorHAnsi" w:eastAsiaTheme="minorEastAsia" w:hAnsiTheme="minorHAnsi" w:cstheme="minorBidi"/>
          <w:noProof/>
          <w:color w:val="auto"/>
          <w:sz w:val="22"/>
          <w:szCs w:val="22"/>
        </w:rPr>
      </w:pPr>
      <w:hyperlink w:anchor="_Toc20827542" w:history="1">
        <w:r w:rsidR="003C033F" w:rsidRPr="00403D7F">
          <w:rPr>
            <w:rStyle w:val="Hyperlink"/>
            <w:noProof/>
          </w:rPr>
          <w:t>2.9.1.</w:t>
        </w:r>
        <w:r w:rsidR="003C033F">
          <w:rPr>
            <w:rFonts w:asciiTheme="minorHAnsi" w:eastAsiaTheme="minorEastAsia" w:hAnsiTheme="minorHAnsi" w:cstheme="minorBidi"/>
            <w:noProof/>
            <w:color w:val="auto"/>
            <w:sz w:val="22"/>
            <w:szCs w:val="22"/>
          </w:rPr>
          <w:tab/>
        </w:r>
        <w:r w:rsidR="003C033F" w:rsidRPr="00403D7F">
          <w:rPr>
            <w:rStyle w:val="Hyperlink"/>
            <w:noProof/>
          </w:rPr>
          <w:t>Data Entry Functionality</w:t>
        </w:r>
        <w:r w:rsidR="003C033F">
          <w:rPr>
            <w:noProof/>
            <w:webHidden/>
          </w:rPr>
          <w:tab/>
        </w:r>
        <w:r w:rsidR="003C033F">
          <w:rPr>
            <w:noProof/>
            <w:webHidden/>
          </w:rPr>
          <w:fldChar w:fldCharType="begin"/>
        </w:r>
        <w:r w:rsidR="003C033F">
          <w:rPr>
            <w:noProof/>
            <w:webHidden/>
          </w:rPr>
          <w:instrText xml:space="preserve"> PAGEREF _Toc20827542 \h </w:instrText>
        </w:r>
        <w:r w:rsidR="003C033F">
          <w:rPr>
            <w:noProof/>
            <w:webHidden/>
          </w:rPr>
        </w:r>
        <w:r w:rsidR="003C033F">
          <w:rPr>
            <w:noProof/>
            <w:webHidden/>
          </w:rPr>
          <w:fldChar w:fldCharType="separate"/>
        </w:r>
        <w:r w:rsidR="003C033F">
          <w:rPr>
            <w:noProof/>
            <w:webHidden/>
          </w:rPr>
          <w:t>122</w:t>
        </w:r>
        <w:r w:rsidR="003C033F">
          <w:rPr>
            <w:noProof/>
            <w:webHidden/>
          </w:rPr>
          <w:fldChar w:fldCharType="end"/>
        </w:r>
      </w:hyperlink>
    </w:p>
    <w:p w14:paraId="3C7F9950" w14:textId="44696278" w:rsidR="003C033F" w:rsidRDefault="003546D2">
      <w:pPr>
        <w:pStyle w:val="TOC3"/>
        <w:rPr>
          <w:rFonts w:asciiTheme="minorHAnsi" w:eastAsiaTheme="minorEastAsia" w:hAnsiTheme="minorHAnsi" w:cstheme="minorBidi"/>
          <w:noProof/>
          <w:color w:val="auto"/>
          <w:sz w:val="22"/>
          <w:szCs w:val="22"/>
        </w:rPr>
      </w:pPr>
      <w:hyperlink w:anchor="_Toc20827543" w:history="1">
        <w:r w:rsidR="003C033F" w:rsidRPr="00403D7F">
          <w:rPr>
            <w:rStyle w:val="Hyperlink"/>
            <w:noProof/>
          </w:rPr>
          <w:t>2.9.2.</w:t>
        </w:r>
        <w:r w:rsidR="003C033F">
          <w:rPr>
            <w:rFonts w:asciiTheme="minorHAnsi" w:eastAsiaTheme="minorEastAsia" w:hAnsiTheme="minorHAnsi" w:cstheme="minorBidi"/>
            <w:noProof/>
            <w:color w:val="auto"/>
            <w:sz w:val="22"/>
            <w:szCs w:val="22"/>
          </w:rPr>
          <w:tab/>
        </w:r>
        <w:r w:rsidR="003C033F" w:rsidRPr="00403D7F">
          <w:rPr>
            <w:rStyle w:val="Hyperlink"/>
            <w:noProof/>
          </w:rPr>
          <w:t>Options Button Functionality Details</w:t>
        </w:r>
        <w:r w:rsidR="003C033F">
          <w:rPr>
            <w:noProof/>
            <w:webHidden/>
          </w:rPr>
          <w:tab/>
        </w:r>
        <w:r w:rsidR="003C033F">
          <w:rPr>
            <w:noProof/>
            <w:webHidden/>
          </w:rPr>
          <w:fldChar w:fldCharType="begin"/>
        </w:r>
        <w:r w:rsidR="003C033F">
          <w:rPr>
            <w:noProof/>
            <w:webHidden/>
          </w:rPr>
          <w:instrText xml:space="preserve"> PAGEREF _Toc20827543 \h </w:instrText>
        </w:r>
        <w:r w:rsidR="003C033F">
          <w:rPr>
            <w:noProof/>
            <w:webHidden/>
          </w:rPr>
        </w:r>
        <w:r w:rsidR="003C033F">
          <w:rPr>
            <w:noProof/>
            <w:webHidden/>
          </w:rPr>
          <w:fldChar w:fldCharType="separate"/>
        </w:r>
        <w:r w:rsidR="003C033F">
          <w:rPr>
            <w:noProof/>
            <w:webHidden/>
          </w:rPr>
          <w:t>125</w:t>
        </w:r>
        <w:r w:rsidR="003C033F">
          <w:rPr>
            <w:noProof/>
            <w:webHidden/>
          </w:rPr>
          <w:fldChar w:fldCharType="end"/>
        </w:r>
      </w:hyperlink>
    </w:p>
    <w:p w14:paraId="06296264" w14:textId="4CC72201" w:rsidR="003C033F" w:rsidRDefault="003546D2">
      <w:pPr>
        <w:pStyle w:val="TOC3"/>
        <w:rPr>
          <w:rFonts w:asciiTheme="minorHAnsi" w:eastAsiaTheme="minorEastAsia" w:hAnsiTheme="minorHAnsi" w:cstheme="minorBidi"/>
          <w:noProof/>
          <w:color w:val="auto"/>
          <w:sz w:val="22"/>
          <w:szCs w:val="22"/>
        </w:rPr>
      </w:pPr>
      <w:hyperlink w:anchor="_Toc20827544" w:history="1">
        <w:r w:rsidR="003C033F" w:rsidRPr="00403D7F">
          <w:rPr>
            <w:rStyle w:val="Hyperlink"/>
            <w:noProof/>
          </w:rPr>
          <w:t>2.9.3.</w:t>
        </w:r>
        <w:r w:rsidR="003C033F">
          <w:rPr>
            <w:rFonts w:asciiTheme="minorHAnsi" w:eastAsiaTheme="minorEastAsia" w:hAnsiTheme="minorHAnsi" w:cstheme="minorBidi"/>
            <w:noProof/>
            <w:color w:val="auto"/>
            <w:sz w:val="22"/>
            <w:szCs w:val="22"/>
          </w:rPr>
          <w:tab/>
        </w:r>
        <w:r w:rsidR="003C033F" w:rsidRPr="00403D7F">
          <w:rPr>
            <w:rStyle w:val="Hyperlink"/>
            <w:noProof/>
          </w:rPr>
          <w:t>Saving Template Data</w:t>
        </w:r>
        <w:r w:rsidR="003C033F">
          <w:rPr>
            <w:noProof/>
            <w:webHidden/>
          </w:rPr>
          <w:tab/>
        </w:r>
        <w:r w:rsidR="003C033F">
          <w:rPr>
            <w:noProof/>
            <w:webHidden/>
          </w:rPr>
          <w:fldChar w:fldCharType="begin"/>
        </w:r>
        <w:r w:rsidR="003C033F">
          <w:rPr>
            <w:noProof/>
            <w:webHidden/>
          </w:rPr>
          <w:instrText xml:space="preserve"> PAGEREF _Toc20827544 \h </w:instrText>
        </w:r>
        <w:r w:rsidR="003C033F">
          <w:rPr>
            <w:noProof/>
            <w:webHidden/>
          </w:rPr>
        </w:r>
        <w:r w:rsidR="003C033F">
          <w:rPr>
            <w:noProof/>
            <w:webHidden/>
          </w:rPr>
          <w:fldChar w:fldCharType="separate"/>
        </w:r>
        <w:r w:rsidR="003C033F">
          <w:rPr>
            <w:noProof/>
            <w:webHidden/>
          </w:rPr>
          <w:t>128</w:t>
        </w:r>
        <w:r w:rsidR="003C033F">
          <w:rPr>
            <w:noProof/>
            <w:webHidden/>
          </w:rPr>
          <w:fldChar w:fldCharType="end"/>
        </w:r>
      </w:hyperlink>
    </w:p>
    <w:p w14:paraId="7CB03F03" w14:textId="4A14C23D" w:rsidR="003C033F" w:rsidRDefault="003546D2">
      <w:pPr>
        <w:pStyle w:val="TOC3"/>
        <w:rPr>
          <w:rFonts w:asciiTheme="minorHAnsi" w:eastAsiaTheme="minorEastAsia" w:hAnsiTheme="minorHAnsi" w:cstheme="minorBidi"/>
          <w:noProof/>
          <w:color w:val="auto"/>
          <w:sz w:val="22"/>
          <w:szCs w:val="22"/>
        </w:rPr>
      </w:pPr>
      <w:hyperlink w:anchor="_Toc20827545" w:history="1">
        <w:r w:rsidR="003C033F" w:rsidRPr="00403D7F">
          <w:rPr>
            <w:rStyle w:val="Hyperlink"/>
            <w:noProof/>
          </w:rPr>
          <w:t>2.9.4.</w:t>
        </w:r>
        <w:r w:rsidR="003C033F">
          <w:rPr>
            <w:rFonts w:asciiTheme="minorHAnsi" w:eastAsiaTheme="minorEastAsia" w:hAnsiTheme="minorHAnsi" w:cstheme="minorBidi"/>
            <w:noProof/>
            <w:color w:val="auto"/>
            <w:sz w:val="22"/>
            <w:szCs w:val="22"/>
          </w:rPr>
          <w:tab/>
        </w:r>
        <w:r w:rsidR="003C033F" w:rsidRPr="00403D7F">
          <w:rPr>
            <w:rStyle w:val="Hyperlink"/>
            <w:noProof/>
          </w:rPr>
          <w:t>Reviewer Security Key Functionality</w:t>
        </w:r>
        <w:r w:rsidR="003C033F">
          <w:rPr>
            <w:noProof/>
            <w:webHidden/>
          </w:rPr>
          <w:tab/>
        </w:r>
        <w:r w:rsidR="003C033F">
          <w:rPr>
            <w:noProof/>
            <w:webHidden/>
          </w:rPr>
          <w:fldChar w:fldCharType="begin"/>
        </w:r>
        <w:r w:rsidR="003C033F">
          <w:rPr>
            <w:noProof/>
            <w:webHidden/>
          </w:rPr>
          <w:instrText xml:space="preserve"> PAGEREF _Toc20827545 \h </w:instrText>
        </w:r>
        <w:r w:rsidR="003C033F">
          <w:rPr>
            <w:noProof/>
            <w:webHidden/>
          </w:rPr>
        </w:r>
        <w:r w:rsidR="003C033F">
          <w:rPr>
            <w:noProof/>
            <w:webHidden/>
          </w:rPr>
          <w:fldChar w:fldCharType="separate"/>
        </w:r>
        <w:r w:rsidR="003C033F">
          <w:rPr>
            <w:noProof/>
            <w:webHidden/>
          </w:rPr>
          <w:t>129</w:t>
        </w:r>
        <w:r w:rsidR="003C033F">
          <w:rPr>
            <w:noProof/>
            <w:webHidden/>
          </w:rPr>
          <w:fldChar w:fldCharType="end"/>
        </w:r>
      </w:hyperlink>
    </w:p>
    <w:p w14:paraId="106E4822" w14:textId="609C135D" w:rsidR="003C033F" w:rsidRDefault="003546D2">
      <w:pPr>
        <w:pStyle w:val="TOC2"/>
        <w:rPr>
          <w:rFonts w:asciiTheme="minorHAnsi" w:eastAsiaTheme="minorEastAsia" w:hAnsiTheme="minorHAnsi" w:cstheme="minorBidi"/>
          <w:b w:val="0"/>
          <w:noProof/>
          <w:color w:val="auto"/>
          <w:sz w:val="22"/>
          <w:szCs w:val="22"/>
        </w:rPr>
      </w:pPr>
      <w:hyperlink w:anchor="_Toc20827546" w:history="1">
        <w:r w:rsidR="003C033F" w:rsidRPr="00403D7F">
          <w:rPr>
            <w:rStyle w:val="Hyperlink"/>
            <w:noProof/>
          </w:rPr>
          <w:t>2.10.</w:t>
        </w:r>
        <w:r w:rsidR="003C033F">
          <w:rPr>
            <w:rFonts w:asciiTheme="minorHAnsi" w:eastAsiaTheme="minorEastAsia" w:hAnsiTheme="minorHAnsi" w:cstheme="minorBidi"/>
            <w:b w:val="0"/>
            <w:noProof/>
            <w:color w:val="auto"/>
            <w:sz w:val="22"/>
            <w:szCs w:val="22"/>
          </w:rPr>
          <w:tab/>
        </w:r>
        <w:r w:rsidR="003C033F" w:rsidRPr="00403D7F">
          <w:rPr>
            <w:rStyle w:val="Hyperlink"/>
            <w:noProof/>
          </w:rPr>
          <w:t>CPWM Exam Management Functions</w:t>
        </w:r>
        <w:r w:rsidR="003C033F">
          <w:rPr>
            <w:noProof/>
            <w:webHidden/>
          </w:rPr>
          <w:tab/>
        </w:r>
        <w:r w:rsidR="003C033F">
          <w:rPr>
            <w:noProof/>
            <w:webHidden/>
          </w:rPr>
          <w:fldChar w:fldCharType="begin"/>
        </w:r>
        <w:r w:rsidR="003C033F">
          <w:rPr>
            <w:noProof/>
            <w:webHidden/>
          </w:rPr>
          <w:instrText xml:space="preserve"> PAGEREF _Toc20827546 \h </w:instrText>
        </w:r>
        <w:r w:rsidR="003C033F">
          <w:rPr>
            <w:noProof/>
            <w:webHidden/>
          </w:rPr>
        </w:r>
        <w:r w:rsidR="003C033F">
          <w:rPr>
            <w:noProof/>
            <w:webHidden/>
          </w:rPr>
          <w:fldChar w:fldCharType="separate"/>
        </w:r>
        <w:r w:rsidR="003C033F">
          <w:rPr>
            <w:noProof/>
            <w:webHidden/>
          </w:rPr>
          <w:t>133</w:t>
        </w:r>
        <w:r w:rsidR="003C033F">
          <w:rPr>
            <w:noProof/>
            <w:webHidden/>
          </w:rPr>
          <w:fldChar w:fldCharType="end"/>
        </w:r>
      </w:hyperlink>
    </w:p>
    <w:p w14:paraId="71D20582" w14:textId="6A4083D8" w:rsidR="003C033F" w:rsidRDefault="003546D2">
      <w:pPr>
        <w:pStyle w:val="TOC3"/>
        <w:rPr>
          <w:rFonts w:asciiTheme="minorHAnsi" w:eastAsiaTheme="minorEastAsia" w:hAnsiTheme="minorHAnsi" w:cstheme="minorBidi"/>
          <w:noProof/>
          <w:color w:val="auto"/>
          <w:sz w:val="22"/>
          <w:szCs w:val="22"/>
        </w:rPr>
      </w:pPr>
      <w:hyperlink w:anchor="_Toc20827547" w:history="1">
        <w:r w:rsidR="003C033F" w:rsidRPr="00403D7F">
          <w:rPr>
            <w:rStyle w:val="Hyperlink"/>
            <w:noProof/>
          </w:rPr>
          <w:t>2.10.1.</w:t>
        </w:r>
        <w:r w:rsidR="003C033F">
          <w:rPr>
            <w:rFonts w:asciiTheme="minorHAnsi" w:eastAsiaTheme="minorEastAsia" w:hAnsiTheme="minorHAnsi" w:cstheme="minorBidi"/>
            <w:noProof/>
            <w:color w:val="auto"/>
            <w:sz w:val="22"/>
            <w:szCs w:val="22"/>
          </w:rPr>
          <w:tab/>
        </w:r>
        <w:r w:rsidR="003C033F" w:rsidRPr="00403D7F">
          <w:rPr>
            <w:rStyle w:val="Hyperlink"/>
            <w:noProof/>
          </w:rPr>
          <w:t>Unsigned C&amp;P Worksheets</w:t>
        </w:r>
        <w:r w:rsidR="003C033F">
          <w:rPr>
            <w:noProof/>
            <w:webHidden/>
          </w:rPr>
          <w:tab/>
        </w:r>
        <w:r w:rsidR="003C033F">
          <w:rPr>
            <w:noProof/>
            <w:webHidden/>
          </w:rPr>
          <w:fldChar w:fldCharType="begin"/>
        </w:r>
        <w:r w:rsidR="003C033F">
          <w:rPr>
            <w:noProof/>
            <w:webHidden/>
          </w:rPr>
          <w:instrText xml:space="preserve"> PAGEREF _Toc20827547 \h </w:instrText>
        </w:r>
        <w:r w:rsidR="003C033F">
          <w:rPr>
            <w:noProof/>
            <w:webHidden/>
          </w:rPr>
        </w:r>
        <w:r w:rsidR="003C033F">
          <w:rPr>
            <w:noProof/>
            <w:webHidden/>
          </w:rPr>
          <w:fldChar w:fldCharType="separate"/>
        </w:r>
        <w:r w:rsidR="003C033F">
          <w:rPr>
            <w:noProof/>
            <w:webHidden/>
          </w:rPr>
          <w:t>133</w:t>
        </w:r>
        <w:r w:rsidR="003C033F">
          <w:rPr>
            <w:noProof/>
            <w:webHidden/>
          </w:rPr>
          <w:fldChar w:fldCharType="end"/>
        </w:r>
      </w:hyperlink>
    </w:p>
    <w:p w14:paraId="212A3F2B" w14:textId="590B1823" w:rsidR="003C033F" w:rsidRDefault="003546D2">
      <w:pPr>
        <w:pStyle w:val="TOC3"/>
        <w:rPr>
          <w:rFonts w:asciiTheme="minorHAnsi" w:eastAsiaTheme="minorEastAsia" w:hAnsiTheme="minorHAnsi" w:cstheme="minorBidi"/>
          <w:noProof/>
          <w:color w:val="auto"/>
          <w:sz w:val="22"/>
          <w:szCs w:val="22"/>
        </w:rPr>
      </w:pPr>
      <w:hyperlink w:anchor="_Toc20827548" w:history="1">
        <w:r w:rsidR="003C033F" w:rsidRPr="00403D7F">
          <w:rPr>
            <w:rStyle w:val="Hyperlink"/>
            <w:noProof/>
          </w:rPr>
          <w:t>2.10.2.</w:t>
        </w:r>
        <w:r w:rsidR="003C033F">
          <w:rPr>
            <w:rFonts w:asciiTheme="minorHAnsi" w:eastAsiaTheme="minorEastAsia" w:hAnsiTheme="minorHAnsi" w:cstheme="minorBidi"/>
            <w:noProof/>
            <w:color w:val="auto"/>
            <w:sz w:val="22"/>
            <w:szCs w:val="22"/>
          </w:rPr>
          <w:tab/>
        </w:r>
        <w:r w:rsidR="003C033F" w:rsidRPr="00403D7F">
          <w:rPr>
            <w:rStyle w:val="Hyperlink"/>
            <w:noProof/>
          </w:rPr>
          <w:t>Unsigned Templates</w:t>
        </w:r>
        <w:r w:rsidR="003C033F">
          <w:rPr>
            <w:noProof/>
            <w:webHidden/>
          </w:rPr>
          <w:tab/>
        </w:r>
        <w:r w:rsidR="003C033F">
          <w:rPr>
            <w:noProof/>
            <w:webHidden/>
          </w:rPr>
          <w:fldChar w:fldCharType="begin"/>
        </w:r>
        <w:r w:rsidR="003C033F">
          <w:rPr>
            <w:noProof/>
            <w:webHidden/>
          </w:rPr>
          <w:instrText xml:space="preserve"> PAGEREF _Toc20827548 \h </w:instrText>
        </w:r>
        <w:r w:rsidR="003C033F">
          <w:rPr>
            <w:noProof/>
            <w:webHidden/>
          </w:rPr>
        </w:r>
        <w:r w:rsidR="003C033F">
          <w:rPr>
            <w:noProof/>
            <w:webHidden/>
          </w:rPr>
          <w:fldChar w:fldCharType="separate"/>
        </w:r>
        <w:r w:rsidR="003C033F">
          <w:rPr>
            <w:noProof/>
            <w:webHidden/>
          </w:rPr>
          <w:t>133</w:t>
        </w:r>
        <w:r w:rsidR="003C033F">
          <w:rPr>
            <w:noProof/>
            <w:webHidden/>
          </w:rPr>
          <w:fldChar w:fldCharType="end"/>
        </w:r>
      </w:hyperlink>
    </w:p>
    <w:p w14:paraId="6CC620AC" w14:textId="3508E679" w:rsidR="003C033F" w:rsidRDefault="003546D2">
      <w:pPr>
        <w:pStyle w:val="TOC3"/>
        <w:rPr>
          <w:rFonts w:asciiTheme="minorHAnsi" w:eastAsiaTheme="minorEastAsia" w:hAnsiTheme="minorHAnsi" w:cstheme="minorBidi"/>
          <w:noProof/>
          <w:color w:val="auto"/>
          <w:sz w:val="22"/>
          <w:szCs w:val="22"/>
        </w:rPr>
      </w:pPr>
      <w:hyperlink w:anchor="_Toc20827549" w:history="1">
        <w:r w:rsidR="003C033F" w:rsidRPr="00403D7F">
          <w:rPr>
            <w:rStyle w:val="Hyperlink"/>
            <w:noProof/>
          </w:rPr>
          <w:t>2.10.3.</w:t>
        </w:r>
        <w:r w:rsidR="003C033F">
          <w:rPr>
            <w:rFonts w:asciiTheme="minorHAnsi" w:eastAsiaTheme="minorEastAsia" w:hAnsiTheme="minorHAnsi" w:cstheme="minorBidi"/>
            <w:noProof/>
            <w:color w:val="auto"/>
            <w:sz w:val="22"/>
            <w:szCs w:val="22"/>
          </w:rPr>
          <w:tab/>
        </w:r>
        <w:r w:rsidR="003C033F" w:rsidRPr="00403D7F">
          <w:rPr>
            <w:rStyle w:val="Hyperlink"/>
            <w:noProof/>
          </w:rPr>
          <w:t>Uncosigned C&amp;P Worksheets</w:t>
        </w:r>
        <w:r w:rsidR="003C033F">
          <w:rPr>
            <w:noProof/>
            <w:webHidden/>
          </w:rPr>
          <w:tab/>
        </w:r>
        <w:r w:rsidR="003C033F">
          <w:rPr>
            <w:noProof/>
            <w:webHidden/>
          </w:rPr>
          <w:fldChar w:fldCharType="begin"/>
        </w:r>
        <w:r w:rsidR="003C033F">
          <w:rPr>
            <w:noProof/>
            <w:webHidden/>
          </w:rPr>
          <w:instrText xml:space="preserve"> PAGEREF _Toc20827549 \h </w:instrText>
        </w:r>
        <w:r w:rsidR="003C033F">
          <w:rPr>
            <w:noProof/>
            <w:webHidden/>
          </w:rPr>
        </w:r>
        <w:r w:rsidR="003C033F">
          <w:rPr>
            <w:noProof/>
            <w:webHidden/>
          </w:rPr>
          <w:fldChar w:fldCharType="separate"/>
        </w:r>
        <w:r w:rsidR="003C033F">
          <w:rPr>
            <w:noProof/>
            <w:webHidden/>
          </w:rPr>
          <w:t>135</w:t>
        </w:r>
        <w:r w:rsidR="003C033F">
          <w:rPr>
            <w:noProof/>
            <w:webHidden/>
          </w:rPr>
          <w:fldChar w:fldCharType="end"/>
        </w:r>
      </w:hyperlink>
    </w:p>
    <w:p w14:paraId="07E04E57" w14:textId="316FED3A" w:rsidR="003C033F" w:rsidRDefault="003546D2">
      <w:pPr>
        <w:pStyle w:val="TOC3"/>
        <w:rPr>
          <w:rFonts w:asciiTheme="minorHAnsi" w:eastAsiaTheme="minorEastAsia" w:hAnsiTheme="minorHAnsi" w:cstheme="minorBidi"/>
          <w:noProof/>
          <w:color w:val="auto"/>
          <w:sz w:val="22"/>
          <w:szCs w:val="22"/>
        </w:rPr>
      </w:pPr>
      <w:hyperlink w:anchor="_Toc20827550" w:history="1">
        <w:r w:rsidR="003C033F" w:rsidRPr="00403D7F">
          <w:rPr>
            <w:rStyle w:val="Hyperlink"/>
            <w:noProof/>
          </w:rPr>
          <w:t>2.10.4.</w:t>
        </w:r>
        <w:r w:rsidR="003C033F">
          <w:rPr>
            <w:rFonts w:asciiTheme="minorHAnsi" w:eastAsiaTheme="minorEastAsia" w:hAnsiTheme="minorHAnsi" w:cstheme="minorBidi"/>
            <w:noProof/>
            <w:color w:val="auto"/>
            <w:sz w:val="22"/>
            <w:szCs w:val="22"/>
          </w:rPr>
          <w:tab/>
        </w:r>
        <w:r w:rsidR="003C033F" w:rsidRPr="00403D7F">
          <w:rPr>
            <w:rStyle w:val="Hyperlink"/>
            <w:noProof/>
          </w:rPr>
          <w:t>CPRS C&amp;P Cosignature Transfer Utility</w:t>
        </w:r>
        <w:r w:rsidR="003C033F">
          <w:rPr>
            <w:noProof/>
            <w:webHidden/>
          </w:rPr>
          <w:tab/>
        </w:r>
        <w:r w:rsidR="003C033F">
          <w:rPr>
            <w:noProof/>
            <w:webHidden/>
          </w:rPr>
          <w:fldChar w:fldCharType="begin"/>
        </w:r>
        <w:r w:rsidR="003C033F">
          <w:rPr>
            <w:noProof/>
            <w:webHidden/>
          </w:rPr>
          <w:instrText xml:space="preserve"> PAGEREF _Toc20827550 \h </w:instrText>
        </w:r>
        <w:r w:rsidR="003C033F">
          <w:rPr>
            <w:noProof/>
            <w:webHidden/>
          </w:rPr>
        </w:r>
        <w:r w:rsidR="003C033F">
          <w:rPr>
            <w:noProof/>
            <w:webHidden/>
          </w:rPr>
          <w:fldChar w:fldCharType="separate"/>
        </w:r>
        <w:r w:rsidR="003C033F">
          <w:rPr>
            <w:noProof/>
            <w:webHidden/>
          </w:rPr>
          <w:t>135</w:t>
        </w:r>
        <w:r w:rsidR="003C033F">
          <w:rPr>
            <w:noProof/>
            <w:webHidden/>
          </w:rPr>
          <w:fldChar w:fldCharType="end"/>
        </w:r>
      </w:hyperlink>
    </w:p>
    <w:p w14:paraId="432A09CA" w14:textId="632EEE88" w:rsidR="003C033F" w:rsidRDefault="003546D2">
      <w:pPr>
        <w:pStyle w:val="TOC3"/>
        <w:rPr>
          <w:rFonts w:asciiTheme="minorHAnsi" w:eastAsiaTheme="minorEastAsia" w:hAnsiTheme="minorHAnsi" w:cstheme="minorBidi"/>
          <w:noProof/>
          <w:color w:val="auto"/>
          <w:sz w:val="22"/>
          <w:szCs w:val="22"/>
        </w:rPr>
      </w:pPr>
      <w:hyperlink w:anchor="_Toc20827551" w:history="1">
        <w:r w:rsidR="003C033F" w:rsidRPr="00403D7F">
          <w:rPr>
            <w:rStyle w:val="Hyperlink"/>
            <w:noProof/>
          </w:rPr>
          <w:t>2.10.5.</w:t>
        </w:r>
        <w:r w:rsidR="003C033F">
          <w:rPr>
            <w:rFonts w:asciiTheme="minorHAnsi" w:eastAsiaTheme="minorEastAsia" w:hAnsiTheme="minorHAnsi" w:cstheme="minorBidi"/>
            <w:noProof/>
            <w:color w:val="auto"/>
            <w:sz w:val="22"/>
            <w:szCs w:val="22"/>
          </w:rPr>
          <w:tab/>
        </w:r>
        <w:r w:rsidR="003C033F" w:rsidRPr="00403D7F">
          <w:rPr>
            <w:rStyle w:val="Hyperlink"/>
            <w:noProof/>
          </w:rPr>
          <w:t>Manage C&amp;P Exam Request Report Management</w:t>
        </w:r>
        <w:r w:rsidR="003C033F">
          <w:rPr>
            <w:noProof/>
            <w:webHidden/>
          </w:rPr>
          <w:tab/>
        </w:r>
        <w:r w:rsidR="003C033F">
          <w:rPr>
            <w:noProof/>
            <w:webHidden/>
          </w:rPr>
          <w:fldChar w:fldCharType="begin"/>
        </w:r>
        <w:r w:rsidR="003C033F">
          <w:rPr>
            <w:noProof/>
            <w:webHidden/>
          </w:rPr>
          <w:instrText xml:space="preserve"> PAGEREF _Toc20827551 \h </w:instrText>
        </w:r>
        <w:r w:rsidR="003C033F">
          <w:rPr>
            <w:noProof/>
            <w:webHidden/>
          </w:rPr>
        </w:r>
        <w:r w:rsidR="003C033F">
          <w:rPr>
            <w:noProof/>
            <w:webHidden/>
          </w:rPr>
          <w:fldChar w:fldCharType="separate"/>
        </w:r>
        <w:r w:rsidR="003C033F">
          <w:rPr>
            <w:noProof/>
            <w:webHidden/>
          </w:rPr>
          <w:t>136</w:t>
        </w:r>
        <w:r w:rsidR="003C033F">
          <w:rPr>
            <w:noProof/>
            <w:webHidden/>
          </w:rPr>
          <w:fldChar w:fldCharType="end"/>
        </w:r>
      </w:hyperlink>
    </w:p>
    <w:p w14:paraId="3EC66E56" w14:textId="3C1CE33A" w:rsidR="003C033F" w:rsidRDefault="003546D2">
      <w:pPr>
        <w:pStyle w:val="TOC2"/>
        <w:rPr>
          <w:rFonts w:asciiTheme="minorHAnsi" w:eastAsiaTheme="minorEastAsia" w:hAnsiTheme="minorHAnsi" w:cstheme="minorBidi"/>
          <w:b w:val="0"/>
          <w:noProof/>
          <w:color w:val="auto"/>
          <w:sz w:val="22"/>
          <w:szCs w:val="22"/>
        </w:rPr>
      </w:pPr>
      <w:hyperlink w:anchor="_Toc20827552" w:history="1">
        <w:r w:rsidR="003C033F" w:rsidRPr="00403D7F">
          <w:rPr>
            <w:rStyle w:val="Hyperlink"/>
            <w:noProof/>
          </w:rPr>
          <w:t>2.11.</w:t>
        </w:r>
        <w:r w:rsidR="003C033F">
          <w:rPr>
            <w:rFonts w:asciiTheme="minorHAnsi" w:eastAsiaTheme="minorEastAsia" w:hAnsiTheme="minorHAnsi" w:cstheme="minorBidi"/>
            <w:b w:val="0"/>
            <w:noProof/>
            <w:color w:val="auto"/>
            <w:sz w:val="22"/>
            <w:szCs w:val="22"/>
          </w:rPr>
          <w:tab/>
        </w:r>
        <w:r w:rsidR="003C033F" w:rsidRPr="00403D7F">
          <w:rPr>
            <w:rStyle w:val="Hyperlink"/>
            <w:noProof/>
          </w:rPr>
          <w:t>Vocational Rehabilitation Tab</w:t>
        </w:r>
        <w:r w:rsidR="003C033F">
          <w:rPr>
            <w:noProof/>
            <w:webHidden/>
          </w:rPr>
          <w:tab/>
        </w:r>
        <w:r w:rsidR="003C033F">
          <w:rPr>
            <w:noProof/>
            <w:webHidden/>
          </w:rPr>
          <w:fldChar w:fldCharType="begin"/>
        </w:r>
        <w:r w:rsidR="003C033F">
          <w:rPr>
            <w:noProof/>
            <w:webHidden/>
          </w:rPr>
          <w:instrText xml:space="preserve"> PAGEREF _Toc20827552 \h </w:instrText>
        </w:r>
        <w:r w:rsidR="003C033F">
          <w:rPr>
            <w:noProof/>
            <w:webHidden/>
          </w:rPr>
        </w:r>
        <w:r w:rsidR="003C033F">
          <w:rPr>
            <w:noProof/>
            <w:webHidden/>
          </w:rPr>
          <w:fldChar w:fldCharType="separate"/>
        </w:r>
        <w:r w:rsidR="003C033F">
          <w:rPr>
            <w:noProof/>
            <w:webHidden/>
          </w:rPr>
          <w:t>140</w:t>
        </w:r>
        <w:r w:rsidR="003C033F">
          <w:rPr>
            <w:noProof/>
            <w:webHidden/>
          </w:rPr>
          <w:fldChar w:fldCharType="end"/>
        </w:r>
      </w:hyperlink>
    </w:p>
    <w:p w14:paraId="5D83BEEB" w14:textId="6530E4B0" w:rsidR="003C033F" w:rsidRDefault="003546D2">
      <w:pPr>
        <w:pStyle w:val="TOC3"/>
        <w:rPr>
          <w:rFonts w:asciiTheme="minorHAnsi" w:eastAsiaTheme="minorEastAsia" w:hAnsiTheme="minorHAnsi" w:cstheme="minorBidi"/>
          <w:noProof/>
          <w:color w:val="auto"/>
          <w:sz w:val="22"/>
          <w:szCs w:val="22"/>
        </w:rPr>
      </w:pPr>
      <w:hyperlink w:anchor="_Toc20827553" w:history="1">
        <w:r w:rsidR="003C033F" w:rsidRPr="00403D7F">
          <w:rPr>
            <w:rStyle w:val="Hyperlink"/>
            <w:noProof/>
          </w:rPr>
          <w:t>2.11.1.</w:t>
        </w:r>
        <w:r w:rsidR="003C033F">
          <w:rPr>
            <w:rFonts w:asciiTheme="minorHAnsi" w:eastAsiaTheme="minorEastAsia" w:hAnsiTheme="minorHAnsi" w:cstheme="minorBidi"/>
            <w:noProof/>
            <w:color w:val="auto"/>
            <w:sz w:val="22"/>
            <w:szCs w:val="22"/>
          </w:rPr>
          <w:tab/>
        </w:r>
        <w:r w:rsidR="003C033F" w:rsidRPr="00403D7F">
          <w:rPr>
            <w:rStyle w:val="Hyperlink"/>
            <w:noProof/>
          </w:rPr>
          <w:t>Overview</w:t>
        </w:r>
        <w:r w:rsidR="003C033F">
          <w:rPr>
            <w:noProof/>
            <w:webHidden/>
          </w:rPr>
          <w:tab/>
        </w:r>
        <w:r w:rsidR="003C033F">
          <w:rPr>
            <w:noProof/>
            <w:webHidden/>
          </w:rPr>
          <w:fldChar w:fldCharType="begin"/>
        </w:r>
        <w:r w:rsidR="003C033F">
          <w:rPr>
            <w:noProof/>
            <w:webHidden/>
          </w:rPr>
          <w:instrText xml:space="preserve"> PAGEREF _Toc20827553 \h </w:instrText>
        </w:r>
        <w:r w:rsidR="003C033F">
          <w:rPr>
            <w:noProof/>
            <w:webHidden/>
          </w:rPr>
        </w:r>
        <w:r w:rsidR="003C033F">
          <w:rPr>
            <w:noProof/>
            <w:webHidden/>
          </w:rPr>
          <w:fldChar w:fldCharType="separate"/>
        </w:r>
        <w:r w:rsidR="003C033F">
          <w:rPr>
            <w:noProof/>
            <w:webHidden/>
          </w:rPr>
          <w:t>140</w:t>
        </w:r>
        <w:r w:rsidR="003C033F">
          <w:rPr>
            <w:noProof/>
            <w:webHidden/>
          </w:rPr>
          <w:fldChar w:fldCharType="end"/>
        </w:r>
      </w:hyperlink>
    </w:p>
    <w:p w14:paraId="224029DF" w14:textId="7175EA33" w:rsidR="003C033F" w:rsidRDefault="003546D2">
      <w:pPr>
        <w:pStyle w:val="TOC3"/>
        <w:rPr>
          <w:rFonts w:asciiTheme="minorHAnsi" w:eastAsiaTheme="minorEastAsia" w:hAnsiTheme="minorHAnsi" w:cstheme="minorBidi"/>
          <w:noProof/>
          <w:color w:val="auto"/>
          <w:sz w:val="22"/>
          <w:szCs w:val="22"/>
        </w:rPr>
      </w:pPr>
      <w:hyperlink w:anchor="_Toc20827554" w:history="1">
        <w:r w:rsidR="003C033F" w:rsidRPr="00403D7F">
          <w:rPr>
            <w:rStyle w:val="Hyperlink"/>
            <w:noProof/>
          </w:rPr>
          <w:t>2.11.2.</w:t>
        </w:r>
        <w:r w:rsidR="003C033F">
          <w:rPr>
            <w:rFonts w:asciiTheme="minorHAnsi" w:eastAsiaTheme="minorEastAsia" w:hAnsiTheme="minorHAnsi" w:cstheme="minorBidi"/>
            <w:noProof/>
            <w:color w:val="auto"/>
            <w:sz w:val="22"/>
            <w:szCs w:val="22"/>
          </w:rPr>
          <w:tab/>
        </w:r>
        <w:r w:rsidR="003C033F" w:rsidRPr="00403D7F">
          <w:rPr>
            <w:rStyle w:val="Hyperlink"/>
            <w:noProof/>
          </w:rPr>
          <w:t>User Setup</w:t>
        </w:r>
        <w:r w:rsidR="003C033F">
          <w:rPr>
            <w:noProof/>
            <w:webHidden/>
          </w:rPr>
          <w:tab/>
        </w:r>
        <w:r w:rsidR="003C033F">
          <w:rPr>
            <w:noProof/>
            <w:webHidden/>
          </w:rPr>
          <w:fldChar w:fldCharType="begin"/>
        </w:r>
        <w:r w:rsidR="003C033F">
          <w:rPr>
            <w:noProof/>
            <w:webHidden/>
          </w:rPr>
          <w:instrText xml:space="preserve"> PAGEREF _Toc20827554 \h </w:instrText>
        </w:r>
        <w:r w:rsidR="003C033F">
          <w:rPr>
            <w:noProof/>
            <w:webHidden/>
          </w:rPr>
        </w:r>
        <w:r w:rsidR="003C033F">
          <w:rPr>
            <w:noProof/>
            <w:webHidden/>
          </w:rPr>
          <w:fldChar w:fldCharType="separate"/>
        </w:r>
        <w:r w:rsidR="003C033F">
          <w:rPr>
            <w:noProof/>
            <w:webHidden/>
          </w:rPr>
          <w:t>141</w:t>
        </w:r>
        <w:r w:rsidR="003C033F">
          <w:rPr>
            <w:noProof/>
            <w:webHidden/>
          </w:rPr>
          <w:fldChar w:fldCharType="end"/>
        </w:r>
      </w:hyperlink>
    </w:p>
    <w:p w14:paraId="12930417" w14:textId="7B5D2FA8" w:rsidR="003C033F" w:rsidRDefault="003546D2">
      <w:pPr>
        <w:pStyle w:val="TOC3"/>
        <w:rPr>
          <w:rFonts w:asciiTheme="minorHAnsi" w:eastAsiaTheme="minorEastAsia" w:hAnsiTheme="minorHAnsi" w:cstheme="minorBidi"/>
          <w:noProof/>
          <w:color w:val="auto"/>
          <w:sz w:val="22"/>
          <w:szCs w:val="22"/>
        </w:rPr>
      </w:pPr>
      <w:hyperlink w:anchor="_Toc20827555" w:history="1">
        <w:r w:rsidR="003C033F" w:rsidRPr="00403D7F">
          <w:rPr>
            <w:rStyle w:val="Hyperlink"/>
            <w:noProof/>
          </w:rPr>
          <w:t>2.11.3.</w:t>
        </w:r>
        <w:r w:rsidR="003C033F">
          <w:rPr>
            <w:rFonts w:asciiTheme="minorHAnsi" w:eastAsiaTheme="minorEastAsia" w:hAnsiTheme="minorHAnsi" w:cstheme="minorBidi"/>
            <w:noProof/>
            <w:color w:val="auto"/>
            <w:sz w:val="22"/>
            <w:szCs w:val="22"/>
          </w:rPr>
          <w:tab/>
        </w:r>
        <w:r w:rsidR="003C033F" w:rsidRPr="00403D7F">
          <w:rPr>
            <w:rStyle w:val="Hyperlink"/>
            <w:noProof/>
          </w:rPr>
          <w:t>VocRehab Tab Functionality</w:t>
        </w:r>
        <w:r w:rsidR="003C033F">
          <w:rPr>
            <w:noProof/>
            <w:webHidden/>
          </w:rPr>
          <w:tab/>
        </w:r>
        <w:r w:rsidR="003C033F">
          <w:rPr>
            <w:noProof/>
            <w:webHidden/>
          </w:rPr>
          <w:fldChar w:fldCharType="begin"/>
        </w:r>
        <w:r w:rsidR="003C033F">
          <w:rPr>
            <w:noProof/>
            <w:webHidden/>
          </w:rPr>
          <w:instrText xml:space="preserve"> PAGEREF _Toc20827555 \h </w:instrText>
        </w:r>
        <w:r w:rsidR="003C033F">
          <w:rPr>
            <w:noProof/>
            <w:webHidden/>
          </w:rPr>
        </w:r>
        <w:r w:rsidR="003C033F">
          <w:rPr>
            <w:noProof/>
            <w:webHidden/>
          </w:rPr>
          <w:fldChar w:fldCharType="separate"/>
        </w:r>
        <w:r w:rsidR="003C033F">
          <w:rPr>
            <w:noProof/>
            <w:webHidden/>
          </w:rPr>
          <w:t>141</w:t>
        </w:r>
        <w:r w:rsidR="003C033F">
          <w:rPr>
            <w:noProof/>
            <w:webHidden/>
          </w:rPr>
          <w:fldChar w:fldCharType="end"/>
        </w:r>
      </w:hyperlink>
    </w:p>
    <w:p w14:paraId="2D10A30D" w14:textId="74D14C4F" w:rsidR="003C033F" w:rsidRDefault="003546D2">
      <w:pPr>
        <w:pStyle w:val="TOC2"/>
        <w:rPr>
          <w:rFonts w:asciiTheme="minorHAnsi" w:eastAsiaTheme="minorEastAsia" w:hAnsiTheme="minorHAnsi" w:cstheme="minorBidi"/>
          <w:b w:val="0"/>
          <w:noProof/>
          <w:color w:val="auto"/>
          <w:sz w:val="22"/>
          <w:szCs w:val="22"/>
        </w:rPr>
      </w:pPr>
      <w:hyperlink w:anchor="_Toc20827556" w:history="1">
        <w:r w:rsidR="003C033F" w:rsidRPr="00403D7F">
          <w:rPr>
            <w:rStyle w:val="Hyperlink"/>
            <w:noProof/>
          </w:rPr>
          <w:t>2.12.</w:t>
        </w:r>
        <w:r w:rsidR="003C033F">
          <w:rPr>
            <w:rFonts w:asciiTheme="minorHAnsi" w:eastAsiaTheme="minorEastAsia" w:hAnsiTheme="minorHAnsi" w:cstheme="minorBidi"/>
            <w:b w:val="0"/>
            <w:noProof/>
            <w:color w:val="auto"/>
            <w:sz w:val="22"/>
            <w:szCs w:val="22"/>
          </w:rPr>
          <w:tab/>
        </w:r>
        <w:r w:rsidR="003C033F" w:rsidRPr="00403D7F">
          <w:rPr>
            <w:rStyle w:val="Hyperlink"/>
            <w:noProof/>
          </w:rPr>
          <w:t>Additional CAPRI Functionality</w:t>
        </w:r>
        <w:r w:rsidR="003C033F">
          <w:rPr>
            <w:noProof/>
            <w:webHidden/>
          </w:rPr>
          <w:tab/>
        </w:r>
        <w:r w:rsidR="003C033F">
          <w:rPr>
            <w:noProof/>
            <w:webHidden/>
          </w:rPr>
          <w:fldChar w:fldCharType="begin"/>
        </w:r>
        <w:r w:rsidR="003C033F">
          <w:rPr>
            <w:noProof/>
            <w:webHidden/>
          </w:rPr>
          <w:instrText xml:space="preserve"> PAGEREF _Toc20827556 \h </w:instrText>
        </w:r>
        <w:r w:rsidR="003C033F">
          <w:rPr>
            <w:noProof/>
            <w:webHidden/>
          </w:rPr>
        </w:r>
        <w:r w:rsidR="003C033F">
          <w:rPr>
            <w:noProof/>
            <w:webHidden/>
          </w:rPr>
          <w:fldChar w:fldCharType="separate"/>
        </w:r>
        <w:r w:rsidR="003C033F">
          <w:rPr>
            <w:noProof/>
            <w:webHidden/>
          </w:rPr>
          <w:t>148</w:t>
        </w:r>
        <w:r w:rsidR="003C033F">
          <w:rPr>
            <w:noProof/>
            <w:webHidden/>
          </w:rPr>
          <w:fldChar w:fldCharType="end"/>
        </w:r>
      </w:hyperlink>
    </w:p>
    <w:p w14:paraId="724BE224" w14:textId="13FE1DAE" w:rsidR="003C033F" w:rsidRDefault="003546D2">
      <w:pPr>
        <w:pStyle w:val="TOC3"/>
        <w:rPr>
          <w:rFonts w:asciiTheme="minorHAnsi" w:eastAsiaTheme="minorEastAsia" w:hAnsiTheme="minorHAnsi" w:cstheme="minorBidi"/>
          <w:noProof/>
          <w:color w:val="auto"/>
          <w:sz w:val="22"/>
          <w:szCs w:val="22"/>
        </w:rPr>
      </w:pPr>
      <w:hyperlink w:anchor="_Toc20827557" w:history="1">
        <w:r w:rsidR="003C033F" w:rsidRPr="00403D7F">
          <w:rPr>
            <w:rStyle w:val="Hyperlink"/>
            <w:noProof/>
          </w:rPr>
          <w:t>2.12.1.</w:t>
        </w:r>
        <w:r w:rsidR="003C033F">
          <w:rPr>
            <w:rFonts w:asciiTheme="minorHAnsi" w:eastAsiaTheme="minorEastAsia" w:hAnsiTheme="minorHAnsi" w:cstheme="minorBidi"/>
            <w:noProof/>
            <w:color w:val="auto"/>
            <w:sz w:val="22"/>
            <w:szCs w:val="22"/>
          </w:rPr>
          <w:tab/>
        </w:r>
        <w:r w:rsidR="003C033F" w:rsidRPr="00403D7F">
          <w:rPr>
            <w:rStyle w:val="Hyperlink"/>
            <w:noProof/>
          </w:rPr>
          <w:t>CAPRI Remote Functionality</w:t>
        </w:r>
        <w:r w:rsidR="003C033F">
          <w:rPr>
            <w:noProof/>
            <w:webHidden/>
          </w:rPr>
          <w:tab/>
        </w:r>
        <w:r w:rsidR="003C033F">
          <w:rPr>
            <w:noProof/>
            <w:webHidden/>
          </w:rPr>
          <w:fldChar w:fldCharType="begin"/>
        </w:r>
        <w:r w:rsidR="003C033F">
          <w:rPr>
            <w:noProof/>
            <w:webHidden/>
          </w:rPr>
          <w:instrText xml:space="preserve"> PAGEREF _Toc20827557 \h </w:instrText>
        </w:r>
        <w:r w:rsidR="003C033F">
          <w:rPr>
            <w:noProof/>
            <w:webHidden/>
          </w:rPr>
        </w:r>
        <w:r w:rsidR="003C033F">
          <w:rPr>
            <w:noProof/>
            <w:webHidden/>
          </w:rPr>
          <w:fldChar w:fldCharType="separate"/>
        </w:r>
        <w:r w:rsidR="003C033F">
          <w:rPr>
            <w:noProof/>
            <w:webHidden/>
          </w:rPr>
          <w:t>148</w:t>
        </w:r>
        <w:r w:rsidR="003C033F">
          <w:rPr>
            <w:noProof/>
            <w:webHidden/>
          </w:rPr>
          <w:fldChar w:fldCharType="end"/>
        </w:r>
      </w:hyperlink>
    </w:p>
    <w:p w14:paraId="642F76A9" w14:textId="170405FE" w:rsidR="003C033F" w:rsidRDefault="003546D2">
      <w:pPr>
        <w:pStyle w:val="TOC3"/>
        <w:rPr>
          <w:rFonts w:asciiTheme="minorHAnsi" w:eastAsiaTheme="minorEastAsia" w:hAnsiTheme="minorHAnsi" w:cstheme="minorBidi"/>
          <w:noProof/>
          <w:color w:val="auto"/>
          <w:sz w:val="22"/>
          <w:szCs w:val="22"/>
        </w:rPr>
      </w:pPr>
      <w:hyperlink w:anchor="_Toc20827558" w:history="1">
        <w:r w:rsidR="003C033F" w:rsidRPr="00403D7F">
          <w:rPr>
            <w:rStyle w:val="Hyperlink"/>
            <w:noProof/>
          </w:rPr>
          <w:t>2.12.2.</w:t>
        </w:r>
        <w:r w:rsidR="003C033F">
          <w:rPr>
            <w:rFonts w:asciiTheme="minorHAnsi" w:eastAsiaTheme="minorEastAsia" w:hAnsiTheme="minorHAnsi" w:cstheme="minorBidi"/>
            <w:noProof/>
            <w:color w:val="auto"/>
            <w:sz w:val="22"/>
            <w:szCs w:val="22"/>
          </w:rPr>
          <w:tab/>
        </w:r>
        <w:r w:rsidR="003C033F" w:rsidRPr="00403D7F">
          <w:rPr>
            <w:rStyle w:val="Hyperlink"/>
            <w:noProof/>
          </w:rPr>
          <w:t>VistA Terminal</w:t>
        </w:r>
        <w:r w:rsidR="003C033F">
          <w:rPr>
            <w:noProof/>
            <w:webHidden/>
          </w:rPr>
          <w:tab/>
        </w:r>
        <w:r w:rsidR="003C033F">
          <w:rPr>
            <w:noProof/>
            <w:webHidden/>
          </w:rPr>
          <w:fldChar w:fldCharType="begin"/>
        </w:r>
        <w:r w:rsidR="003C033F">
          <w:rPr>
            <w:noProof/>
            <w:webHidden/>
          </w:rPr>
          <w:instrText xml:space="preserve"> PAGEREF _Toc20827558 \h </w:instrText>
        </w:r>
        <w:r w:rsidR="003C033F">
          <w:rPr>
            <w:noProof/>
            <w:webHidden/>
          </w:rPr>
        </w:r>
        <w:r w:rsidR="003C033F">
          <w:rPr>
            <w:noProof/>
            <w:webHidden/>
          </w:rPr>
          <w:fldChar w:fldCharType="separate"/>
        </w:r>
        <w:r w:rsidR="003C033F">
          <w:rPr>
            <w:noProof/>
            <w:webHidden/>
          </w:rPr>
          <w:t>148</w:t>
        </w:r>
        <w:r w:rsidR="003C033F">
          <w:rPr>
            <w:noProof/>
            <w:webHidden/>
          </w:rPr>
          <w:fldChar w:fldCharType="end"/>
        </w:r>
      </w:hyperlink>
    </w:p>
    <w:p w14:paraId="0BE82DB4" w14:textId="1E47FB37" w:rsidR="003C033F" w:rsidRDefault="003546D2">
      <w:pPr>
        <w:pStyle w:val="TOC3"/>
        <w:rPr>
          <w:rFonts w:asciiTheme="minorHAnsi" w:eastAsiaTheme="minorEastAsia" w:hAnsiTheme="minorHAnsi" w:cstheme="minorBidi"/>
          <w:noProof/>
          <w:color w:val="auto"/>
          <w:sz w:val="22"/>
          <w:szCs w:val="22"/>
        </w:rPr>
      </w:pPr>
      <w:hyperlink w:anchor="_Toc20827559" w:history="1">
        <w:r w:rsidR="003C033F" w:rsidRPr="00403D7F">
          <w:rPr>
            <w:rStyle w:val="Hyperlink"/>
            <w:noProof/>
          </w:rPr>
          <w:t>2.12.3.</w:t>
        </w:r>
        <w:r w:rsidR="003C033F">
          <w:rPr>
            <w:rFonts w:asciiTheme="minorHAnsi" w:eastAsiaTheme="minorEastAsia" w:hAnsiTheme="minorHAnsi" w:cstheme="minorBidi"/>
            <w:noProof/>
            <w:color w:val="auto"/>
            <w:sz w:val="22"/>
            <w:szCs w:val="22"/>
          </w:rPr>
          <w:tab/>
        </w:r>
        <w:r w:rsidR="003C033F" w:rsidRPr="00403D7F">
          <w:rPr>
            <w:rStyle w:val="Hyperlink"/>
            <w:noProof/>
          </w:rPr>
          <w:t>Switch Sites – On the File Menu</w:t>
        </w:r>
        <w:r w:rsidR="003C033F">
          <w:rPr>
            <w:noProof/>
            <w:webHidden/>
          </w:rPr>
          <w:tab/>
        </w:r>
        <w:r w:rsidR="003C033F">
          <w:rPr>
            <w:noProof/>
            <w:webHidden/>
          </w:rPr>
          <w:fldChar w:fldCharType="begin"/>
        </w:r>
        <w:r w:rsidR="003C033F">
          <w:rPr>
            <w:noProof/>
            <w:webHidden/>
          </w:rPr>
          <w:instrText xml:space="preserve"> PAGEREF _Toc20827559 \h </w:instrText>
        </w:r>
        <w:r w:rsidR="003C033F">
          <w:rPr>
            <w:noProof/>
            <w:webHidden/>
          </w:rPr>
        </w:r>
        <w:r w:rsidR="003C033F">
          <w:rPr>
            <w:noProof/>
            <w:webHidden/>
          </w:rPr>
          <w:fldChar w:fldCharType="separate"/>
        </w:r>
        <w:r w:rsidR="003C033F">
          <w:rPr>
            <w:noProof/>
            <w:webHidden/>
          </w:rPr>
          <w:t>149</w:t>
        </w:r>
        <w:r w:rsidR="003C033F">
          <w:rPr>
            <w:noProof/>
            <w:webHidden/>
          </w:rPr>
          <w:fldChar w:fldCharType="end"/>
        </w:r>
      </w:hyperlink>
    </w:p>
    <w:p w14:paraId="652E12FA" w14:textId="22FFD183" w:rsidR="003C033F" w:rsidRDefault="003546D2">
      <w:pPr>
        <w:pStyle w:val="TOC3"/>
        <w:rPr>
          <w:rFonts w:asciiTheme="minorHAnsi" w:eastAsiaTheme="minorEastAsia" w:hAnsiTheme="minorHAnsi" w:cstheme="minorBidi"/>
          <w:noProof/>
          <w:color w:val="auto"/>
          <w:sz w:val="22"/>
          <w:szCs w:val="22"/>
        </w:rPr>
      </w:pPr>
      <w:hyperlink w:anchor="_Toc20827560" w:history="1">
        <w:r w:rsidR="003C033F" w:rsidRPr="00403D7F">
          <w:rPr>
            <w:rStyle w:val="Hyperlink"/>
            <w:noProof/>
          </w:rPr>
          <w:t>2.12.4.</w:t>
        </w:r>
        <w:r w:rsidR="003C033F">
          <w:rPr>
            <w:rFonts w:asciiTheme="minorHAnsi" w:eastAsiaTheme="minorEastAsia" w:hAnsiTheme="minorHAnsi" w:cstheme="minorBidi"/>
            <w:noProof/>
            <w:color w:val="auto"/>
            <w:sz w:val="22"/>
            <w:szCs w:val="22"/>
          </w:rPr>
          <w:tab/>
        </w:r>
        <w:r w:rsidR="003C033F" w:rsidRPr="00403D7F">
          <w:rPr>
            <w:rStyle w:val="Hyperlink"/>
            <w:noProof/>
          </w:rPr>
          <w:t>Check Remote Connections</w:t>
        </w:r>
        <w:r w:rsidR="003C033F">
          <w:rPr>
            <w:noProof/>
            <w:webHidden/>
          </w:rPr>
          <w:tab/>
        </w:r>
        <w:r w:rsidR="003C033F">
          <w:rPr>
            <w:noProof/>
            <w:webHidden/>
          </w:rPr>
          <w:fldChar w:fldCharType="begin"/>
        </w:r>
        <w:r w:rsidR="003C033F">
          <w:rPr>
            <w:noProof/>
            <w:webHidden/>
          </w:rPr>
          <w:instrText xml:space="preserve"> PAGEREF _Toc20827560 \h </w:instrText>
        </w:r>
        <w:r w:rsidR="003C033F">
          <w:rPr>
            <w:noProof/>
            <w:webHidden/>
          </w:rPr>
        </w:r>
        <w:r w:rsidR="003C033F">
          <w:rPr>
            <w:noProof/>
            <w:webHidden/>
          </w:rPr>
          <w:fldChar w:fldCharType="separate"/>
        </w:r>
        <w:r w:rsidR="003C033F">
          <w:rPr>
            <w:noProof/>
            <w:webHidden/>
          </w:rPr>
          <w:t>149</w:t>
        </w:r>
        <w:r w:rsidR="003C033F">
          <w:rPr>
            <w:noProof/>
            <w:webHidden/>
          </w:rPr>
          <w:fldChar w:fldCharType="end"/>
        </w:r>
      </w:hyperlink>
    </w:p>
    <w:p w14:paraId="339AF0B0" w14:textId="1A9BABE4" w:rsidR="003C033F" w:rsidRDefault="003546D2">
      <w:pPr>
        <w:pStyle w:val="TOC3"/>
        <w:rPr>
          <w:rFonts w:asciiTheme="minorHAnsi" w:eastAsiaTheme="minorEastAsia" w:hAnsiTheme="minorHAnsi" w:cstheme="minorBidi"/>
          <w:noProof/>
          <w:color w:val="auto"/>
          <w:sz w:val="22"/>
          <w:szCs w:val="22"/>
        </w:rPr>
      </w:pPr>
      <w:hyperlink w:anchor="_Toc20827561" w:history="1">
        <w:r w:rsidR="003C033F" w:rsidRPr="00403D7F">
          <w:rPr>
            <w:rStyle w:val="Hyperlink"/>
            <w:noProof/>
          </w:rPr>
          <w:t>2.12.5.</w:t>
        </w:r>
        <w:r w:rsidR="003C033F">
          <w:rPr>
            <w:rFonts w:asciiTheme="minorHAnsi" w:eastAsiaTheme="minorEastAsia" w:hAnsiTheme="minorHAnsi" w:cstheme="minorBidi"/>
            <w:noProof/>
            <w:color w:val="auto"/>
            <w:sz w:val="22"/>
            <w:szCs w:val="22"/>
          </w:rPr>
          <w:tab/>
        </w:r>
        <w:r w:rsidR="003C033F" w:rsidRPr="00403D7F">
          <w:rPr>
            <w:rStyle w:val="Hyperlink"/>
            <w:noProof/>
          </w:rPr>
          <w:t>Transmit to Virtual VA – On the File Menu</w:t>
        </w:r>
        <w:r w:rsidR="003C033F">
          <w:rPr>
            <w:noProof/>
            <w:webHidden/>
          </w:rPr>
          <w:tab/>
        </w:r>
        <w:r w:rsidR="003C033F">
          <w:rPr>
            <w:noProof/>
            <w:webHidden/>
          </w:rPr>
          <w:fldChar w:fldCharType="begin"/>
        </w:r>
        <w:r w:rsidR="003C033F">
          <w:rPr>
            <w:noProof/>
            <w:webHidden/>
          </w:rPr>
          <w:instrText xml:space="preserve"> PAGEREF _Toc20827561 \h </w:instrText>
        </w:r>
        <w:r w:rsidR="003C033F">
          <w:rPr>
            <w:noProof/>
            <w:webHidden/>
          </w:rPr>
        </w:r>
        <w:r w:rsidR="003C033F">
          <w:rPr>
            <w:noProof/>
            <w:webHidden/>
          </w:rPr>
          <w:fldChar w:fldCharType="separate"/>
        </w:r>
        <w:r w:rsidR="003C033F">
          <w:rPr>
            <w:noProof/>
            <w:webHidden/>
          </w:rPr>
          <w:t>150</w:t>
        </w:r>
        <w:r w:rsidR="003C033F">
          <w:rPr>
            <w:noProof/>
            <w:webHidden/>
          </w:rPr>
          <w:fldChar w:fldCharType="end"/>
        </w:r>
      </w:hyperlink>
    </w:p>
    <w:p w14:paraId="5A10710B" w14:textId="3C9EB239" w:rsidR="003C033F" w:rsidRDefault="003546D2">
      <w:pPr>
        <w:pStyle w:val="TOC3"/>
        <w:rPr>
          <w:rFonts w:asciiTheme="minorHAnsi" w:eastAsiaTheme="minorEastAsia" w:hAnsiTheme="minorHAnsi" w:cstheme="minorBidi"/>
          <w:noProof/>
          <w:color w:val="auto"/>
          <w:sz w:val="22"/>
          <w:szCs w:val="22"/>
        </w:rPr>
      </w:pPr>
      <w:hyperlink w:anchor="_Toc20827562" w:history="1">
        <w:r w:rsidR="003C033F" w:rsidRPr="00403D7F">
          <w:rPr>
            <w:rStyle w:val="Hyperlink"/>
            <w:noProof/>
          </w:rPr>
          <w:t>2.12.6.</w:t>
        </w:r>
        <w:r w:rsidR="003C033F">
          <w:rPr>
            <w:rFonts w:asciiTheme="minorHAnsi" w:eastAsiaTheme="minorEastAsia" w:hAnsiTheme="minorHAnsi" w:cstheme="minorBidi"/>
            <w:noProof/>
            <w:color w:val="auto"/>
            <w:sz w:val="22"/>
            <w:szCs w:val="22"/>
          </w:rPr>
          <w:tab/>
        </w:r>
        <w:r w:rsidR="003C033F" w:rsidRPr="00403D7F">
          <w:rPr>
            <w:rStyle w:val="Hyperlink"/>
            <w:noProof/>
          </w:rPr>
          <w:t>Get Docs from DAS - On the File Menu</w:t>
        </w:r>
        <w:r w:rsidR="003C033F">
          <w:rPr>
            <w:noProof/>
            <w:webHidden/>
          </w:rPr>
          <w:tab/>
        </w:r>
        <w:r w:rsidR="003C033F">
          <w:rPr>
            <w:noProof/>
            <w:webHidden/>
          </w:rPr>
          <w:fldChar w:fldCharType="begin"/>
        </w:r>
        <w:r w:rsidR="003C033F">
          <w:rPr>
            <w:noProof/>
            <w:webHidden/>
          </w:rPr>
          <w:instrText xml:space="preserve"> PAGEREF _Toc20827562 \h </w:instrText>
        </w:r>
        <w:r w:rsidR="003C033F">
          <w:rPr>
            <w:noProof/>
            <w:webHidden/>
          </w:rPr>
        </w:r>
        <w:r w:rsidR="003C033F">
          <w:rPr>
            <w:noProof/>
            <w:webHidden/>
          </w:rPr>
          <w:fldChar w:fldCharType="separate"/>
        </w:r>
        <w:r w:rsidR="003C033F">
          <w:rPr>
            <w:noProof/>
            <w:webHidden/>
          </w:rPr>
          <w:t>154</w:t>
        </w:r>
        <w:r w:rsidR="003C033F">
          <w:rPr>
            <w:noProof/>
            <w:webHidden/>
          </w:rPr>
          <w:fldChar w:fldCharType="end"/>
        </w:r>
      </w:hyperlink>
    </w:p>
    <w:p w14:paraId="43CD9C6C" w14:textId="564E5223" w:rsidR="003C033F" w:rsidRDefault="003546D2">
      <w:pPr>
        <w:pStyle w:val="TOC3"/>
        <w:rPr>
          <w:rFonts w:asciiTheme="minorHAnsi" w:eastAsiaTheme="minorEastAsia" w:hAnsiTheme="minorHAnsi" w:cstheme="minorBidi"/>
          <w:noProof/>
          <w:color w:val="auto"/>
          <w:sz w:val="22"/>
          <w:szCs w:val="22"/>
        </w:rPr>
      </w:pPr>
      <w:hyperlink w:anchor="_Toc20827563" w:history="1">
        <w:r w:rsidR="003C033F" w:rsidRPr="00403D7F">
          <w:rPr>
            <w:rStyle w:val="Hyperlink"/>
            <w:noProof/>
          </w:rPr>
          <w:t>2.12.7.</w:t>
        </w:r>
        <w:r w:rsidR="003C033F">
          <w:rPr>
            <w:rFonts w:asciiTheme="minorHAnsi" w:eastAsiaTheme="minorEastAsia" w:hAnsiTheme="minorHAnsi" w:cstheme="minorBidi"/>
            <w:noProof/>
            <w:color w:val="auto"/>
            <w:sz w:val="22"/>
            <w:szCs w:val="22"/>
          </w:rPr>
          <w:tab/>
        </w:r>
        <w:r w:rsidR="003C033F" w:rsidRPr="00403D7F">
          <w:rPr>
            <w:rStyle w:val="Hyperlink"/>
            <w:noProof/>
          </w:rPr>
          <w:t>Validate the Patient Restricted List</w:t>
        </w:r>
        <w:r w:rsidR="003C033F">
          <w:rPr>
            <w:noProof/>
            <w:webHidden/>
          </w:rPr>
          <w:tab/>
        </w:r>
        <w:r w:rsidR="003C033F">
          <w:rPr>
            <w:noProof/>
            <w:webHidden/>
          </w:rPr>
          <w:fldChar w:fldCharType="begin"/>
        </w:r>
        <w:r w:rsidR="003C033F">
          <w:rPr>
            <w:noProof/>
            <w:webHidden/>
          </w:rPr>
          <w:instrText xml:space="preserve"> PAGEREF _Toc20827563 \h </w:instrText>
        </w:r>
        <w:r w:rsidR="003C033F">
          <w:rPr>
            <w:noProof/>
            <w:webHidden/>
          </w:rPr>
        </w:r>
        <w:r w:rsidR="003C033F">
          <w:rPr>
            <w:noProof/>
            <w:webHidden/>
          </w:rPr>
          <w:fldChar w:fldCharType="separate"/>
        </w:r>
        <w:r w:rsidR="003C033F">
          <w:rPr>
            <w:noProof/>
            <w:webHidden/>
          </w:rPr>
          <w:t>156</w:t>
        </w:r>
        <w:r w:rsidR="003C033F">
          <w:rPr>
            <w:noProof/>
            <w:webHidden/>
          </w:rPr>
          <w:fldChar w:fldCharType="end"/>
        </w:r>
      </w:hyperlink>
    </w:p>
    <w:p w14:paraId="41F6A484" w14:textId="55B963A0" w:rsidR="003C033F" w:rsidRDefault="003546D2">
      <w:pPr>
        <w:pStyle w:val="TOC3"/>
        <w:rPr>
          <w:rFonts w:asciiTheme="minorHAnsi" w:eastAsiaTheme="minorEastAsia" w:hAnsiTheme="minorHAnsi" w:cstheme="minorBidi"/>
          <w:noProof/>
          <w:color w:val="auto"/>
          <w:sz w:val="22"/>
          <w:szCs w:val="22"/>
        </w:rPr>
      </w:pPr>
      <w:hyperlink w:anchor="_Toc20827564" w:history="1">
        <w:r w:rsidR="003C033F" w:rsidRPr="00403D7F">
          <w:rPr>
            <w:rStyle w:val="Hyperlink"/>
            <w:noProof/>
          </w:rPr>
          <w:t>2.12.8.</w:t>
        </w:r>
        <w:r w:rsidR="003C033F">
          <w:rPr>
            <w:rFonts w:asciiTheme="minorHAnsi" w:eastAsiaTheme="minorEastAsia" w:hAnsiTheme="minorHAnsi" w:cstheme="minorBidi"/>
            <w:noProof/>
            <w:color w:val="auto"/>
            <w:sz w:val="22"/>
            <w:szCs w:val="22"/>
          </w:rPr>
          <w:tab/>
        </w:r>
        <w:r w:rsidR="003C033F" w:rsidRPr="00403D7F">
          <w:rPr>
            <w:rStyle w:val="Hyperlink"/>
            <w:noProof/>
          </w:rPr>
          <w:t>CAPRI Contract Referral (CCR) – On the Tools Menu</w:t>
        </w:r>
        <w:r w:rsidR="003C033F">
          <w:rPr>
            <w:noProof/>
            <w:webHidden/>
          </w:rPr>
          <w:tab/>
        </w:r>
        <w:r w:rsidR="003C033F">
          <w:rPr>
            <w:noProof/>
            <w:webHidden/>
          </w:rPr>
          <w:fldChar w:fldCharType="begin"/>
        </w:r>
        <w:r w:rsidR="003C033F">
          <w:rPr>
            <w:noProof/>
            <w:webHidden/>
          </w:rPr>
          <w:instrText xml:space="preserve"> PAGEREF _Toc20827564 \h </w:instrText>
        </w:r>
        <w:r w:rsidR="003C033F">
          <w:rPr>
            <w:noProof/>
            <w:webHidden/>
          </w:rPr>
        </w:r>
        <w:r w:rsidR="003C033F">
          <w:rPr>
            <w:noProof/>
            <w:webHidden/>
          </w:rPr>
          <w:fldChar w:fldCharType="separate"/>
        </w:r>
        <w:r w:rsidR="003C033F">
          <w:rPr>
            <w:noProof/>
            <w:webHidden/>
          </w:rPr>
          <w:t>166</w:t>
        </w:r>
        <w:r w:rsidR="003C033F">
          <w:rPr>
            <w:noProof/>
            <w:webHidden/>
          </w:rPr>
          <w:fldChar w:fldCharType="end"/>
        </w:r>
      </w:hyperlink>
    </w:p>
    <w:p w14:paraId="2E122828" w14:textId="1EC898B9" w:rsidR="003C033F" w:rsidRDefault="003546D2">
      <w:pPr>
        <w:pStyle w:val="TOC3"/>
        <w:rPr>
          <w:rFonts w:asciiTheme="minorHAnsi" w:eastAsiaTheme="minorEastAsia" w:hAnsiTheme="minorHAnsi" w:cstheme="minorBidi"/>
          <w:noProof/>
          <w:color w:val="auto"/>
          <w:sz w:val="22"/>
          <w:szCs w:val="22"/>
        </w:rPr>
      </w:pPr>
      <w:hyperlink w:anchor="_Toc20827565" w:history="1">
        <w:r w:rsidR="003C033F" w:rsidRPr="00403D7F">
          <w:rPr>
            <w:rStyle w:val="Hyperlink"/>
            <w:noProof/>
          </w:rPr>
          <w:t>2.12.9.</w:t>
        </w:r>
        <w:r w:rsidR="003C033F">
          <w:rPr>
            <w:rFonts w:asciiTheme="minorHAnsi" w:eastAsiaTheme="minorEastAsia" w:hAnsiTheme="minorHAnsi" w:cstheme="minorBidi"/>
            <w:noProof/>
            <w:color w:val="auto"/>
            <w:sz w:val="22"/>
            <w:szCs w:val="22"/>
          </w:rPr>
          <w:tab/>
        </w:r>
        <w:r w:rsidR="003C033F" w:rsidRPr="00403D7F">
          <w:rPr>
            <w:rStyle w:val="Hyperlink"/>
            <w:noProof/>
          </w:rPr>
          <w:t>Edit Remote User Site Access</w:t>
        </w:r>
        <w:r w:rsidR="003C033F">
          <w:rPr>
            <w:noProof/>
            <w:webHidden/>
          </w:rPr>
          <w:tab/>
        </w:r>
        <w:r w:rsidR="003C033F">
          <w:rPr>
            <w:noProof/>
            <w:webHidden/>
          </w:rPr>
          <w:fldChar w:fldCharType="begin"/>
        </w:r>
        <w:r w:rsidR="003C033F">
          <w:rPr>
            <w:noProof/>
            <w:webHidden/>
          </w:rPr>
          <w:instrText xml:space="preserve"> PAGEREF _Toc20827565 \h </w:instrText>
        </w:r>
        <w:r w:rsidR="003C033F">
          <w:rPr>
            <w:noProof/>
            <w:webHidden/>
          </w:rPr>
        </w:r>
        <w:r w:rsidR="003C033F">
          <w:rPr>
            <w:noProof/>
            <w:webHidden/>
          </w:rPr>
          <w:fldChar w:fldCharType="separate"/>
        </w:r>
        <w:r w:rsidR="003C033F">
          <w:rPr>
            <w:noProof/>
            <w:webHidden/>
          </w:rPr>
          <w:t>173</w:t>
        </w:r>
        <w:r w:rsidR="003C033F">
          <w:rPr>
            <w:noProof/>
            <w:webHidden/>
          </w:rPr>
          <w:fldChar w:fldCharType="end"/>
        </w:r>
      </w:hyperlink>
    </w:p>
    <w:p w14:paraId="099B55F5" w14:textId="1E191AF0" w:rsidR="003C033F" w:rsidRDefault="003546D2">
      <w:pPr>
        <w:pStyle w:val="TOC3"/>
        <w:rPr>
          <w:rFonts w:asciiTheme="minorHAnsi" w:eastAsiaTheme="minorEastAsia" w:hAnsiTheme="minorHAnsi" w:cstheme="minorBidi"/>
          <w:noProof/>
          <w:color w:val="auto"/>
          <w:sz w:val="22"/>
          <w:szCs w:val="22"/>
        </w:rPr>
      </w:pPr>
      <w:hyperlink w:anchor="_Toc20827566" w:history="1">
        <w:r w:rsidR="003C033F" w:rsidRPr="00403D7F">
          <w:rPr>
            <w:rStyle w:val="Hyperlink"/>
            <w:noProof/>
          </w:rPr>
          <w:t>2.12.10.</w:t>
        </w:r>
        <w:r w:rsidR="003C033F">
          <w:rPr>
            <w:rFonts w:asciiTheme="minorHAnsi" w:eastAsiaTheme="minorEastAsia" w:hAnsiTheme="minorHAnsi" w:cstheme="minorBidi"/>
            <w:noProof/>
            <w:color w:val="auto"/>
            <w:sz w:val="22"/>
            <w:szCs w:val="22"/>
          </w:rPr>
          <w:tab/>
        </w:r>
        <w:r w:rsidR="003C033F" w:rsidRPr="00403D7F">
          <w:rPr>
            <w:rStyle w:val="Hyperlink"/>
            <w:noProof/>
          </w:rPr>
          <w:t>Consolidated Remote Reports</w:t>
        </w:r>
        <w:r w:rsidR="003C033F">
          <w:rPr>
            <w:noProof/>
            <w:webHidden/>
          </w:rPr>
          <w:tab/>
        </w:r>
        <w:r w:rsidR="003C033F">
          <w:rPr>
            <w:noProof/>
            <w:webHidden/>
          </w:rPr>
          <w:fldChar w:fldCharType="begin"/>
        </w:r>
        <w:r w:rsidR="003C033F">
          <w:rPr>
            <w:noProof/>
            <w:webHidden/>
          </w:rPr>
          <w:instrText xml:space="preserve"> PAGEREF _Toc20827566 \h </w:instrText>
        </w:r>
        <w:r w:rsidR="003C033F">
          <w:rPr>
            <w:noProof/>
            <w:webHidden/>
          </w:rPr>
        </w:r>
        <w:r w:rsidR="003C033F">
          <w:rPr>
            <w:noProof/>
            <w:webHidden/>
          </w:rPr>
          <w:fldChar w:fldCharType="separate"/>
        </w:r>
        <w:r w:rsidR="003C033F">
          <w:rPr>
            <w:noProof/>
            <w:webHidden/>
          </w:rPr>
          <w:t>175</w:t>
        </w:r>
        <w:r w:rsidR="003C033F">
          <w:rPr>
            <w:noProof/>
            <w:webHidden/>
          </w:rPr>
          <w:fldChar w:fldCharType="end"/>
        </w:r>
      </w:hyperlink>
    </w:p>
    <w:p w14:paraId="273D6029" w14:textId="2074EF1E" w:rsidR="003C033F" w:rsidRDefault="003546D2">
      <w:pPr>
        <w:pStyle w:val="TOC3"/>
        <w:rPr>
          <w:rFonts w:asciiTheme="minorHAnsi" w:eastAsiaTheme="minorEastAsia" w:hAnsiTheme="minorHAnsi" w:cstheme="minorBidi"/>
          <w:noProof/>
          <w:color w:val="auto"/>
          <w:sz w:val="22"/>
          <w:szCs w:val="22"/>
        </w:rPr>
      </w:pPr>
      <w:hyperlink w:anchor="_Toc20827567" w:history="1">
        <w:r w:rsidR="003C033F" w:rsidRPr="00403D7F">
          <w:rPr>
            <w:rStyle w:val="Hyperlink"/>
            <w:noProof/>
          </w:rPr>
          <w:t>2.12.11.</w:t>
        </w:r>
        <w:r w:rsidR="003C033F">
          <w:rPr>
            <w:rFonts w:asciiTheme="minorHAnsi" w:eastAsiaTheme="minorEastAsia" w:hAnsiTheme="minorHAnsi" w:cstheme="minorBidi"/>
            <w:noProof/>
            <w:color w:val="auto"/>
            <w:sz w:val="22"/>
            <w:szCs w:val="22"/>
          </w:rPr>
          <w:tab/>
        </w:r>
        <w:r w:rsidR="003C033F" w:rsidRPr="00403D7F">
          <w:rPr>
            <w:rStyle w:val="Hyperlink"/>
            <w:noProof/>
          </w:rPr>
          <w:t>Audit Trail Download Utility</w:t>
        </w:r>
        <w:r w:rsidR="003C033F">
          <w:rPr>
            <w:noProof/>
            <w:webHidden/>
          </w:rPr>
          <w:tab/>
        </w:r>
        <w:r w:rsidR="003C033F">
          <w:rPr>
            <w:noProof/>
            <w:webHidden/>
          </w:rPr>
          <w:fldChar w:fldCharType="begin"/>
        </w:r>
        <w:r w:rsidR="003C033F">
          <w:rPr>
            <w:noProof/>
            <w:webHidden/>
          </w:rPr>
          <w:instrText xml:space="preserve"> PAGEREF _Toc20827567 \h </w:instrText>
        </w:r>
        <w:r w:rsidR="003C033F">
          <w:rPr>
            <w:noProof/>
            <w:webHidden/>
          </w:rPr>
        </w:r>
        <w:r w:rsidR="003C033F">
          <w:rPr>
            <w:noProof/>
            <w:webHidden/>
          </w:rPr>
          <w:fldChar w:fldCharType="separate"/>
        </w:r>
        <w:r w:rsidR="003C033F">
          <w:rPr>
            <w:noProof/>
            <w:webHidden/>
          </w:rPr>
          <w:t>175</w:t>
        </w:r>
        <w:r w:rsidR="003C033F">
          <w:rPr>
            <w:noProof/>
            <w:webHidden/>
          </w:rPr>
          <w:fldChar w:fldCharType="end"/>
        </w:r>
      </w:hyperlink>
    </w:p>
    <w:p w14:paraId="789EDBA9" w14:textId="39C5BD65" w:rsidR="003C033F" w:rsidRDefault="003546D2">
      <w:pPr>
        <w:pStyle w:val="TOC2"/>
        <w:rPr>
          <w:rFonts w:asciiTheme="minorHAnsi" w:eastAsiaTheme="minorEastAsia" w:hAnsiTheme="minorHAnsi" w:cstheme="minorBidi"/>
          <w:b w:val="0"/>
          <w:noProof/>
          <w:color w:val="auto"/>
          <w:sz w:val="22"/>
          <w:szCs w:val="22"/>
        </w:rPr>
      </w:pPr>
      <w:hyperlink w:anchor="_Toc20827568" w:history="1">
        <w:r w:rsidR="003C033F" w:rsidRPr="00403D7F">
          <w:rPr>
            <w:rStyle w:val="Hyperlink"/>
            <w:noProof/>
          </w:rPr>
          <w:t>2.13.</w:t>
        </w:r>
        <w:r w:rsidR="003C033F">
          <w:rPr>
            <w:rFonts w:asciiTheme="minorHAnsi" w:eastAsiaTheme="minorEastAsia" w:hAnsiTheme="minorHAnsi" w:cstheme="minorBidi"/>
            <w:b w:val="0"/>
            <w:noProof/>
            <w:color w:val="auto"/>
            <w:sz w:val="22"/>
            <w:szCs w:val="22"/>
          </w:rPr>
          <w:tab/>
        </w:r>
        <w:r w:rsidR="003C033F" w:rsidRPr="00403D7F">
          <w:rPr>
            <w:rStyle w:val="Hyperlink"/>
            <w:noProof/>
          </w:rPr>
          <w:t>Miscellaneous CAPRI Functionality</w:t>
        </w:r>
        <w:r w:rsidR="003C033F">
          <w:rPr>
            <w:noProof/>
            <w:webHidden/>
          </w:rPr>
          <w:tab/>
        </w:r>
        <w:r w:rsidR="003C033F">
          <w:rPr>
            <w:noProof/>
            <w:webHidden/>
          </w:rPr>
          <w:fldChar w:fldCharType="begin"/>
        </w:r>
        <w:r w:rsidR="003C033F">
          <w:rPr>
            <w:noProof/>
            <w:webHidden/>
          </w:rPr>
          <w:instrText xml:space="preserve"> PAGEREF _Toc20827568 \h </w:instrText>
        </w:r>
        <w:r w:rsidR="003C033F">
          <w:rPr>
            <w:noProof/>
            <w:webHidden/>
          </w:rPr>
        </w:r>
        <w:r w:rsidR="003C033F">
          <w:rPr>
            <w:noProof/>
            <w:webHidden/>
          </w:rPr>
          <w:fldChar w:fldCharType="separate"/>
        </w:r>
        <w:r w:rsidR="003C033F">
          <w:rPr>
            <w:noProof/>
            <w:webHidden/>
          </w:rPr>
          <w:t>176</w:t>
        </w:r>
        <w:r w:rsidR="003C033F">
          <w:rPr>
            <w:noProof/>
            <w:webHidden/>
          </w:rPr>
          <w:fldChar w:fldCharType="end"/>
        </w:r>
      </w:hyperlink>
    </w:p>
    <w:p w14:paraId="015DC946" w14:textId="6C193266" w:rsidR="003C033F" w:rsidRDefault="003546D2">
      <w:pPr>
        <w:pStyle w:val="TOC3"/>
        <w:rPr>
          <w:rFonts w:asciiTheme="minorHAnsi" w:eastAsiaTheme="minorEastAsia" w:hAnsiTheme="minorHAnsi" w:cstheme="minorBidi"/>
          <w:noProof/>
          <w:color w:val="auto"/>
          <w:sz w:val="22"/>
          <w:szCs w:val="22"/>
        </w:rPr>
      </w:pPr>
      <w:hyperlink w:anchor="_Toc20827569" w:history="1">
        <w:r w:rsidR="003C033F" w:rsidRPr="00403D7F">
          <w:rPr>
            <w:rStyle w:val="Hyperlink"/>
            <w:noProof/>
          </w:rPr>
          <w:t>2.13.1.</w:t>
        </w:r>
        <w:r w:rsidR="003C033F">
          <w:rPr>
            <w:rFonts w:asciiTheme="minorHAnsi" w:eastAsiaTheme="minorEastAsia" w:hAnsiTheme="minorHAnsi" w:cstheme="minorBidi"/>
            <w:noProof/>
            <w:color w:val="auto"/>
            <w:sz w:val="22"/>
            <w:szCs w:val="22"/>
          </w:rPr>
          <w:tab/>
        </w:r>
        <w:r w:rsidR="003C033F" w:rsidRPr="00403D7F">
          <w:rPr>
            <w:rStyle w:val="Hyperlink"/>
            <w:noProof/>
          </w:rPr>
          <w:t>Edit Exam List Parameters</w:t>
        </w:r>
        <w:r w:rsidR="003C033F">
          <w:rPr>
            <w:noProof/>
            <w:webHidden/>
          </w:rPr>
          <w:tab/>
        </w:r>
        <w:r w:rsidR="003C033F">
          <w:rPr>
            <w:noProof/>
            <w:webHidden/>
          </w:rPr>
          <w:fldChar w:fldCharType="begin"/>
        </w:r>
        <w:r w:rsidR="003C033F">
          <w:rPr>
            <w:noProof/>
            <w:webHidden/>
          </w:rPr>
          <w:instrText xml:space="preserve"> PAGEREF _Toc20827569 \h </w:instrText>
        </w:r>
        <w:r w:rsidR="003C033F">
          <w:rPr>
            <w:noProof/>
            <w:webHidden/>
          </w:rPr>
        </w:r>
        <w:r w:rsidR="003C033F">
          <w:rPr>
            <w:noProof/>
            <w:webHidden/>
          </w:rPr>
          <w:fldChar w:fldCharType="separate"/>
        </w:r>
        <w:r w:rsidR="003C033F">
          <w:rPr>
            <w:noProof/>
            <w:webHidden/>
          </w:rPr>
          <w:t>176</w:t>
        </w:r>
        <w:r w:rsidR="003C033F">
          <w:rPr>
            <w:noProof/>
            <w:webHidden/>
          </w:rPr>
          <w:fldChar w:fldCharType="end"/>
        </w:r>
      </w:hyperlink>
    </w:p>
    <w:p w14:paraId="05FF450B" w14:textId="2A89B9F3" w:rsidR="003C033F" w:rsidRDefault="003546D2">
      <w:pPr>
        <w:pStyle w:val="TOC3"/>
        <w:rPr>
          <w:rFonts w:asciiTheme="minorHAnsi" w:eastAsiaTheme="minorEastAsia" w:hAnsiTheme="minorHAnsi" w:cstheme="minorBidi"/>
          <w:noProof/>
          <w:color w:val="auto"/>
          <w:sz w:val="22"/>
          <w:szCs w:val="22"/>
        </w:rPr>
      </w:pPr>
      <w:hyperlink w:anchor="_Toc20827570" w:history="1">
        <w:r w:rsidR="003C033F" w:rsidRPr="00403D7F">
          <w:rPr>
            <w:rStyle w:val="Hyperlink"/>
            <w:noProof/>
          </w:rPr>
          <w:t>2.13.2.</w:t>
        </w:r>
        <w:r w:rsidR="003C033F">
          <w:rPr>
            <w:rFonts w:asciiTheme="minorHAnsi" w:eastAsiaTheme="minorEastAsia" w:hAnsiTheme="minorHAnsi" w:cstheme="minorBidi"/>
            <w:noProof/>
            <w:color w:val="auto"/>
            <w:sz w:val="22"/>
            <w:szCs w:val="22"/>
          </w:rPr>
          <w:tab/>
        </w:r>
        <w:r w:rsidR="003C033F" w:rsidRPr="00403D7F">
          <w:rPr>
            <w:rStyle w:val="Hyperlink"/>
            <w:noProof/>
          </w:rPr>
          <w:t>Joint Legacy Viewer (JLV) Tab</w:t>
        </w:r>
        <w:r w:rsidR="003C033F">
          <w:rPr>
            <w:noProof/>
            <w:webHidden/>
          </w:rPr>
          <w:tab/>
        </w:r>
        <w:r w:rsidR="003C033F">
          <w:rPr>
            <w:noProof/>
            <w:webHidden/>
          </w:rPr>
          <w:fldChar w:fldCharType="begin"/>
        </w:r>
        <w:r w:rsidR="003C033F">
          <w:rPr>
            <w:noProof/>
            <w:webHidden/>
          </w:rPr>
          <w:instrText xml:space="preserve"> PAGEREF _Toc20827570 \h </w:instrText>
        </w:r>
        <w:r w:rsidR="003C033F">
          <w:rPr>
            <w:noProof/>
            <w:webHidden/>
          </w:rPr>
        </w:r>
        <w:r w:rsidR="003C033F">
          <w:rPr>
            <w:noProof/>
            <w:webHidden/>
          </w:rPr>
          <w:fldChar w:fldCharType="separate"/>
        </w:r>
        <w:r w:rsidR="003C033F">
          <w:rPr>
            <w:noProof/>
            <w:webHidden/>
          </w:rPr>
          <w:t>178</w:t>
        </w:r>
        <w:r w:rsidR="003C033F">
          <w:rPr>
            <w:noProof/>
            <w:webHidden/>
          </w:rPr>
          <w:fldChar w:fldCharType="end"/>
        </w:r>
      </w:hyperlink>
    </w:p>
    <w:p w14:paraId="2D087CD5" w14:textId="43C5D0D7" w:rsidR="003C033F" w:rsidRDefault="003546D2">
      <w:pPr>
        <w:pStyle w:val="TOC2"/>
        <w:rPr>
          <w:rFonts w:asciiTheme="minorHAnsi" w:eastAsiaTheme="minorEastAsia" w:hAnsiTheme="minorHAnsi" w:cstheme="minorBidi"/>
          <w:b w:val="0"/>
          <w:noProof/>
          <w:color w:val="auto"/>
          <w:sz w:val="22"/>
          <w:szCs w:val="22"/>
        </w:rPr>
      </w:pPr>
      <w:hyperlink w:anchor="_Toc20827571" w:history="1">
        <w:r w:rsidR="003C033F" w:rsidRPr="00403D7F">
          <w:rPr>
            <w:rStyle w:val="Hyperlink"/>
            <w:noProof/>
          </w:rPr>
          <w:t>2.14.</w:t>
        </w:r>
        <w:r w:rsidR="003C033F">
          <w:rPr>
            <w:rFonts w:asciiTheme="minorHAnsi" w:eastAsiaTheme="minorEastAsia" w:hAnsiTheme="minorHAnsi" w:cstheme="minorBidi"/>
            <w:b w:val="0"/>
            <w:noProof/>
            <w:color w:val="auto"/>
            <w:sz w:val="22"/>
            <w:szCs w:val="22"/>
          </w:rPr>
          <w:tab/>
        </w:r>
        <w:r w:rsidR="003C033F" w:rsidRPr="00403D7F">
          <w:rPr>
            <w:rStyle w:val="Hyperlink"/>
            <w:noProof/>
          </w:rPr>
          <w:t>Set Up Options</w:t>
        </w:r>
        <w:r w:rsidR="003C033F">
          <w:rPr>
            <w:noProof/>
            <w:webHidden/>
          </w:rPr>
          <w:tab/>
        </w:r>
        <w:r w:rsidR="003C033F">
          <w:rPr>
            <w:noProof/>
            <w:webHidden/>
          </w:rPr>
          <w:fldChar w:fldCharType="begin"/>
        </w:r>
        <w:r w:rsidR="003C033F">
          <w:rPr>
            <w:noProof/>
            <w:webHidden/>
          </w:rPr>
          <w:instrText xml:space="preserve"> PAGEREF _Toc20827571 \h </w:instrText>
        </w:r>
        <w:r w:rsidR="003C033F">
          <w:rPr>
            <w:noProof/>
            <w:webHidden/>
          </w:rPr>
        </w:r>
        <w:r w:rsidR="003C033F">
          <w:rPr>
            <w:noProof/>
            <w:webHidden/>
          </w:rPr>
          <w:fldChar w:fldCharType="separate"/>
        </w:r>
        <w:r w:rsidR="003C033F">
          <w:rPr>
            <w:noProof/>
            <w:webHidden/>
          </w:rPr>
          <w:t>179</w:t>
        </w:r>
        <w:r w:rsidR="003C033F">
          <w:rPr>
            <w:noProof/>
            <w:webHidden/>
          </w:rPr>
          <w:fldChar w:fldCharType="end"/>
        </w:r>
      </w:hyperlink>
    </w:p>
    <w:p w14:paraId="39A9C171" w14:textId="21F685CB" w:rsidR="003C033F" w:rsidRDefault="003546D2">
      <w:pPr>
        <w:pStyle w:val="TOC3"/>
        <w:rPr>
          <w:rFonts w:asciiTheme="minorHAnsi" w:eastAsiaTheme="minorEastAsia" w:hAnsiTheme="minorHAnsi" w:cstheme="minorBidi"/>
          <w:noProof/>
          <w:color w:val="auto"/>
          <w:sz w:val="22"/>
          <w:szCs w:val="22"/>
        </w:rPr>
      </w:pPr>
      <w:hyperlink w:anchor="_Toc20827572" w:history="1">
        <w:r w:rsidR="003C033F" w:rsidRPr="00403D7F">
          <w:rPr>
            <w:rStyle w:val="Hyperlink"/>
            <w:noProof/>
          </w:rPr>
          <w:t>2.14.1.</w:t>
        </w:r>
        <w:r w:rsidR="003C033F">
          <w:rPr>
            <w:rFonts w:asciiTheme="minorHAnsi" w:eastAsiaTheme="minorEastAsia" w:hAnsiTheme="minorHAnsi" w:cstheme="minorBidi"/>
            <w:noProof/>
            <w:color w:val="auto"/>
            <w:sz w:val="22"/>
            <w:szCs w:val="22"/>
          </w:rPr>
          <w:tab/>
        </w:r>
        <w:r w:rsidR="003C033F" w:rsidRPr="00403D7F">
          <w:rPr>
            <w:rStyle w:val="Hyperlink"/>
            <w:noProof/>
          </w:rPr>
          <w:t>Printer Set Up</w:t>
        </w:r>
        <w:r w:rsidR="003C033F">
          <w:rPr>
            <w:noProof/>
            <w:webHidden/>
          </w:rPr>
          <w:tab/>
        </w:r>
        <w:r w:rsidR="003C033F">
          <w:rPr>
            <w:noProof/>
            <w:webHidden/>
          </w:rPr>
          <w:fldChar w:fldCharType="begin"/>
        </w:r>
        <w:r w:rsidR="003C033F">
          <w:rPr>
            <w:noProof/>
            <w:webHidden/>
          </w:rPr>
          <w:instrText xml:space="preserve"> PAGEREF _Toc20827572 \h </w:instrText>
        </w:r>
        <w:r w:rsidR="003C033F">
          <w:rPr>
            <w:noProof/>
            <w:webHidden/>
          </w:rPr>
        </w:r>
        <w:r w:rsidR="003C033F">
          <w:rPr>
            <w:noProof/>
            <w:webHidden/>
          </w:rPr>
          <w:fldChar w:fldCharType="separate"/>
        </w:r>
        <w:r w:rsidR="003C033F">
          <w:rPr>
            <w:noProof/>
            <w:webHidden/>
          </w:rPr>
          <w:t>179</w:t>
        </w:r>
        <w:r w:rsidR="003C033F">
          <w:rPr>
            <w:noProof/>
            <w:webHidden/>
          </w:rPr>
          <w:fldChar w:fldCharType="end"/>
        </w:r>
      </w:hyperlink>
    </w:p>
    <w:p w14:paraId="406EE03C" w14:textId="53D0E5F0" w:rsidR="003C033F" w:rsidRDefault="003546D2">
      <w:pPr>
        <w:pStyle w:val="TOC3"/>
        <w:rPr>
          <w:rFonts w:asciiTheme="minorHAnsi" w:eastAsiaTheme="minorEastAsia" w:hAnsiTheme="minorHAnsi" w:cstheme="minorBidi"/>
          <w:noProof/>
          <w:color w:val="auto"/>
          <w:sz w:val="22"/>
          <w:szCs w:val="22"/>
        </w:rPr>
      </w:pPr>
      <w:hyperlink w:anchor="_Toc20827573" w:history="1">
        <w:r w:rsidR="003C033F" w:rsidRPr="00403D7F">
          <w:rPr>
            <w:rStyle w:val="Hyperlink"/>
            <w:noProof/>
          </w:rPr>
          <w:t>2.14.2.</w:t>
        </w:r>
        <w:r w:rsidR="003C033F">
          <w:rPr>
            <w:rFonts w:asciiTheme="minorHAnsi" w:eastAsiaTheme="minorEastAsia" w:hAnsiTheme="minorHAnsi" w:cstheme="minorBidi"/>
            <w:noProof/>
            <w:color w:val="auto"/>
            <w:sz w:val="22"/>
            <w:szCs w:val="22"/>
          </w:rPr>
          <w:tab/>
        </w:r>
        <w:r w:rsidR="003C033F" w:rsidRPr="00403D7F">
          <w:rPr>
            <w:rStyle w:val="Hyperlink"/>
            <w:noProof/>
          </w:rPr>
          <w:t>Display Properties</w:t>
        </w:r>
        <w:r w:rsidR="003C033F">
          <w:rPr>
            <w:noProof/>
            <w:webHidden/>
          </w:rPr>
          <w:tab/>
        </w:r>
        <w:r w:rsidR="003C033F">
          <w:rPr>
            <w:noProof/>
            <w:webHidden/>
          </w:rPr>
          <w:fldChar w:fldCharType="begin"/>
        </w:r>
        <w:r w:rsidR="003C033F">
          <w:rPr>
            <w:noProof/>
            <w:webHidden/>
          </w:rPr>
          <w:instrText xml:space="preserve"> PAGEREF _Toc20827573 \h </w:instrText>
        </w:r>
        <w:r w:rsidR="003C033F">
          <w:rPr>
            <w:noProof/>
            <w:webHidden/>
          </w:rPr>
        </w:r>
        <w:r w:rsidR="003C033F">
          <w:rPr>
            <w:noProof/>
            <w:webHidden/>
          </w:rPr>
          <w:fldChar w:fldCharType="separate"/>
        </w:r>
        <w:r w:rsidR="003C033F">
          <w:rPr>
            <w:noProof/>
            <w:webHidden/>
          </w:rPr>
          <w:t>181</w:t>
        </w:r>
        <w:r w:rsidR="003C033F">
          <w:rPr>
            <w:noProof/>
            <w:webHidden/>
          </w:rPr>
          <w:fldChar w:fldCharType="end"/>
        </w:r>
      </w:hyperlink>
    </w:p>
    <w:p w14:paraId="789D2739" w14:textId="5947DC19" w:rsidR="003C033F" w:rsidRDefault="003546D2">
      <w:pPr>
        <w:pStyle w:val="TOC3"/>
        <w:rPr>
          <w:rFonts w:asciiTheme="minorHAnsi" w:eastAsiaTheme="minorEastAsia" w:hAnsiTheme="minorHAnsi" w:cstheme="minorBidi"/>
          <w:noProof/>
          <w:color w:val="auto"/>
          <w:sz w:val="22"/>
          <w:szCs w:val="22"/>
        </w:rPr>
      </w:pPr>
      <w:hyperlink w:anchor="_Toc20827574" w:history="1">
        <w:r w:rsidR="003C033F" w:rsidRPr="00403D7F">
          <w:rPr>
            <w:rStyle w:val="Hyperlink"/>
            <w:noProof/>
          </w:rPr>
          <w:t>2.14.3.</w:t>
        </w:r>
        <w:r w:rsidR="003C033F">
          <w:rPr>
            <w:rFonts w:asciiTheme="minorHAnsi" w:eastAsiaTheme="minorEastAsia" w:hAnsiTheme="minorHAnsi" w:cstheme="minorBidi"/>
            <w:noProof/>
            <w:color w:val="auto"/>
            <w:sz w:val="22"/>
            <w:szCs w:val="22"/>
          </w:rPr>
          <w:tab/>
        </w:r>
        <w:r w:rsidR="003C033F" w:rsidRPr="00403D7F">
          <w:rPr>
            <w:rStyle w:val="Hyperlink"/>
            <w:noProof/>
          </w:rPr>
          <w:t>Properties</w:t>
        </w:r>
        <w:r w:rsidR="003C033F">
          <w:rPr>
            <w:noProof/>
            <w:webHidden/>
          </w:rPr>
          <w:tab/>
        </w:r>
        <w:r w:rsidR="003C033F">
          <w:rPr>
            <w:noProof/>
            <w:webHidden/>
          </w:rPr>
          <w:fldChar w:fldCharType="begin"/>
        </w:r>
        <w:r w:rsidR="003C033F">
          <w:rPr>
            <w:noProof/>
            <w:webHidden/>
          </w:rPr>
          <w:instrText xml:space="preserve"> PAGEREF _Toc20827574 \h </w:instrText>
        </w:r>
        <w:r w:rsidR="003C033F">
          <w:rPr>
            <w:noProof/>
            <w:webHidden/>
          </w:rPr>
        </w:r>
        <w:r w:rsidR="003C033F">
          <w:rPr>
            <w:noProof/>
            <w:webHidden/>
          </w:rPr>
          <w:fldChar w:fldCharType="separate"/>
        </w:r>
        <w:r w:rsidR="003C033F">
          <w:rPr>
            <w:noProof/>
            <w:webHidden/>
          </w:rPr>
          <w:t>181</w:t>
        </w:r>
        <w:r w:rsidR="003C033F">
          <w:rPr>
            <w:noProof/>
            <w:webHidden/>
          </w:rPr>
          <w:fldChar w:fldCharType="end"/>
        </w:r>
      </w:hyperlink>
    </w:p>
    <w:p w14:paraId="3FF6B636" w14:textId="14006628" w:rsidR="003C033F" w:rsidRDefault="003546D2">
      <w:pPr>
        <w:pStyle w:val="TOC3"/>
        <w:rPr>
          <w:rFonts w:asciiTheme="minorHAnsi" w:eastAsiaTheme="minorEastAsia" w:hAnsiTheme="minorHAnsi" w:cstheme="minorBidi"/>
          <w:noProof/>
          <w:color w:val="auto"/>
          <w:sz w:val="22"/>
          <w:szCs w:val="22"/>
        </w:rPr>
      </w:pPr>
      <w:hyperlink w:anchor="_Toc20827575" w:history="1">
        <w:r w:rsidR="003C033F" w:rsidRPr="00403D7F">
          <w:rPr>
            <w:rStyle w:val="Hyperlink"/>
            <w:noProof/>
          </w:rPr>
          <w:t>2.14.4.</w:t>
        </w:r>
        <w:r w:rsidR="003C033F">
          <w:rPr>
            <w:rFonts w:asciiTheme="minorHAnsi" w:eastAsiaTheme="minorEastAsia" w:hAnsiTheme="minorHAnsi" w:cstheme="minorBidi"/>
            <w:noProof/>
            <w:color w:val="auto"/>
            <w:sz w:val="22"/>
            <w:szCs w:val="22"/>
          </w:rPr>
          <w:tab/>
        </w:r>
        <w:r w:rsidR="003C033F" w:rsidRPr="00403D7F">
          <w:rPr>
            <w:rStyle w:val="Hyperlink"/>
            <w:noProof/>
          </w:rPr>
          <w:t>Change Forwarding Address</w:t>
        </w:r>
        <w:r w:rsidR="003C033F">
          <w:rPr>
            <w:noProof/>
            <w:webHidden/>
          </w:rPr>
          <w:tab/>
        </w:r>
        <w:r w:rsidR="003C033F">
          <w:rPr>
            <w:noProof/>
            <w:webHidden/>
          </w:rPr>
          <w:fldChar w:fldCharType="begin"/>
        </w:r>
        <w:r w:rsidR="003C033F">
          <w:rPr>
            <w:noProof/>
            <w:webHidden/>
          </w:rPr>
          <w:instrText xml:space="preserve"> PAGEREF _Toc20827575 \h </w:instrText>
        </w:r>
        <w:r w:rsidR="003C033F">
          <w:rPr>
            <w:noProof/>
            <w:webHidden/>
          </w:rPr>
        </w:r>
        <w:r w:rsidR="003C033F">
          <w:rPr>
            <w:noProof/>
            <w:webHidden/>
          </w:rPr>
          <w:fldChar w:fldCharType="separate"/>
        </w:r>
        <w:r w:rsidR="003C033F">
          <w:rPr>
            <w:noProof/>
            <w:webHidden/>
          </w:rPr>
          <w:t>184</w:t>
        </w:r>
        <w:r w:rsidR="003C033F">
          <w:rPr>
            <w:noProof/>
            <w:webHidden/>
          </w:rPr>
          <w:fldChar w:fldCharType="end"/>
        </w:r>
      </w:hyperlink>
    </w:p>
    <w:p w14:paraId="76B8FCDF" w14:textId="5EB512E2" w:rsidR="003C033F" w:rsidRDefault="003546D2">
      <w:pPr>
        <w:pStyle w:val="TOC3"/>
        <w:rPr>
          <w:rFonts w:asciiTheme="minorHAnsi" w:eastAsiaTheme="minorEastAsia" w:hAnsiTheme="minorHAnsi" w:cstheme="minorBidi"/>
          <w:noProof/>
          <w:color w:val="auto"/>
          <w:sz w:val="22"/>
          <w:szCs w:val="22"/>
        </w:rPr>
      </w:pPr>
      <w:hyperlink w:anchor="_Toc20827576" w:history="1">
        <w:r w:rsidR="003C033F" w:rsidRPr="00403D7F">
          <w:rPr>
            <w:rStyle w:val="Hyperlink"/>
            <w:noProof/>
          </w:rPr>
          <w:t>2.14.5.</w:t>
        </w:r>
        <w:r w:rsidR="003C033F">
          <w:rPr>
            <w:rFonts w:asciiTheme="minorHAnsi" w:eastAsiaTheme="minorEastAsia" w:hAnsiTheme="minorHAnsi" w:cstheme="minorBidi"/>
            <w:noProof/>
            <w:color w:val="auto"/>
            <w:sz w:val="22"/>
            <w:szCs w:val="22"/>
          </w:rPr>
          <w:tab/>
        </w:r>
        <w:r w:rsidR="003C033F" w:rsidRPr="00403D7F">
          <w:rPr>
            <w:rStyle w:val="Hyperlink"/>
            <w:noProof/>
          </w:rPr>
          <w:t>Forwarding Email Address</w:t>
        </w:r>
        <w:r w:rsidR="003C033F">
          <w:rPr>
            <w:noProof/>
            <w:webHidden/>
          </w:rPr>
          <w:tab/>
        </w:r>
        <w:r w:rsidR="003C033F">
          <w:rPr>
            <w:noProof/>
            <w:webHidden/>
          </w:rPr>
          <w:fldChar w:fldCharType="begin"/>
        </w:r>
        <w:r w:rsidR="003C033F">
          <w:rPr>
            <w:noProof/>
            <w:webHidden/>
          </w:rPr>
          <w:instrText xml:space="preserve"> PAGEREF _Toc20827576 \h </w:instrText>
        </w:r>
        <w:r w:rsidR="003C033F">
          <w:rPr>
            <w:noProof/>
            <w:webHidden/>
          </w:rPr>
        </w:r>
        <w:r w:rsidR="003C033F">
          <w:rPr>
            <w:noProof/>
            <w:webHidden/>
          </w:rPr>
          <w:fldChar w:fldCharType="separate"/>
        </w:r>
        <w:r w:rsidR="003C033F">
          <w:rPr>
            <w:noProof/>
            <w:webHidden/>
          </w:rPr>
          <w:t>185</w:t>
        </w:r>
        <w:r w:rsidR="003C033F">
          <w:rPr>
            <w:noProof/>
            <w:webHidden/>
          </w:rPr>
          <w:fldChar w:fldCharType="end"/>
        </w:r>
      </w:hyperlink>
    </w:p>
    <w:p w14:paraId="31C9ED40" w14:textId="3018504C" w:rsidR="003C033F" w:rsidRDefault="003546D2">
      <w:pPr>
        <w:pStyle w:val="TOC3"/>
        <w:rPr>
          <w:rFonts w:asciiTheme="minorHAnsi" w:eastAsiaTheme="minorEastAsia" w:hAnsiTheme="minorHAnsi" w:cstheme="minorBidi"/>
          <w:noProof/>
          <w:color w:val="auto"/>
          <w:sz w:val="22"/>
          <w:szCs w:val="22"/>
        </w:rPr>
      </w:pPr>
      <w:hyperlink w:anchor="_Toc20827577" w:history="1">
        <w:r w:rsidR="003C033F" w:rsidRPr="00403D7F">
          <w:rPr>
            <w:rStyle w:val="Hyperlink"/>
            <w:noProof/>
          </w:rPr>
          <w:t>2.14.6.</w:t>
        </w:r>
        <w:r w:rsidR="003C033F">
          <w:rPr>
            <w:rFonts w:asciiTheme="minorHAnsi" w:eastAsiaTheme="minorEastAsia" w:hAnsiTheme="minorHAnsi" w:cstheme="minorBidi"/>
            <w:noProof/>
            <w:color w:val="auto"/>
            <w:sz w:val="22"/>
            <w:szCs w:val="22"/>
          </w:rPr>
          <w:tab/>
        </w:r>
        <w:r w:rsidR="003C033F" w:rsidRPr="00403D7F">
          <w:rPr>
            <w:rStyle w:val="Hyperlink"/>
            <w:noProof/>
          </w:rPr>
          <w:t>Help Menu</w:t>
        </w:r>
        <w:r w:rsidR="003C033F">
          <w:rPr>
            <w:noProof/>
            <w:webHidden/>
          </w:rPr>
          <w:tab/>
        </w:r>
        <w:r w:rsidR="003C033F">
          <w:rPr>
            <w:noProof/>
            <w:webHidden/>
          </w:rPr>
          <w:fldChar w:fldCharType="begin"/>
        </w:r>
        <w:r w:rsidR="003C033F">
          <w:rPr>
            <w:noProof/>
            <w:webHidden/>
          </w:rPr>
          <w:instrText xml:space="preserve"> PAGEREF _Toc20827577 \h </w:instrText>
        </w:r>
        <w:r w:rsidR="003C033F">
          <w:rPr>
            <w:noProof/>
            <w:webHidden/>
          </w:rPr>
        </w:r>
        <w:r w:rsidR="003C033F">
          <w:rPr>
            <w:noProof/>
            <w:webHidden/>
          </w:rPr>
          <w:fldChar w:fldCharType="separate"/>
        </w:r>
        <w:r w:rsidR="003C033F">
          <w:rPr>
            <w:noProof/>
            <w:webHidden/>
          </w:rPr>
          <w:t>186</w:t>
        </w:r>
        <w:r w:rsidR="003C033F">
          <w:rPr>
            <w:noProof/>
            <w:webHidden/>
          </w:rPr>
          <w:fldChar w:fldCharType="end"/>
        </w:r>
      </w:hyperlink>
    </w:p>
    <w:p w14:paraId="2A9F7C01" w14:textId="51E87D99" w:rsidR="003C033F" w:rsidRDefault="003546D2">
      <w:pPr>
        <w:pStyle w:val="TOC3"/>
        <w:rPr>
          <w:rFonts w:asciiTheme="minorHAnsi" w:eastAsiaTheme="minorEastAsia" w:hAnsiTheme="minorHAnsi" w:cstheme="minorBidi"/>
          <w:noProof/>
          <w:color w:val="auto"/>
          <w:sz w:val="22"/>
          <w:szCs w:val="22"/>
        </w:rPr>
      </w:pPr>
      <w:hyperlink w:anchor="_Toc20827578" w:history="1">
        <w:r w:rsidR="003C033F" w:rsidRPr="00403D7F">
          <w:rPr>
            <w:rStyle w:val="Hyperlink"/>
            <w:noProof/>
          </w:rPr>
          <w:t>2.14.7.</w:t>
        </w:r>
        <w:r w:rsidR="003C033F">
          <w:rPr>
            <w:rFonts w:asciiTheme="minorHAnsi" w:eastAsiaTheme="minorEastAsia" w:hAnsiTheme="minorHAnsi" w:cstheme="minorBidi"/>
            <w:noProof/>
            <w:color w:val="auto"/>
            <w:sz w:val="22"/>
            <w:szCs w:val="22"/>
          </w:rPr>
          <w:tab/>
        </w:r>
        <w:r w:rsidR="003C033F" w:rsidRPr="00403D7F">
          <w:rPr>
            <w:rStyle w:val="Hyperlink"/>
            <w:noProof/>
          </w:rPr>
          <w:t>About</w:t>
        </w:r>
        <w:r w:rsidR="003C033F">
          <w:rPr>
            <w:noProof/>
            <w:webHidden/>
          </w:rPr>
          <w:tab/>
        </w:r>
        <w:r w:rsidR="003C033F">
          <w:rPr>
            <w:noProof/>
            <w:webHidden/>
          </w:rPr>
          <w:fldChar w:fldCharType="begin"/>
        </w:r>
        <w:r w:rsidR="003C033F">
          <w:rPr>
            <w:noProof/>
            <w:webHidden/>
          </w:rPr>
          <w:instrText xml:space="preserve"> PAGEREF _Toc20827578 \h </w:instrText>
        </w:r>
        <w:r w:rsidR="003C033F">
          <w:rPr>
            <w:noProof/>
            <w:webHidden/>
          </w:rPr>
        </w:r>
        <w:r w:rsidR="003C033F">
          <w:rPr>
            <w:noProof/>
            <w:webHidden/>
          </w:rPr>
          <w:fldChar w:fldCharType="separate"/>
        </w:r>
        <w:r w:rsidR="003C033F">
          <w:rPr>
            <w:noProof/>
            <w:webHidden/>
          </w:rPr>
          <w:t>186</w:t>
        </w:r>
        <w:r w:rsidR="003C033F">
          <w:rPr>
            <w:noProof/>
            <w:webHidden/>
          </w:rPr>
          <w:fldChar w:fldCharType="end"/>
        </w:r>
      </w:hyperlink>
    </w:p>
    <w:p w14:paraId="4364FE57" w14:textId="0F06E272" w:rsidR="003C033F" w:rsidRDefault="003546D2">
      <w:pPr>
        <w:pStyle w:val="TOC3"/>
        <w:rPr>
          <w:rFonts w:asciiTheme="minorHAnsi" w:eastAsiaTheme="minorEastAsia" w:hAnsiTheme="minorHAnsi" w:cstheme="minorBidi"/>
          <w:noProof/>
          <w:color w:val="auto"/>
          <w:sz w:val="22"/>
          <w:szCs w:val="22"/>
        </w:rPr>
      </w:pPr>
      <w:hyperlink w:anchor="_Toc20827579" w:history="1">
        <w:r w:rsidR="003C033F" w:rsidRPr="00403D7F">
          <w:rPr>
            <w:rStyle w:val="Hyperlink"/>
            <w:noProof/>
          </w:rPr>
          <w:t>2.14.8.</w:t>
        </w:r>
        <w:r w:rsidR="003C033F">
          <w:rPr>
            <w:rFonts w:asciiTheme="minorHAnsi" w:eastAsiaTheme="minorEastAsia" w:hAnsiTheme="minorHAnsi" w:cstheme="minorBidi"/>
            <w:noProof/>
            <w:color w:val="auto"/>
            <w:sz w:val="22"/>
            <w:szCs w:val="22"/>
          </w:rPr>
          <w:tab/>
        </w:r>
        <w:r w:rsidR="003C033F" w:rsidRPr="00403D7F">
          <w:rPr>
            <w:rStyle w:val="Hyperlink"/>
            <w:noProof/>
          </w:rPr>
          <w:t>Training Website</w:t>
        </w:r>
        <w:r w:rsidR="003C033F">
          <w:rPr>
            <w:noProof/>
            <w:webHidden/>
          </w:rPr>
          <w:tab/>
        </w:r>
        <w:r w:rsidR="003C033F">
          <w:rPr>
            <w:noProof/>
            <w:webHidden/>
          </w:rPr>
          <w:fldChar w:fldCharType="begin"/>
        </w:r>
        <w:r w:rsidR="003C033F">
          <w:rPr>
            <w:noProof/>
            <w:webHidden/>
          </w:rPr>
          <w:instrText xml:space="preserve"> PAGEREF _Toc20827579 \h </w:instrText>
        </w:r>
        <w:r w:rsidR="003C033F">
          <w:rPr>
            <w:noProof/>
            <w:webHidden/>
          </w:rPr>
        </w:r>
        <w:r w:rsidR="003C033F">
          <w:rPr>
            <w:noProof/>
            <w:webHidden/>
          </w:rPr>
          <w:fldChar w:fldCharType="separate"/>
        </w:r>
        <w:r w:rsidR="003C033F">
          <w:rPr>
            <w:noProof/>
            <w:webHidden/>
          </w:rPr>
          <w:t>187</w:t>
        </w:r>
        <w:r w:rsidR="003C033F">
          <w:rPr>
            <w:noProof/>
            <w:webHidden/>
          </w:rPr>
          <w:fldChar w:fldCharType="end"/>
        </w:r>
      </w:hyperlink>
    </w:p>
    <w:p w14:paraId="147E307E" w14:textId="172E6042" w:rsidR="003C033F" w:rsidRDefault="003546D2">
      <w:pPr>
        <w:pStyle w:val="TOC3"/>
        <w:rPr>
          <w:rFonts w:asciiTheme="minorHAnsi" w:eastAsiaTheme="minorEastAsia" w:hAnsiTheme="minorHAnsi" w:cstheme="minorBidi"/>
          <w:noProof/>
          <w:color w:val="auto"/>
          <w:sz w:val="22"/>
          <w:szCs w:val="22"/>
        </w:rPr>
      </w:pPr>
      <w:hyperlink w:anchor="_Toc20827580" w:history="1">
        <w:r w:rsidR="003C033F" w:rsidRPr="00403D7F">
          <w:rPr>
            <w:rStyle w:val="Hyperlink"/>
            <w:noProof/>
          </w:rPr>
          <w:t>2.14.9.</w:t>
        </w:r>
        <w:r w:rsidR="003C033F">
          <w:rPr>
            <w:rFonts w:asciiTheme="minorHAnsi" w:eastAsiaTheme="minorEastAsia" w:hAnsiTheme="minorHAnsi" w:cstheme="minorBidi"/>
            <w:noProof/>
            <w:color w:val="auto"/>
            <w:sz w:val="22"/>
            <w:szCs w:val="22"/>
          </w:rPr>
          <w:tab/>
        </w:r>
        <w:r w:rsidR="003C033F" w:rsidRPr="00403D7F">
          <w:rPr>
            <w:rStyle w:val="Hyperlink"/>
            <w:noProof/>
          </w:rPr>
          <w:t>Manage Exam Cancellation Reasons</w:t>
        </w:r>
        <w:r w:rsidR="003C033F">
          <w:rPr>
            <w:noProof/>
            <w:webHidden/>
          </w:rPr>
          <w:tab/>
        </w:r>
        <w:r w:rsidR="003C033F">
          <w:rPr>
            <w:noProof/>
            <w:webHidden/>
          </w:rPr>
          <w:fldChar w:fldCharType="begin"/>
        </w:r>
        <w:r w:rsidR="003C033F">
          <w:rPr>
            <w:noProof/>
            <w:webHidden/>
          </w:rPr>
          <w:instrText xml:space="preserve"> PAGEREF _Toc20827580 \h </w:instrText>
        </w:r>
        <w:r w:rsidR="003C033F">
          <w:rPr>
            <w:noProof/>
            <w:webHidden/>
          </w:rPr>
        </w:r>
        <w:r w:rsidR="003C033F">
          <w:rPr>
            <w:noProof/>
            <w:webHidden/>
          </w:rPr>
          <w:fldChar w:fldCharType="separate"/>
        </w:r>
        <w:r w:rsidR="003C033F">
          <w:rPr>
            <w:noProof/>
            <w:webHidden/>
          </w:rPr>
          <w:t>187</w:t>
        </w:r>
        <w:r w:rsidR="003C033F">
          <w:rPr>
            <w:noProof/>
            <w:webHidden/>
          </w:rPr>
          <w:fldChar w:fldCharType="end"/>
        </w:r>
      </w:hyperlink>
    </w:p>
    <w:p w14:paraId="4816FFEE" w14:textId="08C05B97" w:rsidR="003C033F" w:rsidRDefault="003546D2">
      <w:pPr>
        <w:pStyle w:val="TOC3"/>
        <w:rPr>
          <w:rFonts w:asciiTheme="minorHAnsi" w:eastAsiaTheme="minorEastAsia" w:hAnsiTheme="minorHAnsi" w:cstheme="minorBidi"/>
          <w:noProof/>
          <w:color w:val="auto"/>
          <w:sz w:val="22"/>
          <w:szCs w:val="22"/>
        </w:rPr>
      </w:pPr>
      <w:hyperlink w:anchor="_Toc20827581" w:history="1">
        <w:r w:rsidR="003C033F" w:rsidRPr="00403D7F">
          <w:rPr>
            <w:rStyle w:val="Hyperlink"/>
            <w:noProof/>
          </w:rPr>
          <w:t>2.14.10.</w:t>
        </w:r>
        <w:r w:rsidR="003C033F">
          <w:rPr>
            <w:rFonts w:asciiTheme="minorHAnsi" w:eastAsiaTheme="minorEastAsia" w:hAnsiTheme="minorHAnsi" w:cstheme="minorBidi"/>
            <w:noProof/>
            <w:color w:val="auto"/>
            <w:sz w:val="22"/>
            <w:szCs w:val="22"/>
          </w:rPr>
          <w:tab/>
        </w:r>
        <w:r w:rsidR="003C033F" w:rsidRPr="00403D7F">
          <w:rPr>
            <w:rStyle w:val="Hyperlink"/>
            <w:noProof/>
          </w:rPr>
          <w:t>Manage Exam Insufficient Reasons</w:t>
        </w:r>
        <w:r w:rsidR="003C033F">
          <w:rPr>
            <w:noProof/>
            <w:webHidden/>
          </w:rPr>
          <w:tab/>
        </w:r>
        <w:r w:rsidR="003C033F">
          <w:rPr>
            <w:noProof/>
            <w:webHidden/>
          </w:rPr>
          <w:fldChar w:fldCharType="begin"/>
        </w:r>
        <w:r w:rsidR="003C033F">
          <w:rPr>
            <w:noProof/>
            <w:webHidden/>
          </w:rPr>
          <w:instrText xml:space="preserve"> PAGEREF _Toc20827581 \h </w:instrText>
        </w:r>
        <w:r w:rsidR="003C033F">
          <w:rPr>
            <w:noProof/>
            <w:webHidden/>
          </w:rPr>
        </w:r>
        <w:r w:rsidR="003C033F">
          <w:rPr>
            <w:noProof/>
            <w:webHidden/>
          </w:rPr>
          <w:fldChar w:fldCharType="separate"/>
        </w:r>
        <w:r w:rsidR="003C033F">
          <w:rPr>
            <w:noProof/>
            <w:webHidden/>
          </w:rPr>
          <w:t>190</w:t>
        </w:r>
        <w:r w:rsidR="003C033F">
          <w:rPr>
            <w:noProof/>
            <w:webHidden/>
          </w:rPr>
          <w:fldChar w:fldCharType="end"/>
        </w:r>
      </w:hyperlink>
    </w:p>
    <w:p w14:paraId="3565231B" w14:textId="360F18B7" w:rsidR="003C033F" w:rsidRDefault="003546D2">
      <w:pPr>
        <w:pStyle w:val="TOC3"/>
        <w:rPr>
          <w:rFonts w:asciiTheme="minorHAnsi" w:eastAsiaTheme="minorEastAsia" w:hAnsiTheme="minorHAnsi" w:cstheme="minorBidi"/>
          <w:noProof/>
          <w:color w:val="auto"/>
          <w:sz w:val="22"/>
          <w:szCs w:val="22"/>
        </w:rPr>
      </w:pPr>
      <w:hyperlink w:anchor="_Toc20827582" w:history="1">
        <w:r w:rsidR="003C033F" w:rsidRPr="00403D7F">
          <w:rPr>
            <w:rStyle w:val="Hyperlink"/>
            <w:i/>
            <w:noProof/>
          </w:rPr>
          <w:t>2.14.11.</w:t>
        </w:r>
        <w:r w:rsidR="003C033F">
          <w:rPr>
            <w:rFonts w:asciiTheme="minorHAnsi" w:eastAsiaTheme="minorEastAsia" w:hAnsiTheme="minorHAnsi" w:cstheme="minorBidi"/>
            <w:noProof/>
            <w:color w:val="auto"/>
            <w:sz w:val="22"/>
            <w:szCs w:val="22"/>
          </w:rPr>
          <w:tab/>
        </w:r>
        <w:r w:rsidR="003C033F" w:rsidRPr="00403D7F">
          <w:rPr>
            <w:rStyle w:val="Hyperlink"/>
            <w:noProof/>
          </w:rPr>
          <w:t>Manage Routing Reasons</w:t>
        </w:r>
        <w:r w:rsidR="003C033F">
          <w:rPr>
            <w:noProof/>
            <w:webHidden/>
          </w:rPr>
          <w:tab/>
        </w:r>
        <w:r w:rsidR="003C033F">
          <w:rPr>
            <w:noProof/>
            <w:webHidden/>
          </w:rPr>
          <w:fldChar w:fldCharType="begin"/>
        </w:r>
        <w:r w:rsidR="003C033F">
          <w:rPr>
            <w:noProof/>
            <w:webHidden/>
          </w:rPr>
          <w:instrText xml:space="preserve"> PAGEREF _Toc20827582 \h </w:instrText>
        </w:r>
        <w:r w:rsidR="003C033F">
          <w:rPr>
            <w:noProof/>
            <w:webHidden/>
          </w:rPr>
        </w:r>
        <w:r w:rsidR="003C033F">
          <w:rPr>
            <w:noProof/>
            <w:webHidden/>
          </w:rPr>
          <w:fldChar w:fldCharType="separate"/>
        </w:r>
        <w:r w:rsidR="003C033F">
          <w:rPr>
            <w:noProof/>
            <w:webHidden/>
          </w:rPr>
          <w:t>193</w:t>
        </w:r>
        <w:r w:rsidR="003C033F">
          <w:rPr>
            <w:noProof/>
            <w:webHidden/>
          </w:rPr>
          <w:fldChar w:fldCharType="end"/>
        </w:r>
      </w:hyperlink>
    </w:p>
    <w:p w14:paraId="04008DE4" w14:textId="4E839072" w:rsidR="003C033F" w:rsidRDefault="003546D2">
      <w:pPr>
        <w:pStyle w:val="TOC1"/>
        <w:rPr>
          <w:rFonts w:asciiTheme="minorHAnsi" w:eastAsiaTheme="minorEastAsia" w:hAnsiTheme="minorHAnsi" w:cstheme="minorBidi"/>
          <w:b w:val="0"/>
          <w:noProof/>
          <w:color w:val="auto"/>
          <w:sz w:val="22"/>
          <w:szCs w:val="22"/>
        </w:rPr>
      </w:pPr>
      <w:hyperlink w:anchor="_Toc20827583" w:history="1">
        <w:r w:rsidR="003C033F" w:rsidRPr="00403D7F">
          <w:rPr>
            <w:rStyle w:val="Hyperlink"/>
            <w:noProof/>
          </w:rPr>
          <w:t>3.</w:t>
        </w:r>
        <w:r w:rsidR="003C033F">
          <w:rPr>
            <w:rFonts w:asciiTheme="minorHAnsi" w:eastAsiaTheme="minorEastAsia" w:hAnsiTheme="minorHAnsi" w:cstheme="minorBidi"/>
            <w:b w:val="0"/>
            <w:noProof/>
            <w:color w:val="auto"/>
            <w:sz w:val="22"/>
            <w:szCs w:val="22"/>
          </w:rPr>
          <w:tab/>
        </w:r>
        <w:r w:rsidR="003C033F" w:rsidRPr="00403D7F">
          <w:rPr>
            <w:rStyle w:val="Hyperlink"/>
            <w:noProof/>
          </w:rPr>
          <w:t>Troubleshooting and Error Messages</w:t>
        </w:r>
        <w:r w:rsidR="003C033F">
          <w:rPr>
            <w:noProof/>
            <w:webHidden/>
          </w:rPr>
          <w:tab/>
        </w:r>
        <w:r w:rsidR="003C033F">
          <w:rPr>
            <w:noProof/>
            <w:webHidden/>
          </w:rPr>
          <w:fldChar w:fldCharType="begin"/>
        </w:r>
        <w:r w:rsidR="003C033F">
          <w:rPr>
            <w:noProof/>
            <w:webHidden/>
          </w:rPr>
          <w:instrText xml:space="preserve"> PAGEREF _Toc20827583 \h </w:instrText>
        </w:r>
        <w:r w:rsidR="003C033F">
          <w:rPr>
            <w:noProof/>
            <w:webHidden/>
          </w:rPr>
        </w:r>
        <w:r w:rsidR="003C033F">
          <w:rPr>
            <w:noProof/>
            <w:webHidden/>
          </w:rPr>
          <w:fldChar w:fldCharType="separate"/>
        </w:r>
        <w:r w:rsidR="003C033F">
          <w:rPr>
            <w:noProof/>
            <w:webHidden/>
          </w:rPr>
          <w:t>194</w:t>
        </w:r>
        <w:r w:rsidR="003C033F">
          <w:rPr>
            <w:noProof/>
            <w:webHidden/>
          </w:rPr>
          <w:fldChar w:fldCharType="end"/>
        </w:r>
      </w:hyperlink>
    </w:p>
    <w:p w14:paraId="24501775" w14:textId="741CAB58" w:rsidR="003C033F" w:rsidRDefault="003546D2">
      <w:pPr>
        <w:pStyle w:val="TOC2"/>
        <w:rPr>
          <w:rFonts w:asciiTheme="minorHAnsi" w:eastAsiaTheme="minorEastAsia" w:hAnsiTheme="minorHAnsi" w:cstheme="minorBidi"/>
          <w:b w:val="0"/>
          <w:noProof/>
          <w:color w:val="auto"/>
          <w:sz w:val="22"/>
          <w:szCs w:val="22"/>
        </w:rPr>
      </w:pPr>
      <w:hyperlink w:anchor="_Toc20827584" w:history="1">
        <w:r w:rsidR="003C033F" w:rsidRPr="00403D7F">
          <w:rPr>
            <w:rStyle w:val="Hyperlink"/>
            <w:noProof/>
          </w:rPr>
          <w:t>3.1.</w:t>
        </w:r>
        <w:r w:rsidR="003C033F">
          <w:rPr>
            <w:rFonts w:asciiTheme="minorHAnsi" w:eastAsiaTheme="minorEastAsia" w:hAnsiTheme="minorHAnsi" w:cstheme="minorBidi"/>
            <w:b w:val="0"/>
            <w:noProof/>
            <w:color w:val="auto"/>
            <w:sz w:val="22"/>
            <w:szCs w:val="22"/>
          </w:rPr>
          <w:tab/>
        </w:r>
        <w:r w:rsidR="003C033F" w:rsidRPr="00403D7F">
          <w:rPr>
            <w:rStyle w:val="Hyperlink"/>
            <w:noProof/>
          </w:rPr>
          <w:t>CAPRI Not Installed in VistA</w:t>
        </w:r>
        <w:r w:rsidR="003C033F">
          <w:rPr>
            <w:noProof/>
            <w:webHidden/>
          </w:rPr>
          <w:tab/>
        </w:r>
        <w:r w:rsidR="003C033F">
          <w:rPr>
            <w:noProof/>
            <w:webHidden/>
          </w:rPr>
          <w:fldChar w:fldCharType="begin"/>
        </w:r>
        <w:r w:rsidR="003C033F">
          <w:rPr>
            <w:noProof/>
            <w:webHidden/>
          </w:rPr>
          <w:instrText xml:space="preserve"> PAGEREF _Toc20827584 \h </w:instrText>
        </w:r>
        <w:r w:rsidR="003C033F">
          <w:rPr>
            <w:noProof/>
            <w:webHidden/>
          </w:rPr>
        </w:r>
        <w:r w:rsidR="003C033F">
          <w:rPr>
            <w:noProof/>
            <w:webHidden/>
          </w:rPr>
          <w:fldChar w:fldCharType="separate"/>
        </w:r>
        <w:r w:rsidR="003C033F">
          <w:rPr>
            <w:noProof/>
            <w:webHidden/>
          </w:rPr>
          <w:t>194</w:t>
        </w:r>
        <w:r w:rsidR="003C033F">
          <w:rPr>
            <w:noProof/>
            <w:webHidden/>
          </w:rPr>
          <w:fldChar w:fldCharType="end"/>
        </w:r>
      </w:hyperlink>
    </w:p>
    <w:p w14:paraId="2FA09CC0" w14:textId="4908AA3F" w:rsidR="003C033F" w:rsidRDefault="003546D2">
      <w:pPr>
        <w:pStyle w:val="TOC2"/>
        <w:rPr>
          <w:rFonts w:asciiTheme="minorHAnsi" w:eastAsiaTheme="minorEastAsia" w:hAnsiTheme="minorHAnsi" w:cstheme="minorBidi"/>
          <w:b w:val="0"/>
          <w:noProof/>
          <w:color w:val="auto"/>
          <w:sz w:val="22"/>
          <w:szCs w:val="22"/>
        </w:rPr>
      </w:pPr>
      <w:hyperlink w:anchor="_Toc20827585" w:history="1">
        <w:r w:rsidR="003C033F" w:rsidRPr="00403D7F">
          <w:rPr>
            <w:rStyle w:val="Hyperlink"/>
            <w:noProof/>
          </w:rPr>
          <w:t>3.2.</w:t>
        </w:r>
        <w:r w:rsidR="003C033F">
          <w:rPr>
            <w:rFonts w:asciiTheme="minorHAnsi" w:eastAsiaTheme="minorEastAsia" w:hAnsiTheme="minorHAnsi" w:cstheme="minorBidi"/>
            <w:b w:val="0"/>
            <w:noProof/>
            <w:color w:val="auto"/>
            <w:sz w:val="22"/>
            <w:szCs w:val="22"/>
          </w:rPr>
          <w:tab/>
        </w:r>
        <w:r w:rsidR="003C033F" w:rsidRPr="00403D7F">
          <w:rPr>
            <w:rStyle w:val="Hyperlink"/>
            <w:noProof/>
          </w:rPr>
          <w:t>CAPRI GUI Option Not Assigned to User in VistA</w:t>
        </w:r>
        <w:r w:rsidR="003C033F">
          <w:rPr>
            <w:noProof/>
            <w:webHidden/>
          </w:rPr>
          <w:tab/>
        </w:r>
        <w:r w:rsidR="003C033F">
          <w:rPr>
            <w:noProof/>
            <w:webHidden/>
          </w:rPr>
          <w:fldChar w:fldCharType="begin"/>
        </w:r>
        <w:r w:rsidR="003C033F">
          <w:rPr>
            <w:noProof/>
            <w:webHidden/>
          </w:rPr>
          <w:instrText xml:space="preserve"> PAGEREF _Toc20827585 \h </w:instrText>
        </w:r>
        <w:r w:rsidR="003C033F">
          <w:rPr>
            <w:noProof/>
            <w:webHidden/>
          </w:rPr>
        </w:r>
        <w:r w:rsidR="003C033F">
          <w:rPr>
            <w:noProof/>
            <w:webHidden/>
          </w:rPr>
          <w:fldChar w:fldCharType="separate"/>
        </w:r>
        <w:r w:rsidR="003C033F">
          <w:rPr>
            <w:noProof/>
            <w:webHidden/>
          </w:rPr>
          <w:t>194</w:t>
        </w:r>
        <w:r w:rsidR="003C033F">
          <w:rPr>
            <w:noProof/>
            <w:webHidden/>
          </w:rPr>
          <w:fldChar w:fldCharType="end"/>
        </w:r>
      </w:hyperlink>
    </w:p>
    <w:p w14:paraId="3FAA42E6" w14:textId="7E19FA9E" w:rsidR="003C033F" w:rsidRDefault="003546D2">
      <w:pPr>
        <w:pStyle w:val="TOC2"/>
        <w:rPr>
          <w:rFonts w:asciiTheme="minorHAnsi" w:eastAsiaTheme="minorEastAsia" w:hAnsiTheme="minorHAnsi" w:cstheme="minorBidi"/>
          <w:b w:val="0"/>
          <w:noProof/>
          <w:color w:val="auto"/>
          <w:sz w:val="22"/>
          <w:szCs w:val="22"/>
        </w:rPr>
      </w:pPr>
      <w:hyperlink w:anchor="_Toc20827586" w:history="1">
        <w:r w:rsidR="003C033F" w:rsidRPr="00403D7F">
          <w:rPr>
            <w:rStyle w:val="Hyperlink"/>
            <w:noProof/>
          </w:rPr>
          <w:t>3.3.</w:t>
        </w:r>
        <w:r w:rsidR="003C033F">
          <w:rPr>
            <w:rFonts w:asciiTheme="minorHAnsi" w:eastAsiaTheme="minorEastAsia" w:hAnsiTheme="minorHAnsi" w:cstheme="minorBidi"/>
            <w:b w:val="0"/>
            <w:noProof/>
            <w:color w:val="auto"/>
            <w:sz w:val="22"/>
            <w:szCs w:val="22"/>
          </w:rPr>
          <w:tab/>
        </w:r>
        <w:r w:rsidR="003C033F" w:rsidRPr="00403D7F">
          <w:rPr>
            <w:rStyle w:val="Hyperlink"/>
            <w:noProof/>
          </w:rPr>
          <w:t>VistA Server Down</w:t>
        </w:r>
        <w:r w:rsidR="003C033F">
          <w:rPr>
            <w:noProof/>
            <w:webHidden/>
          </w:rPr>
          <w:tab/>
        </w:r>
        <w:r w:rsidR="003C033F">
          <w:rPr>
            <w:noProof/>
            <w:webHidden/>
          </w:rPr>
          <w:fldChar w:fldCharType="begin"/>
        </w:r>
        <w:r w:rsidR="003C033F">
          <w:rPr>
            <w:noProof/>
            <w:webHidden/>
          </w:rPr>
          <w:instrText xml:space="preserve"> PAGEREF _Toc20827586 \h </w:instrText>
        </w:r>
        <w:r w:rsidR="003C033F">
          <w:rPr>
            <w:noProof/>
            <w:webHidden/>
          </w:rPr>
        </w:r>
        <w:r w:rsidR="003C033F">
          <w:rPr>
            <w:noProof/>
            <w:webHidden/>
          </w:rPr>
          <w:fldChar w:fldCharType="separate"/>
        </w:r>
        <w:r w:rsidR="003C033F">
          <w:rPr>
            <w:noProof/>
            <w:webHidden/>
          </w:rPr>
          <w:t>194</w:t>
        </w:r>
        <w:r w:rsidR="003C033F">
          <w:rPr>
            <w:noProof/>
            <w:webHidden/>
          </w:rPr>
          <w:fldChar w:fldCharType="end"/>
        </w:r>
      </w:hyperlink>
    </w:p>
    <w:p w14:paraId="01D54089" w14:textId="4AB1FE99" w:rsidR="003C033F" w:rsidRDefault="003546D2">
      <w:pPr>
        <w:pStyle w:val="TOC2"/>
        <w:rPr>
          <w:rFonts w:asciiTheme="minorHAnsi" w:eastAsiaTheme="minorEastAsia" w:hAnsiTheme="minorHAnsi" w:cstheme="minorBidi"/>
          <w:b w:val="0"/>
          <w:noProof/>
          <w:color w:val="auto"/>
          <w:sz w:val="22"/>
          <w:szCs w:val="22"/>
        </w:rPr>
      </w:pPr>
      <w:hyperlink w:anchor="_Toc20827587" w:history="1">
        <w:r w:rsidR="003C033F" w:rsidRPr="00403D7F">
          <w:rPr>
            <w:rStyle w:val="Hyperlink"/>
            <w:noProof/>
          </w:rPr>
          <w:t>3.4.</w:t>
        </w:r>
        <w:r w:rsidR="003C033F">
          <w:rPr>
            <w:rFonts w:asciiTheme="minorHAnsi" w:eastAsiaTheme="minorEastAsia" w:hAnsiTheme="minorHAnsi" w:cstheme="minorBidi"/>
            <w:b w:val="0"/>
            <w:noProof/>
            <w:color w:val="auto"/>
            <w:sz w:val="22"/>
            <w:szCs w:val="22"/>
          </w:rPr>
          <w:tab/>
        </w:r>
        <w:r w:rsidR="003C033F" w:rsidRPr="00403D7F">
          <w:rPr>
            <w:rStyle w:val="Hyperlink"/>
            <w:noProof/>
          </w:rPr>
          <w:t>VistA Limits Ability to See Patient Records</w:t>
        </w:r>
        <w:r w:rsidR="003C033F">
          <w:rPr>
            <w:noProof/>
            <w:webHidden/>
          </w:rPr>
          <w:tab/>
        </w:r>
        <w:r w:rsidR="003C033F">
          <w:rPr>
            <w:noProof/>
            <w:webHidden/>
          </w:rPr>
          <w:fldChar w:fldCharType="begin"/>
        </w:r>
        <w:r w:rsidR="003C033F">
          <w:rPr>
            <w:noProof/>
            <w:webHidden/>
          </w:rPr>
          <w:instrText xml:space="preserve"> PAGEREF _Toc20827587 \h </w:instrText>
        </w:r>
        <w:r w:rsidR="003C033F">
          <w:rPr>
            <w:noProof/>
            <w:webHidden/>
          </w:rPr>
        </w:r>
        <w:r w:rsidR="003C033F">
          <w:rPr>
            <w:noProof/>
            <w:webHidden/>
          </w:rPr>
          <w:fldChar w:fldCharType="separate"/>
        </w:r>
        <w:r w:rsidR="003C033F">
          <w:rPr>
            <w:noProof/>
            <w:webHidden/>
          </w:rPr>
          <w:t>195</w:t>
        </w:r>
        <w:r w:rsidR="003C033F">
          <w:rPr>
            <w:noProof/>
            <w:webHidden/>
          </w:rPr>
          <w:fldChar w:fldCharType="end"/>
        </w:r>
      </w:hyperlink>
    </w:p>
    <w:p w14:paraId="6D19661D" w14:textId="0F2A1957" w:rsidR="003C033F" w:rsidRDefault="003546D2">
      <w:pPr>
        <w:pStyle w:val="TOC2"/>
        <w:rPr>
          <w:rFonts w:asciiTheme="minorHAnsi" w:eastAsiaTheme="minorEastAsia" w:hAnsiTheme="minorHAnsi" w:cstheme="minorBidi"/>
          <w:b w:val="0"/>
          <w:noProof/>
          <w:color w:val="auto"/>
          <w:sz w:val="22"/>
          <w:szCs w:val="22"/>
        </w:rPr>
      </w:pPr>
      <w:hyperlink w:anchor="_Toc20827588" w:history="1">
        <w:r w:rsidR="003C033F" w:rsidRPr="00403D7F">
          <w:rPr>
            <w:rStyle w:val="Hyperlink"/>
            <w:noProof/>
          </w:rPr>
          <w:t>3.5.</w:t>
        </w:r>
        <w:r w:rsidR="003C033F">
          <w:rPr>
            <w:rFonts w:asciiTheme="minorHAnsi" w:eastAsiaTheme="minorEastAsia" w:hAnsiTheme="minorHAnsi" w:cstheme="minorBidi"/>
            <w:b w:val="0"/>
            <w:noProof/>
            <w:color w:val="auto"/>
            <w:sz w:val="22"/>
            <w:szCs w:val="22"/>
          </w:rPr>
          <w:tab/>
        </w:r>
        <w:r w:rsidR="003C033F" w:rsidRPr="00403D7F">
          <w:rPr>
            <w:rStyle w:val="Hyperlink"/>
            <w:noProof/>
          </w:rPr>
          <w:t>Network Problems</w:t>
        </w:r>
        <w:r w:rsidR="003C033F">
          <w:rPr>
            <w:noProof/>
            <w:webHidden/>
          </w:rPr>
          <w:tab/>
        </w:r>
        <w:r w:rsidR="003C033F">
          <w:rPr>
            <w:noProof/>
            <w:webHidden/>
          </w:rPr>
          <w:fldChar w:fldCharType="begin"/>
        </w:r>
        <w:r w:rsidR="003C033F">
          <w:rPr>
            <w:noProof/>
            <w:webHidden/>
          </w:rPr>
          <w:instrText xml:space="preserve"> PAGEREF _Toc20827588 \h </w:instrText>
        </w:r>
        <w:r w:rsidR="003C033F">
          <w:rPr>
            <w:noProof/>
            <w:webHidden/>
          </w:rPr>
        </w:r>
        <w:r w:rsidR="003C033F">
          <w:rPr>
            <w:noProof/>
            <w:webHidden/>
          </w:rPr>
          <w:fldChar w:fldCharType="separate"/>
        </w:r>
        <w:r w:rsidR="003C033F">
          <w:rPr>
            <w:noProof/>
            <w:webHidden/>
          </w:rPr>
          <w:t>195</w:t>
        </w:r>
        <w:r w:rsidR="003C033F">
          <w:rPr>
            <w:noProof/>
            <w:webHidden/>
          </w:rPr>
          <w:fldChar w:fldCharType="end"/>
        </w:r>
      </w:hyperlink>
    </w:p>
    <w:p w14:paraId="026F5609" w14:textId="28DD0748" w:rsidR="003C033F" w:rsidRDefault="003546D2">
      <w:pPr>
        <w:pStyle w:val="TOC2"/>
        <w:rPr>
          <w:rFonts w:asciiTheme="minorHAnsi" w:eastAsiaTheme="minorEastAsia" w:hAnsiTheme="minorHAnsi" w:cstheme="minorBidi"/>
          <w:b w:val="0"/>
          <w:noProof/>
          <w:color w:val="auto"/>
          <w:sz w:val="22"/>
          <w:szCs w:val="22"/>
        </w:rPr>
      </w:pPr>
      <w:hyperlink w:anchor="_Toc20827589" w:history="1">
        <w:r w:rsidR="003C033F" w:rsidRPr="00403D7F">
          <w:rPr>
            <w:rStyle w:val="Hyperlink"/>
            <w:noProof/>
          </w:rPr>
          <w:t>3.6.</w:t>
        </w:r>
        <w:r w:rsidR="003C033F">
          <w:rPr>
            <w:rFonts w:asciiTheme="minorHAnsi" w:eastAsiaTheme="minorEastAsia" w:hAnsiTheme="minorHAnsi" w:cstheme="minorBidi"/>
            <w:b w:val="0"/>
            <w:noProof/>
            <w:color w:val="auto"/>
            <w:sz w:val="22"/>
            <w:szCs w:val="22"/>
          </w:rPr>
          <w:tab/>
        </w:r>
        <w:r w:rsidR="003C033F" w:rsidRPr="00403D7F">
          <w:rPr>
            <w:rStyle w:val="Hyperlink"/>
            <w:noProof/>
          </w:rPr>
          <w:t>Institution File in VistA has Been Locally Modified</w:t>
        </w:r>
        <w:r w:rsidR="003C033F">
          <w:rPr>
            <w:noProof/>
            <w:webHidden/>
          </w:rPr>
          <w:tab/>
        </w:r>
        <w:r w:rsidR="003C033F">
          <w:rPr>
            <w:noProof/>
            <w:webHidden/>
          </w:rPr>
          <w:fldChar w:fldCharType="begin"/>
        </w:r>
        <w:r w:rsidR="003C033F">
          <w:rPr>
            <w:noProof/>
            <w:webHidden/>
          </w:rPr>
          <w:instrText xml:space="preserve"> PAGEREF _Toc20827589 \h </w:instrText>
        </w:r>
        <w:r w:rsidR="003C033F">
          <w:rPr>
            <w:noProof/>
            <w:webHidden/>
          </w:rPr>
        </w:r>
        <w:r w:rsidR="003C033F">
          <w:rPr>
            <w:noProof/>
            <w:webHidden/>
          </w:rPr>
          <w:fldChar w:fldCharType="separate"/>
        </w:r>
        <w:r w:rsidR="003C033F">
          <w:rPr>
            <w:noProof/>
            <w:webHidden/>
          </w:rPr>
          <w:t>196</w:t>
        </w:r>
        <w:r w:rsidR="003C033F">
          <w:rPr>
            <w:noProof/>
            <w:webHidden/>
          </w:rPr>
          <w:fldChar w:fldCharType="end"/>
        </w:r>
      </w:hyperlink>
    </w:p>
    <w:p w14:paraId="04444641" w14:textId="7AA9C6D6" w:rsidR="003C033F" w:rsidRDefault="003546D2">
      <w:pPr>
        <w:pStyle w:val="TOC2"/>
        <w:rPr>
          <w:rFonts w:asciiTheme="minorHAnsi" w:eastAsiaTheme="minorEastAsia" w:hAnsiTheme="minorHAnsi" w:cstheme="minorBidi"/>
          <w:b w:val="0"/>
          <w:noProof/>
          <w:color w:val="auto"/>
          <w:sz w:val="22"/>
          <w:szCs w:val="22"/>
        </w:rPr>
      </w:pPr>
      <w:hyperlink w:anchor="_Toc20827590" w:history="1">
        <w:r w:rsidR="003C033F" w:rsidRPr="00403D7F">
          <w:rPr>
            <w:rStyle w:val="Hyperlink"/>
            <w:noProof/>
          </w:rPr>
          <w:t>3.7.</w:t>
        </w:r>
        <w:r w:rsidR="003C033F">
          <w:rPr>
            <w:rFonts w:asciiTheme="minorHAnsi" w:eastAsiaTheme="minorEastAsia" w:hAnsiTheme="minorHAnsi" w:cstheme="minorBidi"/>
            <w:b w:val="0"/>
            <w:noProof/>
            <w:color w:val="auto"/>
            <w:sz w:val="22"/>
            <w:szCs w:val="22"/>
          </w:rPr>
          <w:tab/>
        </w:r>
        <w:r w:rsidR="003C033F" w:rsidRPr="00403D7F">
          <w:rPr>
            <w:rStyle w:val="Hyperlink"/>
            <w:noProof/>
          </w:rPr>
          <w:t>Too Many Invalid Attempts at Access Code / Verify Code</w:t>
        </w:r>
        <w:r w:rsidR="003C033F">
          <w:rPr>
            <w:noProof/>
            <w:webHidden/>
          </w:rPr>
          <w:tab/>
        </w:r>
        <w:r w:rsidR="003C033F">
          <w:rPr>
            <w:noProof/>
            <w:webHidden/>
          </w:rPr>
          <w:fldChar w:fldCharType="begin"/>
        </w:r>
        <w:r w:rsidR="003C033F">
          <w:rPr>
            <w:noProof/>
            <w:webHidden/>
          </w:rPr>
          <w:instrText xml:space="preserve"> PAGEREF _Toc20827590 \h </w:instrText>
        </w:r>
        <w:r w:rsidR="003C033F">
          <w:rPr>
            <w:noProof/>
            <w:webHidden/>
          </w:rPr>
        </w:r>
        <w:r w:rsidR="003C033F">
          <w:rPr>
            <w:noProof/>
            <w:webHidden/>
          </w:rPr>
          <w:fldChar w:fldCharType="separate"/>
        </w:r>
        <w:r w:rsidR="003C033F">
          <w:rPr>
            <w:noProof/>
            <w:webHidden/>
          </w:rPr>
          <w:t>196</w:t>
        </w:r>
        <w:r w:rsidR="003C033F">
          <w:rPr>
            <w:noProof/>
            <w:webHidden/>
          </w:rPr>
          <w:fldChar w:fldCharType="end"/>
        </w:r>
      </w:hyperlink>
    </w:p>
    <w:p w14:paraId="4A47DAD2" w14:textId="40F88B48" w:rsidR="003C033F" w:rsidRDefault="003546D2">
      <w:pPr>
        <w:pStyle w:val="TOC2"/>
        <w:rPr>
          <w:rFonts w:asciiTheme="minorHAnsi" w:eastAsiaTheme="minorEastAsia" w:hAnsiTheme="minorHAnsi" w:cstheme="minorBidi"/>
          <w:b w:val="0"/>
          <w:noProof/>
          <w:color w:val="auto"/>
          <w:sz w:val="22"/>
          <w:szCs w:val="22"/>
        </w:rPr>
      </w:pPr>
      <w:hyperlink w:anchor="_Toc20827591" w:history="1">
        <w:r w:rsidR="003C033F" w:rsidRPr="00403D7F">
          <w:rPr>
            <w:rStyle w:val="Hyperlink"/>
            <w:noProof/>
          </w:rPr>
          <w:t>3.8.</w:t>
        </w:r>
        <w:r w:rsidR="003C033F">
          <w:rPr>
            <w:rFonts w:asciiTheme="minorHAnsi" w:eastAsiaTheme="minorEastAsia" w:hAnsiTheme="minorHAnsi" w:cstheme="minorBidi"/>
            <w:b w:val="0"/>
            <w:noProof/>
            <w:color w:val="auto"/>
            <w:sz w:val="22"/>
            <w:szCs w:val="22"/>
          </w:rPr>
          <w:tab/>
        </w:r>
        <w:r w:rsidR="003C033F" w:rsidRPr="00403D7F">
          <w:rPr>
            <w:rStyle w:val="Hyperlink"/>
            <w:noProof/>
          </w:rPr>
          <w:t>Multiple Sign-Ons</w:t>
        </w:r>
        <w:r w:rsidR="003C033F">
          <w:rPr>
            <w:noProof/>
            <w:webHidden/>
          </w:rPr>
          <w:tab/>
        </w:r>
        <w:r w:rsidR="003C033F">
          <w:rPr>
            <w:noProof/>
            <w:webHidden/>
          </w:rPr>
          <w:fldChar w:fldCharType="begin"/>
        </w:r>
        <w:r w:rsidR="003C033F">
          <w:rPr>
            <w:noProof/>
            <w:webHidden/>
          </w:rPr>
          <w:instrText xml:space="preserve"> PAGEREF _Toc20827591 \h </w:instrText>
        </w:r>
        <w:r w:rsidR="003C033F">
          <w:rPr>
            <w:noProof/>
            <w:webHidden/>
          </w:rPr>
        </w:r>
        <w:r w:rsidR="003C033F">
          <w:rPr>
            <w:noProof/>
            <w:webHidden/>
          </w:rPr>
          <w:fldChar w:fldCharType="separate"/>
        </w:r>
        <w:r w:rsidR="003C033F">
          <w:rPr>
            <w:noProof/>
            <w:webHidden/>
          </w:rPr>
          <w:t>196</w:t>
        </w:r>
        <w:r w:rsidR="003C033F">
          <w:rPr>
            <w:noProof/>
            <w:webHidden/>
          </w:rPr>
          <w:fldChar w:fldCharType="end"/>
        </w:r>
      </w:hyperlink>
    </w:p>
    <w:p w14:paraId="41A28565" w14:textId="30621F7C" w:rsidR="003C033F" w:rsidRDefault="003546D2">
      <w:pPr>
        <w:pStyle w:val="TOC2"/>
        <w:rPr>
          <w:rFonts w:asciiTheme="minorHAnsi" w:eastAsiaTheme="minorEastAsia" w:hAnsiTheme="minorHAnsi" w:cstheme="minorBidi"/>
          <w:b w:val="0"/>
          <w:noProof/>
          <w:color w:val="auto"/>
          <w:sz w:val="22"/>
          <w:szCs w:val="22"/>
        </w:rPr>
      </w:pPr>
      <w:hyperlink w:anchor="_Toc20827592" w:history="1">
        <w:r w:rsidR="003C033F" w:rsidRPr="00403D7F">
          <w:rPr>
            <w:rStyle w:val="Hyperlink"/>
            <w:noProof/>
          </w:rPr>
          <w:t>3.9.</w:t>
        </w:r>
        <w:r w:rsidR="003C033F">
          <w:rPr>
            <w:rFonts w:asciiTheme="minorHAnsi" w:eastAsiaTheme="minorEastAsia" w:hAnsiTheme="minorHAnsi" w:cstheme="minorBidi"/>
            <w:b w:val="0"/>
            <w:noProof/>
            <w:color w:val="auto"/>
            <w:sz w:val="22"/>
            <w:szCs w:val="22"/>
          </w:rPr>
          <w:tab/>
        </w:r>
        <w:r w:rsidR="003C033F" w:rsidRPr="00403D7F">
          <w:rPr>
            <w:rStyle w:val="Hyperlink"/>
            <w:noProof/>
          </w:rPr>
          <w:t>General Error Message</w:t>
        </w:r>
        <w:r w:rsidR="003C033F">
          <w:rPr>
            <w:noProof/>
            <w:webHidden/>
          </w:rPr>
          <w:tab/>
        </w:r>
        <w:r w:rsidR="003C033F">
          <w:rPr>
            <w:noProof/>
            <w:webHidden/>
          </w:rPr>
          <w:fldChar w:fldCharType="begin"/>
        </w:r>
        <w:r w:rsidR="003C033F">
          <w:rPr>
            <w:noProof/>
            <w:webHidden/>
          </w:rPr>
          <w:instrText xml:space="preserve"> PAGEREF _Toc20827592 \h </w:instrText>
        </w:r>
        <w:r w:rsidR="003C033F">
          <w:rPr>
            <w:noProof/>
            <w:webHidden/>
          </w:rPr>
        </w:r>
        <w:r w:rsidR="003C033F">
          <w:rPr>
            <w:noProof/>
            <w:webHidden/>
          </w:rPr>
          <w:fldChar w:fldCharType="separate"/>
        </w:r>
        <w:r w:rsidR="003C033F">
          <w:rPr>
            <w:noProof/>
            <w:webHidden/>
          </w:rPr>
          <w:t>197</w:t>
        </w:r>
        <w:r w:rsidR="003C033F">
          <w:rPr>
            <w:noProof/>
            <w:webHidden/>
          </w:rPr>
          <w:fldChar w:fldCharType="end"/>
        </w:r>
      </w:hyperlink>
    </w:p>
    <w:p w14:paraId="12E43974" w14:textId="21696F6F" w:rsidR="003C033F" w:rsidRDefault="003546D2">
      <w:pPr>
        <w:pStyle w:val="TOC2"/>
        <w:rPr>
          <w:rFonts w:asciiTheme="minorHAnsi" w:eastAsiaTheme="minorEastAsia" w:hAnsiTheme="minorHAnsi" w:cstheme="minorBidi"/>
          <w:b w:val="0"/>
          <w:noProof/>
          <w:color w:val="auto"/>
          <w:sz w:val="22"/>
          <w:szCs w:val="22"/>
        </w:rPr>
      </w:pPr>
      <w:hyperlink w:anchor="_Toc20827593" w:history="1">
        <w:r w:rsidR="003C033F" w:rsidRPr="00403D7F">
          <w:rPr>
            <w:rStyle w:val="Hyperlink"/>
            <w:noProof/>
            <w:lang w:eastAsia="ko-KR"/>
          </w:rPr>
          <w:t>3.10.</w:t>
        </w:r>
        <w:r w:rsidR="003C033F">
          <w:rPr>
            <w:rFonts w:asciiTheme="minorHAnsi" w:eastAsiaTheme="minorEastAsia" w:hAnsiTheme="minorHAnsi" w:cstheme="minorBidi"/>
            <w:b w:val="0"/>
            <w:noProof/>
            <w:color w:val="auto"/>
            <w:sz w:val="22"/>
            <w:szCs w:val="22"/>
          </w:rPr>
          <w:tab/>
        </w:r>
        <w:r w:rsidR="003C033F" w:rsidRPr="00403D7F">
          <w:rPr>
            <w:rStyle w:val="Hyperlink"/>
            <w:noProof/>
          </w:rPr>
          <w:t>Error Message displayed for GUI version of CAPRI</w:t>
        </w:r>
        <w:r w:rsidR="003C033F">
          <w:rPr>
            <w:noProof/>
            <w:webHidden/>
          </w:rPr>
          <w:tab/>
        </w:r>
        <w:r w:rsidR="003C033F">
          <w:rPr>
            <w:noProof/>
            <w:webHidden/>
          </w:rPr>
          <w:fldChar w:fldCharType="begin"/>
        </w:r>
        <w:r w:rsidR="003C033F">
          <w:rPr>
            <w:noProof/>
            <w:webHidden/>
          </w:rPr>
          <w:instrText xml:space="preserve"> PAGEREF _Toc20827593 \h </w:instrText>
        </w:r>
        <w:r w:rsidR="003C033F">
          <w:rPr>
            <w:noProof/>
            <w:webHidden/>
          </w:rPr>
        </w:r>
        <w:r w:rsidR="003C033F">
          <w:rPr>
            <w:noProof/>
            <w:webHidden/>
          </w:rPr>
          <w:fldChar w:fldCharType="separate"/>
        </w:r>
        <w:r w:rsidR="003C033F">
          <w:rPr>
            <w:noProof/>
            <w:webHidden/>
          </w:rPr>
          <w:t>197</w:t>
        </w:r>
        <w:r w:rsidR="003C033F">
          <w:rPr>
            <w:noProof/>
            <w:webHidden/>
          </w:rPr>
          <w:fldChar w:fldCharType="end"/>
        </w:r>
      </w:hyperlink>
    </w:p>
    <w:p w14:paraId="587CCEBC" w14:textId="31BE23E6" w:rsidR="003C033F" w:rsidRDefault="003546D2">
      <w:pPr>
        <w:pStyle w:val="TOC2"/>
        <w:rPr>
          <w:rFonts w:asciiTheme="minorHAnsi" w:eastAsiaTheme="minorEastAsia" w:hAnsiTheme="minorHAnsi" w:cstheme="minorBidi"/>
          <w:b w:val="0"/>
          <w:noProof/>
          <w:color w:val="auto"/>
          <w:sz w:val="22"/>
          <w:szCs w:val="22"/>
        </w:rPr>
      </w:pPr>
      <w:hyperlink w:anchor="_Toc20827594" w:history="1">
        <w:r w:rsidR="003C033F" w:rsidRPr="00403D7F">
          <w:rPr>
            <w:rStyle w:val="Hyperlink"/>
            <w:noProof/>
          </w:rPr>
          <w:t>3.11.</w:t>
        </w:r>
        <w:r w:rsidR="003C033F">
          <w:rPr>
            <w:rFonts w:asciiTheme="minorHAnsi" w:eastAsiaTheme="minorEastAsia" w:hAnsiTheme="minorHAnsi" w:cstheme="minorBidi"/>
            <w:b w:val="0"/>
            <w:noProof/>
            <w:color w:val="auto"/>
            <w:sz w:val="22"/>
            <w:szCs w:val="22"/>
          </w:rPr>
          <w:tab/>
        </w:r>
        <w:r w:rsidR="003C033F" w:rsidRPr="00403D7F">
          <w:rPr>
            <w:rStyle w:val="Hyperlink"/>
            <w:noProof/>
          </w:rPr>
          <w:t>Error Message for 7131 Request</w:t>
        </w:r>
        <w:r w:rsidR="003C033F">
          <w:rPr>
            <w:noProof/>
            <w:webHidden/>
          </w:rPr>
          <w:tab/>
        </w:r>
        <w:r w:rsidR="003C033F">
          <w:rPr>
            <w:noProof/>
            <w:webHidden/>
          </w:rPr>
          <w:fldChar w:fldCharType="begin"/>
        </w:r>
        <w:r w:rsidR="003C033F">
          <w:rPr>
            <w:noProof/>
            <w:webHidden/>
          </w:rPr>
          <w:instrText xml:space="preserve"> PAGEREF _Toc20827594 \h </w:instrText>
        </w:r>
        <w:r w:rsidR="003C033F">
          <w:rPr>
            <w:noProof/>
            <w:webHidden/>
          </w:rPr>
        </w:r>
        <w:r w:rsidR="003C033F">
          <w:rPr>
            <w:noProof/>
            <w:webHidden/>
          </w:rPr>
          <w:fldChar w:fldCharType="separate"/>
        </w:r>
        <w:r w:rsidR="003C033F">
          <w:rPr>
            <w:noProof/>
            <w:webHidden/>
          </w:rPr>
          <w:t>199</w:t>
        </w:r>
        <w:r w:rsidR="003C033F">
          <w:rPr>
            <w:noProof/>
            <w:webHidden/>
          </w:rPr>
          <w:fldChar w:fldCharType="end"/>
        </w:r>
      </w:hyperlink>
    </w:p>
    <w:p w14:paraId="4713F9F5" w14:textId="7116A704" w:rsidR="003C033F" w:rsidRDefault="003546D2">
      <w:pPr>
        <w:pStyle w:val="TOC2"/>
        <w:rPr>
          <w:rFonts w:asciiTheme="minorHAnsi" w:eastAsiaTheme="minorEastAsia" w:hAnsiTheme="minorHAnsi" w:cstheme="minorBidi"/>
          <w:b w:val="0"/>
          <w:noProof/>
          <w:color w:val="auto"/>
          <w:sz w:val="22"/>
          <w:szCs w:val="22"/>
        </w:rPr>
      </w:pPr>
      <w:hyperlink w:anchor="_Toc20827595" w:history="1">
        <w:r w:rsidR="003C033F" w:rsidRPr="00403D7F">
          <w:rPr>
            <w:rStyle w:val="Hyperlink"/>
            <w:noProof/>
          </w:rPr>
          <w:t>3.12.</w:t>
        </w:r>
        <w:r w:rsidR="003C033F">
          <w:rPr>
            <w:rFonts w:asciiTheme="minorHAnsi" w:eastAsiaTheme="minorEastAsia" w:hAnsiTheme="minorHAnsi" w:cstheme="minorBidi"/>
            <w:b w:val="0"/>
            <w:noProof/>
            <w:color w:val="auto"/>
            <w:sz w:val="22"/>
            <w:szCs w:val="22"/>
          </w:rPr>
          <w:tab/>
        </w:r>
        <w:r w:rsidR="003C033F" w:rsidRPr="00403D7F">
          <w:rPr>
            <w:rStyle w:val="Hyperlink"/>
            <w:noProof/>
          </w:rPr>
          <w:t>Error Message on Enterprise Search</w:t>
        </w:r>
        <w:r w:rsidR="003C033F">
          <w:rPr>
            <w:noProof/>
            <w:webHidden/>
          </w:rPr>
          <w:tab/>
        </w:r>
        <w:r w:rsidR="003C033F">
          <w:rPr>
            <w:noProof/>
            <w:webHidden/>
          </w:rPr>
          <w:fldChar w:fldCharType="begin"/>
        </w:r>
        <w:r w:rsidR="003C033F">
          <w:rPr>
            <w:noProof/>
            <w:webHidden/>
          </w:rPr>
          <w:instrText xml:space="preserve"> PAGEREF _Toc20827595 \h </w:instrText>
        </w:r>
        <w:r w:rsidR="003C033F">
          <w:rPr>
            <w:noProof/>
            <w:webHidden/>
          </w:rPr>
        </w:r>
        <w:r w:rsidR="003C033F">
          <w:rPr>
            <w:noProof/>
            <w:webHidden/>
          </w:rPr>
          <w:fldChar w:fldCharType="separate"/>
        </w:r>
        <w:r w:rsidR="003C033F">
          <w:rPr>
            <w:noProof/>
            <w:webHidden/>
          </w:rPr>
          <w:t>201</w:t>
        </w:r>
        <w:r w:rsidR="003C033F">
          <w:rPr>
            <w:noProof/>
            <w:webHidden/>
          </w:rPr>
          <w:fldChar w:fldCharType="end"/>
        </w:r>
      </w:hyperlink>
    </w:p>
    <w:p w14:paraId="646908EA" w14:textId="19CF01F1" w:rsidR="003C033F" w:rsidRDefault="003546D2">
      <w:pPr>
        <w:pStyle w:val="TOC2"/>
        <w:rPr>
          <w:rFonts w:asciiTheme="minorHAnsi" w:eastAsiaTheme="minorEastAsia" w:hAnsiTheme="minorHAnsi" w:cstheme="minorBidi"/>
          <w:b w:val="0"/>
          <w:noProof/>
          <w:color w:val="auto"/>
          <w:sz w:val="22"/>
          <w:szCs w:val="22"/>
        </w:rPr>
      </w:pPr>
      <w:hyperlink w:anchor="_Toc20827596" w:history="1">
        <w:r w:rsidR="003C033F" w:rsidRPr="00403D7F">
          <w:rPr>
            <w:rStyle w:val="Hyperlink"/>
            <w:noProof/>
          </w:rPr>
          <w:t>3.13.</w:t>
        </w:r>
        <w:r w:rsidR="003C033F">
          <w:rPr>
            <w:rFonts w:asciiTheme="minorHAnsi" w:eastAsiaTheme="minorEastAsia" w:hAnsiTheme="minorHAnsi" w:cstheme="minorBidi"/>
            <w:b w:val="0"/>
            <w:noProof/>
            <w:color w:val="auto"/>
            <w:sz w:val="22"/>
            <w:szCs w:val="22"/>
          </w:rPr>
          <w:tab/>
        </w:r>
        <w:r w:rsidR="003C033F" w:rsidRPr="00403D7F">
          <w:rPr>
            <w:rStyle w:val="Hyperlink"/>
            <w:noProof/>
          </w:rPr>
          <w:t>Error Message on CAPRI Edit Exam List Parameters (MAS) Option</w:t>
        </w:r>
        <w:r w:rsidR="003C033F">
          <w:rPr>
            <w:noProof/>
            <w:webHidden/>
          </w:rPr>
          <w:tab/>
        </w:r>
        <w:r w:rsidR="003C033F">
          <w:rPr>
            <w:noProof/>
            <w:webHidden/>
          </w:rPr>
          <w:fldChar w:fldCharType="begin"/>
        </w:r>
        <w:r w:rsidR="003C033F">
          <w:rPr>
            <w:noProof/>
            <w:webHidden/>
          </w:rPr>
          <w:instrText xml:space="preserve"> PAGEREF _Toc20827596 \h </w:instrText>
        </w:r>
        <w:r w:rsidR="003C033F">
          <w:rPr>
            <w:noProof/>
            <w:webHidden/>
          </w:rPr>
        </w:r>
        <w:r w:rsidR="003C033F">
          <w:rPr>
            <w:noProof/>
            <w:webHidden/>
          </w:rPr>
          <w:fldChar w:fldCharType="separate"/>
        </w:r>
        <w:r w:rsidR="003C033F">
          <w:rPr>
            <w:noProof/>
            <w:webHidden/>
          </w:rPr>
          <w:t>203</w:t>
        </w:r>
        <w:r w:rsidR="003C033F">
          <w:rPr>
            <w:noProof/>
            <w:webHidden/>
          </w:rPr>
          <w:fldChar w:fldCharType="end"/>
        </w:r>
      </w:hyperlink>
    </w:p>
    <w:p w14:paraId="2C87DBD7" w14:textId="30053606" w:rsidR="003C033F" w:rsidRDefault="003546D2">
      <w:pPr>
        <w:pStyle w:val="TOC2"/>
        <w:rPr>
          <w:rFonts w:asciiTheme="minorHAnsi" w:eastAsiaTheme="minorEastAsia" w:hAnsiTheme="minorHAnsi" w:cstheme="minorBidi"/>
          <w:b w:val="0"/>
          <w:noProof/>
          <w:color w:val="auto"/>
          <w:sz w:val="22"/>
          <w:szCs w:val="22"/>
        </w:rPr>
      </w:pPr>
      <w:hyperlink w:anchor="_Toc20827597" w:history="1">
        <w:r w:rsidR="003C033F" w:rsidRPr="00403D7F">
          <w:rPr>
            <w:rStyle w:val="Hyperlink"/>
            <w:noProof/>
          </w:rPr>
          <w:t>3.14.</w:t>
        </w:r>
        <w:r w:rsidR="003C033F">
          <w:rPr>
            <w:rFonts w:asciiTheme="minorHAnsi" w:eastAsiaTheme="minorEastAsia" w:hAnsiTheme="minorHAnsi" w:cstheme="minorBidi"/>
            <w:b w:val="0"/>
            <w:noProof/>
            <w:color w:val="auto"/>
            <w:sz w:val="22"/>
            <w:szCs w:val="22"/>
          </w:rPr>
          <w:tab/>
        </w:r>
        <w:r w:rsidR="003C033F" w:rsidRPr="00403D7F">
          <w:rPr>
            <w:rStyle w:val="Hyperlink"/>
            <w:noProof/>
          </w:rPr>
          <w:t>Error Message on Other Facilities Visited</w:t>
        </w:r>
        <w:r w:rsidR="003C033F">
          <w:rPr>
            <w:noProof/>
            <w:webHidden/>
          </w:rPr>
          <w:tab/>
        </w:r>
        <w:r w:rsidR="003C033F">
          <w:rPr>
            <w:noProof/>
            <w:webHidden/>
          </w:rPr>
          <w:fldChar w:fldCharType="begin"/>
        </w:r>
        <w:r w:rsidR="003C033F">
          <w:rPr>
            <w:noProof/>
            <w:webHidden/>
          </w:rPr>
          <w:instrText xml:space="preserve"> PAGEREF _Toc20827597 \h </w:instrText>
        </w:r>
        <w:r w:rsidR="003C033F">
          <w:rPr>
            <w:noProof/>
            <w:webHidden/>
          </w:rPr>
        </w:r>
        <w:r w:rsidR="003C033F">
          <w:rPr>
            <w:noProof/>
            <w:webHidden/>
          </w:rPr>
          <w:fldChar w:fldCharType="separate"/>
        </w:r>
        <w:r w:rsidR="003C033F">
          <w:rPr>
            <w:noProof/>
            <w:webHidden/>
          </w:rPr>
          <w:t>204</w:t>
        </w:r>
        <w:r w:rsidR="003C033F">
          <w:rPr>
            <w:noProof/>
            <w:webHidden/>
          </w:rPr>
          <w:fldChar w:fldCharType="end"/>
        </w:r>
      </w:hyperlink>
    </w:p>
    <w:p w14:paraId="730990FB" w14:textId="1C0E5ADB" w:rsidR="003C033F" w:rsidRDefault="003546D2">
      <w:pPr>
        <w:pStyle w:val="TOC1"/>
        <w:rPr>
          <w:rFonts w:asciiTheme="minorHAnsi" w:eastAsiaTheme="minorEastAsia" w:hAnsiTheme="minorHAnsi" w:cstheme="minorBidi"/>
          <w:b w:val="0"/>
          <w:noProof/>
          <w:color w:val="auto"/>
          <w:sz w:val="22"/>
          <w:szCs w:val="22"/>
        </w:rPr>
      </w:pPr>
      <w:hyperlink w:anchor="_Toc20827598" w:history="1">
        <w:r w:rsidR="003C033F" w:rsidRPr="00403D7F">
          <w:rPr>
            <w:rStyle w:val="Hyperlink"/>
            <w:noProof/>
          </w:rPr>
          <w:t>4.</w:t>
        </w:r>
        <w:r w:rsidR="003C033F">
          <w:rPr>
            <w:rFonts w:asciiTheme="minorHAnsi" w:eastAsiaTheme="minorEastAsia" w:hAnsiTheme="minorHAnsi" w:cstheme="minorBidi"/>
            <w:b w:val="0"/>
            <w:noProof/>
            <w:color w:val="auto"/>
            <w:sz w:val="22"/>
            <w:szCs w:val="22"/>
          </w:rPr>
          <w:tab/>
        </w:r>
        <w:r w:rsidR="003C033F" w:rsidRPr="00403D7F">
          <w:rPr>
            <w:rStyle w:val="Hyperlink"/>
            <w:noProof/>
          </w:rPr>
          <w:t>CAPRI Equivalents for AMIE II Functions</w:t>
        </w:r>
        <w:r w:rsidR="003C033F">
          <w:rPr>
            <w:noProof/>
            <w:webHidden/>
          </w:rPr>
          <w:tab/>
        </w:r>
        <w:r w:rsidR="003C033F">
          <w:rPr>
            <w:noProof/>
            <w:webHidden/>
          </w:rPr>
          <w:fldChar w:fldCharType="begin"/>
        </w:r>
        <w:r w:rsidR="003C033F">
          <w:rPr>
            <w:noProof/>
            <w:webHidden/>
          </w:rPr>
          <w:instrText xml:space="preserve"> PAGEREF _Toc20827598 \h </w:instrText>
        </w:r>
        <w:r w:rsidR="003C033F">
          <w:rPr>
            <w:noProof/>
            <w:webHidden/>
          </w:rPr>
        </w:r>
        <w:r w:rsidR="003C033F">
          <w:rPr>
            <w:noProof/>
            <w:webHidden/>
          </w:rPr>
          <w:fldChar w:fldCharType="separate"/>
        </w:r>
        <w:r w:rsidR="003C033F">
          <w:rPr>
            <w:noProof/>
            <w:webHidden/>
          </w:rPr>
          <w:t>206</w:t>
        </w:r>
        <w:r w:rsidR="003C033F">
          <w:rPr>
            <w:noProof/>
            <w:webHidden/>
          </w:rPr>
          <w:fldChar w:fldCharType="end"/>
        </w:r>
      </w:hyperlink>
    </w:p>
    <w:p w14:paraId="510BF122" w14:textId="5B13A069" w:rsidR="003C033F" w:rsidRDefault="003546D2">
      <w:pPr>
        <w:pStyle w:val="TOC1"/>
        <w:rPr>
          <w:rFonts w:asciiTheme="minorHAnsi" w:eastAsiaTheme="minorEastAsia" w:hAnsiTheme="minorHAnsi" w:cstheme="minorBidi"/>
          <w:b w:val="0"/>
          <w:noProof/>
          <w:color w:val="auto"/>
          <w:sz w:val="22"/>
          <w:szCs w:val="22"/>
        </w:rPr>
      </w:pPr>
      <w:hyperlink w:anchor="_Toc20827599" w:history="1">
        <w:r w:rsidR="003C033F" w:rsidRPr="00403D7F">
          <w:rPr>
            <w:rStyle w:val="Hyperlink"/>
            <w:noProof/>
          </w:rPr>
          <w:t>5.</w:t>
        </w:r>
        <w:r w:rsidR="003C033F">
          <w:rPr>
            <w:rFonts w:asciiTheme="minorHAnsi" w:eastAsiaTheme="minorEastAsia" w:hAnsiTheme="minorHAnsi" w:cstheme="minorBidi"/>
            <w:b w:val="0"/>
            <w:noProof/>
            <w:color w:val="auto"/>
            <w:sz w:val="22"/>
            <w:szCs w:val="22"/>
          </w:rPr>
          <w:tab/>
        </w:r>
        <w:r w:rsidR="003C033F" w:rsidRPr="00403D7F">
          <w:rPr>
            <w:rStyle w:val="Hyperlink"/>
            <w:noProof/>
          </w:rPr>
          <w:t>CAPRI Locations for Medical Evidence</w:t>
        </w:r>
        <w:r w:rsidR="003C033F">
          <w:rPr>
            <w:noProof/>
            <w:webHidden/>
          </w:rPr>
          <w:tab/>
        </w:r>
        <w:r w:rsidR="003C033F">
          <w:rPr>
            <w:noProof/>
            <w:webHidden/>
          </w:rPr>
          <w:fldChar w:fldCharType="begin"/>
        </w:r>
        <w:r w:rsidR="003C033F">
          <w:rPr>
            <w:noProof/>
            <w:webHidden/>
          </w:rPr>
          <w:instrText xml:space="preserve"> PAGEREF _Toc20827599 \h </w:instrText>
        </w:r>
        <w:r w:rsidR="003C033F">
          <w:rPr>
            <w:noProof/>
            <w:webHidden/>
          </w:rPr>
        </w:r>
        <w:r w:rsidR="003C033F">
          <w:rPr>
            <w:noProof/>
            <w:webHidden/>
          </w:rPr>
          <w:fldChar w:fldCharType="separate"/>
        </w:r>
        <w:r w:rsidR="003C033F">
          <w:rPr>
            <w:noProof/>
            <w:webHidden/>
          </w:rPr>
          <w:t>208</w:t>
        </w:r>
        <w:r w:rsidR="003C033F">
          <w:rPr>
            <w:noProof/>
            <w:webHidden/>
          </w:rPr>
          <w:fldChar w:fldCharType="end"/>
        </w:r>
      </w:hyperlink>
    </w:p>
    <w:p w14:paraId="522E7A3F" w14:textId="6196B719" w:rsidR="003C033F" w:rsidRDefault="003546D2">
      <w:pPr>
        <w:pStyle w:val="TOC1"/>
        <w:rPr>
          <w:rFonts w:asciiTheme="minorHAnsi" w:eastAsiaTheme="minorEastAsia" w:hAnsiTheme="minorHAnsi" w:cstheme="minorBidi"/>
          <w:b w:val="0"/>
          <w:noProof/>
          <w:color w:val="auto"/>
          <w:sz w:val="22"/>
          <w:szCs w:val="22"/>
        </w:rPr>
      </w:pPr>
      <w:hyperlink w:anchor="_Toc20827600" w:history="1">
        <w:r w:rsidR="003C033F" w:rsidRPr="00403D7F">
          <w:rPr>
            <w:rStyle w:val="Hyperlink"/>
            <w:noProof/>
          </w:rPr>
          <w:t>6.</w:t>
        </w:r>
        <w:r w:rsidR="003C033F">
          <w:rPr>
            <w:rFonts w:asciiTheme="minorHAnsi" w:eastAsiaTheme="minorEastAsia" w:hAnsiTheme="minorHAnsi" w:cstheme="minorBidi"/>
            <w:b w:val="0"/>
            <w:noProof/>
            <w:color w:val="auto"/>
            <w:sz w:val="22"/>
            <w:szCs w:val="22"/>
          </w:rPr>
          <w:tab/>
        </w:r>
        <w:r w:rsidR="003C033F" w:rsidRPr="00403D7F">
          <w:rPr>
            <w:rStyle w:val="Hyperlink"/>
            <w:noProof/>
          </w:rPr>
          <w:t>Glossary</w:t>
        </w:r>
        <w:r w:rsidR="003C033F">
          <w:rPr>
            <w:noProof/>
            <w:webHidden/>
          </w:rPr>
          <w:tab/>
        </w:r>
        <w:r w:rsidR="003C033F">
          <w:rPr>
            <w:noProof/>
            <w:webHidden/>
          </w:rPr>
          <w:fldChar w:fldCharType="begin"/>
        </w:r>
        <w:r w:rsidR="003C033F">
          <w:rPr>
            <w:noProof/>
            <w:webHidden/>
          </w:rPr>
          <w:instrText xml:space="preserve"> PAGEREF _Toc20827600 \h </w:instrText>
        </w:r>
        <w:r w:rsidR="003C033F">
          <w:rPr>
            <w:noProof/>
            <w:webHidden/>
          </w:rPr>
        </w:r>
        <w:r w:rsidR="003C033F">
          <w:rPr>
            <w:noProof/>
            <w:webHidden/>
          </w:rPr>
          <w:fldChar w:fldCharType="separate"/>
        </w:r>
        <w:r w:rsidR="003C033F">
          <w:rPr>
            <w:noProof/>
            <w:webHidden/>
          </w:rPr>
          <w:t>214</w:t>
        </w:r>
        <w:r w:rsidR="003C033F">
          <w:rPr>
            <w:noProof/>
            <w:webHidden/>
          </w:rPr>
          <w:fldChar w:fldCharType="end"/>
        </w:r>
      </w:hyperlink>
    </w:p>
    <w:p w14:paraId="6C6603F1" w14:textId="093C9D15" w:rsidR="00223E83" w:rsidRDefault="00D43083" w:rsidP="005F7F65">
      <w:r>
        <w:fldChar w:fldCharType="end"/>
      </w:r>
    </w:p>
    <w:p w14:paraId="1F93B047" w14:textId="176785D0" w:rsidR="00D22D9F" w:rsidRPr="005F7F65" w:rsidRDefault="00D22D9F" w:rsidP="005F7F65">
      <w:pPr>
        <w:jc w:val="center"/>
        <w:rPr>
          <w:szCs w:val="28"/>
        </w:rPr>
      </w:pPr>
      <w:r w:rsidRPr="005F7F65">
        <w:rPr>
          <w:rFonts w:ascii="Arial" w:hAnsi="Arial" w:cs="Arial"/>
          <w:b/>
          <w:sz w:val="28"/>
          <w:szCs w:val="28"/>
        </w:rPr>
        <w:t>List of Figures</w:t>
      </w:r>
    </w:p>
    <w:p w14:paraId="2160C311" w14:textId="71D6D5DC" w:rsidR="003C033F" w:rsidRDefault="00D22D9F">
      <w:pPr>
        <w:pStyle w:val="TableofFigures"/>
        <w:tabs>
          <w:tab w:val="right" w:leader="dot" w:pos="9620"/>
        </w:tabs>
        <w:rPr>
          <w:rFonts w:asciiTheme="minorHAnsi" w:eastAsiaTheme="minorEastAsia" w:hAnsiTheme="minorHAnsi" w:cstheme="minorBidi"/>
          <w:b w:val="0"/>
          <w:noProof/>
          <w:color w:val="auto"/>
          <w:sz w:val="22"/>
          <w:szCs w:val="22"/>
        </w:rPr>
      </w:pPr>
      <w:r w:rsidRPr="00C403E1">
        <w:rPr>
          <w:rFonts w:cs="Arial"/>
          <w:b w:val="0"/>
          <w:sz w:val="22"/>
          <w:szCs w:val="22"/>
        </w:rPr>
        <w:fldChar w:fldCharType="begin"/>
      </w:r>
      <w:r w:rsidRPr="00C403E1">
        <w:rPr>
          <w:rFonts w:cs="Arial"/>
          <w:b w:val="0"/>
          <w:sz w:val="22"/>
          <w:szCs w:val="22"/>
        </w:rPr>
        <w:instrText xml:space="preserve"> TOC \h \z \c "Figure" </w:instrText>
      </w:r>
      <w:r w:rsidRPr="00C403E1">
        <w:rPr>
          <w:rFonts w:cs="Arial"/>
          <w:b w:val="0"/>
          <w:sz w:val="22"/>
          <w:szCs w:val="22"/>
        </w:rPr>
        <w:fldChar w:fldCharType="separate"/>
      </w:r>
      <w:hyperlink w:anchor="_Toc20827200" w:history="1">
        <w:r w:rsidR="003C033F" w:rsidRPr="00C837BD">
          <w:rPr>
            <w:rStyle w:val="Hyperlink"/>
            <w:noProof/>
          </w:rPr>
          <w:t>Figure 1</w:t>
        </w:r>
        <w:r w:rsidR="003C033F" w:rsidRPr="00C837BD">
          <w:rPr>
            <w:rStyle w:val="Hyperlink"/>
            <w:noProof/>
          </w:rPr>
          <w:noBreakHyphen/>
          <w:t>1. CAPRI Desktop Shortcut Properties.</w:t>
        </w:r>
        <w:r w:rsidR="003C033F">
          <w:rPr>
            <w:noProof/>
            <w:webHidden/>
          </w:rPr>
          <w:tab/>
        </w:r>
        <w:r w:rsidR="003C033F">
          <w:rPr>
            <w:noProof/>
            <w:webHidden/>
          </w:rPr>
          <w:fldChar w:fldCharType="begin"/>
        </w:r>
        <w:r w:rsidR="003C033F">
          <w:rPr>
            <w:noProof/>
            <w:webHidden/>
          </w:rPr>
          <w:instrText xml:space="preserve"> PAGEREF _Toc20827200 \h </w:instrText>
        </w:r>
        <w:r w:rsidR="003C033F">
          <w:rPr>
            <w:noProof/>
            <w:webHidden/>
          </w:rPr>
        </w:r>
        <w:r w:rsidR="003C033F">
          <w:rPr>
            <w:noProof/>
            <w:webHidden/>
          </w:rPr>
          <w:fldChar w:fldCharType="separate"/>
        </w:r>
        <w:r w:rsidR="003C033F">
          <w:rPr>
            <w:noProof/>
            <w:webHidden/>
          </w:rPr>
          <w:t>4</w:t>
        </w:r>
        <w:r w:rsidR="003C033F">
          <w:rPr>
            <w:noProof/>
            <w:webHidden/>
          </w:rPr>
          <w:fldChar w:fldCharType="end"/>
        </w:r>
      </w:hyperlink>
    </w:p>
    <w:p w14:paraId="182838D2" w14:textId="6D9BA67E"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01" w:history="1">
        <w:r w:rsidR="003C033F" w:rsidRPr="00C837BD">
          <w:rPr>
            <w:rStyle w:val="Hyperlink"/>
            <w:noProof/>
          </w:rPr>
          <w:t>Figure 1</w:t>
        </w:r>
        <w:r w:rsidR="003C033F" w:rsidRPr="00C837BD">
          <w:rPr>
            <w:rStyle w:val="Hyperlink"/>
            <w:noProof/>
          </w:rPr>
          <w:noBreakHyphen/>
          <w:t>2. Network Connect Dropdown Selection.</w:t>
        </w:r>
        <w:r w:rsidR="003C033F">
          <w:rPr>
            <w:noProof/>
            <w:webHidden/>
          </w:rPr>
          <w:tab/>
        </w:r>
        <w:r w:rsidR="003C033F">
          <w:rPr>
            <w:noProof/>
            <w:webHidden/>
          </w:rPr>
          <w:fldChar w:fldCharType="begin"/>
        </w:r>
        <w:r w:rsidR="003C033F">
          <w:rPr>
            <w:noProof/>
            <w:webHidden/>
          </w:rPr>
          <w:instrText xml:space="preserve"> PAGEREF _Toc20827201 \h </w:instrText>
        </w:r>
        <w:r w:rsidR="003C033F">
          <w:rPr>
            <w:noProof/>
            <w:webHidden/>
          </w:rPr>
        </w:r>
        <w:r w:rsidR="003C033F">
          <w:rPr>
            <w:noProof/>
            <w:webHidden/>
          </w:rPr>
          <w:fldChar w:fldCharType="separate"/>
        </w:r>
        <w:r w:rsidR="003C033F">
          <w:rPr>
            <w:noProof/>
            <w:webHidden/>
          </w:rPr>
          <w:t>5</w:t>
        </w:r>
        <w:r w:rsidR="003C033F">
          <w:rPr>
            <w:noProof/>
            <w:webHidden/>
          </w:rPr>
          <w:fldChar w:fldCharType="end"/>
        </w:r>
      </w:hyperlink>
    </w:p>
    <w:p w14:paraId="5A189B5E" w14:textId="41AA9F69"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02" w:history="1">
        <w:r w:rsidR="003C033F" w:rsidRPr="00C837BD">
          <w:rPr>
            <w:rStyle w:val="Hyperlink"/>
            <w:noProof/>
          </w:rPr>
          <w:t>Figure 1</w:t>
        </w:r>
        <w:r w:rsidR="003C033F" w:rsidRPr="00C837BD">
          <w:rPr>
            <w:rStyle w:val="Hyperlink"/>
            <w:noProof/>
          </w:rPr>
          <w:noBreakHyphen/>
          <w:t>3. Network Connect Selection.</w:t>
        </w:r>
        <w:r w:rsidR="003C033F">
          <w:rPr>
            <w:noProof/>
            <w:webHidden/>
          </w:rPr>
          <w:tab/>
        </w:r>
        <w:r w:rsidR="003C033F">
          <w:rPr>
            <w:noProof/>
            <w:webHidden/>
          </w:rPr>
          <w:fldChar w:fldCharType="begin"/>
        </w:r>
        <w:r w:rsidR="003C033F">
          <w:rPr>
            <w:noProof/>
            <w:webHidden/>
          </w:rPr>
          <w:instrText xml:space="preserve"> PAGEREF _Toc20827202 \h </w:instrText>
        </w:r>
        <w:r w:rsidR="003C033F">
          <w:rPr>
            <w:noProof/>
            <w:webHidden/>
          </w:rPr>
        </w:r>
        <w:r w:rsidR="003C033F">
          <w:rPr>
            <w:noProof/>
            <w:webHidden/>
          </w:rPr>
          <w:fldChar w:fldCharType="separate"/>
        </w:r>
        <w:r w:rsidR="003C033F">
          <w:rPr>
            <w:noProof/>
            <w:webHidden/>
          </w:rPr>
          <w:t>5</w:t>
        </w:r>
        <w:r w:rsidR="003C033F">
          <w:rPr>
            <w:noProof/>
            <w:webHidden/>
          </w:rPr>
          <w:fldChar w:fldCharType="end"/>
        </w:r>
      </w:hyperlink>
    </w:p>
    <w:p w14:paraId="7D0D3F22" w14:textId="25B5BD65"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03" w:history="1">
        <w:r w:rsidR="003C033F" w:rsidRPr="00C837BD">
          <w:rPr>
            <w:rStyle w:val="Hyperlink"/>
            <w:noProof/>
          </w:rPr>
          <w:t>Figure 1</w:t>
        </w:r>
        <w:r w:rsidR="003C033F" w:rsidRPr="00C837BD">
          <w:rPr>
            <w:rStyle w:val="Hyperlink"/>
            <w:noProof/>
          </w:rPr>
          <w:noBreakHyphen/>
          <w:t>4. VistA Sign-on Dialog Window.</w:t>
        </w:r>
        <w:r w:rsidR="003C033F">
          <w:rPr>
            <w:noProof/>
            <w:webHidden/>
          </w:rPr>
          <w:tab/>
        </w:r>
        <w:r w:rsidR="003C033F">
          <w:rPr>
            <w:noProof/>
            <w:webHidden/>
          </w:rPr>
          <w:fldChar w:fldCharType="begin"/>
        </w:r>
        <w:r w:rsidR="003C033F">
          <w:rPr>
            <w:noProof/>
            <w:webHidden/>
          </w:rPr>
          <w:instrText xml:space="preserve"> PAGEREF _Toc20827203 \h </w:instrText>
        </w:r>
        <w:r w:rsidR="003C033F">
          <w:rPr>
            <w:noProof/>
            <w:webHidden/>
          </w:rPr>
        </w:r>
        <w:r w:rsidR="003C033F">
          <w:rPr>
            <w:noProof/>
            <w:webHidden/>
          </w:rPr>
          <w:fldChar w:fldCharType="separate"/>
        </w:r>
        <w:r w:rsidR="003C033F">
          <w:rPr>
            <w:noProof/>
            <w:webHidden/>
          </w:rPr>
          <w:t>5</w:t>
        </w:r>
        <w:r w:rsidR="003C033F">
          <w:rPr>
            <w:noProof/>
            <w:webHidden/>
          </w:rPr>
          <w:fldChar w:fldCharType="end"/>
        </w:r>
      </w:hyperlink>
    </w:p>
    <w:p w14:paraId="003C0154" w14:textId="517D9BA8"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04" w:history="1">
        <w:r w:rsidR="003C033F" w:rsidRPr="00C837BD">
          <w:rPr>
            <w:rStyle w:val="Hyperlink"/>
            <w:noProof/>
          </w:rPr>
          <w:t>Figure 1</w:t>
        </w:r>
        <w:r w:rsidR="003C033F" w:rsidRPr="00C837BD">
          <w:rPr>
            <w:rStyle w:val="Hyperlink"/>
            <w:noProof/>
          </w:rPr>
          <w:noBreakHyphen/>
          <w:t>5. VistA Sign-on Dialog Window.</w:t>
        </w:r>
        <w:r w:rsidR="003C033F">
          <w:rPr>
            <w:noProof/>
            <w:webHidden/>
          </w:rPr>
          <w:tab/>
        </w:r>
        <w:r w:rsidR="003C033F">
          <w:rPr>
            <w:noProof/>
            <w:webHidden/>
          </w:rPr>
          <w:fldChar w:fldCharType="begin"/>
        </w:r>
        <w:r w:rsidR="003C033F">
          <w:rPr>
            <w:noProof/>
            <w:webHidden/>
          </w:rPr>
          <w:instrText xml:space="preserve"> PAGEREF _Toc20827204 \h </w:instrText>
        </w:r>
        <w:r w:rsidR="003C033F">
          <w:rPr>
            <w:noProof/>
            <w:webHidden/>
          </w:rPr>
        </w:r>
        <w:r w:rsidR="003C033F">
          <w:rPr>
            <w:noProof/>
            <w:webHidden/>
          </w:rPr>
          <w:fldChar w:fldCharType="separate"/>
        </w:r>
        <w:r w:rsidR="003C033F">
          <w:rPr>
            <w:noProof/>
            <w:webHidden/>
          </w:rPr>
          <w:t>6</w:t>
        </w:r>
        <w:r w:rsidR="003C033F">
          <w:rPr>
            <w:noProof/>
            <w:webHidden/>
          </w:rPr>
          <w:fldChar w:fldCharType="end"/>
        </w:r>
      </w:hyperlink>
    </w:p>
    <w:p w14:paraId="190B9E4D" w14:textId="6A772386"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05" w:history="1">
        <w:r w:rsidR="003C033F" w:rsidRPr="00C837BD">
          <w:rPr>
            <w:rStyle w:val="Hyperlink"/>
            <w:noProof/>
          </w:rPr>
          <w:t>Figure 1</w:t>
        </w:r>
        <w:r w:rsidR="003C033F" w:rsidRPr="00C837BD">
          <w:rPr>
            <w:rStyle w:val="Hyperlink"/>
            <w:noProof/>
          </w:rPr>
          <w:noBreakHyphen/>
          <w:t>6. Change Verify Code Option.</w:t>
        </w:r>
        <w:r w:rsidR="003C033F">
          <w:rPr>
            <w:noProof/>
            <w:webHidden/>
          </w:rPr>
          <w:tab/>
        </w:r>
        <w:r w:rsidR="003C033F">
          <w:rPr>
            <w:noProof/>
            <w:webHidden/>
          </w:rPr>
          <w:fldChar w:fldCharType="begin"/>
        </w:r>
        <w:r w:rsidR="003C033F">
          <w:rPr>
            <w:noProof/>
            <w:webHidden/>
          </w:rPr>
          <w:instrText xml:space="preserve"> PAGEREF _Toc20827205 \h </w:instrText>
        </w:r>
        <w:r w:rsidR="003C033F">
          <w:rPr>
            <w:noProof/>
            <w:webHidden/>
          </w:rPr>
        </w:r>
        <w:r w:rsidR="003C033F">
          <w:rPr>
            <w:noProof/>
            <w:webHidden/>
          </w:rPr>
          <w:fldChar w:fldCharType="separate"/>
        </w:r>
        <w:r w:rsidR="003C033F">
          <w:rPr>
            <w:noProof/>
            <w:webHidden/>
          </w:rPr>
          <w:t>7</w:t>
        </w:r>
        <w:r w:rsidR="003C033F">
          <w:rPr>
            <w:noProof/>
            <w:webHidden/>
          </w:rPr>
          <w:fldChar w:fldCharType="end"/>
        </w:r>
      </w:hyperlink>
    </w:p>
    <w:p w14:paraId="6DC4BEF2" w14:textId="25BC1E31"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06" w:history="1">
        <w:r w:rsidR="003C033F" w:rsidRPr="00C837BD">
          <w:rPr>
            <w:rStyle w:val="Hyperlink"/>
            <w:noProof/>
          </w:rPr>
          <w:t>Figure 1</w:t>
        </w:r>
        <w:r w:rsidR="003C033F" w:rsidRPr="00C837BD">
          <w:rPr>
            <w:rStyle w:val="Hyperlink"/>
            <w:noProof/>
          </w:rPr>
          <w:noBreakHyphen/>
          <w:t>7. Enter New Verify Code.</w:t>
        </w:r>
        <w:r w:rsidR="003C033F">
          <w:rPr>
            <w:noProof/>
            <w:webHidden/>
          </w:rPr>
          <w:tab/>
        </w:r>
        <w:r w:rsidR="003C033F">
          <w:rPr>
            <w:noProof/>
            <w:webHidden/>
          </w:rPr>
          <w:fldChar w:fldCharType="begin"/>
        </w:r>
        <w:r w:rsidR="003C033F">
          <w:rPr>
            <w:noProof/>
            <w:webHidden/>
          </w:rPr>
          <w:instrText xml:space="preserve"> PAGEREF _Toc20827206 \h </w:instrText>
        </w:r>
        <w:r w:rsidR="003C033F">
          <w:rPr>
            <w:noProof/>
            <w:webHidden/>
          </w:rPr>
        </w:r>
        <w:r w:rsidR="003C033F">
          <w:rPr>
            <w:noProof/>
            <w:webHidden/>
          </w:rPr>
          <w:fldChar w:fldCharType="separate"/>
        </w:r>
        <w:r w:rsidR="003C033F">
          <w:rPr>
            <w:noProof/>
            <w:webHidden/>
          </w:rPr>
          <w:t>7</w:t>
        </w:r>
        <w:r w:rsidR="003C033F">
          <w:rPr>
            <w:noProof/>
            <w:webHidden/>
          </w:rPr>
          <w:fldChar w:fldCharType="end"/>
        </w:r>
      </w:hyperlink>
    </w:p>
    <w:p w14:paraId="2FDE435B" w14:textId="3FE675F3"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07" w:history="1">
        <w:r w:rsidR="003C033F" w:rsidRPr="00C837BD">
          <w:rPr>
            <w:rStyle w:val="Hyperlink"/>
            <w:noProof/>
          </w:rPr>
          <w:t>Figure 1</w:t>
        </w:r>
        <w:r w:rsidR="003C033F" w:rsidRPr="00C837BD">
          <w:rPr>
            <w:rStyle w:val="Hyperlink"/>
            <w:noProof/>
          </w:rPr>
          <w:noBreakHyphen/>
          <w:t>8. Remote User Authorized Connection List.</w:t>
        </w:r>
        <w:r w:rsidR="003C033F">
          <w:rPr>
            <w:noProof/>
            <w:webHidden/>
          </w:rPr>
          <w:tab/>
        </w:r>
        <w:r w:rsidR="003C033F">
          <w:rPr>
            <w:noProof/>
            <w:webHidden/>
          </w:rPr>
          <w:fldChar w:fldCharType="begin"/>
        </w:r>
        <w:r w:rsidR="003C033F">
          <w:rPr>
            <w:noProof/>
            <w:webHidden/>
          </w:rPr>
          <w:instrText xml:space="preserve"> PAGEREF _Toc20827207 \h </w:instrText>
        </w:r>
        <w:r w:rsidR="003C033F">
          <w:rPr>
            <w:noProof/>
            <w:webHidden/>
          </w:rPr>
        </w:r>
        <w:r w:rsidR="003C033F">
          <w:rPr>
            <w:noProof/>
            <w:webHidden/>
          </w:rPr>
          <w:fldChar w:fldCharType="separate"/>
        </w:r>
        <w:r w:rsidR="003C033F">
          <w:rPr>
            <w:noProof/>
            <w:webHidden/>
          </w:rPr>
          <w:t>8</w:t>
        </w:r>
        <w:r w:rsidR="003C033F">
          <w:rPr>
            <w:noProof/>
            <w:webHidden/>
          </w:rPr>
          <w:fldChar w:fldCharType="end"/>
        </w:r>
      </w:hyperlink>
    </w:p>
    <w:p w14:paraId="7CCAC642" w14:textId="25006A5D"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08" w:history="1">
        <w:r w:rsidR="003C033F" w:rsidRPr="00C837BD">
          <w:rPr>
            <w:rStyle w:val="Hyperlink"/>
            <w:noProof/>
          </w:rPr>
          <w:t>Figure 1</w:t>
        </w:r>
        <w:r w:rsidR="003C033F" w:rsidRPr="00C837BD">
          <w:rPr>
            <w:rStyle w:val="Hyperlink"/>
            <w:noProof/>
          </w:rPr>
          <w:noBreakHyphen/>
          <w:t>9. Patient Selector Screen.</w:t>
        </w:r>
        <w:r w:rsidR="003C033F">
          <w:rPr>
            <w:noProof/>
            <w:webHidden/>
          </w:rPr>
          <w:tab/>
        </w:r>
        <w:r w:rsidR="003C033F">
          <w:rPr>
            <w:noProof/>
            <w:webHidden/>
          </w:rPr>
          <w:fldChar w:fldCharType="begin"/>
        </w:r>
        <w:r w:rsidR="003C033F">
          <w:rPr>
            <w:noProof/>
            <w:webHidden/>
          </w:rPr>
          <w:instrText xml:space="preserve"> PAGEREF _Toc20827208 \h </w:instrText>
        </w:r>
        <w:r w:rsidR="003C033F">
          <w:rPr>
            <w:noProof/>
            <w:webHidden/>
          </w:rPr>
        </w:r>
        <w:r w:rsidR="003C033F">
          <w:rPr>
            <w:noProof/>
            <w:webHidden/>
          </w:rPr>
          <w:fldChar w:fldCharType="separate"/>
        </w:r>
        <w:r w:rsidR="003C033F">
          <w:rPr>
            <w:noProof/>
            <w:webHidden/>
          </w:rPr>
          <w:t>9</w:t>
        </w:r>
        <w:r w:rsidR="003C033F">
          <w:rPr>
            <w:noProof/>
            <w:webHidden/>
          </w:rPr>
          <w:fldChar w:fldCharType="end"/>
        </w:r>
      </w:hyperlink>
    </w:p>
    <w:p w14:paraId="0A24C7C4" w14:textId="07E37B20"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09" w:history="1">
        <w:r w:rsidR="003C033F" w:rsidRPr="00C837BD">
          <w:rPr>
            <w:rStyle w:val="Hyperlink"/>
            <w:noProof/>
          </w:rPr>
          <w:t>Figure 1</w:t>
        </w:r>
        <w:r w:rsidR="003C033F" w:rsidRPr="00C837BD">
          <w:rPr>
            <w:rStyle w:val="Hyperlink"/>
            <w:noProof/>
          </w:rPr>
          <w:noBreakHyphen/>
          <w:t>10. CAPRI User Alerts.</w:t>
        </w:r>
        <w:r w:rsidR="003C033F">
          <w:rPr>
            <w:noProof/>
            <w:webHidden/>
          </w:rPr>
          <w:tab/>
        </w:r>
        <w:r w:rsidR="003C033F">
          <w:rPr>
            <w:noProof/>
            <w:webHidden/>
          </w:rPr>
          <w:fldChar w:fldCharType="begin"/>
        </w:r>
        <w:r w:rsidR="003C033F">
          <w:rPr>
            <w:noProof/>
            <w:webHidden/>
          </w:rPr>
          <w:instrText xml:space="preserve"> PAGEREF _Toc20827209 \h </w:instrText>
        </w:r>
        <w:r w:rsidR="003C033F">
          <w:rPr>
            <w:noProof/>
            <w:webHidden/>
          </w:rPr>
        </w:r>
        <w:r w:rsidR="003C033F">
          <w:rPr>
            <w:noProof/>
            <w:webHidden/>
          </w:rPr>
          <w:fldChar w:fldCharType="separate"/>
        </w:r>
        <w:r w:rsidR="003C033F">
          <w:rPr>
            <w:noProof/>
            <w:webHidden/>
          </w:rPr>
          <w:t>10</w:t>
        </w:r>
        <w:r w:rsidR="003C033F">
          <w:rPr>
            <w:noProof/>
            <w:webHidden/>
          </w:rPr>
          <w:fldChar w:fldCharType="end"/>
        </w:r>
      </w:hyperlink>
    </w:p>
    <w:p w14:paraId="4010725C" w14:textId="5949F690"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10" w:history="1">
        <w:r w:rsidR="003C033F" w:rsidRPr="00C837BD">
          <w:rPr>
            <w:rStyle w:val="Hyperlink"/>
            <w:noProof/>
          </w:rPr>
          <w:t>Figure 1</w:t>
        </w:r>
        <w:r w:rsidR="003C033F" w:rsidRPr="00C837BD">
          <w:rPr>
            <w:rStyle w:val="Hyperlink"/>
            <w:noProof/>
          </w:rPr>
          <w:noBreakHyphen/>
          <w:t>11. CAPRI Unresolved Alerts Screen.</w:t>
        </w:r>
        <w:r w:rsidR="003C033F">
          <w:rPr>
            <w:noProof/>
            <w:webHidden/>
          </w:rPr>
          <w:tab/>
        </w:r>
        <w:r w:rsidR="003C033F">
          <w:rPr>
            <w:noProof/>
            <w:webHidden/>
          </w:rPr>
          <w:fldChar w:fldCharType="begin"/>
        </w:r>
        <w:r w:rsidR="003C033F">
          <w:rPr>
            <w:noProof/>
            <w:webHidden/>
          </w:rPr>
          <w:instrText xml:space="preserve"> PAGEREF _Toc20827210 \h </w:instrText>
        </w:r>
        <w:r w:rsidR="003C033F">
          <w:rPr>
            <w:noProof/>
            <w:webHidden/>
          </w:rPr>
        </w:r>
        <w:r w:rsidR="003C033F">
          <w:rPr>
            <w:noProof/>
            <w:webHidden/>
          </w:rPr>
          <w:fldChar w:fldCharType="separate"/>
        </w:r>
        <w:r w:rsidR="003C033F">
          <w:rPr>
            <w:noProof/>
            <w:webHidden/>
          </w:rPr>
          <w:t>11</w:t>
        </w:r>
        <w:r w:rsidR="003C033F">
          <w:rPr>
            <w:noProof/>
            <w:webHidden/>
          </w:rPr>
          <w:fldChar w:fldCharType="end"/>
        </w:r>
      </w:hyperlink>
    </w:p>
    <w:p w14:paraId="52000A30" w14:textId="55444A51"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11" w:history="1">
        <w:r w:rsidR="003C033F" w:rsidRPr="00C837BD">
          <w:rPr>
            <w:rStyle w:val="Hyperlink"/>
            <w:noProof/>
          </w:rPr>
          <w:t>Figure 1</w:t>
        </w:r>
        <w:r w:rsidR="003C033F" w:rsidRPr="00C837BD">
          <w:rPr>
            <w:rStyle w:val="Hyperlink"/>
            <w:noProof/>
          </w:rPr>
          <w:noBreakHyphen/>
          <w:t>12. Pending Under Review Alert.</w:t>
        </w:r>
        <w:r w:rsidR="003C033F">
          <w:rPr>
            <w:noProof/>
            <w:webHidden/>
          </w:rPr>
          <w:tab/>
        </w:r>
        <w:r w:rsidR="003C033F">
          <w:rPr>
            <w:noProof/>
            <w:webHidden/>
          </w:rPr>
          <w:fldChar w:fldCharType="begin"/>
        </w:r>
        <w:r w:rsidR="003C033F">
          <w:rPr>
            <w:noProof/>
            <w:webHidden/>
          </w:rPr>
          <w:instrText xml:space="preserve"> PAGEREF _Toc20827211 \h </w:instrText>
        </w:r>
        <w:r w:rsidR="003C033F">
          <w:rPr>
            <w:noProof/>
            <w:webHidden/>
          </w:rPr>
        </w:r>
        <w:r w:rsidR="003C033F">
          <w:rPr>
            <w:noProof/>
            <w:webHidden/>
          </w:rPr>
          <w:fldChar w:fldCharType="separate"/>
        </w:r>
        <w:r w:rsidR="003C033F">
          <w:rPr>
            <w:noProof/>
            <w:webHidden/>
          </w:rPr>
          <w:t>12</w:t>
        </w:r>
        <w:r w:rsidR="003C033F">
          <w:rPr>
            <w:noProof/>
            <w:webHidden/>
          </w:rPr>
          <w:fldChar w:fldCharType="end"/>
        </w:r>
      </w:hyperlink>
    </w:p>
    <w:p w14:paraId="6693BA50" w14:textId="381278E0"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12" w:history="1">
        <w:r w:rsidR="003C033F" w:rsidRPr="00C837BD">
          <w:rPr>
            <w:rStyle w:val="Hyperlink"/>
            <w:noProof/>
          </w:rPr>
          <w:t>Figure 1</w:t>
        </w:r>
        <w:r w:rsidR="003C033F" w:rsidRPr="00C837BD">
          <w:rPr>
            <w:rStyle w:val="Hyperlink"/>
            <w:noProof/>
          </w:rPr>
          <w:noBreakHyphen/>
          <w:t>13. CAPRI Contract Referral (CCR) Screen.</w:t>
        </w:r>
        <w:r w:rsidR="003C033F">
          <w:rPr>
            <w:noProof/>
            <w:webHidden/>
          </w:rPr>
          <w:tab/>
        </w:r>
        <w:r w:rsidR="003C033F">
          <w:rPr>
            <w:noProof/>
            <w:webHidden/>
          </w:rPr>
          <w:fldChar w:fldCharType="begin"/>
        </w:r>
        <w:r w:rsidR="003C033F">
          <w:rPr>
            <w:noProof/>
            <w:webHidden/>
          </w:rPr>
          <w:instrText xml:space="preserve"> PAGEREF _Toc20827212 \h </w:instrText>
        </w:r>
        <w:r w:rsidR="003C033F">
          <w:rPr>
            <w:noProof/>
            <w:webHidden/>
          </w:rPr>
        </w:r>
        <w:r w:rsidR="003C033F">
          <w:rPr>
            <w:noProof/>
            <w:webHidden/>
          </w:rPr>
          <w:fldChar w:fldCharType="separate"/>
        </w:r>
        <w:r w:rsidR="003C033F">
          <w:rPr>
            <w:noProof/>
            <w:webHidden/>
          </w:rPr>
          <w:t>12</w:t>
        </w:r>
        <w:r w:rsidR="003C033F">
          <w:rPr>
            <w:noProof/>
            <w:webHidden/>
          </w:rPr>
          <w:fldChar w:fldCharType="end"/>
        </w:r>
      </w:hyperlink>
    </w:p>
    <w:p w14:paraId="4C5F77F6" w14:textId="1A644CEC"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13" w:history="1">
        <w:r w:rsidR="003C033F" w:rsidRPr="00C837BD">
          <w:rPr>
            <w:rStyle w:val="Hyperlink"/>
            <w:noProof/>
          </w:rPr>
          <w:t>Figure 1</w:t>
        </w:r>
        <w:r w:rsidR="003C033F" w:rsidRPr="00C837BD">
          <w:rPr>
            <w:rStyle w:val="Hyperlink"/>
            <w:noProof/>
          </w:rPr>
          <w:noBreakHyphen/>
          <w:t>14. CAPRI Help Tool.</w:t>
        </w:r>
        <w:r w:rsidR="003C033F">
          <w:rPr>
            <w:noProof/>
            <w:webHidden/>
          </w:rPr>
          <w:tab/>
        </w:r>
        <w:r w:rsidR="003C033F">
          <w:rPr>
            <w:noProof/>
            <w:webHidden/>
          </w:rPr>
          <w:fldChar w:fldCharType="begin"/>
        </w:r>
        <w:r w:rsidR="003C033F">
          <w:rPr>
            <w:noProof/>
            <w:webHidden/>
          </w:rPr>
          <w:instrText xml:space="preserve"> PAGEREF _Toc20827213 \h </w:instrText>
        </w:r>
        <w:r w:rsidR="003C033F">
          <w:rPr>
            <w:noProof/>
            <w:webHidden/>
          </w:rPr>
        </w:r>
        <w:r w:rsidR="003C033F">
          <w:rPr>
            <w:noProof/>
            <w:webHidden/>
          </w:rPr>
          <w:fldChar w:fldCharType="separate"/>
        </w:r>
        <w:r w:rsidR="003C033F">
          <w:rPr>
            <w:noProof/>
            <w:webHidden/>
          </w:rPr>
          <w:t>13</w:t>
        </w:r>
        <w:r w:rsidR="003C033F">
          <w:rPr>
            <w:noProof/>
            <w:webHidden/>
          </w:rPr>
          <w:fldChar w:fldCharType="end"/>
        </w:r>
      </w:hyperlink>
    </w:p>
    <w:p w14:paraId="0589FD99" w14:textId="122465B9"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14" w:history="1">
        <w:r w:rsidR="003C033F" w:rsidRPr="00C837BD">
          <w:rPr>
            <w:rStyle w:val="Hyperlink"/>
            <w:noProof/>
          </w:rPr>
          <w:t>Figure 1</w:t>
        </w:r>
        <w:r w:rsidR="003C033F" w:rsidRPr="00C837BD">
          <w:rPr>
            <w:rStyle w:val="Hyperlink"/>
            <w:noProof/>
          </w:rPr>
          <w:noBreakHyphen/>
          <w:t>15. Navigating CAPRI Help Menu.</w:t>
        </w:r>
        <w:r w:rsidR="003C033F">
          <w:rPr>
            <w:noProof/>
            <w:webHidden/>
          </w:rPr>
          <w:tab/>
        </w:r>
        <w:r w:rsidR="003C033F">
          <w:rPr>
            <w:noProof/>
            <w:webHidden/>
          </w:rPr>
          <w:fldChar w:fldCharType="begin"/>
        </w:r>
        <w:r w:rsidR="003C033F">
          <w:rPr>
            <w:noProof/>
            <w:webHidden/>
          </w:rPr>
          <w:instrText xml:space="preserve"> PAGEREF _Toc20827214 \h </w:instrText>
        </w:r>
        <w:r w:rsidR="003C033F">
          <w:rPr>
            <w:noProof/>
            <w:webHidden/>
          </w:rPr>
        </w:r>
        <w:r w:rsidR="003C033F">
          <w:rPr>
            <w:noProof/>
            <w:webHidden/>
          </w:rPr>
          <w:fldChar w:fldCharType="separate"/>
        </w:r>
        <w:r w:rsidR="003C033F">
          <w:rPr>
            <w:noProof/>
            <w:webHidden/>
          </w:rPr>
          <w:t>14</w:t>
        </w:r>
        <w:r w:rsidR="003C033F">
          <w:rPr>
            <w:noProof/>
            <w:webHidden/>
          </w:rPr>
          <w:fldChar w:fldCharType="end"/>
        </w:r>
      </w:hyperlink>
    </w:p>
    <w:p w14:paraId="19D29945" w14:textId="12316A40"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15" w:history="1">
        <w:r w:rsidR="003C033F" w:rsidRPr="00C837BD">
          <w:rPr>
            <w:rStyle w:val="Hyperlink"/>
            <w:noProof/>
          </w:rPr>
          <w:t>Figure 2</w:t>
        </w:r>
        <w:r w:rsidR="003C033F" w:rsidRPr="00C837BD">
          <w:rPr>
            <w:rStyle w:val="Hyperlink"/>
            <w:noProof/>
          </w:rPr>
          <w:noBreakHyphen/>
          <w:t>1. Selecting Patient from the Patient Selector Screen.</w:t>
        </w:r>
        <w:r w:rsidR="003C033F">
          <w:rPr>
            <w:noProof/>
            <w:webHidden/>
          </w:rPr>
          <w:tab/>
        </w:r>
        <w:r w:rsidR="003C033F">
          <w:rPr>
            <w:noProof/>
            <w:webHidden/>
          </w:rPr>
          <w:fldChar w:fldCharType="begin"/>
        </w:r>
        <w:r w:rsidR="003C033F">
          <w:rPr>
            <w:noProof/>
            <w:webHidden/>
          </w:rPr>
          <w:instrText xml:space="preserve"> PAGEREF _Toc20827215 \h </w:instrText>
        </w:r>
        <w:r w:rsidR="003C033F">
          <w:rPr>
            <w:noProof/>
            <w:webHidden/>
          </w:rPr>
        </w:r>
        <w:r w:rsidR="003C033F">
          <w:rPr>
            <w:noProof/>
            <w:webHidden/>
          </w:rPr>
          <w:fldChar w:fldCharType="separate"/>
        </w:r>
        <w:r w:rsidR="003C033F">
          <w:rPr>
            <w:noProof/>
            <w:webHidden/>
          </w:rPr>
          <w:t>16</w:t>
        </w:r>
        <w:r w:rsidR="003C033F">
          <w:rPr>
            <w:noProof/>
            <w:webHidden/>
          </w:rPr>
          <w:fldChar w:fldCharType="end"/>
        </w:r>
      </w:hyperlink>
    </w:p>
    <w:p w14:paraId="3F4EB8DE" w14:textId="398468C9"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16" w:history="1">
        <w:r w:rsidR="003C033F" w:rsidRPr="00C837BD">
          <w:rPr>
            <w:rStyle w:val="Hyperlink"/>
            <w:noProof/>
          </w:rPr>
          <w:t>Figure 2</w:t>
        </w:r>
        <w:r w:rsidR="003C033F" w:rsidRPr="00C837BD">
          <w:rPr>
            <w:rStyle w:val="Hyperlink"/>
            <w:noProof/>
          </w:rPr>
          <w:noBreakHyphen/>
          <w:t>2. CAPRI Patient Record View.</w:t>
        </w:r>
        <w:r w:rsidR="003C033F">
          <w:rPr>
            <w:noProof/>
            <w:webHidden/>
          </w:rPr>
          <w:tab/>
        </w:r>
        <w:r w:rsidR="003C033F">
          <w:rPr>
            <w:noProof/>
            <w:webHidden/>
          </w:rPr>
          <w:fldChar w:fldCharType="begin"/>
        </w:r>
        <w:r w:rsidR="003C033F">
          <w:rPr>
            <w:noProof/>
            <w:webHidden/>
          </w:rPr>
          <w:instrText xml:space="preserve"> PAGEREF _Toc20827216 \h </w:instrText>
        </w:r>
        <w:r w:rsidR="003C033F">
          <w:rPr>
            <w:noProof/>
            <w:webHidden/>
          </w:rPr>
        </w:r>
        <w:r w:rsidR="003C033F">
          <w:rPr>
            <w:noProof/>
            <w:webHidden/>
          </w:rPr>
          <w:fldChar w:fldCharType="separate"/>
        </w:r>
        <w:r w:rsidR="003C033F">
          <w:rPr>
            <w:noProof/>
            <w:webHidden/>
          </w:rPr>
          <w:t>16</w:t>
        </w:r>
        <w:r w:rsidR="003C033F">
          <w:rPr>
            <w:noProof/>
            <w:webHidden/>
          </w:rPr>
          <w:fldChar w:fldCharType="end"/>
        </w:r>
      </w:hyperlink>
    </w:p>
    <w:p w14:paraId="4A16FD75" w14:textId="755CBF75"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17" w:history="1">
        <w:r w:rsidR="003C033F" w:rsidRPr="00C837BD">
          <w:rPr>
            <w:rStyle w:val="Hyperlink"/>
            <w:noProof/>
          </w:rPr>
          <w:t>Figure 2</w:t>
        </w:r>
        <w:r w:rsidR="003C033F" w:rsidRPr="00C837BD">
          <w:rPr>
            <w:rStyle w:val="Hyperlink"/>
            <w:noProof/>
          </w:rPr>
          <w:noBreakHyphen/>
          <w:t>3. Select Patient Option.</w:t>
        </w:r>
        <w:r w:rsidR="003C033F">
          <w:rPr>
            <w:noProof/>
            <w:webHidden/>
          </w:rPr>
          <w:tab/>
        </w:r>
        <w:r w:rsidR="003C033F">
          <w:rPr>
            <w:noProof/>
            <w:webHidden/>
          </w:rPr>
          <w:fldChar w:fldCharType="begin"/>
        </w:r>
        <w:r w:rsidR="003C033F">
          <w:rPr>
            <w:noProof/>
            <w:webHidden/>
          </w:rPr>
          <w:instrText xml:space="preserve"> PAGEREF _Toc20827217 \h </w:instrText>
        </w:r>
        <w:r w:rsidR="003C033F">
          <w:rPr>
            <w:noProof/>
            <w:webHidden/>
          </w:rPr>
        </w:r>
        <w:r w:rsidR="003C033F">
          <w:rPr>
            <w:noProof/>
            <w:webHidden/>
          </w:rPr>
          <w:fldChar w:fldCharType="separate"/>
        </w:r>
        <w:r w:rsidR="003C033F">
          <w:rPr>
            <w:noProof/>
            <w:webHidden/>
          </w:rPr>
          <w:t>16</w:t>
        </w:r>
        <w:r w:rsidR="003C033F">
          <w:rPr>
            <w:noProof/>
            <w:webHidden/>
          </w:rPr>
          <w:fldChar w:fldCharType="end"/>
        </w:r>
      </w:hyperlink>
    </w:p>
    <w:p w14:paraId="6F063F0D" w14:textId="7388DD85"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18" w:history="1">
        <w:r w:rsidR="003C033F" w:rsidRPr="00C837BD">
          <w:rPr>
            <w:rStyle w:val="Hyperlink"/>
            <w:noProof/>
          </w:rPr>
          <w:t>Figure 2</w:t>
        </w:r>
        <w:r w:rsidR="003C033F" w:rsidRPr="00C837BD">
          <w:rPr>
            <w:rStyle w:val="Hyperlink"/>
            <w:noProof/>
          </w:rPr>
          <w:noBreakHyphen/>
          <w:t>4. Deceased Patient Notification.</w:t>
        </w:r>
        <w:r w:rsidR="003C033F">
          <w:rPr>
            <w:noProof/>
            <w:webHidden/>
          </w:rPr>
          <w:tab/>
        </w:r>
        <w:r w:rsidR="003C033F">
          <w:rPr>
            <w:noProof/>
            <w:webHidden/>
          </w:rPr>
          <w:fldChar w:fldCharType="begin"/>
        </w:r>
        <w:r w:rsidR="003C033F">
          <w:rPr>
            <w:noProof/>
            <w:webHidden/>
          </w:rPr>
          <w:instrText xml:space="preserve"> PAGEREF _Toc20827218 \h </w:instrText>
        </w:r>
        <w:r w:rsidR="003C033F">
          <w:rPr>
            <w:noProof/>
            <w:webHidden/>
          </w:rPr>
        </w:r>
        <w:r w:rsidR="003C033F">
          <w:rPr>
            <w:noProof/>
            <w:webHidden/>
          </w:rPr>
          <w:fldChar w:fldCharType="separate"/>
        </w:r>
        <w:r w:rsidR="003C033F">
          <w:rPr>
            <w:noProof/>
            <w:webHidden/>
          </w:rPr>
          <w:t>17</w:t>
        </w:r>
        <w:r w:rsidR="003C033F">
          <w:rPr>
            <w:noProof/>
            <w:webHidden/>
          </w:rPr>
          <w:fldChar w:fldCharType="end"/>
        </w:r>
      </w:hyperlink>
    </w:p>
    <w:p w14:paraId="5DADD5D9" w14:textId="3467D9B1"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19" w:history="1">
        <w:r w:rsidR="003C033F" w:rsidRPr="00C837BD">
          <w:rPr>
            <w:rStyle w:val="Hyperlink"/>
            <w:noProof/>
          </w:rPr>
          <w:t>Figure 2</w:t>
        </w:r>
        <w:r w:rsidR="003C033F" w:rsidRPr="00C837BD">
          <w:rPr>
            <w:rStyle w:val="Hyperlink"/>
            <w:noProof/>
          </w:rPr>
          <w:noBreakHyphen/>
          <w:t>5. Deceased Patient Information Dialog Window.</w:t>
        </w:r>
        <w:r w:rsidR="003C033F">
          <w:rPr>
            <w:noProof/>
            <w:webHidden/>
          </w:rPr>
          <w:tab/>
        </w:r>
        <w:r w:rsidR="003C033F">
          <w:rPr>
            <w:noProof/>
            <w:webHidden/>
          </w:rPr>
          <w:fldChar w:fldCharType="begin"/>
        </w:r>
        <w:r w:rsidR="003C033F">
          <w:rPr>
            <w:noProof/>
            <w:webHidden/>
          </w:rPr>
          <w:instrText xml:space="preserve"> PAGEREF _Toc20827219 \h </w:instrText>
        </w:r>
        <w:r w:rsidR="003C033F">
          <w:rPr>
            <w:noProof/>
            <w:webHidden/>
          </w:rPr>
        </w:r>
        <w:r w:rsidR="003C033F">
          <w:rPr>
            <w:noProof/>
            <w:webHidden/>
          </w:rPr>
          <w:fldChar w:fldCharType="separate"/>
        </w:r>
        <w:r w:rsidR="003C033F">
          <w:rPr>
            <w:noProof/>
            <w:webHidden/>
          </w:rPr>
          <w:t>17</w:t>
        </w:r>
        <w:r w:rsidR="003C033F">
          <w:rPr>
            <w:noProof/>
            <w:webHidden/>
          </w:rPr>
          <w:fldChar w:fldCharType="end"/>
        </w:r>
      </w:hyperlink>
    </w:p>
    <w:p w14:paraId="70F1D70C" w14:textId="29B0A6BD"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20" w:history="1">
        <w:r w:rsidR="003C033F" w:rsidRPr="00C837BD">
          <w:rPr>
            <w:rStyle w:val="Hyperlink"/>
            <w:noProof/>
          </w:rPr>
          <w:t>Figure 2</w:t>
        </w:r>
        <w:r w:rsidR="003C033F" w:rsidRPr="00C837BD">
          <w:rPr>
            <w:rStyle w:val="Hyperlink"/>
            <w:noProof/>
          </w:rPr>
          <w:noBreakHyphen/>
          <w:t>6. Sensitive Record Alert.</w:t>
        </w:r>
        <w:r w:rsidR="003C033F">
          <w:rPr>
            <w:noProof/>
            <w:webHidden/>
          </w:rPr>
          <w:tab/>
        </w:r>
        <w:r w:rsidR="003C033F">
          <w:rPr>
            <w:noProof/>
            <w:webHidden/>
          </w:rPr>
          <w:fldChar w:fldCharType="begin"/>
        </w:r>
        <w:r w:rsidR="003C033F">
          <w:rPr>
            <w:noProof/>
            <w:webHidden/>
          </w:rPr>
          <w:instrText xml:space="preserve"> PAGEREF _Toc20827220 \h </w:instrText>
        </w:r>
        <w:r w:rsidR="003C033F">
          <w:rPr>
            <w:noProof/>
            <w:webHidden/>
          </w:rPr>
        </w:r>
        <w:r w:rsidR="003C033F">
          <w:rPr>
            <w:noProof/>
            <w:webHidden/>
          </w:rPr>
          <w:fldChar w:fldCharType="separate"/>
        </w:r>
        <w:r w:rsidR="003C033F">
          <w:rPr>
            <w:noProof/>
            <w:webHidden/>
          </w:rPr>
          <w:t>18</w:t>
        </w:r>
        <w:r w:rsidR="003C033F">
          <w:rPr>
            <w:noProof/>
            <w:webHidden/>
          </w:rPr>
          <w:fldChar w:fldCharType="end"/>
        </w:r>
      </w:hyperlink>
    </w:p>
    <w:p w14:paraId="08D3D2CF" w14:textId="2B2859C5"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21" w:history="1">
        <w:r w:rsidR="003C033F" w:rsidRPr="00C837BD">
          <w:rPr>
            <w:rStyle w:val="Hyperlink"/>
            <w:noProof/>
          </w:rPr>
          <w:t>Figure 2</w:t>
        </w:r>
        <w:r w:rsidR="003C033F" w:rsidRPr="00C837BD">
          <w:rPr>
            <w:rStyle w:val="Hyperlink"/>
            <w:noProof/>
          </w:rPr>
          <w:noBreakHyphen/>
          <w:t>7. Sensitive Record Warning.</w:t>
        </w:r>
        <w:r w:rsidR="003C033F">
          <w:rPr>
            <w:noProof/>
            <w:webHidden/>
          </w:rPr>
          <w:tab/>
        </w:r>
        <w:r w:rsidR="003C033F">
          <w:rPr>
            <w:noProof/>
            <w:webHidden/>
          </w:rPr>
          <w:fldChar w:fldCharType="begin"/>
        </w:r>
        <w:r w:rsidR="003C033F">
          <w:rPr>
            <w:noProof/>
            <w:webHidden/>
          </w:rPr>
          <w:instrText xml:space="preserve"> PAGEREF _Toc20827221 \h </w:instrText>
        </w:r>
        <w:r w:rsidR="003C033F">
          <w:rPr>
            <w:noProof/>
            <w:webHidden/>
          </w:rPr>
        </w:r>
        <w:r w:rsidR="003C033F">
          <w:rPr>
            <w:noProof/>
            <w:webHidden/>
          </w:rPr>
          <w:fldChar w:fldCharType="separate"/>
        </w:r>
        <w:r w:rsidR="003C033F">
          <w:rPr>
            <w:noProof/>
            <w:webHidden/>
          </w:rPr>
          <w:t>18</w:t>
        </w:r>
        <w:r w:rsidR="003C033F">
          <w:rPr>
            <w:noProof/>
            <w:webHidden/>
          </w:rPr>
          <w:fldChar w:fldCharType="end"/>
        </w:r>
      </w:hyperlink>
    </w:p>
    <w:p w14:paraId="414B14F5" w14:textId="6544D015"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22" w:history="1">
        <w:r w:rsidR="003C033F" w:rsidRPr="00C837BD">
          <w:rPr>
            <w:rStyle w:val="Hyperlink"/>
            <w:noProof/>
          </w:rPr>
          <w:t>Figure 2</w:t>
        </w:r>
        <w:r w:rsidR="003C033F" w:rsidRPr="00C837BD">
          <w:rPr>
            <w:rStyle w:val="Hyperlink"/>
            <w:noProof/>
          </w:rPr>
          <w:noBreakHyphen/>
          <w:t>8. Enter New Patient from Patient Selector Screen.</w:t>
        </w:r>
        <w:r w:rsidR="003C033F">
          <w:rPr>
            <w:noProof/>
            <w:webHidden/>
          </w:rPr>
          <w:tab/>
        </w:r>
        <w:r w:rsidR="003C033F">
          <w:rPr>
            <w:noProof/>
            <w:webHidden/>
          </w:rPr>
          <w:fldChar w:fldCharType="begin"/>
        </w:r>
        <w:r w:rsidR="003C033F">
          <w:rPr>
            <w:noProof/>
            <w:webHidden/>
          </w:rPr>
          <w:instrText xml:space="preserve"> PAGEREF _Toc20827222 \h </w:instrText>
        </w:r>
        <w:r w:rsidR="003C033F">
          <w:rPr>
            <w:noProof/>
            <w:webHidden/>
          </w:rPr>
        </w:r>
        <w:r w:rsidR="003C033F">
          <w:rPr>
            <w:noProof/>
            <w:webHidden/>
          </w:rPr>
          <w:fldChar w:fldCharType="separate"/>
        </w:r>
        <w:r w:rsidR="003C033F">
          <w:rPr>
            <w:noProof/>
            <w:webHidden/>
          </w:rPr>
          <w:t>19</w:t>
        </w:r>
        <w:r w:rsidR="003C033F">
          <w:rPr>
            <w:noProof/>
            <w:webHidden/>
          </w:rPr>
          <w:fldChar w:fldCharType="end"/>
        </w:r>
      </w:hyperlink>
    </w:p>
    <w:p w14:paraId="786FD8F6" w14:textId="5BB5E885"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23" w:history="1">
        <w:r w:rsidR="003C033F" w:rsidRPr="00C837BD">
          <w:rPr>
            <w:rStyle w:val="Hyperlink"/>
            <w:noProof/>
          </w:rPr>
          <w:t>Figure 2</w:t>
        </w:r>
        <w:r w:rsidR="003C033F" w:rsidRPr="00C837BD">
          <w:rPr>
            <w:rStyle w:val="Hyperlink"/>
            <w:noProof/>
          </w:rPr>
          <w:noBreakHyphen/>
          <w:t>9. Verify Veteran SSN.</w:t>
        </w:r>
        <w:r w:rsidR="003C033F">
          <w:rPr>
            <w:noProof/>
            <w:webHidden/>
          </w:rPr>
          <w:tab/>
        </w:r>
        <w:r w:rsidR="003C033F">
          <w:rPr>
            <w:noProof/>
            <w:webHidden/>
          </w:rPr>
          <w:fldChar w:fldCharType="begin"/>
        </w:r>
        <w:r w:rsidR="003C033F">
          <w:rPr>
            <w:noProof/>
            <w:webHidden/>
          </w:rPr>
          <w:instrText xml:space="preserve"> PAGEREF _Toc20827223 \h </w:instrText>
        </w:r>
        <w:r w:rsidR="003C033F">
          <w:rPr>
            <w:noProof/>
            <w:webHidden/>
          </w:rPr>
        </w:r>
        <w:r w:rsidR="003C033F">
          <w:rPr>
            <w:noProof/>
            <w:webHidden/>
          </w:rPr>
          <w:fldChar w:fldCharType="separate"/>
        </w:r>
        <w:r w:rsidR="003C033F">
          <w:rPr>
            <w:noProof/>
            <w:webHidden/>
          </w:rPr>
          <w:t>19</w:t>
        </w:r>
        <w:r w:rsidR="003C033F">
          <w:rPr>
            <w:noProof/>
            <w:webHidden/>
          </w:rPr>
          <w:fldChar w:fldCharType="end"/>
        </w:r>
      </w:hyperlink>
    </w:p>
    <w:p w14:paraId="75E34D06" w14:textId="56503792"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24" w:history="1">
        <w:r w:rsidR="003C033F" w:rsidRPr="00C837BD">
          <w:rPr>
            <w:rStyle w:val="Hyperlink"/>
            <w:noProof/>
          </w:rPr>
          <w:t>Figure 2</w:t>
        </w:r>
        <w:r w:rsidR="003C033F" w:rsidRPr="00C837BD">
          <w:rPr>
            <w:rStyle w:val="Hyperlink"/>
            <w:noProof/>
          </w:rPr>
          <w:noBreakHyphen/>
          <w:t>10. Enter New Patient Screen.</w:t>
        </w:r>
        <w:r w:rsidR="003C033F">
          <w:rPr>
            <w:noProof/>
            <w:webHidden/>
          </w:rPr>
          <w:tab/>
        </w:r>
        <w:r w:rsidR="003C033F">
          <w:rPr>
            <w:noProof/>
            <w:webHidden/>
          </w:rPr>
          <w:fldChar w:fldCharType="begin"/>
        </w:r>
        <w:r w:rsidR="003C033F">
          <w:rPr>
            <w:noProof/>
            <w:webHidden/>
          </w:rPr>
          <w:instrText xml:space="preserve"> PAGEREF _Toc20827224 \h </w:instrText>
        </w:r>
        <w:r w:rsidR="003C033F">
          <w:rPr>
            <w:noProof/>
            <w:webHidden/>
          </w:rPr>
        </w:r>
        <w:r w:rsidR="003C033F">
          <w:rPr>
            <w:noProof/>
            <w:webHidden/>
          </w:rPr>
          <w:fldChar w:fldCharType="separate"/>
        </w:r>
        <w:r w:rsidR="003C033F">
          <w:rPr>
            <w:noProof/>
            <w:webHidden/>
          </w:rPr>
          <w:t>20</w:t>
        </w:r>
        <w:r w:rsidR="003C033F">
          <w:rPr>
            <w:noProof/>
            <w:webHidden/>
          </w:rPr>
          <w:fldChar w:fldCharType="end"/>
        </w:r>
      </w:hyperlink>
    </w:p>
    <w:p w14:paraId="2C0EE288" w14:textId="7D6A8F35"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25" w:history="1">
        <w:r w:rsidR="003C033F" w:rsidRPr="00C837BD">
          <w:rPr>
            <w:rStyle w:val="Hyperlink"/>
            <w:noProof/>
          </w:rPr>
          <w:t>Figure 2</w:t>
        </w:r>
        <w:r w:rsidR="003C033F" w:rsidRPr="00C837BD">
          <w:rPr>
            <w:rStyle w:val="Hyperlink"/>
            <w:noProof/>
          </w:rPr>
          <w:noBreakHyphen/>
          <w:t>11. Patient File Match.</w:t>
        </w:r>
        <w:r w:rsidR="003C033F">
          <w:rPr>
            <w:noProof/>
            <w:webHidden/>
          </w:rPr>
          <w:tab/>
        </w:r>
        <w:r w:rsidR="003C033F">
          <w:rPr>
            <w:noProof/>
            <w:webHidden/>
          </w:rPr>
          <w:fldChar w:fldCharType="begin"/>
        </w:r>
        <w:r w:rsidR="003C033F">
          <w:rPr>
            <w:noProof/>
            <w:webHidden/>
          </w:rPr>
          <w:instrText xml:space="preserve"> PAGEREF _Toc20827225 \h </w:instrText>
        </w:r>
        <w:r w:rsidR="003C033F">
          <w:rPr>
            <w:noProof/>
            <w:webHidden/>
          </w:rPr>
        </w:r>
        <w:r w:rsidR="003C033F">
          <w:rPr>
            <w:noProof/>
            <w:webHidden/>
          </w:rPr>
          <w:fldChar w:fldCharType="separate"/>
        </w:r>
        <w:r w:rsidR="003C033F">
          <w:rPr>
            <w:noProof/>
            <w:webHidden/>
          </w:rPr>
          <w:t>20</w:t>
        </w:r>
        <w:r w:rsidR="003C033F">
          <w:rPr>
            <w:noProof/>
            <w:webHidden/>
          </w:rPr>
          <w:fldChar w:fldCharType="end"/>
        </w:r>
      </w:hyperlink>
    </w:p>
    <w:p w14:paraId="52153EEA" w14:textId="5BCD19F1"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26" w:history="1">
        <w:r w:rsidR="003C033F" w:rsidRPr="00C837BD">
          <w:rPr>
            <w:rStyle w:val="Hyperlink"/>
            <w:noProof/>
          </w:rPr>
          <w:t>Figure 2</w:t>
        </w:r>
        <w:r w:rsidR="003C033F" w:rsidRPr="00C837BD">
          <w:rPr>
            <w:rStyle w:val="Hyperlink"/>
            <w:noProof/>
          </w:rPr>
          <w:noBreakHyphen/>
          <w:t>12. Sensitive Patient File Match.</w:t>
        </w:r>
        <w:r w:rsidR="003C033F">
          <w:rPr>
            <w:noProof/>
            <w:webHidden/>
          </w:rPr>
          <w:tab/>
        </w:r>
        <w:r w:rsidR="003C033F">
          <w:rPr>
            <w:noProof/>
            <w:webHidden/>
          </w:rPr>
          <w:fldChar w:fldCharType="begin"/>
        </w:r>
        <w:r w:rsidR="003C033F">
          <w:rPr>
            <w:noProof/>
            <w:webHidden/>
          </w:rPr>
          <w:instrText xml:space="preserve"> PAGEREF _Toc20827226 \h </w:instrText>
        </w:r>
        <w:r w:rsidR="003C033F">
          <w:rPr>
            <w:noProof/>
            <w:webHidden/>
          </w:rPr>
        </w:r>
        <w:r w:rsidR="003C033F">
          <w:rPr>
            <w:noProof/>
            <w:webHidden/>
          </w:rPr>
          <w:fldChar w:fldCharType="separate"/>
        </w:r>
        <w:r w:rsidR="003C033F">
          <w:rPr>
            <w:noProof/>
            <w:webHidden/>
          </w:rPr>
          <w:t>21</w:t>
        </w:r>
        <w:r w:rsidR="003C033F">
          <w:rPr>
            <w:noProof/>
            <w:webHidden/>
          </w:rPr>
          <w:fldChar w:fldCharType="end"/>
        </w:r>
      </w:hyperlink>
    </w:p>
    <w:p w14:paraId="141B8A1A" w14:textId="4B0D7CF4"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27" w:history="1">
        <w:r w:rsidR="003C033F" w:rsidRPr="00C837BD">
          <w:rPr>
            <w:rStyle w:val="Hyperlink"/>
            <w:noProof/>
          </w:rPr>
          <w:t>Figure 2</w:t>
        </w:r>
        <w:r w:rsidR="003C033F" w:rsidRPr="00C837BD">
          <w:rPr>
            <w:rStyle w:val="Hyperlink"/>
            <w:noProof/>
          </w:rPr>
          <w:noBreakHyphen/>
          <w:t>13. Enter new Patient into VistA Patient File.</w:t>
        </w:r>
        <w:r w:rsidR="003C033F">
          <w:rPr>
            <w:noProof/>
            <w:webHidden/>
          </w:rPr>
          <w:tab/>
        </w:r>
        <w:r w:rsidR="003C033F">
          <w:rPr>
            <w:noProof/>
            <w:webHidden/>
          </w:rPr>
          <w:fldChar w:fldCharType="begin"/>
        </w:r>
        <w:r w:rsidR="003C033F">
          <w:rPr>
            <w:noProof/>
            <w:webHidden/>
          </w:rPr>
          <w:instrText xml:space="preserve"> PAGEREF _Toc20827227 \h </w:instrText>
        </w:r>
        <w:r w:rsidR="003C033F">
          <w:rPr>
            <w:noProof/>
            <w:webHidden/>
          </w:rPr>
        </w:r>
        <w:r w:rsidR="003C033F">
          <w:rPr>
            <w:noProof/>
            <w:webHidden/>
          </w:rPr>
          <w:fldChar w:fldCharType="separate"/>
        </w:r>
        <w:r w:rsidR="003C033F">
          <w:rPr>
            <w:noProof/>
            <w:webHidden/>
          </w:rPr>
          <w:t>21</w:t>
        </w:r>
        <w:r w:rsidR="003C033F">
          <w:rPr>
            <w:noProof/>
            <w:webHidden/>
          </w:rPr>
          <w:fldChar w:fldCharType="end"/>
        </w:r>
      </w:hyperlink>
    </w:p>
    <w:p w14:paraId="7F8DBAEB" w14:textId="12B154C5"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28" w:history="1">
        <w:r w:rsidR="003C033F" w:rsidRPr="00C837BD">
          <w:rPr>
            <w:rStyle w:val="Hyperlink"/>
            <w:noProof/>
          </w:rPr>
          <w:t>Figure 2</w:t>
        </w:r>
        <w:r w:rsidR="003C033F" w:rsidRPr="00C837BD">
          <w:rPr>
            <w:rStyle w:val="Hyperlink"/>
            <w:noProof/>
          </w:rPr>
          <w:noBreakHyphen/>
          <w:t>14. New Patient Type Selection.</w:t>
        </w:r>
        <w:r w:rsidR="003C033F">
          <w:rPr>
            <w:noProof/>
            <w:webHidden/>
          </w:rPr>
          <w:tab/>
        </w:r>
        <w:r w:rsidR="003C033F">
          <w:rPr>
            <w:noProof/>
            <w:webHidden/>
          </w:rPr>
          <w:fldChar w:fldCharType="begin"/>
        </w:r>
        <w:r w:rsidR="003C033F">
          <w:rPr>
            <w:noProof/>
            <w:webHidden/>
          </w:rPr>
          <w:instrText xml:space="preserve"> PAGEREF _Toc20827228 \h </w:instrText>
        </w:r>
        <w:r w:rsidR="003C033F">
          <w:rPr>
            <w:noProof/>
            <w:webHidden/>
          </w:rPr>
        </w:r>
        <w:r w:rsidR="003C033F">
          <w:rPr>
            <w:noProof/>
            <w:webHidden/>
          </w:rPr>
          <w:fldChar w:fldCharType="separate"/>
        </w:r>
        <w:r w:rsidR="003C033F">
          <w:rPr>
            <w:noProof/>
            <w:webHidden/>
          </w:rPr>
          <w:t>22</w:t>
        </w:r>
        <w:r w:rsidR="003C033F">
          <w:rPr>
            <w:noProof/>
            <w:webHidden/>
          </w:rPr>
          <w:fldChar w:fldCharType="end"/>
        </w:r>
      </w:hyperlink>
    </w:p>
    <w:p w14:paraId="7B48C167" w14:textId="51737E6D"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29" w:history="1">
        <w:r w:rsidR="003C033F" w:rsidRPr="00C837BD">
          <w:rPr>
            <w:rStyle w:val="Hyperlink"/>
            <w:noProof/>
          </w:rPr>
          <w:t>Figure 2</w:t>
        </w:r>
        <w:r w:rsidR="003C033F" w:rsidRPr="00C837BD">
          <w:rPr>
            <w:rStyle w:val="Hyperlink"/>
            <w:noProof/>
          </w:rPr>
          <w:noBreakHyphen/>
          <w:t>15. New Patient Primary Eligibility.</w:t>
        </w:r>
        <w:r w:rsidR="003C033F">
          <w:rPr>
            <w:noProof/>
            <w:webHidden/>
          </w:rPr>
          <w:tab/>
        </w:r>
        <w:r w:rsidR="003C033F">
          <w:rPr>
            <w:noProof/>
            <w:webHidden/>
          </w:rPr>
          <w:fldChar w:fldCharType="begin"/>
        </w:r>
        <w:r w:rsidR="003C033F">
          <w:rPr>
            <w:noProof/>
            <w:webHidden/>
          </w:rPr>
          <w:instrText xml:space="preserve"> PAGEREF _Toc20827229 \h </w:instrText>
        </w:r>
        <w:r w:rsidR="003C033F">
          <w:rPr>
            <w:noProof/>
            <w:webHidden/>
          </w:rPr>
        </w:r>
        <w:r w:rsidR="003C033F">
          <w:rPr>
            <w:noProof/>
            <w:webHidden/>
          </w:rPr>
          <w:fldChar w:fldCharType="separate"/>
        </w:r>
        <w:r w:rsidR="003C033F">
          <w:rPr>
            <w:noProof/>
            <w:webHidden/>
          </w:rPr>
          <w:t>22</w:t>
        </w:r>
        <w:r w:rsidR="003C033F">
          <w:rPr>
            <w:noProof/>
            <w:webHidden/>
          </w:rPr>
          <w:fldChar w:fldCharType="end"/>
        </w:r>
      </w:hyperlink>
    </w:p>
    <w:p w14:paraId="31308C52" w14:textId="1794453F"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30" w:history="1">
        <w:r w:rsidR="003C033F" w:rsidRPr="00C837BD">
          <w:rPr>
            <w:rStyle w:val="Hyperlink"/>
            <w:noProof/>
          </w:rPr>
          <w:t>Figure 2</w:t>
        </w:r>
        <w:r w:rsidR="003C033F" w:rsidRPr="00C837BD">
          <w:rPr>
            <w:rStyle w:val="Hyperlink"/>
            <w:noProof/>
          </w:rPr>
          <w:noBreakHyphen/>
          <w:t>16. New Patient Claim Folder Location List.</w:t>
        </w:r>
        <w:r w:rsidR="003C033F">
          <w:rPr>
            <w:noProof/>
            <w:webHidden/>
          </w:rPr>
          <w:tab/>
        </w:r>
        <w:r w:rsidR="003C033F">
          <w:rPr>
            <w:noProof/>
            <w:webHidden/>
          </w:rPr>
          <w:fldChar w:fldCharType="begin"/>
        </w:r>
        <w:r w:rsidR="003C033F">
          <w:rPr>
            <w:noProof/>
            <w:webHidden/>
          </w:rPr>
          <w:instrText xml:space="preserve"> PAGEREF _Toc20827230 \h </w:instrText>
        </w:r>
        <w:r w:rsidR="003C033F">
          <w:rPr>
            <w:noProof/>
            <w:webHidden/>
          </w:rPr>
        </w:r>
        <w:r w:rsidR="003C033F">
          <w:rPr>
            <w:noProof/>
            <w:webHidden/>
          </w:rPr>
          <w:fldChar w:fldCharType="separate"/>
        </w:r>
        <w:r w:rsidR="003C033F">
          <w:rPr>
            <w:noProof/>
            <w:webHidden/>
          </w:rPr>
          <w:t>23</w:t>
        </w:r>
        <w:r w:rsidR="003C033F">
          <w:rPr>
            <w:noProof/>
            <w:webHidden/>
          </w:rPr>
          <w:fldChar w:fldCharType="end"/>
        </w:r>
      </w:hyperlink>
    </w:p>
    <w:p w14:paraId="2E840207" w14:textId="11E511CB"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31" w:history="1">
        <w:r w:rsidR="003C033F" w:rsidRPr="00C837BD">
          <w:rPr>
            <w:rStyle w:val="Hyperlink"/>
            <w:noProof/>
          </w:rPr>
          <w:t>Figure 2</w:t>
        </w:r>
        <w:r w:rsidR="003C033F" w:rsidRPr="00C837BD">
          <w:rPr>
            <w:rStyle w:val="Hyperlink"/>
            <w:noProof/>
          </w:rPr>
          <w:noBreakHyphen/>
          <w:t>17. New Patient Location Record.</w:t>
        </w:r>
        <w:r w:rsidR="003C033F">
          <w:rPr>
            <w:noProof/>
            <w:webHidden/>
          </w:rPr>
          <w:tab/>
        </w:r>
        <w:r w:rsidR="003C033F">
          <w:rPr>
            <w:noProof/>
            <w:webHidden/>
          </w:rPr>
          <w:fldChar w:fldCharType="begin"/>
        </w:r>
        <w:r w:rsidR="003C033F">
          <w:rPr>
            <w:noProof/>
            <w:webHidden/>
          </w:rPr>
          <w:instrText xml:space="preserve"> PAGEREF _Toc20827231 \h </w:instrText>
        </w:r>
        <w:r w:rsidR="003C033F">
          <w:rPr>
            <w:noProof/>
            <w:webHidden/>
          </w:rPr>
        </w:r>
        <w:r w:rsidR="003C033F">
          <w:rPr>
            <w:noProof/>
            <w:webHidden/>
          </w:rPr>
          <w:fldChar w:fldCharType="separate"/>
        </w:r>
        <w:r w:rsidR="003C033F">
          <w:rPr>
            <w:noProof/>
            <w:webHidden/>
          </w:rPr>
          <w:t>24</w:t>
        </w:r>
        <w:r w:rsidR="003C033F">
          <w:rPr>
            <w:noProof/>
            <w:webHidden/>
          </w:rPr>
          <w:fldChar w:fldCharType="end"/>
        </w:r>
      </w:hyperlink>
    </w:p>
    <w:p w14:paraId="194E9106" w14:textId="6F98C9BE"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32" w:history="1">
        <w:r w:rsidR="003C033F" w:rsidRPr="00C837BD">
          <w:rPr>
            <w:rStyle w:val="Hyperlink"/>
            <w:noProof/>
          </w:rPr>
          <w:t>Figure 2</w:t>
        </w:r>
        <w:r w:rsidR="003C033F" w:rsidRPr="00C837BD">
          <w:rPr>
            <w:rStyle w:val="Hyperlink"/>
            <w:noProof/>
          </w:rPr>
          <w:noBreakHyphen/>
          <w:t>18. New Patient Location</w:t>
        </w:r>
        <w:r w:rsidR="003C033F">
          <w:rPr>
            <w:noProof/>
            <w:webHidden/>
          </w:rPr>
          <w:tab/>
        </w:r>
        <w:r w:rsidR="003C033F">
          <w:rPr>
            <w:noProof/>
            <w:webHidden/>
          </w:rPr>
          <w:fldChar w:fldCharType="begin"/>
        </w:r>
        <w:r w:rsidR="003C033F">
          <w:rPr>
            <w:noProof/>
            <w:webHidden/>
          </w:rPr>
          <w:instrText xml:space="preserve"> PAGEREF _Toc20827232 \h </w:instrText>
        </w:r>
        <w:r w:rsidR="003C033F">
          <w:rPr>
            <w:noProof/>
            <w:webHidden/>
          </w:rPr>
        </w:r>
        <w:r w:rsidR="003C033F">
          <w:rPr>
            <w:noProof/>
            <w:webHidden/>
          </w:rPr>
          <w:fldChar w:fldCharType="separate"/>
        </w:r>
        <w:r w:rsidR="003C033F">
          <w:rPr>
            <w:noProof/>
            <w:webHidden/>
          </w:rPr>
          <w:t>24</w:t>
        </w:r>
        <w:r w:rsidR="003C033F">
          <w:rPr>
            <w:noProof/>
            <w:webHidden/>
          </w:rPr>
          <w:fldChar w:fldCharType="end"/>
        </w:r>
      </w:hyperlink>
    </w:p>
    <w:p w14:paraId="761E5BC8" w14:textId="62DB0FB2"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33" w:history="1">
        <w:r w:rsidR="003C033F" w:rsidRPr="00C837BD">
          <w:rPr>
            <w:rStyle w:val="Hyperlink"/>
            <w:noProof/>
          </w:rPr>
          <w:t>Figure 2</w:t>
        </w:r>
        <w:r w:rsidR="003C033F" w:rsidRPr="00C837BD">
          <w:rPr>
            <w:rStyle w:val="Hyperlink"/>
            <w:noProof/>
          </w:rPr>
          <w:noBreakHyphen/>
          <w:t>19. Other Facilities Visited.</w:t>
        </w:r>
        <w:r w:rsidR="003C033F">
          <w:rPr>
            <w:noProof/>
            <w:webHidden/>
          </w:rPr>
          <w:tab/>
        </w:r>
        <w:r w:rsidR="003C033F">
          <w:rPr>
            <w:noProof/>
            <w:webHidden/>
          </w:rPr>
          <w:fldChar w:fldCharType="begin"/>
        </w:r>
        <w:r w:rsidR="003C033F">
          <w:rPr>
            <w:noProof/>
            <w:webHidden/>
          </w:rPr>
          <w:instrText xml:space="preserve"> PAGEREF _Toc20827233 \h </w:instrText>
        </w:r>
        <w:r w:rsidR="003C033F">
          <w:rPr>
            <w:noProof/>
            <w:webHidden/>
          </w:rPr>
        </w:r>
        <w:r w:rsidR="003C033F">
          <w:rPr>
            <w:noProof/>
            <w:webHidden/>
          </w:rPr>
          <w:fldChar w:fldCharType="separate"/>
        </w:r>
        <w:r w:rsidR="003C033F">
          <w:rPr>
            <w:noProof/>
            <w:webHidden/>
          </w:rPr>
          <w:t>25</w:t>
        </w:r>
        <w:r w:rsidR="003C033F">
          <w:rPr>
            <w:noProof/>
            <w:webHidden/>
          </w:rPr>
          <w:fldChar w:fldCharType="end"/>
        </w:r>
      </w:hyperlink>
    </w:p>
    <w:p w14:paraId="05B4083D" w14:textId="67238BF8"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34" w:history="1">
        <w:r w:rsidR="003C033F" w:rsidRPr="00C837BD">
          <w:rPr>
            <w:rStyle w:val="Hyperlink"/>
            <w:noProof/>
          </w:rPr>
          <w:t>Figure 2</w:t>
        </w:r>
        <w:r w:rsidR="003C033F" w:rsidRPr="00C837BD">
          <w:rPr>
            <w:rStyle w:val="Hyperlink"/>
            <w:noProof/>
          </w:rPr>
          <w:noBreakHyphen/>
          <w:t>20. Other Facilities Visited Selection.</w:t>
        </w:r>
        <w:r w:rsidR="003C033F">
          <w:rPr>
            <w:noProof/>
            <w:webHidden/>
          </w:rPr>
          <w:tab/>
        </w:r>
        <w:r w:rsidR="003C033F">
          <w:rPr>
            <w:noProof/>
            <w:webHidden/>
          </w:rPr>
          <w:fldChar w:fldCharType="begin"/>
        </w:r>
        <w:r w:rsidR="003C033F">
          <w:rPr>
            <w:noProof/>
            <w:webHidden/>
          </w:rPr>
          <w:instrText xml:space="preserve"> PAGEREF _Toc20827234 \h </w:instrText>
        </w:r>
        <w:r w:rsidR="003C033F">
          <w:rPr>
            <w:noProof/>
            <w:webHidden/>
          </w:rPr>
        </w:r>
        <w:r w:rsidR="003C033F">
          <w:rPr>
            <w:noProof/>
            <w:webHidden/>
          </w:rPr>
          <w:fldChar w:fldCharType="separate"/>
        </w:r>
        <w:r w:rsidR="003C033F">
          <w:rPr>
            <w:noProof/>
            <w:webHidden/>
          </w:rPr>
          <w:t>26</w:t>
        </w:r>
        <w:r w:rsidR="003C033F">
          <w:rPr>
            <w:noProof/>
            <w:webHidden/>
          </w:rPr>
          <w:fldChar w:fldCharType="end"/>
        </w:r>
      </w:hyperlink>
    </w:p>
    <w:p w14:paraId="66ACB3F2" w14:textId="6F3DA25C"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35" w:history="1">
        <w:r w:rsidR="003C033F" w:rsidRPr="00C837BD">
          <w:rPr>
            <w:rStyle w:val="Hyperlink"/>
            <w:noProof/>
          </w:rPr>
          <w:t>Figure 2</w:t>
        </w:r>
        <w:r w:rsidR="003C033F" w:rsidRPr="00C837BD">
          <w:rPr>
            <w:rStyle w:val="Hyperlink"/>
            <w:noProof/>
          </w:rPr>
          <w:noBreakHyphen/>
          <w:t>21. Remote Sites Visited List.</w:t>
        </w:r>
        <w:r w:rsidR="003C033F">
          <w:rPr>
            <w:noProof/>
            <w:webHidden/>
          </w:rPr>
          <w:tab/>
        </w:r>
        <w:r w:rsidR="003C033F">
          <w:rPr>
            <w:noProof/>
            <w:webHidden/>
          </w:rPr>
          <w:fldChar w:fldCharType="begin"/>
        </w:r>
        <w:r w:rsidR="003C033F">
          <w:rPr>
            <w:noProof/>
            <w:webHidden/>
          </w:rPr>
          <w:instrText xml:space="preserve"> PAGEREF _Toc20827235 \h </w:instrText>
        </w:r>
        <w:r w:rsidR="003C033F">
          <w:rPr>
            <w:noProof/>
            <w:webHidden/>
          </w:rPr>
        </w:r>
        <w:r w:rsidR="003C033F">
          <w:rPr>
            <w:noProof/>
            <w:webHidden/>
          </w:rPr>
          <w:fldChar w:fldCharType="separate"/>
        </w:r>
        <w:r w:rsidR="003C033F">
          <w:rPr>
            <w:noProof/>
            <w:webHidden/>
          </w:rPr>
          <w:t>26</w:t>
        </w:r>
        <w:r w:rsidR="003C033F">
          <w:rPr>
            <w:noProof/>
            <w:webHidden/>
          </w:rPr>
          <w:fldChar w:fldCharType="end"/>
        </w:r>
      </w:hyperlink>
    </w:p>
    <w:p w14:paraId="0A803611" w14:textId="173A6B7A"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36" w:history="1">
        <w:r w:rsidR="003C033F" w:rsidRPr="00C837BD">
          <w:rPr>
            <w:rStyle w:val="Hyperlink"/>
            <w:noProof/>
          </w:rPr>
          <w:t>Figure 2</w:t>
        </w:r>
        <w:r w:rsidR="003C033F" w:rsidRPr="00C837BD">
          <w:rPr>
            <w:rStyle w:val="Hyperlink"/>
            <w:noProof/>
          </w:rPr>
          <w:noBreakHyphen/>
          <w:t>22. Insufficient Access Alert Window.</w:t>
        </w:r>
        <w:r w:rsidR="003C033F">
          <w:rPr>
            <w:noProof/>
            <w:webHidden/>
          </w:rPr>
          <w:tab/>
        </w:r>
        <w:r w:rsidR="003C033F">
          <w:rPr>
            <w:noProof/>
            <w:webHidden/>
          </w:rPr>
          <w:fldChar w:fldCharType="begin"/>
        </w:r>
        <w:r w:rsidR="003C033F">
          <w:rPr>
            <w:noProof/>
            <w:webHidden/>
          </w:rPr>
          <w:instrText xml:space="preserve"> PAGEREF _Toc20827236 \h </w:instrText>
        </w:r>
        <w:r w:rsidR="003C033F">
          <w:rPr>
            <w:noProof/>
            <w:webHidden/>
          </w:rPr>
        </w:r>
        <w:r w:rsidR="003C033F">
          <w:rPr>
            <w:noProof/>
            <w:webHidden/>
          </w:rPr>
          <w:fldChar w:fldCharType="separate"/>
        </w:r>
        <w:r w:rsidR="003C033F">
          <w:rPr>
            <w:noProof/>
            <w:webHidden/>
          </w:rPr>
          <w:t>27</w:t>
        </w:r>
        <w:r w:rsidR="003C033F">
          <w:rPr>
            <w:noProof/>
            <w:webHidden/>
          </w:rPr>
          <w:fldChar w:fldCharType="end"/>
        </w:r>
      </w:hyperlink>
    </w:p>
    <w:p w14:paraId="73A6D3E8" w14:textId="0E6F81A0"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37" w:history="1">
        <w:r w:rsidR="003C033F" w:rsidRPr="00C837BD">
          <w:rPr>
            <w:rStyle w:val="Hyperlink"/>
            <w:noProof/>
          </w:rPr>
          <w:t>Figure 2</w:t>
        </w:r>
        <w:r w:rsidR="003C033F" w:rsidRPr="00C837BD">
          <w:rPr>
            <w:rStyle w:val="Hyperlink"/>
            <w:noProof/>
          </w:rPr>
          <w:noBreakHyphen/>
          <w:t>23. Enterprise Search Selection.</w:t>
        </w:r>
        <w:r w:rsidR="003C033F">
          <w:rPr>
            <w:noProof/>
            <w:webHidden/>
          </w:rPr>
          <w:tab/>
        </w:r>
        <w:r w:rsidR="003C033F">
          <w:rPr>
            <w:noProof/>
            <w:webHidden/>
          </w:rPr>
          <w:fldChar w:fldCharType="begin"/>
        </w:r>
        <w:r w:rsidR="003C033F">
          <w:rPr>
            <w:noProof/>
            <w:webHidden/>
          </w:rPr>
          <w:instrText xml:space="preserve"> PAGEREF _Toc20827237 \h </w:instrText>
        </w:r>
        <w:r w:rsidR="003C033F">
          <w:rPr>
            <w:noProof/>
            <w:webHidden/>
          </w:rPr>
        </w:r>
        <w:r w:rsidR="003C033F">
          <w:rPr>
            <w:noProof/>
            <w:webHidden/>
          </w:rPr>
          <w:fldChar w:fldCharType="separate"/>
        </w:r>
        <w:r w:rsidR="003C033F">
          <w:rPr>
            <w:noProof/>
            <w:webHidden/>
          </w:rPr>
          <w:t>27</w:t>
        </w:r>
        <w:r w:rsidR="003C033F">
          <w:rPr>
            <w:noProof/>
            <w:webHidden/>
          </w:rPr>
          <w:fldChar w:fldCharType="end"/>
        </w:r>
      </w:hyperlink>
    </w:p>
    <w:p w14:paraId="621C7227" w14:textId="7C565BB9"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38" w:history="1">
        <w:r w:rsidR="003C033F" w:rsidRPr="00C837BD">
          <w:rPr>
            <w:rStyle w:val="Hyperlink"/>
            <w:noProof/>
          </w:rPr>
          <w:t>Figure 2</w:t>
        </w:r>
        <w:r w:rsidR="003C033F" w:rsidRPr="00C837BD">
          <w:rPr>
            <w:rStyle w:val="Hyperlink"/>
            <w:noProof/>
          </w:rPr>
          <w:noBreakHyphen/>
          <w:t>24. Enterprise Search from Tools Menu Selection.</w:t>
        </w:r>
        <w:r w:rsidR="003C033F">
          <w:rPr>
            <w:noProof/>
            <w:webHidden/>
          </w:rPr>
          <w:tab/>
        </w:r>
        <w:r w:rsidR="003C033F">
          <w:rPr>
            <w:noProof/>
            <w:webHidden/>
          </w:rPr>
          <w:fldChar w:fldCharType="begin"/>
        </w:r>
        <w:r w:rsidR="003C033F">
          <w:rPr>
            <w:noProof/>
            <w:webHidden/>
          </w:rPr>
          <w:instrText xml:space="preserve"> PAGEREF _Toc20827238 \h </w:instrText>
        </w:r>
        <w:r w:rsidR="003C033F">
          <w:rPr>
            <w:noProof/>
            <w:webHidden/>
          </w:rPr>
        </w:r>
        <w:r w:rsidR="003C033F">
          <w:rPr>
            <w:noProof/>
            <w:webHidden/>
          </w:rPr>
          <w:fldChar w:fldCharType="separate"/>
        </w:r>
        <w:r w:rsidR="003C033F">
          <w:rPr>
            <w:noProof/>
            <w:webHidden/>
          </w:rPr>
          <w:t>28</w:t>
        </w:r>
        <w:r w:rsidR="003C033F">
          <w:rPr>
            <w:noProof/>
            <w:webHidden/>
          </w:rPr>
          <w:fldChar w:fldCharType="end"/>
        </w:r>
      </w:hyperlink>
    </w:p>
    <w:p w14:paraId="78541A35" w14:textId="33AE805B"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39" w:history="1">
        <w:r w:rsidR="003C033F" w:rsidRPr="00C837BD">
          <w:rPr>
            <w:rStyle w:val="Hyperlink"/>
            <w:noProof/>
          </w:rPr>
          <w:t>Figure 2</w:t>
        </w:r>
        <w:r w:rsidR="003C033F" w:rsidRPr="00C837BD">
          <w:rPr>
            <w:rStyle w:val="Hyperlink"/>
            <w:noProof/>
          </w:rPr>
          <w:noBreakHyphen/>
          <w:t>25. Enterprise Search Dialog Window.</w:t>
        </w:r>
        <w:r w:rsidR="003C033F">
          <w:rPr>
            <w:noProof/>
            <w:webHidden/>
          </w:rPr>
          <w:tab/>
        </w:r>
        <w:r w:rsidR="003C033F">
          <w:rPr>
            <w:noProof/>
            <w:webHidden/>
          </w:rPr>
          <w:fldChar w:fldCharType="begin"/>
        </w:r>
        <w:r w:rsidR="003C033F">
          <w:rPr>
            <w:noProof/>
            <w:webHidden/>
          </w:rPr>
          <w:instrText xml:space="preserve"> PAGEREF _Toc20827239 \h </w:instrText>
        </w:r>
        <w:r w:rsidR="003C033F">
          <w:rPr>
            <w:noProof/>
            <w:webHidden/>
          </w:rPr>
        </w:r>
        <w:r w:rsidR="003C033F">
          <w:rPr>
            <w:noProof/>
            <w:webHidden/>
          </w:rPr>
          <w:fldChar w:fldCharType="separate"/>
        </w:r>
        <w:r w:rsidR="003C033F">
          <w:rPr>
            <w:noProof/>
            <w:webHidden/>
          </w:rPr>
          <w:t>29</w:t>
        </w:r>
        <w:r w:rsidR="003C033F">
          <w:rPr>
            <w:noProof/>
            <w:webHidden/>
          </w:rPr>
          <w:fldChar w:fldCharType="end"/>
        </w:r>
      </w:hyperlink>
    </w:p>
    <w:p w14:paraId="4D7E4D80" w14:textId="6E79368F"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40" w:history="1">
        <w:r w:rsidR="003C033F" w:rsidRPr="00C837BD">
          <w:rPr>
            <w:rStyle w:val="Hyperlink"/>
            <w:noProof/>
          </w:rPr>
          <w:t>Figure 2</w:t>
        </w:r>
        <w:r w:rsidR="003C033F" w:rsidRPr="00C837BD">
          <w:rPr>
            <w:rStyle w:val="Hyperlink"/>
            <w:noProof/>
          </w:rPr>
          <w:noBreakHyphen/>
          <w:t>26. Legacy Search Help Button.</w:t>
        </w:r>
        <w:r w:rsidR="003C033F">
          <w:rPr>
            <w:noProof/>
            <w:webHidden/>
          </w:rPr>
          <w:tab/>
        </w:r>
        <w:r w:rsidR="003C033F">
          <w:rPr>
            <w:noProof/>
            <w:webHidden/>
          </w:rPr>
          <w:fldChar w:fldCharType="begin"/>
        </w:r>
        <w:r w:rsidR="003C033F">
          <w:rPr>
            <w:noProof/>
            <w:webHidden/>
          </w:rPr>
          <w:instrText xml:space="preserve"> PAGEREF _Toc20827240 \h </w:instrText>
        </w:r>
        <w:r w:rsidR="003C033F">
          <w:rPr>
            <w:noProof/>
            <w:webHidden/>
          </w:rPr>
        </w:r>
        <w:r w:rsidR="003C033F">
          <w:rPr>
            <w:noProof/>
            <w:webHidden/>
          </w:rPr>
          <w:fldChar w:fldCharType="separate"/>
        </w:r>
        <w:r w:rsidR="003C033F">
          <w:rPr>
            <w:noProof/>
            <w:webHidden/>
          </w:rPr>
          <w:t>30</w:t>
        </w:r>
        <w:r w:rsidR="003C033F">
          <w:rPr>
            <w:noProof/>
            <w:webHidden/>
          </w:rPr>
          <w:fldChar w:fldCharType="end"/>
        </w:r>
      </w:hyperlink>
    </w:p>
    <w:p w14:paraId="01701739" w14:textId="19D0DFA6"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41" w:history="1">
        <w:r w:rsidR="003C033F" w:rsidRPr="00C837BD">
          <w:rPr>
            <w:rStyle w:val="Hyperlink"/>
            <w:noProof/>
          </w:rPr>
          <w:t>Figure 2</w:t>
        </w:r>
        <w:r w:rsidR="003C033F" w:rsidRPr="00C837BD">
          <w:rPr>
            <w:rStyle w:val="Hyperlink"/>
            <w:noProof/>
          </w:rPr>
          <w:noBreakHyphen/>
          <w:t>27. Legacy Search Help Instructions Dialog Window.</w:t>
        </w:r>
        <w:r w:rsidR="003C033F">
          <w:rPr>
            <w:noProof/>
            <w:webHidden/>
          </w:rPr>
          <w:tab/>
        </w:r>
        <w:r w:rsidR="003C033F">
          <w:rPr>
            <w:noProof/>
            <w:webHidden/>
          </w:rPr>
          <w:fldChar w:fldCharType="begin"/>
        </w:r>
        <w:r w:rsidR="003C033F">
          <w:rPr>
            <w:noProof/>
            <w:webHidden/>
          </w:rPr>
          <w:instrText xml:space="preserve"> PAGEREF _Toc20827241 \h </w:instrText>
        </w:r>
        <w:r w:rsidR="003C033F">
          <w:rPr>
            <w:noProof/>
            <w:webHidden/>
          </w:rPr>
        </w:r>
        <w:r w:rsidR="003C033F">
          <w:rPr>
            <w:noProof/>
            <w:webHidden/>
          </w:rPr>
          <w:fldChar w:fldCharType="separate"/>
        </w:r>
        <w:r w:rsidR="003C033F">
          <w:rPr>
            <w:noProof/>
            <w:webHidden/>
          </w:rPr>
          <w:t>31</w:t>
        </w:r>
        <w:r w:rsidR="003C033F">
          <w:rPr>
            <w:noProof/>
            <w:webHidden/>
          </w:rPr>
          <w:fldChar w:fldCharType="end"/>
        </w:r>
      </w:hyperlink>
    </w:p>
    <w:p w14:paraId="44379284" w14:textId="07D89F9E"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42" w:history="1">
        <w:r w:rsidR="003C033F" w:rsidRPr="00C837BD">
          <w:rPr>
            <w:rStyle w:val="Hyperlink"/>
            <w:noProof/>
          </w:rPr>
          <w:t>Figure 2</w:t>
        </w:r>
        <w:r w:rsidR="003C033F" w:rsidRPr="00C837BD">
          <w:rPr>
            <w:rStyle w:val="Hyperlink"/>
            <w:noProof/>
          </w:rPr>
          <w:noBreakHyphen/>
          <w:t>28. Single Site Run Search Selection.</w:t>
        </w:r>
        <w:r w:rsidR="003C033F">
          <w:rPr>
            <w:noProof/>
            <w:webHidden/>
          </w:rPr>
          <w:tab/>
        </w:r>
        <w:r w:rsidR="003C033F">
          <w:rPr>
            <w:noProof/>
            <w:webHidden/>
          </w:rPr>
          <w:fldChar w:fldCharType="begin"/>
        </w:r>
        <w:r w:rsidR="003C033F">
          <w:rPr>
            <w:noProof/>
            <w:webHidden/>
          </w:rPr>
          <w:instrText xml:space="preserve"> PAGEREF _Toc20827242 \h </w:instrText>
        </w:r>
        <w:r w:rsidR="003C033F">
          <w:rPr>
            <w:noProof/>
            <w:webHidden/>
          </w:rPr>
        </w:r>
        <w:r w:rsidR="003C033F">
          <w:rPr>
            <w:noProof/>
            <w:webHidden/>
          </w:rPr>
          <w:fldChar w:fldCharType="separate"/>
        </w:r>
        <w:r w:rsidR="003C033F">
          <w:rPr>
            <w:noProof/>
            <w:webHidden/>
          </w:rPr>
          <w:t>31</w:t>
        </w:r>
        <w:r w:rsidR="003C033F">
          <w:rPr>
            <w:noProof/>
            <w:webHidden/>
          </w:rPr>
          <w:fldChar w:fldCharType="end"/>
        </w:r>
      </w:hyperlink>
    </w:p>
    <w:p w14:paraId="22FC9D42" w14:textId="395D3F2D"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43" w:history="1">
        <w:r w:rsidR="003C033F" w:rsidRPr="00C837BD">
          <w:rPr>
            <w:rStyle w:val="Hyperlink"/>
            <w:noProof/>
          </w:rPr>
          <w:t>Figure 2</w:t>
        </w:r>
        <w:r w:rsidR="003C033F" w:rsidRPr="00C837BD">
          <w:rPr>
            <w:rStyle w:val="Hyperlink"/>
            <w:noProof/>
          </w:rPr>
          <w:noBreakHyphen/>
          <w:t>29. All Site Run Search Selection.</w:t>
        </w:r>
        <w:r w:rsidR="003C033F">
          <w:rPr>
            <w:noProof/>
            <w:webHidden/>
          </w:rPr>
          <w:tab/>
        </w:r>
        <w:r w:rsidR="003C033F">
          <w:rPr>
            <w:noProof/>
            <w:webHidden/>
          </w:rPr>
          <w:fldChar w:fldCharType="begin"/>
        </w:r>
        <w:r w:rsidR="003C033F">
          <w:rPr>
            <w:noProof/>
            <w:webHidden/>
          </w:rPr>
          <w:instrText xml:space="preserve"> PAGEREF _Toc20827243 \h </w:instrText>
        </w:r>
        <w:r w:rsidR="003C033F">
          <w:rPr>
            <w:noProof/>
            <w:webHidden/>
          </w:rPr>
        </w:r>
        <w:r w:rsidR="003C033F">
          <w:rPr>
            <w:noProof/>
            <w:webHidden/>
          </w:rPr>
          <w:fldChar w:fldCharType="separate"/>
        </w:r>
        <w:r w:rsidR="003C033F">
          <w:rPr>
            <w:noProof/>
            <w:webHidden/>
          </w:rPr>
          <w:t>32</w:t>
        </w:r>
        <w:r w:rsidR="003C033F">
          <w:rPr>
            <w:noProof/>
            <w:webHidden/>
          </w:rPr>
          <w:fldChar w:fldCharType="end"/>
        </w:r>
      </w:hyperlink>
    </w:p>
    <w:p w14:paraId="5029C0F8" w14:textId="0A8EE262"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44" w:history="1">
        <w:r w:rsidR="003C033F" w:rsidRPr="00C837BD">
          <w:rPr>
            <w:rStyle w:val="Hyperlink"/>
            <w:noProof/>
          </w:rPr>
          <w:t>Figure 2</w:t>
        </w:r>
        <w:r w:rsidR="003C033F" w:rsidRPr="00C837BD">
          <w:rPr>
            <w:rStyle w:val="Hyperlink"/>
            <w:noProof/>
          </w:rPr>
          <w:noBreakHyphen/>
          <w:t>30. Multiple Site Search Selection.</w:t>
        </w:r>
        <w:r w:rsidR="003C033F">
          <w:rPr>
            <w:noProof/>
            <w:webHidden/>
          </w:rPr>
          <w:tab/>
        </w:r>
        <w:r w:rsidR="003C033F">
          <w:rPr>
            <w:noProof/>
            <w:webHidden/>
          </w:rPr>
          <w:fldChar w:fldCharType="begin"/>
        </w:r>
        <w:r w:rsidR="003C033F">
          <w:rPr>
            <w:noProof/>
            <w:webHidden/>
          </w:rPr>
          <w:instrText xml:space="preserve"> PAGEREF _Toc20827244 \h </w:instrText>
        </w:r>
        <w:r w:rsidR="003C033F">
          <w:rPr>
            <w:noProof/>
            <w:webHidden/>
          </w:rPr>
        </w:r>
        <w:r w:rsidR="003C033F">
          <w:rPr>
            <w:noProof/>
            <w:webHidden/>
          </w:rPr>
          <w:fldChar w:fldCharType="separate"/>
        </w:r>
        <w:r w:rsidR="003C033F">
          <w:rPr>
            <w:noProof/>
            <w:webHidden/>
          </w:rPr>
          <w:t>32</w:t>
        </w:r>
        <w:r w:rsidR="003C033F">
          <w:rPr>
            <w:noProof/>
            <w:webHidden/>
          </w:rPr>
          <w:fldChar w:fldCharType="end"/>
        </w:r>
      </w:hyperlink>
    </w:p>
    <w:p w14:paraId="6CDCDBAF" w14:textId="581ACD47"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45" w:history="1">
        <w:r w:rsidR="003C033F" w:rsidRPr="00C837BD">
          <w:rPr>
            <w:rStyle w:val="Hyperlink"/>
            <w:noProof/>
          </w:rPr>
          <w:t>Figure 2</w:t>
        </w:r>
        <w:r w:rsidR="003C033F" w:rsidRPr="00C837BD">
          <w:rPr>
            <w:rStyle w:val="Hyperlink"/>
            <w:noProof/>
          </w:rPr>
          <w:noBreakHyphen/>
          <w:t>31. Group Site Search Selection.</w:t>
        </w:r>
        <w:r w:rsidR="003C033F">
          <w:rPr>
            <w:noProof/>
            <w:webHidden/>
          </w:rPr>
          <w:tab/>
        </w:r>
        <w:r w:rsidR="003C033F">
          <w:rPr>
            <w:noProof/>
            <w:webHidden/>
          </w:rPr>
          <w:fldChar w:fldCharType="begin"/>
        </w:r>
        <w:r w:rsidR="003C033F">
          <w:rPr>
            <w:noProof/>
            <w:webHidden/>
          </w:rPr>
          <w:instrText xml:space="preserve"> PAGEREF _Toc20827245 \h </w:instrText>
        </w:r>
        <w:r w:rsidR="003C033F">
          <w:rPr>
            <w:noProof/>
            <w:webHidden/>
          </w:rPr>
        </w:r>
        <w:r w:rsidR="003C033F">
          <w:rPr>
            <w:noProof/>
            <w:webHidden/>
          </w:rPr>
          <w:fldChar w:fldCharType="separate"/>
        </w:r>
        <w:r w:rsidR="003C033F">
          <w:rPr>
            <w:noProof/>
            <w:webHidden/>
          </w:rPr>
          <w:t>33</w:t>
        </w:r>
        <w:r w:rsidR="003C033F">
          <w:rPr>
            <w:noProof/>
            <w:webHidden/>
          </w:rPr>
          <w:fldChar w:fldCharType="end"/>
        </w:r>
      </w:hyperlink>
    </w:p>
    <w:p w14:paraId="6FE4B07F" w14:textId="73883031"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46" w:history="1">
        <w:r w:rsidR="003C033F" w:rsidRPr="00C837BD">
          <w:rPr>
            <w:rStyle w:val="Hyperlink"/>
            <w:noProof/>
          </w:rPr>
          <w:t>Figure 2</w:t>
        </w:r>
        <w:r w:rsidR="003C033F" w:rsidRPr="00C837BD">
          <w:rPr>
            <w:rStyle w:val="Hyperlink"/>
            <w:noProof/>
          </w:rPr>
          <w:noBreakHyphen/>
          <w:t>32. Site Search Results.</w:t>
        </w:r>
        <w:r w:rsidR="003C033F">
          <w:rPr>
            <w:noProof/>
            <w:webHidden/>
          </w:rPr>
          <w:tab/>
        </w:r>
        <w:r w:rsidR="003C033F">
          <w:rPr>
            <w:noProof/>
            <w:webHidden/>
          </w:rPr>
          <w:fldChar w:fldCharType="begin"/>
        </w:r>
        <w:r w:rsidR="003C033F">
          <w:rPr>
            <w:noProof/>
            <w:webHidden/>
          </w:rPr>
          <w:instrText xml:space="preserve"> PAGEREF _Toc20827246 \h </w:instrText>
        </w:r>
        <w:r w:rsidR="003C033F">
          <w:rPr>
            <w:noProof/>
            <w:webHidden/>
          </w:rPr>
        </w:r>
        <w:r w:rsidR="003C033F">
          <w:rPr>
            <w:noProof/>
            <w:webHidden/>
          </w:rPr>
          <w:fldChar w:fldCharType="separate"/>
        </w:r>
        <w:r w:rsidR="003C033F">
          <w:rPr>
            <w:noProof/>
            <w:webHidden/>
          </w:rPr>
          <w:t>33</w:t>
        </w:r>
        <w:r w:rsidR="003C033F">
          <w:rPr>
            <w:noProof/>
            <w:webHidden/>
          </w:rPr>
          <w:fldChar w:fldCharType="end"/>
        </w:r>
      </w:hyperlink>
    </w:p>
    <w:p w14:paraId="3353F5F1" w14:textId="447A9F2B"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47" w:history="1">
        <w:r w:rsidR="003C033F" w:rsidRPr="00C837BD">
          <w:rPr>
            <w:rStyle w:val="Hyperlink"/>
            <w:noProof/>
          </w:rPr>
          <w:t>Figure 2</w:t>
        </w:r>
        <w:r w:rsidR="003C033F" w:rsidRPr="00C837BD">
          <w:rPr>
            <w:rStyle w:val="Hyperlink"/>
            <w:noProof/>
          </w:rPr>
          <w:noBreakHyphen/>
          <w:t>33. Failed Connection Search Result.</w:t>
        </w:r>
        <w:r w:rsidR="003C033F">
          <w:rPr>
            <w:noProof/>
            <w:webHidden/>
          </w:rPr>
          <w:tab/>
        </w:r>
        <w:r w:rsidR="003C033F">
          <w:rPr>
            <w:noProof/>
            <w:webHidden/>
          </w:rPr>
          <w:fldChar w:fldCharType="begin"/>
        </w:r>
        <w:r w:rsidR="003C033F">
          <w:rPr>
            <w:noProof/>
            <w:webHidden/>
          </w:rPr>
          <w:instrText xml:space="preserve"> PAGEREF _Toc20827247 \h </w:instrText>
        </w:r>
        <w:r w:rsidR="003C033F">
          <w:rPr>
            <w:noProof/>
            <w:webHidden/>
          </w:rPr>
        </w:r>
        <w:r w:rsidR="003C033F">
          <w:rPr>
            <w:noProof/>
            <w:webHidden/>
          </w:rPr>
          <w:fldChar w:fldCharType="separate"/>
        </w:r>
        <w:r w:rsidR="003C033F">
          <w:rPr>
            <w:noProof/>
            <w:webHidden/>
          </w:rPr>
          <w:t>34</w:t>
        </w:r>
        <w:r w:rsidR="003C033F">
          <w:rPr>
            <w:noProof/>
            <w:webHidden/>
          </w:rPr>
          <w:fldChar w:fldCharType="end"/>
        </w:r>
      </w:hyperlink>
    </w:p>
    <w:p w14:paraId="370EF77E" w14:textId="2955B2B6"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48" w:history="1">
        <w:r w:rsidR="003C033F" w:rsidRPr="00C837BD">
          <w:rPr>
            <w:rStyle w:val="Hyperlink"/>
            <w:noProof/>
          </w:rPr>
          <w:t>Figure 2</w:t>
        </w:r>
        <w:r w:rsidR="003C033F" w:rsidRPr="00C837BD">
          <w:rPr>
            <w:rStyle w:val="Hyperlink"/>
            <w:noProof/>
          </w:rPr>
          <w:noBreakHyphen/>
          <w:t>34. View/Edit Selected Request.</w:t>
        </w:r>
        <w:r w:rsidR="003C033F">
          <w:rPr>
            <w:noProof/>
            <w:webHidden/>
          </w:rPr>
          <w:tab/>
        </w:r>
        <w:r w:rsidR="003C033F">
          <w:rPr>
            <w:noProof/>
            <w:webHidden/>
          </w:rPr>
          <w:fldChar w:fldCharType="begin"/>
        </w:r>
        <w:r w:rsidR="003C033F">
          <w:rPr>
            <w:noProof/>
            <w:webHidden/>
          </w:rPr>
          <w:instrText xml:space="preserve"> PAGEREF _Toc20827248 \h </w:instrText>
        </w:r>
        <w:r w:rsidR="003C033F">
          <w:rPr>
            <w:noProof/>
            <w:webHidden/>
          </w:rPr>
        </w:r>
        <w:r w:rsidR="003C033F">
          <w:rPr>
            <w:noProof/>
            <w:webHidden/>
          </w:rPr>
          <w:fldChar w:fldCharType="separate"/>
        </w:r>
        <w:r w:rsidR="003C033F">
          <w:rPr>
            <w:noProof/>
            <w:webHidden/>
          </w:rPr>
          <w:t>35</w:t>
        </w:r>
        <w:r w:rsidR="003C033F">
          <w:rPr>
            <w:noProof/>
            <w:webHidden/>
          </w:rPr>
          <w:fldChar w:fldCharType="end"/>
        </w:r>
      </w:hyperlink>
    </w:p>
    <w:p w14:paraId="5439678D" w14:textId="66D9E72F"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49" w:history="1">
        <w:r w:rsidR="003C033F" w:rsidRPr="00C837BD">
          <w:rPr>
            <w:rStyle w:val="Hyperlink"/>
            <w:noProof/>
          </w:rPr>
          <w:t>Figure 2</w:t>
        </w:r>
        <w:r w:rsidR="003C033F" w:rsidRPr="00C837BD">
          <w:rPr>
            <w:rStyle w:val="Hyperlink"/>
            <w:noProof/>
          </w:rPr>
          <w:noBreakHyphen/>
          <w:t>35. C&amp;P Exam Selection Results Screen.</w:t>
        </w:r>
        <w:r w:rsidR="003C033F">
          <w:rPr>
            <w:noProof/>
            <w:webHidden/>
          </w:rPr>
          <w:tab/>
        </w:r>
        <w:r w:rsidR="003C033F">
          <w:rPr>
            <w:noProof/>
            <w:webHidden/>
          </w:rPr>
          <w:fldChar w:fldCharType="begin"/>
        </w:r>
        <w:r w:rsidR="003C033F">
          <w:rPr>
            <w:noProof/>
            <w:webHidden/>
          </w:rPr>
          <w:instrText xml:space="preserve"> PAGEREF _Toc20827249 \h </w:instrText>
        </w:r>
        <w:r w:rsidR="003C033F">
          <w:rPr>
            <w:noProof/>
            <w:webHidden/>
          </w:rPr>
        </w:r>
        <w:r w:rsidR="003C033F">
          <w:rPr>
            <w:noProof/>
            <w:webHidden/>
          </w:rPr>
          <w:fldChar w:fldCharType="separate"/>
        </w:r>
        <w:r w:rsidR="003C033F">
          <w:rPr>
            <w:noProof/>
            <w:webHidden/>
          </w:rPr>
          <w:t>36</w:t>
        </w:r>
        <w:r w:rsidR="003C033F">
          <w:rPr>
            <w:noProof/>
            <w:webHidden/>
          </w:rPr>
          <w:fldChar w:fldCharType="end"/>
        </w:r>
      </w:hyperlink>
    </w:p>
    <w:p w14:paraId="394670B4" w14:textId="25769230"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50" w:history="1">
        <w:r w:rsidR="003C033F" w:rsidRPr="00C837BD">
          <w:rPr>
            <w:rStyle w:val="Hyperlink"/>
            <w:noProof/>
          </w:rPr>
          <w:t>Figure 2</w:t>
        </w:r>
        <w:r w:rsidR="003C033F" w:rsidRPr="00C837BD">
          <w:rPr>
            <w:rStyle w:val="Hyperlink"/>
            <w:noProof/>
          </w:rPr>
          <w:noBreakHyphen/>
          <w:t>36. View Selected Exam Selection.</w:t>
        </w:r>
        <w:r w:rsidR="003C033F">
          <w:rPr>
            <w:noProof/>
            <w:webHidden/>
          </w:rPr>
          <w:tab/>
        </w:r>
        <w:r w:rsidR="003C033F">
          <w:rPr>
            <w:noProof/>
            <w:webHidden/>
          </w:rPr>
          <w:fldChar w:fldCharType="begin"/>
        </w:r>
        <w:r w:rsidR="003C033F">
          <w:rPr>
            <w:noProof/>
            <w:webHidden/>
          </w:rPr>
          <w:instrText xml:space="preserve"> PAGEREF _Toc20827250 \h </w:instrText>
        </w:r>
        <w:r w:rsidR="003C033F">
          <w:rPr>
            <w:noProof/>
            <w:webHidden/>
          </w:rPr>
        </w:r>
        <w:r w:rsidR="003C033F">
          <w:rPr>
            <w:noProof/>
            <w:webHidden/>
          </w:rPr>
          <w:fldChar w:fldCharType="separate"/>
        </w:r>
        <w:r w:rsidR="003C033F">
          <w:rPr>
            <w:noProof/>
            <w:webHidden/>
          </w:rPr>
          <w:t>37</w:t>
        </w:r>
        <w:r w:rsidR="003C033F">
          <w:rPr>
            <w:noProof/>
            <w:webHidden/>
          </w:rPr>
          <w:fldChar w:fldCharType="end"/>
        </w:r>
      </w:hyperlink>
    </w:p>
    <w:p w14:paraId="5E5E731E" w14:textId="2C1C8B85"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51" w:history="1">
        <w:r w:rsidR="003C033F" w:rsidRPr="00C837BD">
          <w:rPr>
            <w:rStyle w:val="Hyperlink"/>
            <w:noProof/>
          </w:rPr>
          <w:t>Figure 2</w:t>
        </w:r>
        <w:r w:rsidR="003C033F" w:rsidRPr="00C837BD">
          <w:rPr>
            <w:rStyle w:val="Hyperlink"/>
            <w:noProof/>
          </w:rPr>
          <w:noBreakHyphen/>
          <w:t>37. Add Exam List.</w:t>
        </w:r>
        <w:r w:rsidR="003C033F">
          <w:rPr>
            <w:noProof/>
            <w:webHidden/>
          </w:rPr>
          <w:tab/>
        </w:r>
        <w:r w:rsidR="003C033F">
          <w:rPr>
            <w:noProof/>
            <w:webHidden/>
          </w:rPr>
          <w:fldChar w:fldCharType="begin"/>
        </w:r>
        <w:r w:rsidR="003C033F">
          <w:rPr>
            <w:noProof/>
            <w:webHidden/>
          </w:rPr>
          <w:instrText xml:space="preserve"> PAGEREF _Toc20827251 \h </w:instrText>
        </w:r>
        <w:r w:rsidR="003C033F">
          <w:rPr>
            <w:noProof/>
            <w:webHidden/>
          </w:rPr>
        </w:r>
        <w:r w:rsidR="003C033F">
          <w:rPr>
            <w:noProof/>
            <w:webHidden/>
          </w:rPr>
          <w:fldChar w:fldCharType="separate"/>
        </w:r>
        <w:r w:rsidR="003C033F">
          <w:rPr>
            <w:noProof/>
            <w:webHidden/>
          </w:rPr>
          <w:t>37</w:t>
        </w:r>
        <w:r w:rsidR="003C033F">
          <w:rPr>
            <w:noProof/>
            <w:webHidden/>
          </w:rPr>
          <w:fldChar w:fldCharType="end"/>
        </w:r>
      </w:hyperlink>
    </w:p>
    <w:p w14:paraId="68733BE9" w14:textId="2BEF136F"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52" w:history="1">
        <w:r w:rsidR="003C033F" w:rsidRPr="00C837BD">
          <w:rPr>
            <w:rStyle w:val="Hyperlink"/>
            <w:noProof/>
          </w:rPr>
          <w:t>Figure 2</w:t>
        </w:r>
        <w:r w:rsidR="003C033F" w:rsidRPr="00C837BD">
          <w:rPr>
            <w:rStyle w:val="Hyperlink"/>
            <w:noProof/>
          </w:rPr>
          <w:noBreakHyphen/>
          <w:t>38. Add Exam List – Scroll View.</w:t>
        </w:r>
        <w:r w:rsidR="003C033F">
          <w:rPr>
            <w:noProof/>
            <w:webHidden/>
          </w:rPr>
          <w:tab/>
        </w:r>
        <w:r w:rsidR="003C033F">
          <w:rPr>
            <w:noProof/>
            <w:webHidden/>
          </w:rPr>
          <w:fldChar w:fldCharType="begin"/>
        </w:r>
        <w:r w:rsidR="003C033F">
          <w:rPr>
            <w:noProof/>
            <w:webHidden/>
          </w:rPr>
          <w:instrText xml:space="preserve"> PAGEREF _Toc20827252 \h </w:instrText>
        </w:r>
        <w:r w:rsidR="003C033F">
          <w:rPr>
            <w:noProof/>
            <w:webHidden/>
          </w:rPr>
        </w:r>
        <w:r w:rsidR="003C033F">
          <w:rPr>
            <w:noProof/>
            <w:webHidden/>
          </w:rPr>
          <w:fldChar w:fldCharType="separate"/>
        </w:r>
        <w:r w:rsidR="003C033F">
          <w:rPr>
            <w:noProof/>
            <w:webHidden/>
          </w:rPr>
          <w:t>37</w:t>
        </w:r>
        <w:r w:rsidR="003C033F">
          <w:rPr>
            <w:noProof/>
            <w:webHidden/>
          </w:rPr>
          <w:fldChar w:fldCharType="end"/>
        </w:r>
      </w:hyperlink>
    </w:p>
    <w:p w14:paraId="27CE36B5" w14:textId="29D52AB1"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53" w:history="1">
        <w:r w:rsidR="003C033F" w:rsidRPr="00C837BD">
          <w:rPr>
            <w:rStyle w:val="Hyperlink"/>
            <w:noProof/>
          </w:rPr>
          <w:t>Figure 2</w:t>
        </w:r>
        <w:r w:rsidR="003C033F" w:rsidRPr="00C837BD">
          <w:rPr>
            <w:rStyle w:val="Hyperlink"/>
            <w:noProof/>
          </w:rPr>
          <w:noBreakHyphen/>
          <w:t>39. View C&amp;P Exam Screen.</w:t>
        </w:r>
        <w:r w:rsidR="003C033F">
          <w:rPr>
            <w:noProof/>
            <w:webHidden/>
          </w:rPr>
          <w:tab/>
        </w:r>
        <w:r w:rsidR="003C033F">
          <w:rPr>
            <w:noProof/>
            <w:webHidden/>
          </w:rPr>
          <w:fldChar w:fldCharType="begin"/>
        </w:r>
        <w:r w:rsidR="003C033F">
          <w:rPr>
            <w:noProof/>
            <w:webHidden/>
          </w:rPr>
          <w:instrText xml:space="preserve"> PAGEREF _Toc20827253 \h </w:instrText>
        </w:r>
        <w:r w:rsidR="003C033F">
          <w:rPr>
            <w:noProof/>
            <w:webHidden/>
          </w:rPr>
        </w:r>
        <w:r w:rsidR="003C033F">
          <w:rPr>
            <w:noProof/>
            <w:webHidden/>
          </w:rPr>
          <w:fldChar w:fldCharType="separate"/>
        </w:r>
        <w:r w:rsidR="003C033F">
          <w:rPr>
            <w:noProof/>
            <w:webHidden/>
          </w:rPr>
          <w:t>38</w:t>
        </w:r>
        <w:r w:rsidR="003C033F">
          <w:rPr>
            <w:noProof/>
            <w:webHidden/>
          </w:rPr>
          <w:fldChar w:fldCharType="end"/>
        </w:r>
      </w:hyperlink>
    </w:p>
    <w:p w14:paraId="2D158829" w14:textId="382E4982"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54" w:history="1">
        <w:r w:rsidR="003C033F" w:rsidRPr="00C837BD">
          <w:rPr>
            <w:rStyle w:val="Hyperlink"/>
            <w:noProof/>
          </w:rPr>
          <w:t>Figure 2</w:t>
        </w:r>
        <w:r w:rsidR="003C033F" w:rsidRPr="00C837BD">
          <w:rPr>
            <w:rStyle w:val="Hyperlink"/>
            <w:noProof/>
          </w:rPr>
          <w:noBreakHyphen/>
          <w:t>40. Cancel All Exams Selection.</w:t>
        </w:r>
        <w:r w:rsidR="003C033F">
          <w:rPr>
            <w:noProof/>
            <w:webHidden/>
          </w:rPr>
          <w:tab/>
        </w:r>
        <w:r w:rsidR="003C033F">
          <w:rPr>
            <w:noProof/>
            <w:webHidden/>
          </w:rPr>
          <w:fldChar w:fldCharType="begin"/>
        </w:r>
        <w:r w:rsidR="003C033F">
          <w:rPr>
            <w:noProof/>
            <w:webHidden/>
          </w:rPr>
          <w:instrText xml:space="preserve"> PAGEREF _Toc20827254 \h </w:instrText>
        </w:r>
        <w:r w:rsidR="003C033F">
          <w:rPr>
            <w:noProof/>
            <w:webHidden/>
          </w:rPr>
        </w:r>
        <w:r w:rsidR="003C033F">
          <w:rPr>
            <w:noProof/>
            <w:webHidden/>
          </w:rPr>
          <w:fldChar w:fldCharType="separate"/>
        </w:r>
        <w:r w:rsidR="003C033F">
          <w:rPr>
            <w:noProof/>
            <w:webHidden/>
          </w:rPr>
          <w:t>39</w:t>
        </w:r>
        <w:r w:rsidR="003C033F">
          <w:rPr>
            <w:noProof/>
            <w:webHidden/>
          </w:rPr>
          <w:fldChar w:fldCharType="end"/>
        </w:r>
      </w:hyperlink>
    </w:p>
    <w:p w14:paraId="2E154E88" w14:textId="1095DF8F"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55" w:history="1">
        <w:r w:rsidR="003C033F" w:rsidRPr="00C837BD">
          <w:rPr>
            <w:rStyle w:val="Hyperlink"/>
            <w:noProof/>
          </w:rPr>
          <w:t>Figure 2</w:t>
        </w:r>
        <w:r w:rsidR="003C033F" w:rsidRPr="00C837BD">
          <w:rPr>
            <w:rStyle w:val="Hyperlink"/>
            <w:noProof/>
          </w:rPr>
          <w:noBreakHyphen/>
          <w:t>41. Cancel All Exams Alert.</w:t>
        </w:r>
        <w:r w:rsidR="003C033F">
          <w:rPr>
            <w:noProof/>
            <w:webHidden/>
          </w:rPr>
          <w:tab/>
        </w:r>
        <w:r w:rsidR="003C033F">
          <w:rPr>
            <w:noProof/>
            <w:webHidden/>
          </w:rPr>
          <w:fldChar w:fldCharType="begin"/>
        </w:r>
        <w:r w:rsidR="003C033F">
          <w:rPr>
            <w:noProof/>
            <w:webHidden/>
          </w:rPr>
          <w:instrText xml:space="preserve"> PAGEREF _Toc20827255 \h </w:instrText>
        </w:r>
        <w:r w:rsidR="003C033F">
          <w:rPr>
            <w:noProof/>
            <w:webHidden/>
          </w:rPr>
        </w:r>
        <w:r w:rsidR="003C033F">
          <w:rPr>
            <w:noProof/>
            <w:webHidden/>
          </w:rPr>
          <w:fldChar w:fldCharType="separate"/>
        </w:r>
        <w:r w:rsidR="003C033F">
          <w:rPr>
            <w:noProof/>
            <w:webHidden/>
          </w:rPr>
          <w:t>40</w:t>
        </w:r>
        <w:r w:rsidR="003C033F">
          <w:rPr>
            <w:noProof/>
            <w:webHidden/>
          </w:rPr>
          <w:fldChar w:fldCharType="end"/>
        </w:r>
      </w:hyperlink>
    </w:p>
    <w:p w14:paraId="027295BF" w14:textId="3B8A84BA"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56" w:history="1">
        <w:r w:rsidR="003C033F" w:rsidRPr="00C837BD">
          <w:rPr>
            <w:rStyle w:val="Hyperlink"/>
            <w:noProof/>
          </w:rPr>
          <w:t>Figure 2</w:t>
        </w:r>
        <w:r w:rsidR="003C033F" w:rsidRPr="00C837BD">
          <w:rPr>
            <w:rStyle w:val="Hyperlink"/>
            <w:noProof/>
          </w:rPr>
          <w:noBreakHyphen/>
          <w:t>42. Cancel Single Exam.</w:t>
        </w:r>
        <w:r w:rsidR="003C033F">
          <w:rPr>
            <w:noProof/>
            <w:webHidden/>
          </w:rPr>
          <w:tab/>
        </w:r>
        <w:r w:rsidR="003C033F">
          <w:rPr>
            <w:noProof/>
            <w:webHidden/>
          </w:rPr>
          <w:fldChar w:fldCharType="begin"/>
        </w:r>
        <w:r w:rsidR="003C033F">
          <w:rPr>
            <w:noProof/>
            <w:webHidden/>
          </w:rPr>
          <w:instrText xml:space="preserve"> PAGEREF _Toc20827256 \h </w:instrText>
        </w:r>
        <w:r w:rsidR="003C033F">
          <w:rPr>
            <w:noProof/>
            <w:webHidden/>
          </w:rPr>
        </w:r>
        <w:r w:rsidR="003C033F">
          <w:rPr>
            <w:noProof/>
            <w:webHidden/>
          </w:rPr>
          <w:fldChar w:fldCharType="separate"/>
        </w:r>
        <w:r w:rsidR="003C033F">
          <w:rPr>
            <w:noProof/>
            <w:webHidden/>
          </w:rPr>
          <w:t>40</w:t>
        </w:r>
        <w:r w:rsidR="003C033F">
          <w:rPr>
            <w:noProof/>
            <w:webHidden/>
          </w:rPr>
          <w:fldChar w:fldCharType="end"/>
        </w:r>
      </w:hyperlink>
    </w:p>
    <w:p w14:paraId="00E767CE" w14:textId="63E82D20"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57" w:history="1">
        <w:r w:rsidR="003C033F" w:rsidRPr="00C837BD">
          <w:rPr>
            <w:rStyle w:val="Hyperlink"/>
            <w:noProof/>
          </w:rPr>
          <w:t>Figure 2</w:t>
        </w:r>
        <w:r w:rsidR="003C033F" w:rsidRPr="00C837BD">
          <w:rPr>
            <w:rStyle w:val="Hyperlink"/>
            <w:noProof/>
          </w:rPr>
          <w:noBreakHyphen/>
          <w:t>43. C&amp;P Exam Details Screen.</w:t>
        </w:r>
        <w:r w:rsidR="003C033F">
          <w:rPr>
            <w:noProof/>
            <w:webHidden/>
          </w:rPr>
          <w:tab/>
        </w:r>
        <w:r w:rsidR="003C033F">
          <w:rPr>
            <w:noProof/>
            <w:webHidden/>
          </w:rPr>
          <w:fldChar w:fldCharType="begin"/>
        </w:r>
        <w:r w:rsidR="003C033F">
          <w:rPr>
            <w:noProof/>
            <w:webHidden/>
          </w:rPr>
          <w:instrText xml:space="preserve"> PAGEREF _Toc20827257 \h </w:instrText>
        </w:r>
        <w:r w:rsidR="003C033F">
          <w:rPr>
            <w:noProof/>
            <w:webHidden/>
          </w:rPr>
        </w:r>
        <w:r w:rsidR="003C033F">
          <w:rPr>
            <w:noProof/>
            <w:webHidden/>
          </w:rPr>
          <w:fldChar w:fldCharType="separate"/>
        </w:r>
        <w:r w:rsidR="003C033F">
          <w:rPr>
            <w:noProof/>
            <w:webHidden/>
          </w:rPr>
          <w:t>40</w:t>
        </w:r>
        <w:r w:rsidR="003C033F">
          <w:rPr>
            <w:noProof/>
            <w:webHidden/>
          </w:rPr>
          <w:fldChar w:fldCharType="end"/>
        </w:r>
      </w:hyperlink>
    </w:p>
    <w:p w14:paraId="4885EBC8" w14:textId="516CAA91"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58" w:history="1">
        <w:r w:rsidR="003C033F" w:rsidRPr="00C837BD">
          <w:rPr>
            <w:rStyle w:val="Hyperlink"/>
            <w:noProof/>
          </w:rPr>
          <w:t>Figure 2</w:t>
        </w:r>
        <w:r w:rsidR="003C033F" w:rsidRPr="00C837BD">
          <w:rPr>
            <w:rStyle w:val="Hyperlink"/>
            <w:noProof/>
          </w:rPr>
          <w:noBreakHyphen/>
          <w:t>44. Cancel Exam Reason Screen.</w:t>
        </w:r>
        <w:r w:rsidR="003C033F">
          <w:rPr>
            <w:noProof/>
            <w:webHidden/>
          </w:rPr>
          <w:tab/>
        </w:r>
        <w:r w:rsidR="003C033F">
          <w:rPr>
            <w:noProof/>
            <w:webHidden/>
          </w:rPr>
          <w:fldChar w:fldCharType="begin"/>
        </w:r>
        <w:r w:rsidR="003C033F">
          <w:rPr>
            <w:noProof/>
            <w:webHidden/>
          </w:rPr>
          <w:instrText xml:space="preserve"> PAGEREF _Toc20827258 \h </w:instrText>
        </w:r>
        <w:r w:rsidR="003C033F">
          <w:rPr>
            <w:noProof/>
            <w:webHidden/>
          </w:rPr>
        </w:r>
        <w:r w:rsidR="003C033F">
          <w:rPr>
            <w:noProof/>
            <w:webHidden/>
          </w:rPr>
          <w:fldChar w:fldCharType="separate"/>
        </w:r>
        <w:r w:rsidR="003C033F">
          <w:rPr>
            <w:noProof/>
            <w:webHidden/>
          </w:rPr>
          <w:t>41</w:t>
        </w:r>
        <w:r w:rsidR="003C033F">
          <w:rPr>
            <w:noProof/>
            <w:webHidden/>
          </w:rPr>
          <w:fldChar w:fldCharType="end"/>
        </w:r>
      </w:hyperlink>
    </w:p>
    <w:p w14:paraId="54B32CFE" w14:textId="1BA1C166"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59" w:history="1">
        <w:r w:rsidR="003C033F" w:rsidRPr="00C837BD">
          <w:rPr>
            <w:rStyle w:val="Hyperlink"/>
            <w:noProof/>
          </w:rPr>
          <w:t>Figure 2</w:t>
        </w:r>
        <w:r w:rsidR="003C033F" w:rsidRPr="00C837BD">
          <w:rPr>
            <w:rStyle w:val="Hyperlink"/>
            <w:noProof/>
          </w:rPr>
          <w:noBreakHyphen/>
          <w:t>45. Cancel Exam Confirmation Alert.</w:t>
        </w:r>
        <w:r w:rsidR="003C033F">
          <w:rPr>
            <w:noProof/>
            <w:webHidden/>
          </w:rPr>
          <w:tab/>
        </w:r>
        <w:r w:rsidR="003C033F">
          <w:rPr>
            <w:noProof/>
            <w:webHidden/>
          </w:rPr>
          <w:fldChar w:fldCharType="begin"/>
        </w:r>
        <w:r w:rsidR="003C033F">
          <w:rPr>
            <w:noProof/>
            <w:webHidden/>
          </w:rPr>
          <w:instrText xml:space="preserve"> PAGEREF _Toc20827259 \h </w:instrText>
        </w:r>
        <w:r w:rsidR="003C033F">
          <w:rPr>
            <w:noProof/>
            <w:webHidden/>
          </w:rPr>
        </w:r>
        <w:r w:rsidR="003C033F">
          <w:rPr>
            <w:noProof/>
            <w:webHidden/>
          </w:rPr>
          <w:fldChar w:fldCharType="separate"/>
        </w:r>
        <w:r w:rsidR="003C033F">
          <w:rPr>
            <w:noProof/>
            <w:webHidden/>
          </w:rPr>
          <w:t>41</w:t>
        </w:r>
        <w:r w:rsidR="003C033F">
          <w:rPr>
            <w:noProof/>
            <w:webHidden/>
          </w:rPr>
          <w:fldChar w:fldCharType="end"/>
        </w:r>
      </w:hyperlink>
    </w:p>
    <w:p w14:paraId="78D1F518" w14:textId="537B5520"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60" w:history="1">
        <w:r w:rsidR="003C033F" w:rsidRPr="00C837BD">
          <w:rPr>
            <w:rStyle w:val="Hyperlink"/>
            <w:noProof/>
          </w:rPr>
          <w:t>Figure 2</w:t>
        </w:r>
        <w:r w:rsidR="003C033F" w:rsidRPr="00C837BD">
          <w:rPr>
            <w:rStyle w:val="Hyperlink"/>
            <w:noProof/>
          </w:rPr>
          <w:noBreakHyphen/>
          <w:t>46. Cancel Exam Comments.</w:t>
        </w:r>
        <w:r w:rsidR="003C033F">
          <w:rPr>
            <w:noProof/>
            <w:webHidden/>
          </w:rPr>
          <w:tab/>
        </w:r>
        <w:r w:rsidR="003C033F">
          <w:rPr>
            <w:noProof/>
            <w:webHidden/>
          </w:rPr>
          <w:fldChar w:fldCharType="begin"/>
        </w:r>
        <w:r w:rsidR="003C033F">
          <w:rPr>
            <w:noProof/>
            <w:webHidden/>
          </w:rPr>
          <w:instrText xml:space="preserve"> PAGEREF _Toc20827260 \h </w:instrText>
        </w:r>
        <w:r w:rsidR="003C033F">
          <w:rPr>
            <w:noProof/>
            <w:webHidden/>
          </w:rPr>
        </w:r>
        <w:r w:rsidR="003C033F">
          <w:rPr>
            <w:noProof/>
            <w:webHidden/>
          </w:rPr>
          <w:fldChar w:fldCharType="separate"/>
        </w:r>
        <w:r w:rsidR="003C033F">
          <w:rPr>
            <w:noProof/>
            <w:webHidden/>
          </w:rPr>
          <w:t>42</w:t>
        </w:r>
        <w:r w:rsidR="003C033F">
          <w:rPr>
            <w:noProof/>
            <w:webHidden/>
          </w:rPr>
          <w:fldChar w:fldCharType="end"/>
        </w:r>
      </w:hyperlink>
    </w:p>
    <w:p w14:paraId="29B49E58" w14:textId="6228AF0B"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61" w:history="1">
        <w:r w:rsidR="003C033F" w:rsidRPr="00C837BD">
          <w:rPr>
            <w:rStyle w:val="Hyperlink"/>
            <w:noProof/>
          </w:rPr>
          <w:t>Figure 2</w:t>
        </w:r>
        <w:r w:rsidR="003C033F" w:rsidRPr="00C837BD">
          <w:rPr>
            <w:rStyle w:val="Hyperlink"/>
            <w:noProof/>
          </w:rPr>
          <w:noBreakHyphen/>
          <w:t>47. Confirm Canceled Exam.</w:t>
        </w:r>
        <w:r w:rsidR="003C033F">
          <w:rPr>
            <w:noProof/>
            <w:webHidden/>
          </w:rPr>
          <w:tab/>
        </w:r>
        <w:r w:rsidR="003C033F">
          <w:rPr>
            <w:noProof/>
            <w:webHidden/>
          </w:rPr>
          <w:fldChar w:fldCharType="begin"/>
        </w:r>
        <w:r w:rsidR="003C033F">
          <w:rPr>
            <w:noProof/>
            <w:webHidden/>
          </w:rPr>
          <w:instrText xml:space="preserve"> PAGEREF _Toc20827261 \h </w:instrText>
        </w:r>
        <w:r w:rsidR="003C033F">
          <w:rPr>
            <w:noProof/>
            <w:webHidden/>
          </w:rPr>
        </w:r>
        <w:r w:rsidR="003C033F">
          <w:rPr>
            <w:noProof/>
            <w:webHidden/>
          </w:rPr>
          <w:fldChar w:fldCharType="separate"/>
        </w:r>
        <w:r w:rsidR="003C033F">
          <w:rPr>
            <w:noProof/>
            <w:webHidden/>
          </w:rPr>
          <w:t>42</w:t>
        </w:r>
        <w:r w:rsidR="003C033F">
          <w:rPr>
            <w:noProof/>
            <w:webHidden/>
          </w:rPr>
          <w:fldChar w:fldCharType="end"/>
        </w:r>
      </w:hyperlink>
    </w:p>
    <w:p w14:paraId="112B5CEE" w14:textId="433FCF5F"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62" w:history="1">
        <w:r w:rsidR="003C033F" w:rsidRPr="00C837BD">
          <w:rPr>
            <w:rStyle w:val="Hyperlink"/>
            <w:noProof/>
          </w:rPr>
          <w:t>Figure 2</w:t>
        </w:r>
        <w:r w:rsidR="003C033F" w:rsidRPr="00C837BD">
          <w:rPr>
            <w:rStyle w:val="Hyperlink"/>
            <w:noProof/>
          </w:rPr>
          <w:noBreakHyphen/>
          <w:t>48. Address Verification Screen.</w:t>
        </w:r>
        <w:r w:rsidR="003C033F">
          <w:rPr>
            <w:noProof/>
            <w:webHidden/>
          </w:rPr>
          <w:tab/>
        </w:r>
        <w:r w:rsidR="003C033F">
          <w:rPr>
            <w:noProof/>
            <w:webHidden/>
          </w:rPr>
          <w:fldChar w:fldCharType="begin"/>
        </w:r>
        <w:r w:rsidR="003C033F">
          <w:rPr>
            <w:noProof/>
            <w:webHidden/>
          </w:rPr>
          <w:instrText xml:space="preserve"> PAGEREF _Toc20827262 \h </w:instrText>
        </w:r>
        <w:r w:rsidR="003C033F">
          <w:rPr>
            <w:noProof/>
            <w:webHidden/>
          </w:rPr>
        </w:r>
        <w:r w:rsidR="003C033F">
          <w:rPr>
            <w:noProof/>
            <w:webHidden/>
          </w:rPr>
          <w:fldChar w:fldCharType="separate"/>
        </w:r>
        <w:r w:rsidR="003C033F">
          <w:rPr>
            <w:noProof/>
            <w:webHidden/>
          </w:rPr>
          <w:t>43</w:t>
        </w:r>
        <w:r w:rsidR="003C033F">
          <w:rPr>
            <w:noProof/>
            <w:webHidden/>
          </w:rPr>
          <w:fldChar w:fldCharType="end"/>
        </w:r>
      </w:hyperlink>
    </w:p>
    <w:p w14:paraId="4798CA76" w14:textId="4075720A"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63" w:history="1">
        <w:r w:rsidR="003C033F" w:rsidRPr="00C837BD">
          <w:rPr>
            <w:rStyle w:val="Hyperlink"/>
            <w:noProof/>
          </w:rPr>
          <w:t>Figure 2</w:t>
        </w:r>
        <w:r w:rsidR="003C033F" w:rsidRPr="00C837BD">
          <w:rPr>
            <w:rStyle w:val="Hyperlink"/>
            <w:noProof/>
          </w:rPr>
          <w:noBreakHyphen/>
          <w:t>49. Address Verification Screen—Save Address.</w:t>
        </w:r>
        <w:r w:rsidR="003C033F">
          <w:rPr>
            <w:noProof/>
            <w:webHidden/>
          </w:rPr>
          <w:tab/>
        </w:r>
        <w:r w:rsidR="003C033F">
          <w:rPr>
            <w:noProof/>
            <w:webHidden/>
          </w:rPr>
          <w:fldChar w:fldCharType="begin"/>
        </w:r>
        <w:r w:rsidR="003C033F">
          <w:rPr>
            <w:noProof/>
            <w:webHidden/>
          </w:rPr>
          <w:instrText xml:space="preserve"> PAGEREF _Toc20827263 \h </w:instrText>
        </w:r>
        <w:r w:rsidR="003C033F">
          <w:rPr>
            <w:noProof/>
            <w:webHidden/>
          </w:rPr>
        </w:r>
        <w:r w:rsidR="003C033F">
          <w:rPr>
            <w:noProof/>
            <w:webHidden/>
          </w:rPr>
          <w:fldChar w:fldCharType="separate"/>
        </w:r>
        <w:r w:rsidR="003C033F">
          <w:rPr>
            <w:noProof/>
            <w:webHidden/>
          </w:rPr>
          <w:t>44</w:t>
        </w:r>
        <w:r w:rsidR="003C033F">
          <w:rPr>
            <w:noProof/>
            <w:webHidden/>
          </w:rPr>
          <w:fldChar w:fldCharType="end"/>
        </w:r>
      </w:hyperlink>
    </w:p>
    <w:p w14:paraId="4B9BECF4" w14:textId="015B6725"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64" w:history="1">
        <w:r w:rsidR="003C033F" w:rsidRPr="00C837BD">
          <w:rPr>
            <w:rStyle w:val="Hyperlink"/>
            <w:noProof/>
          </w:rPr>
          <w:t>Figure 2</w:t>
        </w:r>
        <w:r w:rsidR="003C033F" w:rsidRPr="00C837BD">
          <w:rPr>
            <w:rStyle w:val="Hyperlink"/>
            <w:noProof/>
          </w:rPr>
          <w:noBreakHyphen/>
          <w:t>50. Add New C&amp;P Exam Screen.</w:t>
        </w:r>
        <w:r w:rsidR="003C033F">
          <w:rPr>
            <w:noProof/>
            <w:webHidden/>
          </w:rPr>
          <w:tab/>
        </w:r>
        <w:r w:rsidR="003C033F">
          <w:rPr>
            <w:noProof/>
            <w:webHidden/>
          </w:rPr>
          <w:fldChar w:fldCharType="begin"/>
        </w:r>
        <w:r w:rsidR="003C033F">
          <w:rPr>
            <w:noProof/>
            <w:webHidden/>
          </w:rPr>
          <w:instrText xml:space="preserve"> PAGEREF _Toc20827264 \h </w:instrText>
        </w:r>
        <w:r w:rsidR="003C033F">
          <w:rPr>
            <w:noProof/>
            <w:webHidden/>
          </w:rPr>
        </w:r>
        <w:r w:rsidR="003C033F">
          <w:rPr>
            <w:noProof/>
            <w:webHidden/>
          </w:rPr>
          <w:fldChar w:fldCharType="separate"/>
        </w:r>
        <w:r w:rsidR="003C033F">
          <w:rPr>
            <w:noProof/>
            <w:webHidden/>
          </w:rPr>
          <w:t>45</w:t>
        </w:r>
        <w:r w:rsidR="003C033F">
          <w:rPr>
            <w:noProof/>
            <w:webHidden/>
          </w:rPr>
          <w:fldChar w:fldCharType="end"/>
        </w:r>
      </w:hyperlink>
    </w:p>
    <w:p w14:paraId="37DE2F8C" w14:textId="2BBB1247"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65" w:history="1">
        <w:r w:rsidR="003C033F" w:rsidRPr="00C837BD">
          <w:rPr>
            <w:rStyle w:val="Hyperlink"/>
            <w:noProof/>
          </w:rPr>
          <w:t>Figure 2</w:t>
        </w:r>
        <w:r w:rsidR="003C033F" w:rsidRPr="00C837BD">
          <w:rPr>
            <w:rStyle w:val="Hyperlink"/>
            <w:noProof/>
          </w:rPr>
          <w:noBreakHyphen/>
          <w:t>51. Delete Exam Date Alert.</w:t>
        </w:r>
        <w:r w:rsidR="003C033F">
          <w:rPr>
            <w:noProof/>
            <w:webHidden/>
          </w:rPr>
          <w:tab/>
        </w:r>
        <w:r w:rsidR="003C033F">
          <w:rPr>
            <w:noProof/>
            <w:webHidden/>
          </w:rPr>
          <w:fldChar w:fldCharType="begin"/>
        </w:r>
        <w:r w:rsidR="003C033F">
          <w:rPr>
            <w:noProof/>
            <w:webHidden/>
          </w:rPr>
          <w:instrText xml:space="preserve"> PAGEREF _Toc20827265 \h </w:instrText>
        </w:r>
        <w:r w:rsidR="003C033F">
          <w:rPr>
            <w:noProof/>
            <w:webHidden/>
          </w:rPr>
        </w:r>
        <w:r w:rsidR="003C033F">
          <w:rPr>
            <w:noProof/>
            <w:webHidden/>
          </w:rPr>
          <w:fldChar w:fldCharType="separate"/>
        </w:r>
        <w:r w:rsidR="003C033F">
          <w:rPr>
            <w:noProof/>
            <w:webHidden/>
          </w:rPr>
          <w:t>46</w:t>
        </w:r>
        <w:r w:rsidR="003C033F">
          <w:rPr>
            <w:noProof/>
            <w:webHidden/>
          </w:rPr>
          <w:fldChar w:fldCharType="end"/>
        </w:r>
      </w:hyperlink>
    </w:p>
    <w:p w14:paraId="61D2DEB5" w14:textId="3ED8952A"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66" w:history="1">
        <w:r w:rsidR="003C033F" w:rsidRPr="00C837BD">
          <w:rPr>
            <w:rStyle w:val="Hyperlink"/>
            <w:noProof/>
          </w:rPr>
          <w:t>Figure 2</w:t>
        </w:r>
        <w:r w:rsidR="003C033F" w:rsidRPr="00C837BD">
          <w:rPr>
            <w:rStyle w:val="Hyperlink"/>
            <w:noProof/>
          </w:rPr>
          <w:noBreakHyphen/>
          <w:t>52. Exam Request Template—Info Tab.</w:t>
        </w:r>
        <w:r w:rsidR="003C033F">
          <w:rPr>
            <w:noProof/>
            <w:webHidden/>
          </w:rPr>
          <w:tab/>
        </w:r>
        <w:r w:rsidR="003C033F">
          <w:rPr>
            <w:noProof/>
            <w:webHidden/>
          </w:rPr>
          <w:fldChar w:fldCharType="begin"/>
        </w:r>
        <w:r w:rsidR="003C033F">
          <w:rPr>
            <w:noProof/>
            <w:webHidden/>
          </w:rPr>
          <w:instrText xml:space="preserve"> PAGEREF _Toc20827266 \h </w:instrText>
        </w:r>
        <w:r w:rsidR="003C033F">
          <w:rPr>
            <w:noProof/>
            <w:webHidden/>
          </w:rPr>
        </w:r>
        <w:r w:rsidR="003C033F">
          <w:rPr>
            <w:noProof/>
            <w:webHidden/>
          </w:rPr>
          <w:fldChar w:fldCharType="separate"/>
        </w:r>
        <w:r w:rsidR="003C033F">
          <w:rPr>
            <w:noProof/>
            <w:webHidden/>
          </w:rPr>
          <w:t>47</w:t>
        </w:r>
        <w:r w:rsidR="003C033F">
          <w:rPr>
            <w:noProof/>
            <w:webHidden/>
          </w:rPr>
          <w:fldChar w:fldCharType="end"/>
        </w:r>
      </w:hyperlink>
    </w:p>
    <w:p w14:paraId="71B69F37" w14:textId="037E4DD7"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67" w:history="1">
        <w:r w:rsidR="003C033F" w:rsidRPr="00C837BD">
          <w:rPr>
            <w:rStyle w:val="Hyperlink"/>
            <w:noProof/>
          </w:rPr>
          <w:t>Figure 2</w:t>
        </w:r>
        <w:r w:rsidR="003C033F" w:rsidRPr="00C837BD">
          <w:rPr>
            <w:rStyle w:val="Hyperlink"/>
            <w:noProof/>
          </w:rPr>
          <w:noBreakHyphen/>
          <w:t>53. Exam Request Template—SC/Increased Eval Tab.</w:t>
        </w:r>
        <w:r w:rsidR="003C033F">
          <w:rPr>
            <w:noProof/>
            <w:webHidden/>
          </w:rPr>
          <w:tab/>
        </w:r>
        <w:r w:rsidR="003C033F">
          <w:rPr>
            <w:noProof/>
            <w:webHidden/>
          </w:rPr>
          <w:fldChar w:fldCharType="begin"/>
        </w:r>
        <w:r w:rsidR="003C033F">
          <w:rPr>
            <w:noProof/>
            <w:webHidden/>
          </w:rPr>
          <w:instrText xml:space="preserve"> PAGEREF _Toc20827267 \h </w:instrText>
        </w:r>
        <w:r w:rsidR="003C033F">
          <w:rPr>
            <w:noProof/>
            <w:webHidden/>
          </w:rPr>
        </w:r>
        <w:r w:rsidR="003C033F">
          <w:rPr>
            <w:noProof/>
            <w:webHidden/>
          </w:rPr>
          <w:fldChar w:fldCharType="separate"/>
        </w:r>
        <w:r w:rsidR="003C033F">
          <w:rPr>
            <w:noProof/>
            <w:webHidden/>
          </w:rPr>
          <w:t>48</w:t>
        </w:r>
        <w:r w:rsidR="003C033F">
          <w:rPr>
            <w:noProof/>
            <w:webHidden/>
          </w:rPr>
          <w:fldChar w:fldCharType="end"/>
        </w:r>
      </w:hyperlink>
    </w:p>
    <w:p w14:paraId="0606FC8B" w14:textId="43F03555"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68" w:history="1">
        <w:r w:rsidR="003C033F" w:rsidRPr="00C837BD">
          <w:rPr>
            <w:rStyle w:val="Hyperlink"/>
            <w:noProof/>
          </w:rPr>
          <w:t>Figure 2</w:t>
        </w:r>
        <w:r w:rsidR="003C033F" w:rsidRPr="00C837BD">
          <w:rPr>
            <w:rStyle w:val="Hyperlink"/>
            <w:noProof/>
          </w:rPr>
          <w:noBreakHyphen/>
          <w:t>54. Exam Request Template—Pension Tab.</w:t>
        </w:r>
        <w:r w:rsidR="003C033F">
          <w:rPr>
            <w:noProof/>
            <w:webHidden/>
          </w:rPr>
          <w:tab/>
        </w:r>
        <w:r w:rsidR="003C033F">
          <w:rPr>
            <w:noProof/>
            <w:webHidden/>
          </w:rPr>
          <w:fldChar w:fldCharType="begin"/>
        </w:r>
        <w:r w:rsidR="003C033F">
          <w:rPr>
            <w:noProof/>
            <w:webHidden/>
          </w:rPr>
          <w:instrText xml:space="preserve"> PAGEREF _Toc20827268 \h </w:instrText>
        </w:r>
        <w:r w:rsidR="003C033F">
          <w:rPr>
            <w:noProof/>
            <w:webHidden/>
          </w:rPr>
        </w:r>
        <w:r w:rsidR="003C033F">
          <w:rPr>
            <w:noProof/>
            <w:webHidden/>
          </w:rPr>
          <w:fldChar w:fldCharType="separate"/>
        </w:r>
        <w:r w:rsidR="003C033F">
          <w:rPr>
            <w:noProof/>
            <w:webHidden/>
          </w:rPr>
          <w:t>48</w:t>
        </w:r>
        <w:r w:rsidR="003C033F">
          <w:rPr>
            <w:noProof/>
            <w:webHidden/>
          </w:rPr>
          <w:fldChar w:fldCharType="end"/>
        </w:r>
      </w:hyperlink>
    </w:p>
    <w:p w14:paraId="551301D7" w14:textId="1B80E310"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69" w:history="1">
        <w:r w:rsidR="003C033F" w:rsidRPr="00C837BD">
          <w:rPr>
            <w:rStyle w:val="Hyperlink"/>
            <w:noProof/>
          </w:rPr>
          <w:t>Figure 2</w:t>
        </w:r>
        <w:r w:rsidR="003C033F" w:rsidRPr="00C837BD">
          <w:rPr>
            <w:rStyle w:val="Hyperlink"/>
            <w:noProof/>
          </w:rPr>
          <w:noBreakHyphen/>
          <w:t>55. Exam Request Template—Medical Opinion Tab.</w:t>
        </w:r>
        <w:r w:rsidR="003C033F">
          <w:rPr>
            <w:noProof/>
            <w:webHidden/>
          </w:rPr>
          <w:tab/>
        </w:r>
        <w:r w:rsidR="003C033F">
          <w:rPr>
            <w:noProof/>
            <w:webHidden/>
          </w:rPr>
          <w:fldChar w:fldCharType="begin"/>
        </w:r>
        <w:r w:rsidR="003C033F">
          <w:rPr>
            <w:noProof/>
            <w:webHidden/>
          </w:rPr>
          <w:instrText xml:space="preserve"> PAGEREF _Toc20827269 \h </w:instrText>
        </w:r>
        <w:r w:rsidR="003C033F">
          <w:rPr>
            <w:noProof/>
            <w:webHidden/>
          </w:rPr>
        </w:r>
        <w:r w:rsidR="003C033F">
          <w:rPr>
            <w:noProof/>
            <w:webHidden/>
          </w:rPr>
          <w:fldChar w:fldCharType="separate"/>
        </w:r>
        <w:r w:rsidR="003C033F">
          <w:rPr>
            <w:noProof/>
            <w:webHidden/>
          </w:rPr>
          <w:t>49</w:t>
        </w:r>
        <w:r w:rsidR="003C033F">
          <w:rPr>
            <w:noProof/>
            <w:webHidden/>
          </w:rPr>
          <w:fldChar w:fldCharType="end"/>
        </w:r>
      </w:hyperlink>
    </w:p>
    <w:p w14:paraId="553A686D" w14:textId="33B5AD02"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70" w:history="1">
        <w:r w:rsidR="003C033F" w:rsidRPr="00C837BD">
          <w:rPr>
            <w:rStyle w:val="Hyperlink"/>
            <w:noProof/>
          </w:rPr>
          <w:t>Figure 2</w:t>
        </w:r>
        <w:r w:rsidR="003C033F" w:rsidRPr="00C837BD">
          <w:rPr>
            <w:rStyle w:val="Hyperlink"/>
            <w:noProof/>
          </w:rPr>
          <w:noBreakHyphen/>
          <w:t>56. Exam Request Template—Contact Info Tab.</w:t>
        </w:r>
        <w:r w:rsidR="003C033F">
          <w:rPr>
            <w:noProof/>
            <w:webHidden/>
          </w:rPr>
          <w:tab/>
        </w:r>
        <w:r w:rsidR="003C033F">
          <w:rPr>
            <w:noProof/>
            <w:webHidden/>
          </w:rPr>
          <w:fldChar w:fldCharType="begin"/>
        </w:r>
        <w:r w:rsidR="003C033F">
          <w:rPr>
            <w:noProof/>
            <w:webHidden/>
          </w:rPr>
          <w:instrText xml:space="preserve"> PAGEREF _Toc20827270 \h </w:instrText>
        </w:r>
        <w:r w:rsidR="003C033F">
          <w:rPr>
            <w:noProof/>
            <w:webHidden/>
          </w:rPr>
        </w:r>
        <w:r w:rsidR="003C033F">
          <w:rPr>
            <w:noProof/>
            <w:webHidden/>
          </w:rPr>
          <w:fldChar w:fldCharType="separate"/>
        </w:r>
        <w:r w:rsidR="003C033F">
          <w:rPr>
            <w:noProof/>
            <w:webHidden/>
          </w:rPr>
          <w:t>50</w:t>
        </w:r>
        <w:r w:rsidR="003C033F">
          <w:rPr>
            <w:noProof/>
            <w:webHidden/>
          </w:rPr>
          <w:fldChar w:fldCharType="end"/>
        </w:r>
      </w:hyperlink>
    </w:p>
    <w:p w14:paraId="3CC4F6D6" w14:textId="1080B04A"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71" w:history="1">
        <w:r w:rsidR="003C033F" w:rsidRPr="00C837BD">
          <w:rPr>
            <w:rStyle w:val="Hyperlink"/>
            <w:noProof/>
          </w:rPr>
          <w:t>Figure 2</w:t>
        </w:r>
        <w:r w:rsidR="003C033F" w:rsidRPr="00C837BD">
          <w:rPr>
            <w:rStyle w:val="Hyperlink"/>
            <w:noProof/>
          </w:rPr>
          <w:noBreakHyphen/>
          <w:t>57. C&amp;P Exam Requests.</w:t>
        </w:r>
        <w:r w:rsidR="003C033F">
          <w:rPr>
            <w:noProof/>
            <w:webHidden/>
          </w:rPr>
          <w:tab/>
        </w:r>
        <w:r w:rsidR="003C033F">
          <w:rPr>
            <w:noProof/>
            <w:webHidden/>
          </w:rPr>
          <w:fldChar w:fldCharType="begin"/>
        </w:r>
        <w:r w:rsidR="003C033F">
          <w:rPr>
            <w:noProof/>
            <w:webHidden/>
          </w:rPr>
          <w:instrText xml:space="preserve"> PAGEREF _Toc20827271 \h </w:instrText>
        </w:r>
        <w:r w:rsidR="003C033F">
          <w:rPr>
            <w:noProof/>
            <w:webHidden/>
          </w:rPr>
        </w:r>
        <w:r w:rsidR="003C033F">
          <w:rPr>
            <w:noProof/>
            <w:webHidden/>
          </w:rPr>
          <w:fldChar w:fldCharType="separate"/>
        </w:r>
        <w:r w:rsidR="003C033F">
          <w:rPr>
            <w:noProof/>
            <w:webHidden/>
          </w:rPr>
          <w:t>51</w:t>
        </w:r>
        <w:r w:rsidR="003C033F">
          <w:rPr>
            <w:noProof/>
            <w:webHidden/>
          </w:rPr>
          <w:fldChar w:fldCharType="end"/>
        </w:r>
      </w:hyperlink>
    </w:p>
    <w:p w14:paraId="6B3E5664" w14:textId="5ADDBC5C"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72" w:history="1">
        <w:r w:rsidR="003C033F" w:rsidRPr="00C837BD">
          <w:rPr>
            <w:rStyle w:val="Hyperlink"/>
            <w:noProof/>
          </w:rPr>
          <w:t>Figure 2</w:t>
        </w:r>
        <w:r w:rsidR="003C033F" w:rsidRPr="00C837BD">
          <w:rPr>
            <w:rStyle w:val="Hyperlink"/>
            <w:noProof/>
          </w:rPr>
          <w:noBreakHyphen/>
          <w:t>58. View C&amp;P Exam—Insufficient Exam View.</w:t>
        </w:r>
        <w:r w:rsidR="003C033F">
          <w:rPr>
            <w:noProof/>
            <w:webHidden/>
          </w:rPr>
          <w:tab/>
        </w:r>
        <w:r w:rsidR="003C033F">
          <w:rPr>
            <w:noProof/>
            <w:webHidden/>
          </w:rPr>
          <w:fldChar w:fldCharType="begin"/>
        </w:r>
        <w:r w:rsidR="003C033F">
          <w:rPr>
            <w:noProof/>
            <w:webHidden/>
          </w:rPr>
          <w:instrText xml:space="preserve"> PAGEREF _Toc20827272 \h </w:instrText>
        </w:r>
        <w:r w:rsidR="003C033F">
          <w:rPr>
            <w:noProof/>
            <w:webHidden/>
          </w:rPr>
        </w:r>
        <w:r w:rsidR="003C033F">
          <w:rPr>
            <w:noProof/>
            <w:webHidden/>
          </w:rPr>
          <w:fldChar w:fldCharType="separate"/>
        </w:r>
        <w:r w:rsidR="003C033F">
          <w:rPr>
            <w:noProof/>
            <w:webHidden/>
          </w:rPr>
          <w:t>52</w:t>
        </w:r>
        <w:r w:rsidR="003C033F">
          <w:rPr>
            <w:noProof/>
            <w:webHidden/>
          </w:rPr>
          <w:fldChar w:fldCharType="end"/>
        </w:r>
      </w:hyperlink>
    </w:p>
    <w:p w14:paraId="518534AF" w14:textId="22A1EBE5"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73" w:history="1">
        <w:r w:rsidR="003C033F" w:rsidRPr="00C837BD">
          <w:rPr>
            <w:rStyle w:val="Hyperlink"/>
            <w:noProof/>
          </w:rPr>
          <w:t>Figure 2</w:t>
        </w:r>
        <w:r w:rsidR="003C033F" w:rsidRPr="00C837BD">
          <w:rPr>
            <w:rStyle w:val="Hyperlink"/>
            <w:noProof/>
          </w:rPr>
          <w:noBreakHyphen/>
          <w:t>59. View C&amp;P Exam—Completed Exams.</w:t>
        </w:r>
        <w:r w:rsidR="003C033F">
          <w:rPr>
            <w:noProof/>
            <w:webHidden/>
          </w:rPr>
          <w:tab/>
        </w:r>
        <w:r w:rsidR="003C033F">
          <w:rPr>
            <w:noProof/>
            <w:webHidden/>
          </w:rPr>
          <w:fldChar w:fldCharType="begin"/>
        </w:r>
        <w:r w:rsidR="003C033F">
          <w:rPr>
            <w:noProof/>
            <w:webHidden/>
          </w:rPr>
          <w:instrText xml:space="preserve"> PAGEREF _Toc20827273 \h </w:instrText>
        </w:r>
        <w:r w:rsidR="003C033F">
          <w:rPr>
            <w:noProof/>
            <w:webHidden/>
          </w:rPr>
        </w:r>
        <w:r w:rsidR="003C033F">
          <w:rPr>
            <w:noProof/>
            <w:webHidden/>
          </w:rPr>
          <w:fldChar w:fldCharType="separate"/>
        </w:r>
        <w:r w:rsidR="003C033F">
          <w:rPr>
            <w:noProof/>
            <w:webHidden/>
          </w:rPr>
          <w:t>52</w:t>
        </w:r>
        <w:r w:rsidR="003C033F">
          <w:rPr>
            <w:noProof/>
            <w:webHidden/>
          </w:rPr>
          <w:fldChar w:fldCharType="end"/>
        </w:r>
      </w:hyperlink>
    </w:p>
    <w:p w14:paraId="7E430F3D" w14:textId="5253F131"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74" w:history="1">
        <w:r w:rsidR="003C033F" w:rsidRPr="00C837BD">
          <w:rPr>
            <w:rStyle w:val="Hyperlink"/>
            <w:noProof/>
          </w:rPr>
          <w:t>Figure 2</w:t>
        </w:r>
        <w:r w:rsidR="003C033F" w:rsidRPr="00C837BD">
          <w:rPr>
            <w:rStyle w:val="Hyperlink"/>
            <w:noProof/>
          </w:rPr>
          <w:noBreakHyphen/>
          <w:t>60. Add New Insufficient C&amp;P Exam Screen.</w:t>
        </w:r>
        <w:r w:rsidR="003C033F">
          <w:rPr>
            <w:noProof/>
            <w:webHidden/>
          </w:rPr>
          <w:tab/>
        </w:r>
        <w:r w:rsidR="003C033F">
          <w:rPr>
            <w:noProof/>
            <w:webHidden/>
          </w:rPr>
          <w:fldChar w:fldCharType="begin"/>
        </w:r>
        <w:r w:rsidR="003C033F">
          <w:rPr>
            <w:noProof/>
            <w:webHidden/>
          </w:rPr>
          <w:instrText xml:space="preserve"> PAGEREF _Toc20827274 \h </w:instrText>
        </w:r>
        <w:r w:rsidR="003C033F">
          <w:rPr>
            <w:noProof/>
            <w:webHidden/>
          </w:rPr>
        </w:r>
        <w:r w:rsidR="003C033F">
          <w:rPr>
            <w:noProof/>
            <w:webHidden/>
          </w:rPr>
          <w:fldChar w:fldCharType="separate"/>
        </w:r>
        <w:r w:rsidR="003C033F">
          <w:rPr>
            <w:noProof/>
            <w:webHidden/>
          </w:rPr>
          <w:t>53</w:t>
        </w:r>
        <w:r w:rsidR="003C033F">
          <w:rPr>
            <w:noProof/>
            <w:webHidden/>
          </w:rPr>
          <w:fldChar w:fldCharType="end"/>
        </w:r>
      </w:hyperlink>
    </w:p>
    <w:p w14:paraId="6DAC860D" w14:textId="0C4D007A"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75" w:history="1">
        <w:r w:rsidR="003C033F" w:rsidRPr="00C837BD">
          <w:rPr>
            <w:rStyle w:val="Hyperlink"/>
            <w:noProof/>
          </w:rPr>
          <w:t>Figure 2</w:t>
        </w:r>
        <w:r w:rsidR="003C033F" w:rsidRPr="00C837BD">
          <w:rPr>
            <w:rStyle w:val="Hyperlink"/>
            <w:noProof/>
          </w:rPr>
          <w:noBreakHyphen/>
          <w:t>61. Add New Insufficient C&amp;P Exam Screen—Select Reason.</w:t>
        </w:r>
        <w:r w:rsidR="003C033F">
          <w:rPr>
            <w:noProof/>
            <w:webHidden/>
          </w:rPr>
          <w:tab/>
        </w:r>
        <w:r w:rsidR="003C033F">
          <w:rPr>
            <w:noProof/>
            <w:webHidden/>
          </w:rPr>
          <w:fldChar w:fldCharType="begin"/>
        </w:r>
        <w:r w:rsidR="003C033F">
          <w:rPr>
            <w:noProof/>
            <w:webHidden/>
          </w:rPr>
          <w:instrText xml:space="preserve"> PAGEREF _Toc20827275 \h </w:instrText>
        </w:r>
        <w:r w:rsidR="003C033F">
          <w:rPr>
            <w:noProof/>
            <w:webHidden/>
          </w:rPr>
        </w:r>
        <w:r w:rsidR="003C033F">
          <w:rPr>
            <w:noProof/>
            <w:webHidden/>
          </w:rPr>
          <w:fldChar w:fldCharType="separate"/>
        </w:r>
        <w:r w:rsidR="003C033F">
          <w:rPr>
            <w:noProof/>
            <w:webHidden/>
          </w:rPr>
          <w:t>54</w:t>
        </w:r>
        <w:r w:rsidR="003C033F">
          <w:rPr>
            <w:noProof/>
            <w:webHidden/>
          </w:rPr>
          <w:fldChar w:fldCharType="end"/>
        </w:r>
      </w:hyperlink>
    </w:p>
    <w:p w14:paraId="0E9F9A56" w14:textId="5CE717F7"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76" w:history="1">
        <w:r w:rsidR="003C033F" w:rsidRPr="00C837BD">
          <w:rPr>
            <w:rStyle w:val="Hyperlink"/>
            <w:noProof/>
          </w:rPr>
          <w:t>Figure 2</w:t>
        </w:r>
        <w:r w:rsidR="003C033F" w:rsidRPr="00C837BD">
          <w:rPr>
            <w:rStyle w:val="Hyperlink"/>
            <w:noProof/>
          </w:rPr>
          <w:noBreakHyphen/>
          <w:t>62. View C&amp;P Exams View—Reprint Final C&amp;P Results.</w:t>
        </w:r>
        <w:r w:rsidR="003C033F">
          <w:rPr>
            <w:noProof/>
            <w:webHidden/>
          </w:rPr>
          <w:tab/>
        </w:r>
        <w:r w:rsidR="003C033F">
          <w:rPr>
            <w:noProof/>
            <w:webHidden/>
          </w:rPr>
          <w:fldChar w:fldCharType="begin"/>
        </w:r>
        <w:r w:rsidR="003C033F">
          <w:rPr>
            <w:noProof/>
            <w:webHidden/>
          </w:rPr>
          <w:instrText xml:space="preserve"> PAGEREF _Toc20827276 \h </w:instrText>
        </w:r>
        <w:r w:rsidR="003C033F">
          <w:rPr>
            <w:noProof/>
            <w:webHidden/>
          </w:rPr>
        </w:r>
        <w:r w:rsidR="003C033F">
          <w:rPr>
            <w:noProof/>
            <w:webHidden/>
          </w:rPr>
          <w:fldChar w:fldCharType="separate"/>
        </w:r>
        <w:r w:rsidR="003C033F">
          <w:rPr>
            <w:noProof/>
            <w:webHidden/>
          </w:rPr>
          <w:t>55</w:t>
        </w:r>
        <w:r w:rsidR="003C033F">
          <w:rPr>
            <w:noProof/>
            <w:webHidden/>
          </w:rPr>
          <w:fldChar w:fldCharType="end"/>
        </w:r>
      </w:hyperlink>
    </w:p>
    <w:p w14:paraId="1BF0813A" w14:textId="6816E130"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77" w:history="1">
        <w:r w:rsidR="003C033F" w:rsidRPr="00C837BD">
          <w:rPr>
            <w:rStyle w:val="Hyperlink"/>
            <w:noProof/>
          </w:rPr>
          <w:t>Figure 2</w:t>
        </w:r>
        <w:r w:rsidR="003C033F" w:rsidRPr="00C837BD">
          <w:rPr>
            <w:rStyle w:val="Hyperlink"/>
            <w:noProof/>
          </w:rPr>
          <w:noBreakHyphen/>
          <w:t>63. Compensation and Pension Exam Report.</w:t>
        </w:r>
        <w:r w:rsidR="003C033F">
          <w:rPr>
            <w:noProof/>
            <w:webHidden/>
          </w:rPr>
          <w:tab/>
        </w:r>
        <w:r w:rsidR="003C033F">
          <w:rPr>
            <w:noProof/>
            <w:webHidden/>
          </w:rPr>
          <w:fldChar w:fldCharType="begin"/>
        </w:r>
        <w:r w:rsidR="003C033F">
          <w:rPr>
            <w:noProof/>
            <w:webHidden/>
          </w:rPr>
          <w:instrText xml:space="preserve"> PAGEREF _Toc20827277 \h </w:instrText>
        </w:r>
        <w:r w:rsidR="003C033F">
          <w:rPr>
            <w:noProof/>
            <w:webHidden/>
          </w:rPr>
        </w:r>
        <w:r w:rsidR="003C033F">
          <w:rPr>
            <w:noProof/>
            <w:webHidden/>
          </w:rPr>
          <w:fldChar w:fldCharType="separate"/>
        </w:r>
        <w:r w:rsidR="003C033F">
          <w:rPr>
            <w:noProof/>
            <w:webHidden/>
          </w:rPr>
          <w:t>56</w:t>
        </w:r>
        <w:r w:rsidR="003C033F">
          <w:rPr>
            <w:noProof/>
            <w:webHidden/>
          </w:rPr>
          <w:fldChar w:fldCharType="end"/>
        </w:r>
      </w:hyperlink>
    </w:p>
    <w:p w14:paraId="749A5972" w14:textId="625F6E1F"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78" w:history="1">
        <w:r w:rsidR="003C033F" w:rsidRPr="00C837BD">
          <w:rPr>
            <w:rStyle w:val="Hyperlink"/>
            <w:noProof/>
          </w:rPr>
          <w:t>Figure 2</w:t>
        </w:r>
        <w:r w:rsidR="003C033F" w:rsidRPr="00C837BD">
          <w:rPr>
            <w:rStyle w:val="Hyperlink"/>
            <w:noProof/>
          </w:rPr>
          <w:noBreakHyphen/>
          <w:t>64. 7131 Status Inquiry Report.</w:t>
        </w:r>
        <w:r w:rsidR="003C033F">
          <w:rPr>
            <w:noProof/>
            <w:webHidden/>
          </w:rPr>
          <w:tab/>
        </w:r>
        <w:r w:rsidR="003C033F">
          <w:rPr>
            <w:noProof/>
            <w:webHidden/>
          </w:rPr>
          <w:fldChar w:fldCharType="begin"/>
        </w:r>
        <w:r w:rsidR="003C033F">
          <w:rPr>
            <w:noProof/>
            <w:webHidden/>
          </w:rPr>
          <w:instrText xml:space="preserve"> PAGEREF _Toc20827278 \h </w:instrText>
        </w:r>
        <w:r w:rsidR="003C033F">
          <w:rPr>
            <w:noProof/>
            <w:webHidden/>
          </w:rPr>
        </w:r>
        <w:r w:rsidR="003C033F">
          <w:rPr>
            <w:noProof/>
            <w:webHidden/>
          </w:rPr>
          <w:fldChar w:fldCharType="separate"/>
        </w:r>
        <w:r w:rsidR="003C033F">
          <w:rPr>
            <w:noProof/>
            <w:webHidden/>
          </w:rPr>
          <w:t>61</w:t>
        </w:r>
        <w:r w:rsidR="003C033F">
          <w:rPr>
            <w:noProof/>
            <w:webHidden/>
          </w:rPr>
          <w:fldChar w:fldCharType="end"/>
        </w:r>
      </w:hyperlink>
    </w:p>
    <w:p w14:paraId="60666046" w14:textId="3C8CDC85"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79" w:history="1">
        <w:r w:rsidR="003C033F" w:rsidRPr="00C837BD">
          <w:rPr>
            <w:rStyle w:val="Hyperlink"/>
            <w:noProof/>
          </w:rPr>
          <w:t>Figure 2</w:t>
        </w:r>
        <w:r w:rsidR="003C033F" w:rsidRPr="00C837BD">
          <w:rPr>
            <w:rStyle w:val="Hyperlink"/>
            <w:noProof/>
          </w:rPr>
          <w:noBreakHyphen/>
          <w:t>65. AMIS 290 Report Request—Alert Prompt.</w:t>
        </w:r>
        <w:r w:rsidR="003C033F">
          <w:rPr>
            <w:noProof/>
            <w:webHidden/>
          </w:rPr>
          <w:tab/>
        </w:r>
        <w:r w:rsidR="003C033F">
          <w:rPr>
            <w:noProof/>
            <w:webHidden/>
          </w:rPr>
          <w:fldChar w:fldCharType="begin"/>
        </w:r>
        <w:r w:rsidR="003C033F">
          <w:rPr>
            <w:noProof/>
            <w:webHidden/>
          </w:rPr>
          <w:instrText xml:space="preserve"> PAGEREF _Toc20827279 \h </w:instrText>
        </w:r>
        <w:r w:rsidR="003C033F">
          <w:rPr>
            <w:noProof/>
            <w:webHidden/>
          </w:rPr>
        </w:r>
        <w:r w:rsidR="003C033F">
          <w:rPr>
            <w:noProof/>
            <w:webHidden/>
          </w:rPr>
          <w:fldChar w:fldCharType="separate"/>
        </w:r>
        <w:r w:rsidR="003C033F">
          <w:rPr>
            <w:noProof/>
            <w:webHidden/>
          </w:rPr>
          <w:t>64</w:t>
        </w:r>
        <w:r w:rsidR="003C033F">
          <w:rPr>
            <w:noProof/>
            <w:webHidden/>
          </w:rPr>
          <w:fldChar w:fldCharType="end"/>
        </w:r>
      </w:hyperlink>
    </w:p>
    <w:p w14:paraId="528852FE" w14:textId="772F6995"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80" w:history="1">
        <w:r w:rsidR="003C033F" w:rsidRPr="00C837BD">
          <w:rPr>
            <w:rStyle w:val="Hyperlink"/>
            <w:noProof/>
          </w:rPr>
          <w:t>Figure 2</w:t>
        </w:r>
        <w:r w:rsidR="003C033F" w:rsidRPr="00C837BD">
          <w:rPr>
            <w:rStyle w:val="Hyperlink"/>
            <w:noProof/>
          </w:rPr>
          <w:noBreakHyphen/>
          <w:t>66. AMIS 290 Report Request—Location Information.</w:t>
        </w:r>
        <w:r w:rsidR="003C033F">
          <w:rPr>
            <w:noProof/>
            <w:webHidden/>
          </w:rPr>
          <w:tab/>
        </w:r>
        <w:r w:rsidR="003C033F">
          <w:rPr>
            <w:noProof/>
            <w:webHidden/>
          </w:rPr>
          <w:fldChar w:fldCharType="begin"/>
        </w:r>
        <w:r w:rsidR="003C033F">
          <w:rPr>
            <w:noProof/>
            <w:webHidden/>
          </w:rPr>
          <w:instrText xml:space="preserve"> PAGEREF _Toc20827280 \h </w:instrText>
        </w:r>
        <w:r w:rsidR="003C033F">
          <w:rPr>
            <w:noProof/>
            <w:webHidden/>
          </w:rPr>
        </w:r>
        <w:r w:rsidR="003C033F">
          <w:rPr>
            <w:noProof/>
            <w:webHidden/>
          </w:rPr>
          <w:fldChar w:fldCharType="separate"/>
        </w:r>
        <w:r w:rsidR="003C033F">
          <w:rPr>
            <w:noProof/>
            <w:webHidden/>
          </w:rPr>
          <w:t>65</w:t>
        </w:r>
        <w:r w:rsidR="003C033F">
          <w:rPr>
            <w:noProof/>
            <w:webHidden/>
          </w:rPr>
          <w:fldChar w:fldCharType="end"/>
        </w:r>
      </w:hyperlink>
    </w:p>
    <w:p w14:paraId="52E4B3E3" w14:textId="086855E9"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81" w:history="1">
        <w:r w:rsidR="003C033F" w:rsidRPr="00C837BD">
          <w:rPr>
            <w:rStyle w:val="Hyperlink"/>
            <w:noProof/>
          </w:rPr>
          <w:t>Figure 2</w:t>
        </w:r>
        <w:r w:rsidR="003C033F" w:rsidRPr="00C837BD">
          <w:rPr>
            <w:rStyle w:val="Hyperlink"/>
            <w:noProof/>
          </w:rPr>
          <w:noBreakHyphen/>
          <w:t>67 CAPRI Reports—Request Status by Date Range</w:t>
        </w:r>
        <w:r w:rsidR="003C033F">
          <w:rPr>
            <w:noProof/>
            <w:webHidden/>
          </w:rPr>
          <w:tab/>
        </w:r>
        <w:r w:rsidR="003C033F">
          <w:rPr>
            <w:noProof/>
            <w:webHidden/>
          </w:rPr>
          <w:fldChar w:fldCharType="begin"/>
        </w:r>
        <w:r w:rsidR="003C033F">
          <w:rPr>
            <w:noProof/>
            <w:webHidden/>
          </w:rPr>
          <w:instrText xml:space="preserve"> PAGEREF _Toc20827281 \h </w:instrText>
        </w:r>
        <w:r w:rsidR="003C033F">
          <w:rPr>
            <w:noProof/>
            <w:webHidden/>
          </w:rPr>
        </w:r>
        <w:r w:rsidR="003C033F">
          <w:rPr>
            <w:noProof/>
            <w:webHidden/>
          </w:rPr>
          <w:fldChar w:fldCharType="separate"/>
        </w:r>
        <w:r w:rsidR="003C033F">
          <w:rPr>
            <w:noProof/>
            <w:webHidden/>
          </w:rPr>
          <w:t>67</w:t>
        </w:r>
        <w:r w:rsidR="003C033F">
          <w:rPr>
            <w:noProof/>
            <w:webHidden/>
          </w:rPr>
          <w:fldChar w:fldCharType="end"/>
        </w:r>
      </w:hyperlink>
    </w:p>
    <w:p w14:paraId="2AD5EE99" w14:textId="0459C4DB"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82" w:history="1">
        <w:r w:rsidR="003C033F" w:rsidRPr="00C837BD">
          <w:rPr>
            <w:rStyle w:val="Hyperlink"/>
            <w:noProof/>
          </w:rPr>
          <w:t>Figure 2</w:t>
        </w:r>
        <w:r w:rsidR="003C033F" w:rsidRPr="00C837BD">
          <w:rPr>
            <w:rStyle w:val="Hyperlink"/>
            <w:noProof/>
          </w:rPr>
          <w:noBreakHyphen/>
          <w:t>68. Admission Report for SC Veterans Screen.</w:t>
        </w:r>
        <w:r w:rsidR="003C033F">
          <w:rPr>
            <w:noProof/>
            <w:webHidden/>
          </w:rPr>
          <w:tab/>
        </w:r>
        <w:r w:rsidR="003C033F">
          <w:rPr>
            <w:noProof/>
            <w:webHidden/>
          </w:rPr>
          <w:fldChar w:fldCharType="begin"/>
        </w:r>
        <w:r w:rsidR="003C033F">
          <w:rPr>
            <w:noProof/>
            <w:webHidden/>
          </w:rPr>
          <w:instrText xml:space="preserve"> PAGEREF _Toc20827282 \h </w:instrText>
        </w:r>
        <w:r w:rsidR="003C033F">
          <w:rPr>
            <w:noProof/>
            <w:webHidden/>
          </w:rPr>
        </w:r>
        <w:r w:rsidR="003C033F">
          <w:rPr>
            <w:noProof/>
            <w:webHidden/>
          </w:rPr>
          <w:fldChar w:fldCharType="separate"/>
        </w:r>
        <w:r w:rsidR="003C033F">
          <w:rPr>
            <w:noProof/>
            <w:webHidden/>
          </w:rPr>
          <w:t>68</w:t>
        </w:r>
        <w:r w:rsidR="003C033F">
          <w:rPr>
            <w:noProof/>
            <w:webHidden/>
          </w:rPr>
          <w:fldChar w:fldCharType="end"/>
        </w:r>
      </w:hyperlink>
    </w:p>
    <w:p w14:paraId="6C2F22F8" w14:textId="2E0D457D"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83" w:history="1">
        <w:r w:rsidR="003C033F" w:rsidRPr="00C837BD">
          <w:rPr>
            <w:rStyle w:val="Hyperlink"/>
            <w:noProof/>
          </w:rPr>
          <w:t>Figure 2</w:t>
        </w:r>
        <w:r w:rsidR="003C033F" w:rsidRPr="00C837BD">
          <w:rPr>
            <w:rStyle w:val="Hyperlink"/>
            <w:noProof/>
          </w:rPr>
          <w:noBreakHyphen/>
          <w:t>69. Admission Inquiry by Date Screen.</w:t>
        </w:r>
        <w:r w:rsidR="003C033F">
          <w:rPr>
            <w:noProof/>
            <w:webHidden/>
          </w:rPr>
          <w:tab/>
        </w:r>
        <w:r w:rsidR="003C033F">
          <w:rPr>
            <w:noProof/>
            <w:webHidden/>
          </w:rPr>
          <w:fldChar w:fldCharType="begin"/>
        </w:r>
        <w:r w:rsidR="003C033F">
          <w:rPr>
            <w:noProof/>
            <w:webHidden/>
          </w:rPr>
          <w:instrText xml:space="preserve"> PAGEREF _Toc20827283 \h </w:instrText>
        </w:r>
        <w:r w:rsidR="003C033F">
          <w:rPr>
            <w:noProof/>
            <w:webHidden/>
          </w:rPr>
        </w:r>
        <w:r w:rsidR="003C033F">
          <w:rPr>
            <w:noProof/>
            <w:webHidden/>
          </w:rPr>
          <w:fldChar w:fldCharType="separate"/>
        </w:r>
        <w:r w:rsidR="003C033F">
          <w:rPr>
            <w:noProof/>
            <w:webHidden/>
          </w:rPr>
          <w:t>69</w:t>
        </w:r>
        <w:r w:rsidR="003C033F">
          <w:rPr>
            <w:noProof/>
            <w:webHidden/>
          </w:rPr>
          <w:fldChar w:fldCharType="end"/>
        </w:r>
      </w:hyperlink>
    </w:p>
    <w:p w14:paraId="675D778E" w14:textId="149D4A15"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84" w:history="1">
        <w:r w:rsidR="003C033F" w:rsidRPr="00C837BD">
          <w:rPr>
            <w:rStyle w:val="Hyperlink"/>
            <w:noProof/>
          </w:rPr>
          <w:t>Figure 2</w:t>
        </w:r>
        <w:r w:rsidR="003C033F" w:rsidRPr="00C837BD">
          <w:rPr>
            <w:rStyle w:val="Hyperlink"/>
            <w:noProof/>
          </w:rPr>
          <w:noBreakHyphen/>
          <w:t>70. Special Report for A&amp;A and Pension.</w:t>
        </w:r>
        <w:r w:rsidR="003C033F">
          <w:rPr>
            <w:noProof/>
            <w:webHidden/>
          </w:rPr>
          <w:tab/>
        </w:r>
        <w:r w:rsidR="003C033F">
          <w:rPr>
            <w:noProof/>
            <w:webHidden/>
          </w:rPr>
          <w:fldChar w:fldCharType="begin"/>
        </w:r>
        <w:r w:rsidR="003C033F">
          <w:rPr>
            <w:noProof/>
            <w:webHidden/>
          </w:rPr>
          <w:instrText xml:space="preserve"> PAGEREF _Toc20827284 \h </w:instrText>
        </w:r>
        <w:r w:rsidR="003C033F">
          <w:rPr>
            <w:noProof/>
            <w:webHidden/>
          </w:rPr>
        </w:r>
        <w:r w:rsidR="003C033F">
          <w:rPr>
            <w:noProof/>
            <w:webHidden/>
          </w:rPr>
          <w:fldChar w:fldCharType="separate"/>
        </w:r>
        <w:r w:rsidR="003C033F">
          <w:rPr>
            <w:noProof/>
            <w:webHidden/>
          </w:rPr>
          <w:t>70</w:t>
        </w:r>
        <w:r w:rsidR="003C033F">
          <w:rPr>
            <w:noProof/>
            <w:webHidden/>
          </w:rPr>
          <w:fldChar w:fldCharType="end"/>
        </w:r>
      </w:hyperlink>
    </w:p>
    <w:p w14:paraId="07C07F58" w14:textId="71A53678"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85" w:history="1">
        <w:r w:rsidR="003C033F" w:rsidRPr="00C837BD">
          <w:rPr>
            <w:rStyle w:val="Hyperlink"/>
            <w:noProof/>
          </w:rPr>
          <w:t>Figure 2</w:t>
        </w:r>
        <w:r w:rsidR="003C033F" w:rsidRPr="00C837BD">
          <w:rPr>
            <w:rStyle w:val="Hyperlink"/>
            <w:noProof/>
          </w:rPr>
          <w:noBreakHyphen/>
          <w:t>71. Produced Special A&amp;A/Pension Report.</w:t>
        </w:r>
        <w:r w:rsidR="003C033F">
          <w:rPr>
            <w:noProof/>
            <w:webHidden/>
          </w:rPr>
          <w:tab/>
        </w:r>
        <w:r w:rsidR="003C033F">
          <w:rPr>
            <w:noProof/>
            <w:webHidden/>
          </w:rPr>
          <w:fldChar w:fldCharType="begin"/>
        </w:r>
        <w:r w:rsidR="003C033F">
          <w:rPr>
            <w:noProof/>
            <w:webHidden/>
          </w:rPr>
          <w:instrText xml:space="preserve"> PAGEREF _Toc20827285 \h </w:instrText>
        </w:r>
        <w:r w:rsidR="003C033F">
          <w:rPr>
            <w:noProof/>
            <w:webHidden/>
          </w:rPr>
        </w:r>
        <w:r w:rsidR="003C033F">
          <w:rPr>
            <w:noProof/>
            <w:webHidden/>
          </w:rPr>
          <w:fldChar w:fldCharType="separate"/>
        </w:r>
        <w:r w:rsidR="003C033F">
          <w:rPr>
            <w:noProof/>
            <w:webHidden/>
          </w:rPr>
          <w:t>71</w:t>
        </w:r>
        <w:r w:rsidR="003C033F">
          <w:rPr>
            <w:noProof/>
            <w:webHidden/>
          </w:rPr>
          <w:fldChar w:fldCharType="end"/>
        </w:r>
      </w:hyperlink>
    </w:p>
    <w:p w14:paraId="7EE21700" w14:textId="7754A3AA"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86" w:history="1">
        <w:r w:rsidR="003C033F" w:rsidRPr="00C837BD">
          <w:rPr>
            <w:rStyle w:val="Hyperlink"/>
            <w:noProof/>
          </w:rPr>
          <w:t>Figure 2</w:t>
        </w:r>
        <w:r w:rsidR="003C033F" w:rsidRPr="00C837BD">
          <w:rPr>
            <w:rStyle w:val="Hyperlink"/>
            <w:noProof/>
          </w:rPr>
          <w:noBreakHyphen/>
          <w:t>72. Re-Admission Report Query Screen.</w:t>
        </w:r>
        <w:r w:rsidR="003C033F">
          <w:rPr>
            <w:noProof/>
            <w:webHidden/>
          </w:rPr>
          <w:tab/>
        </w:r>
        <w:r w:rsidR="003C033F">
          <w:rPr>
            <w:noProof/>
            <w:webHidden/>
          </w:rPr>
          <w:fldChar w:fldCharType="begin"/>
        </w:r>
        <w:r w:rsidR="003C033F">
          <w:rPr>
            <w:noProof/>
            <w:webHidden/>
          </w:rPr>
          <w:instrText xml:space="preserve"> PAGEREF _Toc20827286 \h </w:instrText>
        </w:r>
        <w:r w:rsidR="003C033F">
          <w:rPr>
            <w:noProof/>
            <w:webHidden/>
          </w:rPr>
        </w:r>
        <w:r w:rsidR="003C033F">
          <w:rPr>
            <w:noProof/>
            <w:webHidden/>
          </w:rPr>
          <w:fldChar w:fldCharType="separate"/>
        </w:r>
        <w:r w:rsidR="003C033F">
          <w:rPr>
            <w:noProof/>
            <w:webHidden/>
          </w:rPr>
          <w:t>71</w:t>
        </w:r>
        <w:r w:rsidR="003C033F">
          <w:rPr>
            <w:noProof/>
            <w:webHidden/>
          </w:rPr>
          <w:fldChar w:fldCharType="end"/>
        </w:r>
      </w:hyperlink>
    </w:p>
    <w:p w14:paraId="42995881" w14:textId="163A7648"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87" w:history="1">
        <w:r w:rsidR="003C033F" w:rsidRPr="00C837BD">
          <w:rPr>
            <w:rStyle w:val="Hyperlink"/>
            <w:noProof/>
          </w:rPr>
          <w:t>Figure 2</w:t>
        </w:r>
        <w:r w:rsidR="003C033F" w:rsidRPr="00C837BD">
          <w:rPr>
            <w:rStyle w:val="Hyperlink"/>
            <w:noProof/>
          </w:rPr>
          <w:noBreakHyphen/>
          <w:t>73. Discharge Report Query Screen.</w:t>
        </w:r>
        <w:r w:rsidR="003C033F">
          <w:rPr>
            <w:noProof/>
            <w:webHidden/>
          </w:rPr>
          <w:tab/>
        </w:r>
        <w:r w:rsidR="003C033F">
          <w:rPr>
            <w:noProof/>
            <w:webHidden/>
          </w:rPr>
          <w:fldChar w:fldCharType="begin"/>
        </w:r>
        <w:r w:rsidR="003C033F">
          <w:rPr>
            <w:noProof/>
            <w:webHidden/>
          </w:rPr>
          <w:instrText xml:space="preserve"> PAGEREF _Toc20827287 \h </w:instrText>
        </w:r>
        <w:r w:rsidR="003C033F">
          <w:rPr>
            <w:noProof/>
            <w:webHidden/>
          </w:rPr>
        </w:r>
        <w:r w:rsidR="003C033F">
          <w:rPr>
            <w:noProof/>
            <w:webHidden/>
          </w:rPr>
          <w:fldChar w:fldCharType="separate"/>
        </w:r>
        <w:r w:rsidR="003C033F">
          <w:rPr>
            <w:noProof/>
            <w:webHidden/>
          </w:rPr>
          <w:t>72</w:t>
        </w:r>
        <w:r w:rsidR="003C033F">
          <w:rPr>
            <w:noProof/>
            <w:webHidden/>
          </w:rPr>
          <w:fldChar w:fldCharType="end"/>
        </w:r>
      </w:hyperlink>
    </w:p>
    <w:p w14:paraId="0FE5304C" w14:textId="26088588"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88" w:history="1">
        <w:r w:rsidR="003C033F" w:rsidRPr="00C837BD">
          <w:rPr>
            <w:rStyle w:val="Hyperlink"/>
            <w:noProof/>
          </w:rPr>
          <w:t>Figure 2</w:t>
        </w:r>
        <w:r w:rsidR="003C033F" w:rsidRPr="00C837BD">
          <w:rPr>
            <w:rStyle w:val="Hyperlink"/>
            <w:noProof/>
          </w:rPr>
          <w:noBreakHyphen/>
          <w:t>74. Incompetent Veteran Report Query Screen.</w:t>
        </w:r>
        <w:r w:rsidR="003C033F">
          <w:rPr>
            <w:noProof/>
            <w:webHidden/>
          </w:rPr>
          <w:tab/>
        </w:r>
        <w:r w:rsidR="003C033F">
          <w:rPr>
            <w:noProof/>
            <w:webHidden/>
          </w:rPr>
          <w:fldChar w:fldCharType="begin"/>
        </w:r>
        <w:r w:rsidR="003C033F">
          <w:rPr>
            <w:noProof/>
            <w:webHidden/>
          </w:rPr>
          <w:instrText xml:space="preserve"> PAGEREF _Toc20827288 \h </w:instrText>
        </w:r>
        <w:r w:rsidR="003C033F">
          <w:rPr>
            <w:noProof/>
            <w:webHidden/>
          </w:rPr>
        </w:r>
        <w:r w:rsidR="003C033F">
          <w:rPr>
            <w:noProof/>
            <w:webHidden/>
          </w:rPr>
          <w:fldChar w:fldCharType="separate"/>
        </w:r>
        <w:r w:rsidR="003C033F">
          <w:rPr>
            <w:noProof/>
            <w:webHidden/>
          </w:rPr>
          <w:t>73</w:t>
        </w:r>
        <w:r w:rsidR="003C033F">
          <w:rPr>
            <w:noProof/>
            <w:webHidden/>
          </w:rPr>
          <w:fldChar w:fldCharType="end"/>
        </w:r>
      </w:hyperlink>
    </w:p>
    <w:p w14:paraId="667A8882" w14:textId="3BE209FA"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89" w:history="1">
        <w:r w:rsidR="003C033F" w:rsidRPr="00C837BD">
          <w:rPr>
            <w:rStyle w:val="Hyperlink"/>
            <w:noProof/>
          </w:rPr>
          <w:t>Figure 2</w:t>
        </w:r>
        <w:r w:rsidR="003C033F" w:rsidRPr="00C837BD">
          <w:rPr>
            <w:rStyle w:val="Hyperlink"/>
            <w:noProof/>
          </w:rPr>
          <w:noBreakHyphen/>
          <w:t>75. Admissions/Discharges Report Query Screen.</w:t>
        </w:r>
        <w:r w:rsidR="003C033F">
          <w:rPr>
            <w:noProof/>
            <w:webHidden/>
          </w:rPr>
          <w:tab/>
        </w:r>
        <w:r w:rsidR="003C033F">
          <w:rPr>
            <w:noProof/>
            <w:webHidden/>
          </w:rPr>
          <w:fldChar w:fldCharType="begin"/>
        </w:r>
        <w:r w:rsidR="003C033F">
          <w:rPr>
            <w:noProof/>
            <w:webHidden/>
          </w:rPr>
          <w:instrText xml:space="preserve"> PAGEREF _Toc20827289 \h </w:instrText>
        </w:r>
        <w:r w:rsidR="003C033F">
          <w:rPr>
            <w:noProof/>
            <w:webHidden/>
          </w:rPr>
        </w:r>
        <w:r w:rsidR="003C033F">
          <w:rPr>
            <w:noProof/>
            <w:webHidden/>
          </w:rPr>
          <w:fldChar w:fldCharType="separate"/>
        </w:r>
        <w:r w:rsidR="003C033F">
          <w:rPr>
            <w:noProof/>
            <w:webHidden/>
          </w:rPr>
          <w:t>74</w:t>
        </w:r>
        <w:r w:rsidR="003C033F">
          <w:rPr>
            <w:noProof/>
            <w:webHidden/>
          </w:rPr>
          <w:fldChar w:fldCharType="end"/>
        </w:r>
      </w:hyperlink>
    </w:p>
    <w:p w14:paraId="05D3C636" w14:textId="53F4D8E9"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90" w:history="1">
        <w:r w:rsidR="003C033F" w:rsidRPr="00C837BD">
          <w:rPr>
            <w:rStyle w:val="Hyperlink"/>
            <w:noProof/>
          </w:rPr>
          <w:t>Figure 2</w:t>
        </w:r>
        <w:r w:rsidR="003C033F" w:rsidRPr="00C837BD">
          <w:rPr>
            <w:rStyle w:val="Hyperlink"/>
            <w:noProof/>
          </w:rPr>
          <w:noBreakHyphen/>
          <w:t>76. CNH Roster Query Screen.</w:t>
        </w:r>
        <w:r w:rsidR="003C033F">
          <w:rPr>
            <w:noProof/>
            <w:webHidden/>
          </w:rPr>
          <w:tab/>
        </w:r>
        <w:r w:rsidR="003C033F">
          <w:rPr>
            <w:noProof/>
            <w:webHidden/>
          </w:rPr>
          <w:fldChar w:fldCharType="begin"/>
        </w:r>
        <w:r w:rsidR="003C033F">
          <w:rPr>
            <w:noProof/>
            <w:webHidden/>
          </w:rPr>
          <w:instrText xml:space="preserve"> PAGEREF _Toc20827290 \h </w:instrText>
        </w:r>
        <w:r w:rsidR="003C033F">
          <w:rPr>
            <w:noProof/>
            <w:webHidden/>
          </w:rPr>
        </w:r>
        <w:r w:rsidR="003C033F">
          <w:rPr>
            <w:noProof/>
            <w:webHidden/>
          </w:rPr>
          <w:fldChar w:fldCharType="separate"/>
        </w:r>
        <w:r w:rsidR="003C033F">
          <w:rPr>
            <w:noProof/>
            <w:webHidden/>
          </w:rPr>
          <w:t>74</w:t>
        </w:r>
        <w:r w:rsidR="003C033F">
          <w:rPr>
            <w:noProof/>
            <w:webHidden/>
          </w:rPr>
          <w:fldChar w:fldCharType="end"/>
        </w:r>
      </w:hyperlink>
    </w:p>
    <w:p w14:paraId="2867B712" w14:textId="2F620BFF"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91" w:history="1">
        <w:r w:rsidR="003C033F" w:rsidRPr="00C837BD">
          <w:rPr>
            <w:rStyle w:val="Hyperlink"/>
            <w:noProof/>
          </w:rPr>
          <w:t>Figure 2</w:t>
        </w:r>
        <w:r w:rsidR="003C033F" w:rsidRPr="00C837BD">
          <w:rPr>
            <w:rStyle w:val="Hyperlink"/>
            <w:noProof/>
          </w:rPr>
          <w:noBreakHyphen/>
          <w:t>77. CNH Stays Query Screen.</w:t>
        </w:r>
        <w:r w:rsidR="003C033F">
          <w:rPr>
            <w:noProof/>
            <w:webHidden/>
          </w:rPr>
          <w:tab/>
        </w:r>
        <w:r w:rsidR="003C033F">
          <w:rPr>
            <w:noProof/>
            <w:webHidden/>
          </w:rPr>
          <w:fldChar w:fldCharType="begin"/>
        </w:r>
        <w:r w:rsidR="003C033F">
          <w:rPr>
            <w:noProof/>
            <w:webHidden/>
          </w:rPr>
          <w:instrText xml:space="preserve"> PAGEREF _Toc20827291 \h </w:instrText>
        </w:r>
        <w:r w:rsidR="003C033F">
          <w:rPr>
            <w:noProof/>
            <w:webHidden/>
          </w:rPr>
        </w:r>
        <w:r w:rsidR="003C033F">
          <w:rPr>
            <w:noProof/>
            <w:webHidden/>
          </w:rPr>
          <w:fldChar w:fldCharType="separate"/>
        </w:r>
        <w:r w:rsidR="003C033F">
          <w:rPr>
            <w:noProof/>
            <w:webHidden/>
          </w:rPr>
          <w:t>75</w:t>
        </w:r>
        <w:r w:rsidR="003C033F">
          <w:rPr>
            <w:noProof/>
            <w:webHidden/>
          </w:rPr>
          <w:fldChar w:fldCharType="end"/>
        </w:r>
      </w:hyperlink>
    </w:p>
    <w:p w14:paraId="2DE702E2" w14:textId="31233B68"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92" w:history="1">
        <w:r w:rsidR="003C033F" w:rsidRPr="00C837BD">
          <w:rPr>
            <w:rStyle w:val="Hyperlink"/>
            <w:noProof/>
          </w:rPr>
          <w:t>Figure 2</w:t>
        </w:r>
        <w:r w:rsidR="003C033F" w:rsidRPr="00C837BD">
          <w:rPr>
            <w:rStyle w:val="Hyperlink"/>
            <w:noProof/>
          </w:rPr>
          <w:noBreakHyphen/>
          <w:t>78. Display Episode Patient Selector.</w:t>
        </w:r>
        <w:r w:rsidR="003C033F">
          <w:rPr>
            <w:noProof/>
            <w:webHidden/>
          </w:rPr>
          <w:tab/>
        </w:r>
        <w:r w:rsidR="003C033F">
          <w:rPr>
            <w:noProof/>
            <w:webHidden/>
          </w:rPr>
          <w:fldChar w:fldCharType="begin"/>
        </w:r>
        <w:r w:rsidR="003C033F">
          <w:rPr>
            <w:noProof/>
            <w:webHidden/>
          </w:rPr>
          <w:instrText xml:space="preserve"> PAGEREF _Toc20827292 \h </w:instrText>
        </w:r>
        <w:r w:rsidR="003C033F">
          <w:rPr>
            <w:noProof/>
            <w:webHidden/>
          </w:rPr>
        </w:r>
        <w:r w:rsidR="003C033F">
          <w:rPr>
            <w:noProof/>
            <w:webHidden/>
          </w:rPr>
          <w:fldChar w:fldCharType="separate"/>
        </w:r>
        <w:r w:rsidR="003C033F">
          <w:rPr>
            <w:noProof/>
            <w:webHidden/>
          </w:rPr>
          <w:t>76</w:t>
        </w:r>
        <w:r w:rsidR="003C033F">
          <w:rPr>
            <w:noProof/>
            <w:webHidden/>
          </w:rPr>
          <w:fldChar w:fldCharType="end"/>
        </w:r>
      </w:hyperlink>
    </w:p>
    <w:p w14:paraId="12666DAC" w14:textId="44405BC5"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93" w:history="1">
        <w:r w:rsidR="003C033F" w:rsidRPr="00C837BD">
          <w:rPr>
            <w:rStyle w:val="Hyperlink"/>
            <w:noProof/>
          </w:rPr>
          <w:t>Figure 2</w:t>
        </w:r>
        <w:r w:rsidR="003C033F" w:rsidRPr="00C837BD">
          <w:rPr>
            <w:rStyle w:val="Hyperlink"/>
            <w:noProof/>
          </w:rPr>
          <w:noBreakHyphen/>
          <w:t>79. Episode of Care Selection.</w:t>
        </w:r>
        <w:r w:rsidR="003C033F">
          <w:rPr>
            <w:noProof/>
            <w:webHidden/>
          </w:rPr>
          <w:tab/>
        </w:r>
        <w:r w:rsidR="003C033F">
          <w:rPr>
            <w:noProof/>
            <w:webHidden/>
          </w:rPr>
          <w:fldChar w:fldCharType="begin"/>
        </w:r>
        <w:r w:rsidR="003C033F">
          <w:rPr>
            <w:noProof/>
            <w:webHidden/>
          </w:rPr>
          <w:instrText xml:space="preserve"> PAGEREF _Toc20827293 \h </w:instrText>
        </w:r>
        <w:r w:rsidR="003C033F">
          <w:rPr>
            <w:noProof/>
            <w:webHidden/>
          </w:rPr>
        </w:r>
        <w:r w:rsidR="003C033F">
          <w:rPr>
            <w:noProof/>
            <w:webHidden/>
          </w:rPr>
          <w:fldChar w:fldCharType="separate"/>
        </w:r>
        <w:r w:rsidR="003C033F">
          <w:rPr>
            <w:noProof/>
            <w:webHidden/>
          </w:rPr>
          <w:t>76</w:t>
        </w:r>
        <w:r w:rsidR="003C033F">
          <w:rPr>
            <w:noProof/>
            <w:webHidden/>
          </w:rPr>
          <w:fldChar w:fldCharType="end"/>
        </w:r>
      </w:hyperlink>
    </w:p>
    <w:p w14:paraId="7E8A2397" w14:textId="1A6B6287"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94" w:history="1">
        <w:r w:rsidR="003C033F" w:rsidRPr="00C837BD">
          <w:rPr>
            <w:rStyle w:val="Hyperlink"/>
            <w:noProof/>
          </w:rPr>
          <w:t>Figure 2</w:t>
        </w:r>
        <w:r w:rsidR="003C033F" w:rsidRPr="00C837BD">
          <w:rPr>
            <w:rStyle w:val="Hyperlink"/>
            <w:noProof/>
          </w:rPr>
          <w:noBreakHyphen/>
          <w:t>80. Vocational Rehab and Employment Report Setup.</w:t>
        </w:r>
        <w:r w:rsidR="003C033F">
          <w:rPr>
            <w:noProof/>
            <w:webHidden/>
          </w:rPr>
          <w:tab/>
        </w:r>
        <w:r w:rsidR="003C033F">
          <w:rPr>
            <w:noProof/>
            <w:webHidden/>
          </w:rPr>
          <w:fldChar w:fldCharType="begin"/>
        </w:r>
        <w:r w:rsidR="003C033F">
          <w:rPr>
            <w:noProof/>
            <w:webHidden/>
          </w:rPr>
          <w:instrText xml:space="preserve"> PAGEREF _Toc20827294 \h </w:instrText>
        </w:r>
        <w:r w:rsidR="003C033F">
          <w:rPr>
            <w:noProof/>
            <w:webHidden/>
          </w:rPr>
        </w:r>
        <w:r w:rsidR="003C033F">
          <w:rPr>
            <w:noProof/>
            <w:webHidden/>
          </w:rPr>
          <w:fldChar w:fldCharType="separate"/>
        </w:r>
        <w:r w:rsidR="003C033F">
          <w:rPr>
            <w:noProof/>
            <w:webHidden/>
          </w:rPr>
          <w:t>79</w:t>
        </w:r>
        <w:r w:rsidR="003C033F">
          <w:rPr>
            <w:noProof/>
            <w:webHidden/>
          </w:rPr>
          <w:fldChar w:fldCharType="end"/>
        </w:r>
      </w:hyperlink>
    </w:p>
    <w:p w14:paraId="14845C55" w14:textId="5B2F44B3"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95" w:history="1">
        <w:r w:rsidR="003C033F" w:rsidRPr="00C837BD">
          <w:rPr>
            <w:rStyle w:val="Hyperlink"/>
            <w:noProof/>
          </w:rPr>
          <w:t>Figure 2</w:t>
        </w:r>
        <w:r w:rsidR="003C033F" w:rsidRPr="00C837BD">
          <w:rPr>
            <w:rStyle w:val="Hyperlink"/>
            <w:noProof/>
          </w:rPr>
          <w:noBreakHyphen/>
          <w:t>81. Vocational Rehab and Employment Report Results.</w:t>
        </w:r>
        <w:r w:rsidR="003C033F">
          <w:rPr>
            <w:noProof/>
            <w:webHidden/>
          </w:rPr>
          <w:tab/>
        </w:r>
        <w:r w:rsidR="003C033F">
          <w:rPr>
            <w:noProof/>
            <w:webHidden/>
          </w:rPr>
          <w:fldChar w:fldCharType="begin"/>
        </w:r>
        <w:r w:rsidR="003C033F">
          <w:rPr>
            <w:noProof/>
            <w:webHidden/>
          </w:rPr>
          <w:instrText xml:space="preserve"> PAGEREF _Toc20827295 \h </w:instrText>
        </w:r>
        <w:r w:rsidR="003C033F">
          <w:rPr>
            <w:noProof/>
            <w:webHidden/>
          </w:rPr>
        </w:r>
        <w:r w:rsidR="003C033F">
          <w:rPr>
            <w:noProof/>
            <w:webHidden/>
          </w:rPr>
          <w:fldChar w:fldCharType="separate"/>
        </w:r>
        <w:r w:rsidR="003C033F">
          <w:rPr>
            <w:noProof/>
            <w:webHidden/>
          </w:rPr>
          <w:t>81</w:t>
        </w:r>
        <w:r w:rsidR="003C033F">
          <w:rPr>
            <w:noProof/>
            <w:webHidden/>
          </w:rPr>
          <w:fldChar w:fldCharType="end"/>
        </w:r>
      </w:hyperlink>
    </w:p>
    <w:p w14:paraId="34D6E1C0" w14:textId="46943093"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96" w:history="1">
        <w:r w:rsidR="003C033F" w:rsidRPr="00C837BD">
          <w:rPr>
            <w:rStyle w:val="Hyperlink"/>
            <w:noProof/>
          </w:rPr>
          <w:t>Figure 2</w:t>
        </w:r>
        <w:r w:rsidR="003C033F" w:rsidRPr="00C837BD">
          <w:rPr>
            <w:rStyle w:val="Hyperlink"/>
            <w:noProof/>
          </w:rPr>
          <w:noBreakHyphen/>
          <w:t>82. Save Delimited Report.</w:t>
        </w:r>
        <w:r w:rsidR="003C033F">
          <w:rPr>
            <w:noProof/>
            <w:webHidden/>
          </w:rPr>
          <w:tab/>
        </w:r>
        <w:r w:rsidR="003C033F">
          <w:rPr>
            <w:noProof/>
            <w:webHidden/>
          </w:rPr>
          <w:fldChar w:fldCharType="begin"/>
        </w:r>
        <w:r w:rsidR="003C033F">
          <w:rPr>
            <w:noProof/>
            <w:webHidden/>
          </w:rPr>
          <w:instrText xml:space="preserve"> PAGEREF _Toc20827296 \h </w:instrText>
        </w:r>
        <w:r w:rsidR="003C033F">
          <w:rPr>
            <w:noProof/>
            <w:webHidden/>
          </w:rPr>
        </w:r>
        <w:r w:rsidR="003C033F">
          <w:rPr>
            <w:noProof/>
            <w:webHidden/>
          </w:rPr>
          <w:fldChar w:fldCharType="separate"/>
        </w:r>
        <w:r w:rsidR="003C033F">
          <w:rPr>
            <w:noProof/>
            <w:webHidden/>
          </w:rPr>
          <w:t>81</w:t>
        </w:r>
        <w:r w:rsidR="003C033F">
          <w:rPr>
            <w:noProof/>
            <w:webHidden/>
          </w:rPr>
          <w:fldChar w:fldCharType="end"/>
        </w:r>
      </w:hyperlink>
    </w:p>
    <w:p w14:paraId="329F576C" w14:textId="32CD0180"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97" w:history="1">
        <w:r w:rsidR="003C033F" w:rsidRPr="00C837BD">
          <w:rPr>
            <w:rStyle w:val="Hyperlink"/>
            <w:noProof/>
          </w:rPr>
          <w:t>Figure 2</w:t>
        </w:r>
        <w:r w:rsidR="003C033F" w:rsidRPr="00C837BD">
          <w:rPr>
            <w:rStyle w:val="Hyperlink"/>
            <w:noProof/>
          </w:rPr>
          <w:noBreakHyphen/>
          <w:t>83. Exported Delimited Report.</w:t>
        </w:r>
        <w:r w:rsidR="003C033F">
          <w:rPr>
            <w:noProof/>
            <w:webHidden/>
          </w:rPr>
          <w:tab/>
        </w:r>
        <w:r w:rsidR="003C033F">
          <w:rPr>
            <w:noProof/>
            <w:webHidden/>
          </w:rPr>
          <w:fldChar w:fldCharType="begin"/>
        </w:r>
        <w:r w:rsidR="003C033F">
          <w:rPr>
            <w:noProof/>
            <w:webHidden/>
          </w:rPr>
          <w:instrText xml:space="preserve"> PAGEREF _Toc20827297 \h </w:instrText>
        </w:r>
        <w:r w:rsidR="003C033F">
          <w:rPr>
            <w:noProof/>
            <w:webHidden/>
          </w:rPr>
        </w:r>
        <w:r w:rsidR="003C033F">
          <w:rPr>
            <w:noProof/>
            <w:webHidden/>
          </w:rPr>
          <w:fldChar w:fldCharType="separate"/>
        </w:r>
        <w:r w:rsidR="003C033F">
          <w:rPr>
            <w:noProof/>
            <w:webHidden/>
          </w:rPr>
          <w:t>82</w:t>
        </w:r>
        <w:r w:rsidR="003C033F">
          <w:rPr>
            <w:noProof/>
            <w:webHidden/>
          </w:rPr>
          <w:fldChar w:fldCharType="end"/>
        </w:r>
      </w:hyperlink>
    </w:p>
    <w:p w14:paraId="25E98774" w14:textId="1E08CF8D"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98" w:history="1">
        <w:r w:rsidR="003C033F" w:rsidRPr="00C837BD">
          <w:rPr>
            <w:rStyle w:val="Hyperlink"/>
            <w:noProof/>
          </w:rPr>
          <w:t>Figure 2</w:t>
        </w:r>
        <w:r w:rsidR="003C033F" w:rsidRPr="00C837BD">
          <w:rPr>
            <w:rStyle w:val="Hyperlink"/>
            <w:noProof/>
          </w:rPr>
          <w:noBreakHyphen/>
          <w:t>84. CAPRI Admin Tab View—Address View.</w:t>
        </w:r>
        <w:r w:rsidR="003C033F">
          <w:rPr>
            <w:noProof/>
            <w:webHidden/>
          </w:rPr>
          <w:tab/>
        </w:r>
        <w:r w:rsidR="003C033F">
          <w:rPr>
            <w:noProof/>
            <w:webHidden/>
          </w:rPr>
          <w:fldChar w:fldCharType="begin"/>
        </w:r>
        <w:r w:rsidR="003C033F">
          <w:rPr>
            <w:noProof/>
            <w:webHidden/>
          </w:rPr>
          <w:instrText xml:space="preserve"> PAGEREF _Toc20827298 \h </w:instrText>
        </w:r>
        <w:r w:rsidR="003C033F">
          <w:rPr>
            <w:noProof/>
            <w:webHidden/>
          </w:rPr>
        </w:r>
        <w:r w:rsidR="003C033F">
          <w:rPr>
            <w:noProof/>
            <w:webHidden/>
          </w:rPr>
          <w:fldChar w:fldCharType="separate"/>
        </w:r>
        <w:r w:rsidR="003C033F">
          <w:rPr>
            <w:noProof/>
            <w:webHidden/>
          </w:rPr>
          <w:t>84</w:t>
        </w:r>
        <w:r w:rsidR="003C033F">
          <w:rPr>
            <w:noProof/>
            <w:webHidden/>
          </w:rPr>
          <w:fldChar w:fldCharType="end"/>
        </w:r>
      </w:hyperlink>
    </w:p>
    <w:p w14:paraId="0AFE2FFB" w14:textId="2F1B8623"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299" w:history="1">
        <w:r w:rsidR="003C033F" w:rsidRPr="00C837BD">
          <w:rPr>
            <w:rStyle w:val="Hyperlink"/>
            <w:noProof/>
          </w:rPr>
          <w:t>Figure 2</w:t>
        </w:r>
        <w:r w:rsidR="003C033F" w:rsidRPr="00C837BD">
          <w:rPr>
            <w:rStyle w:val="Hyperlink"/>
            <w:noProof/>
          </w:rPr>
          <w:noBreakHyphen/>
          <w:t>85. CAPRI Admin Tab View—Appointments.</w:t>
        </w:r>
        <w:r w:rsidR="003C033F">
          <w:rPr>
            <w:noProof/>
            <w:webHidden/>
          </w:rPr>
          <w:tab/>
        </w:r>
        <w:r w:rsidR="003C033F">
          <w:rPr>
            <w:noProof/>
            <w:webHidden/>
          </w:rPr>
          <w:fldChar w:fldCharType="begin"/>
        </w:r>
        <w:r w:rsidR="003C033F">
          <w:rPr>
            <w:noProof/>
            <w:webHidden/>
          </w:rPr>
          <w:instrText xml:space="preserve"> PAGEREF _Toc20827299 \h </w:instrText>
        </w:r>
        <w:r w:rsidR="003C033F">
          <w:rPr>
            <w:noProof/>
            <w:webHidden/>
          </w:rPr>
        </w:r>
        <w:r w:rsidR="003C033F">
          <w:rPr>
            <w:noProof/>
            <w:webHidden/>
          </w:rPr>
          <w:fldChar w:fldCharType="separate"/>
        </w:r>
        <w:r w:rsidR="003C033F">
          <w:rPr>
            <w:noProof/>
            <w:webHidden/>
          </w:rPr>
          <w:t>85</w:t>
        </w:r>
        <w:r w:rsidR="003C033F">
          <w:rPr>
            <w:noProof/>
            <w:webHidden/>
          </w:rPr>
          <w:fldChar w:fldCharType="end"/>
        </w:r>
      </w:hyperlink>
    </w:p>
    <w:p w14:paraId="5483648F" w14:textId="364E0708"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00" w:history="1">
        <w:r w:rsidR="003C033F" w:rsidRPr="00C837BD">
          <w:rPr>
            <w:rStyle w:val="Hyperlink"/>
            <w:noProof/>
          </w:rPr>
          <w:t>Figure 2</w:t>
        </w:r>
        <w:r w:rsidR="003C033F" w:rsidRPr="00C837BD">
          <w:rPr>
            <w:rStyle w:val="Hyperlink"/>
            <w:noProof/>
          </w:rPr>
          <w:noBreakHyphen/>
          <w:t>86. Health Summaries View.</w:t>
        </w:r>
        <w:r w:rsidR="003C033F">
          <w:rPr>
            <w:noProof/>
            <w:webHidden/>
          </w:rPr>
          <w:tab/>
        </w:r>
        <w:r w:rsidR="003C033F">
          <w:rPr>
            <w:noProof/>
            <w:webHidden/>
          </w:rPr>
          <w:fldChar w:fldCharType="begin"/>
        </w:r>
        <w:r w:rsidR="003C033F">
          <w:rPr>
            <w:noProof/>
            <w:webHidden/>
          </w:rPr>
          <w:instrText xml:space="preserve"> PAGEREF _Toc20827300 \h </w:instrText>
        </w:r>
        <w:r w:rsidR="003C033F">
          <w:rPr>
            <w:noProof/>
            <w:webHidden/>
          </w:rPr>
        </w:r>
        <w:r w:rsidR="003C033F">
          <w:rPr>
            <w:noProof/>
            <w:webHidden/>
          </w:rPr>
          <w:fldChar w:fldCharType="separate"/>
        </w:r>
        <w:r w:rsidR="003C033F">
          <w:rPr>
            <w:noProof/>
            <w:webHidden/>
          </w:rPr>
          <w:t>86</w:t>
        </w:r>
        <w:r w:rsidR="003C033F">
          <w:rPr>
            <w:noProof/>
            <w:webHidden/>
          </w:rPr>
          <w:fldChar w:fldCharType="end"/>
        </w:r>
      </w:hyperlink>
    </w:p>
    <w:p w14:paraId="4FB59A84" w14:textId="362F19D9"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01" w:history="1">
        <w:r w:rsidR="003C033F" w:rsidRPr="00C837BD">
          <w:rPr>
            <w:rStyle w:val="Hyperlink"/>
            <w:noProof/>
          </w:rPr>
          <w:t>Figure 2</w:t>
        </w:r>
        <w:r w:rsidR="003C033F" w:rsidRPr="00C837BD">
          <w:rPr>
            <w:rStyle w:val="Hyperlink"/>
            <w:noProof/>
          </w:rPr>
          <w:noBreakHyphen/>
          <w:t>87. Health Summaries View—Component Selection.</w:t>
        </w:r>
        <w:r w:rsidR="003C033F">
          <w:rPr>
            <w:noProof/>
            <w:webHidden/>
          </w:rPr>
          <w:tab/>
        </w:r>
        <w:r w:rsidR="003C033F">
          <w:rPr>
            <w:noProof/>
            <w:webHidden/>
          </w:rPr>
          <w:fldChar w:fldCharType="begin"/>
        </w:r>
        <w:r w:rsidR="003C033F">
          <w:rPr>
            <w:noProof/>
            <w:webHidden/>
          </w:rPr>
          <w:instrText xml:space="preserve"> PAGEREF _Toc20827301 \h </w:instrText>
        </w:r>
        <w:r w:rsidR="003C033F">
          <w:rPr>
            <w:noProof/>
            <w:webHidden/>
          </w:rPr>
        </w:r>
        <w:r w:rsidR="003C033F">
          <w:rPr>
            <w:noProof/>
            <w:webHidden/>
          </w:rPr>
          <w:fldChar w:fldCharType="separate"/>
        </w:r>
        <w:r w:rsidR="003C033F">
          <w:rPr>
            <w:noProof/>
            <w:webHidden/>
          </w:rPr>
          <w:t>87</w:t>
        </w:r>
        <w:r w:rsidR="003C033F">
          <w:rPr>
            <w:noProof/>
            <w:webHidden/>
          </w:rPr>
          <w:fldChar w:fldCharType="end"/>
        </w:r>
      </w:hyperlink>
    </w:p>
    <w:p w14:paraId="04F58842" w14:textId="4B61D9B1"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02" w:history="1">
        <w:r w:rsidR="003C033F" w:rsidRPr="00C837BD">
          <w:rPr>
            <w:rStyle w:val="Hyperlink"/>
            <w:noProof/>
          </w:rPr>
          <w:t>Figure 2</w:t>
        </w:r>
        <w:r w:rsidR="003C033F" w:rsidRPr="00C837BD">
          <w:rPr>
            <w:rStyle w:val="Hyperlink"/>
            <w:noProof/>
          </w:rPr>
          <w:noBreakHyphen/>
          <w:t>88. Health Summaries View—Adhoc Report Selection.</w:t>
        </w:r>
        <w:r w:rsidR="003C033F">
          <w:rPr>
            <w:noProof/>
            <w:webHidden/>
          </w:rPr>
          <w:tab/>
        </w:r>
        <w:r w:rsidR="003C033F">
          <w:rPr>
            <w:noProof/>
            <w:webHidden/>
          </w:rPr>
          <w:fldChar w:fldCharType="begin"/>
        </w:r>
        <w:r w:rsidR="003C033F">
          <w:rPr>
            <w:noProof/>
            <w:webHidden/>
          </w:rPr>
          <w:instrText xml:space="preserve"> PAGEREF _Toc20827302 \h </w:instrText>
        </w:r>
        <w:r w:rsidR="003C033F">
          <w:rPr>
            <w:noProof/>
            <w:webHidden/>
          </w:rPr>
        </w:r>
        <w:r w:rsidR="003C033F">
          <w:rPr>
            <w:noProof/>
            <w:webHidden/>
          </w:rPr>
          <w:fldChar w:fldCharType="separate"/>
        </w:r>
        <w:r w:rsidR="003C033F">
          <w:rPr>
            <w:noProof/>
            <w:webHidden/>
          </w:rPr>
          <w:t>88</w:t>
        </w:r>
        <w:r w:rsidR="003C033F">
          <w:rPr>
            <w:noProof/>
            <w:webHidden/>
          </w:rPr>
          <w:fldChar w:fldCharType="end"/>
        </w:r>
      </w:hyperlink>
    </w:p>
    <w:p w14:paraId="5A78F855" w14:textId="599E5A07"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03" w:history="1">
        <w:r w:rsidR="003C033F" w:rsidRPr="00C837BD">
          <w:rPr>
            <w:rStyle w:val="Hyperlink"/>
            <w:noProof/>
          </w:rPr>
          <w:t>Figure 2</w:t>
        </w:r>
        <w:r w:rsidR="003C033F" w:rsidRPr="00C837BD">
          <w:rPr>
            <w:rStyle w:val="Hyperlink"/>
            <w:noProof/>
          </w:rPr>
          <w:noBreakHyphen/>
          <w:t>89. Adhoc Health Summary View.</w:t>
        </w:r>
        <w:r w:rsidR="003C033F">
          <w:rPr>
            <w:noProof/>
            <w:webHidden/>
          </w:rPr>
          <w:tab/>
        </w:r>
        <w:r w:rsidR="003C033F">
          <w:rPr>
            <w:noProof/>
            <w:webHidden/>
          </w:rPr>
          <w:fldChar w:fldCharType="begin"/>
        </w:r>
        <w:r w:rsidR="003C033F">
          <w:rPr>
            <w:noProof/>
            <w:webHidden/>
          </w:rPr>
          <w:instrText xml:space="preserve"> PAGEREF _Toc20827303 \h </w:instrText>
        </w:r>
        <w:r w:rsidR="003C033F">
          <w:rPr>
            <w:noProof/>
            <w:webHidden/>
          </w:rPr>
        </w:r>
        <w:r w:rsidR="003C033F">
          <w:rPr>
            <w:noProof/>
            <w:webHidden/>
          </w:rPr>
          <w:fldChar w:fldCharType="separate"/>
        </w:r>
        <w:r w:rsidR="003C033F">
          <w:rPr>
            <w:noProof/>
            <w:webHidden/>
          </w:rPr>
          <w:t>89</w:t>
        </w:r>
        <w:r w:rsidR="003C033F">
          <w:rPr>
            <w:noProof/>
            <w:webHidden/>
          </w:rPr>
          <w:fldChar w:fldCharType="end"/>
        </w:r>
      </w:hyperlink>
    </w:p>
    <w:p w14:paraId="6DDBC319" w14:textId="0468429B"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04" w:history="1">
        <w:r w:rsidR="003C033F" w:rsidRPr="00C837BD">
          <w:rPr>
            <w:rStyle w:val="Hyperlink"/>
            <w:noProof/>
          </w:rPr>
          <w:t>Figure 2</w:t>
        </w:r>
        <w:r w:rsidR="003C033F" w:rsidRPr="00C837BD">
          <w:rPr>
            <w:rStyle w:val="Hyperlink"/>
            <w:noProof/>
          </w:rPr>
          <w:noBreakHyphen/>
          <w:t>90. Adhoc Health Summary—Component Selection.</w:t>
        </w:r>
        <w:r w:rsidR="003C033F">
          <w:rPr>
            <w:noProof/>
            <w:webHidden/>
          </w:rPr>
          <w:tab/>
        </w:r>
        <w:r w:rsidR="003C033F">
          <w:rPr>
            <w:noProof/>
            <w:webHidden/>
          </w:rPr>
          <w:fldChar w:fldCharType="begin"/>
        </w:r>
        <w:r w:rsidR="003C033F">
          <w:rPr>
            <w:noProof/>
            <w:webHidden/>
          </w:rPr>
          <w:instrText xml:space="preserve"> PAGEREF _Toc20827304 \h </w:instrText>
        </w:r>
        <w:r w:rsidR="003C033F">
          <w:rPr>
            <w:noProof/>
            <w:webHidden/>
          </w:rPr>
        </w:r>
        <w:r w:rsidR="003C033F">
          <w:rPr>
            <w:noProof/>
            <w:webHidden/>
          </w:rPr>
          <w:fldChar w:fldCharType="separate"/>
        </w:r>
        <w:r w:rsidR="003C033F">
          <w:rPr>
            <w:noProof/>
            <w:webHidden/>
          </w:rPr>
          <w:t>90</w:t>
        </w:r>
        <w:r w:rsidR="003C033F">
          <w:rPr>
            <w:noProof/>
            <w:webHidden/>
          </w:rPr>
          <w:fldChar w:fldCharType="end"/>
        </w:r>
      </w:hyperlink>
    </w:p>
    <w:p w14:paraId="22D87757" w14:textId="1F5520C7"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05" w:history="1">
        <w:r w:rsidR="003C033F" w:rsidRPr="00C837BD">
          <w:rPr>
            <w:rStyle w:val="Hyperlink"/>
            <w:noProof/>
          </w:rPr>
          <w:t>Figure 2</w:t>
        </w:r>
        <w:r w:rsidR="003C033F" w:rsidRPr="00C837BD">
          <w:rPr>
            <w:rStyle w:val="Hyperlink"/>
            <w:noProof/>
          </w:rPr>
          <w:noBreakHyphen/>
          <w:t>91. Adhoc Health Summary Generated Report.</w:t>
        </w:r>
        <w:r w:rsidR="003C033F">
          <w:rPr>
            <w:noProof/>
            <w:webHidden/>
          </w:rPr>
          <w:tab/>
        </w:r>
        <w:r w:rsidR="003C033F">
          <w:rPr>
            <w:noProof/>
            <w:webHidden/>
          </w:rPr>
          <w:fldChar w:fldCharType="begin"/>
        </w:r>
        <w:r w:rsidR="003C033F">
          <w:rPr>
            <w:noProof/>
            <w:webHidden/>
          </w:rPr>
          <w:instrText xml:space="preserve"> PAGEREF _Toc20827305 \h </w:instrText>
        </w:r>
        <w:r w:rsidR="003C033F">
          <w:rPr>
            <w:noProof/>
            <w:webHidden/>
          </w:rPr>
        </w:r>
        <w:r w:rsidR="003C033F">
          <w:rPr>
            <w:noProof/>
            <w:webHidden/>
          </w:rPr>
          <w:fldChar w:fldCharType="separate"/>
        </w:r>
        <w:r w:rsidR="003C033F">
          <w:rPr>
            <w:noProof/>
            <w:webHidden/>
          </w:rPr>
          <w:t>91</w:t>
        </w:r>
        <w:r w:rsidR="003C033F">
          <w:rPr>
            <w:noProof/>
            <w:webHidden/>
          </w:rPr>
          <w:fldChar w:fldCharType="end"/>
        </w:r>
      </w:hyperlink>
    </w:p>
    <w:p w14:paraId="656715C0" w14:textId="20DB5C4E"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06" w:history="1">
        <w:r w:rsidR="003C033F" w:rsidRPr="00C837BD">
          <w:rPr>
            <w:rStyle w:val="Hyperlink"/>
            <w:noProof/>
          </w:rPr>
          <w:t>Figure 2</w:t>
        </w:r>
        <w:r w:rsidR="003C033F" w:rsidRPr="00C837BD">
          <w:rPr>
            <w:rStyle w:val="Hyperlink"/>
            <w:noProof/>
          </w:rPr>
          <w:noBreakHyphen/>
          <w:t>92. Remote Data View.</w:t>
        </w:r>
        <w:r w:rsidR="003C033F">
          <w:rPr>
            <w:noProof/>
            <w:webHidden/>
          </w:rPr>
          <w:tab/>
        </w:r>
        <w:r w:rsidR="003C033F">
          <w:rPr>
            <w:noProof/>
            <w:webHidden/>
          </w:rPr>
          <w:fldChar w:fldCharType="begin"/>
        </w:r>
        <w:r w:rsidR="003C033F">
          <w:rPr>
            <w:noProof/>
            <w:webHidden/>
          </w:rPr>
          <w:instrText xml:space="preserve"> PAGEREF _Toc20827306 \h </w:instrText>
        </w:r>
        <w:r w:rsidR="003C033F">
          <w:rPr>
            <w:noProof/>
            <w:webHidden/>
          </w:rPr>
        </w:r>
        <w:r w:rsidR="003C033F">
          <w:rPr>
            <w:noProof/>
            <w:webHidden/>
          </w:rPr>
          <w:fldChar w:fldCharType="separate"/>
        </w:r>
        <w:r w:rsidR="003C033F">
          <w:rPr>
            <w:noProof/>
            <w:webHidden/>
          </w:rPr>
          <w:t>92</w:t>
        </w:r>
        <w:r w:rsidR="003C033F">
          <w:rPr>
            <w:noProof/>
            <w:webHidden/>
          </w:rPr>
          <w:fldChar w:fldCharType="end"/>
        </w:r>
      </w:hyperlink>
    </w:p>
    <w:p w14:paraId="3EBA5C17" w14:textId="3E0BFAA3"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07" w:history="1">
        <w:r w:rsidR="003C033F" w:rsidRPr="00C837BD">
          <w:rPr>
            <w:rStyle w:val="Hyperlink"/>
            <w:noProof/>
          </w:rPr>
          <w:t>Figure 2</w:t>
        </w:r>
        <w:r w:rsidR="003C033F" w:rsidRPr="00C837BD">
          <w:rPr>
            <w:rStyle w:val="Hyperlink"/>
            <w:noProof/>
          </w:rPr>
          <w:noBreakHyphen/>
          <w:t>93. Health Summary Types.</w:t>
        </w:r>
        <w:r w:rsidR="003C033F">
          <w:rPr>
            <w:noProof/>
            <w:webHidden/>
          </w:rPr>
          <w:tab/>
        </w:r>
        <w:r w:rsidR="003C033F">
          <w:rPr>
            <w:noProof/>
            <w:webHidden/>
          </w:rPr>
          <w:fldChar w:fldCharType="begin"/>
        </w:r>
        <w:r w:rsidR="003C033F">
          <w:rPr>
            <w:noProof/>
            <w:webHidden/>
          </w:rPr>
          <w:instrText xml:space="preserve"> PAGEREF _Toc20827307 \h </w:instrText>
        </w:r>
        <w:r w:rsidR="003C033F">
          <w:rPr>
            <w:noProof/>
            <w:webHidden/>
          </w:rPr>
        </w:r>
        <w:r w:rsidR="003C033F">
          <w:rPr>
            <w:noProof/>
            <w:webHidden/>
          </w:rPr>
          <w:fldChar w:fldCharType="separate"/>
        </w:r>
        <w:r w:rsidR="003C033F">
          <w:rPr>
            <w:noProof/>
            <w:webHidden/>
          </w:rPr>
          <w:t>92</w:t>
        </w:r>
        <w:r w:rsidR="003C033F">
          <w:rPr>
            <w:noProof/>
            <w:webHidden/>
          </w:rPr>
          <w:fldChar w:fldCharType="end"/>
        </w:r>
      </w:hyperlink>
    </w:p>
    <w:p w14:paraId="0E6BA311" w14:textId="6874F26D"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08" w:history="1">
        <w:r w:rsidR="003C033F" w:rsidRPr="00C837BD">
          <w:rPr>
            <w:rStyle w:val="Hyperlink"/>
            <w:noProof/>
          </w:rPr>
          <w:t>Figure 2</w:t>
        </w:r>
        <w:r w:rsidR="003C033F" w:rsidRPr="00C837BD">
          <w:rPr>
            <w:rStyle w:val="Hyperlink"/>
            <w:noProof/>
          </w:rPr>
          <w:noBreakHyphen/>
          <w:t>94. Health Summary Remote Data Alert.</w:t>
        </w:r>
        <w:r w:rsidR="003C033F">
          <w:rPr>
            <w:noProof/>
            <w:webHidden/>
          </w:rPr>
          <w:tab/>
        </w:r>
        <w:r w:rsidR="003C033F">
          <w:rPr>
            <w:noProof/>
            <w:webHidden/>
          </w:rPr>
          <w:fldChar w:fldCharType="begin"/>
        </w:r>
        <w:r w:rsidR="003C033F">
          <w:rPr>
            <w:noProof/>
            <w:webHidden/>
          </w:rPr>
          <w:instrText xml:space="preserve"> PAGEREF _Toc20827308 \h </w:instrText>
        </w:r>
        <w:r w:rsidR="003C033F">
          <w:rPr>
            <w:noProof/>
            <w:webHidden/>
          </w:rPr>
        </w:r>
        <w:r w:rsidR="003C033F">
          <w:rPr>
            <w:noProof/>
            <w:webHidden/>
          </w:rPr>
          <w:fldChar w:fldCharType="separate"/>
        </w:r>
        <w:r w:rsidR="003C033F">
          <w:rPr>
            <w:noProof/>
            <w:webHidden/>
          </w:rPr>
          <w:t>93</w:t>
        </w:r>
        <w:r w:rsidR="003C033F">
          <w:rPr>
            <w:noProof/>
            <w:webHidden/>
          </w:rPr>
          <w:fldChar w:fldCharType="end"/>
        </w:r>
      </w:hyperlink>
    </w:p>
    <w:p w14:paraId="525B8C4E" w14:textId="79E3543C"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09" w:history="1">
        <w:r w:rsidR="003C033F" w:rsidRPr="00C837BD">
          <w:rPr>
            <w:rStyle w:val="Hyperlink"/>
            <w:noProof/>
          </w:rPr>
          <w:t>Figure 2</w:t>
        </w:r>
        <w:r w:rsidR="003C033F" w:rsidRPr="00C837BD">
          <w:rPr>
            <w:rStyle w:val="Hyperlink"/>
            <w:noProof/>
          </w:rPr>
          <w:noBreakHyphen/>
          <w:t>95. Other Facilities Visited Button.</w:t>
        </w:r>
        <w:r w:rsidR="003C033F">
          <w:rPr>
            <w:noProof/>
            <w:webHidden/>
          </w:rPr>
          <w:tab/>
        </w:r>
        <w:r w:rsidR="003C033F">
          <w:rPr>
            <w:noProof/>
            <w:webHidden/>
          </w:rPr>
          <w:fldChar w:fldCharType="begin"/>
        </w:r>
        <w:r w:rsidR="003C033F">
          <w:rPr>
            <w:noProof/>
            <w:webHidden/>
          </w:rPr>
          <w:instrText xml:space="preserve"> PAGEREF _Toc20827309 \h </w:instrText>
        </w:r>
        <w:r w:rsidR="003C033F">
          <w:rPr>
            <w:noProof/>
            <w:webHidden/>
          </w:rPr>
        </w:r>
        <w:r w:rsidR="003C033F">
          <w:rPr>
            <w:noProof/>
            <w:webHidden/>
          </w:rPr>
          <w:fldChar w:fldCharType="separate"/>
        </w:r>
        <w:r w:rsidR="003C033F">
          <w:rPr>
            <w:noProof/>
            <w:webHidden/>
          </w:rPr>
          <w:t>93</w:t>
        </w:r>
        <w:r w:rsidR="003C033F">
          <w:rPr>
            <w:noProof/>
            <w:webHidden/>
          </w:rPr>
          <w:fldChar w:fldCharType="end"/>
        </w:r>
      </w:hyperlink>
    </w:p>
    <w:p w14:paraId="1D2270F8" w14:textId="0A050DEE"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10" w:history="1">
        <w:r w:rsidR="003C033F" w:rsidRPr="00C837BD">
          <w:rPr>
            <w:rStyle w:val="Hyperlink"/>
            <w:noProof/>
          </w:rPr>
          <w:t>Figure 2</w:t>
        </w:r>
        <w:r w:rsidR="003C033F" w:rsidRPr="00C837BD">
          <w:rPr>
            <w:rStyle w:val="Hyperlink"/>
            <w:noProof/>
          </w:rPr>
          <w:noBreakHyphen/>
          <w:t>96. Remote Sites Selection Window.</w:t>
        </w:r>
        <w:r w:rsidR="003C033F">
          <w:rPr>
            <w:noProof/>
            <w:webHidden/>
          </w:rPr>
          <w:tab/>
        </w:r>
        <w:r w:rsidR="003C033F">
          <w:rPr>
            <w:noProof/>
            <w:webHidden/>
          </w:rPr>
          <w:fldChar w:fldCharType="begin"/>
        </w:r>
        <w:r w:rsidR="003C033F">
          <w:rPr>
            <w:noProof/>
            <w:webHidden/>
          </w:rPr>
          <w:instrText xml:space="preserve"> PAGEREF _Toc20827310 \h </w:instrText>
        </w:r>
        <w:r w:rsidR="003C033F">
          <w:rPr>
            <w:noProof/>
            <w:webHidden/>
          </w:rPr>
        </w:r>
        <w:r w:rsidR="003C033F">
          <w:rPr>
            <w:noProof/>
            <w:webHidden/>
          </w:rPr>
          <w:fldChar w:fldCharType="separate"/>
        </w:r>
        <w:r w:rsidR="003C033F">
          <w:rPr>
            <w:noProof/>
            <w:webHidden/>
          </w:rPr>
          <w:t>94</w:t>
        </w:r>
        <w:r w:rsidR="003C033F">
          <w:rPr>
            <w:noProof/>
            <w:webHidden/>
          </w:rPr>
          <w:fldChar w:fldCharType="end"/>
        </w:r>
      </w:hyperlink>
    </w:p>
    <w:p w14:paraId="4D548B65" w14:textId="2E85D67A"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11" w:history="1">
        <w:r w:rsidR="003C033F" w:rsidRPr="00C837BD">
          <w:rPr>
            <w:rStyle w:val="Hyperlink"/>
            <w:noProof/>
          </w:rPr>
          <w:t>Figure 2</w:t>
        </w:r>
        <w:r w:rsidR="003C033F" w:rsidRPr="00C837BD">
          <w:rPr>
            <w:rStyle w:val="Hyperlink"/>
            <w:noProof/>
          </w:rPr>
          <w:noBreakHyphen/>
          <w:t>97. Clinical Documents Tab—Item View.</w:t>
        </w:r>
        <w:r w:rsidR="003C033F">
          <w:rPr>
            <w:noProof/>
            <w:webHidden/>
          </w:rPr>
          <w:tab/>
        </w:r>
        <w:r w:rsidR="003C033F">
          <w:rPr>
            <w:noProof/>
            <w:webHidden/>
          </w:rPr>
          <w:fldChar w:fldCharType="begin"/>
        </w:r>
        <w:r w:rsidR="003C033F">
          <w:rPr>
            <w:noProof/>
            <w:webHidden/>
          </w:rPr>
          <w:instrText xml:space="preserve"> PAGEREF _Toc20827311 \h </w:instrText>
        </w:r>
        <w:r w:rsidR="003C033F">
          <w:rPr>
            <w:noProof/>
            <w:webHidden/>
          </w:rPr>
        </w:r>
        <w:r w:rsidR="003C033F">
          <w:rPr>
            <w:noProof/>
            <w:webHidden/>
          </w:rPr>
          <w:fldChar w:fldCharType="separate"/>
        </w:r>
        <w:r w:rsidR="003C033F">
          <w:rPr>
            <w:noProof/>
            <w:webHidden/>
          </w:rPr>
          <w:t>96</w:t>
        </w:r>
        <w:r w:rsidR="003C033F">
          <w:rPr>
            <w:noProof/>
            <w:webHidden/>
          </w:rPr>
          <w:fldChar w:fldCharType="end"/>
        </w:r>
      </w:hyperlink>
    </w:p>
    <w:p w14:paraId="3F748F76" w14:textId="69EE9DD2"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12" w:history="1">
        <w:r w:rsidR="003C033F" w:rsidRPr="00C837BD">
          <w:rPr>
            <w:rStyle w:val="Hyperlink"/>
            <w:noProof/>
          </w:rPr>
          <w:t>Figure 2</w:t>
        </w:r>
        <w:r w:rsidR="003C033F" w:rsidRPr="00C837BD">
          <w:rPr>
            <w:rStyle w:val="Hyperlink"/>
            <w:noProof/>
          </w:rPr>
          <w:noBreakHyphen/>
          <w:t>98. Searched Documents View.</w:t>
        </w:r>
        <w:r w:rsidR="003C033F">
          <w:rPr>
            <w:noProof/>
            <w:webHidden/>
          </w:rPr>
          <w:tab/>
        </w:r>
        <w:r w:rsidR="003C033F">
          <w:rPr>
            <w:noProof/>
            <w:webHidden/>
          </w:rPr>
          <w:fldChar w:fldCharType="begin"/>
        </w:r>
        <w:r w:rsidR="003C033F">
          <w:rPr>
            <w:noProof/>
            <w:webHidden/>
          </w:rPr>
          <w:instrText xml:space="preserve"> PAGEREF _Toc20827312 \h </w:instrText>
        </w:r>
        <w:r w:rsidR="003C033F">
          <w:rPr>
            <w:noProof/>
            <w:webHidden/>
          </w:rPr>
        </w:r>
        <w:r w:rsidR="003C033F">
          <w:rPr>
            <w:noProof/>
            <w:webHidden/>
          </w:rPr>
          <w:fldChar w:fldCharType="separate"/>
        </w:r>
        <w:r w:rsidR="003C033F">
          <w:rPr>
            <w:noProof/>
            <w:webHidden/>
          </w:rPr>
          <w:t>97</w:t>
        </w:r>
        <w:r w:rsidR="003C033F">
          <w:rPr>
            <w:noProof/>
            <w:webHidden/>
          </w:rPr>
          <w:fldChar w:fldCharType="end"/>
        </w:r>
      </w:hyperlink>
    </w:p>
    <w:p w14:paraId="75B07FAD" w14:textId="4FCC6DD1"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13" w:history="1">
        <w:r w:rsidR="003C033F" w:rsidRPr="00C837BD">
          <w:rPr>
            <w:rStyle w:val="Hyperlink"/>
            <w:noProof/>
          </w:rPr>
          <w:t>Figure 2</w:t>
        </w:r>
        <w:r w:rsidR="003C033F" w:rsidRPr="00C837BD">
          <w:rPr>
            <w:rStyle w:val="Hyperlink"/>
            <w:noProof/>
          </w:rPr>
          <w:noBreakHyphen/>
          <w:t>99. Searched Documents—Search by Date.</w:t>
        </w:r>
        <w:r w:rsidR="003C033F">
          <w:rPr>
            <w:noProof/>
            <w:webHidden/>
          </w:rPr>
          <w:tab/>
        </w:r>
        <w:r w:rsidR="003C033F">
          <w:rPr>
            <w:noProof/>
            <w:webHidden/>
          </w:rPr>
          <w:fldChar w:fldCharType="begin"/>
        </w:r>
        <w:r w:rsidR="003C033F">
          <w:rPr>
            <w:noProof/>
            <w:webHidden/>
          </w:rPr>
          <w:instrText xml:space="preserve"> PAGEREF _Toc20827313 \h </w:instrText>
        </w:r>
        <w:r w:rsidR="003C033F">
          <w:rPr>
            <w:noProof/>
            <w:webHidden/>
          </w:rPr>
        </w:r>
        <w:r w:rsidR="003C033F">
          <w:rPr>
            <w:noProof/>
            <w:webHidden/>
          </w:rPr>
          <w:fldChar w:fldCharType="separate"/>
        </w:r>
        <w:r w:rsidR="003C033F">
          <w:rPr>
            <w:noProof/>
            <w:webHidden/>
          </w:rPr>
          <w:t>97</w:t>
        </w:r>
        <w:r w:rsidR="003C033F">
          <w:rPr>
            <w:noProof/>
            <w:webHidden/>
          </w:rPr>
          <w:fldChar w:fldCharType="end"/>
        </w:r>
      </w:hyperlink>
    </w:p>
    <w:p w14:paraId="0F1EF993" w14:textId="6A2C9797"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14" w:history="1">
        <w:r w:rsidR="003C033F" w:rsidRPr="00C837BD">
          <w:rPr>
            <w:rStyle w:val="Hyperlink"/>
            <w:noProof/>
          </w:rPr>
          <w:t>Figure 2</w:t>
        </w:r>
        <w:r w:rsidR="003C033F" w:rsidRPr="00C837BD">
          <w:rPr>
            <w:rStyle w:val="Hyperlink"/>
            <w:noProof/>
          </w:rPr>
          <w:noBreakHyphen/>
          <w:t>100. Searched Documents—Search by Number of Documents.</w:t>
        </w:r>
        <w:r w:rsidR="003C033F">
          <w:rPr>
            <w:noProof/>
            <w:webHidden/>
          </w:rPr>
          <w:tab/>
        </w:r>
        <w:r w:rsidR="003C033F">
          <w:rPr>
            <w:noProof/>
            <w:webHidden/>
          </w:rPr>
          <w:fldChar w:fldCharType="begin"/>
        </w:r>
        <w:r w:rsidR="003C033F">
          <w:rPr>
            <w:noProof/>
            <w:webHidden/>
          </w:rPr>
          <w:instrText xml:space="preserve"> PAGEREF _Toc20827314 \h </w:instrText>
        </w:r>
        <w:r w:rsidR="003C033F">
          <w:rPr>
            <w:noProof/>
            <w:webHidden/>
          </w:rPr>
        </w:r>
        <w:r w:rsidR="003C033F">
          <w:rPr>
            <w:noProof/>
            <w:webHidden/>
          </w:rPr>
          <w:fldChar w:fldCharType="separate"/>
        </w:r>
        <w:r w:rsidR="003C033F">
          <w:rPr>
            <w:noProof/>
            <w:webHidden/>
          </w:rPr>
          <w:t>97</w:t>
        </w:r>
        <w:r w:rsidR="003C033F">
          <w:rPr>
            <w:noProof/>
            <w:webHidden/>
          </w:rPr>
          <w:fldChar w:fldCharType="end"/>
        </w:r>
      </w:hyperlink>
    </w:p>
    <w:p w14:paraId="32593B45" w14:textId="615EEB7D"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15" w:history="1">
        <w:r w:rsidR="003C033F" w:rsidRPr="00C837BD">
          <w:rPr>
            <w:rStyle w:val="Hyperlink"/>
            <w:noProof/>
          </w:rPr>
          <w:t>Figure 2</w:t>
        </w:r>
        <w:r w:rsidR="003C033F" w:rsidRPr="00C837BD">
          <w:rPr>
            <w:rStyle w:val="Hyperlink"/>
            <w:noProof/>
          </w:rPr>
          <w:noBreakHyphen/>
          <w:t>101. Searched Documents—Search by All Documents.</w:t>
        </w:r>
        <w:r w:rsidR="003C033F">
          <w:rPr>
            <w:noProof/>
            <w:webHidden/>
          </w:rPr>
          <w:tab/>
        </w:r>
        <w:r w:rsidR="003C033F">
          <w:rPr>
            <w:noProof/>
            <w:webHidden/>
          </w:rPr>
          <w:fldChar w:fldCharType="begin"/>
        </w:r>
        <w:r w:rsidR="003C033F">
          <w:rPr>
            <w:noProof/>
            <w:webHidden/>
          </w:rPr>
          <w:instrText xml:space="preserve"> PAGEREF _Toc20827315 \h </w:instrText>
        </w:r>
        <w:r w:rsidR="003C033F">
          <w:rPr>
            <w:noProof/>
            <w:webHidden/>
          </w:rPr>
        </w:r>
        <w:r w:rsidR="003C033F">
          <w:rPr>
            <w:noProof/>
            <w:webHidden/>
          </w:rPr>
          <w:fldChar w:fldCharType="separate"/>
        </w:r>
        <w:r w:rsidR="003C033F">
          <w:rPr>
            <w:noProof/>
            <w:webHidden/>
          </w:rPr>
          <w:t>97</w:t>
        </w:r>
        <w:r w:rsidR="003C033F">
          <w:rPr>
            <w:noProof/>
            <w:webHidden/>
          </w:rPr>
          <w:fldChar w:fldCharType="end"/>
        </w:r>
      </w:hyperlink>
    </w:p>
    <w:p w14:paraId="244388C1" w14:textId="479E266D"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16" w:history="1">
        <w:r w:rsidR="003C033F" w:rsidRPr="00C837BD">
          <w:rPr>
            <w:rStyle w:val="Hyperlink"/>
            <w:noProof/>
          </w:rPr>
          <w:t>Figure 2</w:t>
        </w:r>
        <w:r w:rsidR="003C033F" w:rsidRPr="00C837BD">
          <w:rPr>
            <w:rStyle w:val="Hyperlink"/>
            <w:noProof/>
          </w:rPr>
          <w:noBreakHyphen/>
          <w:t>102. Report Builder Screen.</w:t>
        </w:r>
        <w:r w:rsidR="003C033F">
          <w:rPr>
            <w:noProof/>
            <w:webHidden/>
          </w:rPr>
          <w:tab/>
        </w:r>
        <w:r w:rsidR="003C033F">
          <w:rPr>
            <w:noProof/>
            <w:webHidden/>
          </w:rPr>
          <w:fldChar w:fldCharType="begin"/>
        </w:r>
        <w:r w:rsidR="003C033F">
          <w:rPr>
            <w:noProof/>
            <w:webHidden/>
          </w:rPr>
          <w:instrText xml:space="preserve"> PAGEREF _Toc20827316 \h </w:instrText>
        </w:r>
        <w:r w:rsidR="003C033F">
          <w:rPr>
            <w:noProof/>
            <w:webHidden/>
          </w:rPr>
        </w:r>
        <w:r w:rsidR="003C033F">
          <w:rPr>
            <w:noProof/>
            <w:webHidden/>
          </w:rPr>
          <w:fldChar w:fldCharType="separate"/>
        </w:r>
        <w:r w:rsidR="003C033F">
          <w:rPr>
            <w:noProof/>
            <w:webHidden/>
          </w:rPr>
          <w:t>98</w:t>
        </w:r>
        <w:r w:rsidR="003C033F">
          <w:rPr>
            <w:noProof/>
            <w:webHidden/>
          </w:rPr>
          <w:fldChar w:fldCharType="end"/>
        </w:r>
      </w:hyperlink>
    </w:p>
    <w:p w14:paraId="4DE220EA" w14:textId="18E526BB"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17" w:history="1">
        <w:r w:rsidR="003C033F" w:rsidRPr="00C837BD">
          <w:rPr>
            <w:rStyle w:val="Hyperlink"/>
            <w:noProof/>
          </w:rPr>
          <w:t>Figure 2</w:t>
        </w:r>
        <w:r w:rsidR="003C033F" w:rsidRPr="00C837BD">
          <w:rPr>
            <w:rStyle w:val="Hyperlink"/>
            <w:noProof/>
          </w:rPr>
          <w:noBreakHyphen/>
          <w:t>103. Report Builder Results.</w:t>
        </w:r>
        <w:r w:rsidR="003C033F">
          <w:rPr>
            <w:noProof/>
            <w:webHidden/>
          </w:rPr>
          <w:tab/>
        </w:r>
        <w:r w:rsidR="003C033F">
          <w:rPr>
            <w:noProof/>
            <w:webHidden/>
          </w:rPr>
          <w:fldChar w:fldCharType="begin"/>
        </w:r>
        <w:r w:rsidR="003C033F">
          <w:rPr>
            <w:noProof/>
            <w:webHidden/>
          </w:rPr>
          <w:instrText xml:space="preserve"> PAGEREF _Toc20827317 \h </w:instrText>
        </w:r>
        <w:r w:rsidR="003C033F">
          <w:rPr>
            <w:noProof/>
            <w:webHidden/>
          </w:rPr>
        </w:r>
        <w:r w:rsidR="003C033F">
          <w:rPr>
            <w:noProof/>
            <w:webHidden/>
          </w:rPr>
          <w:fldChar w:fldCharType="separate"/>
        </w:r>
        <w:r w:rsidR="003C033F">
          <w:rPr>
            <w:noProof/>
            <w:webHidden/>
          </w:rPr>
          <w:t>99</w:t>
        </w:r>
        <w:r w:rsidR="003C033F">
          <w:rPr>
            <w:noProof/>
            <w:webHidden/>
          </w:rPr>
          <w:fldChar w:fldCharType="end"/>
        </w:r>
      </w:hyperlink>
    </w:p>
    <w:p w14:paraId="771591D0" w14:textId="7F9B58B8"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18" w:history="1">
        <w:r w:rsidR="003C033F" w:rsidRPr="00C837BD">
          <w:rPr>
            <w:rStyle w:val="Hyperlink"/>
            <w:noProof/>
          </w:rPr>
          <w:t>Figure 2</w:t>
        </w:r>
        <w:r w:rsidR="003C033F" w:rsidRPr="00C837BD">
          <w:rPr>
            <w:rStyle w:val="Hyperlink"/>
            <w:noProof/>
          </w:rPr>
          <w:noBreakHyphen/>
          <w:t>104. Clinical Documents—Notes Tab.</w:t>
        </w:r>
        <w:r w:rsidR="003C033F">
          <w:rPr>
            <w:noProof/>
            <w:webHidden/>
          </w:rPr>
          <w:tab/>
        </w:r>
        <w:r w:rsidR="003C033F">
          <w:rPr>
            <w:noProof/>
            <w:webHidden/>
          </w:rPr>
          <w:fldChar w:fldCharType="begin"/>
        </w:r>
        <w:r w:rsidR="003C033F">
          <w:rPr>
            <w:noProof/>
            <w:webHidden/>
          </w:rPr>
          <w:instrText xml:space="preserve"> PAGEREF _Toc20827318 \h </w:instrText>
        </w:r>
        <w:r w:rsidR="003C033F">
          <w:rPr>
            <w:noProof/>
            <w:webHidden/>
          </w:rPr>
        </w:r>
        <w:r w:rsidR="003C033F">
          <w:rPr>
            <w:noProof/>
            <w:webHidden/>
          </w:rPr>
          <w:fldChar w:fldCharType="separate"/>
        </w:r>
        <w:r w:rsidR="003C033F">
          <w:rPr>
            <w:noProof/>
            <w:webHidden/>
          </w:rPr>
          <w:t>100</w:t>
        </w:r>
        <w:r w:rsidR="003C033F">
          <w:rPr>
            <w:noProof/>
            <w:webHidden/>
          </w:rPr>
          <w:fldChar w:fldCharType="end"/>
        </w:r>
      </w:hyperlink>
    </w:p>
    <w:p w14:paraId="1187CC7B" w14:textId="25EBAB2B"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19" w:history="1">
        <w:r w:rsidR="003C033F" w:rsidRPr="00C837BD">
          <w:rPr>
            <w:rStyle w:val="Hyperlink"/>
            <w:noProof/>
          </w:rPr>
          <w:t>Figure 2</w:t>
        </w:r>
        <w:r w:rsidR="003C033F" w:rsidRPr="00C837BD">
          <w:rPr>
            <w:rStyle w:val="Hyperlink"/>
            <w:noProof/>
          </w:rPr>
          <w:noBreakHyphen/>
          <w:t>105. Notes Tab Descending List.</w:t>
        </w:r>
        <w:r w:rsidR="003C033F">
          <w:rPr>
            <w:noProof/>
            <w:webHidden/>
          </w:rPr>
          <w:tab/>
        </w:r>
        <w:r w:rsidR="003C033F">
          <w:rPr>
            <w:noProof/>
            <w:webHidden/>
          </w:rPr>
          <w:fldChar w:fldCharType="begin"/>
        </w:r>
        <w:r w:rsidR="003C033F">
          <w:rPr>
            <w:noProof/>
            <w:webHidden/>
          </w:rPr>
          <w:instrText xml:space="preserve"> PAGEREF _Toc20827319 \h </w:instrText>
        </w:r>
        <w:r w:rsidR="003C033F">
          <w:rPr>
            <w:noProof/>
            <w:webHidden/>
          </w:rPr>
        </w:r>
        <w:r w:rsidR="003C033F">
          <w:rPr>
            <w:noProof/>
            <w:webHidden/>
          </w:rPr>
          <w:fldChar w:fldCharType="separate"/>
        </w:r>
        <w:r w:rsidR="003C033F">
          <w:rPr>
            <w:noProof/>
            <w:webHidden/>
          </w:rPr>
          <w:t>100</w:t>
        </w:r>
        <w:r w:rsidR="003C033F">
          <w:rPr>
            <w:noProof/>
            <w:webHidden/>
          </w:rPr>
          <w:fldChar w:fldCharType="end"/>
        </w:r>
      </w:hyperlink>
    </w:p>
    <w:p w14:paraId="21BC3E29" w14:textId="0A0AA11B"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20" w:history="1">
        <w:r w:rsidR="003C033F" w:rsidRPr="00C837BD">
          <w:rPr>
            <w:rStyle w:val="Hyperlink"/>
            <w:noProof/>
          </w:rPr>
          <w:t>Figure 2</w:t>
        </w:r>
        <w:r w:rsidR="003C033F" w:rsidRPr="00C837BD">
          <w:rPr>
            <w:rStyle w:val="Hyperlink"/>
            <w:noProof/>
          </w:rPr>
          <w:noBreakHyphen/>
          <w:t>106. Notes Tab—Divisions List.</w:t>
        </w:r>
        <w:r w:rsidR="003C033F">
          <w:rPr>
            <w:noProof/>
            <w:webHidden/>
          </w:rPr>
          <w:tab/>
        </w:r>
        <w:r w:rsidR="003C033F">
          <w:rPr>
            <w:noProof/>
            <w:webHidden/>
          </w:rPr>
          <w:fldChar w:fldCharType="begin"/>
        </w:r>
        <w:r w:rsidR="003C033F">
          <w:rPr>
            <w:noProof/>
            <w:webHidden/>
          </w:rPr>
          <w:instrText xml:space="preserve"> PAGEREF _Toc20827320 \h </w:instrText>
        </w:r>
        <w:r w:rsidR="003C033F">
          <w:rPr>
            <w:noProof/>
            <w:webHidden/>
          </w:rPr>
        </w:r>
        <w:r w:rsidR="003C033F">
          <w:rPr>
            <w:noProof/>
            <w:webHidden/>
          </w:rPr>
          <w:fldChar w:fldCharType="separate"/>
        </w:r>
        <w:r w:rsidR="003C033F">
          <w:rPr>
            <w:noProof/>
            <w:webHidden/>
          </w:rPr>
          <w:t>100</w:t>
        </w:r>
        <w:r w:rsidR="003C033F">
          <w:rPr>
            <w:noProof/>
            <w:webHidden/>
          </w:rPr>
          <w:fldChar w:fldCharType="end"/>
        </w:r>
      </w:hyperlink>
    </w:p>
    <w:p w14:paraId="4DA97C91" w14:textId="4D6A84D1"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21" w:history="1">
        <w:r w:rsidR="003C033F" w:rsidRPr="00C837BD">
          <w:rPr>
            <w:rStyle w:val="Hyperlink"/>
            <w:noProof/>
          </w:rPr>
          <w:t>Figure 2</w:t>
        </w:r>
        <w:r w:rsidR="003C033F" w:rsidRPr="00C837BD">
          <w:rPr>
            <w:rStyle w:val="Hyperlink"/>
            <w:noProof/>
          </w:rPr>
          <w:noBreakHyphen/>
          <w:t>107. Clinical Documents—Discharge Summaries Tab.</w:t>
        </w:r>
        <w:r w:rsidR="003C033F">
          <w:rPr>
            <w:noProof/>
            <w:webHidden/>
          </w:rPr>
          <w:tab/>
        </w:r>
        <w:r w:rsidR="003C033F">
          <w:rPr>
            <w:noProof/>
            <w:webHidden/>
          </w:rPr>
          <w:fldChar w:fldCharType="begin"/>
        </w:r>
        <w:r w:rsidR="003C033F">
          <w:rPr>
            <w:noProof/>
            <w:webHidden/>
          </w:rPr>
          <w:instrText xml:space="preserve"> PAGEREF _Toc20827321 \h </w:instrText>
        </w:r>
        <w:r w:rsidR="003C033F">
          <w:rPr>
            <w:noProof/>
            <w:webHidden/>
          </w:rPr>
        </w:r>
        <w:r w:rsidR="003C033F">
          <w:rPr>
            <w:noProof/>
            <w:webHidden/>
          </w:rPr>
          <w:fldChar w:fldCharType="separate"/>
        </w:r>
        <w:r w:rsidR="003C033F">
          <w:rPr>
            <w:noProof/>
            <w:webHidden/>
          </w:rPr>
          <w:t>101</w:t>
        </w:r>
        <w:r w:rsidR="003C033F">
          <w:rPr>
            <w:noProof/>
            <w:webHidden/>
          </w:rPr>
          <w:fldChar w:fldCharType="end"/>
        </w:r>
      </w:hyperlink>
    </w:p>
    <w:p w14:paraId="7A1CA010" w14:textId="7A323F1F"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22" w:history="1">
        <w:r w:rsidR="003C033F" w:rsidRPr="00C837BD">
          <w:rPr>
            <w:rStyle w:val="Hyperlink"/>
            <w:noProof/>
          </w:rPr>
          <w:t>Figure 2</w:t>
        </w:r>
        <w:r w:rsidR="003C033F" w:rsidRPr="00C837BD">
          <w:rPr>
            <w:rStyle w:val="Hyperlink"/>
            <w:noProof/>
          </w:rPr>
          <w:noBreakHyphen/>
          <w:t>108. Clinical Documents—Consults Tab.</w:t>
        </w:r>
        <w:r w:rsidR="003C033F">
          <w:rPr>
            <w:noProof/>
            <w:webHidden/>
          </w:rPr>
          <w:tab/>
        </w:r>
        <w:r w:rsidR="003C033F">
          <w:rPr>
            <w:noProof/>
            <w:webHidden/>
          </w:rPr>
          <w:fldChar w:fldCharType="begin"/>
        </w:r>
        <w:r w:rsidR="003C033F">
          <w:rPr>
            <w:noProof/>
            <w:webHidden/>
          </w:rPr>
          <w:instrText xml:space="preserve"> PAGEREF _Toc20827322 \h </w:instrText>
        </w:r>
        <w:r w:rsidR="003C033F">
          <w:rPr>
            <w:noProof/>
            <w:webHidden/>
          </w:rPr>
        </w:r>
        <w:r w:rsidR="003C033F">
          <w:rPr>
            <w:noProof/>
            <w:webHidden/>
          </w:rPr>
          <w:fldChar w:fldCharType="separate"/>
        </w:r>
        <w:r w:rsidR="003C033F">
          <w:rPr>
            <w:noProof/>
            <w:webHidden/>
          </w:rPr>
          <w:t>102</w:t>
        </w:r>
        <w:r w:rsidR="003C033F">
          <w:rPr>
            <w:noProof/>
            <w:webHidden/>
          </w:rPr>
          <w:fldChar w:fldCharType="end"/>
        </w:r>
      </w:hyperlink>
    </w:p>
    <w:p w14:paraId="37357A67" w14:textId="350BF1BA"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23" w:history="1">
        <w:r w:rsidR="003C033F" w:rsidRPr="00C837BD">
          <w:rPr>
            <w:rStyle w:val="Hyperlink"/>
            <w:noProof/>
          </w:rPr>
          <w:t>Figure 2</w:t>
        </w:r>
        <w:r w:rsidR="003C033F" w:rsidRPr="00C837BD">
          <w:rPr>
            <w:rStyle w:val="Hyperlink"/>
            <w:noProof/>
          </w:rPr>
          <w:noBreakHyphen/>
          <w:t>109. Clinical Documents—Vitals Tab.</w:t>
        </w:r>
        <w:r w:rsidR="003C033F">
          <w:rPr>
            <w:noProof/>
            <w:webHidden/>
          </w:rPr>
          <w:tab/>
        </w:r>
        <w:r w:rsidR="003C033F">
          <w:rPr>
            <w:noProof/>
            <w:webHidden/>
          </w:rPr>
          <w:fldChar w:fldCharType="begin"/>
        </w:r>
        <w:r w:rsidR="003C033F">
          <w:rPr>
            <w:noProof/>
            <w:webHidden/>
          </w:rPr>
          <w:instrText xml:space="preserve"> PAGEREF _Toc20827323 \h </w:instrText>
        </w:r>
        <w:r w:rsidR="003C033F">
          <w:rPr>
            <w:noProof/>
            <w:webHidden/>
          </w:rPr>
        </w:r>
        <w:r w:rsidR="003C033F">
          <w:rPr>
            <w:noProof/>
            <w:webHidden/>
          </w:rPr>
          <w:fldChar w:fldCharType="separate"/>
        </w:r>
        <w:r w:rsidR="003C033F">
          <w:rPr>
            <w:noProof/>
            <w:webHidden/>
          </w:rPr>
          <w:t>103</w:t>
        </w:r>
        <w:r w:rsidR="003C033F">
          <w:rPr>
            <w:noProof/>
            <w:webHidden/>
          </w:rPr>
          <w:fldChar w:fldCharType="end"/>
        </w:r>
      </w:hyperlink>
    </w:p>
    <w:p w14:paraId="19A58D2C" w14:textId="1D257E96"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24" w:history="1">
        <w:r w:rsidR="003C033F" w:rsidRPr="00C837BD">
          <w:rPr>
            <w:rStyle w:val="Hyperlink"/>
            <w:noProof/>
          </w:rPr>
          <w:t>Figure 2</w:t>
        </w:r>
        <w:r w:rsidR="003C033F" w:rsidRPr="00C837BD">
          <w:rPr>
            <w:rStyle w:val="Hyperlink"/>
            <w:noProof/>
          </w:rPr>
          <w:noBreakHyphen/>
          <w:t>110. Vitals Graph Report.</w:t>
        </w:r>
        <w:r w:rsidR="003C033F">
          <w:rPr>
            <w:noProof/>
            <w:webHidden/>
          </w:rPr>
          <w:tab/>
        </w:r>
        <w:r w:rsidR="003C033F">
          <w:rPr>
            <w:noProof/>
            <w:webHidden/>
          </w:rPr>
          <w:fldChar w:fldCharType="begin"/>
        </w:r>
        <w:r w:rsidR="003C033F">
          <w:rPr>
            <w:noProof/>
            <w:webHidden/>
          </w:rPr>
          <w:instrText xml:space="preserve"> PAGEREF _Toc20827324 \h </w:instrText>
        </w:r>
        <w:r w:rsidR="003C033F">
          <w:rPr>
            <w:noProof/>
            <w:webHidden/>
          </w:rPr>
        </w:r>
        <w:r w:rsidR="003C033F">
          <w:rPr>
            <w:noProof/>
            <w:webHidden/>
          </w:rPr>
          <w:fldChar w:fldCharType="separate"/>
        </w:r>
        <w:r w:rsidR="003C033F">
          <w:rPr>
            <w:noProof/>
            <w:webHidden/>
          </w:rPr>
          <w:t>104</w:t>
        </w:r>
        <w:r w:rsidR="003C033F">
          <w:rPr>
            <w:noProof/>
            <w:webHidden/>
          </w:rPr>
          <w:fldChar w:fldCharType="end"/>
        </w:r>
      </w:hyperlink>
    </w:p>
    <w:p w14:paraId="7F259CF5" w14:textId="07BB8E71"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25" w:history="1">
        <w:r w:rsidR="003C033F" w:rsidRPr="00C837BD">
          <w:rPr>
            <w:rStyle w:val="Hyperlink"/>
            <w:noProof/>
          </w:rPr>
          <w:t>Figure 2</w:t>
        </w:r>
        <w:r w:rsidR="003C033F" w:rsidRPr="00C837BD">
          <w:rPr>
            <w:rStyle w:val="Hyperlink"/>
            <w:noProof/>
          </w:rPr>
          <w:noBreakHyphen/>
          <w:t>111. Clinical Documents—Meds Tab.</w:t>
        </w:r>
        <w:r w:rsidR="003C033F">
          <w:rPr>
            <w:noProof/>
            <w:webHidden/>
          </w:rPr>
          <w:tab/>
        </w:r>
        <w:r w:rsidR="003C033F">
          <w:rPr>
            <w:noProof/>
            <w:webHidden/>
          </w:rPr>
          <w:fldChar w:fldCharType="begin"/>
        </w:r>
        <w:r w:rsidR="003C033F">
          <w:rPr>
            <w:noProof/>
            <w:webHidden/>
          </w:rPr>
          <w:instrText xml:space="preserve"> PAGEREF _Toc20827325 \h </w:instrText>
        </w:r>
        <w:r w:rsidR="003C033F">
          <w:rPr>
            <w:noProof/>
            <w:webHidden/>
          </w:rPr>
        </w:r>
        <w:r w:rsidR="003C033F">
          <w:rPr>
            <w:noProof/>
            <w:webHidden/>
          </w:rPr>
          <w:fldChar w:fldCharType="separate"/>
        </w:r>
        <w:r w:rsidR="003C033F">
          <w:rPr>
            <w:noProof/>
            <w:webHidden/>
          </w:rPr>
          <w:t>105</w:t>
        </w:r>
        <w:r w:rsidR="003C033F">
          <w:rPr>
            <w:noProof/>
            <w:webHidden/>
          </w:rPr>
          <w:fldChar w:fldCharType="end"/>
        </w:r>
      </w:hyperlink>
    </w:p>
    <w:p w14:paraId="61036A3F" w14:textId="2F7FBDB0"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26" w:history="1">
        <w:r w:rsidR="003C033F" w:rsidRPr="00C837BD">
          <w:rPr>
            <w:rStyle w:val="Hyperlink"/>
            <w:noProof/>
          </w:rPr>
          <w:t>Figure 2</w:t>
        </w:r>
        <w:r w:rsidR="003C033F" w:rsidRPr="00C837BD">
          <w:rPr>
            <w:rStyle w:val="Hyperlink"/>
            <w:noProof/>
          </w:rPr>
          <w:noBreakHyphen/>
          <w:t>112. Clinical Documents—Labs Tab.</w:t>
        </w:r>
        <w:r w:rsidR="003C033F">
          <w:rPr>
            <w:noProof/>
            <w:webHidden/>
          </w:rPr>
          <w:tab/>
        </w:r>
        <w:r w:rsidR="003C033F">
          <w:rPr>
            <w:noProof/>
            <w:webHidden/>
          </w:rPr>
          <w:fldChar w:fldCharType="begin"/>
        </w:r>
        <w:r w:rsidR="003C033F">
          <w:rPr>
            <w:noProof/>
            <w:webHidden/>
          </w:rPr>
          <w:instrText xml:space="preserve"> PAGEREF _Toc20827326 \h </w:instrText>
        </w:r>
        <w:r w:rsidR="003C033F">
          <w:rPr>
            <w:noProof/>
            <w:webHidden/>
          </w:rPr>
        </w:r>
        <w:r w:rsidR="003C033F">
          <w:rPr>
            <w:noProof/>
            <w:webHidden/>
          </w:rPr>
          <w:fldChar w:fldCharType="separate"/>
        </w:r>
        <w:r w:rsidR="003C033F">
          <w:rPr>
            <w:noProof/>
            <w:webHidden/>
          </w:rPr>
          <w:t>105</w:t>
        </w:r>
        <w:r w:rsidR="003C033F">
          <w:rPr>
            <w:noProof/>
            <w:webHidden/>
          </w:rPr>
          <w:fldChar w:fldCharType="end"/>
        </w:r>
      </w:hyperlink>
    </w:p>
    <w:p w14:paraId="5B0FEDD8" w14:textId="6BE84CF5"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27" w:history="1">
        <w:r w:rsidR="003C033F" w:rsidRPr="00C837BD">
          <w:rPr>
            <w:rStyle w:val="Hyperlink"/>
            <w:noProof/>
          </w:rPr>
          <w:t>Figure 2</w:t>
        </w:r>
        <w:r w:rsidR="003C033F" w:rsidRPr="00C837BD">
          <w:rPr>
            <w:rStyle w:val="Hyperlink"/>
            <w:noProof/>
          </w:rPr>
          <w:noBreakHyphen/>
          <w:t>113. Lab Graph Report.</w:t>
        </w:r>
        <w:r w:rsidR="003C033F">
          <w:rPr>
            <w:noProof/>
            <w:webHidden/>
          </w:rPr>
          <w:tab/>
        </w:r>
        <w:r w:rsidR="003C033F">
          <w:rPr>
            <w:noProof/>
            <w:webHidden/>
          </w:rPr>
          <w:fldChar w:fldCharType="begin"/>
        </w:r>
        <w:r w:rsidR="003C033F">
          <w:rPr>
            <w:noProof/>
            <w:webHidden/>
          </w:rPr>
          <w:instrText xml:space="preserve"> PAGEREF _Toc20827327 \h </w:instrText>
        </w:r>
        <w:r w:rsidR="003C033F">
          <w:rPr>
            <w:noProof/>
            <w:webHidden/>
          </w:rPr>
        </w:r>
        <w:r w:rsidR="003C033F">
          <w:rPr>
            <w:noProof/>
            <w:webHidden/>
          </w:rPr>
          <w:fldChar w:fldCharType="separate"/>
        </w:r>
        <w:r w:rsidR="003C033F">
          <w:rPr>
            <w:noProof/>
            <w:webHidden/>
          </w:rPr>
          <w:t>106</w:t>
        </w:r>
        <w:r w:rsidR="003C033F">
          <w:rPr>
            <w:noProof/>
            <w:webHidden/>
          </w:rPr>
          <w:fldChar w:fldCharType="end"/>
        </w:r>
      </w:hyperlink>
    </w:p>
    <w:p w14:paraId="0D245415" w14:textId="4C114425"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28" w:history="1">
        <w:r w:rsidR="003C033F" w:rsidRPr="00C837BD">
          <w:rPr>
            <w:rStyle w:val="Hyperlink"/>
            <w:noProof/>
          </w:rPr>
          <w:t>Figure 2</w:t>
        </w:r>
        <w:r w:rsidR="003C033F" w:rsidRPr="00C837BD">
          <w:rPr>
            <w:rStyle w:val="Hyperlink"/>
            <w:noProof/>
          </w:rPr>
          <w:noBreakHyphen/>
          <w:t>114. Clinical Documents—Imaging Tab.</w:t>
        </w:r>
        <w:r w:rsidR="003C033F">
          <w:rPr>
            <w:noProof/>
            <w:webHidden/>
          </w:rPr>
          <w:tab/>
        </w:r>
        <w:r w:rsidR="003C033F">
          <w:rPr>
            <w:noProof/>
            <w:webHidden/>
          </w:rPr>
          <w:fldChar w:fldCharType="begin"/>
        </w:r>
        <w:r w:rsidR="003C033F">
          <w:rPr>
            <w:noProof/>
            <w:webHidden/>
          </w:rPr>
          <w:instrText xml:space="preserve"> PAGEREF _Toc20827328 \h </w:instrText>
        </w:r>
        <w:r w:rsidR="003C033F">
          <w:rPr>
            <w:noProof/>
            <w:webHidden/>
          </w:rPr>
        </w:r>
        <w:r w:rsidR="003C033F">
          <w:rPr>
            <w:noProof/>
            <w:webHidden/>
          </w:rPr>
          <w:fldChar w:fldCharType="separate"/>
        </w:r>
        <w:r w:rsidR="003C033F">
          <w:rPr>
            <w:noProof/>
            <w:webHidden/>
          </w:rPr>
          <w:t>107</w:t>
        </w:r>
        <w:r w:rsidR="003C033F">
          <w:rPr>
            <w:noProof/>
            <w:webHidden/>
          </w:rPr>
          <w:fldChar w:fldCharType="end"/>
        </w:r>
      </w:hyperlink>
    </w:p>
    <w:p w14:paraId="45BA7096" w14:textId="533E3F7C"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29" w:history="1">
        <w:r w:rsidR="003C033F" w:rsidRPr="00C837BD">
          <w:rPr>
            <w:rStyle w:val="Hyperlink"/>
            <w:noProof/>
          </w:rPr>
          <w:t>Figure 2</w:t>
        </w:r>
        <w:r w:rsidR="003C033F" w:rsidRPr="00C837BD">
          <w:rPr>
            <w:rStyle w:val="Hyperlink"/>
            <w:noProof/>
          </w:rPr>
          <w:noBreakHyphen/>
          <w:t>115. Clinical Documents—Diet Tab.</w:t>
        </w:r>
        <w:r w:rsidR="003C033F">
          <w:rPr>
            <w:noProof/>
            <w:webHidden/>
          </w:rPr>
          <w:tab/>
        </w:r>
        <w:r w:rsidR="003C033F">
          <w:rPr>
            <w:noProof/>
            <w:webHidden/>
          </w:rPr>
          <w:fldChar w:fldCharType="begin"/>
        </w:r>
        <w:r w:rsidR="003C033F">
          <w:rPr>
            <w:noProof/>
            <w:webHidden/>
          </w:rPr>
          <w:instrText xml:space="preserve"> PAGEREF _Toc20827329 \h </w:instrText>
        </w:r>
        <w:r w:rsidR="003C033F">
          <w:rPr>
            <w:noProof/>
            <w:webHidden/>
          </w:rPr>
        </w:r>
        <w:r w:rsidR="003C033F">
          <w:rPr>
            <w:noProof/>
            <w:webHidden/>
          </w:rPr>
          <w:fldChar w:fldCharType="separate"/>
        </w:r>
        <w:r w:rsidR="003C033F">
          <w:rPr>
            <w:noProof/>
            <w:webHidden/>
          </w:rPr>
          <w:t>107</w:t>
        </w:r>
        <w:r w:rsidR="003C033F">
          <w:rPr>
            <w:noProof/>
            <w:webHidden/>
          </w:rPr>
          <w:fldChar w:fldCharType="end"/>
        </w:r>
      </w:hyperlink>
    </w:p>
    <w:p w14:paraId="1C7E04DC" w14:textId="5CD654E5"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30" w:history="1">
        <w:r w:rsidR="003C033F" w:rsidRPr="00C837BD">
          <w:rPr>
            <w:rStyle w:val="Hyperlink"/>
            <w:noProof/>
          </w:rPr>
          <w:t>Figure 2</w:t>
        </w:r>
        <w:r w:rsidR="003C033F" w:rsidRPr="00C837BD">
          <w:rPr>
            <w:rStyle w:val="Hyperlink"/>
            <w:noProof/>
          </w:rPr>
          <w:noBreakHyphen/>
          <w:t>116. Clinical Documents—Nutritional Assessment Tab.</w:t>
        </w:r>
        <w:r w:rsidR="003C033F">
          <w:rPr>
            <w:noProof/>
            <w:webHidden/>
          </w:rPr>
          <w:tab/>
        </w:r>
        <w:r w:rsidR="003C033F">
          <w:rPr>
            <w:noProof/>
            <w:webHidden/>
          </w:rPr>
          <w:fldChar w:fldCharType="begin"/>
        </w:r>
        <w:r w:rsidR="003C033F">
          <w:rPr>
            <w:noProof/>
            <w:webHidden/>
          </w:rPr>
          <w:instrText xml:space="preserve"> PAGEREF _Toc20827330 \h </w:instrText>
        </w:r>
        <w:r w:rsidR="003C033F">
          <w:rPr>
            <w:noProof/>
            <w:webHidden/>
          </w:rPr>
        </w:r>
        <w:r w:rsidR="003C033F">
          <w:rPr>
            <w:noProof/>
            <w:webHidden/>
          </w:rPr>
          <w:fldChar w:fldCharType="separate"/>
        </w:r>
        <w:r w:rsidR="003C033F">
          <w:rPr>
            <w:noProof/>
            <w:webHidden/>
          </w:rPr>
          <w:t>108</w:t>
        </w:r>
        <w:r w:rsidR="003C033F">
          <w:rPr>
            <w:noProof/>
            <w:webHidden/>
          </w:rPr>
          <w:fldChar w:fldCharType="end"/>
        </w:r>
      </w:hyperlink>
    </w:p>
    <w:p w14:paraId="298D21A6" w14:textId="2F514117"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31" w:history="1">
        <w:r w:rsidR="003C033F" w:rsidRPr="00C837BD">
          <w:rPr>
            <w:rStyle w:val="Hyperlink"/>
            <w:noProof/>
          </w:rPr>
          <w:t>Figure 2</w:t>
        </w:r>
        <w:r w:rsidR="003C033F" w:rsidRPr="00C837BD">
          <w:rPr>
            <w:rStyle w:val="Hyperlink"/>
            <w:noProof/>
          </w:rPr>
          <w:noBreakHyphen/>
          <w:t>117. Clinical Documents—Order Summary Tab.</w:t>
        </w:r>
        <w:r w:rsidR="003C033F">
          <w:rPr>
            <w:noProof/>
            <w:webHidden/>
          </w:rPr>
          <w:tab/>
        </w:r>
        <w:r w:rsidR="003C033F">
          <w:rPr>
            <w:noProof/>
            <w:webHidden/>
          </w:rPr>
          <w:fldChar w:fldCharType="begin"/>
        </w:r>
        <w:r w:rsidR="003C033F">
          <w:rPr>
            <w:noProof/>
            <w:webHidden/>
          </w:rPr>
          <w:instrText xml:space="preserve"> PAGEREF _Toc20827331 \h </w:instrText>
        </w:r>
        <w:r w:rsidR="003C033F">
          <w:rPr>
            <w:noProof/>
            <w:webHidden/>
          </w:rPr>
        </w:r>
        <w:r w:rsidR="003C033F">
          <w:rPr>
            <w:noProof/>
            <w:webHidden/>
          </w:rPr>
          <w:fldChar w:fldCharType="separate"/>
        </w:r>
        <w:r w:rsidR="003C033F">
          <w:rPr>
            <w:noProof/>
            <w:webHidden/>
          </w:rPr>
          <w:t>109</w:t>
        </w:r>
        <w:r w:rsidR="003C033F">
          <w:rPr>
            <w:noProof/>
            <w:webHidden/>
          </w:rPr>
          <w:fldChar w:fldCharType="end"/>
        </w:r>
      </w:hyperlink>
    </w:p>
    <w:p w14:paraId="265099D9" w14:textId="026D308A"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32" w:history="1">
        <w:r w:rsidR="003C033F" w:rsidRPr="00C837BD">
          <w:rPr>
            <w:rStyle w:val="Hyperlink"/>
            <w:noProof/>
          </w:rPr>
          <w:t>Figure 2</w:t>
        </w:r>
        <w:r w:rsidR="003C033F" w:rsidRPr="00C837BD">
          <w:rPr>
            <w:rStyle w:val="Hyperlink"/>
            <w:noProof/>
          </w:rPr>
          <w:noBreakHyphen/>
          <w:t>118. Clinical Documents—Procedures Tab.</w:t>
        </w:r>
        <w:r w:rsidR="003C033F">
          <w:rPr>
            <w:noProof/>
            <w:webHidden/>
          </w:rPr>
          <w:tab/>
        </w:r>
        <w:r w:rsidR="003C033F">
          <w:rPr>
            <w:noProof/>
            <w:webHidden/>
          </w:rPr>
          <w:fldChar w:fldCharType="begin"/>
        </w:r>
        <w:r w:rsidR="003C033F">
          <w:rPr>
            <w:noProof/>
            <w:webHidden/>
          </w:rPr>
          <w:instrText xml:space="preserve"> PAGEREF _Toc20827332 \h </w:instrText>
        </w:r>
        <w:r w:rsidR="003C033F">
          <w:rPr>
            <w:noProof/>
            <w:webHidden/>
          </w:rPr>
        </w:r>
        <w:r w:rsidR="003C033F">
          <w:rPr>
            <w:noProof/>
            <w:webHidden/>
          </w:rPr>
          <w:fldChar w:fldCharType="separate"/>
        </w:r>
        <w:r w:rsidR="003C033F">
          <w:rPr>
            <w:noProof/>
            <w:webHidden/>
          </w:rPr>
          <w:t>109</w:t>
        </w:r>
        <w:r w:rsidR="003C033F">
          <w:rPr>
            <w:noProof/>
            <w:webHidden/>
          </w:rPr>
          <w:fldChar w:fldCharType="end"/>
        </w:r>
      </w:hyperlink>
    </w:p>
    <w:p w14:paraId="7D2AEAAD" w14:textId="1311DAFC"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33" w:history="1">
        <w:r w:rsidR="003C033F" w:rsidRPr="00C837BD">
          <w:rPr>
            <w:rStyle w:val="Hyperlink"/>
            <w:noProof/>
          </w:rPr>
          <w:t>Figure 2</w:t>
        </w:r>
        <w:r w:rsidR="003C033F" w:rsidRPr="00C837BD">
          <w:rPr>
            <w:rStyle w:val="Hyperlink"/>
            <w:noProof/>
          </w:rPr>
          <w:noBreakHyphen/>
          <w:t>119. Clinical Documents—Problem List tab.</w:t>
        </w:r>
        <w:r w:rsidR="003C033F">
          <w:rPr>
            <w:noProof/>
            <w:webHidden/>
          </w:rPr>
          <w:tab/>
        </w:r>
        <w:r w:rsidR="003C033F">
          <w:rPr>
            <w:noProof/>
            <w:webHidden/>
          </w:rPr>
          <w:fldChar w:fldCharType="begin"/>
        </w:r>
        <w:r w:rsidR="003C033F">
          <w:rPr>
            <w:noProof/>
            <w:webHidden/>
          </w:rPr>
          <w:instrText xml:space="preserve"> PAGEREF _Toc20827333 \h </w:instrText>
        </w:r>
        <w:r w:rsidR="003C033F">
          <w:rPr>
            <w:noProof/>
            <w:webHidden/>
          </w:rPr>
        </w:r>
        <w:r w:rsidR="003C033F">
          <w:rPr>
            <w:noProof/>
            <w:webHidden/>
          </w:rPr>
          <w:fldChar w:fldCharType="separate"/>
        </w:r>
        <w:r w:rsidR="003C033F">
          <w:rPr>
            <w:noProof/>
            <w:webHidden/>
          </w:rPr>
          <w:t>110</w:t>
        </w:r>
        <w:r w:rsidR="003C033F">
          <w:rPr>
            <w:noProof/>
            <w:webHidden/>
          </w:rPr>
          <w:fldChar w:fldCharType="end"/>
        </w:r>
      </w:hyperlink>
    </w:p>
    <w:p w14:paraId="7279EEAC" w14:textId="73866913"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34" w:history="1">
        <w:r w:rsidR="003C033F" w:rsidRPr="00C837BD">
          <w:rPr>
            <w:rStyle w:val="Hyperlink"/>
            <w:noProof/>
          </w:rPr>
          <w:t>Figure 2</w:t>
        </w:r>
        <w:r w:rsidR="003C033F" w:rsidRPr="00C837BD">
          <w:rPr>
            <w:rStyle w:val="Hyperlink"/>
            <w:noProof/>
          </w:rPr>
          <w:noBreakHyphen/>
          <w:t>120. C&amp;P Worksheets Tab.</w:t>
        </w:r>
        <w:r w:rsidR="003C033F">
          <w:rPr>
            <w:noProof/>
            <w:webHidden/>
          </w:rPr>
          <w:tab/>
        </w:r>
        <w:r w:rsidR="003C033F">
          <w:rPr>
            <w:noProof/>
            <w:webHidden/>
          </w:rPr>
          <w:fldChar w:fldCharType="begin"/>
        </w:r>
        <w:r w:rsidR="003C033F">
          <w:rPr>
            <w:noProof/>
            <w:webHidden/>
          </w:rPr>
          <w:instrText xml:space="preserve"> PAGEREF _Toc20827334 \h </w:instrText>
        </w:r>
        <w:r w:rsidR="003C033F">
          <w:rPr>
            <w:noProof/>
            <w:webHidden/>
          </w:rPr>
        </w:r>
        <w:r w:rsidR="003C033F">
          <w:rPr>
            <w:noProof/>
            <w:webHidden/>
          </w:rPr>
          <w:fldChar w:fldCharType="separate"/>
        </w:r>
        <w:r w:rsidR="003C033F">
          <w:rPr>
            <w:noProof/>
            <w:webHidden/>
          </w:rPr>
          <w:t>111</w:t>
        </w:r>
        <w:r w:rsidR="003C033F">
          <w:rPr>
            <w:noProof/>
            <w:webHidden/>
          </w:rPr>
          <w:fldChar w:fldCharType="end"/>
        </w:r>
      </w:hyperlink>
    </w:p>
    <w:p w14:paraId="4AC63831" w14:textId="2A5926FB"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35" w:history="1">
        <w:r w:rsidR="003C033F" w:rsidRPr="00C837BD">
          <w:rPr>
            <w:rStyle w:val="Hyperlink"/>
            <w:noProof/>
          </w:rPr>
          <w:t>Figure 2</w:t>
        </w:r>
        <w:r w:rsidR="003C033F" w:rsidRPr="00C837BD">
          <w:rPr>
            <w:rStyle w:val="Hyperlink"/>
            <w:noProof/>
          </w:rPr>
          <w:noBreakHyphen/>
          <w:t>121. CPWM—Send for Review Disabled.</w:t>
        </w:r>
        <w:r w:rsidR="003C033F">
          <w:rPr>
            <w:noProof/>
            <w:webHidden/>
          </w:rPr>
          <w:tab/>
        </w:r>
        <w:r w:rsidR="003C033F">
          <w:rPr>
            <w:noProof/>
            <w:webHidden/>
          </w:rPr>
          <w:fldChar w:fldCharType="begin"/>
        </w:r>
        <w:r w:rsidR="003C033F">
          <w:rPr>
            <w:noProof/>
            <w:webHidden/>
          </w:rPr>
          <w:instrText xml:space="preserve"> PAGEREF _Toc20827335 \h </w:instrText>
        </w:r>
        <w:r w:rsidR="003C033F">
          <w:rPr>
            <w:noProof/>
            <w:webHidden/>
          </w:rPr>
        </w:r>
        <w:r w:rsidR="003C033F">
          <w:rPr>
            <w:noProof/>
            <w:webHidden/>
          </w:rPr>
          <w:fldChar w:fldCharType="separate"/>
        </w:r>
        <w:r w:rsidR="003C033F">
          <w:rPr>
            <w:noProof/>
            <w:webHidden/>
          </w:rPr>
          <w:t>112</w:t>
        </w:r>
        <w:r w:rsidR="003C033F">
          <w:rPr>
            <w:noProof/>
            <w:webHidden/>
          </w:rPr>
          <w:fldChar w:fldCharType="end"/>
        </w:r>
      </w:hyperlink>
    </w:p>
    <w:p w14:paraId="31668572" w14:textId="521EAFE6"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36" w:history="1">
        <w:r w:rsidR="003C033F" w:rsidRPr="00C837BD">
          <w:rPr>
            <w:rStyle w:val="Hyperlink"/>
            <w:noProof/>
          </w:rPr>
          <w:t>Figure 2</w:t>
        </w:r>
        <w:r w:rsidR="003C033F" w:rsidRPr="00C837BD">
          <w:rPr>
            <w:rStyle w:val="Hyperlink"/>
            <w:noProof/>
          </w:rPr>
          <w:noBreakHyphen/>
          <w:t>122. CPWM—Send for Review Enabled.</w:t>
        </w:r>
        <w:r w:rsidR="003C033F">
          <w:rPr>
            <w:noProof/>
            <w:webHidden/>
          </w:rPr>
          <w:tab/>
        </w:r>
        <w:r w:rsidR="003C033F">
          <w:rPr>
            <w:noProof/>
            <w:webHidden/>
          </w:rPr>
          <w:fldChar w:fldCharType="begin"/>
        </w:r>
        <w:r w:rsidR="003C033F">
          <w:rPr>
            <w:noProof/>
            <w:webHidden/>
          </w:rPr>
          <w:instrText xml:space="preserve"> PAGEREF _Toc20827336 \h </w:instrText>
        </w:r>
        <w:r w:rsidR="003C033F">
          <w:rPr>
            <w:noProof/>
            <w:webHidden/>
          </w:rPr>
        </w:r>
        <w:r w:rsidR="003C033F">
          <w:rPr>
            <w:noProof/>
            <w:webHidden/>
          </w:rPr>
          <w:fldChar w:fldCharType="separate"/>
        </w:r>
        <w:r w:rsidR="003C033F">
          <w:rPr>
            <w:noProof/>
            <w:webHidden/>
          </w:rPr>
          <w:t>113</w:t>
        </w:r>
        <w:r w:rsidR="003C033F">
          <w:rPr>
            <w:noProof/>
            <w:webHidden/>
          </w:rPr>
          <w:fldChar w:fldCharType="end"/>
        </w:r>
      </w:hyperlink>
    </w:p>
    <w:p w14:paraId="451A317E" w14:textId="0167BCCB"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37" w:history="1">
        <w:r w:rsidR="003C033F" w:rsidRPr="00C837BD">
          <w:rPr>
            <w:rStyle w:val="Hyperlink"/>
            <w:noProof/>
          </w:rPr>
          <w:t>Figure 2</w:t>
        </w:r>
        <w:r w:rsidR="003C033F" w:rsidRPr="00C837BD">
          <w:rPr>
            <w:rStyle w:val="Hyperlink"/>
            <w:noProof/>
          </w:rPr>
          <w:noBreakHyphen/>
          <w:t>123. CPWM—Done Disabled.</w:t>
        </w:r>
        <w:r w:rsidR="003C033F">
          <w:rPr>
            <w:noProof/>
            <w:webHidden/>
          </w:rPr>
          <w:tab/>
        </w:r>
        <w:r w:rsidR="003C033F">
          <w:rPr>
            <w:noProof/>
            <w:webHidden/>
          </w:rPr>
          <w:fldChar w:fldCharType="begin"/>
        </w:r>
        <w:r w:rsidR="003C033F">
          <w:rPr>
            <w:noProof/>
            <w:webHidden/>
          </w:rPr>
          <w:instrText xml:space="preserve"> PAGEREF _Toc20827337 \h </w:instrText>
        </w:r>
        <w:r w:rsidR="003C033F">
          <w:rPr>
            <w:noProof/>
            <w:webHidden/>
          </w:rPr>
        </w:r>
        <w:r w:rsidR="003C033F">
          <w:rPr>
            <w:noProof/>
            <w:webHidden/>
          </w:rPr>
          <w:fldChar w:fldCharType="separate"/>
        </w:r>
        <w:r w:rsidR="003C033F">
          <w:rPr>
            <w:noProof/>
            <w:webHidden/>
          </w:rPr>
          <w:t>113</w:t>
        </w:r>
        <w:r w:rsidR="003C033F">
          <w:rPr>
            <w:noProof/>
            <w:webHidden/>
          </w:rPr>
          <w:fldChar w:fldCharType="end"/>
        </w:r>
      </w:hyperlink>
    </w:p>
    <w:p w14:paraId="18E988C4" w14:textId="25DC0CD8"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38" w:history="1">
        <w:r w:rsidR="003C033F" w:rsidRPr="00C837BD">
          <w:rPr>
            <w:rStyle w:val="Hyperlink"/>
            <w:noProof/>
          </w:rPr>
          <w:t>Figure 2</w:t>
        </w:r>
        <w:r w:rsidR="003C033F" w:rsidRPr="00C837BD">
          <w:rPr>
            <w:rStyle w:val="Hyperlink"/>
            <w:noProof/>
          </w:rPr>
          <w:noBreakHyphen/>
          <w:t>124. New Template Button.</w:t>
        </w:r>
        <w:r w:rsidR="003C033F">
          <w:rPr>
            <w:noProof/>
            <w:webHidden/>
          </w:rPr>
          <w:tab/>
        </w:r>
        <w:r w:rsidR="003C033F">
          <w:rPr>
            <w:noProof/>
            <w:webHidden/>
          </w:rPr>
          <w:fldChar w:fldCharType="begin"/>
        </w:r>
        <w:r w:rsidR="003C033F">
          <w:rPr>
            <w:noProof/>
            <w:webHidden/>
          </w:rPr>
          <w:instrText xml:space="preserve"> PAGEREF _Toc20827338 \h </w:instrText>
        </w:r>
        <w:r w:rsidR="003C033F">
          <w:rPr>
            <w:noProof/>
            <w:webHidden/>
          </w:rPr>
        </w:r>
        <w:r w:rsidR="003C033F">
          <w:rPr>
            <w:noProof/>
            <w:webHidden/>
          </w:rPr>
          <w:fldChar w:fldCharType="separate"/>
        </w:r>
        <w:r w:rsidR="003C033F">
          <w:rPr>
            <w:noProof/>
            <w:webHidden/>
          </w:rPr>
          <w:t>114</w:t>
        </w:r>
        <w:r w:rsidR="003C033F">
          <w:rPr>
            <w:noProof/>
            <w:webHidden/>
          </w:rPr>
          <w:fldChar w:fldCharType="end"/>
        </w:r>
      </w:hyperlink>
    </w:p>
    <w:p w14:paraId="52308073" w14:textId="62095FCE"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39" w:history="1">
        <w:r w:rsidR="003C033F" w:rsidRPr="00C837BD">
          <w:rPr>
            <w:rStyle w:val="Hyperlink"/>
            <w:noProof/>
          </w:rPr>
          <w:t>Figure 2</w:t>
        </w:r>
        <w:r w:rsidR="003C033F" w:rsidRPr="00C837BD">
          <w:rPr>
            <w:rStyle w:val="Hyperlink"/>
            <w:noProof/>
          </w:rPr>
          <w:noBreakHyphen/>
          <w:t>125. Browse Template Screen.</w:t>
        </w:r>
        <w:r w:rsidR="003C033F">
          <w:rPr>
            <w:noProof/>
            <w:webHidden/>
          </w:rPr>
          <w:tab/>
        </w:r>
        <w:r w:rsidR="003C033F">
          <w:rPr>
            <w:noProof/>
            <w:webHidden/>
          </w:rPr>
          <w:fldChar w:fldCharType="begin"/>
        </w:r>
        <w:r w:rsidR="003C033F">
          <w:rPr>
            <w:noProof/>
            <w:webHidden/>
          </w:rPr>
          <w:instrText xml:space="preserve"> PAGEREF _Toc20827339 \h </w:instrText>
        </w:r>
        <w:r w:rsidR="003C033F">
          <w:rPr>
            <w:noProof/>
            <w:webHidden/>
          </w:rPr>
        </w:r>
        <w:r w:rsidR="003C033F">
          <w:rPr>
            <w:noProof/>
            <w:webHidden/>
          </w:rPr>
          <w:fldChar w:fldCharType="separate"/>
        </w:r>
        <w:r w:rsidR="003C033F">
          <w:rPr>
            <w:noProof/>
            <w:webHidden/>
          </w:rPr>
          <w:t>115</w:t>
        </w:r>
        <w:r w:rsidR="003C033F">
          <w:rPr>
            <w:noProof/>
            <w:webHidden/>
          </w:rPr>
          <w:fldChar w:fldCharType="end"/>
        </w:r>
      </w:hyperlink>
    </w:p>
    <w:p w14:paraId="29BC8CED" w14:textId="24C20BE0"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40" w:history="1">
        <w:r w:rsidR="003C033F" w:rsidRPr="00C837BD">
          <w:rPr>
            <w:rStyle w:val="Hyperlink"/>
            <w:noProof/>
          </w:rPr>
          <w:t>Figure 2</w:t>
        </w:r>
        <w:r w:rsidR="003C033F" w:rsidRPr="00C837BD">
          <w:rPr>
            <w:rStyle w:val="Hyperlink"/>
            <w:noProof/>
          </w:rPr>
          <w:noBreakHyphen/>
          <w:t>126. Merged Form Screen.</w:t>
        </w:r>
        <w:r w:rsidR="003C033F">
          <w:rPr>
            <w:noProof/>
            <w:webHidden/>
          </w:rPr>
          <w:tab/>
        </w:r>
        <w:r w:rsidR="003C033F">
          <w:rPr>
            <w:noProof/>
            <w:webHidden/>
          </w:rPr>
          <w:fldChar w:fldCharType="begin"/>
        </w:r>
        <w:r w:rsidR="003C033F">
          <w:rPr>
            <w:noProof/>
            <w:webHidden/>
          </w:rPr>
          <w:instrText xml:space="preserve"> PAGEREF _Toc20827340 \h </w:instrText>
        </w:r>
        <w:r w:rsidR="003C033F">
          <w:rPr>
            <w:noProof/>
            <w:webHidden/>
          </w:rPr>
        </w:r>
        <w:r w:rsidR="003C033F">
          <w:rPr>
            <w:noProof/>
            <w:webHidden/>
          </w:rPr>
          <w:fldChar w:fldCharType="separate"/>
        </w:r>
        <w:r w:rsidR="003C033F">
          <w:rPr>
            <w:noProof/>
            <w:webHidden/>
          </w:rPr>
          <w:t>116</w:t>
        </w:r>
        <w:r w:rsidR="003C033F">
          <w:rPr>
            <w:noProof/>
            <w:webHidden/>
          </w:rPr>
          <w:fldChar w:fldCharType="end"/>
        </w:r>
      </w:hyperlink>
    </w:p>
    <w:p w14:paraId="41772F13" w14:textId="1AFF7EDB"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41" w:history="1">
        <w:r w:rsidR="003C033F" w:rsidRPr="00C837BD">
          <w:rPr>
            <w:rStyle w:val="Hyperlink"/>
            <w:rFonts w:cs="Arial"/>
            <w:noProof/>
          </w:rPr>
          <w:t>Figure 2</w:t>
        </w:r>
        <w:r w:rsidR="003C033F" w:rsidRPr="00C837BD">
          <w:rPr>
            <w:rStyle w:val="Hyperlink"/>
            <w:rFonts w:cs="Arial"/>
            <w:noProof/>
          </w:rPr>
          <w:noBreakHyphen/>
          <w:t>127. Signature Validation Screen.</w:t>
        </w:r>
        <w:r w:rsidR="003C033F">
          <w:rPr>
            <w:noProof/>
            <w:webHidden/>
          </w:rPr>
          <w:tab/>
        </w:r>
        <w:r w:rsidR="003C033F">
          <w:rPr>
            <w:noProof/>
            <w:webHidden/>
          </w:rPr>
          <w:fldChar w:fldCharType="begin"/>
        </w:r>
        <w:r w:rsidR="003C033F">
          <w:rPr>
            <w:noProof/>
            <w:webHidden/>
          </w:rPr>
          <w:instrText xml:space="preserve"> PAGEREF _Toc20827341 \h </w:instrText>
        </w:r>
        <w:r w:rsidR="003C033F">
          <w:rPr>
            <w:noProof/>
            <w:webHidden/>
          </w:rPr>
        </w:r>
        <w:r w:rsidR="003C033F">
          <w:rPr>
            <w:noProof/>
            <w:webHidden/>
          </w:rPr>
          <w:fldChar w:fldCharType="separate"/>
        </w:r>
        <w:r w:rsidR="003C033F">
          <w:rPr>
            <w:noProof/>
            <w:webHidden/>
          </w:rPr>
          <w:t>117</w:t>
        </w:r>
        <w:r w:rsidR="003C033F">
          <w:rPr>
            <w:noProof/>
            <w:webHidden/>
          </w:rPr>
          <w:fldChar w:fldCharType="end"/>
        </w:r>
      </w:hyperlink>
    </w:p>
    <w:p w14:paraId="1455B09D" w14:textId="2C609EB7"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42" w:history="1">
        <w:r w:rsidR="003C033F" w:rsidRPr="00C837BD">
          <w:rPr>
            <w:rStyle w:val="Hyperlink"/>
            <w:noProof/>
          </w:rPr>
          <w:t>Figure 2</w:t>
        </w:r>
        <w:r w:rsidR="003C033F" w:rsidRPr="00C837BD">
          <w:rPr>
            <w:rStyle w:val="Hyperlink"/>
            <w:noProof/>
          </w:rPr>
          <w:noBreakHyphen/>
          <w:t>128. Invalid Electronic Signature Alert.</w:t>
        </w:r>
        <w:r w:rsidR="003C033F">
          <w:rPr>
            <w:noProof/>
            <w:webHidden/>
          </w:rPr>
          <w:tab/>
        </w:r>
        <w:r w:rsidR="003C033F">
          <w:rPr>
            <w:noProof/>
            <w:webHidden/>
          </w:rPr>
          <w:fldChar w:fldCharType="begin"/>
        </w:r>
        <w:r w:rsidR="003C033F">
          <w:rPr>
            <w:noProof/>
            <w:webHidden/>
          </w:rPr>
          <w:instrText xml:space="preserve"> PAGEREF _Toc20827342 \h </w:instrText>
        </w:r>
        <w:r w:rsidR="003C033F">
          <w:rPr>
            <w:noProof/>
            <w:webHidden/>
          </w:rPr>
        </w:r>
        <w:r w:rsidR="003C033F">
          <w:rPr>
            <w:noProof/>
            <w:webHidden/>
          </w:rPr>
          <w:fldChar w:fldCharType="separate"/>
        </w:r>
        <w:r w:rsidR="003C033F">
          <w:rPr>
            <w:noProof/>
            <w:webHidden/>
          </w:rPr>
          <w:t>118</w:t>
        </w:r>
        <w:r w:rsidR="003C033F">
          <w:rPr>
            <w:noProof/>
            <w:webHidden/>
          </w:rPr>
          <w:fldChar w:fldCharType="end"/>
        </w:r>
      </w:hyperlink>
    </w:p>
    <w:p w14:paraId="3665402B" w14:textId="6A834777"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43" w:history="1">
        <w:r w:rsidR="003C033F" w:rsidRPr="00C837BD">
          <w:rPr>
            <w:rStyle w:val="Hyperlink"/>
            <w:noProof/>
          </w:rPr>
          <w:t>Figure 2</w:t>
        </w:r>
        <w:r w:rsidR="003C033F" w:rsidRPr="00C837BD">
          <w:rPr>
            <w:rStyle w:val="Hyperlink"/>
            <w:noProof/>
          </w:rPr>
          <w:noBreakHyphen/>
          <w:t>129. Virtual VA Transmission Status.</w:t>
        </w:r>
        <w:r w:rsidR="003C033F">
          <w:rPr>
            <w:noProof/>
            <w:webHidden/>
          </w:rPr>
          <w:tab/>
        </w:r>
        <w:r w:rsidR="003C033F">
          <w:rPr>
            <w:noProof/>
            <w:webHidden/>
          </w:rPr>
          <w:fldChar w:fldCharType="begin"/>
        </w:r>
        <w:r w:rsidR="003C033F">
          <w:rPr>
            <w:noProof/>
            <w:webHidden/>
          </w:rPr>
          <w:instrText xml:space="preserve"> PAGEREF _Toc20827343 \h </w:instrText>
        </w:r>
        <w:r w:rsidR="003C033F">
          <w:rPr>
            <w:noProof/>
            <w:webHidden/>
          </w:rPr>
        </w:r>
        <w:r w:rsidR="003C033F">
          <w:rPr>
            <w:noProof/>
            <w:webHidden/>
          </w:rPr>
          <w:fldChar w:fldCharType="separate"/>
        </w:r>
        <w:r w:rsidR="003C033F">
          <w:rPr>
            <w:noProof/>
            <w:webHidden/>
          </w:rPr>
          <w:t>119</w:t>
        </w:r>
        <w:r w:rsidR="003C033F">
          <w:rPr>
            <w:noProof/>
            <w:webHidden/>
          </w:rPr>
          <w:fldChar w:fldCharType="end"/>
        </w:r>
      </w:hyperlink>
    </w:p>
    <w:p w14:paraId="655B6FE2" w14:textId="0BE17AF0"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44" w:history="1">
        <w:r w:rsidR="003C033F" w:rsidRPr="00C837BD">
          <w:rPr>
            <w:rStyle w:val="Hyperlink"/>
            <w:noProof/>
          </w:rPr>
          <w:t xml:space="preserve">Step 7 - When an examiner completes an exam from the signature validation screen it will automatically be transmitted to VLER DAS. The user will “not” have to acknowledge transmission; however, if transmissions to VLER DAS fails the </w:t>
        </w:r>
        <w:r w:rsidR="003C033F" w:rsidRPr="00C837BD">
          <w:rPr>
            <w:rStyle w:val="Hyperlink"/>
            <w:noProof/>
          </w:rPr>
          <w:lastRenderedPageBreak/>
          <w:t>following message “Transmission to VLER failed, do you want to retransmit?” will be displayed to the user and give the opportunity to retransmit the failed DBQ(s) five times. (Figure 2</w:t>
        </w:r>
        <w:r w:rsidR="003C033F" w:rsidRPr="00C837BD">
          <w:rPr>
            <w:rStyle w:val="Hyperlink"/>
            <w:noProof/>
          </w:rPr>
          <w:noBreakHyphen/>
          <w:t>130). If the user selects “No” or after the fifth failed attempt to transmit, the user is prompted to contact the National Service Desk. (Figure 2</w:t>
        </w:r>
        <w:r w:rsidR="003C033F" w:rsidRPr="00C837BD">
          <w:rPr>
            <w:rStyle w:val="Hyperlink"/>
            <w:noProof/>
          </w:rPr>
          <w:noBreakHyphen/>
          <w:t>131)</w:t>
        </w:r>
        <w:r w:rsidR="003C033F">
          <w:rPr>
            <w:noProof/>
            <w:webHidden/>
          </w:rPr>
          <w:tab/>
        </w:r>
        <w:r w:rsidR="003C033F">
          <w:rPr>
            <w:noProof/>
            <w:webHidden/>
          </w:rPr>
          <w:fldChar w:fldCharType="begin"/>
        </w:r>
        <w:r w:rsidR="003C033F">
          <w:rPr>
            <w:noProof/>
            <w:webHidden/>
          </w:rPr>
          <w:instrText xml:space="preserve"> PAGEREF _Toc20827344 \h </w:instrText>
        </w:r>
        <w:r w:rsidR="003C033F">
          <w:rPr>
            <w:noProof/>
            <w:webHidden/>
          </w:rPr>
        </w:r>
        <w:r w:rsidR="003C033F">
          <w:rPr>
            <w:noProof/>
            <w:webHidden/>
          </w:rPr>
          <w:fldChar w:fldCharType="separate"/>
        </w:r>
        <w:r w:rsidR="003C033F">
          <w:rPr>
            <w:noProof/>
            <w:webHidden/>
          </w:rPr>
          <w:t>119</w:t>
        </w:r>
        <w:r w:rsidR="003C033F">
          <w:rPr>
            <w:noProof/>
            <w:webHidden/>
          </w:rPr>
          <w:fldChar w:fldCharType="end"/>
        </w:r>
      </w:hyperlink>
    </w:p>
    <w:p w14:paraId="7FE02F21" w14:textId="74DFDFA3"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45" w:history="1">
        <w:r w:rsidR="003C033F" w:rsidRPr="00C837BD">
          <w:rPr>
            <w:rStyle w:val="Hyperlink"/>
            <w:noProof/>
          </w:rPr>
          <w:t>Figure 2</w:t>
        </w:r>
        <w:r w:rsidR="003C033F" w:rsidRPr="00C837BD">
          <w:rPr>
            <w:rStyle w:val="Hyperlink"/>
            <w:noProof/>
          </w:rPr>
          <w:noBreakHyphen/>
          <w:t>132. VLER Transmission Failed Alert.</w:t>
        </w:r>
        <w:r w:rsidR="003C033F">
          <w:rPr>
            <w:noProof/>
            <w:webHidden/>
          </w:rPr>
          <w:tab/>
        </w:r>
        <w:r w:rsidR="003C033F">
          <w:rPr>
            <w:noProof/>
            <w:webHidden/>
          </w:rPr>
          <w:fldChar w:fldCharType="begin"/>
        </w:r>
        <w:r w:rsidR="003C033F">
          <w:rPr>
            <w:noProof/>
            <w:webHidden/>
          </w:rPr>
          <w:instrText xml:space="preserve"> PAGEREF _Toc20827345 \h </w:instrText>
        </w:r>
        <w:r w:rsidR="003C033F">
          <w:rPr>
            <w:noProof/>
            <w:webHidden/>
          </w:rPr>
        </w:r>
        <w:r w:rsidR="003C033F">
          <w:rPr>
            <w:noProof/>
            <w:webHidden/>
          </w:rPr>
          <w:fldChar w:fldCharType="separate"/>
        </w:r>
        <w:r w:rsidR="003C033F">
          <w:rPr>
            <w:noProof/>
            <w:webHidden/>
          </w:rPr>
          <w:t>119</w:t>
        </w:r>
        <w:r w:rsidR="003C033F">
          <w:rPr>
            <w:noProof/>
            <w:webHidden/>
          </w:rPr>
          <w:fldChar w:fldCharType="end"/>
        </w:r>
      </w:hyperlink>
    </w:p>
    <w:p w14:paraId="567CF2C2" w14:textId="48EAE190"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46" w:history="1">
        <w:r w:rsidR="003C033F" w:rsidRPr="00C837BD">
          <w:rPr>
            <w:rStyle w:val="Hyperlink"/>
            <w:noProof/>
          </w:rPr>
          <w:t>Figure 2</w:t>
        </w:r>
        <w:r w:rsidR="003C033F" w:rsidRPr="00C837BD">
          <w:rPr>
            <w:rStyle w:val="Hyperlink"/>
            <w:noProof/>
          </w:rPr>
          <w:noBreakHyphen/>
          <w:t>133. Contact National Service Desk</w:t>
        </w:r>
        <w:r w:rsidR="003C033F">
          <w:rPr>
            <w:noProof/>
            <w:webHidden/>
          </w:rPr>
          <w:tab/>
        </w:r>
        <w:r w:rsidR="003C033F">
          <w:rPr>
            <w:noProof/>
            <w:webHidden/>
          </w:rPr>
          <w:fldChar w:fldCharType="begin"/>
        </w:r>
        <w:r w:rsidR="003C033F">
          <w:rPr>
            <w:noProof/>
            <w:webHidden/>
          </w:rPr>
          <w:instrText xml:space="preserve"> PAGEREF _Toc20827346 \h </w:instrText>
        </w:r>
        <w:r w:rsidR="003C033F">
          <w:rPr>
            <w:noProof/>
            <w:webHidden/>
          </w:rPr>
        </w:r>
        <w:r w:rsidR="003C033F">
          <w:rPr>
            <w:noProof/>
            <w:webHidden/>
          </w:rPr>
          <w:fldChar w:fldCharType="separate"/>
        </w:r>
        <w:r w:rsidR="003C033F">
          <w:rPr>
            <w:noProof/>
            <w:webHidden/>
          </w:rPr>
          <w:t>119</w:t>
        </w:r>
        <w:r w:rsidR="003C033F">
          <w:rPr>
            <w:noProof/>
            <w:webHidden/>
          </w:rPr>
          <w:fldChar w:fldCharType="end"/>
        </w:r>
      </w:hyperlink>
    </w:p>
    <w:p w14:paraId="1279DA5D" w14:textId="6E69A779"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47" w:history="1">
        <w:r w:rsidR="003C033F" w:rsidRPr="00C837BD">
          <w:rPr>
            <w:rStyle w:val="Hyperlink"/>
            <w:noProof/>
          </w:rPr>
          <w:t>Figure 2</w:t>
        </w:r>
        <w:r w:rsidR="003C033F" w:rsidRPr="00C837BD">
          <w:rPr>
            <w:rStyle w:val="Hyperlink"/>
            <w:noProof/>
          </w:rPr>
          <w:noBreakHyphen/>
          <w:t>134. Signature Validation—Non C&amp;P Exam Selection.</w:t>
        </w:r>
        <w:r w:rsidR="003C033F">
          <w:rPr>
            <w:noProof/>
            <w:webHidden/>
          </w:rPr>
          <w:tab/>
        </w:r>
        <w:r w:rsidR="003C033F">
          <w:rPr>
            <w:noProof/>
            <w:webHidden/>
          </w:rPr>
          <w:fldChar w:fldCharType="begin"/>
        </w:r>
        <w:r w:rsidR="003C033F">
          <w:rPr>
            <w:noProof/>
            <w:webHidden/>
          </w:rPr>
          <w:instrText xml:space="preserve"> PAGEREF _Toc20827347 \h </w:instrText>
        </w:r>
        <w:r w:rsidR="003C033F">
          <w:rPr>
            <w:noProof/>
            <w:webHidden/>
          </w:rPr>
        </w:r>
        <w:r w:rsidR="003C033F">
          <w:rPr>
            <w:noProof/>
            <w:webHidden/>
          </w:rPr>
          <w:fldChar w:fldCharType="separate"/>
        </w:r>
        <w:r w:rsidR="003C033F">
          <w:rPr>
            <w:noProof/>
            <w:webHidden/>
          </w:rPr>
          <w:t>120</w:t>
        </w:r>
        <w:r w:rsidR="003C033F">
          <w:rPr>
            <w:noProof/>
            <w:webHidden/>
          </w:rPr>
          <w:fldChar w:fldCharType="end"/>
        </w:r>
      </w:hyperlink>
    </w:p>
    <w:p w14:paraId="67BAEC1D" w14:textId="29189029"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48" w:history="1">
        <w:r w:rsidR="003C033F" w:rsidRPr="00C837BD">
          <w:rPr>
            <w:rStyle w:val="Hyperlink"/>
            <w:noProof/>
          </w:rPr>
          <w:t>Figure 2</w:t>
        </w:r>
        <w:r w:rsidR="003C033F" w:rsidRPr="00C837BD">
          <w:rPr>
            <w:rStyle w:val="Hyperlink"/>
            <w:noProof/>
          </w:rPr>
          <w:noBreakHyphen/>
          <w:t>135. Signature Validation—Final Signature Selection.</w:t>
        </w:r>
        <w:r w:rsidR="003C033F">
          <w:rPr>
            <w:noProof/>
            <w:webHidden/>
          </w:rPr>
          <w:tab/>
        </w:r>
        <w:r w:rsidR="003C033F">
          <w:rPr>
            <w:noProof/>
            <w:webHidden/>
          </w:rPr>
          <w:fldChar w:fldCharType="begin"/>
        </w:r>
        <w:r w:rsidR="003C033F">
          <w:rPr>
            <w:noProof/>
            <w:webHidden/>
          </w:rPr>
          <w:instrText xml:space="preserve"> PAGEREF _Toc20827348 \h </w:instrText>
        </w:r>
        <w:r w:rsidR="003C033F">
          <w:rPr>
            <w:noProof/>
            <w:webHidden/>
          </w:rPr>
        </w:r>
        <w:r w:rsidR="003C033F">
          <w:rPr>
            <w:noProof/>
            <w:webHidden/>
          </w:rPr>
          <w:fldChar w:fldCharType="separate"/>
        </w:r>
        <w:r w:rsidR="003C033F">
          <w:rPr>
            <w:noProof/>
            <w:webHidden/>
          </w:rPr>
          <w:t>121</w:t>
        </w:r>
        <w:r w:rsidR="003C033F">
          <w:rPr>
            <w:noProof/>
            <w:webHidden/>
          </w:rPr>
          <w:fldChar w:fldCharType="end"/>
        </w:r>
      </w:hyperlink>
    </w:p>
    <w:p w14:paraId="0900F592" w14:textId="1C2DF4A5"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49" w:history="1">
        <w:r w:rsidR="003C033F" w:rsidRPr="00C837BD">
          <w:rPr>
            <w:rStyle w:val="Hyperlink"/>
            <w:noProof/>
          </w:rPr>
          <w:t>Figure 2</w:t>
        </w:r>
        <w:r w:rsidR="003C033F" w:rsidRPr="00C837BD">
          <w:rPr>
            <w:rStyle w:val="Hyperlink"/>
            <w:noProof/>
          </w:rPr>
          <w:noBreakHyphen/>
          <w:t>136. CPWM—Free Text Data Entry.</w:t>
        </w:r>
        <w:r w:rsidR="003C033F">
          <w:rPr>
            <w:noProof/>
            <w:webHidden/>
          </w:rPr>
          <w:tab/>
        </w:r>
        <w:r w:rsidR="003C033F">
          <w:rPr>
            <w:noProof/>
            <w:webHidden/>
          </w:rPr>
          <w:fldChar w:fldCharType="begin"/>
        </w:r>
        <w:r w:rsidR="003C033F">
          <w:rPr>
            <w:noProof/>
            <w:webHidden/>
          </w:rPr>
          <w:instrText xml:space="preserve"> PAGEREF _Toc20827349 \h </w:instrText>
        </w:r>
        <w:r w:rsidR="003C033F">
          <w:rPr>
            <w:noProof/>
            <w:webHidden/>
          </w:rPr>
        </w:r>
        <w:r w:rsidR="003C033F">
          <w:rPr>
            <w:noProof/>
            <w:webHidden/>
          </w:rPr>
          <w:fldChar w:fldCharType="separate"/>
        </w:r>
        <w:r w:rsidR="003C033F">
          <w:rPr>
            <w:noProof/>
            <w:webHidden/>
          </w:rPr>
          <w:t>122</w:t>
        </w:r>
        <w:r w:rsidR="003C033F">
          <w:rPr>
            <w:noProof/>
            <w:webHidden/>
          </w:rPr>
          <w:fldChar w:fldCharType="end"/>
        </w:r>
      </w:hyperlink>
    </w:p>
    <w:p w14:paraId="04D99E23" w14:textId="2D2B2673"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50" w:history="1">
        <w:r w:rsidR="003C033F" w:rsidRPr="00C837BD">
          <w:rPr>
            <w:rStyle w:val="Hyperlink"/>
            <w:noProof/>
          </w:rPr>
          <w:t>Figure 2</w:t>
        </w:r>
        <w:r w:rsidR="003C033F" w:rsidRPr="00C837BD">
          <w:rPr>
            <w:rStyle w:val="Hyperlink"/>
            <w:noProof/>
          </w:rPr>
          <w:noBreakHyphen/>
          <w:t>137. Load Exam Request Comments.</w:t>
        </w:r>
        <w:r w:rsidR="003C033F">
          <w:rPr>
            <w:noProof/>
            <w:webHidden/>
          </w:rPr>
          <w:tab/>
        </w:r>
        <w:r w:rsidR="003C033F">
          <w:rPr>
            <w:noProof/>
            <w:webHidden/>
          </w:rPr>
          <w:fldChar w:fldCharType="begin"/>
        </w:r>
        <w:r w:rsidR="003C033F">
          <w:rPr>
            <w:noProof/>
            <w:webHidden/>
          </w:rPr>
          <w:instrText xml:space="preserve"> PAGEREF _Toc20827350 \h </w:instrText>
        </w:r>
        <w:r w:rsidR="003C033F">
          <w:rPr>
            <w:noProof/>
            <w:webHidden/>
          </w:rPr>
        </w:r>
        <w:r w:rsidR="003C033F">
          <w:rPr>
            <w:noProof/>
            <w:webHidden/>
          </w:rPr>
          <w:fldChar w:fldCharType="separate"/>
        </w:r>
        <w:r w:rsidR="003C033F">
          <w:rPr>
            <w:noProof/>
            <w:webHidden/>
          </w:rPr>
          <w:t>123</w:t>
        </w:r>
        <w:r w:rsidR="003C033F">
          <w:rPr>
            <w:noProof/>
            <w:webHidden/>
          </w:rPr>
          <w:fldChar w:fldCharType="end"/>
        </w:r>
      </w:hyperlink>
    </w:p>
    <w:p w14:paraId="2B944BC1" w14:textId="5E6BA879"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51" w:history="1">
        <w:r w:rsidR="003C033F" w:rsidRPr="00C837BD">
          <w:rPr>
            <w:rStyle w:val="Hyperlink"/>
            <w:noProof/>
          </w:rPr>
          <w:t>Figure 2</w:t>
        </w:r>
        <w:r w:rsidR="003C033F" w:rsidRPr="00C837BD">
          <w:rPr>
            <w:rStyle w:val="Hyperlink"/>
            <w:noProof/>
          </w:rPr>
          <w:noBreakHyphen/>
          <w:t>138. Spell Check Screen.</w:t>
        </w:r>
        <w:r w:rsidR="003C033F">
          <w:rPr>
            <w:noProof/>
            <w:webHidden/>
          </w:rPr>
          <w:tab/>
        </w:r>
        <w:r w:rsidR="003C033F">
          <w:rPr>
            <w:noProof/>
            <w:webHidden/>
          </w:rPr>
          <w:fldChar w:fldCharType="begin"/>
        </w:r>
        <w:r w:rsidR="003C033F">
          <w:rPr>
            <w:noProof/>
            <w:webHidden/>
          </w:rPr>
          <w:instrText xml:space="preserve"> PAGEREF _Toc20827351 \h </w:instrText>
        </w:r>
        <w:r w:rsidR="003C033F">
          <w:rPr>
            <w:noProof/>
            <w:webHidden/>
          </w:rPr>
        </w:r>
        <w:r w:rsidR="003C033F">
          <w:rPr>
            <w:noProof/>
            <w:webHidden/>
          </w:rPr>
          <w:fldChar w:fldCharType="separate"/>
        </w:r>
        <w:r w:rsidR="003C033F">
          <w:rPr>
            <w:noProof/>
            <w:webHidden/>
          </w:rPr>
          <w:t>124</w:t>
        </w:r>
        <w:r w:rsidR="003C033F">
          <w:rPr>
            <w:noProof/>
            <w:webHidden/>
          </w:rPr>
          <w:fldChar w:fldCharType="end"/>
        </w:r>
      </w:hyperlink>
    </w:p>
    <w:p w14:paraId="732AF6F0" w14:textId="48286CFF"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52" w:history="1">
        <w:r w:rsidR="003C033F" w:rsidRPr="00C837BD">
          <w:rPr>
            <w:rStyle w:val="Hyperlink"/>
            <w:noProof/>
          </w:rPr>
          <w:t>Figure 2</w:t>
        </w:r>
        <w:r w:rsidR="003C033F" w:rsidRPr="00C837BD">
          <w:rPr>
            <w:rStyle w:val="Hyperlink"/>
            <w:noProof/>
          </w:rPr>
          <w:noBreakHyphen/>
          <w:t>139. Button Colors Template.</w:t>
        </w:r>
        <w:r w:rsidR="003C033F">
          <w:rPr>
            <w:noProof/>
            <w:webHidden/>
          </w:rPr>
          <w:tab/>
        </w:r>
        <w:r w:rsidR="003C033F">
          <w:rPr>
            <w:noProof/>
            <w:webHidden/>
          </w:rPr>
          <w:fldChar w:fldCharType="begin"/>
        </w:r>
        <w:r w:rsidR="003C033F">
          <w:rPr>
            <w:noProof/>
            <w:webHidden/>
          </w:rPr>
          <w:instrText xml:space="preserve"> PAGEREF _Toc20827352 \h </w:instrText>
        </w:r>
        <w:r w:rsidR="003C033F">
          <w:rPr>
            <w:noProof/>
            <w:webHidden/>
          </w:rPr>
        </w:r>
        <w:r w:rsidR="003C033F">
          <w:rPr>
            <w:noProof/>
            <w:webHidden/>
          </w:rPr>
          <w:fldChar w:fldCharType="separate"/>
        </w:r>
        <w:r w:rsidR="003C033F">
          <w:rPr>
            <w:noProof/>
            <w:webHidden/>
          </w:rPr>
          <w:t>125</w:t>
        </w:r>
        <w:r w:rsidR="003C033F">
          <w:rPr>
            <w:noProof/>
            <w:webHidden/>
          </w:rPr>
          <w:fldChar w:fldCharType="end"/>
        </w:r>
      </w:hyperlink>
    </w:p>
    <w:p w14:paraId="52504E7F" w14:textId="684CE402"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53" w:history="1">
        <w:r w:rsidR="003C033F" w:rsidRPr="00C837BD">
          <w:rPr>
            <w:rStyle w:val="Hyperlink"/>
            <w:noProof/>
          </w:rPr>
          <w:t>Figure 2</w:t>
        </w:r>
        <w:r w:rsidR="003C033F" w:rsidRPr="00C837BD">
          <w:rPr>
            <w:rStyle w:val="Hyperlink"/>
            <w:noProof/>
          </w:rPr>
          <w:noBreakHyphen/>
          <w:t>140. Options Selection Template.</w:t>
        </w:r>
        <w:r w:rsidR="003C033F">
          <w:rPr>
            <w:noProof/>
            <w:webHidden/>
          </w:rPr>
          <w:tab/>
        </w:r>
        <w:r w:rsidR="003C033F">
          <w:rPr>
            <w:noProof/>
            <w:webHidden/>
          </w:rPr>
          <w:fldChar w:fldCharType="begin"/>
        </w:r>
        <w:r w:rsidR="003C033F">
          <w:rPr>
            <w:noProof/>
            <w:webHidden/>
          </w:rPr>
          <w:instrText xml:space="preserve"> PAGEREF _Toc20827353 \h </w:instrText>
        </w:r>
        <w:r w:rsidR="003C033F">
          <w:rPr>
            <w:noProof/>
            <w:webHidden/>
          </w:rPr>
        </w:r>
        <w:r w:rsidR="003C033F">
          <w:rPr>
            <w:noProof/>
            <w:webHidden/>
          </w:rPr>
          <w:fldChar w:fldCharType="separate"/>
        </w:r>
        <w:r w:rsidR="003C033F">
          <w:rPr>
            <w:noProof/>
            <w:webHidden/>
          </w:rPr>
          <w:t>125</w:t>
        </w:r>
        <w:r w:rsidR="003C033F">
          <w:rPr>
            <w:noProof/>
            <w:webHidden/>
          </w:rPr>
          <w:fldChar w:fldCharType="end"/>
        </w:r>
      </w:hyperlink>
    </w:p>
    <w:p w14:paraId="6DE03AF8" w14:textId="2154162B"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54" w:history="1">
        <w:r w:rsidR="003C033F" w:rsidRPr="00C837BD">
          <w:rPr>
            <w:rStyle w:val="Hyperlink"/>
            <w:noProof/>
          </w:rPr>
          <w:t>Figure 2</w:t>
        </w:r>
        <w:r w:rsidR="003C033F" w:rsidRPr="00C837BD">
          <w:rPr>
            <w:rStyle w:val="Hyperlink"/>
            <w:noProof/>
          </w:rPr>
          <w:noBreakHyphen/>
          <w:t>141. Manage Templates Screen.</w:t>
        </w:r>
        <w:r w:rsidR="003C033F">
          <w:rPr>
            <w:noProof/>
            <w:webHidden/>
          </w:rPr>
          <w:tab/>
        </w:r>
        <w:r w:rsidR="003C033F">
          <w:rPr>
            <w:noProof/>
            <w:webHidden/>
          </w:rPr>
          <w:fldChar w:fldCharType="begin"/>
        </w:r>
        <w:r w:rsidR="003C033F">
          <w:rPr>
            <w:noProof/>
            <w:webHidden/>
          </w:rPr>
          <w:instrText xml:space="preserve"> PAGEREF _Toc20827354 \h </w:instrText>
        </w:r>
        <w:r w:rsidR="003C033F">
          <w:rPr>
            <w:noProof/>
            <w:webHidden/>
          </w:rPr>
        </w:r>
        <w:r w:rsidR="003C033F">
          <w:rPr>
            <w:noProof/>
            <w:webHidden/>
          </w:rPr>
          <w:fldChar w:fldCharType="separate"/>
        </w:r>
        <w:r w:rsidR="003C033F">
          <w:rPr>
            <w:noProof/>
            <w:webHidden/>
          </w:rPr>
          <w:t>126</w:t>
        </w:r>
        <w:r w:rsidR="003C033F">
          <w:rPr>
            <w:noProof/>
            <w:webHidden/>
          </w:rPr>
          <w:fldChar w:fldCharType="end"/>
        </w:r>
      </w:hyperlink>
    </w:p>
    <w:p w14:paraId="4E433E52" w14:textId="7EE22DCF"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55" w:history="1">
        <w:r w:rsidR="003C033F" w:rsidRPr="00C837BD">
          <w:rPr>
            <w:rStyle w:val="Hyperlink"/>
            <w:noProof/>
          </w:rPr>
          <w:t>Figure 2</w:t>
        </w:r>
        <w:r w:rsidR="003C033F" w:rsidRPr="00C837BD">
          <w:rPr>
            <w:rStyle w:val="Hyperlink"/>
            <w:noProof/>
          </w:rPr>
          <w:noBreakHyphen/>
          <w:t>142. Change Exam Order Template Screen.</w:t>
        </w:r>
        <w:r w:rsidR="003C033F">
          <w:rPr>
            <w:noProof/>
            <w:webHidden/>
          </w:rPr>
          <w:tab/>
        </w:r>
        <w:r w:rsidR="003C033F">
          <w:rPr>
            <w:noProof/>
            <w:webHidden/>
          </w:rPr>
          <w:fldChar w:fldCharType="begin"/>
        </w:r>
        <w:r w:rsidR="003C033F">
          <w:rPr>
            <w:noProof/>
            <w:webHidden/>
          </w:rPr>
          <w:instrText xml:space="preserve"> PAGEREF _Toc20827355 \h </w:instrText>
        </w:r>
        <w:r w:rsidR="003C033F">
          <w:rPr>
            <w:noProof/>
            <w:webHidden/>
          </w:rPr>
        </w:r>
        <w:r w:rsidR="003C033F">
          <w:rPr>
            <w:noProof/>
            <w:webHidden/>
          </w:rPr>
          <w:fldChar w:fldCharType="separate"/>
        </w:r>
        <w:r w:rsidR="003C033F">
          <w:rPr>
            <w:noProof/>
            <w:webHidden/>
          </w:rPr>
          <w:t>126</w:t>
        </w:r>
        <w:r w:rsidR="003C033F">
          <w:rPr>
            <w:noProof/>
            <w:webHidden/>
          </w:rPr>
          <w:fldChar w:fldCharType="end"/>
        </w:r>
      </w:hyperlink>
    </w:p>
    <w:p w14:paraId="04BA9DF1" w14:textId="77D366B7"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56" w:history="1">
        <w:r w:rsidR="003C033F" w:rsidRPr="00C837BD">
          <w:rPr>
            <w:rStyle w:val="Hyperlink"/>
            <w:noProof/>
          </w:rPr>
          <w:t>Figure 2</w:t>
        </w:r>
        <w:r w:rsidR="003C033F" w:rsidRPr="00C837BD">
          <w:rPr>
            <w:rStyle w:val="Hyperlink"/>
            <w:noProof/>
          </w:rPr>
          <w:noBreakHyphen/>
          <w:t>143. Restore Previous Version Template Screen.</w:t>
        </w:r>
        <w:r w:rsidR="003C033F">
          <w:rPr>
            <w:noProof/>
            <w:webHidden/>
          </w:rPr>
          <w:tab/>
        </w:r>
        <w:r w:rsidR="003C033F">
          <w:rPr>
            <w:noProof/>
            <w:webHidden/>
          </w:rPr>
          <w:fldChar w:fldCharType="begin"/>
        </w:r>
        <w:r w:rsidR="003C033F">
          <w:rPr>
            <w:noProof/>
            <w:webHidden/>
          </w:rPr>
          <w:instrText xml:space="preserve"> PAGEREF _Toc20827356 \h </w:instrText>
        </w:r>
        <w:r w:rsidR="003C033F">
          <w:rPr>
            <w:noProof/>
            <w:webHidden/>
          </w:rPr>
        </w:r>
        <w:r w:rsidR="003C033F">
          <w:rPr>
            <w:noProof/>
            <w:webHidden/>
          </w:rPr>
          <w:fldChar w:fldCharType="separate"/>
        </w:r>
        <w:r w:rsidR="003C033F">
          <w:rPr>
            <w:noProof/>
            <w:webHidden/>
          </w:rPr>
          <w:t>127</w:t>
        </w:r>
        <w:r w:rsidR="003C033F">
          <w:rPr>
            <w:noProof/>
            <w:webHidden/>
          </w:rPr>
          <w:fldChar w:fldCharType="end"/>
        </w:r>
      </w:hyperlink>
    </w:p>
    <w:p w14:paraId="0649EB57" w14:textId="171FDBC5"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57" w:history="1">
        <w:r w:rsidR="003C033F" w:rsidRPr="00C837BD">
          <w:rPr>
            <w:rStyle w:val="Hyperlink"/>
            <w:noProof/>
          </w:rPr>
          <w:t>Figure 2</w:t>
        </w:r>
        <w:r w:rsidR="003C033F" w:rsidRPr="00C837BD">
          <w:rPr>
            <w:rStyle w:val="Hyperlink"/>
            <w:noProof/>
          </w:rPr>
          <w:noBreakHyphen/>
          <w:t>144. Review Events Screen.</w:t>
        </w:r>
        <w:r w:rsidR="003C033F">
          <w:rPr>
            <w:noProof/>
            <w:webHidden/>
          </w:rPr>
          <w:tab/>
        </w:r>
        <w:r w:rsidR="003C033F">
          <w:rPr>
            <w:noProof/>
            <w:webHidden/>
          </w:rPr>
          <w:fldChar w:fldCharType="begin"/>
        </w:r>
        <w:r w:rsidR="003C033F">
          <w:rPr>
            <w:noProof/>
            <w:webHidden/>
          </w:rPr>
          <w:instrText xml:space="preserve"> PAGEREF _Toc20827357 \h </w:instrText>
        </w:r>
        <w:r w:rsidR="003C033F">
          <w:rPr>
            <w:noProof/>
            <w:webHidden/>
          </w:rPr>
        </w:r>
        <w:r w:rsidR="003C033F">
          <w:rPr>
            <w:noProof/>
            <w:webHidden/>
          </w:rPr>
          <w:fldChar w:fldCharType="separate"/>
        </w:r>
        <w:r w:rsidR="003C033F">
          <w:rPr>
            <w:noProof/>
            <w:webHidden/>
          </w:rPr>
          <w:t>127</w:t>
        </w:r>
        <w:r w:rsidR="003C033F">
          <w:rPr>
            <w:noProof/>
            <w:webHidden/>
          </w:rPr>
          <w:fldChar w:fldCharType="end"/>
        </w:r>
      </w:hyperlink>
    </w:p>
    <w:p w14:paraId="5CD61257" w14:textId="532B21DB"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58" w:history="1">
        <w:r w:rsidR="003C033F" w:rsidRPr="00C837BD">
          <w:rPr>
            <w:rStyle w:val="Hyperlink"/>
            <w:noProof/>
          </w:rPr>
          <w:t>Figure 2</w:t>
        </w:r>
        <w:r w:rsidR="003C033F" w:rsidRPr="00C837BD">
          <w:rPr>
            <w:rStyle w:val="Hyperlink"/>
            <w:noProof/>
          </w:rPr>
          <w:noBreakHyphen/>
          <w:t>145. Template Info Box View.</w:t>
        </w:r>
        <w:r w:rsidR="003C033F">
          <w:rPr>
            <w:noProof/>
            <w:webHidden/>
          </w:rPr>
          <w:tab/>
        </w:r>
        <w:r w:rsidR="003C033F">
          <w:rPr>
            <w:noProof/>
            <w:webHidden/>
          </w:rPr>
          <w:fldChar w:fldCharType="begin"/>
        </w:r>
        <w:r w:rsidR="003C033F">
          <w:rPr>
            <w:noProof/>
            <w:webHidden/>
          </w:rPr>
          <w:instrText xml:space="preserve"> PAGEREF _Toc20827358 \h </w:instrText>
        </w:r>
        <w:r w:rsidR="003C033F">
          <w:rPr>
            <w:noProof/>
            <w:webHidden/>
          </w:rPr>
        </w:r>
        <w:r w:rsidR="003C033F">
          <w:rPr>
            <w:noProof/>
            <w:webHidden/>
          </w:rPr>
          <w:fldChar w:fldCharType="separate"/>
        </w:r>
        <w:r w:rsidR="003C033F">
          <w:rPr>
            <w:noProof/>
            <w:webHidden/>
          </w:rPr>
          <w:t>128</w:t>
        </w:r>
        <w:r w:rsidR="003C033F">
          <w:rPr>
            <w:noProof/>
            <w:webHidden/>
          </w:rPr>
          <w:fldChar w:fldCharType="end"/>
        </w:r>
      </w:hyperlink>
    </w:p>
    <w:p w14:paraId="1B8A741E" w14:textId="442942B6"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59" w:history="1">
        <w:r w:rsidR="003C033F" w:rsidRPr="00C837BD">
          <w:rPr>
            <w:rStyle w:val="Hyperlink"/>
            <w:noProof/>
          </w:rPr>
          <w:t>Figure 2</w:t>
        </w:r>
        <w:r w:rsidR="003C033F" w:rsidRPr="00C837BD">
          <w:rPr>
            <w:rStyle w:val="Hyperlink"/>
            <w:noProof/>
          </w:rPr>
          <w:noBreakHyphen/>
          <w:t>146. Manual Save Template View.</w:t>
        </w:r>
        <w:r w:rsidR="003C033F">
          <w:rPr>
            <w:noProof/>
            <w:webHidden/>
          </w:rPr>
          <w:tab/>
        </w:r>
        <w:r w:rsidR="003C033F">
          <w:rPr>
            <w:noProof/>
            <w:webHidden/>
          </w:rPr>
          <w:fldChar w:fldCharType="begin"/>
        </w:r>
        <w:r w:rsidR="003C033F">
          <w:rPr>
            <w:noProof/>
            <w:webHidden/>
          </w:rPr>
          <w:instrText xml:space="preserve"> PAGEREF _Toc20827359 \h </w:instrText>
        </w:r>
        <w:r w:rsidR="003C033F">
          <w:rPr>
            <w:noProof/>
            <w:webHidden/>
          </w:rPr>
        </w:r>
        <w:r w:rsidR="003C033F">
          <w:rPr>
            <w:noProof/>
            <w:webHidden/>
          </w:rPr>
          <w:fldChar w:fldCharType="separate"/>
        </w:r>
        <w:r w:rsidR="003C033F">
          <w:rPr>
            <w:noProof/>
            <w:webHidden/>
          </w:rPr>
          <w:t>128</w:t>
        </w:r>
        <w:r w:rsidR="003C033F">
          <w:rPr>
            <w:noProof/>
            <w:webHidden/>
          </w:rPr>
          <w:fldChar w:fldCharType="end"/>
        </w:r>
      </w:hyperlink>
    </w:p>
    <w:p w14:paraId="29955494" w14:textId="1664E2CE"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60" w:history="1">
        <w:r w:rsidR="003C033F" w:rsidRPr="00C837BD">
          <w:rPr>
            <w:rStyle w:val="Hyperlink"/>
            <w:noProof/>
          </w:rPr>
          <w:t>Figure 2</w:t>
        </w:r>
        <w:r w:rsidR="003C033F" w:rsidRPr="00C837BD">
          <w:rPr>
            <w:rStyle w:val="Hyperlink"/>
            <w:noProof/>
          </w:rPr>
          <w:noBreakHyphen/>
          <w:t>147. Save Worksheet Prompt.</w:t>
        </w:r>
        <w:r w:rsidR="003C033F">
          <w:rPr>
            <w:noProof/>
            <w:webHidden/>
          </w:rPr>
          <w:tab/>
        </w:r>
        <w:r w:rsidR="003C033F">
          <w:rPr>
            <w:noProof/>
            <w:webHidden/>
          </w:rPr>
          <w:fldChar w:fldCharType="begin"/>
        </w:r>
        <w:r w:rsidR="003C033F">
          <w:rPr>
            <w:noProof/>
            <w:webHidden/>
          </w:rPr>
          <w:instrText xml:space="preserve"> PAGEREF _Toc20827360 \h </w:instrText>
        </w:r>
        <w:r w:rsidR="003C033F">
          <w:rPr>
            <w:noProof/>
            <w:webHidden/>
          </w:rPr>
        </w:r>
        <w:r w:rsidR="003C033F">
          <w:rPr>
            <w:noProof/>
            <w:webHidden/>
          </w:rPr>
          <w:fldChar w:fldCharType="separate"/>
        </w:r>
        <w:r w:rsidR="003C033F">
          <w:rPr>
            <w:noProof/>
            <w:webHidden/>
          </w:rPr>
          <w:t>129</w:t>
        </w:r>
        <w:r w:rsidR="003C033F">
          <w:rPr>
            <w:noProof/>
            <w:webHidden/>
          </w:rPr>
          <w:fldChar w:fldCharType="end"/>
        </w:r>
      </w:hyperlink>
    </w:p>
    <w:p w14:paraId="60DA75A6" w14:textId="77ACF3EA"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61" w:history="1">
        <w:r w:rsidR="003C033F" w:rsidRPr="00C837BD">
          <w:rPr>
            <w:rStyle w:val="Hyperlink"/>
            <w:noProof/>
          </w:rPr>
          <w:t>Figure 2</w:t>
        </w:r>
        <w:r w:rsidR="003C033F" w:rsidRPr="00C837BD">
          <w:rPr>
            <w:rStyle w:val="Hyperlink"/>
            <w:noProof/>
          </w:rPr>
          <w:noBreakHyphen/>
          <w:t>148. Reviewer Security Privileges View.</w:t>
        </w:r>
        <w:r w:rsidR="003C033F">
          <w:rPr>
            <w:noProof/>
            <w:webHidden/>
          </w:rPr>
          <w:tab/>
        </w:r>
        <w:r w:rsidR="003C033F">
          <w:rPr>
            <w:noProof/>
            <w:webHidden/>
          </w:rPr>
          <w:fldChar w:fldCharType="begin"/>
        </w:r>
        <w:r w:rsidR="003C033F">
          <w:rPr>
            <w:noProof/>
            <w:webHidden/>
          </w:rPr>
          <w:instrText xml:space="preserve"> PAGEREF _Toc20827361 \h </w:instrText>
        </w:r>
        <w:r w:rsidR="003C033F">
          <w:rPr>
            <w:noProof/>
            <w:webHidden/>
          </w:rPr>
        </w:r>
        <w:r w:rsidR="003C033F">
          <w:rPr>
            <w:noProof/>
            <w:webHidden/>
          </w:rPr>
          <w:fldChar w:fldCharType="separate"/>
        </w:r>
        <w:r w:rsidR="003C033F">
          <w:rPr>
            <w:noProof/>
            <w:webHidden/>
          </w:rPr>
          <w:t>129</w:t>
        </w:r>
        <w:r w:rsidR="003C033F">
          <w:rPr>
            <w:noProof/>
            <w:webHidden/>
          </w:rPr>
          <w:fldChar w:fldCharType="end"/>
        </w:r>
      </w:hyperlink>
    </w:p>
    <w:p w14:paraId="37E050E0" w14:textId="48741B30"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62" w:history="1">
        <w:r w:rsidR="003C033F" w:rsidRPr="00C837BD">
          <w:rPr>
            <w:rStyle w:val="Hyperlink"/>
            <w:noProof/>
          </w:rPr>
          <w:t>Figure 2</w:t>
        </w:r>
        <w:r w:rsidR="003C033F" w:rsidRPr="00C837BD">
          <w:rPr>
            <w:rStyle w:val="Hyperlink"/>
            <w:noProof/>
          </w:rPr>
          <w:noBreakHyphen/>
          <w:t>149. Reviewer Sign Document Prompt.</w:t>
        </w:r>
        <w:r w:rsidR="003C033F">
          <w:rPr>
            <w:noProof/>
            <w:webHidden/>
          </w:rPr>
          <w:tab/>
        </w:r>
        <w:r w:rsidR="003C033F">
          <w:rPr>
            <w:noProof/>
            <w:webHidden/>
          </w:rPr>
          <w:fldChar w:fldCharType="begin"/>
        </w:r>
        <w:r w:rsidR="003C033F">
          <w:rPr>
            <w:noProof/>
            <w:webHidden/>
          </w:rPr>
          <w:instrText xml:space="preserve"> PAGEREF _Toc20827362 \h </w:instrText>
        </w:r>
        <w:r w:rsidR="003C033F">
          <w:rPr>
            <w:noProof/>
            <w:webHidden/>
          </w:rPr>
        </w:r>
        <w:r w:rsidR="003C033F">
          <w:rPr>
            <w:noProof/>
            <w:webHidden/>
          </w:rPr>
          <w:fldChar w:fldCharType="separate"/>
        </w:r>
        <w:r w:rsidR="003C033F">
          <w:rPr>
            <w:noProof/>
            <w:webHidden/>
          </w:rPr>
          <w:t>130</w:t>
        </w:r>
        <w:r w:rsidR="003C033F">
          <w:rPr>
            <w:noProof/>
            <w:webHidden/>
          </w:rPr>
          <w:fldChar w:fldCharType="end"/>
        </w:r>
      </w:hyperlink>
    </w:p>
    <w:p w14:paraId="338B669C" w14:textId="47DE9DC2"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63" w:history="1">
        <w:r w:rsidR="003C033F" w:rsidRPr="00C837BD">
          <w:rPr>
            <w:rStyle w:val="Hyperlink"/>
            <w:noProof/>
          </w:rPr>
          <w:t>Figure 2</w:t>
        </w:r>
        <w:r w:rsidR="003C033F" w:rsidRPr="00C837BD">
          <w:rPr>
            <w:rStyle w:val="Hyperlink"/>
            <w:noProof/>
          </w:rPr>
          <w:noBreakHyphen/>
          <w:t>150. Send CPWM for Review.</w:t>
        </w:r>
        <w:r w:rsidR="003C033F">
          <w:rPr>
            <w:noProof/>
            <w:webHidden/>
          </w:rPr>
          <w:tab/>
        </w:r>
        <w:r w:rsidR="003C033F">
          <w:rPr>
            <w:noProof/>
            <w:webHidden/>
          </w:rPr>
          <w:fldChar w:fldCharType="begin"/>
        </w:r>
        <w:r w:rsidR="003C033F">
          <w:rPr>
            <w:noProof/>
            <w:webHidden/>
          </w:rPr>
          <w:instrText xml:space="preserve"> PAGEREF _Toc20827363 \h </w:instrText>
        </w:r>
        <w:r w:rsidR="003C033F">
          <w:rPr>
            <w:noProof/>
            <w:webHidden/>
          </w:rPr>
        </w:r>
        <w:r w:rsidR="003C033F">
          <w:rPr>
            <w:noProof/>
            <w:webHidden/>
          </w:rPr>
          <w:fldChar w:fldCharType="separate"/>
        </w:r>
        <w:r w:rsidR="003C033F">
          <w:rPr>
            <w:noProof/>
            <w:webHidden/>
          </w:rPr>
          <w:t>130</w:t>
        </w:r>
        <w:r w:rsidR="003C033F">
          <w:rPr>
            <w:noProof/>
            <w:webHidden/>
          </w:rPr>
          <w:fldChar w:fldCharType="end"/>
        </w:r>
      </w:hyperlink>
    </w:p>
    <w:p w14:paraId="05EC4239" w14:textId="456A49D0"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64" w:history="1">
        <w:r w:rsidR="003C033F" w:rsidRPr="00C837BD">
          <w:rPr>
            <w:rStyle w:val="Hyperlink"/>
            <w:noProof/>
          </w:rPr>
          <w:t>Figure 2</w:t>
        </w:r>
        <w:r w:rsidR="003C033F" w:rsidRPr="00C837BD">
          <w:rPr>
            <w:rStyle w:val="Hyperlink"/>
            <w:noProof/>
          </w:rPr>
          <w:noBreakHyphen/>
          <w:t>151. Send Reviewer a Message View,</w:t>
        </w:r>
        <w:r w:rsidR="003C033F">
          <w:rPr>
            <w:noProof/>
            <w:webHidden/>
          </w:rPr>
          <w:tab/>
        </w:r>
        <w:r w:rsidR="003C033F">
          <w:rPr>
            <w:noProof/>
            <w:webHidden/>
          </w:rPr>
          <w:fldChar w:fldCharType="begin"/>
        </w:r>
        <w:r w:rsidR="003C033F">
          <w:rPr>
            <w:noProof/>
            <w:webHidden/>
          </w:rPr>
          <w:instrText xml:space="preserve"> PAGEREF _Toc20827364 \h </w:instrText>
        </w:r>
        <w:r w:rsidR="003C033F">
          <w:rPr>
            <w:noProof/>
            <w:webHidden/>
          </w:rPr>
        </w:r>
        <w:r w:rsidR="003C033F">
          <w:rPr>
            <w:noProof/>
            <w:webHidden/>
          </w:rPr>
          <w:fldChar w:fldCharType="separate"/>
        </w:r>
        <w:r w:rsidR="003C033F">
          <w:rPr>
            <w:noProof/>
            <w:webHidden/>
          </w:rPr>
          <w:t>131</w:t>
        </w:r>
        <w:r w:rsidR="003C033F">
          <w:rPr>
            <w:noProof/>
            <w:webHidden/>
          </w:rPr>
          <w:fldChar w:fldCharType="end"/>
        </w:r>
      </w:hyperlink>
    </w:p>
    <w:p w14:paraId="53B52620" w14:textId="380984B5"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65" w:history="1">
        <w:r w:rsidR="003C033F" w:rsidRPr="00C837BD">
          <w:rPr>
            <w:rStyle w:val="Hyperlink"/>
            <w:noProof/>
          </w:rPr>
          <w:t>Figure 2</w:t>
        </w:r>
        <w:r w:rsidR="003C033F" w:rsidRPr="00C837BD">
          <w:rPr>
            <w:rStyle w:val="Hyperlink"/>
            <w:noProof/>
          </w:rPr>
          <w:noBreakHyphen/>
          <w:t>152. C&amp;P Worksheet—Review Pending View.</w:t>
        </w:r>
        <w:r w:rsidR="003C033F">
          <w:rPr>
            <w:noProof/>
            <w:webHidden/>
          </w:rPr>
          <w:tab/>
        </w:r>
        <w:r w:rsidR="003C033F">
          <w:rPr>
            <w:noProof/>
            <w:webHidden/>
          </w:rPr>
          <w:fldChar w:fldCharType="begin"/>
        </w:r>
        <w:r w:rsidR="003C033F">
          <w:rPr>
            <w:noProof/>
            <w:webHidden/>
          </w:rPr>
          <w:instrText xml:space="preserve"> PAGEREF _Toc20827365 \h </w:instrText>
        </w:r>
        <w:r w:rsidR="003C033F">
          <w:rPr>
            <w:noProof/>
            <w:webHidden/>
          </w:rPr>
        </w:r>
        <w:r w:rsidR="003C033F">
          <w:rPr>
            <w:noProof/>
            <w:webHidden/>
          </w:rPr>
          <w:fldChar w:fldCharType="separate"/>
        </w:r>
        <w:r w:rsidR="003C033F">
          <w:rPr>
            <w:noProof/>
            <w:webHidden/>
          </w:rPr>
          <w:t>131</w:t>
        </w:r>
        <w:r w:rsidR="003C033F">
          <w:rPr>
            <w:noProof/>
            <w:webHidden/>
          </w:rPr>
          <w:fldChar w:fldCharType="end"/>
        </w:r>
      </w:hyperlink>
    </w:p>
    <w:p w14:paraId="678473E9" w14:textId="31919C6A"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66" w:history="1">
        <w:r w:rsidR="003C033F" w:rsidRPr="00C837BD">
          <w:rPr>
            <w:rStyle w:val="Hyperlink"/>
            <w:noProof/>
          </w:rPr>
          <w:t>Figure 2</w:t>
        </w:r>
        <w:r w:rsidR="003C033F" w:rsidRPr="00C837BD">
          <w:rPr>
            <w:rStyle w:val="Hyperlink"/>
            <w:noProof/>
          </w:rPr>
          <w:noBreakHyphen/>
          <w:t>153. Signature Validation View—Expected Cosigner Selection.</w:t>
        </w:r>
        <w:r w:rsidR="003C033F">
          <w:rPr>
            <w:noProof/>
            <w:webHidden/>
          </w:rPr>
          <w:tab/>
        </w:r>
        <w:r w:rsidR="003C033F">
          <w:rPr>
            <w:noProof/>
            <w:webHidden/>
          </w:rPr>
          <w:fldChar w:fldCharType="begin"/>
        </w:r>
        <w:r w:rsidR="003C033F">
          <w:rPr>
            <w:noProof/>
            <w:webHidden/>
          </w:rPr>
          <w:instrText xml:space="preserve"> PAGEREF _Toc20827366 \h </w:instrText>
        </w:r>
        <w:r w:rsidR="003C033F">
          <w:rPr>
            <w:noProof/>
            <w:webHidden/>
          </w:rPr>
        </w:r>
        <w:r w:rsidR="003C033F">
          <w:rPr>
            <w:noProof/>
            <w:webHidden/>
          </w:rPr>
          <w:fldChar w:fldCharType="separate"/>
        </w:r>
        <w:r w:rsidR="003C033F">
          <w:rPr>
            <w:noProof/>
            <w:webHidden/>
          </w:rPr>
          <w:t>132</w:t>
        </w:r>
        <w:r w:rsidR="003C033F">
          <w:rPr>
            <w:noProof/>
            <w:webHidden/>
          </w:rPr>
          <w:fldChar w:fldCharType="end"/>
        </w:r>
      </w:hyperlink>
    </w:p>
    <w:p w14:paraId="5F5FAD20" w14:textId="07649E64"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67" w:history="1">
        <w:r w:rsidR="003C033F" w:rsidRPr="00C837BD">
          <w:rPr>
            <w:rStyle w:val="Hyperlink"/>
            <w:noProof/>
          </w:rPr>
          <w:t>Figure 2</w:t>
        </w:r>
        <w:r w:rsidR="003C033F" w:rsidRPr="00C837BD">
          <w:rPr>
            <w:rStyle w:val="Hyperlink"/>
            <w:noProof/>
          </w:rPr>
          <w:noBreakHyphen/>
          <w:t>154. Confirm Cosigner Prompt.</w:t>
        </w:r>
        <w:r w:rsidR="003C033F">
          <w:rPr>
            <w:noProof/>
            <w:webHidden/>
          </w:rPr>
          <w:tab/>
        </w:r>
        <w:r w:rsidR="003C033F">
          <w:rPr>
            <w:noProof/>
            <w:webHidden/>
          </w:rPr>
          <w:fldChar w:fldCharType="begin"/>
        </w:r>
        <w:r w:rsidR="003C033F">
          <w:rPr>
            <w:noProof/>
            <w:webHidden/>
          </w:rPr>
          <w:instrText xml:space="preserve"> PAGEREF _Toc20827367 \h </w:instrText>
        </w:r>
        <w:r w:rsidR="003C033F">
          <w:rPr>
            <w:noProof/>
            <w:webHidden/>
          </w:rPr>
        </w:r>
        <w:r w:rsidR="003C033F">
          <w:rPr>
            <w:noProof/>
            <w:webHidden/>
          </w:rPr>
          <w:fldChar w:fldCharType="separate"/>
        </w:r>
        <w:r w:rsidR="003C033F">
          <w:rPr>
            <w:noProof/>
            <w:webHidden/>
          </w:rPr>
          <w:t>132</w:t>
        </w:r>
        <w:r w:rsidR="003C033F">
          <w:rPr>
            <w:noProof/>
            <w:webHidden/>
          </w:rPr>
          <w:fldChar w:fldCharType="end"/>
        </w:r>
      </w:hyperlink>
    </w:p>
    <w:p w14:paraId="74818BA6" w14:textId="6B2EED6D"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68" w:history="1">
        <w:r w:rsidR="003C033F" w:rsidRPr="00C837BD">
          <w:rPr>
            <w:rStyle w:val="Hyperlink"/>
            <w:noProof/>
          </w:rPr>
          <w:t>Figure 2</w:t>
        </w:r>
        <w:r w:rsidR="003C033F" w:rsidRPr="00C837BD">
          <w:rPr>
            <w:rStyle w:val="Hyperlink"/>
            <w:noProof/>
          </w:rPr>
          <w:noBreakHyphen/>
          <w:t>155. CAPRI Tools Menu—My Unsigned Worksheets Selection.</w:t>
        </w:r>
        <w:r w:rsidR="003C033F">
          <w:rPr>
            <w:noProof/>
            <w:webHidden/>
          </w:rPr>
          <w:tab/>
        </w:r>
        <w:r w:rsidR="003C033F">
          <w:rPr>
            <w:noProof/>
            <w:webHidden/>
          </w:rPr>
          <w:fldChar w:fldCharType="begin"/>
        </w:r>
        <w:r w:rsidR="003C033F">
          <w:rPr>
            <w:noProof/>
            <w:webHidden/>
          </w:rPr>
          <w:instrText xml:space="preserve"> PAGEREF _Toc20827368 \h </w:instrText>
        </w:r>
        <w:r w:rsidR="003C033F">
          <w:rPr>
            <w:noProof/>
            <w:webHidden/>
          </w:rPr>
        </w:r>
        <w:r w:rsidR="003C033F">
          <w:rPr>
            <w:noProof/>
            <w:webHidden/>
          </w:rPr>
          <w:fldChar w:fldCharType="separate"/>
        </w:r>
        <w:r w:rsidR="003C033F">
          <w:rPr>
            <w:noProof/>
            <w:webHidden/>
          </w:rPr>
          <w:t>133</w:t>
        </w:r>
        <w:r w:rsidR="003C033F">
          <w:rPr>
            <w:noProof/>
            <w:webHidden/>
          </w:rPr>
          <w:fldChar w:fldCharType="end"/>
        </w:r>
      </w:hyperlink>
    </w:p>
    <w:p w14:paraId="28D75625" w14:textId="7E25B2A8"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69" w:history="1">
        <w:r w:rsidR="003C033F" w:rsidRPr="00C837BD">
          <w:rPr>
            <w:rStyle w:val="Hyperlink"/>
            <w:noProof/>
          </w:rPr>
          <w:t>Figure 2</w:t>
        </w:r>
        <w:r w:rsidR="003C033F" w:rsidRPr="00C837BD">
          <w:rPr>
            <w:rStyle w:val="Hyperlink"/>
            <w:noProof/>
          </w:rPr>
          <w:noBreakHyphen/>
          <w:t>156. Unsigned Worksheets View.</w:t>
        </w:r>
        <w:r w:rsidR="003C033F">
          <w:rPr>
            <w:noProof/>
            <w:webHidden/>
          </w:rPr>
          <w:tab/>
        </w:r>
        <w:r w:rsidR="003C033F">
          <w:rPr>
            <w:noProof/>
            <w:webHidden/>
          </w:rPr>
          <w:fldChar w:fldCharType="begin"/>
        </w:r>
        <w:r w:rsidR="003C033F">
          <w:rPr>
            <w:noProof/>
            <w:webHidden/>
          </w:rPr>
          <w:instrText xml:space="preserve"> PAGEREF _Toc20827369 \h </w:instrText>
        </w:r>
        <w:r w:rsidR="003C033F">
          <w:rPr>
            <w:noProof/>
            <w:webHidden/>
          </w:rPr>
        </w:r>
        <w:r w:rsidR="003C033F">
          <w:rPr>
            <w:noProof/>
            <w:webHidden/>
          </w:rPr>
          <w:fldChar w:fldCharType="separate"/>
        </w:r>
        <w:r w:rsidR="003C033F">
          <w:rPr>
            <w:noProof/>
            <w:webHidden/>
          </w:rPr>
          <w:t>133</w:t>
        </w:r>
        <w:r w:rsidR="003C033F">
          <w:rPr>
            <w:noProof/>
            <w:webHidden/>
          </w:rPr>
          <w:fldChar w:fldCharType="end"/>
        </w:r>
      </w:hyperlink>
    </w:p>
    <w:p w14:paraId="68108036" w14:textId="0F0BC76C"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70" w:history="1">
        <w:r w:rsidR="003C033F" w:rsidRPr="00C837BD">
          <w:rPr>
            <w:rStyle w:val="Hyperlink"/>
            <w:noProof/>
          </w:rPr>
          <w:t>Figure 2</w:t>
        </w:r>
        <w:r w:rsidR="003C033F" w:rsidRPr="00C837BD">
          <w:rPr>
            <w:rStyle w:val="Hyperlink"/>
            <w:noProof/>
          </w:rPr>
          <w:noBreakHyphen/>
          <w:t>157. Unsigned Templates—Review Pending Selection.</w:t>
        </w:r>
        <w:r w:rsidR="003C033F">
          <w:rPr>
            <w:noProof/>
            <w:webHidden/>
          </w:rPr>
          <w:tab/>
        </w:r>
        <w:r w:rsidR="003C033F">
          <w:rPr>
            <w:noProof/>
            <w:webHidden/>
          </w:rPr>
          <w:fldChar w:fldCharType="begin"/>
        </w:r>
        <w:r w:rsidR="003C033F">
          <w:rPr>
            <w:noProof/>
            <w:webHidden/>
          </w:rPr>
          <w:instrText xml:space="preserve"> PAGEREF _Toc20827370 \h </w:instrText>
        </w:r>
        <w:r w:rsidR="003C033F">
          <w:rPr>
            <w:noProof/>
            <w:webHidden/>
          </w:rPr>
        </w:r>
        <w:r w:rsidR="003C033F">
          <w:rPr>
            <w:noProof/>
            <w:webHidden/>
          </w:rPr>
          <w:fldChar w:fldCharType="separate"/>
        </w:r>
        <w:r w:rsidR="003C033F">
          <w:rPr>
            <w:noProof/>
            <w:webHidden/>
          </w:rPr>
          <w:t>134</w:t>
        </w:r>
        <w:r w:rsidR="003C033F">
          <w:rPr>
            <w:noProof/>
            <w:webHidden/>
          </w:rPr>
          <w:fldChar w:fldCharType="end"/>
        </w:r>
      </w:hyperlink>
    </w:p>
    <w:p w14:paraId="5C138F5A" w14:textId="0B4D9101"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71" w:history="1">
        <w:r w:rsidR="003C033F" w:rsidRPr="00C837BD">
          <w:rPr>
            <w:rStyle w:val="Hyperlink"/>
            <w:noProof/>
          </w:rPr>
          <w:t>Figure 2</w:t>
        </w:r>
        <w:r w:rsidR="003C033F" w:rsidRPr="00C837BD">
          <w:rPr>
            <w:rStyle w:val="Hyperlink"/>
            <w:noProof/>
          </w:rPr>
          <w:noBreakHyphen/>
          <w:t>158. CAPRI Tools Menu—My Uncosigned CPRS Documents Selection.</w:t>
        </w:r>
        <w:r w:rsidR="003C033F">
          <w:rPr>
            <w:noProof/>
            <w:webHidden/>
          </w:rPr>
          <w:tab/>
        </w:r>
        <w:r w:rsidR="003C033F">
          <w:rPr>
            <w:noProof/>
            <w:webHidden/>
          </w:rPr>
          <w:fldChar w:fldCharType="begin"/>
        </w:r>
        <w:r w:rsidR="003C033F">
          <w:rPr>
            <w:noProof/>
            <w:webHidden/>
          </w:rPr>
          <w:instrText xml:space="preserve"> PAGEREF _Toc20827371 \h </w:instrText>
        </w:r>
        <w:r w:rsidR="003C033F">
          <w:rPr>
            <w:noProof/>
            <w:webHidden/>
          </w:rPr>
        </w:r>
        <w:r w:rsidR="003C033F">
          <w:rPr>
            <w:noProof/>
            <w:webHidden/>
          </w:rPr>
          <w:fldChar w:fldCharType="separate"/>
        </w:r>
        <w:r w:rsidR="003C033F">
          <w:rPr>
            <w:noProof/>
            <w:webHidden/>
          </w:rPr>
          <w:t>135</w:t>
        </w:r>
        <w:r w:rsidR="003C033F">
          <w:rPr>
            <w:noProof/>
            <w:webHidden/>
          </w:rPr>
          <w:fldChar w:fldCharType="end"/>
        </w:r>
      </w:hyperlink>
    </w:p>
    <w:p w14:paraId="756F5392" w14:textId="54F7F56D"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72" w:history="1">
        <w:r w:rsidR="003C033F" w:rsidRPr="00C837BD">
          <w:rPr>
            <w:rStyle w:val="Hyperlink"/>
            <w:noProof/>
          </w:rPr>
          <w:t>Figure 2</w:t>
        </w:r>
        <w:r w:rsidR="003C033F" w:rsidRPr="00C837BD">
          <w:rPr>
            <w:rStyle w:val="Hyperlink"/>
            <w:noProof/>
          </w:rPr>
          <w:noBreakHyphen/>
          <w:t>159. Tools Menu—CPRS C&amp;P Cosignature Transfer Utility Selection.</w:t>
        </w:r>
        <w:r w:rsidR="003C033F">
          <w:rPr>
            <w:noProof/>
            <w:webHidden/>
          </w:rPr>
          <w:tab/>
        </w:r>
        <w:r w:rsidR="003C033F">
          <w:rPr>
            <w:noProof/>
            <w:webHidden/>
          </w:rPr>
          <w:fldChar w:fldCharType="begin"/>
        </w:r>
        <w:r w:rsidR="003C033F">
          <w:rPr>
            <w:noProof/>
            <w:webHidden/>
          </w:rPr>
          <w:instrText xml:space="preserve"> PAGEREF _Toc20827372 \h </w:instrText>
        </w:r>
        <w:r w:rsidR="003C033F">
          <w:rPr>
            <w:noProof/>
            <w:webHidden/>
          </w:rPr>
        </w:r>
        <w:r w:rsidR="003C033F">
          <w:rPr>
            <w:noProof/>
            <w:webHidden/>
          </w:rPr>
          <w:fldChar w:fldCharType="separate"/>
        </w:r>
        <w:r w:rsidR="003C033F">
          <w:rPr>
            <w:noProof/>
            <w:webHidden/>
          </w:rPr>
          <w:t>135</w:t>
        </w:r>
        <w:r w:rsidR="003C033F">
          <w:rPr>
            <w:noProof/>
            <w:webHidden/>
          </w:rPr>
          <w:fldChar w:fldCharType="end"/>
        </w:r>
      </w:hyperlink>
    </w:p>
    <w:p w14:paraId="4AE60D1D" w14:textId="37C52037"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73" w:history="1">
        <w:r w:rsidR="003C033F" w:rsidRPr="00C837BD">
          <w:rPr>
            <w:rStyle w:val="Hyperlink"/>
            <w:noProof/>
          </w:rPr>
          <w:t>Figure 2</w:t>
        </w:r>
        <w:r w:rsidR="003C033F" w:rsidRPr="00C837BD">
          <w:rPr>
            <w:rStyle w:val="Hyperlink"/>
            <w:noProof/>
          </w:rPr>
          <w:noBreakHyphen/>
          <w:t>160. Uncosigned Template Utility List.</w:t>
        </w:r>
        <w:r w:rsidR="003C033F">
          <w:rPr>
            <w:noProof/>
            <w:webHidden/>
          </w:rPr>
          <w:tab/>
        </w:r>
        <w:r w:rsidR="003C033F">
          <w:rPr>
            <w:noProof/>
            <w:webHidden/>
          </w:rPr>
          <w:fldChar w:fldCharType="begin"/>
        </w:r>
        <w:r w:rsidR="003C033F">
          <w:rPr>
            <w:noProof/>
            <w:webHidden/>
          </w:rPr>
          <w:instrText xml:space="preserve"> PAGEREF _Toc20827373 \h </w:instrText>
        </w:r>
        <w:r w:rsidR="003C033F">
          <w:rPr>
            <w:noProof/>
            <w:webHidden/>
          </w:rPr>
        </w:r>
        <w:r w:rsidR="003C033F">
          <w:rPr>
            <w:noProof/>
            <w:webHidden/>
          </w:rPr>
          <w:fldChar w:fldCharType="separate"/>
        </w:r>
        <w:r w:rsidR="003C033F">
          <w:rPr>
            <w:noProof/>
            <w:webHidden/>
          </w:rPr>
          <w:t>136</w:t>
        </w:r>
        <w:r w:rsidR="003C033F">
          <w:rPr>
            <w:noProof/>
            <w:webHidden/>
          </w:rPr>
          <w:fldChar w:fldCharType="end"/>
        </w:r>
      </w:hyperlink>
    </w:p>
    <w:p w14:paraId="7691DBC9" w14:textId="4F5B137E"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74" w:history="1">
        <w:r w:rsidR="003C033F" w:rsidRPr="00C837BD">
          <w:rPr>
            <w:rStyle w:val="Hyperlink"/>
            <w:noProof/>
          </w:rPr>
          <w:t>Figure 2</w:t>
        </w:r>
        <w:r w:rsidR="003C033F" w:rsidRPr="00C837BD">
          <w:rPr>
            <w:rStyle w:val="Hyperlink"/>
            <w:noProof/>
          </w:rPr>
          <w:noBreakHyphen/>
          <w:t>161. Mark as Complete But Don’t Transfer Button.</w:t>
        </w:r>
        <w:r w:rsidR="003C033F">
          <w:rPr>
            <w:noProof/>
            <w:webHidden/>
          </w:rPr>
          <w:tab/>
        </w:r>
        <w:r w:rsidR="003C033F">
          <w:rPr>
            <w:noProof/>
            <w:webHidden/>
          </w:rPr>
          <w:fldChar w:fldCharType="begin"/>
        </w:r>
        <w:r w:rsidR="003C033F">
          <w:rPr>
            <w:noProof/>
            <w:webHidden/>
          </w:rPr>
          <w:instrText xml:space="preserve"> PAGEREF _Toc20827374 \h </w:instrText>
        </w:r>
        <w:r w:rsidR="003C033F">
          <w:rPr>
            <w:noProof/>
            <w:webHidden/>
          </w:rPr>
        </w:r>
        <w:r w:rsidR="003C033F">
          <w:rPr>
            <w:noProof/>
            <w:webHidden/>
          </w:rPr>
          <w:fldChar w:fldCharType="separate"/>
        </w:r>
        <w:r w:rsidR="003C033F">
          <w:rPr>
            <w:noProof/>
            <w:webHidden/>
          </w:rPr>
          <w:t>136</w:t>
        </w:r>
        <w:r w:rsidR="003C033F">
          <w:rPr>
            <w:noProof/>
            <w:webHidden/>
          </w:rPr>
          <w:fldChar w:fldCharType="end"/>
        </w:r>
      </w:hyperlink>
    </w:p>
    <w:p w14:paraId="54A9AE72" w14:textId="1D6C20B1"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75" w:history="1">
        <w:r w:rsidR="003C033F" w:rsidRPr="00C837BD">
          <w:rPr>
            <w:rStyle w:val="Hyperlink"/>
            <w:noProof/>
          </w:rPr>
          <w:t>Figure 2</w:t>
        </w:r>
        <w:r w:rsidR="003C033F" w:rsidRPr="00C837BD">
          <w:rPr>
            <w:rStyle w:val="Hyperlink"/>
            <w:noProof/>
          </w:rPr>
          <w:noBreakHyphen/>
          <w:t>162. Reopen Released Exam Prompt.</w:t>
        </w:r>
        <w:r w:rsidR="003C033F">
          <w:rPr>
            <w:noProof/>
            <w:webHidden/>
          </w:rPr>
          <w:tab/>
        </w:r>
        <w:r w:rsidR="003C033F">
          <w:rPr>
            <w:noProof/>
            <w:webHidden/>
          </w:rPr>
          <w:fldChar w:fldCharType="begin"/>
        </w:r>
        <w:r w:rsidR="003C033F">
          <w:rPr>
            <w:noProof/>
            <w:webHidden/>
          </w:rPr>
          <w:instrText xml:space="preserve"> PAGEREF _Toc20827375 \h </w:instrText>
        </w:r>
        <w:r w:rsidR="003C033F">
          <w:rPr>
            <w:noProof/>
            <w:webHidden/>
          </w:rPr>
        </w:r>
        <w:r w:rsidR="003C033F">
          <w:rPr>
            <w:noProof/>
            <w:webHidden/>
          </w:rPr>
          <w:fldChar w:fldCharType="separate"/>
        </w:r>
        <w:r w:rsidR="003C033F">
          <w:rPr>
            <w:noProof/>
            <w:webHidden/>
          </w:rPr>
          <w:t>137</w:t>
        </w:r>
        <w:r w:rsidR="003C033F">
          <w:rPr>
            <w:noProof/>
            <w:webHidden/>
          </w:rPr>
          <w:fldChar w:fldCharType="end"/>
        </w:r>
      </w:hyperlink>
    </w:p>
    <w:p w14:paraId="0C963225" w14:textId="605C246B"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76" w:history="1">
        <w:r w:rsidR="003C033F" w:rsidRPr="00C837BD">
          <w:rPr>
            <w:rStyle w:val="Hyperlink"/>
            <w:noProof/>
          </w:rPr>
          <w:t>Figure 2</w:t>
        </w:r>
        <w:r w:rsidR="003C033F" w:rsidRPr="00C837BD">
          <w:rPr>
            <w:rStyle w:val="Hyperlink"/>
            <w:noProof/>
          </w:rPr>
          <w:noBreakHyphen/>
          <w:t>163. Manage C&amp;P Exam Request View.</w:t>
        </w:r>
        <w:r w:rsidR="003C033F">
          <w:rPr>
            <w:noProof/>
            <w:webHidden/>
          </w:rPr>
          <w:tab/>
        </w:r>
        <w:r w:rsidR="003C033F">
          <w:rPr>
            <w:noProof/>
            <w:webHidden/>
          </w:rPr>
          <w:fldChar w:fldCharType="begin"/>
        </w:r>
        <w:r w:rsidR="003C033F">
          <w:rPr>
            <w:noProof/>
            <w:webHidden/>
          </w:rPr>
          <w:instrText xml:space="preserve"> PAGEREF _Toc20827376 \h </w:instrText>
        </w:r>
        <w:r w:rsidR="003C033F">
          <w:rPr>
            <w:noProof/>
            <w:webHidden/>
          </w:rPr>
        </w:r>
        <w:r w:rsidR="003C033F">
          <w:rPr>
            <w:noProof/>
            <w:webHidden/>
          </w:rPr>
          <w:fldChar w:fldCharType="separate"/>
        </w:r>
        <w:r w:rsidR="003C033F">
          <w:rPr>
            <w:noProof/>
            <w:webHidden/>
          </w:rPr>
          <w:t>137</w:t>
        </w:r>
        <w:r w:rsidR="003C033F">
          <w:rPr>
            <w:noProof/>
            <w:webHidden/>
          </w:rPr>
          <w:fldChar w:fldCharType="end"/>
        </w:r>
      </w:hyperlink>
    </w:p>
    <w:p w14:paraId="790E6A0A" w14:textId="002EC6AB"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77" w:history="1">
        <w:r w:rsidR="003C033F" w:rsidRPr="00C837BD">
          <w:rPr>
            <w:rStyle w:val="Hyperlink"/>
            <w:noProof/>
          </w:rPr>
          <w:t>Figure 2</w:t>
        </w:r>
        <w:r w:rsidR="003C033F" w:rsidRPr="00C837BD">
          <w:rPr>
            <w:rStyle w:val="Hyperlink"/>
            <w:noProof/>
          </w:rPr>
          <w:noBreakHyphen/>
          <w:t>164. Manage C&amp;P Exam Request Selection.</w:t>
        </w:r>
        <w:r w:rsidR="003C033F">
          <w:rPr>
            <w:noProof/>
            <w:webHidden/>
          </w:rPr>
          <w:tab/>
        </w:r>
        <w:r w:rsidR="003C033F">
          <w:rPr>
            <w:noProof/>
            <w:webHidden/>
          </w:rPr>
          <w:fldChar w:fldCharType="begin"/>
        </w:r>
        <w:r w:rsidR="003C033F">
          <w:rPr>
            <w:noProof/>
            <w:webHidden/>
          </w:rPr>
          <w:instrText xml:space="preserve"> PAGEREF _Toc20827377 \h </w:instrText>
        </w:r>
        <w:r w:rsidR="003C033F">
          <w:rPr>
            <w:noProof/>
            <w:webHidden/>
          </w:rPr>
        </w:r>
        <w:r w:rsidR="003C033F">
          <w:rPr>
            <w:noProof/>
            <w:webHidden/>
          </w:rPr>
          <w:fldChar w:fldCharType="separate"/>
        </w:r>
        <w:r w:rsidR="003C033F">
          <w:rPr>
            <w:noProof/>
            <w:webHidden/>
          </w:rPr>
          <w:t>138</w:t>
        </w:r>
        <w:r w:rsidR="003C033F">
          <w:rPr>
            <w:noProof/>
            <w:webHidden/>
          </w:rPr>
          <w:fldChar w:fldCharType="end"/>
        </w:r>
      </w:hyperlink>
    </w:p>
    <w:p w14:paraId="3906EF1B" w14:textId="3C19400F"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78" w:history="1">
        <w:r w:rsidR="003C033F" w:rsidRPr="00C837BD">
          <w:rPr>
            <w:rStyle w:val="Hyperlink"/>
            <w:noProof/>
          </w:rPr>
          <w:t>Figure 2</w:t>
        </w:r>
        <w:r w:rsidR="003C033F" w:rsidRPr="00C837BD">
          <w:rPr>
            <w:rStyle w:val="Hyperlink"/>
            <w:noProof/>
          </w:rPr>
          <w:noBreakHyphen/>
          <w:t>165. Edit Released Exam Option.</w:t>
        </w:r>
        <w:r w:rsidR="003C033F">
          <w:rPr>
            <w:noProof/>
            <w:webHidden/>
          </w:rPr>
          <w:tab/>
        </w:r>
        <w:r w:rsidR="003C033F">
          <w:rPr>
            <w:noProof/>
            <w:webHidden/>
          </w:rPr>
          <w:fldChar w:fldCharType="begin"/>
        </w:r>
        <w:r w:rsidR="003C033F">
          <w:rPr>
            <w:noProof/>
            <w:webHidden/>
          </w:rPr>
          <w:instrText xml:space="preserve"> PAGEREF _Toc20827378 \h </w:instrText>
        </w:r>
        <w:r w:rsidR="003C033F">
          <w:rPr>
            <w:noProof/>
            <w:webHidden/>
          </w:rPr>
        </w:r>
        <w:r w:rsidR="003C033F">
          <w:rPr>
            <w:noProof/>
            <w:webHidden/>
          </w:rPr>
          <w:fldChar w:fldCharType="separate"/>
        </w:r>
        <w:r w:rsidR="003C033F">
          <w:rPr>
            <w:noProof/>
            <w:webHidden/>
          </w:rPr>
          <w:t>139</w:t>
        </w:r>
        <w:r w:rsidR="003C033F">
          <w:rPr>
            <w:noProof/>
            <w:webHidden/>
          </w:rPr>
          <w:fldChar w:fldCharType="end"/>
        </w:r>
      </w:hyperlink>
    </w:p>
    <w:p w14:paraId="5A0FA0D2" w14:textId="026E3F2A"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79" w:history="1">
        <w:r w:rsidR="003C033F" w:rsidRPr="00C837BD">
          <w:rPr>
            <w:rStyle w:val="Hyperlink"/>
            <w:noProof/>
          </w:rPr>
          <w:t>Figure 2</w:t>
        </w:r>
        <w:r w:rsidR="003C033F" w:rsidRPr="00C837BD">
          <w:rPr>
            <w:rStyle w:val="Hyperlink"/>
            <w:noProof/>
          </w:rPr>
          <w:noBreakHyphen/>
          <w:t>166. CAPRI Tools Menu.</w:t>
        </w:r>
        <w:r w:rsidR="003C033F">
          <w:rPr>
            <w:noProof/>
            <w:webHidden/>
          </w:rPr>
          <w:tab/>
        </w:r>
        <w:r w:rsidR="003C033F">
          <w:rPr>
            <w:noProof/>
            <w:webHidden/>
          </w:rPr>
          <w:fldChar w:fldCharType="begin"/>
        </w:r>
        <w:r w:rsidR="003C033F">
          <w:rPr>
            <w:noProof/>
            <w:webHidden/>
          </w:rPr>
          <w:instrText xml:space="preserve"> PAGEREF _Toc20827379 \h </w:instrText>
        </w:r>
        <w:r w:rsidR="003C033F">
          <w:rPr>
            <w:noProof/>
            <w:webHidden/>
          </w:rPr>
        </w:r>
        <w:r w:rsidR="003C033F">
          <w:rPr>
            <w:noProof/>
            <w:webHidden/>
          </w:rPr>
          <w:fldChar w:fldCharType="separate"/>
        </w:r>
        <w:r w:rsidR="003C033F">
          <w:rPr>
            <w:noProof/>
            <w:webHidden/>
          </w:rPr>
          <w:t>139</w:t>
        </w:r>
        <w:r w:rsidR="003C033F">
          <w:rPr>
            <w:noProof/>
            <w:webHidden/>
          </w:rPr>
          <w:fldChar w:fldCharType="end"/>
        </w:r>
      </w:hyperlink>
    </w:p>
    <w:p w14:paraId="2499731B" w14:textId="20DD7671"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80" w:history="1">
        <w:r w:rsidR="003C033F" w:rsidRPr="00C837BD">
          <w:rPr>
            <w:rStyle w:val="Hyperlink"/>
            <w:noProof/>
          </w:rPr>
          <w:t>Figure 2</w:t>
        </w:r>
        <w:r w:rsidR="003C033F" w:rsidRPr="00C837BD">
          <w:rPr>
            <w:rStyle w:val="Hyperlink"/>
            <w:noProof/>
          </w:rPr>
          <w:noBreakHyphen/>
          <w:t>167. CAPRI Tools Menu—External Applications Option.</w:t>
        </w:r>
        <w:r w:rsidR="003C033F">
          <w:rPr>
            <w:noProof/>
            <w:webHidden/>
          </w:rPr>
          <w:tab/>
        </w:r>
        <w:r w:rsidR="003C033F">
          <w:rPr>
            <w:noProof/>
            <w:webHidden/>
          </w:rPr>
          <w:fldChar w:fldCharType="begin"/>
        </w:r>
        <w:r w:rsidR="003C033F">
          <w:rPr>
            <w:noProof/>
            <w:webHidden/>
          </w:rPr>
          <w:instrText xml:space="preserve"> PAGEREF _Toc20827380 \h </w:instrText>
        </w:r>
        <w:r w:rsidR="003C033F">
          <w:rPr>
            <w:noProof/>
            <w:webHidden/>
          </w:rPr>
        </w:r>
        <w:r w:rsidR="003C033F">
          <w:rPr>
            <w:noProof/>
            <w:webHidden/>
          </w:rPr>
          <w:fldChar w:fldCharType="separate"/>
        </w:r>
        <w:r w:rsidR="003C033F">
          <w:rPr>
            <w:noProof/>
            <w:webHidden/>
          </w:rPr>
          <w:t>140</w:t>
        </w:r>
        <w:r w:rsidR="003C033F">
          <w:rPr>
            <w:noProof/>
            <w:webHidden/>
          </w:rPr>
          <w:fldChar w:fldCharType="end"/>
        </w:r>
      </w:hyperlink>
    </w:p>
    <w:p w14:paraId="2DE18BFB" w14:textId="687A9B11"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81" w:history="1">
        <w:r w:rsidR="003C033F" w:rsidRPr="00C837BD">
          <w:rPr>
            <w:rStyle w:val="Hyperlink"/>
            <w:noProof/>
          </w:rPr>
          <w:t>Figure 2</w:t>
        </w:r>
        <w:r w:rsidR="003C033F" w:rsidRPr="00C837BD">
          <w:rPr>
            <w:rStyle w:val="Hyperlink"/>
            <w:noProof/>
          </w:rPr>
          <w:noBreakHyphen/>
          <w:t>168. VocRehab Tab View.</w:t>
        </w:r>
        <w:r w:rsidR="003C033F">
          <w:rPr>
            <w:noProof/>
            <w:webHidden/>
          </w:rPr>
          <w:tab/>
        </w:r>
        <w:r w:rsidR="003C033F">
          <w:rPr>
            <w:noProof/>
            <w:webHidden/>
          </w:rPr>
          <w:fldChar w:fldCharType="begin"/>
        </w:r>
        <w:r w:rsidR="003C033F">
          <w:rPr>
            <w:noProof/>
            <w:webHidden/>
          </w:rPr>
          <w:instrText xml:space="preserve"> PAGEREF _Toc20827381 \h </w:instrText>
        </w:r>
        <w:r w:rsidR="003C033F">
          <w:rPr>
            <w:noProof/>
            <w:webHidden/>
          </w:rPr>
        </w:r>
        <w:r w:rsidR="003C033F">
          <w:rPr>
            <w:noProof/>
            <w:webHidden/>
          </w:rPr>
          <w:fldChar w:fldCharType="separate"/>
        </w:r>
        <w:r w:rsidR="003C033F">
          <w:rPr>
            <w:noProof/>
            <w:webHidden/>
          </w:rPr>
          <w:t>142</w:t>
        </w:r>
        <w:r w:rsidR="003C033F">
          <w:rPr>
            <w:noProof/>
            <w:webHidden/>
          </w:rPr>
          <w:fldChar w:fldCharType="end"/>
        </w:r>
      </w:hyperlink>
    </w:p>
    <w:p w14:paraId="40C3E65D" w14:textId="5DC6D5B2"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82" w:history="1">
        <w:r w:rsidR="003C033F" w:rsidRPr="00C837BD">
          <w:rPr>
            <w:rStyle w:val="Hyperlink"/>
            <w:noProof/>
          </w:rPr>
          <w:t>Figure 2</w:t>
        </w:r>
        <w:r w:rsidR="003C033F" w:rsidRPr="00C837BD">
          <w:rPr>
            <w:rStyle w:val="Hyperlink"/>
            <w:noProof/>
          </w:rPr>
          <w:noBreakHyphen/>
          <w:t>169. VocRehab Add New Medical Services Request.</w:t>
        </w:r>
        <w:r w:rsidR="003C033F">
          <w:rPr>
            <w:noProof/>
            <w:webHidden/>
          </w:rPr>
          <w:tab/>
        </w:r>
        <w:r w:rsidR="003C033F">
          <w:rPr>
            <w:noProof/>
            <w:webHidden/>
          </w:rPr>
          <w:fldChar w:fldCharType="begin"/>
        </w:r>
        <w:r w:rsidR="003C033F">
          <w:rPr>
            <w:noProof/>
            <w:webHidden/>
          </w:rPr>
          <w:instrText xml:space="preserve"> PAGEREF _Toc20827382 \h </w:instrText>
        </w:r>
        <w:r w:rsidR="003C033F">
          <w:rPr>
            <w:noProof/>
            <w:webHidden/>
          </w:rPr>
        </w:r>
        <w:r w:rsidR="003C033F">
          <w:rPr>
            <w:noProof/>
            <w:webHidden/>
          </w:rPr>
          <w:fldChar w:fldCharType="separate"/>
        </w:r>
        <w:r w:rsidR="003C033F">
          <w:rPr>
            <w:noProof/>
            <w:webHidden/>
          </w:rPr>
          <w:t>143</w:t>
        </w:r>
        <w:r w:rsidR="003C033F">
          <w:rPr>
            <w:noProof/>
            <w:webHidden/>
          </w:rPr>
          <w:fldChar w:fldCharType="end"/>
        </w:r>
      </w:hyperlink>
    </w:p>
    <w:p w14:paraId="366950E2" w14:textId="2FFCF8F2"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83" w:history="1">
        <w:r w:rsidR="003C033F" w:rsidRPr="00C837BD">
          <w:rPr>
            <w:rStyle w:val="Hyperlink"/>
            <w:noProof/>
          </w:rPr>
          <w:t>Figure 2</w:t>
        </w:r>
        <w:r w:rsidR="003C033F" w:rsidRPr="00C837BD">
          <w:rPr>
            <w:rStyle w:val="Hyperlink"/>
            <w:noProof/>
          </w:rPr>
          <w:noBreakHyphen/>
          <w:t>170. VocRehab Edit Medical Services Request.</w:t>
        </w:r>
        <w:r w:rsidR="003C033F">
          <w:rPr>
            <w:noProof/>
            <w:webHidden/>
          </w:rPr>
          <w:tab/>
        </w:r>
        <w:r w:rsidR="003C033F">
          <w:rPr>
            <w:noProof/>
            <w:webHidden/>
          </w:rPr>
          <w:fldChar w:fldCharType="begin"/>
        </w:r>
        <w:r w:rsidR="003C033F">
          <w:rPr>
            <w:noProof/>
            <w:webHidden/>
          </w:rPr>
          <w:instrText xml:space="preserve"> PAGEREF _Toc20827383 \h </w:instrText>
        </w:r>
        <w:r w:rsidR="003C033F">
          <w:rPr>
            <w:noProof/>
            <w:webHidden/>
          </w:rPr>
        </w:r>
        <w:r w:rsidR="003C033F">
          <w:rPr>
            <w:noProof/>
            <w:webHidden/>
          </w:rPr>
          <w:fldChar w:fldCharType="separate"/>
        </w:r>
        <w:r w:rsidR="003C033F">
          <w:rPr>
            <w:noProof/>
            <w:webHidden/>
          </w:rPr>
          <w:t>144</w:t>
        </w:r>
        <w:r w:rsidR="003C033F">
          <w:rPr>
            <w:noProof/>
            <w:webHidden/>
          </w:rPr>
          <w:fldChar w:fldCharType="end"/>
        </w:r>
      </w:hyperlink>
    </w:p>
    <w:p w14:paraId="0150B271" w14:textId="472DD7C5"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84" w:history="1">
        <w:r w:rsidR="003C033F" w:rsidRPr="00C837BD">
          <w:rPr>
            <w:rStyle w:val="Hyperlink"/>
            <w:noProof/>
          </w:rPr>
          <w:t>Figure 2</w:t>
        </w:r>
        <w:r w:rsidR="003C033F" w:rsidRPr="00C837BD">
          <w:rPr>
            <w:rStyle w:val="Hyperlink"/>
            <w:noProof/>
          </w:rPr>
          <w:noBreakHyphen/>
          <w:t>171. VocRehab Medical Services Point of Contact View.</w:t>
        </w:r>
        <w:r w:rsidR="003C033F">
          <w:rPr>
            <w:noProof/>
            <w:webHidden/>
          </w:rPr>
          <w:tab/>
        </w:r>
        <w:r w:rsidR="003C033F">
          <w:rPr>
            <w:noProof/>
            <w:webHidden/>
          </w:rPr>
          <w:fldChar w:fldCharType="begin"/>
        </w:r>
        <w:r w:rsidR="003C033F">
          <w:rPr>
            <w:noProof/>
            <w:webHidden/>
          </w:rPr>
          <w:instrText xml:space="preserve"> PAGEREF _Toc20827384 \h </w:instrText>
        </w:r>
        <w:r w:rsidR="003C033F">
          <w:rPr>
            <w:noProof/>
            <w:webHidden/>
          </w:rPr>
        </w:r>
        <w:r w:rsidR="003C033F">
          <w:rPr>
            <w:noProof/>
            <w:webHidden/>
          </w:rPr>
          <w:fldChar w:fldCharType="separate"/>
        </w:r>
        <w:r w:rsidR="003C033F">
          <w:rPr>
            <w:noProof/>
            <w:webHidden/>
          </w:rPr>
          <w:t>145</w:t>
        </w:r>
        <w:r w:rsidR="003C033F">
          <w:rPr>
            <w:noProof/>
            <w:webHidden/>
          </w:rPr>
          <w:fldChar w:fldCharType="end"/>
        </w:r>
      </w:hyperlink>
    </w:p>
    <w:p w14:paraId="0FDA3F58" w14:textId="17CA8817"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85" w:history="1">
        <w:r w:rsidR="003C033F" w:rsidRPr="00C837BD">
          <w:rPr>
            <w:rStyle w:val="Hyperlink"/>
            <w:noProof/>
          </w:rPr>
          <w:t>Figure 2</w:t>
        </w:r>
        <w:r w:rsidR="003C033F" w:rsidRPr="00C837BD">
          <w:rPr>
            <w:rStyle w:val="Hyperlink"/>
            <w:noProof/>
          </w:rPr>
          <w:noBreakHyphen/>
          <w:t>172. VocRehab Medical Services Assign Consults View.</w:t>
        </w:r>
        <w:r w:rsidR="003C033F">
          <w:rPr>
            <w:noProof/>
            <w:webHidden/>
          </w:rPr>
          <w:tab/>
        </w:r>
        <w:r w:rsidR="003C033F">
          <w:rPr>
            <w:noProof/>
            <w:webHidden/>
          </w:rPr>
          <w:fldChar w:fldCharType="begin"/>
        </w:r>
        <w:r w:rsidR="003C033F">
          <w:rPr>
            <w:noProof/>
            <w:webHidden/>
          </w:rPr>
          <w:instrText xml:space="preserve"> PAGEREF _Toc20827385 \h </w:instrText>
        </w:r>
        <w:r w:rsidR="003C033F">
          <w:rPr>
            <w:noProof/>
            <w:webHidden/>
          </w:rPr>
        </w:r>
        <w:r w:rsidR="003C033F">
          <w:rPr>
            <w:noProof/>
            <w:webHidden/>
          </w:rPr>
          <w:fldChar w:fldCharType="separate"/>
        </w:r>
        <w:r w:rsidR="003C033F">
          <w:rPr>
            <w:noProof/>
            <w:webHidden/>
          </w:rPr>
          <w:t>145</w:t>
        </w:r>
        <w:r w:rsidR="003C033F">
          <w:rPr>
            <w:noProof/>
            <w:webHidden/>
          </w:rPr>
          <w:fldChar w:fldCharType="end"/>
        </w:r>
      </w:hyperlink>
    </w:p>
    <w:p w14:paraId="42BCBF7A" w14:textId="23118C47"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86" w:history="1">
        <w:r w:rsidR="003C033F" w:rsidRPr="00C837BD">
          <w:rPr>
            <w:rStyle w:val="Hyperlink"/>
            <w:noProof/>
          </w:rPr>
          <w:t>Figure 2</w:t>
        </w:r>
        <w:r w:rsidR="003C033F" w:rsidRPr="00C837BD">
          <w:rPr>
            <w:rStyle w:val="Hyperlink"/>
            <w:noProof/>
          </w:rPr>
          <w:noBreakHyphen/>
          <w:t>173. VocRehab Medical Services Cancellation Request.</w:t>
        </w:r>
        <w:r w:rsidR="003C033F">
          <w:rPr>
            <w:noProof/>
            <w:webHidden/>
          </w:rPr>
          <w:tab/>
        </w:r>
        <w:r w:rsidR="003C033F">
          <w:rPr>
            <w:noProof/>
            <w:webHidden/>
          </w:rPr>
          <w:fldChar w:fldCharType="begin"/>
        </w:r>
        <w:r w:rsidR="003C033F">
          <w:rPr>
            <w:noProof/>
            <w:webHidden/>
          </w:rPr>
          <w:instrText xml:space="preserve"> PAGEREF _Toc20827386 \h </w:instrText>
        </w:r>
        <w:r w:rsidR="003C033F">
          <w:rPr>
            <w:noProof/>
            <w:webHidden/>
          </w:rPr>
        </w:r>
        <w:r w:rsidR="003C033F">
          <w:rPr>
            <w:noProof/>
            <w:webHidden/>
          </w:rPr>
          <w:fldChar w:fldCharType="separate"/>
        </w:r>
        <w:r w:rsidR="003C033F">
          <w:rPr>
            <w:noProof/>
            <w:webHidden/>
          </w:rPr>
          <w:t>146</w:t>
        </w:r>
        <w:r w:rsidR="003C033F">
          <w:rPr>
            <w:noProof/>
            <w:webHidden/>
          </w:rPr>
          <w:fldChar w:fldCharType="end"/>
        </w:r>
      </w:hyperlink>
    </w:p>
    <w:p w14:paraId="5E0A8C9D" w14:textId="06A2A432"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87" w:history="1">
        <w:r w:rsidR="003C033F" w:rsidRPr="00C837BD">
          <w:rPr>
            <w:rStyle w:val="Hyperlink"/>
            <w:noProof/>
          </w:rPr>
          <w:t>Figure 2</w:t>
        </w:r>
        <w:r w:rsidR="003C033F" w:rsidRPr="00C837BD">
          <w:rPr>
            <w:rStyle w:val="Hyperlink"/>
            <w:noProof/>
          </w:rPr>
          <w:noBreakHyphen/>
          <w:t>174. VocRehab Notification Message.</w:t>
        </w:r>
        <w:r w:rsidR="003C033F">
          <w:rPr>
            <w:noProof/>
            <w:webHidden/>
          </w:rPr>
          <w:tab/>
        </w:r>
        <w:r w:rsidR="003C033F">
          <w:rPr>
            <w:noProof/>
            <w:webHidden/>
          </w:rPr>
          <w:fldChar w:fldCharType="begin"/>
        </w:r>
        <w:r w:rsidR="003C033F">
          <w:rPr>
            <w:noProof/>
            <w:webHidden/>
          </w:rPr>
          <w:instrText xml:space="preserve"> PAGEREF _Toc20827387 \h </w:instrText>
        </w:r>
        <w:r w:rsidR="003C033F">
          <w:rPr>
            <w:noProof/>
            <w:webHidden/>
          </w:rPr>
        </w:r>
        <w:r w:rsidR="003C033F">
          <w:rPr>
            <w:noProof/>
            <w:webHidden/>
          </w:rPr>
          <w:fldChar w:fldCharType="separate"/>
        </w:r>
        <w:r w:rsidR="003C033F">
          <w:rPr>
            <w:noProof/>
            <w:webHidden/>
          </w:rPr>
          <w:t>147</w:t>
        </w:r>
        <w:r w:rsidR="003C033F">
          <w:rPr>
            <w:noProof/>
            <w:webHidden/>
          </w:rPr>
          <w:fldChar w:fldCharType="end"/>
        </w:r>
      </w:hyperlink>
    </w:p>
    <w:p w14:paraId="55C14ABC" w14:textId="2BCA9660"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88" w:history="1">
        <w:r w:rsidR="003C033F" w:rsidRPr="00C837BD">
          <w:rPr>
            <w:rStyle w:val="Hyperlink"/>
            <w:noProof/>
          </w:rPr>
          <w:t>Figure 2</w:t>
        </w:r>
        <w:r w:rsidR="003C033F" w:rsidRPr="00C837BD">
          <w:rPr>
            <w:rStyle w:val="Hyperlink"/>
            <w:noProof/>
          </w:rPr>
          <w:noBreakHyphen/>
          <w:t>175. VocRehab Aged Notification Message.</w:t>
        </w:r>
        <w:r w:rsidR="003C033F">
          <w:rPr>
            <w:noProof/>
            <w:webHidden/>
          </w:rPr>
          <w:tab/>
        </w:r>
        <w:r w:rsidR="003C033F">
          <w:rPr>
            <w:noProof/>
            <w:webHidden/>
          </w:rPr>
          <w:fldChar w:fldCharType="begin"/>
        </w:r>
        <w:r w:rsidR="003C033F">
          <w:rPr>
            <w:noProof/>
            <w:webHidden/>
          </w:rPr>
          <w:instrText xml:space="preserve"> PAGEREF _Toc20827388 \h </w:instrText>
        </w:r>
        <w:r w:rsidR="003C033F">
          <w:rPr>
            <w:noProof/>
            <w:webHidden/>
          </w:rPr>
        </w:r>
        <w:r w:rsidR="003C033F">
          <w:rPr>
            <w:noProof/>
            <w:webHidden/>
          </w:rPr>
          <w:fldChar w:fldCharType="separate"/>
        </w:r>
        <w:r w:rsidR="003C033F">
          <w:rPr>
            <w:noProof/>
            <w:webHidden/>
          </w:rPr>
          <w:t>148</w:t>
        </w:r>
        <w:r w:rsidR="003C033F">
          <w:rPr>
            <w:noProof/>
            <w:webHidden/>
          </w:rPr>
          <w:fldChar w:fldCharType="end"/>
        </w:r>
      </w:hyperlink>
    </w:p>
    <w:p w14:paraId="735CF71E" w14:textId="52EC0DFC"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89" w:history="1">
        <w:r w:rsidR="003C033F" w:rsidRPr="00C837BD">
          <w:rPr>
            <w:rStyle w:val="Hyperlink"/>
            <w:noProof/>
          </w:rPr>
          <w:t>Figure 2</w:t>
        </w:r>
        <w:r w:rsidR="003C033F" w:rsidRPr="00C837BD">
          <w:rPr>
            <w:rStyle w:val="Hyperlink"/>
            <w:noProof/>
          </w:rPr>
          <w:noBreakHyphen/>
          <w:t>176. CAPRI File Menu—Switch Sites Selection.</w:t>
        </w:r>
        <w:r w:rsidR="003C033F">
          <w:rPr>
            <w:noProof/>
            <w:webHidden/>
          </w:rPr>
          <w:tab/>
        </w:r>
        <w:r w:rsidR="003C033F">
          <w:rPr>
            <w:noProof/>
            <w:webHidden/>
          </w:rPr>
          <w:fldChar w:fldCharType="begin"/>
        </w:r>
        <w:r w:rsidR="003C033F">
          <w:rPr>
            <w:noProof/>
            <w:webHidden/>
          </w:rPr>
          <w:instrText xml:space="preserve"> PAGEREF _Toc20827389 \h </w:instrText>
        </w:r>
        <w:r w:rsidR="003C033F">
          <w:rPr>
            <w:noProof/>
            <w:webHidden/>
          </w:rPr>
        </w:r>
        <w:r w:rsidR="003C033F">
          <w:rPr>
            <w:noProof/>
            <w:webHidden/>
          </w:rPr>
          <w:fldChar w:fldCharType="separate"/>
        </w:r>
        <w:r w:rsidR="003C033F">
          <w:rPr>
            <w:noProof/>
            <w:webHidden/>
          </w:rPr>
          <w:t>149</w:t>
        </w:r>
        <w:r w:rsidR="003C033F">
          <w:rPr>
            <w:noProof/>
            <w:webHidden/>
          </w:rPr>
          <w:fldChar w:fldCharType="end"/>
        </w:r>
      </w:hyperlink>
    </w:p>
    <w:p w14:paraId="50813E85" w14:textId="340F1175"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90" w:history="1">
        <w:r w:rsidR="003C033F" w:rsidRPr="00C837BD">
          <w:rPr>
            <w:rStyle w:val="Hyperlink"/>
            <w:noProof/>
          </w:rPr>
          <w:t>Figure 2</w:t>
        </w:r>
        <w:r w:rsidR="003C033F" w:rsidRPr="00C837BD">
          <w:rPr>
            <w:rStyle w:val="Hyperlink"/>
            <w:noProof/>
          </w:rPr>
          <w:noBreakHyphen/>
          <w:t>177. Validate Remote Connections View.</w:t>
        </w:r>
        <w:r w:rsidR="003C033F">
          <w:rPr>
            <w:noProof/>
            <w:webHidden/>
          </w:rPr>
          <w:tab/>
        </w:r>
        <w:r w:rsidR="003C033F">
          <w:rPr>
            <w:noProof/>
            <w:webHidden/>
          </w:rPr>
          <w:fldChar w:fldCharType="begin"/>
        </w:r>
        <w:r w:rsidR="003C033F">
          <w:rPr>
            <w:noProof/>
            <w:webHidden/>
          </w:rPr>
          <w:instrText xml:space="preserve"> PAGEREF _Toc20827390 \h </w:instrText>
        </w:r>
        <w:r w:rsidR="003C033F">
          <w:rPr>
            <w:noProof/>
            <w:webHidden/>
          </w:rPr>
        </w:r>
        <w:r w:rsidR="003C033F">
          <w:rPr>
            <w:noProof/>
            <w:webHidden/>
          </w:rPr>
          <w:fldChar w:fldCharType="separate"/>
        </w:r>
        <w:r w:rsidR="003C033F">
          <w:rPr>
            <w:noProof/>
            <w:webHidden/>
          </w:rPr>
          <w:t>150</w:t>
        </w:r>
        <w:r w:rsidR="003C033F">
          <w:rPr>
            <w:noProof/>
            <w:webHidden/>
          </w:rPr>
          <w:fldChar w:fldCharType="end"/>
        </w:r>
      </w:hyperlink>
    </w:p>
    <w:p w14:paraId="094861A4" w14:textId="4F883590"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91" w:history="1">
        <w:r w:rsidR="003C033F" w:rsidRPr="00C837BD">
          <w:rPr>
            <w:rStyle w:val="Hyperlink"/>
            <w:noProof/>
          </w:rPr>
          <w:t>Figure 2</w:t>
        </w:r>
        <w:r w:rsidR="003C033F" w:rsidRPr="00C837BD">
          <w:rPr>
            <w:rStyle w:val="Hyperlink"/>
            <w:noProof/>
          </w:rPr>
          <w:noBreakHyphen/>
          <w:t>178. CAPRI File Menu—Transmit to Virtual VA Selection.</w:t>
        </w:r>
        <w:r w:rsidR="003C033F">
          <w:rPr>
            <w:noProof/>
            <w:webHidden/>
          </w:rPr>
          <w:tab/>
        </w:r>
        <w:r w:rsidR="003C033F">
          <w:rPr>
            <w:noProof/>
            <w:webHidden/>
          </w:rPr>
          <w:fldChar w:fldCharType="begin"/>
        </w:r>
        <w:r w:rsidR="003C033F">
          <w:rPr>
            <w:noProof/>
            <w:webHidden/>
          </w:rPr>
          <w:instrText xml:space="preserve"> PAGEREF _Toc20827391 \h </w:instrText>
        </w:r>
        <w:r w:rsidR="003C033F">
          <w:rPr>
            <w:noProof/>
            <w:webHidden/>
          </w:rPr>
        </w:r>
        <w:r w:rsidR="003C033F">
          <w:rPr>
            <w:noProof/>
            <w:webHidden/>
          </w:rPr>
          <w:fldChar w:fldCharType="separate"/>
        </w:r>
        <w:r w:rsidR="003C033F">
          <w:rPr>
            <w:noProof/>
            <w:webHidden/>
          </w:rPr>
          <w:t>151</w:t>
        </w:r>
        <w:r w:rsidR="003C033F">
          <w:rPr>
            <w:noProof/>
            <w:webHidden/>
          </w:rPr>
          <w:fldChar w:fldCharType="end"/>
        </w:r>
      </w:hyperlink>
    </w:p>
    <w:p w14:paraId="38D68494" w14:textId="3CB543D5"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92" w:history="1">
        <w:r w:rsidR="003C033F" w:rsidRPr="00C837BD">
          <w:rPr>
            <w:rStyle w:val="Hyperlink"/>
            <w:noProof/>
          </w:rPr>
          <w:t>Figure 2</w:t>
        </w:r>
        <w:r w:rsidR="003C033F" w:rsidRPr="00C837BD">
          <w:rPr>
            <w:rStyle w:val="Hyperlink"/>
            <w:noProof/>
          </w:rPr>
          <w:noBreakHyphen/>
          <w:t>179. Transmit to Virtual VA Prompt.</w:t>
        </w:r>
        <w:r w:rsidR="003C033F">
          <w:rPr>
            <w:noProof/>
            <w:webHidden/>
          </w:rPr>
          <w:tab/>
        </w:r>
        <w:r w:rsidR="003C033F">
          <w:rPr>
            <w:noProof/>
            <w:webHidden/>
          </w:rPr>
          <w:fldChar w:fldCharType="begin"/>
        </w:r>
        <w:r w:rsidR="003C033F">
          <w:rPr>
            <w:noProof/>
            <w:webHidden/>
          </w:rPr>
          <w:instrText xml:space="preserve"> PAGEREF _Toc20827392 \h </w:instrText>
        </w:r>
        <w:r w:rsidR="003C033F">
          <w:rPr>
            <w:noProof/>
            <w:webHidden/>
          </w:rPr>
        </w:r>
        <w:r w:rsidR="003C033F">
          <w:rPr>
            <w:noProof/>
            <w:webHidden/>
          </w:rPr>
          <w:fldChar w:fldCharType="separate"/>
        </w:r>
        <w:r w:rsidR="003C033F">
          <w:rPr>
            <w:noProof/>
            <w:webHidden/>
          </w:rPr>
          <w:t>152</w:t>
        </w:r>
        <w:r w:rsidR="003C033F">
          <w:rPr>
            <w:noProof/>
            <w:webHidden/>
          </w:rPr>
          <w:fldChar w:fldCharType="end"/>
        </w:r>
      </w:hyperlink>
    </w:p>
    <w:p w14:paraId="18A8FDDB" w14:textId="09E99F9C"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93" w:history="1">
        <w:r w:rsidR="003C033F" w:rsidRPr="00C837BD">
          <w:rPr>
            <w:rStyle w:val="Hyperlink"/>
            <w:noProof/>
          </w:rPr>
          <w:t>Figure 2</w:t>
        </w:r>
        <w:r w:rsidR="003C033F" w:rsidRPr="00C837BD">
          <w:rPr>
            <w:rStyle w:val="Hyperlink"/>
            <w:noProof/>
          </w:rPr>
          <w:noBreakHyphen/>
          <w:t>180. Virtual VA Transmission</w:t>
        </w:r>
        <w:r w:rsidR="003C033F">
          <w:rPr>
            <w:noProof/>
            <w:webHidden/>
          </w:rPr>
          <w:tab/>
        </w:r>
        <w:r w:rsidR="003C033F">
          <w:rPr>
            <w:noProof/>
            <w:webHidden/>
          </w:rPr>
          <w:fldChar w:fldCharType="begin"/>
        </w:r>
        <w:r w:rsidR="003C033F">
          <w:rPr>
            <w:noProof/>
            <w:webHidden/>
          </w:rPr>
          <w:instrText xml:space="preserve"> PAGEREF _Toc20827393 \h </w:instrText>
        </w:r>
        <w:r w:rsidR="003C033F">
          <w:rPr>
            <w:noProof/>
            <w:webHidden/>
          </w:rPr>
        </w:r>
        <w:r w:rsidR="003C033F">
          <w:rPr>
            <w:noProof/>
            <w:webHidden/>
          </w:rPr>
          <w:fldChar w:fldCharType="separate"/>
        </w:r>
        <w:r w:rsidR="003C033F">
          <w:rPr>
            <w:noProof/>
            <w:webHidden/>
          </w:rPr>
          <w:t>152</w:t>
        </w:r>
        <w:r w:rsidR="003C033F">
          <w:rPr>
            <w:noProof/>
            <w:webHidden/>
          </w:rPr>
          <w:fldChar w:fldCharType="end"/>
        </w:r>
      </w:hyperlink>
    </w:p>
    <w:p w14:paraId="261F771A" w14:textId="6912E4BD"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94" w:history="1">
        <w:r w:rsidR="003C033F" w:rsidRPr="00C837BD">
          <w:rPr>
            <w:rStyle w:val="Hyperlink"/>
            <w:noProof/>
          </w:rPr>
          <w:t>Figure 2</w:t>
        </w:r>
        <w:r w:rsidR="003C033F" w:rsidRPr="00C837BD">
          <w:rPr>
            <w:rStyle w:val="Hyperlink"/>
            <w:noProof/>
          </w:rPr>
          <w:noBreakHyphen/>
          <w:t>181. Virtual VA Transmission—Retransmit Option.</w:t>
        </w:r>
        <w:r w:rsidR="003C033F">
          <w:rPr>
            <w:noProof/>
            <w:webHidden/>
          </w:rPr>
          <w:tab/>
        </w:r>
        <w:r w:rsidR="003C033F">
          <w:rPr>
            <w:noProof/>
            <w:webHidden/>
          </w:rPr>
          <w:fldChar w:fldCharType="begin"/>
        </w:r>
        <w:r w:rsidR="003C033F">
          <w:rPr>
            <w:noProof/>
            <w:webHidden/>
          </w:rPr>
          <w:instrText xml:space="preserve"> PAGEREF _Toc20827394 \h </w:instrText>
        </w:r>
        <w:r w:rsidR="003C033F">
          <w:rPr>
            <w:noProof/>
            <w:webHidden/>
          </w:rPr>
        </w:r>
        <w:r w:rsidR="003C033F">
          <w:rPr>
            <w:noProof/>
            <w:webHidden/>
          </w:rPr>
          <w:fldChar w:fldCharType="separate"/>
        </w:r>
        <w:r w:rsidR="003C033F">
          <w:rPr>
            <w:noProof/>
            <w:webHidden/>
          </w:rPr>
          <w:t>153</w:t>
        </w:r>
        <w:r w:rsidR="003C033F">
          <w:rPr>
            <w:noProof/>
            <w:webHidden/>
          </w:rPr>
          <w:fldChar w:fldCharType="end"/>
        </w:r>
      </w:hyperlink>
    </w:p>
    <w:p w14:paraId="2028F14C" w14:textId="33E79E22"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95" w:history="1">
        <w:r w:rsidR="003C033F" w:rsidRPr="00C837BD">
          <w:rPr>
            <w:rStyle w:val="Hyperlink"/>
            <w:noProof/>
          </w:rPr>
          <w:t>Figure 2</w:t>
        </w:r>
        <w:r w:rsidR="003C033F" w:rsidRPr="00C837BD">
          <w:rPr>
            <w:rStyle w:val="Hyperlink"/>
            <w:noProof/>
          </w:rPr>
          <w:noBreakHyphen/>
          <w:t>182. Virtual VA Transmission—Failed Transmission Error.</w:t>
        </w:r>
        <w:r w:rsidR="003C033F">
          <w:rPr>
            <w:noProof/>
            <w:webHidden/>
          </w:rPr>
          <w:tab/>
        </w:r>
        <w:r w:rsidR="003C033F">
          <w:rPr>
            <w:noProof/>
            <w:webHidden/>
          </w:rPr>
          <w:fldChar w:fldCharType="begin"/>
        </w:r>
        <w:r w:rsidR="003C033F">
          <w:rPr>
            <w:noProof/>
            <w:webHidden/>
          </w:rPr>
          <w:instrText xml:space="preserve"> PAGEREF _Toc20827395 \h </w:instrText>
        </w:r>
        <w:r w:rsidR="003C033F">
          <w:rPr>
            <w:noProof/>
            <w:webHidden/>
          </w:rPr>
        </w:r>
        <w:r w:rsidR="003C033F">
          <w:rPr>
            <w:noProof/>
            <w:webHidden/>
          </w:rPr>
          <w:fldChar w:fldCharType="separate"/>
        </w:r>
        <w:r w:rsidR="003C033F">
          <w:rPr>
            <w:noProof/>
            <w:webHidden/>
          </w:rPr>
          <w:t>154</w:t>
        </w:r>
        <w:r w:rsidR="003C033F">
          <w:rPr>
            <w:noProof/>
            <w:webHidden/>
          </w:rPr>
          <w:fldChar w:fldCharType="end"/>
        </w:r>
      </w:hyperlink>
    </w:p>
    <w:p w14:paraId="5DBDA3B6" w14:textId="43AB56B8"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96" w:history="1">
        <w:r w:rsidR="003C033F" w:rsidRPr="00C837BD">
          <w:rPr>
            <w:rStyle w:val="Hyperlink"/>
            <w:noProof/>
          </w:rPr>
          <w:t>Figure 2</w:t>
        </w:r>
        <w:r w:rsidR="003C033F" w:rsidRPr="00C837BD">
          <w:rPr>
            <w:rStyle w:val="Hyperlink"/>
            <w:noProof/>
          </w:rPr>
          <w:noBreakHyphen/>
          <w:t>183. Virtual VA Transmission File Size Error Prompt.</w:t>
        </w:r>
        <w:r w:rsidR="003C033F">
          <w:rPr>
            <w:noProof/>
            <w:webHidden/>
          </w:rPr>
          <w:tab/>
        </w:r>
        <w:r w:rsidR="003C033F">
          <w:rPr>
            <w:noProof/>
            <w:webHidden/>
          </w:rPr>
          <w:fldChar w:fldCharType="begin"/>
        </w:r>
        <w:r w:rsidR="003C033F">
          <w:rPr>
            <w:noProof/>
            <w:webHidden/>
          </w:rPr>
          <w:instrText xml:space="preserve"> PAGEREF _Toc20827396 \h </w:instrText>
        </w:r>
        <w:r w:rsidR="003C033F">
          <w:rPr>
            <w:noProof/>
            <w:webHidden/>
          </w:rPr>
        </w:r>
        <w:r w:rsidR="003C033F">
          <w:rPr>
            <w:noProof/>
            <w:webHidden/>
          </w:rPr>
          <w:fldChar w:fldCharType="separate"/>
        </w:r>
        <w:r w:rsidR="003C033F">
          <w:rPr>
            <w:noProof/>
            <w:webHidden/>
          </w:rPr>
          <w:t>154</w:t>
        </w:r>
        <w:r w:rsidR="003C033F">
          <w:rPr>
            <w:noProof/>
            <w:webHidden/>
          </w:rPr>
          <w:fldChar w:fldCharType="end"/>
        </w:r>
      </w:hyperlink>
    </w:p>
    <w:p w14:paraId="4F3E524F" w14:textId="5DB491D9"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97" w:history="1">
        <w:r w:rsidR="003C033F" w:rsidRPr="00C837BD">
          <w:rPr>
            <w:rStyle w:val="Hyperlink"/>
            <w:noProof/>
          </w:rPr>
          <w:t>Figure 2</w:t>
        </w:r>
        <w:r w:rsidR="003C033F" w:rsidRPr="00C837BD">
          <w:rPr>
            <w:rStyle w:val="Hyperlink"/>
            <w:noProof/>
          </w:rPr>
          <w:noBreakHyphen/>
          <w:t>184. CAPRI File Menu—Get Docs from DAS Selection.</w:t>
        </w:r>
        <w:r w:rsidR="003C033F">
          <w:rPr>
            <w:noProof/>
            <w:webHidden/>
          </w:rPr>
          <w:tab/>
        </w:r>
        <w:r w:rsidR="003C033F">
          <w:rPr>
            <w:noProof/>
            <w:webHidden/>
          </w:rPr>
          <w:fldChar w:fldCharType="begin"/>
        </w:r>
        <w:r w:rsidR="003C033F">
          <w:rPr>
            <w:noProof/>
            <w:webHidden/>
          </w:rPr>
          <w:instrText xml:space="preserve"> PAGEREF _Toc20827397 \h </w:instrText>
        </w:r>
        <w:r w:rsidR="003C033F">
          <w:rPr>
            <w:noProof/>
            <w:webHidden/>
          </w:rPr>
        </w:r>
        <w:r w:rsidR="003C033F">
          <w:rPr>
            <w:noProof/>
            <w:webHidden/>
          </w:rPr>
          <w:fldChar w:fldCharType="separate"/>
        </w:r>
        <w:r w:rsidR="003C033F">
          <w:rPr>
            <w:noProof/>
            <w:webHidden/>
          </w:rPr>
          <w:t>155</w:t>
        </w:r>
        <w:r w:rsidR="003C033F">
          <w:rPr>
            <w:noProof/>
            <w:webHidden/>
          </w:rPr>
          <w:fldChar w:fldCharType="end"/>
        </w:r>
      </w:hyperlink>
    </w:p>
    <w:p w14:paraId="24E88EB2" w14:textId="52A9CE7C"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98" w:history="1">
        <w:r w:rsidR="003C033F" w:rsidRPr="00C837BD">
          <w:rPr>
            <w:rStyle w:val="Hyperlink"/>
            <w:noProof/>
          </w:rPr>
          <w:t>Figure 2</w:t>
        </w:r>
        <w:r w:rsidR="003C033F" w:rsidRPr="00C837BD">
          <w:rPr>
            <w:rStyle w:val="Hyperlink"/>
            <w:noProof/>
          </w:rPr>
          <w:noBreakHyphen/>
          <w:t>185. Retrieve Exam from DAS View.</w:t>
        </w:r>
        <w:r w:rsidR="003C033F">
          <w:rPr>
            <w:noProof/>
            <w:webHidden/>
          </w:rPr>
          <w:tab/>
        </w:r>
        <w:r w:rsidR="003C033F">
          <w:rPr>
            <w:noProof/>
            <w:webHidden/>
          </w:rPr>
          <w:fldChar w:fldCharType="begin"/>
        </w:r>
        <w:r w:rsidR="003C033F">
          <w:rPr>
            <w:noProof/>
            <w:webHidden/>
          </w:rPr>
          <w:instrText xml:space="preserve"> PAGEREF _Toc20827398 \h </w:instrText>
        </w:r>
        <w:r w:rsidR="003C033F">
          <w:rPr>
            <w:noProof/>
            <w:webHidden/>
          </w:rPr>
        </w:r>
        <w:r w:rsidR="003C033F">
          <w:rPr>
            <w:noProof/>
            <w:webHidden/>
          </w:rPr>
          <w:fldChar w:fldCharType="separate"/>
        </w:r>
        <w:r w:rsidR="003C033F">
          <w:rPr>
            <w:noProof/>
            <w:webHidden/>
          </w:rPr>
          <w:t>156</w:t>
        </w:r>
        <w:r w:rsidR="003C033F">
          <w:rPr>
            <w:noProof/>
            <w:webHidden/>
          </w:rPr>
          <w:fldChar w:fldCharType="end"/>
        </w:r>
      </w:hyperlink>
    </w:p>
    <w:p w14:paraId="08B70F05" w14:textId="7EBE7B51"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399" w:history="1">
        <w:r w:rsidR="003C033F" w:rsidRPr="00C837BD">
          <w:rPr>
            <w:rStyle w:val="Hyperlink"/>
            <w:noProof/>
          </w:rPr>
          <w:t>Figure 2</w:t>
        </w:r>
        <w:r w:rsidR="003C033F" w:rsidRPr="00C837BD">
          <w:rPr>
            <w:rStyle w:val="Hyperlink"/>
            <w:noProof/>
          </w:rPr>
          <w:noBreakHyphen/>
          <w:t>186. Retrieve Documents from DAS View.</w:t>
        </w:r>
        <w:r w:rsidR="003C033F">
          <w:rPr>
            <w:noProof/>
            <w:webHidden/>
          </w:rPr>
          <w:tab/>
        </w:r>
        <w:r w:rsidR="003C033F">
          <w:rPr>
            <w:noProof/>
            <w:webHidden/>
          </w:rPr>
          <w:fldChar w:fldCharType="begin"/>
        </w:r>
        <w:r w:rsidR="003C033F">
          <w:rPr>
            <w:noProof/>
            <w:webHidden/>
          </w:rPr>
          <w:instrText xml:space="preserve"> PAGEREF _Toc20827399 \h </w:instrText>
        </w:r>
        <w:r w:rsidR="003C033F">
          <w:rPr>
            <w:noProof/>
            <w:webHidden/>
          </w:rPr>
        </w:r>
        <w:r w:rsidR="003C033F">
          <w:rPr>
            <w:noProof/>
            <w:webHidden/>
          </w:rPr>
          <w:fldChar w:fldCharType="separate"/>
        </w:r>
        <w:r w:rsidR="003C033F">
          <w:rPr>
            <w:noProof/>
            <w:webHidden/>
          </w:rPr>
          <w:t>156</w:t>
        </w:r>
        <w:r w:rsidR="003C033F">
          <w:rPr>
            <w:noProof/>
            <w:webHidden/>
          </w:rPr>
          <w:fldChar w:fldCharType="end"/>
        </w:r>
      </w:hyperlink>
    </w:p>
    <w:p w14:paraId="71C7E9D0" w14:textId="572B4FD2"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400" w:history="1">
        <w:r w:rsidR="003C033F" w:rsidRPr="00C837BD">
          <w:rPr>
            <w:rStyle w:val="Hyperlink"/>
            <w:noProof/>
          </w:rPr>
          <w:t>Figure 2</w:t>
        </w:r>
        <w:r w:rsidR="003C033F" w:rsidRPr="00C837BD">
          <w:rPr>
            <w:rStyle w:val="Hyperlink"/>
            <w:noProof/>
          </w:rPr>
          <w:noBreakHyphen/>
          <w:t>187. CAPRI Tolls Menu—HIS Search Selection.</w:t>
        </w:r>
        <w:r w:rsidR="003C033F">
          <w:rPr>
            <w:noProof/>
            <w:webHidden/>
          </w:rPr>
          <w:tab/>
        </w:r>
        <w:r w:rsidR="003C033F">
          <w:rPr>
            <w:noProof/>
            <w:webHidden/>
          </w:rPr>
          <w:fldChar w:fldCharType="begin"/>
        </w:r>
        <w:r w:rsidR="003C033F">
          <w:rPr>
            <w:noProof/>
            <w:webHidden/>
          </w:rPr>
          <w:instrText xml:space="preserve"> PAGEREF _Toc20827400 \h </w:instrText>
        </w:r>
        <w:r w:rsidR="003C033F">
          <w:rPr>
            <w:noProof/>
            <w:webHidden/>
          </w:rPr>
        </w:r>
        <w:r w:rsidR="003C033F">
          <w:rPr>
            <w:noProof/>
            <w:webHidden/>
          </w:rPr>
          <w:fldChar w:fldCharType="separate"/>
        </w:r>
        <w:r w:rsidR="003C033F">
          <w:rPr>
            <w:noProof/>
            <w:webHidden/>
          </w:rPr>
          <w:t>157</w:t>
        </w:r>
        <w:r w:rsidR="003C033F">
          <w:rPr>
            <w:noProof/>
            <w:webHidden/>
          </w:rPr>
          <w:fldChar w:fldCharType="end"/>
        </w:r>
      </w:hyperlink>
    </w:p>
    <w:p w14:paraId="1D61B6D8" w14:textId="0EF7344F"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401" w:history="1">
        <w:r w:rsidR="003C033F" w:rsidRPr="00C837BD">
          <w:rPr>
            <w:rStyle w:val="Hyperlink"/>
            <w:noProof/>
          </w:rPr>
          <w:t>Figure 2</w:t>
        </w:r>
        <w:r w:rsidR="003C033F" w:rsidRPr="00C837BD">
          <w:rPr>
            <w:rStyle w:val="Hyperlink"/>
            <w:noProof/>
          </w:rPr>
          <w:noBreakHyphen/>
          <w:t>188. HIA Search View.</w:t>
        </w:r>
        <w:r w:rsidR="003C033F">
          <w:rPr>
            <w:noProof/>
            <w:webHidden/>
          </w:rPr>
          <w:tab/>
        </w:r>
        <w:r w:rsidR="003C033F">
          <w:rPr>
            <w:noProof/>
            <w:webHidden/>
          </w:rPr>
          <w:fldChar w:fldCharType="begin"/>
        </w:r>
        <w:r w:rsidR="003C033F">
          <w:rPr>
            <w:noProof/>
            <w:webHidden/>
          </w:rPr>
          <w:instrText xml:space="preserve"> PAGEREF _Toc20827401 \h </w:instrText>
        </w:r>
        <w:r w:rsidR="003C033F">
          <w:rPr>
            <w:noProof/>
            <w:webHidden/>
          </w:rPr>
        </w:r>
        <w:r w:rsidR="003C033F">
          <w:rPr>
            <w:noProof/>
            <w:webHidden/>
          </w:rPr>
          <w:fldChar w:fldCharType="separate"/>
        </w:r>
        <w:r w:rsidR="003C033F">
          <w:rPr>
            <w:noProof/>
            <w:webHidden/>
          </w:rPr>
          <w:t>158</w:t>
        </w:r>
        <w:r w:rsidR="003C033F">
          <w:rPr>
            <w:noProof/>
            <w:webHidden/>
          </w:rPr>
          <w:fldChar w:fldCharType="end"/>
        </w:r>
      </w:hyperlink>
    </w:p>
    <w:p w14:paraId="48B02DB2" w14:textId="0B148551"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402" w:history="1">
        <w:r w:rsidR="003C033F" w:rsidRPr="00C837BD">
          <w:rPr>
            <w:rStyle w:val="Hyperlink"/>
            <w:noProof/>
          </w:rPr>
          <w:t>Figure 2</w:t>
        </w:r>
        <w:r w:rsidR="003C033F" w:rsidRPr="00C837BD">
          <w:rPr>
            <w:rStyle w:val="Hyperlink"/>
            <w:noProof/>
          </w:rPr>
          <w:noBreakHyphen/>
          <w:t>189. HIA Search—File Selection.</w:t>
        </w:r>
        <w:r w:rsidR="003C033F">
          <w:rPr>
            <w:noProof/>
            <w:webHidden/>
          </w:rPr>
          <w:tab/>
        </w:r>
        <w:r w:rsidR="003C033F">
          <w:rPr>
            <w:noProof/>
            <w:webHidden/>
          </w:rPr>
          <w:fldChar w:fldCharType="begin"/>
        </w:r>
        <w:r w:rsidR="003C033F">
          <w:rPr>
            <w:noProof/>
            <w:webHidden/>
          </w:rPr>
          <w:instrText xml:space="preserve"> PAGEREF _Toc20827402 \h </w:instrText>
        </w:r>
        <w:r w:rsidR="003C033F">
          <w:rPr>
            <w:noProof/>
            <w:webHidden/>
          </w:rPr>
        </w:r>
        <w:r w:rsidR="003C033F">
          <w:rPr>
            <w:noProof/>
            <w:webHidden/>
          </w:rPr>
          <w:fldChar w:fldCharType="separate"/>
        </w:r>
        <w:r w:rsidR="003C033F">
          <w:rPr>
            <w:noProof/>
            <w:webHidden/>
          </w:rPr>
          <w:t>159</w:t>
        </w:r>
        <w:r w:rsidR="003C033F">
          <w:rPr>
            <w:noProof/>
            <w:webHidden/>
          </w:rPr>
          <w:fldChar w:fldCharType="end"/>
        </w:r>
      </w:hyperlink>
    </w:p>
    <w:p w14:paraId="29D5EC78" w14:textId="1CB15FA7"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403" w:history="1">
        <w:r w:rsidR="003C033F" w:rsidRPr="00C837BD">
          <w:rPr>
            <w:rStyle w:val="Hyperlink"/>
            <w:noProof/>
          </w:rPr>
          <w:t>Figure 2</w:t>
        </w:r>
        <w:r w:rsidR="003C033F" w:rsidRPr="00C837BD">
          <w:rPr>
            <w:rStyle w:val="Hyperlink"/>
            <w:noProof/>
          </w:rPr>
          <w:noBreakHyphen/>
          <w:t>190. HIA Search—Cancel to Close.</w:t>
        </w:r>
        <w:r w:rsidR="003C033F">
          <w:rPr>
            <w:noProof/>
            <w:webHidden/>
          </w:rPr>
          <w:tab/>
        </w:r>
        <w:r w:rsidR="003C033F">
          <w:rPr>
            <w:noProof/>
            <w:webHidden/>
          </w:rPr>
          <w:fldChar w:fldCharType="begin"/>
        </w:r>
        <w:r w:rsidR="003C033F">
          <w:rPr>
            <w:noProof/>
            <w:webHidden/>
          </w:rPr>
          <w:instrText xml:space="preserve"> PAGEREF _Toc20827403 \h </w:instrText>
        </w:r>
        <w:r w:rsidR="003C033F">
          <w:rPr>
            <w:noProof/>
            <w:webHidden/>
          </w:rPr>
        </w:r>
        <w:r w:rsidR="003C033F">
          <w:rPr>
            <w:noProof/>
            <w:webHidden/>
          </w:rPr>
          <w:fldChar w:fldCharType="separate"/>
        </w:r>
        <w:r w:rsidR="003C033F">
          <w:rPr>
            <w:noProof/>
            <w:webHidden/>
          </w:rPr>
          <w:t>160</w:t>
        </w:r>
        <w:r w:rsidR="003C033F">
          <w:rPr>
            <w:noProof/>
            <w:webHidden/>
          </w:rPr>
          <w:fldChar w:fldCharType="end"/>
        </w:r>
      </w:hyperlink>
    </w:p>
    <w:p w14:paraId="0EDD732A" w14:textId="0A717335"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404" w:history="1">
        <w:r w:rsidR="003C033F" w:rsidRPr="00C837BD">
          <w:rPr>
            <w:rStyle w:val="Hyperlink"/>
            <w:noProof/>
          </w:rPr>
          <w:t>Figure 2</w:t>
        </w:r>
        <w:r w:rsidR="003C033F" w:rsidRPr="00C837BD">
          <w:rPr>
            <w:rStyle w:val="Hyperlink"/>
            <w:noProof/>
          </w:rPr>
          <w:noBreakHyphen/>
          <w:t>191. HIA Search Results.</w:t>
        </w:r>
        <w:r w:rsidR="003C033F">
          <w:rPr>
            <w:noProof/>
            <w:webHidden/>
          </w:rPr>
          <w:tab/>
        </w:r>
        <w:r w:rsidR="003C033F">
          <w:rPr>
            <w:noProof/>
            <w:webHidden/>
          </w:rPr>
          <w:fldChar w:fldCharType="begin"/>
        </w:r>
        <w:r w:rsidR="003C033F">
          <w:rPr>
            <w:noProof/>
            <w:webHidden/>
          </w:rPr>
          <w:instrText xml:space="preserve"> PAGEREF _Toc20827404 \h </w:instrText>
        </w:r>
        <w:r w:rsidR="003C033F">
          <w:rPr>
            <w:noProof/>
            <w:webHidden/>
          </w:rPr>
        </w:r>
        <w:r w:rsidR="003C033F">
          <w:rPr>
            <w:noProof/>
            <w:webHidden/>
          </w:rPr>
          <w:fldChar w:fldCharType="separate"/>
        </w:r>
        <w:r w:rsidR="003C033F">
          <w:rPr>
            <w:noProof/>
            <w:webHidden/>
          </w:rPr>
          <w:t>161</w:t>
        </w:r>
        <w:r w:rsidR="003C033F">
          <w:rPr>
            <w:noProof/>
            <w:webHidden/>
          </w:rPr>
          <w:fldChar w:fldCharType="end"/>
        </w:r>
      </w:hyperlink>
    </w:p>
    <w:p w14:paraId="6097D53E" w14:textId="1AFEFD40"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405" w:history="1">
        <w:r w:rsidR="003C033F" w:rsidRPr="00C837BD">
          <w:rPr>
            <w:rStyle w:val="Hyperlink"/>
            <w:noProof/>
          </w:rPr>
          <w:t>Figure 2</w:t>
        </w:r>
        <w:r w:rsidR="003C033F" w:rsidRPr="00C837BD">
          <w:rPr>
            <w:rStyle w:val="Hyperlink"/>
            <w:noProof/>
          </w:rPr>
          <w:noBreakHyphen/>
          <w:t>192. HIA Search File Menu—Print Selection.</w:t>
        </w:r>
        <w:r w:rsidR="003C033F">
          <w:rPr>
            <w:noProof/>
            <w:webHidden/>
          </w:rPr>
          <w:tab/>
        </w:r>
        <w:r w:rsidR="003C033F">
          <w:rPr>
            <w:noProof/>
            <w:webHidden/>
          </w:rPr>
          <w:fldChar w:fldCharType="begin"/>
        </w:r>
        <w:r w:rsidR="003C033F">
          <w:rPr>
            <w:noProof/>
            <w:webHidden/>
          </w:rPr>
          <w:instrText xml:space="preserve"> PAGEREF _Toc20827405 \h </w:instrText>
        </w:r>
        <w:r w:rsidR="003C033F">
          <w:rPr>
            <w:noProof/>
            <w:webHidden/>
          </w:rPr>
        </w:r>
        <w:r w:rsidR="003C033F">
          <w:rPr>
            <w:noProof/>
            <w:webHidden/>
          </w:rPr>
          <w:fldChar w:fldCharType="separate"/>
        </w:r>
        <w:r w:rsidR="003C033F">
          <w:rPr>
            <w:noProof/>
            <w:webHidden/>
          </w:rPr>
          <w:t>162</w:t>
        </w:r>
        <w:r w:rsidR="003C033F">
          <w:rPr>
            <w:noProof/>
            <w:webHidden/>
          </w:rPr>
          <w:fldChar w:fldCharType="end"/>
        </w:r>
      </w:hyperlink>
    </w:p>
    <w:p w14:paraId="3BDC9433" w14:textId="181E2445"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406" w:history="1">
        <w:r w:rsidR="003C033F" w:rsidRPr="00C837BD">
          <w:rPr>
            <w:rStyle w:val="Hyperlink"/>
            <w:noProof/>
          </w:rPr>
          <w:t>Figure 2</w:t>
        </w:r>
        <w:r w:rsidR="003C033F" w:rsidRPr="00C837BD">
          <w:rPr>
            <w:rStyle w:val="Hyperlink"/>
            <w:noProof/>
          </w:rPr>
          <w:noBreakHyphen/>
          <w:t>193. Print Dialog Window.</w:t>
        </w:r>
        <w:r w:rsidR="003C033F">
          <w:rPr>
            <w:noProof/>
            <w:webHidden/>
          </w:rPr>
          <w:tab/>
        </w:r>
        <w:r w:rsidR="003C033F">
          <w:rPr>
            <w:noProof/>
            <w:webHidden/>
          </w:rPr>
          <w:fldChar w:fldCharType="begin"/>
        </w:r>
        <w:r w:rsidR="003C033F">
          <w:rPr>
            <w:noProof/>
            <w:webHidden/>
          </w:rPr>
          <w:instrText xml:space="preserve"> PAGEREF _Toc20827406 \h </w:instrText>
        </w:r>
        <w:r w:rsidR="003C033F">
          <w:rPr>
            <w:noProof/>
            <w:webHidden/>
          </w:rPr>
        </w:r>
        <w:r w:rsidR="003C033F">
          <w:rPr>
            <w:noProof/>
            <w:webHidden/>
          </w:rPr>
          <w:fldChar w:fldCharType="separate"/>
        </w:r>
        <w:r w:rsidR="003C033F">
          <w:rPr>
            <w:noProof/>
            <w:webHidden/>
          </w:rPr>
          <w:t>163</w:t>
        </w:r>
        <w:r w:rsidR="003C033F">
          <w:rPr>
            <w:noProof/>
            <w:webHidden/>
          </w:rPr>
          <w:fldChar w:fldCharType="end"/>
        </w:r>
      </w:hyperlink>
    </w:p>
    <w:p w14:paraId="182E38DA" w14:textId="3DD38172"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407" w:history="1">
        <w:r w:rsidR="003C033F" w:rsidRPr="00C837BD">
          <w:rPr>
            <w:rStyle w:val="Hyperlink"/>
            <w:noProof/>
          </w:rPr>
          <w:t>Figure 2</w:t>
        </w:r>
        <w:r w:rsidR="003C033F" w:rsidRPr="00C837BD">
          <w:rPr>
            <w:rStyle w:val="Hyperlink"/>
            <w:noProof/>
          </w:rPr>
          <w:noBreakHyphen/>
          <w:t>194. HIA Search Print Results.</w:t>
        </w:r>
        <w:r w:rsidR="003C033F">
          <w:rPr>
            <w:noProof/>
            <w:webHidden/>
          </w:rPr>
          <w:tab/>
        </w:r>
        <w:r w:rsidR="003C033F">
          <w:rPr>
            <w:noProof/>
            <w:webHidden/>
          </w:rPr>
          <w:fldChar w:fldCharType="begin"/>
        </w:r>
        <w:r w:rsidR="003C033F">
          <w:rPr>
            <w:noProof/>
            <w:webHidden/>
          </w:rPr>
          <w:instrText xml:space="preserve"> PAGEREF _Toc20827407 \h </w:instrText>
        </w:r>
        <w:r w:rsidR="003C033F">
          <w:rPr>
            <w:noProof/>
            <w:webHidden/>
          </w:rPr>
        </w:r>
        <w:r w:rsidR="003C033F">
          <w:rPr>
            <w:noProof/>
            <w:webHidden/>
          </w:rPr>
          <w:fldChar w:fldCharType="separate"/>
        </w:r>
        <w:r w:rsidR="003C033F">
          <w:rPr>
            <w:noProof/>
            <w:webHidden/>
          </w:rPr>
          <w:t>163</w:t>
        </w:r>
        <w:r w:rsidR="003C033F">
          <w:rPr>
            <w:noProof/>
            <w:webHidden/>
          </w:rPr>
          <w:fldChar w:fldCharType="end"/>
        </w:r>
      </w:hyperlink>
    </w:p>
    <w:p w14:paraId="4047D23F" w14:textId="2562F25D"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408" w:history="1">
        <w:r w:rsidR="003C033F" w:rsidRPr="00C837BD">
          <w:rPr>
            <w:rStyle w:val="Hyperlink"/>
            <w:noProof/>
          </w:rPr>
          <w:t>Figure 2</w:t>
        </w:r>
        <w:r w:rsidR="003C033F" w:rsidRPr="00C837BD">
          <w:rPr>
            <w:rStyle w:val="Hyperlink"/>
            <w:noProof/>
          </w:rPr>
          <w:noBreakHyphen/>
          <w:t>195. HIA Search Process Menu—HIA Export Result.</w:t>
        </w:r>
        <w:r w:rsidR="003C033F">
          <w:rPr>
            <w:noProof/>
            <w:webHidden/>
          </w:rPr>
          <w:tab/>
        </w:r>
        <w:r w:rsidR="003C033F">
          <w:rPr>
            <w:noProof/>
            <w:webHidden/>
          </w:rPr>
          <w:fldChar w:fldCharType="begin"/>
        </w:r>
        <w:r w:rsidR="003C033F">
          <w:rPr>
            <w:noProof/>
            <w:webHidden/>
          </w:rPr>
          <w:instrText xml:space="preserve"> PAGEREF _Toc20827408 \h </w:instrText>
        </w:r>
        <w:r w:rsidR="003C033F">
          <w:rPr>
            <w:noProof/>
            <w:webHidden/>
          </w:rPr>
        </w:r>
        <w:r w:rsidR="003C033F">
          <w:rPr>
            <w:noProof/>
            <w:webHidden/>
          </w:rPr>
          <w:fldChar w:fldCharType="separate"/>
        </w:r>
        <w:r w:rsidR="003C033F">
          <w:rPr>
            <w:noProof/>
            <w:webHidden/>
          </w:rPr>
          <w:t>164</w:t>
        </w:r>
        <w:r w:rsidR="003C033F">
          <w:rPr>
            <w:noProof/>
            <w:webHidden/>
          </w:rPr>
          <w:fldChar w:fldCharType="end"/>
        </w:r>
      </w:hyperlink>
    </w:p>
    <w:p w14:paraId="1E598691" w14:textId="77030D4C"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409" w:history="1">
        <w:r w:rsidR="003C033F" w:rsidRPr="00C837BD">
          <w:rPr>
            <w:rStyle w:val="Hyperlink"/>
            <w:noProof/>
          </w:rPr>
          <w:t>Figure 2</w:t>
        </w:r>
        <w:r w:rsidR="003C033F" w:rsidRPr="00C837BD">
          <w:rPr>
            <w:rStyle w:val="Hyperlink"/>
            <w:noProof/>
          </w:rPr>
          <w:noBreakHyphen/>
          <w:t>196. HIA Search Export File Save.</w:t>
        </w:r>
        <w:r w:rsidR="003C033F">
          <w:rPr>
            <w:noProof/>
            <w:webHidden/>
          </w:rPr>
          <w:tab/>
        </w:r>
        <w:r w:rsidR="003C033F">
          <w:rPr>
            <w:noProof/>
            <w:webHidden/>
          </w:rPr>
          <w:fldChar w:fldCharType="begin"/>
        </w:r>
        <w:r w:rsidR="003C033F">
          <w:rPr>
            <w:noProof/>
            <w:webHidden/>
          </w:rPr>
          <w:instrText xml:space="preserve"> PAGEREF _Toc20827409 \h </w:instrText>
        </w:r>
        <w:r w:rsidR="003C033F">
          <w:rPr>
            <w:noProof/>
            <w:webHidden/>
          </w:rPr>
        </w:r>
        <w:r w:rsidR="003C033F">
          <w:rPr>
            <w:noProof/>
            <w:webHidden/>
          </w:rPr>
          <w:fldChar w:fldCharType="separate"/>
        </w:r>
        <w:r w:rsidR="003C033F">
          <w:rPr>
            <w:noProof/>
            <w:webHidden/>
          </w:rPr>
          <w:t>165</w:t>
        </w:r>
        <w:r w:rsidR="003C033F">
          <w:rPr>
            <w:noProof/>
            <w:webHidden/>
          </w:rPr>
          <w:fldChar w:fldCharType="end"/>
        </w:r>
      </w:hyperlink>
    </w:p>
    <w:p w14:paraId="6B8C2DAF" w14:textId="51D73E38"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410" w:history="1">
        <w:r w:rsidR="003C033F" w:rsidRPr="00C837BD">
          <w:rPr>
            <w:rStyle w:val="Hyperlink"/>
            <w:noProof/>
          </w:rPr>
          <w:t>Figure 2</w:t>
        </w:r>
        <w:r w:rsidR="003C033F" w:rsidRPr="00C837BD">
          <w:rPr>
            <w:rStyle w:val="Hyperlink"/>
            <w:noProof/>
          </w:rPr>
          <w:noBreakHyphen/>
          <w:t>197. HIA Search File Save Results.</w:t>
        </w:r>
        <w:r w:rsidR="003C033F">
          <w:rPr>
            <w:noProof/>
            <w:webHidden/>
          </w:rPr>
          <w:tab/>
        </w:r>
        <w:r w:rsidR="003C033F">
          <w:rPr>
            <w:noProof/>
            <w:webHidden/>
          </w:rPr>
          <w:fldChar w:fldCharType="begin"/>
        </w:r>
        <w:r w:rsidR="003C033F">
          <w:rPr>
            <w:noProof/>
            <w:webHidden/>
          </w:rPr>
          <w:instrText xml:space="preserve"> PAGEREF _Toc20827410 \h </w:instrText>
        </w:r>
        <w:r w:rsidR="003C033F">
          <w:rPr>
            <w:noProof/>
            <w:webHidden/>
          </w:rPr>
        </w:r>
        <w:r w:rsidR="003C033F">
          <w:rPr>
            <w:noProof/>
            <w:webHidden/>
          </w:rPr>
          <w:fldChar w:fldCharType="separate"/>
        </w:r>
        <w:r w:rsidR="003C033F">
          <w:rPr>
            <w:noProof/>
            <w:webHidden/>
          </w:rPr>
          <w:t>166</w:t>
        </w:r>
        <w:r w:rsidR="003C033F">
          <w:rPr>
            <w:noProof/>
            <w:webHidden/>
          </w:rPr>
          <w:fldChar w:fldCharType="end"/>
        </w:r>
      </w:hyperlink>
    </w:p>
    <w:p w14:paraId="7BC17793" w14:textId="6FDAD3FB"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411" w:history="1">
        <w:r w:rsidR="003C033F" w:rsidRPr="00C837BD">
          <w:rPr>
            <w:rStyle w:val="Hyperlink"/>
            <w:noProof/>
          </w:rPr>
          <w:t>Figure 2</w:t>
        </w:r>
        <w:r w:rsidR="003C033F" w:rsidRPr="00C837BD">
          <w:rPr>
            <w:rStyle w:val="Hyperlink"/>
            <w:noProof/>
          </w:rPr>
          <w:noBreakHyphen/>
          <w:t>198. CAPRI Tolls Menu—CAPRI Contract Referral (CCR) Selection,</w:t>
        </w:r>
        <w:r w:rsidR="003C033F">
          <w:rPr>
            <w:noProof/>
            <w:webHidden/>
          </w:rPr>
          <w:tab/>
        </w:r>
        <w:r w:rsidR="003C033F">
          <w:rPr>
            <w:noProof/>
            <w:webHidden/>
          </w:rPr>
          <w:fldChar w:fldCharType="begin"/>
        </w:r>
        <w:r w:rsidR="003C033F">
          <w:rPr>
            <w:noProof/>
            <w:webHidden/>
          </w:rPr>
          <w:instrText xml:space="preserve"> PAGEREF _Toc20827411 \h </w:instrText>
        </w:r>
        <w:r w:rsidR="003C033F">
          <w:rPr>
            <w:noProof/>
            <w:webHidden/>
          </w:rPr>
        </w:r>
        <w:r w:rsidR="003C033F">
          <w:rPr>
            <w:noProof/>
            <w:webHidden/>
          </w:rPr>
          <w:fldChar w:fldCharType="separate"/>
        </w:r>
        <w:r w:rsidR="003C033F">
          <w:rPr>
            <w:noProof/>
            <w:webHidden/>
          </w:rPr>
          <w:t>167</w:t>
        </w:r>
        <w:r w:rsidR="003C033F">
          <w:rPr>
            <w:noProof/>
            <w:webHidden/>
          </w:rPr>
          <w:fldChar w:fldCharType="end"/>
        </w:r>
      </w:hyperlink>
    </w:p>
    <w:p w14:paraId="48153CE9" w14:textId="662A4C77"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412" w:history="1">
        <w:r w:rsidR="003C033F" w:rsidRPr="00C837BD">
          <w:rPr>
            <w:rStyle w:val="Hyperlink"/>
            <w:noProof/>
          </w:rPr>
          <w:t>Figure 2</w:t>
        </w:r>
        <w:r w:rsidR="003C033F" w:rsidRPr="00C837BD">
          <w:rPr>
            <w:rStyle w:val="Hyperlink"/>
            <w:noProof/>
          </w:rPr>
          <w:noBreakHyphen/>
          <w:t>199. CCR Admin Tools Menu.</w:t>
        </w:r>
        <w:r w:rsidR="003C033F">
          <w:rPr>
            <w:noProof/>
            <w:webHidden/>
          </w:rPr>
          <w:tab/>
        </w:r>
        <w:r w:rsidR="003C033F">
          <w:rPr>
            <w:noProof/>
            <w:webHidden/>
          </w:rPr>
          <w:fldChar w:fldCharType="begin"/>
        </w:r>
        <w:r w:rsidR="003C033F">
          <w:rPr>
            <w:noProof/>
            <w:webHidden/>
          </w:rPr>
          <w:instrText xml:space="preserve"> PAGEREF _Toc20827412 \h </w:instrText>
        </w:r>
        <w:r w:rsidR="003C033F">
          <w:rPr>
            <w:noProof/>
            <w:webHidden/>
          </w:rPr>
        </w:r>
        <w:r w:rsidR="003C033F">
          <w:rPr>
            <w:noProof/>
            <w:webHidden/>
          </w:rPr>
          <w:fldChar w:fldCharType="separate"/>
        </w:r>
        <w:r w:rsidR="003C033F">
          <w:rPr>
            <w:noProof/>
            <w:webHidden/>
          </w:rPr>
          <w:t>168</w:t>
        </w:r>
        <w:r w:rsidR="003C033F">
          <w:rPr>
            <w:noProof/>
            <w:webHidden/>
          </w:rPr>
          <w:fldChar w:fldCharType="end"/>
        </w:r>
      </w:hyperlink>
    </w:p>
    <w:p w14:paraId="71CE8FE2" w14:textId="56C7E7D4"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413" w:history="1">
        <w:r w:rsidR="003C033F" w:rsidRPr="00C837BD">
          <w:rPr>
            <w:rStyle w:val="Hyperlink"/>
            <w:noProof/>
          </w:rPr>
          <w:t>Figure 2</w:t>
        </w:r>
        <w:r w:rsidR="003C033F" w:rsidRPr="00C837BD">
          <w:rPr>
            <w:rStyle w:val="Hyperlink"/>
            <w:noProof/>
          </w:rPr>
          <w:noBreakHyphen/>
          <w:t>200. CAPRI Help—CCR View.</w:t>
        </w:r>
        <w:r w:rsidR="003C033F">
          <w:rPr>
            <w:noProof/>
            <w:webHidden/>
          </w:rPr>
          <w:tab/>
        </w:r>
        <w:r w:rsidR="003C033F">
          <w:rPr>
            <w:noProof/>
            <w:webHidden/>
          </w:rPr>
          <w:fldChar w:fldCharType="begin"/>
        </w:r>
        <w:r w:rsidR="003C033F">
          <w:rPr>
            <w:noProof/>
            <w:webHidden/>
          </w:rPr>
          <w:instrText xml:space="preserve"> PAGEREF _Toc20827413 \h </w:instrText>
        </w:r>
        <w:r w:rsidR="003C033F">
          <w:rPr>
            <w:noProof/>
            <w:webHidden/>
          </w:rPr>
        </w:r>
        <w:r w:rsidR="003C033F">
          <w:rPr>
            <w:noProof/>
            <w:webHidden/>
          </w:rPr>
          <w:fldChar w:fldCharType="separate"/>
        </w:r>
        <w:r w:rsidR="003C033F">
          <w:rPr>
            <w:noProof/>
            <w:webHidden/>
          </w:rPr>
          <w:t>168</w:t>
        </w:r>
        <w:r w:rsidR="003C033F">
          <w:rPr>
            <w:noProof/>
            <w:webHidden/>
          </w:rPr>
          <w:fldChar w:fldCharType="end"/>
        </w:r>
      </w:hyperlink>
    </w:p>
    <w:p w14:paraId="1C72B7C1" w14:textId="741AE409"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414" w:history="1">
        <w:r w:rsidR="003C033F" w:rsidRPr="00C837BD">
          <w:rPr>
            <w:rStyle w:val="Hyperlink"/>
            <w:noProof/>
          </w:rPr>
          <w:t>Figure 2</w:t>
        </w:r>
        <w:r w:rsidR="003C033F" w:rsidRPr="00C837BD">
          <w:rPr>
            <w:rStyle w:val="Hyperlink"/>
            <w:noProof/>
          </w:rPr>
          <w:noBreakHyphen/>
          <w:t>201. CAPRI Help—Overview of CCR.</w:t>
        </w:r>
        <w:r w:rsidR="003C033F">
          <w:rPr>
            <w:noProof/>
            <w:webHidden/>
          </w:rPr>
          <w:tab/>
        </w:r>
        <w:r w:rsidR="003C033F">
          <w:rPr>
            <w:noProof/>
            <w:webHidden/>
          </w:rPr>
          <w:fldChar w:fldCharType="begin"/>
        </w:r>
        <w:r w:rsidR="003C033F">
          <w:rPr>
            <w:noProof/>
            <w:webHidden/>
          </w:rPr>
          <w:instrText xml:space="preserve"> PAGEREF _Toc20827414 \h </w:instrText>
        </w:r>
        <w:r w:rsidR="003C033F">
          <w:rPr>
            <w:noProof/>
            <w:webHidden/>
          </w:rPr>
        </w:r>
        <w:r w:rsidR="003C033F">
          <w:rPr>
            <w:noProof/>
            <w:webHidden/>
          </w:rPr>
          <w:fldChar w:fldCharType="separate"/>
        </w:r>
        <w:r w:rsidR="003C033F">
          <w:rPr>
            <w:noProof/>
            <w:webHidden/>
          </w:rPr>
          <w:t>169</w:t>
        </w:r>
        <w:r w:rsidR="003C033F">
          <w:rPr>
            <w:noProof/>
            <w:webHidden/>
          </w:rPr>
          <w:fldChar w:fldCharType="end"/>
        </w:r>
      </w:hyperlink>
    </w:p>
    <w:p w14:paraId="78003B41" w14:textId="243181E1"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415" w:history="1">
        <w:r w:rsidR="003C033F" w:rsidRPr="00C837BD">
          <w:rPr>
            <w:rStyle w:val="Hyperlink"/>
            <w:noProof/>
          </w:rPr>
          <w:t>Figure 2</w:t>
        </w:r>
        <w:r w:rsidR="003C033F" w:rsidRPr="00C837BD">
          <w:rPr>
            <w:rStyle w:val="Hyperlink"/>
            <w:noProof/>
          </w:rPr>
          <w:noBreakHyphen/>
          <w:t>202.CAPRI Alerts View—Resolve Exam Alert.</w:t>
        </w:r>
        <w:r w:rsidR="003C033F">
          <w:rPr>
            <w:noProof/>
            <w:webHidden/>
          </w:rPr>
          <w:tab/>
        </w:r>
        <w:r w:rsidR="003C033F">
          <w:rPr>
            <w:noProof/>
            <w:webHidden/>
          </w:rPr>
          <w:fldChar w:fldCharType="begin"/>
        </w:r>
        <w:r w:rsidR="003C033F">
          <w:rPr>
            <w:noProof/>
            <w:webHidden/>
          </w:rPr>
          <w:instrText xml:space="preserve"> PAGEREF _Toc20827415 \h </w:instrText>
        </w:r>
        <w:r w:rsidR="003C033F">
          <w:rPr>
            <w:noProof/>
            <w:webHidden/>
          </w:rPr>
        </w:r>
        <w:r w:rsidR="003C033F">
          <w:rPr>
            <w:noProof/>
            <w:webHidden/>
          </w:rPr>
          <w:fldChar w:fldCharType="separate"/>
        </w:r>
        <w:r w:rsidR="003C033F">
          <w:rPr>
            <w:noProof/>
            <w:webHidden/>
          </w:rPr>
          <w:t>170</w:t>
        </w:r>
        <w:r w:rsidR="003C033F">
          <w:rPr>
            <w:noProof/>
            <w:webHidden/>
          </w:rPr>
          <w:fldChar w:fldCharType="end"/>
        </w:r>
      </w:hyperlink>
    </w:p>
    <w:p w14:paraId="3BEE2C24" w14:textId="6F89B757"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416" w:history="1">
        <w:r w:rsidR="003C033F" w:rsidRPr="00C837BD">
          <w:rPr>
            <w:rStyle w:val="Hyperlink"/>
            <w:noProof/>
          </w:rPr>
          <w:t>Figure 2</w:t>
        </w:r>
        <w:r w:rsidR="003C033F" w:rsidRPr="00C837BD">
          <w:rPr>
            <w:rStyle w:val="Hyperlink"/>
            <w:noProof/>
          </w:rPr>
          <w:noBreakHyphen/>
          <w:t>203. Retrieve Pending Under Review Exam Result.</w:t>
        </w:r>
        <w:r w:rsidR="003C033F">
          <w:rPr>
            <w:noProof/>
            <w:webHidden/>
          </w:rPr>
          <w:tab/>
        </w:r>
        <w:r w:rsidR="003C033F">
          <w:rPr>
            <w:noProof/>
            <w:webHidden/>
          </w:rPr>
          <w:fldChar w:fldCharType="begin"/>
        </w:r>
        <w:r w:rsidR="003C033F">
          <w:rPr>
            <w:noProof/>
            <w:webHidden/>
          </w:rPr>
          <w:instrText xml:space="preserve"> PAGEREF _Toc20827416 \h </w:instrText>
        </w:r>
        <w:r w:rsidR="003C033F">
          <w:rPr>
            <w:noProof/>
            <w:webHidden/>
          </w:rPr>
        </w:r>
        <w:r w:rsidR="003C033F">
          <w:rPr>
            <w:noProof/>
            <w:webHidden/>
          </w:rPr>
          <w:fldChar w:fldCharType="separate"/>
        </w:r>
        <w:r w:rsidR="003C033F">
          <w:rPr>
            <w:noProof/>
            <w:webHidden/>
          </w:rPr>
          <w:t>171</w:t>
        </w:r>
        <w:r w:rsidR="003C033F">
          <w:rPr>
            <w:noProof/>
            <w:webHidden/>
          </w:rPr>
          <w:fldChar w:fldCharType="end"/>
        </w:r>
      </w:hyperlink>
    </w:p>
    <w:p w14:paraId="3B2040E9" w14:textId="663C32C4"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417" w:history="1">
        <w:r w:rsidR="003C033F" w:rsidRPr="00C837BD">
          <w:rPr>
            <w:rStyle w:val="Hyperlink"/>
            <w:noProof/>
          </w:rPr>
          <w:t>Figure 2</w:t>
        </w:r>
        <w:r w:rsidR="003C033F" w:rsidRPr="00C837BD">
          <w:rPr>
            <w:rStyle w:val="Hyperlink"/>
            <w:noProof/>
          </w:rPr>
          <w:noBreakHyphen/>
          <w:t>204. Pending Under Review Exam Results Screen.</w:t>
        </w:r>
        <w:r w:rsidR="003C033F">
          <w:rPr>
            <w:noProof/>
            <w:webHidden/>
          </w:rPr>
          <w:tab/>
        </w:r>
        <w:r w:rsidR="003C033F">
          <w:rPr>
            <w:noProof/>
            <w:webHidden/>
          </w:rPr>
          <w:fldChar w:fldCharType="begin"/>
        </w:r>
        <w:r w:rsidR="003C033F">
          <w:rPr>
            <w:noProof/>
            <w:webHidden/>
          </w:rPr>
          <w:instrText xml:space="preserve"> PAGEREF _Toc20827417 \h </w:instrText>
        </w:r>
        <w:r w:rsidR="003C033F">
          <w:rPr>
            <w:noProof/>
            <w:webHidden/>
          </w:rPr>
        </w:r>
        <w:r w:rsidR="003C033F">
          <w:rPr>
            <w:noProof/>
            <w:webHidden/>
          </w:rPr>
          <w:fldChar w:fldCharType="separate"/>
        </w:r>
        <w:r w:rsidR="003C033F">
          <w:rPr>
            <w:noProof/>
            <w:webHidden/>
          </w:rPr>
          <w:t>172</w:t>
        </w:r>
        <w:r w:rsidR="003C033F">
          <w:rPr>
            <w:noProof/>
            <w:webHidden/>
          </w:rPr>
          <w:fldChar w:fldCharType="end"/>
        </w:r>
      </w:hyperlink>
    </w:p>
    <w:p w14:paraId="5F6710B2" w14:textId="49E28BB6"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418" w:history="1">
        <w:r w:rsidR="003C033F" w:rsidRPr="00C837BD">
          <w:rPr>
            <w:rStyle w:val="Hyperlink"/>
            <w:noProof/>
          </w:rPr>
          <w:t>Figure 2</w:t>
        </w:r>
        <w:r w:rsidR="003C033F" w:rsidRPr="00C837BD">
          <w:rPr>
            <w:rStyle w:val="Hyperlink"/>
            <w:noProof/>
          </w:rPr>
          <w:noBreakHyphen/>
          <w:t>205. Retrieve Documents from DAS View.</w:t>
        </w:r>
        <w:r w:rsidR="003C033F">
          <w:rPr>
            <w:noProof/>
            <w:webHidden/>
          </w:rPr>
          <w:tab/>
        </w:r>
        <w:r w:rsidR="003C033F">
          <w:rPr>
            <w:noProof/>
            <w:webHidden/>
          </w:rPr>
          <w:fldChar w:fldCharType="begin"/>
        </w:r>
        <w:r w:rsidR="003C033F">
          <w:rPr>
            <w:noProof/>
            <w:webHidden/>
          </w:rPr>
          <w:instrText xml:space="preserve"> PAGEREF _Toc20827418 \h </w:instrText>
        </w:r>
        <w:r w:rsidR="003C033F">
          <w:rPr>
            <w:noProof/>
            <w:webHidden/>
          </w:rPr>
        </w:r>
        <w:r w:rsidR="003C033F">
          <w:rPr>
            <w:noProof/>
            <w:webHidden/>
          </w:rPr>
          <w:fldChar w:fldCharType="separate"/>
        </w:r>
        <w:r w:rsidR="003C033F">
          <w:rPr>
            <w:noProof/>
            <w:webHidden/>
          </w:rPr>
          <w:t>172</w:t>
        </w:r>
        <w:r w:rsidR="003C033F">
          <w:rPr>
            <w:noProof/>
            <w:webHidden/>
          </w:rPr>
          <w:fldChar w:fldCharType="end"/>
        </w:r>
      </w:hyperlink>
    </w:p>
    <w:p w14:paraId="0FF865A4" w14:textId="706AC025"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419" w:history="1">
        <w:r w:rsidR="003C033F" w:rsidRPr="00C837BD">
          <w:rPr>
            <w:rStyle w:val="Hyperlink"/>
            <w:noProof/>
          </w:rPr>
          <w:t>Figure 2</w:t>
        </w:r>
        <w:r w:rsidR="003C033F" w:rsidRPr="00C837BD">
          <w:rPr>
            <w:rStyle w:val="Hyperlink"/>
            <w:noProof/>
          </w:rPr>
          <w:noBreakHyphen/>
          <w:t>206. Retrieve Document from DAS Results.</w:t>
        </w:r>
        <w:r w:rsidR="003C033F">
          <w:rPr>
            <w:noProof/>
            <w:webHidden/>
          </w:rPr>
          <w:tab/>
        </w:r>
        <w:r w:rsidR="003C033F">
          <w:rPr>
            <w:noProof/>
            <w:webHidden/>
          </w:rPr>
          <w:fldChar w:fldCharType="begin"/>
        </w:r>
        <w:r w:rsidR="003C033F">
          <w:rPr>
            <w:noProof/>
            <w:webHidden/>
          </w:rPr>
          <w:instrText xml:space="preserve"> PAGEREF _Toc20827419 \h </w:instrText>
        </w:r>
        <w:r w:rsidR="003C033F">
          <w:rPr>
            <w:noProof/>
            <w:webHidden/>
          </w:rPr>
        </w:r>
        <w:r w:rsidR="003C033F">
          <w:rPr>
            <w:noProof/>
            <w:webHidden/>
          </w:rPr>
          <w:fldChar w:fldCharType="separate"/>
        </w:r>
        <w:r w:rsidR="003C033F">
          <w:rPr>
            <w:noProof/>
            <w:webHidden/>
          </w:rPr>
          <w:t>173</w:t>
        </w:r>
        <w:r w:rsidR="003C033F">
          <w:rPr>
            <w:noProof/>
            <w:webHidden/>
          </w:rPr>
          <w:fldChar w:fldCharType="end"/>
        </w:r>
      </w:hyperlink>
    </w:p>
    <w:p w14:paraId="47600A69" w14:textId="3CB8ABEB"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420" w:history="1">
        <w:r w:rsidR="003C033F" w:rsidRPr="00C837BD">
          <w:rPr>
            <w:rStyle w:val="Hyperlink"/>
            <w:noProof/>
          </w:rPr>
          <w:t>Figure 2</w:t>
        </w:r>
        <w:r w:rsidR="003C033F" w:rsidRPr="00C837BD">
          <w:rPr>
            <w:rStyle w:val="Hyperlink"/>
            <w:noProof/>
          </w:rPr>
          <w:noBreakHyphen/>
          <w:t>207. Remote User Sites Editor.</w:t>
        </w:r>
        <w:r w:rsidR="003C033F">
          <w:rPr>
            <w:noProof/>
            <w:webHidden/>
          </w:rPr>
          <w:tab/>
        </w:r>
        <w:r w:rsidR="003C033F">
          <w:rPr>
            <w:noProof/>
            <w:webHidden/>
          </w:rPr>
          <w:fldChar w:fldCharType="begin"/>
        </w:r>
        <w:r w:rsidR="003C033F">
          <w:rPr>
            <w:noProof/>
            <w:webHidden/>
          </w:rPr>
          <w:instrText xml:space="preserve"> PAGEREF _Toc20827420 \h </w:instrText>
        </w:r>
        <w:r w:rsidR="003C033F">
          <w:rPr>
            <w:noProof/>
            <w:webHidden/>
          </w:rPr>
        </w:r>
        <w:r w:rsidR="003C033F">
          <w:rPr>
            <w:noProof/>
            <w:webHidden/>
          </w:rPr>
          <w:fldChar w:fldCharType="separate"/>
        </w:r>
        <w:r w:rsidR="003C033F">
          <w:rPr>
            <w:noProof/>
            <w:webHidden/>
          </w:rPr>
          <w:t>174</w:t>
        </w:r>
        <w:r w:rsidR="003C033F">
          <w:rPr>
            <w:noProof/>
            <w:webHidden/>
          </w:rPr>
          <w:fldChar w:fldCharType="end"/>
        </w:r>
      </w:hyperlink>
    </w:p>
    <w:p w14:paraId="4A7C4313" w14:textId="15B8B152"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421" w:history="1">
        <w:r w:rsidR="003C033F" w:rsidRPr="00C837BD">
          <w:rPr>
            <w:rStyle w:val="Hyperlink"/>
            <w:noProof/>
          </w:rPr>
          <w:t>Figure 2</w:t>
        </w:r>
        <w:r w:rsidR="003C033F" w:rsidRPr="00C837BD">
          <w:rPr>
            <w:rStyle w:val="Hyperlink"/>
            <w:noProof/>
          </w:rPr>
          <w:noBreakHyphen/>
          <w:t>208. Consolidated Remote Reports Screen.</w:t>
        </w:r>
        <w:r w:rsidR="003C033F">
          <w:rPr>
            <w:noProof/>
            <w:webHidden/>
          </w:rPr>
          <w:tab/>
        </w:r>
        <w:r w:rsidR="003C033F">
          <w:rPr>
            <w:noProof/>
            <w:webHidden/>
          </w:rPr>
          <w:fldChar w:fldCharType="begin"/>
        </w:r>
        <w:r w:rsidR="003C033F">
          <w:rPr>
            <w:noProof/>
            <w:webHidden/>
          </w:rPr>
          <w:instrText xml:space="preserve"> PAGEREF _Toc20827421 \h </w:instrText>
        </w:r>
        <w:r w:rsidR="003C033F">
          <w:rPr>
            <w:noProof/>
            <w:webHidden/>
          </w:rPr>
        </w:r>
        <w:r w:rsidR="003C033F">
          <w:rPr>
            <w:noProof/>
            <w:webHidden/>
          </w:rPr>
          <w:fldChar w:fldCharType="separate"/>
        </w:r>
        <w:r w:rsidR="003C033F">
          <w:rPr>
            <w:noProof/>
            <w:webHidden/>
          </w:rPr>
          <w:t>175</w:t>
        </w:r>
        <w:r w:rsidR="003C033F">
          <w:rPr>
            <w:noProof/>
            <w:webHidden/>
          </w:rPr>
          <w:fldChar w:fldCharType="end"/>
        </w:r>
      </w:hyperlink>
    </w:p>
    <w:p w14:paraId="1C25FD15" w14:textId="4D028D46"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422" w:history="1">
        <w:r w:rsidR="003C033F" w:rsidRPr="00C837BD">
          <w:rPr>
            <w:rStyle w:val="Hyperlink"/>
            <w:noProof/>
          </w:rPr>
          <w:t>Figure 2</w:t>
        </w:r>
        <w:r w:rsidR="003C033F" w:rsidRPr="00C837BD">
          <w:rPr>
            <w:rStyle w:val="Hyperlink"/>
            <w:noProof/>
          </w:rPr>
          <w:noBreakHyphen/>
          <w:t>209. CAPRI Audit Trail View.</w:t>
        </w:r>
        <w:r w:rsidR="003C033F">
          <w:rPr>
            <w:noProof/>
            <w:webHidden/>
          </w:rPr>
          <w:tab/>
        </w:r>
        <w:r w:rsidR="003C033F">
          <w:rPr>
            <w:noProof/>
            <w:webHidden/>
          </w:rPr>
          <w:fldChar w:fldCharType="begin"/>
        </w:r>
        <w:r w:rsidR="003C033F">
          <w:rPr>
            <w:noProof/>
            <w:webHidden/>
          </w:rPr>
          <w:instrText xml:space="preserve"> PAGEREF _Toc20827422 \h </w:instrText>
        </w:r>
        <w:r w:rsidR="003C033F">
          <w:rPr>
            <w:noProof/>
            <w:webHidden/>
          </w:rPr>
        </w:r>
        <w:r w:rsidR="003C033F">
          <w:rPr>
            <w:noProof/>
            <w:webHidden/>
          </w:rPr>
          <w:fldChar w:fldCharType="separate"/>
        </w:r>
        <w:r w:rsidR="003C033F">
          <w:rPr>
            <w:noProof/>
            <w:webHidden/>
          </w:rPr>
          <w:t>176</w:t>
        </w:r>
        <w:r w:rsidR="003C033F">
          <w:rPr>
            <w:noProof/>
            <w:webHidden/>
          </w:rPr>
          <w:fldChar w:fldCharType="end"/>
        </w:r>
      </w:hyperlink>
    </w:p>
    <w:p w14:paraId="786AC58C" w14:textId="13D6A0FB"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423" w:history="1">
        <w:r w:rsidR="003C033F" w:rsidRPr="00C837BD">
          <w:rPr>
            <w:rStyle w:val="Hyperlink"/>
            <w:noProof/>
          </w:rPr>
          <w:t>Figure 2</w:t>
        </w:r>
        <w:r w:rsidR="003C033F" w:rsidRPr="00C837BD">
          <w:rPr>
            <w:rStyle w:val="Hyperlink"/>
            <w:noProof/>
          </w:rPr>
          <w:noBreakHyphen/>
          <w:t>210. CAPRI Tools Menu—Edit Exam List Parameters.</w:t>
        </w:r>
        <w:r w:rsidR="003C033F">
          <w:rPr>
            <w:noProof/>
            <w:webHidden/>
          </w:rPr>
          <w:tab/>
        </w:r>
        <w:r w:rsidR="003C033F">
          <w:rPr>
            <w:noProof/>
            <w:webHidden/>
          </w:rPr>
          <w:fldChar w:fldCharType="begin"/>
        </w:r>
        <w:r w:rsidR="003C033F">
          <w:rPr>
            <w:noProof/>
            <w:webHidden/>
          </w:rPr>
          <w:instrText xml:space="preserve"> PAGEREF _Toc20827423 \h </w:instrText>
        </w:r>
        <w:r w:rsidR="003C033F">
          <w:rPr>
            <w:noProof/>
            <w:webHidden/>
          </w:rPr>
        </w:r>
        <w:r w:rsidR="003C033F">
          <w:rPr>
            <w:noProof/>
            <w:webHidden/>
          </w:rPr>
          <w:fldChar w:fldCharType="separate"/>
        </w:r>
        <w:r w:rsidR="003C033F">
          <w:rPr>
            <w:noProof/>
            <w:webHidden/>
          </w:rPr>
          <w:t>176</w:t>
        </w:r>
        <w:r w:rsidR="003C033F">
          <w:rPr>
            <w:noProof/>
            <w:webHidden/>
          </w:rPr>
          <w:fldChar w:fldCharType="end"/>
        </w:r>
      </w:hyperlink>
    </w:p>
    <w:p w14:paraId="33299188" w14:textId="2A0B732A"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424" w:history="1">
        <w:r w:rsidR="003C033F" w:rsidRPr="00C837BD">
          <w:rPr>
            <w:rStyle w:val="Hyperlink"/>
            <w:noProof/>
          </w:rPr>
          <w:t>Figure 2</w:t>
        </w:r>
        <w:r w:rsidR="003C033F" w:rsidRPr="00C837BD">
          <w:rPr>
            <w:rStyle w:val="Hyperlink"/>
            <w:noProof/>
          </w:rPr>
          <w:noBreakHyphen/>
          <w:t>211. Edit Exam List Parameters Screen.</w:t>
        </w:r>
        <w:r w:rsidR="003C033F">
          <w:rPr>
            <w:noProof/>
            <w:webHidden/>
          </w:rPr>
          <w:tab/>
        </w:r>
        <w:r w:rsidR="003C033F">
          <w:rPr>
            <w:noProof/>
            <w:webHidden/>
          </w:rPr>
          <w:fldChar w:fldCharType="begin"/>
        </w:r>
        <w:r w:rsidR="003C033F">
          <w:rPr>
            <w:noProof/>
            <w:webHidden/>
          </w:rPr>
          <w:instrText xml:space="preserve"> PAGEREF _Toc20827424 \h </w:instrText>
        </w:r>
        <w:r w:rsidR="003C033F">
          <w:rPr>
            <w:noProof/>
            <w:webHidden/>
          </w:rPr>
        </w:r>
        <w:r w:rsidR="003C033F">
          <w:rPr>
            <w:noProof/>
            <w:webHidden/>
          </w:rPr>
          <w:fldChar w:fldCharType="separate"/>
        </w:r>
        <w:r w:rsidR="003C033F">
          <w:rPr>
            <w:noProof/>
            <w:webHidden/>
          </w:rPr>
          <w:t>177</w:t>
        </w:r>
        <w:r w:rsidR="003C033F">
          <w:rPr>
            <w:noProof/>
            <w:webHidden/>
          </w:rPr>
          <w:fldChar w:fldCharType="end"/>
        </w:r>
      </w:hyperlink>
    </w:p>
    <w:p w14:paraId="5CC0EA0B" w14:textId="49AB09EA"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425" w:history="1">
        <w:r w:rsidR="003C033F" w:rsidRPr="00C837BD">
          <w:rPr>
            <w:rStyle w:val="Hyperlink"/>
            <w:noProof/>
          </w:rPr>
          <w:t>Figure 2</w:t>
        </w:r>
        <w:r w:rsidR="003C033F" w:rsidRPr="00C837BD">
          <w:rPr>
            <w:rStyle w:val="Hyperlink"/>
            <w:noProof/>
          </w:rPr>
          <w:noBreakHyphen/>
          <w:t>212. Edit Exam List Parameters Dialog Window.</w:t>
        </w:r>
        <w:r w:rsidR="003C033F">
          <w:rPr>
            <w:noProof/>
            <w:webHidden/>
          </w:rPr>
          <w:tab/>
        </w:r>
        <w:r w:rsidR="003C033F">
          <w:rPr>
            <w:noProof/>
            <w:webHidden/>
          </w:rPr>
          <w:fldChar w:fldCharType="begin"/>
        </w:r>
        <w:r w:rsidR="003C033F">
          <w:rPr>
            <w:noProof/>
            <w:webHidden/>
          </w:rPr>
          <w:instrText xml:space="preserve"> PAGEREF _Toc20827425 \h </w:instrText>
        </w:r>
        <w:r w:rsidR="003C033F">
          <w:rPr>
            <w:noProof/>
            <w:webHidden/>
          </w:rPr>
        </w:r>
        <w:r w:rsidR="003C033F">
          <w:rPr>
            <w:noProof/>
            <w:webHidden/>
          </w:rPr>
          <w:fldChar w:fldCharType="separate"/>
        </w:r>
        <w:r w:rsidR="003C033F">
          <w:rPr>
            <w:noProof/>
            <w:webHidden/>
          </w:rPr>
          <w:t>178</w:t>
        </w:r>
        <w:r w:rsidR="003C033F">
          <w:rPr>
            <w:noProof/>
            <w:webHidden/>
          </w:rPr>
          <w:fldChar w:fldCharType="end"/>
        </w:r>
      </w:hyperlink>
    </w:p>
    <w:p w14:paraId="6FDF8774" w14:textId="20A6042C"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426" w:history="1">
        <w:r w:rsidR="003C033F" w:rsidRPr="00C837BD">
          <w:rPr>
            <w:rStyle w:val="Hyperlink"/>
            <w:noProof/>
          </w:rPr>
          <w:t>Figure 2</w:t>
        </w:r>
        <w:r w:rsidR="003C033F" w:rsidRPr="00C837BD">
          <w:rPr>
            <w:rStyle w:val="Hyperlink"/>
            <w:noProof/>
          </w:rPr>
          <w:noBreakHyphen/>
          <w:t>213. Joint Legacy Viewer (JLV) launching button</w:t>
        </w:r>
        <w:r w:rsidR="003C033F">
          <w:rPr>
            <w:noProof/>
            <w:webHidden/>
          </w:rPr>
          <w:tab/>
        </w:r>
        <w:r w:rsidR="003C033F">
          <w:rPr>
            <w:noProof/>
            <w:webHidden/>
          </w:rPr>
          <w:fldChar w:fldCharType="begin"/>
        </w:r>
        <w:r w:rsidR="003C033F">
          <w:rPr>
            <w:noProof/>
            <w:webHidden/>
          </w:rPr>
          <w:instrText xml:space="preserve"> PAGEREF _Toc20827426 \h </w:instrText>
        </w:r>
        <w:r w:rsidR="003C033F">
          <w:rPr>
            <w:noProof/>
            <w:webHidden/>
          </w:rPr>
        </w:r>
        <w:r w:rsidR="003C033F">
          <w:rPr>
            <w:noProof/>
            <w:webHidden/>
          </w:rPr>
          <w:fldChar w:fldCharType="separate"/>
        </w:r>
        <w:r w:rsidR="003C033F">
          <w:rPr>
            <w:noProof/>
            <w:webHidden/>
          </w:rPr>
          <w:t>179</w:t>
        </w:r>
        <w:r w:rsidR="003C033F">
          <w:rPr>
            <w:noProof/>
            <w:webHidden/>
          </w:rPr>
          <w:fldChar w:fldCharType="end"/>
        </w:r>
      </w:hyperlink>
    </w:p>
    <w:p w14:paraId="6D5C56B6" w14:textId="7F75655C"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427" w:history="1">
        <w:r w:rsidR="003C033F" w:rsidRPr="00C837BD">
          <w:rPr>
            <w:rStyle w:val="Hyperlink"/>
            <w:noProof/>
          </w:rPr>
          <w:t>Figure 2</w:t>
        </w:r>
        <w:r w:rsidR="003C033F" w:rsidRPr="00C837BD">
          <w:rPr>
            <w:rStyle w:val="Hyperlink"/>
            <w:noProof/>
          </w:rPr>
          <w:noBreakHyphen/>
          <w:t>214. CAPRI File Menu—Printer Setup Selection.</w:t>
        </w:r>
        <w:r w:rsidR="003C033F">
          <w:rPr>
            <w:noProof/>
            <w:webHidden/>
          </w:rPr>
          <w:tab/>
        </w:r>
        <w:r w:rsidR="003C033F">
          <w:rPr>
            <w:noProof/>
            <w:webHidden/>
          </w:rPr>
          <w:fldChar w:fldCharType="begin"/>
        </w:r>
        <w:r w:rsidR="003C033F">
          <w:rPr>
            <w:noProof/>
            <w:webHidden/>
          </w:rPr>
          <w:instrText xml:space="preserve"> PAGEREF _Toc20827427 \h </w:instrText>
        </w:r>
        <w:r w:rsidR="003C033F">
          <w:rPr>
            <w:noProof/>
            <w:webHidden/>
          </w:rPr>
        </w:r>
        <w:r w:rsidR="003C033F">
          <w:rPr>
            <w:noProof/>
            <w:webHidden/>
          </w:rPr>
          <w:fldChar w:fldCharType="separate"/>
        </w:r>
        <w:r w:rsidR="003C033F">
          <w:rPr>
            <w:noProof/>
            <w:webHidden/>
          </w:rPr>
          <w:t>180</w:t>
        </w:r>
        <w:r w:rsidR="003C033F">
          <w:rPr>
            <w:noProof/>
            <w:webHidden/>
          </w:rPr>
          <w:fldChar w:fldCharType="end"/>
        </w:r>
      </w:hyperlink>
    </w:p>
    <w:p w14:paraId="0A7781C7" w14:textId="4A4707A7"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428" w:history="1">
        <w:r w:rsidR="003C033F" w:rsidRPr="00C837BD">
          <w:rPr>
            <w:rStyle w:val="Hyperlink"/>
            <w:noProof/>
          </w:rPr>
          <w:t>Figure 2</w:t>
        </w:r>
        <w:r w:rsidR="003C033F" w:rsidRPr="00C837BD">
          <w:rPr>
            <w:rStyle w:val="Hyperlink"/>
            <w:noProof/>
          </w:rPr>
          <w:noBreakHyphen/>
          <w:t>215. CAPRI File Menu—Properties Selection.</w:t>
        </w:r>
        <w:r w:rsidR="003C033F">
          <w:rPr>
            <w:noProof/>
            <w:webHidden/>
          </w:rPr>
          <w:tab/>
        </w:r>
        <w:r w:rsidR="003C033F">
          <w:rPr>
            <w:noProof/>
            <w:webHidden/>
          </w:rPr>
          <w:fldChar w:fldCharType="begin"/>
        </w:r>
        <w:r w:rsidR="003C033F">
          <w:rPr>
            <w:noProof/>
            <w:webHidden/>
          </w:rPr>
          <w:instrText xml:space="preserve"> PAGEREF _Toc20827428 \h </w:instrText>
        </w:r>
        <w:r w:rsidR="003C033F">
          <w:rPr>
            <w:noProof/>
            <w:webHidden/>
          </w:rPr>
        </w:r>
        <w:r w:rsidR="003C033F">
          <w:rPr>
            <w:noProof/>
            <w:webHidden/>
          </w:rPr>
          <w:fldChar w:fldCharType="separate"/>
        </w:r>
        <w:r w:rsidR="003C033F">
          <w:rPr>
            <w:noProof/>
            <w:webHidden/>
          </w:rPr>
          <w:t>181</w:t>
        </w:r>
        <w:r w:rsidR="003C033F">
          <w:rPr>
            <w:noProof/>
            <w:webHidden/>
          </w:rPr>
          <w:fldChar w:fldCharType="end"/>
        </w:r>
      </w:hyperlink>
    </w:p>
    <w:p w14:paraId="25BA53EF" w14:textId="3C4B3536"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429" w:history="1">
        <w:r w:rsidR="003C033F" w:rsidRPr="00C837BD">
          <w:rPr>
            <w:rStyle w:val="Hyperlink"/>
            <w:noProof/>
          </w:rPr>
          <w:t>Figure 2</w:t>
        </w:r>
        <w:r w:rsidR="003C033F" w:rsidRPr="00C837BD">
          <w:rPr>
            <w:rStyle w:val="Hyperlink"/>
            <w:noProof/>
          </w:rPr>
          <w:noBreakHyphen/>
          <w:t>216. CAPRI Properties Dialog Window.</w:t>
        </w:r>
        <w:r w:rsidR="003C033F">
          <w:rPr>
            <w:noProof/>
            <w:webHidden/>
          </w:rPr>
          <w:tab/>
        </w:r>
        <w:r w:rsidR="003C033F">
          <w:rPr>
            <w:noProof/>
            <w:webHidden/>
          </w:rPr>
          <w:fldChar w:fldCharType="begin"/>
        </w:r>
        <w:r w:rsidR="003C033F">
          <w:rPr>
            <w:noProof/>
            <w:webHidden/>
          </w:rPr>
          <w:instrText xml:space="preserve"> PAGEREF _Toc20827429 \h </w:instrText>
        </w:r>
        <w:r w:rsidR="003C033F">
          <w:rPr>
            <w:noProof/>
            <w:webHidden/>
          </w:rPr>
        </w:r>
        <w:r w:rsidR="003C033F">
          <w:rPr>
            <w:noProof/>
            <w:webHidden/>
          </w:rPr>
          <w:fldChar w:fldCharType="separate"/>
        </w:r>
        <w:r w:rsidR="003C033F">
          <w:rPr>
            <w:noProof/>
            <w:webHidden/>
          </w:rPr>
          <w:t>181</w:t>
        </w:r>
        <w:r w:rsidR="003C033F">
          <w:rPr>
            <w:noProof/>
            <w:webHidden/>
          </w:rPr>
          <w:fldChar w:fldCharType="end"/>
        </w:r>
      </w:hyperlink>
    </w:p>
    <w:p w14:paraId="7832CAD7" w14:textId="4496B3E6"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430" w:history="1">
        <w:r w:rsidR="003C033F" w:rsidRPr="00C837BD">
          <w:rPr>
            <w:rStyle w:val="Hyperlink"/>
            <w:noProof/>
          </w:rPr>
          <w:t>Figure 2</w:t>
        </w:r>
        <w:r w:rsidR="003C033F" w:rsidRPr="00C837BD">
          <w:rPr>
            <w:rStyle w:val="Hyperlink"/>
            <w:noProof/>
          </w:rPr>
          <w:noBreakHyphen/>
          <w:t>217. Desktop Display Settings.</w:t>
        </w:r>
        <w:r w:rsidR="003C033F">
          <w:rPr>
            <w:noProof/>
            <w:webHidden/>
          </w:rPr>
          <w:tab/>
        </w:r>
        <w:r w:rsidR="003C033F">
          <w:rPr>
            <w:noProof/>
            <w:webHidden/>
          </w:rPr>
          <w:fldChar w:fldCharType="begin"/>
        </w:r>
        <w:r w:rsidR="003C033F">
          <w:rPr>
            <w:noProof/>
            <w:webHidden/>
          </w:rPr>
          <w:instrText xml:space="preserve"> PAGEREF _Toc20827430 \h </w:instrText>
        </w:r>
        <w:r w:rsidR="003C033F">
          <w:rPr>
            <w:noProof/>
            <w:webHidden/>
          </w:rPr>
        </w:r>
        <w:r w:rsidR="003C033F">
          <w:rPr>
            <w:noProof/>
            <w:webHidden/>
          </w:rPr>
          <w:fldChar w:fldCharType="separate"/>
        </w:r>
        <w:r w:rsidR="003C033F">
          <w:rPr>
            <w:noProof/>
            <w:webHidden/>
          </w:rPr>
          <w:t>183</w:t>
        </w:r>
        <w:r w:rsidR="003C033F">
          <w:rPr>
            <w:noProof/>
            <w:webHidden/>
          </w:rPr>
          <w:fldChar w:fldCharType="end"/>
        </w:r>
      </w:hyperlink>
    </w:p>
    <w:p w14:paraId="4F9CA433" w14:textId="2413A73D"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431" w:history="1">
        <w:r w:rsidR="003C033F" w:rsidRPr="00C837BD">
          <w:rPr>
            <w:rStyle w:val="Hyperlink"/>
            <w:noProof/>
          </w:rPr>
          <w:t>Figure 2</w:t>
        </w:r>
        <w:r w:rsidR="003C033F" w:rsidRPr="00C837BD">
          <w:rPr>
            <w:rStyle w:val="Hyperlink"/>
            <w:noProof/>
          </w:rPr>
          <w:noBreakHyphen/>
          <w:t>218. Windows Ease of Access View.</w:t>
        </w:r>
        <w:r w:rsidR="003C033F">
          <w:rPr>
            <w:noProof/>
            <w:webHidden/>
          </w:rPr>
          <w:tab/>
        </w:r>
        <w:r w:rsidR="003C033F">
          <w:rPr>
            <w:noProof/>
            <w:webHidden/>
          </w:rPr>
          <w:fldChar w:fldCharType="begin"/>
        </w:r>
        <w:r w:rsidR="003C033F">
          <w:rPr>
            <w:noProof/>
            <w:webHidden/>
          </w:rPr>
          <w:instrText xml:space="preserve"> PAGEREF _Toc20827431 \h </w:instrText>
        </w:r>
        <w:r w:rsidR="003C033F">
          <w:rPr>
            <w:noProof/>
            <w:webHidden/>
          </w:rPr>
        </w:r>
        <w:r w:rsidR="003C033F">
          <w:rPr>
            <w:noProof/>
            <w:webHidden/>
          </w:rPr>
          <w:fldChar w:fldCharType="separate"/>
        </w:r>
        <w:r w:rsidR="003C033F">
          <w:rPr>
            <w:noProof/>
            <w:webHidden/>
          </w:rPr>
          <w:t>184</w:t>
        </w:r>
        <w:r w:rsidR="003C033F">
          <w:rPr>
            <w:noProof/>
            <w:webHidden/>
          </w:rPr>
          <w:fldChar w:fldCharType="end"/>
        </w:r>
      </w:hyperlink>
    </w:p>
    <w:p w14:paraId="47540960" w14:textId="18FCF631"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432" w:history="1">
        <w:r w:rsidR="003C033F" w:rsidRPr="00C837BD">
          <w:rPr>
            <w:rStyle w:val="Hyperlink"/>
            <w:noProof/>
          </w:rPr>
          <w:t>Figure 2</w:t>
        </w:r>
        <w:r w:rsidR="003C033F" w:rsidRPr="00C837BD">
          <w:rPr>
            <w:rStyle w:val="Hyperlink"/>
            <w:noProof/>
          </w:rPr>
          <w:noBreakHyphen/>
          <w:t>219. CAPRI Tools Menu—Change Forwarding Address Selection.</w:t>
        </w:r>
        <w:r w:rsidR="003C033F">
          <w:rPr>
            <w:noProof/>
            <w:webHidden/>
          </w:rPr>
          <w:tab/>
        </w:r>
        <w:r w:rsidR="003C033F">
          <w:rPr>
            <w:noProof/>
            <w:webHidden/>
          </w:rPr>
          <w:fldChar w:fldCharType="begin"/>
        </w:r>
        <w:r w:rsidR="003C033F">
          <w:rPr>
            <w:noProof/>
            <w:webHidden/>
          </w:rPr>
          <w:instrText xml:space="preserve"> PAGEREF _Toc20827432 \h </w:instrText>
        </w:r>
        <w:r w:rsidR="003C033F">
          <w:rPr>
            <w:noProof/>
            <w:webHidden/>
          </w:rPr>
        </w:r>
        <w:r w:rsidR="003C033F">
          <w:rPr>
            <w:noProof/>
            <w:webHidden/>
          </w:rPr>
          <w:fldChar w:fldCharType="separate"/>
        </w:r>
        <w:r w:rsidR="003C033F">
          <w:rPr>
            <w:noProof/>
            <w:webHidden/>
          </w:rPr>
          <w:t>185</w:t>
        </w:r>
        <w:r w:rsidR="003C033F">
          <w:rPr>
            <w:noProof/>
            <w:webHidden/>
          </w:rPr>
          <w:fldChar w:fldCharType="end"/>
        </w:r>
      </w:hyperlink>
    </w:p>
    <w:p w14:paraId="7DF88156" w14:textId="70E020AC"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433" w:history="1">
        <w:r w:rsidR="003C033F" w:rsidRPr="00C837BD">
          <w:rPr>
            <w:rStyle w:val="Hyperlink"/>
            <w:noProof/>
          </w:rPr>
          <w:t>Figure 2</w:t>
        </w:r>
        <w:r w:rsidR="003C033F" w:rsidRPr="00C837BD">
          <w:rPr>
            <w:rStyle w:val="Hyperlink"/>
            <w:noProof/>
          </w:rPr>
          <w:noBreakHyphen/>
          <w:t>220. Email Forwarding Address Dialog Window.</w:t>
        </w:r>
        <w:r w:rsidR="003C033F">
          <w:rPr>
            <w:noProof/>
            <w:webHidden/>
          </w:rPr>
          <w:tab/>
        </w:r>
        <w:r w:rsidR="003C033F">
          <w:rPr>
            <w:noProof/>
            <w:webHidden/>
          </w:rPr>
          <w:fldChar w:fldCharType="begin"/>
        </w:r>
        <w:r w:rsidR="003C033F">
          <w:rPr>
            <w:noProof/>
            <w:webHidden/>
          </w:rPr>
          <w:instrText xml:space="preserve"> PAGEREF _Toc20827433 \h </w:instrText>
        </w:r>
        <w:r w:rsidR="003C033F">
          <w:rPr>
            <w:noProof/>
            <w:webHidden/>
          </w:rPr>
        </w:r>
        <w:r w:rsidR="003C033F">
          <w:rPr>
            <w:noProof/>
            <w:webHidden/>
          </w:rPr>
          <w:fldChar w:fldCharType="separate"/>
        </w:r>
        <w:r w:rsidR="003C033F">
          <w:rPr>
            <w:noProof/>
            <w:webHidden/>
          </w:rPr>
          <w:t>186</w:t>
        </w:r>
        <w:r w:rsidR="003C033F">
          <w:rPr>
            <w:noProof/>
            <w:webHidden/>
          </w:rPr>
          <w:fldChar w:fldCharType="end"/>
        </w:r>
      </w:hyperlink>
    </w:p>
    <w:p w14:paraId="4186BBCD" w14:textId="56086E47"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434" w:history="1">
        <w:r w:rsidR="003C033F" w:rsidRPr="00C837BD">
          <w:rPr>
            <w:rStyle w:val="Hyperlink"/>
            <w:noProof/>
          </w:rPr>
          <w:t>Figure 2</w:t>
        </w:r>
        <w:r w:rsidR="003C033F" w:rsidRPr="00C837BD">
          <w:rPr>
            <w:rStyle w:val="Hyperlink"/>
            <w:noProof/>
          </w:rPr>
          <w:noBreakHyphen/>
          <w:t>221. CAPRI Help Menu.</w:t>
        </w:r>
        <w:r w:rsidR="003C033F">
          <w:rPr>
            <w:noProof/>
            <w:webHidden/>
          </w:rPr>
          <w:tab/>
        </w:r>
        <w:r w:rsidR="003C033F">
          <w:rPr>
            <w:noProof/>
            <w:webHidden/>
          </w:rPr>
          <w:fldChar w:fldCharType="begin"/>
        </w:r>
        <w:r w:rsidR="003C033F">
          <w:rPr>
            <w:noProof/>
            <w:webHidden/>
          </w:rPr>
          <w:instrText xml:space="preserve"> PAGEREF _Toc20827434 \h </w:instrText>
        </w:r>
        <w:r w:rsidR="003C033F">
          <w:rPr>
            <w:noProof/>
            <w:webHidden/>
          </w:rPr>
        </w:r>
        <w:r w:rsidR="003C033F">
          <w:rPr>
            <w:noProof/>
            <w:webHidden/>
          </w:rPr>
          <w:fldChar w:fldCharType="separate"/>
        </w:r>
        <w:r w:rsidR="003C033F">
          <w:rPr>
            <w:noProof/>
            <w:webHidden/>
          </w:rPr>
          <w:t>186</w:t>
        </w:r>
        <w:r w:rsidR="003C033F">
          <w:rPr>
            <w:noProof/>
            <w:webHidden/>
          </w:rPr>
          <w:fldChar w:fldCharType="end"/>
        </w:r>
      </w:hyperlink>
    </w:p>
    <w:p w14:paraId="68DF6F2D" w14:textId="524F9330"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435" w:history="1">
        <w:r w:rsidR="003C033F" w:rsidRPr="00C837BD">
          <w:rPr>
            <w:rStyle w:val="Hyperlink"/>
            <w:noProof/>
          </w:rPr>
          <w:t>Figure 2</w:t>
        </w:r>
        <w:r w:rsidR="003C033F" w:rsidRPr="00C837BD">
          <w:rPr>
            <w:rStyle w:val="Hyperlink"/>
            <w:noProof/>
          </w:rPr>
          <w:noBreakHyphen/>
          <w:t>222. About CAPRI View.</w:t>
        </w:r>
        <w:r w:rsidR="003C033F">
          <w:rPr>
            <w:noProof/>
            <w:webHidden/>
          </w:rPr>
          <w:tab/>
        </w:r>
        <w:r w:rsidR="003C033F">
          <w:rPr>
            <w:noProof/>
            <w:webHidden/>
          </w:rPr>
          <w:fldChar w:fldCharType="begin"/>
        </w:r>
        <w:r w:rsidR="003C033F">
          <w:rPr>
            <w:noProof/>
            <w:webHidden/>
          </w:rPr>
          <w:instrText xml:space="preserve"> PAGEREF _Toc20827435 \h </w:instrText>
        </w:r>
        <w:r w:rsidR="003C033F">
          <w:rPr>
            <w:noProof/>
            <w:webHidden/>
          </w:rPr>
        </w:r>
        <w:r w:rsidR="003C033F">
          <w:rPr>
            <w:noProof/>
            <w:webHidden/>
          </w:rPr>
          <w:fldChar w:fldCharType="separate"/>
        </w:r>
        <w:r w:rsidR="003C033F">
          <w:rPr>
            <w:noProof/>
            <w:webHidden/>
          </w:rPr>
          <w:t>187</w:t>
        </w:r>
        <w:r w:rsidR="003C033F">
          <w:rPr>
            <w:noProof/>
            <w:webHidden/>
          </w:rPr>
          <w:fldChar w:fldCharType="end"/>
        </w:r>
      </w:hyperlink>
    </w:p>
    <w:p w14:paraId="5EB90B08" w14:textId="146A37A2"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436" w:history="1">
        <w:r w:rsidR="003C033F" w:rsidRPr="00C837BD">
          <w:rPr>
            <w:rStyle w:val="Hyperlink"/>
            <w:noProof/>
          </w:rPr>
          <w:t>Figure 2</w:t>
        </w:r>
        <w:r w:rsidR="003C033F" w:rsidRPr="00C837BD">
          <w:rPr>
            <w:rStyle w:val="Hyperlink"/>
            <w:noProof/>
          </w:rPr>
          <w:noBreakHyphen/>
          <w:t>223. CAPRI Help Menu—Manage Exam Cancellation Reasons Selection.</w:t>
        </w:r>
        <w:r w:rsidR="003C033F">
          <w:rPr>
            <w:noProof/>
            <w:webHidden/>
          </w:rPr>
          <w:tab/>
        </w:r>
        <w:r w:rsidR="003C033F">
          <w:rPr>
            <w:noProof/>
            <w:webHidden/>
          </w:rPr>
          <w:fldChar w:fldCharType="begin"/>
        </w:r>
        <w:r w:rsidR="003C033F">
          <w:rPr>
            <w:noProof/>
            <w:webHidden/>
          </w:rPr>
          <w:instrText xml:space="preserve"> PAGEREF _Toc20827436 \h </w:instrText>
        </w:r>
        <w:r w:rsidR="003C033F">
          <w:rPr>
            <w:noProof/>
            <w:webHidden/>
          </w:rPr>
        </w:r>
        <w:r w:rsidR="003C033F">
          <w:rPr>
            <w:noProof/>
            <w:webHidden/>
          </w:rPr>
          <w:fldChar w:fldCharType="separate"/>
        </w:r>
        <w:r w:rsidR="003C033F">
          <w:rPr>
            <w:noProof/>
            <w:webHidden/>
          </w:rPr>
          <w:t>187</w:t>
        </w:r>
        <w:r w:rsidR="003C033F">
          <w:rPr>
            <w:noProof/>
            <w:webHidden/>
          </w:rPr>
          <w:fldChar w:fldCharType="end"/>
        </w:r>
      </w:hyperlink>
    </w:p>
    <w:p w14:paraId="7BE90B24" w14:textId="2847642B"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437" w:history="1">
        <w:r w:rsidR="003C033F" w:rsidRPr="00C837BD">
          <w:rPr>
            <w:rStyle w:val="Hyperlink"/>
            <w:noProof/>
          </w:rPr>
          <w:t>Figure 2</w:t>
        </w:r>
        <w:r w:rsidR="003C033F" w:rsidRPr="00C837BD">
          <w:rPr>
            <w:rStyle w:val="Hyperlink"/>
            <w:noProof/>
          </w:rPr>
          <w:noBreakHyphen/>
          <w:t>224. Manage Exam Cancellation Screen.</w:t>
        </w:r>
        <w:r w:rsidR="003C033F">
          <w:rPr>
            <w:noProof/>
            <w:webHidden/>
          </w:rPr>
          <w:tab/>
        </w:r>
        <w:r w:rsidR="003C033F">
          <w:rPr>
            <w:noProof/>
            <w:webHidden/>
          </w:rPr>
          <w:fldChar w:fldCharType="begin"/>
        </w:r>
        <w:r w:rsidR="003C033F">
          <w:rPr>
            <w:noProof/>
            <w:webHidden/>
          </w:rPr>
          <w:instrText xml:space="preserve"> PAGEREF _Toc20827437 \h </w:instrText>
        </w:r>
        <w:r w:rsidR="003C033F">
          <w:rPr>
            <w:noProof/>
            <w:webHidden/>
          </w:rPr>
        </w:r>
        <w:r w:rsidR="003C033F">
          <w:rPr>
            <w:noProof/>
            <w:webHidden/>
          </w:rPr>
          <w:fldChar w:fldCharType="separate"/>
        </w:r>
        <w:r w:rsidR="003C033F">
          <w:rPr>
            <w:noProof/>
            <w:webHidden/>
          </w:rPr>
          <w:t>188</w:t>
        </w:r>
        <w:r w:rsidR="003C033F">
          <w:rPr>
            <w:noProof/>
            <w:webHidden/>
          </w:rPr>
          <w:fldChar w:fldCharType="end"/>
        </w:r>
      </w:hyperlink>
    </w:p>
    <w:p w14:paraId="365D7118" w14:textId="5423484F"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438" w:history="1">
        <w:r w:rsidR="003C033F" w:rsidRPr="00C837BD">
          <w:rPr>
            <w:rStyle w:val="Hyperlink"/>
            <w:noProof/>
          </w:rPr>
          <w:t>Figure 2</w:t>
        </w:r>
        <w:r w:rsidR="003C033F" w:rsidRPr="00C837BD">
          <w:rPr>
            <w:rStyle w:val="Hyperlink"/>
            <w:noProof/>
          </w:rPr>
          <w:noBreakHyphen/>
          <w:t>225. Exam Cancellation Screen—Active Selection.</w:t>
        </w:r>
        <w:r w:rsidR="003C033F">
          <w:rPr>
            <w:noProof/>
            <w:webHidden/>
          </w:rPr>
          <w:tab/>
        </w:r>
        <w:r w:rsidR="003C033F">
          <w:rPr>
            <w:noProof/>
            <w:webHidden/>
          </w:rPr>
          <w:fldChar w:fldCharType="begin"/>
        </w:r>
        <w:r w:rsidR="003C033F">
          <w:rPr>
            <w:noProof/>
            <w:webHidden/>
          </w:rPr>
          <w:instrText xml:space="preserve"> PAGEREF _Toc20827438 \h </w:instrText>
        </w:r>
        <w:r w:rsidR="003C033F">
          <w:rPr>
            <w:noProof/>
            <w:webHidden/>
          </w:rPr>
        </w:r>
        <w:r w:rsidR="003C033F">
          <w:rPr>
            <w:noProof/>
            <w:webHidden/>
          </w:rPr>
          <w:fldChar w:fldCharType="separate"/>
        </w:r>
        <w:r w:rsidR="003C033F">
          <w:rPr>
            <w:noProof/>
            <w:webHidden/>
          </w:rPr>
          <w:t>188</w:t>
        </w:r>
        <w:r w:rsidR="003C033F">
          <w:rPr>
            <w:noProof/>
            <w:webHidden/>
          </w:rPr>
          <w:fldChar w:fldCharType="end"/>
        </w:r>
      </w:hyperlink>
    </w:p>
    <w:p w14:paraId="39C879DD" w14:textId="05A82F70"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439" w:history="1">
        <w:r w:rsidR="003C033F" w:rsidRPr="00C837BD">
          <w:rPr>
            <w:rStyle w:val="Hyperlink"/>
            <w:noProof/>
          </w:rPr>
          <w:t>Figure 2</w:t>
        </w:r>
        <w:r w:rsidR="003C033F" w:rsidRPr="00C837BD">
          <w:rPr>
            <w:rStyle w:val="Hyperlink"/>
            <w:noProof/>
          </w:rPr>
          <w:noBreakHyphen/>
          <w:t>226. Exam Cancellation Screen—Inactive Selection</w:t>
        </w:r>
        <w:r w:rsidR="003C033F">
          <w:rPr>
            <w:noProof/>
            <w:webHidden/>
          </w:rPr>
          <w:tab/>
        </w:r>
        <w:r w:rsidR="003C033F">
          <w:rPr>
            <w:noProof/>
            <w:webHidden/>
          </w:rPr>
          <w:fldChar w:fldCharType="begin"/>
        </w:r>
        <w:r w:rsidR="003C033F">
          <w:rPr>
            <w:noProof/>
            <w:webHidden/>
          </w:rPr>
          <w:instrText xml:space="preserve"> PAGEREF _Toc20827439 \h </w:instrText>
        </w:r>
        <w:r w:rsidR="003C033F">
          <w:rPr>
            <w:noProof/>
            <w:webHidden/>
          </w:rPr>
        </w:r>
        <w:r w:rsidR="003C033F">
          <w:rPr>
            <w:noProof/>
            <w:webHidden/>
          </w:rPr>
          <w:fldChar w:fldCharType="separate"/>
        </w:r>
        <w:r w:rsidR="003C033F">
          <w:rPr>
            <w:noProof/>
            <w:webHidden/>
          </w:rPr>
          <w:t>189</w:t>
        </w:r>
        <w:r w:rsidR="003C033F">
          <w:rPr>
            <w:noProof/>
            <w:webHidden/>
          </w:rPr>
          <w:fldChar w:fldCharType="end"/>
        </w:r>
      </w:hyperlink>
    </w:p>
    <w:p w14:paraId="5AF7EC73" w14:textId="332C7E79"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440" w:history="1">
        <w:r w:rsidR="003C033F" w:rsidRPr="00C837BD">
          <w:rPr>
            <w:rStyle w:val="Hyperlink"/>
            <w:noProof/>
          </w:rPr>
          <w:t>Figure 2</w:t>
        </w:r>
        <w:r w:rsidR="003C033F" w:rsidRPr="00C837BD">
          <w:rPr>
            <w:rStyle w:val="Hyperlink"/>
            <w:noProof/>
          </w:rPr>
          <w:noBreakHyphen/>
          <w:t>227. Exam Cancellation Screen—Add New Cancellation Reason.</w:t>
        </w:r>
        <w:r w:rsidR="003C033F">
          <w:rPr>
            <w:noProof/>
            <w:webHidden/>
          </w:rPr>
          <w:tab/>
        </w:r>
        <w:r w:rsidR="003C033F">
          <w:rPr>
            <w:noProof/>
            <w:webHidden/>
          </w:rPr>
          <w:fldChar w:fldCharType="begin"/>
        </w:r>
        <w:r w:rsidR="003C033F">
          <w:rPr>
            <w:noProof/>
            <w:webHidden/>
          </w:rPr>
          <w:instrText xml:space="preserve"> PAGEREF _Toc20827440 \h </w:instrText>
        </w:r>
        <w:r w:rsidR="003C033F">
          <w:rPr>
            <w:noProof/>
            <w:webHidden/>
          </w:rPr>
        </w:r>
        <w:r w:rsidR="003C033F">
          <w:rPr>
            <w:noProof/>
            <w:webHidden/>
          </w:rPr>
          <w:fldChar w:fldCharType="separate"/>
        </w:r>
        <w:r w:rsidR="003C033F">
          <w:rPr>
            <w:noProof/>
            <w:webHidden/>
          </w:rPr>
          <w:t>189</w:t>
        </w:r>
        <w:r w:rsidR="003C033F">
          <w:rPr>
            <w:noProof/>
            <w:webHidden/>
          </w:rPr>
          <w:fldChar w:fldCharType="end"/>
        </w:r>
      </w:hyperlink>
    </w:p>
    <w:p w14:paraId="7436D775" w14:textId="71054414"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441" w:history="1">
        <w:r w:rsidR="003C033F" w:rsidRPr="00C837BD">
          <w:rPr>
            <w:rStyle w:val="Hyperlink"/>
            <w:noProof/>
          </w:rPr>
          <w:t>Figure 2</w:t>
        </w:r>
        <w:r w:rsidR="003C033F" w:rsidRPr="00C837BD">
          <w:rPr>
            <w:rStyle w:val="Hyperlink"/>
            <w:noProof/>
          </w:rPr>
          <w:noBreakHyphen/>
          <w:t>228. Exam Cancellation Screen—Cancellation Reason.</w:t>
        </w:r>
        <w:r w:rsidR="003C033F">
          <w:rPr>
            <w:noProof/>
            <w:webHidden/>
          </w:rPr>
          <w:tab/>
        </w:r>
        <w:r w:rsidR="003C033F">
          <w:rPr>
            <w:noProof/>
            <w:webHidden/>
          </w:rPr>
          <w:fldChar w:fldCharType="begin"/>
        </w:r>
        <w:r w:rsidR="003C033F">
          <w:rPr>
            <w:noProof/>
            <w:webHidden/>
          </w:rPr>
          <w:instrText xml:space="preserve"> PAGEREF _Toc20827441 \h </w:instrText>
        </w:r>
        <w:r w:rsidR="003C033F">
          <w:rPr>
            <w:noProof/>
            <w:webHidden/>
          </w:rPr>
        </w:r>
        <w:r w:rsidR="003C033F">
          <w:rPr>
            <w:noProof/>
            <w:webHidden/>
          </w:rPr>
          <w:fldChar w:fldCharType="separate"/>
        </w:r>
        <w:r w:rsidR="003C033F">
          <w:rPr>
            <w:noProof/>
            <w:webHidden/>
          </w:rPr>
          <w:t>190</w:t>
        </w:r>
        <w:r w:rsidR="003C033F">
          <w:rPr>
            <w:noProof/>
            <w:webHidden/>
          </w:rPr>
          <w:fldChar w:fldCharType="end"/>
        </w:r>
      </w:hyperlink>
    </w:p>
    <w:p w14:paraId="76F4A1FB" w14:textId="4CB54043"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442" w:history="1">
        <w:r w:rsidR="003C033F" w:rsidRPr="00C837BD">
          <w:rPr>
            <w:rStyle w:val="Hyperlink"/>
            <w:noProof/>
          </w:rPr>
          <w:t>Figure 2</w:t>
        </w:r>
        <w:r w:rsidR="003C033F" w:rsidRPr="00C837BD">
          <w:rPr>
            <w:rStyle w:val="Hyperlink"/>
            <w:noProof/>
          </w:rPr>
          <w:noBreakHyphen/>
          <w:t>229. CAPRI Help Menu—Manage Exam Insufficient Reasons Selection</w:t>
        </w:r>
        <w:r w:rsidR="003C033F">
          <w:rPr>
            <w:noProof/>
            <w:webHidden/>
          </w:rPr>
          <w:tab/>
        </w:r>
        <w:r w:rsidR="003C033F">
          <w:rPr>
            <w:noProof/>
            <w:webHidden/>
          </w:rPr>
          <w:fldChar w:fldCharType="begin"/>
        </w:r>
        <w:r w:rsidR="003C033F">
          <w:rPr>
            <w:noProof/>
            <w:webHidden/>
          </w:rPr>
          <w:instrText xml:space="preserve"> PAGEREF _Toc20827442 \h </w:instrText>
        </w:r>
        <w:r w:rsidR="003C033F">
          <w:rPr>
            <w:noProof/>
            <w:webHidden/>
          </w:rPr>
        </w:r>
        <w:r w:rsidR="003C033F">
          <w:rPr>
            <w:noProof/>
            <w:webHidden/>
          </w:rPr>
          <w:fldChar w:fldCharType="separate"/>
        </w:r>
        <w:r w:rsidR="003C033F">
          <w:rPr>
            <w:noProof/>
            <w:webHidden/>
          </w:rPr>
          <w:t>190</w:t>
        </w:r>
        <w:r w:rsidR="003C033F">
          <w:rPr>
            <w:noProof/>
            <w:webHidden/>
          </w:rPr>
          <w:fldChar w:fldCharType="end"/>
        </w:r>
      </w:hyperlink>
    </w:p>
    <w:p w14:paraId="21F70B67" w14:textId="0250F50D"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443" w:history="1">
        <w:r w:rsidR="003C033F" w:rsidRPr="00C837BD">
          <w:rPr>
            <w:rStyle w:val="Hyperlink"/>
            <w:noProof/>
          </w:rPr>
          <w:t>Figure 2</w:t>
        </w:r>
        <w:r w:rsidR="003C033F" w:rsidRPr="00C837BD">
          <w:rPr>
            <w:rStyle w:val="Hyperlink"/>
            <w:noProof/>
          </w:rPr>
          <w:noBreakHyphen/>
          <w:t>230. Manage Exam Insufficient Reasons.</w:t>
        </w:r>
        <w:r w:rsidR="003C033F">
          <w:rPr>
            <w:noProof/>
            <w:webHidden/>
          </w:rPr>
          <w:tab/>
        </w:r>
        <w:r w:rsidR="003C033F">
          <w:rPr>
            <w:noProof/>
            <w:webHidden/>
          </w:rPr>
          <w:fldChar w:fldCharType="begin"/>
        </w:r>
        <w:r w:rsidR="003C033F">
          <w:rPr>
            <w:noProof/>
            <w:webHidden/>
          </w:rPr>
          <w:instrText xml:space="preserve"> PAGEREF _Toc20827443 \h </w:instrText>
        </w:r>
        <w:r w:rsidR="003C033F">
          <w:rPr>
            <w:noProof/>
            <w:webHidden/>
          </w:rPr>
        </w:r>
        <w:r w:rsidR="003C033F">
          <w:rPr>
            <w:noProof/>
            <w:webHidden/>
          </w:rPr>
          <w:fldChar w:fldCharType="separate"/>
        </w:r>
        <w:r w:rsidR="003C033F">
          <w:rPr>
            <w:noProof/>
            <w:webHidden/>
          </w:rPr>
          <w:t>191</w:t>
        </w:r>
        <w:r w:rsidR="003C033F">
          <w:rPr>
            <w:noProof/>
            <w:webHidden/>
          </w:rPr>
          <w:fldChar w:fldCharType="end"/>
        </w:r>
      </w:hyperlink>
    </w:p>
    <w:p w14:paraId="1D7D3394" w14:textId="735B0F85"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444" w:history="1">
        <w:r w:rsidR="003C033F" w:rsidRPr="00C837BD">
          <w:rPr>
            <w:rStyle w:val="Hyperlink"/>
            <w:noProof/>
          </w:rPr>
          <w:t>Figure 2</w:t>
        </w:r>
        <w:r w:rsidR="003C033F" w:rsidRPr="00C837BD">
          <w:rPr>
            <w:rStyle w:val="Hyperlink"/>
            <w:noProof/>
          </w:rPr>
          <w:noBreakHyphen/>
          <w:t>231. Exam Insufficient Reasons—Active Selection.</w:t>
        </w:r>
        <w:r w:rsidR="003C033F">
          <w:rPr>
            <w:noProof/>
            <w:webHidden/>
          </w:rPr>
          <w:tab/>
        </w:r>
        <w:r w:rsidR="003C033F">
          <w:rPr>
            <w:noProof/>
            <w:webHidden/>
          </w:rPr>
          <w:fldChar w:fldCharType="begin"/>
        </w:r>
        <w:r w:rsidR="003C033F">
          <w:rPr>
            <w:noProof/>
            <w:webHidden/>
          </w:rPr>
          <w:instrText xml:space="preserve"> PAGEREF _Toc20827444 \h </w:instrText>
        </w:r>
        <w:r w:rsidR="003C033F">
          <w:rPr>
            <w:noProof/>
            <w:webHidden/>
          </w:rPr>
        </w:r>
        <w:r w:rsidR="003C033F">
          <w:rPr>
            <w:noProof/>
            <w:webHidden/>
          </w:rPr>
          <w:fldChar w:fldCharType="separate"/>
        </w:r>
        <w:r w:rsidR="003C033F">
          <w:rPr>
            <w:noProof/>
            <w:webHidden/>
          </w:rPr>
          <w:t>191</w:t>
        </w:r>
        <w:r w:rsidR="003C033F">
          <w:rPr>
            <w:noProof/>
            <w:webHidden/>
          </w:rPr>
          <w:fldChar w:fldCharType="end"/>
        </w:r>
      </w:hyperlink>
    </w:p>
    <w:p w14:paraId="67308157" w14:textId="03DECFC3"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445" w:history="1">
        <w:r w:rsidR="003C033F" w:rsidRPr="00C837BD">
          <w:rPr>
            <w:rStyle w:val="Hyperlink"/>
            <w:noProof/>
          </w:rPr>
          <w:t>Figure 2</w:t>
        </w:r>
        <w:r w:rsidR="003C033F" w:rsidRPr="00C837BD">
          <w:rPr>
            <w:rStyle w:val="Hyperlink"/>
            <w:noProof/>
          </w:rPr>
          <w:noBreakHyphen/>
          <w:t>232. Exam Insufficient Reasons—Inactive Selection</w:t>
        </w:r>
        <w:r w:rsidR="003C033F">
          <w:rPr>
            <w:noProof/>
            <w:webHidden/>
          </w:rPr>
          <w:tab/>
        </w:r>
        <w:r w:rsidR="003C033F">
          <w:rPr>
            <w:noProof/>
            <w:webHidden/>
          </w:rPr>
          <w:fldChar w:fldCharType="begin"/>
        </w:r>
        <w:r w:rsidR="003C033F">
          <w:rPr>
            <w:noProof/>
            <w:webHidden/>
          </w:rPr>
          <w:instrText xml:space="preserve"> PAGEREF _Toc20827445 \h </w:instrText>
        </w:r>
        <w:r w:rsidR="003C033F">
          <w:rPr>
            <w:noProof/>
            <w:webHidden/>
          </w:rPr>
        </w:r>
        <w:r w:rsidR="003C033F">
          <w:rPr>
            <w:noProof/>
            <w:webHidden/>
          </w:rPr>
          <w:fldChar w:fldCharType="separate"/>
        </w:r>
        <w:r w:rsidR="003C033F">
          <w:rPr>
            <w:noProof/>
            <w:webHidden/>
          </w:rPr>
          <w:t>192</w:t>
        </w:r>
        <w:r w:rsidR="003C033F">
          <w:rPr>
            <w:noProof/>
            <w:webHidden/>
          </w:rPr>
          <w:fldChar w:fldCharType="end"/>
        </w:r>
      </w:hyperlink>
    </w:p>
    <w:p w14:paraId="4ADED8DF" w14:textId="7CA0A7AE"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446" w:history="1">
        <w:r w:rsidR="003C033F" w:rsidRPr="00C837BD">
          <w:rPr>
            <w:rStyle w:val="Hyperlink"/>
            <w:noProof/>
          </w:rPr>
          <w:t>Figure 2</w:t>
        </w:r>
        <w:r w:rsidR="003C033F" w:rsidRPr="00C837BD">
          <w:rPr>
            <w:rStyle w:val="Hyperlink"/>
            <w:noProof/>
          </w:rPr>
          <w:noBreakHyphen/>
          <w:t>233. Exam Insufficient Reasons—Add New Insufficient Reason.</w:t>
        </w:r>
        <w:r w:rsidR="003C033F">
          <w:rPr>
            <w:noProof/>
            <w:webHidden/>
          </w:rPr>
          <w:tab/>
        </w:r>
        <w:r w:rsidR="003C033F">
          <w:rPr>
            <w:noProof/>
            <w:webHidden/>
          </w:rPr>
          <w:fldChar w:fldCharType="begin"/>
        </w:r>
        <w:r w:rsidR="003C033F">
          <w:rPr>
            <w:noProof/>
            <w:webHidden/>
          </w:rPr>
          <w:instrText xml:space="preserve"> PAGEREF _Toc20827446 \h </w:instrText>
        </w:r>
        <w:r w:rsidR="003C033F">
          <w:rPr>
            <w:noProof/>
            <w:webHidden/>
          </w:rPr>
        </w:r>
        <w:r w:rsidR="003C033F">
          <w:rPr>
            <w:noProof/>
            <w:webHidden/>
          </w:rPr>
          <w:fldChar w:fldCharType="separate"/>
        </w:r>
        <w:r w:rsidR="003C033F">
          <w:rPr>
            <w:noProof/>
            <w:webHidden/>
          </w:rPr>
          <w:t>192</w:t>
        </w:r>
        <w:r w:rsidR="003C033F">
          <w:rPr>
            <w:noProof/>
            <w:webHidden/>
          </w:rPr>
          <w:fldChar w:fldCharType="end"/>
        </w:r>
      </w:hyperlink>
    </w:p>
    <w:p w14:paraId="6232BCED" w14:textId="2335830B"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447" w:history="1">
        <w:r w:rsidR="003C033F" w:rsidRPr="00C837BD">
          <w:rPr>
            <w:rStyle w:val="Hyperlink"/>
            <w:noProof/>
          </w:rPr>
          <w:t>Figure 2</w:t>
        </w:r>
        <w:r w:rsidR="003C033F" w:rsidRPr="00C837BD">
          <w:rPr>
            <w:rStyle w:val="Hyperlink"/>
            <w:noProof/>
          </w:rPr>
          <w:noBreakHyphen/>
          <w:t>234. Exam Insufficient Reasons—Insufficient Reason Field.</w:t>
        </w:r>
        <w:r w:rsidR="003C033F">
          <w:rPr>
            <w:noProof/>
            <w:webHidden/>
          </w:rPr>
          <w:tab/>
        </w:r>
        <w:r w:rsidR="003C033F">
          <w:rPr>
            <w:noProof/>
            <w:webHidden/>
          </w:rPr>
          <w:fldChar w:fldCharType="begin"/>
        </w:r>
        <w:r w:rsidR="003C033F">
          <w:rPr>
            <w:noProof/>
            <w:webHidden/>
          </w:rPr>
          <w:instrText xml:space="preserve"> PAGEREF _Toc20827447 \h </w:instrText>
        </w:r>
        <w:r w:rsidR="003C033F">
          <w:rPr>
            <w:noProof/>
            <w:webHidden/>
          </w:rPr>
        </w:r>
        <w:r w:rsidR="003C033F">
          <w:rPr>
            <w:noProof/>
            <w:webHidden/>
          </w:rPr>
          <w:fldChar w:fldCharType="separate"/>
        </w:r>
        <w:r w:rsidR="003C033F">
          <w:rPr>
            <w:noProof/>
            <w:webHidden/>
          </w:rPr>
          <w:t>192</w:t>
        </w:r>
        <w:r w:rsidR="003C033F">
          <w:rPr>
            <w:noProof/>
            <w:webHidden/>
          </w:rPr>
          <w:fldChar w:fldCharType="end"/>
        </w:r>
      </w:hyperlink>
    </w:p>
    <w:p w14:paraId="4F86A8BD" w14:textId="062BE0A7"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448" w:history="1">
        <w:r w:rsidR="003C033F" w:rsidRPr="00C837BD">
          <w:rPr>
            <w:rStyle w:val="Hyperlink"/>
            <w:noProof/>
          </w:rPr>
          <w:t>Figure 2</w:t>
        </w:r>
        <w:r w:rsidR="003C033F" w:rsidRPr="00C837BD">
          <w:rPr>
            <w:rStyle w:val="Hyperlink"/>
            <w:noProof/>
          </w:rPr>
          <w:noBreakHyphen/>
          <w:t>235. CAPRI Help Menu—Manage Routing Reasons Selection.</w:t>
        </w:r>
        <w:r w:rsidR="003C033F">
          <w:rPr>
            <w:noProof/>
            <w:webHidden/>
          </w:rPr>
          <w:tab/>
        </w:r>
        <w:r w:rsidR="003C033F">
          <w:rPr>
            <w:noProof/>
            <w:webHidden/>
          </w:rPr>
          <w:fldChar w:fldCharType="begin"/>
        </w:r>
        <w:r w:rsidR="003C033F">
          <w:rPr>
            <w:noProof/>
            <w:webHidden/>
          </w:rPr>
          <w:instrText xml:space="preserve"> PAGEREF _Toc20827448 \h </w:instrText>
        </w:r>
        <w:r w:rsidR="003C033F">
          <w:rPr>
            <w:noProof/>
            <w:webHidden/>
          </w:rPr>
        </w:r>
        <w:r w:rsidR="003C033F">
          <w:rPr>
            <w:noProof/>
            <w:webHidden/>
          </w:rPr>
          <w:fldChar w:fldCharType="separate"/>
        </w:r>
        <w:r w:rsidR="003C033F">
          <w:rPr>
            <w:noProof/>
            <w:webHidden/>
          </w:rPr>
          <w:t>193</w:t>
        </w:r>
        <w:r w:rsidR="003C033F">
          <w:rPr>
            <w:noProof/>
            <w:webHidden/>
          </w:rPr>
          <w:fldChar w:fldCharType="end"/>
        </w:r>
      </w:hyperlink>
    </w:p>
    <w:p w14:paraId="7C042FED" w14:textId="4F42DF37"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449" w:history="1">
        <w:r w:rsidR="003C033F" w:rsidRPr="00C837BD">
          <w:rPr>
            <w:rStyle w:val="Hyperlink"/>
            <w:noProof/>
          </w:rPr>
          <w:t>Figure 3</w:t>
        </w:r>
        <w:r w:rsidR="003C033F" w:rsidRPr="00C837BD">
          <w:rPr>
            <w:rStyle w:val="Hyperlink"/>
            <w:noProof/>
          </w:rPr>
          <w:noBreakHyphen/>
          <w:t>1. CAPRI Not Loaded on Server Alert.</w:t>
        </w:r>
        <w:r w:rsidR="003C033F">
          <w:rPr>
            <w:noProof/>
            <w:webHidden/>
          </w:rPr>
          <w:tab/>
        </w:r>
        <w:r w:rsidR="003C033F">
          <w:rPr>
            <w:noProof/>
            <w:webHidden/>
          </w:rPr>
          <w:fldChar w:fldCharType="begin"/>
        </w:r>
        <w:r w:rsidR="003C033F">
          <w:rPr>
            <w:noProof/>
            <w:webHidden/>
          </w:rPr>
          <w:instrText xml:space="preserve"> PAGEREF _Toc20827449 \h </w:instrText>
        </w:r>
        <w:r w:rsidR="003C033F">
          <w:rPr>
            <w:noProof/>
            <w:webHidden/>
          </w:rPr>
        </w:r>
        <w:r w:rsidR="003C033F">
          <w:rPr>
            <w:noProof/>
            <w:webHidden/>
          </w:rPr>
          <w:fldChar w:fldCharType="separate"/>
        </w:r>
        <w:r w:rsidR="003C033F">
          <w:rPr>
            <w:noProof/>
            <w:webHidden/>
          </w:rPr>
          <w:t>194</w:t>
        </w:r>
        <w:r w:rsidR="003C033F">
          <w:rPr>
            <w:noProof/>
            <w:webHidden/>
          </w:rPr>
          <w:fldChar w:fldCharType="end"/>
        </w:r>
      </w:hyperlink>
    </w:p>
    <w:p w14:paraId="47AF8C10" w14:textId="72539E71"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450" w:history="1">
        <w:r w:rsidR="003C033F" w:rsidRPr="00C837BD">
          <w:rPr>
            <w:rStyle w:val="Hyperlink"/>
            <w:noProof/>
          </w:rPr>
          <w:t>Figure 3</w:t>
        </w:r>
        <w:r w:rsidR="003C033F" w:rsidRPr="00C837BD">
          <w:rPr>
            <w:rStyle w:val="Hyperlink"/>
            <w:noProof/>
          </w:rPr>
          <w:noBreakHyphen/>
          <w:t>2. CAPRI User Access Alert.</w:t>
        </w:r>
        <w:r w:rsidR="003C033F">
          <w:rPr>
            <w:noProof/>
            <w:webHidden/>
          </w:rPr>
          <w:tab/>
        </w:r>
        <w:r w:rsidR="003C033F">
          <w:rPr>
            <w:noProof/>
            <w:webHidden/>
          </w:rPr>
          <w:fldChar w:fldCharType="begin"/>
        </w:r>
        <w:r w:rsidR="003C033F">
          <w:rPr>
            <w:noProof/>
            <w:webHidden/>
          </w:rPr>
          <w:instrText xml:space="preserve"> PAGEREF _Toc20827450 \h </w:instrText>
        </w:r>
        <w:r w:rsidR="003C033F">
          <w:rPr>
            <w:noProof/>
            <w:webHidden/>
          </w:rPr>
        </w:r>
        <w:r w:rsidR="003C033F">
          <w:rPr>
            <w:noProof/>
            <w:webHidden/>
          </w:rPr>
          <w:fldChar w:fldCharType="separate"/>
        </w:r>
        <w:r w:rsidR="003C033F">
          <w:rPr>
            <w:noProof/>
            <w:webHidden/>
          </w:rPr>
          <w:t>194</w:t>
        </w:r>
        <w:r w:rsidR="003C033F">
          <w:rPr>
            <w:noProof/>
            <w:webHidden/>
          </w:rPr>
          <w:fldChar w:fldCharType="end"/>
        </w:r>
      </w:hyperlink>
    </w:p>
    <w:p w14:paraId="349D0A1F" w14:textId="18D85055"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451" w:history="1">
        <w:r w:rsidR="003C033F" w:rsidRPr="00C837BD">
          <w:rPr>
            <w:rStyle w:val="Hyperlink"/>
            <w:noProof/>
          </w:rPr>
          <w:t>Figure 3</w:t>
        </w:r>
        <w:r w:rsidR="003C033F" w:rsidRPr="00C837BD">
          <w:rPr>
            <w:rStyle w:val="Hyperlink"/>
            <w:noProof/>
          </w:rPr>
          <w:noBreakHyphen/>
          <w:t>3. VistA Server Unavailable Alert.</w:t>
        </w:r>
        <w:r w:rsidR="003C033F">
          <w:rPr>
            <w:noProof/>
            <w:webHidden/>
          </w:rPr>
          <w:tab/>
        </w:r>
        <w:r w:rsidR="003C033F">
          <w:rPr>
            <w:noProof/>
            <w:webHidden/>
          </w:rPr>
          <w:fldChar w:fldCharType="begin"/>
        </w:r>
        <w:r w:rsidR="003C033F">
          <w:rPr>
            <w:noProof/>
            <w:webHidden/>
          </w:rPr>
          <w:instrText xml:space="preserve"> PAGEREF _Toc20827451 \h </w:instrText>
        </w:r>
        <w:r w:rsidR="003C033F">
          <w:rPr>
            <w:noProof/>
            <w:webHidden/>
          </w:rPr>
        </w:r>
        <w:r w:rsidR="003C033F">
          <w:rPr>
            <w:noProof/>
            <w:webHidden/>
          </w:rPr>
          <w:fldChar w:fldCharType="separate"/>
        </w:r>
        <w:r w:rsidR="003C033F">
          <w:rPr>
            <w:noProof/>
            <w:webHidden/>
          </w:rPr>
          <w:t>195</w:t>
        </w:r>
        <w:r w:rsidR="003C033F">
          <w:rPr>
            <w:noProof/>
            <w:webHidden/>
          </w:rPr>
          <w:fldChar w:fldCharType="end"/>
        </w:r>
      </w:hyperlink>
    </w:p>
    <w:p w14:paraId="079A059B" w14:textId="5ADEB2BE"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452" w:history="1">
        <w:r w:rsidR="003C033F" w:rsidRPr="00C837BD">
          <w:rPr>
            <w:rStyle w:val="Hyperlink"/>
            <w:noProof/>
          </w:rPr>
          <w:t>Figure 3</w:t>
        </w:r>
        <w:r w:rsidR="003C033F" w:rsidRPr="00C837BD">
          <w:rPr>
            <w:rStyle w:val="Hyperlink"/>
            <w:noProof/>
          </w:rPr>
          <w:noBreakHyphen/>
          <w:t>4. User Permission Restricted to View Alert.</w:t>
        </w:r>
        <w:r w:rsidR="003C033F">
          <w:rPr>
            <w:noProof/>
            <w:webHidden/>
          </w:rPr>
          <w:tab/>
        </w:r>
        <w:r w:rsidR="003C033F">
          <w:rPr>
            <w:noProof/>
            <w:webHidden/>
          </w:rPr>
          <w:fldChar w:fldCharType="begin"/>
        </w:r>
        <w:r w:rsidR="003C033F">
          <w:rPr>
            <w:noProof/>
            <w:webHidden/>
          </w:rPr>
          <w:instrText xml:space="preserve"> PAGEREF _Toc20827452 \h </w:instrText>
        </w:r>
        <w:r w:rsidR="003C033F">
          <w:rPr>
            <w:noProof/>
            <w:webHidden/>
          </w:rPr>
        </w:r>
        <w:r w:rsidR="003C033F">
          <w:rPr>
            <w:noProof/>
            <w:webHidden/>
          </w:rPr>
          <w:fldChar w:fldCharType="separate"/>
        </w:r>
        <w:r w:rsidR="003C033F">
          <w:rPr>
            <w:noProof/>
            <w:webHidden/>
          </w:rPr>
          <w:t>195</w:t>
        </w:r>
        <w:r w:rsidR="003C033F">
          <w:rPr>
            <w:noProof/>
            <w:webHidden/>
          </w:rPr>
          <w:fldChar w:fldCharType="end"/>
        </w:r>
      </w:hyperlink>
    </w:p>
    <w:p w14:paraId="3AD5C395" w14:textId="06A82C00"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453" w:history="1">
        <w:r w:rsidR="003C033F" w:rsidRPr="00C837BD">
          <w:rPr>
            <w:rStyle w:val="Hyperlink"/>
            <w:noProof/>
          </w:rPr>
          <w:t>Figure 3</w:t>
        </w:r>
        <w:r w:rsidR="003C033F" w:rsidRPr="00C837BD">
          <w:rPr>
            <w:rStyle w:val="Hyperlink"/>
            <w:noProof/>
          </w:rPr>
          <w:noBreakHyphen/>
          <w:t>5. Connection to Medical Facility Unavailable Alert.</w:t>
        </w:r>
        <w:r w:rsidR="003C033F">
          <w:rPr>
            <w:noProof/>
            <w:webHidden/>
          </w:rPr>
          <w:tab/>
        </w:r>
        <w:r w:rsidR="003C033F">
          <w:rPr>
            <w:noProof/>
            <w:webHidden/>
          </w:rPr>
          <w:fldChar w:fldCharType="begin"/>
        </w:r>
        <w:r w:rsidR="003C033F">
          <w:rPr>
            <w:noProof/>
            <w:webHidden/>
          </w:rPr>
          <w:instrText xml:space="preserve"> PAGEREF _Toc20827453 \h </w:instrText>
        </w:r>
        <w:r w:rsidR="003C033F">
          <w:rPr>
            <w:noProof/>
            <w:webHidden/>
          </w:rPr>
        </w:r>
        <w:r w:rsidR="003C033F">
          <w:rPr>
            <w:noProof/>
            <w:webHidden/>
          </w:rPr>
          <w:fldChar w:fldCharType="separate"/>
        </w:r>
        <w:r w:rsidR="003C033F">
          <w:rPr>
            <w:noProof/>
            <w:webHidden/>
          </w:rPr>
          <w:t>196</w:t>
        </w:r>
        <w:r w:rsidR="003C033F">
          <w:rPr>
            <w:noProof/>
            <w:webHidden/>
          </w:rPr>
          <w:fldChar w:fldCharType="end"/>
        </w:r>
      </w:hyperlink>
    </w:p>
    <w:p w14:paraId="35BCEE6A" w14:textId="7ED74517"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454" w:history="1">
        <w:r w:rsidR="003C033F" w:rsidRPr="00C837BD">
          <w:rPr>
            <w:rStyle w:val="Hyperlink"/>
            <w:noProof/>
          </w:rPr>
          <w:t>Figure 3</w:t>
        </w:r>
        <w:r w:rsidR="003C033F" w:rsidRPr="00C837BD">
          <w:rPr>
            <w:rStyle w:val="Hyperlink"/>
            <w:noProof/>
          </w:rPr>
          <w:noBreakHyphen/>
          <w:t>6. Incorrect Regional Office List Alert.</w:t>
        </w:r>
        <w:r w:rsidR="003C033F">
          <w:rPr>
            <w:noProof/>
            <w:webHidden/>
          </w:rPr>
          <w:tab/>
        </w:r>
        <w:r w:rsidR="003C033F">
          <w:rPr>
            <w:noProof/>
            <w:webHidden/>
          </w:rPr>
          <w:fldChar w:fldCharType="begin"/>
        </w:r>
        <w:r w:rsidR="003C033F">
          <w:rPr>
            <w:noProof/>
            <w:webHidden/>
          </w:rPr>
          <w:instrText xml:space="preserve"> PAGEREF _Toc20827454 \h </w:instrText>
        </w:r>
        <w:r w:rsidR="003C033F">
          <w:rPr>
            <w:noProof/>
            <w:webHidden/>
          </w:rPr>
        </w:r>
        <w:r w:rsidR="003C033F">
          <w:rPr>
            <w:noProof/>
            <w:webHidden/>
          </w:rPr>
          <w:fldChar w:fldCharType="separate"/>
        </w:r>
        <w:r w:rsidR="003C033F">
          <w:rPr>
            <w:noProof/>
            <w:webHidden/>
          </w:rPr>
          <w:t>196</w:t>
        </w:r>
        <w:r w:rsidR="003C033F">
          <w:rPr>
            <w:noProof/>
            <w:webHidden/>
          </w:rPr>
          <w:fldChar w:fldCharType="end"/>
        </w:r>
      </w:hyperlink>
    </w:p>
    <w:p w14:paraId="2C1336B2" w14:textId="06F97887"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455" w:history="1">
        <w:r w:rsidR="003C033F" w:rsidRPr="00C837BD">
          <w:rPr>
            <w:rStyle w:val="Hyperlink"/>
            <w:noProof/>
          </w:rPr>
          <w:t>Figure 3</w:t>
        </w:r>
        <w:r w:rsidR="003C033F" w:rsidRPr="00C837BD">
          <w:rPr>
            <w:rStyle w:val="Hyperlink"/>
            <w:noProof/>
          </w:rPr>
          <w:noBreakHyphen/>
          <w:t>7. Multiple Invalid Login Attempts Alert.</w:t>
        </w:r>
        <w:r w:rsidR="003C033F">
          <w:rPr>
            <w:noProof/>
            <w:webHidden/>
          </w:rPr>
          <w:tab/>
        </w:r>
        <w:r w:rsidR="003C033F">
          <w:rPr>
            <w:noProof/>
            <w:webHidden/>
          </w:rPr>
          <w:fldChar w:fldCharType="begin"/>
        </w:r>
        <w:r w:rsidR="003C033F">
          <w:rPr>
            <w:noProof/>
            <w:webHidden/>
          </w:rPr>
          <w:instrText xml:space="preserve"> PAGEREF _Toc20827455 \h </w:instrText>
        </w:r>
        <w:r w:rsidR="003C033F">
          <w:rPr>
            <w:noProof/>
            <w:webHidden/>
          </w:rPr>
        </w:r>
        <w:r w:rsidR="003C033F">
          <w:rPr>
            <w:noProof/>
            <w:webHidden/>
          </w:rPr>
          <w:fldChar w:fldCharType="separate"/>
        </w:r>
        <w:r w:rsidR="003C033F">
          <w:rPr>
            <w:noProof/>
            <w:webHidden/>
          </w:rPr>
          <w:t>196</w:t>
        </w:r>
        <w:r w:rsidR="003C033F">
          <w:rPr>
            <w:noProof/>
            <w:webHidden/>
          </w:rPr>
          <w:fldChar w:fldCharType="end"/>
        </w:r>
      </w:hyperlink>
    </w:p>
    <w:p w14:paraId="78260A80" w14:textId="096C9CCC"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456" w:history="1">
        <w:r w:rsidR="003C033F" w:rsidRPr="00C837BD">
          <w:rPr>
            <w:rStyle w:val="Hyperlink"/>
            <w:noProof/>
          </w:rPr>
          <w:t>Figure 3</w:t>
        </w:r>
        <w:r w:rsidR="003C033F" w:rsidRPr="00C837BD">
          <w:rPr>
            <w:rStyle w:val="Hyperlink"/>
            <w:noProof/>
          </w:rPr>
          <w:noBreakHyphen/>
          <w:t>8. Multiple Sign-on Alert.</w:t>
        </w:r>
        <w:r w:rsidR="003C033F">
          <w:rPr>
            <w:noProof/>
            <w:webHidden/>
          </w:rPr>
          <w:tab/>
        </w:r>
        <w:r w:rsidR="003C033F">
          <w:rPr>
            <w:noProof/>
            <w:webHidden/>
          </w:rPr>
          <w:fldChar w:fldCharType="begin"/>
        </w:r>
        <w:r w:rsidR="003C033F">
          <w:rPr>
            <w:noProof/>
            <w:webHidden/>
          </w:rPr>
          <w:instrText xml:space="preserve"> PAGEREF _Toc20827456 \h </w:instrText>
        </w:r>
        <w:r w:rsidR="003C033F">
          <w:rPr>
            <w:noProof/>
            <w:webHidden/>
          </w:rPr>
        </w:r>
        <w:r w:rsidR="003C033F">
          <w:rPr>
            <w:noProof/>
            <w:webHidden/>
          </w:rPr>
          <w:fldChar w:fldCharType="separate"/>
        </w:r>
        <w:r w:rsidR="003C033F">
          <w:rPr>
            <w:noProof/>
            <w:webHidden/>
          </w:rPr>
          <w:t>197</w:t>
        </w:r>
        <w:r w:rsidR="003C033F">
          <w:rPr>
            <w:noProof/>
            <w:webHidden/>
          </w:rPr>
          <w:fldChar w:fldCharType="end"/>
        </w:r>
      </w:hyperlink>
    </w:p>
    <w:p w14:paraId="666DC769" w14:textId="1D51F9A9"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457" w:history="1">
        <w:r w:rsidR="003C033F" w:rsidRPr="00C837BD">
          <w:rPr>
            <w:rStyle w:val="Hyperlink"/>
            <w:noProof/>
          </w:rPr>
          <w:t>Figure 3</w:t>
        </w:r>
        <w:r w:rsidR="003C033F" w:rsidRPr="00C837BD">
          <w:rPr>
            <w:rStyle w:val="Hyperlink"/>
            <w:noProof/>
          </w:rPr>
          <w:noBreakHyphen/>
          <w:t>9. CAPRI Login Error Message.</w:t>
        </w:r>
        <w:r w:rsidR="003C033F">
          <w:rPr>
            <w:noProof/>
            <w:webHidden/>
          </w:rPr>
          <w:tab/>
        </w:r>
        <w:r w:rsidR="003C033F">
          <w:rPr>
            <w:noProof/>
            <w:webHidden/>
          </w:rPr>
          <w:fldChar w:fldCharType="begin"/>
        </w:r>
        <w:r w:rsidR="003C033F">
          <w:rPr>
            <w:noProof/>
            <w:webHidden/>
          </w:rPr>
          <w:instrText xml:space="preserve"> PAGEREF _Toc20827457 \h </w:instrText>
        </w:r>
        <w:r w:rsidR="003C033F">
          <w:rPr>
            <w:noProof/>
            <w:webHidden/>
          </w:rPr>
        </w:r>
        <w:r w:rsidR="003C033F">
          <w:rPr>
            <w:noProof/>
            <w:webHidden/>
          </w:rPr>
          <w:fldChar w:fldCharType="separate"/>
        </w:r>
        <w:r w:rsidR="003C033F">
          <w:rPr>
            <w:noProof/>
            <w:webHidden/>
          </w:rPr>
          <w:t>197</w:t>
        </w:r>
        <w:r w:rsidR="003C033F">
          <w:rPr>
            <w:noProof/>
            <w:webHidden/>
          </w:rPr>
          <w:fldChar w:fldCharType="end"/>
        </w:r>
      </w:hyperlink>
    </w:p>
    <w:p w14:paraId="1C87EB2D" w14:textId="27CCF221"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458" w:history="1">
        <w:r w:rsidR="003C033F" w:rsidRPr="00C837BD">
          <w:rPr>
            <w:rStyle w:val="Hyperlink"/>
            <w:noProof/>
          </w:rPr>
          <w:t>Figure 3</w:t>
        </w:r>
        <w:r w:rsidR="003C033F" w:rsidRPr="00C837BD">
          <w:rPr>
            <w:rStyle w:val="Hyperlink"/>
            <w:noProof/>
          </w:rPr>
          <w:noBreakHyphen/>
          <w:t>10a. Software Version Error Message 1.</w:t>
        </w:r>
        <w:r w:rsidR="003C033F">
          <w:rPr>
            <w:noProof/>
            <w:webHidden/>
          </w:rPr>
          <w:tab/>
        </w:r>
        <w:r w:rsidR="003C033F">
          <w:rPr>
            <w:noProof/>
            <w:webHidden/>
          </w:rPr>
          <w:fldChar w:fldCharType="begin"/>
        </w:r>
        <w:r w:rsidR="003C033F">
          <w:rPr>
            <w:noProof/>
            <w:webHidden/>
          </w:rPr>
          <w:instrText xml:space="preserve"> PAGEREF _Toc20827458 \h </w:instrText>
        </w:r>
        <w:r w:rsidR="003C033F">
          <w:rPr>
            <w:noProof/>
            <w:webHidden/>
          </w:rPr>
        </w:r>
        <w:r w:rsidR="003C033F">
          <w:rPr>
            <w:noProof/>
            <w:webHidden/>
          </w:rPr>
          <w:fldChar w:fldCharType="separate"/>
        </w:r>
        <w:r w:rsidR="003C033F">
          <w:rPr>
            <w:noProof/>
            <w:webHidden/>
          </w:rPr>
          <w:t>198</w:t>
        </w:r>
        <w:r w:rsidR="003C033F">
          <w:rPr>
            <w:noProof/>
            <w:webHidden/>
          </w:rPr>
          <w:fldChar w:fldCharType="end"/>
        </w:r>
      </w:hyperlink>
    </w:p>
    <w:p w14:paraId="2555E3A2" w14:textId="1F04249F" w:rsidR="003C033F"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20827459" w:history="1">
        <w:r w:rsidR="003C033F" w:rsidRPr="00C837BD">
          <w:rPr>
            <w:rStyle w:val="Hyperlink"/>
            <w:noProof/>
          </w:rPr>
          <w:t>Figure 3</w:t>
        </w:r>
        <w:r w:rsidR="003C033F" w:rsidRPr="00C837BD">
          <w:rPr>
            <w:rStyle w:val="Hyperlink"/>
            <w:noProof/>
          </w:rPr>
          <w:noBreakHyphen/>
          <w:t>10c. Software Version Error Message 3.</w:t>
        </w:r>
        <w:r w:rsidR="003C033F">
          <w:rPr>
            <w:noProof/>
            <w:webHidden/>
          </w:rPr>
          <w:tab/>
        </w:r>
        <w:r w:rsidR="003C033F">
          <w:rPr>
            <w:noProof/>
            <w:webHidden/>
          </w:rPr>
          <w:fldChar w:fldCharType="begin"/>
        </w:r>
        <w:r w:rsidR="003C033F">
          <w:rPr>
            <w:noProof/>
            <w:webHidden/>
          </w:rPr>
          <w:instrText xml:space="preserve"> PAGEREF _Toc20827459 \h </w:instrText>
        </w:r>
        <w:r w:rsidR="003C033F">
          <w:rPr>
            <w:noProof/>
            <w:webHidden/>
          </w:rPr>
        </w:r>
        <w:r w:rsidR="003C033F">
          <w:rPr>
            <w:noProof/>
            <w:webHidden/>
          </w:rPr>
          <w:fldChar w:fldCharType="separate"/>
        </w:r>
        <w:r w:rsidR="003C033F">
          <w:rPr>
            <w:noProof/>
            <w:webHidden/>
          </w:rPr>
          <w:t>198</w:t>
        </w:r>
        <w:r w:rsidR="003C033F">
          <w:rPr>
            <w:noProof/>
            <w:webHidden/>
          </w:rPr>
          <w:fldChar w:fldCharType="end"/>
        </w:r>
      </w:hyperlink>
    </w:p>
    <w:p w14:paraId="4AE6E838" w14:textId="6D24370C" w:rsidR="00D22D9F" w:rsidRPr="00C403E1" w:rsidRDefault="00D22D9F" w:rsidP="005F7F65">
      <w:pPr>
        <w:rPr>
          <w:rFonts w:ascii="Arial" w:hAnsi="Arial" w:cs="Arial"/>
          <w:sz w:val="22"/>
          <w:szCs w:val="22"/>
        </w:rPr>
      </w:pPr>
      <w:r w:rsidRPr="00C403E1">
        <w:rPr>
          <w:rFonts w:ascii="Arial" w:hAnsi="Arial" w:cs="Arial"/>
          <w:sz w:val="22"/>
          <w:szCs w:val="22"/>
        </w:rPr>
        <w:fldChar w:fldCharType="end"/>
      </w:r>
    </w:p>
    <w:p w14:paraId="0E40B1A7" w14:textId="675C12AF" w:rsidR="00D22D9F" w:rsidRPr="00C403E1" w:rsidRDefault="00D22D9F" w:rsidP="005F7F65">
      <w:pPr>
        <w:jc w:val="center"/>
        <w:rPr>
          <w:rFonts w:ascii="Arial" w:hAnsi="Arial" w:cs="Arial"/>
          <w:sz w:val="22"/>
          <w:szCs w:val="22"/>
        </w:rPr>
      </w:pPr>
      <w:r w:rsidRPr="00C403E1">
        <w:rPr>
          <w:rFonts w:ascii="Arial" w:hAnsi="Arial" w:cs="Arial"/>
          <w:b/>
          <w:sz w:val="22"/>
          <w:szCs w:val="22"/>
        </w:rPr>
        <w:t>List of Tables</w:t>
      </w:r>
    </w:p>
    <w:p w14:paraId="542D73CD" w14:textId="5B385A68" w:rsidR="00BC4118" w:rsidRDefault="00D22D9F">
      <w:pPr>
        <w:pStyle w:val="TableofFigures"/>
        <w:tabs>
          <w:tab w:val="right" w:leader="dot" w:pos="9620"/>
        </w:tabs>
        <w:rPr>
          <w:rFonts w:asciiTheme="minorHAnsi" w:eastAsiaTheme="minorEastAsia" w:hAnsiTheme="minorHAnsi" w:cstheme="minorBidi"/>
          <w:b w:val="0"/>
          <w:noProof/>
          <w:color w:val="auto"/>
          <w:sz w:val="22"/>
          <w:szCs w:val="22"/>
        </w:rPr>
      </w:pPr>
      <w:r w:rsidRPr="00C403E1">
        <w:rPr>
          <w:rFonts w:cs="Arial"/>
          <w:sz w:val="22"/>
          <w:szCs w:val="22"/>
        </w:rPr>
        <w:fldChar w:fldCharType="begin"/>
      </w:r>
      <w:r w:rsidRPr="00C403E1">
        <w:rPr>
          <w:rFonts w:cs="Arial"/>
          <w:sz w:val="22"/>
          <w:szCs w:val="22"/>
        </w:rPr>
        <w:instrText xml:space="preserve"> TOC \h \z \c "Table" </w:instrText>
      </w:r>
      <w:r w:rsidRPr="00C403E1">
        <w:rPr>
          <w:rFonts w:cs="Arial"/>
          <w:sz w:val="22"/>
          <w:szCs w:val="22"/>
        </w:rPr>
        <w:fldChar w:fldCharType="separate"/>
      </w:r>
      <w:hyperlink w:anchor="_Toc521960159" w:history="1">
        <w:r w:rsidR="00BC4118" w:rsidRPr="008020E0">
          <w:rPr>
            <w:rStyle w:val="Hyperlink"/>
            <w:noProof/>
          </w:rPr>
          <w:t>Table 5</w:t>
        </w:r>
        <w:r w:rsidR="00BC4118" w:rsidRPr="008020E0">
          <w:rPr>
            <w:rStyle w:val="Hyperlink"/>
            <w:noProof/>
          </w:rPr>
          <w:noBreakHyphen/>
          <w:t>1. Musculoskeletal (DC 5000, 5100, 5200, 5300) Location Table.</w:t>
        </w:r>
        <w:r w:rsidR="00BC4118">
          <w:rPr>
            <w:noProof/>
            <w:webHidden/>
          </w:rPr>
          <w:tab/>
        </w:r>
        <w:r w:rsidR="00BC4118">
          <w:rPr>
            <w:noProof/>
            <w:webHidden/>
          </w:rPr>
          <w:fldChar w:fldCharType="begin"/>
        </w:r>
        <w:r w:rsidR="00BC4118">
          <w:rPr>
            <w:noProof/>
            <w:webHidden/>
          </w:rPr>
          <w:instrText xml:space="preserve"> PAGEREF _Toc521960159 \h </w:instrText>
        </w:r>
        <w:r w:rsidR="00BC4118">
          <w:rPr>
            <w:noProof/>
            <w:webHidden/>
          </w:rPr>
        </w:r>
        <w:r w:rsidR="00BC4118">
          <w:rPr>
            <w:noProof/>
            <w:webHidden/>
          </w:rPr>
          <w:fldChar w:fldCharType="separate"/>
        </w:r>
        <w:r w:rsidR="0081024B">
          <w:rPr>
            <w:noProof/>
            <w:webHidden/>
          </w:rPr>
          <w:t>201</w:t>
        </w:r>
        <w:r w:rsidR="00BC4118">
          <w:rPr>
            <w:noProof/>
            <w:webHidden/>
          </w:rPr>
          <w:fldChar w:fldCharType="end"/>
        </w:r>
      </w:hyperlink>
    </w:p>
    <w:p w14:paraId="6EC0551D" w14:textId="0FBA1EDF" w:rsidR="00BC4118"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60" w:history="1">
        <w:r w:rsidR="00BC4118" w:rsidRPr="008020E0">
          <w:rPr>
            <w:rStyle w:val="Hyperlink"/>
            <w:noProof/>
          </w:rPr>
          <w:t>Table 5</w:t>
        </w:r>
        <w:r w:rsidR="00BC4118" w:rsidRPr="008020E0">
          <w:rPr>
            <w:rStyle w:val="Hyperlink"/>
            <w:noProof/>
          </w:rPr>
          <w:noBreakHyphen/>
          <w:t>2. Eye (DC 6000) Location Table.</w:t>
        </w:r>
        <w:r w:rsidR="00BC4118">
          <w:rPr>
            <w:noProof/>
            <w:webHidden/>
          </w:rPr>
          <w:tab/>
        </w:r>
        <w:r w:rsidR="00BC4118">
          <w:rPr>
            <w:noProof/>
            <w:webHidden/>
          </w:rPr>
          <w:fldChar w:fldCharType="begin"/>
        </w:r>
        <w:r w:rsidR="00BC4118">
          <w:rPr>
            <w:noProof/>
            <w:webHidden/>
          </w:rPr>
          <w:instrText xml:space="preserve"> PAGEREF _Toc521960160 \h </w:instrText>
        </w:r>
        <w:r w:rsidR="00BC4118">
          <w:rPr>
            <w:noProof/>
            <w:webHidden/>
          </w:rPr>
        </w:r>
        <w:r w:rsidR="00BC4118">
          <w:rPr>
            <w:noProof/>
            <w:webHidden/>
          </w:rPr>
          <w:fldChar w:fldCharType="separate"/>
        </w:r>
        <w:r w:rsidR="0081024B">
          <w:rPr>
            <w:noProof/>
            <w:webHidden/>
          </w:rPr>
          <w:t>201</w:t>
        </w:r>
        <w:r w:rsidR="00BC4118">
          <w:rPr>
            <w:noProof/>
            <w:webHidden/>
          </w:rPr>
          <w:fldChar w:fldCharType="end"/>
        </w:r>
      </w:hyperlink>
    </w:p>
    <w:p w14:paraId="638E2AFA" w14:textId="792E4377" w:rsidR="00BC4118"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61" w:history="1">
        <w:r w:rsidR="00BC4118" w:rsidRPr="008020E0">
          <w:rPr>
            <w:rStyle w:val="Hyperlink"/>
            <w:noProof/>
          </w:rPr>
          <w:t>Table 5</w:t>
        </w:r>
        <w:r w:rsidR="00BC4118" w:rsidRPr="008020E0">
          <w:rPr>
            <w:rStyle w:val="Hyperlink"/>
            <w:noProof/>
          </w:rPr>
          <w:noBreakHyphen/>
          <w:t>3. Ear and Other Sense Organs (DC 6100, 6200) Location Table.</w:t>
        </w:r>
        <w:r w:rsidR="00BC4118">
          <w:rPr>
            <w:noProof/>
            <w:webHidden/>
          </w:rPr>
          <w:tab/>
        </w:r>
        <w:r w:rsidR="00BC4118">
          <w:rPr>
            <w:noProof/>
            <w:webHidden/>
          </w:rPr>
          <w:fldChar w:fldCharType="begin"/>
        </w:r>
        <w:r w:rsidR="00BC4118">
          <w:rPr>
            <w:noProof/>
            <w:webHidden/>
          </w:rPr>
          <w:instrText xml:space="preserve"> PAGEREF _Toc521960161 \h </w:instrText>
        </w:r>
        <w:r w:rsidR="00BC4118">
          <w:rPr>
            <w:noProof/>
            <w:webHidden/>
          </w:rPr>
        </w:r>
        <w:r w:rsidR="00BC4118">
          <w:rPr>
            <w:noProof/>
            <w:webHidden/>
          </w:rPr>
          <w:fldChar w:fldCharType="separate"/>
        </w:r>
        <w:r w:rsidR="0081024B">
          <w:rPr>
            <w:noProof/>
            <w:webHidden/>
          </w:rPr>
          <w:t>201</w:t>
        </w:r>
        <w:r w:rsidR="00BC4118">
          <w:rPr>
            <w:noProof/>
            <w:webHidden/>
          </w:rPr>
          <w:fldChar w:fldCharType="end"/>
        </w:r>
      </w:hyperlink>
    </w:p>
    <w:p w14:paraId="601392F5" w14:textId="4F37986C" w:rsidR="00BC4118"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62" w:history="1">
        <w:r w:rsidR="00BC4118" w:rsidRPr="008020E0">
          <w:rPr>
            <w:rStyle w:val="Hyperlink"/>
            <w:noProof/>
          </w:rPr>
          <w:t>Table 5</w:t>
        </w:r>
        <w:r w:rsidR="00BC4118" w:rsidRPr="008020E0">
          <w:rPr>
            <w:rStyle w:val="Hyperlink"/>
            <w:noProof/>
          </w:rPr>
          <w:noBreakHyphen/>
          <w:t>4. Infectious Diseases, Immune Disorders and Nutritional Deficiencies (DC 6300) Location Table.</w:t>
        </w:r>
        <w:r w:rsidR="00BC4118">
          <w:rPr>
            <w:noProof/>
            <w:webHidden/>
          </w:rPr>
          <w:tab/>
        </w:r>
        <w:r w:rsidR="00BC4118">
          <w:rPr>
            <w:noProof/>
            <w:webHidden/>
          </w:rPr>
          <w:fldChar w:fldCharType="begin"/>
        </w:r>
        <w:r w:rsidR="00BC4118">
          <w:rPr>
            <w:noProof/>
            <w:webHidden/>
          </w:rPr>
          <w:instrText xml:space="preserve"> PAGEREF _Toc521960162 \h </w:instrText>
        </w:r>
        <w:r w:rsidR="00BC4118">
          <w:rPr>
            <w:noProof/>
            <w:webHidden/>
          </w:rPr>
        </w:r>
        <w:r w:rsidR="00BC4118">
          <w:rPr>
            <w:noProof/>
            <w:webHidden/>
          </w:rPr>
          <w:fldChar w:fldCharType="separate"/>
        </w:r>
        <w:r w:rsidR="0081024B">
          <w:rPr>
            <w:noProof/>
            <w:webHidden/>
          </w:rPr>
          <w:t>202</w:t>
        </w:r>
        <w:r w:rsidR="00BC4118">
          <w:rPr>
            <w:noProof/>
            <w:webHidden/>
          </w:rPr>
          <w:fldChar w:fldCharType="end"/>
        </w:r>
      </w:hyperlink>
    </w:p>
    <w:p w14:paraId="69F9AE8C" w14:textId="68045C44" w:rsidR="00BC4118"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63" w:history="1">
        <w:r w:rsidR="00BC4118" w:rsidRPr="008020E0">
          <w:rPr>
            <w:rStyle w:val="Hyperlink"/>
            <w:noProof/>
          </w:rPr>
          <w:t>Table 5</w:t>
        </w:r>
        <w:r w:rsidR="00BC4118" w:rsidRPr="008020E0">
          <w:rPr>
            <w:rStyle w:val="Hyperlink"/>
            <w:noProof/>
          </w:rPr>
          <w:noBreakHyphen/>
          <w:t>5. Respiratory System (DC 6500, 6600, 6700, 6800) Location Table.</w:t>
        </w:r>
        <w:r w:rsidR="00BC4118">
          <w:rPr>
            <w:noProof/>
            <w:webHidden/>
          </w:rPr>
          <w:tab/>
        </w:r>
        <w:r w:rsidR="00BC4118">
          <w:rPr>
            <w:noProof/>
            <w:webHidden/>
          </w:rPr>
          <w:fldChar w:fldCharType="begin"/>
        </w:r>
        <w:r w:rsidR="00BC4118">
          <w:rPr>
            <w:noProof/>
            <w:webHidden/>
          </w:rPr>
          <w:instrText xml:space="preserve"> PAGEREF _Toc521960163 \h </w:instrText>
        </w:r>
        <w:r w:rsidR="00BC4118">
          <w:rPr>
            <w:noProof/>
            <w:webHidden/>
          </w:rPr>
        </w:r>
        <w:r w:rsidR="00BC4118">
          <w:rPr>
            <w:noProof/>
            <w:webHidden/>
          </w:rPr>
          <w:fldChar w:fldCharType="separate"/>
        </w:r>
        <w:r w:rsidR="0081024B">
          <w:rPr>
            <w:noProof/>
            <w:webHidden/>
          </w:rPr>
          <w:t>202</w:t>
        </w:r>
        <w:r w:rsidR="00BC4118">
          <w:rPr>
            <w:noProof/>
            <w:webHidden/>
          </w:rPr>
          <w:fldChar w:fldCharType="end"/>
        </w:r>
      </w:hyperlink>
    </w:p>
    <w:p w14:paraId="2AAA2021" w14:textId="66573887" w:rsidR="00BC4118"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64" w:history="1">
        <w:r w:rsidR="00BC4118" w:rsidRPr="008020E0">
          <w:rPr>
            <w:rStyle w:val="Hyperlink"/>
            <w:noProof/>
          </w:rPr>
          <w:t>Table 5</w:t>
        </w:r>
        <w:r w:rsidR="00BC4118" w:rsidRPr="008020E0">
          <w:rPr>
            <w:rStyle w:val="Hyperlink"/>
            <w:noProof/>
          </w:rPr>
          <w:noBreakHyphen/>
          <w:t>6. Cardiovascular System (DC 7000, 7100) Location Table.</w:t>
        </w:r>
        <w:r w:rsidR="00BC4118">
          <w:rPr>
            <w:noProof/>
            <w:webHidden/>
          </w:rPr>
          <w:tab/>
        </w:r>
        <w:r w:rsidR="00BC4118">
          <w:rPr>
            <w:noProof/>
            <w:webHidden/>
          </w:rPr>
          <w:fldChar w:fldCharType="begin"/>
        </w:r>
        <w:r w:rsidR="00BC4118">
          <w:rPr>
            <w:noProof/>
            <w:webHidden/>
          </w:rPr>
          <w:instrText xml:space="preserve"> PAGEREF _Toc521960164 \h </w:instrText>
        </w:r>
        <w:r w:rsidR="00BC4118">
          <w:rPr>
            <w:noProof/>
            <w:webHidden/>
          </w:rPr>
        </w:r>
        <w:r w:rsidR="00BC4118">
          <w:rPr>
            <w:noProof/>
            <w:webHidden/>
          </w:rPr>
          <w:fldChar w:fldCharType="separate"/>
        </w:r>
        <w:r w:rsidR="0081024B">
          <w:rPr>
            <w:noProof/>
            <w:webHidden/>
          </w:rPr>
          <w:t>202</w:t>
        </w:r>
        <w:r w:rsidR="00BC4118">
          <w:rPr>
            <w:noProof/>
            <w:webHidden/>
          </w:rPr>
          <w:fldChar w:fldCharType="end"/>
        </w:r>
      </w:hyperlink>
    </w:p>
    <w:p w14:paraId="5B9F61B6" w14:textId="67D55690" w:rsidR="00BC4118"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65" w:history="1">
        <w:r w:rsidR="00BC4118" w:rsidRPr="008020E0">
          <w:rPr>
            <w:rStyle w:val="Hyperlink"/>
            <w:noProof/>
          </w:rPr>
          <w:t>Table 5</w:t>
        </w:r>
        <w:r w:rsidR="00BC4118" w:rsidRPr="008020E0">
          <w:rPr>
            <w:rStyle w:val="Hyperlink"/>
            <w:noProof/>
          </w:rPr>
          <w:noBreakHyphen/>
          <w:t>7. Digestive (DC 7200, 7300) Location Table.</w:t>
        </w:r>
        <w:r w:rsidR="00BC4118">
          <w:rPr>
            <w:noProof/>
            <w:webHidden/>
          </w:rPr>
          <w:tab/>
        </w:r>
        <w:r w:rsidR="00BC4118">
          <w:rPr>
            <w:noProof/>
            <w:webHidden/>
          </w:rPr>
          <w:fldChar w:fldCharType="begin"/>
        </w:r>
        <w:r w:rsidR="00BC4118">
          <w:rPr>
            <w:noProof/>
            <w:webHidden/>
          </w:rPr>
          <w:instrText xml:space="preserve"> PAGEREF _Toc521960165 \h </w:instrText>
        </w:r>
        <w:r w:rsidR="00BC4118">
          <w:rPr>
            <w:noProof/>
            <w:webHidden/>
          </w:rPr>
        </w:r>
        <w:r w:rsidR="00BC4118">
          <w:rPr>
            <w:noProof/>
            <w:webHidden/>
          </w:rPr>
          <w:fldChar w:fldCharType="separate"/>
        </w:r>
        <w:r w:rsidR="0081024B">
          <w:rPr>
            <w:noProof/>
            <w:webHidden/>
          </w:rPr>
          <w:t>203</w:t>
        </w:r>
        <w:r w:rsidR="00BC4118">
          <w:rPr>
            <w:noProof/>
            <w:webHidden/>
          </w:rPr>
          <w:fldChar w:fldCharType="end"/>
        </w:r>
      </w:hyperlink>
    </w:p>
    <w:p w14:paraId="0C746726" w14:textId="46094D45" w:rsidR="00BC4118"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66" w:history="1">
        <w:r w:rsidR="00BC4118" w:rsidRPr="008020E0">
          <w:rPr>
            <w:rStyle w:val="Hyperlink"/>
            <w:noProof/>
          </w:rPr>
          <w:t>Table 5</w:t>
        </w:r>
        <w:r w:rsidR="00BC4118" w:rsidRPr="008020E0">
          <w:rPr>
            <w:rStyle w:val="Hyperlink"/>
            <w:noProof/>
          </w:rPr>
          <w:noBreakHyphen/>
          <w:t>8. Genitourinary System (DC 7500) Location Table.</w:t>
        </w:r>
        <w:r w:rsidR="00BC4118">
          <w:rPr>
            <w:noProof/>
            <w:webHidden/>
          </w:rPr>
          <w:tab/>
        </w:r>
        <w:r w:rsidR="00BC4118">
          <w:rPr>
            <w:noProof/>
            <w:webHidden/>
          </w:rPr>
          <w:fldChar w:fldCharType="begin"/>
        </w:r>
        <w:r w:rsidR="00BC4118">
          <w:rPr>
            <w:noProof/>
            <w:webHidden/>
          </w:rPr>
          <w:instrText xml:space="preserve"> PAGEREF _Toc521960166 \h </w:instrText>
        </w:r>
        <w:r w:rsidR="00BC4118">
          <w:rPr>
            <w:noProof/>
            <w:webHidden/>
          </w:rPr>
        </w:r>
        <w:r w:rsidR="00BC4118">
          <w:rPr>
            <w:noProof/>
            <w:webHidden/>
          </w:rPr>
          <w:fldChar w:fldCharType="separate"/>
        </w:r>
        <w:r w:rsidR="0081024B">
          <w:rPr>
            <w:noProof/>
            <w:webHidden/>
          </w:rPr>
          <w:t>203</w:t>
        </w:r>
        <w:r w:rsidR="00BC4118">
          <w:rPr>
            <w:noProof/>
            <w:webHidden/>
          </w:rPr>
          <w:fldChar w:fldCharType="end"/>
        </w:r>
      </w:hyperlink>
    </w:p>
    <w:p w14:paraId="68A5E316" w14:textId="2F7596E4" w:rsidR="00BC4118"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67" w:history="1">
        <w:r w:rsidR="00BC4118" w:rsidRPr="008020E0">
          <w:rPr>
            <w:rStyle w:val="Hyperlink"/>
            <w:noProof/>
          </w:rPr>
          <w:t>Table 5</w:t>
        </w:r>
        <w:r w:rsidR="00BC4118" w:rsidRPr="008020E0">
          <w:rPr>
            <w:rStyle w:val="Hyperlink"/>
            <w:noProof/>
          </w:rPr>
          <w:noBreakHyphen/>
          <w:t>9. Gynecological Conditions and Disorders of the Breast (DC 7600) Location Table.</w:t>
        </w:r>
        <w:r w:rsidR="00BC4118">
          <w:rPr>
            <w:noProof/>
            <w:webHidden/>
          </w:rPr>
          <w:tab/>
        </w:r>
        <w:r w:rsidR="00BC4118">
          <w:rPr>
            <w:noProof/>
            <w:webHidden/>
          </w:rPr>
          <w:fldChar w:fldCharType="begin"/>
        </w:r>
        <w:r w:rsidR="00BC4118">
          <w:rPr>
            <w:noProof/>
            <w:webHidden/>
          </w:rPr>
          <w:instrText xml:space="preserve"> PAGEREF _Toc521960167 \h </w:instrText>
        </w:r>
        <w:r w:rsidR="00BC4118">
          <w:rPr>
            <w:noProof/>
            <w:webHidden/>
          </w:rPr>
        </w:r>
        <w:r w:rsidR="00BC4118">
          <w:rPr>
            <w:noProof/>
            <w:webHidden/>
          </w:rPr>
          <w:fldChar w:fldCharType="separate"/>
        </w:r>
        <w:r w:rsidR="0081024B">
          <w:rPr>
            <w:noProof/>
            <w:webHidden/>
          </w:rPr>
          <w:t>204</w:t>
        </w:r>
        <w:r w:rsidR="00BC4118">
          <w:rPr>
            <w:noProof/>
            <w:webHidden/>
          </w:rPr>
          <w:fldChar w:fldCharType="end"/>
        </w:r>
      </w:hyperlink>
    </w:p>
    <w:p w14:paraId="3F05AB5E" w14:textId="6E436113" w:rsidR="00BC4118"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68" w:history="1">
        <w:r w:rsidR="00BC4118" w:rsidRPr="008020E0">
          <w:rPr>
            <w:rStyle w:val="Hyperlink"/>
            <w:noProof/>
          </w:rPr>
          <w:t>Table 5</w:t>
        </w:r>
        <w:r w:rsidR="00BC4118" w:rsidRPr="008020E0">
          <w:rPr>
            <w:rStyle w:val="Hyperlink"/>
            <w:noProof/>
          </w:rPr>
          <w:noBreakHyphen/>
          <w:t>10. Hemic and Lymphatic Systems (DC 7700) Location Table.</w:t>
        </w:r>
        <w:r w:rsidR="00BC4118">
          <w:rPr>
            <w:noProof/>
            <w:webHidden/>
          </w:rPr>
          <w:tab/>
        </w:r>
        <w:r w:rsidR="00BC4118">
          <w:rPr>
            <w:noProof/>
            <w:webHidden/>
          </w:rPr>
          <w:fldChar w:fldCharType="begin"/>
        </w:r>
        <w:r w:rsidR="00BC4118">
          <w:rPr>
            <w:noProof/>
            <w:webHidden/>
          </w:rPr>
          <w:instrText xml:space="preserve"> PAGEREF _Toc521960168 \h </w:instrText>
        </w:r>
        <w:r w:rsidR="00BC4118">
          <w:rPr>
            <w:noProof/>
            <w:webHidden/>
          </w:rPr>
        </w:r>
        <w:r w:rsidR="00BC4118">
          <w:rPr>
            <w:noProof/>
            <w:webHidden/>
          </w:rPr>
          <w:fldChar w:fldCharType="separate"/>
        </w:r>
        <w:r w:rsidR="0081024B">
          <w:rPr>
            <w:noProof/>
            <w:webHidden/>
          </w:rPr>
          <w:t>204</w:t>
        </w:r>
        <w:r w:rsidR="00BC4118">
          <w:rPr>
            <w:noProof/>
            <w:webHidden/>
          </w:rPr>
          <w:fldChar w:fldCharType="end"/>
        </w:r>
      </w:hyperlink>
    </w:p>
    <w:p w14:paraId="578C0FF6" w14:textId="76374D79" w:rsidR="00BC4118"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69" w:history="1">
        <w:r w:rsidR="00BC4118" w:rsidRPr="008020E0">
          <w:rPr>
            <w:rStyle w:val="Hyperlink"/>
            <w:noProof/>
          </w:rPr>
          <w:t>Table 5</w:t>
        </w:r>
        <w:r w:rsidR="00BC4118" w:rsidRPr="008020E0">
          <w:rPr>
            <w:rStyle w:val="Hyperlink"/>
            <w:noProof/>
          </w:rPr>
          <w:noBreakHyphen/>
          <w:t>11. Skin (DC 7800) Location Table.</w:t>
        </w:r>
        <w:r w:rsidR="00BC4118">
          <w:rPr>
            <w:noProof/>
            <w:webHidden/>
          </w:rPr>
          <w:tab/>
        </w:r>
        <w:r w:rsidR="00BC4118">
          <w:rPr>
            <w:noProof/>
            <w:webHidden/>
          </w:rPr>
          <w:fldChar w:fldCharType="begin"/>
        </w:r>
        <w:r w:rsidR="00BC4118">
          <w:rPr>
            <w:noProof/>
            <w:webHidden/>
          </w:rPr>
          <w:instrText xml:space="preserve"> PAGEREF _Toc521960169 \h </w:instrText>
        </w:r>
        <w:r w:rsidR="00BC4118">
          <w:rPr>
            <w:noProof/>
            <w:webHidden/>
          </w:rPr>
        </w:r>
        <w:r w:rsidR="00BC4118">
          <w:rPr>
            <w:noProof/>
            <w:webHidden/>
          </w:rPr>
          <w:fldChar w:fldCharType="separate"/>
        </w:r>
        <w:r w:rsidR="0081024B">
          <w:rPr>
            <w:noProof/>
            <w:webHidden/>
          </w:rPr>
          <w:t>204</w:t>
        </w:r>
        <w:r w:rsidR="00BC4118">
          <w:rPr>
            <w:noProof/>
            <w:webHidden/>
          </w:rPr>
          <w:fldChar w:fldCharType="end"/>
        </w:r>
      </w:hyperlink>
    </w:p>
    <w:p w14:paraId="334D2FE7" w14:textId="2A993DC0" w:rsidR="00BC4118"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70" w:history="1">
        <w:r w:rsidR="00BC4118" w:rsidRPr="008020E0">
          <w:rPr>
            <w:rStyle w:val="Hyperlink"/>
            <w:noProof/>
          </w:rPr>
          <w:t>Table 5</w:t>
        </w:r>
        <w:r w:rsidR="00BC4118" w:rsidRPr="008020E0">
          <w:rPr>
            <w:rStyle w:val="Hyperlink"/>
            <w:noProof/>
          </w:rPr>
          <w:noBreakHyphen/>
          <w:t>12. Endocrine System (DC 7900) Location Table.</w:t>
        </w:r>
        <w:r w:rsidR="00BC4118">
          <w:rPr>
            <w:noProof/>
            <w:webHidden/>
          </w:rPr>
          <w:tab/>
        </w:r>
        <w:r w:rsidR="00BC4118">
          <w:rPr>
            <w:noProof/>
            <w:webHidden/>
          </w:rPr>
          <w:fldChar w:fldCharType="begin"/>
        </w:r>
        <w:r w:rsidR="00BC4118">
          <w:rPr>
            <w:noProof/>
            <w:webHidden/>
          </w:rPr>
          <w:instrText xml:space="preserve"> PAGEREF _Toc521960170 \h </w:instrText>
        </w:r>
        <w:r w:rsidR="00BC4118">
          <w:rPr>
            <w:noProof/>
            <w:webHidden/>
          </w:rPr>
        </w:r>
        <w:r w:rsidR="00BC4118">
          <w:rPr>
            <w:noProof/>
            <w:webHidden/>
          </w:rPr>
          <w:fldChar w:fldCharType="separate"/>
        </w:r>
        <w:r w:rsidR="0081024B">
          <w:rPr>
            <w:noProof/>
            <w:webHidden/>
          </w:rPr>
          <w:t>205</w:t>
        </w:r>
        <w:r w:rsidR="00BC4118">
          <w:rPr>
            <w:noProof/>
            <w:webHidden/>
          </w:rPr>
          <w:fldChar w:fldCharType="end"/>
        </w:r>
      </w:hyperlink>
    </w:p>
    <w:p w14:paraId="33337B19" w14:textId="3EA6357C" w:rsidR="00BC4118"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71" w:history="1">
        <w:r w:rsidR="00BC4118" w:rsidRPr="008020E0">
          <w:rPr>
            <w:rStyle w:val="Hyperlink"/>
            <w:noProof/>
          </w:rPr>
          <w:t>Table 5</w:t>
        </w:r>
        <w:r w:rsidR="00BC4118" w:rsidRPr="008020E0">
          <w:rPr>
            <w:rStyle w:val="Hyperlink"/>
            <w:noProof/>
          </w:rPr>
          <w:noBreakHyphen/>
          <w:t>13. Neurological Conditions and Convulsive Disorders (DC 8000-8900) Location Table.</w:t>
        </w:r>
        <w:r w:rsidR="00BC4118">
          <w:rPr>
            <w:noProof/>
            <w:webHidden/>
          </w:rPr>
          <w:tab/>
        </w:r>
        <w:r w:rsidR="00BC4118">
          <w:rPr>
            <w:noProof/>
            <w:webHidden/>
          </w:rPr>
          <w:fldChar w:fldCharType="begin"/>
        </w:r>
        <w:r w:rsidR="00BC4118">
          <w:rPr>
            <w:noProof/>
            <w:webHidden/>
          </w:rPr>
          <w:instrText xml:space="preserve"> PAGEREF _Toc521960171 \h </w:instrText>
        </w:r>
        <w:r w:rsidR="00BC4118">
          <w:rPr>
            <w:noProof/>
            <w:webHidden/>
          </w:rPr>
        </w:r>
        <w:r w:rsidR="00BC4118">
          <w:rPr>
            <w:noProof/>
            <w:webHidden/>
          </w:rPr>
          <w:fldChar w:fldCharType="separate"/>
        </w:r>
        <w:r w:rsidR="0081024B">
          <w:rPr>
            <w:noProof/>
            <w:webHidden/>
          </w:rPr>
          <w:t>205</w:t>
        </w:r>
        <w:r w:rsidR="00BC4118">
          <w:rPr>
            <w:noProof/>
            <w:webHidden/>
          </w:rPr>
          <w:fldChar w:fldCharType="end"/>
        </w:r>
      </w:hyperlink>
    </w:p>
    <w:p w14:paraId="5906412D" w14:textId="0F665676" w:rsidR="00BC4118"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72" w:history="1">
        <w:r w:rsidR="00BC4118" w:rsidRPr="008020E0">
          <w:rPr>
            <w:rStyle w:val="Hyperlink"/>
            <w:noProof/>
          </w:rPr>
          <w:t>Table 5</w:t>
        </w:r>
        <w:r w:rsidR="00BC4118" w:rsidRPr="008020E0">
          <w:rPr>
            <w:rStyle w:val="Hyperlink"/>
            <w:noProof/>
          </w:rPr>
          <w:noBreakHyphen/>
          <w:t>14. Mental Disorders (DC 9200-9500) Location Table.</w:t>
        </w:r>
        <w:r w:rsidR="00BC4118">
          <w:rPr>
            <w:noProof/>
            <w:webHidden/>
          </w:rPr>
          <w:tab/>
        </w:r>
        <w:r w:rsidR="00BC4118">
          <w:rPr>
            <w:noProof/>
            <w:webHidden/>
          </w:rPr>
          <w:fldChar w:fldCharType="begin"/>
        </w:r>
        <w:r w:rsidR="00BC4118">
          <w:rPr>
            <w:noProof/>
            <w:webHidden/>
          </w:rPr>
          <w:instrText xml:space="preserve"> PAGEREF _Toc521960172 \h </w:instrText>
        </w:r>
        <w:r w:rsidR="00BC4118">
          <w:rPr>
            <w:noProof/>
            <w:webHidden/>
          </w:rPr>
        </w:r>
        <w:r w:rsidR="00BC4118">
          <w:rPr>
            <w:noProof/>
            <w:webHidden/>
          </w:rPr>
          <w:fldChar w:fldCharType="separate"/>
        </w:r>
        <w:r w:rsidR="0081024B">
          <w:rPr>
            <w:noProof/>
            <w:webHidden/>
          </w:rPr>
          <w:t>205</w:t>
        </w:r>
        <w:r w:rsidR="00BC4118">
          <w:rPr>
            <w:noProof/>
            <w:webHidden/>
          </w:rPr>
          <w:fldChar w:fldCharType="end"/>
        </w:r>
      </w:hyperlink>
    </w:p>
    <w:p w14:paraId="5FFF460B" w14:textId="46D4BE26" w:rsidR="00BC4118" w:rsidRDefault="003546D2">
      <w:pPr>
        <w:pStyle w:val="TableofFigures"/>
        <w:tabs>
          <w:tab w:val="right" w:leader="dot" w:pos="9620"/>
        </w:tabs>
        <w:rPr>
          <w:rFonts w:asciiTheme="minorHAnsi" w:eastAsiaTheme="minorEastAsia" w:hAnsiTheme="minorHAnsi" w:cstheme="minorBidi"/>
          <w:b w:val="0"/>
          <w:noProof/>
          <w:color w:val="auto"/>
          <w:sz w:val="22"/>
          <w:szCs w:val="22"/>
        </w:rPr>
      </w:pPr>
      <w:hyperlink w:anchor="_Toc521960173" w:history="1">
        <w:r w:rsidR="00BC4118" w:rsidRPr="008020E0">
          <w:rPr>
            <w:rStyle w:val="Hyperlink"/>
            <w:noProof/>
          </w:rPr>
          <w:t>Table 5</w:t>
        </w:r>
        <w:r w:rsidR="00BC4118" w:rsidRPr="008020E0">
          <w:rPr>
            <w:rStyle w:val="Hyperlink"/>
            <w:noProof/>
          </w:rPr>
          <w:noBreakHyphen/>
          <w:t>15. Dental and Oral Conditions (DC 9900) Location Table.</w:t>
        </w:r>
        <w:r w:rsidR="00BC4118">
          <w:rPr>
            <w:noProof/>
            <w:webHidden/>
          </w:rPr>
          <w:tab/>
        </w:r>
        <w:r w:rsidR="00BC4118">
          <w:rPr>
            <w:noProof/>
            <w:webHidden/>
          </w:rPr>
          <w:fldChar w:fldCharType="begin"/>
        </w:r>
        <w:r w:rsidR="00BC4118">
          <w:rPr>
            <w:noProof/>
            <w:webHidden/>
          </w:rPr>
          <w:instrText xml:space="preserve"> PAGEREF _Toc521960173 \h </w:instrText>
        </w:r>
        <w:r w:rsidR="00BC4118">
          <w:rPr>
            <w:noProof/>
            <w:webHidden/>
          </w:rPr>
        </w:r>
        <w:r w:rsidR="00BC4118">
          <w:rPr>
            <w:noProof/>
            <w:webHidden/>
          </w:rPr>
          <w:fldChar w:fldCharType="separate"/>
        </w:r>
        <w:r w:rsidR="0081024B">
          <w:rPr>
            <w:noProof/>
            <w:webHidden/>
          </w:rPr>
          <w:t>206</w:t>
        </w:r>
        <w:r w:rsidR="00BC4118">
          <w:rPr>
            <w:noProof/>
            <w:webHidden/>
          </w:rPr>
          <w:fldChar w:fldCharType="end"/>
        </w:r>
      </w:hyperlink>
    </w:p>
    <w:p w14:paraId="1ECADBB9" w14:textId="2C0197E8" w:rsidR="00D22D9F" w:rsidRPr="00C403E1" w:rsidRDefault="00D22D9F" w:rsidP="005F7F65">
      <w:pPr>
        <w:rPr>
          <w:rFonts w:ascii="Arial" w:hAnsi="Arial" w:cs="Arial"/>
          <w:sz w:val="22"/>
          <w:szCs w:val="22"/>
        </w:rPr>
      </w:pPr>
      <w:r w:rsidRPr="00C403E1">
        <w:rPr>
          <w:rFonts w:ascii="Arial" w:hAnsi="Arial" w:cs="Arial"/>
          <w:sz w:val="22"/>
          <w:szCs w:val="22"/>
        </w:rPr>
        <w:fldChar w:fldCharType="end"/>
      </w:r>
    </w:p>
    <w:p w14:paraId="5C3CD55B" w14:textId="77777777" w:rsidR="00D86AF8" w:rsidRPr="00B83B3E" w:rsidRDefault="00D86AF8" w:rsidP="000E4070">
      <w:pPr>
        <w:pStyle w:val="TOC1"/>
        <w:rPr>
          <w:rFonts w:ascii="Times New Roman" w:hAnsi="Times New Roman"/>
        </w:rPr>
      </w:pPr>
    </w:p>
    <w:p w14:paraId="5C3CD635" w14:textId="069FD9CB" w:rsidR="002C3FDF" w:rsidRPr="00B83B3E" w:rsidRDefault="002C3FDF">
      <w:pPr>
        <w:rPr>
          <w:b/>
        </w:rPr>
        <w:sectPr w:rsidR="002C3FDF" w:rsidRPr="00B83B3E" w:rsidSect="00561B9E">
          <w:footerReference w:type="first" r:id="rId18"/>
          <w:pgSz w:w="12240" w:h="15840" w:code="1"/>
          <w:pgMar w:top="1350" w:right="1260" w:bottom="1350" w:left="1350" w:header="720" w:footer="720" w:gutter="0"/>
          <w:pgNumType w:fmt="lowerRoman" w:start="1"/>
          <w:cols w:space="720"/>
          <w:titlePg/>
          <w:docGrid w:linePitch="360"/>
        </w:sectPr>
      </w:pPr>
    </w:p>
    <w:p w14:paraId="5C3CD636" w14:textId="77777777" w:rsidR="008A33A7" w:rsidRPr="00A561AD" w:rsidRDefault="00D86AF8" w:rsidP="00A561AD">
      <w:pPr>
        <w:pStyle w:val="Heading1"/>
      </w:pPr>
      <w:bookmarkStart w:id="8" w:name="_Toc150075102"/>
      <w:bookmarkStart w:id="9" w:name="_Toc150075171"/>
      <w:bookmarkStart w:id="10" w:name="_Toc150075232"/>
      <w:bookmarkStart w:id="11" w:name="_Toc225225817"/>
      <w:bookmarkStart w:id="12" w:name="_Toc278187778"/>
      <w:bookmarkStart w:id="13" w:name="_Ref321850414"/>
      <w:bookmarkStart w:id="14" w:name="_Toc508873507"/>
      <w:bookmarkStart w:id="15" w:name="_Toc508874919"/>
      <w:bookmarkStart w:id="16" w:name="_Toc508875773"/>
      <w:bookmarkStart w:id="17" w:name="_Toc20827460"/>
      <w:r w:rsidRPr="00A561AD">
        <w:lastRenderedPageBreak/>
        <w:t>Introduction</w:t>
      </w:r>
      <w:bookmarkStart w:id="18" w:name="_Toc146086563"/>
      <w:bookmarkStart w:id="19" w:name="_Toc150075103"/>
      <w:bookmarkStart w:id="20" w:name="_Toc150075172"/>
      <w:bookmarkStart w:id="21" w:name="_Toc150075233"/>
      <w:bookmarkStart w:id="22" w:name="_Toc278187779"/>
      <w:bookmarkEnd w:id="8"/>
      <w:bookmarkEnd w:id="9"/>
      <w:bookmarkEnd w:id="10"/>
      <w:bookmarkEnd w:id="11"/>
      <w:bookmarkEnd w:id="12"/>
      <w:bookmarkEnd w:id="13"/>
      <w:bookmarkEnd w:id="14"/>
      <w:bookmarkEnd w:id="15"/>
      <w:bookmarkEnd w:id="16"/>
      <w:bookmarkEnd w:id="17"/>
    </w:p>
    <w:p w14:paraId="5C3CD637" w14:textId="77777777" w:rsidR="00D86AF8" w:rsidRPr="00B83B3E" w:rsidRDefault="006B7071" w:rsidP="00A561AD">
      <w:pPr>
        <w:pStyle w:val="Heading2"/>
      </w:pPr>
      <w:bookmarkStart w:id="23" w:name="_Toc508873508"/>
      <w:bookmarkStart w:id="24" w:name="_Toc508874920"/>
      <w:bookmarkStart w:id="25" w:name="_Toc508875774"/>
      <w:bookmarkStart w:id="26" w:name="_Toc20827461"/>
      <w:r w:rsidRPr="00B83B3E">
        <w:t>CAPRI</w:t>
      </w:r>
      <w:r w:rsidR="00D86AF8" w:rsidRPr="00B83B3E">
        <w:t xml:space="preserve"> Definition</w:t>
      </w:r>
      <w:bookmarkEnd w:id="18"/>
      <w:bookmarkEnd w:id="19"/>
      <w:bookmarkEnd w:id="20"/>
      <w:bookmarkEnd w:id="21"/>
      <w:bookmarkEnd w:id="22"/>
      <w:bookmarkEnd w:id="23"/>
      <w:bookmarkEnd w:id="24"/>
      <w:bookmarkEnd w:id="25"/>
      <w:bookmarkEnd w:id="26"/>
    </w:p>
    <w:p w14:paraId="5C3CD638" w14:textId="5C92D444" w:rsidR="00416819" w:rsidRPr="00B83B3E" w:rsidRDefault="00D86AF8" w:rsidP="005250E0">
      <w:pPr>
        <w:pStyle w:val="BodyText"/>
      </w:pPr>
      <w:r w:rsidRPr="00B83B3E">
        <w:t>The Compensation and Pension Record Interchange (</w:t>
      </w:r>
      <w:r w:rsidR="006B7071" w:rsidRPr="00B83B3E">
        <w:t>CAPRI</w:t>
      </w:r>
      <w:r w:rsidRPr="00B83B3E">
        <w:t>) project is an information technology initiative to improve service to disabled veterans by pr</w:t>
      </w:r>
      <w:r w:rsidR="00762EDD" w:rsidRPr="00B83B3E">
        <w:t>omoting efficient communication</w:t>
      </w:r>
      <w:r w:rsidRPr="00B83B3E">
        <w:t xml:space="preserve"> between the Veterans Health Administration (VHA) and Veterans Benefits Administration (VBA). Online access to medical data enhances the timeliness of the benefits determination.</w:t>
      </w:r>
      <w:r w:rsidR="00EE0CF4">
        <w:t xml:space="preserve"> </w:t>
      </w:r>
      <w:r w:rsidRPr="00B83B3E">
        <w:t>Previous attempts to automate this process were hindered by the "roll and scroll" nature of the VHA computer interface of the Automated Medical Information Exchange (AMIE) II.</w:t>
      </w:r>
      <w:r w:rsidR="00EE0CF4">
        <w:t xml:space="preserve"> </w:t>
      </w:r>
      <w:r w:rsidRPr="00B83B3E">
        <w:t xml:space="preserve">The </w:t>
      </w:r>
      <w:r w:rsidR="006B7071" w:rsidRPr="00B83B3E">
        <w:t>CAPRI</w:t>
      </w:r>
      <w:r w:rsidRPr="00B83B3E">
        <w:t xml:space="preserve"> software acts as a bridge between the VBA and VHA information systems.</w:t>
      </w:r>
      <w:r w:rsidR="00EE0CF4">
        <w:t xml:space="preserve"> </w:t>
      </w:r>
      <w:r w:rsidRPr="00B83B3E">
        <w:t>It offers VBA Rating Veteran Service Representatives and Decision Review Officers help in building the rating decision documentation through online access to medical data.</w:t>
      </w:r>
      <w:r w:rsidR="00EE0CF4">
        <w:t xml:space="preserve"> </w:t>
      </w:r>
      <w:r w:rsidRPr="00B83B3E">
        <w:t>It</w:t>
      </w:r>
      <w:r w:rsidR="002A22D1" w:rsidRPr="00B83B3E">
        <w:t xml:space="preserve"> also</w:t>
      </w:r>
      <w:r w:rsidRPr="00B83B3E">
        <w:t xml:space="preserve"> offers VHA Compensation and Pension (C&amp;P) staff an easy, standardized way of recording C&amp;P Examination reports.</w:t>
      </w:r>
    </w:p>
    <w:p w14:paraId="5C3CD639" w14:textId="7E3C74A5" w:rsidR="00D86AF8" w:rsidRPr="00B83B3E" w:rsidRDefault="006B7071" w:rsidP="005250E0">
      <w:pPr>
        <w:pStyle w:val="BodyText"/>
      </w:pPr>
      <w:r w:rsidRPr="00B83B3E">
        <w:t>CAPRI</w:t>
      </w:r>
      <w:r w:rsidR="002A22D1" w:rsidRPr="00B83B3E">
        <w:t xml:space="preserve"> provides</w:t>
      </w:r>
      <w:r w:rsidR="00D86AF8" w:rsidRPr="00B83B3E">
        <w:t xml:space="preserve"> VBA employees </w:t>
      </w:r>
      <w:r w:rsidR="002A22D1" w:rsidRPr="00B83B3E">
        <w:t xml:space="preserve">with </w:t>
      </w:r>
      <w:r w:rsidR="00D86AF8" w:rsidRPr="00B83B3E">
        <w:t xml:space="preserve">a standardized, user-friendly method to rapidly access veterans' electronic medical records throughout the </w:t>
      </w:r>
      <w:r w:rsidR="00CC2261" w:rsidRPr="00B83B3E">
        <w:t xml:space="preserve">Department of Veterans Affairs </w:t>
      </w:r>
      <w:r w:rsidR="00D86AF8" w:rsidRPr="00B83B3E">
        <w:t>(VA).</w:t>
      </w:r>
      <w:r w:rsidR="00EE0CF4">
        <w:t xml:space="preserve"> </w:t>
      </w:r>
      <w:r w:rsidRPr="00B83B3E">
        <w:t>CAPRI</w:t>
      </w:r>
      <w:r w:rsidR="00D86AF8" w:rsidRPr="00B83B3E">
        <w:t xml:space="preserve"> delivers leading edge "point and click" technology to the users' desktop</w:t>
      </w:r>
      <w:r w:rsidR="002017A0" w:rsidRPr="00B83B3E">
        <w:t>s</w:t>
      </w:r>
      <w:r w:rsidR="00D86AF8" w:rsidRPr="00B83B3E">
        <w:t>.</w:t>
      </w:r>
      <w:r w:rsidR="00EE0CF4">
        <w:t xml:space="preserve"> </w:t>
      </w:r>
      <w:r w:rsidR="00D86AF8" w:rsidRPr="00B83B3E">
        <w:t xml:space="preserve">In addition, the learning curve for </w:t>
      </w:r>
      <w:r w:rsidRPr="00B83B3E">
        <w:t>CAPRI</w:t>
      </w:r>
      <w:r w:rsidR="00D86AF8" w:rsidRPr="00B83B3E">
        <w:t xml:space="preserve"> is significantly less than</w:t>
      </w:r>
      <w:r w:rsidR="00762EDD" w:rsidRPr="00B83B3E">
        <w:t xml:space="preserve"> that</w:t>
      </w:r>
      <w:r w:rsidR="00D86AF8" w:rsidRPr="00B83B3E">
        <w:t xml:space="preserve"> for character-based systems.</w:t>
      </w:r>
      <w:r w:rsidR="00EE0CF4">
        <w:t xml:space="preserve"> </w:t>
      </w:r>
      <w:r w:rsidRPr="00B83B3E">
        <w:t>CAPRI</w:t>
      </w:r>
      <w:r w:rsidR="00D86AF8" w:rsidRPr="00B83B3E">
        <w:t xml:space="preserve"> builds upon existing VHA information security approaches</w:t>
      </w:r>
      <w:r w:rsidR="00CC2261" w:rsidRPr="00B83B3E">
        <w:t xml:space="preserve"> and uses</w:t>
      </w:r>
      <w:r w:rsidR="00D86AF8" w:rsidRPr="00B83B3E">
        <w:t xml:space="preserve"> established mechanisms to ensure only authorized access to medical data</w:t>
      </w:r>
      <w:r w:rsidR="00CC2261" w:rsidRPr="00B83B3E">
        <w:t>.</w:t>
      </w:r>
      <w:r w:rsidR="00EE0CF4">
        <w:t xml:space="preserve"> </w:t>
      </w:r>
      <w:r w:rsidRPr="00B83B3E">
        <w:t>CAPRI</w:t>
      </w:r>
      <w:r w:rsidR="00D86AF8" w:rsidRPr="00B83B3E">
        <w:t xml:space="preserve"> adds a level of security by allowing VBA users to read but not alter electronic medical record information.</w:t>
      </w:r>
      <w:r w:rsidR="00EE0CF4">
        <w:t xml:space="preserve"> </w:t>
      </w:r>
      <w:r w:rsidRPr="00B83B3E">
        <w:t>CAPRI</w:t>
      </w:r>
      <w:r w:rsidR="00D86AF8" w:rsidRPr="00B83B3E">
        <w:t xml:space="preserve"> also provides innovative improvements for medical centers by integrating highly detailed </w:t>
      </w:r>
      <w:r w:rsidR="00CC2261" w:rsidRPr="00B83B3E">
        <w:t xml:space="preserve">C&amp;P </w:t>
      </w:r>
      <w:r w:rsidR="00D86AF8" w:rsidRPr="00B83B3E">
        <w:t>Rating examination results into the veterans' medical records.</w:t>
      </w:r>
      <w:r w:rsidR="00EE0CF4">
        <w:t xml:space="preserve"> </w:t>
      </w:r>
      <w:r w:rsidR="00D86AF8" w:rsidRPr="00B83B3E">
        <w:t>Previously, these reports were not retained online in medical center computer systems but were archived onto paper.</w:t>
      </w:r>
      <w:r w:rsidR="00EE0CF4">
        <w:t xml:space="preserve"> </w:t>
      </w:r>
      <w:r w:rsidR="00D86AF8" w:rsidRPr="00B83B3E">
        <w:t>This procedure precluded the sharing of clinically useful data.</w:t>
      </w:r>
    </w:p>
    <w:p w14:paraId="5C3CD63A" w14:textId="5C8982AB" w:rsidR="00D86AF8" w:rsidRPr="00B83B3E" w:rsidRDefault="00D86AF8" w:rsidP="005250E0">
      <w:pPr>
        <w:pStyle w:val="BodyText"/>
      </w:pPr>
      <w:r w:rsidRPr="00B83B3E">
        <w:t xml:space="preserve">Initially developed specifically for VBA, the utility of </w:t>
      </w:r>
      <w:r w:rsidR="006B7071" w:rsidRPr="00B83B3E">
        <w:t>CAPRI</w:t>
      </w:r>
      <w:r w:rsidRPr="00B83B3E">
        <w:t xml:space="preserve"> has been expanded to other user groups that include VHA, Office of the Medical Inspector, Office of Information (OI), Research, </w:t>
      </w:r>
      <w:r w:rsidR="002017A0" w:rsidRPr="00B83B3E">
        <w:t xml:space="preserve">and </w:t>
      </w:r>
      <w:r w:rsidRPr="00B83B3E">
        <w:t>Vete</w:t>
      </w:r>
      <w:r w:rsidR="002017A0" w:rsidRPr="00B83B3E">
        <w:t>ran Service Officers</w:t>
      </w:r>
      <w:r w:rsidRPr="00B83B3E">
        <w:t>.</w:t>
      </w:r>
      <w:r w:rsidR="00EE0CF4">
        <w:t xml:space="preserve"> </w:t>
      </w:r>
      <w:r w:rsidRPr="00B83B3E">
        <w:t xml:space="preserve">Recently, most of the newest features of </w:t>
      </w:r>
      <w:r w:rsidR="006B7071" w:rsidRPr="00B83B3E">
        <w:t>CAPRI</w:t>
      </w:r>
      <w:r w:rsidRPr="00B83B3E">
        <w:t xml:space="preserve"> are specifically targeted at adding features to be used by VHA C&amp;P providers and staff.</w:t>
      </w:r>
    </w:p>
    <w:p w14:paraId="5C3CD63B" w14:textId="77777777" w:rsidR="00D86AF8" w:rsidRPr="00B83B3E" w:rsidRDefault="006B7071" w:rsidP="00A561AD">
      <w:pPr>
        <w:pStyle w:val="Heading2"/>
      </w:pPr>
      <w:bookmarkStart w:id="27" w:name="_Toc146086564"/>
      <w:bookmarkStart w:id="28" w:name="_Toc150075104"/>
      <w:bookmarkStart w:id="29" w:name="_Toc150075173"/>
      <w:bookmarkStart w:id="30" w:name="_Toc150075234"/>
      <w:bookmarkStart w:id="31" w:name="_Toc278187780"/>
      <w:bookmarkStart w:id="32" w:name="_Toc508873509"/>
      <w:bookmarkStart w:id="33" w:name="_Toc508874921"/>
      <w:bookmarkStart w:id="34" w:name="_Toc508875775"/>
      <w:bookmarkStart w:id="35" w:name="_Toc20827462"/>
      <w:r w:rsidRPr="00B83B3E">
        <w:t>CAPRI</w:t>
      </w:r>
      <w:r w:rsidR="00D86AF8" w:rsidRPr="00B83B3E">
        <w:t xml:space="preserve"> Application Features</w:t>
      </w:r>
      <w:bookmarkEnd w:id="27"/>
      <w:bookmarkEnd w:id="28"/>
      <w:bookmarkEnd w:id="29"/>
      <w:bookmarkEnd w:id="30"/>
      <w:bookmarkEnd w:id="31"/>
      <w:bookmarkEnd w:id="32"/>
      <w:bookmarkEnd w:id="33"/>
      <w:bookmarkEnd w:id="34"/>
      <w:bookmarkEnd w:id="35"/>
    </w:p>
    <w:p w14:paraId="5C3CD63C" w14:textId="77777777" w:rsidR="00D86AF8" w:rsidRPr="00B83B3E" w:rsidRDefault="00D86AF8" w:rsidP="00CE6B0E">
      <w:pPr>
        <w:pStyle w:val="BodyText5Numbers"/>
      </w:pPr>
      <w:r w:rsidRPr="00B83B3E">
        <w:t>User friendliness</w:t>
      </w:r>
    </w:p>
    <w:p w14:paraId="5C3CD63D" w14:textId="77777777" w:rsidR="00D86AF8" w:rsidRPr="00B83B3E" w:rsidRDefault="00D86AF8" w:rsidP="00CE6B0E">
      <w:pPr>
        <w:pStyle w:val="BodyText5Numbers"/>
      </w:pPr>
      <w:r w:rsidRPr="00B83B3E">
        <w:t xml:space="preserve">Point </w:t>
      </w:r>
      <w:r w:rsidR="00004594" w:rsidRPr="00B83B3E">
        <w:t>and</w:t>
      </w:r>
      <w:r w:rsidRPr="00B83B3E">
        <w:t xml:space="preserve"> click environment</w:t>
      </w:r>
    </w:p>
    <w:p w14:paraId="5C3CD63E" w14:textId="77777777" w:rsidR="00D86AF8" w:rsidRPr="00B83B3E" w:rsidRDefault="00D86AF8" w:rsidP="00CE6B0E">
      <w:pPr>
        <w:pStyle w:val="BodyText5Numbers"/>
      </w:pPr>
      <w:r w:rsidRPr="00B83B3E">
        <w:t>No commands or prompts to memorize</w:t>
      </w:r>
    </w:p>
    <w:p w14:paraId="5C3CD63F" w14:textId="77777777" w:rsidR="00D86AF8" w:rsidRPr="00B83B3E" w:rsidRDefault="00D86AF8" w:rsidP="00CE6B0E">
      <w:pPr>
        <w:pStyle w:val="BodyText5Numbers"/>
      </w:pPr>
      <w:r w:rsidRPr="00B83B3E">
        <w:t>Facilitat</w:t>
      </w:r>
      <w:r w:rsidR="002A22D1" w:rsidRPr="00B83B3E">
        <w:t>ion of</w:t>
      </w:r>
      <w:r w:rsidRPr="00B83B3E">
        <w:t xml:space="preserve"> copy </w:t>
      </w:r>
      <w:r w:rsidR="00004594" w:rsidRPr="00B83B3E">
        <w:t xml:space="preserve">and </w:t>
      </w:r>
      <w:r w:rsidRPr="00B83B3E">
        <w:t>paste functionality</w:t>
      </w:r>
    </w:p>
    <w:p w14:paraId="5C3CD640" w14:textId="77777777" w:rsidR="00D86AF8" w:rsidRPr="00B83B3E" w:rsidRDefault="00D86AF8" w:rsidP="00CE6B0E">
      <w:pPr>
        <w:pStyle w:val="BodyText5Numbers"/>
      </w:pPr>
      <w:r w:rsidRPr="00B83B3E">
        <w:t xml:space="preserve">Consistent appearance and functionality </w:t>
      </w:r>
      <w:r w:rsidR="002A22D1" w:rsidRPr="00B83B3E">
        <w:t>among sites</w:t>
      </w:r>
    </w:p>
    <w:p w14:paraId="5C3CD641" w14:textId="77777777" w:rsidR="00E410DB" w:rsidRPr="00B83B3E" w:rsidRDefault="0024383C" w:rsidP="00CE6B0E">
      <w:pPr>
        <w:pStyle w:val="BodyText5Numbers"/>
      </w:pPr>
      <w:r w:rsidRPr="00B83B3E">
        <w:t>Online help tool</w:t>
      </w:r>
    </w:p>
    <w:p w14:paraId="5C3CD642" w14:textId="77777777" w:rsidR="00D86AF8" w:rsidRPr="00B83B3E" w:rsidRDefault="00D86AF8" w:rsidP="00A561AD">
      <w:pPr>
        <w:pStyle w:val="Heading3"/>
      </w:pPr>
      <w:bookmarkStart w:id="36" w:name="_Toc508873510"/>
      <w:bookmarkStart w:id="37" w:name="_Toc508874922"/>
      <w:bookmarkStart w:id="38" w:name="_Toc508875776"/>
      <w:bookmarkStart w:id="39" w:name="_Toc20827463"/>
      <w:r w:rsidRPr="00B83B3E">
        <w:t>Demographics</w:t>
      </w:r>
      <w:bookmarkEnd w:id="36"/>
      <w:bookmarkEnd w:id="37"/>
      <w:bookmarkEnd w:id="38"/>
      <w:bookmarkEnd w:id="39"/>
    </w:p>
    <w:p w14:paraId="5C3CD643" w14:textId="77777777" w:rsidR="00D86AF8" w:rsidRPr="00B83B3E" w:rsidRDefault="00D86AF8" w:rsidP="00CE6B0E">
      <w:pPr>
        <w:pStyle w:val="BodyText5Numbers"/>
      </w:pPr>
      <w:r w:rsidRPr="00B83B3E">
        <w:t>Load new patients into the Veterans Information Systems Technology Architecture (</w:t>
      </w:r>
      <w:proofErr w:type="spellStart"/>
      <w:r w:rsidRPr="00B83B3E">
        <w:t>VistA</w:t>
      </w:r>
      <w:proofErr w:type="spellEnd"/>
      <w:r w:rsidRPr="00B83B3E">
        <w:t>) system</w:t>
      </w:r>
    </w:p>
    <w:p w14:paraId="5C3CD644" w14:textId="77777777" w:rsidR="00D86AF8" w:rsidRPr="00B83B3E" w:rsidRDefault="00D86AF8" w:rsidP="00CE6B0E">
      <w:pPr>
        <w:pStyle w:val="BodyText5Numbers"/>
      </w:pPr>
      <w:r w:rsidRPr="00B83B3E">
        <w:t>View patient demographics</w:t>
      </w:r>
    </w:p>
    <w:p w14:paraId="5C3CD645" w14:textId="77777777" w:rsidR="00D86AF8" w:rsidRPr="00B83B3E" w:rsidRDefault="00D86AF8" w:rsidP="00CE6B0E">
      <w:pPr>
        <w:pStyle w:val="BodyText5Numbers"/>
      </w:pPr>
      <w:r w:rsidRPr="00B83B3E">
        <w:lastRenderedPageBreak/>
        <w:t>Report patient address changes to VHA</w:t>
      </w:r>
    </w:p>
    <w:p w14:paraId="5C3CD646" w14:textId="77777777" w:rsidR="00D86AF8" w:rsidRPr="00B83B3E" w:rsidRDefault="00D86AF8" w:rsidP="00CE6B0E">
      <w:pPr>
        <w:pStyle w:val="BodyText5Numbers"/>
      </w:pPr>
      <w:r w:rsidRPr="00B83B3E">
        <w:t>View patient temporary address</w:t>
      </w:r>
    </w:p>
    <w:p w14:paraId="5C3CD647" w14:textId="77777777" w:rsidR="00D86AF8" w:rsidRPr="00B83B3E" w:rsidRDefault="00D86AF8" w:rsidP="00A561AD">
      <w:pPr>
        <w:pStyle w:val="Heading3"/>
      </w:pPr>
      <w:bookmarkStart w:id="40" w:name="_Toc508873511"/>
      <w:bookmarkStart w:id="41" w:name="_Toc508874923"/>
      <w:bookmarkStart w:id="42" w:name="_Toc508875777"/>
      <w:bookmarkStart w:id="43" w:name="_Toc20827464"/>
      <w:r w:rsidRPr="00B83B3E">
        <w:t>C&amp;P Examination Functionality</w:t>
      </w:r>
      <w:bookmarkEnd w:id="40"/>
      <w:bookmarkEnd w:id="41"/>
      <w:bookmarkEnd w:id="42"/>
      <w:bookmarkEnd w:id="43"/>
    </w:p>
    <w:p w14:paraId="5C3CD648" w14:textId="77777777" w:rsidR="00D86AF8" w:rsidRPr="00B83B3E" w:rsidRDefault="00D86AF8" w:rsidP="00CE6B0E">
      <w:pPr>
        <w:pStyle w:val="BodyText5Numbers"/>
      </w:pPr>
      <w:r w:rsidRPr="00B83B3E">
        <w:t>Add new C&amp;P exam request</w:t>
      </w:r>
    </w:p>
    <w:p w14:paraId="5C3CD649" w14:textId="77777777" w:rsidR="00D86AF8" w:rsidRPr="00B83B3E" w:rsidRDefault="00D86AF8" w:rsidP="00CE6B0E">
      <w:pPr>
        <w:pStyle w:val="BodyText5Numbers"/>
      </w:pPr>
      <w:r w:rsidRPr="00B83B3E">
        <w:t>Edit unreleased C&amp;P exam request</w:t>
      </w:r>
    </w:p>
    <w:p w14:paraId="5C3CD64A" w14:textId="77777777" w:rsidR="00D86AF8" w:rsidRPr="00B83B3E" w:rsidRDefault="00D86AF8" w:rsidP="00CE6B0E">
      <w:pPr>
        <w:pStyle w:val="BodyText5Numbers"/>
      </w:pPr>
      <w:r w:rsidRPr="00B83B3E">
        <w:t>Add exams to C&amp;P exam requests</w:t>
      </w:r>
    </w:p>
    <w:p w14:paraId="5C3CD64B" w14:textId="77777777" w:rsidR="00D86AF8" w:rsidRPr="00B83B3E" w:rsidRDefault="00D86AF8" w:rsidP="00CE6B0E">
      <w:pPr>
        <w:pStyle w:val="BodyText5Numbers"/>
      </w:pPr>
      <w:r w:rsidRPr="00B83B3E">
        <w:t>Cancel C&amp;P exam requests</w:t>
      </w:r>
    </w:p>
    <w:p w14:paraId="5C3CD64C" w14:textId="77777777" w:rsidR="00D86AF8" w:rsidRPr="00B83B3E" w:rsidRDefault="00D86AF8" w:rsidP="00CE6B0E">
      <w:pPr>
        <w:pStyle w:val="BodyText5Numbers"/>
      </w:pPr>
      <w:r w:rsidRPr="00B83B3E">
        <w:t>Create an insufficient exam request</w:t>
      </w:r>
    </w:p>
    <w:p w14:paraId="5C3CD64D" w14:textId="77777777" w:rsidR="00D86AF8" w:rsidRPr="00B83B3E" w:rsidRDefault="003C64A1" w:rsidP="00CE6B0E">
      <w:pPr>
        <w:pStyle w:val="BodyText5Numbers"/>
      </w:pPr>
      <w:r w:rsidRPr="00B83B3E">
        <w:t>Track i</w:t>
      </w:r>
      <w:r w:rsidR="00D86AF8" w:rsidRPr="00B83B3E">
        <w:t>ndivid</w:t>
      </w:r>
      <w:r w:rsidRPr="00B83B3E">
        <w:t>ual and cumulative pending exams</w:t>
      </w:r>
    </w:p>
    <w:p w14:paraId="5C3CD64E" w14:textId="77777777" w:rsidR="00D86AF8" w:rsidRPr="00B83B3E" w:rsidRDefault="00D86AF8" w:rsidP="00CE6B0E">
      <w:pPr>
        <w:pStyle w:val="BodyText5Numbers"/>
      </w:pPr>
      <w:r w:rsidRPr="00B83B3E">
        <w:t>Request Veterans Affairs Form (VAF) 7131 information</w:t>
      </w:r>
    </w:p>
    <w:p w14:paraId="5C3CD64F" w14:textId="77777777" w:rsidR="00D86AF8" w:rsidRPr="00B83B3E" w:rsidRDefault="003C64A1" w:rsidP="00CE6B0E">
      <w:pPr>
        <w:pStyle w:val="BodyText5Numbers"/>
      </w:pPr>
      <w:r w:rsidRPr="00B83B3E">
        <w:t xml:space="preserve">Create </w:t>
      </w:r>
      <w:r w:rsidR="00D86AF8" w:rsidRPr="00B83B3E">
        <w:t>VA Regional Office reports</w:t>
      </w:r>
    </w:p>
    <w:p w14:paraId="5C3CD650" w14:textId="77777777" w:rsidR="001768A4" w:rsidRPr="00B83B3E" w:rsidRDefault="001768A4" w:rsidP="00CE6B0E">
      <w:pPr>
        <w:pStyle w:val="BodyText5Numbers"/>
      </w:pPr>
      <w:r w:rsidRPr="00B83B3E">
        <w:t>Create Automated Management Information System (AMIS) 290 report</w:t>
      </w:r>
      <w:r w:rsidR="002A22D1" w:rsidRPr="00B83B3E">
        <w:t>s</w:t>
      </w:r>
    </w:p>
    <w:p w14:paraId="5C3CD651" w14:textId="77777777" w:rsidR="00D86AF8" w:rsidRPr="00B83B3E" w:rsidRDefault="003C64A1" w:rsidP="00CE6B0E">
      <w:pPr>
        <w:pStyle w:val="BodyText5Numbers"/>
      </w:pPr>
      <w:r w:rsidRPr="00B83B3E">
        <w:t>Create i</w:t>
      </w:r>
      <w:r w:rsidR="00D86AF8" w:rsidRPr="00B83B3E">
        <w:t>nsufficient exam report</w:t>
      </w:r>
    </w:p>
    <w:p w14:paraId="5C3CD652" w14:textId="77777777" w:rsidR="00D86AF8" w:rsidRPr="00B83B3E" w:rsidRDefault="003C64A1" w:rsidP="00CE6B0E">
      <w:pPr>
        <w:pStyle w:val="BodyText5Numbers"/>
      </w:pPr>
      <w:r w:rsidRPr="00B83B3E">
        <w:t>Send A</w:t>
      </w:r>
      <w:r w:rsidR="00D86AF8" w:rsidRPr="00B83B3E">
        <w:t>utomatic Mailman bulletins to AMIE mail groups</w:t>
      </w:r>
    </w:p>
    <w:p w14:paraId="5C3CD653" w14:textId="77777777" w:rsidR="00D86AF8" w:rsidRPr="00B83B3E" w:rsidRDefault="00D86AF8" w:rsidP="00A561AD">
      <w:pPr>
        <w:pStyle w:val="Heading3"/>
      </w:pPr>
      <w:bookmarkStart w:id="44" w:name="_Toc508873512"/>
      <w:bookmarkStart w:id="45" w:name="_Toc508874924"/>
      <w:bookmarkStart w:id="46" w:name="_Toc508875778"/>
      <w:bookmarkStart w:id="47" w:name="_Toc20827465"/>
      <w:r w:rsidRPr="00B83B3E">
        <w:t>Patient Records Navigation</w:t>
      </w:r>
      <w:bookmarkEnd w:id="44"/>
      <w:bookmarkEnd w:id="45"/>
      <w:bookmarkEnd w:id="46"/>
      <w:bookmarkEnd w:id="47"/>
    </w:p>
    <w:p w14:paraId="5C3CD654" w14:textId="77777777" w:rsidR="00D86AF8" w:rsidRPr="00B83B3E" w:rsidRDefault="00D86AF8" w:rsidP="00CE6B0E">
      <w:pPr>
        <w:pStyle w:val="BodyText5Numbers"/>
      </w:pPr>
      <w:r w:rsidRPr="00B83B3E">
        <w:t>View health summaries</w:t>
      </w:r>
    </w:p>
    <w:p w14:paraId="5C3CD655" w14:textId="77777777" w:rsidR="00D86AF8" w:rsidRPr="00B83B3E" w:rsidRDefault="00D86AF8" w:rsidP="00CE6B0E">
      <w:pPr>
        <w:pStyle w:val="BodyText5Numbers"/>
      </w:pPr>
      <w:r w:rsidRPr="00B83B3E">
        <w:t>View appointment lists</w:t>
      </w:r>
    </w:p>
    <w:p w14:paraId="5C3CD656" w14:textId="77777777" w:rsidR="00D86AF8" w:rsidRPr="00B83B3E" w:rsidRDefault="00D86AF8" w:rsidP="00CE6B0E">
      <w:pPr>
        <w:pStyle w:val="BodyText5Numbers"/>
      </w:pPr>
      <w:r w:rsidRPr="00B83B3E">
        <w:t>View progress notes</w:t>
      </w:r>
    </w:p>
    <w:p w14:paraId="5C3CD657" w14:textId="77777777" w:rsidR="00D86AF8" w:rsidRPr="00B83B3E" w:rsidRDefault="00D86AF8" w:rsidP="00CE6B0E">
      <w:pPr>
        <w:pStyle w:val="BodyText5Numbers"/>
      </w:pPr>
      <w:r w:rsidRPr="00B83B3E">
        <w:t>View discharge summaries</w:t>
      </w:r>
    </w:p>
    <w:p w14:paraId="5C3CD658" w14:textId="77777777" w:rsidR="00D86AF8" w:rsidRPr="00B83B3E" w:rsidRDefault="00D86AF8" w:rsidP="00CE6B0E">
      <w:pPr>
        <w:pStyle w:val="BodyText5Numbers"/>
      </w:pPr>
      <w:r w:rsidRPr="00B83B3E">
        <w:t>View consult</w:t>
      </w:r>
      <w:r w:rsidR="002A22D1" w:rsidRPr="00B83B3E">
        <w:t>ation</w:t>
      </w:r>
      <w:r w:rsidRPr="00B83B3E">
        <w:t xml:space="preserve"> requests and results</w:t>
      </w:r>
    </w:p>
    <w:p w14:paraId="5C3CD659" w14:textId="77777777" w:rsidR="00D86AF8" w:rsidRPr="00B83B3E" w:rsidRDefault="00D86AF8" w:rsidP="00CE6B0E">
      <w:pPr>
        <w:pStyle w:val="BodyText5Numbers"/>
      </w:pPr>
      <w:r w:rsidRPr="00B83B3E">
        <w:t>View cumulative vitals</w:t>
      </w:r>
    </w:p>
    <w:p w14:paraId="5C3CD65A" w14:textId="77777777" w:rsidR="00D86AF8" w:rsidRPr="00B83B3E" w:rsidRDefault="00D86AF8" w:rsidP="00CE6B0E">
      <w:pPr>
        <w:pStyle w:val="BodyText5Numbers"/>
      </w:pPr>
      <w:r w:rsidRPr="00B83B3E">
        <w:t>View active medications</w:t>
      </w:r>
    </w:p>
    <w:p w14:paraId="5C3CD65B" w14:textId="77777777" w:rsidR="00D86AF8" w:rsidRPr="00B83B3E" w:rsidRDefault="00D86AF8" w:rsidP="00CE6B0E">
      <w:pPr>
        <w:pStyle w:val="BodyText5Numbers"/>
      </w:pPr>
      <w:r w:rsidRPr="00B83B3E">
        <w:t>View lab reports</w:t>
      </w:r>
    </w:p>
    <w:p w14:paraId="5C3CD65C" w14:textId="77777777" w:rsidR="00D86AF8" w:rsidRPr="00B83B3E" w:rsidRDefault="00D86AF8" w:rsidP="00CE6B0E">
      <w:pPr>
        <w:pStyle w:val="BodyText5Numbers"/>
      </w:pPr>
      <w:r w:rsidRPr="00B83B3E">
        <w:t>View imaging</w:t>
      </w:r>
    </w:p>
    <w:p w14:paraId="5C3CD65D" w14:textId="77777777" w:rsidR="00D86AF8" w:rsidRPr="00B83B3E" w:rsidRDefault="00D86AF8" w:rsidP="00CE6B0E">
      <w:pPr>
        <w:pStyle w:val="BodyText5Numbers"/>
      </w:pPr>
      <w:r w:rsidRPr="00B83B3E">
        <w:t>View procedures</w:t>
      </w:r>
    </w:p>
    <w:p w14:paraId="5C3CD65F" w14:textId="77777777" w:rsidR="00D86AF8" w:rsidRPr="00B83B3E" w:rsidRDefault="00D86AF8" w:rsidP="00A561AD">
      <w:pPr>
        <w:pStyle w:val="Heading3"/>
      </w:pPr>
      <w:bookmarkStart w:id="48" w:name="_Toc508873513"/>
      <w:bookmarkStart w:id="49" w:name="_Toc508874925"/>
      <w:bookmarkStart w:id="50" w:name="_Toc508875779"/>
      <w:bookmarkStart w:id="51" w:name="_Toc20827466"/>
      <w:r w:rsidRPr="00B83B3E">
        <w:t>Reports</w:t>
      </w:r>
      <w:bookmarkEnd w:id="48"/>
      <w:bookmarkEnd w:id="49"/>
      <w:bookmarkEnd w:id="50"/>
      <w:bookmarkEnd w:id="51"/>
    </w:p>
    <w:p w14:paraId="5C3CD660" w14:textId="77777777" w:rsidR="00D86AF8" w:rsidRPr="00B83B3E" w:rsidRDefault="00D86AF8" w:rsidP="00CE6B0E">
      <w:pPr>
        <w:pStyle w:val="BodyText5Numbers"/>
      </w:pPr>
      <w:r w:rsidRPr="00B83B3E">
        <w:t>All existing AMIE reports for VBA are available</w:t>
      </w:r>
    </w:p>
    <w:p w14:paraId="5C3CD661" w14:textId="77777777" w:rsidR="00D86AF8" w:rsidRPr="00B83B3E" w:rsidRDefault="00D86AF8" w:rsidP="00CE6B0E">
      <w:pPr>
        <w:pStyle w:val="BodyText5Numbers"/>
      </w:pPr>
      <w:r w:rsidRPr="00B83B3E">
        <w:t>Custom C&amp;P template tracking reports for VHA</w:t>
      </w:r>
      <w:r w:rsidR="00241622" w:rsidRPr="00B83B3E">
        <w:t xml:space="preserve"> are available</w:t>
      </w:r>
    </w:p>
    <w:p w14:paraId="5C3CD662" w14:textId="77777777" w:rsidR="00D86AF8" w:rsidRPr="00B83B3E" w:rsidRDefault="00D86AF8" w:rsidP="00CE6B0E">
      <w:pPr>
        <w:pStyle w:val="BodyText5Numbers"/>
      </w:pPr>
      <w:r w:rsidRPr="00B83B3E">
        <w:t>Other C&amp;P activity reports not available in AMIE</w:t>
      </w:r>
    </w:p>
    <w:p w14:paraId="5C3CD663" w14:textId="77777777" w:rsidR="002C710C" w:rsidRPr="00B83B3E" w:rsidRDefault="002C710C" w:rsidP="002C710C">
      <w:pPr>
        <w:pStyle w:val="BodyText5Numbers"/>
      </w:pPr>
      <w:r w:rsidRPr="00B83B3E">
        <w:t>Generates a report for 8861 Request for Medical Services, Chapter 31</w:t>
      </w:r>
    </w:p>
    <w:p w14:paraId="5C3CD664" w14:textId="77777777" w:rsidR="00D86AF8" w:rsidRPr="00B83B3E" w:rsidRDefault="00D86AF8" w:rsidP="00A561AD">
      <w:pPr>
        <w:pStyle w:val="Heading3"/>
      </w:pPr>
      <w:bookmarkStart w:id="52" w:name="_Toc508873514"/>
      <w:bookmarkStart w:id="53" w:name="_Toc508874926"/>
      <w:bookmarkStart w:id="54" w:name="_Toc508875780"/>
      <w:bookmarkStart w:id="55" w:name="_Toc20827467"/>
      <w:r w:rsidRPr="00B83B3E">
        <w:lastRenderedPageBreak/>
        <w:t>C&amp;P Exam Entry</w:t>
      </w:r>
      <w:bookmarkEnd w:id="52"/>
      <w:bookmarkEnd w:id="53"/>
      <w:bookmarkEnd w:id="54"/>
      <w:bookmarkEnd w:id="55"/>
    </w:p>
    <w:p w14:paraId="5C3CD665" w14:textId="77777777" w:rsidR="00D86AF8" w:rsidRPr="00B83B3E" w:rsidRDefault="00D86AF8" w:rsidP="00CE6B0E">
      <w:pPr>
        <w:pStyle w:val="BodyText5Numbers"/>
      </w:pPr>
      <w:r w:rsidRPr="00B83B3E">
        <w:t>All standard AMIE worksheets are available in template form</w:t>
      </w:r>
    </w:p>
    <w:p w14:paraId="5C3CD666" w14:textId="77777777" w:rsidR="00D86AF8" w:rsidRPr="00B83B3E" w:rsidRDefault="00D86AF8" w:rsidP="00CE6B0E">
      <w:pPr>
        <w:pStyle w:val="BodyText5Numbers"/>
      </w:pPr>
      <w:r w:rsidRPr="00B83B3E">
        <w:t>Automatic sending of completed exam requests</w:t>
      </w:r>
    </w:p>
    <w:p w14:paraId="5C3CD667" w14:textId="77777777" w:rsidR="00D86AF8" w:rsidRPr="00B83B3E" w:rsidRDefault="00D86AF8" w:rsidP="00CE6B0E">
      <w:pPr>
        <w:pStyle w:val="BodyText5Numbers"/>
      </w:pPr>
      <w:r w:rsidRPr="00B83B3E">
        <w:t>Ability to save template work in progress and finish later</w:t>
      </w:r>
    </w:p>
    <w:p w14:paraId="5C3CD668" w14:textId="08422C2F" w:rsidR="00D86AF8" w:rsidRPr="00B83B3E" w:rsidRDefault="00D86AF8" w:rsidP="00CE6B0E">
      <w:pPr>
        <w:pStyle w:val="BodyText5Numbers"/>
      </w:pPr>
      <w:r w:rsidRPr="00B83B3E">
        <w:t xml:space="preserve">Ability for site to review exams before releasing it to </w:t>
      </w:r>
      <w:r w:rsidR="0043714D">
        <w:t>VBA</w:t>
      </w:r>
    </w:p>
    <w:p w14:paraId="5C3CD669" w14:textId="77777777" w:rsidR="00D86AF8" w:rsidRPr="00B83B3E" w:rsidRDefault="00D86AF8" w:rsidP="00CE6B0E">
      <w:pPr>
        <w:pStyle w:val="BodyText5Numbers"/>
      </w:pPr>
      <w:r w:rsidRPr="00B83B3E">
        <w:t>Multiple templates can be merged into a single exam</w:t>
      </w:r>
    </w:p>
    <w:p w14:paraId="5C3CD66A" w14:textId="77777777" w:rsidR="00D86AF8" w:rsidRPr="00B83B3E" w:rsidRDefault="00D86AF8" w:rsidP="00A561AD">
      <w:pPr>
        <w:pStyle w:val="Heading2"/>
      </w:pPr>
      <w:bookmarkStart w:id="56" w:name="_Toc146086565"/>
      <w:bookmarkStart w:id="57" w:name="_Toc150075105"/>
      <w:bookmarkStart w:id="58" w:name="_Toc150075174"/>
      <w:bookmarkStart w:id="59" w:name="_Toc150075235"/>
      <w:bookmarkStart w:id="60" w:name="_Toc278187781"/>
      <w:bookmarkStart w:id="61" w:name="_Toc508873515"/>
      <w:bookmarkStart w:id="62" w:name="_Toc508874927"/>
      <w:bookmarkStart w:id="63" w:name="_Toc508875781"/>
      <w:bookmarkStart w:id="64" w:name="_Toc20827468"/>
      <w:r w:rsidRPr="00B83B3E">
        <w:t>Additional Information</w:t>
      </w:r>
      <w:bookmarkEnd w:id="56"/>
      <w:bookmarkEnd w:id="57"/>
      <w:bookmarkEnd w:id="58"/>
      <w:bookmarkEnd w:id="59"/>
      <w:bookmarkEnd w:id="60"/>
      <w:bookmarkEnd w:id="61"/>
      <w:bookmarkEnd w:id="62"/>
      <w:bookmarkEnd w:id="63"/>
      <w:bookmarkEnd w:id="64"/>
    </w:p>
    <w:p w14:paraId="5C3CD66B" w14:textId="77777777" w:rsidR="00D86AF8" w:rsidRPr="00B83B3E" w:rsidRDefault="00D86AF8" w:rsidP="005F7F65">
      <w:r w:rsidRPr="00B83B3E">
        <w:t>Additional information and downloads are available on the VA Intranet.</w:t>
      </w:r>
    </w:p>
    <w:p w14:paraId="5C3CD66C" w14:textId="5D5704E5" w:rsidR="00D86AF8" w:rsidRPr="00B83B3E" w:rsidRDefault="003546D2" w:rsidP="005250E0">
      <w:pPr>
        <w:pStyle w:val="ListBullet2"/>
      </w:pPr>
      <w:hyperlink r:id="rId19" w:history="1">
        <w:r w:rsidR="006B7071" w:rsidRPr="005B1A59">
          <w:rPr>
            <w:rStyle w:val="Hyperlink"/>
          </w:rPr>
          <w:t>CAPRI</w:t>
        </w:r>
        <w:r w:rsidR="008B4BBF" w:rsidRPr="005B1A59">
          <w:rPr>
            <w:rStyle w:val="Hyperlink"/>
          </w:rPr>
          <w:t xml:space="preserve"> Documentation</w:t>
        </w:r>
      </w:hyperlink>
      <w:r w:rsidR="008B4BBF" w:rsidRPr="00B83B3E">
        <w:t>:</w:t>
      </w:r>
      <w:r w:rsidR="00EE0CF4">
        <w:t xml:space="preserve"> </w:t>
      </w:r>
    </w:p>
    <w:p w14:paraId="5C3CD66D" w14:textId="7FCFFC74" w:rsidR="00AF442A" w:rsidRPr="00B83B3E" w:rsidRDefault="003546D2" w:rsidP="00AF442A">
      <w:pPr>
        <w:pStyle w:val="ListBullet"/>
        <w:ind w:left="540" w:hanging="180"/>
      </w:pPr>
      <w:hyperlink r:id="rId20" w:history="1">
        <w:r w:rsidR="00AF1E4C" w:rsidRPr="005B1A59">
          <w:rPr>
            <w:rStyle w:val="Hyperlink"/>
          </w:rPr>
          <w:t>Office of Disability and Medical Assessment (DMA)</w:t>
        </w:r>
        <w:r w:rsidR="008B4BBF" w:rsidRPr="005B1A59">
          <w:rPr>
            <w:rStyle w:val="Hyperlink"/>
          </w:rPr>
          <w:t>:</w:t>
        </w:r>
      </w:hyperlink>
      <w:r w:rsidR="00EE0CF4">
        <w:t xml:space="preserve"> </w:t>
      </w:r>
    </w:p>
    <w:p w14:paraId="5C3CD670" w14:textId="61988844" w:rsidR="00D86AF8" w:rsidRPr="00B83B3E" w:rsidRDefault="003546D2" w:rsidP="005250E0">
      <w:pPr>
        <w:pStyle w:val="ListBullet2"/>
      </w:pPr>
      <w:hyperlink r:id="rId21" w:history="1">
        <w:r w:rsidR="00D86AF8" w:rsidRPr="005B1A59">
          <w:rPr>
            <w:rStyle w:val="Hyperlink"/>
          </w:rPr>
          <w:t xml:space="preserve">VHA </w:t>
        </w:r>
        <w:r w:rsidR="006B7071" w:rsidRPr="005B1A59">
          <w:rPr>
            <w:rStyle w:val="Hyperlink"/>
          </w:rPr>
          <w:t>CAPRI</w:t>
        </w:r>
        <w:r w:rsidR="00D86AF8" w:rsidRPr="005B1A59">
          <w:rPr>
            <w:rStyle w:val="Hyperlink"/>
          </w:rPr>
          <w:t xml:space="preserve"> Training, Videos, and Documentation</w:t>
        </w:r>
      </w:hyperlink>
      <w:r w:rsidR="00D86AF8" w:rsidRPr="00B83B3E">
        <w:t>:</w:t>
      </w:r>
      <w:r w:rsidR="00EE0CF4">
        <w:t xml:space="preserve"> </w:t>
      </w:r>
    </w:p>
    <w:p w14:paraId="5C3CD671" w14:textId="77777777" w:rsidR="00D86AF8" w:rsidRPr="00B83B3E" w:rsidRDefault="00956670" w:rsidP="00A561AD">
      <w:pPr>
        <w:pStyle w:val="Heading3"/>
      </w:pPr>
      <w:bookmarkStart w:id="65" w:name="_Toc146086566"/>
      <w:bookmarkStart w:id="66" w:name="_Toc150075106"/>
      <w:bookmarkStart w:id="67" w:name="_Toc150075175"/>
      <w:bookmarkStart w:id="68" w:name="_Toc150075236"/>
      <w:bookmarkStart w:id="69" w:name="_Toc278187782"/>
      <w:bookmarkStart w:id="70" w:name="_Toc508873516"/>
      <w:bookmarkStart w:id="71" w:name="_Toc508874928"/>
      <w:bookmarkStart w:id="72" w:name="_Toc508875782"/>
      <w:bookmarkStart w:id="73" w:name="_Toc20827469"/>
      <w:r w:rsidRPr="00B83B3E">
        <w:t>Email</w:t>
      </w:r>
      <w:r w:rsidR="00D86AF8" w:rsidRPr="00B83B3E">
        <w:t xml:space="preserve"> Address</w:t>
      </w:r>
      <w:bookmarkEnd w:id="65"/>
      <w:bookmarkEnd w:id="66"/>
      <w:bookmarkEnd w:id="67"/>
      <w:bookmarkEnd w:id="68"/>
      <w:bookmarkEnd w:id="69"/>
      <w:bookmarkEnd w:id="70"/>
      <w:bookmarkEnd w:id="71"/>
      <w:bookmarkEnd w:id="72"/>
      <w:bookmarkEnd w:id="73"/>
    </w:p>
    <w:p w14:paraId="5C3CD672" w14:textId="6152442F" w:rsidR="00D86AF8" w:rsidRPr="00B83B3E" w:rsidRDefault="00A327B7" w:rsidP="007A7D0D">
      <w:pPr>
        <w:pStyle w:val="BodyText"/>
        <w:rPr>
          <w:color w:val="000000"/>
        </w:rPr>
      </w:pPr>
      <w:r w:rsidRPr="00B83B3E">
        <w:t xml:space="preserve">User </w:t>
      </w:r>
      <w:r w:rsidR="00D86AF8" w:rsidRPr="00B83B3E">
        <w:t xml:space="preserve">support questions </w:t>
      </w:r>
      <w:r w:rsidRPr="00B83B3E">
        <w:t xml:space="preserve">should be addressed to </w:t>
      </w:r>
      <w:r w:rsidR="00D86AF8" w:rsidRPr="00B83B3E">
        <w:t>local IT support staff</w:t>
      </w:r>
      <w:r w:rsidR="00093F0A" w:rsidRPr="00B83B3E">
        <w:t xml:space="preserve">, </w:t>
      </w:r>
      <w:r w:rsidR="00D86AF8" w:rsidRPr="00B83B3E">
        <w:t>Information Resources Management (IRM)</w:t>
      </w:r>
      <w:r w:rsidR="00093F0A" w:rsidRPr="00B83B3E">
        <w:t>,</w:t>
      </w:r>
      <w:r w:rsidR="00D86AF8" w:rsidRPr="00B83B3E">
        <w:t xml:space="preserve"> or</w:t>
      </w:r>
      <w:r w:rsidR="00D256C8" w:rsidRPr="00B83B3E">
        <w:t xml:space="preserve"> one of</w:t>
      </w:r>
      <w:r w:rsidR="00D86AF8" w:rsidRPr="00B83B3E">
        <w:t xml:space="preserve"> the</w:t>
      </w:r>
      <w:r w:rsidR="00D256C8" w:rsidRPr="00B83B3E">
        <w:t xml:space="preserve"> National Service Desks</w:t>
      </w:r>
      <w:r w:rsidR="00D86AF8" w:rsidRPr="00B83B3E">
        <w:t>.</w:t>
      </w:r>
      <w:r w:rsidR="00EE0CF4">
        <w:t xml:space="preserve"> </w:t>
      </w:r>
      <w:r w:rsidR="00DD17C4">
        <w:t>A ServiceNow</w:t>
      </w:r>
      <w:r w:rsidR="007C1ECE" w:rsidRPr="00B83B3E">
        <w:t xml:space="preserve"> ticket may be submitted for CAPRI related issues to the </w:t>
      </w:r>
      <w:r w:rsidR="007C1ECE" w:rsidRPr="00B83B3E">
        <w:rPr>
          <w:color w:val="000000"/>
        </w:rPr>
        <w:t>National Service Desk at 1-888-596-4357.</w:t>
      </w:r>
    </w:p>
    <w:p w14:paraId="5C3CD673" w14:textId="77777777" w:rsidR="00D86AF8" w:rsidRPr="00B83B3E" w:rsidRDefault="00D86AF8" w:rsidP="007A7D0D">
      <w:pPr>
        <w:pStyle w:val="BodyText"/>
      </w:pPr>
      <w:r w:rsidRPr="00B83B3E">
        <w:t xml:space="preserve">If </w:t>
      </w:r>
      <w:r w:rsidR="00914F6F" w:rsidRPr="00B83B3E">
        <w:t xml:space="preserve">the </w:t>
      </w:r>
      <w:r w:rsidR="00213B8B" w:rsidRPr="00B83B3E">
        <w:t>user has</w:t>
      </w:r>
      <w:r w:rsidRPr="00B83B3E">
        <w:t xml:space="preserve"> a need to contact the </w:t>
      </w:r>
      <w:r w:rsidR="006B7071" w:rsidRPr="00B83B3E">
        <w:t>CAPRI</w:t>
      </w:r>
      <w:r w:rsidR="00F61C05" w:rsidRPr="00B83B3E">
        <w:t xml:space="preserve"> development team directly, they</w:t>
      </w:r>
      <w:r w:rsidRPr="00B83B3E">
        <w:t xml:space="preserve"> can be reached at the Outlook mail group</w:t>
      </w:r>
      <w:r w:rsidR="00F61C05" w:rsidRPr="00B83B3E">
        <w:t>:</w:t>
      </w:r>
      <w:r w:rsidRPr="00B83B3E">
        <w:t xml:space="preserve"> </w:t>
      </w:r>
      <w:hyperlink r:id="rId22" w:history="1">
        <w:r w:rsidRPr="00B83B3E">
          <w:rPr>
            <w:rStyle w:val="Hyperlink"/>
            <w:u w:val="none"/>
          </w:rPr>
          <w:t xml:space="preserve">VHA OI SDD </w:t>
        </w:r>
        <w:r w:rsidR="006B7071" w:rsidRPr="00B83B3E">
          <w:rPr>
            <w:rStyle w:val="Hyperlink"/>
            <w:u w:val="none"/>
          </w:rPr>
          <w:t>CAPRI</w:t>
        </w:r>
      </w:hyperlink>
    </w:p>
    <w:p w14:paraId="5C3CD674" w14:textId="77777777" w:rsidR="00D86AF8" w:rsidRDefault="00D86AF8" w:rsidP="00A561AD">
      <w:pPr>
        <w:pStyle w:val="Heading3"/>
      </w:pPr>
      <w:bookmarkStart w:id="74" w:name="_Toc146086569"/>
      <w:bookmarkStart w:id="75" w:name="_Toc150075107"/>
      <w:bookmarkStart w:id="76" w:name="_Toc150075176"/>
      <w:bookmarkStart w:id="77" w:name="_Toc150075237"/>
      <w:bookmarkStart w:id="78" w:name="_Toc278187783"/>
      <w:bookmarkStart w:id="79" w:name="_Toc508873517"/>
      <w:bookmarkStart w:id="80" w:name="_Toc508874929"/>
      <w:bookmarkStart w:id="81" w:name="_Toc508875783"/>
      <w:bookmarkStart w:id="82" w:name="_Toc20827470"/>
      <w:r w:rsidRPr="00B83B3E">
        <w:t>Installation</w:t>
      </w:r>
      <w:bookmarkEnd w:id="74"/>
      <w:bookmarkEnd w:id="75"/>
      <w:bookmarkEnd w:id="76"/>
      <w:bookmarkEnd w:id="77"/>
      <w:bookmarkEnd w:id="78"/>
      <w:bookmarkEnd w:id="79"/>
      <w:bookmarkEnd w:id="80"/>
      <w:bookmarkEnd w:id="81"/>
      <w:bookmarkEnd w:id="82"/>
    </w:p>
    <w:p w14:paraId="75EC2496" w14:textId="30149FD2" w:rsidR="004F4D03" w:rsidRPr="00B408B2" w:rsidRDefault="004F4D03" w:rsidP="00EF7F14">
      <w:pPr>
        <w:pStyle w:val="Note"/>
      </w:pPr>
      <w:r w:rsidRPr="005F7F65">
        <w:t>NOTE:</w:t>
      </w:r>
      <w:r w:rsidR="00EE0CF4">
        <w:t xml:space="preserve"> </w:t>
      </w:r>
      <w:r w:rsidRPr="00B408B2">
        <w:t>It is important that all users at your site remain on the same version.</w:t>
      </w:r>
    </w:p>
    <w:p w14:paraId="5C3CD676" w14:textId="25732CA0" w:rsidR="00D86AF8" w:rsidRPr="00B83B3E" w:rsidRDefault="00D86AF8" w:rsidP="007A7D0D">
      <w:pPr>
        <w:pStyle w:val="BodyText"/>
      </w:pPr>
      <w:r w:rsidRPr="00B83B3E">
        <w:t xml:space="preserve">For </w:t>
      </w:r>
      <w:r w:rsidR="001768A4" w:rsidRPr="00B83B3E">
        <w:t xml:space="preserve">the </w:t>
      </w:r>
      <w:r w:rsidR="00787190" w:rsidRPr="00B83B3E">
        <w:t>VBA, the new version</w:t>
      </w:r>
      <w:r w:rsidRPr="00B83B3E">
        <w:t xml:space="preserve"> run</w:t>
      </w:r>
      <w:r w:rsidR="00787190" w:rsidRPr="00B83B3E">
        <w:t>s</w:t>
      </w:r>
      <w:r w:rsidRPr="00B83B3E">
        <w:t xml:space="preserve"> when </w:t>
      </w:r>
      <w:r w:rsidR="00914F6F" w:rsidRPr="00B83B3E">
        <w:t xml:space="preserve">the user </w:t>
      </w:r>
      <w:r w:rsidRPr="00B83B3E">
        <w:t>start</w:t>
      </w:r>
      <w:r w:rsidR="00A327B7" w:rsidRPr="00B83B3E">
        <w:t>s</w:t>
      </w:r>
      <w:r w:rsidRPr="00B83B3E">
        <w:t xml:space="preserve"> the application from </w:t>
      </w:r>
      <w:r w:rsidRPr="00B83B3E">
        <w:rPr>
          <w:b/>
        </w:rPr>
        <w:t>Start/</w:t>
      </w:r>
      <w:proofErr w:type="spellStart"/>
      <w:r w:rsidRPr="00B83B3E">
        <w:rPr>
          <w:b/>
        </w:rPr>
        <w:t>Vbapps</w:t>
      </w:r>
      <w:proofErr w:type="spellEnd"/>
      <w:r w:rsidRPr="00B83B3E">
        <w:rPr>
          <w:b/>
        </w:rPr>
        <w:t>/</w:t>
      </w:r>
      <w:r w:rsidR="006B7071" w:rsidRPr="00B83B3E">
        <w:rPr>
          <w:b/>
        </w:rPr>
        <w:t>CAPRI</w:t>
      </w:r>
      <w:r w:rsidRPr="00B83B3E">
        <w:rPr>
          <w:b/>
        </w:rPr>
        <w:t>/</w:t>
      </w:r>
      <w:r w:rsidR="006B7071" w:rsidRPr="00B83B3E">
        <w:rPr>
          <w:b/>
        </w:rPr>
        <w:t>CAPRI</w:t>
      </w:r>
      <w:r w:rsidRPr="00B83B3E">
        <w:t>.</w:t>
      </w:r>
      <w:r w:rsidR="00EE0CF4">
        <w:t xml:space="preserve"> </w:t>
      </w:r>
      <w:r w:rsidR="00914F6F" w:rsidRPr="00B83B3E">
        <w:t xml:space="preserve">The user </w:t>
      </w:r>
      <w:r w:rsidRPr="00B83B3E">
        <w:t>can make new Windows desktop shortcuts after starting the new version.</w:t>
      </w:r>
    </w:p>
    <w:p w14:paraId="5C3CD677" w14:textId="6FE6FE76" w:rsidR="00D86AF8" w:rsidRPr="00B83B3E" w:rsidRDefault="00D86AF8" w:rsidP="007A7D0D">
      <w:pPr>
        <w:pStyle w:val="BodyText"/>
      </w:pPr>
      <w:r w:rsidRPr="00B83B3E">
        <w:t xml:space="preserve">For the VHA, </w:t>
      </w:r>
      <w:r w:rsidR="00A327B7" w:rsidRPr="00B83B3E">
        <w:t>the</w:t>
      </w:r>
      <w:r w:rsidRPr="00B83B3E">
        <w:t xml:space="preserve"> IRM department install</w:t>
      </w:r>
      <w:r w:rsidR="00FD7EC1" w:rsidRPr="00B83B3E">
        <w:t>s</w:t>
      </w:r>
      <w:r w:rsidRPr="00B83B3E">
        <w:t xml:space="preserve"> the </w:t>
      </w:r>
      <w:r w:rsidR="006B7071" w:rsidRPr="00B83B3E">
        <w:t>CAPRI</w:t>
      </w:r>
      <w:r w:rsidRPr="00B83B3E">
        <w:t xml:space="preserve"> desktop icon.</w:t>
      </w:r>
      <w:r w:rsidR="00EE0CF4">
        <w:t xml:space="preserve"> </w:t>
      </w:r>
      <w:r w:rsidRPr="00B83B3E">
        <w:t xml:space="preserve">Please check with them on the specifics of starting </w:t>
      </w:r>
      <w:r w:rsidR="006B7071" w:rsidRPr="00B83B3E">
        <w:t>CAPRI</w:t>
      </w:r>
      <w:r w:rsidRPr="00B83B3E">
        <w:t>.</w:t>
      </w:r>
      <w:r w:rsidR="00EE0CF4">
        <w:t xml:space="preserve"> </w:t>
      </w:r>
      <w:r w:rsidRPr="00B83B3E">
        <w:t xml:space="preserve">Normally, </w:t>
      </w:r>
      <w:r w:rsidR="00914F6F" w:rsidRPr="00B83B3E">
        <w:t xml:space="preserve">the user </w:t>
      </w:r>
      <w:r w:rsidRPr="00B83B3E">
        <w:t xml:space="preserve">should find the </w:t>
      </w:r>
      <w:r w:rsidR="006B7071" w:rsidRPr="00B83B3E">
        <w:t>CAPRI</w:t>
      </w:r>
      <w:r w:rsidRPr="00B83B3E">
        <w:t xml:space="preserve"> shortcut in the same place </w:t>
      </w:r>
      <w:r w:rsidR="00914F6F" w:rsidRPr="00B83B3E">
        <w:t xml:space="preserve">the user </w:t>
      </w:r>
      <w:r w:rsidRPr="00B83B3E">
        <w:t>would find</w:t>
      </w:r>
      <w:r w:rsidR="00093F0A" w:rsidRPr="00B83B3E">
        <w:t xml:space="preserve"> the Computerized Patient Record System</w:t>
      </w:r>
      <w:r w:rsidRPr="00B83B3E">
        <w:t xml:space="preserve"> </w:t>
      </w:r>
      <w:r w:rsidR="00093F0A" w:rsidRPr="00B83B3E">
        <w:t>(</w:t>
      </w:r>
      <w:r w:rsidRPr="00B83B3E">
        <w:t>CPRS</w:t>
      </w:r>
      <w:r w:rsidR="00093F0A" w:rsidRPr="00B83B3E">
        <w:t>)</w:t>
      </w:r>
      <w:r w:rsidRPr="00B83B3E">
        <w:t xml:space="preserve">. </w:t>
      </w:r>
    </w:p>
    <w:p w14:paraId="5C3CD678" w14:textId="77777777" w:rsidR="00D86AF8" w:rsidRPr="00B83B3E" w:rsidRDefault="00D86AF8" w:rsidP="007A7D0D">
      <w:pPr>
        <w:pStyle w:val="BodyText"/>
      </w:pPr>
      <w:r w:rsidRPr="00B83B3E">
        <w:rPr>
          <w:b/>
        </w:rPr>
        <w:t>L</w:t>
      </w:r>
      <w:r w:rsidR="002A22D1" w:rsidRPr="00B83B3E">
        <w:rPr>
          <w:b/>
        </w:rPr>
        <w:t>ocal Vista Connection</w:t>
      </w:r>
      <w:r w:rsidRPr="00B83B3E">
        <w:rPr>
          <w:b/>
        </w:rPr>
        <w:t xml:space="preserve">: </w:t>
      </w:r>
      <w:r w:rsidRPr="00B83B3E">
        <w:t xml:space="preserve">The </w:t>
      </w:r>
      <w:r w:rsidR="006B7071" w:rsidRPr="00B83B3E">
        <w:t>CAPRI</w:t>
      </w:r>
      <w:r w:rsidRPr="00B83B3E">
        <w:t xml:space="preserve"> shortcut can be set to connect to a specific </w:t>
      </w:r>
      <w:proofErr w:type="spellStart"/>
      <w:r w:rsidRPr="00B83B3E">
        <w:t>VistA</w:t>
      </w:r>
      <w:proofErr w:type="spellEnd"/>
      <w:r w:rsidRPr="00B83B3E">
        <w:t xml:space="preserve"> system. </w:t>
      </w:r>
      <w:r w:rsidR="006B7071" w:rsidRPr="00B83B3E">
        <w:t>CAPRI</w:t>
      </w:r>
      <w:r w:rsidRPr="00B83B3E">
        <w:t xml:space="preserve"> accept</w:t>
      </w:r>
      <w:r w:rsidR="00FD7EC1" w:rsidRPr="00B83B3E">
        <w:t>s</w:t>
      </w:r>
      <w:r w:rsidRPr="00B83B3E">
        <w:t xml:space="preserve"> the command line parameters </w:t>
      </w:r>
      <w:r w:rsidRPr="00B83B3E">
        <w:rPr>
          <w:b/>
        </w:rPr>
        <w:t>s=</w:t>
      </w:r>
      <w:proofErr w:type="spellStart"/>
      <w:r w:rsidRPr="00B83B3E">
        <w:rPr>
          <w:b/>
        </w:rPr>
        <w:t>servername</w:t>
      </w:r>
      <w:proofErr w:type="spellEnd"/>
      <w:r w:rsidRPr="00B83B3E">
        <w:rPr>
          <w:b/>
        </w:rPr>
        <w:t xml:space="preserve"> </w:t>
      </w:r>
      <w:r w:rsidRPr="00B83B3E">
        <w:t xml:space="preserve">and </w:t>
      </w:r>
      <w:r w:rsidRPr="00B83B3E">
        <w:rPr>
          <w:b/>
        </w:rPr>
        <w:t>p=</w:t>
      </w:r>
      <w:proofErr w:type="spellStart"/>
      <w:r w:rsidRPr="00B83B3E">
        <w:rPr>
          <w:b/>
        </w:rPr>
        <w:t>portname</w:t>
      </w:r>
      <w:proofErr w:type="spellEnd"/>
      <w:r w:rsidR="005E19ED" w:rsidRPr="00B83B3E">
        <w:t>, just like CPRS.</w:t>
      </w:r>
    </w:p>
    <w:p w14:paraId="5C3CD679" w14:textId="5532F14D" w:rsidR="001C3A44" w:rsidRPr="00B83B3E" w:rsidRDefault="005C2F49" w:rsidP="00CE6B0E">
      <w:pPr>
        <w:pStyle w:val="BodyText"/>
      </w:pPr>
      <w:r w:rsidRPr="00B83B3E">
        <w:rPr>
          <w:b/>
        </w:rPr>
        <w:t>CAPRI REMOTE</w:t>
      </w:r>
      <w:r w:rsidRPr="00B83B3E">
        <w:t>: CAPRI Remote users access CAPRI through the Claims system, which runs on the VHA Forum hardware.</w:t>
      </w:r>
      <w:r w:rsidR="00EE0CF4">
        <w:t xml:space="preserve"> </w:t>
      </w:r>
      <w:r w:rsidRPr="00B83B3E">
        <w:t xml:space="preserve">The server for those users should be set to </w:t>
      </w:r>
      <w:r w:rsidR="00AB2E4B" w:rsidRPr="00B83B3E">
        <w:rPr>
          <w:b/>
        </w:rPr>
        <w:t>claim</w:t>
      </w:r>
      <w:r w:rsidR="003A6540" w:rsidRPr="00B83B3E">
        <w:rPr>
          <w:b/>
        </w:rPr>
        <w:t>s</w:t>
      </w:r>
      <w:r w:rsidR="00AF1E4C" w:rsidRPr="00B83B3E">
        <w:rPr>
          <w:b/>
        </w:rPr>
        <w:t>.</w:t>
      </w:r>
      <w:r w:rsidR="00F53F68" w:rsidRPr="00B83B3E">
        <w:rPr>
          <w:b/>
        </w:rPr>
        <w:t>med</w:t>
      </w:r>
      <w:r w:rsidRPr="00B83B3E">
        <w:rPr>
          <w:b/>
        </w:rPr>
        <w:t>.va.gov</w:t>
      </w:r>
      <w:r w:rsidRPr="00B83B3E">
        <w:t xml:space="preserve">, port </w:t>
      </w:r>
      <w:r w:rsidRPr="00B83B3E">
        <w:rPr>
          <w:b/>
        </w:rPr>
        <w:t>9400</w:t>
      </w:r>
      <w:r w:rsidRPr="00B83B3E">
        <w:t xml:space="preserve"> (</w:t>
      </w:r>
      <w:r w:rsidR="00416A78" w:rsidRPr="00B83B3E">
        <w:fldChar w:fldCharType="begin"/>
      </w:r>
      <w:r w:rsidR="00416A78" w:rsidRPr="00B83B3E">
        <w:instrText xml:space="preserve"> REF _Ref406762582 \h </w:instrText>
      </w:r>
      <w:r w:rsidR="00B83B3E">
        <w:instrText xml:space="preserve"> \* MERGEFORMAT </w:instrText>
      </w:r>
      <w:r w:rsidR="00416A78" w:rsidRPr="00B83B3E">
        <w:fldChar w:fldCharType="separate"/>
      </w:r>
      <w:r w:rsidR="0081024B" w:rsidRPr="00B83B3E">
        <w:t xml:space="preserve">Figure </w:t>
      </w:r>
      <w:r w:rsidR="0081024B">
        <w:rPr>
          <w:noProof/>
        </w:rPr>
        <w:t>1</w:t>
      </w:r>
      <w:r w:rsidR="0081024B">
        <w:rPr>
          <w:noProof/>
        </w:rPr>
        <w:noBreakHyphen/>
        <w:t>1</w:t>
      </w:r>
      <w:r w:rsidR="00416A78" w:rsidRPr="00B83B3E">
        <w:fldChar w:fldCharType="end"/>
      </w:r>
      <w:r w:rsidRPr="00B83B3E">
        <w:t>).</w:t>
      </w:r>
      <w:r w:rsidR="00EE0CF4">
        <w:t xml:space="preserve"> </w:t>
      </w:r>
      <w:r w:rsidRPr="00B83B3E">
        <w:t xml:space="preserve">See the </w:t>
      </w:r>
      <w:r w:rsidR="003663AB" w:rsidRPr="00B83B3E">
        <w:rPr>
          <w:b/>
          <w:u w:val="single"/>
        </w:rPr>
        <w:fldChar w:fldCharType="begin"/>
      </w:r>
      <w:r w:rsidR="003663AB" w:rsidRPr="00B83B3E">
        <w:rPr>
          <w:b/>
          <w:u w:val="single"/>
        </w:rPr>
        <w:instrText xml:space="preserve"> REF _Ref335042272 \h </w:instrText>
      </w:r>
      <w:r w:rsidR="00AF442A" w:rsidRPr="00B83B3E">
        <w:rPr>
          <w:b/>
          <w:u w:val="single"/>
        </w:rPr>
        <w:instrText xml:space="preserve"> \* MERGEFORMAT </w:instrText>
      </w:r>
      <w:r w:rsidR="003663AB" w:rsidRPr="00B83B3E">
        <w:rPr>
          <w:b/>
          <w:u w:val="single"/>
        </w:rPr>
      </w:r>
      <w:r w:rsidR="003663AB" w:rsidRPr="00B83B3E">
        <w:rPr>
          <w:b/>
          <w:u w:val="single"/>
        </w:rPr>
        <w:fldChar w:fldCharType="separate"/>
      </w:r>
      <w:r w:rsidR="0081024B" w:rsidRPr="0081024B">
        <w:rPr>
          <w:b/>
          <w:u w:val="single"/>
        </w:rPr>
        <w:t xml:space="preserve"> CAPRI Remote </w:t>
      </w:r>
      <w:r w:rsidR="0081024B" w:rsidRPr="00B83B3E">
        <w:t>Functionality</w:t>
      </w:r>
      <w:r w:rsidR="003663AB" w:rsidRPr="00B83B3E">
        <w:rPr>
          <w:b/>
          <w:u w:val="single"/>
        </w:rPr>
        <w:fldChar w:fldCharType="end"/>
      </w:r>
      <w:r w:rsidRPr="00B83B3E">
        <w:t xml:space="preserve"> section in this user manual for more details.</w:t>
      </w:r>
      <w:r w:rsidR="00AF1E4C" w:rsidRPr="00B83B3E">
        <w:t xml:space="preserve"> </w:t>
      </w:r>
    </w:p>
    <w:p w14:paraId="5C3CD67A" w14:textId="77777777" w:rsidR="001C3A44" w:rsidRPr="00B83B3E" w:rsidRDefault="001C3A44" w:rsidP="00CE6B0E">
      <w:pPr>
        <w:pStyle w:val="BodyText"/>
      </w:pPr>
    </w:p>
    <w:p w14:paraId="5C3CD67B" w14:textId="77777777" w:rsidR="00DC12E5" w:rsidRPr="00B83B3E" w:rsidRDefault="00323BF1" w:rsidP="008272F4">
      <w:pPr>
        <w:pStyle w:val="BodyText"/>
      </w:pPr>
      <w:r w:rsidRPr="00B83B3E">
        <w:rPr>
          <w:noProof/>
        </w:rPr>
        <w:lastRenderedPageBreak/>
        <w:drawing>
          <wp:inline distT="0" distB="0" distL="0" distR="0" wp14:anchorId="5C3CE0DF" wp14:editId="25933BF2">
            <wp:extent cx="2971800" cy="4257675"/>
            <wp:effectExtent l="19050" t="19050" r="19050" b="28575"/>
            <wp:docPr id="2" name="Picture 2" descr="Display of the CAPRI desktop shortcut in the Windows dialog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srcRect/>
                    <a:stretch>
                      <a:fillRect/>
                    </a:stretch>
                  </pic:blipFill>
                  <pic:spPr bwMode="auto">
                    <a:xfrm>
                      <a:off x="0" y="0"/>
                      <a:ext cx="2971800" cy="4257675"/>
                    </a:xfrm>
                    <a:prstGeom prst="rect">
                      <a:avLst/>
                    </a:prstGeom>
                    <a:noFill/>
                    <a:ln w="6350">
                      <a:solidFill>
                        <a:schemeClr val="tx1"/>
                      </a:solidFill>
                      <a:miter lim="800000"/>
                      <a:headEnd/>
                      <a:tailEnd/>
                    </a:ln>
                  </pic:spPr>
                </pic:pic>
              </a:graphicData>
            </a:graphic>
          </wp:inline>
        </w:drawing>
      </w:r>
    </w:p>
    <w:p w14:paraId="5C3CD67C" w14:textId="038D1850" w:rsidR="0010515B" w:rsidRPr="00B83B3E" w:rsidRDefault="0010515B" w:rsidP="00B52F9B">
      <w:pPr>
        <w:pStyle w:val="Caption"/>
        <w:rPr>
          <w:rFonts w:cs="Times New Roman"/>
        </w:rPr>
      </w:pPr>
      <w:bookmarkStart w:id="83" w:name="_Toc326149538"/>
      <w:bookmarkStart w:id="84" w:name="_Toc278548123"/>
      <w:bookmarkStart w:id="85" w:name="_Ref225234434"/>
      <w:bookmarkStart w:id="86" w:name="_Ref406762582"/>
      <w:bookmarkStart w:id="87" w:name="_Toc2082720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w:t>
      </w:r>
      <w:r w:rsidR="008D502E">
        <w:rPr>
          <w:rFonts w:cs="Times New Roman"/>
        </w:rPr>
        <w:fldChar w:fldCharType="end"/>
      </w:r>
      <w:bookmarkEnd w:id="83"/>
      <w:bookmarkEnd w:id="84"/>
      <w:bookmarkEnd w:id="85"/>
      <w:bookmarkEnd w:id="86"/>
      <w:r w:rsidR="00CB7507">
        <w:rPr>
          <w:rFonts w:cs="Times New Roman"/>
        </w:rPr>
        <w:t xml:space="preserve">. CAPRI Desktop </w:t>
      </w:r>
      <w:r w:rsidR="009F3F21">
        <w:rPr>
          <w:rFonts w:cs="Times New Roman"/>
        </w:rPr>
        <w:t>Shortcut Properties</w:t>
      </w:r>
      <w:r w:rsidR="00CB7507">
        <w:rPr>
          <w:rFonts w:cs="Times New Roman"/>
        </w:rPr>
        <w:t>.</w:t>
      </w:r>
      <w:bookmarkEnd w:id="87"/>
    </w:p>
    <w:p w14:paraId="5C3CD67D" w14:textId="77777777" w:rsidR="00D86AF8" w:rsidRPr="00B83B3E" w:rsidRDefault="00D86AF8" w:rsidP="00A561AD">
      <w:pPr>
        <w:pStyle w:val="Heading2"/>
      </w:pPr>
      <w:bookmarkStart w:id="88" w:name="_Toc146086570"/>
      <w:bookmarkStart w:id="89" w:name="_Toc150075108"/>
      <w:bookmarkStart w:id="90" w:name="_Toc150075177"/>
      <w:bookmarkStart w:id="91" w:name="_Toc150075238"/>
      <w:bookmarkStart w:id="92" w:name="_Toc278187784"/>
      <w:bookmarkStart w:id="93" w:name="_Toc508873518"/>
      <w:bookmarkStart w:id="94" w:name="_Toc508874930"/>
      <w:bookmarkStart w:id="95" w:name="_Toc508875784"/>
      <w:bookmarkStart w:id="96" w:name="_Toc20827471"/>
      <w:r w:rsidRPr="00B83B3E">
        <w:t>Add/Remove Medical Centers</w:t>
      </w:r>
      <w:bookmarkEnd w:id="88"/>
      <w:bookmarkEnd w:id="89"/>
      <w:bookmarkEnd w:id="90"/>
      <w:bookmarkEnd w:id="91"/>
      <w:bookmarkEnd w:id="92"/>
      <w:bookmarkEnd w:id="93"/>
      <w:bookmarkEnd w:id="94"/>
      <w:bookmarkEnd w:id="95"/>
      <w:bookmarkEnd w:id="96"/>
    </w:p>
    <w:p w14:paraId="5C3CD67E" w14:textId="76529DD9" w:rsidR="00D86AF8" w:rsidRPr="00B83B3E" w:rsidRDefault="00D86AF8" w:rsidP="009C1C04">
      <w:pPr>
        <w:pStyle w:val="BodyText"/>
      </w:pPr>
      <w:r w:rsidRPr="00B83B3E">
        <w:t xml:space="preserve">Local IRM staff can set up a list of available VHA servers that the user may need to connect to on a regular basis. Please contact IRM if </w:t>
      </w:r>
      <w:r w:rsidR="00914F6F" w:rsidRPr="00B83B3E">
        <w:t xml:space="preserve">the </w:t>
      </w:r>
      <w:r w:rsidR="00213B8B" w:rsidRPr="00B83B3E">
        <w:t>user needs</w:t>
      </w:r>
      <w:r w:rsidRPr="00B83B3E">
        <w:t xml:space="preserve"> a facility added or removed.</w:t>
      </w:r>
      <w:r w:rsidR="00EE0CF4">
        <w:t xml:space="preserve"> </w:t>
      </w:r>
      <w:r w:rsidRPr="00B83B3E">
        <w:t xml:space="preserve">IRM staff can add multiple </w:t>
      </w:r>
      <w:proofErr w:type="spellStart"/>
      <w:r w:rsidRPr="00B83B3E">
        <w:t>VistA</w:t>
      </w:r>
      <w:proofErr w:type="spellEnd"/>
      <w:r w:rsidRPr="00B83B3E">
        <w:t xml:space="preserve"> connection configuratio</w:t>
      </w:r>
      <w:r w:rsidR="00871256" w:rsidRPr="00B83B3E">
        <w:t xml:space="preserve">ns to </w:t>
      </w:r>
      <w:r w:rsidR="006B7071" w:rsidRPr="00B83B3E">
        <w:t>CAPRI</w:t>
      </w:r>
      <w:r w:rsidR="00871256" w:rsidRPr="00B83B3E">
        <w:t xml:space="preserve"> using the standard </w:t>
      </w:r>
      <w:r w:rsidR="00871256" w:rsidRPr="00B83B3E">
        <w:rPr>
          <w:b/>
        </w:rPr>
        <w:t>serverlist.exe</w:t>
      </w:r>
      <w:r w:rsidRPr="00B83B3E">
        <w:t xml:space="preserve"> utility provided with the </w:t>
      </w:r>
      <w:r w:rsidR="005C2F49" w:rsidRPr="00B83B3E">
        <w:t>Remote Procedure Call (</w:t>
      </w:r>
      <w:r w:rsidRPr="00B83B3E">
        <w:t>RPC</w:t>
      </w:r>
      <w:r w:rsidR="005C2F49" w:rsidRPr="00B83B3E">
        <w:t>)</w:t>
      </w:r>
      <w:r w:rsidRPr="00B83B3E">
        <w:t xml:space="preserve"> Broker.</w:t>
      </w:r>
      <w:r w:rsidR="00EE0CF4">
        <w:t xml:space="preserve"> </w:t>
      </w:r>
      <w:r w:rsidRPr="00B83B3E">
        <w:t>IRM should refer to the RPC Broker documentation for specifics on how to use serverlist.ex</w:t>
      </w:r>
      <w:r w:rsidR="00BC0BF1" w:rsidRPr="00B83B3E">
        <w:t>e.</w:t>
      </w:r>
    </w:p>
    <w:p w14:paraId="5C3CD67F" w14:textId="45665238" w:rsidR="00D86AF8" w:rsidRPr="00B83B3E" w:rsidRDefault="00D86AF8" w:rsidP="009C1C04">
      <w:pPr>
        <w:pStyle w:val="BodyText"/>
      </w:pPr>
      <w:r w:rsidRPr="00B83B3E">
        <w:t xml:space="preserve">If using command line parameters to direct the </w:t>
      </w:r>
      <w:r w:rsidR="006B7071" w:rsidRPr="00B83B3E">
        <w:t>CAPRI</w:t>
      </w:r>
      <w:r w:rsidRPr="00B83B3E">
        <w:t xml:space="preserve"> shortcut to a specific server and port, the settings from serverlist.exe </w:t>
      </w:r>
      <w:r w:rsidR="00762EDD" w:rsidRPr="00B83B3E">
        <w:t>are</w:t>
      </w:r>
      <w:r w:rsidR="00871256" w:rsidRPr="00B83B3E">
        <w:t xml:space="preserve"> ignored.</w:t>
      </w:r>
      <w:r w:rsidR="00EE0CF4">
        <w:t xml:space="preserve"> </w:t>
      </w:r>
      <w:r w:rsidR="00871256" w:rsidRPr="00B83B3E">
        <w:t xml:space="preserve">The example in </w:t>
      </w:r>
      <w:r w:rsidR="00871256" w:rsidRPr="00B83B3E">
        <w:rPr>
          <w:b/>
        </w:rPr>
        <w:t>Step 2</w:t>
      </w:r>
      <w:r w:rsidRPr="00B83B3E">
        <w:t xml:space="preserve"> below refers to a system that has been set up with serverlist.exe and has no server or port information in its shortcut.</w:t>
      </w:r>
    </w:p>
    <w:p w14:paraId="5C3CD680" w14:textId="77777777" w:rsidR="00D86AF8" w:rsidRPr="00B83B3E" w:rsidRDefault="00D86AF8" w:rsidP="00A561AD">
      <w:pPr>
        <w:pStyle w:val="Heading2"/>
      </w:pPr>
      <w:bookmarkStart w:id="97" w:name="_Toc146086571"/>
      <w:bookmarkStart w:id="98" w:name="_Toc150075109"/>
      <w:bookmarkStart w:id="99" w:name="_Toc150075178"/>
      <w:bookmarkStart w:id="100" w:name="_Toc150075239"/>
      <w:bookmarkStart w:id="101" w:name="_Toc278187785"/>
      <w:bookmarkStart w:id="102" w:name="_Toc508873519"/>
      <w:bookmarkStart w:id="103" w:name="_Toc508874931"/>
      <w:bookmarkStart w:id="104" w:name="_Toc508875785"/>
      <w:bookmarkStart w:id="105" w:name="_Toc20827472"/>
      <w:r w:rsidRPr="00B83B3E">
        <w:t>Logging On</w:t>
      </w:r>
      <w:bookmarkEnd w:id="97"/>
      <w:bookmarkEnd w:id="98"/>
      <w:bookmarkEnd w:id="99"/>
      <w:bookmarkEnd w:id="100"/>
      <w:bookmarkEnd w:id="101"/>
      <w:bookmarkEnd w:id="102"/>
      <w:bookmarkEnd w:id="103"/>
      <w:bookmarkEnd w:id="104"/>
      <w:bookmarkEnd w:id="105"/>
    </w:p>
    <w:p w14:paraId="5C3CD681" w14:textId="77777777" w:rsidR="00D86AF8" w:rsidRPr="00B83B3E" w:rsidRDefault="00D86AF8" w:rsidP="00A561AD">
      <w:pPr>
        <w:pStyle w:val="Heading3"/>
      </w:pPr>
      <w:bookmarkStart w:id="106" w:name="_Toc278187786"/>
      <w:bookmarkStart w:id="107" w:name="_Toc508873520"/>
      <w:bookmarkStart w:id="108" w:name="_Toc508874932"/>
      <w:bookmarkStart w:id="109" w:name="_Toc508875786"/>
      <w:bookmarkStart w:id="110" w:name="_Toc20827473"/>
      <w:r w:rsidRPr="00B83B3E">
        <w:t>Non</w:t>
      </w:r>
      <w:r w:rsidR="00C146D5" w:rsidRPr="00B83B3E">
        <w:t>-</w:t>
      </w:r>
      <w:r w:rsidR="006B7071" w:rsidRPr="00B83B3E">
        <w:t xml:space="preserve">CAPRI Remote </w:t>
      </w:r>
      <w:r w:rsidRPr="00B83B3E">
        <w:t>Users</w:t>
      </w:r>
      <w:bookmarkEnd w:id="106"/>
      <w:bookmarkEnd w:id="107"/>
      <w:bookmarkEnd w:id="108"/>
      <w:bookmarkEnd w:id="109"/>
      <w:bookmarkEnd w:id="110"/>
    </w:p>
    <w:p w14:paraId="5C3CD682" w14:textId="77777777" w:rsidR="00D86AF8" w:rsidRPr="00B83B3E" w:rsidRDefault="00196B97" w:rsidP="00BC0BF1">
      <w:pPr>
        <w:pStyle w:val="BodyText"/>
        <w:tabs>
          <w:tab w:val="left" w:pos="0"/>
        </w:tabs>
      </w:pPr>
      <w:r w:rsidRPr="00B83B3E">
        <w:rPr>
          <w:b/>
        </w:rPr>
        <w:t>Step 1</w:t>
      </w:r>
      <w:r w:rsidR="00A04BB0" w:rsidRPr="00B83B3E">
        <w:t xml:space="preserve"> </w:t>
      </w:r>
      <w:r w:rsidR="001768A4" w:rsidRPr="00B83B3E">
        <w:t>–</w:t>
      </w:r>
      <w:r w:rsidR="00027211" w:rsidRPr="00B83B3E">
        <w:t xml:space="preserve"> </w:t>
      </w:r>
      <w:r w:rsidR="001F5E02" w:rsidRPr="00B83B3E">
        <w:t xml:space="preserve">The user starts by double-clicking </w:t>
      </w:r>
      <w:r w:rsidR="00D86AF8" w:rsidRPr="00B83B3E">
        <w:t xml:space="preserve">the </w:t>
      </w:r>
      <w:r w:rsidR="006B7071" w:rsidRPr="00B83B3E">
        <w:t>CAPRI</w:t>
      </w:r>
      <w:r w:rsidR="00D86AF8" w:rsidRPr="00B83B3E">
        <w:t xml:space="preserve"> icon.</w:t>
      </w:r>
    </w:p>
    <w:p w14:paraId="5C3CD683" w14:textId="62213B30" w:rsidR="00D86AF8" w:rsidRPr="00B83B3E" w:rsidRDefault="00D86AF8" w:rsidP="00CE6B0E">
      <w:pPr>
        <w:pStyle w:val="BodyText"/>
      </w:pPr>
      <w:r w:rsidRPr="00B83B3E">
        <w:rPr>
          <w:b/>
        </w:rPr>
        <w:t>Step 2</w:t>
      </w:r>
      <w:r w:rsidRPr="00B83B3E">
        <w:t xml:space="preserve"> </w:t>
      </w:r>
      <w:r w:rsidR="001768A4" w:rsidRPr="00B83B3E">
        <w:t>–</w:t>
      </w:r>
      <w:r w:rsidR="00027211" w:rsidRPr="00B83B3E">
        <w:t xml:space="preserve"> </w:t>
      </w:r>
      <w:r w:rsidR="00212F4A" w:rsidRPr="00B83B3E">
        <w:rPr>
          <w:b/>
        </w:rPr>
        <w:t>OPTIONAL</w:t>
      </w:r>
      <w:r w:rsidRPr="00B83B3E">
        <w:t xml:space="preserve"> </w:t>
      </w:r>
      <w:r w:rsidR="001768A4" w:rsidRPr="00B83B3E">
        <w:t>–</w:t>
      </w:r>
      <w:r w:rsidRPr="00B83B3E">
        <w:t xml:space="preserve"> If the workstation has been configured with serverlist.exe by IRM</w:t>
      </w:r>
      <w:r w:rsidR="00871256" w:rsidRPr="00B83B3E">
        <w:t>,</w:t>
      </w:r>
      <w:r w:rsidRPr="00B83B3E">
        <w:t xml:space="preserve"> and if there is no server and port information in the </w:t>
      </w:r>
      <w:r w:rsidR="006B7071" w:rsidRPr="00B83B3E">
        <w:t>CAPRI</w:t>
      </w:r>
      <w:r w:rsidRPr="00B83B3E">
        <w:t xml:space="preserve"> shortcut, a window appear</w:t>
      </w:r>
      <w:r w:rsidR="00FD7EC1" w:rsidRPr="00B83B3E">
        <w:t>s</w:t>
      </w:r>
      <w:r w:rsidRPr="00B83B3E">
        <w:t xml:space="preserve"> asking the user to select an initial server and port (</w:t>
      </w:r>
      <w:r w:rsidR="007B1BF5" w:rsidRPr="00B83B3E">
        <w:fldChar w:fldCharType="begin"/>
      </w:r>
      <w:r w:rsidR="007B1BF5" w:rsidRPr="00B83B3E">
        <w:instrText xml:space="preserve"> REF _Ref225234449 \h  \* MERGEFORMAT </w:instrText>
      </w:r>
      <w:r w:rsidR="007B1BF5" w:rsidRPr="00B83B3E">
        <w:fldChar w:fldCharType="separate"/>
      </w:r>
      <w:r w:rsidR="0081024B" w:rsidRPr="00B83B3E">
        <w:t xml:space="preserve">Figure </w:t>
      </w:r>
      <w:r w:rsidR="0081024B">
        <w:rPr>
          <w:noProof/>
        </w:rPr>
        <w:t>1</w:t>
      </w:r>
      <w:r w:rsidR="0081024B">
        <w:rPr>
          <w:noProof/>
        </w:rPr>
        <w:noBreakHyphen/>
        <w:t>2</w:t>
      </w:r>
      <w:r w:rsidR="007B1BF5" w:rsidRPr="00B83B3E">
        <w:fldChar w:fldCharType="end"/>
      </w:r>
      <w:r w:rsidRPr="00B83B3E">
        <w:t>).</w:t>
      </w:r>
      <w:r w:rsidR="00EE0CF4">
        <w:t xml:space="preserve"> </w:t>
      </w:r>
      <w:r w:rsidR="006B7071" w:rsidRPr="00B83B3E">
        <w:t>Selecting</w:t>
      </w:r>
      <w:r w:rsidRPr="00B83B3E">
        <w:t xml:space="preserve"> the down arrow in</w:t>
      </w:r>
      <w:r w:rsidR="00871256" w:rsidRPr="00B83B3E">
        <w:t xml:space="preserve"> the</w:t>
      </w:r>
      <w:r w:rsidR="00AA6A97" w:rsidRPr="00B83B3E">
        <w:t xml:space="preserve"> upper right corner displays </w:t>
      </w:r>
      <w:r w:rsidRPr="00B83B3E">
        <w:t xml:space="preserve">all the VHA sites </w:t>
      </w:r>
      <w:r w:rsidR="00914F6F" w:rsidRPr="00B83B3E">
        <w:t xml:space="preserve">the user </w:t>
      </w:r>
      <w:r w:rsidRPr="00B83B3E">
        <w:t>can access.</w:t>
      </w:r>
      <w:r w:rsidR="00EE0CF4">
        <w:t xml:space="preserve"> </w:t>
      </w:r>
      <w:r w:rsidRPr="00B83B3E">
        <w:t>A scroll bar appear</w:t>
      </w:r>
      <w:r w:rsidR="00250001" w:rsidRPr="00B83B3E">
        <w:t>s</w:t>
      </w:r>
      <w:r w:rsidRPr="00B83B3E">
        <w:t xml:space="preserve"> if the list is too long to </w:t>
      </w:r>
      <w:r w:rsidRPr="00B83B3E">
        <w:lastRenderedPageBreak/>
        <w:t xml:space="preserve">be displayed. If </w:t>
      </w:r>
      <w:r w:rsidR="00914F6F" w:rsidRPr="00B83B3E">
        <w:t xml:space="preserve">the user </w:t>
      </w:r>
      <w:r w:rsidR="00AA6A97" w:rsidRPr="00B83B3E">
        <w:t xml:space="preserve">has </w:t>
      </w:r>
      <w:r w:rsidRPr="00B83B3E">
        <w:t>access to</w:t>
      </w:r>
      <w:r w:rsidR="00AA6A97" w:rsidRPr="00B83B3E">
        <w:t xml:space="preserve"> only</w:t>
      </w:r>
      <w:r w:rsidRPr="00B83B3E">
        <w:t xml:space="preserve"> one VHA facility, </w:t>
      </w:r>
      <w:r w:rsidR="00914F6F" w:rsidRPr="00B83B3E">
        <w:t>the</w:t>
      </w:r>
      <w:r w:rsidR="00AA6A97" w:rsidRPr="00B83B3E">
        <w:t>n</w:t>
      </w:r>
      <w:r w:rsidR="00914F6F" w:rsidRPr="00B83B3E">
        <w:t xml:space="preserve"> </w:t>
      </w:r>
      <w:r w:rsidRPr="00B83B3E">
        <w:t xml:space="preserve">the </w:t>
      </w:r>
      <w:proofErr w:type="spellStart"/>
      <w:r w:rsidRPr="00B83B3E">
        <w:t>VistA</w:t>
      </w:r>
      <w:proofErr w:type="spellEnd"/>
      <w:r w:rsidRPr="00B83B3E">
        <w:t xml:space="preserve"> sign on screen in </w:t>
      </w:r>
      <w:r w:rsidR="00196B97" w:rsidRPr="00B83B3E">
        <w:rPr>
          <w:b/>
        </w:rPr>
        <w:t>Step 5</w:t>
      </w:r>
      <w:r w:rsidRPr="00B83B3E">
        <w:t xml:space="preserve"> (</w:t>
      </w:r>
      <w:r w:rsidR="007B1BF5" w:rsidRPr="00B83B3E">
        <w:fldChar w:fldCharType="begin"/>
      </w:r>
      <w:r w:rsidR="007B1BF5" w:rsidRPr="00B83B3E">
        <w:instrText xml:space="preserve"> REF _Ref225234468 \h  \* MERGEFORMAT </w:instrText>
      </w:r>
      <w:r w:rsidR="007B1BF5" w:rsidRPr="00B83B3E">
        <w:fldChar w:fldCharType="separate"/>
      </w:r>
      <w:r w:rsidR="0081024B" w:rsidRPr="00B83B3E">
        <w:t xml:space="preserve">Figure </w:t>
      </w:r>
      <w:r w:rsidR="0081024B">
        <w:rPr>
          <w:noProof/>
        </w:rPr>
        <w:t>1</w:t>
      </w:r>
      <w:r w:rsidR="0081024B">
        <w:rPr>
          <w:noProof/>
        </w:rPr>
        <w:noBreakHyphen/>
        <w:t>4</w:t>
      </w:r>
      <w:r w:rsidR="007B1BF5" w:rsidRPr="00B83B3E">
        <w:fldChar w:fldCharType="end"/>
      </w:r>
      <w:r w:rsidRPr="00B83B3E">
        <w:t>)</w:t>
      </w:r>
      <w:r w:rsidR="00AA6A97" w:rsidRPr="00B83B3E">
        <w:t xml:space="preserve"> is displayed immediately</w:t>
      </w:r>
      <w:r w:rsidRPr="00B83B3E">
        <w:t>.</w:t>
      </w:r>
    </w:p>
    <w:p w14:paraId="5C3CD684" w14:textId="189FEECE" w:rsidR="00D86AF8" w:rsidRPr="00B83B3E" w:rsidRDefault="00196B97" w:rsidP="00CE6B0E">
      <w:pPr>
        <w:pStyle w:val="BodyText"/>
      </w:pPr>
      <w:r w:rsidRPr="00B83B3E">
        <w:rPr>
          <w:b/>
        </w:rPr>
        <w:t>Step 3</w:t>
      </w:r>
      <w:r w:rsidR="00D86AF8" w:rsidRPr="00B83B3E">
        <w:t xml:space="preserve"> </w:t>
      </w:r>
      <w:r w:rsidR="001768A4" w:rsidRPr="00B83B3E">
        <w:t>–</w:t>
      </w:r>
      <w:r w:rsidR="00027211" w:rsidRPr="00B83B3E">
        <w:t xml:space="preserve"> </w:t>
      </w:r>
      <w:r w:rsidR="00212F4A" w:rsidRPr="00B83B3E">
        <w:rPr>
          <w:b/>
        </w:rPr>
        <w:t>OPTIONAL</w:t>
      </w:r>
      <w:r w:rsidR="00D86AF8" w:rsidRPr="00B83B3E">
        <w:t xml:space="preserve"> </w:t>
      </w:r>
      <w:r w:rsidR="001768A4" w:rsidRPr="00B83B3E">
        <w:t>–</w:t>
      </w:r>
      <w:r w:rsidRPr="00B83B3E">
        <w:t xml:space="preserve"> </w:t>
      </w:r>
      <w:r w:rsidR="00213B8B" w:rsidRPr="00B83B3E">
        <w:t>The user scrolls</w:t>
      </w:r>
      <w:r w:rsidR="00D86AF8" w:rsidRPr="00B83B3E">
        <w:t xml:space="preserve"> to the name of the </w:t>
      </w:r>
      <w:r w:rsidR="00367550" w:rsidRPr="00B83B3E">
        <w:t xml:space="preserve">desired </w:t>
      </w:r>
      <w:r w:rsidR="00D86AF8" w:rsidRPr="00B83B3E">
        <w:t>VHA facility, if it is not already visible, and click</w:t>
      </w:r>
      <w:r w:rsidR="00213B8B" w:rsidRPr="00B83B3E">
        <w:t>s</w:t>
      </w:r>
      <w:r w:rsidR="00D86AF8" w:rsidRPr="00B83B3E">
        <w:t xml:space="preserve"> it to select it (</w:t>
      </w:r>
      <w:r w:rsidR="00416A78" w:rsidRPr="00B83B3E">
        <w:fldChar w:fldCharType="begin"/>
      </w:r>
      <w:r w:rsidR="00416A78" w:rsidRPr="00B83B3E">
        <w:instrText xml:space="preserve"> REF _Ref406762612 \h </w:instrText>
      </w:r>
      <w:r w:rsidR="00B83B3E">
        <w:instrText xml:space="preserve"> \* MERGEFORMAT </w:instrText>
      </w:r>
      <w:r w:rsidR="00416A78" w:rsidRPr="00B83B3E">
        <w:fldChar w:fldCharType="separate"/>
      </w:r>
      <w:r w:rsidR="0081024B" w:rsidRPr="00B83B3E">
        <w:t xml:space="preserve">Figure </w:t>
      </w:r>
      <w:r w:rsidR="0081024B">
        <w:rPr>
          <w:noProof/>
        </w:rPr>
        <w:t>1</w:t>
      </w:r>
      <w:r w:rsidR="0081024B">
        <w:rPr>
          <w:noProof/>
        </w:rPr>
        <w:noBreakHyphen/>
        <w:t>2</w:t>
      </w:r>
      <w:r w:rsidR="00416A78" w:rsidRPr="00B83B3E">
        <w:fldChar w:fldCharType="end"/>
      </w:r>
      <w:r w:rsidR="00D86AF8" w:rsidRPr="00B83B3E">
        <w:t>).</w:t>
      </w:r>
    </w:p>
    <w:p w14:paraId="5C3CD685" w14:textId="77777777" w:rsidR="00D86AF8" w:rsidRPr="00B83B3E" w:rsidRDefault="00323BF1" w:rsidP="005F7F65">
      <w:r w:rsidRPr="005A1E5D">
        <w:rPr>
          <w:noProof/>
        </w:rPr>
        <w:drawing>
          <wp:inline distT="0" distB="0" distL="0" distR="0" wp14:anchorId="5C3CE0E1" wp14:editId="5C3CE0E2">
            <wp:extent cx="2381250" cy="1381125"/>
            <wp:effectExtent l="19050" t="19050" r="19050" b="28575"/>
            <wp:docPr id="3" name="Picture 3" descr="Description: Screen capture of list of CAPRI si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Screen capture of list of CAPRI sites."/>
                    <pic:cNvPicPr>
                      <a:picLocks noChangeAspect="1" noChangeArrowheads="1"/>
                    </pic:cNvPicPr>
                  </pic:nvPicPr>
                  <pic:blipFill>
                    <a:blip r:embed="rId24" cstate="print"/>
                    <a:srcRect/>
                    <a:stretch>
                      <a:fillRect/>
                    </a:stretch>
                  </pic:blipFill>
                  <pic:spPr bwMode="auto">
                    <a:xfrm>
                      <a:off x="0" y="0"/>
                      <a:ext cx="2381250" cy="1381125"/>
                    </a:xfrm>
                    <a:prstGeom prst="rect">
                      <a:avLst/>
                    </a:prstGeom>
                    <a:noFill/>
                    <a:ln w="6350" cmpd="sng">
                      <a:solidFill>
                        <a:srgbClr val="000000"/>
                      </a:solidFill>
                      <a:miter lim="800000"/>
                      <a:headEnd/>
                      <a:tailEnd/>
                    </a:ln>
                    <a:effectLst/>
                  </pic:spPr>
                </pic:pic>
              </a:graphicData>
            </a:graphic>
          </wp:inline>
        </w:drawing>
      </w:r>
    </w:p>
    <w:p w14:paraId="5C3CD686" w14:textId="6502763E" w:rsidR="0010515B" w:rsidRPr="00B83B3E" w:rsidRDefault="0010515B" w:rsidP="00B52F9B">
      <w:pPr>
        <w:pStyle w:val="Caption"/>
        <w:rPr>
          <w:rFonts w:cs="Times New Roman"/>
        </w:rPr>
      </w:pPr>
      <w:bookmarkStart w:id="111" w:name="_Toc326149539"/>
      <w:bookmarkStart w:id="112" w:name="_Toc278548124"/>
      <w:bookmarkStart w:id="113" w:name="_Ref225234449"/>
      <w:bookmarkStart w:id="114" w:name="_Ref406762612"/>
      <w:bookmarkStart w:id="115" w:name="_Toc2082720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w:t>
      </w:r>
      <w:r w:rsidR="008D502E">
        <w:rPr>
          <w:rFonts w:cs="Times New Roman"/>
        </w:rPr>
        <w:fldChar w:fldCharType="end"/>
      </w:r>
      <w:bookmarkEnd w:id="111"/>
      <w:bookmarkEnd w:id="112"/>
      <w:bookmarkEnd w:id="113"/>
      <w:bookmarkEnd w:id="114"/>
      <w:r w:rsidR="00CB7507">
        <w:rPr>
          <w:rFonts w:cs="Times New Roman"/>
        </w:rPr>
        <w:t>. Network Connect Dropdown Selection.</w:t>
      </w:r>
      <w:bookmarkEnd w:id="115"/>
    </w:p>
    <w:p w14:paraId="5C3CD687" w14:textId="6033D1C3" w:rsidR="00D86AF8" w:rsidRPr="005A1E5D" w:rsidRDefault="00196B97" w:rsidP="00345C0B">
      <w:pPr>
        <w:pStyle w:val="Body3PicCaption"/>
      </w:pPr>
      <w:r w:rsidRPr="005F7F65">
        <w:rPr>
          <w:b/>
        </w:rPr>
        <w:t>Step 4</w:t>
      </w:r>
      <w:r w:rsidR="00D86AF8" w:rsidRPr="005F7F65">
        <w:rPr>
          <w:b/>
        </w:rPr>
        <w:t xml:space="preserve"> </w:t>
      </w:r>
      <w:r w:rsidR="001768A4" w:rsidRPr="005F7F65">
        <w:rPr>
          <w:b/>
        </w:rPr>
        <w:t>–</w:t>
      </w:r>
      <w:r w:rsidR="00FD719D" w:rsidRPr="005F7F65">
        <w:rPr>
          <w:b/>
        </w:rPr>
        <w:t xml:space="preserve"> </w:t>
      </w:r>
      <w:r w:rsidR="00212F4A" w:rsidRPr="005F7F65">
        <w:rPr>
          <w:b/>
        </w:rPr>
        <w:t>OPTIONAL</w:t>
      </w:r>
      <w:r w:rsidR="00D86AF8" w:rsidRPr="005A1E5D">
        <w:t xml:space="preserve"> </w:t>
      </w:r>
      <w:r w:rsidR="001768A4" w:rsidRPr="005A1E5D">
        <w:t>–</w:t>
      </w:r>
      <w:r w:rsidRPr="005A1E5D">
        <w:t xml:space="preserve"> </w:t>
      </w:r>
      <w:r w:rsidR="00213B8B" w:rsidRPr="005A1E5D">
        <w:t>The user clicks</w:t>
      </w:r>
      <w:r w:rsidR="00D86AF8" w:rsidRPr="005A1E5D">
        <w:t xml:space="preserve"> </w:t>
      </w:r>
      <w:r w:rsidR="00D86AF8" w:rsidRPr="005A1E5D">
        <w:rPr>
          <w:u w:val="single"/>
        </w:rPr>
        <w:t>O</w:t>
      </w:r>
      <w:r w:rsidR="00D86AF8" w:rsidRPr="005A1E5D">
        <w:t>K (</w:t>
      </w:r>
      <w:r w:rsidR="00416A78" w:rsidRPr="004519C9">
        <w:fldChar w:fldCharType="begin"/>
      </w:r>
      <w:r w:rsidR="00416A78" w:rsidRPr="005A1E5D">
        <w:instrText xml:space="preserve"> REF _Ref406762629 \h </w:instrText>
      </w:r>
      <w:r w:rsidR="00B83B3E" w:rsidRPr="005A1E5D">
        <w:instrText xml:space="preserve"> \* MERGEFORMAT </w:instrText>
      </w:r>
      <w:r w:rsidR="00416A78" w:rsidRPr="004519C9">
        <w:fldChar w:fldCharType="separate"/>
      </w:r>
      <w:r w:rsidR="0081024B" w:rsidRPr="00B83B3E">
        <w:t xml:space="preserve">Figure </w:t>
      </w:r>
      <w:r w:rsidR="0081024B">
        <w:t>1</w:t>
      </w:r>
      <w:r w:rsidR="0081024B">
        <w:noBreakHyphen/>
        <w:t>3</w:t>
      </w:r>
      <w:r w:rsidR="00416A78" w:rsidRPr="004519C9">
        <w:fldChar w:fldCharType="end"/>
      </w:r>
      <w:r w:rsidR="00D86AF8" w:rsidRPr="005A1E5D">
        <w:t>).</w:t>
      </w:r>
    </w:p>
    <w:p w14:paraId="5C3CD688" w14:textId="77777777" w:rsidR="006B4FA2" w:rsidRPr="00B83B3E" w:rsidRDefault="00323BF1" w:rsidP="005F7F65">
      <w:r w:rsidRPr="005F7F65">
        <w:rPr>
          <w:noProof/>
        </w:rPr>
        <w:drawing>
          <wp:inline distT="0" distB="0" distL="0" distR="0" wp14:anchorId="5C3CE0E3" wp14:editId="0E3AD127">
            <wp:extent cx="2446020" cy="1287780"/>
            <wp:effectExtent l="0" t="0" r="0" b="7620"/>
            <wp:docPr id="103" name="Picture 24" descr="Display of a selected remote network with option to choose the Ok, Cancel or Help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cstate="print"/>
                    <a:srcRect/>
                    <a:stretch>
                      <a:fillRect/>
                    </a:stretch>
                  </pic:blipFill>
                  <pic:spPr bwMode="auto">
                    <a:xfrm>
                      <a:off x="0" y="0"/>
                      <a:ext cx="2446020" cy="1287780"/>
                    </a:xfrm>
                    <a:prstGeom prst="rect">
                      <a:avLst/>
                    </a:prstGeom>
                    <a:noFill/>
                  </pic:spPr>
                </pic:pic>
              </a:graphicData>
            </a:graphic>
          </wp:inline>
        </w:drawing>
      </w:r>
    </w:p>
    <w:p w14:paraId="518A71F2" w14:textId="358488D5" w:rsidR="00B52F9B" w:rsidRDefault="0010515B" w:rsidP="00B52F9B">
      <w:pPr>
        <w:pStyle w:val="Caption"/>
        <w:rPr>
          <w:rFonts w:cs="Times New Roman"/>
        </w:rPr>
      </w:pPr>
      <w:bookmarkStart w:id="116" w:name="_Toc326149540"/>
      <w:bookmarkStart w:id="117" w:name="_Toc278548125"/>
      <w:bookmarkStart w:id="118" w:name="_Ref225234458"/>
      <w:bookmarkStart w:id="119" w:name="_Ref406762629"/>
      <w:bookmarkStart w:id="120" w:name="_Toc2082720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3</w:t>
      </w:r>
      <w:r w:rsidR="008D502E">
        <w:rPr>
          <w:rFonts w:cs="Times New Roman"/>
        </w:rPr>
        <w:fldChar w:fldCharType="end"/>
      </w:r>
      <w:bookmarkEnd w:id="116"/>
      <w:bookmarkEnd w:id="117"/>
      <w:bookmarkEnd w:id="118"/>
      <w:bookmarkEnd w:id="119"/>
      <w:r w:rsidR="00CB7507">
        <w:rPr>
          <w:rFonts w:cs="Times New Roman"/>
        </w:rPr>
        <w:t>. Network Connect Selection.</w:t>
      </w:r>
      <w:bookmarkEnd w:id="120"/>
    </w:p>
    <w:p w14:paraId="1FBC4FAD" w14:textId="741D0B8B" w:rsidR="00B52F9B" w:rsidRDefault="00196B97" w:rsidP="00345C0B">
      <w:pPr>
        <w:pStyle w:val="Body3PicCaption"/>
      </w:pPr>
      <w:r w:rsidRPr="005F7F65">
        <w:rPr>
          <w:b/>
        </w:rPr>
        <w:t>Step 5</w:t>
      </w:r>
      <w:r w:rsidR="00D86AF8" w:rsidRPr="005F7F65">
        <w:rPr>
          <w:b/>
        </w:rPr>
        <w:t xml:space="preserve"> </w:t>
      </w:r>
      <w:r w:rsidR="001768A4" w:rsidRPr="00B83B3E">
        <w:t>–</w:t>
      </w:r>
      <w:r w:rsidR="00FD719D" w:rsidRPr="00B83B3E">
        <w:t xml:space="preserve"> </w:t>
      </w:r>
      <w:r w:rsidR="00787190" w:rsidRPr="00B83B3E">
        <w:t xml:space="preserve">The user enters a </w:t>
      </w:r>
      <w:r w:rsidR="00D86AF8" w:rsidRPr="00B83B3E">
        <w:t>VistA Access Code, press</w:t>
      </w:r>
      <w:r w:rsidR="00787190" w:rsidRPr="00B83B3E">
        <w:t>es</w:t>
      </w:r>
      <w:r w:rsidR="00D86AF8" w:rsidRPr="00B83B3E">
        <w:t xml:space="preserve"> the Tab key, </w:t>
      </w:r>
      <w:r w:rsidR="003B3645" w:rsidRPr="00B83B3E">
        <w:t xml:space="preserve">and </w:t>
      </w:r>
      <w:r w:rsidR="00D86AF8" w:rsidRPr="00B83B3E">
        <w:t xml:space="preserve">then </w:t>
      </w:r>
      <w:r w:rsidR="003B3645" w:rsidRPr="00B83B3E">
        <w:t>enter</w:t>
      </w:r>
      <w:r w:rsidR="00787190" w:rsidRPr="00B83B3E">
        <w:t>s</w:t>
      </w:r>
      <w:r w:rsidR="00D86AF8" w:rsidRPr="00B83B3E">
        <w:t xml:space="preserve"> </w:t>
      </w:r>
      <w:r w:rsidR="00787190" w:rsidRPr="00B83B3E">
        <w:t>the</w:t>
      </w:r>
      <w:r w:rsidR="00D86AF8" w:rsidRPr="00B83B3E">
        <w:t xml:space="preserve"> Verify Code</w:t>
      </w:r>
      <w:r w:rsidR="003B3645" w:rsidRPr="00B83B3E">
        <w:t xml:space="preserve">. </w:t>
      </w:r>
      <w:r w:rsidR="00787190" w:rsidRPr="00B83B3E">
        <w:t>The user then p</w:t>
      </w:r>
      <w:r w:rsidR="00D86AF8" w:rsidRPr="00B83B3E">
        <w:t>ress</w:t>
      </w:r>
      <w:r w:rsidR="00787190" w:rsidRPr="00B83B3E">
        <w:t>es</w:t>
      </w:r>
      <w:r w:rsidR="00D86AF8" w:rsidRPr="00B83B3E">
        <w:t xml:space="preserve"> Enter or click</w:t>
      </w:r>
      <w:r w:rsidR="00787190" w:rsidRPr="00B83B3E">
        <w:t>s</w:t>
      </w:r>
      <w:r w:rsidR="00D86AF8" w:rsidRPr="00B83B3E">
        <w:t xml:space="preserve"> </w:t>
      </w:r>
      <w:r w:rsidR="00D86AF8" w:rsidRPr="00B83B3E">
        <w:rPr>
          <w:u w:val="single"/>
        </w:rPr>
        <w:t>O</w:t>
      </w:r>
      <w:r w:rsidR="00D86AF8" w:rsidRPr="00B83B3E">
        <w:t>K (</w:t>
      </w:r>
      <w:r w:rsidR="00416A78" w:rsidRPr="00B83B3E">
        <w:fldChar w:fldCharType="begin"/>
      </w:r>
      <w:r w:rsidR="00416A78" w:rsidRPr="00B83B3E">
        <w:instrText xml:space="preserve"> REF _Ref406762643 \h </w:instrText>
      </w:r>
      <w:r w:rsidR="00B52F9B" w:rsidRPr="00B83B3E">
        <w:instrText xml:space="preserve"> \* MERGEFORMAT </w:instrText>
      </w:r>
      <w:r w:rsidR="00416A78" w:rsidRPr="00B83B3E">
        <w:fldChar w:fldCharType="separate"/>
      </w:r>
      <w:r w:rsidR="0081024B" w:rsidRPr="00B83B3E">
        <w:t xml:space="preserve">Figure </w:t>
      </w:r>
      <w:r w:rsidR="0081024B">
        <w:t>1</w:t>
      </w:r>
      <w:r w:rsidR="0081024B">
        <w:noBreakHyphen/>
        <w:t>4</w:t>
      </w:r>
      <w:r w:rsidR="00416A78" w:rsidRPr="00B83B3E">
        <w:fldChar w:fldCharType="end"/>
      </w:r>
      <w:r w:rsidR="00D86AF8" w:rsidRPr="00B83B3E">
        <w:t>).</w:t>
      </w:r>
      <w:r w:rsidR="00EE0CF4">
        <w:t xml:space="preserve"> </w:t>
      </w:r>
      <w:r w:rsidR="00D86AF8" w:rsidRPr="00B83B3E">
        <w:t>This take</w:t>
      </w:r>
      <w:r w:rsidR="00787190" w:rsidRPr="00B83B3E">
        <w:t>s</w:t>
      </w:r>
      <w:r w:rsidR="00D86AF8" w:rsidRPr="00B83B3E">
        <w:t xml:space="preserve"> </w:t>
      </w:r>
      <w:r w:rsidR="00914F6F" w:rsidRPr="00B83B3E">
        <w:t xml:space="preserve">the user </w:t>
      </w:r>
      <w:r w:rsidR="00D86AF8" w:rsidRPr="00B83B3E">
        <w:t xml:space="preserve">to the Patient Selector </w:t>
      </w:r>
      <w:r w:rsidR="00C71274" w:rsidRPr="00B83B3E">
        <w:t>s</w:t>
      </w:r>
      <w:r w:rsidR="00D86AF8" w:rsidRPr="00B83B3E">
        <w:t>creen described in the</w:t>
      </w:r>
      <w:r w:rsidR="00BC2045" w:rsidRPr="00B83B3E">
        <w:t xml:space="preserve"> </w:t>
      </w:r>
      <w:r w:rsidR="007B1BF5" w:rsidRPr="00B83B3E">
        <w:fldChar w:fldCharType="begin"/>
      </w:r>
      <w:r w:rsidR="007B1BF5" w:rsidRPr="00B83B3E">
        <w:instrText xml:space="preserve"> REF _Ref334720886 \h  \* MERGEFORMAT </w:instrText>
      </w:r>
      <w:r w:rsidR="007B1BF5" w:rsidRPr="00B83B3E">
        <w:fldChar w:fldCharType="separate"/>
      </w:r>
      <w:r w:rsidR="0081024B" w:rsidRPr="00A561AD">
        <w:t>CAPRI – Using</w:t>
      </w:r>
      <w:r w:rsidR="0081024B" w:rsidRPr="00223E83">
        <w:t xml:space="preserve"> the Software</w:t>
      </w:r>
      <w:r w:rsidR="007B1BF5" w:rsidRPr="00B83B3E">
        <w:fldChar w:fldCharType="end"/>
      </w:r>
      <w:r w:rsidR="00D86AF8" w:rsidRPr="00B83B3E">
        <w:t xml:space="preserve"> section.</w:t>
      </w:r>
    </w:p>
    <w:p w14:paraId="6DE3E899" w14:textId="553FCEAF" w:rsidR="004F4D03" w:rsidRPr="00731294" w:rsidRDefault="004F4D03" w:rsidP="00EF7F14">
      <w:pPr>
        <w:pStyle w:val="Note"/>
      </w:pPr>
      <w:r w:rsidRPr="005F7F65">
        <w:t>N</w:t>
      </w:r>
      <w:r>
        <w:t>OTE</w:t>
      </w:r>
      <w:r w:rsidRPr="005F7F65">
        <w:t>:</w:t>
      </w:r>
      <w:r w:rsidR="00EE0CF4">
        <w:t xml:space="preserve"> </w:t>
      </w:r>
      <w:r w:rsidRPr="00731294">
        <w:t>New users without access</w:t>
      </w:r>
      <w:r w:rsidRPr="005F7F65">
        <w:t xml:space="preserve"> </w:t>
      </w:r>
      <w:r w:rsidRPr="00731294">
        <w:t xml:space="preserve">codes should contact local IRM staff to get one. </w:t>
      </w:r>
    </w:p>
    <w:p w14:paraId="5C3CD68C" w14:textId="63E32D5A" w:rsidR="00776721" w:rsidRPr="00B83B3E" w:rsidRDefault="00323BF1" w:rsidP="005F7F65">
      <w:pPr>
        <w:spacing w:before="0" w:after="0"/>
      </w:pPr>
      <w:r w:rsidRPr="005A1E5D">
        <w:rPr>
          <w:noProof/>
        </w:rPr>
        <w:drawing>
          <wp:inline distT="0" distB="0" distL="0" distR="0" wp14:anchorId="5C3CE0E5" wp14:editId="7411FF30">
            <wp:extent cx="4517132" cy="2512612"/>
            <wp:effectExtent l="0" t="0" r="0" b="2540"/>
            <wp:docPr id="60" name="Picture 25" descr="Display of the VistA sign-on dialog window, showing the AcessC ode and Verify Code entry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srcRect/>
                    <a:stretch>
                      <a:fillRect/>
                    </a:stretch>
                  </pic:blipFill>
                  <pic:spPr bwMode="auto">
                    <a:xfrm>
                      <a:off x="0" y="0"/>
                      <a:ext cx="4516828" cy="2512443"/>
                    </a:xfrm>
                    <a:prstGeom prst="rect">
                      <a:avLst/>
                    </a:prstGeom>
                    <a:noFill/>
                  </pic:spPr>
                </pic:pic>
              </a:graphicData>
            </a:graphic>
          </wp:inline>
        </w:drawing>
      </w:r>
    </w:p>
    <w:p w14:paraId="5C3CD68D" w14:textId="691F00F3" w:rsidR="0010515B" w:rsidRDefault="0010515B" w:rsidP="005F7F65">
      <w:pPr>
        <w:pStyle w:val="Caption"/>
        <w:spacing w:after="0"/>
        <w:rPr>
          <w:rFonts w:cs="Times New Roman"/>
        </w:rPr>
      </w:pPr>
      <w:bookmarkStart w:id="121" w:name="_Toc326149541"/>
      <w:bookmarkStart w:id="122" w:name="_Toc278548126"/>
      <w:bookmarkStart w:id="123" w:name="_Ref225234468"/>
      <w:bookmarkStart w:id="124" w:name="_Ref406762643"/>
      <w:bookmarkStart w:id="125" w:name="_Toc2082720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4</w:t>
      </w:r>
      <w:r w:rsidR="008D502E">
        <w:rPr>
          <w:rFonts w:cs="Times New Roman"/>
        </w:rPr>
        <w:fldChar w:fldCharType="end"/>
      </w:r>
      <w:bookmarkEnd w:id="121"/>
      <w:bookmarkEnd w:id="122"/>
      <w:bookmarkEnd w:id="123"/>
      <w:bookmarkEnd w:id="124"/>
      <w:r w:rsidR="004C20EF">
        <w:rPr>
          <w:rFonts w:cs="Times New Roman"/>
        </w:rPr>
        <w:t xml:space="preserve">. </w:t>
      </w:r>
      <w:proofErr w:type="spellStart"/>
      <w:r w:rsidR="004C20EF">
        <w:rPr>
          <w:rFonts w:cs="Times New Roman"/>
        </w:rPr>
        <w:t>VistA</w:t>
      </w:r>
      <w:proofErr w:type="spellEnd"/>
      <w:r w:rsidR="004C20EF">
        <w:rPr>
          <w:rFonts w:cs="Times New Roman"/>
        </w:rPr>
        <w:t xml:space="preserve"> Sign-on Dialog Window.</w:t>
      </w:r>
      <w:bookmarkEnd w:id="125"/>
    </w:p>
    <w:p w14:paraId="5C3CD68E" w14:textId="27351329" w:rsidR="00D86AF8" w:rsidRPr="00B83B3E" w:rsidRDefault="00BC0BF1" w:rsidP="00A561AD">
      <w:pPr>
        <w:pStyle w:val="Heading3"/>
      </w:pPr>
      <w:bookmarkStart w:id="126" w:name="_Toc508953844"/>
      <w:bookmarkStart w:id="127" w:name="_Toc508954053"/>
      <w:bookmarkStart w:id="128" w:name="_Toc508954808"/>
      <w:bookmarkStart w:id="129" w:name="_Toc508955053"/>
      <w:bookmarkStart w:id="130" w:name="_Toc508955476"/>
      <w:bookmarkStart w:id="131" w:name="_Toc508955638"/>
      <w:bookmarkStart w:id="132" w:name="_Toc508955800"/>
      <w:bookmarkStart w:id="133" w:name="_Toc508956275"/>
      <w:bookmarkStart w:id="134" w:name="_Toc508957031"/>
      <w:bookmarkStart w:id="135" w:name="_Toc508958937"/>
      <w:bookmarkStart w:id="136" w:name="_Toc508968597"/>
      <w:bookmarkStart w:id="137" w:name="_Toc508973628"/>
      <w:bookmarkEnd w:id="126"/>
      <w:bookmarkEnd w:id="127"/>
      <w:bookmarkEnd w:id="128"/>
      <w:bookmarkEnd w:id="129"/>
      <w:bookmarkEnd w:id="130"/>
      <w:bookmarkEnd w:id="131"/>
      <w:bookmarkEnd w:id="132"/>
      <w:bookmarkEnd w:id="133"/>
      <w:bookmarkEnd w:id="134"/>
      <w:bookmarkEnd w:id="135"/>
      <w:bookmarkEnd w:id="136"/>
      <w:bookmarkEnd w:id="137"/>
      <w:r w:rsidRPr="00B83B3E">
        <w:br w:type="page"/>
      </w:r>
      <w:bookmarkStart w:id="138" w:name="_Toc179779010"/>
      <w:bookmarkStart w:id="139" w:name="_Toc278187787"/>
      <w:bookmarkStart w:id="140" w:name="_Ref334720937"/>
      <w:bookmarkStart w:id="141" w:name="_Toc508873521"/>
      <w:bookmarkStart w:id="142" w:name="_Toc508874933"/>
      <w:bookmarkStart w:id="143" w:name="_Toc508875787"/>
      <w:bookmarkStart w:id="144" w:name="_Toc20827474"/>
      <w:bookmarkStart w:id="145" w:name="_Toc179779011"/>
      <w:bookmarkStart w:id="146" w:name="_Toc150075110"/>
      <w:bookmarkStart w:id="147" w:name="_Toc150075179"/>
      <w:bookmarkStart w:id="148" w:name="_Toc150075240"/>
      <w:r w:rsidR="00D86AF8" w:rsidRPr="00B83B3E">
        <w:lastRenderedPageBreak/>
        <w:t>R</w:t>
      </w:r>
      <w:r w:rsidR="00702ED1" w:rsidRPr="00B83B3E">
        <w:t xml:space="preserve">egional </w:t>
      </w:r>
      <w:r w:rsidR="00D86AF8" w:rsidRPr="00B83B3E">
        <w:t>O</w:t>
      </w:r>
      <w:r w:rsidR="00702ED1" w:rsidRPr="00B83B3E">
        <w:t>ffice (RO)</w:t>
      </w:r>
      <w:r w:rsidR="00D86AF8" w:rsidRPr="00B83B3E">
        <w:t xml:space="preserve"> </w:t>
      </w:r>
      <w:r w:rsidR="006B7071" w:rsidRPr="00B83B3E">
        <w:t xml:space="preserve">CAPRI Remote </w:t>
      </w:r>
      <w:r w:rsidR="00D86AF8" w:rsidRPr="00B83B3E">
        <w:t>Users</w:t>
      </w:r>
      <w:bookmarkEnd w:id="138"/>
      <w:bookmarkEnd w:id="139"/>
      <w:bookmarkEnd w:id="140"/>
      <w:bookmarkEnd w:id="141"/>
      <w:bookmarkEnd w:id="142"/>
      <w:bookmarkEnd w:id="143"/>
      <w:bookmarkEnd w:id="144"/>
    </w:p>
    <w:p w14:paraId="031A8BCC" w14:textId="03A81E28" w:rsidR="00B52F9B" w:rsidRPr="00B83B3E" w:rsidRDefault="00D86AF8" w:rsidP="00345C0B">
      <w:pPr>
        <w:pStyle w:val="Body3PicCaption"/>
      </w:pPr>
      <w:r w:rsidRPr="00B83B3E">
        <w:t xml:space="preserve">Most VBA users </w:t>
      </w:r>
      <w:r w:rsidR="00213B8B" w:rsidRPr="00B83B3E">
        <w:t>are</w:t>
      </w:r>
      <w:r w:rsidRPr="00B83B3E">
        <w:t xml:space="preserve"> </w:t>
      </w:r>
      <w:r w:rsidR="006B7071" w:rsidRPr="00B83B3E">
        <w:t xml:space="preserve">CAPRI Remote </w:t>
      </w:r>
      <w:r w:rsidRPr="00B83B3E">
        <w:t>users.</w:t>
      </w:r>
      <w:r w:rsidR="00EE0CF4">
        <w:t xml:space="preserve"> </w:t>
      </w:r>
      <w:r w:rsidR="006B7071" w:rsidRPr="00B83B3E">
        <w:t xml:space="preserve">CAPRI Remote </w:t>
      </w:r>
      <w:r w:rsidRPr="00B83B3E">
        <w:t xml:space="preserve">users need only one </w:t>
      </w:r>
      <w:r w:rsidR="008D5348" w:rsidRPr="00B83B3E">
        <w:t>A</w:t>
      </w:r>
      <w:r w:rsidRPr="00B83B3E">
        <w:t>ccess</w:t>
      </w:r>
      <w:r w:rsidR="008D5348" w:rsidRPr="00B83B3E">
        <w:t xml:space="preserve"> Code</w:t>
      </w:r>
      <w:r w:rsidRPr="00B83B3E">
        <w:t xml:space="preserve"> and </w:t>
      </w:r>
      <w:r w:rsidR="00946045" w:rsidRPr="00B83B3E">
        <w:t xml:space="preserve">one </w:t>
      </w:r>
      <w:r w:rsidR="008D5348" w:rsidRPr="00B83B3E">
        <w:t>V</w:t>
      </w:r>
      <w:r w:rsidRPr="00B83B3E">
        <w:t xml:space="preserve">erify </w:t>
      </w:r>
      <w:r w:rsidR="008D5348" w:rsidRPr="00B83B3E">
        <w:t>C</w:t>
      </w:r>
      <w:r w:rsidRPr="00B83B3E">
        <w:t xml:space="preserve">ode to connect to authorized </w:t>
      </w:r>
      <w:r w:rsidR="00E74350" w:rsidRPr="00B83B3E">
        <w:t>VA Medical Center (</w:t>
      </w:r>
      <w:r w:rsidRPr="00B83B3E">
        <w:t>VAMC</w:t>
      </w:r>
      <w:r w:rsidR="00E74350" w:rsidRPr="00B83B3E">
        <w:t>)</w:t>
      </w:r>
      <w:r w:rsidR="004B0500" w:rsidRPr="00B83B3E">
        <w:t xml:space="preserve"> sites</w:t>
      </w:r>
    </w:p>
    <w:p w14:paraId="1E27166E" w14:textId="77777777" w:rsidR="00B52F9B" w:rsidRPr="00B83B3E" w:rsidRDefault="00196B97" w:rsidP="00345C0B">
      <w:pPr>
        <w:pStyle w:val="Body3PicCaption"/>
      </w:pPr>
      <w:r w:rsidRPr="005F7F65">
        <w:rPr>
          <w:b/>
        </w:rPr>
        <w:t>Step 1</w:t>
      </w:r>
      <w:r w:rsidR="00D86AF8" w:rsidRPr="005F7F65">
        <w:rPr>
          <w:b/>
        </w:rPr>
        <w:t xml:space="preserve"> </w:t>
      </w:r>
      <w:r w:rsidR="001768A4" w:rsidRPr="005F7F65">
        <w:rPr>
          <w:b/>
        </w:rPr>
        <w:t>–</w:t>
      </w:r>
      <w:r w:rsidR="00BC0BF1" w:rsidRPr="00B83B3E">
        <w:t xml:space="preserve"> </w:t>
      </w:r>
      <w:r w:rsidR="00D86AF8" w:rsidRPr="00B83B3E">
        <w:t>From the Start/VBAPPS/</w:t>
      </w:r>
      <w:r w:rsidR="006B7071" w:rsidRPr="00B83B3E">
        <w:t>CAPRI</w:t>
      </w:r>
      <w:r w:rsidR="00D86AF8" w:rsidRPr="00B83B3E">
        <w:t xml:space="preserve"> Remote/</w:t>
      </w:r>
      <w:r w:rsidR="006B7071" w:rsidRPr="00B83B3E">
        <w:t>CAPRI</w:t>
      </w:r>
      <w:r w:rsidR="00D86AF8" w:rsidRPr="00B83B3E">
        <w:t xml:space="preserve"> Remote menu, </w:t>
      </w:r>
      <w:r w:rsidR="00AA6A97" w:rsidRPr="00B83B3E">
        <w:t xml:space="preserve">the user </w:t>
      </w:r>
      <w:r w:rsidR="00D86AF8" w:rsidRPr="00B83B3E">
        <w:t>click</w:t>
      </w:r>
      <w:r w:rsidR="00AA6A97" w:rsidRPr="00B83B3E">
        <w:t>s</w:t>
      </w:r>
      <w:r w:rsidR="00D86AF8" w:rsidRPr="00B83B3E">
        <w:t xml:space="preserve"> the </w:t>
      </w:r>
      <w:r w:rsidR="006B7071" w:rsidRPr="00B83B3E">
        <w:t>CAPRI</w:t>
      </w:r>
      <w:r w:rsidR="00653806" w:rsidRPr="00B83B3E">
        <w:t xml:space="preserve"> icon.</w:t>
      </w:r>
    </w:p>
    <w:p w14:paraId="2EC115EC" w14:textId="53A3861F" w:rsidR="00B52F9B" w:rsidRDefault="00196B97" w:rsidP="00345C0B">
      <w:pPr>
        <w:pStyle w:val="Body3PicCaption"/>
      </w:pPr>
      <w:r w:rsidRPr="005F7F65">
        <w:rPr>
          <w:b/>
        </w:rPr>
        <w:t>Step 2</w:t>
      </w:r>
      <w:r w:rsidR="00D86AF8" w:rsidRPr="005F7F65">
        <w:rPr>
          <w:b/>
        </w:rPr>
        <w:t xml:space="preserve"> </w:t>
      </w:r>
      <w:r w:rsidR="001768A4" w:rsidRPr="005F7F65">
        <w:rPr>
          <w:b/>
        </w:rPr>
        <w:t>–</w:t>
      </w:r>
      <w:r w:rsidR="00AA6A97" w:rsidRPr="00B83B3E">
        <w:t>After entering the</w:t>
      </w:r>
      <w:r w:rsidR="00D86AF8" w:rsidRPr="00B83B3E">
        <w:t xml:space="preserve"> </w:t>
      </w:r>
      <w:r w:rsidR="00E74350" w:rsidRPr="00B83B3E">
        <w:t>VistA</w:t>
      </w:r>
      <w:r w:rsidR="00D86AF8" w:rsidRPr="00B83B3E">
        <w:t xml:space="preserve"> Access Code,</w:t>
      </w:r>
      <w:r w:rsidR="00AA6A97" w:rsidRPr="00B83B3E">
        <w:t xml:space="preserve"> the user</w:t>
      </w:r>
      <w:r w:rsidR="00D86AF8" w:rsidRPr="00B83B3E">
        <w:t xml:space="preserve"> press</w:t>
      </w:r>
      <w:r w:rsidR="00AA6A97" w:rsidRPr="00B83B3E">
        <w:t>es</w:t>
      </w:r>
      <w:r w:rsidR="00D86AF8" w:rsidRPr="00B83B3E">
        <w:t xml:space="preserve"> the Tab key</w:t>
      </w:r>
      <w:r w:rsidR="00AA6A97" w:rsidRPr="00B83B3E">
        <w:t xml:space="preserve"> to go to the next field and enters the</w:t>
      </w:r>
      <w:r w:rsidR="00D86AF8" w:rsidRPr="00B83B3E">
        <w:t xml:space="preserve"> Verify Code</w:t>
      </w:r>
      <w:r w:rsidR="003B3645" w:rsidRPr="00B83B3E">
        <w:t>.</w:t>
      </w:r>
      <w:r w:rsidR="00EE0CF4">
        <w:t xml:space="preserve"> </w:t>
      </w:r>
      <w:r w:rsidR="00250001" w:rsidRPr="00B83B3E">
        <w:t>Then</w:t>
      </w:r>
      <w:r w:rsidR="00AA6A97" w:rsidRPr="00B83B3E">
        <w:t xml:space="preserve"> the user presses</w:t>
      </w:r>
      <w:r w:rsidR="003B3645" w:rsidRPr="00B83B3E">
        <w:t xml:space="preserve"> Enter or click</w:t>
      </w:r>
      <w:r w:rsidR="00AA6A97" w:rsidRPr="00B83B3E">
        <w:t>s</w:t>
      </w:r>
      <w:r w:rsidR="003B3645" w:rsidRPr="00B83B3E">
        <w:t xml:space="preserve"> </w:t>
      </w:r>
      <w:r w:rsidR="003B3645" w:rsidRPr="00B83B3E">
        <w:rPr>
          <w:u w:val="single"/>
        </w:rPr>
        <w:t>O</w:t>
      </w:r>
      <w:r w:rsidR="003B3645" w:rsidRPr="00B83B3E">
        <w:t>K</w:t>
      </w:r>
      <w:r w:rsidR="00D86AF8" w:rsidRPr="00B83B3E">
        <w:t xml:space="preserve"> (</w:t>
      </w:r>
      <w:r w:rsidR="00416A78" w:rsidRPr="00B83B3E">
        <w:fldChar w:fldCharType="begin"/>
      </w:r>
      <w:r w:rsidR="00416A78" w:rsidRPr="00B83B3E">
        <w:instrText xml:space="preserve"> REF _Ref406762672 \h </w:instrText>
      </w:r>
      <w:r w:rsidR="00B83B3E">
        <w:instrText xml:space="preserve"> \* MERGEFORMAT </w:instrText>
      </w:r>
      <w:r w:rsidR="00416A78" w:rsidRPr="00B83B3E">
        <w:fldChar w:fldCharType="separate"/>
      </w:r>
      <w:r w:rsidR="0081024B" w:rsidRPr="00B83B3E">
        <w:t xml:space="preserve">Figure </w:t>
      </w:r>
      <w:r w:rsidR="0081024B">
        <w:t>1</w:t>
      </w:r>
      <w:r w:rsidR="0081024B">
        <w:noBreakHyphen/>
        <w:t>5</w:t>
      </w:r>
      <w:r w:rsidR="00416A78" w:rsidRPr="00B83B3E">
        <w:fldChar w:fldCharType="end"/>
      </w:r>
      <w:r w:rsidR="00975A18" w:rsidRPr="00B83B3E">
        <w:t>).</w:t>
      </w:r>
    </w:p>
    <w:p w14:paraId="0BBDAA9D" w14:textId="77777777" w:rsidR="00731294" w:rsidRPr="00B83B3E" w:rsidRDefault="00731294" w:rsidP="00345C0B">
      <w:pPr>
        <w:pStyle w:val="Body3PicCaption"/>
      </w:pPr>
    </w:p>
    <w:p w14:paraId="5C3CD692" w14:textId="40EF2CCB" w:rsidR="00605E4A" w:rsidRPr="00B83B3E" w:rsidRDefault="001B1426" w:rsidP="00EF7F14">
      <w:pPr>
        <w:pStyle w:val="Note"/>
      </w:pPr>
      <w:r w:rsidRPr="005F2253">
        <w:t>N</w:t>
      </w:r>
      <w:r w:rsidR="004F4D03" w:rsidRPr="005F2253">
        <w:t>OTE</w:t>
      </w:r>
      <w:r w:rsidR="00D86AF8" w:rsidRPr="005F2253">
        <w:t>:</w:t>
      </w:r>
      <w:r w:rsidR="00D86AF8" w:rsidRPr="00731294">
        <w:t xml:space="preserve"> </w:t>
      </w:r>
      <w:r w:rsidR="00212F4A" w:rsidRPr="00731294">
        <w:t>New users without access codes should contact local IRM staff to get one.</w:t>
      </w:r>
      <w:r w:rsidR="00EE0CF4">
        <w:t xml:space="preserve"> </w:t>
      </w:r>
      <w:r w:rsidR="00AA6A97" w:rsidRPr="00731294">
        <w:t>The</w:t>
      </w:r>
      <w:r w:rsidR="00212F4A" w:rsidRPr="00731294">
        <w:t xml:space="preserve"> </w:t>
      </w:r>
      <w:r w:rsidR="00B52F9B" w:rsidRPr="00731294">
        <w:t xml:space="preserve">first time the </w:t>
      </w:r>
      <w:r w:rsidR="00AA6A97" w:rsidRPr="00731294">
        <w:t>user logs into</w:t>
      </w:r>
      <w:r w:rsidR="00D86AF8" w:rsidRPr="00731294">
        <w:t xml:space="preserve"> a </w:t>
      </w:r>
      <w:proofErr w:type="spellStart"/>
      <w:r w:rsidR="00E74350" w:rsidRPr="00731294">
        <w:t>VistA</w:t>
      </w:r>
      <w:proofErr w:type="spellEnd"/>
      <w:r w:rsidR="00D86AF8" w:rsidRPr="00731294">
        <w:t xml:space="preserve"> application, only </w:t>
      </w:r>
      <w:r w:rsidR="00AA6A97" w:rsidRPr="00731294">
        <w:t xml:space="preserve">the </w:t>
      </w:r>
      <w:r w:rsidR="008D5348" w:rsidRPr="00731294">
        <w:t>A</w:t>
      </w:r>
      <w:r w:rsidR="00D86AF8" w:rsidRPr="00731294">
        <w:t xml:space="preserve">ccess </w:t>
      </w:r>
      <w:r w:rsidR="008D5348" w:rsidRPr="00731294">
        <w:t>C</w:t>
      </w:r>
      <w:r w:rsidR="00D86AF8" w:rsidRPr="00731294">
        <w:t>ode</w:t>
      </w:r>
      <w:r w:rsidR="00AA6A97" w:rsidRPr="00731294">
        <w:t xml:space="preserve"> should be entered</w:t>
      </w:r>
      <w:r w:rsidR="00D86AF8" w:rsidRPr="00731294">
        <w:t>.</w:t>
      </w:r>
      <w:r w:rsidR="00EE0CF4">
        <w:t xml:space="preserve"> </w:t>
      </w:r>
      <w:r w:rsidR="006B7071" w:rsidRPr="00731294">
        <w:t>CAPRI</w:t>
      </w:r>
      <w:r w:rsidR="00D86AF8" w:rsidRPr="00731294">
        <w:t xml:space="preserve"> then prompt </w:t>
      </w:r>
      <w:r w:rsidR="00914F6F" w:rsidRPr="00731294">
        <w:t xml:space="preserve">the user </w:t>
      </w:r>
      <w:r w:rsidR="00D86AF8" w:rsidRPr="00731294">
        <w:t xml:space="preserve">to create a </w:t>
      </w:r>
      <w:r w:rsidR="008D5348" w:rsidRPr="00731294">
        <w:t>V</w:t>
      </w:r>
      <w:r w:rsidR="00D86AF8" w:rsidRPr="00731294">
        <w:t xml:space="preserve">erify </w:t>
      </w:r>
      <w:r w:rsidR="008D5348" w:rsidRPr="00731294">
        <w:t>C</w:t>
      </w:r>
      <w:r w:rsidR="00D86AF8" w:rsidRPr="00731294">
        <w:t>ode.</w:t>
      </w:r>
      <w:r w:rsidR="00EE0CF4">
        <w:t xml:space="preserve"> </w:t>
      </w:r>
      <w:r w:rsidR="00D86AF8" w:rsidRPr="00731294">
        <w:t xml:space="preserve">Most users should have a valid </w:t>
      </w:r>
      <w:r w:rsidR="008D5348" w:rsidRPr="00731294">
        <w:t>A</w:t>
      </w:r>
      <w:r w:rsidR="00D86AF8" w:rsidRPr="00731294">
        <w:t>ccess</w:t>
      </w:r>
      <w:r w:rsidR="008D5348" w:rsidRPr="00731294">
        <w:t xml:space="preserve"> and V</w:t>
      </w:r>
      <w:r w:rsidR="00D86AF8" w:rsidRPr="00731294">
        <w:t xml:space="preserve">erify </w:t>
      </w:r>
      <w:r w:rsidR="008D5348" w:rsidRPr="00731294">
        <w:t>C</w:t>
      </w:r>
      <w:r w:rsidR="00D86AF8" w:rsidRPr="00731294">
        <w:t xml:space="preserve">ode combination by the time they use </w:t>
      </w:r>
      <w:r w:rsidR="006B7071" w:rsidRPr="00731294">
        <w:t>CAPRI</w:t>
      </w:r>
      <w:r w:rsidR="00D86AF8" w:rsidRPr="00B83B3E">
        <w:t>.</w:t>
      </w:r>
    </w:p>
    <w:p w14:paraId="118D538F" w14:textId="77777777" w:rsidR="00D15932" w:rsidRDefault="00D15932" w:rsidP="00D15932"/>
    <w:p w14:paraId="5C3CD693" w14:textId="77777777" w:rsidR="00BD2D9A" w:rsidRPr="00B83B3E" w:rsidRDefault="00323BF1" w:rsidP="00D15932">
      <w:r w:rsidRPr="00D15932">
        <w:rPr>
          <w:noProof/>
        </w:rPr>
        <w:drawing>
          <wp:inline distT="0" distB="0" distL="0" distR="0" wp14:anchorId="5C3CE0E7" wp14:editId="235F821B">
            <wp:extent cx="4290060" cy="3352800"/>
            <wp:effectExtent l="0" t="0" r="0" b="0"/>
            <wp:docPr id="50" name="Picture 76" descr="VistA sign-o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7" cstate="print"/>
                    <a:srcRect/>
                    <a:stretch>
                      <a:fillRect/>
                    </a:stretch>
                  </pic:blipFill>
                  <pic:spPr bwMode="auto">
                    <a:xfrm>
                      <a:off x="0" y="0"/>
                      <a:ext cx="4290060" cy="3352800"/>
                    </a:xfrm>
                    <a:prstGeom prst="rect">
                      <a:avLst/>
                    </a:prstGeom>
                    <a:noFill/>
                  </pic:spPr>
                </pic:pic>
              </a:graphicData>
            </a:graphic>
          </wp:inline>
        </w:drawing>
      </w:r>
    </w:p>
    <w:p w14:paraId="5C3CD694" w14:textId="4C096092" w:rsidR="0010515B" w:rsidRDefault="0010515B" w:rsidP="00B52F9B">
      <w:pPr>
        <w:pStyle w:val="Caption"/>
        <w:rPr>
          <w:rFonts w:cs="Times New Roman"/>
        </w:rPr>
      </w:pPr>
      <w:bookmarkStart w:id="149" w:name="_Toc326149542"/>
      <w:bookmarkStart w:id="150" w:name="_Toc278548127"/>
      <w:bookmarkStart w:id="151" w:name="_Ref225234526"/>
      <w:bookmarkStart w:id="152" w:name="_Ref406762672"/>
      <w:bookmarkStart w:id="153" w:name="_Toc2082720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5</w:t>
      </w:r>
      <w:r w:rsidR="008D502E">
        <w:rPr>
          <w:rFonts w:cs="Times New Roman"/>
        </w:rPr>
        <w:fldChar w:fldCharType="end"/>
      </w:r>
      <w:bookmarkEnd w:id="149"/>
      <w:bookmarkEnd w:id="150"/>
      <w:bookmarkEnd w:id="151"/>
      <w:bookmarkEnd w:id="152"/>
      <w:r w:rsidR="00744BE6">
        <w:rPr>
          <w:rFonts w:cs="Times New Roman"/>
        </w:rPr>
        <w:t xml:space="preserve">. </w:t>
      </w:r>
      <w:proofErr w:type="spellStart"/>
      <w:r w:rsidR="00744BE6">
        <w:rPr>
          <w:rFonts w:cs="Times New Roman"/>
        </w:rPr>
        <w:t>VistA</w:t>
      </w:r>
      <w:proofErr w:type="spellEnd"/>
      <w:r w:rsidR="00744BE6">
        <w:rPr>
          <w:rFonts w:cs="Times New Roman"/>
        </w:rPr>
        <w:t xml:space="preserve"> Sign-on Dialog Window.</w:t>
      </w:r>
      <w:bookmarkEnd w:id="153"/>
    </w:p>
    <w:p w14:paraId="2F7234AE" w14:textId="77777777" w:rsidR="00D15932" w:rsidRPr="00D15932" w:rsidRDefault="00D15932" w:rsidP="00D15932">
      <w:pPr>
        <w:pStyle w:val="BodyText"/>
      </w:pPr>
    </w:p>
    <w:p w14:paraId="5C3CD695" w14:textId="0C03EB54" w:rsidR="00416A78" w:rsidRPr="00B83B3E" w:rsidRDefault="00212F4A" w:rsidP="00345C0B">
      <w:pPr>
        <w:pStyle w:val="Body3PicCaption"/>
      </w:pPr>
      <w:r w:rsidRPr="005F7F65">
        <w:rPr>
          <w:b/>
        </w:rPr>
        <w:lastRenderedPageBreak/>
        <w:t>OPTIONAL</w:t>
      </w:r>
      <w:r w:rsidR="00D86AF8" w:rsidRPr="005F7F65">
        <w:rPr>
          <w:b/>
        </w:rPr>
        <w:t xml:space="preserve"> </w:t>
      </w:r>
      <w:r w:rsidR="001768A4" w:rsidRPr="005F7F65">
        <w:rPr>
          <w:b/>
        </w:rPr>
        <w:t>–</w:t>
      </w:r>
      <w:r w:rsidR="00D86AF8" w:rsidRPr="00B83B3E">
        <w:t xml:space="preserve"> </w:t>
      </w:r>
      <w:r w:rsidR="00796D38" w:rsidRPr="00B83B3E">
        <w:t xml:space="preserve">To </w:t>
      </w:r>
      <w:r w:rsidR="00D86AF8" w:rsidRPr="00B83B3E">
        <w:t xml:space="preserve">change </w:t>
      </w:r>
      <w:r w:rsidR="00367550" w:rsidRPr="00B83B3E">
        <w:t>the</w:t>
      </w:r>
      <w:r w:rsidR="00D86AF8" w:rsidRPr="00B83B3E">
        <w:t xml:space="preserve"> </w:t>
      </w:r>
      <w:r w:rsidR="008D5348" w:rsidRPr="00B83B3E">
        <w:t>V</w:t>
      </w:r>
      <w:r w:rsidR="00D86AF8" w:rsidRPr="00B83B3E">
        <w:t xml:space="preserve">erify </w:t>
      </w:r>
      <w:r w:rsidR="008D5348" w:rsidRPr="00B83B3E">
        <w:t>C</w:t>
      </w:r>
      <w:r w:rsidR="00D86AF8" w:rsidRPr="00B83B3E">
        <w:t xml:space="preserve">ode, </w:t>
      </w:r>
      <w:r w:rsidR="00367550" w:rsidRPr="00B83B3E">
        <w:t xml:space="preserve">the user </w:t>
      </w:r>
      <w:r w:rsidR="00D86AF8" w:rsidRPr="00B83B3E">
        <w:t>select</w:t>
      </w:r>
      <w:r w:rsidR="00367550" w:rsidRPr="00B83B3E">
        <w:t>s</w:t>
      </w:r>
      <w:r w:rsidR="00D86AF8" w:rsidRPr="00B83B3E">
        <w:t xml:space="preserve"> the </w:t>
      </w:r>
      <w:r w:rsidR="008D5348" w:rsidRPr="00B83B3E">
        <w:t>Change Verify Code</w:t>
      </w:r>
      <w:r w:rsidR="00D86AF8" w:rsidRPr="00B83B3E">
        <w:t xml:space="preserve"> </w:t>
      </w:r>
      <w:r w:rsidR="009123CF" w:rsidRPr="00B83B3E">
        <w:t>checkbox on the sign-o</w:t>
      </w:r>
      <w:r w:rsidR="00D86AF8" w:rsidRPr="00B83B3E">
        <w:t>n dialog</w:t>
      </w:r>
      <w:r w:rsidRPr="00B83B3E">
        <w:t xml:space="preserve"> before clicking </w:t>
      </w:r>
      <w:r w:rsidRPr="00B83B3E">
        <w:rPr>
          <w:u w:val="single"/>
        </w:rPr>
        <w:t>O</w:t>
      </w:r>
      <w:r w:rsidRPr="00B83B3E">
        <w:t>K</w:t>
      </w:r>
      <w:r w:rsidR="00D86AF8" w:rsidRPr="00B83B3E">
        <w:t>.</w:t>
      </w:r>
      <w:r w:rsidR="00EE0CF4">
        <w:t xml:space="preserve"> </w:t>
      </w:r>
      <w:r w:rsidR="00914F6F" w:rsidRPr="00B83B3E">
        <w:t xml:space="preserve">The user </w:t>
      </w:r>
      <w:r w:rsidR="00251DB3" w:rsidRPr="00B83B3E">
        <w:t xml:space="preserve">is then </w:t>
      </w:r>
      <w:r w:rsidR="00D86AF8" w:rsidRPr="00B83B3E">
        <w:t xml:space="preserve">prompted to create a new </w:t>
      </w:r>
      <w:r w:rsidR="008D5348" w:rsidRPr="00B83B3E">
        <w:t>V</w:t>
      </w:r>
      <w:r w:rsidR="00D86AF8" w:rsidRPr="00B83B3E">
        <w:t xml:space="preserve">erify </w:t>
      </w:r>
      <w:r w:rsidR="008D5348" w:rsidRPr="00B83B3E">
        <w:t>C</w:t>
      </w:r>
      <w:r w:rsidR="00D86AF8" w:rsidRPr="00B83B3E">
        <w:t>ode</w:t>
      </w:r>
      <w:r w:rsidR="00367550" w:rsidRPr="00B83B3E">
        <w:t xml:space="preserve"> as shown in</w:t>
      </w:r>
      <w:r w:rsidR="00D86AF8" w:rsidRPr="00B83B3E">
        <w:t xml:space="preserve"> </w:t>
      </w:r>
      <w:r w:rsidR="00367550" w:rsidRPr="00B83B3E">
        <w:t xml:space="preserve">the </w:t>
      </w:r>
      <w:r w:rsidR="00D86AF8" w:rsidRPr="00B83B3E">
        <w:t xml:space="preserve">steps in </w:t>
      </w:r>
      <w:r w:rsidR="00416A78" w:rsidRPr="00B83B3E">
        <w:t>(</w:t>
      </w:r>
      <w:r w:rsidR="00416A78" w:rsidRPr="00B83B3E">
        <w:fldChar w:fldCharType="begin"/>
      </w:r>
      <w:r w:rsidR="00416A78" w:rsidRPr="00B83B3E">
        <w:instrText xml:space="preserve"> REF _Ref406762698 \h </w:instrText>
      </w:r>
      <w:r w:rsidR="00B83B3E">
        <w:instrText xml:space="preserve"> \* MERGEFORMAT </w:instrText>
      </w:r>
      <w:r w:rsidR="00416A78" w:rsidRPr="00B83B3E">
        <w:fldChar w:fldCharType="separate"/>
      </w:r>
      <w:r w:rsidR="0081024B" w:rsidRPr="00B83B3E">
        <w:t xml:space="preserve">Figure </w:t>
      </w:r>
      <w:r w:rsidR="0081024B">
        <w:t>1</w:t>
      </w:r>
      <w:r w:rsidR="0081024B">
        <w:noBreakHyphen/>
        <w:t>6</w:t>
      </w:r>
      <w:r w:rsidR="00416A78" w:rsidRPr="00B83B3E">
        <w:fldChar w:fldCharType="end"/>
      </w:r>
      <w:r w:rsidR="00416A78" w:rsidRPr="00B83B3E">
        <w:t>)</w:t>
      </w:r>
    </w:p>
    <w:p w14:paraId="5C3CD696" w14:textId="77777777" w:rsidR="00D86AF8" w:rsidRPr="00B83B3E" w:rsidRDefault="00416A78" w:rsidP="00345C0B">
      <w:pPr>
        <w:pStyle w:val="Body3PicCaption"/>
      </w:pPr>
      <w:r w:rsidRPr="00B83B3E">
        <w:t>.</w:t>
      </w:r>
    </w:p>
    <w:p w14:paraId="5C3CD697" w14:textId="77777777" w:rsidR="00BD2D9A" w:rsidRPr="00B83B3E" w:rsidRDefault="00323BF1" w:rsidP="00345C0B">
      <w:pPr>
        <w:pStyle w:val="Body3PicCaption"/>
      </w:pPr>
      <w:r w:rsidRPr="00B83B3E">
        <w:drawing>
          <wp:inline distT="0" distB="0" distL="0" distR="0" wp14:anchorId="5C3CE0E9" wp14:editId="244EFEB1">
            <wp:extent cx="4114800" cy="3095625"/>
            <wp:effectExtent l="0" t="0" r="0" b="9525"/>
            <wp:docPr id="7" name="Picture 7" descr="Display of the VistA sign-on dialog window with a red box surrounding the Change Verify Code checkbox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4114800" cy="3095625"/>
                    </a:xfrm>
                    <a:prstGeom prst="rect">
                      <a:avLst/>
                    </a:prstGeom>
                    <a:noFill/>
                    <a:ln w="9525">
                      <a:noFill/>
                      <a:miter lim="800000"/>
                      <a:headEnd/>
                      <a:tailEnd/>
                    </a:ln>
                  </pic:spPr>
                </pic:pic>
              </a:graphicData>
            </a:graphic>
          </wp:inline>
        </w:drawing>
      </w:r>
    </w:p>
    <w:p w14:paraId="5C3CD698" w14:textId="1FAF380B" w:rsidR="0010515B" w:rsidRPr="00B83B3E" w:rsidRDefault="0010515B" w:rsidP="00B52F9B">
      <w:pPr>
        <w:pStyle w:val="Caption"/>
        <w:rPr>
          <w:rFonts w:cs="Times New Roman"/>
        </w:rPr>
      </w:pPr>
      <w:bookmarkStart w:id="154" w:name="_Toc326149543"/>
      <w:bookmarkStart w:id="155" w:name="_Toc278548128"/>
      <w:bookmarkStart w:id="156" w:name="_Ref225234539"/>
      <w:bookmarkStart w:id="157" w:name="_Ref406762698"/>
      <w:bookmarkStart w:id="158" w:name="_Toc2082720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6</w:t>
      </w:r>
      <w:r w:rsidR="008D502E">
        <w:rPr>
          <w:rFonts w:cs="Times New Roman"/>
        </w:rPr>
        <w:fldChar w:fldCharType="end"/>
      </w:r>
      <w:bookmarkEnd w:id="154"/>
      <w:bookmarkEnd w:id="155"/>
      <w:bookmarkEnd w:id="156"/>
      <w:bookmarkEnd w:id="157"/>
      <w:r w:rsidR="00C01379">
        <w:rPr>
          <w:rFonts w:cs="Times New Roman"/>
        </w:rPr>
        <w:t>. Change Verify Code Option.</w:t>
      </w:r>
      <w:bookmarkEnd w:id="158"/>
    </w:p>
    <w:p w14:paraId="5C3CD699" w14:textId="77777777" w:rsidR="00416A78" w:rsidRPr="00B83B3E" w:rsidRDefault="00416A78" w:rsidP="00345C0B">
      <w:pPr>
        <w:pStyle w:val="Body3PicCaption"/>
      </w:pPr>
    </w:p>
    <w:p w14:paraId="5C3CD69A" w14:textId="3711B4B7" w:rsidR="00574CD5" w:rsidRPr="00B83B3E" w:rsidRDefault="00D86AF8" w:rsidP="00345C0B">
      <w:pPr>
        <w:pStyle w:val="Body3PicCaption"/>
      </w:pPr>
      <w:r w:rsidRPr="00B83B3E">
        <w:t xml:space="preserve">After </w:t>
      </w:r>
      <w:r w:rsidR="006B7071" w:rsidRPr="00B83B3E">
        <w:t>selecting</w:t>
      </w:r>
      <w:r w:rsidRPr="00B83B3E">
        <w:t xml:space="preserve"> </w:t>
      </w:r>
      <w:r w:rsidRPr="00B83B3E">
        <w:rPr>
          <w:u w:val="single"/>
        </w:rPr>
        <w:t>O</w:t>
      </w:r>
      <w:r w:rsidRPr="00B83B3E">
        <w:t xml:space="preserve">K, </w:t>
      </w:r>
      <w:r w:rsidR="00914F6F" w:rsidRPr="00B83B3E">
        <w:t xml:space="preserve">the user </w:t>
      </w:r>
      <w:r w:rsidR="00254AD3" w:rsidRPr="00B83B3E">
        <w:t>is</w:t>
      </w:r>
      <w:r w:rsidRPr="00B83B3E">
        <w:t xml:space="preserve"> prompted to enter and confirm a </w:t>
      </w:r>
      <w:r w:rsidR="005E19ED" w:rsidRPr="00B83B3E">
        <w:t>N</w:t>
      </w:r>
      <w:r w:rsidRPr="00B83B3E">
        <w:t xml:space="preserve">ew </w:t>
      </w:r>
      <w:r w:rsidR="004E6FD7" w:rsidRPr="00B83B3E">
        <w:t>V</w:t>
      </w:r>
      <w:r w:rsidRPr="00B83B3E">
        <w:t xml:space="preserve">erify </w:t>
      </w:r>
      <w:r w:rsidR="004E6FD7" w:rsidRPr="00B83B3E">
        <w:t>C</w:t>
      </w:r>
      <w:r w:rsidR="00A70198" w:rsidRPr="00B83B3E">
        <w:t>ode</w:t>
      </w:r>
      <w:r w:rsidR="00686241" w:rsidRPr="00B83B3E">
        <w:t xml:space="preserve"> (</w:t>
      </w:r>
      <w:r w:rsidR="00416A78" w:rsidRPr="00B83B3E">
        <w:fldChar w:fldCharType="begin"/>
      </w:r>
      <w:r w:rsidR="00416A78" w:rsidRPr="00B83B3E">
        <w:instrText xml:space="preserve"> REF _Ref406762725 \h </w:instrText>
      </w:r>
      <w:r w:rsidR="00B83B3E">
        <w:instrText xml:space="preserve"> \* MERGEFORMAT </w:instrText>
      </w:r>
      <w:r w:rsidR="00416A78" w:rsidRPr="00B83B3E">
        <w:fldChar w:fldCharType="separate"/>
      </w:r>
      <w:r w:rsidR="0081024B" w:rsidRPr="00B83B3E">
        <w:t xml:space="preserve">Figure </w:t>
      </w:r>
      <w:r w:rsidR="0081024B">
        <w:t>1</w:t>
      </w:r>
      <w:r w:rsidR="0081024B">
        <w:noBreakHyphen/>
        <w:t>7</w:t>
      </w:r>
      <w:r w:rsidR="00416A78" w:rsidRPr="00B83B3E">
        <w:fldChar w:fldCharType="end"/>
      </w:r>
      <w:r w:rsidR="00686241" w:rsidRPr="00B83B3E">
        <w:t>)</w:t>
      </w:r>
      <w:r w:rsidR="00A70198" w:rsidRPr="00B83B3E">
        <w:t>.</w:t>
      </w:r>
    </w:p>
    <w:p w14:paraId="5C3CD69B" w14:textId="77777777" w:rsidR="00D6622A" w:rsidRPr="00B83B3E" w:rsidRDefault="00323BF1" w:rsidP="00345C0B">
      <w:pPr>
        <w:pStyle w:val="Body3PicCaption"/>
      </w:pPr>
      <w:r w:rsidRPr="00B83B3E">
        <w:drawing>
          <wp:inline distT="0" distB="0" distL="0" distR="0" wp14:anchorId="5C3CE0EB" wp14:editId="0DEA9A36">
            <wp:extent cx="3533775" cy="1447800"/>
            <wp:effectExtent l="19050" t="19050" r="28575" b="19050"/>
            <wp:docPr id="8" name="Picture 32" descr="Display of the Change VistA Verify Code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srcRect/>
                    <a:stretch>
                      <a:fillRect/>
                    </a:stretch>
                  </pic:blipFill>
                  <pic:spPr bwMode="auto">
                    <a:xfrm>
                      <a:off x="0" y="0"/>
                      <a:ext cx="3533775" cy="1447800"/>
                    </a:xfrm>
                    <a:prstGeom prst="rect">
                      <a:avLst/>
                    </a:prstGeom>
                    <a:noFill/>
                    <a:ln w="6350" cmpd="sng">
                      <a:solidFill>
                        <a:srgbClr val="000000"/>
                      </a:solidFill>
                      <a:miter lim="800000"/>
                      <a:headEnd/>
                      <a:tailEnd/>
                    </a:ln>
                    <a:effectLst/>
                  </pic:spPr>
                </pic:pic>
              </a:graphicData>
            </a:graphic>
          </wp:inline>
        </w:drawing>
      </w:r>
    </w:p>
    <w:p w14:paraId="5C3CD69C" w14:textId="48A62181" w:rsidR="0010515B" w:rsidRPr="00B83B3E" w:rsidRDefault="0010515B" w:rsidP="00B52F9B">
      <w:pPr>
        <w:pStyle w:val="Caption"/>
        <w:rPr>
          <w:rFonts w:cs="Times New Roman"/>
        </w:rPr>
      </w:pPr>
      <w:bookmarkStart w:id="159" w:name="_Toc326149544"/>
      <w:bookmarkStart w:id="160" w:name="_Toc278548129"/>
      <w:bookmarkStart w:id="161" w:name="_Ref334720735"/>
      <w:bookmarkStart w:id="162" w:name="_Ref406762725"/>
      <w:bookmarkStart w:id="163" w:name="_Toc2082720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7</w:t>
      </w:r>
      <w:r w:rsidR="008D502E">
        <w:rPr>
          <w:rFonts w:cs="Times New Roman"/>
        </w:rPr>
        <w:fldChar w:fldCharType="end"/>
      </w:r>
      <w:bookmarkEnd w:id="159"/>
      <w:bookmarkEnd w:id="160"/>
      <w:bookmarkEnd w:id="161"/>
      <w:bookmarkEnd w:id="162"/>
      <w:r w:rsidR="00991693">
        <w:rPr>
          <w:rFonts w:cs="Times New Roman"/>
        </w:rPr>
        <w:t>. Enter New Verify Code.</w:t>
      </w:r>
      <w:bookmarkEnd w:id="163"/>
    </w:p>
    <w:p w14:paraId="5C3CD69E" w14:textId="27FD9757" w:rsidR="00416A78" w:rsidRPr="00B83B3E" w:rsidRDefault="00196B97" w:rsidP="00345C0B">
      <w:pPr>
        <w:pStyle w:val="Body3PicCaption"/>
      </w:pPr>
      <w:r w:rsidRPr="005F7F65">
        <w:rPr>
          <w:b/>
        </w:rPr>
        <w:t>Step 3</w:t>
      </w:r>
      <w:r w:rsidR="00D86AF8" w:rsidRPr="005F7F65">
        <w:rPr>
          <w:b/>
        </w:rPr>
        <w:t xml:space="preserve"> </w:t>
      </w:r>
      <w:r w:rsidR="001768A4" w:rsidRPr="005F7F65">
        <w:rPr>
          <w:b/>
        </w:rPr>
        <w:t>–</w:t>
      </w:r>
      <w:r w:rsidR="00AE13E2" w:rsidRPr="00B83B3E">
        <w:t xml:space="preserve"> </w:t>
      </w:r>
      <w:r w:rsidR="00D86AF8" w:rsidRPr="00B83B3E">
        <w:t xml:space="preserve">The </w:t>
      </w:r>
      <w:r w:rsidR="006B7071" w:rsidRPr="00B83B3E">
        <w:t>CAPRI</w:t>
      </w:r>
      <w:r w:rsidR="00D86AF8" w:rsidRPr="00B83B3E">
        <w:t xml:space="preserve"> </w:t>
      </w:r>
      <w:r w:rsidR="00D86AF8" w:rsidRPr="00B83B3E">
        <w:rPr>
          <w:rStyle w:val="BodyTextChar"/>
        </w:rPr>
        <w:t>Remote site selection screen (</w:t>
      </w:r>
      <w:r w:rsidR="007B1BF5" w:rsidRPr="00B83B3E">
        <w:fldChar w:fldCharType="begin"/>
      </w:r>
      <w:r w:rsidR="007B1BF5" w:rsidRPr="00B83B3E">
        <w:instrText xml:space="preserve"> REF _Ref225234557 \h  \* MERGEFORMAT </w:instrText>
      </w:r>
      <w:r w:rsidR="007B1BF5" w:rsidRPr="00B83B3E">
        <w:fldChar w:fldCharType="separate"/>
      </w:r>
      <w:r w:rsidR="0081024B" w:rsidRPr="0081024B">
        <w:rPr>
          <w:rStyle w:val="BodyTextChar"/>
        </w:rPr>
        <w:t>Figure 1</w:t>
      </w:r>
      <w:r w:rsidR="0081024B" w:rsidRPr="0081024B">
        <w:rPr>
          <w:rStyle w:val="BodyTextChar"/>
        </w:rPr>
        <w:noBreakHyphen/>
        <w:t>8</w:t>
      </w:r>
      <w:r w:rsidR="007B1BF5" w:rsidRPr="00B83B3E">
        <w:fldChar w:fldCharType="end"/>
      </w:r>
      <w:r w:rsidR="00D86AF8" w:rsidRPr="00B83B3E">
        <w:rPr>
          <w:rStyle w:val="BodyTextChar"/>
        </w:rPr>
        <w:t>) displays the user’s authorized VHA facilities.</w:t>
      </w:r>
      <w:r w:rsidR="00EE0CF4">
        <w:rPr>
          <w:rStyle w:val="BodyTextChar"/>
        </w:rPr>
        <w:t xml:space="preserve"> </w:t>
      </w:r>
      <w:r w:rsidR="00D86AF8" w:rsidRPr="00B83B3E">
        <w:rPr>
          <w:rStyle w:val="BodyTextChar"/>
        </w:rPr>
        <w:t xml:space="preserve">If shown, the vertical scrollbar </w:t>
      </w:r>
      <w:r w:rsidR="00367550" w:rsidRPr="00B83B3E">
        <w:rPr>
          <w:rStyle w:val="BodyTextChar"/>
        </w:rPr>
        <w:t xml:space="preserve">is used </w:t>
      </w:r>
      <w:r w:rsidR="00D86AF8" w:rsidRPr="00B83B3E">
        <w:rPr>
          <w:rStyle w:val="BodyTextChar"/>
        </w:rPr>
        <w:t>to scroll through all authorized sites.</w:t>
      </w:r>
      <w:r w:rsidR="00EE0CF4">
        <w:rPr>
          <w:rStyle w:val="BodyTextChar"/>
        </w:rPr>
        <w:t xml:space="preserve"> </w:t>
      </w:r>
      <w:r w:rsidR="00367550" w:rsidRPr="00B83B3E">
        <w:rPr>
          <w:rStyle w:val="BodyTextChar"/>
        </w:rPr>
        <w:t>The user selects</w:t>
      </w:r>
      <w:r w:rsidR="00D86AF8" w:rsidRPr="00B83B3E">
        <w:rPr>
          <w:rStyle w:val="BodyTextChar"/>
        </w:rPr>
        <w:t xml:space="preserve"> a site </w:t>
      </w:r>
      <w:r w:rsidR="00367550" w:rsidRPr="00B83B3E">
        <w:rPr>
          <w:rStyle w:val="BodyTextChar"/>
        </w:rPr>
        <w:t>and</w:t>
      </w:r>
      <w:r w:rsidR="00D86AF8" w:rsidRPr="00B83B3E">
        <w:rPr>
          <w:rStyle w:val="BodyTextChar"/>
        </w:rPr>
        <w:t xml:space="preserve"> then </w:t>
      </w:r>
      <w:r w:rsidR="00367550" w:rsidRPr="00B83B3E">
        <w:rPr>
          <w:rStyle w:val="BodyTextChar"/>
        </w:rPr>
        <w:t xml:space="preserve">either </w:t>
      </w:r>
      <w:r w:rsidR="00D86AF8" w:rsidRPr="00B83B3E">
        <w:rPr>
          <w:rStyle w:val="BodyTextChar"/>
        </w:rPr>
        <w:t>double-click</w:t>
      </w:r>
      <w:r w:rsidR="00367550" w:rsidRPr="00B83B3E">
        <w:rPr>
          <w:rStyle w:val="BodyTextChar"/>
        </w:rPr>
        <w:t>s</w:t>
      </w:r>
      <w:r w:rsidR="00D86AF8" w:rsidRPr="00B83B3E">
        <w:rPr>
          <w:rStyle w:val="BodyTextChar"/>
        </w:rPr>
        <w:t xml:space="preserve"> the site</w:t>
      </w:r>
      <w:r w:rsidR="00212F4A" w:rsidRPr="00B83B3E">
        <w:rPr>
          <w:rStyle w:val="BodyTextChar"/>
        </w:rPr>
        <w:t>’s name</w:t>
      </w:r>
      <w:r w:rsidR="00D86AF8" w:rsidRPr="00B83B3E">
        <w:rPr>
          <w:rStyle w:val="BodyTextChar"/>
        </w:rPr>
        <w:t xml:space="preserve"> or click</w:t>
      </w:r>
      <w:r w:rsidR="00367550" w:rsidRPr="00B83B3E">
        <w:rPr>
          <w:rStyle w:val="BodyTextChar"/>
        </w:rPr>
        <w:t>s</w:t>
      </w:r>
      <w:r w:rsidR="00D86AF8" w:rsidRPr="00B83B3E">
        <w:rPr>
          <w:rStyle w:val="BodyTextChar"/>
        </w:rPr>
        <w:t xml:space="preserve"> OK to access that site.</w:t>
      </w:r>
      <w:r w:rsidR="00EE0CF4">
        <w:rPr>
          <w:rStyle w:val="BodyTextChar"/>
        </w:rPr>
        <w:t xml:space="preserve"> </w:t>
      </w:r>
      <w:r w:rsidR="0083110B" w:rsidRPr="00B83B3E">
        <w:rPr>
          <w:rStyle w:val="BodyTextChar"/>
        </w:rPr>
        <w:t>CAPRI has been modified to include the cit</w:t>
      </w:r>
      <w:r w:rsidR="0083110B" w:rsidRPr="00B83B3E">
        <w:t>y and state where each facility is located.</w:t>
      </w:r>
      <w:r w:rsidR="00EE0CF4">
        <w:t xml:space="preserve"> </w:t>
      </w:r>
      <w:r w:rsidR="0083110B" w:rsidRPr="00B83B3E">
        <w:t xml:space="preserve">In addition, </w:t>
      </w:r>
      <w:r w:rsidR="0083110B" w:rsidRPr="00B83B3E">
        <w:lastRenderedPageBreak/>
        <w:t xml:space="preserve">the list may now </w:t>
      </w:r>
      <w:r w:rsidR="0091313E" w:rsidRPr="00B83B3E">
        <w:t>be sorted by State.</w:t>
      </w:r>
      <w:r w:rsidR="00EE0CF4">
        <w:t xml:space="preserve"> </w:t>
      </w:r>
      <w:r w:rsidR="00574CD5" w:rsidRPr="00B83B3E">
        <w:t>(</w:t>
      </w:r>
      <w:r w:rsidR="00416A78" w:rsidRPr="00B83B3E">
        <w:fldChar w:fldCharType="begin"/>
      </w:r>
      <w:r w:rsidR="00416A78" w:rsidRPr="00B83B3E">
        <w:instrText xml:space="preserve"> REF _Ref406762743 \h </w:instrText>
      </w:r>
      <w:r w:rsidR="00B83B3E">
        <w:instrText xml:space="preserve"> \* MERGEFORMAT </w:instrText>
      </w:r>
      <w:r w:rsidR="00416A78" w:rsidRPr="00B83B3E">
        <w:fldChar w:fldCharType="separate"/>
      </w:r>
      <w:r w:rsidR="0081024B" w:rsidRPr="00B83B3E">
        <w:t xml:space="preserve">Figure </w:t>
      </w:r>
      <w:r w:rsidR="0081024B">
        <w:t>1</w:t>
      </w:r>
      <w:r w:rsidR="0081024B">
        <w:noBreakHyphen/>
        <w:t>8</w:t>
      </w:r>
      <w:r w:rsidR="00416A78" w:rsidRPr="00B83B3E">
        <w:fldChar w:fldCharType="end"/>
      </w:r>
      <w:r w:rsidR="00574CD5" w:rsidRPr="00B83B3E">
        <w:t>)</w:t>
      </w:r>
      <w:r w:rsidR="0093736A" w:rsidRPr="00B83B3E">
        <w:t xml:space="preserve"> </w:t>
      </w:r>
      <w:r w:rsidR="0091313E" w:rsidRPr="00B83B3E">
        <w:t>shows DEV/FEX Test System in Troy, New York as the selected VHA facility.</w:t>
      </w:r>
    </w:p>
    <w:p w14:paraId="5C3CD69F" w14:textId="77777777" w:rsidR="00D86AF8" w:rsidRPr="00B83B3E" w:rsidRDefault="00323BF1" w:rsidP="00345C0B">
      <w:pPr>
        <w:pStyle w:val="Body3PicCaption"/>
      </w:pPr>
      <w:r w:rsidRPr="00B83B3E">
        <w:drawing>
          <wp:inline distT="0" distB="0" distL="0" distR="0" wp14:anchorId="5C3CE0ED" wp14:editId="1FA8E0A6">
            <wp:extent cx="2857500" cy="4543425"/>
            <wp:effectExtent l="19050" t="19050" r="19050" b="28575"/>
            <wp:docPr id="9" name="Picture 47" descr="Dialog window displaying the list of the user authorized network conn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 cstate="print"/>
                    <a:srcRect l="33333" t="7721" r="33411" b="7472"/>
                    <a:stretch>
                      <a:fillRect/>
                    </a:stretch>
                  </pic:blipFill>
                  <pic:spPr bwMode="auto">
                    <a:xfrm>
                      <a:off x="0" y="0"/>
                      <a:ext cx="2857500" cy="4543425"/>
                    </a:xfrm>
                    <a:prstGeom prst="rect">
                      <a:avLst/>
                    </a:prstGeom>
                    <a:noFill/>
                    <a:ln w="6350" cmpd="sng">
                      <a:solidFill>
                        <a:srgbClr val="000000"/>
                      </a:solidFill>
                      <a:miter lim="800000"/>
                      <a:headEnd/>
                      <a:tailEnd/>
                    </a:ln>
                    <a:effectLst/>
                  </pic:spPr>
                </pic:pic>
              </a:graphicData>
            </a:graphic>
          </wp:inline>
        </w:drawing>
      </w:r>
    </w:p>
    <w:p w14:paraId="46BE3D90" w14:textId="03DE3A51" w:rsidR="00B52F9B" w:rsidRPr="00B83B3E" w:rsidRDefault="0010515B" w:rsidP="00B52F9B">
      <w:pPr>
        <w:pStyle w:val="Caption"/>
        <w:rPr>
          <w:rFonts w:cs="Times New Roman"/>
        </w:rPr>
      </w:pPr>
      <w:bookmarkStart w:id="164" w:name="_Toc326149545"/>
      <w:bookmarkStart w:id="165" w:name="_Toc278548130"/>
      <w:bookmarkStart w:id="166" w:name="_Ref225234557"/>
      <w:bookmarkStart w:id="167" w:name="_Ref406762743"/>
      <w:bookmarkStart w:id="168" w:name="_Toc2082720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8</w:t>
      </w:r>
      <w:r w:rsidR="008D502E">
        <w:rPr>
          <w:rFonts w:cs="Times New Roman"/>
        </w:rPr>
        <w:fldChar w:fldCharType="end"/>
      </w:r>
      <w:bookmarkEnd w:id="164"/>
      <w:bookmarkEnd w:id="165"/>
      <w:bookmarkEnd w:id="166"/>
      <w:bookmarkEnd w:id="167"/>
      <w:r w:rsidR="00227164">
        <w:rPr>
          <w:rFonts w:cs="Times New Roman"/>
        </w:rPr>
        <w:t>. Remote User Authorized Connection List.</w:t>
      </w:r>
      <w:bookmarkEnd w:id="168"/>
    </w:p>
    <w:p w14:paraId="5C3CD6A1" w14:textId="65FBC345" w:rsidR="004E6FD7" w:rsidRPr="00B83B3E" w:rsidRDefault="004E6FD7" w:rsidP="00345C0B">
      <w:pPr>
        <w:pStyle w:val="Body3PicCaption"/>
      </w:pPr>
      <w:r w:rsidRPr="00B83B3E">
        <w:t xml:space="preserve">After </w:t>
      </w:r>
      <w:r w:rsidR="006B7071" w:rsidRPr="00B83B3E">
        <w:t>CAPRI</w:t>
      </w:r>
      <w:r w:rsidRPr="00B83B3E">
        <w:t xml:space="preserve"> loads the VHA facility, the user </w:t>
      </w:r>
      <w:r w:rsidR="00254AD3" w:rsidRPr="00B83B3E">
        <w:t>is</w:t>
      </w:r>
      <w:r w:rsidRPr="00B83B3E">
        <w:t xml:space="preserve"> prompted with the Patient Selector screen</w:t>
      </w:r>
      <w:r w:rsidR="00A627BE" w:rsidRPr="00B83B3E">
        <w:t xml:space="preserve"> (</w:t>
      </w:r>
      <w:r w:rsidR="00416A78" w:rsidRPr="00B83B3E">
        <w:fldChar w:fldCharType="begin"/>
      </w:r>
      <w:r w:rsidR="00416A78" w:rsidRPr="00B83B3E">
        <w:instrText xml:space="preserve"> REF _Ref406762760 \h </w:instrText>
      </w:r>
      <w:r w:rsidR="00B52F9B" w:rsidRPr="00B83B3E">
        <w:instrText xml:space="preserve"> \* MERGEFORMAT </w:instrText>
      </w:r>
      <w:r w:rsidR="00416A78" w:rsidRPr="00B83B3E">
        <w:fldChar w:fldCharType="separate"/>
      </w:r>
      <w:r w:rsidR="0081024B" w:rsidRPr="00B83B3E">
        <w:t xml:space="preserve">Figure </w:t>
      </w:r>
      <w:r w:rsidR="0081024B">
        <w:t>1</w:t>
      </w:r>
      <w:r w:rsidR="0081024B">
        <w:noBreakHyphen/>
        <w:t>9</w:t>
      </w:r>
      <w:r w:rsidR="00416A78" w:rsidRPr="00B83B3E">
        <w:fldChar w:fldCharType="end"/>
      </w:r>
      <w:r w:rsidR="007B1BF5" w:rsidRPr="00B83B3E">
        <w:fldChar w:fldCharType="begin"/>
      </w:r>
      <w:r w:rsidR="007B1BF5" w:rsidRPr="00B83B3E">
        <w:instrText xml:space="preserve"> REF _Ref334948080 \h  \* MERGEFORMAT </w:instrText>
      </w:r>
      <w:r w:rsidR="007B1BF5" w:rsidRPr="00B83B3E">
        <w:fldChar w:fldCharType="separate"/>
      </w:r>
      <w:r w:rsidR="0081024B" w:rsidRPr="00B83B3E">
        <w:t xml:space="preserve">Figure </w:t>
      </w:r>
      <w:r w:rsidR="0081024B">
        <w:t>1</w:t>
      </w:r>
      <w:r w:rsidR="0081024B">
        <w:noBreakHyphen/>
        <w:t>9</w:t>
      </w:r>
      <w:r w:rsidR="007B1BF5" w:rsidRPr="00B83B3E">
        <w:fldChar w:fldCharType="end"/>
      </w:r>
      <w:r w:rsidR="00A627BE" w:rsidRPr="00B83B3E">
        <w:t>)</w:t>
      </w:r>
      <w:r w:rsidRPr="00B83B3E">
        <w:t>.</w:t>
      </w:r>
      <w:r w:rsidR="00EE0CF4">
        <w:t xml:space="preserve"> </w:t>
      </w:r>
      <w:r w:rsidR="003632B4" w:rsidRPr="003632B4">
        <w:t>Instructions for use of the Patient Selector screen are found in the CAPRI – Using the Software section of this document.</w:t>
      </w:r>
    </w:p>
    <w:p w14:paraId="5C3CD6A2" w14:textId="43BF617F" w:rsidR="00D86AF8" w:rsidRPr="00B83B3E" w:rsidRDefault="003632B4" w:rsidP="00345C0B">
      <w:pPr>
        <w:pStyle w:val="Body3PicCaption"/>
      </w:pPr>
      <w:r>
        <w:lastRenderedPageBreak/>
        <w:drawing>
          <wp:inline distT="0" distB="0" distL="0" distR="0" wp14:anchorId="200C1AEF" wp14:editId="0B71F57B">
            <wp:extent cx="5191125" cy="3543300"/>
            <wp:effectExtent l="0" t="0" r="9525" b="0"/>
            <wp:docPr id="1" name="Picture 1" descr="Patient Selector screen, use to select a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91125" cy="3543300"/>
                    </a:xfrm>
                    <a:prstGeom prst="rect">
                      <a:avLst/>
                    </a:prstGeom>
                  </pic:spPr>
                </pic:pic>
              </a:graphicData>
            </a:graphic>
          </wp:inline>
        </w:drawing>
      </w:r>
    </w:p>
    <w:p w14:paraId="5C3CD6A3" w14:textId="1278BD6C" w:rsidR="0010515B" w:rsidRPr="00B83B3E" w:rsidRDefault="0010515B" w:rsidP="00B52F9B">
      <w:pPr>
        <w:pStyle w:val="Caption"/>
        <w:rPr>
          <w:rFonts w:cs="Times New Roman"/>
        </w:rPr>
      </w:pPr>
      <w:bookmarkStart w:id="169" w:name="_Toc326149546"/>
      <w:bookmarkStart w:id="170" w:name="_Toc278548131"/>
      <w:bookmarkStart w:id="171" w:name="_Ref225234588"/>
      <w:bookmarkStart w:id="172" w:name="_Ref334948080"/>
      <w:bookmarkStart w:id="173" w:name="_Ref406762760"/>
      <w:bookmarkStart w:id="174" w:name="_Toc2082720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9</w:t>
      </w:r>
      <w:r w:rsidR="008D502E">
        <w:rPr>
          <w:rFonts w:cs="Times New Roman"/>
        </w:rPr>
        <w:fldChar w:fldCharType="end"/>
      </w:r>
      <w:bookmarkEnd w:id="169"/>
      <w:bookmarkEnd w:id="170"/>
      <w:bookmarkEnd w:id="171"/>
      <w:bookmarkEnd w:id="172"/>
      <w:bookmarkEnd w:id="173"/>
      <w:r w:rsidR="00771051">
        <w:rPr>
          <w:rFonts w:cs="Times New Roman"/>
        </w:rPr>
        <w:t>. Patient Selector Screen.</w:t>
      </w:r>
      <w:bookmarkEnd w:id="174"/>
    </w:p>
    <w:p w14:paraId="5C3CD6A4" w14:textId="77777777" w:rsidR="00D86AF8" w:rsidRPr="00B83B3E" w:rsidRDefault="00D86AF8" w:rsidP="00A561AD">
      <w:pPr>
        <w:pStyle w:val="Heading3"/>
      </w:pPr>
      <w:bookmarkStart w:id="175" w:name="_Toc278187788"/>
      <w:bookmarkStart w:id="176" w:name="_Toc508873522"/>
      <w:bookmarkStart w:id="177" w:name="_Toc508874934"/>
      <w:bookmarkStart w:id="178" w:name="_Toc508875788"/>
      <w:bookmarkStart w:id="179" w:name="_Toc20827475"/>
      <w:r w:rsidRPr="00B83B3E">
        <w:t>Terminal Server Users</w:t>
      </w:r>
      <w:bookmarkEnd w:id="145"/>
      <w:bookmarkEnd w:id="175"/>
      <w:bookmarkEnd w:id="176"/>
      <w:bookmarkEnd w:id="177"/>
      <w:bookmarkEnd w:id="178"/>
      <w:bookmarkEnd w:id="179"/>
    </w:p>
    <w:p w14:paraId="5C3CD6A5" w14:textId="77777777" w:rsidR="00D86AF8" w:rsidRPr="00B83B3E" w:rsidRDefault="00196B97" w:rsidP="00113C7E">
      <w:pPr>
        <w:pStyle w:val="BodyText"/>
      </w:pPr>
      <w:r w:rsidRPr="00B83B3E">
        <w:rPr>
          <w:b/>
        </w:rPr>
        <w:t>Step 1</w:t>
      </w:r>
      <w:r w:rsidR="00D86AF8" w:rsidRPr="00B83B3E">
        <w:t xml:space="preserve"> </w:t>
      </w:r>
      <w:r w:rsidR="001768A4" w:rsidRPr="00B83B3E">
        <w:t>–</w:t>
      </w:r>
      <w:r w:rsidR="00D86AF8" w:rsidRPr="00B83B3E">
        <w:t xml:space="preserve"> From the Hines term</w:t>
      </w:r>
      <w:r w:rsidR="004E6FD7" w:rsidRPr="00B83B3E">
        <w:t xml:space="preserve">inal server application, </w:t>
      </w:r>
      <w:r w:rsidR="00367550" w:rsidRPr="00B83B3E">
        <w:t xml:space="preserve">the user </w:t>
      </w:r>
      <w:r w:rsidR="004E6FD7" w:rsidRPr="00B83B3E">
        <w:t>double-</w:t>
      </w:r>
      <w:r w:rsidR="00D86AF8" w:rsidRPr="00B83B3E">
        <w:t>click</w:t>
      </w:r>
      <w:r w:rsidR="00367550" w:rsidRPr="00B83B3E">
        <w:t>s</w:t>
      </w:r>
      <w:r w:rsidR="00D86AF8" w:rsidRPr="00B83B3E">
        <w:t xml:space="preserve"> the </w:t>
      </w:r>
      <w:r w:rsidR="006B7071" w:rsidRPr="00B83B3E">
        <w:rPr>
          <w:b/>
        </w:rPr>
        <w:t>CAPRI</w:t>
      </w:r>
      <w:r w:rsidR="009C1C04" w:rsidRPr="00B83B3E">
        <w:t xml:space="preserve"> icon.</w:t>
      </w:r>
    </w:p>
    <w:p w14:paraId="5C3CD6A6" w14:textId="02AABD31" w:rsidR="00D86AF8" w:rsidRDefault="00196B97" w:rsidP="00113C7E">
      <w:pPr>
        <w:pStyle w:val="BodyText"/>
      </w:pPr>
      <w:r w:rsidRPr="00B83B3E">
        <w:rPr>
          <w:b/>
        </w:rPr>
        <w:t>Step 2</w:t>
      </w:r>
      <w:r w:rsidR="0093736A" w:rsidRPr="00B83B3E">
        <w:t xml:space="preserve"> –</w:t>
      </w:r>
      <w:r w:rsidR="00C21844" w:rsidRPr="00B83B3E">
        <w:t xml:space="preserve"> Follow</w:t>
      </w:r>
      <w:r w:rsidR="00686241" w:rsidRPr="00B83B3E">
        <w:t xml:space="preserve"> the directions in the </w:t>
      </w:r>
      <w:r w:rsidR="007B1BF5" w:rsidRPr="00B83B3E">
        <w:fldChar w:fldCharType="begin"/>
      </w:r>
      <w:r w:rsidR="007B1BF5" w:rsidRPr="00B83B3E">
        <w:instrText xml:space="preserve"> REF _Ref334720937 \h  \* MERGEFORMAT </w:instrText>
      </w:r>
      <w:r w:rsidR="007B1BF5" w:rsidRPr="00B83B3E">
        <w:fldChar w:fldCharType="separate"/>
      </w:r>
      <w:r w:rsidR="0081024B" w:rsidRPr="00B83B3E">
        <w:t>Regional Office (RO) CAPRI Remote Users</w:t>
      </w:r>
      <w:r w:rsidR="007B1BF5" w:rsidRPr="00B83B3E">
        <w:fldChar w:fldCharType="end"/>
      </w:r>
      <w:r w:rsidR="00686241" w:rsidRPr="00B83B3E">
        <w:t xml:space="preserve"> section</w:t>
      </w:r>
      <w:r w:rsidR="00C21844" w:rsidRPr="00B83B3E">
        <w:t xml:space="preserve"> </w:t>
      </w:r>
      <w:r w:rsidR="00686241" w:rsidRPr="00B83B3E">
        <w:t xml:space="preserve">for </w:t>
      </w:r>
      <w:r w:rsidR="0093736A" w:rsidRPr="00B83B3E">
        <w:rPr>
          <w:b/>
        </w:rPr>
        <w:t>Steps 2</w:t>
      </w:r>
      <w:r w:rsidR="0093736A" w:rsidRPr="00B83B3E">
        <w:t xml:space="preserve"> </w:t>
      </w:r>
      <w:r w:rsidR="00C21844" w:rsidRPr="00B83B3E">
        <w:t xml:space="preserve">and </w:t>
      </w:r>
      <w:r w:rsidR="00401048" w:rsidRPr="00B83B3E">
        <w:rPr>
          <w:b/>
        </w:rPr>
        <w:t>3</w:t>
      </w:r>
      <w:r w:rsidR="00C21844" w:rsidRPr="00B83B3E">
        <w:t>.</w:t>
      </w:r>
    </w:p>
    <w:p w14:paraId="5C3CD6A7" w14:textId="0BBEBB57" w:rsidR="00D86AF8" w:rsidRPr="00B83B3E" w:rsidRDefault="006B7071" w:rsidP="00A561AD">
      <w:pPr>
        <w:pStyle w:val="Heading3"/>
      </w:pPr>
      <w:bookmarkStart w:id="180" w:name="_Toc508953847"/>
      <w:bookmarkStart w:id="181" w:name="_Toc508954056"/>
      <w:bookmarkStart w:id="182" w:name="_Toc508954811"/>
      <w:bookmarkStart w:id="183" w:name="_Toc508955056"/>
      <w:bookmarkStart w:id="184" w:name="_Toc508955479"/>
      <w:bookmarkStart w:id="185" w:name="_Toc508955641"/>
      <w:bookmarkStart w:id="186" w:name="_Toc508955803"/>
      <w:bookmarkStart w:id="187" w:name="_Toc508956278"/>
      <w:bookmarkStart w:id="188" w:name="_Toc508957034"/>
      <w:bookmarkStart w:id="189" w:name="_Toc508958940"/>
      <w:bookmarkStart w:id="190" w:name="_Toc508968600"/>
      <w:bookmarkStart w:id="191" w:name="_Toc508973631"/>
      <w:bookmarkStart w:id="192" w:name="_Toc278187789"/>
      <w:bookmarkStart w:id="193" w:name="_Toc508873523"/>
      <w:bookmarkStart w:id="194" w:name="_Toc508874935"/>
      <w:bookmarkStart w:id="195" w:name="_Toc508875789"/>
      <w:bookmarkStart w:id="196" w:name="_Toc20827476"/>
      <w:bookmarkEnd w:id="180"/>
      <w:bookmarkEnd w:id="181"/>
      <w:bookmarkEnd w:id="182"/>
      <w:bookmarkEnd w:id="183"/>
      <w:bookmarkEnd w:id="184"/>
      <w:bookmarkEnd w:id="185"/>
      <w:bookmarkEnd w:id="186"/>
      <w:bookmarkEnd w:id="187"/>
      <w:bookmarkEnd w:id="188"/>
      <w:bookmarkEnd w:id="189"/>
      <w:bookmarkEnd w:id="190"/>
      <w:bookmarkEnd w:id="191"/>
      <w:r w:rsidRPr="00B83B3E">
        <w:lastRenderedPageBreak/>
        <w:t>CAPRI</w:t>
      </w:r>
      <w:r w:rsidR="00D86AF8" w:rsidRPr="00B83B3E">
        <w:t xml:space="preserve"> News</w:t>
      </w:r>
      <w:bookmarkEnd w:id="146"/>
      <w:bookmarkEnd w:id="147"/>
      <w:bookmarkEnd w:id="148"/>
      <w:bookmarkEnd w:id="192"/>
      <w:bookmarkEnd w:id="193"/>
      <w:bookmarkEnd w:id="194"/>
      <w:bookmarkEnd w:id="195"/>
      <w:bookmarkEnd w:id="196"/>
    </w:p>
    <w:p w14:paraId="5C3CD6A8" w14:textId="0EE99CEF" w:rsidR="00D86AF8" w:rsidRPr="00B83B3E" w:rsidRDefault="004D5163" w:rsidP="00345C0B">
      <w:pPr>
        <w:pStyle w:val="Body3PicCaption"/>
      </w:pPr>
      <w:r w:rsidRPr="00B83B3E">
        <w:t>Before logging on</w:t>
      </w:r>
      <w:r w:rsidR="00D86AF8" w:rsidRPr="00B83B3E">
        <w:t xml:space="preserve">to </w:t>
      </w:r>
      <w:r w:rsidR="006B7071" w:rsidRPr="00B83B3E">
        <w:t>CAPRI</w:t>
      </w:r>
      <w:r w:rsidR="00D86AF8" w:rsidRPr="00B83B3E">
        <w:t xml:space="preserve">, </w:t>
      </w:r>
      <w:r w:rsidRPr="00B83B3E">
        <w:t xml:space="preserve">CAPRI </w:t>
      </w:r>
      <w:r w:rsidR="00D86AF8" w:rsidRPr="00B83B3E">
        <w:t>News</w:t>
      </w:r>
      <w:r w:rsidR="00A627BE" w:rsidRPr="00B83B3E">
        <w:t xml:space="preserve"> (</w:t>
      </w:r>
      <w:r w:rsidR="00416A78" w:rsidRPr="00B83B3E">
        <w:fldChar w:fldCharType="begin"/>
      </w:r>
      <w:r w:rsidR="00416A78" w:rsidRPr="00B83B3E">
        <w:instrText xml:space="preserve"> REF _Ref406762784 \h </w:instrText>
      </w:r>
      <w:r w:rsidR="00B83B3E">
        <w:instrText xml:space="preserve"> \* MERGEFORMAT </w:instrText>
      </w:r>
      <w:r w:rsidR="00416A78" w:rsidRPr="00B83B3E">
        <w:fldChar w:fldCharType="separate"/>
      </w:r>
      <w:r w:rsidR="0081024B" w:rsidRPr="00B83B3E">
        <w:t xml:space="preserve">Figure </w:t>
      </w:r>
      <w:r w:rsidR="0081024B">
        <w:t>1</w:t>
      </w:r>
      <w:r w:rsidR="0081024B">
        <w:noBreakHyphen/>
        <w:t>10</w:t>
      </w:r>
      <w:r w:rsidR="00416A78" w:rsidRPr="00B83B3E">
        <w:fldChar w:fldCharType="end"/>
      </w:r>
      <w:r w:rsidR="00A627BE" w:rsidRPr="00B83B3E">
        <w:t>)</w:t>
      </w:r>
      <w:r w:rsidR="00D86AF8" w:rsidRPr="00B83B3E">
        <w:t xml:space="preserve"> alerts are displayed if new items exist.</w:t>
      </w:r>
      <w:r w:rsidR="00EE0CF4">
        <w:t xml:space="preserve"> </w:t>
      </w:r>
      <w:r w:rsidR="00367550" w:rsidRPr="00B83B3E">
        <w:t xml:space="preserve">The user can </w:t>
      </w:r>
      <w:r w:rsidR="006B7071" w:rsidRPr="00B83B3E">
        <w:t xml:space="preserve">select </w:t>
      </w:r>
      <w:r w:rsidR="00D86AF8" w:rsidRPr="00B83B3E">
        <w:t>the News</w:t>
      </w:r>
      <w:r w:rsidR="00BC6CDC" w:rsidRPr="00B83B3E">
        <w:t xml:space="preserve"> item to view the contents.</w:t>
      </w:r>
    </w:p>
    <w:p w14:paraId="5C3CD6A9" w14:textId="77777777" w:rsidR="00D86AF8" w:rsidRPr="00B83B3E" w:rsidRDefault="00367550" w:rsidP="00345C0B">
      <w:pPr>
        <w:pStyle w:val="Body3PicCaption"/>
      </w:pPr>
      <w:r w:rsidRPr="00B83B3E">
        <w:t xml:space="preserve">The user </w:t>
      </w:r>
      <w:r w:rsidR="00E74350" w:rsidRPr="00B83B3E">
        <w:t>can select</w:t>
      </w:r>
      <w:r w:rsidR="00D86AF8" w:rsidRPr="00B83B3E">
        <w:t xml:space="preserve"> Clear </w:t>
      </w:r>
      <w:r w:rsidR="00D86AF8" w:rsidRPr="00B83B3E">
        <w:rPr>
          <w:u w:val="single"/>
        </w:rPr>
        <w:t>A</w:t>
      </w:r>
      <w:r w:rsidR="00D86AF8" w:rsidRPr="00B83B3E">
        <w:t xml:space="preserve">ll </w:t>
      </w:r>
      <w:r w:rsidRPr="00B83B3E">
        <w:t>t</w:t>
      </w:r>
      <w:r w:rsidR="00796D38" w:rsidRPr="00B83B3E">
        <w:t xml:space="preserve">o </w:t>
      </w:r>
      <w:r w:rsidR="00D86AF8" w:rsidRPr="00B83B3E">
        <w:t>remove all News items.</w:t>
      </w:r>
    </w:p>
    <w:p w14:paraId="5C3CD6AA" w14:textId="77777777" w:rsidR="00D86AF8" w:rsidRPr="00B83B3E" w:rsidRDefault="00367550" w:rsidP="00345C0B">
      <w:pPr>
        <w:pStyle w:val="Body3PicCaption"/>
      </w:pPr>
      <w:r w:rsidRPr="00B83B3E">
        <w:t xml:space="preserve">The user can </w:t>
      </w:r>
      <w:r w:rsidR="006B7071" w:rsidRPr="00B83B3E">
        <w:t xml:space="preserve">select </w:t>
      </w:r>
      <w:r w:rsidR="00D86AF8" w:rsidRPr="00B83B3E">
        <w:rPr>
          <w:u w:val="single"/>
        </w:rPr>
        <w:t>C</w:t>
      </w:r>
      <w:r w:rsidR="00D86AF8" w:rsidRPr="00B83B3E">
        <w:t xml:space="preserve">lose to continue working with </w:t>
      </w:r>
      <w:r w:rsidR="006B7071" w:rsidRPr="00B83B3E">
        <w:t>CAPRI</w:t>
      </w:r>
      <w:r w:rsidRPr="00B83B3E">
        <w:t>.</w:t>
      </w:r>
    </w:p>
    <w:p w14:paraId="5C3CD6AB" w14:textId="77777777" w:rsidR="00D86AF8" w:rsidRPr="00B83B3E" w:rsidRDefault="00323BF1" w:rsidP="00345C0B">
      <w:pPr>
        <w:pStyle w:val="Body3PicCaption"/>
      </w:pPr>
      <w:r w:rsidRPr="00B83B3E">
        <w:drawing>
          <wp:inline distT="0" distB="0" distL="0" distR="0" wp14:anchorId="5C3CE0F1" wp14:editId="5C3CE0F2">
            <wp:extent cx="5286375" cy="1857375"/>
            <wp:effectExtent l="19050" t="19050" r="28575" b="28575"/>
            <wp:docPr id="11" name="Picture 11" descr="Description: Screen capture of the CAPRI New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Screen capture of the CAPRI News screen."/>
                    <pic:cNvPicPr>
                      <a:picLocks noChangeAspect="1" noChangeArrowheads="1"/>
                    </pic:cNvPicPr>
                  </pic:nvPicPr>
                  <pic:blipFill>
                    <a:blip r:embed="rId32" cstate="print"/>
                    <a:srcRect/>
                    <a:stretch>
                      <a:fillRect/>
                    </a:stretch>
                  </pic:blipFill>
                  <pic:spPr bwMode="auto">
                    <a:xfrm>
                      <a:off x="0" y="0"/>
                      <a:ext cx="5286375" cy="1857375"/>
                    </a:xfrm>
                    <a:prstGeom prst="rect">
                      <a:avLst/>
                    </a:prstGeom>
                    <a:noFill/>
                    <a:ln w="6350" cmpd="sng">
                      <a:solidFill>
                        <a:srgbClr val="000000"/>
                      </a:solidFill>
                      <a:miter lim="800000"/>
                      <a:headEnd/>
                      <a:tailEnd/>
                    </a:ln>
                    <a:effectLst/>
                  </pic:spPr>
                </pic:pic>
              </a:graphicData>
            </a:graphic>
          </wp:inline>
        </w:drawing>
      </w:r>
    </w:p>
    <w:p w14:paraId="5C3CD6AC" w14:textId="4AD373C5" w:rsidR="004D0D11" w:rsidRPr="00B83B3E" w:rsidRDefault="0010515B" w:rsidP="00B52F9B">
      <w:pPr>
        <w:pStyle w:val="Caption"/>
        <w:rPr>
          <w:rFonts w:cs="Times New Roman"/>
        </w:rPr>
      </w:pPr>
      <w:bookmarkStart w:id="197" w:name="_Toc326149547"/>
      <w:bookmarkStart w:id="198" w:name="_Toc278548132"/>
      <w:bookmarkStart w:id="199" w:name="_Ref334948206"/>
      <w:bookmarkStart w:id="200" w:name="_Ref406762784"/>
      <w:bookmarkStart w:id="201" w:name="_Toc2082720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10</w:t>
      </w:r>
      <w:r w:rsidR="008D502E">
        <w:rPr>
          <w:rFonts w:cs="Times New Roman"/>
        </w:rPr>
        <w:fldChar w:fldCharType="end"/>
      </w:r>
      <w:bookmarkStart w:id="202" w:name="_Toc150075111"/>
      <w:bookmarkStart w:id="203" w:name="_Toc150075180"/>
      <w:bookmarkStart w:id="204" w:name="_Toc150075241"/>
      <w:bookmarkEnd w:id="197"/>
      <w:bookmarkEnd w:id="198"/>
      <w:bookmarkEnd w:id="199"/>
      <w:bookmarkEnd w:id="200"/>
      <w:r w:rsidR="00771051">
        <w:rPr>
          <w:rFonts w:cs="Times New Roman"/>
        </w:rPr>
        <w:t>. CAPRI User Alerts.</w:t>
      </w:r>
      <w:bookmarkEnd w:id="201"/>
    </w:p>
    <w:p w14:paraId="5C3CD6AD" w14:textId="30EA9A01" w:rsidR="00D86AF8" w:rsidRPr="00B83B3E" w:rsidRDefault="006B7071" w:rsidP="00A561AD">
      <w:pPr>
        <w:pStyle w:val="Heading3"/>
      </w:pPr>
      <w:bookmarkStart w:id="205" w:name="_Toc278187790"/>
      <w:bookmarkStart w:id="206" w:name="_Toc508873524"/>
      <w:bookmarkStart w:id="207" w:name="_Toc508874936"/>
      <w:bookmarkStart w:id="208" w:name="_Toc508875790"/>
      <w:bookmarkStart w:id="209" w:name="_Toc20827477"/>
      <w:r w:rsidRPr="00B83B3E">
        <w:t>CAPRI</w:t>
      </w:r>
      <w:r w:rsidR="00D86AF8" w:rsidRPr="00B83B3E">
        <w:t xml:space="preserve"> Al</w:t>
      </w:r>
      <w:bookmarkEnd w:id="202"/>
      <w:bookmarkEnd w:id="203"/>
      <w:bookmarkEnd w:id="204"/>
      <w:r w:rsidR="00D86AF8" w:rsidRPr="00B83B3E">
        <w:t>erts</w:t>
      </w:r>
      <w:bookmarkEnd w:id="205"/>
      <w:bookmarkEnd w:id="206"/>
      <w:bookmarkEnd w:id="207"/>
      <w:bookmarkEnd w:id="208"/>
      <w:bookmarkEnd w:id="209"/>
    </w:p>
    <w:p w14:paraId="5C3CD6AE" w14:textId="1EC730F6" w:rsidR="002628E2" w:rsidRPr="00B83B3E" w:rsidRDefault="002628E2" w:rsidP="00CE6B0E">
      <w:pPr>
        <w:pStyle w:val="BodyText"/>
      </w:pPr>
      <w:r w:rsidRPr="00B83B3E">
        <w:t xml:space="preserve">When users of the </w:t>
      </w:r>
      <w:r w:rsidR="006B7071" w:rsidRPr="00B83B3E">
        <w:t>CAPRI</w:t>
      </w:r>
      <w:r w:rsidRPr="00B83B3E">
        <w:t xml:space="preserve"> C&amp;</w:t>
      </w:r>
      <w:r w:rsidR="004D0D11" w:rsidRPr="00B83B3E">
        <w:t>P Template functionality log in</w:t>
      </w:r>
      <w:r w:rsidRPr="00B83B3E">
        <w:t xml:space="preserve">to </w:t>
      </w:r>
      <w:r w:rsidR="006B7071" w:rsidRPr="00B83B3E">
        <w:t>CAPRI</w:t>
      </w:r>
      <w:r w:rsidRPr="00B83B3E">
        <w:t xml:space="preserve">, </w:t>
      </w:r>
      <w:r w:rsidR="004D0D11" w:rsidRPr="00B83B3E">
        <w:t>any existing</w:t>
      </w:r>
      <w:r w:rsidRPr="00B83B3E">
        <w:t xml:space="preserve"> </w:t>
      </w:r>
      <w:r w:rsidR="006B7071" w:rsidRPr="00B83B3E">
        <w:t>CAPRI</w:t>
      </w:r>
      <w:r w:rsidRPr="00B83B3E">
        <w:t xml:space="preserve"> Template Alerts are displayed</w:t>
      </w:r>
      <w:r w:rsidR="00A627BE" w:rsidRPr="00B83B3E">
        <w:t xml:space="preserve"> (</w:t>
      </w:r>
      <w:r w:rsidR="00416A78" w:rsidRPr="00B83B3E">
        <w:fldChar w:fldCharType="begin"/>
      </w:r>
      <w:r w:rsidR="00416A78" w:rsidRPr="00B83B3E">
        <w:instrText xml:space="preserve"> REF _Ref406762800 \h </w:instrText>
      </w:r>
      <w:r w:rsidR="00B83B3E">
        <w:instrText xml:space="preserve"> \* MERGEFORMAT </w:instrText>
      </w:r>
      <w:r w:rsidR="00416A78" w:rsidRPr="00B83B3E">
        <w:fldChar w:fldCharType="separate"/>
      </w:r>
      <w:r w:rsidR="0081024B" w:rsidRPr="00B83B3E">
        <w:t xml:space="preserve">Figure </w:t>
      </w:r>
      <w:r w:rsidR="0081024B">
        <w:rPr>
          <w:noProof/>
        </w:rPr>
        <w:t>1</w:t>
      </w:r>
      <w:r w:rsidR="0081024B">
        <w:rPr>
          <w:noProof/>
        </w:rPr>
        <w:noBreakHyphen/>
        <w:t>11</w:t>
      </w:r>
      <w:r w:rsidR="00416A78" w:rsidRPr="00B83B3E">
        <w:fldChar w:fldCharType="end"/>
      </w:r>
      <w:r w:rsidR="004D5163" w:rsidRPr="00B83B3E">
        <w:t>)</w:t>
      </w:r>
      <w:r w:rsidRPr="00B83B3E">
        <w:t>.</w:t>
      </w:r>
    </w:p>
    <w:p w14:paraId="5C3CD6AF" w14:textId="6DC45953" w:rsidR="009C230D" w:rsidRPr="00B83B3E" w:rsidRDefault="001D3174" w:rsidP="00CE6B0E">
      <w:pPr>
        <w:pStyle w:val="BodyText"/>
        <w:rPr>
          <w:bCs/>
        </w:rPr>
      </w:pPr>
      <w:r w:rsidRPr="00B83B3E">
        <w:t>CAPRI automatically checks pending Compensation and Pension Worksheet Module (CPWM) Template statuses.</w:t>
      </w:r>
      <w:r w:rsidR="00EE0CF4">
        <w:t xml:space="preserve"> </w:t>
      </w:r>
      <w:r w:rsidRPr="00B83B3E">
        <w:t>Pending templates in the user’s queue are displayed on the alert screen.</w:t>
      </w:r>
      <w:r w:rsidR="00EE0CF4">
        <w:rPr>
          <w:bCs/>
        </w:rPr>
        <w:t xml:space="preserve"> </w:t>
      </w:r>
      <w:r w:rsidRPr="00B83B3E">
        <w:rPr>
          <w:bCs/>
        </w:rPr>
        <w:t>The C&amp;P Alert screen displays alerts according to template status.</w:t>
      </w:r>
      <w:r w:rsidR="00EE0CF4">
        <w:rPr>
          <w:bCs/>
        </w:rPr>
        <w:t xml:space="preserve"> </w:t>
      </w:r>
      <w:r w:rsidRPr="00B83B3E">
        <w:rPr>
          <w:bCs/>
        </w:rPr>
        <w:t xml:space="preserve">Alerts for template statuses </w:t>
      </w:r>
      <w:r w:rsidR="005613EC" w:rsidRPr="00B83B3E">
        <w:rPr>
          <w:bCs/>
        </w:rPr>
        <w:t>are</w:t>
      </w:r>
      <w:r w:rsidRPr="00B83B3E">
        <w:rPr>
          <w:bCs/>
        </w:rPr>
        <w:t xml:space="preserve">: </w:t>
      </w:r>
      <w:r w:rsidRPr="00B83B3E">
        <w:rPr>
          <w:b/>
          <w:bCs/>
        </w:rPr>
        <w:t>draft</w:t>
      </w:r>
      <w:r w:rsidRPr="00B83B3E">
        <w:rPr>
          <w:bCs/>
        </w:rPr>
        <w:t xml:space="preserve">, </w:t>
      </w:r>
      <w:r w:rsidRPr="00B83B3E">
        <w:rPr>
          <w:b/>
          <w:bCs/>
        </w:rPr>
        <w:t>awaiting signature</w:t>
      </w:r>
      <w:r w:rsidRPr="00B83B3E">
        <w:rPr>
          <w:bCs/>
        </w:rPr>
        <w:t xml:space="preserve">, </w:t>
      </w:r>
      <w:r w:rsidRPr="00B83B3E">
        <w:rPr>
          <w:b/>
          <w:bCs/>
        </w:rPr>
        <w:t>sent back from reviewer</w:t>
      </w:r>
      <w:r w:rsidRPr="00B83B3E">
        <w:rPr>
          <w:bCs/>
        </w:rPr>
        <w:t xml:space="preserve">, </w:t>
      </w:r>
      <w:r w:rsidRPr="00B83B3E">
        <w:rPr>
          <w:b/>
          <w:bCs/>
        </w:rPr>
        <w:t>requiring review</w:t>
      </w:r>
      <w:r w:rsidRPr="00B83B3E">
        <w:rPr>
          <w:bCs/>
        </w:rPr>
        <w:t xml:space="preserve">, </w:t>
      </w:r>
      <w:r w:rsidRPr="00B83B3E">
        <w:rPr>
          <w:b/>
          <w:bCs/>
        </w:rPr>
        <w:t>CPRS documents to cosign</w:t>
      </w:r>
      <w:r w:rsidRPr="00B83B3E">
        <w:rPr>
          <w:bCs/>
        </w:rPr>
        <w:t xml:space="preserve">, and </w:t>
      </w:r>
      <w:r w:rsidRPr="00B83B3E">
        <w:rPr>
          <w:b/>
          <w:bCs/>
        </w:rPr>
        <w:t>cosigned documents ready to transfer to AMIE</w:t>
      </w:r>
      <w:r w:rsidRPr="00B83B3E">
        <w:rPr>
          <w:bCs/>
        </w:rPr>
        <w:t>.</w:t>
      </w:r>
    </w:p>
    <w:p w14:paraId="5C3CD6B0" w14:textId="415C1955" w:rsidR="009C230D" w:rsidRPr="00B83B3E" w:rsidRDefault="001D3174" w:rsidP="005A5233">
      <w:pPr>
        <w:pStyle w:val="BodyText"/>
      </w:pPr>
      <w:r w:rsidRPr="00B83B3E">
        <w:t xml:space="preserve">The user clicks the </w:t>
      </w:r>
      <w:r w:rsidRPr="00B83B3E">
        <w:rPr>
          <w:b/>
        </w:rPr>
        <w:t>Resolve This Alert</w:t>
      </w:r>
      <w:r w:rsidRPr="00B83B3E">
        <w:t xml:space="preserve"> button to be taken to the section of CAPRI where the alert can be resolved.</w:t>
      </w:r>
      <w:r w:rsidR="00EE0CF4">
        <w:t xml:space="preserve"> </w:t>
      </w:r>
      <w:r w:rsidRPr="00B83B3E">
        <w:t>For example, if the use</w:t>
      </w:r>
      <w:r w:rsidR="00392BDD" w:rsidRPr="00B83B3E">
        <w:t>r has unsigned templates, then they are</w:t>
      </w:r>
      <w:r w:rsidRPr="00B83B3E">
        <w:t xml:space="preserve"> taken to the </w:t>
      </w:r>
      <w:r w:rsidRPr="00B83B3E">
        <w:rPr>
          <w:b/>
        </w:rPr>
        <w:t>Unsigned Templates</w:t>
      </w:r>
      <w:r w:rsidRPr="00B83B3E">
        <w:t xml:space="preserve"> window.</w:t>
      </w:r>
    </w:p>
    <w:p w14:paraId="5C3CD6B1" w14:textId="77777777" w:rsidR="009C230D" w:rsidRPr="00B83B3E" w:rsidRDefault="009C230D" w:rsidP="005A5233">
      <w:pPr>
        <w:pStyle w:val="BodyText"/>
      </w:pPr>
    </w:p>
    <w:p w14:paraId="5C3CD6B2" w14:textId="77777777" w:rsidR="001D3174" w:rsidRPr="00B83B3E" w:rsidRDefault="001D3174" w:rsidP="00345C0B">
      <w:pPr>
        <w:pStyle w:val="Body3PicCaption"/>
      </w:pPr>
      <w:r w:rsidRPr="00B83B3E">
        <w:lastRenderedPageBreak/>
        <w:t>The user may select Continue to bypass the alerts and go to the Patient Selector screen.</w:t>
      </w:r>
    </w:p>
    <w:p w14:paraId="5C3CD6B4" w14:textId="1B24F623" w:rsidR="00D86AF8" w:rsidRPr="00B83B3E" w:rsidRDefault="00323BF1" w:rsidP="00345C0B">
      <w:pPr>
        <w:pStyle w:val="Body3PicCaption"/>
      </w:pPr>
      <w:bookmarkStart w:id="210" w:name="_Toc132533297"/>
      <w:bookmarkStart w:id="211" w:name="_Toc134496260"/>
      <w:bookmarkEnd w:id="210"/>
      <w:bookmarkEnd w:id="211"/>
      <w:r w:rsidRPr="00B83B3E">
        <w:drawing>
          <wp:inline distT="0" distB="0" distL="0" distR="0" wp14:anchorId="5C3CE0F3" wp14:editId="5C3CE0F4">
            <wp:extent cx="4991100" cy="2524125"/>
            <wp:effectExtent l="19050" t="19050" r="19050" b="28575"/>
            <wp:docPr id="12" name="Picture 12" descr="Screen capture of unresolved VistA Ale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 capture of unresolved VistA Alerts."/>
                    <pic:cNvPicPr>
                      <a:picLocks noChangeAspect="1" noChangeArrowheads="1"/>
                    </pic:cNvPicPr>
                  </pic:nvPicPr>
                  <pic:blipFill>
                    <a:blip r:embed="rId33" cstate="print"/>
                    <a:srcRect/>
                    <a:stretch>
                      <a:fillRect/>
                    </a:stretch>
                  </pic:blipFill>
                  <pic:spPr bwMode="auto">
                    <a:xfrm>
                      <a:off x="0" y="0"/>
                      <a:ext cx="4991100" cy="2524125"/>
                    </a:xfrm>
                    <a:prstGeom prst="rect">
                      <a:avLst/>
                    </a:prstGeom>
                    <a:noFill/>
                    <a:ln w="6350" cmpd="sng">
                      <a:solidFill>
                        <a:srgbClr val="000000"/>
                      </a:solidFill>
                      <a:miter lim="800000"/>
                      <a:headEnd/>
                      <a:tailEnd/>
                    </a:ln>
                    <a:effectLst/>
                  </pic:spPr>
                </pic:pic>
              </a:graphicData>
            </a:graphic>
          </wp:inline>
        </w:drawing>
      </w:r>
    </w:p>
    <w:p w14:paraId="5C3CD6B5" w14:textId="1476A20B" w:rsidR="0010515B" w:rsidRPr="00B83B3E" w:rsidRDefault="0010515B" w:rsidP="00B52F9B">
      <w:pPr>
        <w:pStyle w:val="Caption"/>
        <w:rPr>
          <w:rFonts w:cs="Times New Roman"/>
        </w:rPr>
      </w:pPr>
      <w:bookmarkStart w:id="212" w:name="_Toc326149548"/>
      <w:bookmarkStart w:id="213" w:name="_Toc278548133"/>
      <w:bookmarkStart w:id="214" w:name="_Ref334948297"/>
      <w:bookmarkStart w:id="215" w:name="_Ref406762800"/>
      <w:bookmarkStart w:id="216" w:name="_Toc2082721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11</w:t>
      </w:r>
      <w:r w:rsidR="008D502E">
        <w:rPr>
          <w:rFonts w:cs="Times New Roman"/>
        </w:rPr>
        <w:fldChar w:fldCharType="end"/>
      </w:r>
      <w:bookmarkEnd w:id="212"/>
      <w:bookmarkEnd w:id="213"/>
      <w:bookmarkEnd w:id="214"/>
      <w:bookmarkEnd w:id="215"/>
      <w:r w:rsidR="00616A95">
        <w:rPr>
          <w:rFonts w:cs="Times New Roman"/>
        </w:rPr>
        <w:t xml:space="preserve">. CAPRI </w:t>
      </w:r>
      <w:r w:rsidR="009429C1">
        <w:rPr>
          <w:rFonts w:cs="Times New Roman"/>
        </w:rPr>
        <w:t>Unresolved Alerts Screen.</w:t>
      </w:r>
      <w:bookmarkEnd w:id="216"/>
    </w:p>
    <w:p w14:paraId="5C3CD6B8" w14:textId="68BF283A" w:rsidR="009565AE" w:rsidRDefault="008438B0" w:rsidP="008438B0">
      <w:pPr>
        <w:pStyle w:val="BodyText"/>
        <w:rPr>
          <w:b/>
        </w:rPr>
      </w:pPr>
      <w:r w:rsidRPr="00B83B3E">
        <w:t xml:space="preserve">When CAPRI users that have access to </w:t>
      </w:r>
      <w:r w:rsidRPr="00B83B3E">
        <w:rPr>
          <w:b/>
        </w:rPr>
        <w:t>CAPRI Contract Referral (CCR)</w:t>
      </w:r>
      <w:r w:rsidRPr="00B83B3E">
        <w:t xml:space="preserve"> log into CAPRI, any exam results from a vendor that are in a status of pending review will display in the alerts screen</w:t>
      </w:r>
      <w:r w:rsidR="009C4716" w:rsidRPr="00B83B3E">
        <w:t xml:space="preserve"> as “</w:t>
      </w:r>
      <w:r w:rsidR="00256A29" w:rsidRPr="00B83B3E">
        <w:rPr>
          <w:b/>
        </w:rPr>
        <w:t>You have # vendor exam requests</w:t>
      </w:r>
      <w:r w:rsidR="009C4716" w:rsidRPr="00B83B3E">
        <w:rPr>
          <w:b/>
        </w:rPr>
        <w:t xml:space="preserve"> pending review</w:t>
      </w:r>
      <w:r w:rsidR="00254BBF" w:rsidRPr="00B83B3E">
        <w:rPr>
          <w:b/>
        </w:rPr>
        <w:t>.”</w:t>
      </w:r>
    </w:p>
    <w:p w14:paraId="12555649" w14:textId="77777777" w:rsidR="00B413BE" w:rsidRPr="00B83B3E" w:rsidRDefault="00B413BE" w:rsidP="008438B0">
      <w:pPr>
        <w:pStyle w:val="BodyText"/>
        <w:rPr>
          <w:b/>
        </w:rPr>
      </w:pPr>
    </w:p>
    <w:p w14:paraId="5C3CD6B9" w14:textId="679D0D4E" w:rsidR="009565AE" w:rsidRPr="00B83B3E" w:rsidRDefault="009947A5" w:rsidP="00EF7F14">
      <w:pPr>
        <w:pStyle w:val="Note"/>
      </w:pPr>
      <w:r w:rsidRPr="005F2253">
        <w:t>NOTE</w:t>
      </w:r>
      <w:r w:rsidR="009565AE" w:rsidRPr="005F2253">
        <w:t>:</w:t>
      </w:r>
      <w:r w:rsidR="009565AE" w:rsidRPr="00B83B3E">
        <w:t xml:space="preserve"> </w:t>
      </w:r>
      <w:r w:rsidR="004F4D03">
        <w:t>P</w:t>
      </w:r>
      <w:r w:rsidR="004F4D03" w:rsidRPr="00B83B3E">
        <w:t xml:space="preserve">ending </w:t>
      </w:r>
      <w:r w:rsidR="009565AE" w:rsidRPr="00B83B3E">
        <w:t>under review exams will only be displayed for vendors that utilize DAS for sending and receiving exams results.</w:t>
      </w:r>
    </w:p>
    <w:p w14:paraId="1980F621" w14:textId="77777777" w:rsidR="00B52F9B" w:rsidRPr="00B83B3E" w:rsidRDefault="00B52F9B" w:rsidP="00B52F9B">
      <w:pPr>
        <w:pStyle w:val="BodyText"/>
      </w:pPr>
    </w:p>
    <w:p w14:paraId="5C3CD6BB" w14:textId="276B8D96" w:rsidR="008438B0" w:rsidRPr="00B83B3E" w:rsidRDefault="008438B0" w:rsidP="00B52F9B">
      <w:pPr>
        <w:pStyle w:val="BodyText"/>
      </w:pPr>
      <w:r w:rsidRPr="00B83B3E">
        <w:t xml:space="preserve">The user may select </w:t>
      </w:r>
      <w:r w:rsidRPr="00B83B3E">
        <w:rPr>
          <w:b/>
        </w:rPr>
        <w:t>Continue</w:t>
      </w:r>
      <w:r w:rsidRPr="00B83B3E">
        <w:t xml:space="preserve"> to bypass the alerts and go to the </w:t>
      </w:r>
      <w:r w:rsidRPr="00B83B3E">
        <w:rPr>
          <w:b/>
        </w:rPr>
        <w:t>Patient Selector</w:t>
      </w:r>
      <w:r w:rsidRPr="00B83B3E">
        <w:t xml:space="preserve"> screen and access CCR menu </w:t>
      </w:r>
      <w:r w:rsidR="009C4716" w:rsidRPr="00B83B3E">
        <w:t xml:space="preserve">to perform CCR tasks needed to review, approve, or </w:t>
      </w:r>
      <w:r w:rsidR="00AA1C51" w:rsidRPr="00B83B3E">
        <w:t xml:space="preserve">mark the exam insufficient </w:t>
      </w:r>
      <w:r w:rsidR="009E2681" w:rsidRPr="00B83B3E">
        <w:t>from the Vendor</w:t>
      </w:r>
      <w:r w:rsidR="009F3F21">
        <w:t xml:space="preserve"> </w:t>
      </w:r>
      <w:r w:rsidR="009E2681" w:rsidRPr="00B83B3E">
        <w:t>(</w:t>
      </w:r>
      <w:r w:rsidR="00F342C6" w:rsidRPr="00B83B3E">
        <w:fldChar w:fldCharType="begin"/>
      </w:r>
      <w:r w:rsidR="00F342C6" w:rsidRPr="00B83B3E">
        <w:instrText xml:space="preserve"> REF _Ref406671216 \h </w:instrText>
      </w:r>
      <w:r w:rsidR="00B83B3E">
        <w:instrText xml:space="preserve"> \* MERGEFORMAT </w:instrText>
      </w:r>
      <w:r w:rsidR="00F342C6" w:rsidRPr="00B83B3E">
        <w:fldChar w:fldCharType="separate"/>
      </w:r>
      <w:r w:rsidR="0081024B" w:rsidRPr="00B83B3E">
        <w:t xml:space="preserve">Figure </w:t>
      </w:r>
      <w:r w:rsidR="0081024B">
        <w:rPr>
          <w:noProof/>
        </w:rPr>
        <w:t>1</w:t>
      </w:r>
      <w:r w:rsidR="0081024B">
        <w:rPr>
          <w:noProof/>
        </w:rPr>
        <w:noBreakHyphen/>
        <w:t>12</w:t>
      </w:r>
      <w:r w:rsidR="00F342C6" w:rsidRPr="00B83B3E">
        <w:fldChar w:fldCharType="end"/>
      </w:r>
      <w:r w:rsidR="009E2681" w:rsidRPr="00B83B3E">
        <w:t>)</w:t>
      </w:r>
      <w:r w:rsidR="009F3F21">
        <w:t>.</w:t>
      </w:r>
    </w:p>
    <w:p w14:paraId="5C3CD6BC" w14:textId="77777777" w:rsidR="009C230D" w:rsidRPr="00B83B3E" w:rsidRDefault="009C230D" w:rsidP="008D361D"/>
    <w:p w14:paraId="5C3CD6BD" w14:textId="77777777" w:rsidR="009C230D" w:rsidRPr="00B83B3E" w:rsidRDefault="00323BF1" w:rsidP="008D361D">
      <w:r w:rsidRPr="00B83B3E">
        <w:rPr>
          <w:noProof/>
        </w:rPr>
        <w:lastRenderedPageBreak/>
        <w:drawing>
          <wp:inline distT="0" distB="0" distL="0" distR="0" wp14:anchorId="5C3CE0F5" wp14:editId="72AEBD98">
            <wp:extent cx="5934075" cy="3057525"/>
            <wp:effectExtent l="0" t="0" r="9525" b="9525"/>
            <wp:docPr id="13" name="Picture 17" descr="Unresolved alerts screen with a red box surrounding pending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srcRect/>
                    <a:stretch>
                      <a:fillRect/>
                    </a:stretch>
                  </pic:blipFill>
                  <pic:spPr bwMode="auto">
                    <a:xfrm>
                      <a:off x="0" y="0"/>
                      <a:ext cx="5934075" cy="3057525"/>
                    </a:xfrm>
                    <a:prstGeom prst="rect">
                      <a:avLst/>
                    </a:prstGeom>
                    <a:noFill/>
                    <a:ln w="9525">
                      <a:noFill/>
                      <a:miter lim="800000"/>
                      <a:headEnd/>
                      <a:tailEnd/>
                    </a:ln>
                  </pic:spPr>
                </pic:pic>
              </a:graphicData>
            </a:graphic>
          </wp:inline>
        </w:drawing>
      </w:r>
    </w:p>
    <w:p w14:paraId="5C3CD6BE" w14:textId="343DA67D" w:rsidR="00AB11D2" w:rsidRPr="00B83B3E" w:rsidRDefault="00AB11D2" w:rsidP="00B52F9B">
      <w:pPr>
        <w:pStyle w:val="Caption"/>
        <w:rPr>
          <w:rFonts w:cs="Times New Roman"/>
        </w:rPr>
      </w:pPr>
      <w:bookmarkStart w:id="217" w:name="_Ref406671216"/>
      <w:bookmarkStart w:id="218" w:name="_Toc2082721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12</w:t>
      </w:r>
      <w:r w:rsidR="008D502E">
        <w:rPr>
          <w:rFonts w:cs="Times New Roman"/>
        </w:rPr>
        <w:fldChar w:fldCharType="end"/>
      </w:r>
      <w:bookmarkEnd w:id="217"/>
      <w:r w:rsidR="00B413BE">
        <w:rPr>
          <w:rFonts w:cs="Times New Roman"/>
        </w:rPr>
        <w:t>. Pending Under Review Alert.</w:t>
      </w:r>
      <w:bookmarkEnd w:id="218"/>
    </w:p>
    <w:p w14:paraId="5C3CD6C0" w14:textId="30577BE6" w:rsidR="002A4D12" w:rsidRDefault="002A4D12" w:rsidP="002A4D12">
      <w:pPr>
        <w:pStyle w:val="BodyText"/>
      </w:pPr>
      <w:r w:rsidRPr="00B83B3E">
        <w:t xml:space="preserve">The user clicks the </w:t>
      </w:r>
      <w:r w:rsidRPr="00B83B3E">
        <w:rPr>
          <w:b/>
        </w:rPr>
        <w:t>Resolve This Alert</w:t>
      </w:r>
      <w:r w:rsidRPr="00B83B3E">
        <w:t xml:space="preserve"> button to be taken to the </w:t>
      </w:r>
      <w:r w:rsidRPr="00B83B3E">
        <w:rPr>
          <w:b/>
        </w:rPr>
        <w:t xml:space="preserve">Manifests Pending Under Review </w:t>
      </w:r>
      <w:r w:rsidRPr="00B83B3E">
        <w:t>window where the alert can be resolved.</w:t>
      </w:r>
      <w:r w:rsidR="00EE0CF4">
        <w:t xml:space="preserve"> </w:t>
      </w:r>
      <w:r w:rsidRPr="00B83B3E">
        <w:t xml:space="preserve">The user will choose the patient and then click on the </w:t>
      </w:r>
      <w:r w:rsidRPr="00B83B3E">
        <w:rPr>
          <w:b/>
        </w:rPr>
        <w:t xml:space="preserve">CAPRI Contract Referral (CCR) </w:t>
      </w:r>
      <w:r w:rsidRPr="00B83B3E">
        <w:t>button, which will open CCR functionality and allow the user to perform CCR tasks need</w:t>
      </w:r>
      <w:r w:rsidR="009C4716" w:rsidRPr="00B83B3E">
        <w:t>ed</w:t>
      </w:r>
      <w:r w:rsidR="00AA1C51" w:rsidRPr="00B83B3E">
        <w:t xml:space="preserve"> to review, approve, or mark the exam insufficient</w:t>
      </w:r>
      <w:r w:rsidR="00254BBF" w:rsidRPr="00B83B3E">
        <w:t xml:space="preserve"> from the Vendor (</w:t>
      </w:r>
      <w:r w:rsidR="00F342C6" w:rsidRPr="00B83B3E">
        <w:fldChar w:fldCharType="begin"/>
      </w:r>
      <w:r w:rsidR="00F342C6" w:rsidRPr="00B83B3E">
        <w:instrText xml:space="preserve"> REF _Ref406671279 \h </w:instrText>
      </w:r>
      <w:r w:rsidR="00B83B3E">
        <w:instrText xml:space="preserve"> \* MERGEFORMAT </w:instrText>
      </w:r>
      <w:r w:rsidR="00F342C6" w:rsidRPr="00B83B3E">
        <w:fldChar w:fldCharType="separate"/>
      </w:r>
      <w:r w:rsidR="0081024B" w:rsidRPr="00B83B3E">
        <w:t xml:space="preserve">Figure </w:t>
      </w:r>
      <w:r w:rsidR="0081024B">
        <w:rPr>
          <w:noProof/>
        </w:rPr>
        <w:t>1</w:t>
      </w:r>
      <w:r w:rsidR="0081024B">
        <w:rPr>
          <w:noProof/>
        </w:rPr>
        <w:noBreakHyphen/>
        <w:t>13</w:t>
      </w:r>
      <w:r w:rsidR="00F342C6" w:rsidRPr="00B83B3E">
        <w:fldChar w:fldCharType="end"/>
      </w:r>
      <w:r w:rsidR="00254BBF" w:rsidRPr="00B83B3E">
        <w:t>).</w:t>
      </w:r>
    </w:p>
    <w:p w14:paraId="743BC94A" w14:textId="77777777" w:rsidR="004F4D03" w:rsidRPr="00B83B3E" w:rsidRDefault="004F4D03" w:rsidP="002A4D12">
      <w:pPr>
        <w:pStyle w:val="BodyText"/>
      </w:pPr>
    </w:p>
    <w:p w14:paraId="5C3CD6C2" w14:textId="77777777" w:rsidR="008438B0" w:rsidRPr="00B83B3E" w:rsidRDefault="00323BF1" w:rsidP="008D361D">
      <w:r w:rsidRPr="00B83B3E">
        <w:rPr>
          <w:noProof/>
        </w:rPr>
        <w:drawing>
          <wp:inline distT="0" distB="0" distL="0" distR="0" wp14:anchorId="5C3CE0F7" wp14:editId="5813F6FB">
            <wp:extent cx="5934075" cy="3067050"/>
            <wp:effectExtent l="0" t="0" r="9525" b="0"/>
            <wp:docPr id="14" name="Picture 11" descr="Display of the CAPRI Contract Referral review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srcRect/>
                    <a:stretch>
                      <a:fillRect/>
                    </a:stretch>
                  </pic:blipFill>
                  <pic:spPr bwMode="auto">
                    <a:xfrm>
                      <a:off x="0" y="0"/>
                      <a:ext cx="5934075" cy="3067050"/>
                    </a:xfrm>
                    <a:prstGeom prst="rect">
                      <a:avLst/>
                    </a:prstGeom>
                    <a:noFill/>
                    <a:ln w="9525">
                      <a:noFill/>
                      <a:miter lim="800000"/>
                      <a:headEnd/>
                      <a:tailEnd/>
                    </a:ln>
                  </pic:spPr>
                </pic:pic>
              </a:graphicData>
            </a:graphic>
          </wp:inline>
        </w:drawing>
      </w:r>
    </w:p>
    <w:p w14:paraId="5C3CD6C3" w14:textId="70F870D3" w:rsidR="00AB11D2" w:rsidRPr="00B83B3E" w:rsidRDefault="00AB11D2" w:rsidP="00B52F9B">
      <w:pPr>
        <w:pStyle w:val="Caption"/>
        <w:rPr>
          <w:rFonts w:cs="Times New Roman"/>
        </w:rPr>
      </w:pPr>
      <w:bookmarkStart w:id="219" w:name="_Ref406671279"/>
      <w:bookmarkStart w:id="220" w:name="_Toc2082721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13</w:t>
      </w:r>
      <w:r w:rsidR="008D502E">
        <w:rPr>
          <w:rFonts w:cs="Times New Roman"/>
        </w:rPr>
        <w:fldChar w:fldCharType="end"/>
      </w:r>
      <w:bookmarkEnd w:id="219"/>
      <w:r w:rsidR="00AA5BA7">
        <w:rPr>
          <w:rFonts w:cs="Times New Roman"/>
        </w:rPr>
        <w:t>. CAPRI Contract Referral (CCR) Screen.</w:t>
      </w:r>
      <w:bookmarkEnd w:id="220"/>
    </w:p>
    <w:p w14:paraId="5C3CD6C4" w14:textId="77777777" w:rsidR="00254BBF" w:rsidRPr="00B83B3E" w:rsidRDefault="00254BBF" w:rsidP="008D361D"/>
    <w:p w14:paraId="5C3CD6C5" w14:textId="77777777" w:rsidR="00586CEB" w:rsidRPr="00B83B3E" w:rsidRDefault="009545E3" w:rsidP="00A561AD">
      <w:pPr>
        <w:pStyle w:val="Heading3"/>
      </w:pPr>
      <w:bookmarkStart w:id="221" w:name="_CAPRI_–_Use"/>
      <w:bookmarkStart w:id="222" w:name="_Toc508873525"/>
      <w:bookmarkStart w:id="223" w:name="_Toc508874937"/>
      <w:bookmarkStart w:id="224" w:name="_Toc508875791"/>
      <w:bookmarkStart w:id="225" w:name="_Toc20827478"/>
      <w:bookmarkStart w:id="226" w:name="_Toc150075113"/>
      <w:bookmarkStart w:id="227" w:name="_Toc150075182"/>
      <w:bookmarkStart w:id="228" w:name="_Toc150075243"/>
      <w:bookmarkStart w:id="229" w:name="_Toc278187791"/>
      <w:bookmarkEnd w:id="221"/>
      <w:r w:rsidRPr="00B83B3E">
        <w:lastRenderedPageBreak/>
        <w:t xml:space="preserve">CAPRI </w:t>
      </w:r>
      <w:r w:rsidR="00586CEB" w:rsidRPr="00B83B3E">
        <w:t xml:space="preserve">Help </w:t>
      </w:r>
      <w:r w:rsidRPr="00B83B3E">
        <w:t xml:space="preserve">– Online </w:t>
      </w:r>
      <w:r w:rsidR="00586CEB" w:rsidRPr="00B83B3E">
        <w:t>Feature</w:t>
      </w:r>
      <w:bookmarkEnd w:id="222"/>
      <w:bookmarkEnd w:id="223"/>
      <w:bookmarkEnd w:id="224"/>
      <w:bookmarkEnd w:id="225"/>
    </w:p>
    <w:p w14:paraId="5C3CD6C6" w14:textId="08BCF928" w:rsidR="00207E09" w:rsidRPr="00B83B3E" w:rsidRDefault="00207E09" w:rsidP="00F576D2">
      <w:pPr>
        <w:keepNext/>
      </w:pPr>
      <w:r w:rsidRPr="00B83B3E">
        <w:t>The CAPRI application contains an Online Help tool</w:t>
      </w:r>
      <w:r w:rsidR="00F576D2" w:rsidRPr="00B83B3E">
        <w:t xml:space="preserve"> (</w:t>
      </w:r>
      <w:r w:rsidR="00F342C6" w:rsidRPr="00B83B3E">
        <w:fldChar w:fldCharType="begin"/>
      </w:r>
      <w:r w:rsidR="00F342C6" w:rsidRPr="00B83B3E">
        <w:instrText xml:space="preserve"> REF _Ref406671291 \h </w:instrText>
      </w:r>
      <w:r w:rsidR="00B83B3E">
        <w:instrText xml:space="preserve"> \* MERGEFORMAT </w:instrText>
      </w:r>
      <w:r w:rsidR="00F342C6" w:rsidRPr="00B83B3E">
        <w:fldChar w:fldCharType="separate"/>
      </w:r>
      <w:r w:rsidR="0081024B" w:rsidRPr="00B83B3E">
        <w:t xml:space="preserve">Figure </w:t>
      </w:r>
      <w:r w:rsidR="0081024B">
        <w:rPr>
          <w:noProof/>
        </w:rPr>
        <w:t>1</w:t>
      </w:r>
      <w:r w:rsidR="0081024B">
        <w:rPr>
          <w:noProof/>
        </w:rPr>
        <w:noBreakHyphen/>
        <w:t>14</w:t>
      </w:r>
      <w:r w:rsidR="00F342C6" w:rsidRPr="00B83B3E">
        <w:fldChar w:fldCharType="end"/>
      </w:r>
      <w:r w:rsidR="00F576D2" w:rsidRPr="00B83B3E">
        <w:t>)</w:t>
      </w:r>
      <w:r w:rsidR="00254BBF" w:rsidRPr="00B83B3E">
        <w:t>.</w:t>
      </w:r>
    </w:p>
    <w:p w14:paraId="5C3CD6C7" w14:textId="77777777" w:rsidR="00207E09" w:rsidRPr="00B83B3E" w:rsidRDefault="00323BF1" w:rsidP="00345C0B">
      <w:pPr>
        <w:pStyle w:val="Body3PicCaption"/>
      </w:pPr>
      <w:r w:rsidRPr="00B83B3E">
        <w:drawing>
          <wp:inline distT="0" distB="0" distL="0" distR="0" wp14:anchorId="5C3CE0F9" wp14:editId="6A4B01EF">
            <wp:extent cx="5114925" cy="3393440"/>
            <wp:effectExtent l="0" t="0" r="9525" b="0"/>
            <wp:docPr id="41" name="Picture 102" descr="Display of the CAPRI Help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6" cstate="print"/>
                    <a:srcRect/>
                    <a:stretch>
                      <a:fillRect/>
                    </a:stretch>
                  </pic:blipFill>
                  <pic:spPr bwMode="auto">
                    <a:xfrm>
                      <a:off x="0" y="0"/>
                      <a:ext cx="5114925" cy="3393440"/>
                    </a:xfrm>
                    <a:prstGeom prst="rect">
                      <a:avLst/>
                    </a:prstGeom>
                    <a:noFill/>
                  </pic:spPr>
                </pic:pic>
              </a:graphicData>
            </a:graphic>
          </wp:inline>
        </w:drawing>
      </w:r>
    </w:p>
    <w:p w14:paraId="5C3CD6C8" w14:textId="683D0D14" w:rsidR="00061209" w:rsidRPr="00B83B3E" w:rsidRDefault="00061209" w:rsidP="00B52F9B">
      <w:pPr>
        <w:pStyle w:val="Caption"/>
        <w:rPr>
          <w:rFonts w:cs="Times New Roman"/>
        </w:rPr>
      </w:pPr>
      <w:bookmarkStart w:id="230" w:name="_Ref406671291"/>
      <w:bookmarkStart w:id="231" w:name="_Toc2082721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14</w:t>
      </w:r>
      <w:r w:rsidR="008D502E">
        <w:rPr>
          <w:rFonts w:cs="Times New Roman"/>
        </w:rPr>
        <w:fldChar w:fldCharType="end"/>
      </w:r>
      <w:bookmarkEnd w:id="230"/>
      <w:r w:rsidR="00AA5BA7">
        <w:rPr>
          <w:rFonts w:cs="Times New Roman"/>
        </w:rPr>
        <w:t xml:space="preserve">. </w:t>
      </w:r>
      <w:r w:rsidR="00094A6E">
        <w:rPr>
          <w:rFonts w:cs="Times New Roman"/>
        </w:rPr>
        <w:t>CAPRI Help Tool.</w:t>
      </w:r>
      <w:bookmarkEnd w:id="231"/>
    </w:p>
    <w:p w14:paraId="5C3CD6C9" w14:textId="77777777" w:rsidR="00F342C6" w:rsidRPr="00B83B3E" w:rsidRDefault="00F342C6" w:rsidP="005A5233">
      <w:pPr>
        <w:pStyle w:val="BodyText"/>
      </w:pPr>
    </w:p>
    <w:p w14:paraId="765D7A13" w14:textId="6CA3673D" w:rsidR="00B52F9B" w:rsidRPr="00B83B3E" w:rsidRDefault="0089675A" w:rsidP="00B52F9B">
      <w:pPr>
        <w:pStyle w:val="BodyText"/>
      </w:pPr>
      <w:r w:rsidRPr="00B83B3E">
        <w:t xml:space="preserve">The </w:t>
      </w:r>
      <w:r w:rsidR="009545E3" w:rsidRPr="00B83B3E">
        <w:t xml:space="preserve">Online Help </w:t>
      </w:r>
      <w:r w:rsidRPr="00B83B3E">
        <w:t>utilizes a split screen popup window</w:t>
      </w:r>
      <w:r w:rsidR="009545E3" w:rsidRPr="00B83B3E">
        <w:t xml:space="preserve"> as shown in </w:t>
      </w:r>
      <w:r w:rsidR="0081172C" w:rsidRPr="00B83B3E">
        <w:t>(</w:t>
      </w:r>
      <w:r w:rsidR="00F342C6" w:rsidRPr="00B83B3E">
        <w:fldChar w:fldCharType="begin"/>
      </w:r>
      <w:r w:rsidR="00F342C6" w:rsidRPr="00B83B3E">
        <w:instrText xml:space="preserve"> REF _Ref333820757 \h </w:instrText>
      </w:r>
      <w:r w:rsidR="00B83B3E">
        <w:instrText xml:space="preserve"> \* MERGEFORMAT </w:instrText>
      </w:r>
      <w:r w:rsidR="00F342C6" w:rsidRPr="00B83B3E">
        <w:fldChar w:fldCharType="separate"/>
      </w:r>
      <w:r w:rsidR="0081024B" w:rsidRPr="00B83B3E">
        <w:t xml:space="preserve">Figure </w:t>
      </w:r>
      <w:r w:rsidR="0081024B">
        <w:rPr>
          <w:noProof/>
        </w:rPr>
        <w:t>1</w:t>
      </w:r>
      <w:r w:rsidR="0081024B">
        <w:rPr>
          <w:noProof/>
        </w:rPr>
        <w:noBreakHyphen/>
        <w:t>15</w:t>
      </w:r>
      <w:r w:rsidR="00F342C6" w:rsidRPr="00B83B3E">
        <w:fldChar w:fldCharType="end"/>
      </w:r>
      <w:r w:rsidR="0081172C" w:rsidRPr="00B83B3E">
        <w:t>)</w:t>
      </w:r>
      <w:r w:rsidRPr="00B83B3E">
        <w:t>.</w:t>
      </w:r>
      <w:r w:rsidR="00EE0CF4">
        <w:t xml:space="preserve"> </w:t>
      </w:r>
      <w:r w:rsidRPr="00B83B3E">
        <w:t xml:space="preserve">The left side of the window </w:t>
      </w:r>
      <w:r w:rsidR="009545E3" w:rsidRPr="00B83B3E">
        <w:t>displays</w:t>
      </w:r>
      <w:r w:rsidRPr="00B83B3E">
        <w:t xml:space="preserve"> the Table of </w:t>
      </w:r>
      <w:r w:rsidR="00C068C6" w:rsidRPr="00B83B3E">
        <w:t>Contents;</w:t>
      </w:r>
      <w:r w:rsidRPr="00B83B3E">
        <w:t xml:space="preserve"> the right side </w:t>
      </w:r>
      <w:r w:rsidR="009545E3" w:rsidRPr="00B83B3E">
        <w:t>displays</w:t>
      </w:r>
      <w:r w:rsidRPr="00B83B3E">
        <w:t xml:space="preserve"> </w:t>
      </w:r>
      <w:r w:rsidR="009545E3" w:rsidRPr="00B83B3E">
        <w:t>a detailed description</w:t>
      </w:r>
      <w:r w:rsidR="00F576D2" w:rsidRPr="00B83B3E">
        <w:t>.</w:t>
      </w:r>
    </w:p>
    <w:p w14:paraId="5C3CD6CB" w14:textId="5457EE8D" w:rsidR="0089675A" w:rsidRPr="00B83B3E" w:rsidRDefault="0089675A" w:rsidP="00B52F9B">
      <w:pPr>
        <w:pStyle w:val="BodyText"/>
      </w:pPr>
      <w:r w:rsidRPr="00B83B3E">
        <w:t>After logging into CAPRI</w:t>
      </w:r>
      <w:r w:rsidR="001F457A" w:rsidRPr="00B83B3E">
        <w:t>,</w:t>
      </w:r>
      <w:r w:rsidRPr="00B83B3E">
        <w:t xml:space="preserve"> the Online Help feature is available by </w:t>
      </w:r>
      <w:r w:rsidR="00F576D2" w:rsidRPr="00B83B3E">
        <w:t xml:space="preserve">clicking the </w:t>
      </w:r>
      <w:r w:rsidRPr="00B83B3E">
        <w:rPr>
          <w:b/>
        </w:rPr>
        <w:t>F1</w:t>
      </w:r>
      <w:r w:rsidR="00F576D2" w:rsidRPr="00B83B3E">
        <w:t xml:space="preserve"> key</w:t>
      </w:r>
      <w:r w:rsidRPr="00B83B3E">
        <w:t>.</w:t>
      </w:r>
      <w:r w:rsidR="00572D3D" w:rsidRPr="00B83B3E">
        <w:t xml:space="preserve"> </w:t>
      </w:r>
      <w:r w:rsidR="00652210" w:rsidRPr="00B83B3E">
        <w:t xml:space="preserve">The </w:t>
      </w:r>
      <w:r w:rsidR="00652210" w:rsidRPr="00B83B3E">
        <w:rPr>
          <w:b/>
        </w:rPr>
        <w:t>F1</w:t>
      </w:r>
      <w:r w:rsidR="00652210" w:rsidRPr="00B83B3E">
        <w:t xml:space="preserve"> key</w:t>
      </w:r>
      <w:r w:rsidR="00572D3D" w:rsidRPr="00B83B3E">
        <w:t xml:space="preserve"> bring</w:t>
      </w:r>
      <w:r w:rsidR="00B35AB4" w:rsidRPr="00B83B3E">
        <w:t>s</w:t>
      </w:r>
      <w:r w:rsidR="00572D3D" w:rsidRPr="00B83B3E">
        <w:t xml:space="preserve"> up context sensitive help.</w:t>
      </w:r>
      <w:r w:rsidR="00EE0CF4">
        <w:t xml:space="preserve"> </w:t>
      </w:r>
      <w:r w:rsidR="00572D3D" w:rsidRPr="00B83B3E">
        <w:t>Alternately, the help system can be accessed vi</w:t>
      </w:r>
      <w:r w:rsidR="004D0B8C" w:rsidRPr="00B83B3E">
        <w:t xml:space="preserve">a the help menu with menu item </w:t>
      </w:r>
      <w:r w:rsidR="00572D3D" w:rsidRPr="00B83B3E">
        <w:rPr>
          <w:b/>
        </w:rPr>
        <w:t>CAPRI Help F1</w:t>
      </w:r>
      <w:r w:rsidR="00572D3D" w:rsidRPr="00B83B3E">
        <w:t>.</w:t>
      </w:r>
    </w:p>
    <w:p w14:paraId="5C3CD6CC" w14:textId="72D80E04" w:rsidR="00F576D2" w:rsidRPr="00B83B3E" w:rsidRDefault="00F576D2" w:rsidP="00F576D2">
      <w:pPr>
        <w:keepNext/>
      </w:pPr>
      <w:r w:rsidRPr="00B83B3E">
        <w:lastRenderedPageBreak/>
        <w:t xml:space="preserve">This Online Help window can be minimized, enlarged to fit the </w:t>
      </w:r>
      <w:r w:rsidR="00F432AE" w:rsidRPr="00B83B3E">
        <w:t>screen,</w:t>
      </w:r>
      <w:r w:rsidRPr="00B83B3E">
        <w:t xml:space="preserve"> or closed by using the </w:t>
      </w:r>
      <w:r w:rsidR="00814223" w:rsidRPr="00B83B3E">
        <w:t xml:space="preserve">three </w:t>
      </w:r>
      <w:r w:rsidRPr="00B83B3E">
        <w:t>upper right menu icons.</w:t>
      </w:r>
    </w:p>
    <w:p w14:paraId="5C3CD6CD" w14:textId="77777777" w:rsidR="00F342C6" w:rsidRPr="00B83B3E" w:rsidRDefault="00F342C6" w:rsidP="00F576D2">
      <w:pPr>
        <w:keepNext/>
      </w:pPr>
    </w:p>
    <w:p w14:paraId="5C3CD6CE" w14:textId="77777777" w:rsidR="0089675A" w:rsidRPr="00B83B3E" w:rsidRDefault="00323BF1" w:rsidP="00345C0B">
      <w:pPr>
        <w:pStyle w:val="Body3PicCaption"/>
      </w:pPr>
      <w:r w:rsidRPr="00B83B3E">
        <w:drawing>
          <wp:inline distT="0" distB="0" distL="0" distR="0" wp14:anchorId="5C3CE0FB" wp14:editId="599AEE4C">
            <wp:extent cx="4819650" cy="3656965"/>
            <wp:effectExtent l="0" t="0" r="0" b="635"/>
            <wp:docPr id="287" name="Picture 98" descr="Display of CAPRI Help tool, showing cont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7" cstate="print"/>
                    <a:srcRect/>
                    <a:stretch>
                      <a:fillRect/>
                    </a:stretch>
                  </pic:blipFill>
                  <pic:spPr bwMode="auto">
                    <a:xfrm>
                      <a:off x="0" y="0"/>
                      <a:ext cx="4819650" cy="3656965"/>
                    </a:xfrm>
                    <a:prstGeom prst="rect">
                      <a:avLst/>
                    </a:prstGeom>
                    <a:noFill/>
                  </pic:spPr>
                </pic:pic>
              </a:graphicData>
            </a:graphic>
          </wp:inline>
        </w:drawing>
      </w:r>
    </w:p>
    <w:p w14:paraId="5C3CD6CF" w14:textId="650C40C9" w:rsidR="0089675A" w:rsidRPr="00B83B3E" w:rsidRDefault="009827D3" w:rsidP="00B52F9B">
      <w:pPr>
        <w:pStyle w:val="Caption"/>
        <w:rPr>
          <w:rFonts w:cs="Times New Roman"/>
        </w:rPr>
      </w:pPr>
      <w:bookmarkStart w:id="232" w:name="_Ref333820757"/>
      <w:bookmarkStart w:id="233" w:name="_Toc2082721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1</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15</w:t>
      </w:r>
      <w:r w:rsidR="008D502E">
        <w:rPr>
          <w:rFonts w:cs="Times New Roman"/>
        </w:rPr>
        <w:fldChar w:fldCharType="end"/>
      </w:r>
      <w:bookmarkEnd w:id="232"/>
      <w:r w:rsidR="00DE56AC">
        <w:rPr>
          <w:rFonts w:cs="Times New Roman"/>
        </w:rPr>
        <w:t>. Navigating CAPRI Help Menu.</w:t>
      </w:r>
      <w:bookmarkEnd w:id="233"/>
    </w:p>
    <w:p w14:paraId="5C3CD6D0" w14:textId="77777777" w:rsidR="00992AA0" w:rsidRPr="00B83B3E" w:rsidRDefault="00992AA0" w:rsidP="00992AA0"/>
    <w:p w14:paraId="5C3CD6D1" w14:textId="77777777" w:rsidR="00992AA0" w:rsidRPr="00B83B3E" w:rsidRDefault="00992AA0" w:rsidP="00992AA0">
      <w:pPr>
        <w:sectPr w:rsidR="00992AA0" w:rsidRPr="00B83B3E" w:rsidSect="00561B9E">
          <w:headerReference w:type="even" r:id="rId38"/>
          <w:headerReference w:type="first" r:id="rId39"/>
          <w:footerReference w:type="first" r:id="rId40"/>
          <w:pgSz w:w="12240" w:h="15840" w:code="1"/>
          <w:pgMar w:top="1440" w:right="1440" w:bottom="1440" w:left="1440" w:header="720" w:footer="720" w:gutter="0"/>
          <w:pgNumType w:start="1"/>
          <w:cols w:space="720"/>
          <w:titlePg/>
          <w:docGrid w:linePitch="360"/>
        </w:sectPr>
      </w:pPr>
    </w:p>
    <w:p w14:paraId="5C3CD6D2" w14:textId="77777777" w:rsidR="00E119FA" w:rsidRPr="00223E83" w:rsidRDefault="006B7071" w:rsidP="00A561AD">
      <w:pPr>
        <w:pStyle w:val="Heading1"/>
      </w:pPr>
      <w:bookmarkStart w:id="234" w:name="_Ref334720886"/>
      <w:bookmarkStart w:id="235" w:name="_Ref334720900"/>
      <w:bookmarkStart w:id="236" w:name="_Toc508873526"/>
      <w:bookmarkStart w:id="237" w:name="_Toc508874938"/>
      <w:bookmarkStart w:id="238" w:name="_Toc508875792"/>
      <w:bookmarkStart w:id="239" w:name="_Toc20827479"/>
      <w:r w:rsidRPr="00A561AD">
        <w:lastRenderedPageBreak/>
        <w:t>CAPRI</w:t>
      </w:r>
      <w:r w:rsidR="00D86AF8" w:rsidRPr="00A561AD">
        <w:t xml:space="preserve"> </w:t>
      </w:r>
      <w:r w:rsidR="001768A4" w:rsidRPr="00A561AD">
        <w:t>–</w:t>
      </w:r>
      <w:r w:rsidR="00196B97" w:rsidRPr="00A561AD">
        <w:t xml:space="preserve"> </w:t>
      </w:r>
      <w:r w:rsidR="00F22946" w:rsidRPr="00A561AD">
        <w:t>Using</w:t>
      </w:r>
      <w:r w:rsidR="00D86AF8" w:rsidRPr="00223E83">
        <w:t xml:space="preserve"> the Software</w:t>
      </w:r>
      <w:bookmarkStart w:id="240" w:name="_Patient_Selector_Screen"/>
      <w:bookmarkStart w:id="241" w:name="_Toc150075114"/>
      <w:bookmarkStart w:id="242" w:name="_Toc150075183"/>
      <w:bookmarkStart w:id="243" w:name="_Toc150075244"/>
      <w:bookmarkStart w:id="244" w:name="_Toc278187792"/>
      <w:bookmarkEnd w:id="226"/>
      <w:bookmarkEnd w:id="227"/>
      <w:bookmarkEnd w:id="228"/>
      <w:bookmarkEnd w:id="229"/>
      <w:bookmarkEnd w:id="234"/>
      <w:bookmarkEnd w:id="235"/>
      <w:bookmarkEnd w:id="236"/>
      <w:bookmarkEnd w:id="237"/>
      <w:bookmarkEnd w:id="238"/>
      <w:bookmarkEnd w:id="239"/>
      <w:bookmarkEnd w:id="240"/>
    </w:p>
    <w:p w14:paraId="5C3CD6D3" w14:textId="669A94ED" w:rsidR="00D86AF8" w:rsidRPr="00B83B3E" w:rsidRDefault="00D86AF8" w:rsidP="005F7F65">
      <w:pPr>
        <w:pStyle w:val="Heading2"/>
      </w:pPr>
      <w:bookmarkStart w:id="245" w:name="_Toc508873527"/>
      <w:bookmarkStart w:id="246" w:name="_Toc508874939"/>
      <w:bookmarkStart w:id="247" w:name="_Toc508875793"/>
      <w:bookmarkStart w:id="248" w:name="_Toc20827480"/>
      <w:r w:rsidRPr="00B83B3E">
        <w:t>Patient Selector Screen or Patient Entry / Selection</w:t>
      </w:r>
      <w:bookmarkEnd w:id="241"/>
      <w:bookmarkEnd w:id="242"/>
      <w:bookmarkEnd w:id="243"/>
      <w:bookmarkEnd w:id="244"/>
      <w:bookmarkEnd w:id="245"/>
      <w:bookmarkEnd w:id="246"/>
      <w:bookmarkEnd w:id="247"/>
      <w:bookmarkEnd w:id="248"/>
    </w:p>
    <w:p w14:paraId="5C3CD6D4" w14:textId="57B61783" w:rsidR="00D86AF8" w:rsidRPr="00B83B3E" w:rsidRDefault="00D86AF8" w:rsidP="00345C0B">
      <w:pPr>
        <w:pStyle w:val="Body3PicCaption"/>
      </w:pPr>
      <w:r w:rsidRPr="00B83B3E">
        <w:rPr>
          <w:rStyle w:val="NoteChar"/>
          <w:b w:val="0"/>
          <w:i/>
        </w:rPr>
        <w:t>Security Note:</w:t>
      </w:r>
      <w:r w:rsidR="00EE0CF4">
        <w:rPr>
          <w:rStyle w:val="NoteChar"/>
          <w:b w:val="0"/>
          <w:i/>
        </w:rPr>
        <w:t xml:space="preserve"> </w:t>
      </w:r>
      <w:r w:rsidRPr="00B83B3E">
        <w:rPr>
          <w:rStyle w:val="NoteChar"/>
          <w:i/>
        </w:rPr>
        <w:t xml:space="preserve">The </w:t>
      </w:r>
      <w:r w:rsidR="006B7071" w:rsidRPr="00B83B3E">
        <w:rPr>
          <w:rStyle w:val="NoteChar"/>
          <w:i/>
        </w:rPr>
        <w:t>CAPRI</w:t>
      </w:r>
      <w:r w:rsidRPr="00B83B3E">
        <w:rPr>
          <w:rStyle w:val="NoteChar"/>
          <w:i/>
        </w:rPr>
        <w:t xml:space="preserve"> application </w:t>
      </w:r>
      <w:r w:rsidR="00954DCE" w:rsidRPr="00B83B3E">
        <w:rPr>
          <w:rStyle w:val="NoteChar"/>
          <w:i/>
        </w:rPr>
        <w:t>does</w:t>
      </w:r>
      <w:r w:rsidRPr="00B83B3E">
        <w:rPr>
          <w:rStyle w:val="NoteChar"/>
          <w:i/>
        </w:rPr>
        <w:t xml:space="preserve"> not allow </w:t>
      </w:r>
      <w:r w:rsidR="00914F6F" w:rsidRPr="00B83B3E">
        <w:rPr>
          <w:rStyle w:val="NoteChar"/>
          <w:i/>
        </w:rPr>
        <w:t>user</w:t>
      </w:r>
      <w:r w:rsidR="004D0D11" w:rsidRPr="00B83B3E">
        <w:rPr>
          <w:rStyle w:val="NoteChar"/>
          <w:i/>
        </w:rPr>
        <w:t>s</w:t>
      </w:r>
      <w:r w:rsidR="00914F6F" w:rsidRPr="00B83B3E">
        <w:rPr>
          <w:rStyle w:val="NoteChar"/>
          <w:i/>
        </w:rPr>
        <w:t xml:space="preserve"> </w:t>
      </w:r>
      <w:r w:rsidRPr="00B83B3E">
        <w:rPr>
          <w:rStyle w:val="NoteChar"/>
          <w:i/>
        </w:rPr>
        <w:t xml:space="preserve">to view </w:t>
      </w:r>
      <w:r w:rsidR="004D0D11" w:rsidRPr="00B83B3E">
        <w:rPr>
          <w:rStyle w:val="NoteChar"/>
          <w:i/>
        </w:rPr>
        <w:t>their</w:t>
      </w:r>
      <w:r w:rsidRPr="00B83B3E">
        <w:rPr>
          <w:rStyle w:val="NoteChar"/>
          <w:i/>
        </w:rPr>
        <w:t xml:space="preserve"> own personal patient records. If </w:t>
      </w:r>
      <w:r w:rsidR="004D0D11" w:rsidRPr="00B83B3E">
        <w:rPr>
          <w:rStyle w:val="NoteChar"/>
          <w:i/>
        </w:rPr>
        <w:t>a</w:t>
      </w:r>
      <w:r w:rsidR="00914F6F" w:rsidRPr="00B83B3E">
        <w:rPr>
          <w:rStyle w:val="NoteChar"/>
          <w:i/>
        </w:rPr>
        <w:t xml:space="preserve"> user </w:t>
      </w:r>
      <w:r w:rsidRPr="00B83B3E">
        <w:rPr>
          <w:rStyle w:val="NoteChar"/>
          <w:i/>
        </w:rPr>
        <w:t>attempt</w:t>
      </w:r>
      <w:r w:rsidR="004D0D11" w:rsidRPr="00B83B3E">
        <w:rPr>
          <w:rStyle w:val="NoteChar"/>
          <w:i/>
        </w:rPr>
        <w:t>s</w:t>
      </w:r>
      <w:r w:rsidRPr="00B83B3E">
        <w:rPr>
          <w:rStyle w:val="NoteChar"/>
          <w:i/>
        </w:rPr>
        <w:t xml:space="preserve"> to do so, </w:t>
      </w:r>
      <w:r w:rsidR="006B7071" w:rsidRPr="00B83B3E">
        <w:rPr>
          <w:rStyle w:val="NoteChar"/>
          <w:i/>
        </w:rPr>
        <w:t>CAPRI</w:t>
      </w:r>
      <w:r w:rsidRPr="00B83B3E">
        <w:rPr>
          <w:rStyle w:val="NoteChar"/>
          <w:i/>
        </w:rPr>
        <w:t xml:space="preserve"> prevent</w:t>
      </w:r>
      <w:r w:rsidR="00954DCE" w:rsidRPr="00B83B3E">
        <w:rPr>
          <w:rStyle w:val="NoteChar"/>
          <w:i/>
        </w:rPr>
        <w:t>s</w:t>
      </w:r>
      <w:r w:rsidRPr="00B83B3E">
        <w:rPr>
          <w:rStyle w:val="NoteChar"/>
          <w:i/>
        </w:rPr>
        <w:t xml:space="preserve"> access and alert</w:t>
      </w:r>
      <w:r w:rsidR="00954DCE" w:rsidRPr="00B83B3E">
        <w:rPr>
          <w:rStyle w:val="NoteChar"/>
          <w:i/>
        </w:rPr>
        <w:t>s</w:t>
      </w:r>
      <w:r w:rsidRPr="00B83B3E">
        <w:rPr>
          <w:rStyle w:val="NoteChar"/>
          <w:i/>
        </w:rPr>
        <w:t xml:space="preserve"> the Security Administrator at the </w:t>
      </w:r>
      <w:r w:rsidR="004D0D11" w:rsidRPr="00B83B3E">
        <w:rPr>
          <w:rStyle w:val="NoteChar"/>
          <w:i/>
        </w:rPr>
        <w:t>VHA facility</w:t>
      </w:r>
      <w:r w:rsidR="00096ABD" w:rsidRPr="00B83B3E">
        <w:rPr>
          <w:rStyle w:val="NoteChar"/>
          <w:i/>
        </w:rPr>
        <w:t xml:space="preserve"> who </w:t>
      </w:r>
      <w:r w:rsidRPr="00B83B3E">
        <w:rPr>
          <w:rStyle w:val="NoteChar"/>
          <w:i/>
        </w:rPr>
        <w:t>take</w:t>
      </w:r>
      <w:r w:rsidR="00096ABD" w:rsidRPr="00B83B3E">
        <w:rPr>
          <w:rStyle w:val="NoteChar"/>
          <w:i/>
        </w:rPr>
        <w:t>s</w:t>
      </w:r>
      <w:r w:rsidRPr="00B83B3E">
        <w:rPr>
          <w:rStyle w:val="NoteChar"/>
          <w:i/>
        </w:rPr>
        <w:t xml:space="preserve"> established security violation actions.</w:t>
      </w:r>
      <w:r w:rsidR="00EE0CF4">
        <w:rPr>
          <w:rStyle w:val="NoteChar"/>
          <w:i/>
        </w:rPr>
        <w:t xml:space="preserve"> </w:t>
      </w:r>
      <w:r w:rsidRPr="00B83B3E">
        <w:rPr>
          <w:rStyle w:val="NoteChar"/>
          <w:i/>
        </w:rPr>
        <w:t xml:space="preserve">In addition, when selecting a patient </w:t>
      </w:r>
      <w:r w:rsidR="00954DCE" w:rsidRPr="00B83B3E">
        <w:rPr>
          <w:rStyle w:val="NoteChar"/>
          <w:i/>
        </w:rPr>
        <w:t>who</w:t>
      </w:r>
      <w:r w:rsidRPr="00B83B3E">
        <w:rPr>
          <w:rStyle w:val="NoteChar"/>
          <w:i/>
        </w:rPr>
        <w:t xml:space="preserve"> is a VA employee, </w:t>
      </w:r>
      <w:r w:rsidR="006B7071" w:rsidRPr="00B83B3E">
        <w:rPr>
          <w:rStyle w:val="NoteChar"/>
          <w:i/>
        </w:rPr>
        <w:t>CAPRI</w:t>
      </w:r>
      <w:r w:rsidRPr="00B83B3E">
        <w:rPr>
          <w:rStyle w:val="NoteChar"/>
          <w:i/>
        </w:rPr>
        <w:t xml:space="preserve"> allow</w:t>
      </w:r>
      <w:r w:rsidR="00954DCE" w:rsidRPr="00B83B3E">
        <w:rPr>
          <w:rStyle w:val="NoteChar"/>
          <w:i/>
        </w:rPr>
        <w:t>s</w:t>
      </w:r>
      <w:r w:rsidRPr="00B83B3E">
        <w:rPr>
          <w:rStyle w:val="NoteChar"/>
          <w:i/>
        </w:rPr>
        <w:t xml:space="preserve"> </w:t>
      </w:r>
      <w:r w:rsidR="00914F6F" w:rsidRPr="00B83B3E">
        <w:rPr>
          <w:rStyle w:val="NoteChar"/>
          <w:i/>
        </w:rPr>
        <w:t xml:space="preserve">the user </w:t>
      </w:r>
      <w:r w:rsidRPr="00B83B3E">
        <w:rPr>
          <w:rStyle w:val="NoteChar"/>
          <w:i/>
        </w:rPr>
        <w:t xml:space="preserve">to do so </w:t>
      </w:r>
      <w:r w:rsidR="00954DCE" w:rsidRPr="00B83B3E">
        <w:rPr>
          <w:rStyle w:val="NoteChar"/>
          <w:i/>
        </w:rPr>
        <w:t xml:space="preserve">only </w:t>
      </w:r>
      <w:r w:rsidRPr="00B83B3E">
        <w:rPr>
          <w:rStyle w:val="NoteChar"/>
          <w:i/>
        </w:rPr>
        <w:t xml:space="preserve">after </w:t>
      </w:r>
      <w:r w:rsidR="00914F6F" w:rsidRPr="00B83B3E">
        <w:rPr>
          <w:rStyle w:val="NoteChar"/>
          <w:i/>
        </w:rPr>
        <w:t xml:space="preserve">the user </w:t>
      </w:r>
      <w:r w:rsidRPr="00B83B3E">
        <w:rPr>
          <w:rStyle w:val="NoteChar"/>
          <w:i/>
        </w:rPr>
        <w:t>agree</w:t>
      </w:r>
      <w:r w:rsidR="004D0D11" w:rsidRPr="00B83B3E">
        <w:rPr>
          <w:rStyle w:val="NoteChar"/>
          <w:i/>
        </w:rPr>
        <w:t>s</w:t>
      </w:r>
      <w:r w:rsidRPr="00B83B3E">
        <w:rPr>
          <w:rStyle w:val="NoteChar"/>
          <w:i/>
        </w:rPr>
        <w:t xml:space="preserve"> to Privacy Act Terms via a dialog box.</w:t>
      </w:r>
      <w:r w:rsidR="00EE0CF4">
        <w:rPr>
          <w:rStyle w:val="NoteChar"/>
          <w:i/>
        </w:rPr>
        <w:t xml:space="preserve"> </w:t>
      </w:r>
      <w:r w:rsidRPr="00B83B3E">
        <w:rPr>
          <w:rStyle w:val="NoteChar"/>
          <w:i/>
        </w:rPr>
        <w:t xml:space="preserve">An alert </w:t>
      </w:r>
      <w:r w:rsidR="00254AD3" w:rsidRPr="00B83B3E">
        <w:rPr>
          <w:rStyle w:val="NoteChar"/>
          <w:i/>
        </w:rPr>
        <w:t>is</w:t>
      </w:r>
      <w:r w:rsidRPr="00B83B3E">
        <w:rPr>
          <w:rStyle w:val="NoteChar"/>
          <w:i/>
        </w:rPr>
        <w:t xml:space="preserve"> sent to the Security Administrator who </w:t>
      </w:r>
      <w:r w:rsidR="00096ABD" w:rsidRPr="00B83B3E">
        <w:rPr>
          <w:rStyle w:val="NoteChar"/>
          <w:i/>
        </w:rPr>
        <w:t>then</w:t>
      </w:r>
      <w:r w:rsidRPr="00B83B3E">
        <w:rPr>
          <w:rStyle w:val="NoteChar"/>
          <w:i/>
        </w:rPr>
        <w:t xml:space="preserve"> inquire</w:t>
      </w:r>
      <w:r w:rsidR="00096ABD" w:rsidRPr="00B83B3E">
        <w:rPr>
          <w:rStyle w:val="NoteChar"/>
          <w:i/>
        </w:rPr>
        <w:t>s</w:t>
      </w:r>
      <w:r w:rsidRPr="00B83B3E">
        <w:rPr>
          <w:rStyle w:val="NoteChar"/>
          <w:i/>
        </w:rPr>
        <w:t xml:space="preserve"> about </w:t>
      </w:r>
      <w:r w:rsidR="004D0D11" w:rsidRPr="00B83B3E">
        <w:rPr>
          <w:rStyle w:val="NoteChar"/>
          <w:i/>
        </w:rPr>
        <w:t xml:space="preserve">the user’s </w:t>
      </w:r>
      <w:r w:rsidRPr="00B83B3E">
        <w:rPr>
          <w:rStyle w:val="NoteChar"/>
          <w:i/>
        </w:rPr>
        <w:t>business reasons for accessing those records</w:t>
      </w:r>
      <w:r w:rsidRPr="00B83B3E">
        <w:t>.</w:t>
      </w:r>
    </w:p>
    <w:p w14:paraId="5C3CD6D5" w14:textId="44E16840" w:rsidR="00D86AF8" w:rsidRPr="00B83B3E" w:rsidRDefault="00D86AF8" w:rsidP="00A561AD">
      <w:pPr>
        <w:pStyle w:val="Heading3"/>
      </w:pPr>
      <w:bookmarkStart w:id="249" w:name="_Toc150075115"/>
      <w:bookmarkStart w:id="250" w:name="_Toc150075184"/>
      <w:bookmarkStart w:id="251" w:name="_Toc150075245"/>
      <w:bookmarkStart w:id="252" w:name="_Toc278187793"/>
      <w:bookmarkStart w:id="253" w:name="_Toc508873528"/>
      <w:bookmarkStart w:id="254" w:name="_Toc508874940"/>
      <w:bookmarkStart w:id="255" w:name="_Toc508875794"/>
      <w:bookmarkStart w:id="256" w:name="_Toc20827481"/>
      <w:r w:rsidRPr="00B83B3E">
        <w:t>Selecting a Patient / Veteran</w:t>
      </w:r>
      <w:bookmarkEnd w:id="249"/>
      <w:bookmarkEnd w:id="250"/>
      <w:bookmarkEnd w:id="251"/>
      <w:bookmarkEnd w:id="252"/>
      <w:bookmarkEnd w:id="253"/>
      <w:bookmarkEnd w:id="254"/>
      <w:bookmarkEnd w:id="255"/>
      <w:bookmarkEnd w:id="256"/>
    </w:p>
    <w:p w14:paraId="5C3CD6D6" w14:textId="04C53C87" w:rsidR="00D86AF8" w:rsidRPr="00B83B3E" w:rsidRDefault="00D86AF8" w:rsidP="00971A42">
      <w:pPr>
        <w:pStyle w:val="BodyText"/>
      </w:pPr>
      <w:r w:rsidRPr="00B83B3E">
        <w:t xml:space="preserve">The Patient Selector </w:t>
      </w:r>
      <w:r w:rsidR="005613EC" w:rsidRPr="00B83B3E">
        <w:t>s</w:t>
      </w:r>
      <w:r w:rsidRPr="00B83B3E">
        <w:t xml:space="preserve">creen allows </w:t>
      </w:r>
      <w:r w:rsidR="00914F6F" w:rsidRPr="00B83B3E">
        <w:t xml:space="preserve">the user </w:t>
      </w:r>
      <w:r w:rsidRPr="00B83B3E">
        <w:t>to s</w:t>
      </w:r>
      <w:r w:rsidR="0089685D" w:rsidRPr="00B83B3E">
        <w:t xml:space="preserve">earch the </w:t>
      </w:r>
      <w:proofErr w:type="spellStart"/>
      <w:r w:rsidR="0089685D" w:rsidRPr="00B83B3E">
        <w:t>VistA</w:t>
      </w:r>
      <w:proofErr w:type="spellEnd"/>
      <w:r w:rsidRPr="00B83B3E">
        <w:t xml:space="preserve"> database for patients </w:t>
      </w:r>
      <w:r w:rsidR="00954DCE" w:rsidRPr="00B83B3E">
        <w:t>who</w:t>
      </w:r>
      <w:r w:rsidRPr="00B83B3E">
        <w:t xml:space="preserve"> have records.</w:t>
      </w:r>
      <w:r w:rsidR="00EE0CF4">
        <w:t xml:space="preserve"> </w:t>
      </w:r>
      <w:r w:rsidRPr="00B83B3E">
        <w:t xml:space="preserve">Patients can be </w:t>
      </w:r>
      <w:r w:rsidR="00954DCE" w:rsidRPr="00B83B3E">
        <w:t>located</w:t>
      </w:r>
      <w:r w:rsidR="00C230D3" w:rsidRPr="00B83B3E">
        <w:t xml:space="preserve"> using a Social Security N</w:t>
      </w:r>
      <w:r w:rsidRPr="00B83B3E">
        <w:t>umber</w:t>
      </w:r>
      <w:r w:rsidR="0089685D" w:rsidRPr="00B83B3E">
        <w:t xml:space="preserve"> (SSN)</w:t>
      </w:r>
      <w:r w:rsidRPr="00B83B3E">
        <w:t xml:space="preserve">, the last name initial plus the last four digits of </w:t>
      </w:r>
      <w:r w:rsidR="0089685D" w:rsidRPr="00B83B3E">
        <w:t>the SSN, o</w:t>
      </w:r>
      <w:r w:rsidRPr="00B83B3E">
        <w:t>r by typing in the veteran’s last name and first name.</w:t>
      </w:r>
      <w:r w:rsidR="00EE0CF4">
        <w:t xml:space="preserve"> </w:t>
      </w:r>
      <w:r w:rsidRPr="00B83B3E">
        <w:t>Current users of AMIE II will recognize that these are the same search meth</w:t>
      </w:r>
      <w:r w:rsidR="0089685D" w:rsidRPr="00B83B3E">
        <w:t>ods for that application</w:t>
      </w:r>
      <w:r w:rsidR="005613EC" w:rsidRPr="00B83B3E">
        <w:t>.</w:t>
      </w:r>
    </w:p>
    <w:p w14:paraId="5BC59C1C" w14:textId="78FDD8B6" w:rsidR="00B52F9B" w:rsidRPr="00B83B3E" w:rsidRDefault="00213B8B" w:rsidP="00B52F9B">
      <w:pPr>
        <w:pStyle w:val="BodyText"/>
      </w:pPr>
      <w:r w:rsidRPr="00B83B3E">
        <w:t>If the user is looking for existing VHA medical records and the patient selection search yields no results, then there are no existing VHA medical records for that patient at the facility that was accessed.</w:t>
      </w:r>
      <w:r w:rsidR="00EE0CF4">
        <w:t xml:space="preserve"> </w:t>
      </w:r>
      <w:r w:rsidR="00640890" w:rsidRPr="00B83B3E">
        <w:t>Verify</w:t>
      </w:r>
      <w:r w:rsidR="00D86AF8" w:rsidRPr="00B83B3E">
        <w:t xml:space="preserve"> that </w:t>
      </w:r>
      <w:r w:rsidR="00914F6F" w:rsidRPr="00B83B3E">
        <w:t xml:space="preserve">the user </w:t>
      </w:r>
      <w:r w:rsidR="00D86AF8" w:rsidRPr="00B83B3E">
        <w:t xml:space="preserve">typed in the </w:t>
      </w:r>
      <w:r w:rsidR="0089685D" w:rsidRPr="00B83B3E">
        <w:t>SSN</w:t>
      </w:r>
      <w:r w:rsidR="00D86AF8" w:rsidRPr="00B83B3E">
        <w:t xml:space="preserve"> correctly and </w:t>
      </w:r>
      <w:r w:rsidR="00377734" w:rsidRPr="00B83B3E">
        <w:t xml:space="preserve">that the user is </w:t>
      </w:r>
      <w:r w:rsidR="00D86AF8" w:rsidRPr="00B83B3E">
        <w:t>logged into the correct VHA facility.</w:t>
      </w:r>
    </w:p>
    <w:p w14:paraId="5C3CD6D8" w14:textId="2AEC20E4" w:rsidR="00D86AF8" w:rsidRPr="00B83B3E" w:rsidRDefault="005F2253" w:rsidP="00EF7F14">
      <w:pPr>
        <w:pStyle w:val="Note"/>
      </w:pPr>
      <w:r>
        <w:t>NOTE</w:t>
      </w:r>
      <w:r w:rsidR="004D0D11" w:rsidRPr="005F7F65">
        <w:t>:</w:t>
      </w:r>
      <w:r w:rsidR="004D0D11" w:rsidRPr="00B83B3E">
        <w:t xml:space="preserve"> </w:t>
      </w:r>
      <w:r w:rsidR="00D86AF8" w:rsidRPr="00B83B3E">
        <w:t xml:space="preserve">To avoid displaying sensitive information regarding our patients and staff, the examples in this manual contain </w:t>
      </w:r>
      <w:r w:rsidR="0089685D" w:rsidRPr="00B83B3E">
        <w:t>contrived names</w:t>
      </w:r>
      <w:r w:rsidR="00D86AF8" w:rsidRPr="00B83B3E">
        <w:t xml:space="preserve"> instead of rea</w:t>
      </w:r>
      <w:r w:rsidR="007C4040" w:rsidRPr="00B83B3E">
        <w:t>l names.</w:t>
      </w:r>
      <w:r w:rsidR="00EE0CF4">
        <w:t xml:space="preserve"> </w:t>
      </w:r>
      <w:r w:rsidR="003748D0" w:rsidRPr="00B83B3E">
        <w:t>P</w:t>
      </w:r>
      <w:r w:rsidR="007C4040" w:rsidRPr="00B83B3E">
        <w:t xml:space="preserve">atients and staff </w:t>
      </w:r>
      <w:r w:rsidR="003748D0" w:rsidRPr="00B83B3E">
        <w:t>are</w:t>
      </w:r>
      <w:r w:rsidR="007C4040" w:rsidRPr="00B83B3E">
        <w:t xml:space="preserve"> referred</w:t>
      </w:r>
      <w:r w:rsidR="004D0D11" w:rsidRPr="00B83B3E">
        <w:t xml:space="preserve"> to as CPRIPATIENT, ONE; PROVIDER, ONE;</w:t>
      </w:r>
      <w:r w:rsidR="007C4040" w:rsidRPr="00B83B3E">
        <w:t xml:space="preserve"> or USER, ONE.</w:t>
      </w:r>
      <w:r w:rsidR="00EE0CF4">
        <w:t xml:space="preserve"> </w:t>
      </w:r>
      <w:r w:rsidR="00D86AF8" w:rsidRPr="00B83B3E">
        <w:t>Likewise</w:t>
      </w:r>
      <w:r w:rsidR="007C4040" w:rsidRPr="00B83B3E">
        <w:t>,</w:t>
      </w:r>
      <w:r w:rsidR="00D86AF8" w:rsidRPr="00B83B3E">
        <w:t xml:space="preserve"> real SSNs, real addresses</w:t>
      </w:r>
      <w:r w:rsidR="007C4040" w:rsidRPr="00B83B3E">
        <w:t>,</w:t>
      </w:r>
      <w:r w:rsidR="00D86AF8" w:rsidRPr="00B83B3E">
        <w:t xml:space="preserve"> and other personal identifiers are not used.</w:t>
      </w:r>
    </w:p>
    <w:p w14:paraId="5C3CD6D9" w14:textId="6355E742" w:rsidR="00D86AF8" w:rsidRPr="00B83B3E" w:rsidRDefault="00196B97" w:rsidP="00E22944">
      <w:pPr>
        <w:pStyle w:val="BodyText"/>
      </w:pPr>
      <w:r w:rsidRPr="00B83B3E">
        <w:rPr>
          <w:b/>
        </w:rPr>
        <w:t>Step 1</w:t>
      </w:r>
      <w:r w:rsidR="00D86AF8" w:rsidRPr="00B83B3E">
        <w:t xml:space="preserve"> </w:t>
      </w:r>
      <w:r w:rsidR="001768A4" w:rsidRPr="00B83B3E">
        <w:t>–</w:t>
      </w:r>
      <w:r w:rsidRPr="00B83B3E">
        <w:rPr>
          <w:b/>
        </w:rPr>
        <w:t xml:space="preserve"> </w:t>
      </w:r>
      <w:r w:rsidR="00377734" w:rsidRPr="00B83B3E">
        <w:t>To begin the search, the user clicks</w:t>
      </w:r>
      <w:r w:rsidR="00D86AF8" w:rsidRPr="00B83B3E">
        <w:t xml:space="preserve"> </w:t>
      </w:r>
      <w:r w:rsidR="00D86AF8" w:rsidRPr="00B83B3E">
        <w:rPr>
          <w:b/>
        </w:rPr>
        <w:t>File/Select Patient</w:t>
      </w:r>
      <w:r w:rsidR="00D86AF8" w:rsidRPr="00B83B3E">
        <w:t xml:space="preserve"> and enter</w:t>
      </w:r>
      <w:r w:rsidR="00377734" w:rsidRPr="00B83B3E">
        <w:t>s</w:t>
      </w:r>
      <w:r w:rsidR="00D86AF8" w:rsidRPr="00B83B3E">
        <w:t xml:space="preserve"> the veteran</w:t>
      </w:r>
      <w:r w:rsidR="00954DCE" w:rsidRPr="00B83B3E">
        <w:t>’s</w:t>
      </w:r>
      <w:r w:rsidR="00D86AF8" w:rsidRPr="00B83B3E">
        <w:t xml:space="preserve"> information (</w:t>
      </w:r>
      <w:r w:rsidR="00E05A76" w:rsidRPr="00B83B3E">
        <w:fldChar w:fldCharType="begin"/>
      </w:r>
      <w:r w:rsidR="00E05A76" w:rsidRPr="00B83B3E">
        <w:instrText xml:space="preserve"> REF _Ref406762930 \h </w:instrText>
      </w:r>
      <w:r w:rsidR="00B83B3E">
        <w:instrText xml:space="preserve"> \* MERGEFORMAT </w:instrText>
      </w:r>
      <w:r w:rsidR="00E05A76" w:rsidRPr="00B83B3E">
        <w:fldChar w:fldCharType="separate"/>
      </w:r>
      <w:r w:rsidR="0081024B" w:rsidRPr="00B83B3E">
        <w:t xml:space="preserve">Figure </w:t>
      </w:r>
      <w:r w:rsidR="0081024B">
        <w:rPr>
          <w:noProof/>
        </w:rPr>
        <w:t>2</w:t>
      </w:r>
      <w:r w:rsidR="0081024B">
        <w:rPr>
          <w:noProof/>
        </w:rPr>
        <w:noBreakHyphen/>
        <w:t>1</w:t>
      </w:r>
      <w:r w:rsidR="00E05A76" w:rsidRPr="00B83B3E">
        <w:fldChar w:fldCharType="end"/>
      </w:r>
      <w:r w:rsidR="00D86AF8" w:rsidRPr="00B83B3E">
        <w:t>).</w:t>
      </w:r>
      <w:r w:rsidR="00EE0CF4">
        <w:t xml:space="preserve"> </w:t>
      </w:r>
      <w:r w:rsidR="00D86AF8" w:rsidRPr="00B83B3E">
        <w:t>For example, if the user want</w:t>
      </w:r>
      <w:r w:rsidR="00640890" w:rsidRPr="00B83B3E">
        <w:t>s</w:t>
      </w:r>
      <w:r w:rsidR="00D86AF8" w:rsidRPr="00B83B3E">
        <w:t xml:space="preserve"> to view the records of CPRIPATIENT, TWO (SSN: 666080315), the</w:t>
      </w:r>
      <w:r w:rsidR="004D0D11" w:rsidRPr="00B83B3E">
        <w:t>n the</w:t>
      </w:r>
      <w:r w:rsidR="00D86AF8" w:rsidRPr="00B83B3E">
        <w:t xml:space="preserve"> following would be the valid search methods:</w:t>
      </w:r>
    </w:p>
    <w:p w14:paraId="5C3CD6DA" w14:textId="77777777" w:rsidR="00D86AF8" w:rsidRPr="00B83B3E" w:rsidRDefault="00D86AF8" w:rsidP="00E22944">
      <w:pPr>
        <w:pStyle w:val="BodyText5Numbers"/>
      </w:pPr>
      <w:r w:rsidRPr="00B83B3E">
        <w:t>S</w:t>
      </w:r>
      <w:r w:rsidR="00C0139C" w:rsidRPr="00B83B3E">
        <w:t>SN</w:t>
      </w:r>
      <w:r w:rsidR="007C4040" w:rsidRPr="00B83B3E">
        <w:t xml:space="preserve"> (preferred method)</w:t>
      </w:r>
      <w:r w:rsidRPr="00B83B3E">
        <w:t xml:space="preserve">: </w:t>
      </w:r>
      <w:r w:rsidR="0089685D" w:rsidRPr="00B83B3E">
        <w:t xml:space="preserve">the user </w:t>
      </w:r>
      <w:r w:rsidR="007C4040" w:rsidRPr="00B83B3E">
        <w:t>enter</w:t>
      </w:r>
      <w:r w:rsidR="0089685D" w:rsidRPr="00B83B3E">
        <w:t>s</w:t>
      </w:r>
      <w:r w:rsidRPr="00B83B3E">
        <w:t xml:space="preserve"> 666080315 and click</w:t>
      </w:r>
      <w:r w:rsidR="0089685D" w:rsidRPr="00B83B3E">
        <w:t>s</w:t>
      </w:r>
      <w:r w:rsidRPr="00B83B3E">
        <w:t xml:space="preserve"> Select</w:t>
      </w:r>
    </w:p>
    <w:p w14:paraId="5C3CD6DB" w14:textId="77777777" w:rsidR="00D86AF8" w:rsidRPr="00B83B3E" w:rsidRDefault="00377734" w:rsidP="00E22944">
      <w:pPr>
        <w:pStyle w:val="BodyText5Numbers"/>
      </w:pPr>
      <w:r w:rsidRPr="00B83B3E">
        <w:t>L</w:t>
      </w:r>
      <w:r w:rsidR="00D86AF8" w:rsidRPr="00B83B3E">
        <w:t xml:space="preserve">ast name initial and last four of SSN: </w:t>
      </w:r>
      <w:r w:rsidR="0089685D" w:rsidRPr="00B83B3E">
        <w:t xml:space="preserve">the user </w:t>
      </w:r>
      <w:r w:rsidR="007C4040" w:rsidRPr="00B83B3E">
        <w:t>enter</w:t>
      </w:r>
      <w:r w:rsidR="0089685D" w:rsidRPr="00B83B3E">
        <w:t>s</w:t>
      </w:r>
      <w:r w:rsidR="00D86AF8" w:rsidRPr="00B83B3E">
        <w:t xml:space="preserve"> C0315 and </w:t>
      </w:r>
      <w:r w:rsidR="00640890" w:rsidRPr="00B83B3E">
        <w:t>click</w:t>
      </w:r>
      <w:r w:rsidR="0089685D" w:rsidRPr="00B83B3E">
        <w:t>s</w:t>
      </w:r>
      <w:r w:rsidR="00640890" w:rsidRPr="00B83B3E">
        <w:t xml:space="preserve"> Select</w:t>
      </w:r>
    </w:p>
    <w:p w14:paraId="5C3CD6DC" w14:textId="77777777" w:rsidR="001B1426" w:rsidRPr="00B83B3E" w:rsidRDefault="00377734" w:rsidP="00E22944">
      <w:pPr>
        <w:pStyle w:val="BodyText5Numbers"/>
      </w:pPr>
      <w:r w:rsidRPr="00B83B3E">
        <w:t>N</w:t>
      </w:r>
      <w:r w:rsidR="00D86AF8" w:rsidRPr="00B83B3E">
        <w:t xml:space="preserve">ame: </w:t>
      </w:r>
      <w:r w:rsidR="0089685D" w:rsidRPr="00B83B3E">
        <w:t xml:space="preserve">the user </w:t>
      </w:r>
      <w:r w:rsidR="007C4040" w:rsidRPr="00B83B3E">
        <w:t>enter</w:t>
      </w:r>
      <w:r w:rsidR="0089685D" w:rsidRPr="00B83B3E">
        <w:t>s</w:t>
      </w:r>
      <w:r w:rsidR="00C0139C" w:rsidRPr="00B83B3E">
        <w:t xml:space="preserve"> CPRIPATIENT</w:t>
      </w:r>
      <w:r w:rsidR="00BD43CF" w:rsidRPr="00B83B3E">
        <w:t>, TWO</w:t>
      </w:r>
      <w:r w:rsidR="00D86AF8" w:rsidRPr="00B83B3E">
        <w:t xml:space="preserve"> and </w:t>
      </w:r>
      <w:r w:rsidR="00640890" w:rsidRPr="00B83B3E">
        <w:t>click</w:t>
      </w:r>
      <w:r w:rsidR="0089685D" w:rsidRPr="00B83B3E">
        <w:t>s</w:t>
      </w:r>
      <w:r w:rsidR="00640890" w:rsidRPr="00B83B3E">
        <w:t xml:space="preserve"> Select</w:t>
      </w:r>
    </w:p>
    <w:p w14:paraId="5C3CD6DD" w14:textId="551085FB" w:rsidR="00D86AF8" w:rsidRPr="00B83B3E" w:rsidRDefault="005F2253" w:rsidP="00EF7F14">
      <w:pPr>
        <w:pStyle w:val="Note"/>
      </w:pPr>
      <w:r>
        <w:rPr>
          <w:rStyle w:val="NoteChar"/>
          <w:b/>
        </w:rPr>
        <w:t>NOTE</w:t>
      </w:r>
      <w:r w:rsidR="007C4040" w:rsidRPr="005F7F65">
        <w:rPr>
          <w:rStyle w:val="NoteChar"/>
          <w:b/>
        </w:rPr>
        <w:t>:</w:t>
      </w:r>
      <w:r w:rsidR="007C4040" w:rsidRPr="005F7F65">
        <w:rPr>
          <w:rStyle w:val="NoteChar"/>
        </w:rPr>
        <w:t xml:space="preserve"> </w:t>
      </w:r>
      <w:r w:rsidR="00971A42" w:rsidRPr="005F7F65">
        <w:rPr>
          <w:rStyle w:val="NoteChar"/>
        </w:rPr>
        <w:t>T</w:t>
      </w:r>
      <w:r w:rsidR="007C4040" w:rsidRPr="005F7F65">
        <w:rPr>
          <w:rStyle w:val="NoteChar"/>
        </w:rPr>
        <w:t xml:space="preserve">here </w:t>
      </w:r>
      <w:r w:rsidR="00E879F6">
        <w:rPr>
          <w:rStyle w:val="NoteChar"/>
        </w:rPr>
        <w:t>are</w:t>
      </w:r>
      <w:r w:rsidR="007C4040" w:rsidRPr="005F7F65">
        <w:rPr>
          <w:rStyle w:val="NoteChar"/>
        </w:rPr>
        <w:t xml:space="preserve"> NO space</w:t>
      </w:r>
      <w:r w:rsidR="005613EC" w:rsidRPr="005F7F65">
        <w:rPr>
          <w:rStyle w:val="NoteChar"/>
        </w:rPr>
        <w:t>s</w:t>
      </w:r>
      <w:r w:rsidR="007C4040" w:rsidRPr="005F7F65">
        <w:rPr>
          <w:rStyle w:val="NoteChar"/>
        </w:rPr>
        <w:t xml:space="preserve"> between the comma and the </w:t>
      </w:r>
      <w:r w:rsidR="00C0139C" w:rsidRPr="005F7F65">
        <w:rPr>
          <w:rStyle w:val="NoteChar"/>
        </w:rPr>
        <w:t>first</w:t>
      </w:r>
      <w:r w:rsidR="007C4040" w:rsidRPr="005F7F65">
        <w:rPr>
          <w:rStyle w:val="NoteChar"/>
        </w:rPr>
        <w:t xml:space="preserve"> name</w:t>
      </w:r>
      <w:r w:rsidR="007C4040" w:rsidRPr="00B83B3E">
        <w:t>.</w:t>
      </w:r>
    </w:p>
    <w:p w14:paraId="5C3CD6DE" w14:textId="3AB34913" w:rsidR="004A7809" w:rsidRPr="00B83B3E" w:rsidRDefault="004A7809" w:rsidP="00BA0A86">
      <w:pPr>
        <w:pStyle w:val="BodyText"/>
      </w:pPr>
      <w:r w:rsidRPr="00B83B3E">
        <w:rPr>
          <w:b/>
        </w:rPr>
        <w:t>Step 2</w:t>
      </w:r>
      <w:r w:rsidRPr="00B83B3E">
        <w:t xml:space="preserve"> –</w:t>
      </w:r>
      <w:r w:rsidRPr="00B83B3E">
        <w:rPr>
          <w:b/>
        </w:rPr>
        <w:t xml:space="preserve"> </w:t>
      </w:r>
      <w:r w:rsidRPr="00B83B3E">
        <w:t>CAPRI displays a list of possible matches (</w:t>
      </w:r>
      <w:r w:rsidR="00E05A76" w:rsidRPr="00B83B3E">
        <w:fldChar w:fldCharType="begin"/>
      </w:r>
      <w:r w:rsidR="00E05A76" w:rsidRPr="00B83B3E">
        <w:instrText xml:space="preserve"> REF _Ref406762944 \h </w:instrText>
      </w:r>
      <w:r w:rsidR="00B83B3E">
        <w:instrText xml:space="preserve"> \* MERGEFORMAT </w:instrText>
      </w:r>
      <w:r w:rsidR="00E05A76" w:rsidRPr="00B83B3E">
        <w:fldChar w:fldCharType="separate"/>
      </w:r>
      <w:r w:rsidR="0081024B" w:rsidRPr="00B83B3E">
        <w:t xml:space="preserve">Figure </w:t>
      </w:r>
      <w:r w:rsidR="0081024B">
        <w:rPr>
          <w:noProof/>
        </w:rPr>
        <w:t>2</w:t>
      </w:r>
      <w:r w:rsidR="0081024B">
        <w:rPr>
          <w:noProof/>
        </w:rPr>
        <w:noBreakHyphen/>
        <w:t>1</w:t>
      </w:r>
      <w:r w:rsidR="00E05A76" w:rsidRPr="00B83B3E">
        <w:fldChar w:fldCharType="end"/>
      </w:r>
      <w:r w:rsidRPr="00B83B3E">
        <w:t>).</w:t>
      </w:r>
      <w:r w:rsidR="00EE0CF4">
        <w:t xml:space="preserve"> </w:t>
      </w:r>
      <w:r w:rsidRPr="00B83B3E">
        <w:t>The user can click once on the patient’s name to display more information to help verify that the user has selected the correct veteran.</w:t>
      </w:r>
      <w:r w:rsidR="00EE0CF4">
        <w:t xml:space="preserve"> </w:t>
      </w:r>
      <w:r w:rsidRPr="00B83B3E">
        <w:t xml:space="preserve">This additional information includes the patient’s full name, SSN, </w:t>
      </w:r>
      <w:r w:rsidR="005613EC" w:rsidRPr="00B83B3E">
        <w:t>c</w:t>
      </w:r>
      <w:r w:rsidRPr="00B83B3E">
        <w:t>laim number, gender, age, and date of birth</w:t>
      </w:r>
      <w:r w:rsidR="006C3CD3" w:rsidRPr="00B83B3E">
        <w:t xml:space="preserve"> (DOB)</w:t>
      </w:r>
      <w:r w:rsidRPr="00B83B3E">
        <w:t>.</w:t>
      </w:r>
      <w:r w:rsidR="00EE0CF4">
        <w:t xml:space="preserve"> </w:t>
      </w:r>
      <w:r w:rsidRPr="00B83B3E">
        <w:t>If there is only one match, this information is displayed automatically.</w:t>
      </w:r>
      <w:r w:rsidR="00EE0CF4">
        <w:t xml:space="preserve"> </w:t>
      </w:r>
      <w:r w:rsidRPr="00B83B3E">
        <w:t xml:space="preserve">After choosing the correct veteran, the user clicks the </w:t>
      </w:r>
      <w:r w:rsidRPr="00B83B3E">
        <w:rPr>
          <w:b/>
        </w:rPr>
        <w:t>Select</w:t>
      </w:r>
      <w:r w:rsidRPr="00B83B3E">
        <w:t xml:space="preserve"> button.</w:t>
      </w:r>
    </w:p>
    <w:p w14:paraId="5C3CD6DF" w14:textId="55BB8743" w:rsidR="004A7809" w:rsidRPr="00B83B3E" w:rsidRDefault="004A7809" w:rsidP="00BA0A86">
      <w:pPr>
        <w:pStyle w:val="BodyText"/>
      </w:pPr>
      <w:r w:rsidRPr="00B83B3E">
        <w:rPr>
          <w:b/>
        </w:rPr>
        <w:t>Step 3</w:t>
      </w:r>
      <w:r w:rsidRPr="00B83B3E">
        <w:t xml:space="preserve"> –</w:t>
      </w:r>
      <w:r w:rsidRPr="00B83B3E">
        <w:rPr>
          <w:b/>
        </w:rPr>
        <w:t xml:space="preserve"> </w:t>
      </w:r>
      <w:r w:rsidRPr="00B83B3E">
        <w:t xml:space="preserve">After the user clicks </w:t>
      </w:r>
      <w:r w:rsidRPr="00B83B3E">
        <w:rPr>
          <w:b/>
        </w:rPr>
        <w:t>Select</w:t>
      </w:r>
      <w:r w:rsidRPr="00B83B3E">
        <w:t xml:space="preserve">, CAPRI builds </w:t>
      </w:r>
      <w:proofErr w:type="gramStart"/>
      <w:r w:rsidRPr="00B83B3E">
        <w:t>all of</w:t>
      </w:r>
      <w:proofErr w:type="gramEnd"/>
      <w:r w:rsidRPr="00B83B3E">
        <w:t xml:space="preserve"> the background information on the selected veteran and automatically opens the C&amp;P Exam </w:t>
      </w:r>
      <w:r w:rsidR="00E33B2F" w:rsidRPr="00B83B3E">
        <w:t>t</w:t>
      </w:r>
      <w:r w:rsidRPr="00B83B3E">
        <w:t>ab.</w:t>
      </w:r>
      <w:r w:rsidR="00EE0CF4">
        <w:t xml:space="preserve"> </w:t>
      </w:r>
      <w:r w:rsidRPr="00B83B3E">
        <w:t>From this starting point the user can request a C&amp;P exam for the selected veteran or select any of the other tabs to navigate existing patient records.</w:t>
      </w:r>
    </w:p>
    <w:p w14:paraId="5C3CD6E0" w14:textId="77777777" w:rsidR="00D86AF8" w:rsidRPr="00B83B3E" w:rsidRDefault="00323BF1" w:rsidP="00345C0B">
      <w:pPr>
        <w:pStyle w:val="Body3PicCaption"/>
      </w:pPr>
      <w:r w:rsidRPr="00B83B3E">
        <w:lastRenderedPageBreak/>
        <w:drawing>
          <wp:inline distT="0" distB="0" distL="0" distR="0" wp14:anchorId="5C3CE0FD" wp14:editId="159DFFE2">
            <wp:extent cx="4267200" cy="2865120"/>
            <wp:effectExtent l="0" t="0" r="0" b="0"/>
            <wp:docPr id="286" name="Picture 22" descr="Display of the patent selector screen showing selection from a list of record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4267200" cy="2865120"/>
                    </a:xfrm>
                    <a:prstGeom prst="rect">
                      <a:avLst/>
                    </a:prstGeom>
                    <a:noFill/>
                  </pic:spPr>
                </pic:pic>
              </a:graphicData>
            </a:graphic>
          </wp:inline>
        </w:drawing>
      </w:r>
    </w:p>
    <w:p w14:paraId="5C3CD6E2" w14:textId="12A0561C" w:rsidR="00E05A76" w:rsidRPr="00B83B3E" w:rsidRDefault="0010515B" w:rsidP="00B52F9B">
      <w:pPr>
        <w:pStyle w:val="Caption"/>
        <w:rPr>
          <w:rFonts w:cs="Times New Roman"/>
        </w:rPr>
      </w:pPr>
      <w:bookmarkStart w:id="257" w:name="_Toc326149549"/>
      <w:bookmarkStart w:id="258" w:name="_Toc278548134"/>
      <w:bookmarkStart w:id="259" w:name="_Ref225235021"/>
      <w:bookmarkStart w:id="260" w:name="_Ref332954416"/>
      <w:bookmarkStart w:id="261" w:name="_Ref332960006"/>
      <w:bookmarkStart w:id="262" w:name="_Ref406762930"/>
      <w:bookmarkStart w:id="263" w:name="_Ref406762944"/>
      <w:bookmarkStart w:id="264" w:name="_Toc2082721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w:t>
      </w:r>
      <w:r w:rsidR="008D502E">
        <w:rPr>
          <w:rFonts w:cs="Times New Roman"/>
        </w:rPr>
        <w:fldChar w:fldCharType="end"/>
      </w:r>
      <w:bookmarkEnd w:id="257"/>
      <w:bookmarkEnd w:id="258"/>
      <w:bookmarkEnd w:id="259"/>
      <w:bookmarkEnd w:id="260"/>
      <w:bookmarkEnd w:id="261"/>
      <w:bookmarkEnd w:id="262"/>
      <w:bookmarkEnd w:id="263"/>
      <w:r w:rsidR="00E879F6">
        <w:rPr>
          <w:rFonts w:cs="Times New Roman"/>
        </w:rPr>
        <w:t>. Selecting Patient from the Patient Selector Screen.</w:t>
      </w:r>
      <w:bookmarkEnd w:id="264"/>
    </w:p>
    <w:p w14:paraId="5C3CD6E3" w14:textId="58DA8DD6" w:rsidR="00D86AF8" w:rsidRPr="00B83B3E" w:rsidRDefault="00E119FA" w:rsidP="00345C0B">
      <w:pPr>
        <w:pStyle w:val="Body3PicCaption"/>
      </w:pPr>
      <w:r w:rsidRPr="00B83B3E">
        <w:t>(</w:t>
      </w:r>
      <w:r w:rsidR="00E05A76" w:rsidRPr="00B83B3E">
        <w:fldChar w:fldCharType="begin"/>
      </w:r>
      <w:r w:rsidR="00E05A76" w:rsidRPr="00B83B3E">
        <w:instrText xml:space="preserve"> REF _Ref406763111 \h </w:instrText>
      </w:r>
      <w:r w:rsidR="00B83B3E">
        <w:instrText xml:space="preserve"> \* MERGEFORMAT </w:instrText>
      </w:r>
      <w:r w:rsidR="00E05A76" w:rsidRPr="00B83B3E">
        <w:fldChar w:fldCharType="separate"/>
      </w:r>
      <w:r w:rsidR="0081024B" w:rsidRPr="00B83B3E">
        <w:t xml:space="preserve">Figure </w:t>
      </w:r>
      <w:r w:rsidR="0081024B">
        <w:t>2</w:t>
      </w:r>
      <w:r w:rsidR="0081024B">
        <w:noBreakHyphen/>
        <w:t>2</w:t>
      </w:r>
      <w:r w:rsidR="00E05A76" w:rsidRPr="00B83B3E">
        <w:fldChar w:fldCharType="end"/>
      </w:r>
      <w:r w:rsidRPr="00B83B3E">
        <w:t>)</w:t>
      </w:r>
      <w:r w:rsidR="002C710C" w:rsidRPr="00B83B3E">
        <w:t xml:space="preserve"> is the result screen </w:t>
      </w:r>
      <w:r w:rsidR="008F4233" w:rsidRPr="00B83B3E">
        <w:t>after selecting a patient.</w:t>
      </w:r>
    </w:p>
    <w:p w14:paraId="5C3CD6E4" w14:textId="77777777" w:rsidR="0089685D" w:rsidRPr="00B83B3E" w:rsidRDefault="00323BF1" w:rsidP="00345C0B">
      <w:pPr>
        <w:pStyle w:val="Body3PicCaption"/>
      </w:pPr>
      <w:r w:rsidRPr="00B83B3E">
        <w:drawing>
          <wp:inline distT="0" distB="0" distL="0" distR="0" wp14:anchorId="5C3CE0FF" wp14:editId="510FEED0">
            <wp:extent cx="5573864" cy="1518187"/>
            <wp:effectExtent l="0" t="0" r="0" b="6350"/>
            <wp:docPr id="285" name="Picture 19" descr="View of the patient record in the CAPRI application. The default view is at the C&amp;P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srcRect/>
                    <a:stretch>
                      <a:fillRect/>
                    </a:stretch>
                  </pic:blipFill>
                  <pic:spPr bwMode="auto">
                    <a:xfrm>
                      <a:off x="0" y="0"/>
                      <a:ext cx="5574957" cy="1518485"/>
                    </a:xfrm>
                    <a:prstGeom prst="rect">
                      <a:avLst/>
                    </a:prstGeom>
                    <a:noFill/>
                  </pic:spPr>
                </pic:pic>
              </a:graphicData>
            </a:graphic>
          </wp:inline>
        </w:drawing>
      </w:r>
    </w:p>
    <w:p w14:paraId="5DC3CB8E" w14:textId="54D2B973" w:rsidR="00916B3C" w:rsidRPr="00B83B3E" w:rsidRDefault="0089685D" w:rsidP="00916B3C">
      <w:pPr>
        <w:pStyle w:val="Caption"/>
        <w:rPr>
          <w:rFonts w:cs="Times New Roman"/>
        </w:rPr>
      </w:pPr>
      <w:bookmarkStart w:id="265" w:name="_Toc326149550"/>
      <w:bookmarkStart w:id="266" w:name="_Toc278548135"/>
      <w:bookmarkStart w:id="267" w:name="_Ref335043807"/>
      <w:bookmarkStart w:id="268" w:name="_Ref406763111"/>
      <w:bookmarkStart w:id="269" w:name="_Toc2082721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w:t>
      </w:r>
      <w:r w:rsidR="008D502E">
        <w:rPr>
          <w:rFonts w:cs="Times New Roman"/>
        </w:rPr>
        <w:fldChar w:fldCharType="end"/>
      </w:r>
      <w:bookmarkEnd w:id="265"/>
      <w:bookmarkEnd w:id="266"/>
      <w:bookmarkEnd w:id="267"/>
      <w:bookmarkEnd w:id="268"/>
      <w:r w:rsidR="00E879F6">
        <w:rPr>
          <w:rFonts w:cs="Times New Roman"/>
        </w:rPr>
        <w:t>. CAPRI Patient Record View.</w:t>
      </w:r>
      <w:bookmarkEnd w:id="269"/>
    </w:p>
    <w:p w14:paraId="7502A6DB" w14:textId="77777777" w:rsidR="00916B3C" w:rsidRPr="00B83B3E" w:rsidRDefault="00916B3C" w:rsidP="00916B3C">
      <w:pPr>
        <w:pStyle w:val="Caption"/>
        <w:rPr>
          <w:rFonts w:cs="Times New Roman"/>
        </w:rPr>
      </w:pPr>
    </w:p>
    <w:p w14:paraId="5C3CD6E7" w14:textId="33946BC8" w:rsidR="002C710C" w:rsidRPr="00B83B3E" w:rsidRDefault="002C710C" w:rsidP="00916B3C">
      <w:pPr>
        <w:pStyle w:val="Caption"/>
        <w:rPr>
          <w:rFonts w:cs="Times New Roman"/>
          <w:b w:val="0"/>
        </w:rPr>
      </w:pPr>
      <w:r w:rsidRPr="00B83B3E">
        <w:rPr>
          <w:rFonts w:cs="Times New Roman"/>
        </w:rPr>
        <w:t>Step 4 –</w:t>
      </w:r>
      <w:r w:rsidRPr="00B83B3E">
        <w:rPr>
          <w:rFonts w:cs="Times New Roman"/>
          <w:b w:val="0"/>
        </w:rPr>
        <w:t xml:space="preserve"> To select another patient, the user selects File/Select Patient </w:t>
      </w:r>
      <w:r w:rsidR="006D5717" w:rsidRPr="00B83B3E">
        <w:rPr>
          <w:rFonts w:cs="Times New Roman"/>
          <w:b w:val="0"/>
        </w:rPr>
        <w:t>(</w:t>
      </w:r>
      <w:r w:rsidR="00E05A76" w:rsidRPr="00B83B3E">
        <w:rPr>
          <w:rFonts w:cs="Times New Roman"/>
          <w:b w:val="0"/>
        </w:rPr>
        <w:fldChar w:fldCharType="begin"/>
      </w:r>
      <w:r w:rsidR="00E05A76" w:rsidRPr="00B83B3E">
        <w:rPr>
          <w:rFonts w:cs="Times New Roman"/>
          <w:b w:val="0"/>
        </w:rPr>
        <w:instrText xml:space="preserve"> REF _Ref335044018 \h </w:instrText>
      </w:r>
      <w:r w:rsidR="00916B3C" w:rsidRPr="00B83B3E">
        <w:rPr>
          <w:rFonts w:cs="Times New Roman"/>
          <w:b w:val="0"/>
        </w:rPr>
        <w:instrText xml:space="preserve"> \* MERGEFORMAT </w:instrText>
      </w:r>
      <w:r w:rsidR="00E05A76" w:rsidRPr="00B83B3E">
        <w:rPr>
          <w:rFonts w:cs="Times New Roman"/>
          <w:b w:val="0"/>
        </w:rPr>
      </w:r>
      <w:r w:rsidR="00E05A76" w:rsidRPr="00B83B3E">
        <w:rPr>
          <w:rFonts w:cs="Times New Roman"/>
          <w:b w:val="0"/>
        </w:rPr>
        <w:fldChar w:fldCharType="separate"/>
      </w:r>
      <w:r w:rsidR="0081024B" w:rsidRPr="0081024B">
        <w:rPr>
          <w:rFonts w:cs="Times New Roman"/>
          <w:b w:val="0"/>
        </w:rPr>
        <w:t>Figure 2</w:t>
      </w:r>
      <w:r w:rsidR="0081024B" w:rsidRPr="0081024B">
        <w:rPr>
          <w:rFonts w:cs="Times New Roman"/>
          <w:b w:val="0"/>
        </w:rPr>
        <w:noBreakHyphen/>
        <w:t>3</w:t>
      </w:r>
      <w:r w:rsidR="00E05A76" w:rsidRPr="00B83B3E">
        <w:rPr>
          <w:rFonts w:cs="Times New Roman"/>
          <w:b w:val="0"/>
        </w:rPr>
        <w:fldChar w:fldCharType="end"/>
      </w:r>
      <w:r w:rsidR="006D5717" w:rsidRPr="00B83B3E">
        <w:rPr>
          <w:rFonts w:cs="Times New Roman"/>
          <w:b w:val="0"/>
        </w:rPr>
        <w:t xml:space="preserve">) </w:t>
      </w:r>
      <w:r w:rsidRPr="00B83B3E">
        <w:rPr>
          <w:rFonts w:cs="Times New Roman"/>
          <w:b w:val="0"/>
        </w:rPr>
        <w:t>and returns to Step 1</w:t>
      </w:r>
      <w:r w:rsidR="006D5717" w:rsidRPr="00B83B3E">
        <w:rPr>
          <w:rFonts w:cs="Times New Roman"/>
          <w:b w:val="0"/>
        </w:rPr>
        <w:t xml:space="preserve"> of this section</w:t>
      </w:r>
      <w:r w:rsidRPr="00B83B3E">
        <w:rPr>
          <w:rFonts w:cs="Times New Roman"/>
          <w:b w:val="0"/>
        </w:rPr>
        <w:t>.</w:t>
      </w:r>
    </w:p>
    <w:p w14:paraId="5C3CD6E8" w14:textId="1C24680A" w:rsidR="002C710C" w:rsidRPr="00B448D1" w:rsidRDefault="00B448D1" w:rsidP="00B448D1">
      <w:r>
        <w:rPr>
          <w:noProof/>
        </w:rPr>
        <w:drawing>
          <wp:inline distT="0" distB="0" distL="0" distR="0" wp14:anchorId="17652CED" wp14:editId="46CB1B21">
            <wp:extent cx="4492625" cy="1876425"/>
            <wp:effectExtent l="0" t="0" r="3175" b="9525"/>
            <wp:docPr id="39" name="Picture 39" descr="Select patient option shown from the CAPRI drop-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HAISA~1\AppData\Local\Temp\1\SNAGHTML17f7690c.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92625" cy="1876425"/>
                    </a:xfrm>
                    <a:prstGeom prst="rect">
                      <a:avLst/>
                    </a:prstGeom>
                    <a:noFill/>
                    <a:ln>
                      <a:noFill/>
                    </a:ln>
                  </pic:spPr>
                </pic:pic>
              </a:graphicData>
            </a:graphic>
          </wp:inline>
        </w:drawing>
      </w:r>
    </w:p>
    <w:p w14:paraId="5C3CD6E9" w14:textId="1DBC7F81" w:rsidR="006D5717" w:rsidRPr="00B83B3E" w:rsidRDefault="006D5717" w:rsidP="00B52F9B">
      <w:pPr>
        <w:pStyle w:val="Caption"/>
        <w:rPr>
          <w:rFonts w:cs="Times New Roman"/>
        </w:rPr>
      </w:pPr>
      <w:bookmarkStart w:id="270" w:name="_Ref335044018"/>
      <w:bookmarkStart w:id="271" w:name="_Toc2082721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3</w:t>
      </w:r>
      <w:r w:rsidR="008D502E">
        <w:rPr>
          <w:rFonts w:cs="Times New Roman"/>
        </w:rPr>
        <w:fldChar w:fldCharType="end"/>
      </w:r>
      <w:bookmarkEnd w:id="270"/>
      <w:r w:rsidR="00113337">
        <w:rPr>
          <w:rFonts w:cs="Times New Roman"/>
        </w:rPr>
        <w:t>. Select Patient Option.</w:t>
      </w:r>
      <w:bookmarkEnd w:id="271"/>
    </w:p>
    <w:p w14:paraId="46A49D71" w14:textId="549BC8D3" w:rsidR="00916B3C" w:rsidRPr="00B83B3E" w:rsidRDefault="00916B3C" w:rsidP="00916B3C"/>
    <w:p w14:paraId="5C3CD6EA" w14:textId="4C3B5DAE" w:rsidR="00D86AF8" w:rsidRPr="00B83B3E" w:rsidRDefault="00B13F8B" w:rsidP="00EF7F14">
      <w:pPr>
        <w:pStyle w:val="Note"/>
      </w:pPr>
      <w:r w:rsidRPr="005F7F65">
        <w:lastRenderedPageBreak/>
        <w:t>NOTE:</w:t>
      </w:r>
      <w:r w:rsidR="00D86AF8" w:rsidRPr="00B83B3E">
        <w:t xml:space="preserve"> </w:t>
      </w:r>
      <w:r w:rsidR="006B7071" w:rsidRPr="00B83B3E">
        <w:t>CAPRI</w:t>
      </w:r>
      <w:r w:rsidR="00D86AF8" w:rsidRPr="00B83B3E">
        <w:t xml:space="preserve"> notif</w:t>
      </w:r>
      <w:r w:rsidR="002B60F0" w:rsidRPr="00B83B3E">
        <w:t>ies</w:t>
      </w:r>
      <w:r w:rsidR="00D86AF8" w:rsidRPr="00B83B3E">
        <w:t xml:space="preserve"> </w:t>
      </w:r>
      <w:r w:rsidR="00914F6F" w:rsidRPr="00B83B3E">
        <w:t xml:space="preserve">the user </w:t>
      </w:r>
      <w:r w:rsidR="00D86AF8" w:rsidRPr="00B83B3E">
        <w:t>if the patient is deceased and allow</w:t>
      </w:r>
      <w:r w:rsidR="002B60F0" w:rsidRPr="00B83B3E">
        <w:t>s</w:t>
      </w:r>
      <w:r w:rsidR="00D86AF8" w:rsidRPr="00B83B3E">
        <w:t xml:space="preserve"> </w:t>
      </w:r>
      <w:r w:rsidR="00914F6F" w:rsidRPr="00B83B3E">
        <w:t xml:space="preserve">the user </w:t>
      </w:r>
      <w:r w:rsidR="00D86AF8" w:rsidRPr="00B83B3E">
        <w:t xml:space="preserve">to </w:t>
      </w:r>
      <w:r w:rsidR="00D20264" w:rsidRPr="00B83B3E">
        <w:t>C</w:t>
      </w:r>
      <w:r w:rsidR="00D86AF8" w:rsidRPr="00B83B3E">
        <w:t xml:space="preserve">ontinue or </w:t>
      </w:r>
      <w:r w:rsidR="00D20264" w:rsidRPr="00B83B3E">
        <w:t>C</w:t>
      </w:r>
      <w:r w:rsidR="00D86AF8" w:rsidRPr="00B83B3E">
        <w:t>ancel.</w:t>
      </w:r>
      <w:r w:rsidR="00EE0CF4">
        <w:t xml:space="preserve"> </w:t>
      </w:r>
      <w:r w:rsidR="00213B8B" w:rsidRPr="00B83B3E">
        <w:t>When the user searches using the Patient Selector screen, a message indicate</w:t>
      </w:r>
      <w:r w:rsidR="000F34A3" w:rsidRPr="00B83B3E">
        <w:t>s</w:t>
      </w:r>
      <w:r w:rsidR="00213B8B" w:rsidRPr="00B83B3E">
        <w:t xml:space="preserve"> if the patient is deceased (</w:t>
      </w:r>
      <w:r w:rsidR="00E05A76" w:rsidRPr="00B83B3E">
        <w:fldChar w:fldCharType="begin"/>
      </w:r>
      <w:r w:rsidR="00E05A76" w:rsidRPr="00B83B3E">
        <w:instrText xml:space="preserve"> REF _Ref406763222 \h </w:instrText>
      </w:r>
      <w:r w:rsidR="00916B3C" w:rsidRPr="00B83B3E">
        <w:instrText xml:space="preserve"> \* MERGEFORMAT </w:instrText>
      </w:r>
      <w:r w:rsidR="00E05A76" w:rsidRPr="00B83B3E">
        <w:fldChar w:fldCharType="separate"/>
      </w:r>
      <w:r w:rsidR="0081024B" w:rsidRPr="00B83B3E">
        <w:t xml:space="preserve">Figure </w:t>
      </w:r>
      <w:r w:rsidR="0081024B">
        <w:t>2</w:t>
      </w:r>
      <w:r w:rsidR="0081024B">
        <w:noBreakHyphen/>
        <w:t>4</w:t>
      </w:r>
      <w:r w:rsidR="00E05A76" w:rsidRPr="00B83B3E">
        <w:fldChar w:fldCharType="end"/>
      </w:r>
      <w:r w:rsidR="00213B8B" w:rsidRPr="00B83B3E">
        <w:t>).</w:t>
      </w:r>
    </w:p>
    <w:p w14:paraId="5C3CD6EB" w14:textId="77777777" w:rsidR="00E05A76" w:rsidRPr="00B83B3E" w:rsidRDefault="00E05A76" w:rsidP="00345C0B">
      <w:pPr>
        <w:pStyle w:val="Body3PicCaption"/>
      </w:pPr>
    </w:p>
    <w:p w14:paraId="5C3CD6EC" w14:textId="77777777" w:rsidR="00D6622A" w:rsidRPr="00B83B3E" w:rsidRDefault="00323BF1" w:rsidP="00345C0B">
      <w:pPr>
        <w:pStyle w:val="Body3PicCaption"/>
      </w:pPr>
      <w:r w:rsidRPr="00B83B3E">
        <w:drawing>
          <wp:inline distT="0" distB="0" distL="0" distR="0" wp14:anchorId="5C3CE103" wp14:editId="2CF01A73">
            <wp:extent cx="4267200" cy="2790825"/>
            <wp:effectExtent l="19050" t="19050" r="19050" b="28575"/>
            <wp:docPr id="20" name="Picture 33" descr="Display of the Patient Selector screen with the deceased patient alert shown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srcRect/>
                    <a:stretch>
                      <a:fillRect/>
                    </a:stretch>
                  </pic:blipFill>
                  <pic:spPr bwMode="auto">
                    <a:xfrm>
                      <a:off x="0" y="0"/>
                      <a:ext cx="4267200" cy="2790825"/>
                    </a:xfrm>
                    <a:prstGeom prst="rect">
                      <a:avLst/>
                    </a:prstGeom>
                    <a:noFill/>
                    <a:ln w="6350" cmpd="sng">
                      <a:solidFill>
                        <a:srgbClr val="000000"/>
                      </a:solidFill>
                      <a:miter lim="800000"/>
                      <a:headEnd/>
                      <a:tailEnd/>
                    </a:ln>
                    <a:effectLst/>
                  </pic:spPr>
                </pic:pic>
              </a:graphicData>
            </a:graphic>
          </wp:inline>
        </w:drawing>
      </w:r>
    </w:p>
    <w:p w14:paraId="5C3CD6ED" w14:textId="375306DF" w:rsidR="0010515B" w:rsidRPr="00B83B3E" w:rsidRDefault="0010515B" w:rsidP="00B52F9B">
      <w:pPr>
        <w:pStyle w:val="Caption"/>
        <w:rPr>
          <w:rFonts w:cs="Times New Roman"/>
        </w:rPr>
      </w:pPr>
      <w:bookmarkStart w:id="272" w:name="_Toc326149551"/>
      <w:bookmarkStart w:id="273" w:name="_Toc278548136"/>
      <w:bookmarkStart w:id="274" w:name="_Ref225235182"/>
      <w:bookmarkStart w:id="275" w:name="_Ref332954460"/>
      <w:bookmarkStart w:id="276" w:name="_Ref335043808"/>
      <w:bookmarkStart w:id="277" w:name="_Ref406763222"/>
      <w:bookmarkStart w:id="278" w:name="_Toc2082721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4</w:t>
      </w:r>
      <w:r w:rsidR="008D502E">
        <w:rPr>
          <w:rFonts w:cs="Times New Roman"/>
        </w:rPr>
        <w:fldChar w:fldCharType="end"/>
      </w:r>
      <w:bookmarkEnd w:id="272"/>
      <w:bookmarkEnd w:id="273"/>
      <w:bookmarkEnd w:id="274"/>
      <w:bookmarkEnd w:id="275"/>
      <w:bookmarkEnd w:id="276"/>
      <w:bookmarkEnd w:id="277"/>
      <w:r w:rsidR="00BF078F">
        <w:rPr>
          <w:rFonts w:cs="Times New Roman"/>
        </w:rPr>
        <w:t>. Deceased Patient Notification.</w:t>
      </w:r>
      <w:bookmarkEnd w:id="278"/>
    </w:p>
    <w:p w14:paraId="73435AE7" w14:textId="697C45BB" w:rsidR="00916B3C" w:rsidRPr="00B83B3E" w:rsidRDefault="00916B3C" w:rsidP="00916B3C"/>
    <w:p w14:paraId="5C3CD6F0" w14:textId="7E37ACC5" w:rsidR="00E05A76" w:rsidRPr="00B83B3E" w:rsidRDefault="00916B3C" w:rsidP="00916B3C">
      <w:r w:rsidRPr="00B83B3E">
        <w:t>I</w:t>
      </w:r>
      <w:r w:rsidR="00D20264" w:rsidRPr="00B83B3E">
        <w:t xml:space="preserve">f </w:t>
      </w:r>
      <w:r w:rsidR="00914F6F" w:rsidRPr="00B83B3E">
        <w:t xml:space="preserve">the user </w:t>
      </w:r>
      <w:r w:rsidR="00D20264" w:rsidRPr="00B83B3E">
        <w:t>click</w:t>
      </w:r>
      <w:r w:rsidR="005E307B" w:rsidRPr="00B83B3E">
        <w:t>s</w:t>
      </w:r>
      <w:r w:rsidR="00D20264" w:rsidRPr="00B83B3E">
        <w:t xml:space="preserve"> </w:t>
      </w:r>
      <w:r w:rsidR="00D20264" w:rsidRPr="00B83B3E">
        <w:rPr>
          <w:b/>
          <w:u w:val="single"/>
        </w:rPr>
        <w:t>S</w:t>
      </w:r>
      <w:r w:rsidR="00D20264" w:rsidRPr="00B83B3E">
        <w:rPr>
          <w:b/>
        </w:rPr>
        <w:t>elect</w:t>
      </w:r>
      <w:r w:rsidR="00D86AF8" w:rsidRPr="00B83B3E">
        <w:t>, the following dialog box appear</w:t>
      </w:r>
      <w:r w:rsidR="00D20264" w:rsidRPr="00B83B3E">
        <w:t>s</w:t>
      </w:r>
      <w:r w:rsidR="00D86AF8" w:rsidRPr="00B83B3E">
        <w:t xml:space="preserve"> (</w:t>
      </w:r>
      <w:r w:rsidR="00E05A76" w:rsidRPr="00B83B3E">
        <w:fldChar w:fldCharType="begin"/>
      </w:r>
      <w:r w:rsidR="00E05A76" w:rsidRPr="00B83B3E">
        <w:instrText xml:space="preserve"> REF _Ref406763247 \h </w:instrText>
      </w:r>
      <w:r w:rsidR="00B83B3E">
        <w:instrText xml:space="preserve"> \* MERGEFORMAT </w:instrText>
      </w:r>
      <w:r w:rsidR="00E05A76" w:rsidRPr="00B83B3E">
        <w:fldChar w:fldCharType="separate"/>
      </w:r>
      <w:r w:rsidR="0081024B" w:rsidRPr="00B83B3E">
        <w:t xml:space="preserve">Figure </w:t>
      </w:r>
      <w:r w:rsidR="0081024B">
        <w:rPr>
          <w:noProof/>
        </w:rPr>
        <w:t>2</w:t>
      </w:r>
      <w:r w:rsidR="0081024B">
        <w:rPr>
          <w:noProof/>
        </w:rPr>
        <w:noBreakHyphen/>
        <w:t>5</w:t>
      </w:r>
      <w:r w:rsidR="00E05A76" w:rsidRPr="00B83B3E">
        <w:fldChar w:fldCharType="end"/>
      </w:r>
      <w:r w:rsidR="00D86AF8" w:rsidRPr="00B83B3E">
        <w:t>) with the p</w:t>
      </w:r>
      <w:r w:rsidR="00D20264" w:rsidRPr="00B83B3E">
        <w:t>atient’s date and time of death.</w:t>
      </w:r>
    </w:p>
    <w:p w14:paraId="5C3CD6F1" w14:textId="77777777" w:rsidR="004A7809" w:rsidRPr="00B83B3E" w:rsidRDefault="004A7809" w:rsidP="00345C0B">
      <w:pPr>
        <w:pStyle w:val="Body3PicCaption"/>
      </w:pPr>
      <w:r w:rsidRPr="00B83B3E">
        <w:t xml:space="preserve">The user selects </w:t>
      </w:r>
      <w:r w:rsidRPr="00B83B3E">
        <w:rPr>
          <w:u w:val="single"/>
        </w:rPr>
        <w:t>Y</w:t>
      </w:r>
      <w:r w:rsidRPr="00B83B3E">
        <w:t xml:space="preserve">es to continue or </w:t>
      </w:r>
      <w:r w:rsidRPr="00B83B3E">
        <w:rPr>
          <w:u w:val="single"/>
        </w:rPr>
        <w:t>N</w:t>
      </w:r>
      <w:r w:rsidRPr="00B83B3E">
        <w:t>o to cancel.</w:t>
      </w:r>
    </w:p>
    <w:p w14:paraId="5C3CD6F2" w14:textId="77777777" w:rsidR="00D86AF8" w:rsidRPr="00B83B3E" w:rsidRDefault="00323BF1" w:rsidP="00542A2D">
      <w:r w:rsidRPr="00542A2D">
        <w:rPr>
          <w:noProof/>
        </w:rPr>
        <w:drawing>
          <wp:inline distT="0" distB="0" distL="0" distR="0" wp14:anchorId="5C3CE105" wp14:editId="420FA1AD">
            <wp:extent cx="2200275" cy="1143000"/>
            <wp:effectExtent l="19050" t="19050" r="28575" b="19050"/>
            <wp:docPr id="21" name="Picture 15" descr="Display of the deceased patient information showing time and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srcRect/>
                    <a:stretch>
                      <a:fillRect/>
                    </a:stretch>
                  </pic:blipFill>
                  <pic:spPr bwMode="auto">
                    <a:xfrm>
                      <a:off x="0" y="0"/>
                      <a:ext cx="2200275" cy="1143000"/>
                    </a:xfrm>
                    <a:prstGeom prst="rect">
                      <a:avLst/>
                    </a:prstGeom>
                    <a:noFill/>
                    <a:ln w="6350" cmpd="sng">
                      <a:solidFill>
                        <a:srgbClr val="000000"/>
                      </a:solidFill>
                      <a:miter lim="800000"/>
                      <a:headEnd/>
                      <a:tailEnd/>
                    </a:ln>
                    <a:effectLst/>
                  </pic:spPr>
                </pic:pic>
              </a:graphicData>
            </a:graphic>
          </wp:inline>
        </w:drawing>
      </w:r>
    </w:p>
    <w:p w14:paraId="5C3CD6F3" w14:textId="253FD40E" w:rsidR="0010515B" w:rsidRDefault="0010515B" w:rsidP="00B52F9B">
      <w:pPr>
        <w:pStyle w:val="Caption"/>
        <w:rPr>
          <w:rFonts w:cs="Times New Roman"/>
        </w:rPr>
      </w:pPr>
      <w:bookmarkStart w:id="279" w:name="_Toc326149552"/>
      <w:bookmarkStart w:id="280" w:name="_Toc278548137"/>
      <w:bookmarkStart w:id="281" w:name="_Ref225235065"/>
      <w:bookmarkStart w:id="282" w:name="_Ref332954476"/>
      <w:bookmarkStart w:id="283" w:name="_Ref406763247"/>
      <w:bookmarkStart w:id="284" w:name="_Toc2082721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5</w:t>
      </w:r>
      <w:r w:rsidR="008D502E">
        <w:rPr>
          <w:rFonts w:cs="Times New Roman"/>
        </w:rPr>
        <w:fldChar w:fldCharType="end"/>
      </w:r>
      <w:bookmarkEnd w:id="279"/>
      <w:bookmarkEnd w:id="280"/>
      <w:bookmarkEnd w:id="281"/>
      <w:bookmarkEnd w:id="282"/>
      <w:bookmarkEnd w:id="283"/>
      <w:r w:rsidR="00221CD2">
        <w:rPr>
          <w:rFonts w:cs="Times New Roman"/>
        </w:rPr>
        <w:t>. Deceased Patient Information Dialog Window.</w:t>
      </w:r>
      <w:bookmarkEnd w:id="284"/>
    </w:p>
    <w:p w14:paraId="4B89D441" w14:textId="77777777" w:rsidR="00542A2D" w:rsidRPr="00542A2D" w:rsidRDefault="00542A2D" w:rsidP="00542A2D">
      <w:pPr>
        <w:pStyle w:val="BodyText"/>
      </w:pPr>
    </w:p>
    <w:p w14:paraId="5C3CD6F4" w14:textId="77777777" w:rsidR="008A4DA7" w:rsidRPr="00B83B3E" w:rsidRDefault="008A4DA7" w:rsidP="00A561AD">
      <w:pPr>
        <w:pStyle w:val="Heading3"/>
      </w:pPr>
      <w:bookmarkStart w:id="285" w:name="_Toc278187794"/>
      <w:bookmarkStart w:id="286" w:name="_Toc508873529"/>
      <w:bookmarkStart w:id="287" w:name="_Toc508874941"/>
      <w:bookmarkStart w:id="288" w:name="_Toc508875795"/>
      <w:bookmarkStart w:id="289" w:name="_Toc20827482"/>
      <w:bookmarkStart w:id="290" w:name="_Toc150075116"/>
      <w:bookmarkStart w:id="291" w:name="_Toc150075185"/>
      <w:bookmarkStart w:id="292" w:name="_Toc150075246"/>
      <w:r w:rsidRPr="00B83B3E">
        <w:t>Sensitive Records</w:t>
      </w:r>
      <w:bookmarkEnd w:id="285"/>
      <w:bookmarkEnd w:id="286"/>
      <w:bookmarkEnd w:id="287"/>
      <w:bookmarkEnd w:id="288"/>
      <w:bookmarkEnd w:id="289"/>
    </w:p>
    <w:p w14:paraId="5C3CD6F5" w14:textId="5EFAC40B" w:rsidR="00656B19" w:rsidRPr="00542A2D" w:rsidRDefault="00656B19" w:rsidP="00542A2D">
      <w:r w:rsidRPr="00542A2D">
        <w:t xml:space="preserve">A user’s own </w:t>
      </w:r>
      <w:r w:rsidR="00CA430A" w:rsidRPr="00542A2D">
        <w:t>record</w:t>
      </w:r>
      <w:r w:rsidRPr="00542A2D">
        <w:t xml:space="preserve"> and the records of the user’s colleagues are designated as sensitive records</w:t>
      </w:r>
      <w:r w:rsidR="00D25FCB" w:rsidRPr="00542A2D">
        <w:t>.</w:t>
      </w:r>
      <w:r w:rsidRPr="00542A2D">
        <w:t xml:space="preserve"> </w:t>
      </w:r>
      <w:r w:rsidR="00D25FCB" w:rsidRPr="00542A2D">
        <w:t>T</w:t>
      </w:r>
      <w:r w:rsidR="00495398" w:rsidRPr="00542A2D">
        <w:t xml:space="preserve">he user may not access them </w:t>
      </w:r>
      <w:r w:rsidRPr="00542A2D">
        <w:t>without justification.</w:t>
      </w:r>
      <w:r w:rsidR="00EE0CF4">
        <w:t xml:space="preserve"> </w:t>
      </w:r>
      <w:r w:rsidRPr="00542A2D">
        <w:t xml:space="preserve">If a user clicks the name of patient whose record is sensitive, the words Sensitive Record </w:t>
      </w:r>
      <w:r w:rsidR="006F7D3F" w:rsidRPr="00542A2D">
        <w:t>(</w:t>
      </w:r>
      <w:r w:rsidR="00E05A76" w:rsidRPr="00542A2D">
        <w:fldChar w:fldCharType="begin"/>
      </w:r>
      <w:r w:rsidR="00E05A76" w:rsidRPr="00542A2D">
        <w:instrText xml:space="preserve"> REF _Ref406763295 \h </w:instrText>
      </w:r>
      <w:r w:rsidR="00B83B3E" w:rsidRPr="00542A2D">
        <w:instrText xml:space="preserve"> \* MERGEFORMAT </w:instrText>
      </w:r>
      <w:r w:rsidR="00E05A76" w:rsidRPr="00542A2D">
        <w:fldChar w:fldCharType="separate"/>
      </w:r>
      <w:r w:rsidR="0081024B" w:rsidRPr="00B83B3E">
        <w:t xml:space="preserve">Figure </w:t>
      </w:r>
      <w:r w:rsidR="0081024B">
        <w:t>2</w:t>
      </w:r>
      <w:r w:rsidR="0081024B">
        <w:noBreakHyphen/>
        <w:t>6</w:t>
      </w:r>
      <w:r w:rsidR="00E05A76" w:rsidRPr="00542A2D">
        <w:fldChar w:fldCharType="end"/>
      </w:r>
      <w:r w:rsidR="006F7D3F" w:rsidRPr="00542A2D">
        <w:t xml:space="preserve">) </w:t>
      </w:r>
      <w:r w:rsidRPr="00542A2D">
        <w:t xml:space="preserve">are displayed in place of the </w:t>
      </w:r>
      <w:r w:rsidR="00D80144" w:rsidRPr="00542A2D">
        <w:t>patient’s personal information.</w:t>
      </w:r>
    </w:p>
    <w:p w14:paraId="5C3CD6F7" w14:textId="77777777" w:rsidR="00C56C47" w:rsidRPr="00B83B3E" w:rsidRDefault="00323BF1" w:rsidP="00345C0B">
      <w:pPr>
        <w:pStyle w:val="Body3PicCaption"/>
      </w:pPr>
      <w:r w:rsidRPr="00B83B3E">
        <w:lastRenderedPageBreak/>
        <w:drawing>
          <wp:inline distT="0" distB="0" distL="0" distR="0" wp14:anchorId="5C3CE107" wp14:editId="5AF0C538">
            <wp:extent cx="4524375" cy="3038475"/>
            <wp:effectExtent l="19050" t="19050" r="28575" b="28575"/>
            <wp:docPr id="22" name="Picture 4" descr="Display of the Patient Selector screen showing the Sensitive Record 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4524375" cy="3038475"/>
                    </a:xfrm>
                    <a:prstGeom prst="rect">
                      <a:avLst/>
                    </a:prstGeom>
                    <a:noFill/>
                    <a:ln w="6350" cmpd="sng">
                      <a:solidFill>
                        <a:srgbClr val="000000"/>
                      </a:solidFill>
                      <a:miter lim="800000"/>
                      <a:headEnd/>
                      <a:tailEnd/>
                    </a:ln>
                    <a:effectLst/>
                  </pic:spPr>
                </pic:pic>
              </a:graphicData>
            </a:graphic>
          </wp:inline>
        </w:drawing>
      </w:r>
    </w:p>
    <w:p w14:paraId="5C3CD6F8" w14:textId="66D30A0B" w:rsidR="00CB2ED0" w:rsidRPr="00B83B3E" w:rsidRDefault="0010515B" w:rsidP="00B52F9B">
      <w:pPr>
        <w:pStyle w:val="Caption"/>
        <w:rPr>
          <w:rFonts w:cs="Times New Roman"/>
        </w:rPr>
      </w:pPr>
      <w:bookmarkStart w:id="293" w:name="_Toc326149553"/>
      <w:bookmarkStart w:id="294" w:name="_Toc278548138"/>
      <w:bookmarkStart w:id="295" w:name="_Ref335064729"/>
      <w:bookmarkStart w:id="296" w:name="_Ref406763295"/>
      <w:bookmarkStart w:id="297" w:name="_Toc2082722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6</w:t>
      </w:r>
      <w:r w:rsidR="008D502E">
        <w:rPr>
          <w:rFonts w:cs="Times New Roman"/>
        </w:rPr>
        <w:fldChar w:fldCharType="end"/>
      </w:r>
      <w:bookmarkEnd w:id="293"/>
      <w:bookmarkEnd w:id="294"/>
      <w:bookmarkEnd w:id="295"/>
      <w:bookmarkEnd w:id="296"/>
      <w:r w:rsidR="00221CD2">
        <w:rPr>
          <w:rFonts w:cs="Times New Roman"/>
        </w:rPr>
        <w:t>. Sensitive Record Alert.</w:t>
      </w:r>
      <w:bookmarkEnd w:id="297"/>
    </w:p>
    <w:p w14:paraId="5C3CD6F9" w14:textId="77777777" w:rsidR="00E05A76" w:rsidRPr="00B83B3E" w:rsidRDefault="00E05A76" w:rsidP="00F3014E">
      <w:pPr>
        <w:pStyle w:val="BodyText"/>
      </w:pPr>
    </w:p>
    <w:p w14:paraId="1023B514" w14:textId="1438B8E0" w:rsidR="00346B25" w:rsidRPr="00B83B3E" w:rsidRDefault="00656B19" w:rsidP="00345C0B">
      <w:pPr>
        <w:pStyle w:val="Body3PicCaption"/>
      </w:pPr>
      <w:r w:rsidRPr="00B83B3E">
        <w:t xml:space="preserve">If the user </w:t>
      </w:r>
      <w:r w:rsidR="00C679B7" w:rsidRPr="00B83B3E">
        <w:t>attempts to open this record,</w:t>
      </w:r>
      <w:r w:rsidRPr="00B83B3E">
        <w:t xml:space="preserve"> a warning message is displayed</w:t>
      </w:r>
      <w:r w:rsidR="00BA0A86" w:rsidRPr="00B83B3E">
        <w:t xml:space="preserve"> (</w:t>
      </w:r>
      <w:r w:rsidR="00E05A76" w:rsidRPr="00B83B3E">
        <w:fldChar w:fldCharType="begin"/>
      </w:r>
      <w:r w:rsidR="00E05A76" w:rsidRPr="00B83B3E">
        <w:instrText xml:space="preserve"> REF _Ref406763309 \h </w:instrText>
      </w:r>
      <w:r w:rsidR="00B83B3E">
        <w:instrText xml:space="preserve"> \* MERGEFORMAT </w:instrText>
      </w:r>
      <w:r w:rsidR="00E05A76" w:rsidRPr="00B83B3E">
        <w:fldChar w:fldCharType="separate"/>
      </w:r>
      <w:r w:rsidR="0081024B" w:rsidRPr="00B83B3E">
        <w:t xml:space="preserve">Figure </w:t>
      </w:r>
      <w:r w:rsidR="0081024B">
        <w:t>2</w:t>
      </w:r>
      <w:r w:rsidR="0081024B">
        <w:noBreakHyphen/>
        <w:t>7</w:t>
      </w:r>
      <w:r w:rsidR="00E05A76" w:rsidRPr="00B83B3E">
        <w:fldChar w:fldCharType="end"/>
      </w:r>
      <w:r w:rsidR="00BA0A86" w:rsidRPr="00B83B3E">
        <w:t>).</w:t>
      </w:r>
    </w:p>
    <w:p w14:paraId="5C3CD6FC" w14:textId="59D01F3B" w:rsidR="004A7809" w:rsidRPr="00B83B3E" w:rsidRDefault="004A7809" w:rsidP="00345C0B">
      <w:pPr>
        <w:pStyle w:val="Body3PicCaption"/>
      </w:pPr>
      <w:r w:rsidRPr="00B83B3E">
        <w:t>If the user does not have justification for viewing this record, then the user should select No on this message box</w:t>
      </w:r>
    </w:p>
    <w:p w14:paraId="5C3CD6FD" w14:textId="77777777" w:rsidR="00656B19" w:rsidRPr="00B83B3E" w:rsidRDefault="00323BF1" w:rsidP="00345C0B">
      <w:pPr>
        <w:pStyle w:val="Body3PicCaption"/>
      </w:pPr>
      <w:r w:rsidRPr="00B83B3E">
        <w:drawing>
          <wp:inline distT="0" distB="0" distL="0" distR="0" wp14:anchorId="5C3CE109" wp14:editId="5AC15865">
            <wp:extent cx="3629025" cy="2009775"/>
            <wp:effectExtent l="19050" t="19050" r="28575" b="28575"/>
            <wp:docPr id="23" name="Picture 1" descr="Display of the sensitive record alert dialog window with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3629025" cy="2009775"/>
                    </a:xfrm>
                    <a:prstGeom prst="rect">
                      <a:avLst/>
                    </a:prstGeom>
                    <a:noFill/>
                    <a:ln w="6350" cmpd="sng">
                      <a:solidFill>
                        <a:srgbClr val="000000"/>
                      </a:solidFill>
                      <a:miter lim="800000"/>
                      <a:headEnd/>
                      <a:tailEnd/>
                    </a:ln>
                    <a:effectLst/>
                  </pic:spPr>
                </pic:pic>
              </a:graphicData>
            </a:graphic>
          </wp:inline>
        </w:drawing>
      </w:r>
      <w:r w:rsidR="0010515B" w:rsidRPr="00B83B3E">
        <w:t xml:space="preserve"> </w:t>
      </w:r>
    </w:p>
    <w:p w14:paraId="5C3CD6FE" w14:textId="744CD38C" w:rsidR="0010515B" w:rsidRDefault="0010515B" w:rsidP="00B52F9B">
      <w:pPr>
        <w:pStyle w:val="Caption"/>
        <w:rPr>
          <w:rFonts w:cs="Times New Roman"/>
        </w:rPr>
      </w:pPr>
      <w:bookmarkStart w:id="298" w:name="_Toc326149554"/>
      <w:bookmarkStart w:id="299" w:name="_Toc278548139"/>
      <w:bookmarkStart w:id="300" w:name="_Ref334948863"/>
      <w:bookmarkStart w:id="301" w:name="_Ref406763309"/>
      <w:bookmarkStart w:id="302" w:name="_Toc2082722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7</w:t>
      </w:r>
      <w:r w:rsidR="008D502E">
        <w:rPr>
          <w:rFonts w:cs="Times New Roman"/>
        </w:rPr>
        <w:fldChar w:fldCharType="end"/>
      </w:r>
      <w:bookmarkEnd w:id="298"/>
      <w:bookmarkEnd w:id="299"/>
      <w:bookmarkEnd w:id="300"/>
      <w:bookmarkEnd w:id="301"/>
      <w:r w:rsidR="00153D65">
        <w:rPr>
          <w:rFonts w:cs="Times New Roman"/>
        </w:rPr>
        <w:t>. Sensitive Record Warning.</w:t>
      </w:r>
      <w:bookmarkEnd w:id="302"/>
    </w:p>
    <w:p w14:paraId="3B3CB501" w14:textId="77777777" w:rsidR="00BA5CF5" w:rsidRPr="00BA5CF5" w:rsidRDefault="00BA5CF5" w:rsidP="00C46F89">
      <w:pPr>
        <w:pStyle w:val="BodyText"/>
      </w:pPr>
    </w:p>
    <w:p w14:paraId="5C3CD6FF" w14:textId="49D226C0" w:rsidR="00D86AF8" w:rsidRDefault="00D86AF8" w:rsidP="00A561AD">
      <w:pPr>
        <w:pStyle w:val="Heading3"/>
      </w:pPr>
      <w:bookmarkStart w:id="303" w:name="_Toc278187795"/>
      <w:bookmarkStart w:id="304" w:name="_Toc508873530"/>
      <w:bookmarkStart w:id="305" w:name="_Toc508874942"/>
      <w:bookmarkStart w:id="306" w:name="_Toc508875796"/>
      <w:bookmarkStart w:id="307" w:name="_Toc20827483"/>
      <w:r w:rsidRPr="00B83B3E">
        <w:t xml:space="preserve">Entering a </w:t>
      </w:r>
      <w:r w:rsidR="007B2351" w:rsidRPr="00B83B3E">
        <w:t>N</w:t>
      </w:r>
      <w:r w:rsidRPr="00B83B3E">
        <w:t>ew Patient / Veteran</w:t>
      </w:r>
      <w:bookmarkEnd w:id="290"/>
      <w:bookmarkEnd w:id="291"/>
      <w:bookmarkEnd w:id="292"/>
      <w:bookmarkEnd w:id="303"/>
      <w:bookmarkEnd w:id="304"/>
      <w:bookmarkEnd w:id="305"/>
      <w:bookmarkEnd w:id="306"/>
      <w:bookmarkEnd w:id="307"/>
    </w:p>
    <w:p w14:paraId="5C3CD700" w14:textId="60139592" w:rsidR="00D86AF8" w:rsidRPr="00B83B3E" w:rsidRDefault="00D82A38" w:rsidP="00EF7F14">
      <w:pPr>
        <w:pStyle w:val="Note"/>
      </w:pPr>
      <w:r w:rsidRPr="00D82A38">
        <w:t>NOTE:</w:t>
      </w:r>
      <w:r w:rsidR="00EE0CF4">
        <w:t xml:space="preserve"> </w:t>
      </w:r>
      <w:r w:rsidR="00D86AF8" w:rsidRPr="00B83B3E">
        <w:rPr>
          <w:iCs/>
        </w:rPr>
        <w:t xml:space="preserve">VBA users should </w:t>
      </w:r>
      <w:r w:rsidR="00D86AF8" w:rsidRPr="00B83B3E">
        <w:t xml:space="preserve">only establish a new patient within the </w:t>
      </w:r>
      <w:proofErr w:type="spellStart"/>
      <w:r w:rsidR="00E74350" w:rsidRPr="00B83B3E">
        <w:t>VistA</w:t>
      </w:r>
      <w:proofErr w:type="spellEnd"/>
      <w:r w:rsidR="00D86AF8" w:rsidRPr="00B83B3E">
        <w:t xml:space="preserve"> system if it is necessary to request a C&amp;P examination for a veteran </w:t>
      </w:r>
      <w:r w:rsidR="007B2351" w:rsidRPr="00B83B3E">
        <w:t>who</w:t>
      </w:r>
      <w:r w:rsidR="00D86AF8" w:rsidRPr="00B83B3E">
        <w:t xml:space="preserve"> is not a current patient within the medical facility’s database.</w:t>
      </w:r>
      <w:r w:rsidR="00EE0CF4">
        <w:t xml:space="preserve"> </w:t>
      </w:r>
      <w:r w:rsidR="00213B8B" w:rsidRPr="00B83B3E">
        <w:t xml:space="preserve">If the patient NAME and SSN search using </w:t>
      </w:r>
      <w:r w:rsidR="006B7071" w:rsidRPr="00B83B3E">
        <w:t>CAPRI</w:t>
      </w:r>
      <w:r w:rsidR="00213B8B" w:rsidRPr="00B83B3E">
        <w:t xml:space="preserve">’s Patient Selector function yields no results, i.e., “Match not found,” then the </w:t>
      </w:r>
      <w:r w:rsidR="00946045" w:rsidRPr="00B83B3E">
        <w:t>user must</w:t>
      </w:r>
      <w:r w:rsidR="00213B8B" w:rsidRPr="00B83B3E">
        <w:t xml:space="preserve"> establish the veteran as a new patient.</w:t>
      </w:r>
    </w:p>
    <w:p w14:paraId="5C3CD701" w14:textId="46D85EEF" w:rsidR="00D86AF8" w:rsidRPr="00B83B3E" w:rsidRDefault="00D86AF8" w:rsidP="00345C0B">
      <w:pPr>
        <w:pStyle w:val="Body3PicCaption"/>
      </w:pPr>
      <w:r w:rsidRPr="005F7F65">
        <w:rPr>
          <w:b/>
        </w:rPr>
        <w:lastRenderedPageBreak/>
        <w:t xml:space="preserve">Step 1 </w:t>
      </w:r>
      <w:r w:rsidR="001768A4" w:rsidRPr="005F7F65">
        <w:rPr>
          <w:b/>
        </w:rPr>
        <w:t>–</w:t>
      </w:r>
      <w:r w:rsidR="00196B97" w:rsidRPr="00B83B3E">
        <w:t xml:space="preserve"> </w:t>
      </w:r>
      <w:r w:rsidR="00D070C8" w:rsidRPr="00B83B3E">
        <w:t xml:space="preserve">The user selects the </w:t>
      </w:r>
      <w:r w:rsidRPr="00B83B3E">
        <w:rPr>
          <w:u w:val="single"/>
        </w:rPr>
        <w:t>E</w:t>
      </w:r>
      <w:r w:rsidRPr="00B83B3E">
        <w:t xml:space="preserve">nter New Pt. button at the bottom of the Patient Selector </w:t>
      </w:r>
      <w:r w:rsidR="006C3CD3" w:rsidRPr="00B83B3E">
        <w:t>s</w:t>
      </w:r>
      <w:r w:rsidRPr="00B83B3E">
        <w:t>creen</w:t>
      </w:r>
      <w:r w:rsidR="00D070C8" w:rsidRPr="00B83B3E">
        <w:t xml:space="preserve"> </w:t>
      </w:r>
      <w:r w:rsidRPr="00B83B3E">
        <w:t>(</w:t>
      </w:r>
      <w:r w:rsidR="00E05A76" w:rsidRPr="00B83B3E">
        <w:fldChar w:fldCharType="begin"/>
      </w:r>
      <w:r w:rsidR="00E05A76" w:rsidRPr="00B83B3E">
        <w:instrText xml:space="preserve"> REF _Ref406763323 \h </w:instrText>
      </w:r>
      <w:r w:rsidR="00B83B3E">
        <w:instrText xml:space="preserve"> \* MERGEFORMAT </w:instrText>
      </w:r>
      <w:r w:rsidR="00E05A76" w:rsidRPr="00B83B3E">
        <w:fldChar w:fldCharType="separate"/>
      </w:r>
      <w:r w:rsidR="0081024B" w:rsidRPr="00B83B3E">
        <w:t xml:space="preserve">Figure </w:t>
      </w:r>
      <w:r w:rsidR="0081024B">
        <w:t>2</w:t>
      </w:r>
      <w:r w:rsidR="0081024B">
        <w:noBreakHyphen/>
        <w:t>8</w:t>
      </w:r>
      <w:r w:rsidR="00E05A76" w:rsidRPr="00B83B3E">
        <w:fldChar w:fldCharType="end"/>
      </w:r>
      <w:r w:rsidRPr="00B83B3E">
        <w:t>).</w:t>
      </w:r>
    </w:p>
    <w:p w14:paraId="4AB53BD1" w14:textId="0AFAF02D" w:rsidR="00BE049E" w:rsidRDefault="00BE049E" w:rsidP="00345C0B">
      <w:pPr>
        <w:pStyle w:val="Body3PicCaption"/>
      </w:pPr>
      <w:r>
        <w:drawing>
          <wp:inline distT="0" distB="0" distL="0" distR="0" wp14:anchorId="57DCB65A" wp14:editId="4C044A32">
            <wp:extent cx="4219048" cy="2780953"/>
            <wp:effectExtent l="19050" t="19050" r="10160" b="19685"/>
            <wp:docPr id="35" name="Picture 35" descr="Enter new patient selection from the Patient Selector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219048" cy="2780953"/>
                    </a:xfrm>
                    <a:prstGeom prst="rect">
                      <a:avLst/>
                    </a:prstGeom>
                    <a:ln w="6350">
                      <a:solidFill>
                        <a:schemeClr val="tx1"/>
                      </a:solidFill>
                    </a:ln>
                  </pic:spPr>
                </pic:pic>
              </a:graphicData>
            </a:graphic>
          </wp:inline>
        </w:drawing>
      </w:r>
    </w:p>
    <w:p w14:paraId="5C3CD704" w14:textId="22C1CA2F" w:rsidR="005E307B" w:rsidRDefault="005E307B" w:rsidP="00B52F9B">
      <w:pPr>
        <w:pStyle w:val="Caption"/>
        <w:rPr>
          <w:rFonts w:cs="Times New Roman"/>
        </w:rPr>
      </w:pPr>
      <w:bookmarkStart w:id="308" w:name="_Toc326149555"/>
      <w:bookmarkStart w:id="309" w:name="_Toc278548140"/>
      <w:bookmarkStart w:id="310" w:name="_Ref225318391"/>
      <w:bookmarkStart w:id="311" w:name="_Ref332960040"/>
      <w:bookmarkStart w:id="312" w:name="_Ref334721726"/>
      <w:bookmarkStart w:id="313" w:name="_Ref406763323"/>
      <w:bookmarkStart w:id="314" w:name="_Toc2082722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8</w:t>
      </w:r>
      <w:r w:rsidR="008D502E">
        <w:rPr>
          <w:rFonts w:cs="Times New Roman"/>
        </w:rPr>
        <w:fldChar w:fldCharType="end"/>
      </w:r>
      <w:bookmarkEnd w:id="308"/>
      <w:bookmarkEnd w:id="309"/>
      <w:bookmarkEnd w:id="310"/>
      <w:bookmarkEnd w:id="311"/>
      <w:bookmarkEnd w:id="312"/>
      <w:bookmarkEnd w:id="313"/>
      <w:r w:rsidR="00D72FAF">
        <w:rPr>
          <w:rFonts w:cs="Times New Roman"/>
        </w:rPr>
        <w:t>. Enter New Patient</w:t>
      </w:r>
      <w:r w:rsidR="008879DC">
        <w:rPr>
          <w:rFonts w:cs="Times New Roman"/>
        </w:rPr>
        <w:t xml:space="preserve"> from Patient Selector Screen</w:t>
      </w:r>
      <w:r w:rsidR="00D72FAF">
        <w:rPr>
          <w:rFonts w:cs="Times New Roman"/>
        </w:rPr>
        <w:t>.</w:t>
      </w:r>
      <w:bookmarkEnd w:id="314"/>
    </w:p>
    <w:p w14:paraId="5C3CD706" w14:textId="26D5F88B" w:rsidR="00D86AF8" w:rsidRPr="00B83B3E" w:rsidRDefault="00D86AF8" w:rsidP="00345C0B">
      <w:pPr>
        <w:pStyle w:val="Body3PicCaption"/>
      </w:pPr>
      <w:r w:rsidRPr="005F7F65">
        <w:rPr>
          <w:b/>
        </w:rPr>
        <w:t xml:space="preserve">Step 2 </w:t>
      </w:r>
      <w:r w:rsidR="001768A4" w:rsidRPr="005F7F65">
        <w:rPr>
          <w:b/>
        </w:rPr>
        <w:t>–</w:t>
      </w:r>
      <w:r w:rsidR="00196B97" w:rsidRPr="00B83B3E">
        <w:t xml:space="preserve"> </w:t>
      </w:r>
      <w:r w:rsidR="007A4BBA" w:rsidRPr="00B83B3E">
        <w:t xml:space="preserve">User enters </w:t>
      </w:r>
      <w:r w:rsidRPr="00B83B3E">
        <w:t xml:space="preserve">the veteran’s </w:t>
      </w:r>
      <w:r w:rsidR="0089685D" w:rsidRPr="00B83B3E">
        <w:t>SSN</w:t>
      </w:r>
      <w:r w:rsidRPr="00B83B3E">
        <w:t xml:space="preserve"> in the space provided</w:t>
      </w:r>
      <w:r w:rsidR="007B2351" w:rsidRPr="00B83B3E">
        <w:t>,</w:t>
      </w:r>
      <w:r w:rsidRPr="00B83B3E">
        <w:t xml:space="preserve"> </w:t>
      </w:r>
      <w:r w:rsidR="007B2351" w:rsidRPr="00B83B3E">
        <w:t>and then</w:t>
      </w:r>
      <w:r w:rsidRPr="00B83B3E">
        <w:t xml:space="preserve"> click</w:t>
      </w:r>
      <w:r w:rsidR="007A4BBA" w:rsidRPr="00B83B3E">
        <w:t>s</w:t>
      </w:r>
      <w:r w:rsidR="007B2351" w:rsidRPr="00B83B3E">
        <w:t xml:space="preserve"> </w:t>
      </w:r>
      <w:r w:rsidRPr="00B83B3E">
        <w:rPr>
          <w:u w:val="single"/>
        </w:rPr>
        <w:t>V</w:t>
      </w:r>
      <w:r w:rsidRPr="00B83B3E">
        <w:t xml:space="preserve">erify SSN is Not in Use </w:t>
      </w:r>
      <w:r w:rsidR="0079120F" w:rsidRPr="00B83B3E">
        <w:t xml:space="preserve">button </w:t>
      </w:r>
      <w:r w:rsidRPr="00B83B3E">
        <w:t>(</w:t>
      </w:r>
      <w:r w:rsidR="007B1BF5" w:rsidRPr="00B83B3E">
        <w:fldChar w:fldCharType="begin"/>
      </w:r>
      <w:r w:rsidR="007B1BF5" w:rsidRPr="00B83B3E">
        <w:instrText xml:space="preserve"> REF _Ref332960050 \h  \* MERGEFORMAT </w:instrText>
      </w:r>
      <w:r w:rsidR="007B1BF5" w:rsidRPr="00B83B3E">
        <w:fldChar w:fldCharType="separate"/>
      </w:r>
      <w:r w:rsidR="0081024B" w:rsidRPr="00B83B3E">
        <w:t xml:space="preserve">Figure </w:t>
      </w:r>
      <w:r w:rsidR="0081024B">
        <w:t>2</w:t>
      </w:r>
      <w:r w:rsidR="0081024B">
        <w:noBreakHyphen/>
        <w:t>9</w:t>
      </w:r>
      <w:r w:rsidR="007B1BF5" w:rsidRPr="00B83B3E">
        <w:fldChar w:fldCharType="end"/>
      </w:r>
      <w:r w:rsidR="00D80144" w:rsidRPr="00B83B3E">
        <w:t>).</w:t>
      </w:r>
    </w:p>
    <w:p w14:paraId="5C3CD707" w14:textId="77777777" w:rsidR="00E05A76" w:rsidRPr="00B83B3E" w:rsidRDefault="00E05A76" w:rsidP="00345C0B">
      <w:pPr>
        <w:pStyle w:val="Body3PicCaption"/>
      </w:pPr>
    </w:p>
    <w:p w14:paraId="5C3CD708" w14:textId="77777777" w:rsidR="00D6622A" w:rsidRPr="00B83B3E" w:rsidRDefault="00323BF1" w:rsidP="00345C0B">
      <w:pPr>
        <w:pStyle w:val="Body3PicCaption"/>
      </w:pPr>
      <w:r w:rsidRPr="00B83B3E">
        <w:drawing>
          <wp:inline distT="0" distB="0" distL="0" distR="0" wp14:anchorId="5C3CE10D" wp14:editId="10B56D6C">
            <wp:extent cx="4276725" cy="1285875"/>
            <wp:effectExtent l="0" t="0" r="9525" b="9525"/>
            <wp:docPr id="25" name="Picture 35" descr="Display of the window showing text entry field for Veteran social security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cstate="print"/>
                    <a:srcRect/>
                    <a:stretch>
                      <a:fillRect/>
                    </a:stretch>
                  </pic:blipFill>
                  <pic:spPr bwMode="auto">
                    <a:xfrm>
                      <a:off x="0" y="0"/>
                      <a:ext cx="4276725" cy="1285875"/>
                    </a:xfrm>
                    <a:prstGeom prst="rect">
                      <a:avLst/>
                    </a:prstGeom>
                    <a:noFill/>
                    <a:ln w="9525">
                      <a:noFill/>
                      <a:miter lim="800000"/>
                      <a:headEnd/>
                      <a:tailEnd/>
                    </a:ln>
                  </pic:spPr>
                </pic:pic>
              </a:graphicData>
            </a:graphic>
          </wp:inline>
        </w:drawing>
      </w:r>
    </w:p>
    <w:p w14:paraId="5C3CD709" w14:textId="47FC7EEA" w:rsidR="00D644D1" w:rsidRPr="00B83B3E" w:rsidRDefault="00D644D1" w:rsidP="00B52F9B">
      <w:pPr>
        <w:pStyle w:val="Caption"/>
        <w:rPr>
          <w:rFonts w:cs="Times New Roman"/>
        </w:rPr>
      </w:pPr>
      <w:bookmarkStart w:id="315" w:name="_Toc326149556"/>
      <w:bookmarkStart w:id="316" w:name="_Toc278548141"/>
      <w:bookmarkStart w:id="317" w:name="_Ref225318407"/>
      <w:bookmarkStart w:id="318" w:name="_Ref332960050"/>
      <w:bookmarkStart w:id="319" w:name="_Ref334721710"/>
      <w:bookmarkStart w:id="320" w:name="_Ref406763341"/>
      <w:bookmarkStart w:id="321" w:name="_Toc2082722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9</w:t>
      </w:r>
      <w:r w:rsidR="008D502E">
        <w:rPr>
          <w:rFonts w:cs="Times New Roman"/>
        </w:rPr>
        <w:fldChar w:fldCharType="end"/>
      </w:r>
      <w:bookmarkEnd w:id="315"/>
      <w:bookmarkEnd w:id="316"/>
      <w:bookmarkEnd w:id="317"/>
      <w:bookmarkEnd w:id="318"/>
      <w:bookmarkEnd w:id="319"/>
      <w:bookmarkEnd w:id="320"/>
      <w:r w:rsidR="003D37F5">
        <w:rPr>
          <w:rFonts w:cs="Times New Roman"/>
        </w:rPr>
        <w:t>. Verify Veteran SSN.</w:t>
      </w:r>
      <w:bookmarkEnd w:id="321"/>
    </w:p>
    <w:p w14:paraId="098F47B9" w14:textId="3B5D7F86" w:rsidR="00837FAC" w:rsidRPr="00B83B3E" w:rsidRDefault="00837FAC" w:rsidP="00837FAC"/>
    <w:p w14:paraId="3A275490" w14:textId="4B85000E" w:rsidR="00837FAC" w:rsidRPr="00B83B3E" w:rsidRDefault="00196B97" w:rsidP="00837FAC">
      <w:r w:rsidRPr="00B83B3E">
        <w:rPr>
          <w:b/>
        </w:rPr>
        <w:t>Step 3</w:t>
      </w:r>
      <w:r w:rsidR="00D86AF8" w:rsidRPr="00B83B3E">
        <w:t xml:space="preserve"> </w:t>
      </w:r>
      <w:r w:rsidR="001768A4" w:rsidRPr="00B83B3E">
        <w:t>–</w:t>
      </w:r>
      <w:r w:rsidRPr="00B83B3E">
        <w:rPr>
          <w:b/>
        </w:rPr>
        <w:t xml:space="preserve"> </w:t>
      </w:r>
      <w:r w:rsidR="00D86AF8" w:rsidRPr="00B83B3E">
        <w:t xml:space="preserve">If the </w:t>
      </w:r>
      <w:r w:rsidR="0089685D" w:rsidRPr="00B83B3E">
        <w:t>SSN</w:t>
      </w:r>
      <w:r w:rsidR="00D86AF8" w:rsidRPr="00B83B3E">
        <w:t xml:space="preserve"> </w:t>
      </w:r>
      <w:r w:rsidR="007B2351" w:rsidRPr="00B83B3E">
        <w:t>is</w:t>
      </w:r>
      <w:r w:rsidR="00D86AF8" w:rsidRPr="00B83B3E">
        <w:t xml:space="preserve"> not </w:t>
      </w:r>
      <w:r w:rsidR="007B2351" w:rsidRPr="00B83B3E">
        <w:t>associated with</w:t>
      </w:r>
      <w:r w:rsidR="00D86AF8" w:rsidRPr="00B83B3E">
        <w:t xml:space="preserve"> an established patient record, </w:t>
      </w:r>
      <w:r w:rsidR="006B7071" w:rsidRPr="00B83B3E">
        <w:t>CAPRI</w:t>
      </w:r>
      <w:r w:rsidR="00D86AF8" w:rsidRPr="00B83B3E">
        <w:t xml:space="preserve"> open</w:t>
      </w:r>
      <w:r w:rsidR="007B2351" w:rsidRPr="00B83B3E">
        <w:t>s</w:t>
      </w:r>
      <w:r w:rsidR="00D86AF8" w:rsidRPr="00B83B3E">
        <w:t xml:space="preserve"> the </w:t>
      </w:r>
      <w:r w:rsidR="00D86AF8" w:rsidRPr="00B83B3E">
        <w:rPr>
          <w:b/>
        </w:rPr>
        <w:t>Enter New Patient</w:t>
      </w:r>
      <w:r w:rsidR="00D86AF8" w:rsidRPr="00B83B3E">
        <w:t xml:space="preserve"> template (</w:t>
      </w:r>
      <w:r w:rsidR="00E05A76" w:rsidRPr="00B83B3E">
        <w:fldChar w:fldCharType="begin"/>
      </w:r>
      <w:r w:rsidR="00E05A76" w:rsidRPr="00B83B3E">
        <w:instrText xml:space="preserve"> REF _Ref332960059 \h </w:instrText>
      </w:r>
      <w:r w:rsidR="00B83B3E">
        <w:instrText xml:space="preserve"> \* MERGEFORMAT </w:instrText>
      </w:r>
      <w:r w:rsidR="00E05A76" w:rsidRPr="00B83B3E">
        <w:fldChar w:fldCharType="separate"/>
      </w:r>
      <w:r w:rsidR="0081024B" w:rsidRPr="00B83B3E">
        <w:t xml:space="preserve">Figure </w:t>
      </w:r>
      <w:r w:rsidR="0081024B">
        <w:rPr>
          <w:noProof/>
        </w:rPr>
        <w:t>2</w:t>
      </w:r>
      <w:r w:rsidR="0081024B">
        <w:rPr>
          <w:noProof/>
        </w:rPr>
        <w:noBreakHyphen/>
        <w:t>10</w:t>
      </w:r>
      <w:r w:rsidR="00E05A76" w:rsidRPr="00B83B3E">
        <w:fldChar w:fldCharType="end"/>
      </w:r>
      <w:r w:rsidR="00D86AF8" w:rsidRPr="00B83B3E">
        <w:t>).</w:t>
      </w:r>
    </w:p>
    <w:p w14:paraId="5C3CD70C" w14:textId="11E3ECC3" w:rsidR="00C55763" w:rsidRPr="00B83B3E" w:rsidRDefault="00C55763" w:rsidP="00837FAC">
      <w:r w:rsidRPr="00B83B3E">
        <w:t xml:space="preserve">When the user </w:t>
      </w:r>
      <w:r w:rsidR="0079120F" w:rsidRPr="00B83B3E">
        <w:t>selects the</w:t>
      </w:r>
      <w:r w:rsidRPr="00B83B3E">
        <w:t xml:space="preserve"> </w:t>
      </w:r>
      <w:r w:rsidRPr="00B83B3E">
        <w:rPr>
          <w:b/>
        </w:rPr>
        <w:t>Click to Continue</w:t>
      </w:r>
      <w:r w:rsidR="0079120F" w:rsidRPr="00B83B3E">
        <w:rPr>
          <w:b/>
        </w:rPr>
        <w:t xml:space="preserve"> </w:t>
      </w:r>
      <w:r w:rsidR="0079120F" w:rsidRPr="00B83B3E">
        <w:t>button</w:t>
      </w:r>
      <w:r w:rsidRPr="00B83B3E">
        <w:t xml:space="preserve">, a query is run to find any existing patient with the following information </w:t>
      </w:r>
      <w:proofErr w:type="gramStart"/>
      <w:r w:rsidRPr="00B83B3E">
        <w:t>similar to</w:t>
      </w:r>
      <w:proofErr w:type="gramEnd"/>
      <w:r w:rsidRPr="00B83B3E">
        <w:t xml:space="preserve"> the new patient:</w:t>
      </w:r>
    </w:p>
    <w:p w14:paraId="5C3CD70D" w14:textId="77777777" w:rsidR="00C55763" w:rsidRPr="00B83B3E" w:rsidRDefault="00C55763" w:rsidP="0079120F">
      <w:pPr>
        <w:pStyle w:val="BodyText5Numbers"/>
      </w:pPr>
      <w:r w:rsidRPr="00B83B3E">
        <w:t xml:space="preserve">First </w:t>
      </w:r>
      <w:r w:rsidR="00195265" w:rsidRPr="00B83B3E">
        <w:t>two</w:t>
      </w:r>
      <w:r w:rsidRPr="00B83B3E">
        <w:t xml:space="preserve"> letters of the First and Last name are the same</w:t>
      </w:r>
    </w:p>
    <w:p w14:paraId="5C3CD70E" w14:textId="77777777" w:rsidR="00C55763" w:rsidRPr="00B83B3E" w:rsidRDefault="00C55763" w:rsidP="0079120F">
      <w:pPr>
        <w:pStyle w:val="BodyText5Numbers"/>
      </w:pPr>
      <w:r w:rsidRPr="00B83B3E">
        <w:t xml:space="preserve">Same last </w:t>
      </w:r>
      <w:r w:rsidR="00195265" w:rsidRPr="00B83B3E">
        <w:t>four</w:t>
      </w:r>
      <w:r w:rsidRPr="00B83B3E">
        <w:t xml:space="preserve"> of the SSN</w:t>
      </w:r>
    </w:p>
    <w:p w14:paraId="5B62F7A4" w14:textId="77777777" w:rsidR="00837FAC" w:rsidRPr="00B83B3E" w:rsidRDefault="00C55763" w:rsidP="0079120F">
      <w:pPr>
        <w:pStyle w:val="BodyText5Numbers"/>
      </w:pPr>
      <w:r w:rsidRPr="00B83B3E">
        <w:t>Same Year and Month of the Birthdate</w:t>
      </w:r>
    </w:p>
    <w:p w14:paraId="5C3CD710" w14:textId="7EC3464F" w:rsidR="00C55763" w:rsidRPr="00B83B3E" w:rsidRDefault="00C55763" w:rsidP="0079120F">
      <w:pPr>
        <w:pStyle w:val="BodyText5Numbers"/>
      </w:pPr>
      <w:r w:rsidRPr="00B83B3E">
        <w:t>Same Year and Day of the Birthdate</w:t>
      </w:r>
    </w:p>
    <w:p w14:paraId="5C3CD711" w14:textId="77777777" w:rsidR="00E65AC2" w:rsidRPr="00B83B3E" w:rsidRDefault="00323BF1" w:rsidP="00A00139">
      <w:pPr>
        <w:pStyle w:val="BodyText"/>
      </w:pPr>
      <w:r w:rsidRPr="00B83B3E">
        <w:rPr>
          <w:noProof/>
        </w:rPr>
        <w:lastRenderedPageBreak/>
        <w:drawing>
          <wp:inline distT="0" distB="0" distL="0" distR="0" wp14:anchorId="5C3CE10F" wp14:editId="42F7FD00">
            <wp:extent cx="4200525" cy="3231173"/>
            <wp:effectExtent l="0" t="0" r="0" b="7620"/>
            <wp:docPr id="284" name="Picture 8" descr="Display of the enter new patient screen that is presented to the user when the SSN is not f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srcRect/>
                    <a:stretch>
                      <a:fillRect/>
                    </a:stretch>
                  </pic:blipFill>
                  <pic:spPr bwMode="auto">
                    <a:xfrm>
                      <a:off x="0" y="0"/>
                      <a:ext cx="4200525" cy="3231173"/>
                    </a:xfrm>
                    <a:prstGeom prst="rect">
                      <a:avLst/>
                    </a:prstGeom>
                    <a:noFill/>
                  </pic:spPr>
                </pic:pic>
              </a:graphicData>
            </a:graphic>
          </wp:inline>
        </w:drawing>
      </w:r>
      <w:bookmarkStart w:id="322" w:name="_Toc326149557"/>
      <w:bookmarkStart w:id="323" w:name="_Toc278548142"/>
      <w:bookmarkStart w:id="324" w:name="_Ref225235256"/>
    </w:p>
    <w:p w14:paraId="5C3CD713" w14:textId="5D5D1C7F" w:rsidR="00E05A76" w:rsidRPr="00B83B3E" w:rsidRDefault="00D644D1" w:rsidP="00837FAC">
      <w:pPr>
        <w:pStyle w:val="Caption"/>
        <w:rPr>
          <w:rFonts w:cs="Times New Roman"/>
        </w:rPr>
      </w:pPr>
      <w:bookmarkStart w:id="325" w:name="_Ref332960059"/>
      <w:bookmarkStart w:id="326" w:name="_Toc2082722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10</w:t>
      </w:r>
      <w:r w:rsidR="008D502E">
        <w:rPr>
          <w:rFonts w:cs="Times New Roman"/>
        </w:rPr>
        <w:fldChar w:fldCharType="end"/>
      </w:r>
      <w:bookmarkEnd w:id="322"/>
      <w:bookmarkEnd w:id="323"/>
      <w:bookmarkEnd w:id="324"/>
      <w:bookmarkEnd w:id="325"/>
      <w:r w:rsidR="00926214">
        <w:rPr>
          <w:rFonts w:cs="Times New Roman"/>
        </w:rPr>
        <w:t>. Enter New Patient Screen.</w:t>
      </w:r>
      <w:bookmarkEnd w:id="326"/>
    </w:p>
    <w:p w14:paraId="17C04A69" w14:textId="77777777" w:rsidR="00837FAC" w:rsidRPr="00B83B3E" w:rsidRDefault="00837FAC" w:rsidP="00837FAC"/>
    <w:p w14:paraId="5C3CD714" w14:textId="6E8748C3" w:rsidR="00D86AF8" w:rsidRPr="00B83B3E" w:rsidRDefault="00A21E85" w:rsidP="00837FAC">
      <w:r w:rsidRPr="00B83B3E">
        <w:t xml:space="preserve">The query results are displayed so that the user </w:t>
      </w:r>
      <w:r w:rsidR="00D35779" w:rsidRPr="00B83B3E">
        <w:t>can</w:t>
      </w:r>
      <w:r w:rsidRPr="00B83B3E">
        <w:t xml:space="preserve"> manually verify that the new patient does not exist</w:t>
      </w:r>
      <w:r w:rsidR="00D35779" w:rsidRPr="00B83B3E">
        <w:t xml:space="preserve"> in the system</w:t>
      </w:r>
      <w:r w:rsidRPr="00B83B3E">
        <w:t xml:space="preserve">. The </w:t>
      </w:r>
      <w:r w:rsidRPr="00B83B3E">
        <w:rPr>
          <w:b/>
        </w:rPr>
        <w:t xml:space="preserve">name, gender, </w:t>
      </w:r>
      <w:r w:rsidR="006C3CD3" w:rsidRPr="00B83B3E">
        <w:rPr>
          <w:b/>
        </w:rPr>
        <w:t>DOB</w:t>
      </w:r>
      <w:r w:rsidRPr="00B83B3E">
        <w:t xml:space="preserve">, and </w:t>
      </w:r>
      <w:r w:rsidR="0089685D" w:rsidRPr="00B83B3E">
        <w:rPr>
          <w:b/>
        </w:rPr>
        <w:t>SSN</w:t>
      </w:r>
      <w:r w:rsidR="00213B8B" w:rsidRPr="00B83B3E">
        <w:rPr>
          <w:b/>
        </w:rPr>
        <w:t xml:space="preserve"> </w:t>
      </w:r>
      <w:r w:rsidR="00213B8B" w:rsidRPr="00B83B3E">
        <w:t>of</w:t>
      </w:r>
      <w:r w:rsidRPr="00B83B3E">
        <w:t xml:space="preserve"> the potential </w:t>
      </w:r>
      <w:r w:rsidR="00213B8B" w:rsidRPr="00B83B3E">
        <w:t>matches are</w:t>
      </w:r>
      <w:r w:rsidR="00195265" w:rsidRPr="00B83B3E">
        <w:t xml:space="preserve"> displayed, as shown in </w:t>
      </w:r>
      <w:r w:rsidR="00E119FA" w:rsidRPr="00B83B3E">
        <w:t>(</w:t>
      </w:r>
      <w:r w:rsidR="007B1BF5" w:rsidRPr="00B83B3E">
        <w:fldChar w:fldCharType="begin"/>
      </w:r>
      <w:r w:rsidR="007B1BF5" w:rsidRPr="00B83B3E">
        <w:instrText xml:space="preserve"> REF _Ref332960072 \h  \* MERGEFORMAT </w:instrText>
      </w:r>
      <w:r w:rsidR="007B1BF5" w:rsidRPr="00B83B3E">
        <w:fldChar w:fldCharType="separate"/>
      </w:r>
      <w:r w:rsidR="0081024B" w:rsidRPr="00B83B3E">
        <w:t xml:space="preserve">Figure </w:t>
      </w:r>
      <w:r w:rsidR="0081024B">
        <w:t>2</w:t>
      </w:r>
      <w:r w:rsidR="0081024B">
        <w:noBreakHyphen/>
        <w:t>11</w:t>
      </w:r>
      <w:r w:rsidR="007B1BF5" w:rsidRPr="00B83B3E">
        <w:fldChar w:fldCharType="end"/>
      </w:r>
      <w:r w:rsidR="00E119FA" w:rsidRPr="00B83B3E">
        <w:t>)</w:t>
      </w:r>
      <w:r w:rsidRPr="00B83B3E">
        <w:t>.</w:t>
      </w:r>
    </w:p>
    <w:p w14:paraId="5C3CD715" w14:textId="77777777" w:rsidR="00E05A76" w:rsidRPr="00B83B3E" w:rsidRDefault="00E05A76" w:rsidP="00345C0B">
      <w:pPr>
        <w:pStyle w:val="Body3PicCaption"/>
      </w:pPr>
    </w:p>
    <w:p w14:paraId="5C3CD716" w14:textId="77777777" w:rsidR="00D86AF8" w:rsidRPr="00B83B3E" w:rsidRDefault="00323BF1" w:rsidP="00345C0B">
      <w:pPr>
        <w:pStyle w:val="Body3PicCaption"/>
      </w:pPr>
      <w:r w:rsidRPr="00B83B3E">
        <w:drawing>
          <wp:inline distT="0" distB="0" distL="0" distR="0" wp14:anchorId="5C3CE111" wp14:editId="5E18E21D">
            <wp:extent cx="3749040" cy="2179320"/>
            <wp:effectExtent l="0" t="0" r="3810" b="0"/>
            <wp:docPr id="283" name="Picture 35" descr="Display of potential matches that are presented to the user when entering a new pati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cstate="print"/>
                    <a:srcRect/>
                    <a:stretch>
                      <a:fillRect/>
                    </a:stretch>
                  </pic:blipFill>
                  <pic:spPr bwMode="auto">
                    <a:xfrm>
                      <a:off x="0" y="0"/>
                      <a:ext cx="3749040" cy="2179320"/>
                    </a:xfrm>
                    <a:prstGeom prst="rect">
                      <a:avLst/>
                    </a:prstGeom>
                    <a:noFill/>
                  </pic:spPr>
                </pic:pic>
              </a:graphicData>
            </a:graphic>
          </wp:inline>
        </w:drawing>
      </w:r>
    </w:p>
    <w:p w14:paraId="5C3CD717" w14:textId="4EF2832C" w:rsidR="00D644D1" w:rsidRPr="00B83B3E" w:rsidRDefault="00D644D1" w:rsidP="00B52F9B">
      <w:pPr>
        <w:pStyle w:val="Caption"/>
        <w:rPr>
          <w:rFonts w:cs="Times New Roman"/>
        </w:rPr>
      </w:pPr>
      <w:bookmarkStart w:id="327" w:name="_Toc326149558"/>
      <w:bookmarkStart w:id="328" w:name="_Toc278548143"/>
      <w:bookmarkStart w:id="329" w:name="_Ref225235298"/>
      <w:bookmarkStart w:id="330" w:name="_Ref332960072"/>
      <w:bookmarkStart w:id="331" w:name="_Ref406763373"/>
      <w:bookmarkStart w:id="332" w:name="_Toc2082722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11</w:t>
      </w:r>
      <w:r w:rsidR="008D502E">
        <w:rPr>
          <w:rFonts w:cs="Times New Roman"/>
        </w:rPr>
        <w:fldChar w:fldCharType="end"/>
      </w:r>
      <w:bookmarkEnd w:id="327"/>
      <w:bookmarkEnd w:id="328"/>
      <w:bookmarkEnd w:id="329"/>
      <w:bookmarkEnd w:id="330"/>
      <w:bookmarkEnd w:id="331"/>
      <w:r w:rsidR="00926214">
        <w:rPr>
          <w:rFonts w:cs="Times New Roman"/>
        </w:rPr>
        <w:t>. Patient File Match.</w:t>
      </w:r>
      <w:bookmarkEnd w:id="332"/>
    </w:p>
    <w:p w14:paraId="38C035E2" w14:textId="6C2A1E0A" w:rsidR="00837FAC" w:rsidRPr="00B83B3E" w:rsidRDefault="00837FAC" w:rsidP="00837FAC"/>
    <w:p w14:paraId="5C3CD718" w14:textId="25B7B868" w:rsidR="00A931B3" w:rsidRPr="00B83B3E" w:rsidRDefault="00A931B3" w:rsidP="00837FAC">
      <w:r w:rsidRPr="00B83B3E">
        <w:t xml:space="preserve">If a sensitive record is returned as a potential match for the new patient, then the </w:t>
      </w:r>
      <w:r w:rsidRPr="00B83B3E">
        <w:rPr>
          <w:b/>
        </w:rPr>
        <w:t>DOB</w:t>
      </w:r>
      <w:r w:rsidRPr="00B83B3E">
        <w:t xml:space="preserve"> and </w:t>
      </w:r>
      <w:r w:rsidRPr="00B83B3E">
        <w:rPr>
          <w:b/>
        </w:rPr>
        <w:t>SSN</w:t>
      </w:r>
      <w:r w:rsidRPr="00B83B3E">
        <w:t xml:space="preserve"> fields are replaced with the word </w:t>
      </w:r>
      <w:r w:rsidRPr="00B83B3E">
        <w:rPr>
          <w:b/>
        </w:rPr>
        <w:t>*SENSITIVE*</w:t>
      </w:r>
      <w:r w:rsidR="00BE1AD6" w:rsidRPr="00B83B3E">
        <w:rPr>
          <w:b/>
        </w:rPr>
        <w:t xml:space="preserve"> (</w:t>
      </w:r>
      <w:r w:rsidR="00E05A76" w:rsidRPr="00B83B3E">
        <w:fldChar w:fldCharType="begin"/>
      </w:r>
      <w:r w:rsidR="00E05A76" w:rsidRPr="00B83B3E">
        <w:rPr>
          <w:b/>
        </w:rPr>
        <w:instrText xml:space="preserve"> REF _Ref406763403 \h </w:instrText>
      </w:r>
      <w:r w:rsidR="00B83B3E">
        <w:instrText xml:space="preserve"> \* MERGEFORMAT </w:instrText>
      </w:r>
      <w:r w:rsidR="00E05A76" w:rsidRPr="00B83B3E">
        <w:fldChar w:fldCharType="separate"/>
      </w:r>
      <w:r w:rsidR="0081024B" w:rsidRPr="00B83B3E">
        <w:t xml:space="preserve">Figure </w:t>
      </w:r>
      <w:r w:rsidR="0081024B">
        <w:rPr>
          <w:noProof/>
        </w:rPr>
        <w:t>2</w:t>
      </w:r>
      <w:r w:rsidR="0081024B">
        <w:rPr>
          <w:noProof/>
        </w:rPr>
        <w:noBreakHyphen/>
        <w:t>12</w:t>
      </w:r>
      <w:r w:rsidR="00E05A76" w:rsidRPr="00B83B3E">
        <w:fldChar w:fldCharType="end"/>
      </w:r>
      <w:r w:rsidR="00BE1AD6" w:rsidRPr="00B83B3E">
        <w:rPr>
          <w:b/>
        </w:rPr>
        <w:t>)</w:t>
      </w:r>
      <w:r w:rsidR="00DF22C6" w:rsidRPr="00B83B3E">
        <w:t>.</w:t>
      </w:r>
    </w:p>
    <w:p w14:paraId="5C3CD719" w14:textId="77777777" w:rsidR="00CA430A" w:rsidRPr="00B83B3E" w:rsidRDefault="00CA430A" w:rsidP="00345C0B">
      <w:pPr>
        <w:pStyle w:val="Body3PicCaption"/>
      </w:pPr>
      <w:r w:rsidRPr="00B83B3E">
        <w:lastRenderedPageBreak/>
        <w:t>The user has the option to Ca</w:t>
      </w:r>
      <w:r w:rsidRPr="00B83B3E">
        <w:rPr>
          <w:u w:val="single"/>
        </w:rPr>
        <w:t>n</w:t>
      </w:r>
      <w:r w:rsidRPr="00B83B3E">
        <w:t xml:space="preserve">cel New Patient Entry or </w:t>
      </w:r>
      <w:r w:rsidRPr="00B83B3E">
        <w:rPr>
          <w:u w:val="single"/>
        </w:rPr>
        <w:t>C</w:t>
      </w:r>
      <w:r w:rsidRPr="00B83B3E">
        <w:t>ontinue With Patient Entry.</w:t>
      </w:r>
    </w:p>
    <w:p w14:paraId="5C3CD71A" w14:textId="77777777" w:rsidR="00E05A76" w:rsidRPr="00B83B3E" w:rsidRDefault="00E05A76" w:rsidP="00345C0B">
      <w:pPr>
        <w:pStyle w:val="Body3PicCaption"/>
      </w:pPr>
    </w:p>
    <w:p w14:paraId="5C3CD71B" w14:textId="77777777" w:rsidR="00A931B3" w:rsidRPr="00B83B3E" w:rsidRDefault="00323BF1" w:rsidP="00345C0B">
      <w:pPr>
        <w:pStyle w:val="Body3PicCaption"/>
      </w:pPr>
      <w:r w:rsidRPr="00B83B3E">
        <w:drawing>
          <wp:inline distT="0" distB="0" distL="0" distR="0" wp14:anchorId="5C3CE113" wp14:editId="0A5341C0">
            <wp:extent cx="3741420" cy="2217420"/>
            <wp:effectExtent l="0" t="0" r="0" b="0"/>
            <wp:docPr id="282" name="Picture 34" descr="Display that is presented to the user when a sensitive record matches the selected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cstate="print"/>
                    <a:srcRect/>
                    <a:stretch>
                      <a:fillRect/>
                    </a:stretch>
                  </pic:blipFill>
                  <pic:spPr bwMode="auto">
                    <a:xfrm>
                      <a:off x="0" y="0"/>
                      <a:ext cx="3741420" cy="2217420"/>
                    </a:xfrm>
                    <a:prstGeom prst="rect">
                      <a:avLst/>
                    </a:prstGeom>
                    <a:noFill/>
                  </pic:spPr>
                </pic:pic>
              </a:graphicData>
            </a:graphic>
          </wp:inline>
        </w:drawing>
      </w:r>
    </w:p>
    <w:p w14:paraId="5C3CD71C" w14:textId="7387E287" w:rsidR="00A931B3" w:rsidRPr="00B83B3E" w:rsidRDefault="00A931B3" w:rsidP="00B52F9B">
      <w:pPr>
        <w:pStyle w:val="Caption"/>
        <w:rPr>
          <w:rFonts w:cs="Times New Roman"/>
        </w:rPr>
      </w:pPr>
      <w:bookmarkStart w:id="333" w:name="_Toc326149559"/>
      <w:bookmarkStart w:id="334" w:name="_Toc278548144"/>
      <w:bookmarkStart w:id="335" w:name="_Ref334949357"/>
      <w:bookmarkStart w:id="336" w:name="_Ref406763403"/>
      <w:bookmarkStart w:id="337" w:name="_Toc2082722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12</w:t>
      </w:r>
      <w:r w:rsidR="008D502E">
        <w:rPr>
          <w:rFonts w:cs="Times New Roman"/>
        </w:rPr>
        <w:fldChar w:fldCharType="end"/>
      </w:r>
      <w:bookmarkEnd w:id="333"/>
      <w:bookmarkEnd w:id="334"/>
      <w:bookmarkEnd w:id="335"/>
      <w:bookmarkEnd w:id="336"/>
      <w:r w:rsidR="001A7E91">
        <w:rPr>
          <w:rFonts w:cs="Times New Roman"/>
        </w:rPr>
        <w:t>. Sensitive Patient File Match.</w:t>
      </w:r>
      <w:bookmarkEnd w:id="337"/>
    </w:p>
    <w:p w14:paraId="5C3CD71D" w14:textId="77777777" w:rsidR="00E05A76" w:rsidRPr="00BE5601" w:rsidRDefault="00E05A76" w:rsidP="00BE5601"/>
    <w:p w14:paraId="5C3CD71E" w14:textId="191B426E" w:rsidR="00D86AF8" w:rsidRPr="00B83B3E" w:rsidRDefault="00196B97" w:rsidP="00710847">
      <w:pPr>
        <w:pStyle w:val="BodyText"/>
      </w:pPr>
      <w:r w:rsidRPr="00B83B3E">
        <w:rPr>
          <w:b/>
        </w:rPr>
        <w:t>Step 4</w:t>
      </w:r>
      <w:r w:rsidR="00D86AF8" w:rsidRPr="00B83B3E">
        <w:t xml:space="preserve"> </w:t>
      </w:r>
      <w:r w:rsidR="001768A4" w:rsidRPr="00B83B3E">
        <w:t>–</w:t>
      </w:r>
      <w:r w:rsidR="00D86AF8" w:rsidRPr="00B83B3E">
        <w:t xml:space="preserve"> </w:t>
      </w:r>
      <w:r w:rsidR="00B74139" w:rsidRPr="00B83B3E">
        <w:t>When</w:t>
      </w:r>
      <w:r w:rsidR="00D86AF8" w:rsidRPr="00B83B3E">
        <w:t xml:space="preserve"> </w:t>
      </w:r>
      <w:r w:rsidR="00D86AF8" w:rsidRPr="00B83B3E">
        <w:rPr>
          <w:b/>
          <w:u w:val="single"/>
        </w:rPr>
        <w:t>C</w:t>
      </w:r>
      <w:r w:rsidR="00D86AF8" w:rsidRPr="00B83B3E">
        <w:rPr>
          <w:b/>
        </w:rPr>
        <w:t xml:space="preserve">ontinue </w:t>
      </w:r>
      <w:r w:rsidR="00DF22C6" w:rsidRPr="00B83B3E">
        <w:rPr>
          <w:b/>
        </w:rPr>
        <w:t>With Patient Entry</w:t>
      </w:r>
      <w:r w:rsidR="00DF22C6" w:rsidRPr="00B83B3E">
        <w:t xml:space="preserve"> </w:t>
      </w:r>
      <w:r w:rsidR="00D86AF8" w:rsidRPr="00B83B3E">
        <w:t xml:space="preserve">is selected, the remainder of the required fields </w:t>
      </w:r>
      <w:r w:rsidR="006465B6" w:rsidRPr="00B83B3E">
        <w:t>are displayed</w:t>
      </w:r>
      <w:r w:rsidR="00D86AF8" w:rsidRPr="00B83B3E">
        <w:t xml:space="preserve"> (</w:t>
      </w:r>
      <w:r w:rsidR="00E05A76" w:rsidRPr="00B83B3E">
        <w:fldChar w:fldCharType="begin"/>
      </w:r>
      <w:r w:rsidR="00E05A76" w:rsidRPr="00B83B3E">
        <w:instrText xml:space="preserve"> REF _Ref406763418 \h </w:instrText>
      </w:r>
      <w:r w:rsidR="00B83B3E">
        <w:instrText xml:space="preserve"> \* MERGEFORMAT </w:instrText>
      </w:r>
      <w:r w:rsidR="00E05A76" w:rsidRPr="00B83B3E">
        <w:fldChar w:fldCharType="separate"/>
      </w:r>
      <w:r w:rsidR="0081024B" w:rsidRPr="00B83B3E">
        <w:t xml:space="preserve">Figure </w:t>
      </w:r>
      <w:r w:rsidR="0081024B">
        <w:rPr>
          <w:noProof/>
        </w:rPr>
        <w:t>2</w:t>
      </w:r>
      <w:r w:rsidR="0081024B">
        <w:rPr>
          <w:noProof/>
        </w:rPr>
        <w:noBreakHyphen/>
        <w:t>13</w:t>
      </w:r>
      <w:r w:rsidR="00E05A76" w:rsidRPr="00B83B3E">
        <w:fldChar w:fldCharType="end"/>
      </w:r>
      <w:r w:rsidR="00D86AF8" w:rsidRPr="00B83B3E">
        <w:t xml:space="preserve">) and a stub record </w:t>
      </w:r>
      <w:r w:rsidR="00434229" w:rsidRPr="00B83B3E">
        <w:t>is</w:t>
      </w:r>
      <w:r w:rsidR="00D86AF8" w:rsidRPr="00B83B3E">
        <w:t xml:space="preserve"> created within the </w:t>
      </w:r>
      <w:proofErr w:type="spellStart"/>
      <w:r w:rsidR="00D86AF8" w:rsidRPr="00B83B3E">
        <w:t>VistA</w:t>
      </w:r>
      <w:proofErr w:type="spellEnd"/>
      <w:r w:rsidR="00D86AF8" w:rsidRPr="00B83B3E">
        <w:t xml:space="preserve"> system.</w:t>
      </w:r>
      <w:r w:rsidR="00EE0CF4">
        <w:t xml:space="preserve"> </w:t>
      </w:r>
      <w:r w:rsidR="006B7071" w:rsidRPr="00B83B3E">
        <w:t>Selecting</w:t>
      </w:r>
      <w:r w:rsidR="00434229" w:rsidRPr="00B83B3E">
        <w:t xml:space="preserve"> </w:t>
      </w:r>
      <w:r w:rsidR="00434229" w:rsidRPr="00B83B3E">
        <w:rPr>
          <w:b/>
          <w:u w:val="single"/>
        </w:rPr>
        <w:t>C</w:t>
      </w:r>
      <w:r w:rsidR="00D86AF8" w:rsidRPr="00B83B3E">
        <w:rPr>
          <w:b/>
        </w:rPr>
        <w:t xml:space="preserve">ancel </w:t>
      </w:r>
      <w:r w:rsidR="00D86AF8" w:rsidRPr="00B83B3E">
        <w:t>at this point leave</w:t>
      </w:r>
      <w:r w:rsidR="00434229" w:rsidRPr="00B83B3E">
        <w:t>s</w:t>
      </w:r>
      <w:r w:rsidR="00D86AF8" w:rsidRPr="00B83B3E">
        <w:t xml:space="preserve"> an incomplete record.</w:t>
      </w:r>
    </w:p>
    <w:p w14:paraId="5C3CD71F" w14:textId="77777777" w:rsidR="00E05A76" w:rsidRPr="00B83B3E" w:rsidRDefault="00E05A76" w:rsidP="00710847">
      <w:pPr>
        <w:pStyle w:val="BodyText"/>
      </w:pPr>
    </w:p>
    <w:p w14:paraId="5C3CD720" w14:textId="77777777" w:rsidR="006A659E" w:rsidRPr="00B83B3E" w:rsidRDefault="00323BF1" w:rsidP="00345C0B">
      <w:pPr>
        <w:pStyle w:val="Body3PicCaption"/>
      </w:pPr>
      <w:r w:rsidRPr="00B83B3E">
        <w:drawing>
          <wp:inline distT="0" distB="0" distL="0" distR="0" wp14:anchorId="5C3CE115" wp14:editId="178DA26D">
            <wp:extent cx="3933825" cy="3018790"/>
            <wp:effectExtent l="0" t="0" r="9525" b="0"/>
            <wp:docPr id="36" name="Picture 36" descr="Display of the continuation screen to add new patient info into V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cstate="print"/>
                    <a:srcRect/>
                    <a:stretch>
                      <a:fillRect/>
                    </a:stretch>
                  </pic:blipFill>
                  <pic:spPr bwMode="auto">
                    <a:xfrm>
                      <a:off x="0" y="0"/>
                      <a:ext cx="3933825" cy="3018790"/>
                    </a:xfrm>
                    <a:prstGeom prst="rect">
                      <a:avLst/>
                    </a:prstGeom>
                    <a:noFill/>
                  </pic:spPr>
                </pic:pic>
              </a:graphicData>
            </a:graphic>
          </wp:inline>
        </w:drawing>
      </w:r>
    </w:p>
    <w:p w14:paraId="5C3CD721" w14:textId="302D5FE9" w:rsidR="00D644D1" w:rsidRPr="00B83B3E" w:rsidRDefault="00D644D1" w:rsidP="00B52F9B">
      <w:pPr>
        <w:pStyle w:val="Caption"/>
        <w:rPr>
          <w:rFonts w:cs="Times New Roman"/>
        </w:rPr>
      </w:pPr>
      <w:bookmarkStart w:id="338" w:name="_Toc326149560"/>
      <w:bookmarkStart w:id="339" w:name="_Toc278548145"/>
      <w:bookmarkStart w:id="340" w:name="_Ref225235348"/>
      <w:bookmarkStart w:id="341" w:name="_Ref332960088"/>
      <w:bookmarkStart w:id="342" w:name="_Ref332960179"/>
      <w:bookmarkStart w:id="343" w:name="_Ref334949715"/>
      <w:bookmarkStart w:id="344" w:name="_Ref406763418"/>
      <w:bookmarkStart w:id="345" w:name="_Ref406763525"/>
      <w:bookmarkStart w:id="346" w:name="_Toc2082722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13</w:t>
      </w:r>
      <w:r w:rsidR="008D502E">
        <w:rPr>
          <w:rFonts w:cs="Times New Roman"/>
        </w:rPr>
        <w:fldChar w:fldCharType="end"/>
      </w:r>
      <w:bookmarkEnd w:id="338"/>
      <w:bookmarkEnd w:id="339"/>
      <w:bookmarkEnd w:id="340"/>
      <w:bookmarkEnd w:id="341"/>
      <w:bookmarkEnd w:id="342"/>
      <w:bookmarkEnd w:id="343"/>
      <w:bookmarkEnd w:id="344"/>
      <w:bookmarkEnd w:id="345"/>
      <w:r w:rsidR="00FE4B5D">
        <w:rPr>
          <w:rFonts w:cs="Times New Roman"/>
        </w:rPr>
        <w:t xml:space="preserve">. </w:t>
      </w:r>
      <w:r w:rsidR="000110EA">
        <w:rPr>
          <w:rFonts w:cs="Times New Roman"/>
        </w:rPr>
        <w:t xml:space="preserve">Enter new Patient into </w:t>
      </w:r>
      <w:proofErr w:type="spellStart"/>
      <w:r w:rsidR="000110EA">
        <w:rPr>
          <w:rFonts w:cs="Times New Roman"/>
        </w:rPr>
        <w:t>VistA</w:t>
      </w:r>
      <w:proofErr w:type="spellEnd"/>
      <w:r w:rsidR="000110EA">
        <w:rPr>
          <w:rFonts w:cs="Times New Roman"/>
        </w:rPr>
        <w:t xml:space="preserve"> Patient File.</w:t>
      </w:r>
      <w:bookmarkEnd w:id="346"/>
    </w:p>
    <w:p w14:paraId="60B0F6A0" w14:textId="0987C180" w:rsidR="00837FAC" w:rsidRPr="00B83B3E" w:rsidRDefault="00837FAC" w:rsidP="00837FAC"/>
    <w:p w14:paraId="5C3CD722" w14:textId="5141787B" w:rsidR="00D86AF8" w:rsidRPr="00B83B3E" w:rsidRDefault="00D86AF8" w:rsidP="00837FAC">
      <w:r w:rsidRPr="00B83B3E">
        <w:t xml:space="preserve">If incorrect </w:t>
      </w:r>
      <w:r w:rsidR="00DF22C6" w:rsidRPr="00B83B3E">
        <w:rPr>
          <w:b/>
        </w:rPr>
        <w:t xml:space="preserve">LAST </w:t>
      </w:r>
      <w:r w:rsidRPr="00B83B3E">
        <w:rPr>
          <w:b/>
        </w:rPr>
        <w:t>Service Entry</w:t>
      </w:r>
      <w:r w:rsidRPr="00B83B3E">
        <w:t xml:space="preserve"> or </w:t>
      </w:r>
      <w:r w:rsidR="00DF22C6" w:rsidRPr="00B83B3E">
        <w:rPr>
          <w:b/>
        </w:rPr>
        <w:t xml:space="preserve">LAST </w:t>
      </w:r>
      <w:r w:rsidRPr="00B83B3E">
        <w:rPr>
          <w:b/>
        </w:rPr>
        <w:t>Separation Dates</w:t>
      </w:r>
      <w:r w:rsidR="00434229" w:rsidRPr="00B83B3E">
        <w:t xml:space="preserve"> </w:t>
      </w:r>
      <w:r w:rsidR="00D7011B" w:rsidRPr="00B83B3E">
        <w:t>are</w:t>
      </w:r>
      <w:r w:rsidR="00434229" w:rsidRPr="00B83B3E">
        <w:t xml:space="preserve"> entered</w:t>
      </w:r>
      <w:r w:rsidRPr="00B83B3E">
        <w:t xml:space="preserve">, </w:t>
      </w:r>
      <w:r w:rsidR="00B74139" w:rsidRPr="00B83B3E">
        <w:t>the user selects</w:t>
      </w:r>
      <w:r w:rsidRPr="00B83B3E">
        <w:t xml:space="preserve"> the </w:t>
      </w:r>
      <w:r w:rsidRPr="00B83B3E">
        <w:rPr>
          <w:b/>
        </w:rPr>
        <w:t>Clear</w:t>
      </w:r>
      <w:r w:rsidR="00DF22C6" w:rsidRPr="00B83B3E">
        <w:rPr>
          <w:b/>
        </w:rPr>
        <w:t xml:space="preserve"> Date</w:t>
      </w:r>
      <w:r w:rsidRPr="00B83B3E">
        <w:t xml:space="preserve"> button to </w:t>
      </w:r>
      <w:r w:rsidR="00434229" w:rsidRPr="00B83B3E">
        <w:t>remove</w:t>
      </w:r>
      <w:r w:rsidRPr="00B83B3E">
        <w:t xml:space="preserve"> the incorrect data</w:t>
      </w:r>
      <w:r w:rsidR="00B74139" w:rsidRPr="00B83B3E">
        <w:t xml:space="preserve"> from the field</w:t>
      </w:r>
      <w:r w:rsidR="00434229" w:rsidRPr="00B83B3E">
        <w:t xml:space="preserve"> and then enter</w:t>
      </w:r>
      <w:r w:rsidR="00B74139" w:rsidRPr="00B83B3E">
        <w:t>s</w:t>
      </w:r>
      <w:r w:rsidR="00434229" w:rsidRPr="00B83B3E">
        <w:t xml:space="preserve"> the correct date</w:t>
      </w:r>
      <w:r w:rsidRPr="00B83B3E">
        <w:t>.</w:t>
      </w:r>
      <w:r w:rsidR="00EE0CF4">
        <w:t xml:space="preserve"> </w:t>
      </w:r>
      <w:r w:rsidRPr="00B83B3E">
        <w:t>There are several f</w:t>
      </w:r>
      <w:r w:rsidR="00434229" w:rsidRPr="00B83B3E">
        <w:t>ields on the template with drop-</w:t>
      </w:r>
      <w:r w:rsidRPr="00B83B3E">
        <w:t>down arrows</w:t>
      </w:r>
      <w:r w:rsidR="00D7011B" w:rsidRPr="00B83B3E">
        <w:t>.</w:t>
      </w:r>
      <w:r w:rsidR="00EE0CF4">
        <w:t xml:space="preserve"> </w:t>
      </w:r>
      <w:r w:rsidR="00D7011B" w:rsidRPr="00B83B3E">
        <w:t xml:space="preserve">Selecting an arrow displays a </w:t>
      </w:r>
      <w:r w:rsidR="00D7011B" w:rsidRPr="00B83B3E">
        <w:lastRenderedPageBreak/>
        <w:t>menu</w:t>
      </w:r>
      <w:r w:rsidRPr="00B83B3E">
        <w:t xml:space="preserve"> </w:t>
      </w:r>
      <w:r w:rsidR="00D7011B" w:rsidRPr="00B83B3E">
        <w:t>that</w:t>
      </w:r>
      <w:r w:rsidRPr="00B83B3E">
        <w:t xml:space="preserve"> show</w:t>
      </w:r>
      <w:r w:rsidR="00D7011B" w:rsidRPr="00B83B3E">
        <w:t>s</w:t>
      </w:r>
      <w:r w:rsidRPr="00B83B3E">
        <w:t xml:space="preserve"> the only valid </w:t>
      </w:r>
      <w:r w:rsidR="00434229" w:rsidRPr="00B83B3E">
        <w:t>choices for each</w:t>
      </w:r>
      <w:r w:rsidRPr="00B83B3E">
        <w:t xml:space="preserve"> </w:t>
      </w:r>
      <w:proofErr w:type="gramStart"/>
      <w:r w:rsidRPr="00B83B3E">
        <w:t>particular field</w:t>
      </w:r>
      <w:proofErr w:type="gramEnd"/>
      <w:r w:rsidRPr="00B83B3E">
        <w:t>.</w:t>
      </w:r>
      <w:r w:rsidR="00EE0CF4">
        <w:t xml:space="preserve"> </w:t>
      </w:r>
      <w:r w:rsidRPr="00B83B3E">
        <w:t xml:space="preserve">For example, the </w:t>
      </w:r>
      <w:proofErr w:type="gramStart"/>
      <w:r w:rsidRPr="00B83B3E">
        <w:t>drop down</w:t>
      </w:r>
      <w:proofErr w:type="gramEnd"/>
      <w:r w:rsidRPr="00B83B3E">
        <w:t xml:space="preserve"> arrow for the field </w:t>
      </w:r>
      <w:r w:rsidRPr="00B83B3E">
        <w:rPr>
          <w:b/>
        </w:rPr>
        <w:t xml:space="preserve">Patient </w:t>
      </w:r>
      <w:r w:rsidR="009F3F21" w:rsidRPr="00B83B3E">
        <w:rPr>
          <w:b/>
        </w:rPr>
        <w:t>Type</w:t>
      </w:r>
      <w:r w:rsidRPr="00B83B3E">
        <w:t xml:space="preserve"> shows </w:t>
      </w:r>
      <w:r w:rsidR="00C55763" w:rsidRPr="00B83B3E">
        <w:t xml:space="preserve">the following valid selections in </w:t>
      </w:r>
      <w:r w:rsidR="009E2681" w:rsidRPr="00B83B3E">
        <w:t>(</w:t>
      </w:r>
      <w:r w:rsidR="007B1BF5" w:rsidRPr="00B83B3E">
        <w:fldChar w:fldCharType="begin"/>
      </w:r>
      <w:r w:rsidR="007B1BF5" w:rsidRPr="00B83B3E">
        <w:instrText xml:space="preserve"> REF _Ref332960100 \h  \* MERGEFORMAT </w:instrText>
      </w:r>
      <w:r w:rsidR="007B1BF5" w:rsidRPr="00B83B3E">
        <w:fldChar w:fldCharType="separate"/>
      </w:r>
      <w:r w:rsidR="0081024B" w:rsidRPr="00B83B3E">
        <w:t xml:space="preserve">Figure </w:t>
      </w:r>
      <w:r w:rsidR="0081024B">
        <w:t>2</w:t>
      </w:r>
      <w:r w:rsidR="0081024B">
        <w:noBreakHyphen/>
        <w:t>14</w:t>
      </w:r>
      <w:r w:rsidR="007B1BF5" w:rsidRPr="00B83B3E">
        <w:fldChar w:fldCharType="end"/>
      </w:r>
      <w:r w:rsidR="009E2681" w:rsidRPr="00B83B3E">
        <w:t>)</w:t>
      </w:r>
      <w:r w:rsidR="00C55763" w:rsidRPr="00B83B3E">
        <w:t>.</w:t>
      </w:r>
    </w:p>
    <w:p w14:paraId="5C3CD723" w14:textId="77777777" w:rsidR="00E05A76" w:rsidRPr="00B83B3E" w:rsidRDefault="00E05A76" w:rsidP="00345C0B">
      <w:pPr>
        <w:pStyle w:val="Body3PicCaption"/>
      </w:pPr>
    </w:p>
    <w:p w14:paraId="5C3CD724" w14:textId="77777777" w:rsidR="00361097" w:rsidRPr="00B83B3E" w:rsidRDefault="00323BF1" w:rsidP="00345C0B">
      <w:pPr>
        <w:pStyle w:val="Body3PicCaption"/>
      </w:pPr>
      <w:r w:rsidRPr="00B83B3E">
        <w:drawing>
          <wp:inline distT="0" distB="0" distL="0" distR="0" wp14:anchorId="5C3CE117" wp14:editId="13D13EA2">
            <wp:extent cx="5372100" cy="1390650"/>
            <wp:effectExtent l="19050" t="19050" r="19050" b="19050"/>
            <wp:docPr id="30" name="Picture 26" descr="A dropdown display of the Patent Type field displayed when entering a new patient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cstate="print"/>
                    <a:srcRect l="1967" t="17949" r="5574" b="50641"/>
                    <a:stretch>
                      <a:fillRect/>
                    </a:stretch>
                  </pic:blipFill>
                  <pic:spPr bwMode="auto">
                    <a:xfrm>
                      <a:off x="0" y="0"/>
                      <a:ext cx="5372100" cy="1390650"/>
                    </a:xfrm>
                    <a:prstGeom prst="rect">
                      <a:avLst/>
                    </a:prstGeom>
                    <a:noFill/>
                    <a:ln w="6350" cmpd="sng">
                      <a:solidFill>
                        <a:srgbClr val="000000"/>
                      </a:solidFill>
                      <a:miter lim="800000"/>
                      <a:headEnd/>
                      <a:tailEnd/>
                    </a:ln>
                    <a:effectLst/>
                  </pic:spPr>
                </pic:pic>
              </a:graphicData>
            </a:graphic>
          </wp:inline>
        </w:drawing>
      </w:r>
    </w:p>
    <w:p w14:paraId="5C3CD725" w14:textId="03F53263" w:rsidR="00D644D1" w:rsidRPr="00B83B3E" w:rsidRDefault="00D644D1" w:rsidP="00B52F9B">
      <w:pPr>
        <w:pStyle w:val="Caption"/>
        <w:rPr>
          <w:rFonts w:cs="Times New Roman"/>
        </w:rPr>
      </w:pPr>
      <w:bookmarkStart w:id="347" w:name="_Toc326149561"/>
      <w:bookmarkStart w:id="348" w:name="_Toc278548146"/>
      <w:bookmarkStart w:id="349" w:name="_Ref225235336"/>
      <w:bookmarkStart w:id="350" w:name="_Ref332960100"/>
      <w:bookmarkStart w:id="351" w:name="_Ref406763439"/>
      <w:bookmarkStart w:id="352" w:name="_Toc2082722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14</w:t>
      </w:r>
      <w:r w:rsidR="008D502E">
        <w:rPr>
          <w:rFonts w:cs="Times New Roman"/>
        </w:rPr>
        <w:fldChar w:fldCharType="end"/>
      </w:r>
      <w:bookmarkEnd w:id="347"/>
      <w:bookmarkEnd w:id="348"/>
      <w:bookmarkEnd w:id="349"/>
      <w:bookmarkEnd w:id="350"/>
      <w:bookmarkEnd w:id="351"/>
      <w:r w:rsidR="00396E4E">
        <w:rPr>
          <w:rFonts w:cs="Times New Roman"/>
        </w:rPr>
        <w:t>. New Patient Type Selection.</w:t>
      </w:r>
      <w:bookmarkEnd w:id="352"/>
    </w:p>
    <w:p w14:paraId="180120A4" w14:textId="0DD6B390" w:rsidR="00837FAC" w:rsidRPr="00B83B3E" w:rsidRDefault="00837FAC" w:rsidP="00837FAC"/>
    <w:p w14:paraId="5C3CD729" w14:textId="77777777" w:rsidR="00837793" w:rsidRPr="00B83B3E" w:rsidRDefault="00323BF1" w:rsidP="00345C0B">
      <w:pPr>
        <w:pStyle w:val="Body3PicCaption"/>
      </w:pPr>
      <w:r w:rsidRPr="00B83B3E">
        <w:drawing>
          <wp:inline distT="0" distB="0" distL="0" distR="0" wp14:anchorId="5C3CE119" wp14:editId="3E8E3805">
            <wp:extent cx="5810250" cy="1733550"/>
            <wp:effectExtent l="19050" t="19050" r="19050" b="19050"/>
            <wp:docPr id="31" name="Picture 27" descr="A dropdown display of the Primary Eligibility field displayed when entering a new patient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cstate="print"/>
                    <a:srcRect t="45299" b="15813"/>
                    <a:stretch>
                      <a:fillRect/>
                    </a:stretch>
                  </pic:blipFill>
                  <pic:spPr bwMode="auto">
                    <a:xfrm>
                      <a:off x="0" y="0"/>
                      <a:ext cx="5810250" cy="1733550"/>
                    </a:xfrm>
                    <a:prstGeom prst="rect">
                      <a:avLst/>
                    </a:prstGeom>
                    <a:noFill/>
                    <a:ln w="6350" cmpd="sng">
                      <a:solidFill>
                        <a:srgbClr val="000000"/>
                      </a:solidFill>
                      <a:miter lim="800000"/>
                      <a:headEnd/>
                      <a:tailEnd/>
                    </a:ln>
                    <a:effectLst/>
                  </pic:spPr>
                </pic:pic>
              </a:graphicData>
            </a:graphic>
          </wp:inline>
        </w:drawing>
      </w:r>
    </w:p>
    <w:p w14:paraId="5C3CD72A" w14:textId="1C44A96B" w:rsidR="00837793" w:rsidRDefault="00837793" w:rsidP="00B52F9B">
      <w:pPr>
        <w:pStyle w:val="Caption"/>
        <w:rPr>
          <w:rFonts w:cs="Times New Roman"/>
        </w:rPr>
      </w:pPr>
      <w:bookmarkStart w:id="353" w:name="_Toc326149562"/>
      <w:bookmarkStart w:id="354" w:name="_Toc278548147"/>
      <w:bookmarkStart w:id="355" w:name="_Ref326155771"/>
      <w:bookmarkStart w:id="356" w:name="_Ref332960124"/>
      <w:bookmarkStart w:id="357" w:name="_Ref334949513"/>
      <w:bookmarkStart w:id="358" w:name="_Ref406763449"/>
      <w:bookmarkStart w:id="359" w:name="_Toc2082722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15</w:t>
      </w:r>
      <w:r w:rsidR="008D502E">
        <w:rPr>
          <w:rFonts w:cs="Times New Roman"/>
        </w:rPr>
        <w:fldChar w:fldCharType="end"/>
      </w:r>
      <w:bookmarkEnd w:id="353"/>
      <w:bookmarkEnd w:id="354"/>
      <w:bookmarkEnd w:id="355"/>
      <w:bookmarkEnd w:id="356"/>
      <w:bookmarkEnd w:id="357"/>
      <w:bookmarkEnd w:id="358"/>
      <w:r w:rsidR="002D7FF3">
        <w:rPr>
          <w:rFonts w:cs="Times New Roman"/>
        </w:rPr>
        <w:t>. New Patient Primary Eligibility.</w:t>
      </w:r>
      <w:bookmarkEnd w:id="359"/>
    </w:p>
    <w:p w14:paraId="3C44D004" w14:textId="77777777" w:rsidR="00D82A38" w:rsidRPr="00D82A38" w:rsidRDefault="00D82A38" w:rsidP="00D82A38">
      <w:pPr>
        <w:pStyle w:val="BodyText"/>
      </w:pPr>
    </w:p>
    <w:p w14:paraId="5C3CD72B" w14:textId="5DE43929" w:rsidR="00D86AF8" w:rsidRPr="00B83B3E" w:rsidRDefault="00D86AF8" w:rsidP="00A00139">
      <w:pPr>
        <w:pStyle w:val="BodyText"/>
        <w:keepNext/>
      </w:pPr>
      <w:r w:rsidRPr="00B83B3E">
        <w:lastRenderedPageBreak/>
        <w:t xml:space="preserve">The selection list for the </w:t>
      </w:r>
      <w:r w:rsidRPr="00B83B3E">
        <w:rPr>
          <w:b/>
        </w:rPr>
        <w:t>Claim Folder Location</w:t>
      </w:r>
      <w:r w:rsidR="00434229" w:rsidRPr="00B83B3E">
        <w:t xml:space="preserve"> </w:t>
      </w:r>
      <w:r w:rsidR="00D25FCB" w:rsidRPr="00B83B3E">
        <w:t>(</w:t>
      </w:r>
      <w:r w:rsidR="00E05A76" w:rsidRPr="00B83B3E">
        <w:fldChar w:fldCharType="begin"/>
      </w:r>
      <w:r w:rsidR="00E05A76" w:rsidRPr="00B83B3E">
        <w:instrText xml:space="preserve"> REF _Ref406763460 \h </w:instrText>
      </w:r>
      <w:r w:rsidR="00B83B3E">
        <w:instrText xml:space="preserve"> \* MERGEFORMAT </w:instrText>
      </w:r>
      <w:r w:rsidR="00E05A76" w:rsidRPr="00B83B3E">
        <w:fldChar w:fldCharType="separate"/>
      </w:r>
      <w:r w:rsidR="0081024B" w:rsidRPr="00B83B3E">
        <w:t xml:space="preserve">Figure </w:t>
      </w:r>
      <w:r w:rsidR="0081024B">
        <w:rPr>
          <w:noProof/>
        </w:rPr>
        <w:t>2</w:t>
      </w:r>
      <w:r w:rsidR="0081024B">
        <w:rPr>
          <w:noProof/>
        </w:rPr>
        <w:noBreakHyphen/>
        <w:t>16</w:t>
      </w:r>
      <w:r w:rsidR="00E05A76" w:rsidRPr="00B83B3E">
        <w:fldChar w:fldCharType="end"/>
      </w:r>
      <w:r w:rsidR="00D25FCB" w:rsidRPr="00B83B3E">
        <w:t>)</w:t>
      </w:r>
      <w:r w:rsidR="00DF22C6" w:rsidRPr="00B83B3E">
        <w:t xml:space="preserve"> </w:t>
      </w:r>
      <w:r w:rsidR="00434229" w:rsidRPr="00B83B3E">
        <w:t>requires</w:t>
      </w:r>
      <w:r w:rsidRPr="00B83B3E">
        <w:t xml:space="preserve"> </w:t>
      </w:r>
      <w:r w:rsidR="00914F6F" w:rsidRPr="00B83B3E">
        <w:t xml:space="preserve">the user </w:t>
      </w:r>
      <w:r w:rsidRPr="00B83B3E">
        <w:t xml:space="preserve">to select the appropriate entry and then click </w:t>
      </w:r>
      <w:r w:rsidRPr="00B83B3E">
        <w:rPr>
          <w:b/>
          <w:u w:val="single"/>
        </w:rPr>
        <w:t>O</w:t>
      </w:r>
      <w:r w:rsidRPr="00B83B3E">
        <w:rPr>
          <w:b/>
        </w:rPr>
        <w:t>K</w:t>
      </w:r>
      <w:r w:rsidR="00AD261C" w:rsidRPr="00B83B3E">
        <w:t>.</w:t>
      </w:r>
    </w:p>
    <w:p w14:paraId="5C3CD72C" w14:textId="77777777" w:rsidR="00361097" w:rsidRPr="00B83B3E" w:rsidRDefault="00323BF1" w:rsidP="00345C0B">
      <w:pPr>
        <w:pStyle w:val="Body3PicCaption"/>
      </w:pPr>
      <w:r w:rsidRPr="00B83B3E">
        <w:drawing>
          <wp:inline distT="0" distB="0" distL="0" distR="0" wp14:anchorId="5C3CE11B" wp14:editId="7199D20B">
            <wp:extent cx="3724275" cy="2733675"/>
            <wp:effectExtent l="19050" t="19050" r="28575" b="28575"/>
            <wp:docPr id="32" name="Picture 28" descr="Display of the claim folder site list for selecting the location of the new patient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cstate="print"/>
                    <a:srcRect/>
                    <a:stretch>
                      <a:fillRect/>
                    </a:stretch>
                  </pic:blipFill>
                  <pic:spPr bwMode="auto">
                    <a:xfrm>
                      <a:off x="0" y="0"/>
                      <a:ext cx="3724275" cy="2733675"/>
                    </a:xfrm>
                    <a:prstGeom prst="rect">
                      <a:avLst/>
                    </a:prstGeom>
                    <a:noFill/>
                    <a:ln w="6350" cmpd="sng">
                      <a:solidFill>
                        <a:srgbClr val="000000"/>
                      </a:solidFill>
                      <a:miter lim="800000"/>
                      <a:headEnd/>
                      <a:tailEnd/>
                    </a:ln>
                    <a:effectLst/>
                  </pic:spPr>
                </pic:pic>
              </a:graphicData>
            </a:graphic>
          </wp:inline>
        </w:drawing>
      </w:r>
    </w:p>
    <w:p w14:paraId="5C3CD72D" w14:textId="6F241B31" w:rsidR="00D644D1" w:rsidRPr="00B83B3E" w:rsidRDefault="00D644D1" w:rsidP="00B52F9B">
      <w:pPr>
        <w:pStyle w:val="Caption"/>
        <w:rPr>
          <w:rFonts w:cs="Times New Roman"/>
        </w:rPr>
      </w:pPr>
      <w:bookmarkStart w:id="360" w:name="_Toc326149563"/>
      <w:bookmarkStart w:id="361" w:name="_Toc278548148"/>
      <w:bookmarkStart w:id="362" w:name="_Ref225235934"/>
      <w:bookmarkStart w:id="363" w:name="_Ref326158672"/>
      <w:bookmarkStart w:id="364" w:name="_Ref332960136"/>
      <w:bookmarkStart w:id="365" w:name="_Ref334683142"/>
      <w:bookmarkStart w:id="366" w:name="_Ref335044085"/>
      <w:bookmarkStart w:id="367" w:name="_Ref335044088"/>
      <w:bookmarkStart w:id="368" w:name="_Ref406763460"/>
      <w:bookmarkStart w:id="369" w:name="_Toc2082723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16</w:t>
      </w:r>
      <w:r w:rsidR="008D502E">
        <w:rPr>
          <w:rFonts w:cs="Times New Roman"/>
        </w:rPr>
        <w:fldChar w:fldCharType="end"/>
      </w:r>
      <w:bookmarkEnd w:id="360"/>
      <w:bookmarkEnd w:id="361"/>
      <w:bookmarkEnd w:id="362"/>
      <w:bookmarkEnd w:id="363"/>
      <w:bookmarkEnd w:id="364"/>
      <w:bookmarkEnd w:id="365"/>
      <w:bookmarkEnd w:id="366"/>
      <w:bookmarkEnd w:id="367"/>
      <w:bookmarkEnd w:id="368"/>
      <w:r w:rsidR="00AD254C">
        <w:rPr>
          <w:rFonts w:cs="Times New Roman"/>
        </w:rPr>
        <w:t>. New Patient Claim Folder Location List.</w:t>
      </w:r>
      <w:bookmarkEnd w:id="369"/>
    </w:p>
    <w:p w14:paraId="64AD7B35" w14:textId="6F541EE7" w:rsidR="00C627DB" w:rsidRPr="00B83B3E" w:rsidRDefault="00C627DB" w:rsidP="00C627DB"/>
    <w:p w14:paraId="093270F1" w14:textId="47BB6ABB" w:rsidR="00C627DB" w:rsidRPr="00B83B3E" w:rsidRDefault="00942751" w:rsidP="00C627DB">
      <w:r w:rsidRPr="00B83B3E">
        <w:t xml:space="preserve">The </w:t>
      </w:r>
      <w:r w:rsidRPr="00B83B3E">
        <w:rPr>
          <w:b/>
        </w:rPr>
        <w:t>Country</w:t>
      </w:r>
      <w:r w:rsidRPr="00B83B3E">
        <w:t xml:space="preserve"> field </w:t>
      </w:r>
      <w:r w:rsidR="00361097" w:rsidRPr="00B83B3E">
        <w:t>contains</w:t>
      </w:r>
      <w:r w:rsidRPr="00B83B3E">
        <w:t xml:space="preserve"> a dropdown list of all available countries</w:t>
      </w:r>
      <w:r w:rsidR="00361097" w:rsidRPr="00B83B3E">
        <w:t>, and</w:t>
      </w:r>
      <w:r w:rsidRPr="00B83B3E">
        <w:t xml:space="preserve"> defaults to </w:t>
      </w:r>
      <w:r w:rsidRPr="00B83B3E">
        <w:rPr>
          <w:b/>
        </w:rPr>
        <w:t>UNITED STATES</w:t>
      </w:r>
      <w:r w:rsidRPr="00B83B3E">
        <w:t>.</w:t>
      </w:r>
      <w:r w:rsidR="00EE0CF4">
        <w:t xml:space="preserve"> </w:t>
      </w:r>
      <w:r w:rsidRPr="00B83B3E">
        <w:t>Th</w:t>
      </w:r>
      <w:r w:rsidR="00361097" w:rsidRPr="00B83B3E">
        <w:t>is</w:t>
      </w:r>
      <w:r w:rsidRPr="00B83B3E">
        <w:t xml:space="preserve"> field controls the display of the </w:t>
      </w:r>
      <w:r w:rsidRPr="00B83B3E">
        <w:rPr>
          <w:b/>
        </w:rPr>
        <w:t>ZIP+4, County, State, Province</w:t>
      </w:r>
      <w:r w:rsidRPr="00B83B3E">
        <w:t xml:space="preserve">, and </w:t>
      </w:r>
      <w:r w:rsidRPr="00B83B3E">
        <w:rPr>
          <w:b/>
        </w:rPr>
        <w:t>Postal Code</w:t>
      </w:r>
      <w:r w:rsidRPr="00B83B3E">
        <w:t xml:space="preserve"> fields.</w:t>
      </w:r>
      <w:r w:rsidR="00EE0CF4">
        <w:t xml:space="preserve"> </w:t>
      </w:r>
      <w:r w:rsidR="00EB08EF" w:rsidRPr="00B83B3E">
        <w:t>When</w:t>
      </w:r>
      <w:r w:rsidR="0079120F" w:rsidRPr="00B83B3E">
        <w:t xml:space="preserve"> the selected country is </w:t>
      </w:r>
      <w:r w:rsidR="00EB08EF" w:rsidRPr="00B83B3E">
        <w:rPr>
          <w:b/>
        </w:rPr>
        <w:t>UNITED STATES</w:t>
      </w:r>
      <w:r w:rsidRPr="00B83B3E">
        <w:t xml:space="preserve">, CAPRI displays the </w:t>
      </w:r>
      <w:r w:rsidRPr="00B83B3E">
        <w:rPr>
          <w:b/>
        </w:rPr>
        <w:t>ZIP+4, County,</w:t>
      </w:r>
      <w:r w:rsidRPr="00B83B3E">
        <w:t xml:space="preserve"> and </w:t>
      </w:r>
      <w:r w:rsidRPr="00B83B3E">
        <w:rPr>
          <w:b/>
        </w:rPr>
        <w:t>State</w:t>
      </w:r>
      <w:r w:rsidRPr="00B83B3E">
        <w:t xml:space="preserve"> fields </w:t>
      </w:r>
      <w:r w:rsidR="00DF22C6" w:rsidRPr="00B83B3E">
        <w:t xml:space="preserve">but </w:t>
      </w:r>
      <w:r w:rsidRPr="00B83B3E">
        <w:t xml:space="preserve">hides the </w:t>
      </w:r>
      <w:r w:rsidRPr="00B83B3E">
        <w:rPr>
          <w:b/>
        </w:rPr>
        <w:t>Province</w:t>
      </w:r>
      <w:r w:rsidRPr="00B83B3E">
        <w:t xml:space="preserve"> and </w:t>
      </w:r>
      <w:r w:rsidRPr="00B83B3E">
        <w:rPr>
          <w:b/>
        </w:rPr>
        <w:t>Postal Code</w:t>
      </w:r>
      <w:r w:rsidRPr="00B83B3E">
        <w:t xml:space="preserve"> fields</w:t>
      </w:r>
      <w:r w:rsidR="00DF22C6" w:rsidRPr="00B83B3E">
        <w:t xml:space="preserve"> </w:t>
      </w:r>
      <w:r w:rsidR="000E10C9" w:rsidRPr="00B83B3E">
        <w:t>(</w:t>
      </w:r>
      <w:r w:rsidR="00E557D6" w:rsidRPr="00B83B3E">
        <w:fldChar w:fldCharType="begin"/>
      </w:r>
      <w:r w:rsidR="00E557D6" w:rsidRPr="00B83B3E">
        <w:instrText xml:space="preserve"> REF _Ref406763480 \h </w:instrText>
      </w:r>
      <w:r w:rsidR="00B83B3E">
        <w:instrText xml:space="preserve"> \* MERGEFORMAT </w:instrText>
      </w:r>
      <w:r w:rsidR="00E557D6" w:rsidRPr="00B83B3E">
        <w:fldChar w:fldCharType="separate"/>
      </w:r>
      <w:r w:rsidR="0081024B" w:rsidRPr="00B83B3E">
        <w:t xml:space="preserve">Figure </w:t>
      </w:r>
      <w:r w:rsidR="0081024B">
        <w:rPr>
          <w:noProof/>
        </w:rPr>
        <w:t>2</w:t>
      </w:r>
      <w:r w:rsidR="0081024B">
        <w:rPr>
          <w:noProof/>
        </w:rPr>
        <w:noBreakHyphen/>
        <w:t>17</w:t>
      </w:r>
      <w:r w:rsidR="00E557D6" w:rsidRPr="00B83B3E">
        <w:fldChar w:fldCharType="end"/>
      </w:r>
      <w:r w:rsidR="000E10C9" w:rsidRPr="00B83B3E">
        <w:t>)</w:t>
      </w:r>
    </w:p>
    <w:p w14:paraId="5C3CD730" w14:textId="2075BAFD" w:rsidR="000958B8" w:rsidRPr="00B83B3E" w:rsidRDefault="000958B8" w:rsidP="00C627DB">
      <w:r w:rsidRPr="00B83B3E">
        <w:t xml:space="preserve">After selecting </w:t>
      </w:r>
      <w:r w:rsidRPr="00B83B3E">
        <w:rPr>
          <w:b/>
        </w:rPr>
        <w:t>UNITED STATES</w:t>
      </w:r>
      <w:r w:rsidRPr="00B83B3E">
        <w:t xml:space="preserve"> in the </w:t>
      </w:r>
      <w:r w:rsidRPr="00B83B3E">
        <w:rPr>
          <w:b/>
        </w:rPr>
        <w:t>Country</w:t>
      </w:r>
      <w:r w:rsidRPr="00B83B3E">
        <w:t xml:space="preserve"> field, a user ent</w:t>
      </w:r>
      <w:r w:rsidR="00D80144" w:rsidRPr="00B83B3E">
        <w:t xml:space="preserve">ering a valid </w:t>
      </w:r>
      <w:r w:rsidR="00D80144" w:rsidRPr="00B83B3E">
        <w:rPr>
          <w:b/>
        </w:rPr>
        <w:t>ZIP code</w:t>
      </w:r>
      <w:r w:rsidR="00D80144" w:rsidRPr="00B83B3E">
        <w:t xml:space="preserve"> into the </w:t>
      </w:r>
      <w:r w:rsidR="00EB08EF" w:rsidRPr="00B83B3E">
        <w:rPr>
          <w:b/>
        </w:rPr>
        <w:t>Zip+4</w:t>
      </w:r>
      <w:r w:rsidR="00EB08EF" w:rsidRPr="00B83B3E">
        <w:t xml:space="preserve"> field causes CAPRI to </w:t>
      </w:r>
      <w:r w:rsidRPr="00B83B3E">
        <w:t xml:space="preserve">populate the </w:t>
      </w:r>
      <w:r w:rsidRPr="00B83B3E">
        <w:rPr>
          <w:b/>
        </w:rPr>
        <w:t>City, County</w:t>
      </w:r>
      <w:r w:rsidRPr="00B83B3E">
        <w:t xml:space="preserve">, and </w:t>
      </w:r>
      <w:r w:rsidRPr="00B83B3E">
        <w:rPr>
          <w:b/>
        </w:rPr>
        <w:t>State</w:t>
      </w:r>
      <w:r w:rsidRPr="00B83B3E">
        <w:t xml:space="preserve"> fields</w:t>
      </w:r>
      <w:r w:rsidR="00D80144" w:rsidRPr="00B83B3E">
        <w:t xml:space="preserve"> with predetermined, </w:t>
      </w:r>
      <w:proofErr w:type="spellStart"/>
      <w:r w:rsidR="00D80144" w:rsidRPr="00B83B3E">
        <w:t>uneditable</w:t>
      </w:r>
      <w:proofErr w:type="spellEnd"/>
      <w:r w:rsidR="00D80144" w:rsidRPr="00B83B3E">
        <w:t xml:space="preserve"> values.</w:t>
      </w:r>
      <w:r w:rsidR="00EE0CF4">
        <w:t xml:space="preserve"> </w:t>
      </w:r>
      <w:r w:rsidRPr="00B83B3E">
        <w:t xml:space="preserve">The </w:t>
      </w:r>
      <w:r w:rsidRPr="00B83B3E">
        <w:rPr>
          <w:b/>
        </w:rPr>
        <w:t>City, County</w:t>
      </w:r>
      <w:r w:rsidRPr="00B83B3E">
        <w:t xml:space="preserve">, and </w:t>
      </w:r>
      <w:r w:rsidRPr="00B83B3E">
        <w:rPr>
          <w:b/>
        </w:rPr>
        <w:t>State</w:t>
      </w:r>
      <w:r w:rsidRPr="00B83B3E">
        <w:t xml:space="preserve"> fie</w:t>
      </w:r>
      <w:r w:rsidR="00D80144" w:rsidRPr="00B83B3E">
        <w:t xml:space="preserve">ld values may only be edited by a user who possesses the </w:t>
      </w:r>
      <w:r w:rsidRPr="00B83B3E">
        <w:rPr>
          <w:b/>
        </w:rPr>
        <w:t>EAS GMT COUNTY EDIT</w:t>
      </w:r>
      <w:r w:rsidRPr="00B83B3E">
        <w:t xml:space="preserve"> security key.</w:t>
      </w:r>
    </w:p>
    <w:p w14:paraId="2F7A9AC9" w14:textId="77777777" w:rsidR="00C627DB" w:rsidRPr="00B83B3E" w:rsidRDefault="00C627DB" w:rsidP="00C627DB"/>
    <w:p w14:paraId="5C3CD732" w14:textId="77777777" w:rsidR="00942751" w:rsidRPr="00B83B3E" w:rsidRDefault="00323BF1" w:rsidP="009F72A2">
      <w:r w:rsidRPr="009F72A2">
        <w:rPr>
          <w:noProof/>
        </w:rPr>
        <w:lastRenderedPageBreak/>
        <w:drawing>
          <wp:inline distT="0" distB="0" distL="0" distR="0" wp14:anchorId="5C3CE11D" wp14:editId="636E0AEA">
            <wp:extent cx="5686425" cy="2686050"/>
            <wp:effectExtent l="19050" t="19050" r="28575" b="19050"/>
            <wp:docPr id="33" name="Picture 29" descr="Display of the New Patent location record part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cstate="print"/>
                    <a:srcRect t="38461"/>
                    <a:stretch>
                      <a:fillRect/>
                    </a:stretch>
                  </pic:blipFill>
                  <pic:spPr bwMode="auto">
                    <a:xfrm>
                      <a:off x="0" y="0"/>
                      <a:ext cx="5686425" cy="2686050"/>
                    </a:xfrm>
                    <a:prstGeom prst="rect">
                      <a:avLst/>
                    </a:prstGeom>
                    <a:noFill/>
                    <a:ln w="6350" cmpd="sng">
                      <a:solidFill>
                        <a:srgbClr val="000000"/>
                      </a:solidFill>
                      <a:miter lim="800000"/>
                      <a:headEnd/>
                      <a:tailEnd/>
                    </a:ln>
                    <a:effectLst/>
                  </pic:spPr>
                </pic:pic>
              </a:graphicData>
            </a:graphic>
          </wp:inline>
        </w:drawing>
      </w:r>
    </w:p>
    <w:p w14:paraId="5C3CD733" w14:textId="51B7D36F" w:rsidR="00D644D1" w:rsidRPr="00B83B3E" w:rsidRDefault="00D644D1" w:rsidP="00B52F9B">
      <w:pPr>
        <w:pStyle w:val="Caption"/>
        <w:rPr>
          <w:rFonts w:cs="Times New Roman"/>
        </w:rPr>
      </w:pPr>
      <w:bookmarkStart w:id="370" w:name="_Toc326149564"/>
      <w:bookmarkStart w:id="371" w:name="_Toc278548149"/>
      <w:bookmarkStart w:id="372" w:name="_Ref225235946"/>
      <w:bookmarkStart w:id="373" w:name="_Ref326156032"/>
      <w:bookmarkStart w:id="374" w:name="_Ref332960145"/>
      <w:bookmarkStart w:id="375" w:name="_Ref406763480"/>
      <w:bookmarkStart w:id="376" w:name="_Toc2082723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17</w:t>
      </w:r>
      <w:r w:rsidR="008D502E">
        <w:rPr>
          <w:rFonts w:cs="Times New Roman"/>
        </w:rPr>
        <w:fldChar w:fldCharType="end"/>
      </w:r>
      <w:bookmarkEnd w:id="370"/>
      <w:bookmarkEnd w:id="371"/>
      <w:bookmarkEnd w:id="372"/>
      <w:bookmarkEnd w:id="373"/>
      <w:bookmarkEnd w:id="374"/>
      <w:bookmarkEnd w:id="375"/>
      <w:r w:rsidR="00C947F0">
        <w:rPr>
          <w:rFonts w:cs="Times New Roman"/>
        </w:rPr>
        <w:t>. New Patient Location Record.</w:t>
      </w:r>
      <w:bookmarkEnd w:id="376"/>
    </w:p>
    <w:p w14:paraId="5407FBBB" w14:textId="105AF426" w:rsidR="0021146A" w:rsidRPr="00B83B3E" w:rsidRDefault="0021146A" w:rsidP="0021146A">
      <w:r w:rsidRPr="00B83B3E">
        <w:t>W</w:t>
      </w:r>
      <w:r w:rsidR="00942751" w:rsidRPr="00B83B3E">
        <w:t>hen the selecte</w:t>
      </w:r>
      <w:r w:rsidR="00AD1103" w:rsidRPr="00B83B3E">
        <w:t xml:space="preserve">d Country is other than </w:t>
      </w:r>
      <w:r w:rsidR="00942751" w:rsidRPr="00B83B3E">
        <w:rPr>
          <w:b/>
        </w:rPr>
        <w:t>UNITED STATES</w:t>
      </w:r>
      <w:r w:rsidR="00942751" w:rsidRPr="00B83B3E">
        <w:t xml:space="preserve">, CAPRI displays the </w:t>
      </w:r>
      <w:r w:rsidR="00F432AE" w:rsidRPr="00B83B3E">
        <w:rPr>
          <w:b/>
        </w:rPr>
        <w:t>Province,</w:t>
      </w:r>
      <w:r w:rsidR="00942751" w:rsidRPr="00B83B3E">
        <w:t xml:space="preserve"> and </w:t>
      </w:r>
      <w:r w:rsidR="00942751" w:rsidRPr="00B83B3E">
        <w:rPr>
          <w:b/>
        </w:rPr>
        <w:t>Postal Code</w:t>
      </w:r>
      <w:r w:rsidR="00942751" w:rsidRPr="00B83B3E">
        <w:t xml:space="preserve"> fields and hides the </w:t>
      </w:r>
      <w:r w:rsidR="00942751" w:rsidRPr="00B83B3E">
        <w:rPr>
          <w:b/>
        </w:rPr>
        <w:t>ZIP+4, County</w:t>
      </w:r>
      <w:r w:rsidR="00942751" w:rsidRPr="00B83B3E">
        <w:t xml:space="preserve">, and </w:t>
      </w:r>
      <w:r w:rsidR="00942751" w:rsidRPr="00B83B3E">
        <w:rPr>
          <w:b/>
        </w:rPr>
        <w:t xml:space="preserve">State </w:t>
      </w:r>
      <w:r w:rsidR="00942751" w:rsidRPr="00B83B3E">
        <w:t>fields</w:t>
      </w:r>
      <w:r w:rsidR="00DF22C6" w:rsidRPr="00B83B3E">
        <w:t xml:space="preserve"> </w:t>
      </w:r>
      <w:r w:rsidR="000E10C9" w:rsidRPr="00B83B3E">
        <w:t>(</w:t>
      </w:r>
      <w:r w:rsidR="00E557D6" w:rsidRPr="00B83B3E">
        <w:fldChar w:fldCharType="begin"/>
      </w:r>
      <w:r w:rsidR="00E557D6" w:rsidRPr="00B83B3E">
        <w:instrText xml:space="preserve"> REF _Ref406763496 \h </w:instrText>
      </w:r>
      <w:r w:rsidR="00B83B3E">
        <w:instrText xml:space="preserve"> \* MERGEFORMAT </w:instrText>
      </w:r>
      <w:r w:rsidR="00E557D6" w:rsidRPr="00B83B3E">
        <w:fldChar w:fldCharType="separate"/>
      </w:r>
      <w:r w:rsidR="0081024B" w:rsidRPr="00B83B3E">
        <w:t xml:space="preserve">Figure </w:t>
      </w:r>
      <w:r w:rsidR="0081024B">
        <w:rPr>
          <w:noProof/>
        </w:rPr>
        <w:t>2</w:t>
      </w:r>
      <w:r w:rsidR="0081024B">
        <w:rPr>
          <w:noProof/>
        </w:rPr>
        <w:noBreakHyphen/>
        <w:t>18</w:t>
      </w:r>
      <w:r w:rsidR="00E557D6" w:rsidRPr="00B83B3E">
        <w:fldChar w:fldCharType="end"/>
      </w:r>
      <w:r w:rsidR="000E10C9" w:rsidRPr="00B83B3E">
        <w:t>)</w:t>
      </w:r>
      <w:r w:rsidR="00942751" w:rsidRPr="00B83B3E">
        <w:t>.</w:t>
      </w:r>
    </w:p>
    <w:p w14:paraId="5C3CD736" w14:textId="0F691AF2" w:rsidR="00E557D6" w:rsidRPr="00B83B3E" w:rsidRDefault="0083305D" w:rsidP="0021146A">
      <w:r w:rsidRPr="00B83B3E">
        <w:rPr>
          <w:b/>
        </w:rPr>
        <w:t>Step 5</w:t>
      </w:r>
      <w:r w:rsidRPr="00B83B3E">
        <w:t xml:space="preserve"> – The user selects </w:t>
      </w:r>
      <w:r w:rsidRPr="00B83B3E">
        <w:rPr>
          <w:b/>
          <w:u w:val="single"/>
        </w:rPr>
        <w:t>A</w:t>
      </w:r>
      <w:r w:rsidRPr="00B83B3E">
        <w:rPr>
          <w:b/>
        </w:rPr>
        <w:t>dd Patient</w:t>
      </w:r>
      <w:r w:rsidRPr="00B83B3E">
        <w:t xml:space="preserve"> to establish the new patient or </w:t>
      </w:r>
      <w:r w:rsidRPr="00B83B3E">
        <w:rPr>
          <w:b/>
          <w:u w:val="single"/>
        </w:rPr>
        <w:t>C</w:t>
      </w:r>
      <w:r w:rsidRPr="00B83B3E">
        <w:rPr>
          <w:b/>
        </w:rPr>
        <w:t>ancel</w:t>
      </w:r>
      <w:r w:rsidRPr="00B83B3E">
        <w:t xml:space="preserve"> if the user no longer wishes to add the patient shown in </w:t>
      </w:r>
      <w:r w:rsidR="009E2681" w:rsidRPr="00B83B3E">
        <w:t>(</w:t>
      </w:r>
      <w:r w:rsidR="007B1BF5" w:rsidRPr="00B83B3E">
        <w:fldChar w:fldCharType="begin"/>
      </w:r>
      <w:r w:rsidR="007B1BF5" w:rsidRPr="00B83B3E">
        <w:instrText xml:space="preserve"> REF _Ref332960179 \h  \* MERGEFORMAT </w:instrText>
      </w:r>
      <w:r w:rsidR="007B1BF5" w:rsidRPr="00B83B3E">
        <w:fldChar w:fldCharType="separate"/>
      </w:r>
      <w:r w:rsidR="0081024B" w:rsidRPr="00B83B3E">
        <w:t xml:space="preserve">Figure </w:t>
      </w:r>
      <w:r w:rsidR="0081024B">
        <w:t>2</w:t>
      </w:r>
      <w:r w:rsidR="0081024B">
        <w:noBreakHyphen/>
        <w:t>13</w:t>
      </w:r>
      <w:r w:rsidR="007B1BF5" w:rsidRPr="00B83B3E">
        <w:fldChar w:fldCharType="end"/>
      </w:r>
      <w:r w:rsidR="009E2681" w:rsidRPr="00B83B3E">
        <w:t>)</w:t>
      </w:r>
      <w:r w:rsidRPr="00B83B3E">
        <w:t xml:space="preserve"> and </w:t>
      </w:r>
      <w:r w:rsidR="009E2681" w:rsidRPr="00B83B3E">
        <w:t>(</w:t>
      </w:r>
      <w:r w:rsidR="00E557D6" w:rsidRPr="00B83B3E">
        <w:fldChar w:fldCharType="begin"/>
      </w:r>
      <w:r w:rsidR="00E557D6" w:rsidRPr="00B83B3E">
        <w:instrText xml:space="preserve"> REF _Ref406763505 \h </w:instrText>
      </w:r>
      <w:r w:rsidR="00B83B3E">
        <w:instrText xml:space="preserve"> \* MERGEFORMAT </w:instrText>
      </w:r>
      <w:r w:rsidR="00E557D6" w:rsidRPr="00B83B3E">
        <w:fldChar w:fldCharType="separate"/>
      </w:r>
      <w:r w:rsidR="0081024B" w:rsidRPr="00B83B3E">
        <w:t xml:space="preserve">Figure </w:t>
      </w:r>
      <w:r w:rsidR="0081024B">
        <w:rPr>
          <w:noProof/>
        </w:rPr>
        <w:t>2</w:t>
      </w:r>
      <w:r w:rsidR="0081024B">
        <w:rPr>
          <w:noProof/>
        </w:rPr>
        <w:noBreakHyphen/>
        <w:t>18</w:t>
      </w:r>
      <w:r w:rsidR="00E557D6" w:rsidRPr="00B83B3E">
        <w:fldChar w:fldCharType="end"/>
      </w:r>
      <w:r w:rsidR="009E2681" w:rsidRPr="00B83B3E">
        <w:t>)</w:t>
      </w:r>
      <w:r w:rsidRPr="00B83B3E">
        <w:t>.</w:t>
      </w:r>
    </w:p>
    <w:p w14:paraId="5C3CD737" w14:textId="77777777" w:rsidR="00DE5463" w:rsidRPr="00B83B3E" w:rsidRDefault="00323BF1" w:rsidP="00345C0B">
      <w:pPr>
        <w:pStyle w:val="Body3PicCaption"/>
      </w:pPr>
      <w:r w:rsidRPr="00B83B3E">
        <w:drawing>
          <wp:inline distT="0" distB="0" distL="0" distR="0" wp14:anchorId="5C3CE11F" wp14:editId="2FAC38D9">
            <wp:extent cx="5686425" cy="2657475"/>
            <wp:effectExtent l="19050" t="19050" r="28575" b="28575"/>
            <wp:docPr id="34" name="Picture 30" descr="Display of the new patient entry fields, showing the Province and Postal Code for non-US country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cstate="print"/>
                    <a:srcRect t="38889"/>
                    <a:stretch>
                      <a:fillRect/>
                    </a:stretch>
                  </pic:blipFill>
                  <pic:spPr bwMode="auto">
                    <a:xfrm>
                      <a:off x="0" y="0"/>
                      <a:ext cx="5686425" cy="2657475"/>
                    </a:xfrm>
                    <a:prstGeom prst="rect">
                      <a:avLst/>
                    </a:prstGeom>
                    <a:noFill/>
                    <a:ln w="6350" cmpd="sng">
                      <a:solidFill>
                        <a:srgbClr val="000000"/>
                      </a:solidFill>
                      <a:miter lim="800000"/>
                      <a:headEnd/>
                      <a:tailEnd/>
                    </a:ln>
                    <a:effectLst/>
                  </pic:spPr>
                </pic:pic>
              </a:graphicData>
            </a:graphic>
          </wp:inline>
        </w:drawing>
      </w:r>
    </w:p>
    <w:p w14:paraId="5C3CD738" w14:textId="25EBDC77" w:rsidR="00942751" w:rsidRPr="00B83B3E" w:rsidRDefault="00942751" w:rsidP="00B52F9B">
      <w:pPr>
        <w:pStyle w:val="Caption"/>
        <w:rPr>
          <w:rFonts w:cs="Times New Roman"/>
        </w:rPr>
      </w:pPr>
      <w:bookmarkStart w:id="377" w:name="_Toc326149565"/>
      <w:bookmarkStart w:id="378" w:name="_Toc278548150"/>
      <w:bookmarkStart w:id="379" w:name="_Ref321994552"/>
      <w:bookmarkStart w:id="380" w:name="_Ref321994554"/>
      <w:bookmarkStart w:id="381" w:name="_Ref321994718"/>
      <w:bookmarkStart w:id="382" w:name="_Ref326156116"/>
      <w:bookmarkStart w:id="383" w:name="_Ref326156680"/>
      <w:bookmarkStart w:id="384" w:name="_Ref332960160"/>
      <w:bookmarkStart w:id="385" w:name="_Ref332960172"/>
      <w:bookmarkStart w:id="386" w:name="_Ref406763496"/>
      <w:bookmarkStart w:id="387" w:name="_Ref406763505"/>
      <w:bookmarkStart w:id="388" w:name="_Ref406763536"/>
      <w:bookmarkStart w:id="389" w:name="_Toc2082723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18</w:t>
      </w:r>
      <w:r w:rsidR="008D502E">
        <w:rPr>
          <w:rFonts w:cs="Times New Roman"/>
        </w:rPr>
        <w:fldChar w:fldCharType="end"/>
      </w:r>
      <w:bookmarkEnd w:id="377"/>
      <w:bookmarkEnd w:id="378"/>
      <w:bookmarkEnd w:id="379"/>
      <w:bookmarkEnd w:id="380"/>
      <w:bookmarkEnd w:id="381"/>
      <w:bookmarkEnd w:id="382"/>
      <w:bookmarkEnd w:id="383"/>
      <w:bookmarkEnd w:id="384"/>
      <w:bookmarkEnd w:id="385"/>
      <w:bookmarkEnd w:id="386"/>
      <w:bookmarkEnd w:id="387"/>
      <w:bookmarkEnd w:id="388"/>
      <w:r w:rsidR="00B3288D">
        <w:rPr>
          <w:rFonts w:cs="Times New Roman"/>
        </w:rPr>
        <w:t>. New Patient Location</w:t>
      </w:r>
      <w:bookmarkEnd w:id="389"/>
      <w:r w:rsidR="00B3288D">
        <w:rPr>
          <w:rFonts w:cs="Times New Roman"/>
        </w:rPr>
        <w:t xml:space="preserve"> </w:t>
      </w:r>
    </w:p>
    <w:p w14:paraId="5C3CD73A" w14:textId="77777777" w:rsidR="00D86AF8" w:rsidRPr="00B83B3E" w:rsidRDefault="00D86AF8" w:rsidP="00345C0B">
      <w:pPr>
        <w:pStyle w:val="Body3PicCaption"/>
      </w:pPr>
      <w:r w:rsidRPr="00B83B3E">
        <w:t>Notes on adding new patients:</w:t>
      </w:r>
      <w:r w:rsidR="008F4233" w:rsidRPr="00B83B3E">
        <w:t xml:space="preserve"> </w:t>
      </w:r>
    </w:p>
    <w:p w14:paraId="5C3CD73B" w14:textId="77777777" w:rsidR="00D86AF8" w:rsidRPr="004519C9" w:rsidRDefault="006B7071" w:rsidP="00DA7F8B">
      <w:pPr>
        <w:pStyle w:val="ListParagraph"/>
        <w:numPr>
          <w:ilvl w:val="0"/>
          <w:numId w:val="36"/>
        </w:numPr>
        <w:tabs>
          <w:tab w:val="num" w:pos="360"/>
        </w:tabs>
      </w:pPr>
      <w:r w:rsidRPr="005F7F65">
        <w:rPr>
          <w:rFonts w:ascii="Times New Roman" w:hAnsi="Times New Roman" w:cs="Times New Roman"/>
        </w:rPr>
        <w:t>CAPRI</w:t>
      </w:r>
      <w:r w:rsidR="00D86AF8" w:rsidRPr="005F7F65">
        <w:rPr>
          <w:rFonts w:ascii="Times New Roman" w:hAnsi="Times New Roman" w:cs="Times New Roman"/>
        </w:rPr>
        <w:t xml:space="preserve"> automatically uses all capital letters in all fields; </w:t>
      </w:r>
      <w:r w:rsidR="00914F6F" w:rsidRPr="005F7F65">
        <w:rPr>
          <w:rFonts w:ascii="Times New Roman" w:hAnsi="Times New Roman" w:cs="Times New Roman"/>
        </w:rPr>
        <w:t>user</w:t>
      </w:r>
      <w:r w:rsidR="00D644D1" w:rsidRPr="005F7F65">
        <w:rPr>
          <w:rFonts w:ascii="Times New Roman" w:hAnsi="Times New Roman" w:cs="Times New Roman"/>
        </w:rPr>
        <w:t>s</w:t>
      </w:r>
      <w:r w:rsidR="00914F6F" w:rsidRPr="005F7F65">
        <w:rPr>
          <w:rFonts w:ascii="Times New Roman" w:hAnsi="Times New Roman" w:cs="Times New Roman"/>
        </w:rPr>
        <w:t xml:space="preserve"> </w:t>
      </w:r>
      <w:r w:rsidR="00D86AF8" w:rsidRPr="005F7F65">
        <w:rPr>
          <w:rFonts w:ascii="Times New Roman" w:hAnsi="Times New Roman" w:cs="Times New Roman"/>
        </w:rPr>
        <w:t>do not have to capitalize individual letters</w:t>
      </w:r>
    </w:p>
    <w:p w14:paraId="5C3CD73C" w14:textId="77777777" w:rsidR="00D86AF8" w:rsidRPr="004519C9" w:rsidRDefault="00D86AF8" w:rsidP="00DA7F8B">
      <w:pPr>
        <w:pStyle w:val="ListParagraph"/>
        <w:numPr>
          <w:ilvl w:val="0"/>
          <w:numId w:val="36"/>
        </w:numPr>
        <w:tabs>
          <w:tab w:val="num" w:pos="360"/>
        </w:tabs>
      </w:pPr>
      <w:r w:rsidRPr="005F7F65">
        <w:rPr>
          <w:rFonts w:ascii="Times New Roman" w:hAnsi="Times New Roman" w:cs="Times New Roman"/>
        </w:rPr>
        <w:t>Do not use punctuation marks, special characters, or spaces in any of the name fields</w:t>
      </w:r>
    </w:p>
    <w:p w14:paraId="5C3CD73D" w14:textId="77777777" w:rsidR="00D86AF8" w:rsidRPr="004519C9" w:rsidRDefault="00D86AF8" w:rsidP="00DA7F8B">
      <w:pPr>
        <w:pStyle w:val="ListParagraph"/>
        <w:numPr>
          <w:ilvl w:val="0"/>
          <w:numId w:val="36"/>
        </w:numPr>
        <w:tabs>
          <w:tab w:val="num" w:pos="360"/>
        </w:tabs>
      </w:pPr>
      <w:r w:rsidRPr="005F7F65">
        <w:rPr>
          <w:rFonts w:ascii="Times New Roman" w:hAnsi="Times New Roman" w:cs="Times New Roman"/>
        </w:rPr>
        <w:t>Do not use punctuation marks in any of the address fields</w:t>
      </w:r>
    </w:p>
    <w:p w14:paraId="5C3CD73E" w14:textId="77777777" w:rsidR="00D86AF8" w:rsidRPr="004519C9" w:rsidRDefault="00AD261C" w:rsidP="00DA7F8B">
      <w:pPr>
        <w:pStyle w:val="ListParagraph"/>
        <w:numPr>
          <w:ilvl w:val="0"/>
          <w:numId w:val="36"/>
        </w:numPr>
        <w:tabs>
          <w:tab w:val="num" w:pos="360"/>
        </w:tabs>
      </w:pPr>
      <w:r w:rsidRPr="005F7F65">
        <w:rPr>
          <w:rFonts w:ascii="Times New Roman" w:hAnsi="Times New Roman" w:cs="Times New Roman"/>
        </w:rPr>
        <w:lastRenderedPageBreak/>
        <w:t xml:space="preserve">Use a hyphen between the area code and number, e.g. 555-555-5555; </w:t>
      </w:r>
      <w:r w:rsidR="00D86AF8" w:rsidRPr="005F7F65">
        <w:rPr>
          <w:rFonts w:ascii="Times New Roman" w:hAnsi="Times New Roman" w:cs="Times New Roman"/>
        </w:rPr>
        <w:t xml:space="preserve">Do not </w:t>
      </w:r>
      <w:r w:rsidRPr="005F7F65">
        <w:rPr>
          <w:rFonts w:ascii="Times New Roman" w:hAnsi="Times New Roman" w:cs="Times New Roman"/>
        </w:rPr>
        <w:t>put</w:t>
      </w:r>
      <w:r w:rsidR="00D86AF8" w:rsidRPr="005F7F65">
        <w:rPr>
          <w:rFonts w:ascii="Times New Roman" w:hAnsi="Times New Roman" w:cs="Times New Roman"/>
        </w:rPr>
        <w:t xml:space="preserve"> parentheses </w:t>
      </w:r>
      <w:r w:rsidRPr="005F7F65">
        <w:rPr>
          <w:rFonts w:ascii="Times New Roman" w:hAnsi="Times New Roman" w:cs="Times New Roman"/>
        </w:rPr>
        <w:t>around</w:t>
      </w:r>
      <w:r w:rsidR="00D86AF8" w:rsidRPr="005F7F65">
        <w:rPr>
          <w:rFonts w:ascii="Times New Roman" w:hAnsi="Times New Roman" w:cs="Times New Roman"/>
        </w:rPr>
        <w:t xml:space="preserve"> the area code of a phone number</w:t>
      </w:r>
    </w:p>
    <w:p w14:paraId="5C3CD73F" w14:textId="2B6502EB" w:rsidR="00D86AF8" w:rsidRPr="00B83B3E" w:rsidRDefault="00196B97" w:rsidP="0017423A">
      <w:pPr>
        <w:pStyle w:val="BodyText"/>
      </w:pPr>
      <w:r w:rsidRPr="00B83B3E">
        <w:rPr>
          <w:b/>
        </w:rPr>
        <w:t>Step 6</w:t>
      </w:r>
      <w:r w:rsidR="00D86AF8" w:rsidRPr="00B83B3E">
        <w:t xml:space="preserve"> </w:t>
      </w:r>
      <w:r w:rsidR="001768A4" w:rsidRPr="00B83B3E">
        <w:t>–</w:t>
      </w:r>
      <w:r w:rsidR="00D86AF8" w:rsidRPr="00B83B3E">
        <w:t xml:space="preserve"> </w:t>
      </w:r>
      <w:r w:rsidR="00434229" w:rsidRPr="00B83B3E">
        <w:t>After</w:t>
      </w:r>
      <w:r w:rsidR="00D86AF8" w:rsidRPr="00B83B3E">
        <w:t xml:space="preserve"> </w:t>
      </w:r>
      <w:r w:rsidR="00914F6F" w:rsidRPr="00B83B3E">
        <w:t xml:space="preserve">the user </w:t>
      </w:r>
      <w:r w:rsidR="00D86AF8" w:rsidRPr="00B83B3E">
        <w:t>ha</w:t>
      </w:r>
      <w:r w:rsidR="003073CD" w:rsidRPr="00B83B3E">
        <w:t>s</w:t>
      </w:r>
      <w:r w:rsidR="00D86AF8" w:rsidRPr="00B83B3E">
        <w:t xml:space="preserve"> completed the </w:t>
      </w:r>
      <w:r w:rsidR="00D86AF8" w:rsidRPr="00B83B3E">
        <w:rPr>
          <w:b/>
        </w:rPr>
        <w:t>Enter New Patient</w:t>
      </w:r>
      <w:r w:rsidR="00D86AF8" w:rsidRPr="00B83B3E">
        <w:t xml:space="preserve"> template and clicked the </w:t>
      </w:r>
      <w:r w:rsidR="00D86AF8" w:rsidRPr="00B83B3E">
        <w:rPr>
          <w:b/>
        </w:rPr>
        <w:t>Add Patient</w:t>
      </w:r>
      <w:r w:rsidR="00D86AF8" w:rsidRPr="00B83B3E">
        <w:t xml:space="preserve"> b</w:t>
      </w:r>
      <w:r w:rsidR="0083305D" w:rsidRPr="00B83B3E">
        <w:t>utton shown in</w:t>
      </w:r>
      <w:r w:rsidR="009E2681" w:rsidRPr="00B83B3E">
        <w:t xml:space="preserve"> (</w:t>
      </w:r>
      <w:r w:rsidR="0083305D" w:rsidRPr="00B83B3E">
        <w:t xml:space="preserve"> </w:t>
      </w:r>
      <w:r w:rsidR="00E557D6" w:rsidRPr="00B83B3E">
        <w:fldChar w:fldCharType="begin"/>
      </w:r>
      <w:r w:rsidR="00E557D6" w:rsidRPr="00B83B3E">
        <w:instrText xml:space="preserve"> REF _Ref406763525 \h </w:instrText>
      </w:r>
      <w:r w:rsidR="00B83B3E">
        <w:instrText xml:space="preserve"> \* MERGEFORMAT </w:instrText>
      </w:r>
      <w:r w:rsidR="00E557D6" w:rsidRPr="00B83B3E">
        <w:fldChar w:fldCharType="separate"/>
      </w:r>
      <w:r w:rsidR="0081024B" w:rsidRPr="00B83B3E">
        <w:t xml:space="preserve">Figure </w:t>
      </w:r>
      <w:r w:rsidR="0081024B">
        <w:rPr>
          <w:noProof/>
        </w:rPr>
        <w:t>2</w:t>
      </w:r>
      <w:r w:rsidR="0081024B">
        <w:rPr>
          <w:noProof/>
        </w:rPr>
        <w:noBreakHyphen/>
        <w:t>13</w:t>
      </w:r>
      <w:r w:rsidR="00E557D6" w:rsidRPr="00B83B3E">
        <w:fldChar w:fldCharType="end"/>
      </w:r>
      <w:r w:rsidR="009E2681" w:rsidRPr="00B83B3E">
        <w:t>)</w:t>
      </w:r>
      <w:r w:rsidR="0083305D" w:rsidRPr="00B83B3E">
        <w:t xml:space="preserve"> and </w:t>
      </w:r>
      <w:r w:rsidR="009E2681" w:rsidRPr="00B83B3E">
        <w:t>(</w:t>
      </w:r>
      <w:r w:rsidR="00E557D6" w:rsidRPr="00B83B3E">
        <w:fldChar w:fldCharType="begin"/>
      </w:r>
      <w:r w:rsidR="00E557D6" w:rsidRPr="00B83B3E">
        <w:instrText xml:space="preserve"> REF _Ref406763536 \h </w:instrText>
      </w:r>
      <w:r w:rsidR="00B83B3E">
        <w:instrText xml:space="preserve"> \* MERGEFORMAT </w:instrText>
      </w:r>
      <w:r w:rsidR="00E557D6" w:rsidRPr="00B83B3E">
        <w:fldChar w:fldCharType="separate"/>
      </w:r>
      <w:r w:rsidR="0081024B" w:rsidRPr="00B83B3E">
        <w:t xml:space="preserve">Figure </w:t>
      </w:r>
      <w:r w:rsidR="0081024B">
        <w:rPr>
          <w:noProof/>
        </w:rPr>
        <w:t>2</w:t>
      </w:r>
      <w:r w:rsidR="0081024B">
        <w:rPr>
          <w:noProof/>
        </w:rPr>
        <w:noBreakHyphen/>
        <w:t>18</w:t>
      </w:r>
      <w:r w:rsidR="00E557D6" w:rsidRPr="00B83B3E">
        <w:fldChar w:fldCharType="end"/>
      </w:r>
      <w:r w:rsidR="00E557D6" w:rsidRPr="00B83B3E">
        <w:t>)</w:t>
      </w:r>
      <w:r w:rsidR="00570928" w:rsidRPr="00B83B3E">
        <w:t xml:space="preserve">, </w:t>
      </w:r>
      <w:r w:rsidR="0083305D" w:rsidRPr="00B83B3E">
        <w:t>C</w:t>
      </w:r>
      <w:r w:rsidR="006B7071" w:rsidRPr="00B83B3E">
        <w:t>APRI</w:t>
      </w:r>
      <w:r w:rsidR="00D86AF8" w:rsidRPr="00B83B3E">
        <w:t xml:space="preserve"> build</w:t>
      </w:r>
      <w:r w:rsidR="00434229" w:rsidRPr="00B83B3E">
        <w:t>s</w:t>
      </w:r>
      <w:r w:rsidR="00D86AF8" w:rsidRPr="00B83B3E">
        <w:t xml:space="preserve"> a new patient record for the veteran and automatically open</w:t>
      </w:r>
      <w:r w:rsidR="00434229" w:rsidRPr="00B83B3E">
        <w:t>s</w:t>
      </w:r>
      <w:r w:rsidR="00D86AF8" w:rsidRPr="00B83B3E">
        <w:t xml:space="preserve"> that record </w:t>
      </w:r>
      <w:r w:rsidR="00BD10AF" w:rsidRPr="00B83B3E">
        <w:t>i</w:t>
      </w:r>
      <w:r w:rsidR="00434229" w:rsidRPr="00B83B3E">
        <w:t>n</w:t>
      </w:r>
      <w:r w:rsidR="00D86AF8" w:rsidRPr="00B83B3E">
        <w:t xml:space="preserve"> the </w:t>
      </w:r>
      <w:r w:rsidR="00D86AF8" w:rsidRPr="00B83B3E">
        <w:rPr>
          <w:b/>
        </w:rPr>
        <w:t>C&amp;P Exams</w:t>
      </w:r>
      <w:r w:rsidR="00D86AF8" w:rsidRPr="00B83B3E">
        <w:t xml:space="preserve"> tab.</w:t>
      </w:r>
    </w:p>
    <w:p w14:paraId="5C3CD740" w14:textId="77777777" w:rsidR="00D86AF8" w:rsidRPr="00B83B3E" w:rsidRDefault="00196B97" w:rsidP="0017423A">
      <w:pPr>
        <w:pStyle w:val="BodyText"/>
      </w:pPr>
      <w:r w:rsidRPr="00B83B3E">
        <w:rPr>
          <w:b/>
        </w:rPr>
        <w:t>Step 7</w:t>
      </w:r>
      <w:r w:rsidR="00D86AF8" w:rsidRPr="00B83B3E">
        <w:t xml:space="preserve"> </w:t>
      </w:r>
      <w:r w:rsidR="001768A4" w:rsidRPr="00B83B3E">
        <w:t>–</w:t>
      </w:r>
      <w:r w:rsidR="00D86AF8" w:rsidRPr="00B83B3E">
        <w:t xml:space="preserve"> The new patient is established in </w:t>
      </w:r>
      <w:proofErr w:type="spellStart"/>
      <w:r w:rsidR="00D86AF8" w:rsidRPr="00B83B3E">
        <w:t>VistA</w:t>
      </w:r>
      <w:proofErr w:type="spellEnd"/>
      <w:r w:rsidR="00D86AF8" w:rsidRPr="00B83B3E">
        <w:t xml:space="preserve"> and </w:t>
      </w:r>
      <w:r w:rsidR="00914F6F" w:rsidRPr="00B83B3E">
        <w:t xml:space="preserve">the </w:t>
      </w:r>
      <w:r w:rsidR="00AF3059" w:rsidRPr="00B83B3E">
        <w:t>user may now</w:t>
      </w:r>
      <w:r w:rsidR="00D86AF8" w:rsidRPr="00B83B3E">
        <w:t xml:space="preserve"> request a C&amp;P Examination</w:t>
      </w:r>
      <w:r w:rsidR="00CA720D" w:rsidRPr="00B83B3E">
        <w:t xml:space="preserve"> for that patient</w:t>
      </w:r>
      <w:r w:rsidR="00D86AF8" w:rsidRPr="00B83B3E">
        <w:t>.</w:t>
      </w:r>
    </w:p>
    <w:p w14:paraId="5C3CD741" w14:textId="77777777" w:rsidR="00D86AF8" w:rsidRPr="00B83B3E" w:rsidRDefault="00D86AF8" w:rsidP="00A561AD">
      <w:pPr>
        <w:pStyle w:val="Heading3"/>
      </w:pPr>
      <w:bookmarkStart w:id="390" w:name="_Toc179779057"/>
      <w:bookmarkStart w:id="391" w:name="_Toc278187796"/>
      <w:bookmarkStart w:id="392" w:name="_Toc508873531"/>
      <w:bookmarkStart w:id="393" w:name="_Toc508874943"/>
      <w:bookmarkStart w:id="394" w:name="_Toc508875797"/>
      <w:bookmarkStart w:id="395" w:name="_Toc20827484"/>
      <w:r w:rsidRPr="00B83B3E">
        <w:t xml:space="preserve">Other </w:t>
      </w:r>
      <w:r w:rsidR="0050318F" w:rsidRPr="00B83B3E">
        <w:t>F</w:t>
      </w:r>
      <w:r w:rsidRPr="00B83B3E">
        <w:t xml:space="preserve">acilities </w:t>
      </w:r>
      <w:r w:rsidR="0050318F" w:rsidRPr="00B83B3E">
        <w:t>V</w:t>
      </w:r>
      <w:r w:rsidRPr="00B83B3E">
        <w:t xml:space="preserve">isited by a </w:t>
      </w:r>
      <w:r w:rsidR="0050318F" w:rsidRPr="00B83B3E">
        <w:t>V</w:t>
      </w:r>
      <w:r w:rsidRPr="00B83B3E">
        <w:t>eteran</w:t>
      </w:r>
      <w:bookmarkEnd w:id="390"/>
      <w:bookmarkEnd w:id="391"/>
      <w:bookmarkEnd w:id="392"/>
      <w:bookmarkEnd w:id="393"/>
      <w:bookmarkEnd w:id="394"/>
      <w:bookmarkEnd w:id="395"/>
    </w:p>
    <w:p w14:paraId="5C3CD742" w14:textId="2E466B40" w:rsidR="00D86AF8" w:rsidRDefault="00D86AF8" w:rsidP="004956C9">
      <w:pPr>
        <w:pStyle w:val="BodyText"/>
      </w:pPr>
      <w:r w:rsidRPr="00B83B3E">
        <w:t xml:space="preserve">A </w:t>
      </w:r>
      <w:r w:rsidR="006B7071" w:rsidRPr="00B83B3E">
        <w:t xml:space="preserve">CAPRI </w:t>
      </w:r>
      <w:r w:rsidR="00B671A5" w:rsidRPr="00B83B3E">
        <w:t>r</w:t>
      </w:r>
      <w:r w:rsidR="006B7071" w:rsidRPr="00B83B3E">
        <w:t xml:space="preserve">emote </w:t>
      </w:r>
      <w:r w:rsidRPr="00B83B3E">
        <w:t>user can switch to other VAMC sites and view the patient’s record even if the user normally does not have access to those VAMC sites.</w:t>
      </w:r>
      <w:r w:rsidR="00EE0CF4">
        <w:t xml:space="preserve"> </w:t>
      </w:r>
      <w:r w:rsidRPr="00B83B3E">
        <w:t xml:space="preserve">The </w:t>
      </w:r>
      <w:r w:rsidRPr="00B83B3E">
        <w:rPr>
          <w:b/>
        </w:rPr>
        <w:t xml:space="preserve">Other Facilities Visited by Vet </w:t>
      </w:r>
      <w:r w:rsidR="00683B8B" w:rsidRPr="00B83B3E">
        <w:t>button</w:t>
      </w:r>
      <w:r w:rsidRPr="00B83B3E">
        <w:t xml:space="preserve"> allows a user to identify all VAMCs where a patient </w:t>
      </w:r>
      <w:r w:rsidRPr="00B83B3E">
        <w:rPr>
          <w:i/>
          <w:iCs/>
        </w:rPr>
        <w:t>may have</w:t>
      </w:r>
      <w:r w:rsidRPr="00B83B3E">
        <w:t xml:space="preserve"> visited, </w:t>
      </w:r>
      <w:proofErr w:type="gramStart"/>
      <w:r w:rsidRPr="00B83B3E">
        <w:t>and also</w:t>
      </w:r>
      <w:proofErr w:type="gramEnd"/>
      <w:r w:rsidRPr="00B83B3E">
        <w:t xml:space="preserve"> identifies the last time the patient </w:t>
      </w:r>
      <w:r w:rsidRPr="00B83B3E">
        <w:rPr>
          <w:i/>
          <w:iCs/>
        </w:rPr>
        <w:t>may have</w:t>
      </w:r>
      <w:r w:rsidRPr="00B83B3E">
        <w:t xml:space="preserve"> received treatment at that VAMC site.</w:t>
      </w:r>
      <w:r w:rsidR="00EE0CF4">
        <w:t xml:space="preserve"> </w:t>
      </w:r>
      <w:r w:rsidR="00683B8B" w:rsidRPr="00B83B3E">
        <w:t>T</w:t>
      </w:r>
      <w:r w:rsidR="00213B8B" w:rsidRPr="00B83B3E">
        <w:t xml:space="preserve">he </w:t>
      </w:r>
      <w:r w:rsidR="00213B8B" w:rsidRPr="00B83B3E">
        <w:rPr>
          <w:b/>
        </w:rPr>
        <w:t>Other Facilities Visited by Vet</w:t>
      </w:r>
      <w:r w:rsidR="00213B8B" w:rsidRPr="00B83B3E">
        <w:t xml:space="preserve"> </w:t>
      </w:r>
      <w:r w:rsidR="00683B8B" w:rsidRPr="00B83B3E">
        <w:t>button on the Patient Selector screen</w:t>
      </w:r>
      <w:r w:rsidR="00946045" w:rsidRPr="00B83B3E">
        <w:t xml:space="preserve"> is</w:t>
      </w:r>
      <w:r w:rsidR="00213B8B" w:rsidRPr="00B83B3E">
        <w:t xml:space="preserve"> grayed out and disabled when there is no electronic record that the patient </w:t>
      </w:r>
      <w:r w:rsidR="0017423A" w:rsidRPr="00B83B3E">
        <w:t>has visited another VAMC site</w:t>
      </w:r>
      <w:r w:rsidR="000E10C9" w:rsidRPr="00B83B3E">
        <w:t xml:space="preserve"> (</w:t>
      </w:r>
      <w:r w:rsidR="00E557D6" w:rsidRPr="00B83B3E">
        <w:fldChar w:fldCharType="begin"/>
      </w:r>
      <w:r w:rsidR="00E557D6" w:rsidRPr="00B83B3E">
        <w:instrText xml:space="preserve"> REF _Ref406763557 \h </w:instrText>
      </w:r>
      <w:r w:rsidR="00B83B3E">
        <w:instrText xml:space="preserve"> \* MERGEFORMAT </w:instrText>
      </w:r>
      <w:r w:rsidR="00E557D6" w:rsidRPr="00B83B3E">
        <w:fldChar w:fldCharType="separate"/>
      </w:r>
      <w:r w:rsidR="0081024B" w:rsidRPr="00B83B3E">
        <w:t xml:space="preserve">Figure </w:t>
      </w:r>
      <w:r w:rsidR="0081024B">
        <w:rPr>
          <w:noProof/>
        </w:rPr>
        <w:t>2</w:t>
      </w:r>
      <w:r w:rsidR="0081024B">
        <w:rPr>
          <w:noProof/>
        </w:rPr>
        <w:noBreakHyphen/>
        <w:t>19</w:t>
      </w:r>
      <w:r w:rsidR="00E557D6" w:rsidRPr="00B83B3E">
        <w:fldChar w:fldCharType="end"/>
      </w:r>
      <w:r w:rsidR="000E10C9" w:rsidRPr="00B83B3E">
        <w:t>)</w:t>
      </w:r>
      <w:r w:rsidR="0017423A" w:rsidRPr="00B83B3E">
        <w:t>.</w:t>
      </w:r>
    </w:p>
    <w:p w14:paraId="5C3CD743" w14:textId="10C56810" w:rsidR="00C16CDA" w:rsidRPr="00B83B3E" w:rsidRDefault="003632B4" w:rsidP="0076087F">
      <w:pPr>
        <w:pStyle w:val="BodyText"/>
      </w:pPr>
      <w:r>
        <w:rPr>
          <w:noProof/>
        </w:rPr>
        <w:drawing>
          <wp:inline distT="0" distB="0" distL="0" distR="0" wp14:anchorId="0035E962" wp14:editId="2F471797">
            <wp:extent cx="5066667" cy="3466667"/>
            <wp:effectExtent l="0" t="0" r="635" b="635"/>
            <wp:docPr id="26" name="Picture 26" descr="Display of the Patient Selector dialog window with a red ellipse and arrow pointing to the Other Facilities Visi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G-fig2-19-3.png"/>
                    <pic:cNvPicPr/>
                  </pic:nvPicPr>
                  <pic:blipFill>
                    <a:blip r:embed="rId59">
                      <a:extLst>
                        <a:ext uri="{28A0092B-C50C-407E-A947-70E740481C1C}">
                          <a14:useLocalDpi xmlns:a14="http://schemas.microsoft.com/office/drawing/2010/main" val="0"/>
                        </a:ext>
                      </a:extLst>
                    </a:blip>
                    <a:stretch>
                      <a:fillRect/>
                    </a:stretch>
                  </pic:blipFill>
                  <pic:spPr>
                    <a:xfrm>
                      <a:off x="0" y="0"/>
                      <a:ext cx="5066667" cy="3466667"/>
                    </a:xfrm>
                    <a:prstGeom prst="rect">
                      <a:avLst/>
                    </a:prstGeom>
                  </pic:spPr>
                </pic:pic>
              </a:graphicData>
            </a:graphic>
          </wp:inline>
        </w:drawing>
      </w:r>
    </w:p>
    <w:p w14:paraId="5C3CD744" w14:textId="2910C697" w:rsidR="00AF3059" w:rsidRPr="00B83B3E" w:rsidRDefault="00AF3059" w:rsidP="00B52F9B">
      <w:pPr>
        <w:pStyle w:val="Caption"/>
        <w:rPr>
          <w:rFonts w:cs="Times New Roman"/>
        </w:rPr>
      </w:pPr>
      <w:bookmarkStart w:id="396" w:name="_Toc326149566"/>
      <w:bookmarkStart w:id="397" w:name="_Toc278548151"/>
      <w:bookmarkStart w:id="398" w:name="_Ref225565617"/>
      <w:bookmarkStart w:id="399" w:name="_Ref326156324"/>
      <w:bookmarkStart w:id="400" w:name="_Ref326156745"/>
      <w:bookmarkStart w:id="401" w:name="_Ref332960200"/>
      <w:bookmarkStart w:id="402" w:name="_Ref332960259"/>
      <w:bookmarkStart w:id="403" w:name="_Ref334681617"/>
      <w:bookmarkStart w:id="404" w:name="_Ref334950057"/>
      <w:bookmarkStart w:id="405" w:name="_Ref406763557"/>
      <w:bookmarkStart w:id="406" w:name="_Ref406763623"/>
      <w:bookmarkStart w:id="407" w:name="_Toc2082723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19</w:t>
      </w:r>
      <w:r w:rsidR="008D502E">
        <w:rPr>
          <w:rFonts w:cs="Times New Roman"/>
        </w:rPr>
        <w:fldChar w:fldCharType="end"/>
      </w:r>
      <w:bookmarkEnd w:id="396"/>
      <w:bookmarkEnd w:id="397"/>
      <w:bookmarkEnd w:id="398"/>
      <w:bookmarkEnd w:id="399"/>
      <w:bookmarkEnd w:id="400"/>
      <w:bookmarkEnd w:id="401"/>
      <w:bookmarkEnd w:id="402"/>
      <w:bookmarkEnd w:id="403"/>
      <w:bookmarkEnd w:id="404"/>
      <w:bookmarkEnd w:id="405"/>
      <w:bookmarkEnd w:id="406"/>
      <w:r w:rsidR="0076087F">
        <w:rPr>
          <w:rFonts w:cs="Times New Roman"/>
        </w:rPr>
        <w:t>. Other Facilities Visited.</w:t>
      </w:r>
      <w:bookmarkEnd w:id="407"/>
    </w:p>
    <w:p w14:paraId="1973DE44" w14:textId="2D5E1E8E" w:rsidR="0021146A" w:rsidRPr="00B83B3E" w:rsidRDefault="0021146A" w:rsidP="0021146A"/>
    <w:p w14:paraId="5C3CD747" w14:textId="3C627A83" w:rsidR="00E557D6" w:rsidRPr="00B83B3E" w:rsidRDefault="00D86AF8" w:rsidP="0021146A">
      <w:r w:rsidRPr="00B83B3E">
        <w:t>Wh</w:t>
      </w:r>
      <w:r w:rsidR="007D3F9E" w:rsidRPr="00B83B3E">
        <w:t>en</w:t>
      </w:r>
      <w:r w:rsidRPr="00B83B3E">
        <w:t xml:space="preserve"> </w:t>
      </w:r>
      <w:r w:rsidR="0030634E" w:rsidRPr="00B83B3E">
        <w:t>a veteran’s patient record is displayed</w:t>
      </w:r>
      <w:r w:rsidRPr="00B83B3E">
        <w:t xml:space="preserve">, the </w:t>
      </w:r>
      <w:r w:rsidRPr="00B83B3E">
        <w:rPr>
          <w:b/>
        </w:rPr>
        <w:t>Other Facilities Visited</w:t>
      </w:r>
      <w:r w:rsidRPr="00B83B3E">
        <w:t xml:space="preserve"> </w:t>
      </w:r>
      <w:r w:rsidR="00683B8B" w:rsidRPr="00B83B3E">
        <w:t>button</w:t>
      </w:r>
      <w:r w:rsidRPr="00B83B3E">
        <w:t xml:space="preserve"> </w:t>
      </w:r>
      <w:proofErr w:type="gramStart"/>
      <w:r w:rsidRPr="00B83B3E">
        <w:t>is located in</w:t>
      </w:r>
      <w:proofErr w:type="gramEnd"/>
      <w:r w:rsidRPr="00B83B3E">
        <w:t xml:space="preserve"> the upper left corner (</w:t>
      </w:r>
      <w:r w:rsidR="007B1BF5" w:rsidRPr="00B83B3E">
        <w:fldChar w:fldCharType="begin"/>
      </w:r>
      <w:r w:rsidR="007B1BF5" w:rsidRPr="00B83B3E">
        <w:instrText xml:space="preserve"> REF _Ref332960215 \h  \* MERGEFORMAT </w:instrText>
      </w:r>
      <w:r w:rsidR="007B1BF5" w:rsidRPr="00B83B3E">
        <w:fldChar w:fldCharType="separate"/>
      </w:r>
      <w:r w:rsidR="0081024B" w:rsidRPr="00B83B3E">
        <w:t xml:space="preserve">Figure </w:t>
      </w:r>
      <w:r w:rsidR="0081024B">
        <w:t>2</w:t>
      </w:r>
      <w:r w:rsidR="0081024B">
        <w:noBreakHyphen/>
        <w:t>20</w:t>
      </w:r>
      <w:r w:rsidR="007B1BF5" w:rsidRPr="00B83B3E">
        <w:fldChar w:fldCharType="end"/>
      </w:r>
      <w:r w:rsidR="002B39B8" w:rsidRPr="00B83B3E">
        <w:t>).</w:t>
      </w:r>
    </w:p>
    <w:p w14:paraId="03BF9A6C" w14:textId="0FFE822E" w:rsidR="0021146A" w:rsidRPr="00B83B3E" w:rsidRDefault="003B7AEA" w:rsidP="0021146A">
      <w:r>
        <w:rPr>
          <w:noProof/>
        </w:rPr>
        <w:lastRenderedPageBreak/>
        <w:drawing>
          <wp:inline distT="0" distB="0" distL="0" distR="0" wp14:anchorId="6040F6FF" wp14:editId="04AB2D86">
            <wp:extent cx="4218305" cy="3027680"/>
            <wp:effectExtent l="19050" t="19050" r="10795" b="20320"/>
            <wp:docPr id="73" name="Picture 73" descr="Display of the CAPRI patient record GUI with a red elipse surrounding the Other Facilities Visi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HAISA~1\AppData\Local\Temp\1\SNAGHTML117364c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18305" cy="3027680"/>
                    </a:xfrm>
                    <a:prstGeom prst="rect">
                      <a:avLst/>
                    </a:prstGeom>
                    <a:noFill/>
                    <a:ln w="6350">
                      <a:solidFill>
                        <a:schemeClr val="tx1"/>
                      </a:solidFill>
                    </a:ln>
                  </pic:spPr>
                </pic:pic>
              </a:graphicData>
            </a:graphic>
          </wp:inline>
        </w:drawing>
      </w:r>
    </w:p>
    <w:p w14:paraId="5C3CD749" w14:textId="644A71EC" w:rsidR="00AF3059" w:rsidRPr="00B83B3E" w:rsidRDefault="00AF3059" w:rsidP="00B52F9B">
      <w:pPr>
        <w:pStyle w:val="Caption"/>
        <w:rPr>
          <w:rFonts w:cs="Times New Roman"/>
        </w:rPr>
      </w:pPr>
      <w:bookmarkStart w:id="408" w:name="_Toc326149567"/>
      <w:bookmarkStart w:id="409" w:name="_Toc278548152"/>
      <w:bookmarkStart w:id="410" w:name="_Ref225236392"/>
      <w:bookmarkStart w:id="411" w:name="_Ref326156307"/>
      <w:bookmarkStart w:id="412" w:name="_Ref326156719"/>
      <w:bookmarkStart w:id="413" w:name="_Ref332960215"/>
      <w:bookmarkStart w:id="414" w:name="_Ref332960266"/>
      <w:bookmarkStart w:id="415" w:name="_Ref406763606"/>
      <w:bookmarkStart w:id="416" w:name="_Ref406763638"/>
      <w:bookmarkStart w:id="417" w:name="_Toc2082723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20</w:t>
      </w:r>
      <w:r w:rsidR="008D502E">
        <w:rPr>
          <w:rFonts w:cs="Times New Roman"/>
        </w:rPr>
        <w:fldChar w:fldCharType="end"/>
      </w:r>
      <w:bookmarkEnd w:id="408"/>
      <w:bookmarkEnd w:id="409"/>
      <w:bookmarkEnd w:id="410"/>
      <w:bookmarkEnd w:id="411"/>
      <w:bookmarkEnd w:id="412"/>
      <w:bookmarkEnd w:id="413"/>
      <w:bookmarkEnd w:id="414"/>
      <w:bookmarkEnd w:id="415"/>
      <w:bookmarkEnd w:id="416"/>
      <w:r w:rsidR="003B7AEA">
        <w:rPr>
          <w:rFonts w:cs="Times New Roman"/>
        </w:rPr>
        <w:t>. Other Facilities Visited Selection.</w:t>
      </w:r>
      <w:bookmarkEnd w:id="417"/>
      <w:r w:rsidR="00F028B7">
        <w:rPr>
          <w:rFonts w:cs="Times New Roman"/>
        </w:rPr>
        <w:t xml:space="preserve"> </w:t>
      </w:r>
    </w:p>
    <w:p w14:paraId="5C3CD74A" w14:textId="77777777" w:rsidR="00E557D6" w:rsidRPr="00B83B3E" w:rsidRDefault="00E557D6" w:rsidP="00E557D6"/>
    <w:p w14:paraId="5C3CD74B" w14:textId="0A3783CE" w:rsidR="00D86AF8" w:rsidRDefault="00D86AF8" w:rsidP="004956C9">
      <w:pPr>
        <w:pStyle w:val="BodyText"/>
      </w:pPr>
      <w:r w:rsidRPr="00B83B3E">
        <w:t xml:space="preserve">After selecting the </w:t>
      </w:r>
      <w:r w:rsidRPr="00B83B3E">
        <w:rPr>
          <w:b/>
        </w:rPr>
        <w:t>Other Facilities Visited by Vet</w:t>
      </w:r>
      <w:r w:rsidRPr="00B83B3E">
        <w:t xml:space="preserve"> </w:t>
      </w:r>
      <w:r w:rsidR="00683B8B" w:rsidRPr="00B83B3E">
        <w:t>button</w:t>
      </w:r>
      <w:r w:rsidR="000E10C9" w:rsidRPr="00B83B3E">
        <w:t xml:space="preserve"> from the </w:t>
      </w:r>
      <w:r w:rsidR="000E10C9" w:rsidRPr="00B83B3E">
        <w:rPr>
          <w:b/>
        </w:rPr>
        <w:t>Patient Selector</w:t>
      </w:r>
      <w:r w:rsidR="000E10C9" w:rsidRPr="00B83B3E">
        <w:t xml:space="preserve"> screen </w:t>
      </w:r>
      <w:r w:rsidR="000B5A57" w:rsidRPr="00B83B3E">
        <w:t>(</w:t>
      </w:r>
      <w:r w:rsidR="00E557D6" w:rsidRPr="00B83B3E">
        <w:fldChar w:fldCharType="begin"/>
      </w:r>
      <w:r w:rsidR="00E557D6" w:rsidRPr="00B83B3E">
        <w:instrText xml:space="preserve"> REF _Ref406763623 \h </w:instrText>
      </w:r>
      <w:r w:rsidR="00B83B3E">
        <w:instrText xml:space="preserve"> \* MERGEFORMAT </w:instrText>
      </w:r>
      <w:r w:rsidR="00E557D6" w:rsidRPr="00B83B3E">
        <w:fldChar w:fldCharType="separate"/>
      </w:r>
      <w:r w:rsidR="0081024B" w:rsidRPr="00B83B3E">
        <w:t xml:space="preserve">Figure </w:t>
      </w:r>
      <w:r w:rsidR="0081024B">
        <w:rPr>
          <w:noProof/>
        </w:rPr>
        <w:t>2</w:t>
      </w:r>
      <w:r w:rsidR="0081024B">
        <w:rPr>
          <w:noProof/>
        </w:rPr>
        <w:noBreakHyphen/>
        <w:t>19</w:t>
      </w:r>
      <w:r w:rsidR="00E557D6" w:rsidRPr="00B83B3E">
        <w:fldChar w:fldCharType="end"/>
      </w:r>
      <w:r w:rsidR="000B5A57" w:rsidRPr="00B83B3E">
        <w:t>)</w:t>
      </w:r>
      <w:r w:rsidR="00E557D6" w:rsidRPr="00B83B3E">
        <w:t>,</w:t>
      </w:r>
      <w:r w:rsidR="00F60629" w:rsidRPr="00B83B3E">
        <w:t xml:space="preserve"> </w:t>
      </w:r>
      <w:r w:rsidRPr="00B83B3E">
        <w:t xml:space="preserve">or </w:t>
      </w:r>
      <w:r w:rsidR="000E10C9" w:rsidRPr="00B83B3E">
        <w:t xml:space="preserve">the </w:t>
      </w:r>
      <w:r w:rsidR="000E10C9" w:rsidRPr="00B83B3E">
        <w:rPr>
          <w:b/>
        </w:rPr>
        <w:t>Other Facilities Visited</w:t>
      </w:r>
      <w:r w:rsidR="000E10C9" w:rsidRPr="00B83B3E">
        <w:t xml:space="preserve"> </w:t>
      </w:r>
      <w:r w:rsidR="00C36E15" w:rsidRPr="00B83B3E">
        <w:t xml:space="preserve">button </w:t>
      </w:r>
      <w:r w:rsidRPr="00B83B3E">
        <w:t>while viewing a named veteran’s records</w:t>
      </w:r>
      <w:r w:rsidR="000B5A57" w:rsidRPr="00B83B3E">
        <w:t xml:space="preserve"> (</w:t>
      </w:r>
      <w:r w:rsidR="00E557D6" w:rsidRPr="00B83B3E">
        <w:fldChar w:fldCharType="begin"/>
      </w:r>
      <w:r w:rsidR="00E557D6" w:rsidRPr="00B83B3E">
        <w:instrText xml:space="preserve"> REF _Ref406763638 \h </w:instrText>
      </w:r>
      <w:r w:rsidR="00B83B3E">
        <w:instrText xml:space="preserve"> \* MERGEFORMAT </w:instrText>
      </w:r>
      <w:r w:rsidR="00E557D6" w:rsidRPr="00B83B3E">
        <w:fldChar w:fldCharType="separate"/>
      </w:r>
      <w:r w:rsidR="0081024B" w:rsidRPr="00B83B3E">
        <w:t xml:space="preserve">Figure </w:t>
      </w:r>
      <w:r w:rsidR="0081024B">
        <w:rPr>
          <w:noProof/>
        </w:rPr>
        <w:t>2</w:t>
      </w:r>
      <w:r w:rsidR="0081024B">
        <w:rPr>
          <w:noProof/>
        </w:rPr>
        <w:noBreakHyphen/>
        <w:t>20</w:t>
      </w:r>
      <w:r w:rsidR="00E557D6" w:rsidRPr="00B83B3E">
        <w:fldChar w:fldCharType="end"/>
      </w:r>
      <w:r w:rsidR="00E557D6" w:rsidRPr="00B83B3E">
        <w:t>)</w:t>
      </w:r>
      <w:r w:rsidRPr="00B83B3E">
        <w:t xml:space="preserve">, the user is presented with a list of VAMCs where the veteran </w:t>
      </w:r>
      <w:r w:rsidRPr="00B83B3E">
        <w:rPr>
          <w:i/>
          <w:iCs/>
        </w:rPr>
        <w:t>may have</w:t>
      </w:r>
      <w:r w:rsidRPr="00B83B3E">
        <w:t xml:space="preserve"> visited (</w:t>
      </w:r>
      <w:r w:rsidR="00E557D6" w:rsidRPr="00B83B3E">
        <w:fldChar w:fldCharType="begin"/>
      </w:r>
      <w:r w:rsidR="00E557D6" w:rsidRPr="00B83B3E">
        <w:instrText xml:space="preserve"> REF _Ref406763656 \h </w:instrText>
      </w:r>
      <w:r w:rsidR="00B83B3E">
        <w:instrText xml:space="preserve"> \* MERGEFORMAT </w:instrText>
      </w:r>
      <w:r w:rsidR="00E557D6" w:rsidRPr="00B83B3E">
        <w:fldChar w:fldCharType="separate"/>
      </w:r>
      <w:r w:rsidR="0081024B" w:rsidRPr="00B83B3E">
        <w:t xml:space="preserve">Figure </w:t>
      </w:r>
      <w:r w:rsidR="0081024B">
        <w:rPr>
          <w:noProof/>
        </w:rPr>
        <w:t>2</w:t>
      </w:r>
      <w:r w:rsidR="0081024B">
        <w:rPr>
          <w:noProof/>
        </w:rPr>
        <w:noBreakHyphen/>
        <w:t>21</w:t>
      </w:r>
      <w:r w:rsidR="00E557D6" w:rsidRPr="00B83B3E">
        <w:fldChar w:fldCharType="end"/>
      </w:r>
      <w:r w:rsidRPr="00B83B3E">
        <w:t>).</w:t>
      </w:r>
      <w:r w:rsidR="00EE0CF4">
        <w:t xml:space="preserve"> </w:t>
      </w:r>
      <w:r w:rsidR="00683B8B" w:rsidRPr="00B83B3E">
        <w:t>The user selects</w:t>
      </w:r>
      <w:r w:rsidRPr="00B83B3E">
        <w:t xml:space="preserve"> a VAMC, and then select</w:t>
      </w:r>
      <w:r w:rsidR="00683B8B" w:rsidRPr="00B83B3E">
        <w:t>s</w:t>
      </w:r>
      <w:r w:rsidRPr="00B83B3E">
        <w:t xml:space="preserve"> </w:t>
      </w:r>
      <w:r w:rsidRPr="00B83B3E">
        <w:rPr>
          <w:b/>
          <w:u w:val="single"/>
        </w:rPr>
        <w:t>S</w:t>
      </w:r>
      <w:r w:rsidRPr="00B83B3E">
        <w:rPr>
          <w:b/>
        </w:rPr>
        <w:t>witch to This Facility</w:t>
      </w:r>
      <w:r w:rsidR="007D3F9E" w:rsidRPr="00B83B3E">
        <w:t>.</w:t>
      </w:r>
    </w:p>
    <w:p w14:paraId="338F5F79" w14:textId="77777777" w:rsidR="00EE33FC" w:rsidRPr="00B83B3E" w:rsidRDefault="00EE33FC" w:rsidP="004956C9">
      <w:pPr>
        <w:pStyle w:val="BodyText"/>
      </w:pPr>
    </w:p>
    <w:p w14:paraId="5C3CD74C" w14:textId="77777777" w:rsidR="007B4DFA" w:rsidRPr="00B83B3E" w:rsidRDefault="00323BF1" w:rsidP="00345C0B">
      <w:pPr>
        <w:pStyle w:val="Body3PicCaption"/>
      </w:pPr>
      <w:r w:rsidRPr="00B83B3E">
        <w:drawing>
          <wp:inline distT="0" distB="0" distL="0" distR="0" wp14:anchorId="5C3CE125" wp14:editId="756CA24F">
            <wp:extent cx="4181475" cy="2943225"/>
            <wp:effectExtent l="0" t="0" r="9525" b="9525"/>
            <wp:docPr id="37" name="Picture 43" descr="Display of the remote sites list that the patient may have visited; a result of selecting the Other Sites Visi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cstate="print"/>
                    <a:srcRect/>
                    <a:stretch>
                      <a:fillRect/>
                    </a:stretch>
                  </pic:blipFill>
                  <pic:spPr bwMode="auto">
                    <a:xfrm>
                      <a:off x="0" y="0"/>
                      <a:ext cx="4181475" cy="2943225"/>
                    </a:xfrm>
                    <a:prstGeom prst="rect">
                      <a:avLst/>
                    </a:prstGeom>
                    <a:noFill/>
                    <a:ln w="9525">
                      <a:noFill/>
                      <a:miter lim="800000"/>
                      <a:headEnd/>
                      <a:tailEnd/>
                    </a:ln>
                  </pic:spPr>
                </pic:pic>
              </a:graphicData>
            </a:graphic>
          </wp:inline>
        </w:drawing>
      </w:r>
    </w:p>
    <w:p w14:paraId="5C3CD74D" w14:textId="54590EDE" w:rsidR="00AF3059" w:rsidRPr="00B83B3E" w:rsidRDefault="00AF3059" w:rsidP="00B52F9B">
      <w:pPr>
        <w:pStyle w:val="Caption"/>
        <w:rPr>
          <w:rFonts w:cs="Times New Roman"/>
        </w:rPr>
      </w:pPr>
      <w:bookmarkStart w:id="418" w:name="_Toc326149568"/>
      <w:bookmarkStart w:id="419" w:name="_Toc278548153"/>
      <w:bookmarkStart w:id="420" w:name="_Ref225236493"/>
      <w:bookmarkStart w:id="421" w:name="_Ref332960274"/>
      <w:bookmarkStart w:id="422" w:name="_Ref406763656"/>
      <w:bookmarkStart w:id="423" w:name="_Toc2082723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21</w:t>
      </w:r>
      <w:r w:rsidR="008D502E">
        <w:rPr>
          <w:rFonts w:cs="Times New Roman"/>
        </w:rPr>
        <w:fldChar w:fldCharType="end"/>
      </w:r>
      <w:bookmarkEnd w:id="418"/>
      <w:bookmarkEnd w:id="419"/>
      <w:bookmarkEnd w:id="420"/>
      <w:bookmarkEnd w:id="421"/>
      <w:bookmarkEnd w:id="422"/>
      <w:r w:rsidR="00CA115C">
        <w:rPr>
          <w:rFonts w:cs="Times New Roman"/>
        </w:rPr>
        <w:t>. Remote Sites Visited List.</w:t>
      </w:r>
      <w:bookmarkEnd w:id="423"/>
    </w:p>
    <w:p w14:paraId="2E35BE10" w14:textId="77777777" w:rsidR="0021146A" w:rsidRPr="00B83B3E" w:rsidRDefault="0021146A" w:rsidP="0021146A"/>
    <w:p w14:paraId="5C3CD74F" w14:textId="40D1083C" w:rsidR="00D86AF8" w:rsidRPr="00B83B3E" w:rsidRDefault="007D3F9E" w:rsidP="0021146A">
      <w:r w:rsidRPr="00B83B3E">
        <w:lastRenderedPageBreak/>
        <w:t>After switching</w:t>
      </w:r>
      <w:r w:rsidR="00D86AF8" w:rsidRPr="00B83B3E">
        <w:t xml:space="preserve"> to the other site, the user has full ability to navigate the veteran’s patient records using </w:t>
      </w:r>
      <w:r w:rsidR="006B7071" w:rsidRPr="00B83B3E">
        <w:t>CAPRI</w:t>
      </w:r>
      <w:r w:rsidR="004A55D7" w:rsidRPr="00B83B3E">
        <w:t>.</w:t>
      </w:r>
    </w:p>
    <w:p w14:paraId="5C3CD750" w14:textId="701219CB" w:rsidR="00D86AF8" w:rsidRPr="00B83B3E" w:rsidRDefault="00213B8B" w:rsidP="00345C0B">
      <w:pPr>
        <w:pStyle w:val="Body3PicCaption"/>
      </w:pPr>
      <w:r w:rsidRPr="00B83B3E">
        <w:t xml:space="preserve">Unless the user has direct access to the switched site, the </w:t>
      </w:r>
      <w:r w:rsidR="004A55D7" w:rsidRPr="00B83B3E">
        <w:t>f</w:t>
      </w:r>
      <w:r w:rsidRPr="00B83B3E">
        <w:t>ile menu</w:t>
      </w:r>
      <w:r w:rsidR="001D3174" w:rsidRPr="00B83B3E">
        <w:t xml:space="preserve"> can</w:t>
      </w:r>
      <w:r w:rsidR="007D62BF" w:rsidRPr="00B83B3E">
        <w:t>not be used</w:t>
      </w:r>
      <w:r w:rsidRPr="00B83B3E">
        <w:t xml:space="preserve"> to search for other patient records at the switched site.</w:t>
      </w:r>
      <w:r w:rsidR="00EE0CF4">
        <w:t xml:space="preserve"> </w:t>
      </w:r>
      <w:r w:rsidRPr="00B83B3E">
        <w:t xml:space="preserve">Instead, the </w:t>
      </w:r>
      <w:r w:rsidR="00AF1FFD" w:rsidRPr="00B83B3E">
        <w:t>user receives</w:t>
      </w:r>
      <w:r w:rsidRPr="00B83B3E">
        <w:t xml:space="preserve"> the message in </w:t>
      </w:r>
      <w:r w:rsidR="009E2681" w:rsidRPr="00B83B3E">
        <w:t>(</w:t>
      </w:r>
      <w:r w:rsidR="00E557D6" w:rsidRPr="00B83B3E">
        <w:fldChar w:fldCharType="begin"/>
      </w:r>
      <w:r w:rsidR="00E557D6" w:rsidRPr="00B83B3E">
        <w:instrText xml:space="preserve"> REF _Ref406763682 \h </w:instrText>
      </w:r>
      <w:r w:rsidR="00B83B3E">
        <w:instrText xml:space="preserve"> \* MERGEFORMAT </w:instrText>
      </w:r>
      <w:r w:rsidR="00E557D6" w:rsidRPr="00B83B3E">
        <w:fldChar w:fldCharType="separate"/>
      </w:r>
      <w:r w:rsidR="0081024B" w:rsidRPr="00B83B3E">
        <w:t xml:space="preserve">Figure </w:t>
      </w:r>
      <w:r w:rsidR="0081024B">
        <w:t>2</w:t>
      </w:r>
      <w:r w:rsidR="0081024B">
        <w:noBreakHyphen/>
        <w:t>22</w:t>
      </w:r>
      <w:r w:rsidR="00E557D6" w:rsidRPr="00B83B3E">
        <w:fldChar w:fldCharType="end"/>
      </w:r>
      <w:r w:rsidR="009E2681" w:rsidRPr="00B83B3E">
        <w:t>)</w:t>
      </w:r>
      <w:r w:rsidR="00F22946" w:rsidRPr="00B83B3E">
        <w:t>.</w:t>
      </w:r>
    </w:p>
    <w:p w14:paraId="5C3CD751" w14:textId="77777777" w:rsidR="00E557D6" w:rsidRPr="00B83B3E" w:rsidRDefault="00E557D6" w:rsidP="00345C0B">
      <w:pPr>
        <w:pStyle w:val="Body3PicCaption"/>
      </w:pPr>
    </w:p>
    <w:p w14:paraId="5C3CD752" w14:textId="77777777" w:rsidR="00D86AF8" w:rsidRPr="00B83B3E" w:rsidRDefault="00323BF1" w:rsidP="00345C0B">
      <w:pPr>
        <w:pStyle w:val="Body3PicCaption"/>
      </w:pPr>
      <w:r w:rsidRPr="00B83B3E">
        <w:drawing>
          <wp:inline distT="0" distB="0" distL="0" distR="0" wp14:anchorId="5C3CE127" wp14:editId="31884522">
            <wp:extent cx="3705225" cy="1038225"/>
            <wp:effectExtent l="19050" t="19050" r="28575" b="28575"/>
            <wp:docPr id="38" name="Picture 27" descr="Display show to the user when they do not have sufficient access to select a site from the remote sit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cstate="print"/>
                    <a:srcRect/>
                    <a:stretch>
                      <a:fillRect/>
                    </a:stretch>
                  </pic:blipFill>
                  <pic:spPr bwMode="auto">
                    <a:xfrm>
                      <a:off x="0" y="0"/>
                      <a:ext cx="3705225" cy="1038225"/>
                    </a:xfrm>
                    <a:prstGeom prst="rect">
                      <a:avLst/>
                    </a:prstGeom>
                    <a:noFill/>
                    <a:ln w="6350" cmpd="sng">
                      <a:solidFill>
                        <a:srgbClr val="000000"/>
                      </a:solidFill>
                      <a:miter lim="800000"/>
                      <a:headEnd/>
                      <a:tailEnd/>
                    </a:ln>
                    <a:effectLst/>
                  </pic:spPr>
                </pic:pic>
              </a:graphicData>
            </a:graphic>
          </wp:inline>
        </w:drawing>
      </w:r>
    </w:p>
    <w:p w14:paraId="5C3CD753" w14:textId="4BC51D0A" w:rsidR="00AF3059" w:rsidRPr="00B83B3E" w:rsidRDefault="00AF3059" w:rsidP="00B52F9B">
      <w:pPr>
        <w:pStyle w:val="Caption"/>
        <w:rPr>
          <w:rFonts w:cs="Times New Roman"/>
        </w:rPr>
      </w:pPr>
      <w:bookmarkStart w:id="424" w:name="_Toc326149569"/>
      <w:bookmarkStart w:id="425" w:name="_Toc278548154"/>
      <w:bookmarkStart w:id="426" w:name="_Ref225236548"/>
      <w:bookmarkStart w:id="427" w:name="_Ref406763682"/>
      <w:bookmarkStart w:id="428" w:name="_Toc2082723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22</w:t>
      </w:r>
      <w:r w:rsidR="008D502E">
        <w:rPr>
          <w:rFonts w:cs="Times New Roman"/>
        </w:rPr>
        <w:fldChar w:fldCharType="end"/>
      </w:r>
      <w:bookmarkEnd w:id="424"/>
      <w:bookmarkEnd w:id="425"/>
      <w:bookmarkEnd w:id="426"/>
      <w:bookmarkEnd w:id="427"/>
      <w:r w:rsidR="00E0674F">
        <w:rPr>
          <w:rFonts w:cs="Times New Roman"/>
        </w:rPr>
        <w:t>. Insufficient Access Alert Window.</w:t>
      </w:r>
      <w:bookmarkEnd w:id="428"/>
    </w:p>
    <w:p w14:paraId="5C3CD754" w14:textId="77777777" w:rsidR="00D86AF8" w:rsidRPr="00B83B3E" w:rsidRDefault="00B51DDA" w:rsidP="00A561AD">
      <w:pPr>
        <w:pStyle w:val="Heading3"/>
      </w:pPr>
      <w:bookmarkStart w:id="429" w:name="_Toc278187797"/>
      <w:bookmarkStart w:id="430" w:name="_Toc508873532"/>
      <w:bookmarkStart w:id="431" w:name="_Toc508874944"/>
      <w:bookmarkStart w:id="432" w:name="_Toc508875798"/>
      <w:bookmarkStart w:id="433" w:name="_Toc20827485"/>
      <w:r w:rsidRPr="00B83B3E">
        <w:t xml:space="preserve">Enterprise </w:t>
      </w:r>
      <w:r w:rsidR="00E32A25" w:rsidRPr="00B83B3E">
        <w:t xml:space="preserve">Patient/Veteran </w:t>
      </w:r>
      <w:r w:rsidRPr="00B83B3E">
        <w:t xml:space="preserve">Search </w:t>
      </w:r>
      <w:r w:rsidR="00D86AF8" w:rsidRPr="00B83B3E">
        <w:t>Function</w:t>
      </w:r>
      <w:bookmarkEnd w:id="429"/>
      <w:bookmarkEnd w:id="430"/>
      <w:bookmarkEnd w:id="431"/>
      <w:bookmarkEnd w:id="432"/>
      <w:bookmarkEnd w:id="433"/>
    </w:p>
    <w:p w14:paraId="5C3CD755" w14:textId="489E3C9B" w:rsidR="00315B29" w:rsidRPr="00B83B3E" w:rsidRDefault="00315B29" w:rsidP="00315B29">
      <w:r w:rsidRPr="00B83B3E">
        <w:t xml:space="preserve">The Enterprise Search Function uses Master Veteran Index (MVI) as the search database to retrieve a list of sites where patient records exists. This feature allows the user to enter </w:t>
      </w:r>
      <w:r w:rsidR="0099593C" w:rsidRPr="00B83B3E">
        <w:t>t</w:t>
      </w:r>
      <w:r w:rsidRPr="00B83B3E">
        <w:t>rai</w:t>
      </w:r>
      <w:r w:rsidR="009E2681" w:rsidRPr="00B83B3E">
        <w:t xml:space="preserve">ts of a patient (see </w:t>
      </w:r>
      <w:r w:rsidR="00E557D6" w:rsidRPr="00B83B3E">
        <w:fldChar w:fldCharType="begin"/>
      </w:r>
      <w:r w:rsidR="00E557D6" w:rsidRPr="00B83B3E">
        <w:instrText xml:space="preserve"> REF _Ref406671620 \h </w:instrText>
      </w:r>
      <w:r w:rsidR="00B83B3E">
        <w:instrText xml:space="preserve"> \* MERGEFORMAT </w:instrText>
      </w:r>
      <w:r w:rsidR="00E557D6" w:rsidRPr="00B83B3E">
        <w:fldChar w:fldCharType="separate"/>
      </w:r>
      <w:r w:rsidR="0081024B" w:rsidRPr="00E0674F">
        <w:t xml:space="preserve">Figure </w:t>
      </w:r>
      <w:r w:rsidR="0081024B">
        <w:rPr>
          <w:noProof/>
        </w:rPr>
        <w:t>2</w:t>
      </w:r>
      <w:r w:rsidR="0081024B">
        <w:rPr>
          <w:noProof/>
        </w:rPr>
        <w:noBreakHyphen/>
        <w:t>23</w:t>
      </w:r>
      <w:r w:rsidR="00E557D6" w:rsidRPr="00B83B3E">
        <w:fldChar w:fldCharType="end"/>
      </w:r>
      <w:r w:rsidRPr="00B83B3E">
        <w:t xml:space="preserve"> to see if a match exists. This functionality is available from </w:t>
      </w:r>
      <w:r w:rsidR="0099593C" w:rsidRPr="00B83B3E">
        <w:t>the</w:t>
      </w:r>
      <w:r w:rsidRPr="00B83B3E">
        <w:t xml:space="preserve"> </w:t>
      </w:r>
      <w:r w:rsidRPr="00B83B3E">
        <w:rPr>
          <w:b/>
        </w:rPr>
        <w:t>Tools</w:t>
      </w:r>
      <w:r w:rsidRPr="00B83B3E">
        <w:t xml:space="preserve"> menu.</w:t>
      </w:r>
      <w:r w:rsidR="0099593C" w:rsidRPr="00B83B3E">
        <w:t xml:space="preserve"> </w:t>
      </w:r>
    </w:p>
    <w:p w14:paraId="5C3CD756" w14:textId="77777777" w:rsidR="004D4B2A" w:rsidRDefault="004D4B2A" w:rsidP="00EE33FC">
      <w:pPr>
        <w:pStyle w:val="Heading4"/>
        <w:rPr>
          <w:noProof/>
        </w:rPr>
      </w:pPr>
      <w:bookmarkStart w:id="434" w:name="_Toc508873533"/>
      <w:r w:rsidRPr="00B83B3E">
        <w:rPr>
          <w:noProof/>
        </w:rPr>
        <w:t>Search Function</w:t>
      </w:r>
      <w:bookmarkEnd w:id="434"/>
    </w:p>
    <w:p w14:paraId="340488A6" w14:textId="32B18C63" w:rsidR="00E0674F" w:rsidRDefault="00450DBF" w:rsidP="00E0674F">
      <w:r w:rsidRPr="00E0674F">
        <w:t>The following screenshot (</w:t>
      </w:r>
      <w:r w:rsidR="00A2767E" w:rsidRPr="00E0674F">
        <w:fldChar w:fldCharType="begin"/>
      </w:r>
      <w:r w:rsidR="00A2767E" w:rsidRPr="00E0674F">
        <w:instrText xml:space="preserve"> REF _Ref406671620 \h </w:instrText>
      </w:r>
      <w:r w:rsidR="00B83B3E" w:rsidRPr="00E0674F">
        <w:instrText xml:space="preserve"> \* MERGEFORMAT </w:instrText>
      </w:r>
      <w:r w:rsidR="00A2767E" w:rsidRPr="00E0674F">
        <w:fldChar w:fldCharType="separate"/>
      </w:r>
      <w:r w:rsidR="0081024B" w:rsidRPr="00E0674F">
        <w:t xml:space="preserve">Figure </w:t>
      </w:r>
      <w:r w:rsidR="0081024B">
        <w:t>2</w:t>
      </w:r>
      <w:r w:rsidR="0081024B">
        <w:noBreakHyphen/>
        <w:t>23</w:t>
      </w:r>
      <w:r w:rsidR="00A2767E" w:rsidRPr="00E0674F">
        <w:fldChar w:fldCharType="end"/>
      </w:r>
      <w:r w:rsidRPr="00E0674F">
        <w:t>) is from the Patient Selector screen</w:t>
      </w:r>
      <w:r w:rsidR="00A67382" w:rsidRPr="00E0674F">
        <w:t xml:space="preserve">, </w:t>
      </w:r>
      <w:r w:rsidR="00E119FA" w:rsidRPr="00E0674F">
        <w:t>(</w:t>
      </w:r>
      <w:r w:rsidR="007B1BF5" w:rsidRPr="00E0674F">
        <w:fldChar w:fldCharType="begin"/>
      </w:r>
      <w:r w:rsidR="007B1BF5" w:rsidRPr="00E0674F">
        <w:instrText xml:space="preserve"> REF _Ref334681617 \h  \* MERGEFORMAT </w:instrText>
      </w:r>
      <w:r w:rsidR="007B1BF5" w:rsidRPr="00E0674F">
        <w:fldChar w:fldCharType="separate"/>
      </w:r>
      <w:r w:rsidR="0081024B" w:rsidRPr="00B83B3E">
        <w:t xml:space="preserve">Figure </w:t>
      </w:r>
      <w:r w:rsidR="0081024B">
        <w:t>2</w:t>
      </w:r>
      <w:r w:rsidR="0081024B">
        <w:noBreakHyphen/>
        <w:t>19</w:t>
      </w:r>
      <w:r w:rsidR="007B1BF5" w:rsidRPr="00E0674F">
        <w:fldChar w:fldCharType="end"/>
      </w:r>
      <w:r w:rsidR="00E119FA" w:rsidRPr="00E0674F">
        <w:t>)</w:t>
      </w:r>
      <w:r w:rsidRPr="00E0674F">
        <w:t>.</w:t>
      </w:r>
      <w:r w:rsidR="00A2767E" w:rsidRPr="00E0674F">
        <w:t xml:space="preserve"> </w:t>
      </w:r>
      <w:r w:rsidR="00F60629" w:rsidRPr="00E0674F">
        <w:t>To initiate a</w:t>
      </w:r>
      <w:r w:rsidRPr="00E0674F">
        <w:t xml:space="preserve"> search, click either the Enterprise Search button </w:t>
      </w:r>
      <w:r w:rsidR="00771911" w:rsidRPr="00E0674F">
        <w:t>(</w:t>
      </w:r>
      <w:r w:rsidR="00A2767E" w:rsidRPr="00E0674F">
        <w:fldChar w:fldCharType="begin"/>
      </w:r>
      <w:r w:rsidR="00A2767E" w:rsidRPr="00E0674F">
        <w:instrText xml:space="preserve"> REF _Ref406671620 \h </w:instrText>
      </w:r>
      <w:r w:rsidR="00B83B3E" w:rsidRPr="00E0674F">
        <w:instrText xml:space="preserve"> \* MERGEFORMAT </w:instrText>
      </w:r>
      <w:r w:rsidR="00A2767E" w:rsidRPr="00E0674F">
        <w:fldChar w:fldCharType="separate"/>
      </w:r>
      <w:r w:rsidR="0081024B" w:rsidRPr="00E0674F">
        <w:t xml:space="preserve">Figure </w:t>
      </w:r>
      <w:r w:rsidR="0081024B">
        <w:t>2</w:t>
      </w:r>
      <w:r w:rsidR="0081024B">
        <w:noBreakHyphen/>
        <w:t>23</w:t>
      </w:r>
      <w:r w:rsidR="00A2767E" w:rsidRPr="00E0674F">
        <w:fldChar w:fldCharType="end"/>
      </w:r>
      <w:r w:rsidR="00771911" w:rsidRPr="00E0674F">
        <w:t xml:space="preserve">) </w:t>
      </w:r>
      <w:r w:rsidRPr="00E0674F">
        <w:t>or select Enterprise Search for a Patient from the Tool</w:t>
      </w:r>
      <w:r w:rsidR="00A90D91" w:rsidRPr="00E0674F">
        <w:t>s</w:t>
      </w:r>
      <w:r w:rsidRPr="00E0674F">
        <w:t xml:space="preserve"> </w:t>
      </w:r>
      <w:r w:rsidR="00771911" w:rsidRPr="00E0674F">
        <w:t>menu (</w:t>
      </w:r>
      <w:r w:rsidR="00E557D6" w:rsidRPr="00E0674F">
        <w:fldChar w:fldCharType="begin"/>
      </w:r>
      <w:r w:rsidR="00E557D6" w:rsidRPr="00E0674F">
        <w:instrText xml:space="preserve"> REF _Ref406687640 \h </w:instrText>
      </w:r>
      <w:r w:rsidR="00B83B3E" w:rsidRPr="00E0674F">
        <w:instrText xml:space="preserve"> \* MERGEFORMAT </w:instrText>
      </w:r>
      <w:r w:rsidR="00E557D6" w:rsidRPr="00E0674F">
        <w:fldChar w:fldCharType="separate"/>
      </w:r>
      <w:r w:rsidR="0081024B" w:rsidRPr="00B83B3E">
        <w:t xml:space="preserve">Figure </w:t>
      </w:r>
      <w:r w:rsidR="0081024B">
        <w:t>2</w:t>
      </w:r>
      <w:r w:rsidR="0081024B">
        <w:noBreakHyphen/>
        <w:t>24</w:t>
      </w:r>
      <w:r w:rsidR="00E557D6" w:rsidRPr="00E0674F">
        <w:fldChar w:fldCharType="end"/>
      </w:r>
      <w:bookmarkStart w:id="435" w:name="_Ref334950297"/>
      <w:r w:rsidR="009F3F21">
        <w:t>)</w:t>
      </w:r>
      <w:r w:rsidR="009F3F21" w:rsidRPr="00E0674F">
        <w:t xml:space="preserve">. </w:t>
      </w:r>
    </w:p>
    <w:p w14:paraId="17C79788" w14:textId="77777777" w:rsidR="00E0674F" w:rsidRDefault="00E0674F" w:rsidP="00E0674F"/>
    <w:p w14:paraId="69EFF920" w14:textId="4A5297AC" w:rsidR="00E0674F" w:rsidRDefault="00E0674F" w:rsidP="00E0674F">
      <w:r>
        <w:rPr>
          <w:noProof/>
        </w:rPr>
        <w:drawing>
          <wp:inline distT="0" distB="0" distL="0" distR="0" wp14:anchorId="5D916F8F" wp14:editId="6651255F">
            <wp:extent cx="3844654" cy="1000664"/>
            <wp:effectExtent l="19050" t="19050" r="22860" b="28575"/>
            <wp:docPr id="88" name="Picture 88" descr="Display of the patient selector screen with a red elipse surrounding the Enterprise Search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849148" cy="1001834"/>
                    </a:xfrm>
                    <a:prstGeom prst="rect">
                      <a:avLst/>
                    </a:prstGeom>
                    <a:ln w="6350">
                      <a:solidFill>
                        <a:schemeClr val="tx1"/>
                      </a:solidFill>
                    </a:ln>
                  </pic:spPr>
                </pic:pic>
              </a:graphicData>
            </a:graphic>
          </wp:inline>
        </w:drawing>
      </w:r>
    </w:p>
    <w:p w14:paraId="5C3CD759" w14:textId="04D3E3DF" w:rsidR="00502ADA" w:rsidRPr="00E0674F" w:rsidRDefault="00502ADA" w:rsidP="00E0674F">
      <w:pPr>
        <w:pStyle w:val="Caption"/>
      </w:pPr>
      <w:bookmarkStart w:id="436" w:name="_Ref406671620"/>
      <w:bookmarkStart w:id="437" w:name="_Toc20827237"/>
      <w:r w:rsidRPr="00E0674F">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23</w:t>
      </w:r>
      <w:r w:rsidR="00C72CA4">
        <w:rPr>
          <w:noProof/>
        </w:rPr>
        <w:fldChar w:fldCharType="end"/>
      </w:r>
      <w:bookmarkEnd w:id="436"/>
      <w:r w:rsidR="00E0674F">
        <w:t>. Enterprise Search Selection.</w:t>
      </w:r>
      <w:bookmarkEnd w:id="437"/>
    </w:p>
    <w:bookmarkEnd w:id="435"/>
    <w:p w14:paraId="5C3CD75A" w14:textId="77777777" w:rsidR="00502ADA" w:rsidRPr="00E0674F" w:rsidRDefault="00502ADA" w:rsidP="00E0674F"/>
    <w:p w14:paraId="5C3CD75B" w14:textId="54881F8C" w:rsidR="003C3797" w:rsidRPr="00B83B3E" w:rsidRDefault="00EB76EE" w:rsidP="003C3797">
      <w:pPr>
        <w:rPr>
          <w:noProof/>
        </w:rPr>
      </w:pPr>
      <w:r>
        <w:rPr>
          <w:noProof/>
        </w:rPr>
        <w:lastRenderedPageBreak/>
        <w:drawing>
          <wp:inline distT="0" distB="0" distL="0" distR="0" wp14:anchorId="443F7DBE" wp14:editId="2DDA53CE">
            <wp:extent cx="2914286" cy="3352381"/>
            <wp:effectExtent l="19050" t="19050" r="19685" b="19685"/>
            <wp:docPr id="90" name="Picture 90" descr="Display of the main CAPRI toolbar with a red elipse surrounding the Enterprise Search for a Patient in the Tools drop 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914286" cy="3352381"/>
                    </a:xfrm>
                    <a:prstGeom prst="rect">
                      <a:avLst/>
                    </a:prstGeom>
                    <a:ln w="6350">
                      <a:solidFill>
                        <a:schemeClr val="tx1"/>
                      </a:solidFill>
                    </a:ln>
                  </pic:spPr>
                </pic:pic>
              </a:graphicData>
            </a:graphic>
          </wp:inline>
        </w:drawing>
      </w:r>
    </w:p>
    <w:p w14:paraId="5C3CD75C" w14:textId="0920E35F" w:rsidR="00502ADA" w:rsidRPr="00B83B3E" w:rsidRDefault="00502ADA" w:rsidP="00B52F9B">
      <w:pPr>
        <w:pStyle w:val="Caption"/>
        <w:rPr>
          <w:rFonts w:cs="Times New Roman"/>
        </w:rPr>
      </w:pPr>
      <w:bookmarkStart w:id="438" w:name="_Ref406687640"/>
      <w:bookmarkStart w:id="439" w:name="_Toc2082723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24</w:t>
      </w:r>
      <w:r w:rsidR="008D502E">
        <w:rPr>
          <w:rFonts w:cs="Times New Roman"/>
        </w:rPr>
        <w:fldChar w:fldCharType="end"/>
      </w:r>
      <w:bookmarkEnd w:id="438"/>
      <w:r w:rsidR="00745F6D">
        <w:rPr>
          <w:rFonts w:cs="Times New Roman"/>
        </w:rPr>
        <w:t>. Enterprise Search from Tools Menu Selection.</w:t>
      </w:r>
      <w:bookmarkEnd w:id="439"/>
    </w:p>
    <w:p w14:paraId="270BC81E" w14:textId="12C51091" w:rsidR="00EA16FC" w:rsidRPr="00B83B3E" w:rsidRDefault="00EA16FC" w:rsidP="00EA16FC"/>
    <w:p w14:paraId="5C3CD75E" w14:textId="5E9F2754" w:rsidR="00F25954" w:rsidRPr="00B83B3E" w:rsidRDefault="00F25954" w:rsidP="00EA16FC">
      <w:r w:rsidRPr="00B83B3E">
        <w:t xml:space="preserve">The </w:t>
      </w:r>
      <w:r w:rsidRPr="00B83B3E">
        <w:rPr>
          <w:b/>
        </w:rPr>
        <w:t>Enterprise Search</w:t>
      </w:r>
      <w:r w:rsidRPr="00B83B3E">
        <w:t xml:space="preserve"> input form (</w:t>
      </w:r>
      <w:r w:rsidR="00E557D6" w:rsidRPr="00B83B3E">
        <w:fldChar w:fldCharType="begin"/>
      </w:r>
      <w:r w:rsidR="00E557D6" w:rsidRPr="00B83B3E">
        <w:instrText xml:space="preserve"> REF _Ref334950368 \h </w:instrText>
      </w:r>
      <w:r w:rsidR="00B83B3E">
        <w:instrText xml:space="preserve"> \* MERGEFORMAT </w:instrText>
      </w:r>
      <w:r w:rsidR="00E557D6" w:rsidRPr="00B83B3E">
        <w:fldChar w:fldCharType="separate"/>
      </w:r>
      <w:r w:rsidR="0081024B" w:rsidRPr="00B83B3E">
        <w:t xml:space="preserve">Figure </w:t>
      </w:r>
      <w:r w:rsidR="0081024B">
        <w:rPr>
          <w:noProof/>
        </w:rPr>
        <w:t>2</w:t>
      </w:r>
      <w:r w:rsidR="0081024B">
        <w:rPr>
          <w:noProof/>
        </w:rPr>
        <w:noBreakHyphen/>
        <w:t>25</w:t>
      </w:r>
      <w:r w:rsidR="00E557D6" w:rsidRPr="00B83B3E">
        <w:fldChar w:fldCharType="end"/>
      </w:r>
      <w:r w:rsidRPr="00B83B3E">
        <w:t xml:space="preserve">) allows the </w:t>
      </w:r>
      <w:r w:rsidR="00040556" w:rsidRPr="00B83B3E">
        <w:t xml:space="preserve">traits </w:t>
      </w:r>
      <w:r w:rsidRPr="00B83B3E">
        <w:t>of a patient to be entered.</w:t>
      </w:r>
      <w:r w:rsidR="00EE0CF4">
        <w:t xml:space="preserve"> </w:t>
      </w:r>
      <w:r w:rsidRPr="00B83B3E">
        <w:t xml:space="preserve">The </w:t>
      </w:r>
      <w:r w:rsidRPr="00B83B3E">
        <w:rPr>
          <w:b/>
        </w:rPr>
        <w:t>Person Traits</w:t>
      </w:r>
      <w:r w:rsidRPr="00B83B3E">
        <w:t xml:space="preserve"> are as follows:</w:t>
      </w:r>
    </w:p>
    <w:p w14:paraId="5C3CD75F" w14:textId="77777777" w:rsidR="00F25954" w:rsidRPr="00B83B3E" w:rsidRDefault="00F25954" w:rsidP="00AD1103">
      <w:pPr>
        <w:pStyle w:val="BodyText5Numbers"/>
      </w:pPr>
      <w:r w:rsidRPr="00B83B3E">
        <w:t>First Name (Required)</w:t>
      </w:r>
    </w:p>
    <w:p w14:paraId="5C3CD760" w14:textId="77777777" w:rsidR="00F25954" w:rsidRPr="00B83B3E" w:rsidRDefault="00F25954" w:rsidP="00AD1103">
      <w:pPr>
        <w:pStyle w:val="BodyText5Numbers"/>
      </w:pPr>
      <w:r w:rsidRPr="00B83B3E">
        <w:t>Middle Name (Optional)</w:t>
      </w:r>
    </w:p>
    <w:p w14:paraId="5C3CD761" w14:textId="77777777" w:rsidR="00F25954" w:rsidRPr="00B83B3E" w:rsidRDefault="00F25954" w:rsidP="00AD1103">
      <w:pPr>
        <w:pStyle w:val="BodyText5Numbers"/>
      </w:pPr>
      <w:r w:rsidRPr="00B83B3E">
        <w:t>Last Name (Required)</w:t>
      </w:r>
    </w:p>
    <w:p w14:paraId="5C3CD762" w14:textId="77777777" w:rsidR="00F25954" w:rsidRPr="00B83B3E" w:rsidRDefault="00F25954" w:rsidP="00AD1103">
      <w:pPr>
        <w:pStyle w:val="BodyText5Numbers"/>
      </w:pPr>
      <w:r w:rsidRPr="00B83B3E">
        <w:t>Social Security Number (Required)</w:t>
      </w:r>
    </w:p>
    <w:p w14:paraId="5C3CD763" w14:textId="77777777" w:rsidR="00F25954" w:rsidRPr="00B83B3E" w:rsidRDefault="00F25954" w:rsidP="00AD1103">
      <w:pPr>
        <w:pStyle w:val="BodyText5Numbers"/>
      </w:pPr>
      <w:r w:rsidRPr="00B83B3E">
        <w:t>Date of Birth (Required)</w:t>
      </w:r>
    </w:p>
    <w:p w14:paraId="6E678E3B" w14:textId="046D7C1B" w:rsidR="00EA16FC" w:rsidRPr="00B83B3E" w:rsidRDefault="00EA16FC" w:rsidP="00345C0B">
      <w:pPr>
        <w:pStyle w:val="Body3PicCaption"/>
      </w:pPr>
    </w:p>
    <w:p w14:paraId="5C3CD764" w14:textId="117E4D36" w:rsidR="00F25954" w:rsidRPr="00B83B3E" w:rsidRDefault="00F25954" w:rsidP="00345C0B">
      <w:pPr>
        <w:pStyle w:val="Body3PicCaption"/>
      </w:pPr>
      <w:r w:rsidRPr="00B83B3E">
        <w:t xml:space="preserve">The results from the </w:t>
      </w:r>
      <w:r w:rsidR="008D7788" w:rsidRPr="00B83B3E">
        <w:t>Person Search</w:t>
      </w:r>
      <w:r w:rsidRPr="00B83B3E">
        <w:t xml:space="preserve"> display</w:t>
      </w:r>
      <w:r w:rsidR="008D7788" w:rsidRPr="00B83B3E">
        <w:t>s</w:t>
      </w:r>
      <w:r w:rsidRPr="00B83B3E">
        <w:t xml:space="preserve"> in </w:t>
      </w:r>
      <w:r w:rsidR="006D69DF" w:rsidRPr="00B83B3E">
        <w:t>the Search Result</w:t>
      </w:r>
      <w:r w:rsidRPr="00B83B3E">
        <w:t xml:space="preserve"> memo box on the Enterprise Search form </w:t>
      </w:r>
      <w:r w:rsidR="007A4209" w:rsidRPr="00B83B3E">
        <w:t>are</w:t>
      </w:r>
      <w:r w:rsidRPr="00B83B3E">
        <w:t xml:space="preserve"> processed depending on the results as follows:</w:t>
      </w:r>
    </w:p>
    <w:p w14:paraId="3564C4B1" w14:textId="77777777" w:rsidR="00EA16FC" w:rsidRPr="00B83B3E" w:rsidRDefault="00EA16FC" w:rsidP="00EA16FC">
      <w:pPr>
        <w:pStyle w:val="BodyText5Numbers"/>
        <w:numPr>
          <w:ilvl w:val="0"/>
          <w:numId w:val="0"/>
        </w:numPr>
        <w:ind w:left="547"/>
      </w:pPr>
    </w:p>
    <w:p w14:paraId="5C3CD765" w14:textId="77777777" w:rsidR="00F25954" w:rsidRPr="00B83B3E" w:rsidRDefault="00F25954" w:rsidP="0002701D">
      <w:pPr>
        <w:pStyle w:val="BodyText5Numbers"/>
      </w:pPr>
      <w:r w:rsidRPr="00B83B3E">
        <w:t xml:space="preserve">One exact match –The patient’s person traits and the treating facilities with station number </w:t>
      </w:r>
      <w:r w:rsidR="008D7788" w:rsidRPr="00B83B3E">
        <w:t>is</w:t>
      </w:r>
      <w:r w:rsidRPr="00B83B3E">
        <w:t xml:space="preserve"> displayed.</w:t>
      </w:r>
      <w:r w:rsidR="00BF4AE9" w:rsidRPr="00B83B3E">
        <w:t xml:space="preserve"> Double click on that treating facility to display patient information from that facility</w:t>
      </w:r>
      <w:r w:rsidR="00B008C7" w:rsidRPr="00B83B3E">
        <w:t xml:space="preserve"> </w:t>
      </w:r>
    </w:p>
    <w:p w14:paraId="5C3CD766" w14:textId="77777777" w:rsidR="00F25954" w:rsidRPr="00B83B3E" w:rsidRDefault="00F25954" w:rsidP="0002701D">
      <w:pPr>
        <w:pStyle w:val="BodyText5Numbers"/>
      </w:pPr>
      <w:r w:rsidRPr="00B83B3E">
        <w:t xml:space="preserve">No match – </w:t>
      </w:r>
      <w:r w:rsidR="00210D74" w:rsidRPr="00B83B3E">
        <w:t xml:space="preserve">If no match is found a </w:t>
      </w:r>
      <w:r w:rsidRPr="00B83B3E">
        <w:t>“No match found</w:t>
      </w:r>
      <w:r w:rsidR="008D7788" w:rsidRPr="00B83B3E">
        <w:t xml:space="preserve"> for entered person traits” is</w:t>
      </w:r>
      <w:r w:rsidRPr="00B83B3E">
        <w:t xml:space="preserve"> be displayed</w:t>
      </w:r>
      <w:r w:rsidR="00B008C7" w:rsidRPr="00B83B3E">
        <w:t xml:space="preserve"> </w:t>
      </w:r>
    </w:p>
    <w:p w14:paraId="5C3CD767" w14:textId="6A900052" w:rsidR="00BF4AE9" w:rsidRPr="00B83B3E" w:rsidRDefault="00F25954" w:rsidP="0002701D">
      <w:pPr>
        <w:pStyle w:val="BodyText5Numbers"/>
      </w:pPr>
      <w:r w:rsidRPr="00B83B3E">
        <w:t xml:space="preserve">Multiple matches – The patient’s person traits </w:t>
      </w:r>
      <w:r w:rsidR="007A4209" w:rsidRPr="00B83B3E">
        <w:t>are</w:t>
      </w:r>
      <w:r w:rsidRPr="00B83B3E">
        <w:t xml:space="preserve"> </w:t>
      </w:r>
      <w:r w:rsidR="009706EB" w:rsidRPr="00B83B3E">
        <w:t>displayed,</w:t>
      </w:r>
      <w:r w:rsidRPr="00B83B3E">
        <w:t xml:space="preserve"> and the user </w:t>
      </w:r>
      <w:proofErr w:type="gramStart"/>
      <w:r w:rsidR="007A4209" w:rsidRPr="00B83B3E">
        <w:t>is</w:t>
      </w:r>
      <w:r w:rsidRPr="00B83B3E">
        <w:t xml:space="preserve"> allowed to</w:t>
      </w:r>
      <w:proofErr w:type="gramEnd"/>
      <w:r w:rsidRPr="00B83B3E">
        <w:t xml:space="preserve"> select the desired record.</w:t>
      </w:r>
      <w:r w:rsidR="00EE0CF4">
        <w:t xml:space="preserve"> </w:t>
      </w:r>
      <w:r w:rsidRPr="00B83B3E">
        <w:t xml:space="preserve">The treating facilities with station number </w:t>
      </w:r>
      <w:r w:rsidR="008D7788" w:rsidRPr="00B83B3E">
        <w:t>displays</w:t>
      </w:r>
      <w:r w:rsidRPr="00B83B3E">
        <w:t xml:space="preserve"> for the </w:t>
      </w:r>
      <w:r w:rsidRPr="00B83B3E">
        <w:lastRenderedPageBreak/>
        <w:t>selected patient.</w:t>
      </w:r>
      <w:r w:rsidR="00EE0CF4">
        <w:t xml:space="preserve"> </w:t>
      </w:r>
      <w:r w:rsidR="00BF4AE9" w:rsidRPr="00B83B3E">
        <w:t>Double click on a selected treating facility to display patient information for that specific treating facility.</w:t>
      </w:r>
    </w:p>
    <w:p w14:paraId="323E6E1F" w14:textId="77777777" w:rsidR="007A0A77" w:rsidRPr="00B83B3E" w:rsidRDefault="007A0A77" w:rsidP="007A0A77">
      <w:pPr>
        <w:pStyle w:val="BodyText5Numbers"/>
        <w:numPr>
          <w:ilvl w:val="0"/>
          <w:numId w:val="0"/>
        </w:numPr>
        <w:ind w:left="547"/>
      </w:pPr>
    </w:p>
    <w:p w14:paraId="5C3CD768" w14:textId="77777777" w:rsidR="00E1318D" w:rsidRPr="00B83B3E" w:rsidRDefault="00323BF1" w:rsidP="0002701D">
      <w:pPr>
        <w:pStyle w:val="BodyText"/>
        <w:rPr>
          <w:noProof/>
        </w:rPr>
      </w:pPr>
      <w:r w:rsidRPr="00B83B3E">
        <w:rPr>
          <w:noProof/>
        </w:rPr>
        <w:drawing>
          <wp:inline distT="0" distB="0" distL="0" distR="0" wp14:anchorId="5C3CE12D" wp14:editId="6C6563F6">
            <wp:extent cx="3819525" cy="4198620"/>
            <wp:effectExtent l="0" t="0" r="9525" b="0"/>
            <wp:docPr id="280" name="Picture 155" descr="Display of the Enterprise Search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65" cstate="print"/>
                    <a:srcRect/>
                    <a:stretch>
                      <a:fillRect/>
                    </a:stretch>
                  </pic:blipFill>
                  <pic:spPr bwMode="auto">
                    <a:xfrm>
                      <a:off x="0" y="0"/>
                      <a:ext cx="3819525" cy="4198620"/>
                    </a:xfrm>
                    <a:prstGeom prst="rect">
                      <a:avLst/>
                    </a:prstGeom>
                    <a:noFill/>
                  </pic:spPr>
                </pic:pic>
              </a:graphicData>
            </a:graphic>
          </wp:inline>
        </w:drawing>
      </w:r>
    </w:p>
    <w:p w14:paraId="5C3CD769" w14:textId="54EBD108" w:rsidR="00E1318D" w:rsidRPr="00B83B3E" w:rsidRDefault="00A67382" w:rsidP="00B52F9B">
      <w:pPr>
        <w:pStyle w:val="Caption"/>
        <w:rPr>
          <w:rFonts w:cs="Times New Roman"/>
        </w:rPr>
      </w:pPr>
      <w:bookmarkStart w:id="440" w:name="_Ref334950368"/>
      <w:bookmarkStart w:id="441" w:name="_Toc2082723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25</w:t>
      </w:r>
      <w:r w:rsidR="008D502E">
        <w:rPr>
          <w:rFonts w:cs="Times New Roman"/>
        </w:rPr>
        <w:fldChar w:fldCharType="end"/>
      </w:r>
      <w:bookmarkEnd w:id="440"/>
      <w:r w:rsidR="008F2484">
        <w:rPr>
          <w:rFonts w:cs="Times New Roman"/>
        </w:rPr>
        <w:t>. Enterprise Search Dialog Window.</w:t>
      </w:r>
      <w:bookmarkEnd w:id="441"/>
    </w:p>
    <w:p w14:paraId="5C3CD76A" w14:textId="33690366" w:rsidR="004D4B2A" w:rsidRPr="00B83B3E" w:rsidRDefault="00035341" w:rsidP="00EE33FC">
      <w:pPr>
        <w:pStyle w:val="Heading4"/>
        <w:rPr>
          <w:noProof/>
        </w:rPr>
      </w:pPr>
      <w:bookmarkStart w:id="442" w:name="_Toc508873534"/>
      <w:r w:rsidRPr="00B83B3E">
        <w:rPr>
          <w:noProof/>
        </w:rPr>
        <w:t>“</w:t>
      </w:r>
      <w:r w:rsidR="004D4B2A" w:rsidRPr="00B83B3E">
        <w:rPr>
          <w:noProof/>
        </w:rPr>
        <w:t>Legacy</w:t>
      </w:r>
      <w:r w:rsidRPr="00B83B3E">
        <w:rPr>
          <w:noProof/>
        </w:rPr>
        <w:t>” Enterprise</w:t>
      </w:r>
      <w:r w:rsidR="004D4B2A" w:rsidRPr="00B83B3E">
        <w:rPr>
          <w:noProof/>
        </w:rPr>
        <w:t xml:space="preserve"> Search</w:t>
      </w:r>
      <w:r w:rsidR="00EE0CF4">
        <w:rPr>
          <w:noProof/>
        </w:rPr>
        <w:t xml:space="preserve"> </w:t>
      </w:r>
      <w:r w:rsidR="00502450" w:rsidRPr="00B83B3E">
        <w:rPr>
          <w:noProof/>
        </w:rPr>
        <w:t>Functionality</w:t>
      </w:r>
      <w:bookmarkEnd w:id="442"/>
    </w:p>
    <w:p w14:paraId="4F24CDED" w14:textId="42F2B9CE" w:rsidR="007A0A77" w:rsidRPr="00B83B3E" w:rsidRDefault="00A10759" w:rsidP="007A0A77">
      <w:r w:rsidRPr="00B83B3E">
        <w:t xml:space="preserve">The “Legacy” </w:t>
      </w:r>
      <w:r w:rsidRPr="00B83B3E">
        <w:rPr>
          <w:b/>
        </w:rPr>
        <w:t>Enterprise Search</w:t>
      </w:r>
      <w:r w:rsidRPr="00B83B3E">
        <w:t xml:space="preserve"> </w:t>
      </w:r>
      <w:r w:rsidR="00502450" w:rsidRPr="00B83B3E">
        <w:t xml:space="preserve">button </w:t>
      </w:r>
      <w:r w:rsidRPr="00B83B3E">
        <w:t>can be used t</w:t>
      </w:r>
      <w:r w:rsidR="00F25954" w:rsidRPr="00B83B3E">
        <w:t xml:space="preserve">o search all VAMC </w:t>
      </w:r>
      <w:proofErr w:type="spellStart"/>
      <w:r w:rsidR="00F25954" w:rsidRPr="00B83B3E">
        <w:t>VistA</w:t>
      </w:r>
      <w:proofErr w:type="spellEnd"/>
      <w:r w:rsidR="00F25954" w:rsidRPr="00B83B3E">
        <w:t xml:space="preserve"> systems </w:t>
      </w:r>
      <w:r w:rsidRPr="00B83B3E">
        <w:t>to see where a patient has</w:t>
      </w:r>
      <w:r w:rsidR="00502450" w:rsidRPr="00B83B3E">
        <w:t xml:space="preserve"> </w:t>
      </w:r>
      <w:r w:rsidRPr="00B83B3E">
        <w:t>presented for care.</w:t>
      </w:r>
      <w:r w:rsidR="00EE0CF4">
        <w:t xml:space="preserve"> </w:t>
      </w:r>
      <w:r w:rsidRPr="00B83B3E">
        <w:t xml:space="preserve">This function allows the user to enter a combination of patient name and SSN to search through selected VAMC systems to </w:t>
      </w:r>
      <w:r w:rsidR="00F25954" w:rsidRPr="00B83B3E">
        <w:t>see if a patient match exists.</w:t>
      </w:r>
      <w:r w:rsidR="00315B29" w:rsidRPr="00B83B3E">
        <w:t xml:space="preserve"> To initiate a “Legacy” Enterprise search, click the </w:t>
      </w:r>
      <w:r w:rsidR="00502450" w:rsidRPr="00B83B3E">
        <w:rPr>
          <w:b/>
        </w:rPr>
        <w:t>Legacy Search</w:t>
      </w:r>
      <w:r w:rsidR="00315B29" w:rsidRPr="00B83B3E">
        <w:t xml:space="preserve"> </w:t>
      </w:r>
      <w:r w:rsidR="00315B29" w:rsidRPr="00B83B3E">
        <w:rPr>
          <w:b/>
        </w:rPr>
        <w:t>button</w:t>
      </w:r>
      <w:r w:rsidR="00315B29" w:rsidRPr="00B83B3E">
        <w:t>.</w:t>
      </w:r>
      <w:bookmarkStart w:id="443" w:name="_Toc150075117"/>
      <w:bookmarkStart w:id="444" w:name="_Toc150075186"/>
      <w:bookmarkStart w:id="445" w:name="_Toc150075247"/>
      <w:bookmarkStart w:id="446" w:name="_Toc173553107"/>
    </w:p>
    <w:p w14:paraId="7AFB5B67" w14:textId="62475798" w:rsidR="00EF7647" w:rsidRDefault="00DD0739" w:rsidP="007A0A77">
      <w:r w:rsidRPr="00B83B3E">
        <w:t>The following</w:t>
      </w:r>
      <w:r w:rsidR="009E2681" w:rsidRPr="00B83B3E">
        <w:t xml:space="preserve"> (</w:t>
      </w:r>
      <w:r w:rsidR="00E557D6" w:rsidRPr="00B83B3E">
        <w:fldChar w:fldCharType="begin"/>
      </w:r>
      <w:r w:rsidR="00E557D6" w:rsidRPr="00B83B3E">
        <w:instrText xml:space="preserve"> REF _Ref406763811 \h </w:instrText>
      </w:r>
      <w:r w:rsidR="00B83B3E">
        <w:instrText xml:space="preserve"> \* MERGEFORMAT </w:instrText>
      </w:r>
      <w:r w:rsidR="00E557D6" w:rsidRPr="00B83B3E">
        <w:fldChar w:fldCharType="separate"/>
      </w:r>
      <w:r w:rsidR="0081024B" w:rsidRPr="00B83B3E">
        <w:t xml:space="preserve">Figure </w:t>
      </w:r>
      <w:r w:rsidR="0081024B">
        <w:rPr>
          <w:noProof/>
        </w:rPr>
        <w:t>2</w:t>
      </w:r>
      <w:r w:rsidR="0081024B">
        <w:rPr>
          <w:noProof/>
        </w:rPr>
        <w:noBreakHyphen/>
        <w:t>26</w:t>
      </w:r>
      <w:r w:rsidR="00E557D6" w:rsidRPr="00B83B3E">
        <w:fldChar w:fldCharType="end"/>
      </w:r>
      <w:r w:rsidR="009E2681" w:rsidRPr="00B83B3E">
        <w:t>)</w:t>
      </w:r>
      <w:r w:rsidR="0002701D" w:rsidRPr="00B83B3E">
        <w:t xml:space="preserve"> </w:t>
      </w:r>
      <w:r w:rsidRPr="00B83B3E">
        <w:t xml:space="preserve">is still available from the </w:t>
      </w:r>
      <w:r w:rsidRPr="00B83B3E">
        <w:rPr>
          <w:b/>
        </w:rPr>
        <w:t>Legacy Search</w:t>
      </w:r>
      <w:r w:rsidRPr="00B83B3E">
        <w:t xml:space="preserve"> </w:t>
      </w:r>
      <w:r w:rsidRPr="00B83B3E">
        <w:rPr>
          <w:b/>
        </w:rPr>
        <w:t>button</w:t>
      </w:r>
      <w:r w:rsidRPr="00B83B3E">
        <w:t>.</w:t>
      </w:r>
    </w:p>
    <w:p w14:paraId="5C3CD76C" w14:textId="17EE8118" w:rsidR="00645C60" w:rsidRPr="00B83B3E" w:rsidRDefault="001D3174" w:rsidP="007A0A77">
      <w:r w:rsidRPr="00B83B3E">
        <w:rPr>
          <w:b/>
        </w:rPr>
        <w:t>Step 1</w:t>
      </w:r>
      <w:r w:rsidRPr="00B83B3E">
        <w:t xml:space="preserve"> </w:t>
      </w:r>
      <w:r w:rsidRPr="00B83B3E">
        <w:rPr>
          <w:b/>
        </w:rPr>
        <w:t xml:space="preserve">– </w:t>
      </w:r>
      <w:r w:rsidRPr="00B83B3E">
        <w:t xml:space="preserve">Next to the </w:t>
      </w:r>
      <w:r w:rsidRPr="00B83B3E">
        <w:rPr>
          <w:b/>
        </w:rPr>
        <w:t>Search For:</w:t>
      </w:r>
      <w:r w:rsidR="00B37C7E" w:rsidRPr="00B83B3E">
        <w:t xml:space="preserve"> field</w:t>
      </w:r>
      <w:r w:rsidRPr="00B83B3E">
        <w:t>, the user may click the “</w:t>
      </w:r>
      <w:r w:rsidRPr="00B83B3E">
        <w:rPr>
          <w:b/>
        </w:rPr>
        <w:t>?</w:t>
      </w:r>
      <w:r w:rsidRPr="00B83B3E">
        <w:t xml:space="preserve">” button to receive instructions for entering specified search </w:t>
      </w:r>
      <w:r w:rsidR="00645C60" w:rsidRPr="00B83B3E">
        <w:t>p</w:t>
      </w:r>
      <w:r w:rsidRPr="00B83B3E">
        <w:t>arameters.</w:t>
      </w:r>
      <w:r w:rsidR="00DD0739" w:rsidRPr="00B83B3E">
        <w:t xml:space="preserve"> </w:t>
      </w:r>
    </w:p>
    <w:p w14:paraId="5C3CD76D" w14:textId="77777777" w:rsidR="00E557D6" w:rsidRPr="00B83B3E" w:rsidRDefault="00E557D6" w:rsidP="00345C0B">
      <w:pPr>
        <w:pStyle w:val="Body3PicCaption"/>
      </w:pPr>
    </w:p>
    <w:p w14:paraId="5C3CD76E" w14:textId="04B1DD57" w:rsidR="00ED7EEE" w:rsidRPr="00B83B3E" w:rsidRDefault="00FA3FE0" w:rsidP="00345C0B">
      <w:pPr>
        <w:pStyle w:val="Body3PicCaption"/>
      </w:pPr>
      <w:r>
        <w:drawing>
          <wp:inline distT="0" distB="0" distL="0" distR="0" wp14:anchorId="0028CAB4" wp14:editId="20965518">
            <wp:extent cx="5209524" cy="3019048"/>
            <wp:effectExtent l="19050" t="19050" r="10795" b="10160"/>
            <wp:docPr id="288" name="Picture 288" descr="Display of the Patient Search dialog window with a red elipse surrounding the &quot;?&quot; next to the Search For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09524" cy="3019048"/>
                    </a:xfrm>
                    <a:prstGeom prst="rect">
                      <a:avLst/>
                    </a:prstGeom>
                    <a:ln w="6350">
                      <a:solidFill>
                        <a:schemeClr val="tx1"/>
                      </a:solidFill>
                    </a:ln>
                  </pic:spPr>
                </pic:pic>
              </a:graphicData>
            </a:graphic>
          </wp:inline>
        </w:drawing>
      </w:r>
    </w:p>
    <w:p w14:paraId="5C3CD76F" w14:textId="073A1C3C" w:rsidR="00AF3059" w:rsidRPr="00B83B3E" w:rsidRDefault="00AF3059" w:rsidP="00B52F9B">
      <w:pPr>
        <w:pStyle w:val="Caption"/>
        <w:rPr>
          <w:rFonts w:cs="Times New Roman"/>
        </w:rPr>
      </w:pPr>
      <w:bookmarkStart w:id="447" w:name="_Toc326149571"/>
      <w:bookmarkStart w:id="448" w:name="_Toc278548156"/>
      <w:bookmarkStart w:id="449" w:name="_Ref225236588"/>
      <w:bookmarkStart w:id="450" w:name="_Ref334512324"/>
      <w:bookmarkStart w:id="451" w:name="_Ref334681631"/>
      <w:bookmarkStart w:id="452" w:name="_Ref334681668"/>
      <w:bookmarkStart w:id="453" w:name="_Ref334681760"/>
      <w:bookmarkStart w:id="454" w:name="_Ref334681778"/>
      <w:bookmarkStart w:id="455" w:name="_Ref406763811"/>
      <w:bookmarkStart w:id="456" w:name="_Toc2082724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26</w:t>
      </w:r>
      <w:r w:rsidR="008D502E">
        <w:rPr>
          <w:rFonts w:cs="Times New Roman"/>
        </w:rPr>
        <w:fldChar w:fldCharType="end"/>
      </w:r>
      <w:bookmarkEnd w:id="447"/>
      <w:bookmarkEnd w:id="448"/>
      <w:bookmarkEnd w:id="449"/>
      <w:bookmarkEnd w:id="450"/>
      <w:bookmarkEnd w:id="451"/>
      <w:bookmarkEnd w:id="452"/>
      <w:bookmarkEnd w:id="453"/>
      <w:bookmarkEnd w:id="454"/>
      <w:bookmarkEnd w:id="455"/>
      <w:r w:rsidR="00FA3FE0">
        <w:rPr>
          <w:rFonts w:cs="Times New Roman"/>
        </w:rPr>
        <w:t>. Legacy Search</w:t>
      </w:r>
      <w:r w:rsidR="003D0C35">
        <w:rPr>
          <w:rFonts w:cs="Times New Roman"/>
        </w:rPr>
        <w:t xml:space="preserve"> Help Button</w:t>
      </w:r>
      <w:r w:rsidR="009F3F21">
        <w:rPr>
          <w:rFonts w:cs="Times New Roman"/>
        </w:rPr>
        <w:t>.</w:t>
      </w:r>
      <w:bookmarkEnd w:id="456"/>
    </w:p>
    <w:p w14:paraId="301B2CC8" w14:textId="77777777" w:rsidR="007A0A77" w:rsidRPr="00B83B3E" w:rsidRDefault="007A0A77" w:rsidP="007A0A77"/>
    <w:p w14:paraId="5C3CD771" w14:textId="4D6C879F" w:rsidR="005055F6" w:rsidRPr="00B83B3E" w:rsidRDefault="00EF7647" w:rsidP="00EF7F14">
      <w:pPr>
        <w:pStyle w:val="Note"/>
      </w:pPr>
      <w:r w:rsidRPr="00EF7647">
        <w:t>NOTE:</w:t>
      </w:r>
      <w:r>
        <w:t xml:space="preserve"> </w:t>
      </w:r>
      <w:r w:rsidR="00FA3FE0">
        <w:t>The</w:t>
      </w:r>
      <w:r w:rsidR="005055F6" w:rsidRPr="00B83B3E">
        <w:t xml:space="preserve"> search string should be the same text </w:t>
      </w:r>
      <w:proofErr w:type="spellStart"/>
      <w:r w:rsidR="005055F6" w:rsidRPr="00B83B3E">
        <w:t>VistA</w:t>
      </w:r>
      <w:proofErr w:type="spellEnd"/>
      <w:r w:rsidR="005055F6" w:rsidRPr="00B83B3E">
        <w:t xml:space="preserve"> or CAPRI would normally use for searching the patient file</w:t>
      </w:r>
      <w:r w:rsidR="008F005D" w:rsidRPr="00B83B3E">
        <w:t>.</w:t>
      </w:r>
    </w:p>
    <w:p w14:paraId="5C3CD772" w14:textId="77777777" w:rsidR="005055F6" w:rsidRPr="00B83B3E" w:rsidRDefault="005055F6" w:rsidP="00345C0B">
      <w:pPr>
        <w:pStyle w:val="Body3PicCaption"/>
      </w:pPr>
      <w:r w:rsidRPr="00B83B3E">
        <w:t>Examples:</w:t>
      </w:r>
    </w:p>
    <w:p w14:paraId="5C3CD773" w14:textId="77777777" w:rsidR="005055F6" w:rsidRPr="00B83B3E" w:rsidRDefault="005055F6" w:rsidP="0002701D">
      <w:pPr>
        <w:pStyle w:val="BodyText5Numbers"/>
      </w:pPr>
      <w:r w:rsidRPr="00B83B3E">
        <w:t>Enter an SSN without the dashes: 123456789 instead of 123-45-6789</w:t>
      </w:r>
    </w:p>
    <w:p w14:paraId="5C3CD774" w14:textId="77777777" w:rsidR="005055F6" w:rsidRPr="00B83B3E" w:rsidRDefault="005055F6" w:rsidP="0002701D">
      <w:pPr>
        <w:pStyle w:val="BodyText5Numbers"/>
      </w:pPr>
      <w:r w:rsidRPr="00B83B3E">
        <w:t>Enter last name + comma + first name with no spaces: “</w:t>
      </w:r>
      <w:proofErr w:type="gramStart"/>
      <w:r w:rsidRPr="00B83B3E">
        <w:t>DOE</w:t>
      </w:r>
      <w:r w:rsidR="008F005D" w:rsidRPr="00B83B3E">
        <w:t>,</w:t>
      </w:r>
      <w:r w:rsidR="00BD43CF" w:rsidRPr="00B83B3E">
        <w:t>JOHN</w:t>
      </w:r>
      <w:proofErr w:type="gramEnd"/>
      <w:r w:rsidRPr="00B83B3E">
        <w:t>” instead of “DOE, JOHN”</w:t>
      </w:r>
    </w:p>
    <w:p w14:paraId="5C3CD775" w14:textId="77777777" w:rsidR="005055F6" w:rsidRDefault="005055F6" w:rsidP="0002701D">
      <w:pPr>
        <w:pStyle w:val="BodyText5Numbers"/>
      </w:pPr>
      <w:r w:rsidRPr="00B83B3E">
        <w:t>Enter first letter of last name + last 4 digits of SSN: A1234</w:t>
      </w:r>
    </w:p>
    <w:p w14:paraId="3189365A" w14:textId="77777777" w:rsidR="007465DC" w:rsidRPr="00B83B3E" w:rsidRDefault="007465DC" w:rsidP="007465DC">
      <w:pPr>
        <w:pStyle w:val="BodyText5Numbers"/>
        <w:numPr>
          <w:ilvl w:val="0"/>
          <w:numId w:val="0"/>
        </w:numPr>
        <w:ind w:left="547"/>
      </w:pPr>
    </w:p>
    <w:p w14:paraId="5C3CD776" w14:textId="5737CB09" w:rsidR="005055F6" w:rsidRPr="00B83B3E" w:rsidRDefault="007465DC" w:rsidP="00EF7F14">
      <w:pPr>
        <w:pStyle w:val="Note"/>
      </w:pPr>
      <w:r>
        <w:t>NOTE:</w:t>
      </w:r>
      <w:r w:rsidR="0017423A" w:rsidRPr="00B83B3E">
        <w:t xml:space="preserve"> </w:t>
      </w:r>
      <w:r w:rsidR="005055F6" w:rsidRPr="00B83B3E">
        <w:t>There is a limit of 50 items returned per search, per site.</w:t>
      </w:r>
    </w:p>
    <w:p w14:paraId="5C3CD777" w14:textId="77777777" w:rsidR="00E557D6" w:rsidRPr="00B83B3E" w:rsidRDefault="00E557D6" w:rsidP="00345C0B">
      <w:pPr>
        <w:pStyle w:val="Body3PicCaption"/>
      </w:pPr>
    </w:p>
    <w:p w14:paraId="5C3CD778" w14:textId="77777777" w:rsidR="00D86AF8" w:rsidRPr="00B83B3E" w:rsidRDefault="00323BF1" w:rsidP="00345C0B">
      <w:pPr>
        <w:pStyle w:val="Body3PicCaption"/>
      </w:pPr>
      <w:r w:rsidRPr="00B83B3E">
        <w:drawing>
          <wp:inline distT="0" distB="0" distL="0" distR="0" wp14:anchorId="5C3CE131" wp14:editId="36BBA49E">
            <wp:extent cx="3505200" cy="1828800"/>
            <wp:effectExtent l="19050" t="19050" r="19050" b="19050"/>
            <wp:docPr id="279" name="Picture 77" descr="Dialog window that contains instructions for conducting a legacy patient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7" cstate="print"/>
                    <a:srcRect/>
                    <a:stretch>
                      <a:fillRect/>
                    </a:stretch>
                  </pic:blipFill>
                  <pic:spPr bwMode="auto">
                    <a:xfrm>
                      <a:off x="0" y="0"/>
                      <a:ext cx="3505200" cy="1828800"/>
                    </a:xfrm>
                    <a:prstGeom prst="rect">
                      <a:avLst/>
                    </a:prstGeom>
                    <a:noFill/>
                    <a:ln w="6350">
                      <a:solidFill>
                        <a:schemeClr val="tx1"/>
                      </a:solidFill>
                    </a:ln>
                  </pic:spPr>
                </pic:pic>
              </a:graphicData>
            </a:graphic>
          </wp:inline>
        </w:drawing>
      </w:r>
    </w:p>
    <w:p w14:paraId="5C3CD779" w14:textId="3662D05C" w:rsidR="00AF3059" w:rsidRPr="00B83B3E" w:rsidRDefault="00AF3059" w:rsidP="00B52F9B">
      <w:pPr>
        <w:pStyle w:val="Caption"/>
        <w:rPr>
          <w:rFonts w:cs="Times New Roman"/>
        </w:rPr>
      </w:pPr>
      <w:bookmarkStart w:id="457" w:name="_Toc326149572"/>
      <w:bookmarkStart w:id="458" w:name="_Toc278548157"/>
      <w:bookmarkStart w:id="459" w:name="_Ref225321205"/>
      <w:bookmarkStart w:id="460" w:name="_Ref326157239"/>
      <w:bookmarkStart w:id="461" w:name="_Toc2082724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27</w:t>
      </w:r>
      <w:r w:rsidR="008D502E">
        <w:rPr>
          <w:rFonts w:cs="Times New Roman"/>
        </w:rPr>
        <w:fldChar w:fldCharType="end"/>
      </w:r>
      <w:bookmarkEnd w:id="457"/>
      <w:bookmarkEnd w:id="458"/>
      <w:bookmarkEnd w:id="459"/>
      <w:bookmarkEnd w:id="460"/>
      <w:r w:rsidR="003D0C35">
        <w:rPr>
          <w:rFonts w:cs="Times New Roman"/>
        </w:rPr>
        <w:t>. Legacy Search Help Instructions Dialog Window.</w:t>
      </w:r>
      <w:bookmarkEnd w:id="461"/>
    </w:p>
    <w:p w14:paraId="5C3CD77B" w14:textId="6DE56380" w:rsidR="002E3FEF" w:rsidRDefault="002E3FEF" w:rsidP="007A0A77">
      <w:r w:rsidRPr="00B83B3E">
        <w:rPr>
          <w:b/>
        </w:rPr>
        <w:t>Step 2</w:t>
      </w:r>
      <w:r w:rsidRPr="00B83B3E">
        <w:t xml:space="preserve"> </w:t>
      </w:r>
      <w:r w:rsidR="009F3F21" w:rsidRPr="00B83B3E">
        <w:t>–</w:t>
      </w:r>
      <w:r w:rsidR="009F3F21" w:rsidRPr="00B83B3E">
        <w:rPr>
          <w:b/>
        </w:rPr>
        <w:t xml:space="preserve"> </w:t>
      </w:r>
      <w:r w:rsidR="009F3F21" w:rsidRPr="00B83B3E">
        <w:t>Single</w:t>
      </w:r>
      <w:r w:rsidR="001F09E2" w:rsidRPr="00B83B3E">
        <w:t xml:space="preserve"> site, all sites, multiple sites, or a group of site searches can be done from the screens shown in </w:t>
      </w:r>
      <w:r w:rsidR="009E2681" w:rsidRPr="00B83B3E">
        <w:t>(</w:t>
      </w:r>
      <w:r w:rsidR="00E557D6" w:rsidRPr="00B83B3E">
        <w:fldChar w:fldCharType="begin"/>
      </w:r>
      <w:r w:rsidR="00E557D6" w:rsidRPr="00B83B3E">
        <w:instrText xml:space="preserve"> REF _Ref406763850 \h </w:instrText>
      </w:r>
      <w:r w:rsidR="00B83B3E">
        <w:instrText xml:space="preserve"> \* MERGEFORMAT </w:instrText>
      </w:r>
      <w:r w:rsidR="00E557D6" w:rsidRPr="00B83B3E">
        <w:fldChar w:fldCharType="separate"/>
      </w:r>
      <w:r w:rsidR="0081024B" w:rsidRPr="00B83B3E">
        <w:t xml:space="preserve">Figure </w:t>
      </w:r>
      <w:r w:rsidR="0081024B">
        <w:rPr>
          <w:noProof/>
        </w:rPr>
        <w:t>2</w:t>
      </w:r>
      <w:r w:rsidR="0081024B">
        <w:rPr>
          <w:noProof/>
        </w:rPr>
        <w:noBreakHyphen/>
        <w:t>28</w:t>
      </w:r>
      <w:r w:rsidR="00E557D6" w:rsidRPr="00B83B3E">
        <w:fldChar w:fldCharType="end"/>
      </w:r>
      <w:r w:rsidR="009E2681" w:rsidRPr="00B83B3E">
        <w:t>)</w:t>
      </w:r>
      <w:r w:rsidR="001F09E2" w:rsidRPr="00B83B3E">
        <w:t>,</w:t>
      </w:r>
      <w:r w:rsidR="009F3F21">
        <w:t xml:space="preserve"> </w:t>
      </w:r>
      <w:r w:rsidR="009E2681" w:rsidRPr="00B83B3E">
        <w:t>(</w:t>
      </w:r>
      <w:r w:rsidR="007B1BF5" w:rsidRPr="00B83B3E">
        <w:fldChar w:fldCharType="begin"/>
      </w:r>
      <w:r w:rsidR="007B1BF5" w:rsidRPr="00B83B3E">
        <w:instrText xml:space="preserve"> REF _Ref334950880 \h  \* MERGEFORMAT </w:instrText>
      </w:r>
      <w:r w:rsidR="007B1BF5" w:rsidRPr="00B83B3E">
        <w:fldChar w:fldCharType="separate"/>
      </w:r>
      <w:r w:rsidR="0081024B" w:rsidRPr="00B83B3E">
        <w:t xml:space="preserve">Figure </w:t>
      </w:r>
      <w:r w:rsidR="0081024B">
        <w:t>2</w:t>
      </w:r>
      <w:r w:rsidR="0081024B">
        <w:noBreakHyphen/>
        <w:t>29</w:t>
      </w:r>
      <w:r w:rsidR="007B1BF5" w:rsidRPr="00B83B3E">
        <w:fldChar w:fldCharType="end"/>
      </w:r>
      <w:r w:rsidR="009E2681" w:rsidRPr="00B83B3E">
        <w:t>)</w:t>
      </w:r>
      <w:r w:rsidR="001F09E2" w:rsidRPr="00B83B3E">
        <w:t>,</w:t>
      </w:r>
      <w:r w:rsidR="009F3F21">
        <w:t xml:space="preserve"> </w:t>
      </w:r>
      <w:r w:rsidR="009E2681" w:rsidRPr="00B83B3E">
        <w:t>(</w:t>
      </w:r>
      <w:r w:rsidR="00E557D6" w:rsidRPr="00B83B3E">
        <w:fldChar w:fldCharType="begin"/>
      </w:r>
      <w:r w:rsidR="00E557D6" w:rsidRPr="00B83B3E">
        <w:instrText xml:space="preserve"> REF _Ref406763867 \h </w:instrText>
      </w:r>
      <w:r w:rsidR="00B83B3E">
        <w:instrText xml:space="preserve"> \* MERGEFORMAT </w:instrText>
      </w:r>
      <w:r w:rsidR="00E557D6" w:rsidRPr="00B83B3E">
        <w:fldChar w:fldCharType="separate"/>
      </w:r>
      <w:r w:rsidR="0081024B" w:rsidRPr="00B83B3E">
        <w:t xml:space="preserve">Figure </w:t>
      </w:r>
      <w:r w:rsidR="0081024B">
        <w:rPr>
          <w:noProof/>
        </w:rPr>
        <w:t>2</w:t>
      </w:r>
      <w:r w:rsidR="0081024B">
        <w:rPr>
          <w:noProof/>
        </w:rPr>
        <w:noBreakHyphen/>
        <w:t>30</w:t>
      </w:r>
      <w:r w:rsidR="00E557D6" w:rsidRPr="00B83B3E">
        <w:fldChar w:fldCharType="end"/>
      </w:r>
      <w:r w:rsidR="009E2681" w:rsidRPr="00B83B3E">
        <w:t>)</w:t>
      </w:r>
      <w:r w:rsidR="001F09E2" w:rsidRPr="00B83B3E">
        <w:t xml:space="preserve"> and </w:t>
      </w:r>
      <w:r w:rsidR="009E2681" w:rsidRPr="00B83B3E">
        <w:t>(</w:t>
      </w:r>
      <w:r w:rsidR="007B1BF5" w:rsidRPr="00B83B3E">
        <w:fldChar w:fldCharType="begin"/>
      </w:r>
      <w:r w:rsidR="007B1BF5" w:rsidRPr="00B83B3E">
        <w:instrText xml:space="preserve"> REF _Ref334952315 \h  \* MERGEFORMAT </w:instrText>
      </w:r>
      <w:r w:rsidR="007B1BF5" w:rsidRPr="00B83B3E">
        <w:fldChar w:fldCharType="separate"/>
      </w:r>
      <w:r w:rsidR="0081024B" w:rsidRPr="00B83B3E">
        <w:t xml:space="preserve">Figure </w:t>
      </w:r>
      <w:r w:rsidR="0081024B">
        <w:t>2</w:t>
      </w:r>
      <w:r w:rsidR="0081024B">
        <w:noBreakHyphen/>
        <w:t>31</w:t>
      </w:r>
      <w:r w:rsidR="007B1BF5" w:rsidRPr="00B83B3E">
        <w:fldChar w:fldCharType="end"/>
      </w:r>
      <w:r w:rsidR="009E2681" w:rsidRPr="00B83B3E">
        <w:t>)</w:t>
      </w:r>
      <w:r w:rsidR="009F3F21">
        <w:t>,</w:t>
      </w:r>
      <w:r w:rsidR="001F09E2" w:rsidRPr="00B83B3E">
        <w:t xml:space="preserve"> respectively.</w:t>
      </w:r>
    </w:p>
    <w:p w14:paraId="5C3CD77C" w14:textId="77777777" w:rsidR="003C6C8E" w:rsidRPr="00B83B3E" w:rsidRDefault="003C6C8E" w:rsidP="000F1B13">
      <w:pPr>
        <w:pStyle w:val="Heading5"/>
        <w:rPr>
          <w:rFonts w:ascii="Times New Roman" w:hAnsi="Times New Roman"/>
        </w:rPr>
      </w:pPr>
      <w:r w:rsidRPr="00B83B3E">
        <w:rPr>
          <w:rFonts w:ascii="Times New Roman" w:hAnsi="Times New Roman"/>
        </w:rPr>
        <w:t xml:space="preserve">Searching </w:t>
      </w:r>
      <w:r w:rsidR="00891B93" w:rsidRPr="00B83B3E">
        <w:rPr>
          <w:rFonts w:ascii="Times New Roman" w:hAnsi="Times New Roman"/>
        </w:rPr>
        <w:t>O</w:t>
      </w:r>
      <w:r w:rsidRPr="00B83B3E">
        <w:rPr>
          <w:rFonts w:ascii="Times New Roman" w:hAnsi="Times New Roman"/>
        </w:rPr>
        <w:t>ne</w:t>
      </w:r>
      <w:r w:rsidR="000F1B13" w:rsidRPr="00B83B3E">
        <w:rPr>
          <w:rFonts w:ascii="Times New Roman" w:hAnsi="Times New Roman"/>
        </w:rPr>
        <w:t xml:space="preserve"> (Single)</w:t>
      </w:r>
      <w:r w:rsidRPr="00B83B3E">
        <w:rPr>
          <w:rFonts w:ascii="Times New Roman" w:hAnsi="Times New Roman"/>
        </w:rPr>
        <w:t xml:space="preserve"> </w:t>
      </w:r>
      <w:r w:rsidR="00891B93" w:rsidRPr="00B83B3E">
        <w:rPr>
          <w:rFonts w:ascii="Times New Roman" w:hAnsi="Times New Roman"/>
        </w:rPr>
        <w:t>S</w:t>
      </w:r>
      <w:r w:rsidRPr="00B83B3E">
        <w:rPr>
          <w:rFonts w:ascii="Times New Roman" w:hAnsi="Times New Roman"/>
        </w:rPr>
        <w:t>ite</w:t>
      </w:r>
    </w:p>
    <w:p w14:paraId="5C3CD77D" w14:textId="420F37C7" w:rsidR="002F5349" w:rsidRPr="00B83B3E" w:rsidRDefault="002E3FEF" w:rsidP="007A0A77">
      <w:r w:rsidRPr="00B83B3E">
        <w:rPr>
          <w:bCs/>
        </w:rPr>
        <w:t>Single Site</w:t>
      </w:r>
      <w:r w:rsidRPr="00B83B3E">
        <w:t>: After entering patient search data, the user selects one site and then clicks</w:t>
      </w:r>
      <w:r w:rsidR="002F5349" w:rsidRPr="00B83B3E">
        <w:t xml:space="preserve"> the</w:t>
      </w:r>
      <w:r w:rsidRPr="00B83B3E">
        <w:t xml:space="preserve"> </w:t>
      </w:r>
      <w:r w:rsidRPr="00B83B3E">
        <w:rPr>
          <w:b/>
          <w:u w:val="single"/>
        </w:rPr>
        <w:t>R</w:t>
      </w:r>
      <w:r w:rsidRPr="00B83B3E">
        <w:rPr>
          <w:b/>
        </w:rPr>
        <w:t>un</w:t>
      </w:r>
      <w:r w:rsidRPr="00B83B3E">
        <w:t xml:space="preserve"> </w:t>
      </w:r>
      <w:r w:rsidRPr="00B83B3E">
        <w:rPr>
          <w:b/>
        </w:rPr>
        <w:t>Selected</w:t>
      </w:r>
      <w:r w:rsidR="002F5349" w:rsidRPr="00B83B3E">
        <w:rPr>
          <w:b/>
        </w:rPr>
        <w:t xml:space="preserve"> </w:t>
      </w:r>
      <w:r w:rsidR="002F5349" w:rsidRPr="00B83B3E">
        <w:t>button.</w:t>
      </w:r>
    </w:p>
    <w:p w14:paraId="0B057EED" w14:textId="0ABF9C08" w:rsidR="003D0C35" w:rsidRDefault="003D0C35" w:rsidP="00345C0B">
      <w:pPr>
        <w:pStyle w:val="Body3PicCaption"/>
      </w:pPr>
      <w:r>
        <w:drawing>
          <wp:inline distT="0" distB="0" distL="0" distR="0" wp14:anchorId="73D19C6B" wp14:editId="580DB2C0">
            <wp:extent cx="4895238" cy="2857143"/>
            <wp:effectExtent l="19050" t="19050" r="19685" b="19685"/>
            <wp:docPr id="291" name="Picture 291" descr="Display of the Patient Search dialog window with a red elipse surrounding the Run Selec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895238" cy="2857143"/>
                    </a:xfrm>
                    <a:prstGeom prst="rect">
                      <a:avLst/>
                    </a:prstGeom>
                    <a:ln w="6350">
                      <a:solidFill>
                        <a:schemeClr val="tx1"/>
                      </a:solidFill>
                    </a:ln>
                  </pic:spPr>
                </pic:pic>
              </a:graphicData>
            </a:graphic>
          </wp:inline>
        </w:drawing>
      </w:r>
    </w:p>
    <w:p w14:paraId="5C3CD77F" w14:textId="5B5AD59B" w:rsidR="00AF3059" w:rsidRPr="00B83B3E" w:rsidRDefault="00AF3059" w:rsidP="00B52F9B">
      <w:pPr>
        <w:pStyle w:val="Caption"/>
        <w:rPr>
          <w:rFonts w:cs="Times New Roman"/>
        </w:rPr>
      </w:pPr>
      <w:bookmarkStart w:id="462" w:name="_Toc326149573"/>
      <w:bookmarkStart w:id="463" w:name="_Toc278548158"/>
      <w:bookmarkStart w:id="464" w:name="_Ref326157432"/>
      <w:bookmarkStart w:id="465" w:name="_Ref334950687"/>
      <w:bookmarkStart w:id="466" w:name="_Ref406763850"/>
      <w:bookmarkStart w:id="467" w:name="_Toc2082724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28</w:t>
      </w:r>
      <w:r w:rsidR="008D502E">
        <w:rPr>
          <w:rFonts w:cs="Times New Roman"/>
        </w:rPr>
        <w:fldChar w:fldCharType="end"/>
      </w:r>
      <w:bookmarkEnd w:id="462"/>
      <w:bookmarkEnd w:id="463"/>
      <w:bookmarkEnd w:id="464"/>
      <w:bookmarkEnd w:id="465"/>
      <w:bookmarkEnd w:id="466"/>
      <w:r w:rsidR="00D02B92">
        <w:rPr>
          <w:rFonts w:cs="Times New Roman"/>
        </w:rPr>
        <w:t xml:space="preserve">. </w:t>
      </w:r>
      <w:r w:rsidR="00DE587E">
        <w:rPr>
          <w:rFonts w:cs="Times New Roman"/>
        </w:rPr>
        <w:t xml:space="preserve">Single Site </w:t>
      </w:r>
      <w:r w:rsidR="00D02B92">
        <w:rPr>
          <w:rFonts w:cs="Times New Roman"/>
        </w:rPr>
        <w:t>Run Search Selection.</w:t>
      </w:r>
      <w:bookmarkEnd w:id="467"/>
    </w:p>
    <w:p w14:paraId="5C3CD780" w14:textId="77777777" w:rsidR="000F1B13" w:rsidRPr="00B83B3E" w:rsidRDefault="002E3FEF" w:rsidP="000F1B13">
      <w:pPr>
        <w:pStyle w:val="Heading5"/>
        <w:rPr>
          <w:rFonts w:ascii="Times New Roman" w:hAnsi="Times New Roman"/>
        </w:rPr>
      </w:pPr>
      <w:r w:rsidRPr="00B83B3E">
        <w:rPr>
          <w:rFonts w:ascii="Times New Roman" w:hAnsi="Times New Roman"/>
        </w:rPr>
        <w:t xml:space="preserve">Searching </w:t>
      </w:r>
      <w:r w:rsidR="000F1B13" w:rsidRPr="00B83B3E">
        <w:rPr>
          <w:rFonts w:ascii="Times New Roman" w:hAnsi="Times New Roman"/>
        </w:rPr>
        <w:t>A</w:t>
      </w:r>
      <w:r w:rsidRPr="00B83B3E">
        <w:rPr>
          <w:rFonts w:ascii="Times New Roman" w:hAnsi="Times New Roman"/>
        </w:rPr>
        <w:t xml:space="preserve">ll </w:t>
      </w:r>
      <w:r w:rsidR="000F1B13" w:rsidRPr="00B83B3E">
        <w:rPr>
          <w:rFonts w:ascii="Times New Roman" w:hAnsi="Times New Roman"/>
        </w:rPr>
        <w:t>S</w:t>
      </w:r>
      <w:r w:rsidRPr="00B83B3E">
        <w:rPr>
          <w:rFonts w:ascii="Times New Roman" w:hAnsi="Times New Roman"/>
        </w:rPr>
        <w:t xml:space="preserve">ites in </w:t>
      </w:r>
      <w:r w:rsidR="000F1B13" w:rsidRPr="00B83B3E">
        <w:rPr>
          <w:rFonts w:ascii="Times New Roman" w:hAnsi="Times New Roman"/>
        </w:rPr>
        <w:t>L</w:t>
      </w:r>
      <w:r w:rsidRPr="00B83B3E">
        <w:rPr>
          <w:rFonts w:ascii="Times New Roman" w:hAnsi="Times New Roman"/>
        </w:rPr>
        <w:t>ist</w:t>
      </w:r>
    </w:p>
    <w:p w14:paraId="4F6BBCB0" w14:textId="0A0C8932" w:rsidR="00C33AEF" w:rsidRDefault="002E3FEF" w:rsidP="00C33AEF">
      <w:r w:rsidRPr="00B83B3E">
        <w:t xml:space="preserve">After entering patient search data, the user clicks the </w:t>
      </w:r>
      <w:r w:rsidRPr="00B83B3E">
        <w:rPr>
          <w:b/>
        </w:rPr>
        <w:t xml:space="preserve">Select All </w:t>
      </w:r>
      <w:r w:rsidRPr="00B83B3E">
        <w:t xml:space="preserve">button, and then clicks </w:t>
      </w:r>
      <w:r w:rsidRPr="00B83B3E">
        <w:rPr>
          <w:b/>
          <w:u w:val="single"/>
        </w:rPr>
        <w:t>R</w:t>
      </w:r>
      <w:r w:rsidRPr="00B83B3E">
        <w:rPr>
          <w:b/>
        </w:rPr>
        <w:t>un Selected</w:t>
      </w:r>
      <w:r w:rsidRPr="00B83B3E">
        <w:t xml:space="preserve"> </w:t>
      </w:r>
      <w:r w:rsidR="00C33AEF" w:rsidRPr="00B83B3E">
        <w:t>Button</w:t>
      </w:r>
      <w:r w:rsidR="00DE587E">
        <w:t>.</w:t>
      </w:r>
    </w:p>
    <w:p w14:paraId="69C37280" w14:textId="77777777" w:rsidR="00DE587E" w:rsidRDefault="00DE587E" w:rsidP="00C33AEF"/>
    <w:p w14:paraId="7B7A82A9" w14:textId="1139FFD1" w:rsidR="00DE587E" w:rsidRDefault="00422881" w:rsidP="00C33AEF">
      <w:r>
        <w:rPr>
          <w:noProof/>
        </w:rPr>
        <w:lastRenderedPageBreak/>
        <w:drawing>
          <wp:inline distT="0" distB="0" distL="0" distR="0" wp14:anchorId="04FD21F5" wp14:editId="6AE85B80">
            <wp:extent cx="4304762" cy="2523810"/>
            <wp:effectExtent l="19050" t="19050" r="19685" b="10160"/>
            <wp:docPr id="306" name="Picture 306" descr="Display of the Patient Search dialog window with a red elipse surrounding the Select Al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304762" cy="2523810"/>
                    </a:xfrm>
                    <a:prstGeom prst="rect">
                      <a:avLst/>
                    </a:prstGeom>
                    <a:ln w="6350">
                      <a:solidFill>
                        <a:schemeClr val="tx1"/>
                      </a:solidFill>
                    </a:ln>
                  </pic:spPr>
                </pic:pic>
              </a:graphicData>
            </a:graphic>
          </wp:inline>
        </w:drawing>
      </w:r>
    </w:p>
    <w:p w14:paraId="5C3CD784" w14:textId="353123F1" w:rsidR="00AF3059" w:rsidRPr="00B83B3E" w:rsidRDefault="00AF3059" w:rsidP="00B52F9B">
      <w:pPr>
        <w:pStyle w:val="Caption"/>
        <w:rPr>
          <w:rFonts w:cs="Times New Roman"/>
        </w:rPr>
      </w:pPr>
      <w:bookmarkStart w:id="468" w:name="_Toc326149574"/>
      <w:bookmarkStart w:id="469" w:name="_Toc278548159"/>
      <w:bookmarkStart w:id="470" w:name="_Ref225318463"/>
      <w:bookmarkStart w:id="471" w:name="_Ref334950880"/>
      <w:bookmarkStart w:id="472" w:name="_Ref406763859"/>
      <w:bookmarkStart w:id="473" w:name="_Ref406763892"/>
      <w:bookmarkStart w:id="474" w:name="_Toc2082724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29</w:t>
      </w:r>
      <w:r w:rsidR="008D502E">
        <w:rPr>
          <w:rFonts w:cs="Times New Roman"/>
        </w:rPr>
        <w:fldChar w:fldCharType="end"/>
      </w:r>
      <w:bookmarkEnd w:id="468"/>
      <w:bookmarkEnd w:id="469"/>
      <w:bookmarkEnd w:id="470"/>
      <w:bookmarkEnd w:id="471"/>
      <w:bookmarkEnd w:id="472"/>
      <w:bookmarkEnd w:id="473"/>
      <w:r w:rsidR="00DE587E">
        <w:rPr>
          <w:rFonts w:cs="Times New Roman"/>
        </w:rPr>
        <w:t xml:space="preserve">. </w:t>
      </w:r>
      <w:r w:rsidR="00422881">
        <w:rPr>
          <w:rFonts w:cs="Times New Roman"/>
        </w:rPr>
        <w:t xml:space="preserve">All </w:t>
      </w:r>
      <w:r w:rsidR="00DE587E">
        <w:rPr>
          <w:rFonts w:cs="Times New Roman"/>
        </w:rPr>
        <w:t>Site Run Search Selection.</w:t>
      </w:r>
      <w:bookmarkEnd w:id="474"/>
    </w:p>
    <w:p w14:paraId="5C3CD785" w14:textId="77777777" w:rsidR="002E3FEF" w:rsidRPr="00B83B3E" w:rsidRDefault="002E3FEF" w:rsidP="007707C5">
      <w:pPr>
        <w:pStyle w:val="Heading5"/>
      </w:pPr>
      <w:r w:rsidRPr="00AB4370">
        <w:t>Searching</w:t>
      </w:r>
      <w:r w:rsidRPr="00B83B3E">
        <w:t xml:space="preserve"> </w:t>
      </w:r>
      <w:r w:rsidR="000F1B13" w:rsidRPr="00B83B3E">
        <w:t>M</w:t>
      </w:r>
      <w:r w:rsidRPr="00B83B3E">
        <w:t xml:space="preserve">ultiple </w:t>
      </w:r>
      <w:r w:rsidR="000F1B13" w:rsidRPr="00B83B3E">
        <w:t>S</w:t>
      </w:r>
      <w:r w:rsidRPr="00B83B3E">
        <w:t>ites</w:t>
      </w:r>
    </w:p>
    <w:p w14:paraId="5C3CD786" w14:textId="2D8EE504" w:rsidR="00D86AF8" w:rsidRPr="00B83B3E" w:rsidRDefault="00D86AF8" w:rsidP="00C33AEF">
      <w:r w:rsidRPr="00B83B3E">
        <w:t xml:space="preserve">After entering patient search data, </w:t>
      </w:r>
      <w:r w:rsidR="00213B8B" w:rsidRPr="00B83B3E">
        <w:t>the user selects</w:t>
      </w:r>
      <w:r w:rsidRPr="00B83B3E">
        <w:t xml:space="preserve"> one site with </w:t>
      </w:r>
      <w:r w:rsidR="00213B8B" w:rsidRPr="00B83B3E">
        <w:t>the first</w:t>
      </w:r>
      <w:r w:rsidR="00371383" w:rsidRPr="00B83B3E">
        <w:t xml:space="preserve"> mouse-click and then</w:t>
      </w:r>
      <w:r w:rsidR="00213B8B" w:rsidRPr="00B83B3E">
        <w:t xml:space="preserve"> </w:t>
      </w:r>
      <w:r w:rsidRPr="00B83B3E">
        <w:t>hold</w:t>
      </w:r>
      <w:r w:rsidR="00213B8B" w:rsidRPr="00B83B3E">
        <w:t>s the</w:t>
      </w:r>
      <w:r w:rsidRPr="00B83B3E">
        <w:t xml:space="preserve"> </w:t>
      </w:r>
      <w:r w:rsidR="009E75F5" w:rsidRPr="00B83B3E">
        <w:t>C</w:t>
      </w:r>
      <w:r w:rsidR="00213B8B" w:rsidRPr="00B83B3E">
        <w:t>ontrol</w:t>
      </w:r>
      <w:r w:rsidRPr="00B83B3E">
        <w:t xml:space="preserve"> key on</w:t>
      </w:r>
      <w:r w:rsidR="00213B8B" w:rsidRPr="00B83B3E">
        <w:t xml:space="preserve"> the</w:t>
      </w:r>
      <w:r w:rsidRPr="00B83B3E">
        <w:t xml:space="preserve"> keyboard</w:t>
      </w:r>
      <w:r w:rsidR="00213B8B" w:rsidRPr="00B83B3E">
        <w:t xml:space="preserve"> while </w:t>
      </w:r>
      <w:r w:rsidR="006B7071" w:rsidRPr="00B83B3E">
        <w:t>selecting</w:t>
      </w:r>
      <w:r w:rsidR="00213B8B" w:rsidRPr="00B83B3E">
        <w:t xml:space="preserve"> the names </w:t>
      </w:r>
      <w:r w:rsidR="007642D0" w:rsidRPr="00B83B3E">
        <w:t xml:space="preserve">of </w:t>
      </w:r>
      <w:r w:rsidR="00213B8B" w:rsidRPr="00B83B3E">
        <w:t>other sites.</w:t>
      </w:r>
      <w:r w:rsidR="00EE0CF4">
        <w:t xml:space="preserve"> </w:t>
      </w:r>
      <w:r w:rsidR="00213B8B" w:rsidRPr="00B83B3E">
        <w:t xml:space="preserve">After choosing all desired sites, the user clicks </w:t>
      </w:r>
      <w:r w:rsidRPr="00B83B3E">
        <w:rPr>
          <w:b/>
          <w:u w:val="single"/>
        </w:rPr>
        <w:t>R</w:t>
      </w:r>
      <w:r w:rsidRPr="00B83B3E">
        <w:rPr>
          <w:b/>
        </w:rPr>
        <w:t>un Selected</w:t>
      </w:r>
      <w:r w:rsidR="00F55449" w:rsidRPr="00B83B3E">
        <w:t xml:space="preserve"> (</w:t>
      </w:r>
      <w:r w:rsidR="00E557D6" w:rsidRPr="00B83B3E">
        <w:fldChar w:fldCharType="begin"/>
      </w:r>
      <w:r w:rsidR="00E557D6" w:rsidRPr="00B83B3E">
        <w:instrText xml:space="preserve"> REF _Ref406763902 \h </w:instrText>
      </w:r>
      <w:r w:rsidR="00B83B3E">
        <w:instrText xml:space="preserve"> \* MERGEFORMAT </w:instrText>
      </w:r>
      <w:r w:rsidR="00E557D6" w:rsidRPr="00B83B3E">
        <w:fldChar w:fldCharType="separate"/>
      </w:r>
      <w:r w:rsidR="0081024B" w:rsidRPr="00B83B3E">
        <w:t xml:space="preserve">Figure </w:t>
      </w:r>
      <w:r w:rsidR="0081024B">
        <w:rPr>
          <w:noProof/>
        </w:rPr>
        <w:t>2</w:t>
      </w:r>
      <w:r w:rsidR="0081024B">
        <w:rPr>
          <w:noProof/>
        </w:rPr>
        <w:noBreakHyphen/>
        <w:t>30</w:t>
      </w:r>
      <w:r w:rsidR="00E557D6" w:rsidRPr="00B83B3E">
        <w:fldChar w:fldCharType="end"/>
      </w:r>
      <w:r w:rsidRPr="00B83B3E">
        <w:t>)</w:t>
      </w:r>
      <w:r w:rsidR="00D71291" w:rsidRPr="00B83B3E">
        <w:t>.</w:t>
      </w:r>
    </w:p>
    <w:p w14:paraId="5C3CD787" w14:textId="77777777" w:rsidR="00E557D6" w:rsidRPr="00B83B3E" w:rsidRDefault="00E557D6" w:rsidP="00345C0B">
      <w:pPr>
        <w:pStyle w:val="Body3PicCaption"/>
      </w:pPr>
    </w:p>
    <w:p w14:paraId="5C3CD788" w14:textId="77777777" w:rsidR="00DE4418" w:rsidRPr="00B83B3E" w:rsidRDefault="00323BF1" w:rsidP="00345C0B">
      <w:pPr>
        <w:pStyle w:val="Body3PicCaption"/>
      </w:pPr>
      <w:r w:rsidRPr="00B83B3E">
        <w:drawing>
          <wp:inline distT="0" distB="0" distL="0" distR="0" wp14:anchorId="5C3CE137" wp14:editId="5C6E4586">
            <wp:extent cx="4476750" cy="2628900"/>
            <wp:effectExtent l="0" t="0" r="0" b="0"/>
            <wp:docPr id="46" name="Picture 59" descr="Display of the Patient Search dialog window showing multiple site selections, highlighted in 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0" cstate="print"/>
                    <a:srcRect l="25961" t="25897" r="26041" b="28975"/>
                    <a:stretch>
                      <a:fillRect/>
                    </a:stretch>
                  </pic:blipFill>
                  <pic:spPr bwMode="auto">
                    <a:xfrm>
                      <a:off x="0" y="0"/>
                      <a:ext cx="4476750" cy="2628900"/>
                    </a:xfrm>
                    <a:prstGeom prst="rect">
                      <a:avLst/>
                    </a:prstGeom>
                    <a:noFill/>
                    <a:ln w="9525">
                      <a:noFill/>
                      <a:miter lim="800000"/>
                      <a:headEnd/>
                      <a:tailEnd/>
                    </a:ln>
                  </pic:spPr>
                </pic:pic>
              </a:graphicData>
            </a:graphic>
          </wp:inline>
        </w:drawing>
      </w:r>
    </w:p>
    <w:p w14:paraId="5C3CD789" w14:textId="5469EF31" w:rsidR="00AF3059" w:rsidRPr="00B83B3E" w:rsidRDefault="00AF3059" w:rsidP="00B52F9B">
      <w:pPr>
        <w:pStyle w:val="Caption"/>
        <w:rPr>
          <w:rFonts w:cs="Times New Roman"/>
        </w:rPr>
      </w:pPr>
      <w:bookmarkStart w:id="475" w:name="_Toc326149575"/>
      <w:bookmarkStart w:id="476" w:name="_Toc278548160"/>
      <w:bookmarkStart w:id="477" w:name="_Ref225318472"/>
      <w:bookmarkStart w:id="478" w:name="_Ref335065229"/>
      <w:bookmarkStart w:id="479" w:name="_Ref406763867"/>
      <w:bookmarkStart w:id="480" w:name="_Ref406763902"/>
      <w:bookmarkStart w:id="481" w:name="_Toc2082724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30</w:t>
      </w:r>
      <w:r w:rsidR="008D502E">
        <w:rPr>
          <w:rFonts w:cs="Times New Roman"/>
        </w:rPr>
        <w:fldChar w:fldCharType="end"/>
      </w:r>
      <w:bookmarkEnd w:id="475"/>
      <w:bookmarkEnd w:id="476"/>
      <w:bookmarkEnd w:id="477"/>
      <w:bookmarkEnd w:id="478"/>
      <w:bookmarkEnd w:id="479"/>
      <w:bookmarkEnd w:id="480"/>
      <w:r w:rsidR="0055170E">
        <w:rPr>
          <w:rFonts w:cs="Times New Roman"/>
        </w:rPr>
        <w:t>. Multiple Site Search Selection.</w:t>
      </w:r>
      <w:bookmarkEnd w:id="481"/>
    </w:p>
    <w:p w14:paraId="5C3CD78A" w14:textId="77777777" w:rsidR="00C6097E" w:rsidRPr="00B83B3E" w:rsidRDefault="00D86AF8" w:rsidP="0055170E">
      <w:pPr>
        <w:pStyle w:val="Heading5"/>
      </w:pPr>
      <w:r w:rsidRPr="00B83B3E">
        <w:t xml:space="preserve">Searching a </w:t>
      </w:r>
      <w:r w:rsidR="00C6097E" w:rsidRPr="00B83B3E">
        <w:t>G</w:t>
      </w:r>
      <w:r w:rsidRPr="00B83B3E">
        <w:t xml:space="preserve">roup of </w:t>
      </w:r>
      <w:r w:rsidR="00C6097E" w:rsidRPr="00B83B3E">
        <w:t>S</w:t>
      </w:r>
      <w:r w:rsidRPr="00B83B3E">
        <w:t xml:space="preserve">ites in the </w:t>
      </w:r>
      <w:r w:rsidR="00C6097E" w:rsidRPr="00B83B3E">
        <w:t>L</w:t>
      </w:r>
      <w:r w:rsidRPr="00B83B3E">
        <w:t>ist</w:t>
      </w:r>
    </w:p>
    <w:p w14:paraId="5C3CD78B" w14:textId="61C17BF0" w:rsidR="00D86AF8" w:rsidRPr="00B83B3E" w:rsidRDefault="00D86AF8" w:rsidP="00C33AEF">
      <w:r w:rsidRPr="00B83B3E">
        <w:t>After entering patient search data,</w:t>
      </w:r>
      <w:r w:rsidR="006370C9" w:rsidRPr="00B83B3E">
        <w:t xml:space="preserve"> the user</w:t>
      </w:r>
      <w:r w:rsidRPr="00B83B3E">
        <w:t xml:space="preserve"> select</w:t>
      </w:r>
      <w:r w:rsidR="006370C9" w:rsidRPr="00B83B3E">
        <w:t>s</w:t>
      </w:r>
      <w:r w:rsidRPr="00B83B3E">
        <w:t xml:space="preserve"> one site, </w:t>
      </w:r>
      <w:r w:rsidR="000F5B38" w:rsidRPr="00B83B3E">
        <w:t>hold</w:t>
      </w:r>
      <w:r w:rsidR="00213B8B" w:rsidRPr="00B83B3E">
        <w:t>s</w:t>
      </w:r>
      <w:r w:rsidR="006370C9" w:rsidRPr="00B83B3E">
        <w:t xml:space="preserve"> the</w:t>
      </w:r>
      <w:r w:rsidR="000F5B38" w:rsidRPr="00B83B3E">
        <w:t xml:space="preserve"> </w:t>
      </w:r>
      <w:r w:rsidR="003C6C8E" w:rsidRPr="00B83B3E">
        <w:t>S</w:t>
      </w:r>
      <w:r w:rsidR="000F5B38" w:rsidRPr="00B83B3E">
        <w:t>hift</w:t>
      </w:r>
      <w:r w:rsidRPr="00B83B3E">
        <w:t xml:space="preserve"> key </w:t>
      </w:r>
      <w:r w:rsidR="006370C9" w:rsidRPr="00B83B3E">
        <w:t xml:space="preserve">on the </w:t>
      </w:r>
      <w:r w:rsidRPr="00B83B3E">
        <w:t>keyboard</w:t>
      </w:r>
      <w:r w:rsidR="00213B8B" w:rsidRPr="00B83B3E">
        <w:t>,</w:t>
      </w:r>
      <w:r w:rsidR="006370C9" w:rsidRPr="00B83B3E">
        <w:t xml:space="preserve"> and</w:t>
      </w:r>
      <w:r w:rsidRPr="00B83B3E">
        <w:t xml:space="preserve"> click</w:t>
      </w:r>
      <w:r w:rsidR="006370C9" w:rsidRPr="00B83B3E">
        <w:t>s</w:t>
      </w:r>
      <w:r w:rsidRPr="00B83B3E">
        <w:t xml:space="preserve"> </w:t>
      </w:r>
      <w:r w:rsidR="000F5B38" w:rsidRPr="00B83B3E">
        <w:t xml:space="preserve">the </w:t>
      </w:r>
      <w:r w:rsidRPr="00B83B3E">
        <w:t xml:space="preserve">last site in </w:t>
      </w:r>
      <w:r w:rsidR="000F5B38" w:rsidRPr="00B83B3E">
        <w:t>the</w:t>
      </w:r>
      <w:r w:rsidRPr="00B83B3E">
        <w:t xml:space="preserve"> grouping search</w:t>
      </w:r>
      <w:r w:rsidR="00C71032" w:rsidRPr="00B83B3E">
        <w:t>.</w:t>
      </w:r>
      <w:r w:rsidR="00EE0CF4">
        <w:t xml:space="preserve"> </w:t>
      </w:r>
      <w:r w:rsidR="00C71032" w:rsidRPr="00B83B3E">
        <w:t>Then</w:t>
      </w:r>
      <w:r w:rsidRPr="00B83B3E">
        <w:t>,</w:t>
      </w:r>
      <w:r w:rsidR="00C71032" w:rsidRPr="00B83B3E">
        <w:t xml:space="preserve"> the user</w:t>
      </w:r>
      <w:r w:rsidRPr="00B83B3E">
        <w:t xml:space="preserve"> click</w:t>
      </w:r>
      <w:r w:rsidR="006370C9" w:rsidRPr="00B83B3E">
        <w:t xml:space="preserve">s </w:t>
      </w:r>
      <w:r w:rsidRPr="00B83B3E">
        <w:rPr>
          <w:b/>
          <w:u w:val="single"/>
        </w:rPr>
        <w:t>R</w:t>
      </w:r>
      <w:r w:rsidRPr="00B83B3E">
        <w:rPr>
          <w:b/>
        </w:rPr>
        <w:t>un Selected</w:t>
      </w:r>
      <w:r w:rsidRPr="00B83B3E">
        <w:t xml:space="preserve"> (</w:t>
      </w:r>
      <w:r w:rsidR="007B1BF5" w:rsidRPr="00B83B3E">
        <w:fldChar w:fldCharType="begin"/>
      </w:r>
      <w:r w:rsidR="007B1BF5" w:rsidRPr="00B83B3E">
        <w:instrText xml:space="preserve"> REF _Ref225318479 \h  \* MERGEFORMAT </w:instrText>
      </w:r>
      <w:r w:rsidR="007B1BF5" w:rsidRPr="00B83B3E">
        <w:fldChar w:fldCharType="separate"/>
      </w:r>
      <w:r w:rsidR="0081024B" w:rsidRPr="00B83B3E">
        <w:t xml:space="preserve">Figure </w:t>
      </w:r>
      <w:r w:rsidR="0081024B">
        <w:t>2</w:t>
      </w:r>
      <w:r w:rsidR="0081024B">
        <w:noBreakHyphen/>
        <w:t>31</w:t>
      </w:r>
      <w:r w:rsidR="007B1BF5" w:rsidRPr="00B83B3E">
        <w:fldChar w:fldCharType="end"/>
      </w:r>
      <w:r w:rsidRPr="00B83B3E">
        <w:t>)</w:t>
      </w:r>
      <w:r w:rsidR="00D71291" w:rsidRPr="00B83B3E">
        <w:t>.</w:t>
      </w:r>
    </w:p>
    <w:p w14:paraId="5C3CD78D" w14:textId="77777777" w:rsidR="00F46EA7" w:rsidRPr="00B83B3E" w:rsidRDefault="00323BF1" w:rsidP="00345C0B">
      <w:pPr>
        <w:pStyle w:val="Body3PicCaption"/>
      </w:pPr>
      <w:r w:rsidRPr="00B83B3E">
        <w:lastRenderedPageBreak/>
        <w:drawing>
          <wp:inline distT="0" distB="0" distL="0" distR="0" wp14:anchorId="5C3CE139" wp14:editId="75BBD9BF">
            <wp:extent cx="4600575" cy="2686050"/>
            <wp:effectExtent l="0" t="0" r="9525" b="0"/>
            <wp:docPr id="47" name="Picture 62" descr="Display of the Patient Search dialog window showing group site selections, highlighted in 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1" cstate="print"/>
                    <a:srcRect l="25961" t="26025" r="26041" b="29102"/>
                    <a:stretch>
                      <a:fillRect/>
                    </a:stretch>
                  </pic:blipFill>
                  <pic:spPr bwMode="auto">
                    <a:xfrm>
                      <a:off x="0" y="0"/>
                      <a:ext cx="4600575" cy="2686050"/>
                    </a:xfrm>
                    <a:prstGeom prst="rect">
                      <a:avLst/>
                    </a:prstGeom>
                    <a:noFill/>
                    <a:ln w="9525">
                      <a:noFill/>
                      <a:miter lim="800000"/>
                      <a:headEnd/>
                      <a:tailEnd/>
                    </a:ln>
                  </pic:spPr>
                </pic:pic>
              </a:graphicData>
            </a:graphic>
          </wp:inline>
        </w:drawing>
      </w:r>
    </w:p>
    <w:p w14:paraId="5C3CD78E" w14:textId="3CD55A94" w:rsidR="00AF3059" w:rsidRPr="00B83B3E" w:rsidRDefault="00AF3059" w:rsidP="00B52F9B">
      <w:pPr>
        <w:pStyle w:val="Caption"/>
        <w:rPr>
          <w:rFonts w:cs="Times New Roman"/>
        </w:rPr>
      </w:pPr>
      <w:bookmarkStart w:id="482" w:name="_Toc326149576"/>
      <w:bookmarkStart w:id="483" w:name="_Toc278548161"/>
      <w:bookmarkStart w:id="484" w:name="_Ref225318479"/>
      <w:bookmarkStart w:id="485" w:name="_Ref334952315"/>
      <w:bookmarkStart w:id="486" w:name="_Ref406763879"/>
      <w:bookmarkStart w:id="487" w:name="_Ref406763926"/>
      <w:bookmarkStart w:id="488" w:name="_Toc2082724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31</w:t>
      </w:r>
      <w:r w:rsidR="008D502E">
        <w:rPr>
          <w:rFonts w:cs="Times New Roman"/>
        </w:rPr>
        <w:fldChar w:fldCharType="end"/>
      </w:r>
      <w:bookmarkEnd w:id="482"/>
      <w:bookmarkEnd w:id="483"/>
      <w:bookmarkEnd w:id="484"/>
      <w:bookmarkEnd w:id="485"/>
      <w:bookmarkEnd w:id="486"/>
      <w:bookmarkEnd w:id="487"/>
      <w:r w:rsidR="00FA21BC">
        <w:rPr>
          <w:rFonts w:cs="Times New Roman"/>
        </w:rPr>
        <w:t xml:space="preserve">. Group Site Search </w:t>
      </w:r>
      <w:r w:rsidR="009F3F21">
        <w:rPr>
          <w:rFonts w:cs="Times New Roman"/>
        </w:rPr>
        <w:t>Selection</w:t>
      </w:r>
      <w:r w:rsidR="00FA21BC">
        <w:rPr>
          <w:rFonts w:cs="Times New Roman"/>
        </w:rPr>
        <w:t>.</w:t>
      </w:r>
      <w:bookmarkEnd w:id="488"/>
    </w:p>
    <w:p w14:paraId="67A34A31" w14:textId="77777777" w:rsidR="00C33AEF" w:rsidRPr="00B83B3E" w:rsidRDefault="00C33AEF" w:rsidP="00C33AEF"/>
    <w:p w14:paraId="5C3CD790" w14:textId="5125FB12" w:rsidR="00D86AF8" w:rsidRPr="00B83B3E" w:rsidRDefault="00196B97" w:rsidP="00C33AEF">
      <w:r w:rsidRPr="00B83B3E">
        <w:rPr>
          <w:b/>
        </w:rPr>
        <w:t>Step 3</w:t>
      </w:r>
      <w:r w:rsidR="00D86AF8" w:rsidRPr="00B83B3E">
        <w:t xml:space="preserve"> </w:t>
      </w:r>
      <w:r w:rsidR="001768A4" w:rsidRPr="00B83B3E">
        <w:t>–</w:t>
      </w:r>
      <w:r w:rsidRPr="00B83B3E">
        <w:rPr>
          <w:b/>
        </w:rPr>
        <w:t xml:space="preserve"> </w:t>
      </w:r>
      <w:r w:rsidR="00D86AF8" w:rsidRPr="00B83B3E">
        <w:t>Potential Matches received after running a selected search parameter are shown in</w:t>
      </w:r>
      <w:r w:rsidR="00D56954" w:rsidRPr="00B83B3E">
        <w:t xml:space="preserve"> (</w:t>
      </w:r>
      <w:r w:rsidR="00FB4AF4" w:rsidRPr="00B83B3E">
        <w:fldChar w:fldCharType="begin"/>
      </w:r>
      <w:r w:rsidR="00FB4AF4" w:rsidRPr="00B83B3E">
        <w:instrText xml:space="preserve"> REF _Ref406763943 \h </w:instrText>
      </w:r>
      <w:r w:rsidR="00B83B3E">
        <w:instrText xml:space="preserve"> \* MERGEFORMAT </w:instrText>
      </w:r>
      <w:r w:rsidR="00FB4AF4" w:rsidRPr="00B83B3E">
        <w:fldChar w:fldCharType="separate"/>
      </w:r>
      <w:r w:rsidR="0081024B" w:rsidRPr="00B83B3E">
        <w:t xml:space="preserve">Figure </w:t>
      </w:r>
      <w:r w:rsidR="0081024B">
        <w:rPr>
          <w:noProof/>
        </w:rPr>
        <w:t>2</w:t>
      </w:r>
      <w:r w:rsidR="0081024B">
        <w:rPr>
          <w:noProof/>
        </w:rPr>
        <w:noBreakHyphen/>
        <w:t>32</w:t>
      </w:r>
      <w:r w:rsidR="00FB4AF4" w:rsidRPr="00B83B3E">
        <w:fldChar w:fldCharType="end"/>
      </w:r>
      <w:r w:rsidR="00D56954" w:rsidRPr="00B83B3E">
        <w:t>)</w:t>
      </w:r>
      <w:r w:rsidR="00995FF5" w:rsidRPr="00B83B3E">
        <w:t>.</w:t>
      </w:r>
      <w:r w:rsidR="00EE0CF4">
        <w:t xml:space="preserve"> </w:t>
      </w:r>
      <w:r w:rsidR="00995FF5" w:rsidRPr="00B83B3E">
        <w:t>The user can</w:t>
      </w:r>
      <w:r w:rsidR="00D86AF8" w:rsidRPr="00B83B3E">
        <w:t xml:space="preserve"> move th</w:t>
      </w:r>
      <w:r w:rsidR="007642D0" w:rsidRPr="00B83B3E">
        <w:t xml:space="preserve">e vertical scroll bar </w:t>
      </w:r>
      <w:r w:rsidR="001011CC" w:rsidRPr="00B83B3E">
        <w:t>to see the complete list.</w:t>
      </w:r>
    </w:p>
    <w:p w14:paraId="5C3CD791" w14:textId="77777777" w:rsidR="00FB4AF4" w:rsidRPr="00222BE2" w:rsidRDefault="00FB4AF4" w:rsidP="00222BE2"/>
    <w:p w14:paraId="5C3CD792" w14:textId="77777777" w:rsidR="00F46EA7" w:rsidRPr="00B83B3E" w:rsidRDefault="00323BF1" w:rsidP="00222BE2">
      <w:r w:rsidRPr="00222BE2">
        <w:rPr>
          <w:noProof/>
        </w:rPr>
        <w:drawing>
          <wp:inline distT="0" distB="0" distL="0" distR="0" wp14:anchorId="5C3CE13B" wp14:editId="35D3E3B0">
            <wp:extent cx="4305300" cy="2505075"/>
            <wp:effectExtent l="0" t="0" r="0" b="9525"/>
            <wp:docPr id="48" name="Picture 27" descr="Display of the Patient Search dialog window showing multiple site searc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 cstate="print"/>
                    <a:srcRect l="25847" t="25763" r="26033" b="29388"/>
                    <a:stretch>
                      <a:fillRect/>
                    </a:stretch>
                  </pic:blipFill>
                  <pic:spPr bwMode="auto">
                    <a:xfrm>
                      <a:off x="0" y="0"/>
                      <a:ext cx="4305300" cy="2505075"/>
                    </a:xfrm>
                    <a:prstGeom prst="rect">
                      <a:avLst/>
                    </a:prstGeom>
                    <a:noFill/>
                    <a:ln w="9525">
                      <a:noFill/>
                      <a:miter lim="800000"/>
                      <a:headEnd/>
                      <a:tailEnd/>
                    </a:ln>
                  </pic:spPr>
                </pic:pic>
              </a:graphicData>
            </a:graphic>
          </wp:inline>
        </w:drawing>
      </w:r>
    </w:p>
    <w:p w14:paraId="5C3CD793" w14:textId="1D9F6247" w:rsidR="00A9455C" w:rsidRDefault="00AF3059" w:rsidP="00B52F9B">
      <w:pPr>
        <w:pStyle w:val="Caption"/>
        <w:rPr>
          <w:rFonts w:cs="Times New Roman"/>
        </w:rPr>
      </w:pPr>
      <w:bookmarkStart w:id="489" w:name="_Toc326149577"/>
      <w:bookmarkStart w:id="490" w:name="_Toc278548162"/>
      <w:bookmarkStart w:id="491" w:name="_Ref225318491"/>
      <w:bookmarkStart w:id="492" w:name="_Ref406763943"/>
      <w:bookmarkStart w:id="493" w:name="_Toc2082724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32</w:t>
      </w:r>
      <w:r w:rsidR="008D502E">
        <w:rPr>
          <w:rFonts w:cs="Times New Roman"/>
        </w:rPr>
        <w:fldChar w:fldCharType="end"/>
      </w:r>
      <w:bookmarkEnd w:id="489"/>
      <w:bookmarkEnd w:id="490"/>
      <w:bookmarkEnd w:id="491"/>
      <w:bookmarkEnd w:id="492"/>
      <w:r w:rsidR="00342490">
        <w:rPr>
          <w:rFonts w:cs="Times New Roman"/>
        </w:rPr>
        <w:t>. Site Search Results.</w:t>
      </w:r>
      <w:bookmarkEnd w:id="493"/>
    </w:p>
    <w:p w14:paraId="5C3CD794" w14:textId="13E3B0A0" w:rsidR="00D86AF8" w:rsidRPr="00222BE2" w:rsidRDefault="00D86AF8" w:rsidP="00222BE2">
      <w:r w:rsidRPr="00222BE2">
        <w:t xml:space="preserve">If </w:t>
      </w:r>
      <w:r w:rsidR="006B7071" w:rsidRPr="00222BE2">
        <w:t>CAPRI</w:t>
      </w:r>
      <w:r w:rsidR="00995FF5" w:rsidRPr="00222BE2">
        <w:t xml:space="preserve"> is </w:t>
      </w:r>
      <w:r w:rsidRPr="00222BE2">
        <w:t>unable to connect to a selected site</w:t>
      </w:r>
      <w:r w:rsidR="00D71291" w:rsidRPr="00222BE2">
        <w:t xml:space="preserve"> that information is reported</w:t>
      </w:r>
      <w:r w:rsidRPr="00222BE2">
        <w:t xml:space="preserve"> (</w:t>
      </w:r>
      <w:r w:rsidR="00FB4AF4" w:rsidRPr="00222BE2">
        <w:fldChar w:fldCharType="begin"/>
      </w:r>
      <w:r w:rsidR="00FB4AF4" w:rsidRPr="00222BE2">
        <w:instrText xml:space="preserve"> REF _Ref406763961 \h </w:instrText>
      </w:r>
      <w:r w:rsidR="00B83B3E" w:rsidRPr="00222BE2">
        <w:instrText xml:space="preserve"> \* MERGEFORMAT </w:instrText>
      </w:r>
      <w:r w:rsidR="00FB4AF4" w:rsidRPr="00222BE2">
        <w:fldChar w:fldCharType="separate"/>
      </w:r>
      <w:r w:rsidR="0081024B" w:rsidRPr="00B83B3E">
        <w:t xml:space="preserve">Figure </w:t>
      </w:r>
      <w:r w:rsidR="0081024B">
        <w:t>2</w:t>
      </w:r>
      <w:r w:rsidR="0081024B">
        <w:noBreakHyphen/>
        <w:t>33</w:t>
      </w:r>
      <w:r w:rsidR="00FB4AF4" w:rsidRPr="00222BE2">
        <w:fldChar w:fldCharType="end"/>
      </w:r>
      <w:r w:rsidRPr="00222BE2">
        <w:t>)</w:t>
      </w:r>
      <w:r w:rsidR="00D71291" w:rsidRPr="00222BE2">
        <w:t>.</w:t>
      </w:r>
    </w:p>
    <w:p w14:paraId="5C3CD795" w14:textId="40D7B7A7" w:rsidR="00FB4AF4" w:rsidRPr="00222BE2" w:rsidRDefault="00536352" w:rsidP="00222BE2">
      <w:r>
        <w:rPr>
          <w:noProof/>
        </w:rPr>
        <w:lastRenderedPageBreak/>
        <w:drawing>
          <wp:inline distT="0" distB="0" distL="0" distR="0" wp14:anchorId="2EAD5DFB" wp14:editId="4090DD47">
            <wp:extent cx="4238096" cy="2447619"/>
            <wp:effectExtent l="19050" t="19050" r="10160" b="10160"/>
            <wp:docPr id="307" name="Picture 307" descr="Display of the Patient Search dialog window showing multiple site search results, along with a red elipse surrounding the failed site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238096" cy="2447619"/>
                    </a:xfrm>
                    <a:prstGeom prst="rect">
                      <a:avLst/>
                    </a:prstGeom>
                    <a:ln w="6350">
                      <a:solidFill>
                        <a:schemeClr val="tx1"/>
                      </a:solidFill>
                    </a:ln>
                  </pic:spPr>
                </pic:pic>
              </a:graphicData>
            </a:graphic>
          </wp:inline>
        </w:drawing>
      </w:r>
    </w:p>
    <w:p w14:paraId="5C3CD797" w14:textId="1B8FE3B4" w:rsidR="00971E14" w:rsidRPr="00B83B3E" w:rsidRDefault="00AF3059" w:rsidP="00B52F9B">
      <w:pPr>
        <w:pStyle w:val="Caption"/>
        <w:rPr>
          <w:rFonts w:cs="Times New Roman"/>
        </w:rPr>
      </w:pPr>
      <w:bookmarkStart w:id="494" w:name="_Toc326149578"/>
      <w:bookmarkStart w:id="495" w:name="_Toc278548163"/>
      <w:bookmarkStart w:id="496" w:name="_Ref225318500"/>
      <w:bookmarkStart w:id="497" w:name="_Ref333174640"/>
      <w:bookmarkStart w:id="498" w:name="_Ref406763961"/>
      <w:bookmarkStart w:id="499" w:name="_Toc2082724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33</w:t>
      </w:r>
      <w:r w:rsidR="008D502E">
        <w:rPr>
          <w:rFonts w:cs="Times New Roman"/>
        </w:rPr>
        <w:fldChar w:fldCharType="end"/>
      </w:r>
      <w:bookmarkStart w:id="500" w:name="_Toc278187798"/>
      <w:bookmarkEnd w:id="494"/>
      <w:bookmarkEnd w:id="495"/>
      <w:bookmarkEnd w:id="496"/>
      <w:bookmarkEnd w:id="497"/>
      <w:bookmarkEnd w:id="498"/>
      <w:r w:rsidR="00536352">
        <w:rPr>
          <w:rFonts w:cs="Times New Roman"/>
        </w:rPr>
        <w:t>. Failed Connection Search Result.</w:t>
      </w:r>
      <w:bookmarkEnd w:id="499"/>
    </w:p>
    <w:p w14:paraId="5C3CD798" w14:textId="1814CB55" w:rsidR="00D86AF8" w:rsidRPr="00B83B3E" w:rsidRDefault="00D86AF8" w:rsidP="00A561AD">
      <w:pPr>
        <w:pStyle w:val="Heading2"/>
      </w:pPr>
      <w:bookmarkStart w:id="501" w:name="_Ref362951500"/>
      <w:bookmarkStart w:id="502" w:name="_Toc508873535"/>
      <w:bookmarkStart w:id="503" w:name="_Toc508874945"/>
      <w:bookmarkStart w:id="504" w:name="_Toc508875799"/>
      <w:bookmarkStart w:id="505" w:name="_Toc20827486"/>
      <w:r w:rsidRPr="00B83B3E">
        <w:t>C&amp;P Exam Requests</w:t>
      </w:r>
      <w:bookmarkEnd w:id="443"/>
      <w:bookmarkEnd w:id="444"/>
      <w:bookmarkEnd w:id="445"/>
      <w:bookmarkEnd w:id="446"/>
      <w:bookmarkEnd w:id="500"/>
      <w:bookmarkEnd w:id="501"/>
      <w:bookmarkEnd w:id="502"/>
      <w:bookmarkEnd w:id="503"/>
      <w:bookmarkEnd w:id="504"/>
      <w:bookmarkEnd w:id="505"/>
    </w:p>
    <w:p w14:paraId="5C3CD799" w14:textId="43A699F6" w:rsidR="00D86AF8" w:rsidRPr="00B83B3E" w:rsidRDefault="006118ED" w:rsidP="006118ED">
      <w:r w:rsidRPr="00B83B3E">
        <w:rPr>
          <w:lang w:eastAsia="ko-KR"/>
        </w:rPr>
        <w:t>T</w:t>
      </w:r>
      <w:r w:rsidR="00D86AF8" w:rsidRPr="00B83B3E">
        <w:t xml:space="preserve">he C&amp;P Exam </w:t>
      </w:r>
      <w:r w:rsidR="00995FF5" w:rsidRPr="00B83B3E">
        <w:t>tab (</w:t>
      </w:r>
      <w:r w:rsidR="007B1BF5" w:rsidRPr="00B83B3E">
        <w:fldChar w:fldCharType="begin"/>
      </w:r>
      <w:r w:rsidR="007B1BF5" w:rsidRPr="00B83B3E">
        <w:instrText xml:space="preserve"> REF _Ref333174600 \h  \* MERGEFORMAT </w:instrText>
      </w:r>
      <w:r w:rsidR="007B1BF5" w:rsidRPr="00B83B3E">
        <w:fldChar w:fldCharType="separate"/>
      </w:r>
      <w:r w:rsidR="0081024B" w:rsidRPr="00B83B3E">
        <w:t xml:space="preserve">Figure </w:t>
      </w:r>
      <w:r w:rsidR="0081024B">
        <w:t>2</w:t>
      </w:r>
      <w:r w:rsidR="0081024B">
        <w:noBreakHyphen/>
        <w:t>34</w:t>
      </w:r>
      <w:r w:rsidR="007B1BF5" w:rsidRPr="00B83B3E">
        <w:fldChar w:fldCharType="end"/>
      </w:r>
      <w:r w:rsidR="00D86AF8" w:rsidRPr="00B83B3E">
        <w:t>) includes functions such as:</w:t>
      </w:r>
    </w:p>
    <w:p w14:paraId="5C3CD79A" w14:textId="77777777" w:rsidR="00D86AF8" w:rsidRPr="00B83B3E" w:rsidRDefault="00D86AF8" w:rsidP="0002701D">
      <w:pPr>
        <w:pStyle w:val="BodyText5Numbers"/>
      </w:pPr>
      <w:r w:rsidRPr="00B83B3E">
        <w:t>Requesting C&amp;P examinations</w:t>
      </w:r>
    </w:p>
    <w:p w14:paraId="5C3CD79B" w14:textId="77777777" w:rsidR="00D86AF8" w:rsidRPr="00B83B3E" w:rsidRDefault="00D86AF8" w:rsidP="0002701D">
      <w:pPr>
        <w:pStyle w:val="BodyText5Numbers"/>
      </w:pPr>
      <w:r w:rsidRPr="00B83B3E">
        <w:t>Viewing/editing requests</w:t>
      </w:r>
    </w:p>
    <w:p w14:paraId="5C3CD79C" w14:textId="77777777" w:rsidR="00D86AF8" w:rsidRPr="00B83B3E" w:rsidRDefault="00D86AF8" w:rsidP="0002701D">
      <w:pPr>
        <w:pStyle w:val="BodyText5Numbers"/>
      </w:pPr>
      <w:r w:rsidRPr="00B83B3E">
        <w:t>Canceling requests</w:t>
      </w:r>
    </w:p>
    <w:p w14:paraId="5C3CD79D" w14:textId="77777777" w:rsidR="00D86AF8" w:rsidRPr="00B83B3E" w:rsidRDefault="00D86AF8" w:rsidP="0002701D">
      <w:pPr>
        <w:pStyle w:val="BodyText5Numbers"/>
      </w:pPr>
      <w:r w:rsidRPr="00B83B3E">
        <w:t>Adding an exam to a pending request</w:t>
      </w:r>
    </w:p>
    <w:p w14:paraId="5C3CD79E" w14:textId="77777777" w:rsidR="00D86AF8" w:rsidRPr="00B83B3E" w:rsidRDefault="00112915" w:rsidP="0002701D">
      <w:pPr>
        <w:pStyle w:val="BodyText5Numbers"/>
      </w:pPr>
      <w:r w:rsidRPr="00B83B3E">
        <w:t>Creating s</w:t>
      </w:r>
      <w:r w:rsidR="00D86AF8" w:rsidRPr="00B83B3E">
        <w:t>tatus inquiry reports</w:t>
      </w:r>
    </w:p>
    <w:p w14:paraId="5C3CD79F" w14:textId="77777777" w:rsidR="00D86AF8" w:rsidRPr="00B83B3E" w:rsidRDefault="00D86AF8" w:rsidP="0002701D">
      <w:pPr>
        <w:pStyle w:val="BodyText5Numbers"/>
      </w:pPr>
      <w:r w:rsidRPr="00B83B3E">
        <w:t>Viewing completed requests</w:t>
      </w:r>
    </w:p>
    <w:p w14:paraId="5C3CD7A0" w14:textId="77777777" w:rsidR="00D86AF8" w:rsidRPr="00B83B3E" w:rsidRDefault="00D86AF8" w:rsidP="0017423A">
      <w:pPr>
        <w:pStyle w:val="ListBullet2"/>
      </w:pPr>
      <w:r w:rsidRPr="00B83B3E">
        <w:t>Tracking the progress of the request for claims management purposes</w:t>
      </w:r>
    </w:p>
    <w:p w14:paraId="5C3CD7A1" w14:textId="77777777" w:rsidR="00D86AF8" w:rsidRPr="00B83B3E" w:rsidRDefault="00E50078" w:rsidP="0017423A">
      <w:pPr>
        <w:pStyle w:val="ListBullet2"/>
      </w:pPr>
      <w:r w:rsidRPr="00B83B3E">
        <w:t>Requesting an Insufficient Exam</w:t>
      </w:r>
    </w:p>
    <w:p w14:paraId="5C3CD7A2" w14:textId="77777777" w:rsidR="00D86AF8" w:rsidRPr="00B83B3E" w:rsidRDefault="00D86AF8" w:rsidP="0017423A">
      <w:pPr>
        <w:pStyle w:val="ListBullet2"/>
      </w:pPr>
      <w:r w:rsidRPr="00B83B3E">
        <w:t>Printing results for individual patients</w:t>
      </w:r>
    </w:p>
    <w:p w14:paraId="5C3CD7A3" w14:textId="03123DF8" w:rsidR="00D86AF8" w:rsidRPr="00B83B3E" w:rsidRDefault="00D86AF8" w:rsidP="00507C16">
      <w:pPr>
        <w:pStyle w:val="BodyText"/>
      </w:pPr>
      <w:r w:rsidRPr="00B83B3E">
        <w:t>Pending requests are shown with a date</w:t>
      </w:r>
      <w:r w:rsidR="007642D0" w:rsidRPr="00B83B3E">
        <w:t xml:space="preserve"> only</w:t>
      </w:r>
      <w:r w:rsidRPr="00B83B3E">
        <w:t xml:space="preserve"> in the left column</w:t>
      </w:r>
      <w:r w:rsidR="00971E14" w:rsidRPr="00B83B3E">
        <w:t>.</w:t>
      </w:r>
      <w:r w:rsidR="00EE0CF4">
        <w:t xml:space="preserve"> </w:t>
      </w:r>
      <w:r w:rsidR="007642D0" w:rsidRPr="00B83B3E">
        <w:t>C</w:t>
      </w:r>
      <w:r w:rsidRPr="00B83B3E">
        <w:t>ompleted requests have a completion date in the right column.</w:t>
      </w:r>
      <w:r w:rsidR="00EE0CF4">
        <w:t xml:space="preserve"> </w:t>
      </w:r>
      <w:r w:rsidRPr="00B83B3E">
        <w:t xml:space="preserve">When </w:t>
      </w:r>
      <w:r w:rsidR="006370C9" w:rsidRPr="00B83B3E">
        <w:t>the user</w:t>
      </w:r>
      <w:r w:rsidRPr="00B83B3E">
        <w:t xml:space="preserve"> first access</w:t>
      </w:r>
      <w:r w:rsidR="006370C9" w:rsidRPr="00B83B3E">
        <w:t>es</w:t>
      </w:r>
      <w:r w:rsidRPr="00B83B3E">
        <w:t xml:space="preserve"> this screen, none of the examinations are selected, and only the </w:t>
      </w:r>
      <w:r w:rsidRPr="00B83B3E">
        <w:rPr>
          <w:b/>
        </w:rPr>
        <w:t>Add a New Request</w:t>
      </w:r>
      <w:r w:rsidRPr="00B83B3E">
        <w:t xml:space="preserve"> button is enabled.</w:t>
      </w:r>
      <w:r w:rsidR="00EE0CF4">
        <w:t xml:space="preserve"> </w:t>
      </w:r>
      <w:r w:rsidR="006370C9" w:rsidRPr="00B83B3E">
        <w:t>After</w:t>
      </w:r>
      <w:r w:rsidRPr="00B83B3E">
        <w:t xml:space="preserve"> </w:t>
      </w:r>
      <w:r w:rsidR="006370C9" w:rsidRPr="00B83B3E">
        <w:t xml:space="preserve">the user </w:t>
      </w:r>
      <w:r w:rsidRPr="00B83B3E">
        <w:t>select</w:t>
      </w:r>
      <w:r w:rsidR="006370C9" w:rsidRPr="00B83B3E">
        <w:t>s</w:t>
      </w:r>
      <w:r w:rsidRPr="00B83B3E">
        <w:t xml:space="preserve"> an examination, the </w:t>
      </w:r>
      <w:r w:rsidRPr="00B83B3E">
        <w:rPr>
          <w:b/>
        </w:rPr>
        <w:t>Re</w:t>
      </w:r>
      <w:r w:rsidR="00C146D5" w:rsidRPr="00B83B3E">
        <w:rPr>
          <w:b/>
        </w:rPr>
        <w:t>-</w:t>
      </w:r>
      <w:r w:rsidRPr="00B83B3E">
        <w:rPr>
          <w:b/>
        </w:rPr>
        <w:t>Print Final C&amp;P Results</w:t>
      </w:r>
      <w:r w:rsidRPr="00B83B3E">
        <w:t xml:space="preserve">, </w:t>
      </w:r>
      <w:r w:rsidRPr="00B83B3E">
        <w:rPr>
          <w:b/>
        </w:rPr>
        <w:t>Status Inquiry</w:t>
      </w:r>
      <w:r w:rsidRPr="00B83B3E">
        <w:t xml:space="preserve">, and </w:t>
      </w:r>
      <w:r w:rsidRPr="00B83B3E">
        <w:rPr>
          <w:b/>
        </w:rPr>
        <w:t>View/Edit Selected Request</w:t>
      </w:r>
      <w:r w:rsidR="007642D0" w:rsidRPr="00B83B3E">
        <w:t xml:space="preserve"> buttons</w:t>
      </w:r>
      <w:r w:rsidR="00D954A9" w:rsidRPr="00B83B3E">
        <w:t xml:space="preserve"> are enabled.</w:t>
      </w:r>
    </w:p>
    <w:p w14:paraId="5C3CD7A4" w14:textId="77777777" w:rsidR="00195265" w:rsidRPr="00B83B3E" w:rsidRDefault="00195265" w:rsidP="00A561AD">
      <w:pPr>
        <w:pStyle w:val="Heading3"/>
      </w:pPr>
      <w:bookmarkStart w:id="506" w:name="_Toc179779064"/>
      <w:bookmarkStart w:id="507" w:name="_Toc278187799"/>
      <w:bookmarkStart w:id="508" w:name="_Toc508873536"/>
      <w:bookmarkStart w:id="509" w:name="_Toc508874946"/>
      <w:bookmarkStart w:id="510" w:name="_Toc508875800"/>
      <w:bookmarkStart w:id="511" w:name="_Toc20827487"/>
      <w:r w:rsidRPr="00B83B3E">
        <w:t>View/Edit Selected Request</w:t>
      </w:r>
      <w:bookmarkEnd w:id="506"/>
      <w:bookmarkEnd w:id="507"/>
      <w:bookmarkEnd w:id="508"/>
      <w:bookmarkEnd w:id="509"/>
      <w:bookmarkEnd w:id="510"/>
      <w:bookmarkEnd w:id="511"/>
    </w:p>
    <w:p w14:paraId="5C3CD7A5" w14:textId="08AFD107" w:rsidR="00195265" w:rsidRPr="00B83B3E" w:rsidRDefault="00195265" w:rsidP="00507C16">
      <w:pPr>
        <w:pStyle w:val="BodyText"/>
      </w:pPr>
      <w:r w:rsidRPr="00B83B3E">
        <w:rPr>
          <w:b/>
        </w:rPr>
        <w:t>Step 1</w:t>
      </w:r>
      <w:r w:rsidRPr="00B83B3E">
        <w:t xml:space="preserve"> –</w:t>
      </w:r>
      <w:r w:rsidRPr="00B83B3E">
        <w:rPr>
          <w:b/>
        </w:rPr>
        <w:t xml:space="preserve"> </w:t>
      </w:r>
      <w:r w:rsidRPr="00B83B3E">
        <w:t xml:space="preserve">The user logs into CAPRI, looks up the veteran using the </w:t>
      </w:r>
      <w:r w:rsidRPr="00B83B3E">
        <w:rPr>
          <w:b/>
        </w:rPr>
        <w:t>Patient Selector</w:t>
      </w:r>
      <w:r w:rsidRPr="00B83B3E">
        <w:t xml:space="preserve">, and moves to the </w:t>
      </w:r>
      <w:r w:rsidRPr="00B83B3E">
        <w:rPr>
          <w:b/>
        </w:rPr>
        <w:t>C&amp;P Exams</w:t>
      </w:r>
      <w:r w:rsidRPr="00B83B3E">
        <w:t xml:space="preserve"> tab (</w:t>
      </w:r>
      <w:r w:rsidR="00FB4AF4" w:rsidRPr="00B83B3E">
        <w:fldChar w:fldCharType="begin"/>
      </w:r>
      <w:r w:rsidR="00FB4AF4" w:rsidRPr="00B83B3E">
        <w:instrText xml:space="preserve"> REF _Ref333174600 \h </w:instrText>
      </w:r>
      <w:r w:rsidR="00B83B3E">
        <w:instrText xml:space="preserve"> \* MERGEFORMAT </w:instrText>
      </w:r>
      <w:r w:rsidR="00FB4AF4" w:rsidRPr="00B83B3E">
        <w:fldChar w:fldCharType="separate"/>
      </w:r>
      <w:r w:rsidR="0081024B" w:rsidRPr="00B83B3E">
        <w:t xml:space="preserve">Figure </w:t>
      </w:r>
      <w:r w:rsidR="0081024B">
        <w:rPr>
          <w:noProof/>
        </w:rPr>
        <w:t>2</w:t>
      </w:r>
      <w:r w:rsidR="0081024B">
        <w:rPr>
          <w:noProof/>
        </w:rPr>
        <w:noBreakHyphen/>
        <w:t>34</w:t>
      </w:r>
      <w:r w:rsidR="00FB4AF4" w:rsidRPr="00B83B3E">
        <w:fldChar w:fldCharType="end"/>
      </w:r>
      <w:r w:rsidRPr="00B83B3E">
        <w:t>)</w:t>
      </w:r>
      <w:r w:rsidR="00D71291" w:rsidRPr="00B83B3E">
        <w:t>.</w:t>
      </w:r>
      <w:r w:rsidR="00EE0CF4">
        <w:t xml:space="preserve"> </w:t>
      </w:r>
      <w:r w:rsidRPr="00B83B3E">
        <w:t>If there are no examination requests, the window is blank.</w:t>
      </w:r>
      <w:r w:rsidR="00EE0CF4">
        <w:t xml:space="preserve"> </w:t>
      </w:r>
      <w:r w:rsidRPr="00B83B3E">
        <w:t>If the veteran already has examination requests on file, the window show</w:t>
      </w:r>
      <w:r w:rsidR="008D7788" w:rsidRPr="00B83B3E">
        <w:t>s</w:t>
      </w:r>
      <w:r w:rsidRPr="00B83B3E">
        <w:t xml:space="preserve"> the dates requested.</w:t>
      </w:r>
      <w:r w:rsidR="00EE0CF4">
        <w:t xml:space="preserve"> </w:t>
      </w:r>
      <w:r w:rsidR="006A0C91" w:rsidRPr="00B83B3E">
        <w:t xml:space="preserve">The user </w:t>
      </w:r>
      <w:proofErr w:type="gramStart"/>
      <w:r w:rsidR="006A0C91" w:rsidRPr="00B83B3E">
        <w:t>has the ability to</w:t>
      </w:r>
      <w:proofErr w:type="gramEnd"/>
      <w:r w:rsidR="006A0C91" w:rsidRPr="00B83B3E">
        <w:t xml:space="preserve"> sort the Date Requested/Date Completed by ascending or descending order.</w:t>
      </w:r>
      <w:r w:rsidR="00EE0CF4">
        <w:t xml:space="preserve"> </w:t>
      </w:r>
      <w:r w:rsidR="006A0C91" w:rsidRPr="00B83B3E">
        <w:t>Ascending (oldest to newest) is the default.</w:t>
      </w:r>
    </w:p>
    <w:p w14:paraId="5C3CD7A6" w14:textId="77777777" w:rsidR="00195265" w:rsidRDefault="00195265" w:rsidP="00507C16">
      <w:pPr>
        <w:pStyle w:val="BodyText"/>
      </w:pPr>
      <w:r w:rsidRPr="00B83B3E">
        <w:rPr>
          <w:b/>
        </w:rPr>
        <w:lastRenderedPageBreak/>
        <w:t>Step 2</w:t>
      </w:r>
      <w:r w:rsidRPr="00B83B3E">
        <w:t xml:space="preserve"> –</w:t>
      </w:r>
      <w:r w:rsidRPr="00B83B3E">
        <w:rPr>
          <w:b/>
        </w:rPr>
        <w:t xml:space="preserve"> </w:t>
      </w:r>
      <w:r w:rsidRPr="00B83B3E">
        <w:t xml:space="preserve">The user selects the examination request date and clicks the </w:t>
      </w:r>
      <w:r w:rsidRPr="00B83B3E">
        <w:rPr>
          <w:b/>
        </w:rPr>
        <w:t>View/Edit Selected Re</w:t>
      </w:r>
      <w:r w:rsidRPr="00B83B3E">
        <w:rPr>
          <w:b/>
          <w:u w:val="single"/>
        </w:rPr>
        <w:t>q</w:t>
      </w:r>
      <w:r w:rsidRPr="00B83B3E">
        <w:rPr>
          <w:b/>
        </w:rPr>
        <w:t>uest</w:t>
      </w:r>
      <w:r w:rsidRPr="00B83B3E">
        <w:t xml:space="preserve"> button.</w:t>
      </w:r>
    </w:p>
    <w:p w14:paraId="25BD14DC" w14:textId="515DE6E3" w:rsidR="009C3612" w:rsidRPr="00B83B3E" w:rsidRDefault="009C3612" w:rsidP="00507C16">
      <w:pPr>
        <w:pStyle w:val="BodyText"/>
      </w:pPr>
      <w:r>
        <w:rPr>
          <w:noProof/>
        </w:rPr>
        <w:drawing>
          <wp:inline distT="0" distB="0" distL="0" distR="0" wp14:anchorId="1A6F7440" wp14:editId="6FE8E450">
            <wp:extent cx="5914286" cy="3923810"/>
            <wp:effectExtent l="19050" t="19050" r="10795" b="19685"/>
            <wp:docPr id="310" name="Picture 310" descr="Display of the C&amp;P screen with a red elipse surrounding the View/Edit Selected Reques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14286" cy="3923810"/>
                    </a:xfrm>
                    <a:prstGeom prst="rect">
                      <a:avLst/>
                    </a:prstGeom>
                    <a:ln w="6350">
                      <a:solidFill>
                        <a:schemeClr val="tx1"/>
                      </a:solidFill>
                    </a:ln>
                  </pic:spPr>
                </pic:pic>
              </a:graphicData>
            </a:graphic>
          </wp:inline>
        </w:drawing>
      </w:r>
    </w:p>
    <w:p w14:paraId="5C3CD7A8" w14:textId="4350CFD2" w:rsidR="00AF3059" w:rsidRDefault="003F096E" w:rsidP="00B52F9B">
      <w:pPr>
        <w:pStyle w:val="Caption"/>
        <w:rPr>
          <w:rFonts w:cs="Times New Roman"/>
        </w:rPr>
      </w:pPr>
      <w:bookmarkStart w:id="512" w:name="_Ref333174600"/>
      <w:bookmarkStart w:id="513" w:name="_Toc2082724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34</w:t>
      </w:r>
      <w:r w:rsidR="008D502E">
        <w:rPr>
          <w:rFonts w:cs="Times New Roman"/>
        </w:rPr>
        <w:fldChar w:fldCharType="end"/>
      </w:r>
      <w:bookmarkEnd w:id="512"/>
      <w:r w:rsidR="009C3612">
        <w:rPr>
          <w:rFonts w:cs="Times New Roman"/>
        </w:rPr>
        <w:t>. View/Edit Selected Request.</w:t>
      </w:r>
      <w:bookmarkEnd w:id="513"/>
    </w:p>
    <w:p w14:paraId="530C5D5E" w14:textId="77777777" w:rsidR="00C223B8" w:rsidRPr="00C223B8" w:rsidRDefault="00C223B8" w:rsidP="00C223B8">
      <w:pPr>
        <w:pStyle w:val="BodyText"/>
      </w:pPr>
    </w:p>
    <w:p w14:paraId="5C3CD7AA" w14:textId="74D9CC0A" w:rsidR="00D86AF8" w:rsidRPr="00B83B3E" w:rsidRDefault="00196B97" w:rsidP="00AB2054">
      <w:pPr>
        <w:spacing w:after="0"/>
      </w:pPr>
      <w:r w:rsidRPr="00B83B3E">
        <w:rPr>
          <w:b/>
        </w:rPr>
        <w:t>Step 3</w:t>
      </w:r>
      <w:r w:rsidR="00D86AF8" w:rsidRPr="00B83B3E">
        <w:t xml:space="preserve"> </w:t>
      </w:r>
      <w:r w:rsidR="001768A4" w:rsidRPr="00B83B3E">
        <w:t>–</w:t>
      </w:r>
      <w:r w:rsidR="00D86AF8" w:rsidRPr="00B83B3E">
        <w:t xml:space="preserve"> The </w:t>
      </w:r>
      <w:r w:rsidR="00D86AF8" w:rsidRPr="00B83B3E">
        <w:rPr>
          <w:b/>
        </w:rPr>
        <w:t>View C&amp;P</w:t>
      </w:r>
      <w:r w:rsidR="00D86AF8" w:rsidRPr="00B83B3E">
        <w:t xml:space="preserve"> screen </w:t>
      </w:r>
      <w:r w:rsidR="00254AD3" w:rsidRPr="00B83B3E">
        <w:t>opens</w:t>
      </w:r>
      <w:r w:rsidR="00D86AF8" w:rsidRPr="00B83B3E">
        <w:t xml:space="preserve">, showing </w:t>
      </w:r>
      <w:proofErr w:type="gramStart"/>
      <w:r w:rsidR="00D86AF8" w:rsidRPr="00B83B3E">
        <w:t>all of</w:t>
      </w:r>
      <w:proofErr w:type="gramEnd"/>
      <w:r w:rsidR="00D86AF8" w:rsidRPr="00B83B3E">
        <w:t xml:space="preserve"> the entries from the original request, as well the examination status (</w:t>
      </w:r>
      <w:r w:rsidR="00FB4AF4" w:rsidRPr="00B83B3E">
        <w:fldChar w:fldCharType="begin"/>
      </w:r>
      <w:r w:rsidR="00FB4AF4" w:rsidRPr="00B83B3E">
        <w:instrText xml:space="preserve"> REF _Ref406764045 \h </w:instrText>
      </w:r>
      <w:r w:rsidR="00B83B3E">
        <w:instrText xml:space="preserve"> \* MERGEFORMAT </w:instrText>
      </w:r>
      <w:r w:rsidR="00FB4AF4" w:rsidRPr="00B83B3E">
        <w:fldChar w:fldCharType="separate"/>
      </w:r>
      <w:r w:rsidR="0081024B" w:rsidRPr="00B83B3E">
        <w:t xml:space="preserve">Figure </w:t>
      </w:r>
      <w:r w:rsidR="0081024B">
        <w:rPr>
          <w:noProof/>
        </w:rPr>
        <w:t>2</w:t>
      </w:r>
      <w:r w:rsidR="0081024B">
        <w:rPr>
          <w:noProof/>
        </w:rPr>
        <w:noBreakHyphen/>
        <w:t>35</w:t>
      </w:r>
      <w:r w:rsidR="00FB4AF4" w:rsidRPr="00B83B3E">
        <w:fldChar w:fldCharType="end"/>
      </w:r>
      <w:r w:rsidR="00870FFD" w:rsidRPr="00B83B3E">
        <w:t>)</w:t>
      </w:r>
      <w:r w:rsidR="00D71291" w:rsidRPr="00B83B3E">
        <w:t>.</w:t>
      </w:r>
      <w:r w:rsidR="00EE0CF4">
        <w:t xml:space="preserve"> </w:t>
      </w:r>
      <w:r w:rsidR="006370C9" w:rsidRPr="00B83B3E">
        <w:t>The user</w:t>
      </w:r>
      <w:r w:rsidR="00D86AF8" w:rsidRPr="00B83B3E">
        <w:t xml:space="preserve"> can scroll down to see additional information from the original request.</w:t>
      </w:r>
      <w:r w:rsidR="00EE0CF4">
        <w:t xml:space="preserve"> </w:t>
      </w:r>
      <w:r w:rsidR="00D86AF8" w:rsidRPr="00B83B3E">
        <w:t xml:space="preserve">The exam in this request cannot be edited </w:t>
      </w:r>
      <w:r w:rsidR="007642D0" w:rsidRPr="00B83B3E">
        <w:t>because</w:t>
      </w:r>
      <w:r w:rsidR="00D86AF8" w:rsidRPr="00B83B3E">
        <w:t xml:space="preserve"> it</w:t>
      </w:r>
      <w:r w:rsidR="007642D0" w:rsidRPr="00B83B3E">
        <w:t xml:space="preserve"> is already complete</w:t>
      </w:r>
      <w:r w:rsidR="00D86AF8" w:rsidRPr="00B83B3E">
        <w:t>, but the original request may be viewed.</w:t>
      </w:r>
    </w:p>
    <w:p w14:paraId="6BDE11C4" w14:textId="77777777" w:rsidR="00AB2054" w:rsidRPr="00B83B3E" w:rsidRDefault="00AB2054" w:rsidP="00AB2054">
      <w:pPr>
        <w:spacing w:after="0"/>
      </w:pPr>
    </w:p>
    <w:p w14:paraId="39D827B8" w14:textId="6CD59982" w:rsidR="00AB2054" w:rsidRPr="00B83B3E" w:rsidRDefault="00AB2054" w:rsidP="00AB2054">
      <w:pPr>
        <w:spacing w:after="0"/>
      </w:pPr>
      <w:r w:rsidRPr="00B83B3E">
        <w:rPr>
          <w:noProof/>
        </w:rPr>
        <w:lastRenderedPageBreak/>
        <w:drawing>
          <wp:inline distT="0" distB="0" distL="0" distR="0" wp14:anchorId="596EFE12" wp14:editId="4A60FCE1">
            <wp:extent cx="5076825" cy="5981700"/>
            <wp:effectExtent l="19050" t="19050" r="28575" b="19050"/>
            <wp:docPr id="55" name="Picture 55" descr="Display of the Patient record C&amp;P Exam selection result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5">
                      <a:extLst>
                        <a:ext uri="{28A0092B-C50C-407E-A947-70E740481C1C}">
                          <a14:useLocalDpi xmlns:a14="http://schemas.microsoft.com/office/drawing/2010/main" val="0"/>
                        </a:ext>
                      </a:extLst>
                    </a:blip>
                    <a:srcRect l="1251" r="3540" b="1722"/>
                    <a:stretch/>
                  </pic:blipFill>
                  <pic:spPr bwMode="auto">
                    <a:xfrm>
                      <a:off x="0" y="0"/>
                      <a:ext cx="5076825" cy="5981700"/>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5C3CD7AD" w14:textId="4DD5CAAE" w:rsidR="00AF3059" w:rsidRPr="00B83B3E" w:rsidRDefault="00AF3059" w:rsidP="00B52F9B">
      <w:pPr>
        <w:pStyle w:val="Caption"/>
        <w:rPr>
          <w:rFonts w:cs="Times New Roman"/>
        </w:rPr>
      </w:pPr>
      <w:bookmarkStart w:id="514" w:name="_Toc326149580"/>
      <w:bookmarkStart w:id="515" w:name="_Toc278548165"/>
      <w:bookmarkStart w:id="516" w:name="_Ref225237913"/>
      <w:bookmarkStart w:id="517" w:name="_Ref321996355"/>
      <w:bookmarkStart w:id="518" w:name="_Ref406764045"/>
      <w:bookmarkStart w:id="519" w:name="_Ref406764206"/>
      <w:bookmarkStart w:id="520" w:name="_Toc2082724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35</w:t>
      </w:r>
      <w:r w:rsidR="008D502E">
        <w:rPr>
          <w:rFonts w:cs="Times New Roman"/>
        </w:rPr>
        <w:fldChar w:fldCharType="end"/>
      </w:r>
      <w:bookmarkEnd w:id="514"/>
      <w:bookmarkEnd w:id="515"/>
      <w:bookmarkEnd w:id="516"/>
      <w:bookmarkEnd w:id="517"/>
      <w:bookmarkEnd w:id="518"/>
      <w:bookmarkEnd w:id="519"/>
      <w:r w:rsidR="00FD2199">
        <w:rPr>
          <w:rFonts w:cs="Times New Roman"/>
        </w:rPr>
        <w:t>. C&amp;P Exam Selection Results Screen.</w:t>
      </w:r>
      <w:bookmarkEnd w:id="520"/>
    </w:p>
    <w:p w14:paraId="36D72E5A" w14:textId="77777777" w:rsidR="00AB2054" w:rsidRPr="00B83B3E" w:rsidRDefault="00AB2054" w:rsidP="00AB2054"/>
    <w:p w14:paraId="5C3CD7B0" w14:textId="3BD24C0E" w:rsidR="00FB4AF4" w:rsidRDefault="00196B97" w:rsidP="00AB2054">
      <w:r w:rsidRPr="00B83B3E">
        <w:rPr>
          <w:b/>
        </w:rPr>
        <w:t>Step 4</w:t>
      </w:r>
      <w:r w:rsidR="00D86AF8" w:rsidRPr="00B83B3E">
        <w:t xml:space="preserve"> </w:t>
      </w:r>
      <w:r w:rsidR="001768A4" w:rsidRPr="00B83B3E">
        <w:t>–</w:t>
      </w:r>
      <w:r w:rsidR="00D86AF8" w:rsidRPr="00B83B3E">
        <w:t xml:space="preserve"> If </w:t>
      </w:r>
      <w:r w:rsidR="006370C9" w:rsidRPr="00B83B3E">
        <w:t>the user</w:t>
      </w:r>
      <w:r w:rsidR="00D86AF8" w:rsidRPr="00B83B3E">
        <w:t xml:space="preserve"> want</w:t>
      </w:r>
      <w:r w:rsidR="006370C9" w:rsidRPr="00B83B3E">
        <w:t>s</w:t>
      </w:r>
      <w:r w:rsidR="00D86AF8" w:rsidRPr="00B83B3E">
        <w:t xml:space="preserve"> to edit a request that is still pending and has not yet been scheduled, </w:t>
      </w:r>
      <w:r w:rsidR="006370C9" w:rsidRPr="00B83B3E">
        <w:t>it can be done</w:t>
      </w:r>
      <w:r w:rsidR="00D86AF8" w:rsidRPr="00B83B3E">
        <w:t xml:space="preserve"> on </w:t>
      </w:r>
      <w:r w:rsidR="007642D0" w:rsidRPr="00B83B3E">
        <w:t xml:space="preserve">the </w:t>
      </w:r>
      <w:r w:rsidR="007642D0" w:rsidRPr="00B83B3E">
        <w:rPr>
          <w:b/>
        </w:rPr>
        <w:t>View C&amp;P Exam</w:t>
      </w:r>
      <w:r w:rsidR="003E73ED" w:rsidRPr="00B83B3E">
        <w:t xml:space="preserve"> screen shown in </w:t>
      </w:r>
      <w:r w:rsidR="00D56954" w:rsidRPr="00B83B3E">
        <w:t>(</w:t>
      </w:r>
      <w:r w:rsidR="007B1BF5" w:rsidRPr="00B83B3E">
        <w:fldChar w:fldCharType="begin"/>
      </w:r>
      <w:r w:rsidR="007B1BF5" w:rsidRPr="00B83B3E">
        <w:instrText xml:space="preserve"> REF _Ref225237913 \h  \* MERGEFORMAT </w:instrText>
      </w:r>
      <w:r w:rsidR="007B1BF5" w:rsidRPr="00B83B3E">
        <w:fldChar w:fldCharType="separate"/>
      </w:r>
      <w:r w:rsidR="0081024B" w:rsidRPr="00B83B3E">
        <w:t xml:space="preserve">Figure </w:t>
      </w:r>
      <w:r w:rsidR="0081024B">
        <w:t>2</w:t>
      </w:r>
      <w:r w:rsidR="0081024B">
        <w:noBreakHyphen/>
        <w:t>35</w:t>
      </w:r>
      <w:r w:rsidR="007B1BF5" w:rsidRPr="00B83B3E">
        <w:fldChar w:fldCharType="end"/>
      </w:r>
      <w:r w:rsidR="00D56954" w:rsidRPr="00B83B3E">
        <w:t>)</w:t>
      </w:r>
      <w:r w:rsidR="00F55449" w:rsidRPr="00B83B3E">
        <w:t>.</w:t>
      </w:r>
      <w:r w:rsidR="00EE0CF4">
        <w:t xml:space="preserve"> </w:t>
      </w:r>
      <w:r w:rsidR="007642D0" w:rsidRPr="00B83B3E">
        <w:t>Otherwise</w:t>
      </w:r>
      <w:r w:rsidR="00D86AF8" w:rsidRPr="00B83B3E">
        <w:t xml:space="preserve">, skip to </w:t>
      </w:r>
      <w:r w:rsidRPr="00B83B3E">
        <w:rPr>
          <w:b/>
        </w:rPr>
        <w:t>Step 8</w:t>
      </w:r>
      <w:r w:rsidR="00D86AF8" w:rsidRPr="00B83B3E">
        <w:t>.</w:t>
      </w:r>
      <w:r w:rsidR="00EE0CF4">
        <w:t xml:space="preserve"> </w:t>
      </w:r>
      <w:r w:rsidR="006370C9" w:rsidRPr="00B83B3E">
        <w:t>The user can</w:t>
      </w:r>
      <w:r w:rsidR="00D86AF8" w:rsidRPr="00B83B3E">
        <w:t xml:space="preserve"> edit </w:t>
      </w:r>
      <w:r w:rsidR="00D86AF8" w:rsidRPr="00B83B3E">
        <w:rPr>
          <w:b/>
        </w:rPr>
        <w:t xml:space="preserve">Claim Folder </w:t>
      </w:r>
      <w:proofErr w:type="gramStart"/>
      <w:r w:rsidR="00D86AF8" w:rsidRPr="00B83B3E">
        <w:rPr>
          <w:b/>
        </w:rPr>
        <w:t>Required</w:t>
      </w:r>
      <w:r w:rsidR="00971E14" w:rsidRPr="00B83B3E">
        <w:rPr>
          <w:b/>
        </w:rPr>
        <w:t>?</w:t>
      </w:r>
      <w:r w:rsidR="00D86AF8" w:rsidRPr="00B83B3E">
        <w:rPr>
          <w:b/>
        </w:rPr>
        <w:t>,</w:t>
      </w:r>
      <w:proofErr w:type="gramEnd"/>
      <w:r w:rsidR="00D86AF8" w:rsidRPr="00B83B3E">
        <w:t xml:space="preserve"> </w:t>
      </w:r>
      <w:r w:rsidR="00D86AF8" w:rsidRPr="00B83B3E">
        <w:rPr>
          <w:b/>
        </w:rPr>
        <w:t>Priority of Exam(s)</w:t>
      </w:r>
      <w:r w:rsidR="00D86AF8" w:rsidRPr="00B83B3E">
        <w:t xml:space="preserve">, </w:t>
      </w:r>
      <w:r w:rsidR="00D86AF8" w:rsidRPr="00B83B3E">
        <w:rPr>
          <w:b/>
        </w:rPr>
        <w:t>Comments</w:t>
      </w:r>
      <w:r w:rsidR="00D86AF8" w:rsidRPr="00B83B3E">
        <w:t xml:space="preserve">, and </w:t>
      </w:r>
      <w:r w:rsidR="00D86AF8" w:rsidRPr="00B83B3E">
        <w:rPr>
          <w:b/>
        </w:rPr>
        <w:t>Other Disabilities</w:t>
      </w:r>
      <w:r w:rsidR="00D86AF8" w:rsidRPr="00B83B3E">
        <w:t xml:space="preserve"> by typing directly into those fields.</w:t>
      </w:r>
      <w:r w:rsidR="00EE0CF4">
        <w:t xml:space="preserve"> </w:t>
      </w:r>
      <w:r w:rsidR="006370C9" w:rsidRPr="00B83B3E">
        <w:t>T</w:t>
      </w:r>
      <w:r w:rsidR="00D86AF8" w:rsidRPr="00B83B3E">
        <w:t xml:space="preserve">o add another examination, </w:t>
      </w:r>
      <w:r w:rsidR="006370C9" w:rsidRPr="00B83B3E">
        <w:t xml:space="preserve">the user </w:t>
      </w:r>
      <w:r w:rsidR="00D86AF8" w:rsidRPr="00B83B3E">
        <w:t>click</w:t>
      </w:r>
      <w:r w:rsidR="006370C9" w:rsidRPr="00B83B3E">
        <w:t>s</w:t>
      </w:r>
      <w:r w:rsidR="00A32921" w:rsidRPr="00B83B3E">
        <w:t xml:space="preserve"> the </w:t>
      </w:r>
      <w:r w:rsidR="00A32921" w:rsidRPr="00B83B3E">
        <w:rPr>
          <w:b/>
          <w:u w:val="single"/>
        </w:rPr>
        <w:t>A</w:t>
      </w:r>
      <w:r w:rsidR="00A32921" w:rsidRPr="00B83B3E">
        <w:rPr>
          <w:b/>
        </w:rPr>
        <w:t>dd Exam to Request</w:t>
      </w:r>
      <w:r w:rsidR="003E73ED" w:rsidRPr="00B83B3E">
        <w:t xml:space="preserve"> button shown in </w:t>
      </w:r>
      <w:r w:rsidR="00D56954" w:rsidRPr="00B83B3E">
        <w:t>(</w:t>
      </w:r>
      <w:r w:rsidR="00FB4AF4" w:rsidRPr="00B83B3E">
        <w:fldChar w:fldCharType="begin"/>
      </w:r>
      <w:r w:rsidR="00FB4AF4" w:rsidRPr="00B83B3E">
        <w:instrText xml:space="preserve"> REF _Ref406764056 \h </w:instrText>
      </w:r>
      <w:r w:rsidR="00B83B3E">
        <w:instrText xml:space="preserve"> \* MERGEFORMAT </w:instrText>
      </w:r>
      <w:r w:rsidR="00FB4AF4" w:rsidRPr="00B83B3E">
        <w:fldChar w:fldCharType="separate"/>
      </w:r>
      <w:r w:rsidR="0081024B" w:rsidRPr="00B83B3E">
        <w:t xml:space="preserve">Figure </w:t>
      </w:r>
      <w:r w:rsidR="0081024B">
        <w:rPr>
          <w:noProof/>
        </w:rPr>
        <w:t>2</w:t>
      </w:r>
      <w:r w:rsidR="0081024B">
        <w:rPr>
          <w:noProof/>
        </w:rPr>
        <w:noBreakHyphen/>
        <w:t>36</w:t>
      </w:r>
      <w:r w:rsidR="00FB4AF4" w:rsidRPr="00B83B3E">
        <w:fldChar w:fldCharType="end"/>
      </w:r>
      <w:r w:rsidR="00D56954" w:rsidRPr="00B83B3E">
        <w:t>)</w:t>
      </w:r>
      <w:r w:rsidR="00D86AF8" w:rsidRPr="00B83B3E">
        <w:t>.</w:t>
      </w:r>
    </w:p>
    <w:p w14:paraId="50FA76E5" w14:textId="73BC521F" w:rsidR="00F15841" w:rsidRDefault="00F15841">
      <w:pPr>
        <w:spacing w:before="0" w:after="0"/>
      </w:pPr>
      <w:r>
        <w:br w:type="page"/>
      </w:r>
    </w:p>
    <w:p w14:paraId="7200897E" w14:textId="6CC07F99" w:rsidR="00FD2199" w:rsidRPr="00B83B3E" w:rsidRDefault="00FD2199" w:rsidP="00AB2054">
      <w:r>
        <w:rPr>
          <w:noProof/>
        </w:rPr>
        <w:lastRenderedPageBreak/>
        <w:drawing>
          <wp:inline distT="0" distB="0" distL="0" distR="0" wp14:anchorId="76D401D2" wp14:editId="1F8B4252">
            <wp:extent cx="5429250" cy="287314"/>
            <wp:effectExtent l="19050" t="19050" r="19050" b="17780"/>
            <wp:docPr id="322" name="Picture 322" descr="Display of the bottom row of buttons on the C&amp;P exam results screen with a red elipse surrounding View Selected Exam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HAISA~1\AppData\Local\Temp\1\SNAGHTML1228245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29250" cy="287314"/>
                    </a:xfrm>
                    <a:prstGeom prst="rect">
                      <a:avLst/>
                    </a:prstGeom>
                    <a:noFill/>
                    <a:ln w="6350">
                      <a:solidFill>
                        <a:schemeClr val="tx1"/>
                      </a:solidFill>
                    </a:ln>
                  </pic:spPr>
                </pic:pic>
              </a:graphicData>
            </a:graphic>
          </wp:inline>
        </w:drawing>
      </w:r>
    </w:p>
    <w:p w14:paraId="5C3CD7B2" w14:textId="0F6070BA" w:rsidR="00AF3059" w:rsidRPr="00B83B3E" w:rsidRDefault="00AF3059" w:rsidP="00B52F9B">
      <w:pPr>
        <w:pStyle w:val="Caption"/>
        <w:rPr>
          <w:rFonts w:cs="Times New Roman"/>
        </w:rPr>
      </w:pPr>
      <w:bookmarkStart w:id="521" w:name="_Toc326149581"/>
      <w:bookmarkStart w:id="522" w:name="_Toc278548166"/>
      <w:bookmarkStart w:id="523" w:name="_Ref225238760"/>
      <w:bookmarkStart w:id="524" w:name="_Ref406764056"/>
      <w:bookmarkStart w:id="525" w:name="_Toc2082725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36</w:t>
      </w:r>
      <w:r w:rsidR="008D502E">
        <w:rPr>
          <w:rFonts w:cs="Times New Roman"/>
        </w:rPr>
        <w:fldChar w:fldCharType="end"/>
      </w:r>
      <w:bookmarkEnd w:id="521"/>
      <w:bookmarkEnd w:id="522"/>
      <w:bookmarkEnd w:id="523"/>
      <w:bookmarkEnd w:id="524"/>
      <w:r w:rsidR="002568FA">
        <w:rPr>
          <w:rFonts w:cs="Times New Roman"/>
        </w:rPr>
        <w:t>. View Selected Exam Selection.</w:t>
      </w:r>
      <w:bookmarkEnd w:id="525"/>
    </w:p>
    <w:p w14:paraId="495A0949" w14:textId="77777777" w:rsidR="00AB2054" w:rsidRPr="00B83B3E" w:rsidRDefault="00AB2054" w:rsidP="00AB2054"/>
    <w:p w14:paraId="5C3CD7B5" w14:textId="5AE85131" w:rsidR="00F46EA7" w:rsidRPr="00B83B3E" w:rsidRDefault="00196B97" w:rsidP="00AB2054">
      <w:r w:rsidRPr="00B83B3E">
        <w:rPr>
          <w:b/>
        </w:rPr>
        <w:t>Step 5</w:t>
      </w:r>
      <w:r w:rsidR="00D86AF8" w:rsidRPr="00B83B3E">
        <w:t xml:space="preserve"> </w:t>
      </w:r>
      <w:r w:rsidR="001768A4" w:rsidRPr="00B83B3E">
        <w:t>–</w:t>
      </w:r>
      <w:r w:rsidR="00D86AF8" w:rsidRPr="00B83B3E">
        <w:t xml:space="preserve"> </w:t>
      </w:r>
      <w:r w:rsidR="00213B8B" w:rsidRPr="00B83B3E">
        <w:t>If the</w:t>
      </w:r>
      <w:r w:rsidR="00A32921" w:rsidRPr="00B83B3E">
        <w:t xml:space="preserve"> </w:t>
      </w:r>
      <w:r w:rsidR="00A32921" w:rsidRPr="00B83B3E">
        <w:rPr>
          <w:b/>
          <w:u w:val="single"/>
        </w:rPr>
        <w:t>A</w:t>
      </w:r>
      <w:r w:rsidR="00A32921" w:rsidRPr="00B83B3E">
        <w:rPr>
          <w:b/>
        </w:rPr>
        <w:t>dd Exam to Request</w:t>
      </w:r>
      <w:r w:rsidR="00D86AF8" w:rsidRPr="00B83B3E">
        <w:t xml:space="preserve"> button</w:t>
      </w:r>
      <w:r w:rsidR="006370C9" w:rsidRPr="00B83B3E">
        <w:t xml:space="preserve"> is clicked</w:t>
      </w:r>
      <w:r w:rsidR="00D86AF8" w:rsidRPr="00B83B3E">
        <w:t>, the exam listing field open</w:t>
      </w:r>
      <w:r w:rsidR="006370C9" w:rsidRPr="00B83B3E">
        <w:t>s allowing the user</w:t>
      </w:r>
      <w:r w:rsidR="00D86AF8" w:rsidRPr="00B83B3E">
        <w:t xml:space="preserve"> to </w:t>
      </w:r>
      <w:proofErr w:type="gramStart"/>
      <w:r w:rsidR="00D86AF8" w:rsidRPr="00B83B3E">
        <w:t>make a selection</w:t>
      </w:r>
      <w:proofErr w:type="gramEnd"/>
      <w:r w:rsidR="00D86AF8" w:rsidRPr="00B83B3E">
        <w:t xml:space="preserve"> (</w:t>
      </w:r>
      <w:r w:rsidR="00FB4AF4" w:rsidRPr="00B83B3E">
        <w:fldChar w:fldCharType="begin"/>
      </w:r>
      <w:r w:rsidR="00FB4AF4" w:rsidRPr="00B83B3E">
        <w:instrText xml:space="preserve"> REF _Ref406764085 \h </w:instrText>
      </w:r>
      <w:r w:rsidR="00B83B3E">
        <w:instrText xml:space="preserve"> \* MERGEFORMAT </w:instrText>
      </w:r>
      <w:r w:rsidR="00FB4AF4" w:rsidRPr="00B83B3E">
        <w:fldChar w:fldCharType="separate"/>
      </w:r>
      <w:r w:rsidR="0081024B" w:rsidRPr="00B83B3E">
        <w:t xml:space="preserve">Figure </w:t>
      </w:r>
      <w:r w:rsidR="0081024B">
        <w:rPr>
          <w:noProof/>
        </w:rPr>
        <w:t>2</w:t>
      </w:r>
      <w:r w:rsidR="0081024B">
        <w:rPr>
          <w:noProof/>
        </w:rPr>
        <w:noBreakHyphen/>
        <w:t>37</w:t>
      </w:r>
      <w:r w:rsidR="00FB4AF4" w:rsidRPr="00B83B3E">
        <w:fldChar w:fldCharType="end"/>
      </w:r>
      <w:r w:rsidR="00870FFD" w:rsidRPr="00B83B3E">
        <w:t>)</w:t>
      </w:r>
      <w:r w:rsidR="00D71291" w:rsidRPr="00B83B3E">
        <w:t>.</w:t>
      </w:r>
      <w:r w:rsidR="00EE0CF4">
        <w:t xml:space="preserve"> </w:t>
      </w:r>
      <w:r w:rsidR="006370C9" w:rsidRPr="00B83B3E">
        <w:t>The user</w:t>
      </w:r>
      <w:r w:rsidR="00D86AF8" w:rsidRPr="00B83B3E">
        <w:t xml:space="preserve"> can sc</w:t>
      </w:r>
      <w:r w:rsidR="006E7503" w:rsidRPr="00B83B3E">
        <w:t xml:space="preserve">roll down the </w:t>
      </w:r>
      <w:r w:rsidR="009706EB" w:rsidRPr="00B83B3E">
        <w:t>list or</w:t>
      </w:r>
      <w:r w:rsidR="006E7503" w:rsidRPr="00B83B3E">
        <w:t xml:space="preserve"> use the </w:t>
      </w:r>
      <w:r w:rsidR="006E7503" w:rsidRPr="00B83B3E">
        <w:rPr>
          <w:b/>
        </w:rPr>
        <w:t>Find by Body Syste</w:t>
      </w:r>
      <w:r w:rsidR="006E7503" w:rsidRPr="00B83B3E">
        <w:rPr>
          <w:b/>
          <w:u w:val="single"/>
        </w:rPr>
        <w:t>m</w:t>
      </w:r>
      <w:r w:rsidR="00D86AF8" w:rsidRPr="00B83B3E">
        <w:rPr>
          <w:b/>
        </w:rPr>
        <w:t xml:space="preserve"> </w:t>
      </w:r>
      <w:r w:rsidR="002B39B8" w:rsidRPr="00B83B3E">
        <w:t>button.</w:t>
      </w:r>
      <w:r w:rsidR="00097118" w:rsidRPr="00B83B3E">
        <w:t xml:space="preserve"> In the </w:t>
      </w:r>
      <w:r w:rsidR="00097118" w:rsidRPr="00B83B3E">
        <w:rPr>
          <w:b/>
        </w:rPr>
        <w:t>Find by Body Syste</w:t>
      </w:r>
      <w:r w:rsidR="00097118" w:rsidRPr="00B83B3E">
        <w:rPr>
          <w:b/>
          <w:u w:val="single"/>
        </w:rPr>
        <w:t>m</w:t>
      </w:r>
      <w:r w:rsidR="00097118" w:rsidRPr="00B83B3E">
        <w:t xml:space="preserve"> view (</w:t>
      </w:r>
      <w:r w:rsidR="007B1BF5" w:rsidRPr="00B83B3E">
        <w:fldChar w:fldCharType="begin"/>
      </w:r>
      <w:r w:rsidR="007B1BF5" w:rsidRPr="00B83B3E">
        <w:instrText xml:space="preserve"> REF _Ref334953002 \h  \* MERGEFORMAT </w:instrText>
      </w:r>
      <w:r w:rsidR="007B1BF5" w:rsidRPr="00B83B3E">
        <w:fldChar w:fldCharType="separate"/>
      </w:r>
      <w:r w:rsidR="0081024B" w:rsidRPr="00B83B3E">
        <w:t xml:space="preserve">Figure </w:t>
      </w:r>
      <w:r w:rsidR="0081024B">
        <w:t>2</w:t>
      </w:r>
      <w:r w:rsidR="0081024B">
        <w:noBreakHyphen/>
        <w:t>37</w:t>
      </w:r>
      <w:r w:rsidR="007B1BF5" w:rsidRPr="00B83B3E">
        <w:fldChar w:fldCharType="end"/>
      </w:r>
      <w:r w:rsidR="00097118" w:rsidRPr="00B83B3E">
        <w:t>), the user scrolls down the body systems until the correct one is found, then single-click the “</w:t>
      </w:r>
      <w:r w:rsidR="00097118" w:rsidRPr="00B83B3E">
        <w:rPr>
          <w:b/>
        </w:rPr>
        <w:t>+</w:t>
      </w:r>
      <w:r w:rsidR="00097118" w:rsidRPr="00B83B3E">
        <w:t>” box in front of the body system name, or the user can double-click the body system name to open a list of all pertinent examinations.</w:t>
      </w:r>
      <w:r w:rsidR="00EE0CF4">
        <w:t xml:space="preserve"> </w:t>
      </w:r>
      <w:r w:rsidR="00097118" w:rsidRPr="00B83B3E">
        <w:t>The user double-clicks the desired examination to add it.</w:t>
      </w:r>
      <w:r w:rsidR="00EE0CF4">
        <w:t xml:space="preserve"> </w:t>
      </w:r>
      <w:r w:rsidR="00097118" w:rsidRPr="00B83B3E">
        <w:t>The view reverts to the scroll list view, and that examination is checked.</w:t>
      </w:r>
    </w:p>
    <w:p w14:paraId="5C3CD7B6" w14:textId="77777777" w:rsidR="008C745A" w:rsidRPr="00B83B3E" w:rsidRDefault="00323BF1" w:rsidP="00345C0B">
      <w:pPr>
        <w:pStyle w:val="Body3PicCaption"/>
      </w:pPr>
      <w:r w:rsidRPr="00B83B3E">
        <w:drawing>
          <wp:inline distT="0" distB="0" distL="0" distR="0" wp14:anchorId="5C3CE145" wp14:editId="26CFD8B8">
            <wp:extent cx="5343525" cy="1981200"/>
            <wp:effectExtent l="19050" t="19050" r="28575" b="19050"/>
            <wp:docPr id="53" name="Picture 53" descr="Display of the exam list when selecting the Add Exam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7" cstate="print"/>
                    <a:srcRect/>
                    <a:stretch>
                      <a:fillRect/>
                    </a:stretch>
                  </pic:blipFill>
                  <pic:spPr bwMode="auto">
                    <a:xfrm>
                      <a:off x="0" y="0"/>
                      <a:ext cx="5343525" cy="1981200"/>
                    </a:xfrm>
                    <a:prstGeom prst="rect">
                      <a:avLst/>
                    </a:prstGeom>
                    <a:noFill/>
                    <a:ln w="6350">
                      <a:solidFill>
                        <a:schemeClr val="tx1"/>
                      </a:solidFill>
                      <a:miter lim="800000"/>
                      <a:headEnd/>
                      <a:tailEnd/>
                    </a:ln>
                  </pic:spPr>
                </pic:pic>
              </a:graphicData>
            </a:graphic>
          </wp:inline>
        </w:drawing>
      </w:r>
    </w:p>
    <w:p w14:paraId="5C3CD7B8" w14:textId="4CC6E2E8" w:rsidR="00FB4AF4" w:rsidRPr="00B83B3E" w:rsidRDefault="00AF3059" w:rsidP="00AB2054">
      <w:pPr>
        <w:pStyle w:val="Caption"/>
        <w:rPr>
          <w:rFonts w:cs="Times New Roman"/>
        </w:rPr>
      </w:pPr>
      <w:bookmarkStart w:id="526" w:name="_Toc326149582"/>
      <w:bookmarkStart w:id="527" w:name="_Toc278548167"/>
      <w:bookmarkStart w:id="528" w:name="_Ref225238572"/>
      <w:bookmarkStart w:id="529" w:name="_Ref334953002"/>
      <w:bookmarkStart w:id="530" w:name="_Ref406764085"/>
      <w:bookmarkStart w:id="531" w:name="_Ref406764114"/>
      <w:bookmarkStart w:id="532" w:name="_Ref406764149"/>
      <w:bookmarkStart w:id="533" w:name="_Toc2082725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37</w:t>
      </w:r>
      <w:r w:rsidR="008D502E">
        <w:rPr>
          <w:rFonts w:cs="Times New Roman"/>
        </w:rPr>
        <w:fldChar w:fldCharType="end"/>
      </w:r>
      <w:bookmarkEnd w:id="526"/>
      <w:bookmarkEnd w:id="527"/>
      <w:bookmarkEnd w:id="528"/>
      <w:bookmarkEnd w:id="529"/>
      <w:bookmarkEnd w:id="530"/>
      <w:bookmarkEnd w:id="531"/>
      <w:bookmarkEnd w:id="532"/>
      <w:r w:rsidR="00684FB8">
        <w:rPr>
          <w:rFonts w:cs="Times New Roman"/>
        </w:rPr>
        <w:t>. Add Exam List.</w:t>
      </w:r>
      <w:bookmarkEnd w:id="533"/>
    </w:p>
    <w:p w14:paraId="3CB78346" w14:textId="77777777" w:rsidR="00AB2054" w:rsidRPr="00B83B3E" w:rsidRDefault="00AB2054" w:rsidP="00AB2054"/>
    <w:p w14:paraId="5C3CD7BA" w14:textId="4A62E453" w:rsidR="00D86AF8" w:rsidRPr="00B83B3E" w:rsidRDefault="00196B97" w:rsidP="00AB2054">
      <w:r w:rsidRPr="00B83B3E">
        <w:rPr>
          <w:b/>
        </w:rPr>
        <w:t>Step 6</w:t>
      </w:r>
      <w:r w:rsidR="00D86AF8" w:rsidRPr="00B83B3E">
        <w:t xml:space="preserve"> </w:t>
      </w:r>
      <w:r w:rsidR="001768A4" w:rsidRPr="00B83B3E">
        <w:t>–</w:t>
      </w:r>
      <w:r w:rsidR="00D86AF8" w:rsidRPr="00B83B3E">
        <w:t xml:space="preserve"> In the scroll list view (</w:t>
      </w:r>
      <w:r w:rsidR="00FB4AF4" w:rsidRPr="00B83B3E">
        <w:fldChar w:fldCharType="begin"/>
      </w:r>
      <w:r w:rsidR="00FB4AF4" w:rsidRPr="00B83B3E">
        <w:instrText xml:space="preserve"> REF _Ref406764134 \h </w:instrText>
      </w:r>
      <w:r w:rsidR="00B83B3E">
        <w:instrText xml:space="preserve"> \* MERGEFORMAT </w:instrText>
      </w:r>
      <w:r w:rsidR="00FB4AF4" w:rsidRPr="00B83B3E">
        <w:fldChar w:fldCharType="separate"/>
      </w:r>
      <w:r w:rsidR="0081024B" w:rsidRPr="00B83B3E">
        <w:t xml:space="preserve">Figure </w:t>
      </w:r>
      <w:r w:rsidR="0081024B">
        <w:rPr>
          <w:noProof/>
        </w:rPr>
        <w:t>2</w:t>
      </w:r>
      <w:r w:rsidR="0081024B">
        <w:rPr>
          <w:noProof/>
        </w:rPr>
        <w:noBreakHyphen/>
        <w:t>38</w:t>
      </w:r>
      <w:r w:rsidR="00FB4AF4" w:rsidRPr="00B83B3E">
        <w:fldChar w:fldCharType="end"/>
      </w:r>
      <w:r w:rsidR="00E3673B" w:rsidRPr="00B83B3E">
        <w:t>)</w:t>
      </w:r>
      <w:r w:rsidR="00D86AF8" w:rsidRPr="00B83B3E">
        <w:t xml:space="preserve">, </w:t>
      </w:r>
      <w:r w:rsidR="006370C9" w:rsidRPr="00B83B3E">
        <w:t xml:space="preserve">the user </w:t>
      </w:r>
      <w:r w:rsidR="00D86AF8" w:rsidRPr="00B83B3E">
        <w:t>click</w:t>
      </w:r>
      <w:r w:rsidR="006370C9" w:rsidRPr="00B83B3E">
        <w:t>s</w:t>
      </w:r>
      <w:r w:rsidR="00D86AF8" w:rsidRPr="00B83B3E">
        <w:t xml:space="preserve"> the checkbox next to </w:t>
      </w:r>
      <w:r w:rsidR="00095AED" w:rsidRPr="00B83B3E">
        <w:t xml:space="preserve">any of </w:t>
      </w:r>
      <w:r w:rsidR="00D86AF8" w:rsidRPr="00B83B3E">
        <w:t>th</w:t>
      </w:r>
      <w:r w:rsidR="00097118" w:rsidRPr="00B83B3E">
        <w:t>e desired examination.</w:t>
      </w:r>
    </w:p>
    <w:p w14:paraId="5C3CD7BB" w14:textId="77777777" w:rsidR="008C745A" w:rsidRPr="00B83B3E" w:rsidRDefault="00323BF1" w:rsidP="00345C0B">
      <w:pPr>
        <w:pStyle w:val="Body3PicCaption"/>
      </w:pPr>
      <w:r w:rsidRPr="00B83B3E">
        <w:drawing>
          <wp:inline distT="0" distB="0" distL="0" distR="0" wp14:anchorId="5C3CE147" wp14:editId="0ADF1B70">
            <wp:extent cx="5343525" cy="2066925"/>
            <wp:effectExtent l="19050" t="19050" r="28575" b="28575"/>
            <wp:docPr id="54" name="Picture 54" descr="Display of the exam list in scroll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8" cstate="print"/>
                    <a:srcRect/>
                    <a:stretch>
                      <a:fillRect/>
                    </a:stretch>
                  </pic:blipFill>
                  <pic:spPr bwMode="auto">
                    <a:xfrm>
                      <a:off x="0" y="0"/>
                      <a:ext cx="5343525" cy="2066925"/>
                    </a:xfrm>
                    <a:prstGeom prst="rect">
                      <a:avLst/>
                    </a:prstGeom>
                    <a:noFill/>
                    <a:ln w="6350">
                      <a:solidFill>
                        <a:schemeClr val="tx1"/>
                      </a:solidFill>
                      <a:miter lim="800000"/>
                      <a:headEnd/>
                      <a:tailEnd/>
                    </a:ln>
                  </pic:spPr>
                </pic:pic>
              </a:graphicData>
            </a:graphic>
          </wp:inline>
        </w:drawing>
      </w:r>
    </w:p>
    <w:p w14:paraId="5C3CD7BC" w14:textId="7E7BDE93" w:rsidR="00AF3059" w:rsidRPr="00B83B3E" w:rsidRDefault="00AF3059" w:rsidP="00B52F9B">
      <w:pPr>
        <w:pStyle w:val="Caption"/>
        <w:rPr>
          <w:rFonts w:cs="Times New Roman"/>
        </w:rPr>
      </w:pPr>
      <w:bookmarkStart w:id="534" w:name="_Toc326149583"/>
      <w:bookmarkStart w:id="535" w:name="_Toc278548168"/>
      <w:bookmarkStart w:id="536" w:name="_Ref225239224"/>
      <w:bookmarkStart w:id="537" w:name="_Ref321996642"/>
      <w:bookmarkStart w:id="538" w:name="_Ref334952910"/>
      <w:bookmarkStart w:id="539" w:name="_Ref406764134"/>
      <w:bookmarkStart w:id="540" w:name="_Toc2082725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38</w:t>
      </w:r>
      <w:r w:rsidR="008D502E">
        <w:rPr>
          <w:rFonts w:cs="Times New Roman"/>
        </w:rPr>
        <w:fldChar w:fldCharType="end"/>
      </w:r>
      <w:bookmarkEnd w:id="534"/>
      <w:bookmarkEnd w:id="535"/>
      <w:bookmarkEnd w:id="536"/>
      <w:bookmarkEnd w:id="537"/>
      <w:bookmarkEnd w:id="538"/>
      <w:bookmarkEnd w:id="539"/>
      <w:r w:rsidR="00684FB8">
        <w:rPr>
          <w:rFonts w:cs="Times New Roman"/>
        </w:rPr>
        <w:t>. Add Exam List – Scroll View.</w:t>
      </w:r>
      <w:bookmarkEnd w:id="540"/>
    </w:p>
    <w:p w14:paraId="5C3CD7BD" w14:textId="77777777" w:rsidR="00FB4AF4" w:rsidRPr="00B83B3E" w:rsidRDefault="00FB4AF4" w:rsidP="00FB4AF4"/>
    <w:p w14:paraId="5C3CD7BE" w14:textId="0F912F00" w:rsidR="00D86AF8" w:rsidRPr="00B83B3E" w:rsidRDefault="00196B97" w:rsidP="00B51127">
      <w:pPr>
        <w:pStyle w:val="BodyText"/>
      </w:pPr>
      <w:r w:rsidRPr="00B83B3E">
        <w:rPr>
          <w:b/>
        </w:rPr>
        <w:t>Step 7</w:t>
      </w:r>
      <w:r w:rsidR="00414EF1" w:rsidRPr="00B83B3E">
        <w:t xml:space="preserve"> </w:t>
      </w:r>
      <w:r w:rsidR="001768A4" w:rsidRPr="00B83B3E">
        <w:t>–</w:t>
      </w:r>
      <w:r w:rsidRPr="00B83B3E">
        <w:rPr>
          <w:b/>
        </w:rPr>
        <w:t xml:space="preserve"> </w:t>
      </w:r>
      <w:r w:rsidR="00414EF1" w:rsidRPr="00B83B3E">
        <w:t xml:space="preserve">The user </w:t>
      </w:r>
      <w:r w:rsidR="00CA720D" w:rsidRPr="00B83B3E">
        <w:t>selects</w:t>
      </w:r>
      <w:r w:rsidR="00414EF1" w:rsidRPr="00B83B3E">
        <w:t xml:space="preserve"> </w:t>
      </w:r>
      <w:r w:rsidR="00414EF1" w:rsidRPr="00B83B3E">
        <w:rPr>
          <w:b/>
          <w:u w:val="single"/>
        </w:rPr>
        <w:t>A</w:t>
      </w:r>
      <w:r w:rsidR="00414EF1" w:rsidRPr="00B83B3E">
        <w:rPr>
          <w:b/>
        </w:rPr>
        <w:t>dd Selected Exams</w:t>
      </w:r>
      <w:r w:rsidR="00414EF1" w:rsidRPr="00B83B3E">
        <w:t xml:space="preserve"> or </w:t>
      </w:r>
      <w:r w:rsidR="00D86AF8" w:rsidRPr="00B83B3E">
        <w:rPr>
          <w:b/>
        </w:rPr>
        <w:t>Ca</w:t>
      </w:r>
      <w:r w:rsidR="00D86AF8" w:rsidRPr="00B83B3E">
        <w:rPr>
          <w:b/>
          <w:u w:val="single"/>
        </w:rPr>
        <w:t>n</w:t>
      </w:r>
      <w:r w:rsidR="00D86AF8" w:rsidRPr="00B83B3E">
        <w:rPr>
          <w:b/>
        </w:rPr>
        <w:t>cel Add</w:t>
      </w:r>
      <w:r w:rsidR="00414EF1" w:rsidRPr="00B83B3E">
        <w:rPr>
          <w:b/>
        </w:rPr>
        <w:t xml:space="preserve"> Exams</w:t>
      </w:r>
      <w:r w:rsidR="00D86AF8" w:rsidRPr="00B83B3E">
        <w:t xml:space="preserve"> as appropriate (</w:t>
      </w:r>
      <w:r w:rsidR="00FB4AF4" w:rsidRPr="00B83B3E">
        <w:fldChar w:fldCharType="begin"/>
      </w:r>
      <w:r w:rsidR="00FB4AF4" w:rsidRPr="00B83B3E">
        <w:instrText xml:space="preserve"> REF _Ref406764149 \h </w:instrText>
      </w:r>
      <w:r w:rsidR="00B83B3E">
        <w:instrText xml:space="preserve"> \* MERGEFORMAT </w:instrText>
      </w:r>
      <w:r w:rsidR="00FB4AF4" w:rsidRPr="00B83B3E">
        <w:fldChar w:fldCharType="separate"/>
      </w:r>
      <w:r w:rsidR="0081024B" w:rsidRPr="00B83B3E">
        <w:t xml:space="preserve">Figure </w:t>
      </w:r>
      <w:r w:rsidR="0081024B">
        <w:rPr>
          <w:noProof/>
        </w:rPr>
        <w:t>2</w:t>
      </w:r>
      <w:r w:rsidR="0081024B">
        <w:rPr>
          <w:noProof/>
        </w:rPr>
        <w:noBreakHyphen/>
        <w:t>37</w:t>
      </w:r>
      <w:r w:rsidR="00FB4AF4" w:rsidRPr="00B83B3E">
        <w:fldChar w:fldCharType="end"/>
      </w:r>
      <w:r w:rsidR="003B6476">
        <w:t>)</w:t>
      </w:r>
    </w:p>
    <w:p w14:paraId="5C3CD7BF" w14:textId="58F7E30B" w:rsidR="00D86AF8" w:rsidRPr="00B83B3E" w:rsidRDefault="00196B97" w:rsidP="00B51127">
      <w:pPr>
        <w:pStyle w:val="BodyText"/>
      </w:pPr>
      <w:r w:rsidRPr="00B83B3E">
        <w:rPr>
          <w:b/>
        </w:rPr>
        <w:lastRenderedPageBreak/>
        <w:t>Step 8</w:t>
      </w:r>
      <w:r w:rsidR="00D86AF8" w:rsidRPr="00B83B3E">
        <w:t xml:space="preserve"> </w:t>
      </w:r>
      <w:r w:rsidR="001768A4" w:rsidRPr="00B83B3E">
        <w:t>–</w:t>
      </w:r>
      <w:r w:rsidRPr="00B83B3E">
        <w:rPr>
          <w:b/>
        </w:rPr>
        <w:t xml:space="preserve"> </w:t>
      </w:r>
      <w:r w:rsidR="006370C9" w:rsidRPr="00B83B3E">
        <w:t>The user</w:t>
      </w:r>
      <w:r w:rsidR="00414EF1" w:rsidRPr="00B83B3E">
        <w:t xml:space="preserve"> can </w:t>
      </w:r>
      <w:r w:rsidR="00CA720D" w:rsidRPr="00B83B3E">
        <w:t>select</w:t>
      </w:r>
      <w:r w:rsidR="00414EF1" w:rsidRPr="00B83B3E">
        <w:t xml:space="preserve"> </w:t>
      </w:r>
      <w:r w:rsidR="00414EF1" w:rsidRPr="00B83B3E">
        <w:rPr>
          <w:b/>
        </w:rPr>
        <w:t>Close Window</w:t>
      </w:r>
      <w:r w:rsidR="00D86AF8" w:rsidRPr="00B83B3E">
        <w:t xml:space="preserve"> </w:t>
      </w:r>
      <w:r w:rsidR="00CA720D" w:rsidRPr="00B83B3E">
        <w:t>to close this screen</w:t>
      </w:r>
      <w:r w:rsidR="00414EF1" w:rsidRPr="00B83B3E">
        <w:t xml:space="preserve"> or </w:t>
      </w:r>
      <w:r w:rsidR="00D86AF8" w:rsidRPr="00B83B3E">
        <w:rPr>
          <w:b/>
        </w:rPr>
        <w:t>A</w:t>
      </w:r>
      <w:r w:rsidR="00414EF1" w:rsidRPr="00B83B3E">
        <w:rPr>
          <w:b/>
        </w:rPr>
        <w:t xml:space="preserve">dd </w:t>
      </w:r>
      <w:proofErr w:type="gramStart"/>
      <w:r w:rsidR="00414EF1" w:rsidRPr="00B83B3E">
        <w:rPr>
          <w:b/>
        </w:rPr>
        <w:t>An</w:t>
      </w:r>
      <w:proofErr w:type="gramEnd"/>
      <w:r w:rsidR="00414EF1" w:rsidRPr="00B83B3E">
        <w:rPr>
          <w:b/>
        </w:rPr>
        <w:t xml:space="preserve"> Insufficient Exam Request</w:t>
      </w:r>
      <w:r w:rsidR="00D86AF8" w:rsidRPr="00B83B3E">
        <w:t xml:space="preserve"> if this examination was</w:t>
      </w:r>
      <w:r w:rsidR="00F53337">
        <w:t xml:space="preserve"> completed but is insufficient</w:t>
      </w:r>
      <w:r w:rsidR="00D86AF8" w:rsidRPr="00B83B3E">
        <w:t>.</w:t>
      </w:r>
      <w:r w:rsidR="00EE0CF4">
        <w:t xml:space="preserve"> </w:t>
      </w:r>
      <w:r w:rsidR="00D86AF8" w:rsidRPr="00B83B3E">
        <w:t>See</w:t>
      </w:r>
      <w:r w:rsidR="008D5181" w:rsidRPr="00B83B3E">
        <w:t xml:space="preserve"> the</w:t>
      </w:r>
      <w:r w:rsidR="00D86AF8" w:rsidRPr="00B83B3E">
        <w:t xml:space="preserve"> </w:t>
      </w:r>
      <w:r w:rsidR="007B1BF5" w:rsidRPr="00B83B3E">
        <w:fldChar w:fldCharType="begin"/>
      </w:r>
      <w:r w:rsidR="007B1BF5" w:rsidRPr="00B83B3E">
        <w:instrText xml:space="preserve"> REF _Ref326220589 \h  \* MERGEFORMAT </w:instrText>
      </w:r>
      <w:r w:rsidR="007B1BF5" w:rsidRPr="00B83B3E">
        <w:fldChar w:fldCharType="separate"/>
      </w:r>
      <w:r w:rsidR="0081024B" w:rsidRPr="00B83B3E">
        <w:t>Add a New Request</w:t>
      </w:r>
      <w:r w:rsidR="007B1BF5" w:rsidRPr="00B83B3E">
        <w:fldChar w:fldCharType="end"/>
      </w:r>
      <w:r w:rsidR="00095AED" w:rsidRPr="00B83B3E">
        <w:t xml:space="preserve"> </w:t>
      </w:r>
      <w:r w:rsidR="008D5181" w:rsidRPr="00B83B3E">
        <w:t xml:space="preserve">section </w:t>
      </w:r>
      <w:r w:rsidR="00D86AF8" w:rsidRPr="00B83B3E">
        <w:t>for additional information.</w:t>
      </w:r>
    </w:p>
    <w:p w14:paraId="5C3CD7C0" w14:textId="77777777" w:rsidR="00D86AF8" w:rsidRPr="00B83B3E" w:rsidRDefault="00D86AF8" w:rsidP="00A561AD">
      <w:pPr>
        <w:pStyle w:val="Heading3"/>
      </w:pPr>
      <w:bookmarkStart w:id="541" w:name="_Toc179779065"/>
      <w:bookmarkStart w:id="542" w:name="_Toc278187800"/>
      <w:bookmarkStart w:id="543" w:name="_Toc508873537"/>
      <w:bookmarkStart w:id="544" w:name="_Toc508874947"/>
      <w:bookmarkStart w:id="545" w:name="_Toc508875801"/>
      <w:bookmarkStart w:id="546" w:name="_Toc20827488"/>
      <w:r w:rsidRPr="00B83B3E">
        <w:t>Cancel an Exam Request</w:t>
      </w:r>
      <w:bookmarkEnd w:id="541"/>
      <w:bookmarkEnd w:id="542"/>
      <w:bookmarkEnd w:id="543"/>
      <w:bookmarkEnd w:id="544"/>
      <w:bookmarkEnd w:id="545"/>
      <w:bookmarkEnd w:id="546"/>
    </w:p>
    <w:p w14:paraId="5C3CD7C1" w14:textId="539E1EF5" w:rsidR="00D86AF8" w:rsidRPr="00B83B3E" w:rsidRDefault="00196B97" w:rsidP="00113C7E">
      <w:pPr>
        <w:pStyle w:val="BodyText"/>
      </w:pPr>
      <w:r w:rsidRPr="00B83B3E">
        <w:rPr>
          <w:b/>
        </w:rPr>
        <w:t>Step 1</w:t>
      </w:r>
      <w:r w:rsidR="006370C9" w:rsidRPr="00B83B3E">
        <w:t xml:space="preserve"> </w:t>
      </w:r>
      <w:r w:rsidR="001768A4" w:rsidRPr="00B83B3E">
        <w:t>–</w:t>
      </w:r>
      <w:r w:rsidRPr="00B83B3E">
        <w:rPr>
          <w:b/>
        </w:rPr>
        <w:t xml:space="preserve"> </w:t>
      </w:r>
      <w:r w:rsidR="006370C9" w:rsidRPr="00B83B3E">
        <w:t xml:space="preserve">After logging </w:t>
      </w:r>
      <w:r w:rsidR="00D86AF8" w:rsidRPr="00B83B3E">
        <w:t xml:space="preserve">into </w:t>
      </w:r>
      <w:r w:rsidR="006B7071" w:rsidRPr="00B83B3E">
        <w:t>CAPRI</w:t>
      </w:r>
      <w:r w:rsidR="00D86AF8" w:rsidRPr="00B83B3E">
        <w:t>,</w:t>
      </w:r>
      <w:r w:rsidR="006370C9" w:rsidRPr="00B83B3E">
        <w:t xml:space="preserve"> the user</w:t>
      </w:r>
      <w:r w:rsidR="00D86AF8" w:rsidRPr="00B83B3E">
        <w:t xml:space="preserve"> look</w:t>
      </w:r>
      <w:r w:rsidR="006370C9" w:rsidRPr="00B83B3E">
        <w:t>s</w:t>
      </w:r>
      <w:r w:rsidR="007642D0" w:rsidRPr="00B83B3E">
        <w:t xml:space="preserve"> up the veteran using the </w:t>
      </w:r>
      <w:r w:rsidR="007642D0" w:rsidRPr="00B83B3E">
        <w:rPr>
          <w:b/>
        </w:rPr>
        <w:t xml:space="preserve">Patient </w:t>
      </w:r>
      <w:r w:rsidR="009706EB" w:rsidRPr="00B83B3E">
        <w:rPr>
          <w:b/>
        </w:rPr>
        <w:t>Selector</w:t>
      </w:r>
      <w:r w:rsidR="009706EB" w:rsidRPr="00B83B3E">
        <w:t xml:space="preserve"> and</w:t>
      </w:r>
      <w:r w:rsidR="00D86AF8" w:rsidRPr="00B83B3E">
        <w:t xml:space="preserve"> move</w:t>
      </w:r>
      <w:r w:rsidR="006370C9" w:rsidRPr="00B83B3E">
        <w:t>s</w:t>
      </w:r>
      <w:r w:rsidR="00D86AF8" w:rsidRPr="00B83B3E">
        <w:t xml:space="preserve"> to the </w:t>
      </w:r>
      <w:r w:rsidR="00D86AF8" w:rsidRPr="00B83B3E">
        <w:rPr>
          <w:b/>
        </w:rPr>
        <w:t>C&amp;P Exams</w:t>
      </w:r>
      <w:r w:rsidR="00D86AF8" w:rsidRPr="00B83B3E">
        <w:t xml:space="preserve"> tab (</w:t>
      </w:r>
      <w:r w:rsidR="00FB4AF4" w:rsidRPr="00B83B3E">
        <w:fldChar w:fldCharType="begin"/>
      </w:r>
      <w:r w:rsidR="00FB4AF4" w:rsidRPr="00B83B3E">
        <w:instrText xml:space="preserve"> REF _Ref333174600 \h </w:instrText>
      </w:r>
      <w:r w:rsidR="00B83B3E">
        <w:instrText xml:space="preserve"> \* MERGEFORMAT </w:instrText>
      </w:r>
      <w:r w:rsidR="00FB4AF4" w:rsidRPr="00B83B3E">
        <w:fldChar w:fldCharType="separate"/>
      </w:r>
      <w:r w:rsidR="0081024B" w:rsidRPr="00B83B3E">
        <w:t xml:space="preserve">Figure </w:t>
      </w:r>
      <w:r w:rsidR="0081024B">
        <w:rPr>
          <w:noProof/>
        </w:rPr>
        <w:t>2</w:t>
      </w:r>
      <w:r w:rsidR="0081024B">
        <w:rPr>
          <w:noProof/>
        </w:rPr>
        <w:noBreakHyphen/>
        <w:t>34</w:t>
      </w:r>
      <w:r w:rsidR="00FB4AF4" w:rsidRPr="00B83B3E">
        <w:fldChar w:fldCharType="end"/>
      </w:r>
      <w:r w:rsidR="00BB65D4" w:rsidRPr="00B83B3E">
        <w:t>)</w:t>
      </w:r>
      <w:r w:rsidR="00D86AF8" w:rsidRPr="00B83B3E">
        <w:t>.</w:t>
      </w:r>
      <w:r w:rsidR="00EE0CF4">
        <w:t xml:space="preserve"> </w:t>
      </w:r>
      <w:r w:rsidR="00D86AF8" w:rsidRPr="00B83B3E">
        <w:t xml:space="preserve">If there are no examination requests, the window </w:t>
      </w:r>
      <w:r w:rsidR="00254AD3" w:rsidRPr="00B83B3E">
        <w:t>is</w:t>
      </w:r>
      <w:r w:rsidR="00D86AF8" w:rsidRPr="00B83B3E">
        <w:t xml:space="preserve"> blank.</w:t>
      </w:r>
      <w:r w:rsidR="00EE0CF4">
        <w:t xml:space="preserve"> </w:t>
      </w:r>
      <w:r w:rsidR="00D86AF8" w:rsidRPr="00B83B3E">
        <w:t>If the veteran already has examination requests on file, the window show</w:t>
      </w:r>
      <w:r w:rsidR="006B7071" w:rsidRPr="00B83B3E">
        <w:t>s</w:t>
      </w:r>
      <w:r w:rsidR="00D86AF8" w:rsidRPr="00B83B3E">
        <w:t xml:space="preserve"> the dates requested.</w:t>
      </w:r>
    </w:p>
    <w:p w14:paraId="5C3CD7C2" w14:textId="3982AC59" w:rsidR="00D86AF8" w:rsidRPr="00B83B3E" w:rsidRDefault="00196B97" w:rsidP="00113C7E">
      <w:pPr>
        <w:pStyle w:val="BodyText"/>
      </w:pPr>
      <w:r w:rsidRPr="00B83B3E">
        <w:rPr>
          <w:b/>
        </w:rPr>
        <w:t>Step 2</w:t>
      </w:r>
      <w:r w:rsidR="00D86AF8" w:rsidRPr="00B83B3E">
        <w:t xml:space="preserve"> </w:t>
      </w:r>
      <w:r w:rsidR="001768A4" w:rsidRPr="00B83B3E">
        <w:t>–</w:t>
      </w:r>
      <w:r w:rsidRPr="00B83B3E">
        <w:rPr>
          <w:b/>
        </w:rPr>
        <w:t xml:space="preserve"> </w:t>
      </w:r>
      <w:r w:rsidR="006370C9" w:rsidRPr="00B83B3E">
        <w:t>The user selects</w:t>
      </w:r>
      <w:r w:rsidR="00414EF1" w:rsidRPr="00B83B3E">
        <w:t xml:space="preserve"> the examination request date</w:t>
      </w:r>
      <w:r w:rsidR="00D86AF8" w:rsidRPr="00B83B3E">
        <w:t xml:space="preserve"> and click</w:t>
      </w:r>
      <w:r w:rsidR="006370C9" w:rsidRPr="00B83B3E">
        <w:t>s</w:t>
      </w:r>
      <w:r w:rsidR="00414EF1" w:rsidRPr="00B83B3E">
        <w:t xml:space="preserve"> the </w:t>
      </w:r>
      <w:r w:rsidR="00D86AF8" w:rsidRPr="00B83B3E">
        <w:rPr>
          <w:b/>
        </w:rPr>
        <w:t>View/Edit Selected Request</w:t>
      </w:r>
      <w:r w:rsidR="00D86AF8" w:rsidRPr="00B83B3E">
        <w:t xml:space="preserve"> button (</w:t>
      </w:r>
      <w:r w:rsidR="00FB4AF4" w:rsidRPr="00B83B3E">
        <w:fldChar w:fldCharType="begin"/>
      </w:r>
      <w:r w:rsidR="00FB4AF4" w:rsidRPr="00B83B3E">
        <w:instrText xml:space="preserve"> REF _Ref333174600 \h </w:instrText>
      </w:r>
      <w:r w:rsidR="00B83B3E">
        <w:instrText xml:space="preserve"> \* MERGEFORMAT </w:instrText>
      </w:r>
      <w:r w:rsidR="00FB4AF4" w:rsidRPr="00B83B3E">
        <w:fldChar w:fldCharType="separate"/>
      </w:r>
      <w:r w:rsidR="0081024B" w:rsidRPr="00B83B3E">
        <w:t xml:space="preserve">Figure </w:t>
      </w:r>
      <w:r w:rsidR="0081024B">
        <w:rPr>
          <w:noProof/>
        </w:rPr>
        <w:t>2</w:t>
      </w:r>
      <w:r w:rsidR="0081024B">
        <w:rPr>
          <w:noProof/>
        </w:rPr>
        <w:noBreakHyphen/>
        <w:t>34</w:t>
      </w:r>
      <w:r w:rsidR="00FB4AF4" w:rsidRPr="00B83B3E">
        <w:fldChar w:fldCharType="end"/>
      </w:r>
      <w:r w:rsidR="00D86AF8" w:rsidRPr="00B83B3E">
        <w:t>).</w:t>
      </w:r>
    </w:p>
    <w:p w14:paraId="5C3CD7C3" w14:textId="08CED90F" w:rsidR="00D86AF8" w:rsidRDefault="00196B97" w:rsidP="00E3673B">
      <w:pPr>
        <w:pStyle w:val="BodyText"/>
      </w:pPr>
      <w:r w:rsidRPr="00B83B3E">
        <w:rPr>
          <w:b/>
        </w:rPr>
        <w:t>Step 3</w:t>
      </w:r>
      <w:r w:rsidR="00D86AF8" w:rsidRPr="00B83B3E">
        <w:t xml:space="preserve"> </w:t>
      </w:r>
      <w:r w:rsidR="001768A4" w:rsidRPr="00B83B3E">
        <w:t>–</w:t>
      </w:r>
      <w:r w:rsidR="00D86AF8" w:rsidRPr="00B83B3E">
        <w:t xml:space="preserve"> The </w:t>
      </w:r>
      <w:r w:rsidR="00D86AF8" w:rsidRPr="00B83B3E">
        <w:rPr>
          <w:b/>
        </w:rPr>
        <w:t>View C&amp;P Exam</w:t>
      </w:r>
      <w:r w:rsidR="00D86AF8" w:rsidRPr="00B83B3E">
        <w:t xml:space="preserve"> screen </w:t>
      </w:r>
      <w:r w:rsidR="00254AD3" w:rsidRPr="00B83B3E">
        <w:t>opens</w:t>
      </w:r>
      <w:r w:rsidR="00D86AF8" w:rsidRPr="00B83B3E">
        <w:t xml:space="preserve">, showing </w:t>
      </w:r>
      <w:proofErr w:type="gramStart"/>
      <w:r w:rsidR="00D86AF8" w:rsidRPr="00B83B3E">
        <w:t>all of</w:t>
      </w:r>
      <w:proofErr w:type="gramEnd"/>
      <w:r w:rsidR="00D86AF8" w:rsidRPr="00B83B3E">
        <w:t xml:space="preserve"> the entries from the original request and the examination status (</w:t>
      </w:r>
      <w:r w:rsidR="00FB4AF4" w:rsidRPr="00B83B3E">
        <w:fldChar w:fldCharType="begin"/>
      </w:r>
      <w:r w:rsidR="00FB4AF4" w:rsidRPr="00B83B3E">
        <w:instrText xml:space="preserve"> REF _Ref406764268 \h </w:instrText>
      </w:r>
      <w:r w:rsidR="00B83B3E">
        <w:instrText xml:space="preserve"> \* MERGEFORMAT </w:instrText>
      </w:r>
      <w:r w:rsidR="00FB4AF4" w:rsidRPr="00B83B3E">
        <w:fldChar w:fldCharType="separate"/>
      </w:r>
      <w:r w:rsidR="0081024B" w:rsidRPr="00B83B3E">
        <w:t xml:space="preserve">Figure </w:t>
      </w:r>
      <w:r w:rsidR="0081024B">
        <w:rPr>
          <w:noProof/>
        </w:rPr>
        <w:t>2</w:t>
      </w:r>
      <w:r w:rsidR="0081024B">
        <w:rPr>
          <w:noProof/>
        </w:rPr>
        <w:noBreakHyphen/>
        <w:t>39</w:t>
      </w:r>
      <w:r w:rsidR="00FB4AF4" w:rsidRPr="00B83B3E">
        <w:fldChar w:fldCharType="end"/>
      </w:r>
      <w:r w:rsidR="00D86AF8" w:rsidRPr="00B83B3E">
        <w:t>).</w:t>
      </w:r>
      <w:r w:rsidR="00EE0CF4">
        <w:t xml:space="preserve"> </w:t>
      </w:r>
      <w:r w:rsidR="006370C9" w:rsidRPr="00B83B3E">
        <w:t>The user</w:t>
      </w:r>
      <w:r w:rsidR="00D86AF8" w:rsidRPr="00B83B3E">
        <w:t xml:space="preserve"> can scroll down to see additional informat</w:t>
      </w:r>
      <w:r w:rsidR="00AC66A4" w:rsidRPr="00B83B3E">
        <w:t>ion from the original request.</w:t>
      </w:r>
    </w:p>
    <w:p w14:paraId="5C3CD7C4" w14:textId="448903C4" w:rsidR="005C0EB0" w:rsidRPr="00B83B3E" w:rsidRDefault="000906B6" w:rsidP="00684FB8">
      <w:r w:rsidRPr="00684FB8">
        <w:rPr>
          <w:noProof/>
        </w:rPr>
        <w:drawing>
          <wp:inline distT="0" distB="0" distL="0" distR="0" wp14:anchorId="42F73873" wp14:editId="2EF9FFF1">
            <wp:extent cx="4114800" cy="4795593"/>
            <wp:effectExtent l="19050" t="19050" r="19050" b="24130"/>
            <wp:docPr id="66" name="Picture 66" descr="Display of the view C&amp;P exam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9">
                      <a:extLst>
                        <a:ext uri="{28A0092B-C50C-407E-A947-70E740481C1C}">
                          <a14:useLocalDpi xmlns:a14="http://schemas.microsoft.com/office/drawing/2010/main" val="0"/>
                        </a:ext>
                      </a:extLst>
                    </a:blip>
                    <a:srcRect l="1386" r="3695" b="4356"/>
                    <a:stretch/>
                  </pic:blipFill>
                  <pic:spPr bwMode="auto">
                    <a:xfrm>
                      <a:off x="0" y="0"/>
                      <a:ext cx="4114054" cy="4794723"/>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5C3CD7C5" w14:textId="476DFB5A" w:rsidR="00AF3059" w:rsidRPr="00B83B3E" w:rsidRDefault="00AF3059" w:rsidP="00B52F9B">
      <w:pPr>
        <w:pStyle w:val="Caption"/>
        <w:rPr>
          <w:rFonts w:cs="Times New Roman"/>
        </w:rPr>
      </w:pPr>
      <w:bookmarkStart w:id="547" w:name="_Toc326149584"/>
      <w:bookmarkStart w:id="548" w:name="_Toc278548169"/>
      <w:bookmarkStart w:id="549" w:name="_Ref225237896"/>
      <w:bookmarkStart w:id="550" w:name="_Ref406764268"/>
      <w:bookmarkStart w:id="551" w:name="_Toc2082725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39</w:t>
      </w:r>
      <w:r w:rsidR="008D502E">
        <w:rPr>
          <w:rFonts w:cs="Times New Roman"/>
        </w:rPr>
        <w:fldChar w:fldCharType="end"/>
      </w:r>
      <w:bookmarkEnd w:id="547"/>
      <w:bookmarkEnd w:id="548"/>
      <w:bookmarkEnd w:id="549"/>
      <w:bookmarkEnd w:id="550"/>
      <w:r w:rsidR="00475F9A">
        <w:rPr>
          <w:rFonts w:cs="Times New Roman"/>
        </w:rPr>
        <w:t>. View C&amp;P Exam Screen.</w:t>
      </w:r>
      <w:bookmarkEnd w:id="551"/>
    </w:p>
    <w:p w14:paraId="6F67C8C9" w14:textId="77777777" w:rsidR="00AB2054" w:rsidRPr="00B83B3E" w:rsidRDefault="00AB2054" w:rsidP="00AB2054"/>
    <w:p w14:paraId="5C3CD7C6" w14:textId="6F4241D3" w:rsidR="00D86AF8" w:rsidRDefault="00196B97" w:rsidP="00AB2054">
      <w:r w:rsidRPr="00B83B3E">
        <w:rPr>
          <w:b/>
        </w:rPr>
        <w:lastRenderedPageBreak/>
        <w:t>Step 4</w:t>
      </w:r>
      <w:r w:rsidR="00D86AF8" w:rsidRPr="00B83B3E">
        <w:t xml:space="preserve"> </w:t>
      </w:r>
      <w:r w:rsidR="001768A4" w:rsidRPr="00B83B3E">
        <w:t>–</w:t>
      </w:r>
      <w:r w:rsidR="00D86AF8" w:rsidRPr="00B83B3E">
        <w:t xml:space="preserve"> </w:t>
      </w:r>
      <w:r w:rsidR="006370C9" w:rsidRPr="00B83B3E">
        <w:t xml:space="preserve">To </w:t>
      </w:r>
      <w:r w:rsidR="007642D0" w:rsidRPr="00B83B3E">
        <w:t>c</w:t>
      </w:r>
      <w:r w:rsidR="00D86AF8" w:rsidRPr="00B83B3E">
        <w:t xml:space="preserve">ancel </w:t>
      </w:r>
      <w:r w:rsidR="007642D0" w:rsidRPr="00B83B3E">
        <w:t>all</w:t>
      </w:r>
      <w:r w:rsidR="006370C9" w:rsidRPr="00B83B3E">
        <w:t xml:space="preserve"> </w:t>
      </w:r>
      <w:r w:rsidR="007642D0" w:rsidRPr="00B83B3E">
        <w:t>e</w:t>
      </w:r>
      <w:r w:rsidR="006370C9" w:rsidRPr="00B83B3E">
        <w:t>xams, the user</w:t>
      </w:r>
      <w:r w:rsidR="00D86AF8" w:rsidRPr="00B83B3E">
        <w:t xml:space="preserve"> scroll</w:t>
      </w:r>
      <w:r w:rsidR="006370C9" w:rsidRPr="00B83B3E">
        <w:t>s</w:t>
      </w:r>
      <w:r w:rsidR="00D86AF8" w:rsidRPr="00B83B3E">
        <w:t xml:space="preserve"> down to the </w:t>
      </w:r>
      <w:r w:rsidR="00D86AF8" w:rsidRPr="00B83B3E">
        <w:rPr>
          <w:b/>
        </w:rPr>
        <w:t>Exams Requested</w:t>
      </w:r>
      <w:r w:rsidR="00D86AF8" w:rsidRPr="00B83B3E">
        <w:t xml:space="preserve"> section and click</w:t>
      </w:r>
      <w:r w:rsidR="006370C9" w:rsidRPr="00B83B3E">
        <w:t>s</w:t>
      </w:r>
      <w:r w:rsidR="00D86AF8" w:rsidRPr="00B83B3E">
        <w:t xml:space="preserve"> </w:t>
      </w:r>
      <w:r w:rsidR="007642D0" w:rsidRPr="00B83B3E">
        <w:t xml:space="preserve">the </w:t>
      </w:r>
      <w:r w:rsidR="007642D0" w:rsidRPr="00B83B3E">
        <w:rPr>
          <w:b/>
        </w:rPr>
        <w:t>Cancel ALL Exams</w:t>
      </w:r>
      <w:r w:rsidR="00D86AF8" w:rsidRPr="00B83B3E">
        <w:t xml:space="preserve"> button (</w:t>
      </w:r>
      <w:r w:rsidR="00FB4AF4" w:rsidRPr="00B83B3E">
        <w:fldChar w:fldCharType="begin"/>
      </w:r>
      <w:r w:rsidR="00FB4AF4" w:rsidRPr="00B83B3E">
        <w:instrText xml:space="preserve"> REF _Ref406764284 \h </w:instrText>
      </w:r>
      <w:r w:rsidR="00B83B3E">
        <w:instrText xml:space="preserve"> \* MERGEFORMAT </w:instrText>
      </w:r>
      <w:r w:rsidR="00FB4AF4" w:rsidRPr="00B83B3E">
        <w:fldChar w:fldCharType="separate"/>
      </w:r>
      <w:r w:rsidR="0081024B" w:rsidRPr="00B83B3E">
        <w:t xml:space="preserve">Figure </w:t>
      </w:r>
      <w:r w:rsidR="0081024B">
        <w:rPr>
          <w:noProof/>
        </w:rPr>
        <w:t>2</w:t>
      </w:r>
      <w:r w:rsidR="0081024B">
        <w:rPr>
          <w:noProof/>
        </w:rPr>
        <w:noBreakHyphen/>
        <w:t>40</w:t>
      </w:r>
      <w:r w:rsidR="00FB4AF4" w:rsidRPr="00B83B3E">
        <w:fldChar w:fldCharType="end"/>
      </w:r>
      <w:r w:rsidR="00D86AF8" w:rsidRPr="00B83B3E">
        <w:t>).</w:t>
      </w:r>
      <w:r w:rsidR="00EE0CF4">
        <w:t xml:space="preserve"> </w:t>
      </w:r>
      <w:r w:rsidR="006370C9" w:rsidRPr="00B83B3E">
        <w:t>T</w:t>
      </w:r>
      <w:r w:rsidR="00D86AF8" w:rsidRPr="00B83B3E">
        <w:t xml:space="preserve">o cancel selected exams, skip to </w:t>
      </w:r>
      <w:r w:rsidRPr="00B83B3E">
        <w:rPr>
          <w:b/>
        </w:rPr>
        <w:t>Step 6</w:t>
      </w:r>
      <w:r w:rsidR="00D86AF8" w:rsidRPr="00B83B3E">
        <w:t>.</w:t>
      </w:r>
    </w:p>
    <w:p w14:paraId="26FD98E0" w14:textId="77777777" w:rsidR="00CF7AB7" w:rsidRDefault="00CF7AB7" w:rsidP="00AB2054"/>
    <w:p w14:paraId="6DDA6577" w14:textId="30F454BB" w:rsidR="00E06C77" w:rsidRPr="00B83B3E" w:rsidRDefault="00E06C77" w:rsidP="00345C0B">
      <w:pPr>
        <w:pStyle w:val="Body3PicCaption"/>
      </w:pPr>
      <w:r>
        <w:drawing>
          <wp:inline distT="0" distB="0" distL="0" distR="0" wp14:anchorId="78B7FD39" wp14:editId="6B5B50BF">
            <wp:extent cx="4667250" cy="5276850"/>
            <wp:effectExtent l="19050" t="19050" r="19050" b="19050"/>
            <wp:docPr id="323" name="Picture 323" descr="Display of the View C&amp;P Exam screen with a red elipse surrounding the cancel all exam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HAISA~1\AppData\Local\Temp\1\SNAGHTML12364420.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67250" cy="5276850"/>
                    </a:xfrm>
                    <a:prstGeom prst="rect">
                      <a:avLst/>
                    </a:prstGeom>
                    <a:noFill/>
                    <a:ln w="6350">
                      <a:solidFill>
                        <a:schemeClr val="tx1"/>
                      </a:solidFill>
                    </a:ln>
                  </pic:spPr>
                </pic:pic>
              </a:graphicData>
            </a:graphic>
          </wp:inline>
        </w:drawing>
      </w:r>
    </w:p>
    <w:p w14:paraId="5C3CD7C9" w14:textId="1FF0EDAC" w:rsidR="00A32921" w:rsidRPr="00B83B3E" w:rsidRDefault="00A32921" w:rsidP="00B52F9B">
      <w:pPr>
        <w:pStyle w:val="Caption"/>
        <w:rPr>
          <w:rFonts w:cs="Times New Roman"/>
        </w:rPr>
      </w:pPr>
      <w:bookmarkStart w:id="552" w:name="_Toc326149585"/>
      <w:bookmarkStart w:id="553" w:name="_Toc278548170"/>
      <w:bookmarkStart w:id="554" w:name="_Ref225237887"/>
      <w:bookmarkStart w:id="555" w:name="_Ref406764284"/>
      <w:bookmarkStart w:id="556" w:name="_Toc2082725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40</w:t>
      </w:r>
      <w:r w:rsidR="008D502E">
        <w:rPr>
          <w:rFonts w:cs="Times New Roman"/>
        </w:rPr>
        <w:fldChar w:fldCharType="end"/>
      </w:r>
      <w:bookmarkEnd w:id="552"/>
      <w:bookmarkEnd w:id="553"/>
      <w:bookmarkEnd w:id="554"/>
      <w:bookmarkEnd w:id="555"/>
      <w:r w:rsidR="00E06C77">
        <w:rPr>
          <w:rFonts w:cs="Times New Roman"/>
        </w:rPr>
        <w:t>. Cancel All Exams Selection.</w:t>
      </w:r>
      <w:bookmarkEnd w:id="556"/>
    </w:p>
    <w:p w14:paraId="0E8BB9F6" w14:textId="77777777" w:rsidR="00AB2054" w:rsidRPr="00B83B3E" w:rsidRDefault="00AB2054" w:rsidP="00AB2054"/>
    <w:p w14:paraId="5C3CD7CB" w14:textId="383F104C" w:rsidR="00D86AF8" w:rsidRPr="00B83B3E" w:rsidRDefault="00196B97" w:rsidP="00AB2054">
      <w:r w:rsidRPr="00B83B3E">
        <w:rPr>
          <w:b/>
        </w:rPr>
        <w:t>Step 5</w:t>
      </w:r>
      <w:r w:rsidR="00D86AF8" w:rsidRPr="00B83B3E">
        <w:t xml:space="preserve"> </w:t>
      </w:r>
      <w:r w:rsidR="001768A4" w:rsidRPr="00B83B3E">
        <w:t>–</w:t>
      </w:r>
      <w:r w:rsidR="00D86AF8" w:rsidRPr="00B83B3E">
        <w:t xml:space="preserve"> </w:t>
      </w:r>
      <w:r w:rsidR="006B7071" w:rsidRPr="00B83B3E">
        <w:t>CAPRI</w:t>
      </w:r>
      <w:r w:rsidR="00D86AF8" w:rsidRPr="00B83B3E">
        <w:t xml:space="preserve"> </w:t>
      </w:r>
      <w:r w:rsidR="00254AD3" w:rsidRPr="00B83B3E">
        <w:t>opens</w:t>
      </w:r>
      <w:r w:rsidR="00D86AF8" w:rsidRPr="00B83B3E">
        <w:t xml:space="preserve"> a dialog box for </w:t>
      </w:r>
      <w:r w:rsidR="006370C9" w:rsidRPr="00B83B3E">
        <w:t>the user</w:t>
      </w:r>
      <w:r w:rsidR="00D86AF8" w:rsidRPr="00B83B3E">
        <w:t xml:space="preserve"> to confirm </w:t>
      </w:r>
      <w:r w:rsidR="006370C9" w:rsidRPr="00B83B3E">
        <w:t>the</w:t>
      </w:r>
      <w:r w:rsidR="00D86AF8" w:rsidRPr="00B83B3E">
        <w:t xml:space="preserve"> selection (</w:t>
      </w:r>
      <w:r w:rsidR="00FB4AF4" w:rsidRPr="00B83B3E">
        <w:fldChar w:fldCharType="begin"/>
      </w:r>
      <w:r w:rsidR="00FB4AF4" w:rsidRPr="00B83B3E">
        <w:instrText xml:space="preserve"> REF _Ref406764308 \h </w:instrText>
      </w:r>
      <w:r w:rsidR="00B83B3E">
        <w:instrText xml:space="preserve"> \* MERGEFORMAT </w:instrText>
      </w:r>
      <w:r w:rsidR="00FB4AF4" w:rsidRPr="00B83B3E">
        <w:fldChar w:fldCharType="separate"/>
      </w:r>
      <w:r w:rsidR="0081024B" w:rsidRPr="00B83B3E">
        <w:t xml:space="preserve">Figure </w:t>
      </w:r>
      <w:r w:rsidR="0081024B">
        <w:rPr>
          <w:noProof/>
        </w:rPr>
        <w:t>2</w:t>
      </w:r>
      <w:r w:rsidR="0081024B">
        <w:rPr>
          <w:noProof/>
        </w:rPr>
        <w:noBreakHyphen/>
        <w:t>41</w:t>
      </w:r>
      <w:r w:rsidR="00FB4AF4" w:rsidRPr="00B83B3E">
        <w:fldChar w:fldCharType="end"/>
      </w:r>
      <w:r w:rsidR="00D86AF8" w:rsidRPr="00B83B3E">
        <w:t>).</w:t>
      </w:r>
      <w:r w:rsidR="00EE0CF4">
        <w:t xml:space="preserve"> </w:t>
      </w:r>
      <w:r w:rsidR="006370C9" w:rsidRPr="00B83B3E">
        <w:t>The user c</w:t>
      </w:r>
      <w:r w:rsidR="00D86AF8" w:rsidRPr="00B83B3E">
        <w:t>lick</w:t>
      </w:r>
      <w:r w:rsidR="006370C9" w:rsidRPr="00B83B3E">
        <w:t>s</w:t>
      </w:r>
      <w:r w:rsidR="00414EF1" w:rsidRPr="00B83B3E">
        <w:t xml:space="preserve"> </w:t>
      </w:r>
      <w:r w:rsidR="00414EF1" w:rsidRPr="00B83B3E">
        <w:rPr>
          <w:b/>
          <w:u w:val="single"/>
        </w:rPr>
        <w:t>Y</w:t>
      </w:r>
      <w:r w:rsidR="00414EF1" w:rsidRPr="00B83B3E">
        <w:rPr>
          <w:b/>
        </w:rPr>
        <w:t>es</w:t>
      </w:r>
      <w:r w:rsidR="00D86AF8" w:rsidRPr="00B83B3E">
        <w:t xml:space="preserve"> to cancel the </w:t>
      </w:r>
      <w:r w:rsidR="00414EF1" w:rsidRPr="00B83B3E">
        <w:t xml:space="preserve">exams or </w:t>
      </w:r>
      <w:r w:rsidR="006370C9" w:rsidRPr="00B83B3E">
        <w:rPr>
          <w:b/>
          <w:u w:val="single"/>
        </w:rPr>
        <w:t>N</w:t>
      </w:r>
      <w:r w:rsidR="006370C9" w:rsidRPr="00B83B3E">
        <w:rPr>
          <w:b/>
        </w:rPr>
        <w:t>o</w:t>
      </w:r>
      <w:r w:rsidR="00D86AF8" w:rsidRPr="00B83B3E">
        <w:t xml:space="preserve"> if </w:t>
      </w:r>
      <w:r w:rsidR="006370C9" w:rsidRPr="00B83B3E">
        <w:t>the user</w:t>
      </w:r>
      <w:r w:rsidR="00D86AF8" w:rsidRPr="00B83B3E">
        <w:t xml:space="preserve"> still want</w:t>
      </w:r>
      <w:r w:rsidR="006370C9" w:rsidRPr="00B83B3E">
        <w:t>s</w:t>
      </w:r>
      <w:r w:rsidR="00D86AF8" w:rsidRPr="00B83B3E">
        <w:t xml:space="preserve"> the exams to be completed.</w:t>
      </w:r>
    </w:p>
    <w:p w14:paraId="5C3CD7CD" w14:textId="77777777" w:rsidR="00D86AF8" w:rsidRPr="00B83B3E" w:rsidRDefault="00323BF1" w:rsidP="00345C0B">
      <w:pPr>
        <w:pStyle w:val="Body3PicCaption"/>
      </w:pPr>
      <w:r w:rsidRPr="00B83B3E">
        <w:lastRenderedPageBreak/>
        <w:drawing>
          <wp:inline distT="0" distB="0" distL="0" distR="0" wp14:anchorId="5C3CE14D" wp14:editId="164F57FD">
            <wp:extent cx="2352675" cy="923925"/>
            <wp:effectExtent l="19050" t="19050" r="28575" b="28575"/>
            <wp:docPr id="57" name="Picture 44" descr="Cancel all exams aler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1" cstate="print"/>
                    <a:srcRect/>
                    <a:stretch>
                      <a:fillRect/>
                    </a:stretch>
                  </pic:blipFill>
                  <pic:spPr bwMode="auto">
                    <a:xfrm>
                      <a:off x="0" y="0"/>
                      <a:ext cx="2352675" cy="923925"/>
                    </a:xfrm>
                    <a:prstGeom prst="rect">
                      <a:avLst/>
                    </a:prstGeom>
                    <a:noFill/>
                    <a:ln w="6350" cmpd="sng">
                      <a:solidFill>
                        <a:srgbClr val="000000"/>
                      </a:solidFill>
                      <a:miter lim="800000"/>
                      <a:headEnd/>
                      <a:tailEnd/>
                    </a:ln>
                    <a:effectLst/>
                  </pic:spPr>
                </pic:pic>
              </a:graphicData>
            </a:graphic>
          </wp:inline>
        </w:drawing>
      </w:r>
    </w:p>
    <w:p w14:paraId="5C3CD7CE" w14:textId="6A9533E7" w:rsidR="00414EF1" w:rsidRPr="00B83B3E" w:rsidRDefault="00414EF1" w:rsidP="00B52F9B">
      <w:pPr>
        <w:pStyle w:val="Caption"/>
        <w:rPr>
          <w:rFonts w:cs="Times New Roman"/>
        </w:rPr>
      </w:pPr>
      <w:bookmarkStart w:id="557" w:name="_Toc326149586"/>
      <w:bookmarkStart w:id="558" w:name="_Toc278548171"/>
      <w:bookmarkStart w:id="559" w:name="_Ref225239920"/>
      <w:bookmarkStart w:id="560" w:name="_Ref406764308"/>
      <w:bookmarkStart w:id="561" w:name="_Toc2082725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41</w:t>
      </w:r>
      <w:r w:rsidR="008D502E">
        <w:rPr>
          <w:rFonts w:cs="Times New Roman"/>
        </w:rPr>
        <w:fldChar w:fldCharType="end"/>
      </w:r>
      <w:bookmarkEnd w:id="557"/>
      <w:bookmarkEnd w:id="558"/>
      <w:bookmarkEnd w:id="559"/>
      <w:bookmarkEnd w:id="560"/>
      <w:r w:rsidR="00A9563A">
        <w:rPr>
          <w:rFonts w:cs="Times New Roman"/>
        </w:rPr>
        <w:t>. Cancel All Exams Alert.</w:t>
      </w:r>
      <w:bookmarkEnd w:id="561"/>
    </w:p>
    <w:p w14:paraId="5C3CD7D0" w14:textId="2EA341A7" w:rsidR="00FB4AF4" w:rsidRPr="00B83B3E" w:rsidRDefault="00196B97" w:rsidP="00187BA7">
      <w:r w:rsidRPr="00B83B3E">
        <w:rPr>
          <w:b/>
        </w:rPr>
        <w:t>Step 6</w:t>
      </w:r>
      <w:r w:rsidR="00D86AF8" w:rsidRPr="00B83B3E">
        <w:t xml:space="preserve"> </w:t>
      </w:r>
      <w:r w:rsidR="001768A4" w:rsidRPr="00B83B3E">
        <w:t>–</w:t>
      </w:r>
      <w:r w:rsidR="00D86AF8" w:rsidRPr="00B83B3E">
        <w:t xml:space="preserve"> </w:t>
      </w:r>
      <w:r w:rsidR="005B73B9" w:rsidRPr="00B83B3E">
        <w:t>To</w:t>
      </w:r>
      <w:r w:rsidR="00D86AF8" w:rsidRPr="00B83B3E">
        <w:t xml:space="preserve"> cancel selected exams, </w:t>
      </w:r>
      <w:r w:rsidR="005B73B9" w:rsidRPr="00B83B3E">
        <w:t xml:space="preserve">the user </w:t>
      </w:r>
      <w:r w:rsidR="00D86AF8" w:rsidRPr="00B83B3E">
        <w:t>scroll</w:t>
      </w:r>
      <w:r w:rsidR="005B73B9" w:rsidRPr="00B83B3E">
        <w:t>s</w:t>
      </w:r>
      <w:r w:rsidR="00D86AF8" w:rsidRPr="00B83B3E">
        <w:t xml:space="preserve"> down to the </w:t>
      </w:r>
      <w:r w:rsidR="00D86AF8" w:rsidRPr="00B83B3E">
        <w:rPr>
          <w:b/>
        </w:rPr>
        <w:t>Exams</w:t>
      </w:r>
      <w:r w:rsidR="005B73B9" w:rsidRPr="00B83B3E">
        <w:rPr>
          <w:b/>
        </w:rPr>
        <w:t xml:space="preserve"> Requested</w:t>
      </w:r>
      <w:r w:rsidR="005B73B9" w:rsidRPr="00B83B3E">
        <w:t xml:space="preserve"> section (</w:t>
      </w:r>
      <w:r w:rsidR="00FB4AF4" w:rsidRPr="00B83B3E">
        <w:fldChar w:fldCharType="begin"/>
      </w:r>
      <w:r w:rsidR="00FB4AF4" w:rsidRPr="00B83B3E">
        <w:instrText xml:space="preserve"> REF _Ref406764335 \h </w:instrText>
      </w:r>
      <w:r w:rsidR="00B83B3E">
        <w:instrText xml:space="preserve"> \* MERGEFORMAT </w:instrText>
      </w:r>
      <w:r w:rsidR="00FB4AF4" w:rsidRPr="00B83B3E">
        <w:fldChar w:fldCharType="separate"/>
      </w:r>
      <w:r w:rsidR="0081024B" w:rsidRPr="00B83B3E">
        <w:t xml:space="preserve">Figure </w:t>
      </w:r>
      <w:r w:rsidR="0081024B">
        <w:rPr>
          <w:noProof/>
        </w:rPr>
        <w:t>2</w:t>
      </w:r>
      <w:r w:rsidR="0081024B">
        <w:rPr>
          <w:noProof/>
        </w:rPr>
        <w:noBreakHyphen/>
        <w:t>42</w:t>
      </w:r>
      <w:r w:rsidR="00FB4AF4" w:rsidRPr="00B83B3E">
        <w:fldChar w:fldCharType="end"/>
      </w:r>
      <w:r w:rsidR="005B73B9" w:rsidRPr="00B83B3E">
        <w:t>), clicks</w:t>
      </w:r>
      <w:r w:rsidR="00D86AF8" w:rsidRPr="00B83B3E">
        <w:t xml:space="preserve"> the exam to </w:t>
      </w:r>
      <w:r w:rsidR="005B73B9" w:rsidRPr="00B83B3E">
        <w:t xml:space="preserve">be </w:t>
      </w:r>
      <w:r w:rsidR="00D86AF8" w:rsidRPr="00B83B3E">
        <w:t>cancel</w:t>
      </w:r>
      <w:r w:rsidR="005B73B9" w:rsidRPr="00B83B3E">
        <w:t>ed</w:t>
      </w:r>
      <w:r w:rsidR="00D86AF8" w:rsidRPr="00B83B3E">
        <w:t xml:space="preserve">, </w:t>
      </w:r>
      <w:r w:rsidR="005B73B9" w:rsidRPr="00B83B3E">
        <w:t>and</w:t>
      </w:r>
      <w:r w:rsidR="00D86AF8" w:rsidRPr="00B83B3E">
        <w:t xml:space="preserve"> </w:t>
      </w:r>
      <w:r w:rsidR="007C2439" w:rsidRPr="00B83B3E">
        <w:t xml:space="preserve">then </w:t>
      </w:r>
      <w:r w:rsidR="00D86AF8" w:rsidRPr="00B83B3E">
        <w:t>click</w:t>
      </w:r>
      <w:r w:rsidR="005B73B9" w:rsidRPr="00B83B3E">
        <w:t>s</w:t>
      </w:r>
      <w:r w:rsidR="00414EF1" w:rsidRPr="00B83B3E">
        <w:t xml:space="preserve"> the </w:t>
      </w:r>
      <w:r w:rsidR="00414EF1" w:rsidRPr="00B83B3E">
        <w:rPr>
          <w:b/>
          <w:u w:val="single"/>
        </w:rPr>
        <w:t>V</w:t>
      </w:r>
      <w:r w:rsidR="00414EF1" w:rsidRPr="00B83B3E">
        <w:rPr>
          <w:b/>
        </w:rPr>
        <w:t>iew Selected Exam</w:t>
      </w:r>
      <w:r w:rsidR="00D86AF8" w:rsidRPr="00B83B3E">
        <w:t xml:space="preserve"> button.</w:t>
      </w:r>
    </w:p>
    <w:p w14:paraId="5C3CD7D1" w14:textId="77777777" w:rsidR="00DF62D7" w:rsidRPr="00B83B3E" w:rsidRDefault="00323BF1" w:rsidP="00345C0B">
      <w:pPr>
        <w:pStyle w:val="Body3PicCaption"/>
      </w:pPr>
      <w:r w:rsidRPr="00B83B3E">
        <w:drawing>
          <wp:inline distT="0" distB="0" distL="0" distR="0" wp14:anchorId="5C3CE14F" wp14:editId="456932B9">
            <wp:extent cx="4572000" cy="1962150"/>
            <wp:effectExtent l="19050" t="19050" r="19050" b="19050"/>
            <wp:docPr id="58" name="Picture 30" descr="Display of cancelling a single 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2" cstate="print">
                      <a:grayscl/>
                    </a:blip>
                    <a:srcRect/>
                    <a:stretch>
                      <a:fillRect/>
                    </a:stretch>
                  </pic:blipFill>
                  <pic:spPr bwMode="auto">
                    <a:xfrm>
                      <a:off x="0" y="0"/>
                      <a:ext cx="4572000" cy="1962150"/>
                    </a:xfrm>
                    <a:prstGeom prst="rect">
                      <a:avLst/>
                    </a:prstGeom>
                    <a:noFill/>
                    <a:ln w="6350" cmpd="sng">
                      <a:solidFill>
                        <a:srgbClr val="000000"/>
                      </a:solidFill>
                      <a:miter lim="800000"/>
                      <a:headEnd/>
                      <a:tailEnd/>
                    </a:ln>
                    <a:effectLst/>
                  </pic:spPr>
                </pic:pic>
              </a:graphicData>
            </a:graphic>
          </wp:inline>
        </w:drawing>
      </w:r>
    </w:p>
    <w:p w14:paraId="5C3CD7D2" w14:textId="153EC16A" w:rsidR="00414EF1" w:rsidRPr="00B83B3E" w:rsidRDefault="00414EF1" w:rsidP="00B52F9B">
      <w:pPr>
        <w:pStyle w:val="Caption"/>
        <w:rPr>
          <w:rFonts w:cs="Times New Roman"/>
        </w:rPr>
      </w:pPr>
      <w:bookmarkStart w:id="562" w:name="_Toc326149587"/>
      <w:bookmarkStart w:id="563" w:name="_Toc278548172"/>
      <w:bookmarkStart w:id="564" w:name="_Ref225239939"/>
      <w:bookmarkStart w:id="565" w:name="_Ref406764335"/>
      <w:bookmarkStart w:id="566" w:name="_Toc2082725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42</w:t>
      </w:r>
      <w:r w:rsidR="008D502E">
        <w:rPr>
          <w:rFonts w:cs="Times New Roman"/>
        </w:rPr>
        <w:fldChar w:fldCharType="end"/>
      </w:r>
      <w:bookmarkEnd w:id="562"/>
      <w:bookmarkEnd w:id="563"/>
      <w:bookmarkEnd w:id="564"/>
      <w:bookmarkEnd w:id="565"/>
      <w:r w:rsidR="00982949">
        <w:rPr>
          <w:rFonts w:cs="Times New Roman"/>
        </w:rPr>
        <w:t>. Cancel Single Exam.</w:t>
      </w:r>
      <w:bookmarkEnd w:id="566"/>
    </w:p>
    <w:p w14:paraId="5C3CD7D4" w14:textId="5A013C5C" w:rsidR="00D86AF8" w:rsidRPr="00B83B3E" w:rsidRDefault="00196B97" w:rsidP="00187BA7">
      <w:r w:rsidRPr="00B83B3E">
        <w:rPr>
          <w:b/>
        </w:rPr>
        <w:t>Step 7</w:t>
      </w:r>
      <w:r w:rsidR="00D86AF8" w:rsidRPr="00B83B3E">
        <w:t xml:space="preserve"> </w:t>
      </w:r>
      <w:r w:rsidR="001768A4" w:rsidRPr="00B83B3E">
        <w:t>–</w:t>
      </w:r>
      <w:r w:rsidR="00D86AF8" w:rsidRPr="00B83B3E">
        <w:t xml:space="preserve"> The </w:t>
      </w:r>
      <w:r w:rsidR="00D86AF8" w:rsidRPr="00B83B3E">
        <w:rPr>
          <w:b/>
        </w:rPr>
        <w:t>C&amp;P Exam Details</w:t>
      </w:r>
      <w:r w:rsidR="00D86AF8" w:rsidRPr="00B83B3E">
        <w:t xml:space="preserve"> screen </w:t>
      </w:r>
      <w:r w:rsidR="00254AD3" w:rsidRPr="00B83B3E">
        <w:t>opens</w:t>
      </w:r>
      <w:r w:rsidR="00D86AF8" w:rsidRPr="00B83B3E">
        <w:t xml:space="preserve"> (</w:t>
      </w:r>
      <w:r w:rsidR="00FB4AF4" w:rsidRPr="00B83B3E">
        <w:fldChar w:fldCharType="begin"/>
      </w:r>
      <w:r w:rsidR="00FB4AF4" w:rsidRPr="00B83B3E">
        <w:instrText xml:space="preserve"> REF _Ref406764351 \h </w:instrText>
      </w:r>
      <w:r w:rsidR="00B83B3E">
        <w:instrText xml:space="preserve"> \* MERGEFORMAT </w:instrText>
      </w:r>
      <w:r w:rsidR="00FB4AF4" w:rsidRPr="00B83B3E">
        <w:fldChar w:fldCharType="separate"/>
      </w:r>
      <w:r w:rsidR="0081024B" w:rsidRPr="00B83B3E">
        <w:t xml:space="preserve">Figure </w:t>
      </w:r>
      <w:r w:rsidR="0081024B">
        <w:rPr>
          <w:noProof/>
        </w:rPr>
        <w:t>2</w:t>
      </w:r>
      <w:r w:rsidR="0081024B">
        <w:rPr>
          <w:noProof/>
        </w:rPr>
        <w:noBreakHyphen/>
        <w:t>43</w:t>
      </w:r>
      <w:r w:rsidR="00FB4AF4" w:rsidRPr="00B83B3E">
        <w:fldChar w:fldCharType="end"/>
      </w:r>
      <w:r w:rsidR="00D86AF8" w:rsidRPr="00B83B3E">
        <w:t>).</w:t>
      </w:r>
      <w:r w:rsidR="00EE0CF4">
        <w:t xml:space="preserve"> </w:t>
      </w:r>
      <w:r w:rsidR="005B73B9" w:rsidRPr="00B83B3E">
        <w:t>The user can r</w:t>
      </w:r>
      <w:r w:rsidR="00D86AF8" w:rsidRPr="00B83B3E">
        <w:t>eview the exam request to ensure that the correct exam</w:t>
      </w:r>
      <w:r w:rsidR="005B73B9" w:rsidRPr="00B83B3E">
        <w:t xml:space="preserve"> is selected before </w:t>
      </w:r>
      <w:r w:rsidR="007642D0" w:rsidRPr="00B83B3E">
        <w:t>clicking</w:t>
      </w:r>
      <w:r w:rsidR="00414EF1" w:rsidRPr="00B83B3E">
        <w:t xml:space="preserve"> the </w:t>
      </w:r>
      <w:r w:rsidR="00414EF1" w:rsidRPr="00B83B3E">
        <w:rPr>
          <w:b/>
        </w:rPr>
        <w:t>Ca</w:t>
      </w:r>
      <w:r w:rsidR="00414EF1" w:rsidRPr="00B83B3E">
        <w:rPr>
          <w:b/>
          <w:u w:val="single"/>
        </w:rPr>
        <w:t>n</w:t>
      </w:r>
      <w:r w:rsidR="00414EF1" w:rsidRPr="00B83B3E">
        <w:rPr>
          <w:b/>
        </w:rPr>
        <w:t>cel this Exam</w:t>
      </w:r>
      <w:r w:rsidR="00D86AF8" w:rsidRPr="00B83B3E">
        <w:t xml:space="preserve"> button.</w:t>
      </w:r>
    </w:p>
    <w:p w14:paraId="5C3CD7D6" w14:textId="77777777" w:rsidR="00DF62D7" w:rsidRPr="00B83B3E" w:rsidRDefault="00323BF1" w:rsidP="003C3E0D">
      <w:r w:rsidRPr="003C3E0D">
        <w:rPr>
          <w:noProof/>
        </w:rPr>
        <w:drawing>
          <wp:inline distT="0" distB="0" distL="0" distR="0" wp14:anchorId="5C3CE151" wp14:editId="11593037">
            <wp:extent cx="4600575" cy="3038475"/>
            <wp:effectExtent l="19050" t="19050" r="28575" b="28575"/>
            <wp:docPr id="59" name="Picture 31" descr="Display of the C&amp;P exam detail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grayscl/>
                    </a:blip>
                    <a:srcRect/>
                    <a:stretch>
                      <a:fillRect/>
                    </a:stretch>
                  </pic:blipFill>
                  <pic:spPr bwMode="auto">
                    <a:xfrm>
                      <a:off x="0" y="0"/>
                      <a:ext cx="4600575" cy="3038475"/>
                    </a:xfrm>
                    <a:prstGeom prst="rect">
                      <a:avLst/>
                    </a:prstGeom>
                    <a:noFill/>
                    <a:ln w="6350" cmpd="sng">
                      <a:solidFill>
                        <a:srgbClr val="000000"/>
                      </a:solidFill>
                      <a:miter lim="800000"/>
                      <a:headEnd/>
                      <a:tailEnd/>
                    </a:ln>
                    <a:effectLst/>
                  </pic:spPr>
                </pic:pic>
              </a:graphicData>
            </a:graphic>
          </wp:inline>
        </w:drawing>
      </w:r>
    </w:p>
    <w:p w14:paraId="5C3CD7D7" w14:textId="6273DF2D" w:rsidR="00414EF1" w:rsidRPr="00B83B3E" w:rsidRDefault="00414EF1" w:rsidP="00B52F9B">
      <w:pPr>
        <w:pStyle w:val="Caption"/>
        <w:rPr>
          <w:rFonts w:cs="Times New Roman"/>
        </w:rPr>
      </w:pPr>
      <w:bookmarkStart w:id="567" w:name="_Toc326149588"/>
      <w:bookmarkStart w:id="568" w:name="_Toc278548173"/>
      <w:bookmarkStart w:id="569" w:name="_Ref225239954"/>
      <w:bookmarkStart w:id="570" w:name="_Ref406764351"/>
      <w:bookmarkStart w:id="571" w:name="_Toc2082725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43</w:t>
      </w:r>
      <w:r w:rsidR="008D502E">
        <w:rPr>
          <w:rFonts w:cs="Times New Roman"/>
        </w:rPr>
        <w:fldChar w:fldCharType="end"/>
      </w:r>
      <w:bookmarkEnd w:id="567"/>
      <w:bookmarkEnd w:id="568"/>
      <w:bookmarkEnd w:id="569"/>
      <w:bookmarkEnd w:id="570"/>
      <w:r w:rsidR="00E91635">
        <w:rPr>
          <w:rFonts w:cs="Times New Roman"/>
        </w:rPr>
        <w:t>. C&amp;P Exam Details Screen.</w:t>
      </w:r>
      <w:bookmarkEnd w:id="571"/>
    </w:p>
    <w:p w14:paraId="491BF044" w14:textId="681B9CA1" w:rsidR="005A4950" w:rsidRDefault="00196B97" w:rsidP="00B11FC3">
      <w:r w:rsidRPr="00B83B3E">
        <w:rPr>
          <w:b/>
        </w:rPr>
        <w:t>Step 8</w:t>
      </w:r>
      <w:r w:rsidR="00D86AF8" w:rsidRPr="00B83B3E">
        <w:t xml:space="preserve"> </w:t>
      </w:r>
      <w:r w:rsidR="001768A4" w:rsidRPr="00B83B3E">
        <w:t>–</w:t>
      </w:r>
      <w:r w:rsidR="00D86AF8" w:rsidRPr="00B83B3E">
        <w:t xml:space="preserve"> A box </w:t>
      </w:r>
      <w:r w:rsidR="00254AD3" w:rsidRPr="00B83B3E">
        <w:t>opens</w:t>
      </w:r>
      <w:r w:rsidR="00D86AF8" w:rsidRPr="00B83B3E">
        <w:t xml:space="preserve"> for </w:t>
      </w:r>
      <w:r w:rsidR="005B73B9" w:rsidRPr="00B83B3E">
        <w:t>the user</w:t>
      </w:r>
      <w:r w:rsidR="00D86AF8" w:rsidRPr="00B83B3E">
        <w:t xml:space="preserve"> to select the cancellation reason from the su</w:t>
      </w:r>
      <w:r w:rsidR="005B73B9" w:rsidRPr="00B83B3E">
        <w:t>pplied list (</w:t>
      </w:r>
      <w:r w:rsidR="00FB4AF4" w:rsidRPr="00B83B3E">
        <w:fldChar w:fldCharType="begin"/>
      </w:r>
      <w:r w:rsidR="00FB4AF4" w:rsidRPr="00B83B3E">
        <w:instrText xml:space="preserve"> REF _Ref406764368 \h </w:instrText>
      </w:r>
      <w:r w:rsidR="00B83B3E">
        <w:instrText xml:space="preserve"> \* MERGEFORMAT </w:instrText>
      </w:r>
      <w:r w:rsidR="00FB4AF4" w:rsidRPr="00B83B3E">
        <w:fldChar w:fldCharType="separate"/>
      </w:r>
      <w:r w:rsidR="0081024B" w:rsidRPr="00B83B3E">
        <w:t xml:space="preserve">Figure </w:t>
      </w:r>
      <w:r w:rsidR="0081024B">
        <w:rPr>
          <w:noProof/>
        </w:rPr>
        <w:t>2</w:t>
      </w:r>
      <w:r w:rsidR="0081024B">
        <w:rPr>
          <w:noProof/>
        </w:rPr>
        <w:noBreakHyphen/>
        <w:t>44</w:t>
      </w:r>
      <w:r w:rsidR="00FB4AF4" w:rsidRPr="00B83B3E">
        <w:fldChar w:fldCharType="end"/>
      </w:r>
      <w:r w:rsidR="005B73B9" w:rsidRPr="00B83B3E">
        <w:t>).</w:t>
      </w:r>
      <w:r w:rsidR="00EE0CF4">
        <w:t xml:space="preserve"> </w:t>
      </w:r>
      <w:r w:rsidR="005B73B9" w:rsidRPr="00B83B3E">
        <w:t xml:space="preserve">The </w:t>
      </w:r>
      <w:r w:rsidR="005B73B9" w:rsidRPr="00B83B3E">
        <w:rPr>
          <w:b/>
          <w:u w:val="single"/>
        </w:rPr>
        <w:t>O</w:t>
      </w:r>
      <w:r w:rsidR="005B73B9" w:rsidRPr="00B83B3E">
        <w:rPr>
          <w:b/>
        </w:rPr>
        <w:t>K</w:t>
      </w:r>
      <w:r w:rsidR="00D86AF8" w:rsidRPr="00B83B3E">
        <w:t xml:space="preserve"> button is </w:t>
      </w:r>
      <w:r w:rsidR="00CA720D" w:rsidRPr="00B83B3E">
        <w:t>dis</w:t>
      </w:r>
      <w:r w:rsidR="006C0AB1" w:rsidRPr="00B83B3E">
        <w:t>a</w:t>
      </w:r>
      <w:r w:rsidR="00CA720D" w:rsidRPr="00B83B3E">
        <w:t>bled</w:t>
      </w:r>
      <w:r w:rsidR="00D86AF8" w:rsidRPr="00B83B3E">
        <w:t xml:space="preserve"> until </w:t>
      </w:r>
      <w:r w:rsidR="005B73B9" w:rsidRPr="00B83B3E">
        <w:t>a</w:t>
      </w:r>
      <w:r w:rsidR="00D86AF8" w:rsidRPr="00B83B3E">
        <w:t xml:space="preserve"> reason</w:t>
      </w:r>
      <w:r w:rsidR="005B73B9" w:rsidRPr="00B83B3E">
        <w:t xml:space="preserve"> is selected</w:t>
      </w:r>
      <w:r w:rsidR="00D86AF8" w:rsidRPr="00B83B3E">
        <w:t>.</w:t>
      </w:r>
      <w:r w:rsidR="00EE0CF4">
        <w:t xml:space="preserve"> </w:t>
      </w:r>
      <w:r w:rsidR="005B73B9" w:rsidRPr="00B83B3E">
        <w:t xml:space="preserve">After selecting the appropriate </w:t>
      </w:r>
      <w:r w:rsidR="005B73B9" w:rsidRPr="00B83B3E">
        <w:lastRenderedPageBreak/>
        <w:t xml:space="preserve">reason, the user clicks </w:t>
      </w:r>
      <w:r w:rsidR="00D86AF8" w:rsidRPr="00B83B3E">
        <w:rPr>
          <w:b/>
          <w:u w:val="single"/>
        </w:rPr>
        <w:t>O</w:t>
      </w:r>
      <w:r w:rsidR="00D86AF8" w:rsidRPr="00B83B3E">
        <w:rPr>
          <w:b/>
        </w:rPr>
        <w:t>K</w:t>
      </w:r>
      <w:r w:rsidR="005B73B9" w:rsidRPr="00B83B3E">
        <w:t xml:space="preserve"> to cancel the selected exam</w:t>
      </w:r>
      <w:r w:rsidR="007642D0" w:rsidRPr="00B83B3E">
        <w:t>.</w:t>
      </w:r>
      <w:r w:rsidR="00EE0CF4">
        <w:t xml:space="preserve"> </w:t>
      </w:r>
      <w:r w:rsidR="007642D0" w:rsidRPr="00B83B3E">
        <w:t xml:space="preserve">If the user no longer wishes to cancel the exam, then the user </w:t>
      </w:r>
      <w:r w:rsidR="00CA720D" w:rsidRPr="00B83B3E">
        <w:t>selects</w:t>
      </w:r>
      <w:r w:rsidR="00D86AF8" w:rsidRPr="00B83B3E">
        <w:t xml:space="preserve"> </w:t>
      </w:r>
      <w:r w:rsidR="005B73B9" w:rsidRPr="00B83B3E">
        <w:rPr>
          <w:b/>
          <w:u w:val="single"/>
        </w:rPr>
        <w:t>A</w:t>
      </w:r>
      <w:r w:rsidR="005B73B9" w:rsidRPr="00B83B3E">
        <w:rPr>
          <w:b/>
        </w:rPr>
        <w:t>bort and DO NOT</w:t>
      </w:r>
      <w:r w:rsidR="005B73B9" w:rsidRPr="00B83B3E">
        <w:t xml:space="preserve"> </w:t>
      </w:r>
      <w:r w:rsidR="005B73B9" w:rsidRPr="00B83B3E">
        <w:rPr>
          <w:b/>
        </w:rPr>
        <w:t>CANCEL</w:t>
      </w:r>
      <w:r w:rsidR="008662A1" w:rsidRPr="00B83B3E">
        <w:rPr>
          <w:b/>
        </w:rPr>
        <w:t>!</w:t>
      </w:r>
      <w:r w:rsidR="00F34D19" w:rsidRPr="00B83B3E">
        <w:rPr>
          <w:b/>
        </w:rPr>
        <w:t xml:space="preserve"> </w:t>
      </w:r>
      <w:r w:rsidR="00284D05" w:rsidRPr="00B83B3E">
        <w:t>t</w:t>
      </w:r>
      <w:r w:rsidR="00D86AF8" w:rsidRPr="00B83B3E">
        <w:t>o keep the exam.</w:t>
      </w:r>
    </w:p>
    <w:p w14:paraId="53EDE27D" w14:textId="77777777" w:rsidR="00E91635" w:rsidRDefault="00E91635" w:rsidP="00B11FC3"/>
    <w:p w14:paraId="4FDD3572" w14:textId="3C727131" w:rsidR="005A4950" w:rsidRPr="00B83B3E" w:rsidRDefault="005A4950" w:rsidP="00EF7F14">
      <w:pPr>
        <w:pStyle w:val="Note"/>
      </w:pPr>
      <w:r w:rsidRPr="005F7F65">
        <w:t xml:space="preserve">NOTE </w:t>
      </w:r>
      <w:r w:rsidRPr="00B83B3E">
        <w:t xml:space="preserve">If a user is logged in to a local </w:t>
      </w:r>
      <w:proofErr w:type="spellStart"/>
      <w:r w:rsidRPr="00B83B3E">
        <w:t>VistA</w:t>
      </w:r>
      <w:proofErr w:type="spellEnd"/>
      <w:r w:rsidRPr="00B83B3E">
        <w:t xml:space="preserve"> system, Cancel by MAS, is enabled.</w:t>
      </w:r>
      <w:r w:rsidR="00EE0CF4">
        <w:t xml:space="preserve"> </w:t>
      </w:r>
      <w:r w:rsidRPr="00B83B3E">
        <w:t xml:space="preserve">If user is a remote user (CLAIMS system), Cancel </w:t>
      </w:r>
      <w:proofErr w:type="gramStart"/>
      <w:r w:rsidRPr="00B83B3E">
        <w:t>By</w:t>
      </w:r>
      <w:proofErr w:type="gramEnd"/>
      <w:r w:rsidRPr="00B83B3E">
        <w:t xml:space="preserve"> Regional Office is enabled.</w:t>
      </w:r>
    </w:p>
    <w:p w14:paraId="04BF596B" w14:textId="77777777" w:rsidR="00982949" w:rsidRDefault="00982949" w:rsidP="00B11FC3">
      <w:pPr>
        <w:pStyle w:val="BodyText2"/>
        <w:ind w:left="0" w:firstLine="0"/>
        <w:rPr>
          <w:noProof/>
        </w:rPr>
      </w:pPr>
    </w:p>
    <w:p w14:paraId="5C3CD7DB" w14:textId="47A4A32C" w:rsidR="00DF62D7" w:rsidRPr="00B83B3E" w:rsidRDefault="00163FF6" w:rsidP="00B11FC3">
      <w:pPr>
        <w:pStyle w:val="BodyText2"/>
        <w:ind w:left="0" w:firstLine="0"/>
      </w:pPr>
      <w:r w:rsidRPr="00B83B3E">
        <w:rPr>
          <w:noProof/>
        </w:rPr>
        <w:drawing>
          <wp:inline distT="0" distB="0" distL="0" distR="0" wp14:anchorId="68D6D370" wp14:editId="18AD0D95">
            <wp:extent cx="4954772" cy="2668728"/>
            <wp:effectExtent l="19050" t="19050" r="17780" b="17780"/>
            <wp:docPr id="117" name="Picture 117" descr="Dsiplay of the cancel exam list of reas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54905" cy="2668800"/>
                    </a:xfrm>
                    <a:prstGeom prst="rect">
                      <a:avLst/>
                    </a:prstGeom>
                    <a:noFill/>
                    <a:ln w="6350">
                      <a:solidFill>
                        <a:schemeClr val="tx1"/>
                      </a:solidFill>
                    </a:ln>
                  </pic:spPr>
                </pic:pic>
              </a:graphicData>
            </a:graphic>
          </wp:inline>
        </w:drawing>
      </w:r>
    </w:p>
    <w:p w14:paraId="5C3CD7DC" w14:textId="7EAFFD06" w:rsidR="00414EF1" w:rsidRDefault="00414EF1" w:rsidP="00B52F9B">
      <w:pPr>
        <w:pStyle w:val="Caption"/>
        <w:rPr>
          <w:rFonts w:cs="Times New Roman"/>
        </w:rPr>
      </w:pPr>
      <w:bookmarkStart w:id="572" w:name="_Toc326149589"/>
      <w:bookmarkStart w:id="573" w:name="_Toc278548174"/>
      <w:bookmarkStart w:id="574" w:name="_Ref225239979"/>
      <w:bookmarkStart w:id="575" w:name="_Ref406764368"/>
      <w:bookmarkStart w:id="576" w:name="_Toc2082725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44</w:t>
      </w:r>
      <w:r w:rsidR="008D502E">
        <w:rPr>
          <w:rFonts w:cs="Times New Roman"/>
        </w:rPr>
        <w:fldChar w:fldCharType="end"/>
      </w:r>
      <w:bookmarkEnd w:id="572"/>
      <w:bookmarkEnd w:id="573"/>
      <w:bookmarkEnd w:id="574"/>
      <w:bookmarkEnd w:id="575"/>
      <w:r w:rsidR="00E91635">
        <w:rPr>
          <w:rFonts w:cs="Times New Roman"/>
        </w:rPr>
        <w:t>. Cancel Exam Reason Screen.</w:t>
      </w:r>
      <w:bookmarkEnd w:id="576"/>
    </w:p>
    <w:p w14:paraId="138AAE4C" w14:textId="77777777" w:rsidR="00982949" w:rsidRPr="00982949" w:rsidRDefault="00982949" w:rsidP="00982949">
      <w:pPr>
        <w:pStyle w:val="BodyText"/>
      </w:pPr>
    </w:p>
    <w:p w14:paraId="5C3CD7DF" w14:textId="10EB1E26" w:rsidR="00FB4AF4" w:rsidRPr="00B83B3E" w:rsidRDefault="00196B97" w:rsidP="00B11FC3">
      <w:r w:rsidRPr="00B83B3E">
        <w:rPr>
          <w:b/>
        </w:rPr>
        <w:t>Step 9</w:t>
      </w:r>
      <w:r w:rsidR="00D86AF8" w:rsidRPr="00B83B3E">
        <w:t xml:space="preserve"> </w:t>
      </w:r>
      <w:r w:rsidR="001768A4" w:rsidRPr="00B83B3E">
        <w:t>–</w:t>
      </w:r>
      <w:r w:rsidR="00D86AF8" w:rsidRPr="00B83B3E">
        <w:t xml:space="preserve"> </w:t>
      </w:r>
      <w:r w:rsidR="008662A1" w:rsidRPr="00B83B3E">
        <w:t xml:space="preserve">If </w:t>
      </w:r>
      <w:r w:rsidR="008662A1" w:rsidRPr="00B83B3E">
        <w:rPr>
          <w:b/>
          <w:u w:val="single"/>
        </w:rPr>
        <w:t>O</w:t>
      </w:r>
      <w:r w:rsidR="008662A1" w:rsidRPr="00B83B3E">
        <w:rPr>
          <w:b/>
        </w:rPr>
        <w:t>K</w:t>
      </w:r>
      <w:r w:rsidR="008662A1" w:rsidRPr="00B83B3E">
        <w:t xml:space="preserve"> was selected to cancel the exam request, </w:t>
      </w:r>
      <w:r w:rsidR="006B7071" w:rsidRPr="00B83B3E">
        <w:t>CAPRI</w:t>
      </w:r>
      <w:r w:rsidR="00D86AF8" w:rsidRPr="00B83B3E">
        <w:t xml:space="preserve"> display</w:t>
      </w:r>
      <w:r w:rsidR="005B73B9" w:rsidRPr="00B83B3E">
        <w:t>s</w:t>
      </w:r>
      <w:r w:rsidR="00D86AF8" w:rsidRPr="00B83B3E">
        <w:t xml:space="preserve"> a confirmation box (</w:t>
      </w:r>
      <w:r w:rsidR="00FB4AF4" w:rsidRPr="00B83B3E">
        <w:fldChar w:fldCharType="begin"/>
      </w:r>
      <w:r w:rsidR="00FB4AF4" w:rsidRPr="00B83B3E">
        <w:instrText xml:space="preserve"> REF _Ref406764388 \h </w:instrText>
      </w:r>
      <w:r w:rsidR="00B83B3E">
        <w:instrText xml:space="preserve"> \* MERGEFORMAT </w:instrText>
      </w:r>
      <w:r w:rsidR="00FB4AF4" w:rsidRPr="00B83B3E">
        <w:fldChar w:fldCharType="separate"/>
      </w:r>
      <w:r w:rsidR="0081024B" w:rsidRPr="00B83B3E">
        <w:t xml:space="preserve">Figure </w:t>
      </w:r>
      <w:r w:rsidR="0081024B">
        <w:rPr>
          <w:noProof/>
        </w:rPr>
        <w:t>2</w:t>
      </w:r>
      <w:r w:rsidR="0081024B">
        <w:rPr>
          <w:noProof/>
        </w:rPr>
        <w:noBreakHyphen/>
        <w:t>45</w:t>
      </w:r>
      <w:r w:rsidR="00FB4AF4" w:rsidRPr="00B83B3E">
        <w:fldChar w:fldCharType="end"/>
      </w:r>
      <w:r w:rsidR="003B6476">
        <w:t>)</w:t>
      </w:r>
      <w:r w:rsidR="00D86AF8" w:rsidRPr="00B83B3E">
        <w:t>.</w:t>
      </w:r>
      <w:r w:rsidR="00EE0CF4">
        <w:t xml:space="preserve"> </w:t>
      </w:r>
      <w:r w:rsidR="005B73B9" w:rsidRPr="00B83B3E">
        <w:t xml:space="preserve">The user can click </w:t>
      </w:r>
      <w:r w:rsidR="005B73B9" w:rsidRPr="00B83B3E">
        <w:rPr>
          <w:b/>
          <w:u w:val="single"/>
        </w:rPr>
        <w:t>Y</w:t>
      </w:r>
      <w:r w:rsidR="005B73B9" w:rsidRPr="00B83B3E">
        <w:rPr>
          <w:b/>
        </w:rPr>
        <w:t>es</w:t>
      </w:r>
      <w:r w:rsidR="00D86AF8" w:rsidRPr="00B83B3E">
        <w:t xml:space="preserve"> to cancel the exam </w:t>
      </w:r>
      <w:r w:rsidR="005B73B9" w:rsidRPr="00B83B3E">
        <w:t xml:space="preserve">or </w:t>
      </w:r>
      <w:r w:rsidR="005B73B9" w:rsidRPr="00B83B3E">
        <w:rPr>
          <w:b/>
          <w:u w:val="single"/>
        </w:rPr>
        <w:t>N</w:t>
      </w:r>
      <w:r w:rsidR="005B73B9" w:rsidRPr="00B83B3E">
        <w:rPr>
          <w:b/>
        </w:rPr>
        <w:t>o</w:t>
      </w:r>
      <w:r w:rsidR="00D86AF8" w:rsidRPr="00B83B3E">
        <w:t xml:space="preserve"> to keep the exam.</w:t>
      </w:r>
    </w:p>
    <w:p w14:paraId="5C3CD7E0" w14:textId="77777777" w:rsidR="00D86AF8" w:rsidRPr="00B83B3E" w:rsidRDefault="00323BF1" w:rsidP="00345C0B">
      <w:pPr>
        <w:pStyle w:val="Body3PicCaption"/>
      </w:pPr>
      <w:r w:rsidRPr="00B83B3E">
        <w:drawing>
          <wp:inline distT="0" distB="0" distL="0" distR="0" wp14:anchorId="5C3CE155" wp14:editId="6D47F110">
            <wp:extent cx="2381250" cy="933450"/>
            <wp:effectExtent l="19050" t="19050" r="19050" b="19050"/>
            <wp:docPr id="61" name="Picture 48" descr="Display of the cancel exam aler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5" cstate="print"/>
                    <a:srcRect/>
                    <a:stretch>
                      <a:fillRect/>
                    </a:stretch>
                  </pic:blipFill>
                  <pic:spPr bwMode="auto">
                    <a:xfrm>
                      <a:off x="0" y="0"/>
                      <a:ext cx="2381250" cy="933450"/>
                    </a:xfrm>
                    <a:prstGeom prst="rect">
                      <a:avLst/>
                    </a:prstGeom>
                    <a:noFill/>
                    <a:ln w="6350" cmpd="sng">
                      <a:solidFill>
                        <a:srgbClr val="000000"/>
                      </a:solidFill>
                      <a:miter lim="800000"/>
                      <a:headEnd/>
                      <a:tailEnd/>
                    </a:ln>
                    <a:effectLst/>
                  </pic:spPr>
                </pic:pic>
              </a:graphicData>
            </a:graphic>
          </wp:inline>
        </w:drawing>
      </w:r>
    </w:p>
    <w:p w14:paraId="5C3CD7E1" w14:textId="3BA6552A" w:rsidR="00414EF1" w:rsidRPr="00B83B3E" w:rsidRDefault="00414EF1" w:rsidP="00B52F9B">
      <w:pPr>
        <w:pStyle w:val="Caption"/>
        <w:rPr>
          <w:rFonts w:cs="Times New Roman"/>
        </w:rPr>
      </w:pPr>
      <w:bookmarkStart w:id="577" w:name="_Toc326149590"/>
      <w:bookmarkStart w:id="578" w:name="_Toc278548175"/>
      <w:bookmarkStart w:id="579" w:name="_Ref225240794"/>
      <w:bookmarkStart w:id="580" w:name="_Ref406764388"/>
      <w:bookmarkStart w:id="581" w:name="_Toc2082725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45</w:t>
      </w:r>
      <w:r w:rsidR="008D502E">
        <w:rPr>
          <w:rFonts w:cs="Times New Roman"/>
        </w:rPr>
        <w:fldChar w:fldCharType="end"/>
      </w:r>
      <w:bookmarkEnd w:id="577"/>
      <w:bookmarkEnd w:id="578"/>
      <w:bookmarkEnd w:id="579"/>
      <w:bookmarkEnd w:id="580"/>
      <w:r w:rsidR="00D55A21">
        <w:rPr>
          <w:rFonts w:cs="Times New Roman"/>
        </w:rPr>
        <w:t>. Cancel Exam Confirmation Alert.</w:t>
      </w:r>
      <w:bookmarkEnd w:id="581"/>
    </w:p>
    <w:p w14:paraId="6A0929AD" w14:textId="77777777" w:rsidR="00B11FC3" w:rsidRPr="00B83B3E" w:rsidRDefault="00B11FC3" w:rsidP="00B11FC3"/>
    <w:p w14:paraId="5C3CD7E2" w14:textId="396B07D9" w:rsidR="00D86AF8" w:rsidRPr="00B83B3E" w:rsidRDefault="00196B97" w:rsidP="00B11FC3">
      <w:r w:rsidRPr="00B83B3E">
        <w:rPr>
          <w:b/>
        </w:rPr>
        <w:t>Step 10</w:t>
      </w:r>
      <w:r w:rsidR="00D86AF8" w:rsidRPr="00B83B3E">
        <w:t xml:space="preserve"> </w:t>
      </w:r>
      <w:r w:rsidR="001768A4" w:rsidRPr="00B83B3E">
        <w:t>–</w:t>
      </w:r>
      <w:r w:rsidR="00D86AF8" w:rsidRPr="00B83B3E">
        <w:t xml:space="preserve"> </w:t>
      </w:r>
      <w:r w:rsidR="00213B8B" w:rsidRPr="00B83B3E">
        <w:t xml:space="preserve">If </w:t>
      </w:r>
      <w:r w:rsidR="00213B8B" w:rsidRPr="00B83B3E">
        <w:rPr>
          <w:b/>
          <w:u w:val="single"/>
        </w:rPr>
        <w:t>Y</w:t>
      </w:r>
      <w:r w:rsidR="00213B8B" w:rsidRPr="00B83B3E">
        <w:rPr>
          <w:b/>
        </w:rPr>
        <w:t>es</w:t>
      </w:r>
      <w:r w:rsidR="00D86AF8" w:rsidRPr="00B83B3E">
        <w:t xml:space="preserve"> </w:t>
      </w:r>
      <w:r w:rsidR="005B73B9" w:rsidRPr="00B83B3E">
        <w:t xml:space="preserve">is </w:t>
      </w:r>
      <w:r w:rsidR="00BD43CF" w:rsidRPr="00B83B3E">
        <w:t>selected;</w:t>
      </w:r>
      <w:r w:rsidR="008662A1" w:rsidRPr="00B83B3E">
        <w:t xml:space="preserve"> </w:t>
      </w:r>
      <w:r w:rsidR="006B7071" w:rsidRPr="00B83B3E">
        <w:t>CAPRI</w:t>
      </w:r>
      <w:r w:rsidR="00D86AF8" w:rsidRPr="00B83B3E">
        <w:t xml:space="preserve"> open</w:t>
      </w:r>
      <w:r w:rsidR="005B73B9" w:rsidRPr="00B83B3E">
        <w:t>s</w:t>
      </w:r>
      <w:r w:rsidR="00D86AF8" w:rsidRPr="00B83B3E">
        <w:t xml:space="preserve"> another box for </w:t>
      </w:r>
      <w:r w:rsidR="005B73B9" w:rsidRPr="00B83B3E">
        <w:t>the user</w:t>
      </w:r>
      <w:r w:rsidR="00D86AF8" w:rsidRPr="00B83B3E">
        <w:t xml:space="preserve"> to enter comments that </w:t>
      </w:r>
      <w:r w:rsidR="00213B8B" w:rsidRPr="00B83B3E">
        <w:t>are</w:t>
      </w:r>
      <w:r w:rsidR="00D86AF8" w:rsidRPr="00B83B3E">
        <w:t xml:space="preserve"> sent with the cancellation message to VHA (</w:t>
      </w:r>
      <w:r w:rsidR="00FB4AF4" w:rsidRPr="00B83B3E">
        <w:fldChar w:fldCharType="begin"/>
      </w:r>
      <w:r w:rsidR="00FB4AF4" w:rsidRPr="00B83B3E">
        <w:instrText xml:space="preserve"> REF _Ref406764410 \h </w:instrText>
      </w:r>
      <w:r w:rsidR="00B83B3E">
        <w:instrText xml:space="preserve"> \* MERGEFORMAT </w:instrText>
      </w:r>
      <w:r w:rsidR="00FB4AF4" w:rsidRPr="00B83B3E">
        <w:fldChar w:fldCharType="separate"/>
      </w:r>
      <w:r w:rsidR="0081024B" w:rsidRPr="00B83B3E">
        <w:t xml:space="preserve">Figure </w:t>
      </w:r>
      <w:r w:rsidR="0081024B">
        <w:rPr>
          <w:noProof/>
        </w:rPr>
        <w:t>2</w:t>
      </w:r>
      <w:r w:rsidR="0081024B">
        <w:rPr>
          <w:noProof/>
        </w:rPr>
        <w:noBreakHyphen/>
        <w:t>46</w:t>
      </w:r>
      <w:r w:rsidR="00FB4AF4" w:rsidRPr="00B83B3E">
        <w:fldChar w:fldCharType="end"/>
      </w:r>
      <w:r w:rsidR="00D86AF8" w:rsidRPr="00B83B3E">
        <w:t>).</w:t>
      </w:r>
      <w:r w:rsidR="00EE0CF4">
        <w:t xml:space="preserve"> </w:t>
      </w:r>
      <w:r w:rsidR="005B73B9" w:rsidRPr="00B83B3E">
        <w:t>After entering</w:t>
      </w:r>
      <w:r w:rsidR="00D86AF8" w:rsidRPr="00B83B3E">
        <w:t xml:space="preserve"> comments</w:t>
      </w:r>
      <w:r w:rsidR="005B73B9" w:rsidRPr="00B83B3E">
        <w:t xml:space="preserve">, the user clicks </w:t>
      </w:r>
      <w:r w:rsidR="00D86AF8" w:rsidRPr="00B83B3E">
        <w:rPr>
          <w:b/>
          <w:u w:val="single"/>
        </w:rPr>
        <w:t>D</w:t>
      </w:r>
      <w:r w:rsidR="00D86AF8" w:rsidRPr="00B83B3E">
        <w:rPr>
          <w:b/>
        </w:rPr>
        <w:t>one</w:t>
      </w:r>
      <w:r w:rsidR="00D86AF8" w:rsidRPr="00B83B3E">
        <w:t>.</w:t>
      </w:r>
    </w:p>
    <w:p w14:paraId="5C3CD7E4" w14:textId="77777777" w:rsidR="00DF62D7" w:rsidRPr="00B83B3E" w:rsidRDefault="00323BF1" w:rsidP="00345C0B">
      <w:pPr>
        <w:pStyle w:val="Body3PicCaption"/>
      </w:pPr>
      <w:r w:rsidRPr="00B83B3E">
        <w:lastRenderedPageBreak/>
        <w:drawing>
          <wp:inline distT="0" distB="0" distL="0" distR="0" wp14:anchorId="5C3CE157" wp14:editId="3F4D78F6">
            <wp:extent cx="3971925" cy="2667000"/>
            <wp:effectExtent l="19050" t="19050" r="28575" b="19050"/>
            <wp:docPr id="62" name="Picture 33" descr="Display of the comments window that is open when the user confirms to cancel an 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6" cstate="print"/>
                    <a:srcRect t="1755"/>
                    <a:stretch/>
                  </pic:blipFill>
                  <pic:spPr bwMode="auto">
                    <a:xfrm>
                      <a:off x="0" y="0"/>
                      <a:ext cx="3971925" cy="2667000"/>
                    </a:xfrm>
                    <a:prstGeom prst="rect">
                      <a:avLst/>
                    </a:prstGeom>
                    <a:noFill/>
                    <a:ln w="6350"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5C3CD7E5" w14:textId="4B8D2B2E" w:rsidR="00414EF1" w:rsidRPr="00B83B3E" w:rsidRDefault="00414EF1" w:rsidP="00B52F9B">
      <w:pPr>
        <w:pStyle w:val="Caption"/>
        <w:rPr>
          <w:rFonts w:cs="Times New Roman"/>
        </w:rPr>
      </w:pPr>
      <w:bookmarkStart w:id="582" w:name="_Toc326149591"/>
      <w:bookmarkStart w:id="583" w:name="_Toc278548176"/>
      <w:bookmarkStart w:id="584" w:name="_Ref225240785"/>
      <w:bookmarkStart w:id="585" w:name="_Ref406764410"/>
      <w:bookmarkStart w:id="586" w:name="_Toc2082726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46</w:t>
      </w:r>
      <w:r w:rsidR="008D502E">
        <w:rPr>
          <w:rFonts w:cs="Times New Roman"/>
        </w:rPr>
        <w:fldChar w:fldCharType="end"/>
      </w:r>
      <w:bookmarkEnd w:id="582"/>
      <w:bookmarkEnd w:id="583"/>
      <w:bookmarkEnd w:id="584"/>
      <w:bookmarkEnd w:id="585"/>
      <w:r w:rsidR="00D46F00">
        <w:rPr>
          <w:rFonts w:cs="Times New Roman"/>
        </w:rPr>
        <w:t>. Cancel Exam Comments.</w:t>
      </w:r>
      <w:bookmarkEnd w:id="586"/>
    </w:p>
    <w:p w14:paraId="5C3CD7E6" w14:textId="77777777" w:rsidR="00FB4AF4" w:rsidRPr="00B83B3E" w:rsidRDefault="00FB4AF4" w:rsidP="00FB4AF4"/>
    <w:p w14:paraId="5C3CD7E7" w14:textId="2B7E4384" w:rsidR="00D86AF8" w:rsidRPr="00B83B3E" w:rsidRDefault="00196B97" w:rsidP="00345C0B">
      <w:pPr>
        <w:pStyle w:val="Body3PicCaption"/>
      </w:pPr>
      <w:r w:rsidRPr="00B83B3E">
        <w:t>Step 11</w:t>
      </w:r>
      <w:r w:rsidR="00D86AF8" w:rsidRPr="00B83B3E">
        <w:t xml:space="preserve"> </w:t>
      </w:r>
      <w:r w:rsidR="001768A4" w:rsidRPr="00B83B3E">
        <w:t>–</w:t>
      </w:r>
      <w:r w:rsidR="00D86AF8" w:rsidRPr="00B83B3E">
        <w:t xml:space="preserve"> The C&amp;P Exams tab now show</w:t>
      </w:r>
      <w:r w:rsidR="006B7071" w:rsidRPr="00B83B3E">
        <w:t>s</w:t>
      </w:r>
      <w:r w:rsidR="00D86AF8" w:rsidRPr="00B83B3E">
        <w:t xml:space="preserve"> the canceled exam (</w:t>
      </w:r>
      <w:r w:rsidR="00FB4AF4" w:rsidRPr="00B83B3E">
        <w:fldChar w:fldCharType="begin"/>
      </w:r>
      <w:r w:rsidR="00FB4AF4" w:rsidRPr="00B83B3E">
        <w:instrText xml:space="preserve"> REF _Ref406764428 \h </w:instrText>
      </w:r>
      <w:r w:rsidR="00B83B3E">
        <w:instrText xml:space="preserve"> \* MERGEFORMAT </w:instrText>
      </w:r>
      <w:r w:rsidR="00FB4AF4" w:rsidRPr="00B83B3E">
        <w:fldChar w:fldCharType="separate"/>
      </w:r>
      <w:r w:rsidR="0081024B" w:rsidRPr="00B83B3E">
        <w:t xml:space="preserve">Figure </w:t>
      </w:r>
      <w:r w:rsidR="0081024B">
        <w:t>2</w:t>
      </w:r>
      <w:r w:rsidR="0081024B">
        <w:noBreakHyphen/>
        <w:t>47</w:t>
      </w:r>
      <w:r w:rsidR="00FB4AF4" w:rsidRPr="00B83B3E">
        <w:fldChar w:fldCharType="end"/>
      </w:r>
      <w:r w:rsidR="00D86AF8" w:rsidRPr="00B83B3E">
        <w:t>).</w:t>
      </w:r>
    </w:p>
    <w:p w14:paraId="5C3CD7E8" w14:textId="1D0A23B2" w:rsidR="00FB4AF4" w:rsidRPr="00B83B3E" w:rsidRDefault="00B62BE7" w:rsidP="00345C0B">
      <w:pPr>
        <w:pStyle w:val="Body3PicCaption"/>
      </w:pPr>
      <w:r>
        <w:drawing>
          <wp:inline distT="0" distB="0" distL="0" distR="0" wp14:anchorId="29082BD2" wp14:editId="022C3A8A">
            <wp:extent cx="3971429" cy="2333333"/>
            <wp:effectExtent l="19050" t="19050" r="10160" b="10160"/>
            <wp:docPr id="324" name="Picture 324" descr="Display of the C&amp;P exam window showing the canceled 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971429" cy="2333333"/>
                    </a:xfrm>
                    <a:prstGeom prst="rect">
                      <a:avLst/>
                    </a:prstGeom>
                    <a:ln w="6350">
                      <a:solidFill>
                        <a:schemeClr val="tx1"/>
                      </a:solidFill>
                    </a:ln>
                  </pic:spPr>
                </pic:pic>
              </a:graphicData>
            </a:graphic>
          </wp:inline>
        </w:drawing>
      </w:r>
    </w:p>
    <w:p w14:paraId="5C3CD7EA" w14:textId="2EA39B3D" w:rsidR="00A2064C" w:rsidRDefault="00A2064C" w:rsidP="00B52F9B">
      <w:pPr>
        <w:pStyle w:val="Caption"/>
        <w:rPr>
          <w:rFonts w:cs="Times New Roman"/>
        </w:rPr>
      </w:pPr>
      <w:bookmarkStart w:id="587" w:name="_Toc326149592"/>
      <w:bookmarkStart w:id="588" w:name="_Toc278548177"/>
      <w:bookmarkStart w:id="589" w:name="_Ref225240778"/>
      <w:bookmarkStart w:id="590" w:name="_Ref406764428"/>
      <w:bookmarkStart w:id="591" w:name="_Toc2082726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47</w:t>
      </w:r>
      <w:r w:rsidR="008D502E">
        <w:rPr>
          <w:rFonts w:cs="Times New Roman"/>
        </w:rPr>
        <w:fldChar w:fldCharType="end"/>
      </w:r>
      <w:bookmarkEnd w:id="587"/>
      <w:bookmarkEnd w:id="588"/>
      <w:bookmarkEnd w:id="589"/>
      <w:bookmarkEnd w:id="590"/>
      <w:r w:rsidR="008418B8">
        <w:rPr>
          <w:rFonts w:cs="Times New Roman"/>
        </w:rPr>
        <w:t>. Confirm Canceled Exam.</w:t>
      </w:r>
      <w:bookmarkEnd w:id="591"/>
    </w:p>
    <w:p w14:paraId="5C3CD7EB" w14:textId="6922AE58" w:rsidR="00D86AF8" w:rsidRPr="00B83B3E" w:rsidRDefault="00D86AF8" w:rsidP="00A561AD">
      <w:pPr>
        <w:pStyle w:val="Heading3"/>
      </w:pPr>
      <w:bookmarkStart w:id="592" w:name="_Toc179779066"/>
      <w:bookmarkStart w:id="593" w:name="_Toc278187801"/>
      <w:bookmarkStart w:id="594" w:name="_Ref322022333"/>
      <w:bookmarkStart w:id="595" w:name="_Ref322022365"/>
      <w:bookmarkStart w:id="596" w:name="_Ref326220460"/>
      <w:bookmarkStart w:id="597" w:name="_Ref326220522"/>
      <w:bookmarkStart w:id="598" w:name="_Ref326220589"/>
      <w:bookmarkStart w:id="599" w:name="_Ref359574493"/>
      <w:bookmarkStart w:id="600" w:name="_Toc508873538"/>
      <w:bookmarkStart w:id="601" w:name="_Toc508874948"/>
      <w:bookmarkStart w:id="602" w:name="_Toc508875802"/>
      <w:bookmarkStart w:id="603" w:name="_Toc20827489"/>
      <w:r w:rsidRPr="00B83B3E">
        <w:t>Add a New Request</w:t>
      </w:r>
      <w:bookmarkEnd w:id="592"/>
      <w:bookmarkEnd w:id="593"/>
      <w:bookmarkEnd w:id="594"/>
      <w:bookmarkEnd w:id="595"/>
      <w:bookmarkEnd w:id="596"/>
      <w:bookmarkEnd w:id="597"/>
      <w:bookmarkEnd w:id="598"/>
      <w:bookmarkEnd w:id="599"/>
      <w:bookmarkEnd w:id="600"/>
      <w:bookmarkEnd w:id="601"/>
      <w:bookmarkEnd w:id="602"/>
      <w:bookmarkEnd w:id="603"/>
    </w:p>
    <w:p w14:paraId="5C3CD7EC" w14:textId="0BBC8B35" w:rsidR="00D86AF8" w:rsidRPr="00B83B3E" w:rsidRDefault="00196B97" w:rsidP="00C44137">
      <w:r w:rsidRPr="00B83B3E">
        <w:rPr>
          <w:b/>
        </w:rPr>
        <w:t>Step 1</w:t>
      </w:r>
      <w:r w:rsidR="00D86AF8" w:rsidRPr="00B83B3E">
        <w:t xml:space="preserve"> </w:t>
      </w:r>
      <w:r w:rsidR="001768A4" w:rsidRPr="00B83B3E">
        <w:t>–</w:t>
      </w:r>
      <w:r w:rsidRPr="00B83B3E">
        <w:rPr>
          <w:b/>
        </w:rPr>
        <w:t xml:space="preserve"> </w:t>
      </w:r>
      <w:r w:rsidR="008662A1" w:rsidRPr="00B83B3E">
        <w:t>The user logs</w:t>
      </w:r>
      <w:r w:rsidR="00D86AF8" w:rsidRPr="00B83B3E">
        <w:t xml:space="preserve"> into </w:t>
      </w:r>
      <w:r w:rsidR="006B7071" w:rsidRPr="00B83B3E">
        <w:t>CAPRI</w:t>
      </w:r>
      <w:r w:rsidR="00D86AF8" w:rsidRPr="00B83B3E">
        <w:t>, look</w:t>
      </w:r>
      <w:r w:rsidR="008662A1" w:rsidRPr="00B83B3E">
        <w:t>s</w:t>
      </w:r>
      <w:r w:rsidR="00D86AF8" w:rsidRPr="00B83B3E">
        <w:t xml:space="preserve"> up the veteran using the </w:t>
      </w:r>
      <w:r w:rsidR="004A3626" w:rsidRPr="00B83B3E">
        <w:rPr>
          <w:b/>
        </w:rPr>
        <w:t>P</w:t>
      </w:r>
      <w:r w:rsidR="00D86AF8" w:rsidRPr="00B83B3E">
        <w:rPr>
          <w:b/>
        </w:rPr>
        <w:t xml:space="preserve">atient </w:t>
      </w:r>
      <w:r w:rsidR="004A3626" w:rsidRPr="00B83B3E">
        <w:rPr>
          <w:b/>
        </w:rPr>
        <w:t>S</w:t>
      </w:r>
      <w:r w:rsidR="00D86AF8" w:rsidRPr="00B83B3E">
        <w:rPr>
          <w:b/>
        </w:rPr>
        <w:t>elector</w:t>
      </w:r>
      <w:r w:rsidR="00D86AF8" w:rsidRPr="00B83B3E">
        <w:t>, and move</w:t>
      </w:r>
      <w:r w:rsidR="008662A1" w:rsidRPr="00B83B3E">
        <w:t>s</w:t>
      </w:r>
      <w:r w:rsidR="00D86AF8" w:rsidRPr="00B83B3E">
        <w:t xml:space="preserve"> to the </w:t>
      </w:r>
      <w:r w:rsidR="00D86AF8" w:rsidRPr="00B83B3E">
        <w:rPr>
          <w:b/>
        </w:rPr>
        <w:t>C&amp;P Exams</w:t>
      </w:r>
      <w:r w:rsidR="00D86AF8" w:rsidRPr="00B83B3E">
        <w:t xml:space="preserve"> tab (</w:t>
      </w:r>
      <w:r w:rsidR="00FB4AF4" w:rsidRPr="00B83B3E">
        <w:fldChar w:fldCharType="begin"/>
      </w:r>
      <w:r w:rsidR="00FB4AF4" w:rsidRPr="00B83B3E">
        <w:instrText xml:space="preserve"> REF _Ref333174600 \h </w:instrText>
      </w:r>
      <w:r w:rsidR="00B83B3E">
        <w:instrText xml:space="preserve"> \* MERGEFORMAT </w:instrText>
      </w:r>
      <w:r w:rsidR="00FB4AF4" w:rsidRPr="00B83B3E">
        <w:fldChar w:fldCharType="separate"/>
      </w:r>
      <w:r w:rsidR="0081024B" w:rsidRPr="00B83B3E">
        <w:t xml:space="preserve">Figure </w:t>
      </w:r>
      <w:r w:rsidR="0081024B">
        <w:rPr>
          <w:noProof/>
        </w:rPr>
        <w:t>2</w:t>
      </w:r>
      <w:r w:rsidR="0081024B">
        <w:rPr>
          <w:noProof/>
        </w:rPr>
        <w:noBreakHyphen/>
        <w:t>34</w:t>
      </w:r>
      <w:r w:rsidR="00FB4AF4" w:rsidRPr="00B83B3E">
        <w:fldChar w:fldCharType="end"/>
      </w:r>
      <w:r w:rsidR="00D86AF8" w:rsidRPr="00B83B3E">
        <w:t>).</w:t>
      </w:r>
      <w:r w:rsidR="00EE0CF4">
        <w:t xml:space="preserve"> </w:t>
      </w:r>
      <w:r w:rsidR="00D86AF8" w:rsidRPr="00B83B3E">
        <w:t xml:space="preserve">If there are no examination requests, the window </w:t>
      </w:r>
      <w:r w:rsidR="00254AD3" w:rsidRPr="00B83B3E">
        <w:t>is</w:t>
      </w:r>
      <w:r w:rsidR="00D86AF8" w:rsidRPr="00B83B3E">
        <w:t xml:space="preserve"> blank.</w:t>
      </w:r>
      <w:r w:rsidR="00EE0CF4">
        <w:t xml:space="preserve"> </w:t>
      </w:r>
      <w:r w:rsidR="00D86AF8" w:rsidRPr="00B83B3E">
        <w:t>If the veteran already has examination requests on file, the window show</w:t>
      </w:r>
      <w:r w:rsidR="006B7071" w:rsidRPr="00B83B3E">
        <w:t>s</w:t>
      </w:r>
      <w:r w:rsidR="00D86AF8" w:rsidRPr="00B83B3E">
        <w:t xml:space="preserve"> the dates requested.</w:t>
      </w:r>
    </w:p>
    <w:p w14:paraId="5C3CD7ED" w14:textId="77777777" w:rsidR="00D86AF8" w:rsidRPr="00B83B3E" w:rsidRDefault="00196B97" w:rsidP="00C44137">
      <w:r w:rsidRPr="00B83B3E">
        <w:rPr>
          <w:b/>
        </w:rPr>
        <w:t>Step 2</w:t>
      </w:r>
      <w:r w:rsidR="00D86AF8" w:rsidRPr="00B83B3E">
        <w:t xml:space="preserve"> </w:t>
      </w:r>
      <w:r w:rsidR="001768A4" w:rsidRPr="00B83B3E">
        <w:t>–</w:t>
      </w:r>
      <w:r w:rsidR="00D86AF8" w:rsidRPr="00B83B3E">
        <w:t xml:space="preserve"> If previous examination requests exist, </w:t>
      </w:r>
      <w:r w:rsidR="008662A1" w:rsidRPr="00B83B3E">
        <w:t>the user</w:t>
      </w:r>
      <w:r w:rsidR="00D86AF8" w:rsidRPr="00B83B3E">
        <w:t xml:space="preserve"> view</w:t>
      </w:r>
      <w:r w:rsidR="008662A1" w:rsidRPr="00B83B3E">
        <w:t>s</w:t>
      </w:r>
      <w:r w:rsidR="00D86AF8" w:rsidRPr="00B83B3E">
        <w:t xml:space="preserve"> those requests as described in </w:t>
      </w:r>
      <w:r w:rsidR="00D86AF8" w:rsidRPr="00B83B3E">
        <w:rPr>
          <w:b/>
        </w:rPr>
        <w:t xml:space="preserve">View/Edit Selected Request </w:t>
      </w:r>
      <w:r w:rsidR="00D86AF8" w:rsidRPr="00B83B3E">
        <w:t xml:space="preserve">to ensure that </w:t>
      </w:r>
      <w:r w:rsidR="000F2B70" w:rsidRPr="00B83B3E">
        <w:t>the user</w:t>
      </w:r>
      <w:r w:rsidR="00D86AF8" w:rsidRPr="00B83B3E">
        <w:t xml:space="preserve"> </w:t>
      </w:r>
      <w:r w:rsidR="000F2B70" w:rsidRPr="00B83B3E">
        <w:t>is</w:t>
      </w:r>
      <w:r w:rsidR="00D86AF8" w:rsidRPr="00B83B3E">
        <w:t xml:space="preserve"> not about to enter a duplicate request for an examination.</w:t>
      </w:r>
    </w:p>
    <w:p w14:paraId="5C3CD7EE" w14:textId="5AC36F84" w:rsidR="00D86AF8" w:rsidRPr="00B83B3E" w:rsidRDefault="00196B97" w:rsidP="00C44137">
      <w:r w:rsidRPr="00B83B3E">
        <w:rPr>
          <w:b/>
        </w:rPr>
        <w:t>Step 3</w:t>
      </w:r>
      <w:r w:rsidR="00D86AF8" w:rsidRPr="00B83B3E">
        <w:t xml:space="preserve"> </w:t>
      </w:r>
      <w:r w:rsidR="001768A4" w:rsidRPr="00B83B3E">
        <w:t>–</w:t>
      </w:r>
      <w:r w:rsidRPr="00B83B3E">
        <w:rPr>
          <w:b/>
        </w:rPr>
        <w:t xml:space="preserve"> </w:t>
      </w:r>
      <w:r w:rsidR="000F2B70" w:rsidRPr="00B83B3E">
        <w:t xml:space="preserve">After ensuring that the exam </w:t>
      </w:r>
      <w:r w:rsidR="00D86AF8" w:rsidRPr="00B83B3E">
        <w:t>about to</w:t>
      </w:r>
      <w:r w:rsidR="000F2B70" w:rsidRPr="00B83B3E">
        <w:t xml:space="preserve"> be</w:t>
      </w:r>
      <w:r w:rsidR="00D86AF8" w:rsidRPr="00B83B3E">
        <w:t xml:space="preserve"> request</w:t>
      </w:r>
      <w:r w:rsidR="000F2B70" w:rsidRPr="00B83B3E">
        <w:t>ed</w:t>
      </w:r>
      <w:r w:rsidR="00D86AF8" w:rsidRPr="00B83B3E">
        <w:t xml:space="preserve"> is not already pending, </w:t>
      </w:r>
      <w:r w:rsidR="000F2B70" w:rsidRPr="00B83B3E">
        <w:t xml:space="preserve">the user </w:t>
      </w:r>
      <w:r w:rsidR="00D86AF8" w:rsidRPr="00B83B3E">
        <w:t>click</w:t>
      </w:r>
      <w:r w:rsidR="000F2B70" w:rsidRPr="00B83B3E">
        <w:t xml:space="preserve">s the </w:t>
      </w:r>
      <w:r w:rsidR="000F2B70" w:rsidRPr="00B83B3E">
        <w:rPr>
          <w:b/>
        </w:rPr>
        <w:t>Add a New Request</w:t>
      </w:r>
      <w:r w:rsidR="00D86AF8" w:rsidRPr="00B83B3E">
        <w:t xml:space="preserve"> button (</w:t>
      </w:r>
      <w:r w:rsidR="00FB4AF4" w:rsidRPr="00B83B3E">
        <w:fldChar w:fldCharType="begin"/>
      </w:r>
      <w:r w:rsidR="00FB4AF4" w:rsidRPr="00B83B3E">
        <w:instrText xml:space="preserve"> REF _Ref333174600 \h </w:instrText>
      </w:r>
      <w:r w:rsidR="00B83B3E">
        <w:instrText xml:space="preserve"> \* MERGEFORMAT </w:instrText>
      </w:r>
      <w:r w:rsidR="00FB4AF4" w:rsidRPr="00B83B3E">
        <w:fldChar w:fldCharType="separate"/>
      </w:r>
      <w:r w:rsidR="0081024B" w:rsidRPr="00B83B3E">
        <w:t xml:space="preserve">Figure </w:t>
      </w:r>
      <w:r w:rsidR="0081024B">
        <w:rPr>
          <w:noProof/>
        </w:rPr>
        <w:t>2</w:t>
      </w:r>
      <w:r w:rsidR="0081024B">
        <w:rPr>
          <w:noProof/>
        </w:rPr>
        <w:noBreakHyphen/>
        <w:t>34</w:t>
      </w:r>
      <w:r w:rsidR="00FB4AF4" w:rsidRPr="00B83B3E">
        <w:fldChar w:fldCharType="end"/>
      </w:r>
      <w:r w:rsidR="00D86AF8" w:rsidRPr="00B83B3E">
        <w:t>).</w:t>
      </w:r>
    </w:p>
    <w:p w14:paraId="5C3CD7EF" w14:textId="0C1394EA" w:rsidR="000551AA" w:rsidRPr="00B83B3E" w:rsidRDefault="00196B97" w:rsidP="00C44137">
      <w:r w:rsidRPr="00B83B3E">
        <w:rPr>
          <w:b/>
        </w:rPr>
        <w:lastRenderedPageBreak/>
        <w:t>Step 4</w:t>
      </w:r>
      <w:r w:rsidR="00D86AF8" w:rsidRPr="00B83B3E">
        <w:t xml:space="preserve"> </w:t>
      </w:r>
      <w:r w:rsidR="001768A4" w:rsidRPr="00B83B3E">
        <w:t>–</w:t>
      </w:r>
      <w:r w:rsidRPr="00B83B3E">
        <w:rPr>
          <w:b/>
        </w:rPr>
        <w:t xml:space="preserve"> </w:t>
      </w:r>
      <w:r w:rsidR="006B7071" w:rsidRPr="00B83B3E">
        <w:t>CAPRI</w:t>
      </w:r>
      <w:r w:rsidR="000551AA" w:rsidRPr="00B83B3E">
        <w:t xml:space="preserve"> prompts the user</w:t>
      </w:r>
      <w:r w:rsidR="00D86AF8" w:rsidRPr="00B83B3E">
        <w:t xml:space="preserve"> to check the latest address of record in the </w:t>
      </w:r>
      <w:proofErr w:type="spellStart"/>
      <w:r w:rsidR="00E74350" w:rsidRPr="00B83B3E">
        <w:t>VistA</w:t>
      </w:r>
      <w:proofErr w:type="spellEnd"/>
      <w:r w:rsidR="00D86AF8" w:rsidRPr="00B83B3E">
        <w:t xml:space="preserve"> system (</w:t>
      </w:r>
      <w:r w:rsidR="00FB4AF4" w:rsidRPr="00B83B3E">
        <w:fldChar w:fldCharType="begin"/>
      </w:r>
      <w:r w:rsidR="00FB4AF4" w:rsidRPr="00B83B3E">
        <w:instrText xml:space="preserve"> REF _Ref406764518 \h </w:instrText>
      </w:r>
      <w:r w:rsidR="00B83B3E">
        <w:instrText xml:space="preserve"> \* MERGEFORMAT </w:instrText>
      </w:r>
      <w:r w:rsidR="00FB4AF4" w:rsidRPr="00B83B3E">
        <w:fldChar w:fldCharType="separate"/>
      </w:r>
      <w:r w:rsidR="0081024B" w:rsidRPr="00B83B3E">
        <w:t xml:space="preserve">Figure </w:t>
      </w:r>
      <w:r w:rsidR="0081024B">
        <w:rPr>
          <w:noProof/>
        </w:rPr>
        <w:t>2</w:t>
      </w:r>
      <w:r w:rsidR="0081024B">
        <w:rPr>
          <w:noProof/>
        </w:rPr>
        <w:noBreakHyphen/>
        <w:t>48</w:t>
      </w:r>
      <w:r w:rsidR="00FB4AF4" w:rsidRPr="00B83B3E">
        <w:fldChar w:fldCharType="end"/>
      </w:r>
      <w:r w:rsidR="00D86AF8" w:rsidRPr="00B83B3E">
        <w:t>).</w:t>
      </w:r>
      <w:r w:rsidR="00EE0CF4">
        <w:t xml:space="preserve"> </w:t>
      </w:r>
      <w:r w:rsidR="00D86AF8" w:rsidRPr="00B83B3E">
        <w:t xml:space="preserve">If the veteran has a new address, </w:t>
      </w:r>
      <w:r w:rsidR="000551AA" w:rsidRPr="00B83B3E">
        <w:t xml:space="preserve">the user </w:t>
      </w:r>
      <w:r w:rsidR="00D86AF8" w:rsidRPr="00B83B3E">
        <w:t>click</w:t>
      </w:r>
      <w:r w:rsidR="000551AA" w:rsidRPr="00B83B3E">
        <w:t xml:space="preserve">s </w:t>
      </w:r>
      <w:r w:rsidR="000A13D4" w:rsidRPr="00B83B3E">
        <w:t xml:space="preserve">the </w:t>
      </w:r>
      <w:r w:rsidR="000A13D4" w:rsidRPr="00B83B3E">
        <w:rPr>
          <w:b/>
          <w:u w:val="single"/>
        </w:rPr>
        <w:t>E</w:t>
      </w:r>
      <w:r w:rsidR="000A13D4" w:rsidRPr="00B83B3E">
        <w:rPr>
          <w:b/>
        </w:rPr>
        <w:t>dit Address Now</w:t>
      </w:r>
      <w:r w:rsidR="00D86AF8" w:rsidRPr="00B83B3E">
        <w:t xml:space="preserve"> button.</w:t>
      </w:r>
      <w:r w:rsidR="00EE0CF4">
        <w:t xml:space="preserve"> </w:t>
      </w:r>
      <w:r w:rsidR="00D86AF8" w:rsidRPr="00B83B3E">
        <w:t xml:space="preserve">If </w:t>
      </w:r>
      <w:r w:rsidR="000551AA" w:rsidRPr="00B83B3E">
        <w:t>the user is</w:t>
      </w:r>
      <w:r w:rsidR="00D86AF8" w:rsidRPr="00B83B3E">
        <w:t xml:space="preserve"> not sure if the </w:t>
      </w:r>
      <w:r w:rsidR="000551AA" w:rsidRPr="00B83B3E">
        <w:t xml:space="preserve">new </w:t>
      </w:r>
      <w:r w:rsidR="00D86AF8" w:rsidRPr="00B83B3E">
        <w:t xml:space="preserve">address is more current than the one shown by </w:t>
      </w:r>
      <w:r w:rsidR="006B7071" w:rsidRPr="00B83B3E">
        <w:t>CAPRI</w:t>
      </w:r>
      <w:r w:rsidR="00D86AF8" w:rsidRPr="00B83B3E">
        <w:t xml:space="preserve">, </w:t>
      </w:r>
      <w:r w:rsidR="000551AA" w:rsidRPr="00B83B3E">
        <w:t xml:space="preserve">then the Permanent Address is not updated and instead </w:t>
      </w:r>
      <w:r w:rsidR="00D86AF8" w:rsidRPr="00B83B3E">
        <w:t>this fact</w:t>
      </w:r>
      <w:r w:rsidR="000551AA" w:rsidRPr="00B83B3E">
        <w:t xml:space="preserve"> is </w:t>
      </w:r>
      <w:r w:rsidR="009706EB" w:rsidRPr="00B83B3E">
        <w:t>noted,</w:t>
      </w:r>
      <w:r w:rsidR="00D86AF8" w:rsidRPr="00B83B3E">
        <w:t xml:space="preserve"> and the </w:t>
      </w:r>
      <w:r w:rsidR="000551AA" w:rsidRPr="00B83B3E">
        <w:t xml:space="preserve">new </w:t>
      </w:r>
      <w:r w:rsidR="00D86AF8" w:rsidRPr="00B83B3E">
        <w:t xml:space="preserve">address </w:t>
      </w:r>
      <w:r w:rsidR="000551AA" w:rsidRPr="00B83B3E">
        <w:t xml:space="preserve">is included </w:t>
      </w:r>
      <w:r w:rsidR="00D86AF8" w:rsidRPr="00B83B3E">
        <w:t>in the general comments area of the exam</w:t>
      </w:r>
      <w:r w:rsidR="00B51127" w:rsidRPr="00B83B3E">
        <w:t xml:space="preserve"> request.</w:t>
      </w:r>
    </w:p>
    <w:p w14:paraId="5C3CD7F0" w14:textId="2A43508C" w:rsidR="000A13D4" w:rsidRPr="00B83B3E" w:rsidRDefault="00D86AF8" w:rsidP="00C44137">
      <w:r w:rsidRPr="00B83B3E">
        <w:t xml:space="preserve">If the </w:t>
      </w:r>
      <w:r w:rsidRPr="00B83B3E">
        <w:rPr>
          <w:b/>
        </w:rPr>
        <w:t>Permanent Address</w:t>
      </w:r>
      <w:r w:rsidR="00C237BB" w:rsidRPr="00B83B3E">
        <w:rPr>
          <w:b/>
        </w:rPr>
        <w:t>:</w:t>
      </w:r>
      <w:r w:rsidRPr="00B83B3E">
        <w:t xml:space="preserve"> shown by </w:t>
      </w:r>
      <w:r w:rsidR="006B7071" w:rsidRPr="00B83B3E">
        <w:t>CAPRI</w:t>
      </w:r>
      <w:r w:rsidRPr="00B83B3E">
        <w:t xml:space="preserve"> is current, </w:t>
      </w:r>
      <w:r w:rsidR="000551AA" w:rsidRPr="00B83B3E">
        <w:t xml:space="preserve">the user </w:t>
      </w:r>
      <w:r w:rsidRPr="00B83B3E">
        <w:t>click</w:t>
      </w:r>
      <w:r w:rsidR="000551AA" w:rsidRPr="00B83B3E">
        <w:t>s</w:t>
      </w:r>
      <w:r w:rsidRPr="00B83B3E">
        <w:t xml:space="preserve"> </w:t>
      </w:r>
      <w:r w:rsidRPr="00B83B3E">
        <w:rPr>
          <w:b/>
          <w:u w:val="single"/>
        </w:rPr>
        <w:t>O</w:t>
      </w:r>
      <w:r w:rsidRPr="00B83B3E">
        <w:rPr>
          <w:b/>
        </w:rPr>
        <w:t>K</w:t>
      </w:r>
      <w:r w:rsidRPr="00B83B3E">
        <w:t>.</w:t>
      </w:r>
      <w:r w:rsidR="00EE0CF4">
        <w:t xml:space="preserve"> </w:t>
      </w:r>
      <w:r w:rsidRPr="00B83B3E">
        <w:rPr>
          <w:bCs/>
        </w:rPr>
        <w:t xml:space="preserve">If </w:t>
      </w:r>
      <w:r w:rsidR="00995FF5" w:rsidRPr="00B83B3E">
        <w:rPr>
          <w:bCs/>
        </w:rPr>
        <w:t>the user enters</w:t>
      </w:r>
      <w:r w:rsidRPr="00B83B3E">
        <w:rPr>
          <w:bCs/>
        </w:rPr>
        <w:t xml:space="preserve"> a change to the </w:t>
      </w:r>
      <w:r w:rsidRPr="00B83B3E">
        <w:rPr>
          <w:b/>
          <w:bCs/>
        </w:rPr>
        <w:t>Permanent Address</w:t>
      </w:r>
      <w:r w:rsidR="00C237BB" w:rsidRPr="00B83B3E">
        <w:rPr>
          <w:bCs/>
        </w:rPr>
        <w:t>:</w:t>
      </w:r>
      <w:r w:rsidRPr="00B83B3E">
        <w:rPr>
          <w:bCs/>
        </w:rPr>
        <w:t xml:space="preserve"> information</w:t>
      </w:r>
      <w:r w:rsidRPr="00B83B3E">
        <w:t xml:space="preserve">, it </w:t>
      </w:r>
      <w:r w:rsidR="007A4209" w:rsidRPr="00B83B3E">
        <w:t>does</w:t>
      </w:r>
      <w:r w:rsidRPr="00B83B3E">
        <w:t xml:space="preserve"> not update the address information directly in the </w:t>
      </w:r>
      <w:proofErr w:type="spellStart"/>
      <w:r w:rsidR="000958B8" w:rsidRPr="00B83B3E">
        <w:t>VistA</w:t>
      </w:r>
      <w:proofErr w:type="spellEnd"/>
      <w:r w:rsidR="00931350" w:rsidRPr="00B83B3E">
        <w:t xml:space="preserve"> </w:t>
      </w:r>
      <w:r w:rsidR="002B0FD9" w:rsidRPr="00B83B3E">
        <w:t xml:space="preserve">Registration </w:t>
      </w:r>
      <w:r w:rsidR="00931350" w:rsidRPr="00B83B3E">
        <w:t>database; instead this information is appended as text to the examination request, where it can be further edited if necessary</w:t>
      </w:r>
      <w:r w:rsidR="00B51127" w:rsidRPr="00B83B3E">
        <w:t>.</w:t>
      </w:r>
    </w:p>
    <w:p w14:paraId="5C3CD7F1" w14:textId="3CB0B7DB" w:rsidR="00D86AF8" w:rsidRPr="00B83B3E" w:rsidRDefault="00877B63" w:rsidP="00EF7F14">
      <w:pPr>
        <w:pStyle w:val="Note"/>
      </w:pPr>
      <w:r w:rsidRPr="00877B63">
        <w:t>NOTE:</w:t>
      </w:r>
      <w:r w:rsidR="00D86AF8" w:rsidRPr="00B83B3E">
        <w:t xml:space="preserve"> VBA users cannot edit the Temporary Address information in </w:t>
      </w:r>
      <w:r w:rsidR="00FB4AF4" w:rsidRPr="00B83B3E">
        <w:t>(</w:t>
      </w:r>
      <w:r w:rsidR="007B1BF5" w:rsidRPr="00B83B3E">
        <w:fldChar w:fldCharType="begin"/>
      </w:r>
      <w:r w:rsidR="007B1BF5" w:rsidRPr="00B83B3E">
        <w:instrText xml:space="preserve"> REF _Ref225241093 \h  \* MERGEFORMAT </w:instrText>
      </w:r>
      <w:r w:rsidR="007B1BF5" w:rsidRPr="00B83B3E">
        <w:fldChar w:fldCharType="separate"/>
      </w:r>
      <w:r w:rsidR="0081024B" w:rsidRPr="00B83B3E">
        <w:t xml:space="preserve">Figure </w:t>
      </w:r>
      <w:r w:rsidR="0081024B">
        <w:t>2</w:t>
      </w:r>
      <w:r w:rsidR="0081024B">
        <w:noBreakHyphen/>
        <w:t>48</w:t>
      </w:r>
      <w:r w:rsidR="007B1BF5" w:rsidRPr="00B83B3E">
        <w:fldChar w:fldCharType="end"/>
      </w:r>
      <w:r w:rsidR="00FB4AF4" w:rsidRPr="00B83B3E">
        <w:t>)</w:t>
      </w:r>
      <w:r w:rsidR="000D17C3" w:rsidRPr="00B83B3E">
        <w:t>.</w:t>
      </w:r>
    </w:p>
    <w:p w14:paraId="04FEDC46" w14:textId="77777777" w:rsidR="00D3138F" w:rsidRDefault="00D3138F" w:rsidP="00345C0B">
      <w:pPr>
        <w:pStyle w:val="Body3PicCaption"/>
      </w:pPr>
    </w:p>
    <w:p w14:paraId="61431D0C" w14:textId="5DDD9EF5" w:rsidR="00D3138F" w:rsidRDefault="00D3138F" w:rsidP="00345C0B">
      <w:pPr>
        <w:pStyle w:val="Body3PicCaption"/>
      </w:pPr>
      <w:r>
        <w:drawing>
          <wp:inline distT="0" distB="0" distL="0" distR="0" wp14:anchorId="1B7E777A" wp14:editId="148EEC7D">
            <wp:extent cx="4067175" cy="2952750"/>
            <wp:effectExtent l="19050" t="19050" r="28575" b="19050"/>
            <wp:docPr id="325" name="Picture 325" descr="Display of the Adress Verification screen with a red elipse surrounding the Edit Address N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HAISA~1\AppData\Local\Temp\1\SNAGHTML12a89638.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67175" cy="2952750"/>
                    </a:xfrm>
                    <a:prstGeom prst="rect">
                      <a:avLst/>
                    </a:prstGeom>
                    <a:noFill/>
                    <a:ln w="3175">
                      <a:solidFill>
                        <a:schemeClr val="tx1"/>
                      </a:solidFill>
                    </a:ln>
                  </pic:spPr>
                </pic:pic>
              </a:graphicData>
            </a:graphic>
          </wp:inline>
        </w:drawing>
      </w:r>
    </w:p>
    <w:p w14:paraId="5C3CD7F4" w14:textId="3A6F9052" w:rsidR="00A2064C" w:rsidRPr="00B83B3E" w:rsidRDefault="00A2064C" w:rsidP="00B52F9B">
      <w:pPr>
        <w:pStyle w:val="Caption"/>
        <w:rPr>
          <w:rFonts w:cs="Times New Roman"/>
        </w:rPr>
      </w:pPr>
      <w:bookmarkStart w:id="604" w:name="_Toc326149593"/>
      <w:bookmarkStart w:id="605" w:name="_Toc278548178"/>
      <w:bookmarkStart w:id="606" w:name="_Ref225241093"/>
      <w:bookmarkStart w:id="607" w:name="_Ref322099077"/>
      <w:bookmarkStart w:id="608" w:name="_Ref406764518"/>
      <w:bookmarkStart w:id="609" w:name="_Ref406764576"/>
      <w:bookmarkStart w:id="610" w:name="_Toc2082726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48</w:t>
      </w:r>
      <w:r w:rsidR="008D502E">
        <w:rPr>
          <w:rFonts w:cs="Times New Roman"/>
        </w:rPr>
        <w:fldChar w:fldCharType="end"/>
      </w:r>
      <w:bookmarkEnd w:id="604"/>
      <w:bookmarkEnd w:id="605"/>
      <w:bookmarkEnd w:id="606"/>
      <w:bookmarkEnd w:id="607"/>
      <w:bookmarkEnd w:id="608"/>
      <w:bookmarkEnd w:id="609"/>
      <w:r w:rsidR="00C51B96">
        <w:rPr>
          <w:rFonts w:cs="Times New Roman"/>
        </w:rPr>
        <w:t>. Address Verification Screen.</w:t>
      </w:r>
      <w:bookmarkEnd w:id="610"/>
    </w:p>
    <w:p w14:paraId="574A4267" w14:textId="77777777" w:rsidR="006C5667" w:rsidRPr="00B83B3E" w:rsidRDefault="006C5667" w:rsidP="006C5667"/>
    <w:p w14:paraId="5C3CD7F5" w14:textId="091BD2A1" w:rsidR="00EE34D2" w:rsidRDefault="00196B97" w:rsidP="006C5667">
      <w:r w:rsidRPr="00B83B3E">
        <w:rPr>
          <w:b/>
        </w:rPr>
        <w:t>Step 5</w:t>
      </w:r>
      <w:r w:rsidR="00D86AF8" w:rsidRPr="00B83B3E">
        <w:t xml:space="preserve"> </w:t>
      </w:r>
      <w:r w:rsidR="001768A4" w:rsidRPr="00B83B3E">
        <w:t>–</w:t>
      </w:r>
      <w:r w:rsidRPr="00B83B3E">
        <w:rPr>
          <w:b/>
        </w:rPr>
        <w:t xml:space="preserve"> </w:t>
      </w:r>
      <w:r w:rsidR="00D86AF8" w:rsidRPr="00B83B3E">
        <w:t xml:space="preserve">If </w:t>
      </w:r>
      <w:r w:rsidR="00680127" w:rsidRPr="00B83B3E">
        <w:t>the user</w:t>
      </w:r>
      <w:r w:rsidR="00D86AF8" w:rsidRPr="00B83B3E">
        <w:t xml:space="preserve"> select</w:t>
      </w:r>
      <w:r w:rsidR="00680127" w:rsidRPr="00B83B3E">
        <w:t>s</w:t>
      </w:r>
      <w:r w:rsidR="008662A1" w:rsidRPr="00B83B3E">
        <w:t xml:space="preserve"> the </w:t>
      </w:r>
      <w:r w:rsidR="008662A1" w:rsidRPr="00B83B3E">
        <w:rPr>
          <w:b/>
          <w:u w:val="single"/>
        </w:rPr>
        <w:t>E</w:t>
      </w:r>
      <w:r w:rsidR="008662A1" w:rsidRPr="00B83B3E">
        <w:rPr>
          <w:b/>
        </w:rPr>
        <w:t>dit Address Now</w:t>
      </w:r>
      <w:r w:rsidR="00D86AF8" w:rsidRPr="00B83B3E">
        <w:t xml:space="preserve"> button, </w:t>
      </w:r>
      <w:r w:rsidR="00CA720D" w:rsidRPr="00B83B3E">
        <w:t xml:space="preserve">then the </w:t>
      </w:r>
      <w:r w:rsidR="006C0AB1" w:rsidRPr="00B83B3E">
        <w:t>address</w:t>
      </w:r>
      <w:r w:rsidR="00CA720D" w:rsidRPr="00B83B3E">
        <w:t xml:space="preserve"> can be edited.</w:t>
      </w:r>
      <w:r w:rsidR="00EE0CF4">
        <w:t xml:space="preserve"> </w:t>
      </w:r>
      <w:r w:rsidR="00CA720D" w:rsidRPr="00B83B3E">
        <w:t>The user</w:t>
      </w:r>
      <w:r w:rsidR="00680127" w:rsidRPr="00B83B3E">
        <w:t xml:space="preserve"> has</w:t>
      </w:r>
      <w:r w:rsidR="00D86AF8" w:rsidRPr="00B83B3E">
        <w:t xml:space="preserve"> the option of either saving or </w:t>
      </w:r>
      <w:r w:rsidR="00680127" w:rsidRPr="00B83B3E">
        <w:t xml:space="preserve">not </w:t>
      </w:r>
      <w:r w:rsidR="00D86AF8" w:rsidRPr="00B83B3E">
        <w:t xml:space="preserve">saving the address changes to the </w:t>
      </w:r>
      <w:r w:rsidR="00D86AF8" w:rsidRPr="00B83B3E">
        <w:rPr>
          <w:b/>
        </w:rPr>
        <w:t>C&amp;P Exam</w:t>
      </w:r>
      <w:r w:rsidR="00D86AF8" w:rsidRPr="00B83B3E">
        <w:t xml:space="preserve"> request (</w:t>
      </w:r>
      <w:r w:rsidR="007B1BF5" w:rsidRPr="00B83B3E">
        <w:fldChar w:fldCharType="begin"/>
      </w:r>
      <w:r w:rsidR="007B1BF5" w:rsidRPr="00B83B3E">
        <w:instrText xml:space="preserve"> REF _Ref225318596 \h  \* MERGEFORMAT </w:instrText>
      </w:r>
      <w:r w:rsidR="007B1BF5" w:rsidRPr="00B83B3E">
        <w:fldChar w:fldCharType="separate"/>
      </w:r>
      <w:r w:rsidR="0081024B" w:rsidRPr="00B83B3E">
        <w:t xml:space="preserve">Figure </w:t>
      </w:r>
      <w:r w:rsidR="0081024B">
        <w:t>2</w:t>
      </w:r>
      <w:r w:rsidR="0081024B">
        <w:noBreakHyphen/>
        <w:t>49</w:t>
      </w:r>
      <w:r w:rsidR="007B1BF5" w:rsidRPr="00B83B3E">
        <w:fldChar w:fldCharType="end"/>
      </w:r>
      <w:r w:rsidR="00234D3F" w:rsidRPr="00B83B3E">
        <w:t>).</w:t>
      </w:r>
    </w:p>
    <w:p w14:paraId="742CC1B7" w14:textId="77777777" w:rsidR="00F27D6F" w:rsidRDefault="00F27D6F" w:rsidP="006C5667"/>
    <w:p w14:paraId="0B21028B" w14:textId="2F607B96" w:rsidR="00F27D6F" w:rsidRPr="00B83B3E" w:rsidRDefault="00F27D6F" w:rsidP="006C5667">
      <w:r>
        <w:rPr>
          <w:noProof/>
        </w:rPr>
        <w:lastRenderedPageBreak/>
        <w:drawing>
          <wp:inline distT="0" distB="0" distL="0" distR="0" wp14:anchorId="237205F5" wp14:editId="50C2DC6B">
            <wp:extent cx="4057143" cy="3076191"/>
            <wp:effectExtent l="19050" t="19050" r="19685" b="10160"/>
            <wp:docPr id="326" name="Picture 326" descr="Display of the address verification window with a red elipse surrounding the Save Changes With C&amp;P Reques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057143" cy="3076191"/>
                    </a:xfrm>
                    <a:prstGeom prst="rect">
                      <a:avLst/>
                    </a:prstGeom>
                    <a:ln w="6350">
                      <a:solidFill>
                        <a:schemeClr val="tx1"/>
                      </a:solidFill>
                    </a:ln>
                  </pic:spPr>
                </pic:pic>
              </a:graphicData>
            </a:graphic>
          </wp:inline>
        </w:drawing>
      </w:r>
    </w:p>
    <w:p w14:paraId="5C3CD7F8" w14:textId="081AEBB4" w:rsidR="00EE34D2" w:rsidRPr="00B83B3E" w:rsidRDefault="00EE34D2" w:rsidP="00B52F9B">
      <w:pPr>
        <w:pStyle w:val="Caption"/>
        <w:rPr>
          <w:rFonts w:cs="Times New Roman"/>
        </w:rPr>
      </w:pPr>
      <w:bookmarkStart w:id="611" w:name="_Toc326149594"/>
      <w:bookmarkStart w:id="612" w:name="_Toc278548179"/>
      <w:bookmarkStart w:id="613" w:name="_Ref225318596"/>
      <w:bookmarkStart w:id="614" w:name="_Ref406764563"/>
      <w:bookmarkStart w:id="615" w:name="_Ref406764586"/>
      <w:bookmarkStart w:id="616" w:name="_Toc2082726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49</w:t>
      </w:r>
      <w:r w:rsidR="008D502E">
        <w:rPr>
          <w:rFonts w:cs="Times New Roman"/>
        </w:rPr>
        <w:fldChar w:fldCharType="end"/>
      </w:r>
      <w:bookmarkEnd w:id="611"/>
      <w:bookmarkEnd w:id="612"/>
      <w:bookmarkEnd w:id="613"/>
      <w:bookmarkEnd w:id="614"/>
      <w:bookmarkEnd w:id="615"/>
      <w:r w:rsidR="00F27D6F">
        <w:rPr>
          <w:rFonts w:cs="Times New Roman"/>
        </w:rPr>
        <w:t>. Address Verification Screen</w:t>
      </w:r>
      <w:r w:rsidR="00F27D6F">
        <w:t>—</w:t>
      </w:r>
      <w:proofErr w:type="spellStart"/>
      <w:r w:rsidR="00F27D6F">
        <w:rPr>
          <w:rFonts w:cs="Times New Roman"/>
        </w:rPr>
        <w:t>Save</w:t>
      </w:r>
      <w:proofErr w:type="spellEnd"/>
      <w:r w:rsidR="00F27D6F">
        <w:rPr>
          <w:rFonts w:cs="Times New Roman"/>
        </w:rPr>
        <w:t xml:space="preserve"> Address.</w:t>
      </w:r>
      <w:bookmarkEnd w:id="616"/>
    </w:p>
    <w:p w14:paraId="5C3CD7F9" w14:textId="77777777" w:rsidR="00FB4AF4" w:rsidRPr="00B83B3E" w:rsidRDefault="00FB4AF4" w:rsidP="00FB4AF4"/>
    <w:p w14:paraId="5C3CD7FA" w14:textId="2877EB10" w:rsidR="00D86AF8" w:rsidRPr="00B83B3E" w:rsidRDefault="00D86AF8" w:rsidP="00B51127">
      <w:pPr>
        <w:pStyle w:val="BodyText"/>
      </w:pPr>
      <w:r w:rsidRPr="00B83B3E">
        <w:t xml:space="preserve">After </w:t>
      </w:r>
      <w:r w:rsidR="00680127" w:rsidRPr="00B83B3E">
        <w:t xml:space="preserve">the user selects </w:t>
      </w:r>
      <w:r w:rsidR="008662A1" w:rsidRPr="00B83B3E">
        <w:rPr>
          <w:b/>
          <w:u w:val="single"/>
        </w:rPr>
        <w:t>O</w:t>
      </w:r>
      <w:r w:rsidR="008662A1" w:rsidRPr="00B83B3E">
        <w:rPr>
          <w:b/>
        </w:rPr>
        <w:t>K</w:t>
      </w:r>
      <w:r w:rsidRPr="00B83B3E">
        <w:t xml:space="preserve"> from </w:t>
      </w:r>
      <w:r w:rsidR="00D56954" w:rsidRPr="00B83B3E">
        <w:t>(</w:t>
      </w:r>
      <w:r w:rsidR="00FB4AF4" w:rsidRPr="00B83B3E">
        <w:fldChar w:fldCharType="begin"/>
      </w:r>
      <w:r w:rsidR="00FB4AF4" w:rsidRPr="00B83B3E">
        <w:instrText xml:space="preserve"> REF _Ref406764576 \h </w:instrText>
      </w:r>
      <w:r w:rsidR="00B83B3E">
        <w:instrText xml:space="preserve"> \* MERGEFORMAT </w:instrText>
      </w:r>
      <w:r w:rsidR="00FB4AF4" w:rsidRPr="00B83B3E">
        <w:fldChar w:fldCharType="separate"/>
      </w:r>
      <w:r w:rsidR="0081024B" w:rsidRPr="00B83B3E">
        <w:t xml:space="preserve">Figure </w:t>
      </w:r>
      <w:r w:rsidR="0081024B">
        <w:rPr>
          <w:noProof/>
        </w:rPr>
        <w:t>2</w:t>
      </w:r>
      <w:r w:rsidR="0081024B">
        <w:rPr>
          <w:noProof/>
        </w:rPr>
        <w:noBreakHyphen/>
        <w:t>48</w:t>
      </w:r>
      <w:r w:rsidR="00FB4AF4" w:rsidRPr="00B83B3E">
        <w:fldChar w:fldCharType="end"/>
      </w:r>
      <w:r w:rsidR="00D56954" w:rsidRPr="00B83B3E">
        <w:t>)</w:t>
      </w:r>
      <w:r w:rsidR="00680127" w:rsidRPr="00B83B3E">
        <w:t>,</w:t>
      </w:r>
      <w:r w:rsidRPr="00B83B3E">
        <w:t xml:space="preserve"> </w:t>
      </w:r>
      <w:r w:rsidR="00680127" w:rsidRPr="00B83B3E">
        <w:t xml:space="preserve">or </w:t>
      </w:r>
      <w:r w:rsidR="008662A1" w:rsidRPr="00B83B3E">
        <w:t xml:space="preserve">either the </w:t>
      </w:r>
      <w:r w:rsidR="008662A1" w:rsidRPr="00B83B3E">
        <w:rPr>
          <w:b/>
          <w:u w:val="single"/>
        </w:rPr>
        <w:t>D</w:t>
      </w:r>
      <w:r w:rsidR="008662A1" w:rsidRPr="00B83B3E">
        <w:rPr>
          <w:b/>
        </w:rPr>
        <w:t>on’t Save</w:t>
      </w:r>
      <w:r w:rsidR="008662A1" w:rsidRPr="00B83B3E">
        <w:t xml:space="preserve"> button or the </w:t>
      </w:r>
      <w:r w:rsidR="008662A1" w:rsidRPr="00B83B3E">
        <w:rPr>
          <w:b/>
          <w:u w:val="single"/>
        </w:rPr>
        <w:t>S</w:t>
      </w:r>
      <w:r w:rsidR="008662A1" w:rsidRPr="00B83B3E">
        <w:rPr>
          <w:b/>
        </w:rPr>
        <w:t>ave Changes With C&amp;P Request</w:t>
      </w:r>
      <w:r w:rsidRPr="00B83B3E">
        <w:t xml:space="preserve"> button from </w:t>
      </w:r>
      <w:r w:rsidR="00D56954" w:rsidRPr="00B83B3E">
        <w:t>(</w:t>
      </w:r>
      <w:r w:rsidR="00FB4AF4" w:rsidRPr="00B83B3E">
        <w:fldChar w:fldCharType="begin"/>
      </w:r>
      <w:r w:rsidR="00FB4AF4" w:rsidRPr="00B83B3E">
        <w:instrText xml:space="preserve"> REF _Ref406764586 \h </w:instrText>
      </w:r>
      <w:r w:rsidR="00B83B3E">
        <w:instrText xml:space="preserve"> \* MERGEFORMAT </w:instrText>
      </w:r>
      <w:r w:rsidR="00FB4AF4" w:rsidRPr="00B83B3E">
        <w:fldChar w:fldCharType="separate"/>
      </w:r>
      <w:r w:rsidR="0081024B" w:rsidRPr="00B83B3E">
        <w:t xml:space="preserve">Figure </w:t>
      </w:r>
      <w:r w:rsidR="0081024B">
        <w:rPr>
          <w:noProof/>
        </w:rPr>
        <w:t>2</w:t>
      </w:r>
      <w:r w:rsidR="0081024B">
        <w:rPr>
          <w:noProof/>
        </w:rPr>
        <w:noBreakHyphen/>
        <w:t>49</w:t>
      </w:r>
      <w:r w:rsidR="00FB4AF4" w:rsidRPr="00B83B3E">
        <w:fldChar w:fldCharType="end"/>
      </w:r>
      <w:r w:rsidR="00D56954" w:rsidRPr="00B83B3E">
        <w:t>)</w:t>
      </w:r>
      <w:r w:rsidRPr="00B83B3E">
        <w:t xml:space="preserve">, </w:t>
      </w:r>
      <w:r w:rsidR="008662A1" w:rsidRPr="00B83B3E">
        <w:t xml:space="preserve">an </w:t>
      </w:r>
      <w:r w:rsidR="008662A1" w:rsidRPr="00B83B3E">
        <w:rPr>
          <w:b/>
        </w:rPr>
        <w:t>Add a New C&amp;P Exam</w:t>
      </w:r>
      <w:r w:rsidRPr="00B83B3E">
        <w:t xml:space="preserve"> dialog box opens (</w:t>
      </w:r>
      <w:r w:rsidR="00FB4AF4" w:rsidRPr="00B83B3E">
        <w:fldChar w:fldCharType="begin"/>
      </w:r>
      <w:r w:rsidR="00FB4AF4" w:rsidRPr="00B83B3E">
        <w:instrText xml:space="preserve"> REF _Ref406764603 \h </w:instrText>
      </w:r>
      <w:r w:rsidR="00B83B3E">
        <w:instrText xml:space="preserve"> \* MERGEFORMAT </w:instrText>
      </w:r>
      <w:r w:rsidR="00FB4AF4" w:rsidRPr="00B83B3E">
        <w:fldChar w:fldCharType="separate"/>
      </w:r>
      <w:r w:rsidR="0081024B" w:rsidRPr="00B83B3E">
        <w:t xml:space="preserve">Figure </w:t>
      </w:r>
      <w:r w:rsidR="0081024B">
        <w:rPr>
          <w:noProof/>
        </w:rPr>
        <w:t>2</w:t>
      </w:r>
      <w:r w:rsidR="0081024B">
        <w:rPr>
          <w:noProof/>
        </w:rPr>
        <w:noBreakHyphen/>
        <w:t>50</w:t>
      </w:r>
      <w:r w:rsidR="00FB4AF4" w:rsidRPr="00B83B3E">
        <w:fldChar w:fldCharType="end"/>
      </w:r>
    </w:p>
    <w:p w14:paraId="5C3CD7FB" w14:textId="445038DE" w:rsidR="00E40E33" w:rsidRPr="00B83B3E" w:rsidRDefault="00E40E33" w:rsidP="0001151E">
      <w:pPr>
        <w:pStyle w:val="BodyText"/>
      </w:pPr>
      <w:r w:rsidRPr="00B83B3E">
        <w:t xml:space="preserve">As shown in </w:t>
      </w:r>
      <w:r w:rsidR="00D56954" w:rsidRPr="00B83B3E">
        <w:t>(</w:t>
      </w:r>
      <w:r w:rsidR="00FB4AF4" w:rsidRPr="00B83B3E">
        <w:fldChar w:fldCharType="begin"/>
      </w:r>
      <w:r w:rsidR="00FB4AF4" w:rsidRPr="00B83B3E">
        <w:instrText xml:space="preserve"> REF _Ref406764623 \h </w:instrText>
      </w:r>
      <w:r w:rsidR="00B83B3E">
        <w:instrText xml:space="preserve"> \* MERGEFORMAT </w:instrText>
      </w:r>
      <w:r w:rsidR="00FB4AF4" w:rsidRPr="00B83B3E">
        <w:fldChar w:fldCharType="separate"/>
      </w:r>
      <w:r w:rsidR="0081024B" w:rsidRPr="00B83B3E">
        <w:t xml:space="preserve">Figure </w:t>
      </w:r>
      <w:r w:rsidR="0081024B">
        <w:rPr>
          <w:noProof/>
        </w:rPr>
        <w:t>2</w:t>
      </w:r>
      <w:r w:rsidR="0081024B">
        <w:rPr>
          <w:noProof/>
        </w:rPr>
        <w:noBreakHyphen/>
        <w:t>50</w:t>
      </w:r>
      <w:r w:rsidR="00FB4AF4" w:rsidRPr="00B83B3E">
        <w:fldChar w:fldCharType="end"/>
      </w:r>
      <w:r w:rsidR="00D56954" w:rsidRPr="00B83B3E">
        <w:t>)</w:t>
      </w:r>
      <w:r w:rsidRPr="00B83B3E">
        <w:t>, certain VHA facilities have added new examination list functionality.</w:t>
      </w:r>
      <w:r w:rsidR="00EE0CF4">
        <w:t xml:space="preserve"> </w:t>
      </w:r>
      <w:r w:rsidRPr="00B83B3E">
        <w:t>For these facilities only, supported exams are shown in black, and exams shown in red may not be supported by the selected facility.</w:t>
      </w:r>
      <w:r w:rsidR="00EE0CF4">
        <w:t xml:space="preserve"> </w:t>
      </w:r>
      <w:r w:rsidRPr="00B83B3E">
        <w:rPr>
          <w:b/>
          <w:iCs/>
        </w:rPr>
        <w:t>Routing Location Information</w:t>
      </w:r>
      <w:r w:rsidRPr="00B83B3E">
        <w:t xml:space="preserve"> and </w:t>
      </w:r>
      <w:r w:rsidRPr="00B83B3E">
        <w:rPr>
          <w:b/>
          <w:iCs/>
        </w:rPr>
        <w:t>Information about this Exam List</w:t>
      </w:r>
      <w:r w:rsidRPr="00B83B3E">
        <w:rPr>
          <w:b/>
        </w:rPr>
        <w:t xml:space="preserve"> </w:t>
      </w:r>
      <w:r w:rsidRPr="00B83B3E">
        <w:t>status messages have been added to the template.</w:t>
      </w:r>
      <w:r w:rsidR="00EE0CF4">
        <w:t xml:space="preserve"> </w:t>
      </w:r>
      <w:r w:rsidRPr="00B83B3E">
        <w:t>Pop-up messages may appear during exam selection, depending on how the exam list has been set up by the C&amp;P clinic or MAS.</w:t>
      </w:r>
      <w:r w:rsidR="00EE0CF4">
        <w:t xml:space="preserve"> </w:t>
      </w:r>
      <w:r w:rsidRPr="00B83B3E">
        <w:t>To examiner uses the Tab key or the mouse to navigate among the fields.</w:t>
      </w:r>
      <w:r w:rsidR="00EE0CF4">
        <w:t xml:space="preserve"> </w:t>
      </w:r>
      <w:r w:rsidRPr="00B83B3E">
        <w:t xml:space="preserve">Several fields have drop down arrows which show the valid selections for that </w:t>
      </w:r>
      <w:proofErr w:type="gramStart"/>
      <w:r w:rsidRPr="00B83B3E">
        <w:t>particular field</w:t>
      </w:r>
      <w:proofErr w:type="gramEnd"/>
      <w:r w:rsidRPr="00B83B3E">
        <w:t>.</w:t>
      </w:r>
      <w:r w:rsidR="00EE0CF4">
        <w:t xml:space="preserve"> </w:t>
      </w:r>
      <w:proofErr w:type="gramStart"/>
      <w:r w:rsidRPr="00B83B3E">
        <w:t>All of</w:t>
      </w:r>
      <w:proofErr w:type="gramEnd"/>
      <w:r w:rsidRPr="00B83B3E">
        <w:t xml:space="preserve"> the fields except for </w:t>
      </w:r>
      <w:r w:rsidRPr="00B83B3E">
        <w:rPr>
          <w:b/>
        </w:rPr>
        <w:t>Other Disabilities</w:t>
      </w:r>
      <w:r w:rsidRPr="00B83B3E">
        <w:t xml:space="preserve"> require an entry.</w:t>
      </w:r>
      <w:r w:rsidR="00EE0CF4">
        <w:t xml:space="preserve"> </w:t>
      </w:r>
      <w:r w:rsidRPr="00B83B3E">
        <w:t xml:space="preserve">The </w:t>
      </w:r>
      <w:r w:rsidRPr="00B83B3E">
        <w:rPr>
          <w:b/>
        </w:rPr>
        <w:t>Other Disabilities</w:t>
      </w:r>
      <w:r w:rsidRPr="00B83B3E">
        <w:t xml:space="preserve"> fields are not use</w:t>
      </w:r>
      <w:r w:rsidR="00B51127" w:rsidRPr="00B83B3E">
        <w:t>d by all VBA Regional Offices.</w:t>
      </w:r>
    </w:p>
    <w:p w14:paraId="5C3CD7FC" w14:textId="4486677A" w:rsidR="00E40E33" w:rsidRPr="000266E5" w:rsidRDefault="00E40E33" w:rsidP="00EF7F14">
      <w:pPr>
        <w:pStyle w:val="Note"/>
      </w:pPr>
      <w:r w:rsidRPr="000266E5">
        <w:t>Note</w:t>
      </w:r>
      <w:r w:rsidR="0094055F" w:rsidRPr="000266E5">
        <w:t xml:space="preserve"> 1</w:t>
      </w:r>
      <w:r w:rsidRPr="000266E5">
        <w:t>:</w:t>
      </w:r>
      <w:r w:rsidR="00EE0CF4">
        <w:t xml:space="preserve"> </w:t>
      </w:r>
      <w:r w:rsidRPr="000266E5">
        <w:t xml:space="preserve">If the user did not use the Other Disabilities fields with the AMIE software, then they </w:t>
      </w:r>
      <w:r w:rsidR="008D7788" w:rsidRPr="000266E5">
        <w:t xml:space="preserve">are </w:t>
      </w:r>
      <w:r w:rsidRPr="000266E5">
        <w:t>not used with CAPRI.</w:t>
      </w:r>
    </w:p>
    <w:p w14:paraId="5C3CD7FD" w14:textId="727C4C88" w:rsidR="00E40E33" w:rsidRPr="000266E5" w:rsidRDefault="0094055F" w:rsidP="00EF7F14">
      <w:pPr>
        <w:pStyle w:val="Note"/>
      </w:pPr>
      <w:r w:rsidRPr="000266E5">
        <w:t>Note 2</w:t>
      </w:r>
      <w:r w:rsidR="00E40E33" w:rsidRPr="000266E5">
        <w:t>:</w:t>
      </w:r>
      <w:r w:rsidR="00EE0CF4">
        <w:t xml:space="preserve"> </w:t>
      </w:r>
      <w:r w:rsidR="00E40E33" w:rsidRPr="000266E5">
        <w:t>CAPRI include</w:t>
      </w:r>
      <w:r w:rsidR="00F40DAD" w:rsidRPr="000266E5">
        <w:t xml:space="preserve">s the following </w:t>
      </w:r>
      <w:r w:rsidR="00783A8A" w:rsidRPr="000266E5">
        <w:t>Claim Types from the</w:t>
      </w:r>
      <w:r w:rsidR="0001151E" w:rsidRPr="000266E5">
        <w:t xml:space="preserve"> dropdown list:</w:t>
      </w:r>
    </w:p>
    <w:p w14:paraId="500C1619" w14:textId="77777777" w:rsidR="00783A8A" w:rsidRPr="00B83B3E" w:rsidRDefault="00783A8A" w:rsidP="00345C0B">
      <w:pPr>
        <w:numPr>
          <w:ilvl w:val="0"/>
          <w:numId w:val="12"/>
        </w:numPr>
        <w:overflowPunct w:val="0"/>
        <w:autoSpaceDE w:val="0"/>
        <w:autoSpaceDN w:val="0"/>
        <w:adjustRightInd w:val="0"/>
        <w:spacing w:after="0"/>
        <w:contextualSpacing/>
        <w:textAlignment w:val="baseline"/>
        <w:rPr>
          <w:rFonts w:eastAsia="Calibri"/>
          <w:b/>
        </w:rPr>
      </w:pPr>
      <w:r w:rsidRPr="00B83B3E">
        <w:rPr>
          <w:rFonts w:eastAsia="Calibri"/>
          <w:b/>
        </w:rPr>
        <w:t>BDD</w:t>
      </w:r>
    </w:p>
    <w:p w14:paraId="17EFBCFC" w14:textId="77777777" w:rsidR="00783A8A" w:rsidRPr="00B83B3E" w:rsidRDefault="00783A8A" w:rsidP="00345C0B">
      <w:pPr>
        <w:numPr>
          <w:ilvl w:val="0"/>
          <w:numId w:val="12"/>
        </w:numPr>
        <w:overflowPunct w:val="0"/>
        <w:autoSpaceDE w:val="0"/>
        <w:autoSpaceDN w:val="0"/>
        <w:adjustRightInd w:val="0"/>
        <w:spacing w:after="0"/>
        <w:contextualSpacing/>
        <w:textAlignment w:val="baseline"/>
        <w:rPr>
          <w:rFonts w:eastAsia="Calibri"/>
          <w:b/>
        </w:rPr>
      </w:pPr>
      <w:r w:rsidRPr="00B83B3E">
        <w:rPr>
          <w:rFonts w:eastAsia="Calibri"/>
          <w:b/>
        </w:rPr>
        <w:t>IDES</w:t>
      </w:r>
    </w:p>
    <w:p w14:paraId="6331D05C" w14:textId="77777777" w:rsidR="00783A8A" w:rsidRPr="00B83B3E" w:rsidRDefault="00783A8A" w:rsidP="00345C0B">
      <w:pPr>
        <w:numPr>
          <w:ilvl w:val="0"/>
          <w:numId w:val="12"/>
        </w:numPr>
        <w:overflowPunct w:val="0"/>
        <w:autoSpaceDE w:val="0"/>
        <w:autoSpaceDN w:val="0"/>
        <w:adjustRightInd w:val="0"/>
        <w:spacing w:after="0"/>
        <w:contextualSpacing/>
        <w:textAlignment w:val="baseline"/>
        <w:rPr>
          <w:rFonts w:eastAsia="Calibri"/>
          <w:b/>
        </w:rPr>
      </w:pPr>
      <w:r w:rsidRPr="00B83B3E">
        <w:rPr>
          <w:rFonts w:eastAsia="Calibri"/>
          <w:b/>
        </w:rPr>
        <w:t>INCREASE ONLY</w:t>
      </w:r>
    </w:p>
    <w:p w14:paraId="091337D6" w14:textId="77777777" w:rsidR="00783A8A" w:rsidRPr="00B83B3E" w:rsidRDefault="00783A8A" w:rsidP="00345C0B">
      <w:pPr>
        <w:numPr>
          <w:ilvl w:val="0"/>
          <w:numId w:val="12"/>
        </w:numPr>
        <w:overflowPunct w:val="0"/>
        <w:autoSpaceDE w:val="0"/>
        <w:autoSpaceDN w:val="0"/>
        <w:adjustRightInd w:val="0"/>
        <w:spacing w:after="0"/>
        <w:contextualSpacing/>
        <w:textAlignment w:val="baseline"/>
        <w:rPr>
          <w:rFonts w:eastAsia="Calibri"/>
          <w:b/>
        </w:rPr>
      </w:pPr>
      <w:r w:rsidRPr="00B83B3E">
        <w:rPr>
          <w:rFonts w:eastAsia="Calibri"/>
          <w:b/>
        </w:rPr>
        <w:t>ORIGINAL</w:t>
      </w:r>
    </w:p>
    <w:p w14:paraId="4151BB20" w14:textId="77777777" w:rsidR="00783A8A" w:rsidRPr="00B83B3E" w:rsidRDefault="00783A8A" w:rsidP="00345C0B">
      <w:pPr>
        <w:numPr>
          <w:ilvl w:val="0"/>
          <w:numId w:val="12"/>
        </w:numPr>
        <w:overflowPunct w:val="0"/>
        <w:autoSpaceDE w:val="0"/>
        <w:autoSpaceDN w:val="0"/>
        <w:adjustRightInd w:val="0"/>
        <w:spacing w:after="0"/>
        <w:contextualSpacing/>
        <w:textAlignment w:val="baseline"/>
        <w:rPr>
          <w:rFonts w:eastAsia="Calibri"/>
          <w:b/>
        </w:rPr>
      </w:pPr>
      <w:r w:rsidRPr="00B83B3E">
        <w:rPr>
          <w:rFonts w:eastAsia="Calibri"/>
          <w:b/>
        </w:rPr>
        <w:t>QUICK START</w:t>
      </w:r>
    </w:p>
    <w:p w14:paraId="77847ECF" w14:textId="77777777" w:rsidR="00783A8A" w:rsidRPr="00B83B3E" w:rsidRDefault="00783A8A" w:rsidP="00345C0B">
      <w:pPr>
        <w:numPr>
          <w:ilvl w:val="0"/>
          <w:numId w:val="12"/>
        </w:numPr>
        <w:overflowPunct w:val="0"/>
        <w:autoSpaceDE w:val="0"/>
        <w:autoSpaceDN w:val="0"/>
        <w:adjustRightInd w:val="0"/>
        <w:spacing w:after="0"/>
        <w:contextualSpacing/>
        <w:textAlignment w:val="baseline"/>
        <w:rPr>
          <w:rFonts w:eastAsia="Calibri"/>
          <w:b/>
        </w:rPr>
      </w:pPr>
      <w:r w:rsidRPr="00B83B3E">
        <w:rPr>
          <w:rFonts w:eastAsia="Calibri"/>
          <w:b/>
        </w:rPr>
        <w:t>SUPPLEMENTAL</w:t>
      </w:r>
    </w:p>
    <w:p w14:paraId="5C3CD80B" w14:textId="3CF01A1A" w:rsidR="00EE34D2" w:rsidRPr="00B83B3E" w:rsidRDefault="00163DF0" w:rsidP="0041306C">
      <w:pPr>
        <w:pStyle w:val="BodyText"/>
      </w:pPr>
      <w:r w:rsidRPr="00B83B3E">
        <w:rPr>
          <w:noProof/>
        </w:rPr>
        <w:lastRenderedPageBreak/>
        <w:drawing>
          <wp:inline distT="0" distB="0" distL="0" distR="0" wp14:anchorId="41F7300F" wp14:editId="6DE10234">
            <wp:extent cx="5238750" cy="4752975"/>
            <wp:effectExtent l="19050" t="19050" r="19050" b="28575"/>
            <wp:docPr id="177" name="Picture 177" descr="Display of the add new C&amp;P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0">
                      <a:extLst>
                        <a:ext uri="{28A0092B-C50C-407E-A947-70E740481C1C}">
                          <a14:useLocalDpi xmlns:a14="http://schemas.microsoft.com/office/drawing/2010/main" val="0"/>
                        </a:ext>
                      </a:extLst>
                    </a:blip>
                    <a:srcRect l="1243" t="1383" r="1172"/>
                    <a:stretch/>
                  </pic:blipFill>
                  <pic:spPr bwMode="auto">
                    <a:xfrm>
                      <a:off x="0" y="0"/>
                      <a:ext cx="5244748" cy="4758417"/>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5C3CD80C" w14:textId="24E1C8B6" w:rsidR="00FE6DD4" w:rsidRPr="00B83B3E" w:rsidRDefault="00EE34D2" w:rsidP="00B52F9B">
      <w:pPr>
        <w:pStyle w:val="Caption"/>
        <w:rPr>
          <w:rFonts w:cs="Times New Roman"/>
        </w:rPr>
      </w:pPr>
      <w:bookmarkStart w:id="617" w:name="_Toc326149595"/>
      <w:bookmarkStart w:id="618" w:name="_Toc278548180"/>
      <w:bookmarkStart w:id="619" w:name="_Ref225318586"/>
      <w:bookmarkStart w:id="620" w:name="_Ref406764603"/>
      <w:bookmarkStart w:id="621" w:name="_Ref406764623"/>
      <w:bookmarkStart w:id="622" w:name="_Ref406764675"/>
      <w:bookmarkStart w:id="623" w:name="_Ref406764942"/>
      <w:bookmarkStart w:id="624" w:name="_Toc2082726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50</w:t>
      </w:r>
      <w:r w:rsidR="008D502E">
        <w:rPr>
          <w:rFonts w:cs="Times New Roman"/>
        </w:rPr>
        <w:fldChar w:fldCharType="end"/>
      </w:r>
      <w:bookmarkEnd w:id="617"/>
      <w:bookmarkEnd w:id="618"/>
      <w:bookmarkEnd w:id="619"/>
      <w:bookmarkEnd w:id="620"/>
      <w:bookmarkEnd w:id="621"/>
      <w:bookmarkEnd w:id="622"/>
      <w:bookmarkEnd w:id="623"/>
      <w:r w:rsidR="00295CD7">
        <w:rPr>
          <w:rFonts w:cs="Times New Roman"/>
        </w:rPr>
        <w:t>. Add New C&amp;P Exam Screen.</w:t>
      </w:r>
      <w:bookmarkEnd w:id="624"/>
    </w:p>
    <w:p w14:paraId="0BFD144D" w14:textId="77777777" w:rsidR="006C5667" w:rsidRPr="00B83B3E" w:rsidRDefault="006C5667" w:rsidP="006C5667">
      <w:pPr>
        <w:rPr>
          <w:b/>
        </w:rPr>
      </w:pPr>
    </w:p>
    <w:p w14:paraId="5C3CD80D" w14:textId="34702C08" w:rsidR="00645C60" w:rsidRPr="00B83B3E" w:rsidRDefault="00D73EDC" w:rsidP="00EF7F14">
      <w:pPr>
        <w:pStyle w:val="Note"/>
        <w:rPr>
          <w:rStyle w:val="NoteChar"/>
          <w:b/>
          <w:i/>
        </w:rPr>
      </w:pPr>
      <w:r w:rsidRPr="000266E5">
        <w:rPr>
          <w:rFonts w:cs="Arial"/>
        </w:rPr>
        <w:t>Note</w:t>
      </w:r>
      <w:r w:rsidR="0094055F" w:rsidRPr="000266E5">
        <w:rPr>
          <w:rFonts w:cs="Arial"/>
        </w:rPr>
        <w:t xml:space="preserve"> </w:t>
      </w:r>
      <w:r w:rsidRPr="000266E5">
        <w:rPr>
          <w:rFonts w:cs="Arial"/>
        </w:rPr>
        <w:t>3:</w:t>
      </w:r>
      <w:r w:rsidRPr="00B83B3E">
        <w:t xml:space="preserve"> </w:t>
      </w:r>
      <w:r w:rsidRPr="00B83B3E">
        <w:rPr>
          <w:rStyle w:val="NoteChar"/>
        </w:rPr>
        <w:t xml:space="preserve">CAPRI has been modified to </w:t>
      </w:r>
      <w:r w:rsidR="00E820A8" w:rsidRPr="00B83B3E">
        <w:rPr>
          <w:rStyle w:val="NoteChar"/>
        </w:rPr>
        <w:t xml:space="preserve">default to </w:t>
      </w:r>
      <w:r w:rsidRPr="00B83B3E">
        <w:rPr>
          <w:rStyle w:val="NoteChar"/>
        </w:rPr>
        <w:t>the Last Rating Exam Date</w:t>
      </w:r>
      <w:r w:rsidR="0001151E" w:rsidRPr="00B83B3E">
        <w:rPr>
          <w:rStyle w:val="NoteChar"/>
        </w:rPr>
        <w:t xml:space="preserve"> field with </w:t>
      </w:r>
      <w:r w:rsidRPr="00B83B3E">
        <w:rPr>
          <w:rStyle w:val="NoteChar"/>
        </w:rPr>
        <w:t>N/A</w:t>
      </w:r>
      <w:r w:rsidR="0001151E" w:rsidRPr="00B83B3E">
        <w:rPr>
          <w:rStyle w:val="NoteChar"/>
        </w:rPr>
        <w:t>.</w:t>
      </w:r>
      <w:r w:rsidR="00EE0CF4">
        <w:rPr>
          <w:rStyle w:val="NoteChar"/>
        </w:rPr>
        <w:t xml:space="preserve"> </w:t>
      </w:r>
      <w:r w:rsidRPr="00B83B3E">
        <w:rPr>
          <w:rStyle w:val="NoteChar"/>
        </w:rPr>
        <w:t>If the user</w:t>
      </w:r>
      <w:r w:rsidR="0001151E" w:rsidRPr="00B83B3E">
        <w:rPr>
          <w:rStyle w:val="NoteChar"/>
        </w:rPr>
        <w:t xml:space="preserve"> chooses a date and decides to delete it they must click anywhere</w:t>
      </w:r>
      <w:r w:rsidR="00625194" w:rsidRPr="00B83B3E">
        <w:rPr>
          <w:rStyle w:val="NoteChar"/>
        </w:rPr>
        <w:t xml:space="preserve"> </w:t>
      </w:r>
      <w:r w:rsidR="0001151E" w:rsidRPr="00B83B3E">
        <w:rPr>
          <w:rStyle w:val="NoteChar"/>
        </w:rPr>
        <w:t>in the field and click the Delete</w:t>
      </w:r>
      <w:r w:rsidRPr="00B83B3E">
        <w:rPr>
          <w:rStyle w:val="NoteChar"/>
        </w:rPr>
        <w:t xml:space="preserve"> key</w:t>
      </w:r>
      <w:r w:rsidR="0001151E" w:rsidRPr="00B83B3E">
        <w:rPr>
          <w:rStyle w:val="NoteChar"/>
        </w:rPr>
        <w:t xml:space="preserve"> on the keyboard </w:t>
      </w:r>
      <w:r w:rsidRPr="00B83B3E">
        <w:rPr>
          <w:rStyle w:val="NoteChar"/>
        </w:rPr>
        <w:t xml:space="preserve">and they </w:t>
      </w:r>
      <w:r w:rsidR="008D7788" w:rsidRPr="00B83B3E">
        <w:rPr>
          <w:rStyle w:val="NoteChar"/>
        </w:rPr>
        <w:t>are</w:t>
      </w:r>
      <w:r w:rsidRPr="00B83B3E">
        <w:rPr>
          <w:rStyle w:val="NoteChar"/>
        </w:rPr>
        <w:t xml:space="preserve"> prompted with the following message shown in </w:t>
      </w:r>
      <w:r w:rsidR="00D56954" w:rsidRPr="00B83B3E">
        <w:rPr>
          <w:rStyle w:val="NoteChar"/>
        </w:rPr>
        <w:t>(</w:t>
      </w:r>
      <w:r w:rsidR="00FB4AF4" w:rsidRPr="00B83B3E">
        <w:fldChar w:fldCharType="begin"/>
      </w:r>
      <w:r w:rsidR="00FB4AF4" w:rsidRPr="00B83B3E">
        <w:rPr>
          <w:rStyle w:val="NoteChar"/>
        </w:rPr>
        <w:instrText xml:space="preserve"> REF _Ref406764645 \h </w:instrText>
      </w:r>
      <w:r w:rsidR="006C5667" w:rsidRPr="00B83B3E">
        <w:instrText xml:space="preserve"> \* MERGEFORMAT </w:instrText>
      </w:r>
      <w:r w:rsidR="00FB4AF4" w:rsidRPr="00B83B3E">
        <w:fldChar w:fldCharType="separate"/>
      </w:r>
      <w:r w:rsidR="0081024B" w:rsidRPr="00B83B3E">
        <w:t xml:space="preserve">Figure </w:t>
      </w:r>
      <w:r w:rsidR="0081024B">
        <w:t>2</w:t>
      </w:r>
      <w:r w:rsidR="0081024B">
        <w:noBreakHyphen/>
        <w:t>51</w:t>
      </w:r>
      <w:r w:rsidR="00FB4AF4" w:rsidRPr="00B83B3E">
        <w:fldChar w:fldCharType="end"/>
      </w:r>
      <w:r w:rsidR="00D56954" w:rsidRPr="00B83B3E">
        <w:t>)</w:t>
      </w:r>
      <w:r w:rsidR="00067C61" w:rsidRPr="00B83B3E">
        <w:rPr>
          <w:rStyle w:val="NoteChar"/>
        </w:rPr>
        <w:t xml:space="preserve"> and the field</w:t>
      </w:r>
      <w:r w:rsidRPr="00B83B3E">
        <w:rPr>
          <w:rStyle w:val="NoteChar"/>
        </w:rPr>
        <w:t xml:space="preserve"> then</w:t>
      </w:r>
      <w:r w:rsidR="00EE0CF4">
        <w:rPr>
          <w:rStyle w:val="NoteChar"/>
        </w:rPr>
        <w:t xml:space="preserve"> </w:t>
      </w:r>
      <w:r w:rsidR="00067C61" w:rsidRPr="00B83B3E">
        <w:rPr>
          <w:rStyle w:val="NoteChar"/>
        </w:rPr>
        <w:t>is</w:t>
      </w:r>
      <w:r w:rsidRPr="00B83B3E">
        <w:rPr>
          <w:rStyle w:val="NoteChar"/>
        </w:rPr>
        <w:t xml:space="preserve"> changed back to N/A if the</w:t>
      </w:r>
      <w:r w:rsidR="00625194" w:rsidRPr="00B83B3E">
        <w:rPr>
          <w:rStyle w:val="NoteChar"/>
        </w:rPr>
        <w:t xml:space="preserve">y choose </w:t>
      </w:r>
      <w:r w:rsidR="0001151E" w:rsidRPr="00B83B3E">
        <w:rPr>
          <w:rStyle w:val="NoteChar"/>
          <w:u w:val="single"/>
        </w:rPr>
        <w:t>Y</w:t>
      </w:r>
      <w:r w:rsidR="0001151E" w:rsidRPr="00B83B3E">
        <w:rPr>
          <w:rStyle w:val="NoteChar"/>
        </w:rPr>
        <w:t xml:space="preserve">es </w:t>
      </w:r>
      <w:r w:rsidR="00625194" w:rsidRPr="00B83B3E">
        <w:rPr>
          <w:rStyle w:val="NoteChar"/>
        </w:rPr>
        <w:t>to the message.</w:t>
      </w:r>
      <w:r w:rsidR="00EE0CF4">
        <w:rPr>
          <w:rStyle w:val="NoteChar"/>
        </w:rPr>
        <w:t xml:space="preserve"> </w:t>
      </w:r>
      <w:r w:rsidR="0001151E" w:rsidRPr="00B83B3E">
        <w:rPr>
          <w:rStyle w:val="NoteChar"/>
        </w:rPr>
        <w:t xml:space="preserve">If they choose </w:t>
      </w:r>
      <w:r w:rsidR="0001151E" w:rsidRPr="00B83B3E">
        <w:rPr>
          <w:rStyle w:val="NoteChar"/>
          <w:u w:val="single"/>
        </w:rPr>
        <w:t>N</w:t>
      </w:r>
      <w:r w:rsidR="0001151E" w:rsidRPr="00B83B3E">
        <w:rPr>
          <w:rStyle w:val="NoteChar"/>
        </w:rPr>
        <w:t>o</w:t>
      </w:r>
      <w:r w:rsidRPr="00B83B3E">
        <w:rPr>
          <w:rStyle w:val="NoteChar"/>
        </w:rPr>
        <w:t xml:space="preserve"> it remain</w:t>
      </w:r>
      <w:r w:rsidR="008D7788" w:rsidRPr="00B83B3E">
        <w:rPr>
          <w:rStyle w:val="NoteChar"/>
        </w:rPr>
        <w:t>s</w:t>
      </w:r>
      <w:r w:rsidRPr="00B83B3E">
        <w:rPr>
          <w:rStyle w:val="NoteChar"/>
        </w:rPr>
        <w:t xml:space="preserve"> with the previously chosen date</w:t>
      </w:r>
      <w:r w:rsidRPr="00B83B3E">
        <w:rPr>
          <w:rStyle w:val="NoteChar"/>
          <w:b/>
          <w:i/>
        </w:rPr>
        <w:t>.</w:t>
      </w:r>
    </w:p>
    <w:p w14:paraId="5C3CD80F" w14:textId="6226291E" w:rsidR="001835D0" w:rsidRPr="00B83B3E" w:rsidRDefault="00163DF0" w:rsidP="006C5667">
      <w:pPr>
        <w:pStyle w:val="BodyText2"/>
        <w:ind w:left="0" w:firstLine="0"/>
      </w:pPr>
      <w:r w:rsidRPr="00B83B3E">
        <w:rPr>
          <w:noProof/>
        </w:rPr>
        <w:lastRenderedPageBreak/>
        <w:drawing>
          <wp:inline distT="0" distB="0" distL="0" distR="0" wp14:anchorId="421079A9" wp14:editId="3759B6B4">
            <wp:extent cx="4909751" cy="5066270"/>
            <wp:effectExtent l="19050" t="19050" r="24765" b="20320"/>
            <wp:docPr id="189" name="Picture 189" descr="Display o the view C&amp;P exam screen with the delete exam date aler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11683" cy="5068264"/>
                    </a:xfrm>
                    <a:prstGeom prst="rect">
                      <a:avLst/>
                    </a:prstGeom>
                    <a:noFill/>
                    <a:ln w="6350">
                      <a:solidFill>
                        <a:schemeClr val="tx1"/>
                      </a:solidFill>
                    </a:ln>
                  </pic:spPr>
                </pic:pic>
              </a:graphicData>
            </a:graphic>
          </wp:inline>
        </w:drawing>
      </w:r>
    </w:p>
    <w:p w14:paraId="5C3CD810" w14:textId="3DB46834" w:rsidR="001835D0" w:rsidRPr="00B83B3E" w:rsidRDefault="00D73EDC" w:rsidP="00B52F9B">
      <w:pPr>
        <w:pStyle w:val="Caption"/>
        <w:rPr>
          <w:rFonts w:cs="Times New Roman"/>
        </w:rPr>
      </w:pPr>
      <w:bookmarkStart w:id="625" w:name="_Toc326149596"/>
      <w:bookmarkStart w:id="626" w:name="_Ref282168351"/>
      <w:bookmarkStart w:id="627" w:name="_Ref406764645"/>
      <w:bookmarkStart w:id="628" w:name="_Toc2082726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51</w:t>
      </w:r>
      <w:r w:rsidR="008D502E">
        <w:rPr>
          <w:rFonts w:cs="Times New Roman"/>
        </w:rPr>
        <w:fldChar w:fldCharType="end"/>
      </w:r>
      <w:bookmarkEnd w:id="625"/>
      <w:bookmarkEnd w:id="626"/>
      <w:bookmarkEnd w:id="627"/>
      <w:r w:rsidR="00091F0D">
        <w:rPr>
          <w:rFonts w:cs="Times New Roman"/>
        </w:rPr>
        <w:t>. Delete Exam Date Alert.</w:t>
      </w:r>
      <w:bookmarkEnd w:id="628"/>
    </w:p>
    <w:p w14:paraId="5C3CD811" w14:textId="77777777" w:rsidR="00FB4AF4" w:rsidRPr="00B83B3E" w:rsidRDefault="00FB4AF4" w:rsidP="00FB4AF4"/>
    <w:p w14:paraId="5C3CD812" w14:textId="1EA276A6" w:rsidR="00D86AF8" w:rsidRPr="00B83B3E" w:rsidRDefault="00680127" w:rsidP="00B51127">
      <w:pPr>
        <w:pStyle w:val="BodyText"/>
      </w:pPr>
      <w:r w:rsidRPr="00B83B3E">
        <w:t>The user</w:t>
      </w:r>
      <w:r w:rsidR="00D86AF8" w:rsidRPr="00B83B3E">
        <w:t xml:space="preserve"> can select as many </w:t>
      </w:r>
      <w:r w:rsidR="00D86AF8" w:rsidRPr="00B83B3E">
        <w:rPr>
          <w:b/>
        </w:rPr>
        <w:t>Exams to Complete</w:t>
      </w:r>
      <w:r w:rsidR="00D86AF8" w:rsidRPr="00B83B3E">
        <w:t xml:space="preserve"> as required by the veteran’s claim.</w:t>
      </w:r>
      <w:r w:rsidR="00EE0CF4">
        <w:t xml:space="preserve"> </w:t>
      </w:r>
      <w:r w:rsidRPr="00B83B3E">
        <w:t>The user must</w:t>
      </w:r>
      <w:r w:rsidR="00D86AF8" w:rsidRPr="00B83B3E">
        <w:t xml:space="preserve"> remember to justify </w:t>
      </w:r>
      <w:r w:rsidRPr="00B83B3E">
        <w:t>the</w:t>
      </w:r>
      <w:r w:rsidR="00D86AF8" w:rsidRPr="00B83B3E">
        <w:t xml:space="preserve"> request by entering comments that explain </w:t>
      </w:r>
      <w:r w:rsidRPr="00B83B3E">
        <w:t>the</w:t>
      </w:r>
      <w:r w:rsidR="008662A1" w:rsidRPr="00B83B3E">
        <w:t xml:space="preserve"> choice of exams.</w:t>
      </w:r>
      <w:r w:rsidR="00EE0CF4">
        <w:t xml:space="preserve"> </w:t>
      </w:r>
      <w:r w:rsidR="008662A1" w:rsidRPr="00B83B3E">
        <w:t xml:space="preserve">The </w:t>
      </w:r>
      <w:r w:rsidR="008662A1" w:rsidRPr="00B83B3E">
        <w:rPr>
          <w:b/>
        </w:rPr>
        <w:t>Exams to Complete</w:t>
      </w:r>
      <w:r w:rsidR="00D86AF8" w:rsidRPr="00B83B3E">
        <w:t xml:space="preserve"> section </w:t>
      </w:r>
      <w:proofErr w:type="gramStart"/>
      <w:r w:rsidR="00D86AF8" w:rsidRPr="00B83B3E">
        <w:t>works</w:t>
      </w:r>
      <w:proofErr w:type="gramEnd"/>
      <w:r w:rsidR="00D86AF8" w:rsidRPr="00B83B3E">
        <w:t xml:space="preserve"> the same way as described in </w:t>
      </w:r>
      <w:r w:rsidR="00761E18" w:rsidRPr="00B83B3E">
        <w:rPr>
          <w:b/>
        </w:rPr>
        <w:t>S</w:t>
      </w:r>
      <w:r w:rsidR="00D86AF8" w:rsidRPr="00B83B3E">
        <w:rPr>
          <w:b/>
        </w:rPr>
        <w:t>tep</w:t>
      </w:r>
      <w:r w:rsidR="00761E18" w:rsidRPr="00B83B3E">
        <w:rPr>
          <w:b/>
        </w:rPr>
        <w:t xml:space="preserve"> 5</w:t>
      </w:r>
      <w:r w:rsidR="00761E18" w:rsidRPr="00B83B3E">
        <w:t xml:space="preserve"> and </w:t>
      </w:r>
      <w:r w:rsidR="00761E18" w:rsidRPr="00B83B3E">
        <w:rPr>
          <w:b/>
        </w:rPr>
        <w:t>Step 6</w:t>
      </w:r>
      <w:r w:rsidR="00761E18" w:rsidRPr="00B83B3E">
        <w:t xml:space="preserve"> of</w:t>
      </w:r>
      <w:r w:rsidR="008662A1" w:rsidRPr="00B83B3E">
        <w:t xml:space="preserve"> the</w:t>
      </w:r>
      <w:r w:rsidR="00D86AF8" w:rsidRPr="00B83B3E">
        <w:t xml:space="preserve"> </w:t>
      </w:r>
      <w:r w:rsidR="00D86AF8" w:rsidRPr="00B83B3E">
        <w:rPr>
          <w:b/>
        </w:rPr>
        <w:t>View/Edit Selected Request</w:t>
      </w:r>
      <w:r w:rsidR="008662A1" w:rsidRPr="00B83B3E">
        <w:t xml:space="preserve"> section.</w:t>
      </w:r>
    </w:p>
    <w:p w14:paraId="5C3CD813" w14:textId="1C8544A5" w:rsidR="00D86AF8" w:rsidRPr="00B83B3E" w:rsidRDefault="00196B97" w:rsidP="00B51127">
      <w:pPr>
        <w:pStyle w:val="BodyText"/>
      </w:pPr>
      <w:r w:rsidRPr="00B83B3E">
        <w:rPr>
          <w:b/>
        </w:rPr>
        <w:t>Step 6</w:t>
      </w:r>
      <w:r w:rsidR="00D86AF8" w:rsidRPr="00B83B3E">
        <w:t xml:space="preserve"> </w:t>
      </w:r>
      <w:r w:rsidR="001768A4" w:rsidRPr="00B83B3E">
        <w:t>–</w:t>
      </w:r>
      <w:r w:rsidRPr="00B83B3E">
        <w:rPr>
          <w:b/>
        </w:rPr>
        <w:t xml:space="preserve"> </w:t>
      </w:r>
      <w:r w:rsidR="00680127" w:rsidRPr="00B83B3E">
        <w:t>The user enters comments into the</w:t>
      </w:r>
      <w:r w:rsidR="00D86AF8" w:rsidRPr="00B83B3E">
        <w:t xml:space="preserve"> </w:t>
      </w:r>
      <w:r w:rsidR="00D86AF8" w:rsidRPr="00B83B3E">
        <w:rPr>
          <w:b/>
        </w:rPr>
        <w:t>Comments</w:t>
      </w:r>
      <w:r w:rsidR="00D86AF8" w:rsidRPr="00B83B3E">
        <w:t xml:space="preserve"> field with information </w:t>
      </w:r>
      <w:r w:rsidR="006F79EA" w:rsidRPr="00B83B3E">
        <w:t>for</w:t>
      </w:r>
      <w:r w:rsidR="00D86AF8" w:rsidRPr="00B83B3E">
        <w:t xml:space="preserve"> the C&amp;P physician concerning the veteran’s disabilities </w:t>
      </w:r>
      <w:r w:rsidR="00995FF5" w:rsidRPr="00B83B3E">
        <w:t>along with the reason for the user’s</w:t>
      </w:r>
      <w:r w:rsidR="00D86AF8" w:rsidRPr="00B83B3E">
        <w:t xml:space="preserve"> selection of examinations (</w:t>
      </w:r>
      <w:r w:rsidR="00FB4AF4" w:rsidRPr="00B83B3E">
        <w:fldChar w:fldCharType="begin"/>
      </w:r>
      <w:r w:rsidR="00FB4AF4" w:rsidRPr="00B83B3E">
        <w:instrText xml:space="preserve"> REF _Ref406764675 \h </w:instrText>
      </w:r>
      <w:r w:rsidR="00B83B3E">
        <w:instrText xml:space="preserve"> \* MERGEFORMAT </w:instrText>
      </w:r>
      <w:r w:rsidR="00FB4AF4" w:rsidRPr="00B83B3E">
        <w:fldChar w:fldCharType="separate"/>
      </w:r>
      <w:r w:rsidR="0081024B" w:rsidRPr="00B83B3E">
        <w:t xml:space="preserve">Figure </w:t>
      </w:r>
      <w:r w:rsidR="0081024B">
        <w:rPr>
          <w:noProof/>
        </w:rPr>
        <w:t>2</w:t>
      </w:r>
      <w:r w:rsidR="0081024B">
        <w:rPr>
          <w:noProof/>
        </w:rPr>
        <w:noBreakHyphen/>
        <w:t>50</w:t>
      </w:r>
      <w:r w:rsidR="00FB4AF4" w:rsidRPr="00B83B3E">
        <w:fldChar w:fldCharType="end"/>
      </w:r>
      <w:r w:rsidR="00D86AF8" w:rsidRPr="00B83B3E">
        <w:t>)</w:t>
      </w:r>
      <w:r w:rsidR="00680127" w:rsidRPr="00B83B3E">
        <w:t>.</w:t>
      </w:r>
      <w:r w:rsidR="00EE0CF4">
        <w:t xml:space="preserve"> </w:t>
      </w:r>
      <w:r w:rsidR="00680127" w:rsidRPr="00B83B3E">
        <w:t>The Comments area is Windows-</w:t>
      </w:r>
      <w:r w:rsidR="00D86AF8" w:rsidRPr="00B83B3E">
        <w:t>compatible and supports copy and paste command</w:t>
      </w:r>
      <w:r w:rsidR="00680127" w:rsidRPr="00B83B3E">
        <w:t>s.</w:t>
      </w:r>
      <w:r w:rsidR="00EE0CF4">
        <w:t xml:space="preserve"> </w:t>
      </w:r>
      <w:r w:rsidR="00680127" w:rsidRPr="00B83B3E">
        <w:t>The user carries out co</w:t>
      </w:r>
      <w:r w:rsidR="00D86AF8" w:rsidRPr="00B83B3E">
        <w:t xml:space="preserve">py and paste commands by </w:t>
      </w:r>
      <w:r w:rsidR="00680127" w:rsidRPr="00B83B3E">
        <w:t xml:space="preserve">either </w:t>
      </w:r>
      <w:r w:rsidR="006B7071" w:rsidRPr="00B83B3E">
        <w:t>selecting</w:t>
      </w:r>
      <w:r w:rsidR="00D86AF8" w:rsidRPr="00B83B3E">
        <w:t xml:space="preserve"> </w:t>
      </w:r>
      <w:r w:rsidR="00D86AF8" w:rsidRPr="00B83B3E">
        <w:rPr>
          <w:b/>
        </w:rPr>
        <w:t>Edit</w:t>
      </w:r>
      <w:r w:rsidR="00680127" w:rsidRPr="00B83B3E">
        <w:t>,</w:t>
      </w:r>
      <w:r w:rsidR="00D86AF8" w:rsidRPr="00B83B3E">
        <w:t xml:space="preserve"> located in the gray bar at the top of the screen</w:t>
      </w:r>
      <w:r w:rsidR="00680127" w:rsidRPr="00B83B3E">
        <w:t>,</w:t>
      </w:r>
      <w:r w:rsidR="00D86AF8" w:rsidRPr="00B83B3E">
        <w:t xml:space="preserve"> or by </w:t>
      </w:r>
      <w:r w:rsidR="00680127" w:rsidRPr="00B83B3E">
        <w:t>right-</w:t>
      </w:r>
      <w:r w:rsidR="00D86AF8" w:rsidRPr="00B83B3E">
        <w:t>clicking in the comments area.</w:t>
      </w:r>
      <w:r w:rsidR="00EE0CF4">
        <w:t xml:space="preserve"> </w:t>
      </w:r>
      <w:r w:rsidR="00D86AF8" w:rsidRPr="00B83B3E">
        <w:t xml:space="preserve">The copy and paste features </w:t>
      </w:r>
      <w:proofErr w:type="gramStart"/>
      <w:r w:rsidR="00254AD3" w:rsidRPr="00B83B3E">
        <w:t>is</w:t>
      </w:r>
      <w:proofErr w:type="gramEnd"/>
      <w:r w:rsidR="00D86AF8" w:rsidRPr="00B83B3E">
        <w:t xml:space="preserve"> of benefit for lengthy V</w:t>
      </w:r>
      <w:r w:rsidR="00DE67E6" w:rsidRPr="00B83B3E">
        <w:t>B</w:t>
      </w:r>
      <w:r w:rsidR="00D86AF8" w:rsidRPr="00B83B3E">
        <w:t xml:space="preserve">A Remand instructions for C&amp;P examinations and also for those </w:t>
      </w:r>
      <w:r w:rsidR="00DE67E6" w:rsidRPr="00B83B3E">
        <w:t>Ratings Veterans Services Representatives (RSVRs)</w:t>
      </w:r>
      <w:r w:rsidR="00D86AF8" w:rsidRPr="00B83B3E">
        <w:t xml:space="preserve"> and </w:t>
      </w:r>
      <w:r w:rsidR="00DE67E6" w:rsidRPr="00B83B3E">
        <w:t>Data Request Outputs (</w:t>
      </w:r>
      <w:r w:rsidR="00D86AF8" w:rsidRPr="00B83B3E">
        <w:t>DRO</w:t>
      </w:r>
      <w:r w:rsidR="00DE67E6" w:rsidRPr="00B83B3E">
        <w:t>s)</w:t>
      </w:r>
      <w:r w:rsidR="00D86AF8" w:rsidRPr="00B83B3E">
        <w:t xml:space="preserve"> that keep a </w:t>
      </w:r>
      <w:r w:rsidR="00213B8B" w:rsidRPr="00B83B3E">
        <w:t>card file</w:t>
      </w:r>
      <w:r w:rsidR="00D86AF8" w:rsidRPr="00B83B3E">
        <w:t xml:space="preserve"> or other electronic system of exam paragraphs with standardized sentences that are used on a frequent basis.</w:t>
      </w:r>
      <w:r w:rsidR="00EE0CF4">
        <w:t xml:space="preserve"> </w:t>
      </w:r>
      <w:r w:rsidR="00D86AF8" w:rsidRPr="00B83B3E">
        <w:t xml:space="preserve">Additionally, the C&amp;P medical opinion request template can be pasted into the </w:t>
      </w:r>
      <w:r w:rsidR="00D86AF8" w:rsidRPr="00B83B3E">
        <w:rPr>
          <w:b/>
        </w:rPr>
        <w:t>Comments</w:t>
      </w:r>
      <w:r w:rsidR="00D86AF8" w:rsidRPr="00B83B3E">
        <w:t xml:space="preserve"> section.</w:t>
      </w:r>
      <w:r w:rsidR="00EE0CF4">
        <w:t xml:space="preserve"> </w:t>
      </w:r>
    </w:p>
    <w:p w14:paraId="5C3CD814" w14:textId="22B1F3DF" w:rsidR="00D86AF8" w:rsidRPr="00B83B3E" w:rsidRDefault="003C34DC" w:rsidP="00E456CE">
      <w:pPr>
        <w:pStyle w:val="BodyText"/>
      </w:pPr>
      <w:r w:rsidRPr="00B83B3E">
        <w:lastRenderedPageBreak/>
        <w:t xml:space="preserve">The </w:t>
      </w:r>
      <w:r w:rsidRPr="00B83B3E">
        <w:rPr>
          <w:b/>
        </w:rPr>
        <w:t>Exam Request Template</w:t>
      </w:r>
      <w:r w:rsidR="00D86AF8" w:rsidRPr="00B83B3E">
        <w:t xml:space="preserve"> button was added to automate some of these paragraphs.</w:t>
      </w:r>
      <w:r w:rsidR="00EE0CF4">
        <w:t xml:space="preserve"> </w:t>
      </w:r>
      <w:r w:rsidR="00D86AF8" w:rsidRPr="00B83B3E">
        <w:t>It opens another screen (</w:t>
      </w:r>
      <w:r w:rsidR="00FB4AF4" w:rsidRPr="00B83B3E">
        <w:fldChar w:fldCharType="begin"/>
      </w:r>
      <w:r w:rsidR="00FB4AF4" w:rsidRPr="00B83B3E">
        <w:instrText xml:space="preserve"> REF _Ref406764688 \h </w:instrText>
      </w:r>
      <w:r w:rsidR="00B83B3E">
        <w:instrText xml:space="preserve"> \* MERGEFORMAT </w:instrText>
      </w:r>
      <w:r w:rsidR="00FB4AF4" w:rsidRPr="00B83B3E">
        <w:fldChar w:fldCharType="separate"/>
      </w:r>
      <w:r w:rsidR="0081024B" w:rsidRPr="00B83B3E">
        <w:t xml:space="preserve">Figure </w:t>
      </w:r>
      <w:r w:rsidR="0081024B">
        <w:rPr>
          <w:noProof/>
        </w:rPr>
        <w:t>2</w:t>
      </w:r>
      <w:r w:rsidR="0081024B">
        <w:rPr>
          <w:noProof/>
        </w:rPr>
        <w:noBreakHyphen/>
        <w:t>52</w:t>
      </w:r>
      <w:r w:rsidR="00FB4AF4" w:rsidRPr="00B83B3E">
        <w:fldChar w:fldCharType="end"/>
      </w:r>
      <w:r w:rsidR="006B7071" w:rsidRPr="00B83B3E">
        <w:t>) which is an optional feature</w:t>
      </w:r>
      <w:r w:rsidR="00D86AF8" w:rsidRPr="00B83B3E">
        <w:t xml:space="preserve"> that allows </w:t>
      </w:r>
      <w:r w:rsidR="00680127" w:rsidRPr="00B83B3E">
        <w:t>the user</w:t>
      </w:r>
      <w:r w:rsidR="00D86AF8" w:rsidRPr="00B83B3E">
        <w:t xml:space="preserve"> to make selections that use standard language and appear on the examina</w:t>
      </w:r>
      <w:r w:rsidRPr="00B83B3E">
        <w:t>tion request.</w:t>
      </w:r>
      <w:r w:rsidR="00EE0CF4">
        <w:t xml:space="preserve"> </w:t>
      </w:r>
      <w:r w:rsidRPr="00B83B3E">
        <w:t xml:space="preserve">It has tabs for </w:t>
      </w:r>
      <w:r w:rsidRPr="00B83B3E">
        <w:rPr>
          <w:b/>
        </w:rPr>
        <w:t>Info</w:t>
      </w:r>
      <w:r w:rsidRPr="00B83B3E">
        <w:t xml:space="preserve">, </w:t>
      </w:r>
      <w:r w:rsidRPr="00B83B3E">
        <w:rPr>
          <w:b/>
        </w:rPr>
        <w:t>SC/Increased Eval</w:t>
      </w:r>
      <w:r w:rsidRPr="00B83B3E">
        <w:t xml:space="preserve">, </w:t>
      </w:r>
      <w:r w:rsidRPr="00B83B3E">
        <w:rPr>
          <w:b/>
        </w:rPr>
        <w:t>Pension</w:t>
      </w:r>
      <w:r w:rsidRPr="00B83B3E">
        <w:t xml:space="preserve">, </w:t>
      </w:r>
      <w:r w:rsidRPr="00B83B3E">
        <w:rPr>
          <w:b/>
        </w:rPr>
        <w:t>Medical Opinion</w:t>
      </w:r>
      <w:r w:rsidRPr="00B83B3E">
        <w:t xml:space="preserve">, and </w:t>
      </w:r>
      <w:r w:rsidRPr="00B83B3E">
        <w:rPr>
          <w:b/>
        </w:rPr>
        <w:t>Contact Info</w:t>
      </w:r>
      <w:r w:rsidR="00D86AF8" w:rsidRPr="00B83B3E">
        <w:t>.</w:t>
      </w:r>
      <w:r w:rsidR="00EE0CF4">
        <w:t xml:space="preserve"> </w:t>
      </w:r>
      <w:r w:rsidR="00D86AF8" w:rsidRPr="00B83B3E">
        <w:t>Use of these templates is optional.</w:t>
      </w:r>
    </w:p>
    <w:p w14:paraId="5C3CD815" w14:textId="5D293290" w:rsidR="00D86AF8" w:rsidRPr="00B83B3E" w:rsidRDefault="003C34DC" w:rsidP="00345C0B">
      <w:pPr>
        <w:pStyle w:val="Body3PicCaption"/>
      </w:pPr>
      <w:r w:rsidRPr="00B83B3E">
        <w:t>The Info</w:t>
      </w:r>
      <w:r w:rsidR="00D86AF8" w:rsidRPr="00B83B3E">
        <w:t xml:space="preserve"> tab has general information for the examiner (</w:t>
      </w:r>
      <w:r w:rsidR="00F12630" w:rsidRPr="00B83B3E">
        <w:fldChar w:fldCharType="begin"/>
      </w:r>
      <w:r w:rsidR="00F12630" w:rsidRPr="00B83B3E">
        <w:instrText xml:space="preserve"> REF _Ref406764980 \h </w:instrText>
      </w:r>
      <w:r w:rsidR="00B83B3E">
        <w:instrText xml:space="preserve"> \* MERGEFORMAT </w:instrText>
      </w:r>
      <w:r w:rsidR="00F12630" w:rsidRPr="00B83B3E">
        <w:fldChar w:fldCharType="separate"/>
      </w:r>
      <w:r w:rsidR="0081024B" w:rsidRPr="00B83B3E">
        <w:t xml:space="preserve">Figure </w:t>
      </w:r>
      <w:r w:rsidR="0081024B">
        <w:t>2</w:t>
      </w:r>
      <w:r w:rsidR="0081024B">
        <w:noBreakHyphen/>
        <w:t>52</w:t>
      </w:r>
      <w:r w:rsidR="00F12630" w:rsidRPr="00B83B3E">
        <w:fldChar w:fldCharType="end"/>
      </w:r>
      <w:r w:rsidR="00D86AF8" w:rsidRPr="00B83B3E">
        <w:t>).</w:t>
      </w:r>
    </w:p>
    <w:p w14:paraId="5C3CD816" w14:textId="77777777" w:rsidR="00FB4AF4" w:rsidRPr="00B83B3E" w:rsidRDefault="00FB4AF4" w:rsidP="00345C0B">
      <w:pPr>
        <w:pStyle w:val="Body3PicCaption"/>
      </w:pPr>
    </w:p>
    <w:p w14:paraId="5C3CD817" w14:textId="6E698EA0" w:rsidR="00D86AF8" w:rsidRPr="00B83B3E" w:rsidRDefault="00A81E25" w:rsidP="00345C0B">
      <w:pPr>
        <w:pStyle w:val="Body3PicCaption"/>
      </w:pPr>
      <w:r w:rsidRPr="00B83B3E">
        <w:drawing>
          <wp:inline distT="0" distB="0" distL="0" distR="0" wp14:anchorId="4EDEA056" wp14:editId="333BDB63">
            <wp:extent cx="4209535" cy="3061931"/>
            <wp:effectExtent l="19050" t="19050" r="19685" b="24765"/>
            <wp:docPr id="191" name="Picture 191" descr="Display of the Exam Request Template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14111" cy="3065259"/>
                    </a:xfrm>
                    <a:prstGeom prst="rect">
                      <a:avLst/>
                    </a:prstGeom>
                    <a:noFill/>
                    <a:ln w="6350">
                      <a:solidFill>
                        <a:schemeClr val="tx1"/>
                      </a:solidFill>
                    </a:ln>
                  </pic:spPr>
                </pic:pic>
              </a:graphicData>
            </a:graphic>
          </wp:inline>
        </w:drawing>
      </w:r>
    </w:p>
    <w:p w14:paraId="5C3CD818" w14:textId="518C266A" w:rsidR="00D3322C" w:rsidRPr="00B83B3E" w:rsidRDefault="00D3322C" w:rsidP="00B52F9B">
      <w:pPr>
        <w:pStyle w:val="Caption"/>
        <w:rPr>
          <w:rFonts w:cs="Times New Roman"/>
        </w:rPr>
      </w:pPr>
      <w:bookmarkStart w:id="629" w:name="_Toc326149597"/>
      <w:bookmarkStart w:id="630" w:name="_Toc278548181"/>
      <w:bookmarkStart w:id="631" w:name="_Ref225318652"/>
      <w:bookmarkStart w:id="632" w:name="_Ref406764688"/>
      <w:bookmarkStart w:id="633" w:name="_Ref406764980"/>
      <w:bookmarkStart w:id="634" w:name="_Toc2082726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52</w:t>
      </w:r>
      <w:r w:rsidR="008D502E">
        <w:rPr>
          <w:rFonts w:cs="Times New Roman"/>
        </w:rPr>
        <w:fldChar w:fldCharType="end"/>
      </w:r>
      <w:bookmarkEnd w:id="629"/>
      <w:bookmarkEnd w:id="630"/>
      <w:bookmarkEnd w:id="631"/>
      <w:bookmarkEnd w:id="632"/>
      <w:bookmarkEnd w:id="633"/>
      <w:r w:rsidR="00C40180">
        <w:rPr>
          <w:rFonts w:cs="Times New Roman"/>
        </w:rPr>
        <w:t>. Exam Request Template</w:t>
      </w:r>
      <w:r w:rsidR="00B84799">
        <w:t>—</w:t>
      </w:r>
      <w:r w:rsidR="00C40180">
        <w:rPr>
          <w:rFonts w:cs="Times New Roman"/>
        </w:rPr>
        <w:t xml:space="preserve">Info </w:t>
      </w:r>
      <w:r w:rsidR="00B84799">
        <w:rPr>
          <w:rFonts w:cs="Times New Roman"/>
        </w:rPr>
        <w:t>Tab</w:t>
      </w:r>
      <w:r w:rsidR="00C40180">
        <w:rPr>
          <w:rFonts w:cs="Times New Roman"/>
        </w:rPr>
        <w:t>.</w:t>
      </w:r>
      <w:bookmarkEnd w:id="634"/>
    </w:p>
    <w:p w14:paraId="0226512C" w14:textId="77777777" w:rsidR="00F36F48" w:rsidRPr="00B83B3E" w:rsidRDefault="00F36F48" w:rsidP="00F36F48"/>
    <w:p w14:paraId="5C3CD81A" w14:textId="03F6606C" w:rsidR="00FB4AF4" w:rsidRPr="00B83B3E" w:rsidRDefault="003C34DC" w:rsidP="00F36F48">
      <w:r w:rsidRPr="00B83B3E">
        <w:t xml:space="preserve">The </w:t>
      </w:r>
      <w:r w:rsidRPr="00B83B3E">
        <w:rPr>
          <w:b/>
        </w:rPr>
        <w:t>SC/Increased Eval</w:t>
      </w:r>
      <w:r w:rsidR="00D86AF8" w:rsidRPr="00B83B3E">
        <w:t xml:space="preserve"> tab allows </w:t>
      </w:r>
      <w:r w:rsidR="00680127" w:rsidRPr="00B83B3E">
        <w:t>the user</w:t>
      </w:r>
      <w:r w:rsidR="00D86AF8" w:rsidRPr="00B83B3E">
        <w:t xml:space="preserve"> to specify a Power of Attorney, indicate the conditions </w:t>
      </w:r>
      <w:r w:rsidR="00820FD6" w:rsidRPr="00B83B3E">
        <w:t>for which</w:t>
      </w:r>
      <w:r w:rsidR="00D86AF8" w:rsidRPr="00B83B3E">
        <w:t xml:space="preserve"> the veteran is claiming service connection, and indicate </w:t>
      </w:r>
      <w:r w:rsidR="00820FD6" w:rsidRPr="00B83B3E">
        <w:t>the</w:t>
      </w:r>
      <w:r w:rsidR="00D86AF8" w:rsidRPr="00B83B3E">
        <w:t xml:space="preserve"> </w:t>
      </w:r>
      <w:proofErr w:type="gramStart"/>
      <w:r w:rsidR="00D86AF8" w:rsidRPr="00B83B3E">
        <w:t>service connected</w:t>
      </w:r>
      <w:proofErr w:type="gramEnd"/>
      <w:r w:rsidR="00D86AF8" w:rsidRPr="00B83B3E">
        <w:t xml:space="preserve"> conditions </w:t>
      </w:r>
      <w:r w:rsidR="00820FD6" w:rsidRPr="00B83B3E">
        <w:t xml:space="preserve">for which </w:t>
      </w:r>
      <w:r w:rsidR="00D86AF8" w:rsidRPr="00B83B3E">
        <w:t>the veteran is claiming an increase</w:t>
      </w:r>
      <w:r w:rsidRPr="00B83B3E">
        <w:t>d evaluation</w:t>
      </w:r>
      <w:r w:rsidR="00820FD6" w:rsidRPr="00B83B3E">
        <w:t>.</w:t>
      </w:r>
      <w:r w:rsidR="00EE0CF4">
        <w:t xml:space="preserve"> </w:t>
      </w:r>
      <w:r w:rsidR="00820FD6" w:rsidRPr="00B83B3E">
        <w:t>S</w:t>
      </w:r>
      <w:r w:rsidR="006B7071" w:rsidRPr="00B83B3E">
        <w:t>electing</w:t>
      </w:r>
      <w:r w:rsidRPr="00B83B3E">
        <w:t xml:space="preserve"> the </w:t>
      </w:r>
      <w:r w:rsidRPr="00B83B3E">
        <w:rPr>
          <w:b/>
        </w:rPr>
        <w:t>Add New</w:t>
      </w:r>
      <w:r w:rsidR="00D86AF8" w:rsidRPr="00B83B3E">
        <w:t xml:space="preserve"> button opens the </w:t>
      </w:r>
      <w:r w:rsidR="00820FD6" w:rsidRPr="00B83B3E">
        <w:t xml:space="preserve">bottom </w:t>
      </w:r>
      <w:r w:rsidR="00820FD6" w:rsidRPr="00B83B3E">
        <w:rPr>
          <w:b/>
        </w:rPr>
        <w:t>Medical Condition</w:t>
      </w:r>
      <w:r w:rsidR="00820FD6" w:rsidRPr="00B83B3E">
        <w:t xml:space="preserve"> fields</w:t>
      </w:r>
      <w:r w:rsidR="00F55449" w:rsidRPr="00B83B3E">
        <w:t xml:space="preserve"> (</w:t>
      </w:r>
      <w:r w:rsidR="00FB4AF4" w:rsidRPr="00B83B3E">
        <w:fldChar w:fldCharType="begin"/>
      </w:r>
      <w:r w:rsidR="00FB4AF4" w:rsidRPr="00B83B3E">
        <w:instrText xml:space="preserve"> REF _Ref406764715 \h </w:instrText>
      </w:r>
      <w:r w:rsidR="00B83B3E">
        <w:instrText xml:space="preserve"> \* MERGEFORMAT </w:instrText>
      </w:r>
      <w:r w:rsidR="00FB4AF4" w:rsidRPr="00B83B3E">
        <w:fldChar w:fldCharType="separate"/>
      </w:r>
      <w:r w:rsidR="0081024B" w:rsidRPr="00B83B3E">
        <w:t xml:space="preserve">Figure </w:t>
      </w:r>
      <w:r w:rsidR="0081024B">
        <w:rPr>
          <w:noProof/>
        </w:rPr>
        <w:t>2</w:t>
      </w:r>
      <w:r w:rsidR="0081024B">
        <w:rPr>
          <w:noProof/>
        </w:rPr>
        <w:noBreakHyphen/>
        <w:t>53</w:t>
      </w:r>
      <w:r w:rsidR="00FB4AF4" w:rsidRPr="00B83B3E">
        <w:fldChar w:fldCharType="end"/>
      </w:r>
      <w:r w:rsidR="00CB101F" w:rsidRPr="00B83B3E">
        <w:t>)</w:t>
      </w:r>
      <w:r w:rsidR="005B1EAC" w:rsidRPr="00B83B3E">
        <w:t>.</w:t>
      </w:r>
    </w:p>
    <w:p w14:paraId="4B98ACE5" w14:textId="4265176F" w:rsidR="00F36F48" w:rsidRPr="00B83B3E" w:rsidRDefault="00D86AF8" w:rsidP="00EF7F14">
      <w:pPr>
        <w:pStyle w:val="Note"/>
      </w:pPr>
      <w:r w:rsidRPr="00C40180">
        <w:t>N</w:t>
      </w:r>
      <w:r w:rsidR="003C34DC" w:rsidRPr="00C40180">
        <w:t>ote</w:t>
      </w:r>
      <w:r w:rsidR="0094055F" w:rsidRPr="00C40180">
        <w:t xml:space="preserve"> 4</w:t>
      </w:r>
      <w:r w:rsidRPr="00C40180">
        <w:t>:</w:t>
      </w:r>
      <w:r w:rsidRPr="00B83B3E">
        <w:t xml:space="preserve"> When a medical opinion is required for a claim of serv</w:t>
      </w:r>
      <w:r w:rsidR="003C34DC" w:rsidRPr="00B83B3E">
        <w:t xml:space="preserve">ice connection, DO NOT use the </w:t>
      </w:r>
      <w:r w:rsidRPr="00B83B3E">
        <w:t>Veteran claims service connection for</w:t>
      </w:r>
      <w:r w:rsidR="0067466F" w:rsidRPr="00B83B3E">
        <w:t>:</w:t>
      </w:r>
      <w:r w:rsidRPr="00B83B3E">
        <w:t xml:space="preserve"> selection</w:t>
      </w:r>
      <w:r w:rsidR="0067466F" w:rsidRPr="00B83B3E">
        <w:t>. I</w:t>
      </w:r>
      <w:r w:rsidRPr="00B83B3E">
        <w:t>nstead</w:t>
      </w:r>
      <w:r w:rsidR="0067466F" w:rsidRPr="00B83B3E">
        <w:t>,</w:t>
      </w:r>
      <w:r w:rsidRPr="00B83B3E">
        <w:t xml:space="preserve"> refer to the VBA M21-1, MR for guidance as to what is required.</w:t>
      </w:r>
    </w:p>
    <w:p w14:paraId="5C3CD81D" w14:textId="3B2DAFF3" w:rsidR="00CA4C85" w:rsidRPr="00B83B3E" w:rsidRDefault="00323BF1" w:rsidP="00F36F48">
      <w:r w:rsidRPr="00B83B3E">
        <w:rPr>
          <w:noProof/>
        </w:rPr>
        <w:lastRenderedPageBreak/>
        <w:drawing>
          <wp:inline distT="0" distB="0" distL="0" distR="0" wp14:anchorId="5C3CE165" wp14:editId="7E9E4ABF">
            <wp:extent cx="4086225" cy="3000375"/>
            <wp:effectExtent l="0" t="0" r="9525" b="9525"/>
            <wp:docPr id="69" name="Picture 38" descr="Display of the Exam Request Template SC/Increased Eval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3" cstate="print"/>
                    <a:srcRect/>
                    <a:stretch>
                      <a:fillRect/>
                    </a:stretch>
                  </pic:blipFill>
                  <pic:spPr bwMode="auto">
                    <a:xfrm>
                      <a:off x="0" y="0"/>
                      <a:ext cx="4086225" cy="3000375"/>
                    </a:xfrm>
                    <a:prstGeom prst="rect">
                      <a:avLst/>
                    </a:prstGeom>
                    <a:noFill/>
                    <a:ln w="9525">
                      <a:noFill/>
                      <a:miter lim="800000"/>
                      <a:headEnd/>
                      <a:tailEnd/>
                    </a:ln>
                  </pic:spPr>
                </pic:pic>
              </a:graphicData>
            </a:graphic>
          </wp:inline>
        </w:drawing>
      </w:r>
    </w:p>
    <w:p w14:paraId="5C3CD81E" w14:textId="4DD0ABE9" w:rsidR="00D3322C" w:rsidRPr="00B83B3E" w:rsidRDefault="00D3322C" w:rsidP="00B52F9B">
      <w:pPr>
        <w:pStyle w:val="Caption"/>
        <w:rPr>
          <w:rFonts w:cs="Times New Roman"/>
        </w:rPr>
      </w:pPr>
      <w:bookmarkStart w:id="635" w:name="_Toc326149598"/>
      <w:bookmarkStart w:id="636" w:name="_Toc278548182"/>
      <w:bookmarkStart w:id="637" w:name="_Ref225318674"/>
      <w:bookmarkStart w:id="638" w:name="_Ref406764715"/>
      <w:bookmarkStart w:id="639" w:name="_Toc2082726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53</w:t>
      </w:r>
      <w:r w:rsidR="008D502E">
        <w:rPr>
          <w:rFonts w:cs="Times New Roman"/>
        </w:rPr>
        <w:fldChar w:fldCharType="end"/>
      </w:r>
      <w:bookmarkEnd w:id="635"/>
      <w:bookmarkEnd w:id="636"/>
      <w:bookmarkEnd w:id="637"/>
      <w:bookmarkEnd w:id="638"/>
      <w:r w:rsidR="00C0790E">
        <w:rPr>
          <w:rFonts w:cs="Times New Roman"/>
        </w:rPr>
        <w:t>.</w:t>
      </w:r>
      <w:r w:rsidR="00C0790E" w:rsidRPr="00C0790E">
        <w:rPr>
          <w:rFonts w:cs="Times New Roman"/>
        </w:rPr>
        <w:t xml:space="preserve"> </w:t>
      </w:r>
      <w:r w:rsidR="00C0790E">
        <w:rPr>
          <w:rFonts w:cs="Times New Roman"/>
        </w:rPr>
        <w:t>Exam Request Template</w:t>
      </w:r>
      <w:r w:rsidR="00C0790E">
        <w:t>—SC/Increased Eval</w:t>
      </w:r>
      <w:r w:rsidR="00C0790E">
        <w:rPr>
          <w:rFonts w:cs="Times New Roman"/>
        </w:rPr>
        <w:t xml:space="preserve"> Tab.</w:t>
      </w:r>
      <w:bookmarkEnd w:id="639"/>
    </w:p>
    <w:p w14:paraId="08920125" w14:textId="77777777" w:rsidR="00F36F48" w:rsidRPr="00B83B3E" w:rsidRDefault="00F36F48" w:rsidP="00345C0B">
      <w:pPr>
        <w:pStyle w:val="Body3PicCaption"/>
      </w:pPr>
    </w:p>
    <w:p w14:paraId="5C3CD821" w14:textId="6EC2DDBC" w:rsidR="00FB4AF4" w:rsidRPr="00B83B3E" w:rsidRDefault="0067466F" w:rsidP="00345C0B">
      <w:pPr>
        <w:pStyle w:val="Body3PicCaption"/>
      </w:pPr>
      <w:r w:rsidRPr="00B83B3E">
        <w:t>On t</w:t>
      </w:r>
      <w:r w:rsidR="003C34DC" w:rsidRPr="00B83B3E">
        <w:t>he Pension</w:t>
      </w:r>
      <w:r w:rsidR="00D86AF8" w:rsidRPr="00B83B3E">
        <w:t xml:space="preserve"> tab</w:t>
      </w:r>
      <w:r w:rsidRPr="00B83B3E">
        <w:t>, the user indicates</w:t>
      </w:r>
      <w:r w:rsidR="00D86AF8" w:rsidRPr="00B83B3E">
        <w:t xml:space="preserve"> what medical conditions must be evaluated for a determination of pension entitlement (</w:t>
      </w:r>
      <w:r w:rsidR="007B1BF5" w:rsidRPr="00B83B3E">
        <w:fldChar w:fldCharType="begin"/>
      </w:r>
      <w:r w:rsidR="007B1BF5" w:rsidRPr="00B83B3E">
        <w:instrText xml:space="preserve"> REF _Ref225318682 \h  \* MERGEFORMAT </w:instrText>
      </w:r>
      <w:r w:rsidR="007B1BF5" w:rsidRPr="00B83B3E">
        <w:fldChar w:fldCharType="separate"/>
      </w:r>
      <w:r w:rsidR="0081024B" w:rsidRPr="00B83B3E">
        <w:t xml:space="preserve">Figure </w:t>
      </w:r>
      <w:r w:rsidR="0081024B">
        <w:t>2</w:t>
      </w:r>
      <w:r w:rsidR="0081024B">
        <w:noBreakHyphen/>
        <w:t>54</w:t>
      </w:r>
      <w:r w:rsidR="007B1BF5" w:rsidRPr="00B83B3E">
        <w:fldChar w:fldCharType="end"/>
      </w:r>
      <w:r w:rsidR="00D86AF8" w:rsidRPr="00B83B3E">
        <w:t>).</w:t>
      </w:r>
    </w:p>
    <w:p w14:paraId="68CC2A68" w14:textId="77777777" w:rsidR="00F36F48" w:rsidRPr="00B83B3E" w:rsidRDefault="00F36F48" w:rsidP="00345C0B">
      <w:pPr>
        <w:pStyle w:val="Body3PicCaption"/>
      </w:pPr>
    </w:p>
    <w:p w14:paraId="5C3CD822" w14:textId="77777777" w:rsidR="00CA4C85" w:rsidRPr="00B83B3E" w:rsidRDefault="00323BF1" w:rsidP="00345C0B">
      <w:pPr>
        <w:pStyle w:val="Body3PicCaption"/>
      </w:pPr>
      <w:r w:rsidRPr="00B83B3E">
        <w:drawing>
          <wp:inline distT="0" distB="0" distL="0" distR="0" wp14:anchorId="5C3CE167" wp14:editId="23460209">
            <wp:extent cx="4095750" cy="3000375"/>
            <wp:effectExtent l="0" t="0" r="0" b="9525"/>
            <wp:docPr id="70" name="Picture 39" descr="Display of the Exam Request Template Pension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4" cstate="print"/>
                    <a:srcRect/>
                    <a:stretch>
                      <a:fillRect/>
                    </a:stretch>
                  </pic:blipFill>
                  <pic:spPr bwMode="auto">
                    <a:xfrm>
                      <a:off x="0" y="0"/>
                      <a:ext cx="4095750" cy="3000375"/>
                    </a:xfrm>
                    <a:prstGeom prst="rect">
                      <a:avLst/>
                    </a:prstGeom>
                    <a:noFill/>
                    <a:ln w="9525">
                      <a:noFill/>
                      <a:miter lim="800000"/>
                      <a:headEnd/>
                      <a:tailEnd/>
                    </a:ln>
                  </pic:spPr>
                </pic:pic>
              </a:graphicData>
            </a:graphic>
          </wp:inline>
        </w:drawing>
      </w:r>
    </w:p>
    <w:p w14:paraId="5C3CD823" w14:textId="04B5EEB1" w:rsidR="00D3322C" w:rsidRPr="00B83B3E" w:rsidRDefault="00D3322C" w:rsidP="00B52F9B">
      <w:pPr>
        <w:pStyle w:val="Caption"/>
        <w:rPr>
          <w:rFonts w:cs="Times New Roman"/>
        </w:rPr>
      </w:pPr>
      <w:bookmarkStart w:id="640" w:name="_Toc326149599"/>
      <w:bookmarkStart w:id="641" w:name="_Toc278548183"/>
      <w:bookmarkStart w:id="642" w:name="_Ref225318682"/>
      <w:bookmarkStart w:id="643" w:name="_Ref406764741"/>
      <w:bookmarkStart w:id="644" w:name="_Toc2082726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54</w:t>
      </w:r>
      <w:r w:rsidR="008D502E">
        <w:rPr>
          <w:rFonts w:cs="Times New Roman"/>
        </w:rPr>
        <w:fldChar w:fldCharType="end"/>
      </w:r>
      <w:bookmarkEnd w:id="640"/>
      <w:bookmarkEnd w:id="641"/>
      <w:bookmarkEnd w:id="642"/>
      <w:bookmarkEnd w:id="643"/>
      <w:r w:rsidR="00C0790E">
        <w:rPr>
          <w:rFonts w:cs="Times New Roman"/>
        </w:rPr>
        <w:t>.</w:t>
      </w:r>
      <w:r w:rsidR="00C0790E" w:rsidRPr="00C0790E">
        <w:rPr>
          <w:rFonts w:cs="Times New Roman"/>
        </w:rPr>
        <w:t xml:space="preserve"> </w:t>
      </w:r>
      <w:r w:rsidR="00C0790E">
        <w:rPr>
          <w:rFonts w:cs="Times New Roman"/>
        </w:rPr>
        <w:t>Exam Request Template</w:t>
      </w:r>
      <w:r w:rsidR="00C0790E">
        <w:t>—</w:t>
      </w:r>
      <w:r w:rsidR="00C0790E">
        <w:rPr>
          <w:rFonts w:cs="Times New Roman"/>
        </w:rPr>
        <w:t>Pension Tab.</w:t>
      </w:r>
      <w:bookmarkEnd w:id="644"/>
    </w:p>
    <w:p w14:paraId="1DEB3203" w14:textId="77777777" w:rsidR="00F36F48" w:rsidRPr="00B83B3E" w:rsidRDefault="00F36F48" w:rsidP="00F36F48"/>
    <w:p w14:paraId="5C3CD825" w14:textId="4B6DCDEA" w:rsidR="00D86AF8" w:rsidRPr="00B83B3E" w:rsidRDefault="00D86AF8" w:rsidP="00F36F48">
      <w:r w:rsidRPr="00B83B3E">
        <w:lastRenderedPageBreak/>
        <w:t>Th</w:t>
      </w:r>
      <w:r w:rsidR="003C34DC" w:rsidRPr="00B83B3E">
        <w:t xml:space="preserve">e </w:t>
      </w:r>
      <w:r w:rsidR="003C34DC" w:rsidRPr="00B83B3E">
        <w:rPr>
          <w:b/>
        </w:rPr>
        <w:t>Medical Opinion</w:t>
      </w:r>
      <w:r w:rsidRPr="00B83B3E">
        <w:t xml:space="preserve"> tab allows </w:t>
      </w:r>
      <w:r w:rsidR="00680127" w:rsidRPr="00B83B3E">
        <w:t>the user</w:t>
      </w:r>
      <w:r w:rsidRPr="00B83B3E">
        <w:t xml:space="preserve"> to indicate that an opinion is needed (</w:t>
      </w:r>
      <w:r w:rsidR="00FB4AF4" w:rsidRPr="00B83B3E">
        <w:fldChar w:fldCharType="begin"/>
      </w:r>
      <w:r w:rsidR="00FB4AF4" w:rsidRPr="00B83B3E">
        <w:instrText xml:space="preserve"> REF _Ref406764769 \h </w:instrText>
      </w:r>
      <w:r w:rsidR="00B83B3E">
        <w:instrText xml:space="preserve"> \* MERGEFORMAT </w:instrText>
      </w:r>
      <w:r w:rsidR="00FB4AF4" w:rsidRPr="00B83B3E">
        <w:fldChar w:fldCharType="separate"/>
      </w:r>
      <w:r w:rsidR="0081024B" w:rsidRPr="00B83B3E">
        <w:t xml:space="preserve">Figure </w:t>
      </w:r>
      <w:r w:rsidR="0081024B">
        <w:rPr>
          <w:noProof/>
        </w:rPr>
        <w:t>2</w:t>
      </w:r>
      <w:r w:rsidR="0081024B">
        <w:rPr>
          <w:noProof/>
        </w:rPr>
        <w:noBreakHyphen/>
        <w:t>55</w:t>
      </w:r>
      <w:r w:rsidR="00FB4AF4" w:rsidRPr="00B83B3E">
        <w:fldChar w:fldCharType="end"/>
      </w:r>
      <w:r w:rsidR="00E74B4E" w:rsidRPr="00B83B3E">
        <w:t>)</w:t>
      </w:r>
      <w:r w:rsidR="005B1EAC" w:rsidRPr="00B83B3E">
        <w:t>.</w:t>
      </w:r>
      <w:r w:rsidR="00EE0CF4">
        <w:t xml:space="preserve"> </w:t>
      </w:r>
      <w:r w:rsidR="00680127" w:rsidRPr="00B83B3E">
        <w:t>The user</w:t>
      </w:r>
      <w:r w:rsidR="00495398" w:rsidRPr="00B83B3E">
        <w:t xml:space="preserve"> can copy and </w:t>
      </w:r>
      <w:r w:rsidRPr="00B83B3E">
        <w:t>paste</w:t>
      </w:r>
      <w:r w:rsidR="00495398" w:rsidRPr="00B83B3E">
        <w:t xml:space="preserve"> text</w:t>
      </w:r>
      <w:r w:rsidRPr="00B83B3E">
        <w:t xml:space="preserve"> into this box by pointing to it and clicking the right mouse button.</w:t>
      </w:r>
    </w:p>
    <w:p w14:paraId="5C3CD826" w14:textId="77777777" w:rsidR="00FB4AF4" w:rsidRPr="00B83B3E" w:rsidRDefault="00FB4AF4" w:rsidP="00345C0B">
      <w:pPr>
        <w:pStyle w:val="Body3PicCaption"/>
      </w:pPr>
    </w:p>
    <w:p w14:paraId="5C3CD827" w14:textId="017EA990" w:rsidR="00D86AF8" w:rsidRPr="00B83B3E" w:rsidRDefault="00A81E25" w:rsidP="00345C0B">
      <w:pPr>
        <w:pStyle w:val="Body3PicCaption"/>
      </w:pPr>
      <w:r w:rsidRPr="00B83B3E">
        <w:drawing>
          <wp:inline distT="0" distB="0" distL="0" distR="0" wp14:anchorId="5F0C3198" wp14:editId="111F6B65">
            <wp:extent cx="4009325" cy="2891481"/>
            <wp:effectExtent l="0" t="0" r="0" b="4445"/>
            <wp:docPr id="192" name="Picture 192" descr="Display of the Exam Request Template Medical Opinion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13336" cy="2894374"/>
                    </a:xfrm>
                    <a:prstGeom prst="rect">
                      <a:avLst/>
                    </a:prstGeom>
                    <a:noFill/>
                    <a:ln>
                      <a:noFill/>
                    </a:ln>
                  </pic:spPr>
                </pic:pic>
              </a:graphicData>
            </a:graphic>
          </wp:inline>
        </w:drawing>
      </w:r>
    </w:p>
    <w:p w14:paraId="5C3CD828" w14:textId="7B80ECAA" w:rsidR="00D3322C" w:rsidRPr="00B83B3E" w:rsidRDefault="00D3322C" w:rsidP="00B52F9B">
      <w:pPr>
        <w:pStyle w:val="Caption"/>
        <w:rPr>
          <w:rFonts w:cs="Times New Roman"/>
        </w:rPr>
      </w:pPr>
      <w:bookmarkStart w:id="645" w:name="_Toc326149600"/>
      <w:bookmarkStart w:id="646" w:name="_Toc278548184"/>
      <w:bookmarkStart w:id="647" w:name="_Ref225318691"/>
      <w:bookmarkStart w:id="648" w:name="_Ref406764769"/>
      <w:bookmarkStart w:id="649" w:name="_Toc2082726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55</w:t>
      </w:r>
      <w:r w:rsidR="008D502E">
        <w:rPr>
          <w:rFonts w:cs="Times New Roman"/>
        </w:rPr>
        <w:fldChar w:fldCharType="end"/>
      </w:r>
      <w:bookmarkEnd w:id="645"/>
      <w:bookmarkEnd w:id="646"/>
      <w:bookmarkEnd w:id="647"/>
      <w:bookmarkEnd w:id="648"/>
      <w:r w:rsidR="00C0790E">
        <w:rPr>
          <w:rFonts w:cs="Times New Roman"/>
        </w:rPr>
        <w:t>.</w:t>
      </w:r>
      <w:r w:rsidR="00C0790E" w:rsidRPr="00C0790E">
        <w:rPr>
          <w:rFonts w:cs="Times New Roman"/>
        </w:rPr>
        <w:t xml:space="preserve"> </w:t>
      </w:r>
      <w:r w:rsidR="00C0790E">
        <w:rPr>
          <w:rFonts w:cs="Times New Roman"/>
        </w:rPr>
        <w:t>Exam Request Template</w:t>
      </w:r>
      <w:r w:rsidR="00C0790E">
        <w:t>—Medical Opinion</w:t>
      </w:r>
      <w:r w:rsidR="00C0790E">
        <w:rPr>
          <w:rFonts w:cs="Times New Roman"/>
        </w:rPr>
        <w:t xml:space="preserve"> Tab.</w:t>
      </w:r>
      <w:bookmarkEnd w:id="649"/>
    </w:p>
    <w:p w14:paraId="13C4BABC" w14:textId="77777777" w:rsidR="00F36F48" w:rsidRPr="00B83B3E" w:rsidRDefault="00F36F48" w:rsidP="00F36F48"/>
    <w:p w14:paraId="5C3CD829" w14:textId="48D270F8" w:rsidR="00D86AF8" w:rsidRPr="00B83B3E" w:rsidRDefault="00F36F48" w:rsidP="00F36F48">
      <w:r w:rsidRPr="00B83B3E">
        <w:t>T</w:t>
      </w:r>
      <w:r w:rsidR="003C34DC" w:rsidRPr="00B83B3E">
        <w:t xml:space="preserve">he </w:t>
      </w:r>
      <w:r w:rsidR="003C34DC" w:rsidRPr="00B83B3E">
        <w:rPr>
          <w:b/>
        </w:rPr>
        <w:t>Contact Info</w:t>
      </w:r>
      <w:r w:rsidR="00D86AF8" w:rsidRPr="00B83B3E">
        <w:t xml:space="preserve"> tab gives </w:t>
      </w:r>
      <w:r w:rsidR="00680127" w:rsidRPr="00B83B3E">
        <w:t>the user</w:t>
      </w:r>
      <w:r w:rsidR="00D86AF8" w:rsidRPr="00B83B3E">
        <w:t xml:space="preserve"> a pre-formatted area to indicate a station contact if the examiner has any questions about the request (</w:t>
      </w:r>
      <w:r w:rsidR="00FB4AF4" w:rsidRPr="00B83B3E">
        <w:fldChar w:fldCharType="begin"/>
      </w:r>
      <w:r w:rsidR="00FB4AF4" w:rsidRPr="00B83B3E">
        <w:instrText xml:space="preserve"> REF _Ref406764792 \h </w:instrText>
      </w:r>
      <w:r w:rsidR="00B83B3E">
        <w:instrText xml:space="preserve"> \* MERGEFORMAT </w:instrText>
      </w:r>
      <w:r w:rsidR="00FB4AF4" w:rsidRPr="00B83B3E">
        <w:fldChar w:fldCharType="separate"/>
      </w:r>
      <w:r w:rsidR="0081024B" w:rsidRPr="00B83B3E">
        <w:t xml:space="preserve">Figure </w:t>
      </w:r>
      <w:r w:rsidR="0081024B">
        <w:rPr>
          <w:noProof/>
        </w:rPr>
        <w:t>2</w:t>
      </w:r>
      <w:r w:rsidR="0081024B">
        <w:rPr>
          <w:noProof/>
        </w:rPr>
        <w:noBreakHyphen/>
        <w:t>56</w:t>
      </w:r>
      <w:r w:rsidR="00FB4AF4" w:rsidRPr="00B83B3E">
        <w:fldChar w:fldCharType="end"/>
      </w:r>
      <w:r w:rsidR="00E74B4E" w:rsidRPr="00B83B3E">
        <w:t>)</w:t>
      </w:r>
      <w:r w:rsidR="005B1EAC" w:rsidRPr="00B83B3E">
        <w:t>.</w:t>
      </w:r>
      <w:r w:rsidR="00EE0CF4">
        <w:t xml:space="preserve"> </w:t>
      </w:r>
      <w:r w:rsidR="006B7071" w:rsidRPr="00B83B3E">
        <w:t>CAPRI</w:t>
      </w:r>
      <w:r w:rsidR="00D86AF8" w:rsidRPr="00B83B3E">
        <w:t xml:space="preserve"> remember</w:t>
      </w:r>
      <w:r w:rsidR="00213B8B" w:rsidRPr="00B83B3E">
        <w:t>s</w:t>
      </w:r>
      <w:r w:rsidR="00D86AF8" w:rsidRPr="00B83B3E">
        <w:t xml:space="preserve"> this info</w:t>
      </w:r>
      <w:r w:rsidR="00213B8B" w:rsidRPr="00B83B3E">
        <w:t>rmation</w:t>
      </w:r>
      <w:r w:rsidR="00D86AF8" w:rsidRPr="00B83B3E">
        <w:t xml:space="preserve"> and automatically populate</w:t>
      </w:r>
      <w:r w:rsidR="00213B8B" w:rsidRPr="00B83B3E">
        <w:t>s</w:t>
      </w:r>
      <w:r w:rsidR="00D86AF8" w:rsidRPr="00B83B3E">
        <w:t xml:space="preserve"> these fields the next time this template</w:t>
      </w:r>
      <w:r w:rsidR="00680127" w:rsidRPr="00B83B3E">
        <w:t xml:space="preserve"> is used.</w:t>
      </w:r>
    </w:p>
    <w:p w14:paraId="5C3CD82B" w14:textId="77777777" w:rsidR="00E40E33" w:rsidRPr="00B83B3E" w:rsidRDefault="00E40E33" w:rsidP="00345C0B">
      <w:pPr>
        <w:pStyle w:val="Body3PicCaption"/>
      </w:pPr>
      <w:r w:rsidRPr="00B83B3E">
        <w:lastRenderedPageBreak/>
        <w:t>The user clicks Done when finished to enter all of the applicable templates.</w:t>
      </w:r>
    </w:p>
    <w:p w14:paraId="5C3CD82C" w14:textId="77777777" w:rsidR="00FB4AF4" w:rsidRPr="00B83B3E" w:rsidRDefault="00FB4AF4" w:rsidP="00345C0B">
      <w:pPr>
        <w:pStyle w:val="Body3PicCaption"/>
      </w:pPr>
    </w:p>
    <w:p w14:paraId="5C3CD82D" w14:textId="77777777" w:rsidR="00CA4C85" w:rsidRPr="00B83B3E" w:rsidRDefault="00323BF1" w:rsidP="00345C0B">
      <w:pPr>
        <w:pStyle w:val="Body3PicCaption"/>
      </w:pPr>
      <w:r w:rsidRPr="00B83B3E">
        <w:drawing>
          <wp:inline distT="0" distB="0" distL="0" distR="0" wp14:anchorId="5C3CE16B" wp14:editId="2E7BA8EA">
            <wp:extent cx="3695700" cy="2705100"/>
            <wp:effectExtent l="0" t="0" r="0" b="0"/>
            <wp:docPr id="72" name="Picture 40" descr="Display of the Exam Request Template contact info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6" cstate="print"/>
                    <a:srcRect/>
                    <a:stretch>
                      <a:fillRect/>
                    </a:stretch>
                  </pic:blipFill>
                  <pic:spPr bwMode="auto">
                    <a:xfrm>
                      <a:off x="0" y="0"/>
                      <a:ext cx="3695700" cy="2705100"/>
                    </a:xfrm>
                    <a:prstGeom prst="rect">
                      <a:avLst/>
                    </a:prstGeom>
                    <a:noFill/>
                    <a:ln w="9525">
                      <a:noFill/>
                      <a:miter lim="800000"/>
                      <a:headEnd/>
                      <a:tailEnd/>
                    </a:ln>
                  </pic:spPr>
                </pic:pic>
              </a:graphicData>
            </a:graphic>
          </wp:inline>
        </w:drawing>
      </w:r>
    </w:p>
    <w:p w14:paraId="5C3CD82E" w14:textId="6DBBE428" w:rsidR="00D3322C" w:rsidRPr="00B83B3E" w:rsidRDefault="00D3322C" w:rsidP="00B52F9B">
      <w:pPr>
        <w:pStyle w:val="Caption"/>
        <w:rPr>
          <w:rFonts w:cs="Times New Roman"/>
        </w:rPr>
      </w:pPr>
      <w:bookmarkStart w:id="650" w:name="_Toc326149601"/>
      <w:bookmarkStart w:id="651" w:name="_Toc278548185"/>
      <w:bookmarkStart w:id="652" w:name="_Ref225318729"/>
      <w:bookmarkStart w:id="653" w:name="_Ref406764792"/>
      <w:bookmarkStart w:id="654" w:name="_Toc2082727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56</w:t>
      </w:r>
      <w:r w:rsidR="008D502E">
        <w:rPr>
          <w:rFonts w:cs="Times New Roman"/>
        </w:rPr>
        <w:fldChar w:fldCharType="end"/>
      </w:r>
      <w:bookmarkEnd w:id="650"/>
      <w:bookmarkEnd w:id="651"/>
      <w:bookmarkEnd w:id="652"/>
      <w:bookmarkEnd w:id="653"/>
      <w:r w:rsidR="00C0790E">
        <w:rPr>
          <w:rFonts w:cs="Times New Roman"/>
        </w:rPr>
        <w:t>.</w:t>
      </w:r>
      <w:r w:rsidR="00C0790E" w:rsidRPr="00C0790E">
        <w:rPr>
          <w:rFonts w:cs="Times New Roman"/>
        </w:rPr>
        <w:t xml:space="preserve"> </w:t>
      </w:r>
      <w:r w:rsidR="00C0790E">
        <w:rPr>
          <w:rFonts w:cs="Times New Roman"/>
        </w:rPr>
        <w:t>Exam Request Template</w:t>
      </w:r>
      <w:r w:rsidR="00C0790E">
        <w:t xml:space="preserve">—Contact </w:t>
      </w:r>
      <w:r w:rsidR="00C0790E">
        <w:rPr>
          <w:rFonts w:cs="Times New Roman"/>
        </w:rPr>
        <w:t>Info Tab.</w:t>
      </w:r>
      <w:bookmarkEnd w:id="654"/>
    </w:p>
    <w:p w14:paraId="5C3CD82F" w14:textId="77777777" w:rsidR="00FB4AF4" w:rsidRPr="00B83B3E" w:rsidRDefault="00FB4AF4" w:rsidP="00FB4AF4"/>
    <w:p w14:paraId="5C3CD830" w14:textId="5CE6F672" w:rsidR="00D86AF8" w:rsidRPr="00B83B3E" w:rsidRDefault="00196B97" w:rsidP="00B51127">
      <w:pPr>
        <w:pStyle w:val="BodyText"/>
      </w:pPr>
      <w:r w:rsidRPr="00B83B3E">
        <w:rPr>
          <w:b/>
        </w:rPr>
        <w:t>Step 7</w:t>
      </w:r>
      <w:r w:rsidR="00D86AF8" w:rsidRPr="00B83B3E">
        <w:t xml:space="preserve"> </w:t>
      </w:r>
      <w:r w:rsidR="001768A4" w:rsidRPr="00B83B3E">
        <w:t>–</w:t>
      </w:r>
      <w:r w:rsidRPr="00B83B3E">
        <w:rPr>
          <w:b/>
        </w:rPr>
        <w:t xml:space="preserve"> </w:t>
      </w:r>
      <w:r w:rsidR="00680127" w:rsidRPr="00B83B3E">
        <w:t>The user r</w:t>
      </w:r>
      <w:r w:rsidR="00D86AF8" w:rsidRPr="00B83B3E">
        <w:t>eview</w:t>
      </w:r>
      <w:r w:rsidR="00680127" w:rsidRPr="00B83B3E">
        <w:t>s</w:t>
      </w:r>
      <w:r w:rsidR="00D86AF8" w:rsidRPr="00B83B3E">
        <w:t xml:space="preserve"> the request to ensure all the correct information has been entered.</w:t>
      </w:r>
      <w:r w:rsidR="00EE0CF4">
        <w:t xml:space="preserve"> </w:t>
      </w:r>
      <w:r w:rsidR="00680127" w:rsidRPr="00B83B3E">
        <w:t>After making</w:t>
      </w:r>
      <w:r w:rsidR="00D86AF8" w:rsidRPr="00B83B3E">
        <w:t xml:space="preserve"> sure that no additional information is required, </w:t>
      </w:r>
      <w:r w:rsidR="00680127" w:rsidRPr="00B83B3E">
        <w:t xml:space="preserve">the user </w:t>
      </w:r>
      <w:r w:rsidR="00D86AF8" w:rsidRPr="00B83B3E">
        <w:t>click</w:t>
      </w:r>
      <w:r w:rsidR="00680127" w:rsidRPr="00B83B3E">
        <w:t>s</w:t>
      </w:r>
      <w:r w:rsidR="003C34DC" w:rsidRPr="00B83B3E">
        <w:t xml:space="preserve"> </w:t>
      </w:r>
      <w:r w:rsidR="003C34DC" w:rsidRPr="00B83B3E">
        <w:rPr>
          <w:b/>
        </w:rPr>
        <w:t>Send Exam Request</w:t>
      </w:r>
      <w:r w:rsidR="00680127" w:rsidRPr="00B83B3E">
        <w:t>. The user may also</w:t>
      </w:r>
      <w:r w:rsidR="003C34DC" w:rsidRPr="00B83B3E">
        <w:t xml:space="preserve"> click </w:t>
      </w:r>
      <w:r w:rsidR="003C34DC" w:rsidRPr="00B83B3E">
        <w:rPr>
          <w:b/>
        </w:rPr>
        <w:t>Cancel Request</w:t>
      </w:r>
      <w:r w:rsidR="00D86AF8" w:rsidRPr="00B83B3E">
        <w:t>, if appropriate</w:t>
      </w:r>
      <w:r w:rsidR="00F55449" w:rsidRPr="00B83B3E">
        <w:t>, and a</w:t>
      </w:r>
      <w:r w:rsidR="00D86AF8" w:rsidRPr="00B83B3E">
        <w:t>nswer the confirmation dialog box that appears.</w:t>
      </w:r>
    </w:p>
    <w:p w14:paraId="5C3CD831" w14:textId="77777777" w:rsidR="00D86AF8" w:rsidRPr="00B83B3E" w:rsidRDefault="00196B97" w:rsidP="00B51127">
      <w:pPr>
        <w:pStyle w:val="BodyText"/>
      </w:pPr>
      <w:r w:rsidRPr="00B83B3E">
        <w:rPr>
          <w:b/>
        </w:rPr>
        <w:t>Step 8</w:t>
      </w:r>
      <w:r w:rsidR="00D86AF8" w:rsidRPr="00B83B3E">
        <w:t xml:space="preserve"> </w:t>
      </w:r>
      <w:r w:rsidR="001768A4" w:rsidRPr="00B83B3E">
        <w:t>–</w:t>
      </w:r>
      <w:r w:rsidR="00D86AF8" w:rsidRPr="00B83B3E">
        <w:t xml:space="preserve"> </w:t>
      </w:r>
      <w:r w:rsidR="00680127" w:rsidRPr="00B83B3E">
        <w:t>The</w:t>
      </w:r>
      <w:r w:rsidR="00D86AF8" w:rsidRPr="00B83B3E">
        <w:t xml:space="preserve"> request </w:t>
      </w:r>
      <w:r w:rsidR="00680127" w:rsidRPr="00B83B3E">
        <w:t>is</w:t>
      </w:r>
      <w:r w:rsidR="00D86AF8" w:rsidRPr="00B83B3E">
        <w:t xml:space="preserve"> transmitted to the VHA facility and </w:t>
      </w:r>
      <w:r w:rsidR="006B7071" w:rsidRPr="00B83B3E">
        <w:t>CAPRI</w:t>
      </w:r>
      <w:r w:rsidR="00D86AF8" w:rsidRPr="00B83B3E">
        <w:t xml:space="preserve"> show</w:t>
      </w:r>
      <w:r w:rsidR="00680127" w:rsidRPr="00B83B3E">
        <w:t>s</w:t>
      </w:r>
      <w:r w:rsidR="00D86AF8" w:rsidRPr="00B83B3E">
        <w:t xml:space="preserve"> that </w:t>
      </w:r>
      <w:r w:rsidR="00680127" w:rsidRPr="00B83B3E">
        <w:t>the</w:t>
      </w:r>
      <w:r w:rsidR="00D86AF8" w:rsidRPr="00B83B3E">
        <w:t xml:space="preserve"> request is pending.</w:t>
      </w:r>
    </w:p>
    <w:p w14:paraId="5C3CD832" w14:textId="343E68B5" w:rsidR="00D86AF8" w:rsidRPr="00B83B3E" w:rsidRDefault="00196B97" w:rsidP="00B51127">
      <w:pPr>
        <w:pStyle w:val="BodyText"/>
      </w:pPr>
      <w:r w:rsidRPr="00B83B3E">
        <w:rPr>
          <w:b/>
        </w:rPr>
        <w:t>Step 9</w:t>
      </w:r>
      <w:r w:rsidR="00D86AF8" w:rsidRPr="00B83B3E">
        <w:t xml:space="preserve"> </w:t>
      </w:r>
      <w:r w:rsidR="001768A4" w:rsidRPr="00B83B3E">
        <w:t>–</w:t>
      </w:r>
      <w:r w:rsidRPr="00B83B3E">
        <w:rPr>
          <w:b/>
        </w:rPr>
        <w:t xml:space="preserve"> </w:t>
      </w:r>
      <w:r w:rsidR="00680127" w:rsidRPr="00B83B3E">
        <w:t>To</w:t>
      </w:r>
      <w:r w:rsidR="00D86AF8" w:rsidRPr="00B83B3E">
        <w:t xml:space="preserve"> place proof of</w:t>
      </w:r>
      <w:r w:rsidR="00680127" w:rsidRPr="00B83B3E">
        <w:t xml:space="preserve"> the</w:t>
      </w:r>
      <w:r w:rsidR="00D86AF8" w:rsidRPr="00B83B3E">
        <w:t xml:space="preserve"> exam request in the claim file for record</w:t>
      </w:r>
      <w:r w:rsidR="000D22F9" w:rsidRPr="00B83B3E">
        <w:t xml:space="preserve"> </w:t>
      </w:r>
      <w:r w:rsidR="00D86AF8" w:rsidRPr="00B83B3E">
        <w:t xml:space="preserve">keeping purposes, </w:t>
      </w:r>
      <w:r w:rsidR="00680127" w:rsidRPr="00B83B3E">
        <w:t>the user</w:t>
      </w:r>
      <w:r w:rsidR="00D86AF8" w:rsidRPr="00B83B3E">
        <w:t xml:space="preserve"> </w:t>
      </w:r>
      <w:r w:rsidR="00680127" w:rsidRPr="00B83B3E">
        <w:t>selects</w:t>
      </w:r>
      <w:r w:rsidR="00D86AF8" w:rsidRPr="00B83B3E">
        <w:t xml:space="preserve"> the Status Inquiry option and print</w:t>
      </w:r>
      <w:r w:rsidR="00680127" w:rsidRPr="00B83B3E">
        <w:t>s</w:t>
      </w:r>
      <w:r w:rsidR="00D86AF8" w:rsidRPr="00B83B3E">
        <w:t xml:space="preserve"> the Inquiry screen.</w:t>
      </w:r>
    </w:p>
    <w:p w14:paraId="397AC15E" w14:textId="77777777" w:rsidR="00F214BC" w:rsidRPr="00B83B3E" w:rsidRDefault="00F214BC" w:rsidP="00B51127">
      <w:pPr>
        <w:pStyle w:val="BodyText"/>
      </w:pPr>
    </w:p>
    <w:p w14:paraId="5C3CD833" w14:textId="77777777" w:rsidR="00D86AF8" w:rsidRPr="00B83B3E" w:rsidRDefault="00D86AF8" w:rsidP="00A561AD">
      <w:pPr>
        <w:pStyle w:val="Heading3"/>
      </w:pPr>
      <w:bookmarkStart w:id="655" w:name="_Toc179779067"/>
      <w:bookmarkStart w:id="656" w:name="_Toc278187802"/>
      <w:bookmarkStart w:id="657" w:name="_Toc508873539"/>
      <w:bookmarkStart w:id="658" w:name="_Toc508874949"/>
      <w:bookmarkStart w:id="659" w:name="_Toc508875803"/>
      <w:bookmarkStart w:id="660" w:name="_Toc20827490"/>
      <w:r w:rsidRPr="00B83B3E">
        <w:t>Insufficient Exam Request</w:t>
      </w:r>
      <w:bookmarkEnd w:id="655"/>
      <w:bookmarkEnd w:id="656"/>
      <w:bookmarkEnd w:id="657"/>
      <w:bookmarkEnd w:id="658"/>
      <w:bookmarkEnd w:id="659"/>
      <w:bookmarkEnd w:id="660"/>
    </w:p>
    <w:p w14:paraId="12F400F6" w14:textId="77777777" w:rsidR="00F36F48" w:rsidRPr="00B83B3E" w:rsidRDefault="00D86AF8" w:rsidP="00F36F48">
      <w:pPr>
        <w:pStyle w:val="BodyText"/>
      </w:pPr>
      <w:r w:rsidRPr="00B83B3E">
        <w:t xml:space="preserve">This option is used if a completed examination is not </w:t>
      </w:r>
      <w:proofErr w:type="gramStart"/>
      <w:r w:rsidRPr="00B83B3E">
        <w:t>sufficient</w:t>
      </w:r>
      <w:proofErr w:type="gramEnd"/>
      <w:r w:rsidRPr="00B83B3E">
        <w:t>, and the RO has followed local procedures to attempt to make the examination sufficient for rating purposes.</w:t>
      </w:r>
    </w:p>
    <w:p w14:paraId="5C3CD836" w14:textId="4DA82651" w:rsidR="00F12630" w:rsidRPr="00B83B3E" w:rsidRDefault="00196B97" w:rsidP="00F36F48">
      <w:pPr>
        <w:pStyle w:val="BodyText"/>
      </w:pPr>
      <w:r w:rsidRPr="00B83B3E">
        <w:rPr>
          <w:b/>
        </w:rPr>
        <w:t>Step 1</w:t>
      </w:r>
      <w:r w:rsidR="00D86AF8" w:rsidRPr="00B83B3E">
        <w:t xml:space="preserve"> </w:t>
      </w:r>
      <w:r w:rsidR="00F55449" w:rsidRPr="00B83B3E">
        <w:t>–</w:t>
      </w:r>
      <w:r w:rsidR="00D86AF8" w:rsidRPr="00B83B3E">
        <w:t xml:space="preserve"> </w:t>
      </w:r>
      <w:r w:rsidR="00F55449" w:rsidRPr="00B83B3E">
        <w:t>The user logs</w:t>
      </w:r>
      <w:r w:rsidR="00D86AF8" w:rsidRPr="00B83B3E">
        <w:t xml:space="preserve"> into </w:t>
      </w:r>
      <w:r w:rsidR="006B7071" w:rsidRPr="00B83B3E">
        <w:t>CAPRI</w:t>
      </w:r>
      <w:r w:rsidR="00D86AF8" w:rsidRPr="00B83B3E">
        <w:t>, look</w:t>
      </w:r>
      <w:r w:rsidR="00F55449" w:rsidRPr="00B83B3E">
        <w:t xml:space="preserve">s up the veteran using the </w:t>
      </w:r>
      <w:r w:rsidR="00F55449" w:rsidRPr="00B83B3E">
        <w:rPr>
          <w:b/>
        </w:rPr>
        <w:t>Patient S</w:t>
      </w:r>
      <w:r w:rsidR="00D86AF8" w:rsidRPr="00B83B3E">
        <w:rPr>
          <w:b/>
        </w:rPr>
        <w:t>elector</w:t>
      </w:r>
      <w:r w:rsidR="00D86AF8" w:rsidRPr="00B83B3E">
        <w:t>, and move</w:t>
      </w:r>
      <w:r w:rsidR="00F55449" w:rsidRPr="00B83B3E">
        <w:t>s</w:t>
      </w:r>
      <w:r w:rsidR="00D86AF8" w:rsidRPr="00B83B3E">
        <w:t xml:space="preserve"> to the </w:t>
      </w:r>
      <w:r w:rsidR="00D86AF8" w:rsidRPr="00B83B3E">
        <w:rPr>
          <w:b/>
        </w:rPr>
        <w:t>C&amp;P Exams</w:t>
      </w:r>
      <w:r w:rsidR="00D86AF8" w:rsidRPr="00B83B3E">
        <w:t xml:space="preserve"> tab (</w:t>
      </w:r>
      <w:r w:rsidR="00F12630" w:rsidRPr="00B83B3E">
        <w:fldChar w:fldCharType="begin"/>
      </w:r>
      <w:r w:rsidR="00F12630" w:rsidRPr="00B83B3E">
        <w:instrText xml:space="preserve"> REF _Ref406764836 \h </w:instrText>
      </w:r>
      <w:r w:rsidR="00B83B3E">
        <w:instrText xml:space="preserve"> \* MERGEFORMAT </w:instrText>
      </w:r>
      <w:r w:rsidR="00F12630" w:rsidRPr="00B83B3E">
        <w:fldChar w:fldCharType="separate"/>
      </w:r>
      <w:r w:rsidR="0081024B" w:rsidRPr="00B83B3E">
        <w:t xml:space="preserve">Figure </w:t>
      </w:r>
      <w:r w:rsidR="0081024B">
        <w:rPr>
          <w:noProof/>
        </w:rPr>
        <w:t>2</w:t>
      </w:r>
      <w:r w:rsidR="0081024B">
        <w:rPr>
          <w:noProof/>
        </w:rPr>
        <w:noBreakHyphen/>
        <w:t>57</w:t>
      </w:r>
      <w:r w:rsidR="00F12630" w:rsidRPr="00B83B3E">
        <w:fldChar w:fldCharType="end"/>
      </w:r>
      <w:r w:rsidR="00E74B4E" w:rsidRPr="00B83B3E">
        <w:t>)</w:t>
      </w:r>
      <w:r w:rsidR="005B1EAC" w:rsidRPr="00B83B3E">
        <w:t>.</w:t>
      </w:r>
      <w:r w:rsidR="00EE0CF4">
        <w:t xml:space="preserve"> </w:t>
      </w:r>
      <w:r w:rsidR="005B1EAC" w:rsidRPr="00B83B3E">
        <w:t>When t</w:t>
      </w:r>
      <w:r w:rsidR="00D86AF8" w:rsidRPr="00B83B3E">
        <w:t>he veteran already has examination requests on file, the window show</w:t>
      </w:r>
      <w:r w:rsidR="006B746F" w:rsidRPr="00B83B3E">
        <w:t>s</w:t>
      </w:r>
      <w:r w:rsidR="00D86AF8" w:rsidRPr="00B83B3E">
        <w:t xml:space="preserve"> the dates requested and completed.</w:t>
      </w:r>
    </w:p>
    <w:p w14:paraId="4E691239" w14:textId="77777777" w:rsidR="00F36F48" w:rsidRPr="00B83B3E" w:rsidRDefault="00F36F48" w:rsidP="00F36F48">
      <w:pPr>
        <w:pStyle w:val="BodyText"/>
      </w:pPr>
    </w:p>
    <w:p w14:paraId="5C3CD837" w14:textId="1D426758" w:rsidR="00CA4C85" w:rsidRPr="00B83B3E" w:rsidRDefault="006A0C91" w:rsidP="00345C0B">
      <w:pPr>
        <w:pStyle w:val="Body3PicCaption"/>
      </w:pPr>
      <w:r w:rsidRPr="00B83B3E">
        <w:lastRenderedPageBreak/>
        <w:drawing>
          <wp:inline distT="0" distB="0" distL="0" distR="0" wp14:anchorId="7476C526" wp14:editId="3D952812">
            <wp:extent cx="5939790" cy="3344545"/>
            <wp:effectExtent l="19050" t="19050" r="22860" b="27305"/>
            <wp:docPr id="226" name="Picture 226" descr="Display of the C&amp;P exam requests list showing exam dates requested and comp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9790" cy="3344545"/>
                    </a:xfrm>
                    <a:prstGeom prst="rect">
                      <a:avLst/>
                    </a:prstGeom>
                    <a:noFill/>
                    <a:ln w="6350">
                      <a:solidFill>
                        <a:schemeClr val="tx1"/>
                      </a:solidFill>
                    </a:ln>
                  </pic:spPr>
                </pic:pic>
              </a:graphicData>
            </a:graphic>
          </wp:inline>
        </w:drawing>
      </w:r>
    </w:p>
    <w:p w14:paraId="5C3CD838" w14:textId="33A475A8" w:rsidR="00D3322C" w:rsidRPr="00B83B3E" w:rsidRDefault="00D3322C" w:rsidP="00B52F9B">
      <w:pPr>
        <w:pStyle w:val="Caption"/>
        <w:rPr>
          <w:rFonts w:cs="Times New Roman"/>
        </w:rPr>
      </w:pPr>
      <w:bookmarkStart w:id="661" w:name="_Toc326149602"/>
      <w:bookmarkStart w:id="662" w:name="_Toc278548186"/>
      <w:bookmarkStart w:id="663" w:name="_Ref225318739"/>
      <w:bookmarkStart w:id="664" w:name="_Ref334963531"/>
      <w:bookmarkStart w:id="665" w:name="_Ref334963602"/>
      <w:bookmarkStart w:id="666" w:name="_Ref406764836"/>
      <w:bookmarkStart w:id="667" w:name="_Ref406765121"/>
      <w:bookmarkStart w:id="668" w:name="_Ref406765201"/>
      <w:bookmarkStart w:id="669" w:name="_Toc2082727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57</w:t>
      </w:r>
      <w:r w:rsidR="008D502E">
        <w:rPr>
          <w:rFonts w:cs="Times New Roman"/>
        </w:rPr>
        <w:fldChar w:fldCharType="end"/>
      </w:r>
      <w:bookmarkEnd w:id="661"/>
      <w:bookmarkEnd w:id="662"/>
      <w:bookmarkEnd w:id="663"/>
      <w:bookmarkEnd w:id="664"/>
      <w:bookmarkEnd w:id="665"/>
      <w:bookmarkEnd w:id="666"/>
      <w:bookmarkEnd w:id="667"/>
      <w:bookmarkEnd w:id="668"/>
      <w:r w:rsidR="00655552">
        <w:rPr>
          <w:rFonts w:cs="Times New Roman"/>
        </w:rPr>
        <w:t>. C&amp;P Exam Requests.</w:t>
      </w:r>
      <w:bookmarkEnd w:id="669"/>
    </w:p>
    <w:p w14:paraId="07035E85" w14:textId="77777777" w:rsidR="00F36F48" w:rsidRPr="00B83B3E" w:rsidRDefault="00F36F48" w:rsidP="00F36F48"/>
    <w:p w14:paraId="485826E4" w14:textId="53CAF1E0" w:rsidR="00420ECA" w:rsidRDefault="00196B97" w:rsidP="00F36F48">
      <w:r w:rsidRPr="00B83B3E">
        <w:rPr>
          <w:b/>
        </w:rPr>
        <w:t>Step 2</w:t>
      </w:r>
      <w:r w:rsidR="00D86AF8" w:rsidRPr="00B83B3E">
        <w:t xml:space="preserve"> </w:t>
      </w:r>
      <w:r w:rsidR="001768A4" w:rsidRPr="00B83B3E">
        <w:t>–</w:t>
      </w:r>
      <w:r w:rsidRPr="00B83B3E">
        <w:rPr>
          <w:b/>
        </w:rPr>
        <w:t xml:space="preserve"> </w:t>
      </w:r>
      <w:r w:rsidR="008A75B5" w:rsidRPr="00B83B3E">
        <w:t>The user selects</w:t>
      </w:r>
      <w:r w:rsidR="00D86AF8" w:rsidRPr="00B83B3E">
        <w:t xml:space="preserve"> the previous examination that was insufficient, and</w:t>
      </w:r>
      <w:r w:rsidR="008A75B5" w:rsidRPr="00B83B3E">
        <w:t xml:space="preserve"> then</w:t>
      </w:r>
      <w:r w:rsidR="00D86AF8" w:rsidRPr="00B83B3E">
        <w:t xml:space="preserve"> click</w:t>
      </w:r>
      <w:r w:rsidR="008A75B5" w:rsidRPr="00B83B3E">
        <w:t>s</w:t>
      </w:r>
      <w:r w:rsidR="00D86AF8" w:rsidRPr="00B83B3E">
        <w:t xml:space="preserve"> </w:t>
      </w:r>
      <w:r w:rsidR="00D86AF8" w:rsidRPr="00B83B3E">
        <w:rPr>
          <w:b/>
        </w:rPr>
        <w:t>View/Edit Selected Request</w:t>
      </w:r>
      <w:r w:rsidR="00D86AF8" w:rsidRPr="00B83B3E">
        <w:t>.</w:t>
      </w:r>
      <w:r w:rsidR="00EE0CF4">
        <w:t xml:space="preserve"> </w:t>
      </w:r>
      <w:r w:rsidR="00D86AF8" w:rsidRPr="00B83B3E">
        <w:t xml:space="preserve">This opens the </w:t>
      </w:r>
      <w:r w:rsidR="00D86AF8" w:rsidRPr="00B83B3E">
        <w:rPr>
          <w:b/>
        </w:rPr>
        <w:t>View C&amp;P Exam</w:t>
      </w:r>
      <w:r w:rsidR="009359BE">
        <w:t xml:space="preserve"> screen</w:t>
      </w:r>
      <w:r w:rsidR="00D86AF8" w:rsidRPr="00B83B3E">
        <w:t>.</w:t>
      </w:r>
    </w:p>
    <w:p w14:paraId="558FE52A" w14:textId="77777777" w:rsidR="00420ECA" w:rsidRDefault="00420ECA" w:rsidP="00F36F48"/>
    <w:p w14:paraId="5C3CD839" w14:textId="71D2BD13" w:rsidR="00340163" w:rsidRPr="00055547" w:rsidRDefault="00420ECA" w:rsidP="00EF7F14">
      <w:pPr>
        <w:pStyle w:val="Note"/>
      </w:pPr>
      <w:r w:rsidRPr="00420ECA">
        <w:t>NOTE:</w:t>
      </w:r>
      <w:r>
        <w:t xml:space="preserve"> </w:t>
      </w:r>
      <w:r w:rsidR="00C73BDB" w:rsidRPr="00055547">
        <w:t>The request status can be either “RELEASED TO RO, NOT PRINTED” or “COMPLETED, PRINTED BY RO” to mark insufficient.</w:t>
      </w:r>
    </w:p>
    <w:p w14:paraId="3DACEBBD" w14:textId="5637846E" w:rsidR="007D5584" w:rsidRDefault="007D5584" w:rsidP="00345C0B">
      <w:pPr>
        <w:pStyle w:val="Body3PicCaption"/>
      </w:pPr>
    </w:p>
    <w:p w14:paraId="2AE0659A" w14:textId="06C18C89" w:rsidR="008650B0" w:rsidRDefault="008650B0" w:rsidP="00345C0B">
      <w:pPr>
        <w:pStyle w:val="Body3PicCaption"/>
      </w:pPr>
      <w:r>
        <w:drawing>
          <wp:inline distT="0" distB="0" distL="0" distR="0" wp14:anchorId="4A390A5B" wp14:editId="1D6D4498">
            <wp:extent cx="4647619" cy="4657143"/>
            <wp:effectExtent l="0" t="0" r="635" b="0"/>
            <wp:docPr id="43" name="Picture 43" descr="C&amp;P Exam—Insufficient Exam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ew C&amp;P Exam screen.png"/>
                    <pic:cNvPicPr/>
                  </pic:nvPicPr>
                  <pic:blipFill>
                    <a:blip r:embed="rId98">
                      <a:extLst>
                        <a:ext uri="{28A0092B-C50C-407E-A947-70E740481C1C}">
                          <a14:useLocalDpi xmlns:a14="http://schemas.microsoft.com/office/drawing/2010/main" val="0"/>
                        </a:ext>
                      </a:extLst>
                    </a:blip>
                    <a:stretch>
                      <a:fillRect/>
                    </a:stretch>
                  </pic:blipFill>
                  <pic:spPr>
                    <a:xfrm>
                      <a:off x="0" y="0"/>
                      <a:ext cx="4647619" cy="4657143"/>
                    </a:xfrm>
                    <a:prstGeom prst="rect">
                      <a:avLst/>
                    </a:prstGeom>
                  </pic:spPr>
                </pic:pic>
              </a:graphicData>
            </a:graphic>
          </wp:inline>
        </w:drawing>
      </w:r>
    </w:p>
    <w:p w14:paraId="5C3CD83C" w14:textId="4CBE801D" w:rsidR="00945A1E" w:rsidRPr="00B83B3E" w:rsidRDefault="00945A1E" w:rsidP="00B52F9B">
      <w:pPr>
        <w:pStyle w:val="Caption"/>
        <w:rPr>
          <w:rFonts w:cs="Times New Roman"/>
        </w:rPr>
      </w:pPr>
      <w:bookmarkStart w:id="670" w:name="_Toc326149603"/>
      <w:bookmarkStart w:id="671" w:name="_Toc278548187"/>
      <w:bookmarkStart w:id="672" w:name="_Ref225318747"/>
      <w:bookmarkStart w:id="673" w:name="_Ref406764853"/>
      <w:bookmarkStart w:id="674" w:name="_Ref406764893"/>
      <w:bookmarkStart w:id="675" w:name="_Toc2082727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58</w:t>
      </w:r>
      <w:r w:rsidR="008D502E">
        <w:rPr>
          <w:rFonts w:cs="Times New Roman"/>
        </w:rPr>
        <w:fldChar w:fldCharType="end"/>
      </w:r>
      <w:bookmarkEnd w:id="670"/>
      <w:bookmarkEnd w:id="671"/>
      <w:bookmarkEnd w:id="672"/>
      <w:bookmarkEnd w:id="673"/>
      <w:bookmarkEnd w:id="674"/>
      <w:r w:rsidR="00420ECA">
        <w:rPr>
          <w:rFonts w:cs="Times New Roman"/>
        </w:rPr>
        <w:t xml:space="preserve">. View C&amp;P </w:t>
      </w:r>
      <w:r w:rsidR="000D1DEE">
        <w:rPr>
          <w:rFonts w:cs="Times New Roman"/>
        </w:rPr>
        <w:t>Exam</w:t>
      </w:r>
      <w:r w:rsidR="000D1DEE">
        <w:t>—</w:t>
      </w:r>
      <w:r w:rsidR="00420ECA">
        <w:rPr>
          <w:rFonts w:cs="Times New Roman"/>
        </w:rPr>
        <w:t>Insufficient Exam View.</w:t>
      </w:r>
      <w:bookmarkEnd w:id="675"/>
    </w:p>
    <w:p w14:paraId="5C3CD83D" w14:textId="4F524862" w:rsidR="00D86AF8" w:rsidRPr="00B83B3E" w:rsidRDefault="0023684A" w:rsidP="00345C0B">
      <w:pPr>
        <w:pStyle w:val="Body3PicCaption"/>
      </w:pPr>
      <w:r w:rsidRPr="00B83B3E">
        <w:t>(</w:t>
      </w:r>
      <w:r w:rsidR="00F12630" w:rsidRPr="00B83B3E">
        <w:fldChar w:fldCharType="begin"/>
      </w:r>
      <w:r w:rsidR="00F12630" w:rsidRPr="00B83B3E">
        <w:instrText xml:space="preserve"> REF _Ref406764866 \h </w:instrText>
      </w:r>
      <w:r w:rsidR="00B83B3E">
        <w:instrText xml:space="preserve"> \* MERGEFORMAT </w:instrText>
      </w:r>
      <w:r w:rsidR="00F12630" w:rsidRPr="00B83B3E">
        <w:fldChar w:fldCharType="separate"/>
      </w:r>
      <w:r w:rsidR="0081024B" w:rsidRPr="00B83B3E">
        <w:t xml:space="preserve">Figure </w:t>
      </w:r>
      <w:r w:rsidR="0081024B">
        <w:t>2</w:t>
      </w:r>
      <w:r w:rsidR="0081024B">
        <w:noBreakHyphen/>
        <w:t>59</w:t>
      </w:r>
      <w:r w:rsidR="00F12630" w:rsidRPr="00B83B3E">
        <w:fldChar w:fldCharType="end"/>
      </w:r>
      <w:r w:rsidRPr="00B83B3E">
        <w:t>)</w:t>
      </w:r>
      <w:r w:rsidR="00495398" w:rsidRPr="00B83B3E">
        <w:t xml:space="preserve"> </w:t>
      </w:r>
      <w:r w:rsidR="00D86AF8" w:rsidRPr="00B83B3E">
        <w:t>shows the previously requested</w:t>
      </w:r>
      <w:r w:rsidR="000A13D4" w:rsidRPr="00B83B3E">
        <w:t xml:space="preserve"> exams</w:t>
      </w:r>
      <w:r w:rsidR="00D86AF8" w:rsidRPr="00B83B3E">
        <w:t xml:space="preserve">, and that </w:t>
      </w:r>
      <w:r w:rsidR="000A13D4" w:rsidRPr="00B83B3E">
        <w:t>their status is complete.</w:t>
      </w:r>
    </w:p>
    <w:p w14:paraId="5C3CD83E" w14:textId="77777777" w:rsidR="0023684A" w:rsidRPr="00B83B3E" w:rsidRDefault="0023684A" w:rsidP="00345C0B">
      <w:pPr>
        <w:pStyle w:val="Body3PicCaption"/>
      </w:pPr>
    </w:p>
    <w:p w14:paraId="5C3CD83F" w14:textId="56B00E1B" w:rsidR="00D86AF8" w:rsidRPr="00B83B3E" w:rsidRDefault="006C5C9B" w:rsidP="00345C0B">
      <w:pPr>
        <w:pStyle w:val="Body3PicCaption"/>
      </w:pPr>
      <w:r w:rsidRPr="00B83B3E">
        <w:drawing>
          <wp:inline distT="0" distB="0" distL="0" distR="0" wp14:anchorId="3D178F82" wp14:editId="4CD663C7">
            <wp:extent cx="5931535" cy="1878330"/>
            <wp:effectExtent l="19050" t="19050" r="12065" b="26670"/>
            <wp:docPr id="107" name="Picture 107" descr="Display of the completed exams section of the View C&amp;P Exam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1535" cy="1878330"/>
                    </a:xfrm>
                    <a:prstGeom prst="rect">
                      <a:avLst/>
                    </a:prstGeom>
                    <a:noFill/>
                    <a:ln w="6350">
                      <a:solidFill>
                        <a:schemeClr val="tx1"/>
                      </a:solidFill>
                    </a:ln>
                  </pic:spPr>
                </pic:pic>
              </a:graphicData>
            </a:graphic>
          </wp:inline>
        </w:drawing>
      </w:r>
    </w:p>
    <w:p w14:paraId="5C3CD840" w14:textId="1DA39B15" w:rsidR="00945A1E" w:rsidRPr="00B83B3E" w:rsidRDefault="00945A1E" w:rsidP="00B52F9B">
      <w:pPr>
        <w:pStyle w:val="Caption"/>
        <w:rPr>
          <w:rFonts w:cs="Times New Roman"/>
        </w:rPr>
      </w:pPr>
      <w:bookmarkStart w:id="676" w:name="_Toc326149604"/>
      <w:bookmarkStart w:id="677" w:name="_Toc278548188"/>
      <w:bookmarkStart w:id="678" w:name="_Ref225318756"/>
      <w:bookmarkStart w:id="679" w:name="_Ref406764866"/>
      <w:bookmarkStart w:id="680" w:name="_Toc2082727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59</w:t>
      </w:r>
      <w:r w:rsidR="008D502E">
        <w:rPr>
          <w:rFonts w:cs="Times New Roman"/>
        </w:rPr>
        <w:fldChar w:fldCharType="end"/>
      </w:r>
      <w:bookmarkEnd w:id="676"/>
      <w:bookmarkEnd w:id="677"/>
      <w:bookmarkEnd w:id="678"/>
      <w:bookmarkEnd w:id="679"/>
      <w:r w:rsidR="000D1DEE">
        <w:rPr>
          <w:rFonts w:cs="Times New Roman"/>
        </w:rPr>
        <w:t>. View C&amp;P Exam</w:t>
      </w:r>
      <w:r w:rsidR="000D1DEE">
        <w:t>—</w:t>
      </w:r>
      <w:r w:rsidR="000D1DEE">
        <w:rPr>
          <w:rFonts w:cs="Times New Roman"/>
        </w:rPr>
        <w:t>Completed Exams.</w:t>
      </w:r>
      <w:bookmarkEnd w:id="680"/>
    </w:p>
    <w:p w14:paraId="5C3CD841" w14:textId="77777777" w:rsidR="00F12630" w:rsidRPr="00B83B3E" w:rsidRDefault="00F12630" w:rsidP="00F12630"/>
    <w:p w14:paraId="34ED19A2" w14:textId="77777777" w:rsidR="00C73BDB" w:rsidRPr="00B83B3E" w:rsidRDefault="00C73BDB" w:rsidP="00F12630"/>
    <w:p w14:paraId="5C3CD842" w14:textId="54068CBB" w:rsidR="00F12630" w:rsidRPr="00B83B3E" w:rsidRDefault="00196B97" w:rsidP="00F12630">
      <w:pPr>
        <w:pStyle w:val="BodyText"/>
      </w:pPr>
      <w:r w:rsidRPr="00B83B3E">
        <w:rPr>
          <w:b/>
        </w:rPr>
        <w:t>Step 3</w:t>
      </w:r>
      <w:r w:rsidR="00D86AF8" w:rsidRPr="00B83B3E">
        <w:t xml:space="preserve"> </w:t>
      </w:r>
      <w:r w:rsidR="001768A4" w:rsidRPr="00B83B3E">
        <w:t>–</w:t>
      </w:r>
      <w:r w:rsidRPr="00B83B3E">
        <w:rPr>
          <w:b/>
        </w:rPr>
        <w:t xml:space="preserve"> </w:t>
      </w:r>
      <w:r w:rsidR="00680127" w:rsidRPr="00B83B3E">
        <w:t>The user verifies</w:t>
      </w:r>
      <w:r w:rsidR="00D86AF8" w:rsidRPr="00B83B3E">
        <w:t xml:space="preserve"> that</w:t>
      </w:r>
      <w:r w:rsidR="00680127" w:rsidRPr="00B83B3E">
        <w:t xml:space="preserve"> the</w:t>
      </w:r>
      <w:r w:rsidR="00D86AF8" w:rsidRPr="00B83B3E">
        <w:t xml:space="preserve"> correct request</w:t>
      </w:r>
      <w:r w:rsidR="00680127" w:rsidRPr="00B83B3E">
        <w:t xml:space="preserve"> was selected</w:t>
      </w:r>
      <w:r w:rsidR="00D86AF8" w:rsidRPr="00B83B3E">
        <w:t xml:space="preserve">, </w:t>
      </w:r>
      <w:r w:rsidR="00213B8B" w:rsidRPr="00B83B3E">
        <w:t>and then</w:t>
      </w:r>
      <w:r w:rsidR="00D86AF8" w:rsidRPr="00B83B3E">
        <w:t xml:space="preserve"> click</w:t>
      </w:r>
      <w:r w:rsidR="00680127" w:rsidRPr="00B83B3E">
        <w:t>s</w:t>
      </w:r>
      <w:r w:rsidR="00A417CF" w:rsidRPr="00B83B3E">
        <w:t xml:space="preserve"> the </w:t>
      </w:r>
      <w:r w:rsidR="00D86AF8" w:rsidRPr="00B83B3E">
        <w:rPr>
          <w:b/>
          <w:u w:val="single"/>
        </w:rPr>
        <w:t>A</w:t>
      </w:r>
      <w:r w:rsidR="00D86AF8" w:rsidRPr="00B83B3E">
        <w:rPr>
          <w:b/>
        </w:rPr>
        <w:t xml:space="preserve">dd </w:t>
      </w:r>
      <w:proofErr w:type="gramStart"/>
      <w:r w:rsidR="00D86AF8" w:rsidRPr="00B83B3E">
        <w:rPr>
          <w:b/>
        </w:rPr>
        <w:t>An</w:t>
      </w:r>
      <w:proofErr w:type="gramEnd"/>
      <w:r w:rsidR="00D86AF8" w:rsidRPr="00B83B3E">
        <w:rPr>
          <w:b/>
        </w:rPr>
        <w:t xml:space="preserve"> Insufficient Exa</w:t>
      </w:r>
      <w:r w:rsidR="00A417CF" w:rsidRPr="00B83B3E">
        <w:rPr>
          <w:b/>
        </w:rPr>
        <w:t>m Request</w:t>
      </w:r>
      <w:r w:rsidR="00D86AF8" w:rsidRPr="00B83B3E">
        <w:t xml:space="preserve"> button (</w:t>
      </w:r>
      <w:r w:rsidR="00F12630" w:rsidRPr="00B83B3E">
        <w:fldChar w:fldCharType="begin"/>
      </w:r>
      <w:r w:rsidR="00F12630" w:rsidRPr="00B83B3E">
        <w:instrText xml:space="preserve"> REF _Ref406764893 \h </w:instrText>
      </w:r>
      <w:r w:rsidR="00B83B3E">
        <w:instrText xml:space="preserve"> \* MERGEFORMAT </w:instrText>
      </w:r>
      <w:r w:rsidR="00F12630" w:rsidRPr="00B83B3E">
        <w:fldChar w:fldCharType="separate"/>
      </w:r>
      <w:r w:rsidR="0081024B" w:rsidRPr="00B83B3E">
        <w:t xml:space="preserve">Figure </w:t>
      </w:r>
      <w:r w:rsidR="0081024B">
        <w:rPr>
          <w:noProof/>
        </w:rPr>
        <w:t>2</w:t>
      </w:r>
      <w:r w:rsidR="0081024B">
        <w:rPr>
          <w:noProof/>
        </w:rPr>
        <w:noBreakHyphen/>
        <w:t>58</w:t>
      </w:r>
      <w:r w:rsidR="00F12630" w:rsidRPr="00B83B3E">
        <w:fldChar w:fldCharType="end"/>
      </w:r>
      <w:r w:rsidR="00D86AF8" w:rsidRPr="00B83B3E">
        <w:t>).</w:t>
      </w:r>
    </w:p>
    <w:p w14:paraId="133C3865" w14:textId="6240B0F4" w:rsidR="009152B6" w:rsidRDefault="00196B97" w:rsidP="00F12630">
      <w:pPr>
        <w:pStyle w:val="BodyText"/>
      </w:pPr>
      <w:r w:rsidRPr="00B83B3E">
        <w:rPr>
          <w:b/>
        </w:rPr>
        <w:t>Step 4</w:t>
      </w:r>
      <w:r w:rsidR="00D86AF8" w:rsidRPr="00B83B3E">
        <w:t xml:space="preserve"> </w:t>
      </w:r>
      <w:r w:rsidR="001768A4" w:rsidRPr="00B83B3E">
        <w:t>–</w:t>
      </w:r>
      <w:r w:rsidR="00D86AF8" w:rsidRPr="00B83B3E">
        <w:t xml:space="preserve"> The </w:t>
      </w:r>
      <w:r w:rsidR="00D86AF8" w:rsidRPr="00B83B3E">
        <w:rPr>
          <w:b/>
        </w:rPr>
        <w:t xml:space="preserve">Add New </w:t>
      </w:r>
      <w:r w:rsidR="009152B6" w:rsidRPr="00B83B3E">
        <w:rPr>
          <w:b/>
        </w:rPr>
        <w:t xml:space="preserve">Insufficient </w:t>
      </w:r>
      <w:r w:rsidR="00D86AF8" w:rsidRPr="00B83B3E">
        <w:rPr>
          <w:b/>
        </w:rPr>
        <w:t xml:space="preserve">C&amp;P Exam </w:t>
      </w:r>
      <w:r w:rsidR="00D86AF8" w:rsidRPr="00B83B3E">
        <w:t>screen opens</w:t>
      </w:r>
      <w:r w:rsidR="009152B6" w:rsidRPr="00B83B3E">
        <w:t xml:space="preserve"> and defaults the </w:t>
      </w:r>
      <w:r w:rsidR="009152B6" w:rsidRPr="00B83B3E">
        <w:rPr>
          <w:b/>
        </w:rPr>
        <w:t>Insufficient</w:t>
      </w:r>
      <w:r w:rsidR="009152B6" w:rsidRPr="00B83B3E">
        <w:t xml:space="preserve"> field to “YES</w:t>
      </w:r>
      <w:r w:rsidR="00F432AE" w:rsidRPr="00B83B3E">
        <w:t>,”</w:t>
      </w:r>
      <w:r w:rsidR="009152B6" w:rsidRPr="00B83B3E">
        <w:t xml:space="preserve"> which is not editable by the user.</w:t>
      </w:r>
      <w:r w:rsidR="00EE0CF4">
        <w:t xml:space="preserve"> </w:t>
      </w:r>
      <w:r w:rsidR="00D86AF8" w:rsidRPr="00B83B3E">
        <w:t>(</w:t>
      </w:r>
      <w:r w:rsidR="00F12630" w:rsidRPr="00B83B3E">
        <w:fldChar w:fldCharType="begin"/>
      </w:r>
      <w:r w:rsidR="00F12630" w:rsidRPr="00B83B3E">
        <w:instrText xml:space="preserve"> REF _Ref406764942 \h </w:instrText>
      </w:r>
      <w:r w:rsidR="00B83B3E">
        <w:instrText xml:space="preserve"> \* MERGEFORMAT </w:instrText>
      </w:r>
      <w:r w:rsidR="00F12630" w:rsidRPr="00B83B3E">
        <w:fldChar w:fldCharType="separate"/>
      </w:r>
      <w:r w:rsidR="0081024B" w:rsidRPr="00B83B3E">
        <w:t xml:space="preserve">Figure </w:t>
      </w:r>
      <w:r w:rsidR="0081024B">
        <w:rPr>
          <w:noProof/>
        </w:rPr>
        <w:t>2</w:t>
      </w:r>
      <w:r w:rsidR="0081024B">
        <w:rPr>
          <w:noProof/>
        </w:rPr>
        <w:noBreakHyphen/>
        <w:t>50</w:t>
      </w:r>
      <w:r w:rsidR="00F12630" w:rsidRPr="00B83B3E">
        <w:fldChar w:fldCharType="end"/>
      </w:r>
      <w:r w:rsidR="00680127" w:rsidRPr="00B83B3E">
        <w:t>).</w:t>
      </w:r>
      <w:r w:rsidR="00EE0CF4">
        <w:t xml:space="preserve"> </w:t>
      </w:r>
      <w:r w:rsidR="00680127" w:rsidRPr="00B83B3E">
        <w:t>The user c</w:t>
      </w:r>
      <w:r w:rsidR="00D86AF8" w:rsidRPr="00B83B3E">
        <w:t>omplete</w:t>
      </w:r>
      <w:r w:rsidR="00680127" w:rsidRPr="00B83B3E">
        <w:t>s</w:t>
      </w:r>
      <w:r w:rsidR="00D86AF8" w:rsidRPr="00B83B3E">
        <w:t xml:space="preserve"> this screen as directed in </w:t>
      </w:r>
      <w:r w:rsidR="004F7AC7" w:rsidRPr="00B83B3E">
        <w:t>Section</w:t>
      </w:r>
      <w:r w:rsidR="00B40899" w:rsidRPr="00B83B3E">
        <w:t xml:space="preserve"> </w:t>
      </w:r>
      <w:r w:rsidR="00B40899" w:rsidRPr="00B83B3E">
        <w:fldChar w:fldCharType="begin"/>
      </w:r>
      <w:r w:rsidR="00B40899" w:rsidRPr="00B83B3E">
        <w:instrText xml:space="preserve"> REF _Ref359574493 \r \h </w:instrText>
      </w:r>
      <w:r w:rsidR="00B83B3E">
        <w:instrText xml:space="preserve"> \* MERGEFORMAT </w:instrText>
      </w:r>
      <w:r w:rsidR="00B40899" w:rsidRPr="00B83B3E">
        <w:fldChar w:fldCharType="separate"/>
      </w:r>
      <w:r w:rsidR="0081024B">
        <w:t>2.2.3</w:t>
      </w:r>
      <w:r w:rsidR="00B40899" w:rsidRPr="00B83B3E">
        <w:fldChar w:fldCharType="end"/>
      </w:r>
      <w:r w:rsidR="004F7AC7" w:rsidRPr="00B83B3E">
        <w:t>,</w:t>
      </w:r>
      <w:r w:rsidR="00D86AF8" w:rsidRPr="00B83B3E">
        <w:t xml:space="preserve"> </w:t>
      </w:r>
      <w:r w:rsidR="0028020A" w:rsidRPr="00B83B3E">
        <w:rPr>
          <w:b/>
        </w:rPr>
        <w:t xml:space="preserve">Add </w:t>
      </w:r>
      <w:r w:rsidR="007135F9" w:rsidRPr="00B83B3E">
        <w:rPr>
          <w:b/>
        </w:rPr>
        <w:t>a New Request</w:t>
      </w:r>
      <w:r w:rsidR="00D86AF8" w:rsidRPr="00B83B3E">
        <w:t>.</w:t>
      </w:r>
      <w:r w:rsidR="00EE0CF4">
        <w:t xml:space="preserve"> </w:t>
      </w:r>
      <w:r w:rsidR="00D86AF8" w:rsidRPr="00B83B3E">
        <w:t xml:space="preserve">The only difference is that the list of available examinations </w:t>
      </w:r>
      <w:r w:rsidR="00254AD3" w:rsidRPr="00B83B3E">
        <w:t>is</w:t>
      </w:r>
      <w:r w:rsidR="00D86AF8" w:rsidRPr="00B83B3E">
        <w:t xml:space="preserve"> limited to tho</w:t>
      </w:r>
      <w:r w:rsidR="004946C3" w:rsidRPr="00B83B3E">
        <w:t>s</w:t>
      </w:r>
      <w:r w:rsidR="00D86AF8" w:rsidRPr="00B83B3E">
        <w:t>e completed in the previous, insufficient examination (</w:t>
      </w:r>
      <w:r w:rsidR="00F12630" w:rsidRPr="00B83B3E">
        <w:fldChar w:fldCharType="begin"/>
      </w:r>
      <w:r w:rsidR="00F12630" w:rsidRPr="00B83B3E">
        <w:instrText xml:space="preserve"> REF _Ref406765034 \h </w:instrText>
      </w:r>
      <w:r w:rsidR="00B83B3E">
        <w:instrText xml:space="preserve"> \* MERGEFORMAT </w:instrText>
      </w:r>
      <w:r w:rsidR="00F12630" w:rsidRPr="00B83B3E">
        <w:fldChar w:fldCharType="separate"/>
      </w:r>
      <w:r w:rsidR="0081024B" w:rsidRPr="00B83B3E">
        <w:t xml:space="preserve">Figure </w:t>
      </w:r>
      <w:r w:rsidR="0081024B">
        <w:rPr>
          <w:noProof/>
        </w:rPr>
        <w:t>2</w:t>
      </w:r>
      <w:r w:rsidR="0081024B">
        <w:rPr>
          <w:noProof/>
        </w:rPr>
        <w:noBreakHyphen/>
        <w:t>60</w:t>
      </w:r>
      <w:r w:rsidR="00F12630" w:rsidRPr="00B83B3E">
        <w:fldChar w:fldCharType="end"/>
      </w:r>
      <w:r w:rsidR="00D86AF8" w:rsidRPr="00B83B3E">
        <w:t>).</w:t>
      </w:r>
      <w:r w:rsidR="00EE0CF4">
        <w:t xml:space="preserve"> </w:t>
      </w:r>
      <w:r w:rsidR="00D86AF8" w:rsidRPr="00B83B3E">
        <w:t xml:space="preserve">These choices only appear after </w:t>
      </w:r>
      <w:r w:rsidR="00CB4D5E" w:rsidRPr="00B83B3E">
        <w:t>the user</w:t>
      </w:r>
      <w:r w:rsidR="00D86AF8" w:rsidRPr="00B83B3E">
        <w:t xml:space="preserve"> enter</w:t>
      </w:r>
      <w:r w:rsidR="00CB4D5E" w:rsidRPr="00B83B3E">
        <w:t>s</w:t>
      </w:r>
      <w:r w:rsidR="00D86AF8" w:rsidRPr="00B83B3E">
        <w:t xml:space="preserve"> the </w:t>
      </w:r>
      <w:r w:rsidR="00D86AF8" w:rsidRPr="00B83B3E">
        <w:rPr>
          <w:b/>
        </w:rPr>
        <w:t>Routing Location</w:t>
      </w:r>
      <w:r w:rsidR="00D86AF8" w:rsidRPr="00B83B3E">
        <w:t>.</w:t>
      </w:r>
    </w:p>
    <w:p w14:paraId="26219AC8" w14:textId="77777777" w:rsidR="00646726" w:rsidRPr="00B83B3E" w:rsidRDefault="00646726" w:rsidP="00F12630">
      <w:pPr>
        <w:pStyle w:val="BodyText"/>
      </w:pPr>
    </w:p>
    <w:p w14:paraId="5C3CD843" w14:textId="0CBD2125" w:rsidR="00F12630" w:rsidRPr="00B83B3E" w:rsidRDefault="005E4ACD" w:rsidP="00EF7F14">
      <w:pPr>
        <w:pStyle w:val="Note"/>
      </w:pPr>
      <w:r w:rsidRPr="005F7F65">
        <w:t>NOTE:</w:t>
      </w:r>
      <w:r>
        <w:t xml:space="preserve"> </w:t>
      </w:r>
      <w:r w:rsidR="009152B6" w:rsidRPr="00B83B3E">
        <w:t xml:space="preserve">If for some reason the exam that was previously completed is no longer active in the AMIE Exam file, the entire list of exams that are active will be displayed to the user. </w:t>
      </w:r>
    </w:p>
    <w:p w14:paraId="19DB4674" w14:textId="77777777" w:rsidR="000D1DEE" w:rsidRDefault="000D1DEE" w:rsidP="00345C0B">
      <w:pPr>
        <w:pStyle w:val="Body3PicCaption"/>
      </w:pPr>
    </w:p>
    <w:p w14:paraId="5C3CD844" w14:textId="3B1A13ED" w:rsidR="00D86AF8" w:rsidRPr="00B83B3E" w:rsidRDefault="006C5C9B" w:rsidP="00345C0B">
      <w:pPr>
        <w:pStyle w:val="Body3PicCaption"/>
      </w:pPr>
      <w:r w:rsidRPr="00B83B3E">
        <w:drawing>
          <wp:inline distT="0" distB="0" distL="0" distR="0" wp14:anchorId="66B8ADE4" wp14:editId="0D4A9737">
            <wp:extent cx="3904735" cy="4381034"/>
            <wp:effectExtent l="0" t="0" r="635" b="635"/>
            <wp:docPr id="110" name="Picture 110" descr="Display of hte add new insufficiant C&amp;P exam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04685" cy="4380977"/>
                    </a:xfrm>
                    <a:prstGeom prst="rect">
                      <a:avLst/>
                    </a:prstGeom>
                    <a:noFill/>
                    <a:ln>
                      <a:noFill/>
                    </a:ln>
                  </pic:spPr>
                </pic:pic>
              </a:graphicData>
            </a:graphic>
          </wp:inline>
        </w:drawing>
      </w:r>
    </w:p>
    <w:p w14:paraId="5C3CD845" w14:textId="62013649" w:rsidR="00945A1E" w:rsidRPr="00B83B3E" w:rsidRDefault="00945A1E" w:rsidP="00B52F9B">
      <w:pPr>
        <w:pStyle w:val="Caption"/>
        <w:rPr>
          <w:rFonts w:cs="Times New Roman"/>
        </w:rPr>
      </w:pPr>
      <w:bookmarkStart w:id="681" w:name="_Toc326149605"/>
      <w:bookmarkStart w:id="682" w:name="_Toc278548189"/>
      <w:bookmarkStart w:id="683" w:name="_Ref225318818"/>
      <w:bookmarkStart w:id="684" w:name="_Ref406765034"/>
      <w:bookmarkStart w:id="685" w:name="_Toc2082727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60</w:t>
      </w:r>
      <w:r w:rsidR="008D502E">
        <w:rPr>
          <w:rFonts w:cs="Times New Roman"/>
        </w:rPr>
        <w:fldChar w:fldCharType="end"/>
      </w:r>
      <w:bookmarkEnd w:id="681"/>
      <w:bookmarkEnd w:id="682"/>
      <w:bookmarkEnd w:id="683"/>
      <w:bookmarkEnd w:id="684"/>
      <w:r w:rsidR="00087026">
        <w:rPr>
          <w:rFonts w:cs="Times New Roman"/>
        </w:rPr>
        <w:t>. Add New Insufficient C&amp;P Exam Screen.</w:t>
      </w:r>
      <w:bookmarkEnd w:id="685"/>
    </w:p>
    <w:p w14:paraId="2DD0B0E2" w14:textId="77777777" w:rsidR="006F267D" w:rsidRPr="00B83B3E" w:rsidRDefault="006F267D" w:rsidP="006F267D"/>
    <w:p w14:paraId="213E7CA3" w14:textId="358E3DE0" w:rsidR="006F267D" w:rsidRPr="00B83B3E" w:rsidRDefault="006F267D" w:rsidP="006F267D">
      <w:r w:rsidRPr="00B83B3E">
        <w:rPr>
          <w:b/>
        </w:rPr>
        <w:t xml:space="preserve">Step 5 – </w:t>
      </w:r>
      <w:r w:rsidRPr="00B83B3E">
        <w:t>The user chooses the exam(s) to mark insufficient and clicks the “</w:t>
      </w:r>
      <w:r w:rsidRPr="00B83B3E">
        <w:rPr>
          <w:b/>
        </w:rPr>
        <w:t>Send Exam Request</w:t>
      </w:r>
      <w:r w:rsidRPr="00B83B3E">
        <w:t>” button.</w:t>
      </w:r>
    </w:p>
    <w:p w14:paraId="6BC06971" w14:textId="283CDDA5" w:rsidR="008963B5" w:rsidRPr="00B83B3E" w:rsidRDefault="006F267D" w:rsidP="006F267D">
      <w:r w:rsidRPr="00B83B3E">
        <w:rPr>
          <w:b/>
        </w:rPr>
        <w:lastRenderedPageBreak/>
        <w:t>Step 6</w:t>
      </w:r>
      <w:r w:rsidRPr="00B83B3E">
        <w:t xml:space="preserve"> – The user then chooses an “</w:t>
      </w:r>
      <w:r w:rsidRPr="00B83B3E">
        <w:rPr>
          <w:b/>
        </w:rPr>
        <w:t>Insufficient Reason</w:t>
      </w:r>
      <w:r w:rsidRPr="00B83B3E">
        <w:t>” from the “</w:t>
      </w:r>
      <w:r w:rsidRPr="00B83B3E">
        <w:rPr>
          <w:b/>
        </w:rPr>
        <w:t>Select an insufficiency reason and click “OK”</w:t>
      </w:r>
      <w:r w:rsidRPr="00B83B3E">
        <w:t xml:space="preserve"> section and enters any comments in the “</w:t>
      </w:r>
      <w:r w:rsidRPr="00B83B3E">
        <w:rPr>
          <w:b/>
        </w:rPr>
        <w:t>Insufficiency Comments</w:t>
      </w:r>
      <w:r w:rsidRPr="00B83B3E">
        <w:t>” window and clicks “</w:t>
      </w:r>
      <w:r w:rsidRPr="00B83B3E">
        <w:rPr>
          <w:b/>
        </w:rPr>
        <w:t>OK</w:t>
      </w:r>
      <w:r w:rsidR="008963B5" w:rsidRPr="00B83B3E">
        <w:t>” and click “</w:t>
      </w:r>
      <w:r w:rsidR="008963B5" w:rsidRPr="00B83B3E">
        <w:rPr>
          <w:b/>
        </w:rPr>
        <w:t>YES</w:t>
      </w:r>
      <w:r w:rsidR="008963B5" w:rsidRPr="00B83B3E">
        <w:t>” to “</w:t>
      </w:r>
      <w:r w:rsidR="008963B5" w:rsidRPr="00B83B3E">
        <w:rPr>
          <w:b/>
        </w:rPr>
        <w:t>Are you sure you want to send this new 2507 request</w:t>
      </w:r>
      <w:r w:rsidR="00513B46">
        <w:t>?”</w:t>
      </w:r>
    </w:p>
    <w:p w14:paraId="6970194A" w14:textId="0A5B3E37" w:rsidR="006F267D" w:rsidRPr="00B83B3E" w:rsidRDefault="008963B5" w:rsidP="006F267D">
      <w:r w:rsidRPr="00B83B3E">
        <w:t xml:space="preserve">If the user decides not to mark </w:t>
      </w:r>
      <w:proofErr w:type="gramStart"/>
      <w:r w:rsidRPr="00B83B3E">
        <w:t>insufficient</w:t>
      </w:r>
      <w:proofErr w:type="gramEnd"/>
      <w:r w:rsidRPr="00B83B3E">
        <w:t xml:space="preserve"> they can choose the “</w:t>
      </w:r>
      <w:r w:rsidRPr="00B83B3E">
        <w:rPr>
          <w:b/>
        </w:rPr>
        <w:t>Abort and DO NOT MARK INSUFFICIENT</w:t>
      </w:r>
      <w:r w:rsidRPr="00B83B3E">
        <w:t>” button.</w:t>
      </w:r>
    </w:p>
    <w:p w14:paraId="5D2C67D4" w14:textId="59B95A2B" w:rsidR="006F267D" w:rsidRPr="00B83B3E" w:rsidRDefault="006F267D" w:rsidP="006F267D">
      <w:r w:rsidRPr="00B83B3E">
        <w:rPr>
          <w:noProof/>
        </w:rPr>
        <w:drawing>
          <wp:inline distT="0" distB="0" distL="0" distR="0" wp14:anchorId="75BA5A9A" wp14:editId="0A2613E6">
            <wp:extent cx="4669427" cy="4217773"/>
            <wp:effectExtent l="0" t="0" r="0" b="0"/>
            <wp:docPr id="278" name="Picture 278" descr="Display of the Add New Insufficient C&amp;P Exam window with a red boxes surrounding the procedures and OK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65206" cy="4213960"/>
                    </a:xfrm>
                    <a:prstGeom prst="rect">
                      <a:avLst/>
                    </a:prstGeom>
                    <a:noFill/>
                    <a:ln>
                      <a:noFill/>
                    </a:ln>
                  </pic:spPr>
                </pic:pic>
              </a:graphicData>
            </a:graphic>
          </wp:inline>
        </w:drawing>
      </w:r>
    </w:p>
    <w:p w14:paraId="3A1E8FD0" w14:textId="01BC2710" w:rsidR="006F267D" w:rsidRPr="00B83B3E" w:rsidRDefault="006F267D" w:rsidP="005F7F65">
      <w:pPr>
        <w:pStyle w:val="Caption"/>
      </w:pPr>
      <w:bookmarkStart w:id="686" w:name="_Toc20827275"/>
      <w:r w:rsidRPr="00B83B3E">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61</w:t>
      </w:r>
      <w:r w:rsidR="00C72CA4">
        <w:rPr>
          <w:noProof/>
        </w:rPr>
        <w:fldChar w:fldCharType="end"/>
      </w:r>
      <w:r w:rsidR="00087026">
        <w:rPr>
          <w:noProof/>
        </w:rPr>
        <w:t xml:space="preserve">. </w:t>
      </w:r>
      <w:r w:rsidR="00087026">
        <w:rPr>
          <w:rFonts w:cs="Times New Roman"/>
        </w:rPr>
        <w:t>Add New Insufficient C&amp;P Exam Screen</w:t>
      </w:r>
      <w:r w:rsidR="00087026">
        <w:t>—</w:t>
      </w:r>
      <w:r w:rsidR="00087026">
        <w:rPr>
          <w:rFonts w:cs="Times New Roman"/>
        </w:rPr>
        <w:t>Select Reason.</w:t>
      </w:r>
      <w:bookmarkEnd w:id="686"/>
    </w:p>
    <w:p w14:paraId="5C4301F1" w14:textId="77777777" w:rsidR="005E4ACD" w:rsidRPr="005E4ACD" w:rsidRDefault="005E4ACD" w:rsidP="00715505"/>
    <w:p w14:paraId="0C312C4F" w14:textId="0AADBFC0" w:rsidR="00357D03" w:rsidRPr="00B83B3E" w:rsidRDefault="00357D03" w:rsidP="00A561AD">
      <w:pPr>
        <w:pStyle w:val="Heading3"/>
      </w:pPr>
      <w:bookmarkStart w:id="687" w:name="_Toc508873543"/>
      <w:bookmarkStart w:id="688" w:name="_Toc508874972"/>
      <w:bookmarkStart w:id="689" w:name="_Toc508875826"/>
      <w:bookmarkStart w:id="690" w:name="_Toc20827491"/>
      <w:r w:rsidRPr="00B83B3E">
        <w:t>Re-Print Final C&amp;P Results</w:t>
      </w:r>
      <w:bookmarkEnd w:id="687"/>
      <w:bookmarkEnd w:id="688"/>
      <w:bookmarkEnd w:id="689"/>
      <w:bookmarkEnd w:id="690"/>
    </w:p>
    <w:p w14:paraId="5C3CD847" w14:textId="7E2DC16A" w:rsidR="00D86AF8" w:rsidRDefault="00D86AF8" w:rsidP="00113C7E">
      <w:pPr>
        <w:pStyle w:val="BodyText"/>
      </w:pPr>
      <w:r w:rsidRPr="00B83B3E">
        <w:t>This option is used to display final C&amp;P examination results.</w:t>
      </w:r>
      <w:r w:rsidR="00EE0CF4">
        <w:t xml:space="preserve"> </w:t>
      </w:r>
      <w:r w:rsidR="00F4779E" w:rsidRPr="00B83B3E">
        <w:t xml:space="preserve">The user </w:t>
      </w:r>
      <w:r w:rsidRPr="00B83B3E">
        <w:t xml:space="preserve">can print the results, if needed, by using </w:t>
      </w:r>
      <w:r w:rsidRPr="00B83B3E">
        <w:rPr>
          <w:b/>
        </w:rPr>
        <w:t>File/Print</w:t>
      </w:r>
      <w:r w:rsidRPr="00B83B3E">
        <w:t xml:space="preserve"> </w:t>
      </w:r>
      <w:r w:rsidR="000F5B38" w:rsidRPr="00B83B3E">
        <w:t>after</w:t>
      </w:r>
      <w:r w:rsidRPr="00B83B3E">
        <w:t xml:space="preserve"> the results are displayed.</w:t>
      </w:r>
      <w:r w:rsidR="00EE0CF4">
        <w:t xml:space="preserve"> </w:t>
      </w:r>
    </w:p>
    <w:p w14:paraId="7CE796FE" w14:textId="1A130122" w:rsidR="00603B47" w:rsidRPr="00B83B3E" w:rsidRDefault="00603B47" w:rsidP="00603B47">
      <w:pPr>
        <w:pStyle w:val="BodyText"/>
        <w:rPr>
          <w:b/>
        </w:rPr>
      </w:pPr>
      <w:r w:rsidRPr="00B83B3E">
        <w:rPr>
          <w:b/>
        </w:rPr>
        <w:t>Step 1</w:t>
      </w:r>
      <w:r w:rsidRPr="00B83B3E">
        <w:t xml:space="preserve"> –</w:t>
      </w:r>
      <w:r w:rsidRPr="00B83B3E">
        <w:rPr>
          <w:b/>
        </w:rPr>
        <w:t xml:space="preserve"> </w:t>
      </w:r>
      <w:r w:rsidRPr="00B83B3E">
        <w:t>The user logs into CAPRI, looks up the veteran using the Patient Selector, and moves to the C&amp;P Exams tab.</w:t>
      </w:r>
      <w:r>
        <w:t xml:space="preserve"> </w:t>
      </w:r>
      <w:r w:rsidRPr="00B83B3E">
        <w:t>If there are no examination requests, the window is blank.</w:t>
      </w:r>
      <w:r>
        <w:t xml:space="preserve"> </w:t>
      </w:r>
      <w:r w:rsidRPr="00B83B3E">
        <w:t xml:space="preserve">If the veteran already has examination requests on file, the window shows the dates requested, as in the example in </w:t>
      </w:r>
      <w:r w:rsidR="008C383E">
        <w:t>(</w:t>
      </w:r>
      <w:r w:rsidR="000D40A9">
        <w:fldChar w:fldCharType="begin"/>
      </w:r>
      <w:r w:rsidR="000D40A9">
        <w:instrText xml:space="preserve"> REF _Ref514101990 \h </w:instrText>
      </w:r>
      <w:r w:rsidR="000D40A9">
        <w:fldChar w:fldCharType="separate"/>
      </w:r>
      <w:r w:rsidR="0081024B">
        <w:t xml:space="preserve">Figure </w:t>
      </w:r>
      <w:r w:rsidR="0081024B">
        <w:rPr>
          <w:noProof/>
        </w:rPr>
        <w:t>2</w:t>
      </w:r>
      <w:r w:rsidR="0081024B">
        <w:noBreakHyphen/>
      </w:r>
      <w:r w:rsidR="0081024B">
        <w:rPr>
          <w:noProof/>
        </w:rPr>
        <w:t>62</w:t>
      </w:r>
      <w:r w:rsidR="000D40A9">
        <w:fldChar w:fldCharType="end"/>
      </w:r>
      <w:r w:rsidR="008C383E">
        <w:t>)</w:t>
      </w:r>
      <w:r>
        <w:t xml:space="preserve"> below</w:t>
      </w:r>
    </w:p>
    <w:p w14:paraId="78D0C586" w14:textId="2AC5B228" w:rsidR="00E33A00" w:rsidRPr="00180E33" w:rsidRDefault="005B1EAC" w:rsidP="00180E33">
      <w:r w:rsidRPr="005F7F65">
        <w:rPr>
          <w:b/>
        </w:rPr>
        <w:t>Step 2</w:t>
      </w:r>
      <w:r w:rsidRPr="00B83B3E">
        <w:t xml:space="preserve"> – The user selects the examination results and clicks the Re-Print </w:t>
      </w:r>
      <w:r w:rsidRPr="00B83B3E">
        <w:rPr>
          <w:u w:val="single"/>
        </w:rPr>
        <w:t>F</w:t>
      </w:r>
      <w:r w:rsidRPr="00B83B3E">
        <w:t>inal C&amp;P Results button.</w:t>
      </w:r>
    </w:p>
    <w:p w14:paraId="5C3CD84A" w14:textId="6DE3843D" w:rsidR="00F12630" w:rsidRPr="00B83B3E" w:rsidRDefault="00BB58B8" w:rsidP="00180E33">
      <w:r>
        <w:rPr>
          <w:noProof/>
        </w:rPr>
        <w:lastRenderedPageBreak/>
        <w:drawing>
          <wp:inline distT="0" distB="0" distL="0" distR="0" wp14:anchorId="4A98FFEE" wp14:editId="548FDD67">
            <wp:extent cx="5686425" cy="3232380"/>
            <wp:effectExtent l="19050" t="19050" r="9525" b="25400"/>
            <wp:docPr id="40" name="Picture 40" descr="C&amp;P Exam tab displaying a highlighted, completed exam.  The Re-Print Final C&amp;P Results button is located in the bottom left-hand corner of the screen surrounded by a red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HAISA~1\AppData\Local\Temp\1\SNAGHTML84ff48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86425" cy="3232380"/>
                    </a:xfrm>
                    <a:prstGeom prst="rect">
                      <a:avLst/>
                    </a:prstGeom>
                    <a:noFill/>
                    <a:ln w="6350">
                      <a:solidFill>
                        <a:schemeClr val="tx1"/>
                      </a:solidFill>
                    </a:ln>
                  </pic:spPr>
                </pic:pic>
              </a:graphicData>
            </a:graphic>
          </wp:inline>
        </w:drawing>
      </w:r>
    </w:p>
    <w:p w14:paraId="5C3CD84C" w14:textId="485A3A63" w:rsidR="00945A1E" w:rsidRPr="00B83B3E" w:rsidRDefault="00603B47" w:rsidP="00B52F9B">
      <w:pPr>
        <w:pStyle w:val="Caption"/>
        <w:rPr>
          <w:rFonts w:cs="Times New Roman"/>
        </w:rPr>
      </w:pPr>
      <w:bookmarkStart w:id="691" w:name="_Ref514101990"/>
      <w:bookmarkStart w:id="692" w:name="_Toc20827276"/>
      <w:r>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62</w:t>
      </w:r>
      <w:r w:rsidR="00C72CA4">
        <w:rPr>
          <w:noProof/>
        </w:rPr>
        <w:fldChar w:fldCharType="end"/>
      </w:r>
      <w:bookmarkEnd w:id="691"/>
      <w:r w:rsidR="00180E33">
        <w:rPr>
          <w:rFonts w:cs="Times New Roman"/>
        </w:rPr>
        <w:t>. View C&amp;P Exams View</w:t>
      </w:r>
      <w:r w:rsidR="00180E33">
        <w:t>—Reprint Final C&amp;P Results.</w:t>
      </w:r>
      <w:bookmarkEnd w:id="692"/>
    </w:p>
    <w:p w14:paraId="22502D58" w14:textId="77777777" w:rsidR="00F36F48" w:rsidRPr="00B83B3E" w:rsidRDefault="00F36F48" w:rsidP="00F36F48"/>
    <w:p w14:paraId="5C3CD84E" w14:textId="44ACF76A" w:rsidR="00D86AF8" w:rsidRPr="00B83B3E" w:rsidRDefault="00196B97" w:rsidP="00F36F48">
      <w:r w:rsidRPr="00B83B3E">
        <w:rPr>
          <w:b/>
        </w:rPr>
        <w:t>Step 3</w:t>
      </w:r>
      <w:r w:rsidR="00D86AF8" w:rsidRPr="00B83B3E">
        <w:t xml:space="preserve"> </w:t>
      </w:r>
      <w:r w:rsidR="001768A4" w:rsidRPr="00B83B3E">
        <w:t>–</w:t>
      </w:r>
      <w:r w:rsidR="00D86AF8" w:rsidRPr="00B83B3E">
        <w:t xml:space="preserve"> </w:t>
      </w:r>
      <w:r w:rsidR="006B7071" w:rsidRPr="00B83B3E">
        <w:t>CAPRI</w:t>
      </w:r>
      <w:r w:rsidR="00D86AF8" w:rsidRPr="00B83B3E">
        <w:t xml:space="preserve"> display</w:t>
      </w:r>
      <w:r w:rsidR="00226358" w:rsidRPr="00B83B3E">
        <w:t xml:space="preserve">s a dialog box asking: </w:t>
      </w:r>
      <w:r w:rsidR="00226358" w:rsidRPr="00B83B3E">
        <w:rPr>
          <w:b/>
        </w:rPr>
        <w:t xml:space="preserve">Do you want </w:t>
      </w:r>
      <w:r w:rsidR="004946C3" w:rsidRPr="00B83B3E">
        <w:rPr>
          <w:b/>
        </w:rPr>
        <w:t xml:space="preserve">just </w:t>
      </w:r>
      <w:r w:rsidR="00226358" w:rsidRPr="00B83B3E">
        <w:rPr>
          <w:b/>
        </w:rPr>
        <w:t>the lab/x</w:t>
      </w:r>
      <w:r w:rsidR="00C146D5" w:rsidRPr="00B83B3E">
        <w:t>-</w:t>
      </w:r>
      <w:r w:rsidR="00226358" w:rsidRPr="00B83B3E">
        <w:rPr>
          <w:b/>
        </w:rPr>
        <w:t>ray results?</w:t>
      </w:r>
      <w:r w:rsidR="00226358" w:rsidRPr="00B83B3E">
        <w:t xml:space="preserve"> </w:t>
      </w:r>
      <w:r w:rsidR="00D86AF8" w:rsidRPr="00B83B3E">
        <w:t>(</w:t>
      </w:r>
      <w:r w:rsidR="000D40A9">
        <w:fldChar w:fldCharType="begin"/>
      </w:r>
      <w:r w:rsidR="000D40A9">
        <w:instrText xml:space="preserve"> REF _Ref514102057 \h </w:instrText>
      </w:r>
      <w:r w:rsidR="000D40A9">
        <w:fldChar w:fldCharType="separate"/>
      </w:r>
      <w:r w:rsidR="0081024B" w:rsidRPr="00B83B3E">
        <w:t xml:space="preserve">Figure </w:t>
      </w:r>
      <w:r w:rsidR="0081024B">
        <w:rPr>
          <w:noProof/>
        </w:rPr>
        <w:t>2</w:t>
      </w:r>
      <w:r w:rsidR="0081024B">
        <w:noBreakHyphen/>
      </w:r>
      <w:r w:rsidR="0081024B">
        <w:rPr>
          <w:noProof/>
        </w:rPr>
        <w:t>63</w:t>
      </w:r>
      <w:r w:rsidR="0081024B">
        <w:t>. Compensation and Pension Exam Report.</w:t>
      </w:r>
      <w:r w:rsidR="000D40A9">
        <w:fldChar w:fldCharType="end"/>
      </w:r>
      <w:r w:rsidR="00E74B4E" w:rsidRPr="00B83B3E">
        <w:t>)</w:t>
      </w:r>
      <w:r w:rsidR="00EE0CF4">
        <w:t xml:space="preserve"> </w:t>
      </w:r>
      <w:r w:rsidR="00226358" w:rsidRPr="00B83B3E">
        <w:t xml:space="preserve">The user clicks </w:t>
      </w:r>
      <w:r w:rsidR="00226358" w:rsidRPr="00B83B3E">
        <w:rPr>
          <w:b/>
        </w:rPr>
        <w:t>Yes</w:t>
      </w:r>
      <w:r w:rsidR="00226358" w:rsidRPr="00B83B3E">
        <w:t xml:space="preserve"> for lab and x-ray results only, or </w:t>
      </w:r>
      <w:r w:rsidR="00226358" w:rsidRPr="00B83B3E">
        <w:rPr>
          <w:b/>
        </w:rPr>
        <w:t>No</w:t>
      </w:r>
      <w:r w:rsidR="00226358" w:rsidRPr="00B83B3E">
        <w:t xml:space="preserve"> for </w:t>
      </w:r>
      <w:r w:rsidR="00D86AF8" w:rsidRPr="00B83B3E">
        <w:t>the full examination results.</w:t>
      </w:r>
    </w:p>
    <w:p w14:paraId="5C3CD84F" w14:textId="77777777" w:rsidR="00F12630" w:rsidRPr="00B83B3E" w:rsidRDefault="00F12630" w:rsidP="00345C0B">
      <w:pPr>
        <w:pStyle w:val="Body3PicCaption"/>
      </w:pPr>
    </w:p>
    <w:p w14:paraId="5C3CD850" w14:textId="77777777" w:rsidR="00D86AF8" w:rsidRPr="00B83B3E" w:rsidRDefault="00323BF1" w:rsidP="00345C0B">
      <w:pPr>
        <w:pStyle w:val="Body3PicCaption"/>
      </w:pPr>
      <w:r w:rsidRPr="00B83B3E">
        <w:drawing>
          <wp:inline distT="0" distB="0" distL="0" distR="0" wp14:anchorId="5C3CE177" wp14:editId="7A0354E8">
            <wp:extent cx="1971675" cy="942975"/>
            <wp:effectExtent l="19050" t="19050" r="28575" b="28575"/>
            <wp:docPr id="78" name="Picture 64" descr="Display of the Re-Print Final C&amp;P Results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3" cstate="print"/>
                    <a:srcRect/>
                    <a:stretch>
                      <a:fillRect/>
                    </a:stretch>
                  </pic:blipFill>
                  <pic:spPr bwMode="auto">
                    <a:xfrm>
                      <a:off x="0" y="0"/>
                      <a:ext cx="1971675" cy="942975"/>
                    </a:xfrm>
                    <a:prstGeom prst="rect">
                      <a:avLst/>
                    </a:prstGeom>
                    <a:noFill/>
                    <a:ln w="6350" cmpd="sng">
                      <a:solidFill>
                        <a:srgbClr val="000000"/>
                      </a:solidFill>
                      <a:miter lim="800000"/>
                      <a:headEnd/>
                      <a:tailEnd/>
                    </a:ln>
                    <a:effectLst/>
                  </pic:spPr>
                </pic:pic>
              </a:graphicData>
            </a:graphic>
          </wp:inline>
        </w:drawing>
      </w:r>
    </w:p>
    <w:p w14:paraId="5C3CD851" w14:textId="1ECF1AB9" w:rsidR="00945A1E" w:rsidRPr="00B83B3E" w:rsidRDefault="00945A1E" w:rsidP="00B52F9B">
      <w:pPr>
        <w:pStyle w:val="Caption"/>
        <w:rPr>
          <w:rFonts w:cs="Times New Roman"/>
        </w:rPr>
      </w:pPr>
      <w:bookmarkStart w:id="693" w:name="_Toc326149607"/>
      <w:bookmarkStart w:id="694" w:name="_Toc278548191"/>
      <w:bookmarkStart w:id="695" w:name="_Ref225318843"/>
      <w:bookmarkStart w:id="696" w:name="_Ref406765085"/>
      <w:r w:rsidRPr="00B83B3E">
        <w:rPr>
          <w:rFonts w:cs="Times New Roman"/>
        </w:rPr>
        <w:t xml:space="preserve">Figure </w:t>
      </w:r>
      <w:bookmarkEnd w:id="693"/>
      <w:bookmarkEnd w:id="694"/>
      <w:bookmarkEnd w:id="695"/>
      <w:bookmarkEnd w:id="696"/>
      <w:r w:rsidR="00CE4F48">
        <w:rPr>
          <w:rFonts w:cs="Times New Roman"/>
        </w:rPr>
        <w:t>63</w:t>
      </w:r>
      <w:r w:rsidR="0015564F">
        <w:rPr>
          <w:rFonts w:cs="Times New Roman"/>
        </w:rPr>
        <w:t>. Re-Print Final C&amp;P Results Prompt.</w:t>
      </w:r>
    </w:p>
    <w:p w14:paraId="4B63E363" w14:textId="77777777" w:rsidR="00F36F48" w:rsidRPr="00B83B3E" w:rsidRDefault="00F36F48" w:rsidP="00F36F48"/>
    <w:p w14:paraId="5C3CD853" w14:textId="5C9D90F2" w:rsidR="00F12630" w:rsidRPr="00B83B3E" w:rsidRDefault="00196B97" w:rsidP="00F36F48">
      <w:r w:rsidRPr="00B83B3E">
        <w:rPr>
          <w:b/>
        </w:rPr>
        <w:t xml:space="preserve">Step </w:t>
      </w:r>
      <w:r w:rsidR="00C8044E" w:rsidRPr="00B83B3E">
        <w:rPr>
          <w:b/>
        </w:rPr>
        <w:t>4</w:t>
      </w:r>
      <w:r w:rsidR="00C8044E" w:rsidRPr="00B83B3E">
        <w:t xml:space="preserve"> </w:t>
      </w:r>
      <w:r w:rsidR="001768A4" w:rsidRPr="00B83B3E">
        <w:t>–</w:t>
      </w:r>
      <w:r w:rsidR="00D86AF8" w:rsidRPr="00B83B3E">
        <w:t xml:space="preserve"> The </w:t>
      </w:r>
      <w:r w:rsidR="00D86AF8" w:rsidRPr="00B83B3E">
        <w:rPr>
          <w:b/>
        </w:rPr>
        <w:t>Compensation and Pension Exam Report</w:t>
      </w:r>
      <w:r w:rsidR="00D86AF8" w:rsidRPr="00B83B3E">
        <w:t xml:space="preserve"> screen open</w:t>
      </w:r>
      <w:r w:rsidR="00226358" w:rsidRPr="00B83B3E">
        <w:t>s</w:t>
      </w:r>
      <w:r w:rsidR="00D86AF8" w:rsidRPr="00B83B3E">
        <w:t xml:space="preserve"> under the </w:t>
      </w:r>
      <w:r w:rsidR="00D86AF8" w:rsidRPr="00B83B3E">
        <w:rPr>
          <w:b/>
        </w:rPr>
        <w:t>Reports</w:t>
      </w:r>
      <w:r w:rsidR="00D86AF8" w:rsidRPr="00B83B3E">
        <w:t xml:space="preserve"> tab (</w:t>
      </w:r>
      <w:r w:rsidR="00F12630" w:rsidRPr="00B83B3E">
        <w:fldChar w:fldCharType="begin"/>
      </w:r>
      <w:r w:rsidR="00F12630" w:rsidRPr="00B83B3E">
        <w:instrText xml:space="preserve"> REF _Ref406765101 \h </w:instrText>
      </w:r>
      <w:r w:rsidR="00B83B3E">
        <w:instrText xml:space="preserve"> \* MERGEFORMAT </w:instrText>
      </w:r>
      <w:r w:rsidR="00F12630" w:rsidRPr="00B83B3E">
        <w:fldChar w:fldCharType="separate"/>
      </w:r>
      <w:r w:rsidR="0081024B" w:rsidRPr="00B83B3E">
        <w:t xml:space="preserve">Figure </w:t>
      </w:r>
      <w:r w:rsidR="0081024B">
        <w:rPr>
          <w:noProof/>
        </w:rPr>
        <w:t>2</w:t>
      </w:r>
      <w:r w:rsidR="0081024B">
        <w:rPr>
          <w:noProof/>
        </w:rPr>
        <w:noBreakHyphen/>
        <w:t>63</w:t>
      </w:r>
      <w:r w:rsidR="00F12630" w:rsidRPr="00B83B3E">
        <w:fldChar w:fldCharType="end"/>
      </w:r>
      <w:r w:rsidR="00D86AF8" w:rsidRPr="00B83B3E">
        <w:t>).</w:t>
      </w:r>
      <w:r w:rsidR="00EE0CF4">
        <w:t xml:space="preserve"> </w:t>
      </w:r>
      <w:r w:rsidR="00226358" w:rsidRPr="00B83B3E">
        <w:t>The user</w:t>
      </w:r>
      <w:r w:rsidR="00D86AF8" w:rsidRPr="00B83B3E">
        <w:t xml:space="preserve"> can scroll down for more results from the selected examination.</w:t>
      </w:r>
    </w:p>
    <w:p w14:paraId="5C3CD854" w14:textId="5469204E" w:rsidR="00D86AF8" w:rsidRPr="0072016C" w:rsidRDefault="0072016C" w:rsidP="0072016C">
      <w:r>
        <w:rPr>
          <w:noProof/>
        </w:rPr>
        <w:lastRenderedPageBreak/>
        <w:drawing>
          <wp:inline distT="0" distB="0" distL="0" distR="0" wp14:anchorId="6009449F" wp14:editId="2D819FEB">
            <wp:extent cx="5342858" cy="3104762"/>
            <wp:effectExtent l="19050" t="19050" r="10795" b="19685"/>
            <wp:docPr id="42" name="Picture 42" descr="Display of the Compensation and Pension report under the Repor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342858" cy="3104762"/>
                    </a:xfrm>
                    <a:prstGeom prst="rect">
                      <a:avLst/>
                    </a:prstGeom>
                    <a:ln w="6350">
                      <a:solidFill>
                        <a:schemeClr val="tx1"/>
                      </a:solidFill>
                    </a:ln>
                  </pic:spPr>
                </pic:pic>
              </a:graphicData>
            </a:graphic>
          </wp:inline>
        </w:drawing>
      </w:r>
    </w:p>
    <w:p w14:paraId="5C3CD855" w14:textId="3BF337FB" w:rsidR="00D94358" w:rsidRPr="00B83B3E" w:rsidRDefault="00D94358" w:rsidP="00B52F9B">
      <w:pPr>
        <w:pStyle w:val="Caption"/>
        <w:rPr>
          <w:rFonts w:cs="Times New Roman"/>
        </w:rPr>
      </w:pPr>
      <w:bookmarkStart w:id="697" w:name="_Toc326149608"/>
      <w:bookmarkStart w:id="698" w:name="_Toc278548192"/>
      <w:bookmarkStart w:id="699" w:name="_Ref225318869"/>
      <w:bookmarkStart w:id="700" w:name="_Ref406765101"/>
      <w:bookmarkStart w:id="701" w:name="_Ref514102057"/>
      <w:bookmarkStart w:id="702" w:name="_Toc2082727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63</w:t>
      </w:r>
      <w:r w:rsidR="008D502E">
        <w:rPr>
          <w:rFonts w:cs="Times New Roman"/>
        </w:rPr>
        <w:fldChar w:fldCharType="end"/>
      </w:r>
      <w:bookmarkEnd w:id="697"/>
      <w:bookmarkEnd w:id="698"/>
      <w:bookmarkEnd w:id="699"/>
      <w:bookmarkEnd w:id="700"/>
      <w:r w:rsidR="0072016C">
        <w:rPr>
          <w:rFonts w:cs="Times New Roman"/>
        </w:rPr>
        <w:t>. Compensation and Pension Exam Report.</w:t>
      </w:r>
      <w:bookmarkEnd w:id="701"/>
      <w:bookmarkEnd w:id="702"/>
    </w:p>
    <w:p w14:paraId="5C3CD856" w14:textId="77777777" w:rsidR="00F12630" w:rsidRPr="00B83B3E" w:rsidRDefault="00F12630" w:rsidP="00F12630"/>
    <w:p w14:paraId="5C3CD857" w14:textId="77777777" w:rsidR="00D86AF8" w:rsidRPr="00B83B3E" w:rsidRDefault="00196B97" w:rsidP="00B51127">
      <w:pPr>
        <w:pStyle w:val="BodyText"/>
      </w:pPr>
      <w:r w:rsidRPr="00B83B3E">
        <w:rPr>
          <w:b/>
        </w:rPr>
        <w:t xml:space="preserve">Step </w:t>
      </w:r>
      <w:r w:rsidR="00C8044E" w:rsidRPr="00B83B3E">
        <w:rPr>
          <w:b/>
        </w:rPr>
        <w:t>5</w:t>
      </w:r>
      <w:r w:rsidR="00C8044E" w:rsidRPr="00B83B3E">
        <w:t xml:space="preserve"> </w:t>
      </w:r>
      <w:r w:rsidR="001768A4" w:rsidRPr="00B83B3E">
        <w:t>–</w:t>
      </w:r>
      <w:r w:rsidR="00D86AF8" w:rsidRPr="00B83B3E">
        <w:t xml:space="preserve"> </w:t>
      </w:r>
      <w:r w:rsidR="00226358" w:rsidRPr="00B83B3E">
        <w:t>T</w:t>
      </w:r>
      <w:r w:rsidR="00D86AF8" w:rsidRPr="00B83B3E">
        <w:t xml:space="preserve">o view the results of another final examination request, </w:t>
      </w:r>
      <w:r w:rsidR="00226358" w:rsidRPr="00B83B3E">
        <w:t>the user</w:t>
      </w:r>
      <w:r w:rsidR="00D86AF8" w:rsidRPr="00B83B3E">
        <w:t xml:space="preserve"> must go back to the </w:t>
      </w:r>
      <w:r w:rsidR="00D86AF8" w:rsidRPr="00B83B3E">
        <w:rPr>
          <w:b/>
        </w:rPr>
        <w:t>C&amp;P Exam</w:t>
      </w:r>
      <w:r w:rsidR="00D86AF8" w:rsidRPr="00B83B3E">
        <w:t xml:space="preserve"> tab and start from </w:t>
      </w:r>
      <w:r w:rsidRPr="00B83B3E">
        <w:rPr>
          <w:b/>
        </w:rPr>
        <w:t>Step 2</w:t>
      </w:r>
      <w:r w:rsidR="00D86AF8" w:rsidRPr="00B83B3E">
        <w:t xml:space="preserve"> </w:t>
      </w:r>
      <w:r w:rsidR="00F111D5" w:rsidRPr="00B83B3E">
        <w:t>of</w:t>
      </w:r>
      <w:r w:rsidR="008912D3" w:rsidRPr="00B83B3E">
        <w:t xml:space="preserve"> this section</w:t>
      </w:r>
      <w:r w:rsidR="00D86AF8" w:rsidRPr="00B83B3E">
        <w:t>.</w:t>
      </w:r>
    </w:p>
    <w:p w14:paraId="5C3CD858" w14:textId="77777777" w:rsidR="00D86AF8" w:rsidRPr="00B83B3E" w:rsidRDefault="00D86AF8" w:rsidP="00A561AD">
      <w:pPr>
        <w:pStyle w:val="Heading3"/>
      </w:pPr>
      <w:bookmarkStart w:id="703" w:name="_Toc179779069"/>
      <w:bookmarkStart w:id="704" w:name="_Toc278187804"/>
      <w:bookmarkStart w:id="705" w:name="_Toc508873544"/>
      <w:bookmarkStart w:id="706" w:name="_Toc508874973"/>
      <w:bookmarkStart w:id="707" w:name="_Toc508875827"/>
      <w:bookmarkStart w:id="708" w:name="_Toc20827492"/>
      <w:r w:rsidRPr="00B83B3E">
        <w:t>Status Inquiry</w:t>
      </w:r>
      <w:bookmarkEnd w:id="703"/>
      <w:bookmarkEnd w:id="704"/>
      <w:bookmarkEnd w:id="705"/>
      <w:bookmarkEnd w:id="706"/>
      <w:bookmarkEnd w:id="707"/>
      <w:bookmarkEnd w:id="708"/>
    </w:p>
    <w:p w14:paraId="5C3CD859" w14:textId="77777777" w:rsidR="00D86AF8" w:rsidRPr="00B83B3E" w:rsidRDefault="00DE1957" w:rsidP="008912D3">
      <w:pPr>
        <w:pStyle w:val="BodyText"/>
      </w:pPr>
      <w:r w:rsidRPr="00B83B3E">
        <w:t>T</w:t>
      </w:r>
      <w:r w:rsidR="00D86AF8" w:rsidRPr="00B83B3E">
        <w:t>his option</w:t>
      </w:r>
      <w:r w:rsidRPr="00B83B3E">
        <w:t xml:space="preserve"> is used</w:t>
      </w:r>
      <w:r w:rsidR="00D86AF8" w:rsidRPr="00B83B3E">
        <w:t xml:space="preserve"> to check the status of any exam request shown on the </w:t>
      </w:r>
      <w:r w:rsidR="00D86AF8" w:rsidRPr="00B83B3E">
        <w:rPr>
          <w:b/>
        </w:rPr>
        <w:t>C&amp;P Exam</w:t>
      </w:r>
      <w:r w:rsidR="00D86AF8" w:rsidRPr="00B83B3E">
        <w:t xml:space="preserve"> tab screen.</w:t>
      </w:r>
    </w:p>
    <w:p w14:paraId="5C3CD85A" w14:textId="6ACF57A8" w:rsidR="00D86AF8" w:rsidRPr="00B83B3E" w:rsidRDefault="00196B97" w:rsidP="008912D3">
      <w:pPr>
        <w:pStyle w:val="BodyText"/>
      </w:pPr>
      <w:r w:rsidRPr="00B83B3E">
        <w:rPr>
          <w:b/>
        </w:rPr>
        <w:t>Step 1</w:t>
      </w:r>
      <w:r w:rsidR="00D86AF8" w:rsidRPr="00B83B3E">
        <w:t xml:space="preserve"> </w:t>
      </w:r>
      <w:r w:rsidR="001768A4" w:rsidRPr="00B83B3E">
        <w:t>–</w:t>
      </w:r>
      <w:r w:rsidRPr="00B83B3E">
        <w:rPr>
          <w:b/>
        </w:rPr>
        <w:t xml:space="preserve"> </w:t>
      </w:r>
      <w:r w:rsidR="00DE1957" w:rsidRPr="00B83B3E">
        <w:t>The user logs</w:t>
      </w:r>
      <w:r w:rsidR="00D86AF8" w:rsidRPr="00B83B3E">
        <w:t xml:space="preserve"> into </w:t>
      </w:r>
      <w:r w:rsidR="006B7071" w:rsidRPr="00B83B3E">
        <w:t>CAPRI</w:t>
      </w:r>
      <w:r w:rsidR="00D86AF8" w:rsidRPr="00B83B3E">
        <w:t>, look</w:t>
      </w:r>
      <w:r w:rsidR="00DE1957" w:rsidRPr="00B83B3E">
        <w:t>s</w:t>
      </w:r>
      <w:r w:rsidR="00D86AF8" w:rsidRPr="00B83B3E">
        <w:t xml:space="preserve"> up the veteran using the </w:t>
      </w:r>
      <w:r w:rsidR="006157F6" w:rsidRPr="00B83B3E">
        <w:rPr>
          <w:b/>
        </w:rPr>
        <w:t>Patient Selector</w:t>
      </w:r>
      <w:r w:rsidR="00D86AF8" w:rsidRPr="00B83B3E">
        <w:t>, and move</w:t>
      </w:r>
      <w:r w:rsidR="00DE1957" w:rsidRPr="00B83B3E">
        <w:t>s</w:t>
      </w:r>
      <w:r w:rsidR="00D86AF8" w:rsidRPr="00B83B3E">
        <w:t xml:space="preserve"> to the </w:t>
      </w:r>
      <w:r w:rsidR="00D86AF8" w:rsidRPr="00B83B3E">
        <w:rPr>
          <w:b/>
        </w:rPr>
        <w:t>C&amp;P Exams</w:t>
      </w:r>
      <w:r w:rsidR="00D86AF8" w:rsidRPr="00B83B3E">
        <w:t xml:space="preserve"> tab (</w:t>
      </w:r>
      <w:r w:rsidR="00F12630" w:rsidRPr="00B83B3E">
        <w:fldChar w:fldCharType="begin"/>
      </w:r>
      <w:r w:rsidR="00F12630" w:rsidRPr="00B83B3E">
        <w:instrText xml:space="preserve"> REF _Ref406765121 \h </w:instrText>
      </w:r>
      <w:r w:rsidR="00B83B3E">
        <w:instrText xml:space="preserve"> \* MERGEFORMAT </w:instrText>
      </w:r>
      <w:r w:rsidR="00F12630" w:rsidRPr="00B83B3E">
        <w:fldChar w:fldCharType="separate"/>
      </w:r>
      <w:r w:rsidR="0081024B" w:rsidRPr="00B83B3E">
        <w:t xml:space="preserve">Figure </w:t>
      </w:r>
      <w:r w:rsidR="0081024B">
        <w:rPr>
          <w:noProof/>
        </w:rPr>
        <w:t>2</w:t>
      </w:r>
      <w:r w:rsidR="0081024B">
        <w:rPr>
          <w:noProof/>
        </w:rPr>
        <w:noBreakHyphen/>
        <w:t>57</w:t>
      </w:r>
      <w:r w:rsidR="00F12630" w:rsidRPr="00B83B3E">
        <w:fldChar w:fldCharType="end"/>
      </w:r>
      <w:r w:rsidR="00D86AF8" w:rsidRPr="00B83B3E">
        <w:t>).</w:t>
      </w:r>
      <w:r w:rsidR="00EE0CF4">
        <w:t xml:space="preserve"> </w:t>
      </w:r>
      <w:r w:rsidR="00D86AF8" w:rsidRPr="00B83B3E">
        <w:t xml:space="preserve">If there are no examination requests, the window </w:t>
      </w:r>
      <w:r w:rsidR="00254AD3" w:rsidRPr="00B83B3E">
        <w:t>is</w:t>
      </w:r>
      <w:r w:rsidR="00D86AF8" w:rsidRPr="00B83B3E">
        <w:t xml:space="preserve"> blank.</w:t>
      </w:r>
      <w:r w:rsidR="00EE0CF4">
        <w:t xml:space="preserve"> </w:t>
      </w:r>
      <w:r w:rsidR="00D86AF8" w:rsidRPr="00B83B3E">
        <w:t xml:space="preserve">If the veteran already has examination requests on file, the </w:t>
      </w:r>
      <w:r w:rsidR="006B746F" w:rsidRPr="00B83B3E">
        <w:t xml:space="preserve">window </w:t>
      </w:r>
      <w:r w:rsidR="00D86AF8" w:rsidRPr="00B83B3E">
        <w:t>show</w:t>
      </w:r>
      <w:r w:rsidR="006B746F" w:rsidRPr="00B83B3E">
        <w:t>s</w:t>
      </w:r>
      <w:r w:rsidR="00D86AF8" w:rsidRPr="00B83B3E">
        <w:t xml:space="preserve"> the dates requested, as in the example below.</w:t>
      </w:r>
    </w:p>
    <w:p w14:paraId="726B0598" w14:textId="288C013D" w:rsidR="00F36F48" w:rsidRPr="00B83B3E" w:rsidRDefault="00196B97" w:rsidP="00F36F48">
      <w:pPr>
        <w:pStyle w:val="BodyText"/>
      </w:pPr>
      <w:r w:rsidRPr="00B83B3E">
        <w:rPr>
          <w:b/>
        </w:rPr>
        <w:t>Step 2</w:t>
      </w:r>
      <w:r w:rsidR="00213B8B" w:rsidRPr="00B83B3E">
        <w:t xml:space="preserve"> </w:t>
      </w:r>
      <w:r w:rsidR="001768A4" w:rsidRPr="00B83B3E">
        <w:t>–</w:t>
      </w:r>
      <w:r w:rsidRPr="00B83B3E">
        <w:rPr>
          <w:b/>
        </w:rPr>
        <w:t xml:space="preserve"> </w:t>
      </w:r>
      <w:r w:rsidR="00213B8B" w:rsidRPr="00B83B3E">
        <w:t xml:space="preserve">To check an exam’s status, the user selects the exam request </w:t>
      </w:r>
      <w:r w:rsidR="00617641" w:rsidRPr="00B83B3E">
        <w:t xml:space="preserve">for which they would like to check the status </w:t>
      </w:r>
      <w:r w:rsidR="00213B8B" w:rsidRPr="00B83B3E">
        <w:t>and</w:t>
      </w:r>
      <w:r w:rsidR="00617641" w:rsidRPr="00B83B3E">
        <w:t xml:space="preserve"> then</w:t>
      </w:r>
      <w:r w:rsidR="00213B8B" w:rsidRPr="00B83B3E">
        <w:t xml:space="preserve"> clicks the </w:t>
      </w:r>
      <w:r w:rsidR="00213B8B" w:rsidRPr="00B83B3E">
        <w:rPr>
          <w:b/>
        </w:rPr>
        <w:t>Status Inquiry</w:t>
      </w:r>
      <w:r w:rsidR="00213B8B" w:rsidRPr="00B83B3E">
        <w:t xml:space="preserve"> button</w:t>
      </w:r>
      <w:r w:rsidR="0028791A" w:rsidRPr="00B83B3E">
        <w:t xml:space="preserve"> (</w:t>
      </w:r>
      <w:r w:rsidR="00F12630" w:rsidRPr="00B83B3E">
        <w:fldChar w:fldCharType="begin"/>
      </w:r>
      <w:r w:rsidR="00F12630" w:rsidRPr="00B83B3E">
        <w:instrText xml:space="preserve"> REF _Ref406765201 \h </w:instrText>
      </w:r>
      <w:r w:rsidR="00B83B3E">
        <w:instrText xml:space="preserve"> \* MERGEFORMAT </w:instrText>
      </w:r>
      <w:r w:rsidR="00F12630" w:rsidRPr="00B83B3E">
        <w:fldChar w:fldCharType="separate"/>
      </w:r>
      <w:r w:rsidR="0081024B" w:rsidRPr="00B83B3E">
        <w:t xml:space="preserve">Figure </w:t>
      </w:r>
      <w:r w:rsidR="0081024B">
        <w:rPr>
          <w:noProof/>
        </w:rPr>
        <w:t>2</w:t>
      </w:r>
      <w:r w:rsidR="0081024B">
        <w:rPr>
          <w:noProof/>
        </w:rPr>
        <w:noBreakHyphen/>
        <w:t>57</w:t>
      </w:r>
      <w:r w:rsidR="00F12630" w:rsidRPr="00B83B3E">
        <w:fldChar w:fldCharType="end"/>
      </w:r>
      <w:r w:rsidR="0028791A" w:rsidRPr="00B83B3E">
        <w:t>)</w:t>
      </w:r>
      <w:r w:rsidR="00213B8B" w:rsidRPr="00B83B3E">
        <w:t>.</w:t>
      </w:r>
    </w:p>
    <w:p w14:paraId="5FAAB4CA" w14:textId="382366DC" w:rsidR="00F36F48" w:rsidRPr="00B83B3E" w:rsidRDefault="00196B97" w:rsidP="00F36F48">
      <w:pPr>
        <w:pStyle w:val="BodyText"/>
      </w:pPr>
      <w:r w:rsidRPr="00B83B3E">
        <w:rPr>
          <w:b/>
        </w:rPr>
        <w:t>Step 3</w:t>
      </w:r>
      <w:r w:rsidR="00D86AF8" w:rsidRPr="00B83B3E">
        <w:t xml:space="preserve"> </w:t>
      </w:r>
      <w:r w:rsidR="001768A4" w:rsidRPr="00B83B3E">
        <w:t>–</w:t>
      </w:r>
      <w:r w:rsidR="00D86AF8" w:rsidRPr="00B83B3E">
        <w:t xml:space="preserve"> The </w:t>
      </w:r>
      <w:r w:rsidR="00D86AF8" w:rsidRPr="00B83B3E">
        <w:rPr>
          <w:b/>
        </w:rPr>
        <w:t>Compensation and Pension Exam Inquiry</w:t>
      </w:r>
      <w:r w:rsidR="00D86AF8" w:rsidRPr="00B83B3E">
        <w:t xml:space="preserve"> screen </w:t>
      </w:r>
      <w:r w:rsidR="00254AD3" w:rsidRPr="00B83B3E">
        <w:t>opens</w:t>
      </w:r>
      <w:r w:rsidR="00D86AF8" w:rsidRPr="00B83B3E">
        <w:t xml:space="preserve"> under the </w:t>
      </w:r>
      <w:r w:rsidR="00D86AF8" w:rsidRPr="00B83B3E">
        <w:rPr>
          <w:b/>
        </w:rPr>
        <w:t>Reports</w:t>
      </w:r>
      <w:r w:rsidR="00D86AF8" w:rsidRPr="00B83B3E">
        <w:t xml:space="preserve"> tab.</w:t>
      </w:r>
      <w:r w:rsidR="00EE0CF4">
        <w:t xml:space="preserve"> </w:t>
      </w:r>
      <w:r w:rsidR="00D573BD" w:rsidRPr="00B83B3E">
        <w:t>The user</w:t>
      </w:r>
      <w:r w:rsidR="00D86AF8" w:rsidRPr="00B83B3E">
        <w:t xml:space="preserve"> can scroll down for more information about the selected examination</w:t>
      </w:r>
      <w:r w:rsidR="00B31F74" w:rsidRPr="00B83B3E">
        <w:t xml:space="preserve"> (</w:t>
      </w:r>
      <w:r w:rsidR="00F12630" w:rsidRPr="00B83B3E">
        <w:fldChar w:fldCharType="begin"/>
      </w:r>
      <w:r w:rsidR="00F12630" w:rsidRPr="00B83B3E">
        <w:instrText xml:space="preserve"> REF _Ref406765189 \h </w:instrText>
      </w:r>
      <w:r w:rsidR="00B83B3E">
        <w:instrText xml:space="preserve"> \* MERGEFORMAT </w:instrText>
      </w:r>
      <w:r w:rsidR="00F12630" w:rsidRPr="00B83B3E">
        <w:fldChar w:fldCharType="separate"/>
      </w:r>
      <w:r w:rsidR="0081024B" w:rsidRPr="00B83B3E">
        <w:t xml:space="preserve">Figure </w:t>
      </w:r>
      <w:r w:rsidR="0081024B">
        <w:rPr>
          <w:noProof/>
        </w:rPr>
        <w:t>2</w:t>
      </w:r>
      <w:r w:rsidR="0081024B">
        <w:rPr>
          <w:noProof/>
        </w:rPr>
        <w:noBreakHyphen/>
      </w:r>
      <w:r w:rsidR="00F12630" w:rsidRPr="00B83B3E">
        <w:fldChar w:fldCharType="end"/>
      </w:r>
      <w:r w:rsidR="00B31F74" w:rsidRPr="00B83B3E">
        <w:t>)</w:t>
      </w:r>
      <w:r w:rsidR="00D86AF8" w:rsidRPr="00B83B3E">
        <w:t>.</w:t>
      </w:r>
      <w:bookmarkStart w:id="709" w:name="_Ref225318909"/>
    </w:p>
    <w:p w14:paraId="5C3CD85E" w14:textId="32E68D90" w:rsidR="00DC770F" w:rsidRPr="00B83B3E" w:rsidRDefault="00323BF1" w:rsidP="00F36F48">
      <w:pPr>
        <w:pStyle w:val="BodyText"/>
      </w:pPr>
      <w:r w:rsidRPr="00B83B3E">
        <w:rPr>
          <w:noProof/>
        </w:rPr>
        <w:lastRenderedPageBreak/>
        <w:drawing>
          <wp:inline distT="0" distB="0" distL="0" distR="0" wp14:anchorId="5C3CE17A" wp14:editId="6D559398">
            <wp:extent cx="5076825" cy="2952750"/>
            <wp:effectExtent l="19050" t="19050" r="28575" b="19050"/>
            <wp:docPr id="80" name="Picture 46" descr="Display of the Compensation and Pension exam inquiry report under the Repor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5" cstate="print"/>
                    <a:srcRect/>
                    <a:stretch>
                      <a:fillRect/>
                    </a:stretch>
                  </pic:blipFill>
                  <pic:spPr bwMode="auto">
                    <a:xfrm>
                      <a:off x="0" y="0"/>
                      <a:ext cx="5076825" cy="2952750"/>
                    </a:xfrm>
                    <a:prstGeom prst="rect">
                      <a:avLst/>
                    </a:prstGeom>
                    <a:noFill/>
                    <a:ln w="6350" cmpd="sng">
                      <a:solidFill>
                        <a:srgbClr val="000000"/>
                      </a:solidFill>
                      <a:miter lim="800000"/>
                      <a:headEnd/>
                      <a:tailEnd/>
                    </a:ln>
                    <a:effectLst/>
                  </pic:spPr>
                </pic:pic>
              </a:graphicData>
            </a:graphic>
          </wp:inline>
        </w:drawing>
      </w:r>
    </w:p>
    <w:p w14:paraId="5C3CD85F" w14:textId="24208670" w:rsidR="00D94358" w:rsidRPr="00B83B3E" w:rsidRDefault="00D94358" w:rsidP="00B52F9B">
      <w:pPr>
        <w:pStyle w:val="Caption"/>
        <w:rPr>
          <w:rFonts w:cs="Times New Roman"/>
        </w:rPr>
      </w:pPr>
      <w:bookmarkStart w:id="710" w:name="_Toc326149609"/>
      <w:bookmarkStart w:id="711" w:name="_Toc278548193"/>
      <w:bookmarkStart w:id="712" w:name="_Ref278807884"/>
      <w:bookmarkStart w:id="713" w:name="_Ref325352327"/>
      <w:bookmarkStart w:id="714" w:name="_Ref406765189"/>
      <w:r w:rsidRPr="00B83B3E">
        <w:rPr>
          <w:rFonts w:cs="Times New Roman"/>
        </w:rPr>
        <w:t xml:space="preserve">Figure </w:t>
      </w:r>
      <w:r w:rsidR="00603B47">
        <w:rPr>
          <w:rFonts w:cs="Times New Roman"/>
        </w:rPr>
        <w:fldChar w:fldCharType="begin"/>
      </w:r>
      <w:r w:rsidR="00603B47">
        <w:rPr>
          <w:rFonts w:cs="Times New Roman"/>
        </w:rPr>
        <w:instrText xml:space="preserve"> STYLEREF 1 \s </w:instrText>
      </w:r>
      <w:r w:rsidR="00603B47">
        <w:rPr>
          <w:rFonts w:cs="Times New Roman"/>
        </w:rPr>
        <w:fldChar w:fldCharType="separate"/>
      </w:r>
      <w:r w:rsidR="0081024B">
        <w:rPr>
          <w:rFonts w:cs="Times New Roman"/>
          <w:noProof/>
        </w:rPr>
        <w:t>2</w:t>
      </w:r>
      <w:r w:rsidR="00603B47">
        <w:rPr>
          <w:rFonts w:cs="Times New Roman"/>
        </w:rPr>
        <w:fldChar w:fldCharType="end"/>
      </w:r>
      <w:r w:rsidR="00603B47">
        <w:rPr>
          <w:rFonts w:cs="Times New Roman"/>
        </w:rPr>
        <w:noBreakHyphen/>
      </w:r>
      <w:bookmarkEnd w:id="709"/>
      <w:bookmarkEnd w:id="710"/>
      <w:bookmarkEnd w:id="711"/>
      <w:bookmarkEnd w:id="712"/>
      <w:bookmarkEnd w:id="713"/>
      <w:bookmarkEnd w:id="714"/>
      <w:r w:rsidR="00D24CDE">
        <w:rPr>
          <w:rFonts w:cs="Times New Roman"/>
        </w:rPr>
        <w:t>92</w:t>
      </w:r>
      <w:r w:rsidR="00DE194E">
        <w:rPr>
          <w:rFonts w:cs="Times New Roman"/>
        </w:rPr>
        <w:t xml:space="preserve">. Compensation and Pension </w:t>
      </w:r>
      <w:r w:rsidR="00E23A39">
        <w:rPr>
          <w:rFonts w:cs="Times New Roman"/>
        </w:rPr>
        <w:t>Exam Inquiry</w:t>
      </w:r>
      <w:r w:rsidR="00DE194E">
        <w:rPr>
          <w:rFonts w:cs="Times New Roman"/>
        </w:rPr>
        <w:t>.</w:t>
      </w:r>
    </w:p>
    <w:p w14:paraId="5C3CD860" w14:textId="77777777" w:rsidR="00F12630" w:rsidRPr="00B83B3E" w:rsidRDefault="00F12630" w:rsidP="00F12630"/>
    <w:p w14:paraId="5C3CD861" w14:textId="77777777" w:rsidR="00D86AF8" w:rsidRPr="00B83B3E" w:rsidRDefault="00196B97" w:rsidP="00B51127">
      <w:pPr>
        <w:pStyle w:val="BodyText"/>
      </w:pPr>
      <w:r w:rsidRPr="00B83B3E">
        <w:rPr>
          <w:b/>
        </w:rPr>
        <w:t>Step 4</w:t>
      </w:r>
      <w:r w:rsidR="00D86AF8" w:rsidRPr="00B83B3E">
        <w:t xml:space="preserve"> </w:t>
      </w:r>
      <w:r w:rsidR="001768A4" w:rsidRPr="00B83B3E">
        <w:t>–</w:t>
      </w:r>
      <w:r w:rsidR="00D86AF8" w:rsidRPr="00B83B3E">
        <w:t xml:space="preserve"> </w:t>
      </w:r>
      <w:r w:rsidR="00D573BD" w:rsidRPr="00B83B3E">
        <w:t>T</w:t>
      </w:r>
      <w:r w:rsidR="00D86AF8" w:rsidRPr="00B83B3E">
        <w:t xml:space="preserve">o check the status of another exam request, </w:t>
      </w:r>
      <w:r w:rsidR="00D573BD" w:rsidRPr="00B83B3E">
        <w:t>the user</w:t>
      </w:r>
      <w:r w:rsidR="00D86AF8" w:rsidRPr="00B83B3E">
        <w:t xml:space="preserve"> must go back to the </w:t>
      </w:r>
      <w:r w:rsidR="00D86AF8" w:rsidRPr="00B83B3E">
        <w:rPr>
          <w:b/>
        </w:rPr>
        <w:t>C&amp;P Exam</w:t>
      </w:r>
      <w:r w:rsidR="00D86AF8" w:rsidRPr="00B83B3E">
        <w:t xml:space="preserve"> tab and start from </w:t>
      </w:r>
      <w:r w:rsidRPr="00B83B3E">
        <w:rPr>
          <w:b/>
        </w:rPr>
        <w:t xml:space="preserve">Step </w:t>
      </w:r>
      <w:r w:rsidR="00D92FE2" w:rsidRPr="00B83B3E">
        <w:rPr>
          <w:b/>
        </w:rPr>
        <w:t>2</w:t>
      </w:r>
      <w:r w:rsidR="0028791A" w:rsidRPr="00B83B3E">
        <w:t xml:space="preserve"> of this section</w:t>
      </w:r>
      <w:r w:rsidR="00D86AF8" w:rsidRPr="00B83B3E">
        <w:t>.</w:t>
      </w:r>
    </w:p>
    <w:p w14:paraId="5C3CD862" w14:textId="77777777" w:rsidR="00D86AF8" w:rsidRPr="00B83B3E" w:rsidRDefault="00D86AF8" w:rsidP="00A561AD">
      <w:pPr>
        <w:pStyle w:val="Heading2"/>
      </w:pPr>
      <w:bookmarkStart w:id="715" w:name="_Toc179779070"/>
      <w:bookmarkStart w:id="716" w:name="_Toc278187805"/>
      <w:bookmarkStart w:id="717" w:name="_Toc508873545"/>
      <w:bookmarkStart w:id="718" w:name="_Toc508874974"/>
      <w:bookmarkStart w:id="719" w:name="_Toc508875828"/>
      <w:bookmarkStart w:id="720" w:name="_Toc20827493"/>
      <w:r w:rsidRPr="00B83B3E">
        <w:t>7131 Request</w:t>
      </w:r>
      <w:bookmarkEnd w:id="715"/>
      <w:bookmarkEnd w:id="716"/>
      <w:bookmarkEnd w:id="717"/>
      <w:bookmarkEnd w:id="718"/>
      <w:bookmarkEnd w:id="719"/>
      <w:bookmarkEnd w:id="720"/>
    </w:p>
    <w:p w14:paraId="5C3CD863" w14:textId="77777777" w:rsidR="00D86AF8" w:rsidRPr="00B83B3E" w:rsidRDefault="00D86AF8" w:rsidP="00B51127">
      <w:pPr>
        <w:pStyle w:val="BodyText"/>
        <w:rPr>
          <w:b/>
        </w:rPr>
      </w:pPr>
      <w:r w:rsidRPr="00B83B3E">
        <w:t>The 7131 Request tab</w:t>
      </w:r>
      <w:r w:rsidRPr="00B83B3E">
        <w:rPr>
          <w:b/>
        </w:rPr>
        <w:t xml:space="preserve"> </w:t>
      </w:r>
      <w:r w:rsidRPr="00B83B3E">
        <w:t>includes functions such as:</w:t>
      </w:r>
    </w:p>
    <w:p w14:paraId="5C3CD864" w14:textId="117DB521" w:rsidR="00D86AF8" w:rsidRPr="00B83B3E" w:rsidRDefault="00D86AF8" w:rsidP="005250E0">
      <w:pPr>
        <w:pStyle w:val="ListBullet2"/>
      </w:pPr>
      <w:r w:rsidRPr="00FF1FDB">
        <w:t>Adding new requests for 21-Day Certificates, Notices of Discharg</w:t>
      </w:r>
      <w:r w:rsidR="005110D1" w:rsidRPr="00FF1FDB">
        <w:t xml:space="preserve">e, </w:t>
      </w:r>
      <w:r w:rsidR="009F3F21" w:rsidRPr="00FF1FDB">
        <w:t>etc.</w:t>
      </w:r>
      <w:r w:rsidR="005110D1" w:rsidRPr="00B83B3E">
        <w:t>…</w:t>
      </w:r>
    </w:p>
    <w:p w14:paraId="5C3CD865" w14:textId="77777777" w:rsidR="00D86AF8" w:rsidRPr="00B83B3E" w:rsidRDefault="00D86AF8" w:rsidP="005250E0">
      <w:pPr>
        <w:pStyle w:val="ListBullet2"/>
      </w:pPr>
      <w:r w:rsidRPr="00B83B3E">
        <w:t>Status inquiries and reports</w:t>
      </w:r>
    </w:p>
    <w:p w14:paraId="5C3CD866" w14:textId="77777777" w:rsidR="00D86AF8" w:rsidRPr="00B83B3E" w:rsidRDefault="00D86AF8" w:rsidP="005250E0">
      <w:pPr>
        <w:pStyle w:val="ListBullet2"/>
      </w:pPr>
      <w:r w:rsidRPr="00B83B3E">
        <w:t>Viewing and editing pending requests</w:t>
      </w:r>
    </w:p>
    <w:p w14:paraId="5C3CD867" w14:textId="6B31A799" w:rsidR="00D86AF8" w:rsidRPr="00B83B3E" w:rsidRDefault="002E0153" w:rsidP="00EF7F14">
      <w:pPr>
        <w:pStyle w:val="Note"/>
      </w:pPr>
      <w:r w:rsidRPr="002E0153">
        <w:t>NOTE:</w:t>
      </w:r>
      <w:r w:rsidR="00D86AF8" w:rsidRPr="00B83B3E">
        <w:t xml:space="preserve"> 7131 requests are reserved for information that cannot be obtained directly through </w:t>
      </w:r>
      <w:r w:rsidR="006B7071" w:rsidRPr="00B83B3E">
        <w:t>CAPRI</w:t>
      </w:r>
      <w:r w:rsidR="00D86AF8" w:rsidRPr="00B83B3E">
        <w:t>, such as older records and retired records that may not e</w:t>
      </w:r>
      <w:r w:rsidR="00BE6E9C" w:rsidRPr="00B83B3E">
        <w:t>xist in the electronic database</w:t>
      </w:r>
      <w:r w:rsidR="00D86AF8" w:rsidRPr="00B83B3E">
        <w:t xml:space="preserve"> or other records in VHA’s CPRS that are unavailable in </w:t>
      </w:r>
      <w:r w:rsidR="006B7071" w:rsidRPr="00B83B3E">
        <w:t>CAPRI</w:t>
      </w:r>
      <w:r w:rsidR="00D86AF8" w:rsidRPr="00B83B3E">
        <w:t>.</w:t>
      </w:r>
      <w:r w:rsidR="00EE0CF4">
        <w:t xml:space="preserve"> </w:t>
      </w:r>
      <w:r w:rsidR="00D86AF8" w:rsidRPr="00B83B3E">
        <w:t xml:space="preserve">For example, scanned records in CPRS may not be available in </w:t>
      </w:r>
      <w:r w:rsidR="006B7071" w:rsidRPr="00B83B3E">
        <w:t>CAPRI</w:t>
      </w:r>
      <w:r w:rsidR="00B51127" w:rsidRPr="00B83B3E">
        <w:t>.</w:t>
      </w:r>
    </w:p>
    <w:p w14:paraId="46CB2E32" w14:textId="575AB6DE" w:rsidR="00F36F48" w:rsidRPr="00B83B3E" w:rsidRDefault="00D86AF8" w:rsidP="00F36F48">
      <w:pPr>
        <w:pStyle w:val="BodyText"/>
      </w:pPr>
      <w:r w:rsidRPr="00B83B3E">
        <w:t>Pending requests are shown in the left column and completed requests are shown in the right column of the screen.</w:t>
      </w:r>
      <w:r w:rsidR="00EE0CF4">
        <w:t xml:space="preserve"> </w:t>
      </w:r>
      <w:r w:rsidRPr="00B83B3E">
        <w:t xml:space="preserve">In the </w:t>
      </w:r>
      <w:r w:rsidR="00D346D4" w:rsidRPr="00B83B3E">
        <w:t xml:space="preserve">following </w:t>
      </w:r>
      <w:r w:rsidRPr="00B83B3E">
        <w:t>example (</w:t>
      </w:r>
      <w:r w:rsidR="007B1BF5" w:rsidRPr="00B83B3E">
        <w:fldChar w:fldCharType="begin"/>
      </w:r>
      <w:r w:rsidR="007B1BF5" w:rsidRPr="00B83B3E">
        <w:instrText xml:space="preserve"> REF _Ref332960805 \h  \* MERGEFORMAT </w:instrText>
      </w:r>
      <w:r w:rsidR="007B1BF5" w:rsidRPr="00B83B3E">
        <w:fldChar w:fldCharType="separate"/>
      </w:r>
      <w:r w:rsidR="0081024B" w:rsidRPr="00B83B3E">
        <w:t xml:space="preserve">Figure </w:t>
      </w:r>
      <w:r w:rsidR="0081024B">
        <w:t>2</w:t>
      </w:r>
      <w:r w:rsidR="0081024B">
        <w:noBreakHyphen/>
      </w:r>
      <w:r w:rsidR="007B1BF5" w:rsidRPr="00B83B3E">
        <w:fldChar w:fldCharType="end"/>
      </w:r>
      <w:r w:rsidRPr="00B83B3E">
        <w:t>), the request is still pending for an Admission Report, and there are no completed requests.</w:t>
      </w:r>
      <w:r w:rsidR="00EE0CF4">
        <w:t xml:space="preserve"> </w:t>
      </w:r>
      <w:r w:rsidRPr="00B83B3E">
        <w:t xml:space="preserve">When the tab is first opened, all pending and completed requests </w:t>
      </w:r>
      <w:r w:rsidR="00DE1957" w:rsidRPr="00B83B3E">
        <w:t>are</w:t>
      </w:r>
      <w:r w:rsidRPr="00B83B3E">
        <w:t xml:space="preserve"> shown, but none </w:t>
      </w:r>
      <w:r w:rsidR="00254AD3" w:rsidRPr="00B83B3E">
        <w:t>is</w:t>
      </w:r>
      <w:r w:rsidR="00DE1957" w:rsidRPr="00B83B3E">
        <w:t xml:space="preserve"> selected.</w:t>
      </w:r>
      <w:r w:rsidR="00EE0CF4">
        <w:t xml:space="preserve"> </w:t>
      </w:r>
      <w:r w:rsidR="00DE1957" w:rsidRPr="00B83B3E">
        <w:t xml:space="preserve">The </w:t>
      </w:r>
      <w:r w:rsidR="00DE1957" w:rsidRPr="00B83B3E">
        <w:rPr>
          <w:b/>
        </w:rPr>
        <w:t>Status Inquiry</w:t>
      </w:r>
      <w:r w:rsidR="00DE1957" w:rsidRPr="00B83B3E">
        <w:t xml:space="preserve"> and </w:t>
      </w:r>
      <w:r w:rsidR="00DE1957" w:rsidRPr="00B83B3E">
        <w:rPr>
          <w:b/>
        </w:rPr>
        <w:t>View/Edit Selected Request</w:t>
      </w:r>
      <w:r w:rsidRPr="00B83B3E">
        <w:rPr>
          <w:b/>
        </w:rPr>
        <w:t xml:space="preserve"> </w:t>
      </w:r>
      <w:r w:rsidRPr="00B83B3E">
        <w:t>buttons are not available until a request is selected.</w:t>
      </w:r>
    </w:p>
    <w:p w14:paraId="5C3CD86A" w14:textId="23F3BDE2" w:rsidR="00F12630" w:rsidRPr="00B83B3E" w:rsidRDefault="00D56954" w:rsidP="00F36F48">
      <w:pPr>
        <w:pStyle w:val="BodyText"/>
      </w:pPr>
      <w:r w:rsidRPr="00B83B3E">
        <w:t>(</w:t>
      </w:r>
      <w:r w:rsidR="00AD10CC" w:rsidRPr="00B83B3E">
        <w:fldChar w:fldCharType="begin"/>
      </w:r>
      <w:r w:rsidR="00AD10CC" w:rsidRPr="00B83B3E">
        <w:instrText xml:space="preserve"> REF _Ref406765231 \h </w:instrText>
      </w:r>
      <w:r w:rsidR="00B83B3E">
        <w:instrText xml:space="preserve"> \* MERGEFORMAT </w:instrText>
      </w:r>
      <w:r w:rsidR="00AD10CC" w:rsidRPr="00B83B3E">
        <w:fldChar w:fldCharType="separate"/>
      </w:r>
      <w:r w:rsidR="0081024B" w:rsidRPr="00B83B3E">
        <w:t xml:space="preserve">Figure </w:t>
      </w:r>
      <w:r w:rsidR="0081024B">
        <w:rPr>
          <w:noProof/>
        </w:rPr>
        <w:t>2</w:t>
      </w:r>
      <w:r w:rsidR="0081024B">
        <w:rPr>
          <w:noProof/>
        </w:rPr>
        <w:noBreakHyphen/>
      </w:r>
      <w:r w:rsidR="00AD10CC" w:rsidRPr="00B83B3E">
        <w:fldChar w:fldCharType="end"/>
      </w:r>
      <w:r w:rsidRPr="00B83B3E">
        <w:t>)</w:t>
      </w:r>
      <w:r w:rsidR="00121D8D" w:rsidRPr="00B83B3E">
        <w:t xml:space="preserve"> </w:t>
      </w:r>
      <w:r w:rsidR="00056E5C" w:rsidRPr="00B83B3E">
        <w:t>shows what an open 7131 request for an outpatient treatment record looks like.</w:t>
      </w:r>
      <w:r w:rsidR="00EE0CF4">
        <w:t xml:space="preserve"> </w:t>
      </w:r>
      <w:r w:rsidR="00056E5C" w:rsidRPr="00B83B3E">
        <w:t xml:space="preserve">The </w:t>
      </w:r>
      <w:r w:rsidR="00056E5C" w:rsidRPr="00B83B3E">
        <w:rPr>
          <w:b/>
        </w:rPr>
        <w:t>Date of Event</w:t>
      </w:r>
      <w:r w:rsidR="00BB1B6C" w:rsidRPr="00B83B3E">
        <w:rPr>
          <w:b/>
        </w:rPr>
        <w:t>/Date Request Completed</w:t>
      </w:r>
      <w:r w:rsidR="00056E5C" w:rsidRPr="00B83B3E">
        <w:t xml:space="preserve"> displays </w:t>
      </w:r>
      <w:r w:rsidR="00976E34" w:rsidRPr="00B83B3E">
        <w:rPr>
          <w:b/>
        </w:rPr>
        <w:t>Out Patient (</w:t>
      </w:r>
      <w:r w:rsidR="00056E5C" w:rsidRPr="00B83B3E">
        <w:rPr>
          <w:b/>
        </w:rPr>
        <w:t>O/P</w:t>
      </w:r>
      <w:r w:rsidR="00976E34" w:rsidRPr="00B83B3E">
        <w:rPr>
          <w:b/>
        </w:rPr>
        <w:t>)</w:t>
      </w:r>
      <w:r w:rsidR="00124230" w:rsidRPr="00B83B3E">
        <w:rPr>
          <w:b/>
        </w:rPr>
        <w:t xml:space="preserve"> </w:t>
      </w:r>
      <w:r w:rsidR="00056E5C" w:rsidRPr="00B83B3E">
        <w:rPr>
          <w:b/>
        </w:rPr>
        <w:t>Activity</w:t>
      </w:r>
      <w:r w:rsidR="00056E5C" w:rsidRPr="00B83B3E">
        <w:t xml:space="preserve"> when the 7131 request is not for an </w:t>
      </w:r>
      <w:r w:rsidR="00056E5C" w:rsidRPr="00B83B3E">
        <w:rPr>
          <w:b/>
        </w:rPr>
        <w:t>Admission Rep</w:t>
      </w:r>
      <w:r w:rsidR="00BB1B6C" w:rsidRPr="00B83B3E">
        <w:rPr>
          <w:b/>
        </w:rPr>
        <w:t>ort</w:t>
      </w:r>
      <w:r w:rsidR="00BB1B6C" w:rsidRPr="00B83B3E">
        <w:t>.</w:t>
      </w:r>
    </w:p>
    <w:p w14:paraId="5C3CD86B" w14:textId="77777777" w:rsidR="00A931B3" w:rsidRPr="00B83B3E" w:rsidRDefault="00323BF1" w:rsidP="00345C0B">
      <w:pPr>
        <w:pStyle w:val="Body3PicCaption"/>
      </w:pPr>
      <w:r w:rsidRPr="00B83B3E">
        <w:lastRenderedPageBreak/>
        <w:drawing>
          <wp:inline distT="0" distB="0" distL="0" distR="0" wp14:anchorId="5C3CE17C" wp14:editId="332712DB">
            <wp:extent cx="4457700" cy="2809875"/>
            <wp:effectExtent l="19050" t="19050" r="19050" b="28575"/>
            <wp:docPr id="81" name="Picture 47" descr="Display of the 7131 Reques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6" cstate="print"/>
                    <a:srcRect/>
                    <a:stretch>
                      <a:fillRect/>
                    </a:stretch>
                  </pic:blipFill>
                  <pic:spPr bwMode="auto">
                    <a:xfrm>
                      <a:off x="0" y="0"/>
                      <a:ext cx="4457700" cy="2809875"/>
                    </a:xfrm>
                    <a:prstGeom prst="rect">
                      <a:avLst/>
                    </a:prstGeom>
                    <a:noFill/>
                    <a:ln w="6350" cmpd="sng">
                      <a:solidFill>
                        <a:srgbClr val="000000"/>
                      </a:solidFill>
                      <a:miter lim="800000"/>
                      <a:headEnd/>
                      <a:tailEnd/>
                    </a:ln>
                    <a:effectLst/>
                  </pic:spPr>
                </pic:pic>
              </a:graphicData>
            </a:graphic>
          </wp:inline>
        </w:drawing>
      </w:r>
    </w:p>
    <w:p w14:paraId="5C3CD86C" w14:textId="73BB7085" w:rsidR="0058022E" w:rsidRPr="00B83B3E" w:rsidRDefault="0054693F" w:rsidP="00B52F9B">
      <w:pPr>
        <w:pStyle w:val="Caption"/>
        <w:rPr>
          <w:rFonts w:cs="Times New Roman"/>
        </w:rPr>
      </w:pPr>
      <w:bookmarkStart w:id="721" w:name="_Toc326149610"/>
      <w:bookmarkStart w:id="722" w:name="_Ref332960805"/>
      <w:bookmarkStart w:id="723" w:name="_Ref332960939"/>
      <w:bookmarkStart w:id="724" w:name="_Ref332960966"/>
      <w:bookmarkStart w:id="725" w:name="_Ref406765231"/>
      <w:bookmarkStart w:id="726" w:name="_Ref406765260"/>
      <w:r w:rsidRPr="00B83B3E">
        <w:rPr>
          <w:rFonts w:cs="Times New Roman"/>
        </w:rPr>
        <w:t xml:space="preserve">Figure </w:t>
      </w:r>
      <w:r w:rsidR="00603B47">
        <w:rPr>
          <w:rFonts w:cs="Times New Roman"/>
        </w:rPr>
        <w:fldChar w:fldCharType="begin"/>
      </w:r>
      <w:r w:rsidR="00603B47">
        <w:rPr>
          <w:rFonts w:cs="Times New Roman"/>
        </w:rPr>
        <w:instrText xml:space="preserve"> STYLEREF 1 \s </w:instrText>
      </w:r>
      <w:r w:rsidR="00603B47">
        <w:rPr>
          <w:rFonts w:cs="Times New Roman"/>
        </w:rPr>
        <w:fldChar w:fldCharType="separate"/>
      </w:r>
      <w:r w:rsidR="0081024B">
        <w:rPr>
          <w:rFonts w:cs="Times New Roman"/>
          <w:noProof/>
        </w:rPr>
        <w:t>2</w:t>
      </w:r>
      <w:r w:rsidR="00603B47">
        <w:rPr>
          <w:rFonts w:cs="Times New Roman"/>
        </w:rPr>
        <w:fldChar w:fldCharType="end"/>
      </w:r>
      <w:r w:rsidR="00603B47">
        <w:rPr>
          <w:rFonts w:cs="Times New Roman"/>
        </w:rPr>
        <w:noBreakHyphen/>
      </w:r>
      <w:bookmarkEnd w:id="721"/>
      <w:bookmarkEnd w:id="722"/>
      <w:bookmarkEnd w:id="723"/>
      <w:bookmarkEnd w:id="724"/>
      <w:bookmarkEnd w:id="725"/>
      <w:bookmarkEnd w:id="726"/>
      <w:r w:rsidR="00D24CDE">
        <w:rPr>
          <w:rFonts w:cs="Times New Roman"/>
        </w:rPr>
        <w:t>93</w:t>
      </w:r>
      <w:r w:rsidR="00C84925">
        <w:rPr>
          <w:rFonts w:cs="Times New Roman"/>
        </w:rPr>
        <w:t xml:space="preserve">. </w:t>
      </w:r>
      <w:r w:rsidR="00613104">
        <w:rPr>
          <w:rFonts w:cs="Times New Roman"/>
        </w:rPr>
        <w:t>7131 Request Screen View.</w:t>
      </w:r>
    </w:p>
    <w:p w14:paraId="5C3CD86D" w14:textId="77777777" w:rsidR="006248DB" w:rsidRPr="00B83B3E" w:rsidRDefault="006248DB" w:rsidP="00A561AD">
      <w:pPr>
        <w:pStyle w:val="Heading3"/>
      </w:pPr>
      <w:bookmarkStart w:id="727" w:name="_Ref325367863"/>
      <w:bookmarkStart w:id="728" w:name="_Ref325367864"/>
      <w:bookmarkStart w:id="729" w:name="_Ref325367865"/>
      <w:bookmarkStart w:id="730" w:name="_Ref325367866"/>
      <w:bookmarkStart w:id="731" w:name="_Ref325367867"/>
      <w:bookmarkStart w:id="732" w:name="_Ref325367868"/>
      <w:bookmarkStart w:id="733" w:name="_Ref325367869"/>
      <w:bookmarkStart w:id="734" w:name="_Ref325367870"/>
      <w:bookmarkStart w:id="735" w:name="_Ref325367871"/>
      <w:bookmarkStart w:id="736" w:name="_Ref325367872"/>
      <w:bookmarkStart w:id="737" w:name="_Ref325367889"/>
      <w:bookmarkStart w:id="738" w:name="_Ref325367909"/>
      <w:bookmarkStart w:id="739" w:name="_Toc508873546"/>
      <w:bookmarkStart w:id="740" w:name="_Toc508874975"/>
      <w:bookmarkStart w:id="741" w:name="_Toc508875829"/>
      <w:bookmarkStart w:id="742" w:name="_Toc20827494"/>
      <w:r w:rsidRPr="00B83B3E">
        <w:t xml:space="preserve">Add a New </w:t>
      </w:r>
      <w:r w:rsidR="007A31C8" w:rsidRPr="00B83B3E">
        <w:t xml:space="preserve">7131 </w:t>
      </w:r>
      <w:r w:rsidRPr="00B83B3E">
        <w:t>Request</w:t>
      </w:r>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p>
    <w:p w14:paraId="5C3CD86E" w14:textId="2DBFD71F" w:rsidR="006248DB" w:rsidRPr="00B83B3E" w:rsidRDefault="00F36F48" w:rsidP="00F36F48">
      <w:r w:rsidRPr="00B83B3E">
        <w:rPr>
          <w:lang w:eastAsia="ko-KR"/>
        </w:rPr>
        <w:t>7</w:t>
      </w:r>
      <w:r w:rsidR="006248DB" w:rsidRPr="00B83B3E">
        <w:t>131 requests can be made for reports including:</w:t>
      </w:r>
    </w:p>
    <w:p w14:paraId="5C3CD86F" w14:textId="77777777" w:rsidR="006248DB" w:rsidRPr="00B83B3E" w:rsidRDefault="006248DB" w:rsidP="00BB1B6C">
      <w:pPr>
        <w:pStyle w:val="BodyText5Numbers"/>
      </w:pPr>
      <w:r w:rsidRPr="00B83B3E">
        <w:t>Patient records which may be retired after a long period of facility inactivity</w:t>
      </w:r>
    </w:p>
    <w:p w14:paraId="5C3CD870" w14:textId="77777777" w:rsidR="006248DB" w:rsidRPr="00B83B3E" w:rsidRDefault="006248DB" w:rsidP="00BB1B6C">
      <w:pPr>
        <w:pStyle w:val="BodyText5Numbers"/>
      </w:pPr>
      <w:r w:rsidRPr="00B83B3E">
        <w:t>Patient records which only exist on paper</w:t>
      </w:r>
    </w:p>
    <w:p w14:paraId="5C3CD871" w14:textId="77777777" w:rsidR="006248DB" w:rsidRPr="00B83B3E" w:rsidRDefault="006248DB" w:rsidP="00BB1B6C">
      <w:pPr>
        <w:pStyle w:val="BodyText5Numbers"/>
      </w:pPr>
      <w:r w:rsidRPr="00B83B3E">
        <w:t>VAF 21-2680 Aid and Attendance examinations that have been completed by the veteran’s health care provider</w:t>
      </w:r>
    </w:p>
    <w:p w14:paraId="5C3CD872" w14:textId="77777777" w:rsidR="006248DB" w:rsidRPr="00B83B3E" w:rsidRDefault="006248DB" w:rsidP="00BB1B6C">
      <w:pPr>
        <w:pStyle w:val="BodyText5Numbers"/>
      </w:pPr>
      <w:r w:rsidRPr="00B83B3E">
        <w:t>Competency reports</w:t>
      </w:r>
    </w:p>
    <w:p w14:paraId="5C3CD873" w14:textId="77777777" w:rsidR="006248DB" w:rsidRPr="00B83B3E" w:rsidRDefault="006248DB" w:rsidP="00BB1B6C">
      <w:pPr>
        <w:pStyle w:val="BodyText5Numbers"/>
      </w:pPr>
      <w:r w:rsidRPr="00B83B3E">
        <w:t>Asset information</w:t>
      </w:r>
    </w:p>
    <w:p w14:paraId="5C3CD874" w14:textId="77777777" w:rsidR="006248DB" w:rsidRPr="00B83B3E" w:rsidRDefault="006248DB" w:rsidP="00BB1B6C">
      <w:pPr>
        <w:pStyle w:val="BodyText5Numbers"/>
      </w:pPr>
      <w:r w:rsidRPr="00B83B3E">
        <w:t>21-day certificates</w:t>
      </w:r>
    </w:p>
    <w:p w14:paraId="5C3CD875" w14:textId="77777777" w:rsidR="006248DB" w:rsidRPr="00B83B3E" w:rsidRDefault="006248DB" w:rsidP="00BB1B6C">
      <w:pPr>
        <w:pStyle w:val="BodyText5Numbers"/>
      </w:pPr>
      <w:r w:rsidRPr="00B83B3E">
        <w:t>Records based upon hospital admissions such as discharge notices and discharge summaries</w:t>
      </w:r>
    </w:p>
    <w:p w14:paraId="5C3CD876" w14:textId="77777777" w:rsidR="006248DB" w:rsidRPr="00B83B3E" w:rsidRDefault="007A31C8" w:rsidP="00345C0B">
      <w:pPr>
        <w:pStyle w:val="Body3PicCaption"/>
      </w:pPr>
      <w:r w:rsidRPr="00B83B3E">
        <w:t>To add a new 7131 request, do the following</w:t>
      </w:r>
      <w:r w:rsidR="00B12373" w:rsidRPr="00B83B3E">
        <w:t>:</w:t>
      </w:r>
    </w:p>
    <w:p w14:paraId="5C3CD877" w14:textId="77777777" w:rsidR="00B12373" w:rsidRPr="00B83B3E" w:rsidRDefault="00B12373" w:rsidP="00B51127">
      <w:pPr>
        <w:pStyle w:val="BodyText"/>
      </w:pPr>
      <w:r w:rsidRPr="00B83B3E">
        <w:rPr>
          <w:b/>
        </w:rPr>
        <w:t>Step 1</w:t>
      </w:r>
      <w:r w:rsidRPr="00B83B3E">
        <w:t xml:space="preserve"> </w:t>
      </w:r>
      <w:r w:rsidR="00A06C2E" w:rsidRPr="00B83B3E">
        <w:t>–</w:t>
      </w:r>
      <w:r w:rsidRPr="00B83B3E">
        <w:t xml:space="preserve"> The user logs into CAPRI, selects a patient, and clicks the </w:t>
      </w:r>
      <w:r w:rsidRPr="00B83B3E">
        <w:rPr>
          <w:b/>
        </w:rPr>
        <w:t>7131 Request</w:t>
      </w:r>
      <w:r w:rsidRPr="00B83B3E">
        <w:t xml:space="preserve"> tab.</w:t>
      </w:r>
    </w:p>
    <w:p w14:paraId="5C3CD878" w14:textId="30167790" w:rsidR="00B12373" w:rsidRPr="00B83B3E" w:rsidRDefault="00B12373" w:rsidP="00113C7E">
      <w:pPr>
        <w:pStyle w:val="BodyText"/>
      </w:pPr>
      <w:r w:rsidRPr="00B83B3E">
        <w:rPr>
          <w:b/>
        </w:rPr>
        <w:t xml:space="preserve">Step 2 </w:t>
      </w:r>
      <w:r w:rsidR="00A06C2E" w:rsidRPr="00B83B3E">
        <w:t>–</w:t>
      </w:r>
      <w:r w:rsidRPr="00B83B3E">
        <w:t xml:space="preserve"> The user clicks the </w:t>
      </w:r>
      <w:r w:rsidRPr="00B83B3E">
        <w:rPr>
          <w:b/>
          <w:bCs/>
        </w:rPr>
        <w:t>Add a New Request</w:t>
      </w:r>
      <w:r w:rsidRPr="00B83B3E">
        <w:t xml:space="preserve"> button (</w:t>
      </w:r>
      <w:r w:rsidR="00AD10CC" w:rsidRPr="00B83B3E">
        <w:fldChar w:fldCharType="begin"/>
      </w:r>
      <w:r w:rsidR="00AD10CC" w:rsidRPr="00B83B3E">
        <w:instrText xml:space="preserve"> REF _Ref406765260 \h </w:instrText>
      </w:r>
      <w:r w:rsidR="00B83B3E">
        <w:instrText xml:space="preserve"> \* MERGEFORMAT </w:instrText>
      </w:r>
      <w:r w:rsidR="00AD10CC" w:rsidRPr="00B83B3E">
        <w:fldChar w:fldCharType="separate"/>
      </w:r>
      <w:r w:rsidR="0081024B" w:rsidRPr="00B83B3E">
        <w:t xml:space="preserve">Figure </w:t>
      </w:r>
      <w:r w:rsidR="0081024B">
        <w:rPr>
          <w:noProof/>
        </w:rPr>
        <w:t>2</w:t>
      </w:r>
      <w:r w:rsidR="0081024B">
        <w:rPr>
          <w:noProof/>
        </w:rPr>
        <w:noBreakHyphen/>
      </w:r>
      <w:r w:rsidR="00AD10CC" w:rsidRPr="00B83B3E">
        <w:fldChar w:fldCharType="end"/>
      </w:r>
      <w:r w:rsidRPr="00B83B3E">
        <w:t>).</w:t>
      </w:r>
    </w:p>
    <w:p w14:paraId="537C3BDD" w14:textId="7B83F393" w:rsidR="00F36F48" w:rsidRPr="00B83B3E" w:rsidRDefault="00B12373" w:rsidP="00F36F48">
      <w:pPr>
        <w:pStyle w:val="BodyText"/>
      </w:pPr>
      <w:r w:rsidRPr="00B83B3E">
        <w:rPr>
          <w:b/>
        </w:rPr>
        <w:t>Step 3</w:t>
      </w:r>
      <w:r w:rsidRPr="00B83B3E">
        <w:t xml:space="preserve"> –</w:t>
      </w:r>
      <w:r w:rsidRPr="00B83B3E">
        <w:rPr>
          <w:b/>
        </w:rPr>
        <w:t xml:space="preserve"> </w:t>
      </w:r>
      <w:r w:rsidRPr="00B83B3E">
        <w:t xml:space="preserve">The user selects either </w:t>
      </w:r>
      <w:r w:rsidRPr="00B83B3E">
        <w:rPr>
          <w:b/>
          <w:iCs/>
        </w:rPr>
        <w:t>Outpatient/Activity</w:t>
      </w:r>
      <w:r w:rsidRPr="00B83B3E">
        <w:t xml:space="preserve"> (</w:t>
      </w:r>
      <w:r w:rsidR="00AD10CC" w:rsidRPr="00B83B3E">
        <w:fldChar w:fldCharType="begin"/>
      </w:r>
      <w:r w:rsidR="00AD10CC" w:rsidRPr="00B83B3E">
        <w:instrText xml:space="preserve"> REF _Ref406765279 \h </w:instrText>
      </w:r>
      <w:r w:rsidR="00B83B3E">
        <w:instrText xml:space="preserve"> \* MERGEFORMAT </w:instrText>
      </w:r>
      <w:r w:rsidR="00AD10CC" w:rsidRPr="00B83B3E">
        <w:fldChar w:fldCharType="separate"/>
      </w:r>
      <w:r w:rsidR="0081024B" w:rsidRPr="00B83B3E">
        <w:t xml:space="preserve">Figure </w:t>
      </w:r>
      <w:r w:rsidR="0081024B">
        <w:rPr>
          <w:noProof/>
        </w:rPr>
        <w:t>2</w:t>
      </w:r>
      <w:r w:rsidR="0081024B">
        <w:rPr>
          <w:noProof/>
        </w:rPr>
        <w:noBreakHyphen/>
      </w:r>
      <w:r w:rsidR="00AD10CC" w:rsidRPr="00B83B3E">
        <w:fldChar w:fldCharType="end"/>
      </w:r>
      <w:r w:rsidR="00482043" w:rsidRPr="00B83B3E">
        <w:t xml:space="preserve">) </w:t>
      </w:r>
      <w:r w:rsidRPr="00B83B3E">
        <w:t xml:space="preserve">or </w:t>
      </w:r>
      <w:r w:rsidRPr="00B83B3E">
        <w:rPr>
          <w:b/>
          <w:iCs/>
        </w:rPr>
        <w:t>Admission</w:t>
      </w:r>
      <w:r w:rsidRPr="00B83B3E">
        <w:t xml:space="preserve"> (</w:t>
      </w:r>
      <w:r w:rsidR="00AD10CC" w:rsidRPr="00B83B3E">
        <w:fldChar w:fldCharType="begin"/>
      </w:r>
      <w:r w:rsidR="00AD10CC" w:rsidRPr="00B83B3E">
        <w:instrText xml:space="preserve"> REF _Ref406765290 \h </w:instrText>
      </w:r>
      <w:r w:rsidR="00B83B3E">
        <w:instrText xml:space="preserve"> \* MERGEFORMAT </w:instrText>
      </w:r>
      <w:r w:rsidR="00AD10CC" w:rsidRPr="00B83B3E">
        <w:fldChar w:fldCharType="separate"/>
      </w:r>
      <w:r w:rsidR="0081024B" w:rsidRPr="00B83B3E">
        <w:t xml:space="preserve">Figure </w:t>
      </w:r>
      <w:r w:rsidR="0081024B">
        <w:rPr>
          <w:noProof/>
        </w:rPr>
        <w:t>2</w:t>
      </w:r>
      <w:r w:rsidR="0081024B">
        <w:rPr>
          <w:noProof/>
        </w:rPr>
        <w:noBreakHyphen/>
      </w:r>
      <w:r w:rsidR="00AD10CC" w:rsidRPr="00B83B3E">
        <w:fldChar w:fldCharType="end"/>
      </w:r>
      <w:r w:rsidR="00282771" w:rsidRPr="00B83B3E">
        <w:t xml:space="preserve">) </w:t>
      </w:r>
      <w:r w:rsidRPr="00B83B3E">
        <w:t>depending on which one most closely relates to the request.</w:t>
      </w:r>
      <w:r w:rsidR="00EE0CF4">
        <w:t xml:space="preserve"> </w:t>
      </w:r>
      <w:r w:rsidRPr="00B83B3E">
        <w:t xml:space="preserve">If no admission is listed under the </w:t>
      </w:r>
      <w:r w:rsidRPr="00B83B3E">
        <w:rPr>
          <w:b/>
          <w:iCs/>
        </w:rPr>
        <w:t>Select Admission Date</w:t>
      </w:r>
      <w:r w:rsidRPr="00B83B3E">
        <w:t xml:space="preserve"> (</w:t>
      </w:r>
      <w:r w:rsidR="00AD10CC" w:rsidRPr="00B83B3E">
        <w:fldChar w:fldCharType="begin"/>
      </w:r>
      <w:r w:rsidR="00AD10CC" w:rsidRPr="00B83B3E">
        <w:instrText xml:space="preserve"> REF _Ref406765303 \h </w:instrText>
      </w:r>
      <w:r w:rsidR="00B83B3E">
        <w:instrText xml:space="preserve"> \* MERGEFORMAT </w:instrText>
      </w:r>
      <w:r w:rsidR="00AD10CC" w:rsidRPr="00B83B3E">
        <w:fldChar w:fldCharType="separate"/>
      </w:r>
      <w:r w:rsidR="0081024B" w:rsidRPr="00B83B3E">
        <w:t xml:space="preserve">Figure </w:t>
      </w:r>
      <w:r w:rsidR="0081024B">
        <w:rPr>
          <w:noProof/>
        </w:rPr>
        <w:t>2</w:t>
      </w:r>
      <w:r w:rsidR="0081024B">
        <w:rPr>
          <w:noProof/>
        </w:rPr>
        <w:noBreakHyphen/>
      </w:r>
      <w:r w:rsidR="00AD10CC" w:rsidRPr="00B83B3E">
        <w:fldChar w:fldCharType="end"/>
      </w:r>
      <w:r w:rsidR="00121D8D" w:rsidRPr="00B83B3E">
        <w:t xml:space="preserve">) </w:t>
      </w:r>
      <w:r w:rsidRPr="00B83B3E">
        <w:t>then an electronic 713</w:t>
      </w:r>
      <w:r w:rsidR="002E18C9" w:rsidRPr="00B83B3E">
        <w:t>1 Request cannot be submitted.</w:t>
      </w:r>
    </w:p>
    <w:p w14:paraId="5C3CD87A" w14:textId="20E0F58F" w:rsidR="00B12373" w:rsidRPr="00B83B3E" w:rsidRDefault="008B3FB2" w:rsidP="00EF7F14">
      <w:pPr>
        <w:pStyle w:val="Note"/>
      </w:pPr>
      <w:r w:rsidRPr="008B3FB2">
        <w:t>NOTE:</w:t>
      </w:r>
      <w:r w:rsidR="00B12373" w:rsidRPr="00B83B3E">
        <w:t xml:space="preserve"> Notice of Discharge, Hospital Summary, Certificate (21-Day), and Admission Report are NOT available if the user selects Outpatient/Activity.</w:t>
      </w:r>
      <w:r w:rsidR="00EE0CF4">
        <w:t xml:space="preserve"> </w:t>
      </w:r>
      <w:r w:rsidR="00B12373" w:rsidRPr="00B83B3E">
        <w:t>These options are only available if Admission is selected.</w:t>
      </w:r>
    </w:p>
    <w:p w14:paraId="5C3CD87C" w14:textId="77777777" w:rsidR="001C70B8" w:rsidRPr="00B83B3E" w:rsidRDefault="00323BF1" w:rsidP="00345C0B">
      <w:pPr>
        <w:pStyle w:val="Body3PicCaption"/>
      </w:pPr>
      <w:r w:rsidRPr="00B83B3E">
        <w:lastRenderedPageBreak/>
        <w:drawing>
          <wp:inline distT="0" distB="0" distL="0" distR="0" wp14:anchorId="5C3CE17E" wp14:editId="67E133A9">
            <wp:extent cx="4095750" cy="3228975"/>
            <wp:effectExtent l="19050" t="19050" r="19050" b="28575"/>
            <wp:docPr id="82" name="Picture 76" descr="Display of a New 7131 Request screen with a red elipse surrounding the Outpatient/Activit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7" cstate="print"/>
                    <a:srcRect/>
                    <a:stretch>
                      <a:fillRect/>
                    </a:stretch>
                  </pic:blipFill>
                  <pic:spPr bwMode="auto">
                    <a:xfrm>
                      <a:off x="0" y="0"/>
                      <a:ext cx="4095750" cy="3228975"/>
                    </a:xfrm>
                    <a:prstGeom prst="rect">
                      <a:avLst/>
                    </a:prstGeom>
                    <a:noFill/>
                    <a:ln w="6350" cmpd="sng">
                      <a:solidFill>
                        <a:srgbClr val="000000"/>
                      </a:solidFill>
                      <a:miter lim="800000"/>
                      <a:headEnd/>
                      <a:tailEnd/>
                    </a:ln>
                    <a:effectLst/>
                  </pic:spPr>
                </pic:pic>
              </a:graphicData>
            </a:graphic>
          </wp:inline>
        </w:drawing>
      </w:r>
    </w:p>
    <w:p w14:paraId="5C3CD87D" w14:textId="343BC545" w:rsidR="0058022E" w:rsidRPr="00B83B3E" w:rsidRDefault="0054693F" w:rsidP="00B52F9B">
      <w:pPr>
        <w:pStyle w:val="Caption"/>
        <w:rPr>
          <w:rFonts w:cs="Times New Roman"/>
        </w:rPr>
      </w:pPr>
      <w:bookmarkStart w:id="743" w:name="_Toc326149611"/>
      <w:bookmarkStart w:id="744" w:name="_Ref332960975"/>
      <w:bookmarkStart w:id="745" w:name="_Ref333176432"/>
      <w:bookmarkStart w:id="746" w:name="_Ref406765279"/>
      <w:r w:rsidRPr="00B83B3E">
        <w:rPr>
          <w:rFonts w:cs="Times New Roman"/>
        </w:rPr>
        <w:t xml:space="preserve">Figure </w:t>
      </w:r>
      <w:r w:rsidR="00603B47">
        <w:rPr>
          <w:rFonts w:cs="Times New Roman"/>
        </w:rPr>
        <w:fldChar w:fldCharType="begin"/>
      </w:r>
      <w:r w:rsidR="00603B47">
        <w:rPr>
          <w:rFonts w:cs="Times New Roman"/>
        </w:rPr>
        <w:instrText xml:space="preserve"> STYLEREF 1 \s </w:instrText>
      </w:r>
      <w:r w:rsidR="00603B47">
        <w:rPr>
          <w:rFonts w:cs="Times New Roman"/>
        </w:rPr>
        <w:fldChar w:fldCharType="separate"/>
      </w:r>
      <w:r w:rsidR="0081024B">
        <w:rPr>
          <w:rFonts w:cs="Times New Roman"/>
          <w:noProof/>
        </w:rPr>
        <w:t>2</w:t>
      </w:r>
      <w:r w:rsidR="00603B47">
        <w:rPr>
          <w:rFonts w:cs="Times New Roman"/>
        </w:rPr>
        <w:fldChar w:fldCharType="end"/>
      </w:r>
      <w:r w:rsidR="00603B47">
        <w:rPr>
          <w:rFonts w:cs="Times New Roman"/>
        </w:rPr>
        <w:noBreakHyphen/>
      </w:r>
      <w:bookmarkEnd w:id="743"/>
      <w:bookmarkEnd w:id="744"/>
      <w:bookmarkEnd w:id="745"/>
      <w:bookmarkEnd w:id="746"/>
      <w:r w:rsidR="00BC7500">
        <w:rPr>
          <w:rFonts w:cs="Times New Roman"/>
        </w:rPr>
        <w:t>94</w:t>
      </w:r>
      <w:r w:rsidR="00992759">
        <w:rPr>
          <w:rFonts w:cs="Times New Roman"/>
        </w:rPr>
        <w:t>. New 7131 Request</w:t>
      </w:r>
      <w:r w:rsidR="00992759">
        <w:t>—</w:t>
      </w:r>
      <w:r w:rsidR="00992759">
        <w:rPr>
          <w:rFonts w:cs="Times New Roman"/>
        </w:rPr>
        <w:t>Outpatient/Activity Option.</w:t>
      </w:r>
    </w:p>
    <w:p w14:paraId="5C3CD87E" w14:textId="77777777" w:rsidR="00AD10CC" w:rsidRPr="00B83B3E" w:rsidRDefault="00AD10CC" w:rsidP="00AD10CC"/>
    <w:p w14:paraId="5C3CD87F" w14:textId="77777777" w:rsidR="001C70B8" w:rsidRPr="00B83B3E" w:rsidRDefault="00323BF1" w:rsidP="00345C0B">
      <w:pPr>
        <w:pStyle w:val="Body3PicCaption"/>
      </w:pPr>
      <w:r w:rsidRPr="00B83B3E">
        <w:drawing>
          <wp:inline distT="0" distB="0" distL="0" distR="0" wp14:anchorId="5C3CE180" wp14:editId="6755EF66">
            <wp:extent cx="4095750" cy="3333750"/>
            <wp:effectExtent l="19050" t="19050" r="19050" b="19050"/>
            <wp:docPr id="83" name="Picture 77" descr="Display of a New 7131 Request screen with a red elipse surrounding the Admission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8" cstate="print"/>
                    <a:srcRect/>
                    <a:stretch>
                      <a:fillRect/>
                    </a:stretch>
                  </pic:blipFill>
                  <pic:spPr bwMode="auto">
                    <a:xfrm>
                      <a:off x="0" y="0"/>
                      <a:ext cx="4095750" cy="3333750"/>
                    </a:xfrm>
                    <a:prstGeom prst="rect">
                      <a:avLst/>
                    </a:prstGeom>
                    <a:noFill/>
                    <a:ln w="6350" cmpd="sng">
                      <a:solidFill>
                        <a:srgbClr val="000000"/>
                      </a:solidFill>
                      <a:miter lim="800000"/>
                      <a:headEnd/>
                      <a:tailEnd/>
                    </a:ln>
                    <a:effectLst/>
                  </pic:spPr>
                </pic:pic>
              </a:graphicData>
            </a:graphic>
          </wp:inline>
        </w:drawing>
      </w:r>
    </w:p>
    <w:p w14:paraId="5C3CD880" w14:textId="25424EC6" w:rsidR="001C70B8" w:rsidRPr="00B83B3E" w:rsidRDefault="0054693F" w:rsidP="00B52F9B">
      <w:pPr>
        <w:pStyle w:val="Caption"/>
        <w:rPr>
          <w:rFonts w:cs="Times New Roman"/>
        </w:rPr>
      </w:pPr>
      <w:bookmarkStart w:id="747" w:name="_Toc326149612"/>
      <w:bookmarkStart w:id="748" w:name="_Ref332961012"/>
      <w:bookmarkStart w:id="749" w:name="_Ref332961022"/>
      <w:bookmarkStart w:id="750" w:name="_Ref406765290"/>
      <w:bookmarkStart w:id="751" w:name="_Ref406765303"/>
      <w:r w:rsidRPr="00B83B3E">
        <w:rPr>
          <w:rFonts w:cs="Times New Roman"/>
        </w:rPr>
        <w:t xml:space="preserve">Figure </w:t>
      </w:r>
      <w:r w:rsidR="00603B47">
        <w:rPr>
          <w:rFonts w:cs="Times New Roman"/>
        </w:rPr>
        <w:fldChar w:fldCharType="begin"/>
      </w:r>
      <w:r w:rsidR="00603B47">
        <w:rPr>
          <w:rFonts w:cs="Times New Roman"/>
        </w:rPr>
        <w:instrText xml:space="preserve"> STYLEREF 1 \s </w:instrText>
      </w:r>
      <w:r w:rsidR="00603B47">
        <w:rPr>
          <w:rFonts w:cs="Times New Roman"/>
        </w:rPr>
        <w:fldChar w:fldCharType="separate"/>
      </w:r>
      <w:r w:rsidR="0081024B">
        <w:rPr>
          <w:rFonts w:cs="Times New Roman"/>
          <w:noProof/>
        </w:rPr>
        <w:t>2</w:t>
      </w:r>
      <w:r w:rsidR="00603B47">
        <w:rPr>
          <w:rFonts w:cs="Times New Roman"/>
        </w:rPr>
        <w:fldChar w:fldCharType="end"/>
      </w:r>
      <w:r w:rsidR="00603B47">
        <w:rPr>
          <w:rFonts w:cs="Times New Roman"/>
        </w:rPr>
        <w:noBreakHyphen/>
      </w:r>
      <w:bookmarkEnd w:id="747"/>
      <w:bookmarkEnd w:id="748"/>
      <w:bookmarkEnd w:id="749"/>
      <w:bookmarkEnd w:id="750"/>
      <w:bookmarkEnd w:id="751"/>
      <w:r w:rsidR="00BC7500">
        <w:rPr>
          <w:rFonts w:cs="Times New Roman"/>
        </w:rPr>
        <w:t>95</w:t>
      </w:r>
      <w:r w:rsidR="002469A7">
        <w:rPr>
          <w:rFonts w:cs="Times New Roman"/>
        </w:rPr>
        <w:t>. New 7131 Request</w:t>
      </w:r>
      <w:r w:rsidR="002469A7">
        <w:t>—</w:t>
      </w:r>
      <w:r w:rsidR="002469A7">
        <w:rPr>
          <w:rFonts w:cs="Times New Roman"/>
        </w:rPr>
        <w:t>Admission Option</w:t>
      </w:r>
    </w:p>
    <w:p w14:paraId="5C3CD881" w14:textId="77777777" w:rsidR="00AD10CC" w:rsidRPr="00B83B3E" w:rsidRDefault="00AD10CC" w:rsidP="00AD10CC"/>
    <w:p w14:paraId="5C3CD882" w14:textId="77777777" w:rsidR="001C70B8" w:rsidRPr="00B83B3E" w:rsidRDefault="001C70B8" w:rsidP="00113C7E">
      <w:pPr>
        <w:pStyle w:val="BodyText"/>
      </w:pPr>
      <w:r w:rsidRPr="00B83B3E">
        <w:rPr>
          <w:b/>
          <w:bCs/>
        </w:rPr>
        <w:t>Step 4</w:t>
      </w:r>
      <w:r w:rsidRPr="00B83B3E">
        <w:t xml:space="preserve"> –</w:t>
      </w:r>
      <w:r w:rsidRPr="00B83B3E">
        <w:rPr>
          <w:b/>
          <w:bCs/>
        </w:rPr>
        <w:t xml:space="preserve"> </w:t>
      </w:r>
      <w:r w:rsidRPr="00B83B3E">
        <w:t>The user checks the items to request</w:t>
      </w:r>
      <w:r w:rsidR="006B746F" w:rsidRPr="00B83B3E">
        <w:t xml:space="preserve"> i.e.</w:t>
      </w:r>
      <w:r w:rsidR="004A1462" w:rsidRPr="00B83B3E">
        <w:t xml:space="preserve"> </w:t>
      </w:r>
      <w:r w:rsidRPr="00B83B3E">
        <w:rPr>
          <w:b/>
        </w:rPr>
        <w:t>Pt</w:t>
      </w:r>
      <w:r w:rsidR="004A1462" w:rsidRPr="00B83B3E">
        <w:rPr>
          <w:b/>
        </w:rPr>
        <w:t>.</w:t>
      </w:r>
      <w:r w:rsidRPr="00B83B3E">
        <w:rPr>
          <w:b/>
        </w:rPr>
        <w:t xml:space="preserve"> Name</w:t>
      </w:r>
      <w:r w:rsidRPr="00B83B3E">
        <w:t xml:space="preserve">, </w:t>
      </w:r>
      <w:r w:rsidRPr="00B83B3E">
        <w:rPr>
          <w:b/>
        </w:rPr>
        <w:t>Requested By</w:t>
      </w:r>
      <w:r w:rsidRPr="00B83B3E">
        <w:t xml:space="preserve">, </w:t>
      </w:r>
      <w:r w:rsidRPr="00B83B3E">
        <w:rPr>
          <w:b/>
        </w:rPr>
        <w:t>Request Date</w:t>
      </w:r>
      <w:r w:rsidRPr="00B83B3E">
        <w:t xml:space="preserve">, </w:t>
      </w:r>
      <w:r w:rsidRPr="00B83B3E">
        <w:rPr>
          <w:b/>
        </w:rPr>
        <w:t>Date Last Status Changed, RO</w:t>
      </w:r>
      <w:r w:rsidRPr="00B83B3E">
        <w:t xml:space="preserve">, and </w:t>
      </w:r>
      <w:r w:rsidRPr="00B83B3E">
        <w:rPr>
          <w:b/>
        </w:rPr>
        <w:t>Admission Date</w:t>
      </w:r>
      <w:r w:rsidRPr="00B83B3E">
        <w:t>.</w:t>
      </w:r>
    </w:p>
    <w:p w14:paraId="5C3CD883" w14:textId="0C062187" w:rsidR="001C70B8" w:rsidRPr="00B83B3E" w:rsidRDefault="001C70B8" w:rsidP="00113C7E">
      <w:pPr>
        <w:pStyle w:val="BodyText"/>
      </w:pPr>
      <w:r w:rsidRPr="00B83B3E">
        <w:rPr>
          <w:b/>
          <w:bCs/>
        </w:rPr>
        <w:lastRenderedPageBreak/>
        <w:t>Step 5</w:t>
      </w:r>
      <w:r w:rsidRPr="00B83B3E">
        <w:t xml:space="preserve"> –</w:t>
      </w:r>
      <w:r w:rsidRPr="00B83B3E">
        <w:rPr>
          <w:b/>
          <w:bCs/>
        </w:rPr>
        <w:t xml:space="preserve"> </w:t>
      </w:r>
      <w:r w:rsidRPr="00B83B3E">
        <w:t xml:space="preserve">The user enters </w:t>
      </w:r>
      <w:r w:rsidR="006A1EAF" w:rsidRPr="00B83B3E">
        <w:t xml:space="preserve">detail information </w:t>
      </w:r>
      <w:r w:rsidRPr="00B83B3E">
        <w:t xml:space="preserve">concerning the request </w:t>
      </w:r>
      <w:r w:rsidR="009775FC" w:rsidRPr="00B83B3E">
        <w:t xml:space="preserve">in the </w:t>
      </w:r>
      <w:r w:rsidR="009775FC" w:rsidRPr="00B83B3E">
        <w:rPr>
          <w:b/>
        </w:rPr>
        <w:t>Comments</w:t>
      </w:r>
      <w:r w:rsidR="009775FC" w:rsidRPr="00B83B3E">
        <w:t xml:space="preserve"> area </w:t>
      </w:r>
      <w:r w:rsidRPr="00B83B3E">
        <w:t>(</w:t>
      </w:r>
      <w:r w:rsidR="00AD10CC" w:rsidRPr="00B83B3E">
        <w:fldChar w:fldCharType="begin"/>
      </w:r>
      <w:r w:rsidR="00AD10CC" w:rsidRPr="00B83B3E">
        <w:instrText xml:space="preserve"> REF _Ref406765321 \h </w:instrText>
      </w:r>
      <w:r w:rsidR="00B83B3E">
        <w:instrText xml:space="preserve"> \* MERGEFORMAT </w:instrText>
      </w:r>
      <w:r w:rsidR="00AD10CC" w:rsidRPr="00B83B3E">
        <w:fldChar w:fldCharType="separate"/>
      </w:r>
      <w:r w:rsidR="0081024B" w:rsidRPr="00B83B3E">
        <w:t xml:space="preserve">Figure </w:t>
      </w:r>
      <w:r w:rsidR="0081024B">
        <w:rPr>
          <w:noProof/>
        </w:rPr>
        <w:t>2</w:t>
      </w:r>
      <w:r w:rsidR="0081024B">
        <w:rPr>
          <w:noProof/>
        </w:rPr>
        <w:noBreakHyphen/>
      </w:r>
      <w:r w:rsidR="00AD10CC" w:rsidRPr="00B83B3E">
        <w:fldChar w:fldCharType="end"/>
      </w:r>
      <w:r w:rsidR="008D36E6" w:rsidRPr="00B83B3E">
        <w:t>).</w:t>
      </w:r>
      <w:r w:rsidR="00EE0CF4">
        <w:t xml:space="preserve"> </w:t>
      </w:r>
      <w:r w:rsidRPr="00B83B3E">
        <w:t>A Release of Information Clerk at VHA must search old records</w:t>
      </w:r>
      <w:r w:rsidR="001B449E" w:rsidRPr="00B83B3E">
        <w:t xml:space="preserve"> for the user’s request and</w:t>
      </w:r>
      <w:r w:rsidRPr="00B83B3E">
        <w:t xml:space="preserve"> appreciate</w:t>
      </w:r>
      <w:r w:rsidR="001B449E" w:rsidRPr="00B83B3E">
        <w:t>s</w:t>
      </w:r>
      <w:r w:rsidRPr="00B83B3E">
        <w:t xml:space="preserve"> any help the user can give by being specific about the request.</w:t>
      </w:r>
    </w:p>
    <w:p w14:paraId="5C3CD884" w14:textId="1CD294AD" w:rsidR="001C70B8" w:rsidRPr="00B83B3E" w:rsidRDefault="001C70B8" w:rsidP="00113C7E">
      <w:pPr>
        <w:pStyle w:val="BodyText"/>
      </w:pPr>
      <w:r w:rsidRPr="00B83B3E">
        <w:rPr>
          <w:b/>
          <w:bCs/>
        </w:rPr>
        <w:t>Step 6</w:t>
      </w:r>
      <w:r w:rsidRPr="00B83B3E">
        <w:t xml:space="preserve"> –</w:t>
      </w:r>
      <w:r w:rsidRPr="00B83B3E">
        <w:rPr>
          <w:b/>
          <w:bCs/>
        </w:rPr>
        <w:t xml:space="preserve"> </w:t>
      </w:r>
      <w:r w:rsidRPr="00B83B3E">
        <w:t xml:space="preserve">The user clicks </w:t>
      </w:r>
      <w:r w:rsidRPr="00B83B3E">
        <w:rPr>
          <w:b/>
          <w:bCs/>
        </w:rPr>
        <w:t>Send 7131 Request</w:t>
      </w:r>
      <w:r w:rsidRPr="00B83B3E">
        <w:t xml:space="preserve"> and the request is transmitted. Or, the user can click </w:t>
      </w:r>
      <w:r w:rsidRPr="00B83B3E">
        <w:rPr>
          <w:b/>
          <w:bCs/>
        </w:rPr>
        <w:t>Cancel Request</w:t>
      </w:r>
      <w:r w:rsidRPr="00B83B3E">
        <w:t xml:space="preserve"> (</w:t>
      </w:r>
      <w:r w:rsidR="00AD10CC" w:rsidRPr="00B83B3E">
        <w:fldChar w:fldCharType="begin"/>
      </w:r>
      <w:r w:rsidR="00AD10CC" w:rsidRPr="00B83B3E">
        <w:instrText xml:space="preserve"> REF _Ref406765339 \h </w:instrText>
      </w:r>
      <w:r w:rsidR="00B83B3E">
        <w:instrText xml:space="preserve"> \* MERGEFORMAT </w:instrText>
      </w:r>
      <w:r w:rsidR="00AD10CC" w:rsidRPr="00B83B3E">
        <w:fldChar w:fldCharType="separate"/>
      </w:r>
      <w:r w:rsidR="0081024B" w:rsidRPr="00B83B3E">
        <w:t xml:space="preserve">Figure </w:t>
      </w:r>
      <w:r w:rsidR="0081024B">
        <w:rPr>
          <w:noProof/>
        </w:rPr>
        <w:t>2</w:t>
      </w:r>
      <w:r w:rsidR="0081024B">
        <w:rPr>
          <w:noProof/>
        </w:rPr>
        <w:noBreakHyphen/>
      </w:r>
      <w:r w:rsidR="00AD10CC" w:rsidRPr="00B83B3E">
        <w:fldChar w:fldCharType="end"/>
      </w:r>
      <w:r w:rsidRPr="00B83B3E">
        <w:t>).</w:t>
      </w:r>
      <w:r w:rsidR="00EE0CF4">
        <w:t xml:space="preserve"> </w:t>
      </w:r>
      <w:r w:rsidRPr="00B83B3E">
        <w:t>CAPRI opens a dialog box asking the user to confirm the choice.</w:t>
      </w:r>
    </w:p>
    <w:p w14:paraId="5C3CD885" w14:textId="02FC3948" w:rsidR="00C8044E" w:rsidRDefault="00C8044E" w:rsidP="00113C7E">
      <w:pPr>
        <w:pStyle w:val="BodyText"/>
      </w:pPr>
      <w:r w:rsidRPr="00B83B3E">
        <w:rPr>
          <w:b/>
          <w:bCs/>
        </w:rPr>
        <w:t>Step 7</w:t>
      </w:r>
      <w:r w:rsidRPr="00B83B3E">
        <w:t xml:space="preserve"> – To inquire about the status of a 7131 request or to generate a report for proof of a request to be placed in the claims file, the user selects the </w:t>
      </w:r>
      <w:r w:rsidRPr="00B83B3E">
        <w:rPr>
          <w:b/>
          <w:bCs/>
        </w:rPr>
        <w:t>Status Inquiry</w:t>
      </w:r>
      <w:r w:rsidRPr="00B83B3E">
        <w:t xml:space="preserve"> option </w:t>
      </w:r>
      <w:r w:rsidR="00124230" w:rsidRPr="00B83B3E">
        <w:t>shown in the next section in</w:t>
      </w:r>
      <w:r w:rsidR="00D56954" w:rsidRPr="00B83B3E">
        <w:t xml:space="preserve"> (</w:t>
      </w:r>
      <w:r w:rsidR="00AD10CC" w:rsidRPr="00B83B3E">
        <w:fldChar w:fldCharType="begin"/>
      </w:r>
      <w:r w:rsidR="00AD10CC" w:rsidRPr="00B83B3E">
        <w:instrText xml:space="preserve"> REF _Ref406765350 \h </w:instrText>
      </w:r>
      <w:r w:rsidR="00B83B3E">
        <w:instrText xml:space="preserve"> \* MERGEFORMAT </w:instrText>
      </w:r>
      <w:r w:rsidR="00AD10CC" w:rsidRPr="00B83B3E">
        <w:fldChar w:fldCharType="separate"/>
      </w:r>
      <w:r w:rsidR="0081024B" w:rsidRPr="00B83B3E">
        <w:t xml:space="preserve">Figure </w:t>
      </w:r>
      <w:r w:rsidR="0081024B">
        <w:rPr>
          <w:noProof/>
        </w:rPr>
        <w:t>2</w:t>
      </w:r>
      <w:r w:rsidR="0081024B">
        <w:rPr>
          <w:noProof/>
        </w:rPr>
        <w:noBreakHyphen/>
      </w:r>
      <w:r w:rsidR="00AD10CC" w:rsidRPr="00B83B3E">
        <w:fldChar w:fldCharType="end"/>
      </w:r>
      <w:r w:rsidR="00D56954" w:rsidRPr="00B83B3E">
        <w:t>)</w:t>
      </w:r>
      <w:r w:rsidRPr="00B83B3E">
        <w:t>.</w:t>
      </w:r>
    </w:p>
    <w:p w14:paraId="5007D31E" w14:textId="5ACDDE14" w:rsidR="00E7175A" w:rsidRPr="00B83B3E" w:rsidRDefault="005A4D28" w:rsidP="00113C7E">
      <w:pPr>
        <w:pStyle w:val="BodyText"/>
      </w:pPr>
      <w:r>
        <w:rPr>
          <w:noProof/>
        </w:rPr>
        <w:drawing>
          <wp:inline distT="0" distB="0" distL="0" distR="0" wp14:anchorId="26CD7B96" wp14:editId="76671BC1">
            <wp:extent cx="4257143" cy="3447619"/>
            <wp:effectExtent l="19050" t="19050" r="10160" b="19685"/>
            <wp:docPr id="45" name="Picture 45" descr="Display of the New 7131 Request screen with a red box surrounding the Send 7131 Request butt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257143" cy="3447619"/>
                    </a:xfrm>
                    <a:prstGeom prst="rect">
                      <a:avLst/>
                    </a:prstGeom>
                    <a:ln w="6350">
                      <a:solidFill>
                        <a:schemeClr val="tx1"/>
                      </a:solidFill>
                    </a:ln>
                  </pic:spPr>
                </pic:pic>
              </a:graphicData>
            </a:graphic>
          </wp:inline>
        </w:drawing>
      </w:r>
    </w:p>
    <w:p w14:paraId="5C3CD887" w14:textId="0EE5220B" w:rsidR="0058022E" w:rsidRDefault="0054693F" w:rsidP="00B52F9B">
      <w:pPr>
        <w:pStyle w:val="Caption"/>
        <w:rPr>
          <w:rFonts w:cs="Times New Roman"/>
        </w:rPr>
      </w:pPr>
      <w:bookmarkStart w:id="752" w:name="_Toc326149613"/>
      <w:bookmarkStart w:id="753" w:name="_Ref332961102"/>
      <w:bookmarkStart w:id="754" w:name="_Ref332961110"/>
      <w:bookmarkStart w:id="755" w:name="_Ref406765321"/>
      <w:bookmarkStart w:id="756" w:name="_Ref406765339"/>
      <w:r w:rsidRPr="00B83B3E">
        <w:rPr>
          <w:rFonts w:cs="Times New Roman"/>
        </w:rPr>
        <w:t xml:space="preserve">Figure </w:t>
      </w:r>
      <w:r w:rsidR="00603B47">
        <w:rPr>
          <w:rFonts w:cs="Times New Roman"/>
        </w:rPr>
        <w:fldChar w:fldCharType="begin"/>
      </w:r>
      <w:r w:rsidR="00603B47">
        <w:rPr>
          <w:rFonts w:cs="Times New Roman"/>
        </w:rPr>
        <w:instrText xml:space="preserve"> STYLEREF 1 \s </w:instrText>
      </w:r>
      <w:r w:rsidR="00603B47">
        <w:rPr>
          <w:rFonts w:cs="Times New Roman"/>
        </w:rPr>
        <w:fldChar w:fldCharType="separate"/>
      </w:r>
      <w:r w:rsidR="0081024B">
        <w:rPr>
          <w:rFonts w:cs="Times New Roman"/>
          <w:noProof/>
        </w:rPr>
        <w:t>2</w:t>
      </w:r>
      <w:r w:rsidR="00603B47">
        <w:rPr>
          <w:rFonts w:cs="Times New Roman"/>
        </w:rPr>
        <w:fldChar w:fldCharType="end"/>
      </w:r>
      <w:r w:rsidR="00603B47">
        <w:rPr>
          <w:rFonts w:cs="Times New Roman"/>
        </w:rPr>
        <w:noBreakHyphen/>
      </w:r>
      <w:bookmarkEnd w:id="752"/>
      <w:bookmarkEnd w:id="753"/>
      <w:bookmarkEnd w:id="754"/>
      <w:bookmarkEnd w:id="755"/>
      <w:bookmarkEnd w:id="756"/>
      <w:r w:rsidR="00BC7500">
        <w:rPr>
          <w:rFonts w:cs="Times New Roman"/>
        </w:rPr>
        <w:t>96</w:t>
      </w:r>
      <w:r w:rsidR="005A4D28">
        <w:rPr>
          <w:rFonts w:cs="Times New Roman"/>
        </w:rPr>
        <w:t>. Send 7131 Request.</w:t>
      </w:r>
    </w:p>
    <w:p w14:paraId="0C1EE262" w14:textId="77777777" w:rsidR="00E7175A" w:rsidRPr="00E7175A" w:rsidRDefault="00E7175A" w:rsidP="00E7175A">
      <w:pPr>
        <w:pStyle w:val="BodyText"/>
      </w:pPr>
    </w:p>
    <w:p w14:paraId="5C3CD888" w14:textId="77777777" w:rsidR="000E057A" w:rsidRPr="00B83B3E" w:rsidRDefault="000E057A" w:rsidP="00A561AD">
      <w:pPr>
        <w:pStyle w:val="Heading3"/>
      </w:pPr>
      <w:bookmarkStart w:id="757" w:name="_Toc323112643"/>
      <w:bookmarkStart w:id="758" w:name="_Toc508873547"/>
      <w:bookmarkStart w:id="759" w:name="_Toc508874976"/>
      <w:bookmarkStart w:id="760" w:name="_Toc508875830"/>
      <w:bookmarkStart w:id="761" w:name="_Toc20827495"/>
      <w:r w:rsidRPr="00B83B3E">
        <w:t>7131 Request Status Inquiry</w:t>
      </w:r>
      <w:bookmarkEnd w:id="757"/>
      <w:bookmarkEnd w:id="758"/>
      <w:bookmarkEnd w:id="759"/>
      <w:bookmarkEnd w:id="760"/>
      <w:bookmarkEnd w:id="761"/>
    </w:p>
    <w:p w14:paraId="030F09CF" w14:textId="5C643AF6" w:rsidR="00F36F48" w:rsidRPr="00E7175A" w:rsidRDefault="000E057A" w:rsidP="00E7175A">
      <w:r w:rsidRPr="00E7175A">
        <w:rPr>
          <w:b/>
        </w:rPr>
        <w:t xml:space="preserve">Step 1 </w:t>
      </w:r>
      <w:r w:rsidR="008D36E6" w:rsidRPr="00E7175A">
        <w:rPr>
          <w:b/>
        </w:rPr>
        <w:t>–</w:t>
      </w:r>
      <w:r w:rsidRPr="00E7175A">
        <w:t xml:space="preserve"> The user logs into CAPRI, selects a patient, and clicks the 7131 Request tab.</w:t>
      </w:r>
      <w:r w:rsidR="00EE0CF4">
        <w:t xml:space="preserve"> </w:t>
      </w:r>
      <w:r w:rsidR="0030371E" w:rsidRPr="00E7175A">
        <w:t>The 7131 R</w:t>
      </w:r>
      <w:r w:rsidRPr="00E7175A">
        <w:t>equest</w:t>
      </w:r>
      <w:r w:rsidR="0030371E" w:rsidRPr="00E7175A">
        <w:t>s</w:t>
      </w:r>
      <w:r w:rsidR="00586B64">
        <w:t xml:space="preserve"> </w:t>
      </w:r>
      <w:r w:rsidRPr="00E7175A">
        <w:t>screen displays any pending or completed 7131 requests (</w:t>
      </w:r>
      <w:r w:rsidR="00AD10CC" w:rsidRPr="00E7175A">
        <w:fldChar w:fldCharType="begin"/>
      </w:r>
      <w:r w:rsidR="00AD10CC" w:rsidRPr="00E7175A">
        <w:instrText xml:space="preserve"> REF _Ref406765367 \h </w:instrText>
      </w:r>
      <w:r w:rsidR="00B83B3E" w:rsidRPr="00E7175A">
        <w:instrText xml:space="preserve"> \* MERGEFORMAT </w:instrText>
      </w:r>
      <w:r w:rsidR="00AD10CC" w:rsidRPr="00E7175A">
        <w:fldChar w:fldCharType="separate"/>
      </w:r>
      <w:r w:rsidR="0081024B" w:rsidRPr="00B83B3E">
        <w:t xml:space="preserve">Figure </w:t>
      </w:r>
      <w:r w:rsidR="0081024B">
        <w:t>2</w:t>
      </w:r>
      <w:r w:rsidR="0081024B">
        <w:noBreakHyphen/>
      </w:r>
      <w:r w:rsidR="00AD10CC" w:rsidRPr="00E7175A">
        <w:fldChar w:fldCharType="end"/>
      </w:r>
      <w:r w:rsidRPr="00E7175A">
        <w:t>).</w:t>
      </w:r>
    </w:p>
    <w:p w14:paraId="5C3CD88A" w14:textId="72F80B4F" w:rsidR="000E057A" w:rsidRPr="00E7175A" w:rsidRDefault="000E057A" w:rsidP="00E7175A">
      <w:r w:rsidRPr="00E7175A">
        <w:rPr>
          <w:b/>
        </w:rPr>
        <w:t xml:space="preserve">Step 2 </w:t>
      </w:r>
      <w:r w:rsidR="008D36E6" w:rsidRPr="00E7175A">
        <w:rPr>
          <w:b/>
        </w:rPr>
        <w:t>–</w:t>
      </w:r>
      <w:r w:rsidRPr="00E7175A">
        <w:t xml:space="preserve"> The user selects the 7131 request which they would like to run the inquiry and clicks the Status Inquiry button.</w:t>
      </w:r>
    </w:p>
    <w:p w14:paraId="5C3CD88B" w14:textId="09632867" w:rsidR="000E057A" w:rsidRPr="00B83B3E" w:rsidRDefault="00EB29C4" w:rsidP="00E7175A">
      <w:r>
        <w:rPr>
          <w:noProof/>
        </w:rPr>
        <w:lastRenderedPageBreak/>
        <w:drawing>
          <wp:inline distT="0" distB="0" distL="0" distR="0" wp14:anchorId="695E9234" wp14:editId="29C2363D">
            <wp:extent cx="4266667" cy="2990476"/>
            <wp:effectExtent l="19050" t="19050" r="19685" b="19685"/>
            <wp:docPr id="49" name="Picture 49" descr="Display of the 7131 Request screen with a red box surrounding the Status Inquir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266667" cy="2990476"/>
                    </a:xfrm>
                    <a:prstGeom prst="rect">
                      <a:avLst/>
                    </a:prstGeom>
                    <a:ln w="6350">
                      <a:solidFill>
                        <a:schemeClr val="tx1"/>
                      </a:solidFill>
                    </a:ln>
                  </pic:spPr>
                </pic:pic>
              </a:graphicData>
            </a:graphic>
          </wp:inline>
        </w:drawing>
      </w:r>
    </w:p>
    <w:p w14:paraId="5C3CD88C" w14:textId="1669E712" w:rsidR="00D346D4" w:rsidRPr="00B83B3E" w:rsidRDefault="0054693F" w:rsidP="00B52F9B">
      <w:pPr>
        <w:pStyle w:val="Caption"/>
        <w:rPr>
          <w:rFonts w:cs="Times New Roman"/>
        </w:rPr>
      </w:pPr>
      <w:bookmarkStart w:id="762" w:name="_Toc326149614"/>
      <w:bookmarkStart w:id="763" w:name="_Ref332961118"/>
      <w:bookmarkStart w:id="764" w:name="_Ref332961151"/>
      <w:bookmarkStart w:id="765" w:name="_Ref332962015"/>
      <w:bookmarkStart w:id="766" w:name="_Ref332962024"/>
      <w:bookmarkStart w:id="767" w:name="_Ref406765350"/>
      <w:bookmarkStart w:id="768" w:name="_Ref406765367"/>
      <w:bookmarkStart w:id="769" w:name="_Ref406765402"/>
      <w:bookmarkStart w:id="770" w:name="_Ref406765410"/>
      <w:r w:rsidRPr="00B83B3E">
        <w:rPr>
          <w:rFonts w:cs="Times New Roman"/>
        </w:rPr>
        <w:t xml:space="preserve">Figure </w:t>
      </w:r>
      <w:r w:rsidR="00603B47">
        <w:rPr>
          <w:rFonts w:cs="Times New Roman"/>
        </w:rPr>
        <w:fldChar w:fldCharType="begin"/>
      </w:r>
      <w:r w:rsidR="00603B47">
        <w:rPr>
          <w:rFonts w:cs="Times New Roman"/>
        </w:rPr>
        <w:instrText xml:space="preserve"> STYLEREF 1 \s </w:instrText>
      </w:r>
      <w:r w:rsidR="00603B47">
        <w:rPr>
          <w:rFonts w:cs="Times New Roman"/>
        </w:rPr>
        <w:fldChar w:fldCharType="separate"/>
      </w:r>
      <w:r w:rsidR="0081024B">
        <w:rPr>
          <w:rFonts w:cs="Times New Roman"/>
          <w:noProof/>
        </w:rPr>
        <w:t>2</w:t>
      </w:r>
      <w:r w:rsidR="00603B47">
        <w:rPr>
          <w:rFonts w:cs="Times New Roman"/>
        </w:rPr>
        <w:fldChar w:fldCharType="end"/>
      </w:r>
      <w:r w:rsidR="00603B47">
        <w:rPr>
          <w:rFonts w:cs="Times New Roman"/>
        </w:rPr>
        <w:noBreakHyphen/>
      </w:r>
      <w:bookmarkEnd w:id="762"/>
      <w:bookmarkEnd w:id="763"/>
      <w:bookmarkEnd w:id="764"/>
      <w:bookmarkEnd w:id="765"/>
      <w:bookmarkEnd w:id="766"/>
      <w:bookmarkEnd w:id="767"/>
      <w:bookmarkEnd w:id="768"/>
      <w:bookmarkEnd w:id="769"/>
      <w:bookmarkEnd w:id="770"/>
      <w:r w:rsidR="00CC2428">
        <w:rPr>
          <w:rFonts w:cs="Times New Roman"/>
        </w:rPr>
        <w:t>97</w:t>
      </w:r>
      <w:r w:rsidR="00E7175A">
        <w:rPr>
          <w:rFonts w:cs="Times New Roman"/>
        </w:rPr>
        <w:t xml:space="preserve">. </w:t>
      </w:r>
      <w:r w:rsidR="0092388D">
        <w:rPr>
          <w:rFonts w:cs="Times New Roman"/>
        </w:rPr>
        <w:t xml:space="preserve">7131 Request </w:t>
      </w:r>
      <w:r w:rsidR="00F54CF2">
        <w:rPr>
          <w:rFonts w:cs="Times New Roman"/>
        </w:rPr>
        <w:t>Status Inquiry.</w:t>
      </w:r>
    </w:p>
    <w:p w14:paraId="0EE8274E" w14:textId="466F036C" w:rsidR="00320A22" w:rsidRPr="00B83B3E" w:rsidRDefault="000E057A" w:rsidP="00320A22">
      <w:r w:rsidRPr="00B83B3E">
        <w:rPr>
          <w:b/>
          <w:bCs/>
        </w:rPr>
        <w:t>Step 3</w:t>
      </w:r>
      <w:r w:rsidRPr="00B83B3E">
        <w:t xml:space="preserve"> – The following report opens under the </w:t>
      </w:r>
      <w:r w:rsidRPr="00B83B3E">
        <w:rPr>
          <w:b/>
          <w:bCs/>
        </w:rPr>
        <w:t>Reports</w:t>
      </w:r>
      <w:r w:rsidRPr="00B83B3E">
        <w:t xml:space="preserve"> tab (</w:t>
      </w:r>
      <w:r w:rsidR="008C383E">
        <w:fldChar w:fldCharType="begin"/>
      </w:r>
      <w:r w:rsidR="008C383E">
        <w:instrText xml:space="preserve"> REF _Ref514875228 \h </w:instrText>
      </w:r>
      <w:r w:rsidR="008C383E">
        <w:fldChar w:fldCharType="separate"/>
      </w:r>
      <w:r w:rsidR="0081024B" w:rsidRPr="00B83B3E">
        <w:t xml:space="preserve">Figure </w:t>
      </w:r>
      <w:r w:rsidR="0081024B">
        <w:rPr>
          <w:noProof/>
        </w:rPr>
        <w:t>2</w:t>
      </w:r>
      <w:r w:rsidR="0081024B">
        <w:noBreakHyphen/>
      </w:r>
      <w:r w:rsidR="0081024B">
        <w:rPr>
          <w:noProof/>
        </w:rPr>
        <w:t>64</w:t>
      </w:r>
      <w:r w:rsidR="008C383E">
        <w:fldChar w:fldCharType="end"/>
      </w:r>
      <w:r w:rsidRPr="00B83B3E">
        <w:t>).</w:t>
      </w:r>
      <w:r w:rsidR="00EE0CF4">
        <w:t xml:space="preserve"> </w:t>
      </w:r>
      <w:r w:rsidRPr="00B83B3E">
        <w:t xml:space="preserve">To check the status of another 7131 request, the user must go back to the </w:t>
      </w:r>
      <w:r w:rsidRPr="00B83B3E">
        <w:rPr>
          <w:b/>
          <w:bCs/>
        </w:rPr>
        <w:t>7131 Request</w:t>
      </w:r>
      <w:r w:rsidRPr="00B83B3E">
        <w:t xml:space="preserve"> tab and start from </w:t>
      </w:r>
      <w:r w:rsidRPr="00B83B3E">
        <w:rPr>
          <w:b/>
          <w:bCs/>
        </w:rPr>
        <w:t xml:space="preserve">Step </w:t>
      </w:r>
      <w:r w:rsidR="008108A9" w:rsidRPr="00B83B3E">
        <w:rPr>
          <w:b/>
          <w:bCs/>
        </w:rPr>
        <w:t>2</w:t>
      </w:r>
      <w:r w:rsidR="00C90647" w:rsidRPr="00B83B3E">
        <w:rPr>
          <w:bCs/>
        </w:rPr>
        <w:t xml:space="preserve"> of this section</w:t>
      </w:r>
      <w:r w:rsidRPr="00B83B3E">
        <w:t>.</w:t>
      </w:r>
    </w:p>
    <w:p w14:paraId="5C3CD88E" w14:textId="7B388D3C" w:rsidR="000E057A" w:rsidRPr="00B83B3E" w:rsidRDefault="00320A22" w:rsidP="00320A22">
      <w:r w:rsidRPr="00B83B3E">
        <w:rPr>
          <w:b/>
          <w:bCs/>
        </w:rPr>
        <w:t>S</w:t>
      </w:r>
      <w:r w:rsidR="000E057A" w:rsidRPr="00B83B3E">
        <w:rPr>
          <w:b/>
          <w:bCs/>
        </w:rPr>
        <w:t>tep 4</w:t>
      </w:r>
      <w:r w:rsidR="000E057A" w:rsidRPr="00B83B3E">
        <w:t xml:space="preserve"> –</w:t>
      </w:r>
      <w:r w:rsidR="000E057A" w:rsidRPr="00B83B3E">
        <w:rPr>
          <w:b/>
          <w:bCs/>
        </w:rPr>
        <w:t xml:space="preserve"> </w:t>
      </w:r>
      <w:r w:rsidR="000E057A" w:rsidRPr="00B83B3E">
        <w:t xml:space="preserve">The user can print the report for the claim folder by choosing </w:t>
      </w:r>
      <w:r w:rsidR="000E057A" w:rsidRPr="00B83B3E">
        <w:rPr>
          <w:b/>
          <w:bCs/>
        </w:rPr>
        <w:t>Print</w:t>
      </w:r>
      <w:r w:rsidR="000E057A" w:rsidRPr="00B83B3E">
        <w:t xml:space="preserve"> from </w:t>
      </w:r>
      <w:r w:rsidR="000E057A" w:rsidRPr="00B83B3E">
        <w:rPr>
          <w:b/>
          <w:bCs/>
        </w:rPr>
        <w:t xml:space="preserve">File </w:t>
      </w:r>
      <w:r w:rsidR="00C02E50" w:rsidRPr="00B83B3E">
        <w:rPr>
          <w:bCs/>
        </w:rPr>
        <w:t>on the main</w:t>
      </w:r>
      <w:r w:rsidR="00C02E50" w:rsidRPr="00B83B3E">
        <w:rPr>
          <w:b/>
          <w:bCs/>
        </w:rPr>
        <w:t xml:space="preserve"> </w:t>
      </w:r>
      <w:r w:rsidR="000E057A" w:rsidRPr="00B83B3E">
        <w:t>menu.</w:t>
      </w:r>
    </w:p>
    <w:p w14:paraId="5C3CD890" w14:textId="77777777" w:rsidR="000E057A" w:rsidRPr="00B83B3E" w:rsidRDefault="00323BF1" w:rsidP="00586B64">
      <w:r w:rsidRPr="00586B64">
        <w:rPr>
          <w:noProof/>
        </w:rPr>
        <w:drawing>
          <wp:inline distT="0" distB="0" distL="0" distR="0" wp14:anchorId="5C3CE186" wp14:editId="263DDAF8">
            <wp:extent cx="4286250" cy="3161772"/>
            <wp:effectExtent l="0" t="0" r="0" b="635"/>
            <wp:docPr id="86" name="Picture 86" descr="Results of the 7131 status inqury, displayed in the Repor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1" cstate="print"/>
                    <a:srcRect/>
                    <a:stretch>
                      <a:fillRect/>
                    </a:stretch>
                  </pic:blipFill>
                  <pic:spPr bwMode="auto">
                    <a:xfrm>
                      <a:off x="0" y="0"/>
                      <a:ext cx="4286819" cy="3162192"/>
                    </a:xfrm>
                    <a:prstGeom prst="rect">
                      <a:avLst/>
                    </a:prstGeom>
                    <a:noFill/>
                    <a:ln w="9525">
                      <a:noFill/>
                      <a:miter lim="800000"/>
                      <a:headEnd/>
                      <a:tailEnd/>
                    </a:ln>
                  </pic:spPr>
                </pic:pic>
              </a:graphicData>
            </a:graphic>
          </wp:inline>
        </w:drawing>
      </w:r>
    </w:p>
    <w:p w14:paraId="5C3CD891" w14:textId="466FA105" w:rsidR="00075A60" w:rsidRDefault="0054693F" w:rsidP="00B52F9B">
      <w:pPr>
        <w:pStyle w:val="Caption"/>
        <w:rPr>
          <w:rFonts w:cs="Times New Roman"/>
        </w:rPr>
      </w:pPr>
      <w:bookmarkStart w:id="771" w:name="_Toc326149615"/>
      <w:bookmarkStart w:id="772" w:name="_Ref332961993"/>
      <w:bookmarkStart w:id="773" w:name="_Ref406765387"/>
      <w:bookmarkStart w:id="774" w:name="_Ref514875228"/>
      <w:bookmarkStart w:id="775" w:name="_Toc2082727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64</w:t>
      </w:r>
      <w:r w:rsidR="008D502E">
        <w:rPr>
          <w:rFonts w:cs="Times New Roman"/>
        </w:rPr>
        <w:fldChar w:fldCharType="end"/>
      </w:r>
      <w:bookmarkEnd w:id="771"/>
      <w:bookmarkEnd w:id="772"/>
      <w:bookmarkEnd w:id="773"/>
      <w:bookmarkEnd w:id="774"/>
      <w:r w:rsidR="00D432FC">
        <w:rPr>
          <w:rFonts w:cs="Times New Roman"/>
        </w:rPr>
        <w:t>. 7131 Status Inquiry Report.</w:t>
      </w:r>
      <w:bookmarkEnd w:id="775"/>
    </w:p>
    <w:p w14:paraId="7A14B398" w14:textId="77777777" w:rsidR="00586B64" w:rsidRPr="00586B64" w:rsidRDefault="00586B64" w:rsidP="00586B64">
      <w:pPr>
        <w:pStyle w:val="BodyText"/>
      </w:pPr>
    </w:p>
    <w:p w14:paraId="5C3CD892" w14:textId="77777777" w:rsidR="000E057A" w:rsidRPr="00B83B3E" w:rsidRDefault="000E057A" w:rsidP="00A561AD">
      <w:pPr>
        <w:pStyle w:val="Heading3"/>
      </w:pPr>
      <w:bookmarkStart w:id="776" w:name="_Toc508873548"/>
      <w:bookmarkStart w:id="777" w:name="_Toc508874977"/>
      <w:bookmarkStart w:id="778" w:name="_Toc508875831"/>
      <w:bookmarkStart w:id="779" w:name="_Toc20827496"/>
      <w:r w:rsidRPr="00B83B3E">
        <w:lastRenderedPageBreak/>
        <w:t>View/Edit Selected 7131 Request</w:t>
      </w:r>
      <w:bookmarkEnd w:id="776"/>
      <w:bookmarkEnd w:id="777"/>
      <w:bookmarkEnd w:id="778"/>
      <w:bookmarkEnd w:id="779"/>
    </w:p>
    <w:p w14:paraId="5C3CD893" w14:textId="0C66E2CD" w:rsidR="000E057A" w:rsidRPr="00B83B3E" w:rsidRDefault="000E057A" w:rsidP="0071719D">
      <w:pPr>
        <w:rPr>
          <w:rFonts w:eastAsia="Calibri"/>
        </w:rPr>
      </w:pPr>
      <w:r w:rsidRPr="00B83B3E">
        <w:rPr>
          <w:b/>
        </w:rPr>
        <w:t>Step 1</w:t>
      </w:r>
      <w:r w:rsidRPr="00B83B3E">
        <w:t xml:space="preserve"> –</w:t>
      </w:r>
      <w:r w:rsidR="008D36E6" w:rsidRPr="00B83B3E">
        <w:t xml:space="preserve"> </w:t>
      </w:r>
      <w:r w:rsidRPr="00B83B3E">
        <w:t xml:space="preserve">The user logs into CAPRI, selects a patient, and clicks the </w:t>
      </w:r>
      <w:r w:rsidRPr="00B83B3E">
        <w:rPr>
          <w:b/>
        </w:rPr>
        <w:t>7131 Request</w:t>
      </w:r>
      <w:r w:rsidR="0058022E" w:rsidRPr="00B83B3E">
        <w:t xml:space="preserve"> tab.</w:t>
      </w:r>
      <w:r w:rsidR="00EE0CF4">
        <w:t xml:space="preserve"> </w:t>
      </w:r>
      <w:r w:rsidRPr="00B83B3E">
        <w:t xml:space="preserve">The </w:t>
      </w:r>
      <w:r w:rsidRPr="00B83B3E">
        <w:rPr>
          <w:b/>
        </w:rPr>
        <w:t>7131</w:t>
      </w:r>
      <w:r w:rsidR="00E55F28" w:rsidRPr="00B83B3E">
        <w:rPr>
          <w:b/>
        </w:rPr>
        <w:t xml:space="preserve"> R</w:t>
      </w:r>
      <w:r w:rsidRPr="00B83B3E">
        <w:rPr>
          <w:b/>
        </w:rPr>
        <w:t>equest</w:t>
      </w:r>
      <w:r w:rsidR="00E55F28" w:rsidRPr="00B83B3E">
        <w:rPr>
          <w:b/>
        </w:rPr>
        <w:t>:</w:t>
      </w:r>
      <w:r w:rsidRPr="00B83B3E">
        <w:t xml:space="preserve"> screen displays any pending or completed 7131 requests (</w:t>
      </w:r>
      <w:r w:rsidR="00AD10CC" w:rsidRPr="00B83B3E">
        <w:fldChar w:fldCharType="begin"/>
      </w:r>
      <w:r w:rsidR="00AD10CC" w:rsidRPr="00B83B3E">
        <w:instrText xml:space="preserve"> REF _Ref406765402 \h </w:instrText>
      </w:r>
      <w:r w:rsidR="00B83B3E">
        <w:instrText xml:space="preserve"> \* MERGEFORMAT </w:instrText>
      </w:r>
      <w:r w:rsidR="00AD10CC" w:rsidRPr="00B83B3E">
        <w:fldChar w:fldCharType="separate"/>
      </w:r>
      <w:r w:rsidR="0081024B" w:rsidRPr="00B83B3E">
        <w:t xml:space="preserve">Figure </w:t>
      </w:r>
      <w:r w:rsidR="0081024B">
        <w:rPr>
          <w:noProof/>
        </w:rPr>
        <w:t>2</w:t>
      </w:r>
      <w:r w:rsidR="0081024B">
        <w:rPr>
          <w:noProof/>
        </w:rPr>
        <w:noBreakHyphen/>
      </w:r>
      <w:r w:rsidR="00AD10CC" w:rsidRPr="00B83B3E">
        <w:fldChar w:fldCharType="end"/>
      </w:r>
      <w:r w:rsidRPr="00B83B3E">
        <w:t>).</w:t>
      </w:r>
    </w:p>
    <w:p w14:paraId="04E1BD07" w14:textId="605495EC" w:rsidR="0071719D" w:rsidRPr="00B83B3E" w:rsidRDefault="000E057A" w:rsidP="0071719D">
      <w:pPr>
        <w:pStyle w:val="BodyText"/>
      </w:pPr>
      <w:r w:rsidRPr="00B83B3E">
        <w:rPr>
          <w:b/>
        </w:rPr>
        <w:t>Step 2</w:t>
      </w:r>
      <w:r w:rsidRPr="00B83B3E">
        <w:t xml:space="preserve"> –</w:t>
      </w:r>
      <w:r w:rsidR="008D36E6" w:rsidRPr="00B83B3E">
        <w:t xml:space="preserve"> </w:t>
      </w:r>
      <w:r w:rsidRPr="00B83B3E">
        <w:t xml:space="preserve">To check the status, the user selects the </w:t>
      </w:r>
      <w:r w:rsidRPr="00B83B3E">
        <w:rPr>
          <w:b/>
        </w:rPr>
        <w:t>7131 Request</w:t>
      </w:r>
      <w:r w:rsidRPr="00B83B3E">
        <w:t xml:space="preserve"> and clicks the </w:t>
      </w:r>
      <w:r w:rsidRPr="00B83B3E">
        <w:rPr>
          <w:b/>
        </w:rPr>
        <w:t>View/Edit Selected Request</w:t>
      </w:r>
      <w:r w:rsidRPr="00B83B3E">
        <w:t xml:space="preserve"> button (</w:t>
      </w:r>
      <w:r w:rsidR="00AD10CC" w:rsidRPr="00B83B3E">
        <w:fldChar w:fldCharType="begin"/>
      </w:r>
      <w:r w:rsidR="00AD10CC" w:rsidRPr="00B83B3E">
        <w:instrText xml:space="preserve"> REF _Ref406765410 \h </w:instrText>
      </w:r>
      <w:r w:rsidR="00B83B3E">
        <w:instrText xml:space="preserve"> \* MERGEFORMAT </w:instrText>
      </w:r>
      <w:r w:rsidR="00AD10CC" w:rsidRPr="00B83B3E">
        <w:fldChar w:fldCharType="separate"/>
      </w:r>
      <w:r w:rsidR="0081024B" w:rsidRPr="00B83B3E">
        <w:t xml:space="preserve">Figure </w:t>
      </w:r>
      <w:r w:rsidR="0081024B">
        <w:rPr>
          <w:noProof/>
        </w:rPr>
        <w:t>2</w:t>
      </w:r>
      <w:r w:rsidR="0081024B">
        <w:rPr>
          <w:noProof/>
        </w:rPr>
        <w:noBreakHyphen/>
      </w:r>
      <w:r w:rsidR="00AD10CC" w:rsidRPr="00B83B3E">
        <w:fldChar w:fldCharType="end"/>
      </w:r>
      <w:r w:rsidRPr="00B83B3E">
        <w:t>).</w:t>
      </w:r>
    </w:p>
    <w:p w14:paraId="4CE174D4" w14:textId="01B76CD6" w:rsidR="0071719D" w:rsidRPr="00B83B3E" w:rsidRDefault="000E057A" w:rsidP="0071719D">
      <w:pPr>
        <w:pStyle w:val="BodyText"/>
      </w:pPr>
      <w:r w:rsidRPr="00B83B3E">
        <w:rPr>
          <w:b/>
        </w:rPr>
        <w:t>Step 3</w:t>
      </w:r>
      <w:r w:rsidR="00961B43" w:rsidRPr="00B83B3E">
        <w:t xml:space="preserve"> –</w:t>
      </w:r>
      <w:r w:rsidR="008D36E6" w:rsidRPr="00B83B3E">
        <w:t xml:space="preserve"> </w:t>
      </w:r>
      <w:r w:rsidRPr="00B83B3E">
        <w:t>The screen shown in</w:t>
      </w:r>
      <w:r w:rsidR="00D56954" w:rsidRPr="00B83B3E">
        <w:t xml:space="preserve"> (</w:t>
      </w:r>
      <w:r w:rsidR="00AD10CC" w:rsidRPr="00B83B3E">
        <w:fldChar w:fldCharType="begin"/>
      </w:r>
      <w:r w:rsidR="00AD10CC" w:rsidRPr="00B83B3E">
        <w:instrText xml:space="preserve"> REF _Ref406765440 \h </w:instrText>
      </w:r>
      <w:r w:rsidR="00B83B3E">
        <w:instrText xml:space="preserve"> \* MERGEFORMAT </w:instrText>
      </w:r>
      <w:r w:rsidR="00AD10CC" w:rsidRPr="00B83B3E">
        <w:fldChar w:fldCharType="separate"/>
      </w:r>
      <w:r w:rsidR="0081024B" w:rsidRPr="00B83B3E">
        <w:t xml:space="preserve">Figure </w:t>
      </w:r>
      <w:r w:rsidR="0081024B">
        <w:rPr>
          <w:noProof/>
        </w:rPr>
        <w:t>2</w:t>
      </w:r>
      <w:r w:rsidR="0081024B">
        <w:rPr>
          <w:noProof/>
        </w:rPr>
        <w:noBreakHyphen/>
      </w:r>
      <w:r w:rsidR="00AD10CC" w:rsidRPr="00B83B3E">
        <w:fldChar w:fldCharType="end"/>
      </w:r>
      <w:r w:rsidR="00D56954" w:rsidRPr="00B83B3E">
        <w:t>)</w:t>
      </w:r>
      <w:r w:rsidRPr="00B83B3E">
        <w:t xml:space="preserve"> displays all of the informati</w:t>
      </w:r>
      <w:r w:rsidR="0058022E" w:rsidRPr="00B83B3E">
        <w:t xml:space="preserve">on entered in the 7131 </w:t>
      </w:r>
      <w:proofErr w:type="gramStart"/>
      <w:r w:rsidR="0058022E" w:rsidRPr="00B83B3E">
        <w:t>request</w:t>
      </w:r>
      <w:proofErr w:type="gramEnd"/>
      <w:r w:rsidR="0058022E" w:rsidRPr="00B83B3E">
        <w:t>.</w:t>
      </w:r>
      <w:r w:rsidR="00EE0CF4">
        <w:t xml:space="preserve"> </w:t>
      </w:r>
      <w:r w:rsidRPr="00B83B3E">
        <w:t xml:space="preserve">The user clicks the </w:t>
      </w:r>
      <w:r w:rsidRPr="00B83B3E">
        <w:rPr>
          <w:b/>
        </w:rPr>
        <w:t>Close Window</w:t>
      </w:r>
      <w:r w:rsidRPr="00B83B3E">
        <w:t xml:space="preserve"> button when finished viewing the request. </w:t>
      </w:r>
    </w:p>
    <w:p w14:paraId="5C3CD897" w14:textId="25EE7BAA" w:rsidR="000E057A" w:rsidRPr="00B83B3E" w:rsidRDefault="000E057A" w:rsidP="0071719D">
      <w:pPr>
        <w:pStyle w:val="BodyText"/>
      </w:pPr>
      <w:r w:rsidRPr="00B83B3E">
        <w:rPr>
          <w:b/>
        </w:rPr>
        <w:t>Step 4</w:t>
      </w:r>
      <w:r w:rsidR="00961B43" w:rsidRPr="00B83B3E">
        <w:t xml:space="preserve"> </w:t>
      </w:r>
      <w:r w:rsidR="008D36E6" w:rsidRPr="00B83B3E">
        <w:t xml:space="preserve">– </w:t>
      </w:r>
      <w:r w:rsidRPr="00B83B3E">
        <w:t xml:space="preserve">To edit the 7131 </w:t>
      </w:r>
      <w:proofErr w:type="gramStart"/>
      <w:r w:rsidRPr="00B83B3E">
        <w:t>request</w:t>
      </w:r>
      <w:proofErr w:type="gramEnd"/>
      <w:r w:rsidRPr="00B83B3E">
        <w:t xml:space="preserve">, the user can do so on this screen at this time if the </w:t>
      </w:r>
      <w:r w:rsidR="0058022E" w:rsidRPr="00B83B3E">
        <w:t>request has not been finalized.</w:t>
      </w:r>
      <w:r w:rsidR="00EE0CF4">
        <w:t xml:space="preserve"> </w:t>
      </w:r>
      <w:r w:rsidRPr="00B83B3E">
        <w:t>The fields available for editing are the documents requested (</w:t>
      </w:r>
      <w:r w:rsidRPr="00B83B3E">
        <w:rPr>
          <w:b/>
        </w:rPr>
        <w:t>Notice of Discharge, Hospital Summary, Competency</w:t>
      </w:r>
      <w:r w:rsidRPr="00B83B3E">
        <w:t xml:space="preserve"> </w:t>
      </w:r>
      <w:r w:rsidR="00027977" w:rsidRPr="00B83B3E">
        <w:rPr>
          <w:b/>
        </w:rPr>
        <w:t>R</w:t>
      </w:r>
      <w:r w:rsidRPr="00B83B3E">
        <w:rPr>
          <w:b/>
        </w:rPr>
        <w:t>eport</w:t>
      </w:r>
      <w:r w:rsidRPr="00B83B3E">
        <w:t xml:space="preserve">, etc.), the </w:t>
      </w:r>
      <w:r w:rsidRPr="00B83B3E">
        <w:rPr>
          <w:b/>
        </w:rPr>
        <w:t xml:space="preserve">Outpatient Treatment Report </w:t>
      </w:r>
      <w:r w:rsidR="00027977" w:rsidRPr="00B83B3E">
        <w:rPr>
          <w:b/>
        </w:rPr>
        <w:t>(</w:t>
      </w:r>
      <w:r w:rsidRPr="00B83B3E">
        <w:rPr>
          <w:b/>
        </w:rPr>
        <w:t>Date Range</w:t>
      </w:r>
      <w:r w:rsidR="00027977" w:rsidRPr="00B83B3E">
        <w:rPr>
          <w:b/>
        </w:rPr>
        <w:t>)</w:t>
      </w:r>
      <w:r w:rsidRPr="00B83B3E">
        <w:t xml:space="preserve">, the </w:t>
      </w:r>
      <w:r w:rsidRPr="00B83B3E">
        <w:rPr>
          <w:b/>
        </w:rPr>
        <w:t>Routi</w:t>
      </w:r>
      <w:r w:rsidR="0058022E" w:rsidRPr="00B83B3E">
        <w:rPr>
          <w:b/>
        </w:rPr>
        <w:t>ng Location</w:t>
      </w:r>
      <w:r w:rsidR="0058022E" w:rsidRPr="00B83B3E">
        <w:t xml:space="preserve">, and the </w:t>
      </w:r>
      <w:proofErr w:type="gramStart"/>
      <w:r w:rsidR="0058022E" w:rsidRPr="00B83B3E">
        <w:rPr>
          <w:b/>
        </w:rPr>
        <w:t>Comments</w:t>
      </w:r>
      <w:r w:rsidR="00027977" w:rsidRPr="00B83B3E">
        <w:rPr>
          <w:b/>
        </w:rPr>
        <w:t>:</w:t>
      </w:r>
      <w:r w:rsidR="0058022E" w:rsidRPr="00B83B3E">
        <w:t>.</w:t>
      </w:r>
      <w:proofErr w:type="gramEnd"/>
      <w:r w:rsidR="00EE0CF4">
        <w:t xml:space="preserve"> </w:t>
      </w:r>
      <w:r w:rsidRPr="00B83B3E">
        <w:t xml:space="preserve">When the edits are complete, the user clicks </w:t>
      </w:r>
      <w:r w:rsidRPr="00B83B3E">
        <w:rPr>
          <w:b/>
        </w:rPr>
        <w:t>Close Window</w:t>
      </w:r>
      <w:r w:rsidRPr="00B83B3E">
        <w:t xml:space="preserve"> to save the changes (</w:t>
      </w:r>
      <w:r w:rsidR="00AD10CC" w:rsidRPr="00B83B3E">
        <w:fldChar w:fldCharType="begin"/>
      </w:r>
      <w:r w:rsidR="00AD10CC" w:rsidRPr="00B83B3E">
        <w:instrText xml:space="preserve"> REF _Ref406765469 \h </w:instrText>
      </w:r>
      <w:r w:rsidR="00B83B3E">
        <w:instrText xml:space="preserve"> \* MERGEFORMAT </w:instrText>
      </w:r>
      <w:r w:rsidR="00AD10CC" w:rsidRPr="00B83B3E">
        <w:fldChar w:fldCharType="separate"/>
      </w:r>
      <w:r w:rsidR="0081024B" w:rsidRPr="00B83B3E">
        <w:t xml:space="preserve">Figure </w:t>
      </w:r>
      <w:r w:rsidR="0081024B">
        <w:rPr>
          <w:noProof/>
        </w:rPr>
        <w:t>2</w:t>
      </w:r>
      <w:r w:rsidR="0081024B">
        <w:rPr>
          <w:noProof/>
        </w:rPr>
        <w:noBreakHyphen/>
      </w:r>
      <w:r w:rsidR="00AD10CC" w:rsidRPr="00B83B3E">
        <w:fldChar w:fldCharType="end"/>
      </w:r>
      <w:r w:rsidRPr="00B83B3E">
        <w:t>).</w:t>
      </w:r>
    </w:p>
    <w:p w14:paraId="5C3CD899" w14:textId="77777777" w:rsidR="000E057A" w:rsidRPr="00B83B3E" w:rsidRDefault="00323BF1" w:rsidP="00345C0B">
      <w:pPr>
        <w:pStyle w:val="Body3PicCaption"/>
      </w:pPr>
      <w:r w:rsidRPr="00B83B3E">
        <w:drawing>
          <wp:inline distT="0" distB="0" distL="0" distR="0" wp14:anchorId="5C3CE188" wp14:editId="4AC59CCC">
            <wp:extent cx="3667125" cy="4030432"/>
            <wp:effectExtent l="0" t="0" r="0" b="8255"/>
            <wp:docPr id="87" name="Picture 87" descr="Display of the 7131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2" cstate="print"/>
                    <a:srcRect/>
                    <a:stretch>
                      <a:fillRect/>
                    </a:stretch>
                  </pic:blipFill>
                  <pic:spPr bwMode="auto">
                    <a:xfrm>
                      <a:off x="0" y="0"/>
                      <a:ext cx="3667125" cy="4030432"/>
                    </a:xfrm>
                    <a:prstGeom prst="rect">
                      <a:avLst/>
                    </a:prstGeom>
                    <a:noFill/>
                    <a:ln w="9525">
                      <a:noFill/>
                      <a:miter lim="800000"/>
                      <a:headEnd/>
                      <a:tailEnd/>
                    </a:ln>
                  </pic:spPr>
                </pic:pic>
              </a:graphicData>
            </a:graphic>
          </wp:inline>
        </w:drawing>
      </w:r>
    </w:p>
    <w:p w14:paraId="5C3CD89A" w14:textId="6770C093" w:rsidR="001C70B8" w:rsidRDefault="0054693F" w:rsidP="00B52F9B">
      <w:pPr>
        <w:pStyle w:val="Caption"/>
        <w:rPr>
          <w:rFonts w:cs="Times New Roman"/>
        </w:rPr>
      </w:pPr>
      <w:bookmarkStart w:id="780" w:name="_Toc326149616"/>
      <w:bookmarkStart w:id="781" w:name="_Ref332962088"/>
      <w:bookmarkStart w:id="782" w:name="_Ref332962097"/>
      <w:bookmarkStart w:id="783" w:name="_Ref406765440"/>
      <w:bookmarkStart w:id="784" w:name="_Ref406765469"/>
      <w:r w:rsidRPr="00B83B3E">
        <w:rPr>
          <w:rFonts w:cs="Times New Roman"/>
        </w:rPr>
        <w:t xml:space="preserve">Figure </w:t>
      </w:r>
      <w:r w:rsidR="00603B47">
        <w:rPr>
          <w:rFonts w:cs="Times New Roman"/>
        </w:rPr>
        <w:fldChar w:fldCharType="begin"/>
      </w:r>
      <w:r w:rsidR="00603B47">
        <w:rPr>
          <w:rFonts w:cs="Times New Roman"/>
        </w:rPr>
        <w:instrText xml:space="preserve"> STYLEREF 1 \s </w:instrText>
      </w:r>
      <w:r w:rsidR="00603B47">
        <w:rPr>
          <w:rFonts w:cs="Times New Roman"/>
        </w:rPr>
        <w:fldChar w:fldCharType="separate"/>
      </w:r>
      <w:r w:rsidR="0081024B">
        <w:rPr>
          <w:rFonts w:cs="Times New Roman"/>
          <w:noProof/>
        </w:rPr>
        <w:t>2</w:t>
      </w:r>
      <w:r w:rsidR="00603B47">
        <w:rPr>
          <w:rFonts w:cs="Times New Roman"/>
        </w:rPr>
        <w:fldChar w:fldCharType="end"/>
      </w:r>
      <w:r w:rsidR="00603B47">
        <w:rPr>
          <w:rFonts w:cs="Times New Roman"/>
        </w:rPr>
        <w:noBreakHyphen/>
      </w:r>
      <w:bookmarkEnd w:id="780"/>
      <w:bookmarkEnd w:id="781"/>
      <w:bookmarkEnd w:id="782"/>
      <w:bookmarkEnd w:id="783"/>
      <w:bookmarkEnd w:id="784"/>
      <w:r w:rsidR="00C27241">
        <w:rPr>
          <w:rFonts w:cs="Times New Roman"/>
        </w:rPr>
        <w:t>99</w:t>
      </w:r>
      <w:r w:rsidR="00313617">
        <w:rPr>
          <w:rFonts w:cs="Times New Roman"/>
        </w:rPr>
        <w:t>. 7131 Request View.</w:t>
      </w:r>
    </w:p>
    <w:p w14:paraId="5C3CD89B" w14:textId="77777777" w:rsidR="00D86AF8" w:rsidRPr="00B83B3E" w:rsidRDefault="006B7071" w:rsidP="00A561AD">
      <w:pPr>
        <w:pStyle w:val="Heading2"/>
      </w:pPr>
      <w:bookmarkStart w:id="785" w:name="_Toc278187810"/>
      <w:bookmarkStart w:id="786" w:name="_Toc508873549"/>
      <w:bookmarkStart w:id="787" w:name="_Toc508874978"/>
      <w:bookmarkStart w:id="788" w:name="_Toc508875832"/>
      <w:bookmarkStart w:id="789" w:name="_Toc20827497"/>
      <w:r w:rsidRPr="00B83B3E">
        <w:t>CAPRI</w:t>
      </w:r>
      <w:r w:rsidR="00242292" w:rsidRPr="00B83B3E">
        <w:t xml:space="preserve"> Reports (Patient</w:t>
      </w:r>
      <w:r w:rsidR="00C146D5" w:rsidRPr="00B83B3E">
        <w:t>-</w:t>
      </w:r>
      <w:r w:rsidR="00242292" w:rsidRPr="00B83B3E">
        <w:t>S</w:t>
      </w:r>
      <w:r w:rsidR="00D86AF8" w:rsidRPr="00B83B3E">
        <w:t>pecific)</w:t>
      </w:r>
      <w:bookmarkEnd w:id="785"/>
      <w:bookmarkEnd w:id="786"/>
      <w:bookmarkEnd w:id="787"/>
      <w:bookmarkEnd w:id="788"/>
      <w:bookmarkEnd w:id="789"/>
    </w:p>
    <w:p w14:paraId="5C3CD89C" w14:textId="77777777" w:rsidR="00D86AF8" w:rsidRPr="00B83B3E" w:rsidRDefault="00D86AF8" w:rsidP="00961B43">
      <w:pPr>
        <w:pStyle w:val="BodyText"/>
      </w:pPr>
      <w:r w:rsidRPr="00B83B3E">
        <w:t xml:space="preserve">The </w:t>
      </w:r>
      <w:r w:rsidRPr="00B83B3E">
        <w:rPr>
          <w:b/>
        </w:rPr>
        <w:t>Reports</w:t>
      </w:r>
      <w:r w:rsidRPr="00B83B3E">
        <w:t xml:space="preserve"> tab allows </w:t>
      </w:r>
      <w:r w:rsidR="00646FDC" w:rsidRPr="00B83B3E">
        <w:t>the user</w:t>
      </w:r>
      <w:r w:rsidRPr="00B83B3E">
        <w:t xml:space="preserve"> to make various patient inquiries, review registration and profile data, and request surgery reports for the selected veteran.</w:t>
      </w:r>
    </w:p>
    <w:p w14:paraId="5C3CD89D" w14:textId="77777777" w:rsidR="00BB650D" w:rsidRPr="00B83B3E" w:rsidRDefault="00D86AF8" w:rsidP="00A561AD">
      <w:pPr>
        <w:pStyle w:val="Heading3"/>
      </w:pPr>
      <w:bookmarkStart w:id="790" w:name="_Toc146086637"/>
      <w:bookmarkStart w:id="791" w:name="_Toc278187811"/>
      <w:bookmarkStart w:id="792" w:name="_Toc508873550"/>
      <w:bookmarkStart w:id="793" w:name="_Toc508874979"/>
      <w:bookmarkStart w:id="794" w:name="_Toc508875833"/>
      <w:bookmarkStart w:id="795" w:name="_Toc20827498"/>
      <w:r w:rsidRPr="00B83B3E">
        <w:t>Patient Inquiry</w:t>
      </w:r>
      <w:bookmarkEnd w:id="790"/>
      <w:bookmarkEnd w:id="791"/>
      <w:bookmarkEnd w:id="792"/>
      <w:bookmarkEnd w:id="793"/>
      <w:bookmarkEnd w:id="794"/>
      <w:bookmarkEnd w:id="795"/>
    </w:p>
    <w:p w14:paraId="5C3CD89E" w14:textId="77777777" w:rsidR="00D86AF8" w:rsidRPr="00B83B3E" w:rsidRDefault="00D86AF8" w:rsidP="00596373">
      <w:pPr>
        <w:pStyle w:val="BodyText"/>
      </w:pPr>
      <w:r w:rsidRPr="00B83B3E">
        <w:t>This report provides demographic, eligibility, and treatment information about the selected patient.</w:t>
      </w:r>
    </w:p>
    <w:p w14:paraId="5C3CD89F" w14:textId="77777777" w:rsidR="00BB650D" w:rsidRPr="00B83B3E" w:rsidRDefault="00D86AF8" w:rsidP="00A561AD">
      <w:pPr>
        <w:pStyle w:val="Heading3"/>
      </w:pPr>
      <w:bookmarkStart w:id="796" w:name="_Toc278187812"/>
      <w:bookmarkStart w:id="797" w:name="_Toc508873551"/>
      <w:bookmarkStart w:id="798" w:name="_Toc508874980"/>
      <w:bookmarkStart w:id="799" w:name="_Toc508875834"/>
      <w:bookmarkStart w:id="800" w:name="_Toc20827499"/>
      <w:r w:rsidRPr="00B83B3E">
        <w:lastRenderedPageBreak/>
        <w:t>Detailed Inpatient Inquiry</w:t>
      </w:r>
      <w:bookmarkEnd w:id="796"/>
      <w:bookmarkEnd w:id="797"/>
      <w:bookmarkEnd w:id="798"/>
      <w:bookmarkEnd w:id="799"/>
      <w:bookmarkEnd w:id="800"/>
    </w:p>
    <w:p w14:paraId="5C3CD8A0" w14:textId="3CEEF753" w:rsidR="00D86AF8" w:rsidRPr="00B83B3E" w:rsidRDefault="00D86AF8" w:rsidP="00596373">
      <w:pPr>
        <w:pStyle w:val="BodyText"/>
      </w:pPr>
      <w:r w:rsidRPr="00B83B3E">
        <w:t xml:space="preserve">This report lists </w:t>
      </w:r>
      <w:proofErr w:type="gramStart"/>
      <w:r w:rsidRPr="00B83B3E">
        <w:t>all of</w:t>
      </w:r>
      <w:proofErr w:type="gramEnd"/>
      <w:r w:rsidRPr="00B83B3E">
        <w:t xml:space="preserve"> the patient’s inpatient admissions, with the date, time, and ward.</w:t>
      </w:r>
      <w:r w:rsidR="00EE0CF4">
        <w:t xml:space="preserve"> </w:t>
      </w:r>
      <w:r w:rsidR="00646FDC" w:rsidRPr="00B83B3E">
        <w:t>The user</w:t>
      </w:r>
      <w:r w:rsidRPr="00B83B3E">
        <w:t xml:space="preserve"> can select an admission and click </w:t>
      </w:r>
      <w:r w:rsidRPr="00B83B3E">
        <w:rPr>
          <w:b/>
        </w:rPr>
        <w:t>OK</w:t>
      </w:r>
      <w:r w:rsidRPr="00B83B3E">
        <w:t xml:space="preserve"> to get detailed information about that admission.</w:t>
      </w:r>
      <w:r w:rsidR="00EE0CF4">
        <w:t xml:space="preserve"> </w:t>
      </w:r>
      <w:r w:rsidRPr="00B83B3E">
        <w:t xml:space="preserve">This includes admission and discharge dates, transfers between wards, care providers, and diagnosis. </w:t>
      </w:r>
    </w:p>
    <w:p w14:paraId="5C3CD8A1" w14:textId="77777777" w:rsidR="00BB650D" w:rsidRPr="00B83B3E" w:rsidRDefault="00D86AF8" w:rsidP="00A561AD">
      <w:pPr>
        <w:pStyle w:val="Heading3"/>
      </w:pPr>
      <w:bookmarkStart w:id="801" w:name="_Toc278187813"/>
      <w:bookmarkStart w:id="802" w:name="_Toc508873552"/>
      <w:bookmarkStart w:id="803" w:name="_Toc508874981"/>
      <w:bookmarkStart w:id="804" w:name="_Toc508875835"/>
      <w:bookmarkStart w:id="805" w:name="_Toc20827500"/>
      <w:r w:rsidRPr="00B83B3E">
        <w:t>C&amp;P Exam Detail</w:t>
      </w:r>
      <w:bookmarkEnd w:id="801"/>
      <w:bookmarkEnd w:id="802"/>
      <w:bookmarkEnd w:id="803"/>
      <w:bookmarkEnd w:id="804"/>
      <w:bookmarkEnd w:id="805"/>
    </w:p>
    <w:p w14:paraId="5C3CD8A2" w14:textId="3EEBD033" w:rsidR="00D86AF8" w:rsidRPr="00B83B3E" w:rsidRDefault="00D86AF8" w:rsidP="00596373">
      <w:pPr>
        <w:pStyle w:val="BodyText"/>
      </w:pPr>
      <w:r w:rsidRPr="00B83B3E">
        <w:t xml:space="preserve">This report was moved to the </w:t>
      </w:r>
      <w:r w:rsidRPr="00B83B3E">
        <w:rPr>
          <w:b/>
        </w:rPr>
        <w:t>C&amp;P Exams</w:t>
      </w:r>
      <w:r w:rsidRPr="00B83B3E">
        <w:t xml:space="preserve"> tab.</w:t>
      </w:r>
      <w:r w:rsidR="00EE0CF4">
        <w:t xml:space="preserve"> </w:t>
      </w:r>
      <w:r w:rsidRPr="00B83B3E">
        <w:t>If attempt</w:t>
      </w:r>
      <w:r w:rsidR="00646FDC" w:rsidRPr="00B83B3E">
        <w:t>ing</w:t>
      </w:r>
      <w:r w:rsidRPr="00B83B3E">
        <w:t xml:space="preserve"> to use this report, </w:t>
      </w:r>
      <w:r w:rsidR="00646FDC" w:rsidRPr="00B83B3E">
        <w:t xml:space="preserve">the user </w:t>
      </w:r>
      <w:r w:rsidR="00254AD3" w:rsidRPr="00B83B3E">
        <w:t>is</w:t>
      </w:r>
      <w:r w:rsidR="00646FDC" w:rsidRPr="00B83B3E">
        <w:t xml:space="preserve"> directed </w:t>
      </w:r>
      <w:r w:rsidRPr="00B83B3E">
        <w:t>to that tab.</w:t>
      </w:r>
    </w:p>
    <w:p w14:paraId="5C3CD8A3" w14:textId="77777777" w:rsidR="00BB650D" w:rsidRPr="00B83B3E" w:rsidRDefault="00D86AF8" w:rsidP="00A561AD">
      <w:pPr>
        <w:pStyle w:val="Heading3"/>
      </w:pPr>
      <w:bookmarkStart w:id="806" w:name="_Toc146086632"/>
      <w:bookmarkStart w:id="807" w:name="_Toc278187814"/>
      <w:bookmarkStart w:id="808" w:name="_Toc508873553"/>
      <w:bookmarkStart w:id="809" w:name="_Toc508874982"/>
      <w:bookmarkStart w:id="810" w:name="_Toc508875836"/>
      <w:bookmarkStart w:id="811" w:name="_Toc20827501"/>
      <w:r w:rsidRPr="00B83B3E">
        <w:t>7131 Detail</w:t>
      </w:r>
      <w:bookmarkEnd w:id="806"/>
      <w:bookmarkEnd w:id="807"/>
      <w:bookmarkEnd w:id="808"/>
      <w:bookmarkEnd w:id="809"/>
      <w:bookmarkEnd w:id="810"/>
      <w:bookmarkEnd w:id="811"/>
    </w:p>
    <w:p w14:paraId="5C3CD8A4" w14:textId="2AC92B67" w:rsidR="00D86AF8" w:rsidRPr="00B83B3E" w:rsidRDefault="00D86AF8" w:rsidP="00596373">
      <w:pPr>
        <w:pStyle w:val="BodyText"/>
      </w:pPr>
      <w:r w:rsidRPr="00B83B3E">
        <w:t xml:space="preserve">This report was moved to the </w:t>
      </w:r>
      <w:r w:rsidRPr="00B83B3E">
        <w:rPr>
          <w:b/>
        </w:rPr>
        <w:t>7131 Request</w:t>
      </w:r>
      <w:r w:rsidRPr="00B83B3E">
        <w:t xml:space="preserve"> tab.</w:t>
      </w:r>
      <w:r w:rsidR="00EE0CF4">
        <w:t xml:space="preserve"> </w:t>
      </w:r>
      <w:r w:rsidR="00646FDC" w:rsidRPr="00B83B3E">
        <w:t xml:space="preserve">If attempting to use this report, the user </w:t>
      </w:r>
      <w:r w:rsidR="00254AD3" w:rsidRPr="00B83B3E">
        <w:t>is</w:t>
      </w:r>
      <w:r w:rsidR="00646FDC" w:rsidRPr="00B83B3E">
        <w:t xml:space="preserve"> directed to that tab.</w:t>
      </w:r>
    </w:p>
    <w:p w14:paraId="5C3CD8A5" w14:textId="77777777" w:rsidR="00BB650D" w:rsidRPr="00B83B3E" w:rsidRDefault="00D86AF8" w:rsidP="00A561AD">
      <w:pPr>
        <w:pStyle w:val="Heading3"/>
      </w:pPr>
      <w:bookmarkStart w:id="812" w:name="_Toc146086633"/>
      <w:bookmarkStart w:id="813" w:name="_Toc278187815"/>
      <w:bookmarkStart w:id="814" w:name="_Toc508873554"/>
      <w:bookmarkStart w:id="815" w:name="_Toc508874983"/>
      <w:bookmarkStart w:id="816" w:name="_Toc508875837"/>
      <w:bookmarkStart w:id="817" w:name="_Toc20827502"/>
      <w:r w:rsidRPr="00B83B3E">
        <w:t>Additional Treating Facilities</w:t>
      </w:r>
      <w:bookmarkEnd w:id="812"/>
      <w:bookmarkEnd w:id="813"/>
      <w:bookmarkEnd w:id="814"/>
      <w:bookmarkEnd w:id="815"/>
      <w:bookmarkEnd w:id="816"/>
      <w:bookmarkEnd w:id="817"/>
    </w:p>
    <w:p w14:paraId="5C3CD8A6" w14:textId="77777777" w:rsidR="00D86AF8" w:rsidRPr="00B83B3E" w:rsidRDefault="00D86AF8" w:rsidP="00596373">
      <w:pPr>
        <w:pStyle w:val="BodyText"/>
      </w:pPr>
      <w:r w:rsidRPr="00B83B3E">
        <w:t>This report show</w:t>
      </w:r>
      <w:r w:rsidR="002F2937" w:rsidRPr="00B83B3E">
        <w:t>s</w:t>
      </w:r>
      <w:r w:rsidRPr="00B83B3E">
        <w:t xml:space="preserve"> if the patient was treated at any VHA facilities other than the one </w:t>
      </w:r>
      <w:r w:rsidR="00646FDC" w:rsidRPr="00B83B3E">
        <w:t>currently connected to by the user</w:t>
      </w:r>
      <w:r w:rsidRPr="00B83B3E">
        <w:t>.</w:t>
      </w:r>
    </w:p>
    <w:p w14:paraId="5C3CD8A7" w14:textId="77777777" w:rsidR="00BB650D" w:rsidRPr="00B83B3E" w:rsidRDefault="00D86AF8" w:rsidP="00A561AD">
      <w:pPr>
        <w:pStyle w:val="Heading3"/>
      </w:pPr>
      <w:bookmarkStart w:id="818" w:name="_Toc278187816"/>
      <w:bookmarkStart w:id="819" w:name="_Toc508873555"/>
      <w:bookmarkStart w:id="820" w:name="_Toc508874984"/>
      <w:bookmarkStart w:id="821" w:name="_Toc508875838"/>
      <w:bookmarkStart w:id="822" w:name="_Toc20827503"/>
      <w:bookmarkStart w:id="823" w:name="_Toc146086635"/>
      <w:r w:rsidRPr="00B83B3E">
        <w:t>View Registration Data</w:t>
      </w:r>
      <w:bookmarkEnd w:id="818"/>
      <w:bookmarkEnd w:id="819"/>
      <w:bookmarkEnd w:id="820"/>
      <w:bookmarkEnd w:id="821"/>
      <w:bookmarkEnd w:id="822"/>
    </w:p>
    <w:p w14:paraId="5C3CD8A8" w14:textId="77777777" w:rsidR="00D86AF8" w:rsidRPr="00B83B3E" w:rsidRDefault="00D86AF8" w:rsidP="00596373">
      <w:pPr>
        <w:pStyle w:val="BodyText"/>
      </w:pPr>
      <w:r w:rsidRPr="00B83B3E">
        <w:t>This report provides full demographic data, including military information, for the selected patient.</w:t>
      </w:r>
    </w:p>
    <w:p w14:paraId="5C3CD8A9" w14:textId="77777777" w:rsidR="00BB650D" w:rsidRPr="00B83B3E" w:rsidRDefault="00D86AF8" w:rsidP="00A561AD">
      <w:pPr>
        <w:pStyle w:val="Heading3"/>
      </w:pPr>
      <w:bookmarkStart w:id="824" w:name="_Toc146086636"/>
      <w:bookmarkStart w:id="825" w:name="_Toc278187817"/>
      <w:bookmarkStart w:id="826" w:name="_Toc508873556"/>
      <w:bookmarkStart w:id="827" w:name="_Toc508874985"/>
      <w:bookmarkStart w:id="828" w:name="_Toc508875839"/>
      <w:bookmarkStart w:id="829" w:name="_Toc20827504"/>
      <w:bookmarkEnd w:id="823"/>
      <w:r w:rsidRPr="00B83B3E">
        <w:t>Patient Profile M</w:t>
      </w:r>
      <w:r w:rsidR="00702ED1" w:rsidRPr="00B83B3E">
        <w:t xml:space="preserve">edical </w:t>
      </w:r>
      <w:r w:rsidRPr="00B83B3E">
        <w:t>A</w:t>
      </w:r>
      <w:r w:rsidR="00702ED1" w:rsidRPr="00B83B3E">
        <w:t xml:space="preserve">dministration </w:t>
      </w:r>
      <w:r w:rsidRPr="00B83B3E">
        <w:t>S</w:t>
      </w:r>
      <w:r w:rsidR="00702ED1" w:rsidRPr="00B83B3E">
        <w:t>ervice</w:t>
      </w:r>
      <w:r w:rsidRPr="00B83B3E">
        <w:t xml:space="preserve"> </w:t>
      </w:r>
      <w:r w:rsidR="00702ED1" w:rsidRPr="00B83B3E">
        <w:t xml:space="preserve">(MAS) </w:t>
      </w:r>
      <w:r w:rsidRPr="00B83B3E">
        <w:t>(Full</w:t>
      </w:r>
      <w:bookmarkEnd w:id="824"/>
      <w:r w:rsidRPr="00B83B3E">
        <w:t>)</w:t>
      </w:r>
      <w:bookmarkEnd w:id="825"/>
      <w:bookmarkEnd w:id="826"/>
      <w:bookmarkEnd w:id="827"/>
      <w:bookmarkEnd w:id="828"/>
      <w:bookmarkEnd w:id="829"/>
    </w:p>
    <w:p w14:paraId="5C3CD8AA" w14:textId="54B1EE04" w:rsidR="00D86AF8" w:rsidRPr="00B83B3E" w:rsidRDefault="00D86AF8" w:rsidP="00596373">
      <w:pPr>
        <w:pStyle w:val="BodyText"/>
      </w:pPr>
      <w:r w:rsidRPr="00B83B3E">
        <w:t xml:space="preserve">The following screen is the default </w:t>
      </w:r>
      <w:r w:rsidR="001768A4" w:rsidRPr="00B83B3E">
        <w:t>–</w:t>
      </w:r>
      <w:r w:rsidRPr="00B83B3E">
        <w:t xml:space="preserve"> it specifies all dates, appointments, enrollments, team information, edits, dispositions, and the means test.</w:t>
      </w:r>
      <w:r w:rsidR="00EE0CF4">
        <w:t xml:space="preserve"> </w:t>
      </w:r>
      <w:r w:rsidR="00646FDC" w:rsidRPr="00B83B3E">
        <w:t>The user</w:t>
      </w:r>
      <w:r w:rsidRPr="00B83B3E">
        <w:t xml:space="preserve"> can change the generated report to exclude </w:t>
      </w:r>
      <w:proofErr w:type="gramStart"/>
      <w:r w:rsidRPr="00B83B3E">
        <w:t>particular types</w:t>
      </w:r>
      <w:proofErr w:type="gramEnd"/>
      <w:r w:rsidRPr="00B83B3E">
        <w:t xml:space="preserve"> of information by </w:t>
      </w:r>
      <w:r w:rsidR="006B7071" w:rsidRPr="00B83B3E">
        <w:t>selecting</w:t>
      </w:r>
      <w:r w:rsidRPr="00B83B3E">
        <w:t xml:space="preserve"> </w:t>
      </w:r>
      <w:r w:rsidRPr="00B83B3E">
        <w:rPr>
          <w:b/>
        </w:rPr>
        <w:t>No</w:t>
      </w:r>
      <w:r w:rsidRPr="00B83B3E">
        <w:t xml:space="preserve"> for that particular type.</w:t>
      </w:r>
    </w:p>
    <w:p w14:paraId="5C3CD8AB" w14:textId="77777777" w:rsidR="00BB650D" w:rsidRPr="00B83B3E" w:rsidRDefault="00D86AF8" w:rsidP="00A561AD">
      <w:pPr>
        <w:pStyle w:val="Heading3"/>
      </w:pPr>
      <w:bookmarkStart w:id="830" w:name="_Toc146086638"/>
      <w:bookmarkStart w:id="831" w:name="_Toc278187818"/>
      <w:bookmarkStart w:id="832" w:name="_Toc508873557"/>
      <w:bookmarkStart w:id="833" w:name="_Toc508874986"/>
      <w:bookmarkStart w:id="834" w:name="_Toc508875840"/>
      <w:bookmarkStart w:id="835" w:name="_Toc20827505"/>
      <w:r w:rsidRPr="00B83B3E">
        <w:t>Surgery Report</w:t>
      </w:r>
      <w:bookmarkEnd w:id="830"/>
      <w:bookmarkEnd w:id="831"/>
      <w:bookmarkEnd w:id="832"/>
      <w:bookmarkEnd w:id="833"/>
      <w:bookmarkEnd w:id="834"/>
      <w:bookmarkEnd w:id="835"/>
    </w:p>
    <w:p w14:paraId="5C3CD8AC" w14:textId="5D68400E" w:rsidR="00D86AF8" w:rsidRPr="00B83B3E" w:rsidRDefault="00D86AF8" w:rsidP="00596373">
      <w:pPr>
        <w:pStyle w:val="BodyText"/>
      </w:pPr>
      <w:r w:rsidRPr="00B83B3E">
        <w:t>This option generate</w:t>
      </w:r>
      <w:r w:rsidR="002F2937" w:rsidRPr="00B83B3E">
        <w:t>s</w:t>
      </w:r>
      <w:r w:rsidRPr="00B83B3E">
        <w:t xml:space="preserve"> a list of all available surgery reports for the selected patient.</w:t>
      </w:r>
      <w:r w:rsidR="00EE0CF4">
        <w:t xml:space="preserve"> </w:t>
      </w:r>
      <w:r w:rsidRPr="00B83B3E">
        <w:t xml:space="preserve">If </w:t>
      </w:r>
      <w:r w:rsidR="00646FDC" w:rsidRPr="00B83B3E">
        <w:t>the user</w:t>
      </w:r>
      <w:r w:rsidRPr="00B83B3E">
        <w:t xml:space="preserve"> select</w:t>
      </w:r>
      <w:r w:rsidR="00646FDC" w:rsidRPr="00B83B3E">
        <w:t>s</w:t>
      </w:r>
      <w:r w:rsidRPr="00B83B3E">
        <w:t xml:space="preserve"> a procedure from the list, the </w:t>
      </w:r>
      <w:r w:rsidRPr="00B83B3E">
        <w:rPr>
          <w:b/>
        </w:rPr>
        <w:t>OK</w:t>
      </w:r>
      <w:r w:rsidRPr="00B83B3E">
        <w:t xml:space="preserve"> button is enabled. </w:t>
      </w:r>
    </w:p>
    <w:p w14:paraId="5C3CD8AD" w14:textId="77777777" w:rsidR="00BB650D" w:rsidRPr="00B83B3E" w:rsidRDefault="00242292" w:rsidP="00A561AD">
      <w:pPr>
        <w:pStyle w:val="Heading3"/>
      </w:pPr>
      <w:bookmarkStart w:id="836" w:name="_Toc278187819"/>
      <w:bookmarkStart w:id="837" w:name="_Toc508873558"/>
      <w:bookmarkStart w:id="838" w:name="_Toc508874987"/>
      <w:bookmarkStart w:id="839" w:name="_Toc508875841"/>
      <w:bookmarkStart w:id="840" w:name="_Toc20827506"/>
      <w:r w:rsidRPr="00B83B3E">
        <w:t>Other Patient</w:t>
      </w:r>
      <w:r w:rsidR="00C146D5" w:rsidRPr="00B83B3E">
        <w:t>-</w:t>
      </w:r>
      <w:r w:rsidR="00D86AF8" w:rsidRPr="00B83B3E">
        <w:t>Specific Reports</w:t>
      </w:r>
      <w:bookmarkEnd w:id="836"/>
      <w:bookmarkEnd w:id="837"/>
      <w:bookmarkEnd w:id="838"/>
      <w:bookmarkEnd w:id="839"/>
      <w:bookmarkEnd w:id="840"/>
    </w:p>
    <w:p w14:paraId="5C3CD8AE" w14:textId="62A53DDC" w:rsidR="00D86AF8" w:rsidRPr="00B83B3E" w:rsidRDefault="00D86AF8" w:rsidP="00596373">
      <w:pPr>
        <w:pStyle w:val="BodyText"/>
      </w:pPr>
      <w:r w:rsidRPr="00B83B3E">
        <w:t>As noted below in the non-</w:t>
      </w:r>
      <w:r w:rsidR="00551930" w:rsidRPr="00B83B3E">
        <w:t>patient-specific</w:t>
      </w:r>
      <w:r w:rsidRPr="00B83B3E">
        <w:t xml:space="preserve"> reports section, if a veteran is selected prior to choosing Reports from the File menu, two of the reports</w:t>
      </w:r>
      <w:r w:rsidR="00F42529" w:rsidRPr="00B83B3E">
        <w:t xml:space="preserve"> have additional options.</w:t>
      </w:r>
      <w:r w:rsidR="00EE0CF4">
        <w:t xml:space="preserve"> </w:t>
      </w:r>
      <w:r w:rsidR="00F42529" w:rsidRPr="00B83B3E">
        <w:t xml:space="preserve">The </w:t>
      </w:r>
      <w:r w:rsidR="00866D28" w:rsidRPr="00B83B3E">
        <w:rPr>
          <w:b/>
        </w:rPr>
        <w:t>Reprint a 21-</w:t>
      </w:r>
      <w:r w:rsidR="00F42529" w:rsidRPr="00B83B3E">
        <w:rPr>
          <w:b/>
        </w:rPr>
        <w:t>Day</w:t>
      </w:r>
      <w:r w:rsidR="00F42529" w:rsidRPr="00B83B3E">
        <w:t xml:space="preserve"> </w:t>
      </w:r>
      <w:r w:rsidR="00F42529" w:rsidRPr="00B83B3E">
        <w:rPr>
          <w:b/>
        </w:rPr>
        <w:t>Certificate</w:t>
      </w:r>
      <w:r w:rsidR="00F42529" w:rsidRPr="00B83B3E">
        <w:t xml:space="preserve"> and the </w:t>
      </w:r>
      <w:r w:rsidR="00F42529" w:rsidRPr="00B83B3E">
        <w:rPr>
          <w:b/>
        </w:rPr>
        <w:t>Reprint a Notice of Discharge</w:t>
      </w:r>
      <w:r w:rsidRPr="00B83B3E">
        <w:t xml:space="preserve"> reports allow </w:t>
      </w:r>
      <w:r w:rsidR="00646FDC" w:rsidRPr="00B83B3E">
        <w:t>the user</w:t>
      </w:r>
      <w:r w:rsidRPr="00B83B3E">
        <w:t xml:space="preserve"> to choose either for a date or for the patient selected.</w:t>
      </w:r>
      <w:r w:rsidR="00EE0CF4">
        <w:t xml:space="preserve"> </w:t>
      </w:r>
      <w:r w:rsidR="002F2937" w:rsidRPr="00B83B3E">
        <w:t>R</w:t>
      </w:r>
      <w:r w:rsidRPr="00B83B3E">
        <w:t>efer to the next section for details on the oth</w:t>
      </w:r>
      <w:r w:rsidR="00862D51" w:rsidRPr="00B83B3E">
        <w:t xml:space="preserve">er reports accessed from the </w:t>
      </w:r>
      <w:r w:rsidR="00862D51" w:rsidRPr="00B83B3E">
        <w:rPr>
          <w:b/>
        </w:rPr>
        <w:t>Reports</w:t>
      </w:r>
      <w:r w:rsidR="00862D51" w:rsidRPr="00B83B3E">
        <w:t xml:space="preserve"> option under the </w:t>
      </w:r>
      <w:r w:rsidR="00862D51" w:rsidRPr="00B83B3E">
        <w:rPr>
          <w:b/>
        </w:rPr>
        <w:t>File</w:t>
      </w:r>
      <w:r w:rsidR="00862D51" w:rsidRPr="00B83B3E">
        <w:t xml:space="preserve"> menu</w:t>
      </w:r>
      <w:r w:rsidRPr="00B83B3E">
        <w:t>.</w:t>
      </w:r>
    </w:p>
    <w:p w14:paraId="5C3CD8AF" w14:textId="77777777" w:rsidR="00BB650D" w:rsidRPr="00B83B3E" w:rsidRDefault="00D86AF8" w:rsidP="00A561AD">
      <w:pPr>
        <w:pStyle w:val="Heading3"/>
      </w:pPr>
      <w:bookmarkStart w:id="841" w:name="_Toc179779060"/>
      <w:bookmarkStart w:id="842" w:name="_Toc278187820"/>
      <w:bookmarkStart w:id="843" w:name="_Toc508873559"/>
      <w:bookmarkStart w:id="844" w:name="_Toc508874988"/>
      <w:bookmarkStart w:id="845" w:name="_Toc508875842"/>
      <w:bookmarkStart w:id="846" w:name="_Toc20827507"/>
      <w:r w:rsidRPr="00B83B3E">
        <w:t>Reprint a 21</w:t>
      </w:r>
      <w:r w:rsidR="00C146D5" w:rsidRPr="00B83B3E">
        <w:t>-</w:t>
      </w:r>
      <w:r w:rsidRPr="00B83B3E">
        <w:t>Day Certificate</w:t>
      </w:r>
      <w:bookmarkEnd w:id="841"/>
      <w:bookmarkEnd w:id="842"/>
      <w:bookmarkEnd w:id="843"/>
      <w:bookmarkEnd w:id="844"/>
      <w:bookmarkEnd w:id="845"/>
      <w:bookmarkEnd w:id="846"/>
    </w:p>
    <w:p w14:paraId="5C3CD8B0" w14:textId="689B9DBD" w:rsidR="00D86AF8" w:rsidRPr="00B83B3E" w:rsidRDefault="00D86AF8" w:rsidP="00596373">
      <w:pPr>
        <w:pStyle w:val="BodyText"/>
      </w:pPr>
      <w:r w:rsidRPr="00B83B3E">
        <w:t xml:space="preserve">This option is used to reprint a 21-Day Certificate for a </w:t>
      </w:r>
      <w:proofErr w:type="gramStart"/>
      <w:r w:rsidRPr="00B83B3E">
        <w:t>particular patient</w:t>
      </w:r>
      <w:proofErr w:type="gramEnd"/>
      <w:r w:rsidRPr="00B83B3E">
        <w:t>.</w:t>
      </w:r>
      <w:r w:rsidR="00EE0CF4">
        <w:t xml:space="preserve"> </w:t>
      </w:r>
      <w:r w:rsidR="00862D51" w:rsidRPr="00B83B3E">
        <w:t>After selecting a patient, the user accesses</w:t>
      </w:r>
      <w:r w:rsidRPr="00B83B3E">
        <w:t xml:space="preserve"> </w:t>
      </w:r>
      <w:r w:rsidR="00862D51" w:rsidRPr="00B83B3E">
        <w:t>Reports under the File menu.</w:t>
      </w:r>
      <w:r w:rsidR="00EE0CF4">
        <w:t xml:space="preserve"> </w:t>
      </w:r>
      <w:r w:rsidR="00862D51" w:rsidRPr="00B83B3E">
        <w:t>T</w:t>
      </w:r>
      <w:r w:rsidRPr="00B83B3E">
        <w:t xml:space="preserve">he </w:t>
      </w:r>
      <w:r w:rsidR="00862D51" w:rsidRPr="00B83B3E">
        <w:t xml:space="preserve">resulting </w:t>
      </w:r>
      <w:r w:rsidRPr="00B83B3E">
        <w:t>report dialog box includes that patient as a selection option.</w:t>
      </w:r>
      <w:r w:rsidR="00EE0CF4">
        <w:t xml:space="preserve"> </w:t>
      </w:r>
      <w:r w:rsidRPr="00B83B3E">
        <w:t xml:space="preserve">If </w:t>
      </w:r>
      <w:r w:rsidR="00646FDC" w:rsidRPr="00B83B3E">
        <w:t>the user</w:t>
      </w:r>
      <w:r w:rsidRPr="00B83B3E">
        <w:t xml:space="preserve"> </w:t>
      </w:r>
      <w:r w:rsidR="00862D51" w:rsidRPr="00B83B3E">
        <w:t>does</w:t>
      </w:r>
      <w:r w:rsidRPr="00B83B3E">
        <w:t xml:space="preserve"> not have a patient selected, the dialog box </w:t>
      </w:r>
      <w:r w:rsidR="00862D51" w:rsidRPr="00B83B3E">
        <w:t>does</w:t>
      </w:r>
      <w:r w:rsidRPr="00B83B3E">
        <w:t xml:space="preserve"> not include this as an option.</w:t>
      </w:r>
      <w:r w:rsidR="00EE0CF4">
        <w:t xml:space="preserve"> </w:t>
      </w:r>
      <w:r w:rsidRPr="00B83B3E">
        <w:t xml:space="preserve">The certificate produced is </w:t>
      </w:r>
      <w:proofErr w:type="gramStart"/>
      <w:r w:rsidRPr="00B83B3E">
        <w:t>exactly the same</w:t>
      </w:r>
      <w:proofErr w:type="gramEnd"/>
      <w:r w:rsidRPr="00B83B3E">
        <w:t xml:space="preserve"> as the original certificate.</w:t>
      </w:r>
      <w:r w:rsidR="00EE0CF4">
        <w:t xml:space="preserve"> </w:t>
      </w:r>
      <w:r w:rsidRPr="00B83B3E">
        <w:t xml:space="preserve">ROC 119, which appears at the bottom of each certificate, stands for VA Form 119 </w:t>
      </w:r>
      <w:r w:rsidR="001768A4" w:rsidRPr="00B83B3E">
        <w:t>–</w:t>
      </w:r>
      <w:r w:rsidRPr="00B83B3E">
        <w:t xml:space="preserve"> Report of Contact.</w:t>
      </w:r>
    </w:p>
    <w:p w14:paraId="5C3CD8B1" w14:textId="77777777" w:rsidR="00BB650D" w:rsidRPr="00B83B3E" w:rsidRDefault="00D86AF8" w:rsidP="00A561AD">
      <w:pPr>
        <w:pStyle w:val="Heading3"/>
      </w:pPr>
      <w:bookmarkStart w:id="847" w:name="_Toc179779061"/>
      <w:bookmarkStart w:id="848" w:name="_Toc278187821"/>
      <w:bookmarkStart w:id="849" w:name="_Toc508873560"/>
      <w:bookmarkStart w:id="850" w:name="_Toc508874989"/>
      <w:bookmarkStart w:id="851" w:name="_Toc508875843"/>
      <w:bookmarkStart w:id="852" w:name="_Toc20827508"/>
      <w:r w:rsidRPr="00B83B3E">
        <w:lastRenderedPageBreak/>
        <w:t>Reprint a Notice of Discharge</w:t>
      </w:r>
      <w:bookmarkEnd w:id="847"/>
      <w:bookmarkEnd w:id="848"/>
      <w:bookmarkEnd w:id="849"/>
      <w:bookmarkEnd w:id="850"/>
      <w:bookmarkEnd w:id="851"/>
      <w:bookmarkEnd w:id="852"/>
    </w:p>
    <w:p w14:paraId="5C3CD8B2" w14:textId="268386D5" w:rsidR="00D86AF8" w:rsidRPr="00B83B3E" w:rsidRDefault="00862D51" w:rsidP="00596373">
      <w:pPr>
        <w:pStyle w:val="BodyText"/>
      </w:pPr>
      <w:r w:rsidRPr="00B83B3E">
        <w:t>I</w:t>
      </w:r>
      <w:r w:rsidR="00D86AF8" w:rsidRPr="00B83B3E">
        <w:t>t may be</w:t>
      </w:r>
      <w:r w:rsidRPr="00B83B3E">
        <w:t xml:space="preserve"> occasionally</w:t>
      </w:r>
      <w:r w:rsidR="00D86AF8" w:rsidRPr="00B83B3E">
        <w:t xml:space="preserve"> necessary to reprint a Notice of Discharge </w:t>
      </w:r>
      <w:r w:rsidRPr="00B83B3E">
        <w:t>for a patient.</w:t>
      </w:r>
      <w:r w:rsidR="00EE0CF4">
        <w:t xml:space="preserve"> </w:t>
      </w:r>
      <w:r w:rsidRPr="00B83B3E">
        <w:t xml:space="preserve">After selecting a patient, the user accesses </w:t>
      </w:r>
      <w:r w:rsidRPr="00B83B3E">
        <w:rPr>
          <w:b/>
        </w:rPr>
        <w:t>Reports</w:t>
      </w:r>
      <w:r w:rsidRPr="00B83B3E">
        <w:t xml:space="preserve"> under the </w:t>
      </w:r>
      <w:r w:rsidRPr="00B83B3E">
        <w:rPr>
          <w:b/>
        </w:rPr>
        <w:t>File</w:t>
      </w:r>
      <w:r w:rsidRPr="00B83B3E">
        <w:t xml:space="preserve"> menu.</w:t>
      </w:r>
      <w:r w:rsidR="00EE0CF4">
        <w:t xml:space="preserve"> </w:t>
      </w:r>
      <w:r w:rsidRPr="00B83B3E">
        <w:t>The resulting report dialog box includes that patient as a selection option.</w:t>
      </w:r>
      <w:r w:rsidR="00EE0CF4">
        <w:t xml:space="preserve"> </w:t>
      </w:r>
      <w:r w:rsidR="00D86AF8" w:rsidRPr="00B83B3E">
        <w:t xml:space="preserve">If </w:t>
      </w:r>
      <w:r w:rsidR="00646FDC" w:rsidRPr="00B83B3E">
        <w:t>the user</w:t>
      </w:r>
      <w:r w:rsidR="00D86AF8" w:rsidRPr="00B83B3E">
        <w:t xml:space="preserve"> did not have a patient selected, the dialog box would not include this as an option.</w:t>
      </w:r>
      <w:r w:rsidR="00EE0CF4">
        <w:t xml:space="preserve"> </w:t>
      </w:r>
      <w:r w:rsidR="00D86AF8" w:rsidRPr="00B83B3E">
        <w:t xml:space="preserve">If the admission associated with the 7131 was deleted and notification already sent, a message </w:t>
      </w:r>
      <w:r w:rsidR="00254AD3" w:rsidRPr="00B83B3E">
        <w:t>is</w:t>
      </w:r>
      <w:r w:rsidR="00D86AF8" w:rsidRPr="00B83B3E">
        <w:t xml:space="preserve"> displayed.</w:t>
      </w:r>
      <w:r w:rsidR="00EE0CF4">
        <w:t xml:space="preserve"> </w:t>
      </w:r>
      <w:r w:rsidR="00D86AF8" w:rsidRPr="00B83B3E">
        <w:t>The message include</w:t>
      </w:r>
      <w:r w:rsidR="00213B8B" w:rsidRPr="00B83B3E">
        <w:t>s</w:t>
      </w:r>
      <w:r w:rsidR="00D86AF8" w:rsidRPr="00B83B3E">
        <w:t xml:space="preserve"> the patient</w:t>
      </w:r>
      <w:r w:rsidR="001768A4" w:rsidRPr="00B83B3E">
        <w:t>’</w:t>
      </w:r>
      <w:r w:rsidR="00D86AF8" w:rsidRPr="00B83B3E">
        <w:t xml:space="preserve">s name, </w:t>
      </w:r>
      <w:r w:rsidR="0089685D" w:rsidRPr="00B83B3E">
        <w:t>SSN</w:t>
      </w:r>
      <w:r w:rsidR="00213B8B" w:rsidRPr="00B83B3E">
        <w:t xml:space="preserve">, date and </w:t>
      </w:r>
      <w:r w:rsidR="00D86AF8" w:rsidRPr="00B83B3E">
        <w:t>time of admission, notice that the admission has been deleted, and a recommendation to contact the medical center.</w:t>
      </w:r>
    </w:p>
    <w:p w14:paraId="5C3CD8B3" w14:textId="77777777" w:rsidR="00D86AF8" w:rsidRPr="00B83B3E" w:rsidRDefault="006B7071" w:rsidP="00A561AD">
      <w:pPr>
        <w:pStyle w:val="Heading2"/>
      </w:pPr>
      <w:bookmarkStart w:id="853" w:name="_Toc150075133"/>
      <w:bookmarkStart w:id="854" w:name="_Toc150075202"/>
      <w:bookmarkStart w:id="855" w:name="_Toc150075263"/>
      <w:bookmarkStart w:id="856" w:name="_Toc278187822"/>
      <w:bookmarkStart w:id="857" w:name="_Ref362951485"/>
      <w:bookmarkStart w:id="858" w:name="_Toc508873561"/>
      <w:bookmarkStart w:id="859" w:name="_Toc508874990"/>
      <w:bookmarkStart w:id="860" w:name="_Toc508875844"/>
      <w:bookmarkStart w:id="861" w:name="_Toc20827509"/>
      <w:r w:rsidRPr="00B83B3E">
        <w:t>CAPRI</w:t>
      </w:r>
      <w:r w:rsidR="00D86AF8" w:rsidRPr="00B83B3E">
        <w:t xml:space="preserve"> Report</w:t>
      </w:r>
      <w:bookmarkEnd w:id="853"/>
      <w:bookmarkEnd w:id="854"/>
      <w:bookmarkEnd w:id="855"/>
      <w:r w:rsidR="00AE288C" w:rsidRPr="00B83B3E">
        <w:t>s (N</w:t>
      </w:r>
      <w:r w:rsidR="00D86AF8" w:rsidRPr="00B83B3E">
        <w:t>on</w:t>
      </w:r>
      <w:r w:rsidR="00C146D5" w:rsidRPr="00B83B3E">
        <w:t>-</w:t>
      </w:r>
      <w:r w:rsidR="00AE288C" w:rsidRPr="00B83B3E">
        <w:t>P</w:t>
      </w:r>
      <w:r w:rsidR="00551930" w:rsidRPr="00B83B3E">
        <w:t>atient</w:t>
      </w:r>
      <w:r w:rsidR="00C146D5" w:rsidRPr="00B83B3E">
        <w:t>-</w:t>
      </w:r>
      <w:r w:rsidR="00AE288C" w:rsidRPr="00B83B3E">
        <w:t>S</w:t>
      </w:r>
      <w:r w:rsidR="00551930" w:rsidRPr="00B83B3E">
        <w:t>pecific</w:t>
      </w:r>
      <w:r w:rsidR="00D86AF8" w:rsidRPr="00B83B3E">
        <w:t>)</w:t>
      </w:r>
      <w:bookmarkEnd w:id="856"/>
      <w:bookmarkEnd w:id="857"/>
      <w:bookmarkEnd w:id="858"/>
      <w:bookmarkEnd w:id="859"/>
      <w:bookmarkEnd w:id="860"/>
      <w:bookmarkEnd w:id="861"/>
    </w:p>
    <w:p w14:paraId="5C3CD8B4" w14:textId="77777777" w:rsidR="00D86AF8" w:rsidRPr="00B83B3E" w:rsidRDefault="00D86AF8" w:rsidP="00596373">
      <w:pPr>
        <w:pStyle w:val="BodyText"/>
      </w:pPr>
      <w:r w:rsidRPr="00B83B3E">
        <w:t xml:space="preserve">The </w:t>
      </w:r>
      <w:r w:rsidR="00252065" w:rsidRPr="00B83B3E">
        <w:t>Non</w:t>
      </w:r>
      <w:r w:rsidRPr="00B83B3E">
        <w:t>-</w:t>
      </w:r>
      <w:r w:rsidR="00252065" w:rsidRPr="00B83B3E">
        <w:t>Patient</w:t>
      </w:r>
      <w:r w:rsidRPr="00B83B3E">
        <w:t>-</w:t>
      </w:r>
      <w:r w:rsidR="00252065" w:rsidRPr="00B83B3E">
        <w:t xml:space="preserve">Specific </w:t>
      </w:r>
      <w:r w:rsidR="006B7071" w:rsidRPr="00B83B3E">
        <w:t>CAPRI</w:t>
      </w:r>
      <w:r w:rsidRPr="00B83B3E">
        <w:t xml:space="preserve"> R</w:t>
      </w:r>
      <w:r w:rsidR="00F42529" w:rsidRPr="00B83B3E">
        <w:t xml:space="preserve">eports are accessed </w:t>
      </w:r>
      <w:r w:rsidR="00862D51" w:rsidRPr="00B83B3E">
        <w:t xml:space="preserve">by selecting </w:t>
      </w:r>
      <w:r w:rsidRPr="00B83B3E">
        <w:rPr>
          <w:b/>
        </w:rPr>
        <w:t>Reports</w:t>
      </w:r>
      <w:r w:rsidR="00862D51" w:rsidRPr="00B83B3E">
        <w:t xml:space="preserve"> under </w:t>
      </w:r>
      <w:r w:rsidR="003A094A" w:rsidRPr="00B83B3E">
        <w:rPr>
          <w:b/>
          <w:bCs/>
        </w:rPr>
        <w:t xml:space="preserve">File </w:t>
      </w:r>
      <w:r w:rsidR="003A094A" w:rsidRPr="00B83B3E">
        <w:rPr>
          <w:bCs/>
        </w:rPr>
        <w:t>on the main menu.</w:t>
      </w:r>
    </w:p>
    <w:p w14:paraId="5C3CD8B5" w14:textId="77777777" w:rsidR="00D86AF8" w:rsidRPr="00B83B3E" w:rsidRDefault="00D86AF8" w:rsidP="00A561AD">
      <w:pPr>
        <w:pStyle w:val="Heading3"/>
      </w:pPr>
      <w:bookmarkStart w:id="862" w:name="_Toc150075134"/>
      <w:bookmarkStart w:id="863" w:name="_Toc150075203"/>
      <w:bookmarkStart w:id="864" w:name="_Toc150075264"/>
      <w:bookmarkStart w:id="865" w:name="_Toc278187823"/>
      <w:bookmarkStart w:id="866" w:name="_Toc508873562"/>
      <w:bookmarkStart w:id="867" w:name="_Toc508874991"/>
      <w:bookmarkStart w:id="868" w:name="_Toc508875845"/>
      <w:bookmarkStart w:id="869" w:name="_Toc20827510"/>
      <w:r w:rsidRPr="00B83B3E">
        <w:t>C&amp;P Exams Reports</w:t>
      </w:r>
      <w:bookmarkEnd w:id="862"/>
      <w:bookmarkEnd w:id="863"/>
      <w:bookmarkEnd w:id="864"/>
      <w:bookmarkEnd w:id="865"/>
      <w:bookmarkEnd w:id="866"/>
      <w:bookmarkEnd w:id="867"/>
      <w:bookmarkEnd w:id="868"/>
      <w:bookmarkEnd w:id="869"/>
    </w:p>
    <w:p w14:paraId="5C3CD8B6" w14:textId="77777777" w:rsidR="00D86AF8" w:rsidRPr="00B83B3E" w:rsidRDefault="00D86AF8" w:rsidP="00EE33FC">
      <w:pPr>
        <w:pStyle w:val="Heading4"/>
      </w:pPr>
      <w:bookmarkStart w:id="870" w:name="_Toc146086589"/>
      <w:bookmarkStart w:id="871" w:name="_Toc508873563"/>
      <w:r w:rsidRPr="00B83B3E">
        <w:t>AMIS 290</w:t>
      </w:r>
      <w:bookmarkEnd w:id="870"/>
      <w:bookmarkEnd w:id="871"/>
    </w:p>
    <w:p w14:paraId="1C83621B" w14:textId="704A82B4" w:rsidR="00104095" w:rsidRPr="00B83B3E" w:rsidRDefault="00104095" w:rsidP="00104095">
      <w:pPr>
        <w:pStyle w:val="BodyText"/>
      </w:pPr>
      <w:r w:rsidRPr="00B83B3E">
        <w:t>The AMIS 290 is no longer ava</w:t>
      </w:r>
      <w:r w:rsidR="005048D6">
        <w:t>ilable in CAPRI.</w:t>
      </w:r>
      <w:r w:rsidR="00EE0CF4">
        <w:t xml:space="preserve"> </w:t>
      </w:r>
      <w:r w:rsidR="005048D6">
        <w:t xml:space="preserve">Please go to </w:t>
      </w:r>
      <w:hyperlink r:id="rId113" w:history="1">
        <w:r w:rsidR="005048D6" w:rsidRPr="005048D6">
          <w:rPr>
            <w:rStyle w:val="Hyperlink"/>
          </w:rPr>
          <w:t>DMA Reports</w:t>
        </w:r>
      </w:hyperlink>
      <w:r w:rsidR="005048D6">
        <w:t xml:space="preserve">. </w:t>
      </w:r>
    </w:p>
    <w:p w14:paraId="4ECFFF56" w14:textId="77777777" w:rsidR="00104095" w:rsidRPr="00B83B3E" w:rsidRDefault="00104095" w:rsidP="00104095"/>
    <w:p w14:paraId="5C3CD8C7" w14:textId="61CBD64B" w:rsidR="00F40DAD" w:rsidRPr="00B83B3E" w:rsidRDefault="00104095" w:rsidP="00313617">
      <w:r w:rsidRPr="00313617">
        <w:rPr>
          <w:noProof/>
        </w:rPr>
        <w:drawing>
          <wp:inline distT="0" distB="0" distL="0" distR="0" wp14:anchorId="35DDD825" wp14:editId="41F7EFC0">
            <wp:extent cx="5934075" cy="3095625"/>
            <wp:effectExtent l="19050" t="19050" r="28575" b="28575"/>
            <wp:docPr id="194" name="Picture 194" descr="CAPRI Reports view with an alert displaying location of the AMIS 290 report; no longer available in CAP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w="6350">
                      <a:solidFill>
                        <a:schemeClr val="tx1"/>
                      </a:solidFill>
                    </a:ln>
                  </pic:spPr>
                </pic:pic>
              </a:graphicData>
            </a:graphic>
          </wp:inline>
        </w:drawing>
      </w:r>
    </w:p>
    <w:p w14:paraId="5C3CD8C8" w14:textId="1E18F4DB" w:rsidR="00573D81" w:rsidRPr="00B83B3E" w:rsidRDefault="0054693F" w:rsidP="00B52F9B">
      <w:pPr>
        <w:pStyle w:val="Caption"/>
        <w:rPr>
          <w:rFonts w:cs="Times New Roman"/>
          <w:sz w:val="24"/>
          <w:szCs w:val="24"/>
        </w:rPr>
      </w:pPr>
      <w:bookmarkStart w:id="872" w:name="_Toc326149617"/>
      <w:bookmarkStart w:id="873" w:name="_Ref332962145"/>
      <w:bookmarkStart w:id="874" w:name="_Ref334967533"/>
      <w:bookmarkStart w:id="875" w:name="_Ref406765508"/>
      <w:bookmarkStart w:id="876" w:name="_Toc2082727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65</w:t>
      </w:r>
      <w:r w:rsidR="008D502E">
        <w:rPr>
          <w:rFonts w:cs="Times New Roman"/>
        </w:rPr>
        <w:fldChar w:fldCharType="end"/>
      </w:r>
      <w:bookmarkEnd w:id="872"/>
      <w:bookmarkEnd w:id="873"/>
      <w:bookmarkEnd w:id="874"/>
      <w:bookmarkEnd w:id="875"/>
      <w:r w:rsidR="00313617">
        <w:rPr>
          <w:rFonts w:cs="Times New Roman"/>
        </w:rPr>
        <w:t>. AMIS 290 Report Request</w:t>
      </w:r>
      <w:r w:rsidR="00313617">
        <w:t>—</w:t>
      </w:r>
      <w:r w:rsidR="0086781D">
        <w:t>Alert Prompt.</w:t>
      </w:r>
      <w:bookmarkEnd w:id="876"/>
    </w:p>
    <w:p w14:paraId="5C3CD8C9" w14:textId="37673706" w:rsidR="00D86AF8" w:rsidRPr="00B83B3E" w:rsidRDefault="00D86AF8" w:rsidP="00345C0B">
      <w:pPr>
        <w:pStyle w:val="Body3PicCaption"/>
      </w:pPr>
    </w:p>
    <w:p w14:paraId="5C3CD8D9" w14:textId="38FC56AA" w:rsidR="00BB650D" w:rsidRPr="00B83B3E" w:rsidRDefault="00D86AF8" w:rsidP="00EE33FC">
      <w:pPr>
        <w:pStyle w:val="Heading4"/>
      </w:pPr>
      <w:bookmarkStart w:id="877" w:name="_Toc146086590"/>
      <w:bookmarkStart w:id="878" w:name="_Toc508873564"/>
      <w:r w:rsidRPr="00B83B3E">
        <w:t>AMIS 290 by Division</w:t>
      </w:r>
      <w:bookmarkEnd w:id="877"/>
      <w:bookmarkEnd w:id="878"/>
    </w:p>
    <w:p w14:paraId="5C3CD8DA" w14:textId="107572DA" w:rsidR="00D86AF8" w:rsidRPr="00B83B3E" w:rsidRDefault="00104095" w:rsidP="00C370E6">
      <w:pPr>
        <w:pStyle w:val="BodyText"/>
      </w:pPr>
      <w:r w:rsidRPr="00B83B3E">
        <w:t>The AMIS 290 by Division is no longer ava</w:t>
      </w:r>
      <w:r w:rsidR="007174B9">
        <w:t>ilable in CAPRI.</w:t>
      </w:r>
      <w:r w:rsidR="00EE0CF4">
        <w:t xml:space="preserve"> </w:t>
      </w:r>
      <w:r w:rsidR="007174B9">
        <w:t xml:space="preserve">Please go to Please go to </w:t>
      </w:r>
      <w:hyperlink r:id="rId115" w:history="1">
        <w:r w:rsidR="007174B9" w:rsidRPr="005048D6">
          <w:rPr>
            <w:rStyle w:val="Hyperlink"/>
          </w:rPr>
          <w:t>DMA Reports</w:t>
        </w:r>
      </w:hyperlink>
      <w:r w:rsidR="007174B9">
        <w:t xml:space="preserve">. </w:t>
      </w:r>
    </w:p>
    <w:p w14:paraId="753F53C5" w14:textId="77777777" w:rsidR="00104095" w:rsidRPr="00B83B3E" w:rsidRDefault="00104095" w:rsidP="00C370E6">
      <w:pPr>
        <w:pStyle w:val="BodyText"/>
      </w:pPr>
    </w:p>
    <w:p w14:paraId="2124ED81" w14:textId="13531452" w:rsidR="00104095" w:rsidRPr="00B83B3E" w:rsidRDefault="00104095" w:rsidP="00C370E6">
      <w:pPr>
        <w:pStyle w:val="BodyText"/>
      </w:pPr>
      <w:r w:rsidRPr="00B83B3E">
        <w:rPr>
          <w:noProof/>
        </w:rPr>
        <w:lastRenderedPageBreak/>
        <w:drawing>
          <wp:inline distT="0" distB="0" distL="0" distR="0" wp14:anchorId="48BAD05E" wp14:editId="60410405">
            <wp:extent cx="5943600" cy="1819275"/>
            <wp:effectExtent l="0" t="0" r="0" b="9525"/>
            <wp:docPr id="193" name="Picture 193" descr="CAPRI Reports view with a red box surrounding the new location for the AMIS 290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1819275"/>
                    </a:xfrm>
                    <a:prstGeom prst="rect">
                      <a:avLst/>
                    </a:prstGeom>
                    <a:noFill/>
                    <a:ln>
                      <a:noFill/>
                    </a:ln>
                  </pic:spPr>
                </pic:pic>
              </a:graphicData>
            </a:graphic>
          </wp:inline>
        </w:drawing>
      </w:r>
    </w:p>
    <w:p w14:paraId="0F01F74B" w14:textId="65DD6B8A" w:rsidR="00104095" w:rsidRPr="00B83B3E" w:rsidRDefault="00104095" w:rsidP="00104095">
      <w:pPr>
        <w:pStyle w:val="Caption"/>
        <w:rPr>
          <w:rFonts w:cs="Times New Roman"/>
        </w:rPr>
      </w:pPr>
      <w:bookmarkStart w:id="879" w:name="_Toc326149618"/>
      <w:bookmarkStart w:id="880" w:name="_Ref332962170"/>
      <w:bookmarkStart w:id="881" w:name="_Ref406765524"/>
      <w:bookmarkStart w:id="882" w:name="_Toc2082728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66</w:t>
      </w:r>
      <w:r w:rsidR="008D502E">
        <w:rPr>
          <w:rFonts w:cs="Times New Roman"/>
        </w:rPr>
        <w:fldChar w:fldCharType="end"/>
      </w:r>
      <w:bookmarkEnd w:id="879"/>
      <w:bookmarkEnd w:id="880"/>
      <w:bookmarkEnd w:id="881"/>
      <w:r w:rsidR="0086781D">
        <w:rPr>
          <w:rFonts w:cs="Times New Roman"/>
        </w:rPr>
        <w:t>. AMIS 290 Report Request</w:t>
      </w:r>
      <w:r w:rsidR="0086781D">
        <w:t>—Location Information.</w:t>
      </w:r>
      <w:bookmarkEnd w:id="882"/>
    </w:p>
    <w:p w14:paraId="60E36762" w14:textId="77777777" w:rsidR="00104095" w:rsidRPr="00B83B3E" w:rsidRDefault="00104095" w:rsidP="00C370E6">
      <w:pPr>
        <w:pStyle w:val="BodyText"/>
      </w:pPr>
    </w:p>
    <w:p w14:paraId="5C3CD8DB" w14:textId="77777777" w:rsidR="00BB650D" w:rsidRPr="00B83B3E" w:rsidRDefault="00D86AF8" w:rsidP="00EE33FC">
      <w:pPr>
        <w:pStyle w:val="Heading4"/>
      </w:pPr>
      <w:bookmarkStart w:id="883" w:name="_Toc508873565"/>
      <w:r w:rsidRPr="00B83B3E">
        <w:t>Insufficient Exam Report</w:t>
      </w:r>
      <w:bookmarkEnd w:id="883"/>
    </w:p>
    <w:p w14:paraId="5C3CD8DC" w14:textId="652189B9" w:rsidR="005F5416" w:rsidRPr="00B83B3E" w:rsidRDefault="00D86AF8" w:rsidP="00C370E6">
      <w:pPr>
        <w:pStyle w:val="BodyText"/>
      </w:pPr>
      <w:r w:rsidRPr="00B83B3E">
        <w:t xml:space="preserve">The </w:t>
      </w:r>
      <w:r w:rsidRPr="00B83B3E">
        <w:rPr>
          <w:b/>
        </w:rPr>
        <w:t>Insufficient Exam Report</w:t>
      </w:r>
      <w:r w:rsidRPr="00B83B3E">
        <w:t xml:space="preserve"> option prints a report of 2507 requests entered with a</w:t>
      </w:r>
      <w:r w:rsidR="00F22D6B" w:rsidRPr="00B83B3E">
        <w:t>n</w:t>
      </w:r>
      <w:r w:rsidRPr="00B83B3E">
        <w:t xml:space="preserve"> </w:t>
      </w:r>
      <w:r w:rsidR="00F22D6B" w:rsidRPr="00B83B3E">
        <w:rPr>
          <w:b/>
        </w:rPr>
        <w:t xml:space="preserve">insufficient exam reason </w:t>
      </w:r>
      <w:r w:rsidR="00F22D6B" w:rsidRPr="00B83B3E">
        <w:t xml:space="preserve">and date reported to MAS </w:t>
      </w:r>
      <w:r w:rsidRPr="00B83B3E">
        <w:t>for a specified date range.</w:t>
      </w:r>
      <w:r w:rsidR="00EE0CF4">
        <w:t xml:space="preserve"> </w:t>
      </w:r>
    </w:p>
    <w:p w14:paraId="5C3CD8DE" w14:textId="39457723" w:rsidR="00D86AF8" w:rsidRPr="00B83B3E" w:rsidRDefault="00D86AF8" w:rsidP="00C370E6">
      <w:pPr>
        <w:pStyle w:val="BodyText"/>
      </w:pPr>
      <w:r w:rsidRPr="00B83B3E">
        <w:t xml:space="preserve">Other information provided includes exam type, patient name, </w:t>
      </w:r>
      <w:r w:rsidR="0089685D" w:rsidRPr="00B83B3E">
        <w:t>SSN</w:t>
      </w:r>
      <w:r w:rsidR="00F22D6B" w:rsidRPr="00B83B3E">
        <w:t xml:space="preserve">, </w:t>
      </w:r>
      <w:r w:rsidRPr="00B83B3E">
        <w:t>claim number</w:t>
      </w:r>
      <w:r w:rsidR="00F22D6B" w:rsidRPr="00B83B3E">
        <w:t>, claim type, special consideration(s), and priority of exam</w:t>
      </w:r>
      <w:r w:rsidRPr="00B83B3E">
        <w:t>.</w:t>
      </w:r>
      <w:r w:rsidR="00EE0CF4">
        <w:t xml:space="preserve"> </w:t>
      </w:r>
      <w:r w:rsidRPr="00B83B3E">
        <w:t>Provider and exam date on this report is the provider and date from the originally completed 2507.</w:t>
      </w:r>
      <w:r w:rsidR="00EE0CF4">
        <w:t xml:space="preserve"> </w:t>
      </w:r>
      <w:r w:rsidRPr="00B83B3E">
        <w:t xml:space="preserve">The exam date </w:t>
      </w:r>
      <w:r w:rsidR="001B449E" w:rsidRPr="00B83B3E">
        <w:t>is</w:t>
      </w:r>
      <w:r w:rsidRPr="00B83B3E">
        <w:t xml:space="preserve"> not included if the original 2507 has been purged.</w:t>
      </w:r>
      <w:r w:rsidR="00EE0CF4">
        <w:t xml:space="preserve"> </w:t>
      </w:r>
      <w:r w:rsidRPr="00B83B3E">
        <w:t>The length of the veteran</w:t>
      </w:r>
      <w:r w:rsidR="001768A4" w:rsidRPr="00B83B3E">
        <w:t>’</w:t>
      </w:r>
      <w:r w:rsidRPr="00B83B3E">
        <w:t>s name and the provider are limited to 15 characters</w:t>
      </w:r>
      <w:r w:rsidR="00866D28" w:rsidRPr="00B83B3E">
        <w:t xml:space="preserve"> each</w:t>
      </w:r>
      <w:r w:rsidRPr="00B83B3E">
        <w:t>.</w:t>
      </w:r>
      <w:r w:rsidR="00EE0CF4">
        <w:t xml:space="preserve"> </w:t>
      </w:r>
      <w:r w:rsidRPr="00B83B3E">
        <w:t>If either f</w:t>
      </w:r>
      <w:r w:rsidR="00A431C1" w:rsidRPr="00B83B3E">
        <w:t>ield has been truncated, it</w:t>
      </w:r>
      <w:r w:rsidRPr="00B83B3E">
        <w:t xml:space="preserve"> appear</w:t>
      </w:r>
      <w:r w:rsidR="00A431C1" w:rsidRPr="00B83B3E">
        <w:t>s</w:t>
      </w:r>
      <w:r w:rsidRPr="00B83B3E">
        <w:t xml:space="preserve"> with two asterisks (**).</w:t>
      </w:r>
      <w:r w:rsidR="00EE0CF4">
        <w:t xml:space="preserve"> </w:t>
      </w:r>
    </w:p>
    <w:p w14:paraId="5C3CD8E0" w14:textId="77777777" w:rsidR="00D86AF8" w:rsidRPr="00B83B3E" w:rsidRDefault="00D86AF8" w:rsidP="00EE33FC">
      <w:pPr>
        <w:pStyle w:val="Heading4"/>
      </w:pPr>
      <w:bookmarkStart w:id="884" w:name="_Toc146086591"/>
      <w:bookmarkStart w:id="885" w:name="_Toc508873566"/>
      <w:r w:rsidRPr="00B83B3E">
        <w:t>Pending C&amp;P Exams</w:t>
      </w:r>
      <w:bookmarkEnd w:id="884"/>
      <w:bookmarkEnd w:id="885"/>
    </w:p>
    <w:p w14:paraId="5C3CD8E1" w14:textId="2B25AF30" w:rsidR="00D86AF8" w:rsidRPr="00B83B3E" w:rsidRDefault="00D86AF8" w:rsidP="00C370E6">
      <w:pPr>
        <w:pStyle w:val="BodyText"/>
      </w:pPr>
      <w:r w:rsidRPr="00B83B3E">
        <w:t>This option print</w:t>
      </w:r>
      <w:r w:rsidR="00A431C1" w:rsidRPr="00B83B3E">
        <w:t>s</w:t>
      </w:r>
      <w:r w:rsidRPr="00B83B3E">
        <w:t xml:space="preserve"> out all pending C&amp;P requests.</w:t>
      </w:r>
      <w:r w:rsidR="00EE0CF4">
        <w:t xml:space="preserve"> </w:t>
      </w:r>
      <w:r w:rsidR="00646FDC" w:rsidRPr="00B83B3E">
        <w:t>The user</w:t>
      </w:r>
      <w:r w:rsidRPr="00B83B3E">
        <w:t xml:space="preserve"> may sort the reports by request status, routing location, veteran name, or age of the request. </w:t>
      </w:r>
    </w:p>
    <w:p w14:paraId="5C3CD8E2" w14:textId="7681A038" w:rsidR="00D86AF8" w:rsidRPr="00B83B3E" w:rsidRDefault="00D86AF8" w:rsidP="00C370E6">
      <w:pPr>
        <w:pStyle w:val="BodyText"/>
      </w:pPr>
      <w:r w:rsidRPr="00B83B3E">
        <w:t>When sorting by status, the report can be tailored to identify NEW, PENDING, TRANSCRIBED,</w:t>
      </w:r>
      <w:r w:rsidR="000D22F9" w:rsidRPr="00B83B3E">
        <w:t xml:space="preserve"> </w:t>
      </w:r>
      <w:r w:rsidR="00223FD7">
        <w:t>NEW, PENDING ACCEPTANCE</w:t>
      </w:r>
      <w:r w:rsidR="000D22F9" w:rsidRPr="00B83B3E">
        <w:t>,</w:t>
      </w:r>
      <w:r w:rsidRPr="00B83B3E">
        <w:t xml:space="preserve"> or ALL pending C&amp;P exams.</w:t>
      </w:r>
      <w:r w:rsidR="00EE0CF4">
        <w:t xml:space="preserve"> </w:t>
      </w:r>
      <w:r w:rsidRPr="00B83B3E">
        <w:t>Sorting by TRANSCRIBED may be useful for identifying ready to rate claims that have been completed but not released to the RO.</w:t>
      </w:r>
      <w:r w:rsidR="00EE0CF4">
        <w:t xml:space="preserve"> </w:t>
      </w:r>
      <w:r w:rsidRPr="00B83B3E">
        <w:t>Common delays for not releasing transcribed results include waiting for a physician’s signature and/or waiting for additional required tests or studies.</w:t>
      </w:r>
      <w:r w:rsidR="00EE0CF4">
        <w:t xml:space="preserve"> </w:t>
      </w:r>
      <w:r w:rsidRPr="00B83B3E">
        <w:t>An inquiry to the VAMC C&amp;P clinic can clarify reasons as to why TRANSCRIBED results have not been released if an excessive number of days have elapsed since the date of the C&amp;P exam request</w:t>
      </w:r>
      <w:r w:rsidR="00EE0CF4">
        <w:t xml:space="preserve"> </w:t>
      </w:r>
    </w:p>
    <w:p w14:paraId="5C3CD8E3" w14:textId="0E3A7BBA" w:rsidR="00D86AF8" w:rsidRPr="00B83B3E" w:rsidRDefault="00D86AF8" w:rsidP="00C370E6">
      <w:pPr>
        <w:pStyle w:val="BodyText"/>
      </w:pPr>
      <w:r w:rsidRPr="00B83B3E">
        <w:t xml:space="preserve">Each report </w:t>
      </w:r>
      <w:r w:rsidR="00106F8B" w:rsidRPr="00B83B3E">
        <w:t>displays</w:t>
      </w:r>
      <w:r w:rsidRPr="00B83B3E">
        <w:t xml:space="preserve"> the following information, if applicable: veteran name, </w:t>
      </w:r>
      <w:r w:rsidR="0089685D" w:rsidRPr="00B83B3E">
        <w:t>SSN</w:t>
      </w:r>
      <w:r w:rsidRPr="00B83B3E">
        <w:t xml:space="preserve">, </w:t>
      </w:r>
      <w:r w:rsidR="004D61B6" w:rsidRPr="00B83B3E">
        <w:t xml:space="preserve">Cell number, Email, </w:t>
      </w:r>
      <w:proofErr w:type="gramStart"/>
      <w:r w:rsidR="004D61B6" w:rsidRPr="00B83B3E">
        <w:t>C</w:t>
      </w:r>
      <w:r w:rsidRPr="00B83B3E">
        <w:t>laim</w:t>
      </w:r>
      <w:proofErr w:type="gramEnd"/>
      <w:r w:rsidRPr="00B83B3E">
        <w:t xml:space="preserve"> number, request date, elapsed days,</w:t>
      </w:r>
      <w:r w:rsidR="0064226A" w:rsidRPr="00B83B3E">
        <w:t xml:space="preserve"> claim type, special considerations, </w:t>
      </w:r>
      <w:r w:rsidRPr="00B83B3E">
        <w:t>exam</w:t>
      </w:r>
      <w:r w:rsidR="004D61B6" w:rsidRPr="00B83B3E">
        <w:t>(</w:t>
      </w:r>
      <w:r w:rsidRPr="00B83B3E">
        <w:t>s</w:t>
      </w:r>
      <w:r w:rsidR="004D61B6" w:rsidRPr="00B83B3E">
        <w:t>)</w:t>
      </w:r>
      <w:r w:rsidRPr="00B83B3E">
        <w:t xml:space="preserve"> requested, and requester name and location. The total number of exams pending </w:t>
      </w:r>
      <w:r w:rsidR="00A431C1" w:rsidRPr="00B83B3E">
        <w:t xml:space="preserve">is also </w:t>
      </w:r>
      <w:r w:rsidRPr="00B83B3E">
        <w:t>provided.</w:t>
      </w:r>
    </w:p>
    <w:p w14:paraId="5C3CD8E4" w14:textId="77777777" w:rsidR="00D86AF8" w:rsidRPr="00B83B3E" w:rsidRDefault="00D86AF8" w:rsidP="00EE33FC">
      <w:pPr>
        <w:pStyle w:val="Heading4"/>
      </w:pPr>
      <w:bookmarkStart w:id="886" w:name="_Toc146086592"/>
      <w:bookmarkStart w:id="887" w:name="_Toc508873567"/>
      <w:r w:rsidRPr="00B83B3E">
        <w:t>C&amp;P Exams Checklist</w:t>
      </w:r>
      <w:bookmarkEnd w:id="886"/>
      <w:bookmarkEnd w:id="887"/>
    </w:p>
    <w:p w14:paraId="5C3CD8E5" w14:textId="5B4F1510" w:rsidR="00D86AF8" w:rsidRPr="00B83B3E" w:rsidRDefault="00D86AF8" w:rsidP="00173B5B">
      <w:r w:rsidRPr="00B83B3E">
        <w:t xml:space="preserve">The </w:t>
      </w:r>
      <w:r w:rsidRPr="00B83B3E">
        <w:rPr>
          <w:b/>
        </w:rPr>
        <w:t>Exam Check List for RO</w:t>
      </w:r>
      <w:r w:rsidRPr="00B83B3E">
        <w:t xml:space="preserve"> option is used to print a checklist used by regional office personnel to select compensation and pension examinations for veterans.</w:t>
      </w:r>
      <w:r w:rsidR="00EE0CF4">
        <w:t xml:space="preserve"> </w:t>
      </w:r>
      <w:r w:rsidRPr="00B83B3E">
        <w:t>The request worksheet lists the body systems and the exam worksheet names.</w:t>
      </w:r>
      <w:r w:rsidR="00EE0CF4">
        <w:t xml:space="preserve"> </w:t>
      </w:r>
      <w:r w:rsidRPr="00B83B3E">
        <w:t>It also contains a section</w:t>
      </w:r>
      <w:r w:rsidR="002E368B" w:rsidRPr="00B83B3E">
        <w:t xml:space="preserve"> for remarks</w:t>
      </w:r>
      <w:r w:rsidRPr="00B83B3E">
        <w:t>.</w:t>
      </w:r>
      <w:r w:rsidR="00EE0CF4">
        <w:t xml:space="preserve"> </w:t>
      </w:r>
      <w:r w:rsidRPr="00B83B3E">
        <w:t>The top portion of the work sheet allows the requester to ent</w:t>
      </w:r>
      <w:r w:rsidR="002E368B" w:rsidRPr="00B83B3E">
        <w:t>er veteran-specific information</w:t>
      </w:r>
      <w:r w:rsidRPr="00B83B3E">
        <w:t xml:space="preserve"> including:</w:t>
      </w:r>
    </w:p>
    <w:p w14:paraId="5C3CD8E6" w14:textId="77777777" w:rsidR="00D86AF8" w:rsidRPr="00B83B3E" w:rsidRDefault="00D86AF8" w:rsidP="00715CAE">
      <w:pPr>
        <w:pStyle w:val="BodyText5Numbers"/>
      </w:pPr>
      <w:r w:rsidRPr="00B83B3E">
        <w:t>Veteran</w:t>
      </w:r>
      <w:r w:rsidR="001768A4" w:rsidRPr="00B83B3E">
        <w:t>’</w:t>
      </w:r>
      <w:r w:rsidRPr="00B83B3E">
        <w:t xml:space="preserve">s name, </w:t>
      </w:r>
      <w:r w:rsidR="0089685D" w:rsidRPr="00B83B3E">
        <w:t>SSN</w:t>
      </w:r>
      <w:r w:rsidRPr="00B83B3E">
        <w:t xml:space="preserve">, and </w:t>
      </w:r>
      <w:r w:rsidR="00866D28" w:rsidRPr="00B83B3E">
        <w:t>Claim Number (</w:t>
      </w:r>
      <w:r w:rsidRPr="00B83B3E">
        <w:t>C-Number</w:t>
      </w:r>
      <w:r w:rsidR="00866D28" w:rsidRPr="00B83B3E">
        <w:t>)</w:t>
      </w:r>
    </w:p>
    <w:p w14:paraId="5C3CD8E7" w14:textId="77777777" w:rsidR="00D86AF8" w:rsidRPr="00B83B3E" w:rsidRDefault="00D86AF8" w:rsidP="00715CAE">
      <w:pPr>
        <w:pStyle w:val="BodyText5Numbers"/>
      </w:pPr>
      <w:r w:rsidRPr="00B83B3E">
        <w:lastRenderedPageBreak/>
        <w:t>VAMC where the exam is to be performed</w:t>
      </w:r>
    </w:p>
    <w:p w14:paraId="5C3CD8E8" w14:textId="77777777" w:rsidR="00D86AF8" w:rsidRPr="00B83B3E" w:rsidRDefault="00D86AF8" w:rsidP="00715CAE">
      <w:pPr>
        <w:pStyle w:val="BodyText5Numbers"/>
      </w:pPr>
      <w:r w:rsidRPr="00B83B3E">
        <w:t>Veteran</w:t>
      </w:r>
      <w:r w:rsidR="001768A4" w:rsidRPr="00B83B3E">
        <w:t>’</w:t>
      </w:r>
      <w:r w:rsidRPr="00B83B3E">
        <w:t>s day and night telephone numbers</w:t>
      </w:r>
    </w:p>
    <w:p w14:paraId="5C3CD8E9" w14:textId="77777777" w:rsidR="00D86AF8" w:rsidRPr="00B83B3E" w:rsidRDefault="00D86AF8" w:rsidP="00715CAE">
      <w:pPr>
        <w:pStyle w:val="BodyText5Numbers"/>
      </w:pPr>
      <w:r w:rsidRPr="00B83B3E">
        <w:t>Power of Attorney</w:t>
      </w:r>
    </w:p>
    <w:p w14:paraId="5C3CD8EA" w14:textId="77777777" w:rsidR="00D86AF8" w:rsidRPr="00B83B3E" w:rsidRDefault="00D86AF8" w:rsidP="00715CAE">
      <w:pPr>
        <w:pStyle w:val="BodyText5Numbers"/>
      </w:pPr>
      <w:r w:rsidRPr="00B83B3E">
        <w:t>Date the exam was ordered and by whom</w:t>
      </w:r>
    </w:p>
    <w:p w14:paraId="5C3CD8EB" w14:textId="77777777" w:rsidR="00D86AF8" w:rsidRPr="00B83B3E" w:rsidRDefault="00D86AF8" w:rsidP="00715CAE">
      <w:pPr>
        <w:pStyle w:val="BodyText5Numbers"/>
      </w:pPr>
      <w:r w:rsidRPr="00B83B3E">
        <w:t>Insufficient exam date</w:t>
      </w:r>
    </w:p>
    <w:p w14:paraId="5C3CD8EC" w14:textId="77777777" w:rsidR="00D86AF8" w:rsidRPr="00B83B3E" w:rsidRDefault="00D86AF8" w:rsidP="00EE33FC">
      <w:pPr>
        <w:pStyle w:val="Heading4"/>
      </w:pPr>
      <w:bookmarkStart w:id="888" w:name="_Toc146086593"/>
      <w:bookmarkStart w:id="889" w:name="_Toc508873568"/>
      <w:r w:rsidRPr="00B83B3E">
        <w:t>Re</w:t>
      </w:r>
      <w:r w:rsidR="00C146D5" w:rsidRPr="00B83B3E">
        <w:t>-</w:t>
      </w:r>
      <w:r w:rsidRPr="00B83B3E">
        <w:t>Print C&amp;P Final Report(s)</w:t>
      </w:r>
      <w:bookmarkEnd w:id="888"/>
      <w:bookmarkEnd w:id="889"/>
    </w:p>
    <w:p w14:paraId="5C3CD8ED" w14:textId="364526D6" w:rsidR="00D86AF8" w:rsidRPr="00B83B3E" w:rsidRDefault="00D86AF8" w:rsidP="00C370E6">
      <w:pPr>
        <w:pStyle w:val="BodyText"/>
      </w:pPr>
      <w:r w:rsidRPr="00B83B3E">
        <w:t xml:space="preserve">This option </w:t>
      </w:r>
      <w:r w:rsidR="0099385A" w:rsidRPr="00B83B3E">
        <w:t>allows</w:t>
      </w:r>
      <w:r w:rsidRPr="00B83B3E">
        <w:t xml:space="preserve"> the reprinting of final</w:t>
      </w:r>
      <w:r w:rsidR="00267041" w:rsidRPr="00B83B3E">
        <w:t xml:space="preserve"> 2507 exams with the status of </w:t>
      </w:r>
      <w:r w:rsidR="00267041" w:rsidRPr="00B83B3E">
        <w:rPr>
          <w:b/>
        </w:rPr>
        <w:t>Completed, printed by RO</w:t>
      </w:r>
      <w:r w:rsidRPr="00B83B3E">
        <w:t>.</w:t>
      </w:r>
      <w:r w:rsidR="00EE0CF4">
        <w:t xml:space="preserve"> </w:t>
      </w:r>
      <w:r w:rsidRPr="00B83B3E">
        <w:t xml:space="preserve">The reports </w:t>
      </w:r>
      <w:r w:rsidR="00267041" w:rsidRPr="00B83B3E">
        <w:t>are</w:t>
      </w:r>
      <w:r w:rsidRPr="00B83B3E">
        <w:t xml:space="preserve"> sorted by the last two digits of the claim number.</w:t>
      </w:r>
      <w:r w:rsidR="00EE0CF4">
        <w:t xml:space="preserve"> </w:t>
      </w:r>
      <w:r w:rsidR="00646FDC" w:rsidRPr="00B83B3E">
        <w:t>The user</w:t>
      </w:r>
      <w:r w:rsidRPr="00B83B3E">
        <w:t xml:space="preserve"> must enter the date the report was previously printed.</w:t>
      </w:r>
      <w:r w:rsidR="00EE0CF4">
        <w:t xml:space="preserve"> </w:t>
      </w:r>
      <w:r w:rsidRPr="00B83B3E">
        <w:t>Reprinting a request is not allowed unless the person reques</w:t>
      </w:r>
      <w:r w:rsidR="002E368B" w:rsidRPr="00B83B3E">
        <w:t>ting the reprint has a division</w:t>
      </w:r>
      <w:r w:rsidRPr="00B83B3E">
        <w:t xml:space="preserve"> which matches the station number of the requesting regional office.</w:t>
      </w:r>
      <w:r w:rsidR="00EE0CF4">
        <w:t xml:space="preserve"> </w:t>
      </w:r>
      <w:r w:rsidRPr="00B83B3E">
        <w:t>The exam mu</w:t>
      </w:r>
      <w:r w:rsidR="00267041" w:rsidRPr="00B83B3E">
        <w:t xml:space="preserve">st have the status </w:t>
      </w:r>
      <w:r w:rsidR="00267041" w:rsidRPr="00B83B3E">
        <w:rPr>
          <w:b/>
        </w:rPr>
        <w:t>Completed, printed by RO</w:t>
      </w:r>
      <w:r w:rsidR="00267041" w:rsidRPr="00B83B3E">
        <w:t xml:space="preserve"> or </w:t>
      </w:r>
      <w:r w:rsidR="00267041" w:rsidRPr="00B83B3E">
        <w:rPr>
          <w:b/>
        </w:rPr>
        <w:t>Released to RO, not printed</w:t>
      </w:r>
      <w:r w:rsidRPr="00B83B3E">
        <w:t>.</w:t>
      </w:r>
      <w:r w:rsidR="00EE0CF4">
        <w:t xml:space="preserve"> </w:t>
      </w:r>
      <w:r w:rsidRPr="00B83B3E">
        <w:t>The package is designed to print any lab/radiology results designated for C&amp;P.</w:t>
      </w:r>
      <w:r w:rsidR="00EE0CF4">
        <w:t xml:space="preserve"> </w:t>
      </w:r>
      <w:r w:rsidR="00A431C1" w:rsidRPr="00B83B3E">
        <w:t xml:space="preserve">When printing, the system </w:t>
      </w:r>
      <w:r w:rsidRPr="00B83B3E">
        <w:t>examine</w:t>
      </w:r>
      <w:r w:rsidR="00A431C1" w:rsidRPr="00B83B3E">
        <w:t>s</w:t>
      </w:r>
      <w:r w:rsidRPr="00B83B3E">
        <w:t xml:space="preserve"> all lab/radiology results for 120 days before the release date.</w:t>
      </w:r>
      <w:r w:rsidR="00EE0CF4">
        <w:t xml:space="preserve"> </w:t>
      </w:r>
      <w:r w:rsidRPr="00B83B3E">
        <w:t>The output include</w:t>
      </w:r>
      <w:r w:rsidR="00A431C1" w:rsidRPr="00B83B3E">
        <w:t>s</w:t>
      </w:r>
      <w:r w:rsidRPr="00B83B3E">
        <w:t xml:space="preserve"> a summary portion</w:t>
      </w:r>
      <w:r w:rsidR="00267041" w:rsidRPr="00B83B3E">
        <w:t xml:space="preserve"> that</w:t>
      </w:r>
      <w:r w:rsidRPr="00B83B3E">
        <w:t xml:space="preserve"> includes patient name, </w:t>
      </w:r>
      <w:r w:rsidR="0089685D" w:rsidRPr="00B83B3E">
        <w:t>SSN</w:t>
      </w:r>
      <w:r w:rsidRPr="00B83B3E">
        <w:t>, claim number, and request date.</w:t>
      </w:r>
      <w:r w:rsidR="00EE0CF4">
        <w:t xml:space="preserve"> </w:t>
      </w:r>
      <w:r w:rsidRPr="00B83B3E">
        <w:t xml:space="preserve">The total number of requests to be printed </w:t>
      </w:r>
      <w:r w:rsidR="00A431C1" w:rsidRPr="00B83B3E">
        <w:t>is also</w:t>
      </w:r>
      <w:r w:rsidRPr="00B83B3E">
        <w:t xml:space="preserve"> provided.</w:t>
      </w:r>
    </w:p>
    <w:p w14:paraId="5C3CD8EE" w14:textId="77777777" w:rsidR="00D86AF8" w:rsidRPr="00B83B3E" w:rsidRDefault="00D86AF8" w:rsidP="00EE33FC">
      <w:pPr>
        <w:pStyle w:val="Heading4"/>
      </w:pPr>
      <w:bookmarkStart w:id="890" w:name="_Toc146086594"/>
      <w:bookmarkStart w:id="891" w:name="_Toc508873569"/>
      <w:r w:rsidRPr="00B83B3E">
        <w:t xml:space="preserve">Exam Requests </w:t>
      </w:r>
      <w:r w:rsidR="00267041" w:rsidRPr="00B83B3E">
        <w:t>by</w:t>
      </w:r>
      <w:r w:rsidRPr="00B83B3E">
        <w:t xml:space="preserve"> Date Range</w:t>
      </w:r>
      <w:bookmarkEnd w:id="890"/>
      <w:bookmarkEnd w:id="891"/>
    </w:p>
    <w:p w14:paraId="5C3CD8EF" w14:textId="2C74107D" w:rsidR="00D86AF8" w:rsidRPr="00B83B3E" w:rsidRDefault="00D86AF8" w:rsidP="00C370E6">
      <w:pPr>
        <w:pStyle w:val="BodyText"/>
      </w:pPr>
      <w:r w:rsidRPr="00B83B3E">
        <w:t>This report generate</w:t>
      </w:r>
      <w:r w:rsidR="002E368B" w:rsidRPr="00B83B3E">
        <w:t>s</w:t>
      </w:r>
      <w:r w:rsidRPr="00B83B3E">
        <w:t xml:space="preserve"> a simple list of all exam requests entered within the </w:t>
      </w:r>
      <w:r w:rsidR="002E368B" w:rsidRPr="00B83B3E">
        <w:t xml:space="preserve">specified </w:t>
      </w:r>
      <w:r w:rsidRPr="00B83B3E">
        <w:t xml:space="preserve">date range. The report </w:t>
      </w:r>
      <w:r w:rsidR="00254AD3" w:rsidRPr="00B83B3E">
        <w:t>is</w:t>
      </w:r>
      <w:r w:rsidRPr="00B83B3E">
        <w:t xml:space="preserve"> sorted by date of entry. The following fields </w:t>
      </w:r>
      <w:r w:rsidR="00267041" w:rsidRPr="00B83B3E">
        <w:t>are</w:t>
      </w:r>
      <w:r w:rsidRPr="00B83B3E">
        <w:t xml:space="preserve"> reported: </w:t>
      </w:r>
      <w:r w:rsidRPr="00B83B3E">
        <w:rPr>
          <w:b/>
        </w:rPr>
        <w:t>SSN</w:t>
      </w:r>
      <w:r w:rsidRPr="00B83B3E">
        <w:t xml:space="preserve">, </w:t>
      </w:r>
      <w:r w:rsidRPr="00B83B3E">
        <w:rPr>
          <w:b/>
        </w:rPr>
        <w:t>Patient Name</w:t>
      </w:r>
      <w:r w:rsidRPr="00B83B3E">
        <w:t xml:space="preserve">, </w:t>
      </w:r>
      <w:r w:rsidRPr="00B83B3E">
        <w:rPr>
          <w:b/>
        </w:rPr>
        <w:t>Request Date</w:t>
      </w:r>
      <w:r w:rsidRPr="00B83B3E">
        <w:t xml:space="preserve">, </w:t>
      </w:r>
      <w:r w:rsidRPr="00B83B3E">
        <w:rPr>
          <w:b/>
        </w:rPr>
        <w:t>Date Released, Date Printed</w:t>
      </w:r>
      <w:r w:rsidR="00BC7D23" w:rsidRPr="00B83B3E">
        <w:t xml:space="preserve">, </w:t>
      </w:r>
      <w:r w:rsidRPr="00B83B3E">
        <w:rPr>
          <w:b/>
        </w:rPr>
        <w:t>Status</w:t>
      </w:r>
      <w:r w:rsidR="00BC7D23" w:rsidRPr="00B83B3E">
        <w:rPr>
          <w:b/>
        </w:rPr>
        <w:t>, Claim Type, and Special Consideration(s)</w:t>
      </w:r>
      <w:r w:rsidRPr="00B83B3E">
        <w:t>. The report was created</w:t>
      </w:r>
      <w:r w:rsidR="002E368B" w:rsidRPr="00B83B3E">
        <w:t xml:space="preserve"> primarily</w:t>
      </w:r>
      <w:r w:rsidRPr="00B83B3E">
        <w:t xml:space="preserve"> to assist VHA in tracking exams that may have been requested but not released.</w:t>
      </w:r>
    </w:p>
    <w:p w14:paraId="5C3CD8F0" w14:textId="77777777" w:rsidR="00D86AF8" w:rsidRPr="00B83B3E" w:rsidRDefault="00267041" w:rsidP="00345C0B">
      <w:pPr>
        <w:pStyle w:val="Body3PicCaption"/>
      </w:pPr>
      <w:r w:rsidRPr="00B83B3E">
        <w:t xml:space="preserve">C&amp;P exam Status comprises </w:t>
      </w:r>
      <w:r w:rsidR="00D86AF8" w:rsidRPr="00B83B3E">
        <w:t xml:space="preserve">the following </w:t>
      </w:r>
      <w:r w:rsidR="002E368B" w:rsidRPr="00B83B3E">
        <w:t xml:space="preserve">exam request </w:t>
      </w:r>
      <w:r w:rsidR="00D86AF8" w:rsidRPr="00B83B3E">
        <w:t xml:space="preserve">categories: </w:t>
      </w:r>
    </w:p>
    <w:p w14:paraId="5C3CD8F1" w14:textId="77777777" w:rsidR="00D86AF8" w:rsidRPr="00B83B3E" w:rsidRDefault="00267041" w:rsidP="00C370E6">
      <w:pPr>
        <w:pStyle w:val="ListBullet2"/>
      </w:pPr>
      <w:r w:rsidRPr="00B83B3E">
        <w:rPr>
          <w:b/>
        </w:rPr>
        <w:t>New</w:t>
      </w:r>
      <w:r w:rsidRPr="00B83B3E">
        <w:t xml:space="preserve"> </w:t>
      </w:r>
      <w:r w:rsidR="00BB650D" w:rsidRPr="00B83B3E">
        <w:t>exam requests from VBA</w:t>
      </w:r>
    </w:p>
    <w:p w14:paraId="5C3CD8F2" w14:textId="77777777" w:rsidR="00D86AF8" w:rsidRDefault="00267041" w:rsidP="00C370E6">
      <w:pPr>
        <w:pStyle w:val="ListBullet2"/>
      </w:pPr>
      <w:r w:rsidRPr="00B83B3E">
        <w:rPr>
          <w:b/>
        </w:rPr>
        <w:t xml:space="preserve">Pending, </w:t>
      </w:r>
      <w:proofErr w:type="gramStart"/>
      <w:r w:rsidRPr="00B83B3E">
        <w:rPr>
          <w:b/>
        </w:rPr>
        <w:t>Reported</w:t>
      </w:r>
      <w:proofErr w:type="gramEnd"/>
      <w:r w:rsidR="00D86AF8" w:rsidRPr="00B83B3E">
        <w:t xml:space="preserve"> ex</w:t>
      </w:r>
      <w:r w:rsidR="00BB650D" w:rsidRPr="00B83B3E">
        <w:t>am requests acknowledged by VHA</w:t>
      </w:r>
    </w:p>
    <w:p w14:paraId="5C3CD8F3" w14:textId="77777777" w:rsidR="00D86AF8" w:rsidRPr="00B83B3E" w:rsidRDefault="00267041" w:rsidP="00C370E6">
      <w:pPr>
        <w:pStyle w:val="ListBullet2"/>
      </w:pPr>
      <w:r w:rsidRPr="00B83B3E">
        <w:t>Canceled by MAS</w:t>
      </w:r>
    </w:p>
    <w:p w14:paraId="5C3CD8F4" w14:textId="77777777" w:rsidR="00D86AF8" w:rsidRPr="00B83B3E" w:rsidRDefault="00267041" w:rsidP="00C370E6">
      <w:pPr>
        <w:pStyle w:val="ListBullet2"/>
      </w:pPr>
      <w:r w:rsidRPr="00B83B3E">
        <w:t>Canceled by RO</w:t>
      </w:r>
    </w:p>
    <w:p w14:paraId="5C3CD8F5" w14:textId="77777777" w:rsidR="00D86AF8" w:rsidRPr="00B83B3E" w:rsidRDefault="00267041" w:rsidP="00C370E6">
      <w:pPr>
        <w:pStyle w:val="ListBullet2"/>
      </w:pPr>
      <w:r w:rsidRPr="00B83B3E">
        <w:t>Released to RO, Not Printed</w:t>
      </w:r>
    </w:p>
    <w:p w14:paraId="5C3CD8F6" w14:textId="77777777" w:rsidR="003E4F2F" w:rsidRPr="00B83B3E" w:rsidRDefault="00267041" w:rsidP="00C370E6">
      <w:pPr>
        <w:pStyle w:val="ListBullet2"/>
      </w:pPr>
      <w:r w:rsidRPr="00B83B3E">
        <w:t>Completed, Printed by RO</w:t>
      </w:r>
    </w:p>
    <w:p w14:paraId="5C3CD8F7" w14:textId="77777777" w:rsidR="003E4F2F" w:rsidRPr="00B83B3E" w:rsidRDefault="003E4F2F" w:rsidP="00EE33FC">
      <w:pPr>
        <w:pStyle w:val="Heading4"/>
      </w:pPr>
      <w:bookmarkStart w:id="892" w:name="_Toc508873570"/>
      <w:bookmarkStart w:id="893" w:name="_Toc150075135"/>
      <w:bookmarkStart w:id="894" w:name="_Toc150075204"/>
      <w:bookmarkStart w:id="895" w:name="_Toc150075265"/>
      <w:bookmarkStart w:id="896" w:name="_Toc278187824"/>
      <w:r w:rsidRPr="00B83B3E">
        <w:t>Request Status by Date Range</w:t>
      </w:r>
      <w:bookmarkEnd w:id="892"/>
    </w:p>
    <w:p w14:paraId="5C3CD8F8" w14:textId="1D514D65" w:rsidR="00F15644" w:rsidRDefault="003E4F2F" w:rsidP="0081613F">
      <w:pPr>
        <w:pStyle w:val="BodyText"/>
        <w:keepNext/>
      </w:pPr>
      <w:r w:rsidRPr="00B83B3E">
        <w:t>Th</w:t>
      </w:r>
      <w:r w:rsidR="00A32CF8" w:rsidRPr="00B83B3E">
        <w:t>e</w:t>
      </w:r>
      <w:r w:rsidRPr="00B83B3E">
        <w:t xml:space="preserve"> report</w:t>
      </w:r>
      <w:r w:rsidR="00A32CF8" w:rsidRPr="00B83B3E">
        <w:t xml:space="preserve"> in </w:t>
      </w:r>
      <w:r w:rsidR="00D56954" w:rsidRPr="00B83B3E">
        <w:t>(</w:t>
      </w:r>
      <w:r w:rsidR="008C383E">
        <w:fldChar w:fldCharType="begin"/>
      </w:r>
      <w:r w:rsidR="008C383E">
        <w:instrText xml:space="preserve"> REF _Ref514875372 \h </w:instrText>
      </w:r>
      <w:r w:rsidR="008C383E">
        <w:fldChar w:fldCharType="separate"/>
      </w:r>
      <w:r w:rsidR="0081024B">
        <w:t xml:space="preserve">Figure </w:t>
      </w:r>
      <w:r w:rsidR="0081024B">
        <w:rPr>
          <w:noProof/>
        </w:rPr>
        <w:t>2</w:t>
      </w:r>
      <w:r w:rsidR="0081024B">
        <w:noBreakHyphen/>
      </w:r>
      <w:r w:rsidR="0081024B">
        <w:rPr>
          <w:noProof/>
        </w:rPr>
        <w:t>67</w:t>
      </w:r>
      <w:r w:rsidR="008C383E">
        <w:fldChar w:fldCharType="end"/>
      </w:r>
      <w:r w:rsidR="0081613F">
        <w:t xml:space="preserve">) </w:t>
      </w:r>
      <w:r w:rsidRPr="00B83B3E">
        <w:t>generates</w:t>
      </w:r>
      <w:r w:rsidR="006E0956" w:rsidRPr="00B83B3E">
        <w:t xml:space="preserve"> a simple list of </w:t>
      </w:r>
      <w:r w:rsidRPr="00B83B3E">
        <w:t xml:space="preserve">exam requests </w:t>
      </w:r>
      <w:r w:rsidR="00A32CF8" w:rsidRPr="00B83B3E">
        <w:t xml:space="preserve">by </w:t>
      </w:r>
      <w:r w:rsidR="006E0956" w:rsidRPr="00B83B3E">
        <w:t xml:space="preserve">Request Status </w:t>
      </w:r>
      <w:r w:rsidRPr="00B83B3E">
        <w:t xml:space="preserve">entered within </w:t>
      </w:r>
      <w:r w:rsidR="006E0956" w:rsidRPr="00B83B3E">
        <w:t>the specified date range</w:t>
      </w:r>
      <w:r w:rsidR="00F15644" w:rsidRPr="00B83B3E">
        <w:t>.</w:t>
      </w:r>
      <w:r w:rsidR="00EE0CF4">
        <w:t xml:space="preserve"> </w:t>
      </w:r>
      <w:r w:rsidR="00F15644" w:rsidRPr="00B83B3E">
        <w:t xml:space="preserve">In addition, the statuses </w:t>
      </w:r>
      <w:r w:rsidR="00C56453" w:rsidRPr="00B83B3E">
        <w:t xml:space="preserve">of </w:t>
      </w:r>
      <w:r w:rsidR="00C56453" w:rsidRPr="00B83B3E">
        <w:rPr>
          <w:b/>
        </w:rPr>
        <w:t>New</w:t>
      </w:r>
      <w:r w:rsidR="00967407" w:rsidRPr="00B83B3E">
        <w:t>;</w:t>
      </w:r>
      <w:r w:rsidR="00967407" w:rsidRPr="00B83B3E">
        <w:rPr>
          <w:b/>
        </w:rPr>
        <w:t xml:space="preserve"> Pending, </w:t>
      </w:r>
      <w:proofErr w:type="gramStart"/>
      <w:r w:rsidR="00967407" w:rsidRPr="00B83B3E">
        <w:rPr>
          <w:b/>
        </w:rPr>
        <w:t>Reported</w:t>
      </w:r>
      <w:proofErr w:type="gramEnd"/>
      <w:r w:rsidR="00967407" w:rsidRPr="00B83B3E">
        <w:t>; and</w:t>
      </w:r>
      <w:r w:rsidR="00967407" w:rsidRPr="00B83B3E">
        <w:rPr>
          <w:b/>
        </w:rPr>
        <w:t xml:space="preserve"> Released to RO, Not Printed</w:t>
      </w:r>
      <w:r w:rsidR="00F15644" w:rsidRPr="00B83B3E">
        <w:t xml:space="preserve"> may be run for </w:t>
      </w:r>
      <w:r w:rsidR="00363081" w:rsidRPr="00B83B3E">
        <w:t xml:space="preserve">a blank date range by choosing </w:t>
      </w:r>
      <w:r w:rsidR="00F15644" w:rsidRPr="00B83B3E">
        <w:rPr>
          <w:b/>
        </w:rPr>
        <w:t>Yes</w:t>
      </w:r>
      <w:r w:rsidR="00363081" w:rsidRPr="00B83B3E">
        <w:t xml:space="preserve"> to </w:t>
      </w:r>
      <w:r w:rsidR="00F15644" w:rsidRPr="00B83B3E">
        <w:rPr>
          <w:b/>
        </w:rPr>
        <w:t>Blank Date Range</w:t>
      </w:r>
      <w:r w:rsidR="006E0956" w:rsidRPr="00B83B3E">
        <w:t>.</w:t>
      </w:r>
      <w:r w:rsidR="00EE0CF4">
        <w:t xml:space="preserve"> </w:t>
      </w:r>
      <w:r w:rsidRPr="00B83B3E">
        <w:t xml:space="preserve">The following fields are reported: </w:t>
      </w:r>
      <w:r w:rsidRPr="00B83B3E">
        <w:rPr>
          <w:b/>
        </w:rPr>
        <w:t>SSN</w:t>
      </w:r>
      <w:r w:rsidRPr="00B83B3E">
        <w:t xml:space="preserve">, </w:t>
      </w:r>
      <w:r w:rsidRPr="00B83B3E">
        <w:rPr>
          <w:b/>
        </w:rPr>
        <w:t>Patient Name</w:t>
      </w:r>
      <w:r w:rsidRPr="00B83B3E">
        <w:t xml:space="preserve">, </w:t>
      </w:r>
      <w:r w:rsidRPr="00B83B3E">
        <w:rPr>
          <w:b/>
        </w:rPr>
        <w:t>Request Date</w:t>
      </w:r>
      <w:r w:rsidRPr="00B83B3E">
        <w:t xml:space="preserve">, </w:t>
      </w:r>
      <w:r w:rsidRPr="00B83B3E">
        <w:rPr>
          <w:b/>
        </w:rPr>
        <w:t>D</w:t>
      </w:r>
      <w:r w:rsidR="006E0956" w:rsidRPr="00B83B3E">
        <w:rPr>
          <w:b/>
        </w:rPr>
        <w:t>ate Released</w:t>
      </w:r>
      <w:r w:rsidR="006E0956" w:rsidRPr="00B83B3E">
        <w:t xml:space="preserve">, </w:t>
      </w:r>
      <w:r w:rsidR="006E0956" w:rsidRPr="00B83B3E">
        <w:rPr>
          <w:b/>
        </w:rPr>
        <w:lastRenderedPageBreak/>
        <w:t>Date Printed</w:t>
      </w:r>
      <w:r w:rsidR="006E0956" w:rsidRPr="00B83B3E">
        <w:t xml:space="preserve">, </w:t>
      </w:r>
      <w:r w:rsidRPr="00B83B3E">
        <w:rPr>
          <w:b/>
        </w:rPr>
        <w:t>Status</w:t>
      </w:r>
      <w:r w:rsidR="006E0956" w:rsidRPr="00B83B3E">
        <w:t xml:space="preserve">, </w:t>
      </w:r>
      <w:r w:rsidR="006E0956" w:rsidRPr="00B83B3E">
        <w:rPr>
          <w:b/>
        </w:rPr>
        <w:t>Date Cancelled</w:t>
      </w:r>
      <w:r w:rsidR="006E0956" w:rsidRPr="00B83B3E">
        <w:t xml:space="preserve">, </w:t>
      </w:r>
      <w:r w:rsidR="006E0956" w:rsidRPr="00B83B3E">
        <w:rPr>
          <w:b/>
        </w:rPr>
        <w:t xml:space="preserve">VBA Requesting </w:t>
      </w:r>
      <w:r w:rsidR="00363081" w:rsidRPr="00B83B3E">
        <w:rPr>
          <w:b/>
        </w:rPr>
        <w:t>S</w:t>
      </w:r>
      <w:r w:rsidR="006E0956" w:rsidRPr="00B83B3E">
        <w:rPr>
          <w:b/>
        </w:rPr>
        <w:t>tation</w:t>
      </w:r>
      <w:r w:rsidR="00E15B07" w:rsidRPr="00B83B3E">
        <w:rPr>
          <w:b/>
        </w:rPr>
        <w:t xml:space="preserve">, </w:t>
      </w:r>
      <w:r w:rsidR="00BC7D23" w:rsidRPr="00B83B3E">
        <w:rPr>
          <w:b/>
        </w:rPr>
        <w:t xml:space="preserve">Claim Type, Special Consideration(s), </w:t>
      </w:r>
      <w:r w:rsidR="00E15B07" w:rsidRPr="00B83B3E">
        <w:rPr>
          <w:b/>
        </w:rPr>
        <w:t xml:space="preserve">Cancellation </w:t>
      </w:r>
      <w:r w:rsidR="00BC7D23" w:rsidRPr="00B83B3E">
        <w:rPr>
          <w:b/>
        </w:rPr>
        <w:t>Reason, and Cancellation Comments</w:t>
      </w:r>
      <w:r w:rsidR="00363081" w:rsidRPr="00B83B3E">
        <w:t>.</w:t>
      </w:r>
    </w:p>
    <w:p w14:paraId="2C75B8FC" w14:textId="7980F08E" w:rsidR="00437C46" w:rsidRDefault="004516AA" w:rsidP="0081613F">
      <w:pPr>
        <w:pStyle w:val="BodyText"/>
        <w:keepNext/>
      </w:pPr>
      <w:r>
        <w:t>When viewing the report in CSV format, the Cancellation Reason and Cancellation Comments fields are truncated to 40 characters displayed by an asterisk (*) in front of the comments.</w:t>
      </w:r>
    </w:p>
    <w:p w14:paraId="5C3CD8F9" w14:textId="6451AD64" w:rsidR="003E4F2F" w:rsidRPr="00B83B3E" w:rsidRDefault="00A2590D" w:rsidP="00437C46">
      <w:pPr>
        <w:pStyle w:val="BodyText"/>
        <w:keepNext/>
      </w:pPr>
      <w:r w:rsidRPr="00B83B3E">
        <w:t>The report is sorted by the date of the last request status change.</w:t>
      </w:r>
      <w:r w:rsidR="00EE0CF4">
        <w:t xml:space="preserve"> </w:t>
      </w:r>
      <w:r w:rsidRPr="00B83B3E">
        <w:t>When a blank d</w:t>
      </w:r>
      <w:r w:rsidR="00F15644" w:rsidRPr="00B83B3E">
        <w:t xml:space="preserve">ate range is used for </w:t>
      </w:r>
      <w:r w:rsidR="00F15644" w:rsidRPr="00B83B3E">
        <w:rPr>
          <w:b/>
        </w:rPr>
        <w:t>New</w:t>
      </w:r>
      <w:r w:rsidR="00F15644" w:rsidRPr="00B83B3E">
        <w:t xml:space="preserve">; </w:t>
      </w:r>
      <w:r w:rsidR="00F15644" w:rsidRPr="00B83B3E">
        <w:rPr>
          <w:b/>
        </w:rPr>
        <w:t xml:space="preserve">Pending, </w:t>
      </w:r>
      <w:proofErr w:type="gramStart"/>
      <w:r w:rsidR="00F15644" w:rsidRPr="00B83B3E">
        <w:rPr>
          <w:b/>
        </w:rPr>
        <w:t>Reported</w:t>
      </w:r>
      <w:proofErr w:type="gramEnd"/>
      <w:r w:rsidR="00F15644" w:rsidRPr="00B83B3E">
        <w:rPr>
          <w:b/>
        </w:rPr>
        <w:t>;</w:t>
      </w:r>
      <w:r w:rsidR="00F15644" w:rsidRPr="00B83B3E">
        <w:t xml:space="preserve"> or </w:t>
      </w:r>
      <w:r w:rsidR="00F15644" w:rsidRPr="00B83B3E">
        <w:rPr>
          <w:b/>
        </w:rPr>
        <w:t>Released to RO</w:t>
      </w:r>
      <w:r w:rsidR="00363081" w:rsidRPr="00B83B3E">
        <w:t xml:space="preserve"> the report is sorted by request date</w:t>
      </w:r>
      <w:r w:rsidRPr="00B83B3E">
        <w:t>.</w:t>
      </w:r>
      <w:r w:rsidR="00EE0CF4">
        <w:t xml:space="preserve"> </w:t>
      </w:r>
      <w:r w:rsidR="003E4F2F" w:rsidRPr="00B83B3E">
        <w:t xml:space="preserve">The report was created </w:t>
      </w:r>
      <w:r w:rsidR="006E0956" w:rsidRPr="00B83B3E">
        <w:t>primarily to assist VB</w:t>
      </w:r>
      <w:r w:rsidR="003E4F2F" w:rsidRPr="00B83B3E">
        <w:t xml:space="preserve">A </w:t>
      </w:r>
      <w:r w:rsidR="00967407" w:rsidRPr="00B83B3E">
        <w:t>to better track exam requests as they are processed</w:t>
      </w:r>
      <w:r w:rsidR="003E4F2F" w:rsidRPr="00B83B3E">
        <w:t>.</w:t>
      </w:r>
    </w:p>
    <w:p w14:paraId="5C3CD8FA" w14:textId="77777777" w:rsidR="003E4F2F" w:rsidRPr="00B83B3E" w:rsidRDefault="006E0956" w:rsidP="00345C0B">
      <w:pPr>
        <w:pStyle w:val="Body3PicCaption"/>
      </w:pPr>
      <w:r w:rsidRPr="00B83B3E">
        <w:t xml:space="preserve">Request </w:t>
      </w:r>
      <w:r w:rsidR="003E4F2F" w:rsidRPr="00B83B3E">
        <w:t>Status</w:t>
      </w:r>
      <w:r w:rsidRPr="00B83B3E">
        <w:t xml:space="preserve"> by Date Range</w:t>
      </w:r>
      <w:r w:rsidR="003E4F2F" w:rsidRPr="00B83B3E">
        <w:t xml:space="preserve"> </w:t>
      </w:r>
      <w:r w:rsidR="00DA5530" w:rsidRPr="00B83B3E">
        <w:t>allows</w:t>
      </w:r>
      <w:r w:rsidR="003E4F2F" w:rsidRPr="00B83B3E">
        <w:t xml:space="preserve"> the following </w:t>
      </w:r>
      <w:r w:rsidRPr="00B83B3E">
        <w:t>status filters</w:t>
      </w:r>
      <w:r w:rsidR="00C8044E" w:rsidRPr="00B83B3E">
        <w:t>:</w:t>
      </w:r>
    </w:p>
    <w:p w14:paraId="5C3CD8FB" w14:textId="77777777" w:rsidR="003E4F2F" w:rsidRPr="00B83B3E" w:rsidRDefault="006E0956" w:rsidP="00363081">
      <w:pPr>
        <w:pStyle w:val="BodyText5Numbers"/>
      </w:pPr>
      <w:r w:rsidRPr="00B83B3E">
        <w:t>All Statuses</w:t>
      </w:r>
    </w:p>
    <w:p w14:paraId="5C3CD8FC" w14:textId="77777777" w:rsidR="003E4F2F" w:rsidRPr="00B83B3E" w:rsidRDefault="006E0956" w:rsidP="00363081">
      <w:pPr>
        <w:pStyle w:val="BodyText5Numbers"/>
      </w:pPr>
      <w:r w:rsidRPr="00B83B3E">
        <w:t>New</w:t>
      </w:r>
    </w:p>
    <w:p w14:paraId="5C3CD8FD" w14:textId="77777777" w:rsidR="006E0956" w:rsidRPr="00B83B3E" w:rsidRDefault="006E0956" w:rsidP="00363081">
      <w:pPr>
        <w:pStyle w:val="BodyText5Numbers"/>
      </w:pPr>
      <w:r w:rsidRPr="00B83B3E">
        <w:t>Pending, Reported</w:t>
      </w:r>
    </w:p>
    <w:p w14:paraId="5C3CD8FE" w14:textId="77777777" w:rsidR="003E4F2F" w:rsidRPr="00B83B3E" w:rsidRDefault="003E4F2F" w:rsidP="00363081">
      <w:pPr>
        <w:pStyle w:val="BodyText5Numbers"/>
      </w:pPr>
      <w:r w:rsidRPr="00B83B3E">
        <w:t>Canceled by MAS</w:t>
      </w:r>
    </w:p>
    <w:p w14:paraId="5C3CD8FF" w14:textId="77777777" w:rsidR="003E4F2F" w:rsidRPr="00B83B3E" w:rsidRDefault="003E4F2F" w:rsidP="00363081">
      <w:pPr>
        <w:pStyle w:val="BodyText5Numbers"/>
      </w:pPr>
      <w:r w:rsidRPr="00B83B3E">
        <w:t>Canceled by RO</w:t>
      </w:r>
    </w:p>
    <w:p w14:paraId="5C3CD900" w14:textId="77777777" w:rsidR="003E4F2F" w:rsidRPr="00B83B3E" w:rsidRDefault="003E4F2F" w:rsidP="00363081">
      <w:pPr>
        <w:pStyle w:val="BodyText5Numbers"/>
      </w:pPr>
      <w:r w:rsidRPr="00B83B3E">
        <w:t>Released to RO, Not Printed</w:t>
      </w:r>
    </w:p>
    <w:p w14:paraId="5C3CD901" w14:textId="77777777" w:rsidR="003E4F2F" w:rsidRPr="00B83B3E" w:rsidRDefault="003E4F2F" w:rsidP="00363081">
      <w:pPr>
        <w:pStyle w:val="BodyText5Numbers"/>
      </w:pPr>
      <w:r w:rsidRPr="00B83B3E">
        <w:t>Completed, Printed by RO</w:t>
      </w:r>
    </w:p>
    <w:p w14:paraId="0E3D57E0" w14:textId="1F7B4145" w:rsidR="007554E5" w:rsidRPr="00B83B3E" w:rsidRDefault="000E2B9E" w:rsidP="00345C0B">
      <w:pPr>
        <w:pStyle w:val="Body3PicCaption"/>
      </w:pPr>
      <w:r>
        <w:drawing>
          <wp:inline distT="0" distB="0" distL="0" distR="0" wp14:anchorId="7FB25225" wp14:editId="5B835E8D">
            <wp:extent cx="2423160" cy="2834640"/>
            <wp:effectExtent l="0" t="0" r="0" b="3810"/>
            <wp:docPr id="28" name="Picture 28" descr="CAPRI Reports—Request Status by Date Rang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23160" cy="2834640"/>
                    </a:xfrm>
                    <a:prstGeom prst="rect">
                      <a:avLst/>
                    </a:prstGeom>
                    <a:noFill/>
                    <a:ln>
                      <a:noFill/>
                    </a:ln>
                  </pic:spPr>
                </pic:pic>
              </a:graphicData>
            </a:graphic>
          </wp:inline>
        </w:drawing>
      </w:r>
    </w:p>
    <w:p w14:paraId="24FB4990" w14:textId="633D8223" w:rsidR="008D502E" w:rsidRDefault="008D502E" w:rsidP="008D502E">
      <w:pPr>
        <w:pStyle w:val="Caption"/>
      </w:pPr>
      <w:bookmarkStart w:id="897" w:name="_Ref514875372"/>
      <w:bookmarkStart w:id="898" w:name="_Ref514168468"/>
      <w:bookmarkStart w:id="899" w:name="_Toc20827281"/>
      <w:r>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67</w:t>
      </w:r>
      <w:r w:rsidR="00C72CA4">
        <w:rPr>
          <w:noProof/>
        </w:rPr>
        <w:fldChar w:fldCharType="end"/>
      </w:r>
      <w:bookmarkEnd w:id="897"/>
      <w:r>
        <w:t xml:space="preserve"> </w:t>
      </w:r>
      <w:r w:rsidRPr="008D502E">
        <w:t>CAPRI Reports—Request Status by Date Range</w:t>
      </w:r>
      <w:bookmarkEnd w:id="898"/>
      <w:bookmarkEnd w:id="899"/>
    </w:p>
    <w:p w14:paraId="5C3CD905" w14:textId="0970B1A1" w:rsidR="00D86AF8" w:rsidRPr="00B83B3E" w:rsidRDefault="00D86AF8" w:rsidP="008D502E">
      <w:pPr>
        <w:pStyle w:val="Caption"/>
      </w:pPr>
      <w:bookmarkStart w:id="900" w:name="_Toc508873571"/>
      <w:bookmarkStart w:id="901" w:name="_Toc508874992"/>
      <w:bookmarkStart w:id="902" w:name="_Toc508875846"/>
      <w:r w:rsidRPr="00B83B3E">
        <w:t>Hospital Adjustment Reports</w:t>
      </w:r>
      <w:bookmarkEnd w:id="893"/>
      <w:bookmarkEnd w:id="894"/>
      <w:bookmarkEnd w:id="895"/>
      <w:bookmarkEnd w:id="896"/>
      <w:bookmarkEnd w:id="900"/>
      <w:bookmarkEnd w:id="901"/>
      <w:bookmarkEnd w:id="902"/>
    </w:p>
    <w:p w14:paraId="5C3CD906" w14:textId="24790D1F" w:rsidR="00A646C9" w:rsidRDefault="002C29EB" w:rsidP="00C370E6">
      <w:pPr>
        <w:pStyle w:val="BodyText"/>
      </w:pPr>
      <w:r w:rsidRPr="00B83B3E">
        <w:t>CAPRI has been modified to allow downloading of Hospital Adjustment Reports data in addition to viewing on screen or printing</w:t>
      </w:r>
      <w:r w:rsidR="00AA6836" w:rsidRPr="00B83B3E">
        <w:t xml:space="preserve">, </w:t>
      </w:r>
      <w:proofErr w:type="gramStart"/>
      <w:r w:rsidR="00AA6836" w:rsidRPr="00B83B3E">
        <w:t>with the exception of</w:t>
      </w:r>
      <w:proofErr w:type="gramEnd"/>
      <w:r w:rsidR="00AA6836" w:rsidRPr="00B83B3E">
        <w:t xml:space="preserve"> the Display Episode of Care report</w:t>
      </w:r>
      <w:r w:rsidRPr="00B83B3E">
        <w:t>.</w:t>
      </w:r>
      <w:r w:rsidR="00EE0CF4">
        <w:t xml:space="preserve"> </w:t>
      </w:r>
      <w:r w:rsidRPr="00B83B3E">
        <w:t xml:space="preserve">The data can be downloaded from these reports </w:t>
      </w:r>
      <w:r w:rsidR="00FC3849" w:rsidRPr="00B83B3E">
        <w:t xml:space="preserve">in text delimited or comma separated value file formats </w:t>
      </w:r>
      <w:r w:rsidRPr="00B83B3E">
        <w:t>so that further analysis can be performed on the data such as searching and sorting; where these capabilities are provided by external applications capable of accepting the data (e.g.: Microsoft Access</w:t>
      </w:r>
      <w:r w:rsidR="00FC3849" w:rsidRPr="00B83B3E">
        <w:t>®</w:t>
      </w:r>
      <w:r w:rsidRPr="00B83B3E">
        <w:t xml:space="preserve"> or Microsoft Excel</w:t>
      </w:r>
      <w:r w:rsidR="00FC3849" w:rsidRPr="00B83B3E">
        <w:t>®).</w:t>
      </w:r>
    </w:p>
    <w:p w14:paraId="57575EFF" w14:textId="39AB8001" w:rsidR="0087297D" w:rsidRPr="00B83B3E" w:rsidRDefault="0087297D" w:rsidP="00EF7F14">
      <w:pPr>
        <w:pStyle w:val="Note"/>
      </w:pPr>
      <w:r>
        <w:lastRenderedPageBreak/>
        <w:t>NOTE:</w:t>
      </w:r>
      <w:r w:rsidRPr="00B83B3E">
        <w:t xml:space="preserve"> When using Microsoft Excel® to import delimited .txt files downloaded from CAPRI, care must be taken to set the data type of the SSN column in the spreadsheet to “Text” while importing.</w:t>
      </w:r>
      <w:r w:rsidR="00EE0CF4">
        <w:t xml:space="preserve"> </w:t>
      </w:r>
      <w:r w:rsidRPr="00B83B3E">
        <w:t>If the default data type of “general” is used for an SSN field, all the leading zeroes in SSNs will be truncated and the resultant SSN data will not contain 9 digits. (Ex.: 000-00-XXXX will be truncated to XXXX).</w:t>
      </w:r>
    </w:p>
    <w:p w14:paraId="5C3CD909" w14:textId="77777777" w:rsidR="00A646C9" w:rsidRPr="00B83B3E" w:rsidRDefault="00D86AF8" w:rsidP="00EE33FC">
      <w:pPr>
        <w:pStyle w:val="Heading4"/>
      </w:pPr>
      <w:bookmarkStart w:id="903" w:name="_Toc146086596"/>
      <w:bookmarkStart w:id="904" w:name="_Toc508873572"/>
      <w:r w:rsidRPr="00B83B3E">
        <w:t>Admission Report for SC Veterans</w:t>
      </w:r>
      <w:bookmarkEnd w:id="903"/>
      <w:bookmarkEnd w:id="904"/>
    </w:p>
    <w:p w14:paraId="5C3CD90A" w14:textId="04A3CCB5" w:rsidR="00D86AF8" w:rsidRPr="00B83B3E" w:rsidRDefault="00D86AF8" w:rsidP="00113C7E">
      <w:pPr>
        <w:pStyle w:val="BodyText"/>
      </w:pPr>
      <w:r w:rsidRPr="00B83B3E">
        <w:t>This option report</w:t>
      </w:r>
      <w:r w:rsidR="002E368B" w:rsidRPr="00B83B3E">
        <w:t>s</w:t>
      </w:r>
      <w:r w:rsidRPr="00B83B3E">
        <w:t xml:space="preserve"> all service-connected admissions to the facility </w:t>
      </w:r>
      <w:r w:rsidR="00646FDC" w:rsidRPr="00B83B3E">
        <w:t>the user is</w:t>
      </w:r>
      <w:r w:rsidRPr="00B83B3E">
        <w:t xml:space="preserve"> connecting to for any given date range. Each time the report is processed and contains data, the date is captured and stored.</w:t>
      </w:r>
      <w:r w:rsidR="00EE0CF4">
        <w:t xml:space="preserve"> </w:t>
      </w:r>
      <w:r w:rsidRPr="00B83B3E">
        <w:t xml:space="preserve">It </w:t>
      </w:r>
      <w:r w:rsidR="002E368B" w:rsidRPr="00B83B3E">
        <w:t>is then</w:t>
      </w:r>
      <w:r w:rsidRPr="00B83B3E">
        <w:t xml:space="preserve"> displayed as the </w:t>
      </w:r>
      <w:r w:rsidR="00DA16C1" w:rsidRPr="00B83B3E">
        <w:t>\</w:t>
      </w:r>
      <w:r w:rsidRPr="00B83B3E">
        <w:t>last run date for the next processing session.</w:t>
      </w:r>
      <w:r w:rsidR="00EE0CF4">
        <w:t xml:space="preserve"> </w:t>
      </w:r>
      <w:r w:rsidRPr="00B83B3E">
        <w:t xml:space="preserve">Information, which may be provided for each patient found, includes claim number, claim folder location, </w:t>
      </w:r>
      <w:r w:rsidR="0089685D" w:rsidRPr="00B83B3E">
        <w:t>SSN</w:t>
      </w:r>
      <w:r w:rsidRPr="00B83B3E">
        <w:t xml:space="preserve">, admission date, admitting diagnosis, discharge date, bed service, whether the patient is receiving </w:t>
      </w:r>
      <w:r w:rsidR="00866D28" w:rsidRPr="00B83B3E">
        <w:t>Aid and Attendance (</w:t>
      </w:r>
      <w:r w:rsidRPr="00B83B3E">
        <w:t>A&amp;A</w:t>
      </w:r>
      <w:r w:rsidR="00866D28" w:rsidRPr="00B83B3E">
        <w:t>)</w:t>
      </w:r>
      <w:r w:rsidRPr="00B83B3E">
        <w:t xml:space="preserve"> or pension, and eligibility data. Depending on the date range selected, this report could be quite </w:t>
      </w:r>
      <w:proofErr w:type="gramStart"/>
      <w:r w:rsidRPr="00B83B3E">
        <w:t>lengthy.</w:t>
      </w:r>
      <w:r w:rsidR="008C383E">
        <w:t>(</w:t>
      </w:r>
      <w:proofErr w:type="gramEnd"/>
      <w:r w:rsidR="008C383E">
        <w:fldChar w:fldCharType="begin"/>
      </w:r>
      <w:r w:rsidR="008C383E">
        <w:instrText xml:space="preserve"> REF _Ref514875470 \h </w:instrText>
      </w:r>
      <w:r w:rsidR="008C383E">
        <w:fldChar w:fldCharType="separate"/>
      </w:r>
      <w:r w:rsidR="0081024B" w:rsidRPr="00B83B3E">
        <w:t xml:space="preserve">Figure </w:t>
      </w:r>
      <w:r w:rsidR="0081024B">
        <w:rPr>
          <w:noProof/>
        </w:rPr>
        <w:t>2</w:t>
      </w:r>
      <w:r w:rsidR="0081024B">
        <w:noBreakHyphen/>
      </w:r>
      <w:r w:rsidR="0081024B">
        <w:rPr>
          <w:noProof/>
        </w:rPr>
        <w:t>68</w:t>
      </w:r>
      <w:r w:rsidR="008C383E">
        <w:fldChar w:fldCharType="end"/>
      </w:r>
      <w:r w:rsidR="004D1E0C" w:rsidRPr="00B83B3E">
        <w:t>)</w:t>
      </w:r>
      <w:r w:rsidR="003E47B7" w:rsidRPr="00B83B3E">
        <w:t xml:space="preserve"> </w:t>
      </w:r>
      <w:r w:rsidR="00024902" w:rsidRPr="00B83B3E">
        <w:t>shows the filter criteria for an Admission Report for SC Veterans.</w:t>
      </w:r>
    </w:p>
    <w:p w14:paraId="5C3CD90B" w14:textId="2B359709" w:rsidR="00024902" w:rsidRPr="00B83B3E" w:rsidRDefault="00B17043" w:rsidP="00B61C65">
      <w:pPr>
        <w:rPr>
          <w:noProof/>
        </w:rPr>
      </w:pPr>
      <w:r w:rsidRPr="007B5405">
        <w:rPr>
          <w:noProof/>
        </w:rPr>
        <w:drawing>
          <wp:inline distT="0" distB="0" distL="0" distR="0" wp14:anchorId="41EFF42F" wp14:editId="32B82EFB">
            <wp:extent cx="2457450" cy="2924175"/>
            <wp:effectExtent l="19050" t="19050" r="19050" b="28575"/>
            <wp:docPr id="52" name="Picture 52" descr="Screen displays the filter criteria for an Admission Report for SC Veterans" title="Figure 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8" cstate="print"/>
                    <a:srcRect/>
                    <a:stretch>
                      <a:fillRect/>
                    </a:stretch>
                  </pic:blipFill>
                  <pic:spPr bwMode="auto">
                    <a:xfrm>
                      <a:off x="0" y="0"/>
                      <a:ext cx="2457450" cy="2924175"/>
                    </a:xfrm>
                    <a:prstGeom prst="rect">
                      <a:avLst/>
                    </a:prstGeom>
                    <a:noFill/>
                    <a:ln w="6350">
                      <a:solidFill>
                        <a:schemeClr val="tx1"/>
                      </a:solidFill>
                      <a:miter lim="800000"/>
                      <a:headEnd/>
                      <a:tailEnd/>
                    </a:ln>
                  </pic:spPr>
                </pic:pic>
              </a:graphicData>
            </a:graphic>
          </wp:inline>
        </w:drawing>
      </w:r>
    </w:p>
    <w:p w14:paraId="5C3CD90D" w14:textId="7C492F05" w:rsidR="00024902" w:rsidRPr="00B83B3E" w:rsidRDefault="0054693F" w:rsidP="00B52F9B">
      <w:pPr>
        <w:pStyle w:val="Caption"/>
        <w:rPr>
          <w:rFonts w:cs="Times New Roman"/>
        </w:rPr>
      </w:pPr>
      <w:bookmarkStart w:id="905" w:name="_Toc326149620"/>
      <w:bookmarkStart w:id="906" w:name="_Ref332962271"/>
      <w:bookmarkStart w:id="907" w:name="_Ref514875470"/>
      <w:bookmarkStart w:id="908" w:name="_Ref514875531"/>
      <w:bookmarkStart w:id="909" w:name="_Toc2082728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68</w:t>
      </w:r>
      <w:r w:rsidR="008D502E">
        <w:rPr>
          <w:rFonts w:cs="Times New Roman"/>
        </w:rPr>
        <w:fldChar w:fldCharType="end"/>
      </w:r>
      <w:bookmarkEnd w:id="905"/>
      <w:bookmarkEnd w:id="906"/>
      <w:bookmarkEnd w:id="907"/>
      <w:bookmarkEnd w:id="908"/>
      <w:r w:rsidR="00C56350">
        <w:rPr>
          <w:rFonts w:cs="Times New Roman"/>
        </w:rPr>
        <w:t xml:space="preserve">. Admission Report </w:t>
      </w:r>
      <w:r w:rsidR="009F3F21">
        <w:rPr>
          <w:rFonts w:cs="Times New Roman"/>
        </w:rPr>
        <w:t>for</w:t>
      </w:r>
      <w:r w:rsidR="00C56350">
        <w:rPr>
          <w:rFonts w:cs="Times New Roman"/>
        </w:rPr>
        <w:t xml:space="preserve"> SC Veterans Screen.</w:t>
      </w:r>
      <w:bookmarkEnd w:id="909"/>
    </w:p>
    <w:p w14:paraId="5C3CD90E" w14:textId="77777777" w:rsidR="00A646C9" w:rsidRPr="00B83B3E" w:rsidRDefault="00D86AF8" w:rsidP="00EE33FC">
      <w:pPr>
        <w:pStyle w:val="Heading4"/>
      </w:pPr>
      <w:bookmarkStart w:id="910" w:name="_Toc146086597"/>
      <w:bookmarkStart w:id="911" w:name="_Toc508873573"/>
      <w:r w:rsidRPr="00B83B3E">
        <w:t xml:space="preserve">Admission Inquiry </w:t>
      </w:r>
      <w:r w:rsidR="00267041" w:rsidRPr="00B83B3E">
        <w:t>by</w:t>
      </w:r>
      <w:r w:rsidRPr="00B83B3E">
        <w:t xml:space="preserve"> Date</w:t>
      </w:r>
      <w:bookmarkEnd w:id="910"/>
      <w:bookmarkEnd w:id="911"/>
    </w:p>
    <w:p w14:paraId="5C3CD90F" w14:textId="3FF18BE1" w:rsidR="00A646C9" w:rsidRPr="00B83B3E" w:rsidRDefault="00D86AF8" w:rsidP="00C370E6">
      <w:pPr>
        <w:pStyle w:val="BodyText"/>
      </w:pPr>
      <w:r w:rsidRPr="00B83B3E">
        <w:t>This create</w:t>
      </w:r>
      <w:r w:rsidR="002E368B" w:rsidRPr="00B83B3E">
        <w:t>s</w:t>
      </w:r>
      <w:r w:rsidRPr="00B83B3E">
        <w:t xml:space="preserve"> a report that matches the data generated by the AMIE option of the same name</w:t>
      </w:r>
      <w:r w:rsidR="002E6659" w:rsidRPr="00B83B3E">
        <w:t>. I</w:t>
      </w:r>
      <w:r w:rsidRPr="00B83B3E">
        <w:t xml:space="preserve">t is a cumulative report </w:t>
      </w:r>
      <w:r w:rsidR="002E368B" w:rsidRPr="00B83B3E">
        <w:t>containing</w:t>
      </w:r>
      <w:r w:rsidRPr="00B83B3E">
        <w:t xml:space="preserve"> all admissions for a given date range.</w:t>
      </w:r>
      <w:r w:rsidR="00EE0CF4">
        <w:t xml:space="preserve"> </w:t>
      </w:r>
      <w:r w:rsidRPr="00B83B3E">
        <w:t xml:space="preserve">The report is designed primarily </w:t>
      </w:r>
      <w:r w:rsidR="002E368B" w:rsidRPr="00B83B3E">
        <w:t>as</w:t>
      </w:r>
      <w:r w:rsidRPr="00B83B3E">
        <w:t xml:space="preserve"> an auditing tool for the RO.</w:t>
      </w:r>
      <w:r w:rsidR="00EE0CF4">
        <w:t xml:space="preserve"> </w:t>
      </w:r>
      <w:r w:rsidRPr="00B83B3E">
        <w:t xml:space="preserve">Information which may be provided for each patient includes claim number, claim folder location, </w:t>
      </w:r>
      <w:r w:rsidR="0089685D" w:rsidRPr="00B83B3E">
        <w:t>SSN</w:t>
      </w:r>
      <w:r w:rsidRPr="00B83B3E">
        <w:t>, admission date, admitting diagnosis, discharge date, bed service, whether the patient is receiving A&amp;A or pension, and eligibility data.</w:t>
      </w:r>
      <w:r w:rsidR="00EE0CF4">
        <w:t xml:space="preserve"> </w:t>
      </w:r>
      <w:r w:rsidRPr="00B83B3E">
        <w:t>Depending on the date range selected, this report can be quite lengthy.</w:t>
      </w:r>
      <w:r w:rsidR="00EE0CF4">
        <w:t xml:space="preserve"> </w:t>
      </w:r>
    </w:p>
    <w:p w14:paraId="5C3CD910" w14:textId="77777777" w:rsidR="00A646C9" w:rsidRPr="00B83B3E" w:rsidRDefault="00196B97" w:rsidP="00DA16C1">
      <w:pPr>
        <w:pStyle w:val="BodyText"/>
      </w:pPr>
      <w:r w:rsidRPr="00B83B3E">
        <w:rPr>
          <w:b/>
        </w:rPr>
        <w:t>Step 1</w:t>
      </w:r>
      <w:r w:rsidR="002E6659" w:rsidRPr="00B83B3E">
        <w:t xml:space="preserve"> </w:t>
      </w:r>
      <w:r w:rsidR="001768A4" w:rsidRPr="00B83B3E">
        <w:t>–</w:t>
      </w:r>
      <w:r w:rsidR="002E6659" w:rsidRPr="00B83B3E">
        <w:t xml:space="preserve"> The user enters</w:t>
      </w:r>
      <w:r w:rsidR="00D86AF8" w:rsidRPr="00B83B3E">
        <w:t xml:space="preserve"> a date range using </w:t>
      </w:r>
      <w:r w:rsidR="004C5252" w:rsidRPr="00B83B3E">
        <w:t xml:space="preserve">Start </w:t>
      </w:r>
      <w:r w:rsidR="00607D35" w:rsidRPr="00B83B3E">
        <w:t>D</w:t>
      </w:r>
      <w:r w:rsidR="002E6659" w:rsidRPr="00B83B3E">
        <w:t xml:space="preserve">ate </w:t>
      </w:r>
      <w:r w:rsidR="00D86AF8" w:rsidRPr="00B83B3E">
        <w:t xml:space="preserve">and </w:t>
      </w:r>
      <w:r w:rsidR="004C5252" w:rsidRPr="00B83B3E">
        <w:t xml:space="preserve">Stop </w:t>
      </w:r>
      <w:r w:rsidR="00607D35" w:rsidRPr="00B83B3E">
        <w:t>D</w:t>
      </w:r>
      <w:r w:rsidR="00D86AF8" w:rsidRPr="00B83B3E">
        <w:t>ate.</w:t>
      </w:r>
    </w:p>
    <w:p w14:paraId="5C3CD911" w14:textId="77777777" w:rsidR="00A646C9" w:rsidRPr="00B83B3E" w:rsidRDefault="00196B97" w:rsidP="00DA16C1">
      <w:pPr>
        <w:pStyle w:val="BodyText"/>
      </w:pPr>
      <w:r w:rsidRPr="00B83B3E">
        <w:rPr>
          <w:b/>
        </w:rPr>
        <w:t>Step 2</w:t>
      </w:r>
      <w:r w:rsidR="002E6659" w:rsidRPr="00B83B3E">
        <w:t xml:space="preserve"> </w:t>
      </w:r>
      <w:r w:rsidR="001768A4" w:rsidRPr="00B83B3E">
        <w:t>–</w:t>
      </w:r>
      <w:r w:rsidR="002E6659" w:rsidRPr="00B83B3E">
        <w:t xml:space="preserve"> A</w:t>
      </w:r>
      <w:r w:rsidR="00D86AF8" w:rsidRPr="00B83B3E">
        <w:t xml:space="preserve"> specific regional office</w:t>
      </w:r>
      <w:r w:rsidR="002E6659" w:rsidRPr="00B83B3E">
        <w:t xml:space="preserve"> is selected.</w:t>
      </w:r>
    </w:p>
    <w:p w14:paraId="5C3CD912" w14:textId="37855532" w:rsidR="00A646C9" w:rsidRPr="00B83B3E" w:rsidRDefault="00196B97" w:rsidP="00DA16C1">
      <w:pPr>
        <w:pStyle w:val="BodyText"/>
      </w:pPr>
      <w:r w:rsidRPr="00B83B3E">
        <w:rPr>
          <w:b/>
        </w:rPr>
        <w:t>Step 3</w:t>
      </w:r>
      <w:r w:rsidR="002E6659" w:rsidRPr="00B83B3E">
        <w:t xml:space="preserve"> </w:t>
      </w:r>
      <w:r w:rsidR="001768A4" w:rsidRPr="00B83B3E">
        <w:t>–</w:t>
      </w:r>
      <w:r w:rsidR="002E6659" w:rsidRPr="00B83B3E">
        <w:t xml:space="preserve"> The user clicks </w:t>
      </w:r>
      <w:r w:rsidR="002E6659" w:rsidRPr="00B83B3E">
        <w:rPr>
          <w:b/>
          <w:u w:val="single"/>
        </w:rPr>
        <w:t>O</w:t>
      </w:r>
      <w:r w:rsidR="002E6659" w:rsidRPr="00B83B3E">
        <w:rPr>
          <w:b/>
        </w:rPr>
        <w:t>K</w:t>
      </w:r>
    </w:p>
    <w:p w14:paraId="3C454ABE" w14:textId="77777777" w:rsidR="00173B5B" w:rsidRPr="00B83B3E" w:rsidRDefault="00173B5B" w:rsidP="00173B5B">
      <w:pPr>
        <w:pStyle w:val="BodyText"/>
      </w:pPr>
    </w:p>
    <w:p w14:paraId="5C3CD914" w14:textId="2E5524A5" w:rsidR="00D86AF8" w:rsidRPr="00B83B3E" w:rsidRDefault="00D86AF8" w:rsidP="00173B5B">
      <w:pPr>
        <w:pStyle w:val="BodyText"/>
      </w:pPr>
      <w:r w:rsidRPr="00B83B3E">
        <w:t xml:space="preserve">The </w:t>
      </w:r>
      <w:r w:rsidR="002E368B" w:rsidRPr="00B83B3E">
        <w:rPr>
          <w:b/>
        </w:rPr>
        <w:t xml:space="preserve">Admission Inquiry </w:t>
      </w:r>
      <w:proofErr w:type="gramStart"/>
      <w:r w:rsidR="002E368B" w:rsidRPr="00B83B3E">
        <w:rPr>
          <w:b/>
        </w:rPr>
        <w:t>By</w:t>
      </w:r>
      <w:proofErr w:type="gramEnd"/>
      <w:r w:rsidR="002E368B" w:rsidRPr="00B83B3E">
        <w:rPr>
          <w:b/>
        </w:rPr>
        <w:t xml:space="preserve"> Date</w:t>
      </w:r>
      <w:r w:rsidRPr="00B83B3E">
        <w:rPr>
          <w:b/>
        </w:rPr>
        <w:t xml:space="preserve"> </w:t>
      </w:r>
      <w:r w:rsidRPr="00B83B3E">
        <w:t xml:space="preserve">informational </w:t>
      </w:r>
      <w:r w:rsidR="002E368B" w:rsidRPr="00B83B3E">
        <w:t xml:space="preserve">info </w:t>
      </w:r>
      <w:r w:rsidRPr="00B83B3E">
        <w:t xml:space="preserve">box </w:t>
      </w:r>
      <w:r w:rsidR="00B31F74" w:rsidRPr="00B83B3E">
        <w:t>(</w:t>
      </w:r>
      <w:r w:rsidR="008C383E">
        <w:fldChar w:fldCharType="begin"/>
      </w:r>
      <w:r w:rsidR="008C383E">
        <w:instrText xml:space="preserve"> REF _Ref514875558 \h </w:instrText>
      </w:r>
      <w:r w:rsidR="008C383E">
        <w:fldChar w:fldCharType="separate"/>
      </w:r>
      <w:r w:rsidR="0081024B" w:rsidRPr="00B83B3E">
        <w:t xml:space="preserve">Figure </w:t>
      </w:r>
      <w:r w:rsidR="0081024B">
        <w:rPr>
          <w:noProof/>
        </w:rPr>
        <w:t>2</w:t>
      </w:r>
      <w:r w:rsidR="0081024B">
        <w:noBreakHyphen/>
      </w:r>
      <w:r w:rsidR="0081024B">
        <w:rPr>
          <w:noProof/>
        </w:rPr>
        <w:t>69</w:t>
      </w:r>
      <w:r w:rsidR="008C383E">
        <w:fldChar w:fldCharType="end"/>
      </w:r>
      <w:r w:rsidR="008C383E">
        <w:t>)</w:t>
      </w:r>
      <w:r w:rsidR="00B31F74" w:rsidRPr="00B83B3E">
        <w:t xml:space="preserve"> </w:t>
      </w:r>
      <w:r w:rsidR="00106F8B" w:rsidRPr="00B83B3E">
        <w:t>displays</w:t>
      </w:r>
      <w:r w:rsidRPr="00B83B3E">
        <w:t xml:space="preserve"> the last report that was generated either using </w:t>
      </w:r>
      <w:r w:rsidR="006B7071" w:rsidRPr="00B83B3E">
        <w:t>CAPRI</w:t>
      </w:r>
      <w:r w:rsidRPr="00B83B3E">
        <w:t xml:space="preserve"> or the corresponding option in AMIE roll and scroll.</w:t>
      </w:r>
      <w:r w:rsidR="00EE0CF4">
        <w:t xml:space="preserve"> </w:t>
      </w:r>
      <w:r w:rsidRPr="00B83B3E">
        <w:t>This can be used as a reminder when ru</w:t>
      </w:r>
      <w:r w:rsidR="00173B5B" w:rsidRPr="00B83B3E">
        <w:t>nning a new report of this type.</w:t>
      </w:r>
    </w:p>
    <w:p w14:paraId="0C2D9BF3" w14:textId="67134971" w:rsidR="00C56350" w:rsidRDefault="00C56350" w:rsidP="00345C0B">
      <w:pPr>
        <w:pStyle w:val="Body3PicCaption"/>
      </w:pPr>
      <w:r w:rsidRPr="00B83B3E">
        <w:drawing>
          <wp:inline distT="0" distB="0" distL="0" distR="0" wp14:anchorId="69F56BC9" wp14:editId="0946E17F">
            <wp:extent cx="2638425" cy="3200400"/>
            <wp:effectExtent l="19050" t="19050" r="28575" b="19050"/>
            <wp:docPr id="56" name="Picture 56" descr="Displays the last report that was generated either using CAPRI or the corresponding option in AMIE roll and scroll" title="Figure 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9" cstate="print"/>
                    <a:srcRect/>
                    <a:stretch>
                      <a:fillRect/>
                    </a:stretch>
                  </pic:blipFill>
                  <pic:spPr bwMode="auto">
                    <a:xfrm>
                      <a:off x="0" y="0"/>
                      <a:ext cx="2638425" cy="3200400"/>
                    </a:xfrm>
                    <a:prstGeom prst="rect">
                      <a:avLst/>
                    </a:prstGeom>
                    <a:noFill/>
                    <a:ln w="6350">
                      <a:solidFill>
                        <a:schemeClr val="tx1"/>
                      </a:solidFill>
                      <a:miter lim="800000"/>
                      <a:headEnd/>
                      <a:tailEnd/>
                    </a:ln>
                  </pic:spPr>
                </pic:pic>
              </a:graphicData>
            </a:graphic>
          </wp:inline>
        </w:drawing>
      </w:r>
    </w:p>
    <w:p w14:paraId="5C3CD916" w14:textId="1ADDAC9D" w:rsidR="0010515B" w:rsidRPr="00B83B3E" w:rsidRDefault="0054693F" w:rsidP="00C56350">
      <w:pPr>
        <w:pStyle w:val="Caption"/>
      </w:pPr>
      <w:bookmarkStart w:id="912" w:name="_Toc326149621"/>
      <w:bookmarkStart w:id="913" w:name="_Ref332962316"/>
      <w:bookmarkStart w:id="914" w:name="_Ref406765645"/>
      <w:bookmarkStart w:id="915" w:name="_Ref514875558"/>
      <w:bookmarkStart w:id="916" w:name="_Toc20827283"/>
      <w:r w:rsidRPr="00B83B3E">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69</w:t>
      </w:r>
      <w:r w:rsidR="00C72CA4">
        <w:rPr>
          <w:noProof/>
        </w:rPr>
        <w:fldChar w:fldCharType="end"/>
      </w:r>
      <w:bookmarkEnd w:id="912"/>
      <w:bookmarkEnd w:id="913"/>
      <w:bookmarkEnd w:id="914"/>
      <w:bookmarkEnd w:id="915"/>
      <w:r w:rsidR="00C56350">
        <w:t>. Admission Inquiry by Date Screen.</w:t>
      </w:r>
      <w:bookmarkEnd w:id="916"/>
    </w:p>
    <w:p w14:paraId="5C3CD917" w14:textId="77777777" w:rsidR="00D86AF8" w:rsidRPr="00B83B3E" w:rsidRDefault="00D86AF8" w:rsidP="00EE33FC">
      <w:pPr>
        <w:pStyle w:val="Heading4"/>
      </w:pPr>
      <w:bookmarkStart w:id="917" w:name="_Toc146086598"/>
      <w:bookmarkStart w:id="918" w:name="_Toc508873574"/>
      <w:r w:rsidRPr="00B83B3E">
        <w:t>Special Report for A&amp;A/Pension</w:t>
      </w:r>
      <w:bookmarkEnd w:id="917"/>
      <w:bookmarkEnd w:id="918"/>
    </w:p>
    <w:p w14:paraId="5C3CD918" w14:textId="02C0E07F" w:rsidR="00D86AF8" w:rsidRPr="00B83B3E" w:rsidRDefault="00D86AF8" w:rsidP="00C370E6">
      <w:pPr>
        <w:pStyle w:val="BodyText"/>
      </w:pPr>
      <w:r w:rsidRPr="00B83B3E">
        <w:t>This report option provides information on veterans receiving either pension or A&amp;A.</w:t>
      </w:r>
      <w:r w:rsidR="00EE0CF4">
        <w:t xml:space="preserve"> </w:t>
      </w:r>
      <w:r w:rsidRPr="00B83B3E">
        <w:t>The selectable patient movement types are limited to any active discharge types at the medical facility.</w:t>
      </w:r>
      <w:r w:rsidR="00EE0CF4">
        <w:t xml:space="preserve"> </w:t>
      </w:r>
      <w:r w:rsidRPr="00B83B3E">
        <w:t xml:space="preserve">Some of the data elements include claim number, claim folder location, </w:t>
      </w:r>
      <w:r w:rsidR="0089685D" w:rsidRPr="00B83B3E">
        <w:t>SSN</w:t>
      </w:r>
      <w:r w:rsidRPr="00B83B3E">
        <w:t>, admission date, admitting diagnosis, discharge date, bed service, whether the patient is receiving A&amp;A or pension, and eligibility data.</w:t>
      </w:r>
      <w:r w:rsidR="00EE0CF4">
        <w:t xml:space="preserve"> </w:t>
      </w:r>
      <w:r w:rsidRPr="00B83B3E">
        <w:t>Depending on the date range selected, this report can be quite lengthy.</w:t>
      </w:r>
      <w:r w:rsidR="00EE0CF4">
        <w:t xml:space="preserve"> </w:t>
      </w:r>
      <w:r w:rsidR="009C6D69" w:rsidRPr="00B83B3E">
        <w:t xml:space="preserve">CAPRI has been modified to display the date range selected to produce the report in the report output at the top of the report. </w:t>
      </w:r>
    </w:p>
    <w:p w14:paraId="5C3CD919" w14:textId="0C3E739D" w:rsidR="00D86AF8" w:rsidRPr="00B83B3E" w:rsidRDefault="002E6659" w:rsidP="00C370E6">
      <w:pPr>
        <w:pStyle w:val="BodyText"/>
      </w:pPr>
      <w:r w:rsidRPr="00B83B3E">
        <w:t>The user selects o</w:t>
      </w:r>
      <w:r w:rsidR="00D86AF8" w:rsidRPr="00B83B3E">
        <w:t>ne or more of the special report types by checking the box next to the report name.</w:t>
      </w:r>
      <w:r w:rsidR="00EE0CF4">
        <w:t xml:space="preserve"> </w:t>
      </w:r>
      <w:r w:rsidR="00D86AF8" w:rsidRPr="00B83B3E">
        <w:t xml:space="preserve">Some of the choices are pre-selected to AMIE default </w:t>
      </w:r>
      <w:r w:rsidR="009706EB" w:rsidRPr="00B83B3E">
        <w:t>settings but</w:t>
      </w:r>
      <w:r w:rsidR="00D86AF8" w:rsidRPr="00B83B3E">
        <w:t xml:space="preserve"> may be unchecked to remove them from the final report.</w:t>
      </w:r>
      <w:r w:rsidR="00EE0CF4">
        <w:t xml:space="preserve"> </w:t>
      </w:r>
      <w:r w:rsidR="00D86AF8" w:rsidRPr="00B83B3E">
        <w:t xml:space="preserve">Date range is the same in other </w:t>
      </w:r>
      <w:r w:rsidR="006B7071" w:rsidRPr="00B83B3E">
        <w:t>CAPRI</w:t>
      </w:r>
      <w:r w:rsidR="00D86AF8" w:rsidRPr="00B83B3E">
        <w:t xml:space="preserve"> report options.</w:t>
      </w:r>
      <w:r w:rsidR="00EE0CF4">
        <w:t xml:space="preserve"> </w:t>
      </w:r>
      <w:r w:rsidR="00D86AF8" w:rsidRPr="00B83B3E">
        <w:t xml:space="preserve">The report can be run for all regional offices or </w:t>
      </w:r>
      <w:r w:rsidR="002E368B" w:rsidRPr="00B83B3E">
        <w:t xml:space="preserve">for </w:t>
      </w:r>
      <w:r w:rsidR="00D86AF8" w:rsidRPr="00B83B3E">
        <w:t>a specific one.</w:t>
      </w:r>
      <w:r w:rsidR="00EE0CF4">
        <w:t xml:space="preserve"> </w:t>
      </w:r>
      <w:r w:rsidR="00D86AF8" w:rsidRPr="00B83B3E">
        <w:t>The default is for all offices.</w:t>
      </w:r>
      <w:r w:rsidR="00EE0CF4">
        <w:t xml:space="preserve"> </w:t>
      </w:r>
      <w:r w:rsidR="000F5B38" w:rsidRPr="00B83B3E">
        <w:t>After</w:t>
      </w:r>
      <w:r w:rsidR="00D86AF8" w:rsidRPr="00B83B3E">
        <w:t xml:space="preserve"> all selections are made, </w:t>
      </w:r>
      <w:r w:rsidRPr="00B83B3E">
        <w:t xml:space="preserve">the user </w:t>
      </w:r>
      <w:r w:rsidR="002E368B" w:rsidRPr="00B83B3E">
        <w:t xml:space="preserve">selects </w:t>
      </w:r>
      <w:r w:rsidRPr="00B83B3E">
        <w:rPr>
          <w:b/>
        </w:rPr>
        <w:t>R</w:t>
      </w:r>
      <w:r w:rsidR="00D86AF8" w:rsidRPr="00B83B3E">
        <w:rPr>
          <w:b/>
        </w:rPr>
        <w:t xml:space="preserve">un </w:t>
      </w:r>
      <w:r w:rsidRPr="00B83B3E">
        <w:rPr>
          <w:b/>
        </w:rPr>
        <w:t>R</w:t>
      </w:r>
      <w:r w:rsidR="00D86AF8" w:rsidRPr="00B83B3E">
        <w:rPr>
          <w:b/>
        </w:rPr>
        <w:t>eport</w:t>
      </w:r>
      <w:r w:rsidR="00D86AF8" w:rsidRPr="00B83B3E">
        <w:t>.</w:t>
      </w:r>
    </w:p>
    <w:p w14:paraId="5C3CD91B" w14:textId="00708F69" w:rsidR="00D86AF8" w:rsidRPr="00B83B3E" w:rsidRDefault="004D1E0C" w:rsidP="00345C0B">
      <w:pPr>
        <w:pStyle w:val="Body3PicCaption"/>
      </w:pPr>
      <w:r w:rsidRPr="00B83B3E">
        <w:t>(</w:t>
      </w:r>
      <w:r w:rsidR="00AD10CC" w:rsidRPr="00B83B3E">
        <w:fldChar w:fldCharType="begin"/>
      </w:r>
      <w:r w:rsidR="00AD10CC" w:rsidRPr="00B83B3E">
        <w:instrText xml:space="preserve"> REF _Ref406765671 \h </w:instrText>
      </w:r>
      <w:r w:rsidR="00B83B3E">
        <w:instrText xml:space="preserve"> \* MERGEFORMAT </w:instrText>
      </w:r>
      <w:r w:rsidR="00AD10CC" w:rsidRPr="00B83B3E">
        <w:fldChar w:fldCharType="separate"/>
      </w:r>
      <w:r w:rsidR="0081024B" w:rsidRPr="00B83B3E">
        <w:t xml:space="preserve">Figure </w:t>
      </w:r>
      <w:r w:rsidR="0081024B">
        <w:t>2</w:t>
      </w:r>
      <w:r w:rsidR="0081024B">
        <w:noBreakHyphen/>
        <w:t>70</w:t>
      </w:r>
      <w:r w:rsidR="00AD10CC" w:rsidRPr="00B83B3E">
        <w:fldChar w:fldCharType="end"/>
      </w:r>
      <w:r w:rsidRPr="00B83B3E">
        <w:t>)</w:t>
      </w:r>
      <w:r w:rsidR="003E47B7" w:rsidRPr="00B83B3E">
        <w:t xml:space="preserve"> </w:t>
      </w:r>
      <w:r w:rsidR="009C6D69" w:rsidRPr="00B83B3E">
        <w:t>shows the report filtering criteria.</w:t>
      </w:r>
    </w:p>
    <w:p w14:paraId="59836A4C" w14:textId="77777777" w:rsidR="000F64BC" w:rsidRDefault="000F64BC" w:rsidP="00B61C65"/>
    <w:p w14:paraId="6C1D27EA" w14:textId="71688C1B" w:rsidR="00C94051" w:rsidRPr="00C94051" w:rsidRDefault="00C94051" w:rsidP="00B61C65">
      <w:r w:rsidRPr="00B83B3E">
        <w:rPr>
          <w:noProof/>
        </w:rPr>
        <w:lastRenderedPageBreak/>
        <w:drawing>
          <wp:inline distT="0" distB="0" distL="0" distR="0" wp14:anchorId="52D3E05E" wp14:editId="25535A08">
            <wp:extent cx="3067050" cy="3629025"/>
            <wp:effectExtent l="0" t="0" r="0" b="9525"/>
            <wp:docPr id="63" name="Picture 63" descr="Displays the Special Report filtering criteria for A&amp;A/Pension" title="Figure 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0" cstate="print"/>
                    <a:srcRect/>
                    <a:stretch>
                      <a:fillRect/>
                    </a:stretch>
                  </pic:blipFill>
                  <pic:spPr bwMode="auto">
                    <a:xfrm>
                      <a:off x="0" y="0"/>
                      <a:ext cx="3067050" cy="3629025"/>
                    </a:xfrm>
                    <a:prstGeom prst="rect">
                      <a:avLst/>
                    </a:prstGeom>
                    <a:noFill/>
                    <a:ln w="9525">
                      <a:noFill/>
                      <a:miter lim="800000"/>
                      <a:headEnd/>
                      <a:tailEnd/>
                    </a:ln>
                  </pic:spPr>
                </pic:pic>
              </a:graphicData>
            </a:graphic>
          </wp:inline>
        </w:drawing>
      </w:r>
    </w:p>
    <w:p w14:paraId="5C3CD91D" w14:textId="556DF5A6" w:rsidR="0010515B" w:rsidRPr="00B83B3E" w:rsidRDefault="0054693F" w:rsidP="00B52F9B">
      <w:pPr>
        <w:pStyle w:val="Caption"/>
        <w:rPr>
          <w:rFonts w:cs="Times New Roman"/>
        </w:rPr>
      </w:pPr>
      <w:bookmarkStart w:id="919" w:name="_Toc326149622"/>
      <w:bookmarkStart w:id="920" w:name="_Ref332962339"/>
      <w:bookmarkStart w:id="921" w:name="_Ref406765671"/>
      <w:bookmarkStart w:id="922" w:name="_Toc2082728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70</w:t>
      </w:r>
      <w:r w:rsidR="008D502E">
        <w:rPr>
          <w:rFonts w:cs="Times New Roman"/>
        </w:rPr>
        <w:fldChar w:fldCharType="end"/>
      </w:r>
      <w:bookmarkEnd w:id="919"/>
      <w:bookmarkEnd w:id="920"/>
      <w:bookmarkEnd w:id="921"/>
      <w:r w:rsidR="00C94051">
        <w:rPr>
          <w:rFonts w:cs="Times New Roman"/>
        </w:rPr>
        <w:t>. Special Report for A&amp;A and Pension.</w:t>
      </w:r>
      <w:bookmarkEnd w:id="922"/>
    </w:p>
    <w:p w14:paraId="5C3CD91E" w14:textId="77777777" w:rsidR="00AD10CC" w:rsidRPr="00B83B3E" w:rsidRDefault="00AD10CC" w:rsidP="00AD10CC"/>
    <w:p w14:paraId="5C3CD91F" w14:textId="0B5CB9CC" w:rsidR="009C6D69" w:rsidRDefault="004D1E0C" w:rsidP="00B61C65">
      <w:r w:rsidRPr="00B83B3E">
        <w:t>(</w:t>
      </w:r>
      <w:r w:rsidR="00AD10CC" w:rsidRPr="00B83B3E">
        <w:fldChar w:fldCharType="begin"/>
      </w:r>
      <w:r w:rsidR="00AD10CC" w:rsidRPr="00B83B3E">
        <w:instrText xml:space="preserve"> REF _Ref406765684 \h </w:instrText>
      </w:r>
      <w:r w:rsidR="00B83B3E">
        <w:instrText xml:space="preserve"> \* MERGEFORMAT </w:instrText>
      </w:r>
      <w:r w:rsidR="00AD10CC" w:rsidRPr="00B83B3E">
        <w:fldChar w:fldCharType="separate"/>
      </w:r>
      <w:r w:rsidR="0081024B" w:rsidRPr="00B83B3E">
        <w:t xml:space="preserve">Figure </w:t>
      </w:r>
      <w:r w:rsidR="0081024B">
        <w:t>2</w:t>
      </w:r>
      <w:r w:rsidR="0081024B">
        <w:noBreakHyphen/>
        <w:t>71</w:t>
      </w:r>
      <w:r w:rsidR="00AD10CC" w:rsidRPr="00B83B3E">
        <w:fldChar w:fldCharType="end"/>
      </w:r>
      <w:r w:rsidRPr="00B83B3E">
        <w:t>)</w:t>
      </w:r>
      <w:r w:rsidR="003E47B7" w:rsidRPr="00B83B3E">
        <w:t xml:space="preserve"> </w:t>
      </w:r>
      <w:r w:rsidR="009C6D69" w:rsidRPr="00B83B3E">
        <w:t>shows the report produced with the date range included at the top of the report.</w:t>
      </w:r>
    </w:p>
    <w:p w14:paraId="41FBA2E4" w14:textId="77777777" w:rsidR="00A53479" w:rsidRDefault="00A53479" w:rsidP="00B61C65"/>
    <w:p w14:paraId="33917ABB" w14:textId="5A3E4E06" w:rsidR="00A53479" w:rsidRPr="00B83B3E" w:rsidRDefault="00A53479" w:rsidP="00B61C65">
      <w:r w:rsidRPr="00B83B3E">
        <w:rPr>
          <w:noProof/>
        </w:rPr>
        <w:drawing>
          <wp:inline distT="0" distB="0" distL="0" distR="0" wp14:anchorId="23441C64" wp14:editId="0701E480">
            <wp:extent cx="5372100" cy="3524250"/>
            <wp:effectExtent l="0" t="0" r="0" b="0"/>
            <wp:docPr id="281" name="Picture 68" descr="Displays the Special Report produced with the date range included at the top of the report" title="Figure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1" cstate="print"/>
                    <a:srcRect b="4851"/>
                    <a:stretch>
                      <a:fillRect/>
                    </a:stretch>
                  </pic:blipFill>
                  <pic:spPr bwMode="auto">
                    <a:xfrm>
                      <a:off x="0" y="0"/>
                      <a:ext cx="5372100" cy="3524250"/>
                    </a:xfrm>
                    <a:prstGeom prst="rect">
                      <a:avLst/>
                    </a:prstGeom>
                    <a:noFill/>
                    <a:ln w="9525">
                      <a:noFill/>
                      <a:miter lim="800000"/>
                      <a:headEnd/>
                      <a:tailEnd/>
                    </a:ln>
                  </pic:spPr>
                </pic:pic>
              </a:graphicData>
            </a:graphic>
          </wp:inline>
        </w:drawing>
      </w:r>
    </w:p>
    <w:p w14:paraId="5C3CD921" w14:textId="49784476" w:rsidR="00F318F8" w:rsidRPr="00B83B3E" w:rsidRDefault="0054693F" w:rsidP="00B52F9B">
      <w:pPr>
        <w:pStyle w:val="Caption"/>
        <w:rPr>
          <w:rFonts w:cs="Times New Roman"/>
        </w:rPr>
      </w:pPr>
      <w:bookmarkStart w:id="923" w:name="_Toc326149623"/>
      <w:bookmarkStart w:id="924" w:name="_Toc278548205"/>
      <w:bookmarkStart w:id="925" w:name="_Ref278547614"/>
      <w:bookmarkStart w:id="926" w:name="_Ref322024176"/>
      <w:bookmarkStart w:id="927" w:name="_Ref325354666"/>
      <w:bookmarkStart w:id="928" w:name="_Ref325354681"/>
      <w:bookmarkStart w:id="929" w:name="_Ref332962358"/>
      <w:bookmarkStart w:id="930" w:name="_Ref334969088"/>
      <w:bookmarkStart w:id="931" w:name="_Ref406765684"/>
      <w:bookmarkStart w:id="932" w:name="_Toc20827285"/>
      <w:r w:rsidRPr="00B83B3E">
        <w:rPr>
          <w:rFonts w:cs="Times New Roman"/>
        </w:rPr>
        <w:lastRenderedPageBreak/>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71</w:t>
      </w:r>
      <w:r w:rsidR="008D502E">
        <w:rPr>
          <w:rFonts w:cs="Times New Roman"/>
        </w:rPr>
        <w:fldChar w:fldCharType="end"/>
      </w:r>
      <w:bookmarkEnd w:id="923"/>
      <w:bookmarkEnd w:id="924"/>
      <w:bookmarkEnd w:id="925"/>
      <w:bookmarkEnd w:id="926"/>
      <w:bookmarkEnd w:id="927"/>
      <w:bookmarkEnd w:id="928"/>
      <w:bookmarkEnd w:id="929"/>
      <w:bookmarkEnd w:id="930"/>
      <w:bookmarkEnd w:id="931"/>
      <w:r w:rsidR="00A53479">
        <w:rPr>
          <w:rFonts w:cs="Times New Roman"/>
        </w:rPr>
        <w:t>. Produced Special A&amp;A/Pension Report.</w:t>
      </w:r>
      <w:bookmarkEnd w:id="932"/>
    </w:p>
    <w:p w14:paraId="5C3CD922" w14:textId="77777777" w:rsidR="00D86AF8" w:rsidRPr="00B83B3E" w:rsidRDefault="00D86AF8" w:rsidP="00EE33FC">
      <w:pPr>
        <w:pStyle w:val="Heading4"/>
      </w:pPr>
      <w:bookmarkStart w:id="933" w:name="_Toc146086599"/>
      <w:bookmarkStart w:id="934" w:name="_Toc508873575"/>
      <w:r w:rsidRPr="00B83B3E">
        <w:t>Re</w:t>
      </w:r>
      <w:r w:rsidR="00C146D5" w:rsidRPr="00B83B3E">
        <w:t>-</w:t>
      </w:r>
      <w:r w:rsidRPr="00B83B3E">
        <w:t>Admission Report</w:t>
      </w:r>
      <w:bookmarkEnd w:id="933"/>
      <w:bookmarkEnd w:id="934"/>
      <w:r w:rsidRPr="00B83B3E">
        <w:t xml:space="preserve"> </w:t>
      </w:r>
    </w:p>
    <w:p w14:paraId="5C3CD923" w14:textId="77777777" w:rsidR="004F113F" w:rsidRPr="00B83B3E" w:rsidRDefault="00D86AF8" w:rsidP="00C370E6">
      <w:pPr>
        <w:pStyle w:val="BodyText"/>
      </w:pPr>
      <w:r w:rsidRPr="00B83B3E">
        <w:t xml:space="preserve">This report </w:t>
      </w:r>
      <w:r w:rsidR="00FE2156" w:rsidRPr="00B83B3E">
        <w:t>compile</w:t>
      </w:r>
      <w:r w:rsidR="002E368B" w:rsidRPr="00B83B3E">
        <w:t>s</w:t>
      </w:r>
      <w:r w:rsidR="00FE2156" w:rsidRPr="00B83B3E">
        <w:t xml:space="preserve"> information pertaining to</w:t>
      </w:r>
      <w:r w:rsidRPr="00B83B3E">
        <w:t xml:space="preserve"> any veteran receiving pension or aid and attendance who </w:t>
      </w:r>
      <w:r w:rsidR="00FE2156" w:rsidRPr="00B83B3E">
        <w:t>has</w:t>
      </w:r>
      <w:r w:rsidRPr="00B83B3E">
        <w:t xml:space="preserve"> been readmitted to a facility within 185 days of </w:t>
      </w:r>
      <w:r w:rsidR="00607D35" w:rsidRPr="00B83B3E">
        <w:t>his or her last discharge date.</w:t>
      </w:r>
    </w:p>
    <w:p w14:paraId="5C3CD924" w14:textId="4B4B34AA" w:rsidR="00FE2156" w:rsidRPr="00B83B3E" w:rsidRDefault="00D86AF8" w:rsidP="000F64BC">
      <w:pPr>
        <w:pStyle w:val="BodyText"/>
      </w:pPr>
      <w:r w:rsidRPr="00B83B3E">
        <w:t>The following criteria must be met for the p</w:t>
      </w:r>
      <w:r w:rsidR="00FE2156" w:rsidRPr="00B83B3E">
        <w:t>atient to appear on this report:</w:t>
      </w:r>
    </w:p>
    <w:p w14:paraId="5C3CD925" w14:textId="77777777" w:rsidR="00FE2156" w:rsidRPr="00B83B3E" w:rsidRDefault="00D86AF8" w:rsidP="004C5252">
      <w:pPr>
        <w:pStyle w:val="BodyText5Numbers"/>
      </w:pPr>
      <w:r w:rsidRPr="00B83B3E">
        <w:t xml:space="preserve">If the patient is in receipt of pension and Hospital is selected: readmitted within 185 days of last discharge and </w:t>
      </w:r>
      <w:r w:rsidR="00C370E6" w:rsidRPr="00B83B3E">
        <w:t>has a length of stay &gt; 89 days.</w:t>
      </w:r>
    </w:p>
    <w:p w14:paraId="5C3CD926" w14:textId="77777777" w:rsidR="00FE2156" w:rsidRPr="00B83B3E" w:rsidRDefault="00D86AF8" w:rsidP="004C5252">
      <w:pPr>
        <w:pStyle w:val="BodyText5Numbers"/>
      </w:pPr>
      <w:r w:rsidRPr="00B83B3E">
        <w:t>If the patient is in receipt</w:t>
      </w:r>
      <w:r w:rsidR="00FE7E78" w:rsidRPr="00B83B3E">
        <w:t xml:space="preserve"> of pension and </w:t>
      </w:r>
      <w:r w:rsidRPr="00B83B3E">
        <w:t>Domiciliary</w:t>
      </w:r>
      <w:r w:rsidR="00FE7E78" w:rsidRPr="00B83B3E">
        <w:t xml:space="preserve"> (DOM</w:t>
      </w:r>
      <w:r w:rsidRPr="00B83B3E">
        <w:t xml:space="preserve">) is selected: readmitted within 185 days of last discharge and </w:t>
      </w:r>
      <w:r w:rsidR="00C370E6" w:rsidRPr="00B83B3E">
        <w:t>has a length of stay &gt; 59 days.</w:t>
      </w:r>
    </w:p>
    <w:p w14:paraId="5C3CD927" w14:textId="77777777" w:rsidR="00FE2156" w:rsidRPr="00B83B3E" w:rsidRDefault="00D86AF8" w:rsidP="004C5252">
      <w:pPr>
        <w:pStyle w:val="BodyText5Numbers"/>
      </w:pPr>
      <w:r w:rsidRPr="00B83B3E">
        <w:t>If the patient is in receipt of aid and attendance and either Hospital or Dom is selected: readmitted within 185 days of last discharge, has a current length of stay greater than 29 days, an</w:t>
      </w:r>
      <w:r w:rsidR="00C370E6" w:rsidRPr="00B83B3E">
        <w:t>d last discharge was IRREGULAR.</w:t>
      </w:r>
    </w:p>
    <w:p w14:paraId="5C3CD928" w14:textId="3D43FE2A" w:rsidR="00D86AF8" w:rsidRDefault="00D86AF8" w:rsidP="00113C7E">
      <w:pPr>
        <w:pStyle w:val="BodyText"/>
      </w:pPr>
      <w:r w:rsidRPr="00B83B3E">
        <w:t>Information provided may include veteran</w:t>
      </w:r>
      <w:r w:rsidR="001768A4" w:rsidRPr="00B83B3E">
        <w:t>’</w:t>
      </w:r>
      <w:r w:rsidRPr="00B83B3E">
        <w:t xml:space="preserve">s claim number, claim folder location, eligibility, </w:t>
      </w:r>
      <w:r w:rsidR="0089685D" w:rsidRPr="00B83B3E">
        <w:t>SSN</w:t>
      </w:r>
      <w:r w:rsidRPr="00B83B3E">
        <w:t xml:space="preserve">, and </w:t>
      </w:r>
      <w:proofErr w:type="gramStart"/>
      <w:r w:rsidRPr="00B83B3E">
        <w:t>whether or not</w:t>
      </w:r>
      <w:proofErr w:type="gramEnd"/>
      <w:r w:rsidRPr="00B83B3E">
        <w:t xml:space="preserve"> in receipt of pension and/or aid and attendance. Admission data includes admission date, admission diagnosis, discharge date, discharge type, and bed service.</w:t>
      </w:r>
      <w:r w:rsidR="00EE0CF4">
        <w:t xml:space="preserve"> </w:t>
      </w:r>
      <w:r w:rsidR="004D1E0C" w:rsidRPr="00B83B3E">
        <w:t>(</w:t>
      </w:r>
      <w:r w:rsidR="00AD10CC" w:rsidRPr="00B83B3E">
        <w:fldChar w:fldCharType="begin"/>
      </w:r>
      <w:r w:rsidR="00AD10CC" w:rsidRPr="00B83B3E">
        <w:instrText xml:space="preserve"> REF _Ref406765703 \h </w:instrText>
      </w:r>
      <w:r w:rsidR="00B83B3E">
        <w:instrText xml:space="preserve"> \* MERGEFORMAT </w:instrText>
      </w:r>
      <w:r w:rsidR="00AD10CC" w:rsidRPr="00B83B3E">
        <w:fldChar w:fldCharType="separate"/>
      </w:r>
      <w:r w:rsidR="0081024B" w:rsidRPr="000B7E43">
        <w:t>Figure</w:t>
      </w:r>
      <w:r w:rsidR="0081024B" w:rsidRPr="00B83B3E">
        <w:t xml:space="preserve"> </w:t>
      </w:r>
      <w:r w:rsidR="0081024B">
        <w:rPr>
          <w:noProof/>
        </w:rPr>
        <w:t>2</w:t>
      </w:r>
      <w:r w:rsidR="0081024B">
        <w:rPr>
          <w:noProof/>
        </w:rPr>
        <w:noBreakHyphen/>
        <w:t>72</w:t>
      </w:r>
      <w:r w:rsidR="00AD10CC" w:rsidRPr="00B83B3E">
        <w:fldChar w:fldCharType="end"/>
      </w:r>
      <w:r w:rsidR="004D1E0C" w:rsidRPr="00B83B3E">
        <w:t>)</w:t>
      </w:r>
      <w:r w:rsidR="00ED0CCE" w:rsidRPr="00B83B3E">
        <w:t xml:space="preserve"> </w:t>
      </w:r>
      <w:r w:rsidR="00024902" w:rsidRPr="00B83B3E">
        <w:t>shows the filter criteria for a Re-Admission Report.</w:t>
      </w:r>
    </w:p>
    <w:p w14:paraId="580FC829" w14:textId="6B78E24E" w:rsidR="000B7E43" w:rsidRDefault="000B7E43" w:rsidP="00113C7E">
      <w:pPr>
        <w:pStyle w:val="BodyText"/>
      </w:pPr>
      <w:r w:rsidRPr="00B83B3E">
        <w:rPr>
          <w:noProof/>
        </w:rPr>
        <w:drawing>
          <wp:inline distT="0" distB="0" distL="0" distR="0" wp14:anchorId="178EB842" wp14:editId="3D2C2369">
            <wp:extent cx="2258265" cy="2790701"/>
            <wp:effectExtent l="19050" t="19050" r="27940" b="10160"/>
            <wp:docPr id="67" name="Picture 67" descr="Displays the filter criteria for a Re-Admission Report" title="Figur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2" cstate="print"/>
                    <a:srcRect/>
                    <a:stretch>
                      <a:fillRect/>
                    </a:stretch>
                  </pic:blipFill>
                  <pic:spPr bwMode="auto">
                    <a:xfrm>
                      <a:off x="0" y="0"/>
                      <a:ext cx="2266009" cy="2800271"/>
                    </a:xfrm>
                    <a:prstGeom prst="rect">
                      <a:avLst/>
                    </a:prstGeom>
                    <a:noFill/>
                    <a:ln w="6350">
                      <a:solidFill>
                        <a:schemeClr val="tx1"/>
                      </a:solidFill>
                      <a:miter lim="800000"/>
                      <a:headEnd/>
                      <a:tailEnd/>
                    </a:ln>
                  </pic:spPr>
                </pic:pic>
              </a:graphicData>
            </a:graphic>
          </wp:inline>
        </w:drawing>
      </w:r>
    </w:p>
    <w:p w14:paraId="5C3CD92B" w14:textId="35DB15AF" w:rsidR="00024902" w:rsidRPr="00B83B3E" w:rsidRDefault="0054693F" w:rsidP="000B7E43">
      <w:pPr>
        <w:pStyle w:val="Caption"/>
      </w:pPr>
      <w:bookmarkStart w:id="935" w:name="_Toc326149624"/>
      <w:bookmarkStart w:id="936" w:name="_Ref279742755"/>
      <w:bookmarkStart w:id="937" w:name="_Ref406765703"/>
      <w:bookmarkStart w:id="938" w:name="_Toc20827286"/>
      <w:r w:rsidRPr="000B7E43">
        <w:t>Figure</w:t>
      </w:r>
      <w:r w:rsidRPr="00B83B3E">
        <w:t xml:space="preserv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72</w:t>
      </w:r>
      <w:r w:rsidR="00C72CA4">
        <w:rPr>
          <w:noProof/>
        </w:rPr>
        <w:fldChar w:fldCharType="end"/>
      </w:r>
      <w:bookmarkEnd w:id="935"/>
      <w:bookmarkEnd w:id="936"/>
      <w:bookmarkEnd w:id="937"/>
      <w:r w:rsidR="000B7E43">
        <w:t>. Re-Admission Report Query Screen.</w:t>
      </w:r>
      <w:bookmarkEnd w:id="938"/>
    </w:p>
    <w:p w14:paraId="5C3CD92C" w14:textId="77777777" w:rsidR="00A646C9" w:rsidRPr="00B83B3E" w:rsidRDefault="00D86AF8" w:rsidP="00EE33FC">
      <w:pPr>
        <w:pStyle w:val="Heading4"/>
      </w:pPr>
      <w:bookmarkStart w:id="939" w:name="_Toc146086600"/>
      <w:bookmarkStart w:id="940" w:name="_Toc508873576"/>
      <w:r w:rsidRPr="00B83B3E">
        <w:t>Discharge Report</w:t>
      </w:r>
      <w:bookmarkEnd w:id="939"/>
      <w:bookmarkEnd w:id="940"/>
    </w:p>
    <w:p w14:paraId="5C3CD92D" w14:textId="57771772" w:rsidR="00A646C9" w:rsidRDefault="008F24D2" w:rsidP="000F64BC">
      <w:r w:rsidRPr="00B83B3E">
        <w:t>This option</w:t>
      </w:r>
      <w:r w:rsidR="00D86AF8" w:rsidRPr="00B83B3E">
        <w:t xml:space="preserve"> report</w:t>
      </w:r>
      <w:r w:rsidRPr="00B83B3E">
        <w:t>s</w:t>
      </w:r>
      <w:r w:rsidR="00D86AF8" w:rsidRPr="00B83B3E">
        <w:t xml:space="preserve"> service connected, A&amp;A, pension, or all discharges for the facility </w:t>
      </w:r>
      <w:r w:rsidR="00646FDC" w:rsidRPr="00B83B3E">
        <w:t>the user is</w:t>
      </w:r>
      <w:r w:rsidR="00D86AF8" w:rsidRPr="00B83B3E">
        <w:t xml:space="preserve"> connected to for any given date range.</w:t>
      </w:r>
      <w:r w:rsidR="00EE0CF4">
        <w:t xml:space="preserve"> </w:t>
      </w:r>
      <w:r w:rsidR="00D86AF8" w:rsidRPr="00B83B3E">
        <w:t>Each time the report is processed and contains data, the date is captured and stored.</w:t>
      </w:r>
      <w:r w:rsidR="00EE0CF4">
        <w:t xml:space="preserve"> </w:t>
      </w:r>
      <w:r w:rsidR="00D86AF8" w:rsidRPr="00B83B3E">
        <w:t>It</w:t>
      </w:r>
      <w:r w:rsidR="002E368B" w:rsidRPr="00B83B3E">
        <w:t xml:space="preserve"> then </w:t>
      </w:r>
      <w:r w:rsidRPr="00B83B3E">
        <w:t xml:space="preserve">is </w:t>
      </w:r>
      <w:r w:rsidR="002E368B" w:rsidRPr="00B83B3E">
        <w:t xml:space="preserve">displayed as the </w:t>
      </w:r>
      <w:r w:rsidR="00D86AF8" w:rsidRPr="00B83B3E">
        <w:rPr>
          <w:b/>
        </w:rPr>
        <w:t>last run date</w:t>
      </w:r>
      <w:r w:rsidR="00D86AF8" w:rsidRPr="00B83B3E">
        <w:t xml:space="preserve"> for the next processing session.</w:t>
      </w:r>
      <w:r w:rsidR="00EE0CF4">
        <w:t xml:space="preserve"> </w:t>
      </w:r>
      <w:r w:rsidR="00D86AF8" w:rsidRPr="00B83B3E">
        <w:t xml:space="preserve">Information </w:t>
      </w:r>
      <w:r w:rsidR="00866D28" w:rsidRPr="00B83B3E">
        <w:t xml:space="preserve">provided </w:t>
      </w:r>
      <w:r w:rsidR="00D86AF8" w:rsidRPr="00B83B3E">
        <w:t xml:space="preserve">for each patient </w:t>
      </w:r>
      <w:r w:rsidR="00866D28" w:rsidRPr="00B83B3E">
        <w:t>record returned may include</w:t>
      </w:r>
      <w:r w:rsidR="00D86AF8" w:rsidRPr="00B83B3E">
        <w:t xml:space="preserve"> claim number, claim folder location, </w:t>
      </w:r>
      <w:r w:rsidR="0089685D" w:rsidRPr="00B83B3E">
        <w:t>SSN</w:t>
      </w:r>
      <w:r w:rsidR="00D86AF8" w:rsidRPr="00B83B3E">
        <w:t xml:space="preserve">, discharge date, type of discharge, </w:t>
      </w:r>
      <w:r w:rsidR="00BD43CF" w:rsidRPr="00B83B3E">
        <w:t>and length</w:t>
      </w:r>
      <w:r w:rsidR="00D86AF8" w:rsidRPr="00B83B3E">
        <w:t xml:space="preserve"> of stay, bed service, in receipt of A&amp;A or pension, and eligibility data.</w:t>
      </w:r>
      <w:r w:rsidR="00EE0CF4">
        <w:t xml:space="preserve"> </w:t>
      </w:r>
      <w:r w:rsidR="00D86AF8" w:rsidRPr="00B83B3E">
        <w:t>Depending on the date range and number of discharge types selected, the report could be quite lengthy.</w:t>
      </w:r>
      <w:r w:rsidR="00EE0CF4">
        <w:t xml:space="preserve"> </w:t>
      </w:r>
      <w:r w:rsidR="004D1E0C" w:rsidRPr="00B83B3E">
        <w:t>(</w:t>
      </w:r>
      <w:r w:rsidR="00AD10CC" w:rsidRPr="00B83B3E">
        <w:fldChar w:fldCharType="begin"/>
      </w:r>
      <w:r w:rsidR="00AD10CC" w:rsidRPr="00B83B3E">
        <w:instrText xml:space="preserve"> REF _Ref406765721 \h </w:instrText>
      </w:r>
      <w:r w:rsidR="00B83B3E">
        <w:instrText xml:space="preserve"> \* MERGEFORMAT </w:instrText>
      </w:r>
      <w:r w:rsidR="00AD10CC" w:rsidRPr="00B83B3E">
        <w:fldChar w:fldCharType="separate"/>
      </w:r>
      <w:r w:rsidR="0081024B" w:rsidRPr="00B83B3E">
        <w:t xml:space="preserve">Figure </w:t>
      </w:r>
      <w:r w:rsidR="0081024B">
        <w:rPr>
          <w:noProof/>
        </w:rPr>
        <w:t>2</w:t>
      </w:r>
      <w:r w:rsidR="0081024B">
        <w:rPr>
          <w:noProof/>
        </w:rPr>
        <w:noBreakHyphen/>
        <w:t>73</w:t>
      </w:r>
      <w:r w:rsidR="00AD10CC" w:rsidRPr="00B83B3E">
        <w:fldChar w:fldCharType="end"/>
      </w:r>
      <w:r w:rsidR="004D1E0C" w:rsidRPr="00B83B3E">
        <w:t>)</w:t>
      </w:r>
      <w:r w:rsidR="003E47B7" w:rsidRPr="00B83B3E">
        <w:t xml:space="preserve"> </w:t>
      </w:r>
      <w:r w:rsidR="00024902" w:rsidRPr="00B83B3E">
        <w:t xml:space="preserve">shows the filter criteria for a </w:t>
      </w:r>
      <w:r w:rsidR="00024902" w:rsidRPr="00B83B3E">
        <w:rPr>
          <w:b/>
        </w:rPr>
        <w:t>Discharge Report</w:t>
      </w:r>
      <w:r w:rsidR="00024902" w:rsidRPr="00B83B3E">
        <w:t>.</w:t>
      </w:r>
    </w:p>
    <w:p w14:paraId="5631C369" w14:textId="5B01DB57" w:rsidR="000B7E43" w:rsidRPr="00B83B3E" w:rsidRDefault="000B7E43" w:rsidP="000F64BC">
      <w:r w:rsidRPr="00B83B3E">
        <w:rPr>
          <w:noProof/>
        </w:rPr>
        <w:lastRenderedPageBreak/>
        <w:drawing>
          <wp:inline distT="0" distB="0" distL="0" distR="0" wp14:anchorId="71488C84" wp14:editId="058C76F8">
            <wp:extent cx="2200966" cy="2778826"/>
            <wp:effectExtent l="19050" t="19050" r="27940" b="21590"/>
            <wp:docPr id="68" name="Picture 68" descr="Displays the Discharge Report" title="Figur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3" cstate="print"/>
                    <a:srcRect/>
                    <a:stretch>
                      <a:fillRect/>
                    </a:stretch>
                  </pic:blipFill>
                  <pic:spPr bwMode="auto">
                    <a:xfrm>
                      <a:off x="0" y="0"/>
                      <a:ext cx="2209743" cy="2789907"/>
                    </a:xfrm>
                    <a:prstGeom prst="rect">
                      <a:avLst/>
                    </a:prstGeom>
                    <a:noFill/>
                    <a:ln w="6350">
                      <a:solidFill>
                        <a:schemeClr val="tx1"/>
                      </a:solidFill>
                      <a:miter lim="800000"/>
                      <a:headEnd/>
                      <a:tailEnd/>
                    </a:ln>
                  </pic:spPr>
                </pic:pic>
              </a:graphicData>
            </a:graphic>
          </wp:inline>
        </w:drawing>
      </w:r>
    </w:p>
    <w:p w14:paraId="5C3CD930" w14:textId="4ACA78E0" w:rsidR="00024902" w:rsidRDefault="0054693F" w:rsidP="000B7E43">
      <w:pPr>
        <w:pStyle w:val="Caption"/>
        <w:rPr>
          <w:rFonts w:cs="Times New Roman"/>
        </w:rPr>
      </w:pPr>
      <w:bookmarkStart w:id="941" w:name="_Toc326149625"/>
      <w:bookmarkStart w:id="942" w:name="_Ref279742934"/>
      <w:bookmarkStart w:id="943" w:name="_Ref332962425"/>
      <w:bookmarkStart w:id="944" w:name="_Ref406765721"/>
      <w:bookmarkStart w:id="945" w:name="_Toc2082728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73</w:t>
      </w:r>
      <w:r w:rsidR="008D502E">
        <w:rPr>
          <w:rFonts w:cs="Times New Roman"/>
        </w:rPr>
        <w:fldChar w:fldCharType="end"/>
      </w:r>
      <w:bookmarkEnd w:id="941"/>
      <w:bookmarkEnd w:id="942"/>
      <w:bookmarkEnd w:id="943"/>
      <w:bookmarkEnd w:id="944"/>
      <w:r w:rsidR="000B7E43">
        <w:rPr>
          <w:rFonts w:cs="Times New Roman"/>
        </w:rPr>
        <w:t>. Discharge Report Query Screen.</w:t>
      </w:r>
      <w:bookmarkEnd w:id="945"/>
    </w:p>
    <w:p w14:paraId="78BCC0F6" w14:textId="77777777" w:rsidR="000656C0" w:rsidRPr="000656C0" w:rsidRDefault="000656C0" w:rsidP="000656C0">
      <w:pPr>
        <w:pStyle w:val="BodyText"/>
      </w:pPr>
    </w:p>
    <w:p w14:paraId="5C3CD931" w14:textId="77777777" w:rsidR="00D86AF8" w:rsidRPr="00B83B3E" w:rsidRDefault="00D86AF8" w:rsidP="00EE33FC">
      <w:pPr>
        <w:pStyle w:val="Heading4"/>
      </w:pPr>
      <w:bookmarkStart w:id="946" w:name="_Toc146086601"/>
      <w:bookmarkStart w:id="947" w:name="_Toc508873577"/>
      <w:r w:rsidRPr="00B83B3E">
        <w:t>Incompetent Veterans Report</w:t>
      </w:r>
      <w:bookmarkEnd w:id="946"/>
      <w:bookmarkEnd w:id="947"/>
    </w:p>
    <w:p w14:paraId="5C3CD932" w14:textId="31924F83" w:rsidR="004F113F" w:rsidRPr="00B83B3E" w:rsidRDefault="00D86AF8" w:rsidP="00C370E6">
      <w:pPr>
        <w:pStyle w:val="BodyText"/>
      </w:pPr>
      <w:r w:rsidRPr="00B83B3E">
        <w:t>This option report</w:t>
      </w:r>
      <w:r w:rsidR="002E368B" w:rsidRPr="00B83B3E">
        <w:t>s</w:t>
      </w:r>
      <w:r w:rsidRPr="00B83B3E">
        <w:t xml:space="preserve"> all veterans who have been ruled incompetent by Civil or VA authorities.</w:t>
      </w:r>
      <w:r w:rsidR="00EE0CF4">
        <w:t xml:space="preserve"> </w:t>
      </w:r>
      <w:r w:rsidRPr="00B83B3E">
        <w:t>For this report to run correctly, either the DATE RULED INCOMPETENT (VA) or DATE RULED INCOMPETENT (CIVIL) fields must have been edited by VHA personnel (OR) the RATED INCOMPETENT field in the PATIENT file must contain</w:t>
      </w:r>
      <w:r w:rsidR="00607D35" w:rsidRPr="00B83B3E">
        <w:t xml:space="preserve"> a YES value.</w:t>
      </w:r>
    </w:p>
    <w:p w14:paraId="5C3CD933" w14:textId="1EA9E3E2" w:rsidR="00D86AF8" w:rsidRPr="00B83B3E" w:rsidRDefault="00D86AF8" w:rsidP="00113C7E">
      <w:pPr>
        <w:pStyle w:val="BodyText"/>
      </w:pPr>
      <w:r w:rsidRPr="00B83B3E">
        <w:t>Each time the report is processed and contains data, the date is captured and stored.</w:t>
      </w:r>
      <w:r w:rsidR="00EE0CF4">
        <w:t xml:space="preserve"> </w:t>
      </w:r>
      <w:r w:rsidR="002E5812" w:rsidRPr="00B83B3E">
        <w:t>It</w:t>
      </w:r>
      <w:r w:rsidR="00E50078" w:rsidRPr="00B83B3E">
        <w:t xml:space="preserve"> then </w:t>
      </w:r>
      <w:r w:rsidR="002E5812" w:rsidRPr="00B83B3E">
        <w:t>is</w:t>
      </w:r>
      <w:r w:rsidR="00E50078" w:rsidRPr="00B83B3E">
        <w:t xml:space="preserve"> displayed as the </w:t>
      </w:r>
      <w:r w:rsidR="00E50078" w:rsidRPr="00B83B3E">
        <w:rPr>
          <w:b/>
        </w:rPr>
        <w:t>last run date</w:t>
      </w:r>
      <w:r w:rsidRPr="00B83B3E">
        <w:t xml:space="preserve"> for the next processing session.</w:t>
      </w:r>
      <w:r w:rsidR="00EE0CF4">
        <w:t xml:space="preserve"> </w:t>
      </w:r>
      <w:r w:rsidRPr="00B83B3E">
        <w:t xml:space="preserve">Information provided for each </w:t>
      </w:r>
      <w:r w:rsidR="00866D28" w:rsidRPr="00B83B3E">
        <w:t>record returned may</w:t>
      </w:r>
      <w:r w:rsidRPr="00B83B3E">
        <w:t xml:space="preserve"> include claim number, claim folder location, </w:t>
      </w:r>
      <w:r w:rsidR="0089685D" w:rsidRPr="00B83B3E">
        <w:t>SSN</w:t>
      </w:r>
      <w:r w:rsidRPr="00B83B3E">
        <w:t>, discharge date, type of discharge, length of stay, bed service, eligibility data, and date ruled incompetent.</w:t>
      </w:r>
      <w:r w:rsidR="00EE0CF4">
        <w:t xml:space="preserve"> </w:t>
      </w:r>
      <w:r w:rsidRPr="00B83B3E">
        <w:t>Depending on the date range selected, the report could be quite lengthy.</w:t>
      </w:r>
      <w:r w:rsidR="00EE0CF4">
        <w:t xml:space="preserve"> </w:t>
      </w:r>
      <w:r w:rsidR="004D1E0C" w:rsidRPr="00B83B3E">
        <w:t>(</w:t>
      </w:r>
      <w:r w:rsidR="00AD10CC" w:rsidRPr="00B83B3E">
        <w:fldChar w:fldCharType="begin"/>
      </w:r>
      <w:r w:rsidR="00AD10CC" w:rsidRPr="00B83B3E">
        <w:instrText xml:space="preserve"> REF _Ref406765737 \h </w:instrText>
      </w:r>
      <w:r w:rsidR="00B83B3E">
        <w:instrText xml:space="preserve"> \* MERGEFORMAT </w:instrText>
      </w:r>
      <w:r w:rsidR="00AD10CC" w:rsidRPr="00B83B3E">
        <w:fldChar w:fldCharType="separate"/>
      </w:r>
      <w:r w:rsidR="0081024B" w:rsidRPr="00B83B3E">
        <w:t xml:space="preserve">Figure </w:t>
      </w:r>
      <w:r w:rsidR="0081024B">
        <w:rPr>
          <w:noProof/>
        </w:rPr>
        <w:t>2</w:t>
      </w:r>
      <w:r w:rsidR="0081024B">
        <w:rPr>
          <w:noProof/>
        </w:rPr>
        <w:noBreakHyphen/>
        <w:t>74</w:t>
      </w:r>
      <w:r w:rsidR="00AD10CC" w:rsidRPr="00B83B3E">
        <w:fldChar w:fldCharType="end"/>
      </w:r>
      <w:r w:rsidR="004D1E0C" w:rsidRPr="00B83B3E">
        <w:t>)</w:t>
      </w:r>
      <w:r w:rsidR="003E47B7" w:rsidRPr="00B83B3E">
        <w:t xml:space="preserve"> </w:t>
      </w:r>
      <w:r w:rsidR="00024902" w:rsidRPr="00B83B3E">
        <w:t>shows the filter criteria for an Incompetent Veterans Report.</w:t>
      </w:r>
    </w:p>
    <w:p w14:paraId="5C3CD934" w14:textId="682FB30F" w:rsidR="00024902" w:rsidRPr="00B83B3E" w:rsidRDefault="000B7E43" w:rsidP="00345C0B">
      <w:pPr>
        <w:pStyle w:val="Body3PicCaption"/>
      </w:pPr>
      <w:r w:rsidRPr="00B83B3E">
        <w:lastRenderedPageBreak/>
        <w:drawing>
          <wp:inline distT="0" distB="0" distL="0" distR="0" wp14:anchorId="08F53BCA" wp14:editId="75EDD615">
            <wp:extent cx="2228850" cy="2771775"/>
            <wp:effectExtent l="19050" t="19050" r="19050" b="28575"/>
            <wp:docPr id="74" name="Picture 74" descr="Displays the Incompetent Veterans Report" title="Figure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4" cstate="print"/>
                    <a:srcRect/>
                    <a:stretch>
                      <a:fillRect/>
                    </a:stretch>
                  </pic:blipFill>
                  <pic:spPr bwMode="auto">
                    <a:xfrm>
                      <a:off x="0" y="0"/>
                      <a:ext cx="2228850" cy="2771775"/>
                    </a:xfrm>
                    <a:prstGeom prst="rect">
                      <a:avLst/>
                    </a:prstGeom>
                    <a:noFill/>
                    <a:ln w="6350">
                      <a:solidFill>
                        <a:schemeClr val="tx1"/>
                      </a:solidFill>
                      <a:miter lim="800000"/>
                      <a:headEnd/>
                      <a:tailEnd/>
                    </a:ln>
                  </pic:spPr>
                </pic:pic>
              </a:graphicData>
            </a:graphic>
          </wp:inline>
        </w:drawing>
      </w:r>
    </w:p>
    <w:p w14:paraId="5C3CD936" w14:textId="2EC7DA11" w:rsidR="00024902" w:rsidRPr="00B83B3E" w:rsidRDefault="00942481" w:rsidP="000B7E43">
      <w:pPr>
        <w:pStyle w:val="Caption"/>
      </w:pPr>
      <w:bookmarkStart w:id="948" w:name="_Toc326149626"/>
      <w:bookmarkStart w:id="949" w:name="_Ref279743157"/>
      <w:bookmarkStart w:id="950" w:name="_Ref332962461"/>
      <w:bookmarkStart w:id="951" w:name="_Ref406765737"/>
      <w:bookmarkStart w:id="952" w:name="_Toc20827288"/>
      <w:r w:rsidRPr="00B83B3E">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74</w:t>
      </w:r>
      <w:r w:rsidR="00C72CA4">
        <w:rPr>
          <w:noProof/>
        </w:rPr>
        <w:fldChar w:fldCharType="end"/>
      </w:r>
      <w:bookmarkEnd w:id="948"/>
      <w:bookmarkEnd w:id="949"/>
      <w:bookmarkEnd w:id="950"/>
      <w:bookmarkEnd w:id="951"/>
      <w:r w:rsidR="000B7E43">
        <w:t>. Incompetent Veteran Report Query Screen.</w:t>
      </w:r>
      <w:bookmarkEnd w:id="952"/>
    </w:p>
    <w:p w14:paraId="5C3CD937" w14:textId="77777777" w:rsidR="00A646C9" w:rsidRPr="00B83B3E" w:rsidRDefault="00872C29" w:rsidP="00EE33FC">
      <w:pPr>
        <w:pStyle w:val="Heading4"/>
      </w:pPr>
      <w:bookmarkStart w:id="953" w:name="_Toc508873578"/>
      <w:r w:rsidRPr="00B83B3E">
        <w:t xml:space="preserve">Fee Basis Community Nursing Home </w:t>
      </w:r>
      <w:r w:rsidR="00884607" w:rsidRPr="00B83B3E">
        <w:t xml:space="preserve">(FBCNH) </w:t>
      </w:r>
      <w:r w:rsidRPr="00B83B3E">
        <w:t>Reports</w:t>
      </w:r>
      <w:bookmarkEnd w:id="953"/>
    </w:p>
    <w:p w14:paraId="5C3CD938" w14:textId="5BCF3C07" w:rsidR="00A646C9" w:rsidRPr="00B83B3E" w:rsidRDefault="006C0C67" w:rsidP="004C5252">
      <w:pPr>
        <w:pStyle w:val="BodyText"/>
      </w:pPr>
      <w:r w:rsidRPr="00B83B3E">
        <w:t xml:space="preserve">The </w:t>
      </w:r>
      <w:r w:rsidR="00277558" w:rsidRPr="00B83B3E">
        <w:rPr>
          <w:rStyle w:val="BodyTextChar"/>
        </w:rPr>
        <w:t>VA</w:t>
      </w:r>
      <w:r w:rsidRPr="00B83B3E">
        <w:rPr>
          <w:rStyle w:val="BodyTextChar"/>
        </w:rPr>
        <w:t xml:space="preserve"> Office of the Inspector General (OIG) Findings from Combined Assessment Program (CAP) reviews of VBA Regional Offices (ROs) disclosed that improvements could be made to process hospital adjustments in a mor</w:t>
      </w:r>
      <w:r w:rsidR="00607D35" w:rsidRPr="00B83B3E">
        <w:rPr>
          <w:rStyle w:val="BodyTextChar"/>
        </w:rPr>
        <w:t>e timely and efficient manner.</w:t>
      </w:r>
      <w:r w:rsidR="00EE0CF4">
        <w:rPr>
          <w:rStyle w:val="BodyTextChar"/>
        </w:rPr>
        <w:t xml:space="preserve"> </w:t>
      </w:r>
      <w:r w:rsidRPr="00B83B3E">
        <w:rPr>
          <w:rStyle w:val="BodyTextChar"/>
        </w:rPr>
        <w:t>VBA is required by law to reduce certain C&amp;P benefits for veterans receiving hospital and/or domiciliary care furnished at VA expense; this includes patients receiving elective FBCNH care at VA expense.</w:t>
      </w:r>
      <w:r w:rsidR="00EE0CF4">
        <w:rPr>
          <w:rStyle w:val="BodyTextChar"/>
        </w:rPr>
        <w:t xml:space="preserve"> </w:t>
      </w:r>
      <w:r w:rsidRPr="00B83B3E">
        <w:rPr>
          <w:rStyle w:val="BodyTextChar"/>
        </w:rPr>
        <w:t xml:space="preserve">Elective FBCNH Reports are not currently available in </w:t>
      </w:r>
      <w:r w:rsidR="009706EB" w:rsidRPr="00B83B3E">
        <w:rPr>
          <w:rStyle w:val="BodyTextChar"/>
        </w:rPr>
        <w:t>CAPRI and</w:t>
      </w:r>
      <w:r w:rsidRPr="00B83B3E">
        <w:rPr>
          <w:rStyle w:val="BodyTextChar"/>
        </w:rPr>
        <w:t xml:space="preserve"> must be obtained from AMIE as a seconda</w:t>
      </w:r>
      <w:r w:rsidR="00ED0CCE" w:rsidRPr="00B83B3E">
        <w:rPr>
          <w:rStyle w:val="BodyTextChar"/>
        </w:rPr>
        <w:t>ry option to VBA RO personnel.</w:t>
      </w:r>
      <w:r w:rsidR="00EE0CF4">
        <w:rPr>
          <w:rStyle w:val="BodyTextChar"/>
        </w:rPr>
        <w:t xml:space="preserve"> </w:t>
      </w:r>
      <w:r w:rsidRPr="00B83B3E">
        <w:rPr>
          <w:rStyle w:val="BodyTextChar"/>
        </w:rPr>
        <w:t>For VBA RO personnel to have all relevant hospital reports in one package the CAPRI reports H</w:t>
      </w:r>
      <w:r w:rsidR="00884607" w:rsidRPr="00B83B3E">
        <w:rPr>
          <w:rStyle w:val="BodyTextChar"/>
        </w:rPr>
        <w:t>OSPITAL ADJUSTMENT section has been</w:t>
      </w:r>
      <w:r w:rsidRPr="00B83B3E">
        <w:rPr>
          <w:rStyle w:val="BodyTextChar"/>
        </w:rPr>
        <w:t xml:space="preserve"> modi</w:t>
      </w:r>
      <w:r w:rsidR="00550B0A" w:rsidRPr="00B83B3E">
        <w:rPr>
          <w:rStyle w:val="BodyTextChar"/>
        </w:rPr>
        <w:t>fied</w:t>
      </w:r>
      <w:r w:rsidR="00550B0A" w:rsidRPr="00B83B3E">
        <w:t xml:space="preserve"> to add the following </w:t>
      </w:r>
      <w:r w:rsidRPr="00B83B3E">
        <w:t>FBCNH reports as available selections</w:t>
      </w:r>
      <w:r w:rsidR="00262BAC" w:rsidRPr="00B83B3E">
        <w:t>:</w:t>
      </w:r>
    </w:p>
    <w:p w14:paraId="5C3CD939" w14:textId="77777777" w:rsidR="00A646C9" w:rsidRPr="00B83B3E" w:rsidRDefault="006C0C67" w:rsidP="002D5B3F">
      <w:pPr>
        <w:pStyle w:val="BodyText5Numbers"/>
      </w:pPr>
      <w:r w:rsidRPr="00B83B3E">
        <w:t>Report of</w:t>
      </w:r>
      <w:r w:rsidR="00884607" w:rsidRPr="00B83B3E">
        <w:t xml:space="preserve"> Admissions/Discharges for CNH</w:t>
      </w:r>
    </w:p>
    <w:p w14:paraId="5C3CD93A" w14:textId="77777777" w:rsidR="00A646C9" w:rsidRPr="00B83B3E" w:rsidRDefault="00550B0A" w:rsidP="002D5B3F">
      <w:pPr>
        <w:pStyle w:val="BodyText5Numbers"/>
      </w:pPr>
      <w:r w:rsidRPr="00B83B3E">
        <w:t>FBCNH Roster Print</w:t>
      </w:r>
    </w:p>
    <w:p w14:paraId="5C3CD93B" w14:textId="77777777" w:rsidR="00A646C9" w:rsidRPr="00B83B3E" w:rsidRDefault="006C0C67" w:rsidP="002D5B3F">
      <w:pPr>
        <w:pStyle w:val="BodyText5Numbers"/>
      </w:pPr>
      <w:r w:rsidRPr="00B83B3E">
        <w:t>CNH</w:t>
      </w:r>
      <w:r w:rsidR="00884607" w:rsidRPr="00B83B3E">
        <w:t xml:space="preserve"> Stays in Excess of 90 Days</w:t>
      </w:r>
    </w:p>
    <w:p w14:paraId="5C3CD93C" w14:textId="77777777" w:rsidR="00A646C9" w:rsidRPr="00B83B3E" w:rsidRDefault="006C0C67" w:rsidP="002D5B3F">
      <w:pPr>
        <w:pStyle w:val="BodyText5Numbers"/>
      </w:pPr>
      <w:r w:rsidRPr="00B83B3E">
        <w:t xml:space="preserve">Display Episode </w:t>
      </w:r>
      <w:r w:rsidR="00C370E6" w:rsidRPr="00B83B3E">
        <w:t>of Care</w:t>
      </w:r>
    </w:p>
    <w:p w14:paraId="5C3CD93D" w14:textId="77777777" w:rsidR="00A646C9" w:rsidRPr="00B83B3E" w:rsidRDefault="00884607" w:rsidP="00C370E6">
      <w:pPr>
        <w:pStyle w:val="BodyText"/>
      </w:pPr>
      <w:r w:rsidRPr="00B83B3E">
        <w:t xml:space="preserve">This enhancement </w:t>
      </w:r>
      <w:r w:rsidR="006C0C67" w:rsidRPr="00B83B3E">
        <w:t>provide</w:t>
      </w:r>
      <w:r w:rsidRPr="00B83B3E">
        <w:t>s</w:t>
      </w:r>
      <w:r w:rsidR="006C0C67" w:rsidRPr="00B83B3E">
        <w:t xml:space="preserve"> </w:t>
      </w:r>
      <w:proofErr w:type="gramStart"/>
      <w:r w:rsidR="006C0C67" w:rsidRPr="00B83B3E">
        <w:t>a number of</w:t>
      </w:r>
      <w:proofErr w:type="gramEnd"/>
      <w:r w:rsidR="006C0C67" w:rsidRPr="00B83B3E">
        <w:t xml:space="preserve"> benefits from contributing to improved timeliness and accuracy of hospital adjustment process through automation, thereby decreasing administrative cost of the VBA hospital adjustment program, no longer needing to provide technical support for VBA ROs personnel for AMIE </w:t>
      </w:r>
      <w:proofErr w:type="spellStart"/>
      <w:r w:rsidR="006C0C67" w:rsidRPr="00B83B3E">
        <w:t>VistA</w:t>
      </w:r>
      <w:proofErr w:type="spellEnd"/>
      <w:r w:rsidR="006C0C67" w:rsidRPr="00B83B3E">
        <w:t xml:space="preserve"> users and improving de</w:t>
      </w:r>
      <w:r w:rsidR="00262BAC" w:rsidRPr="00B83B3E">
        <w:t>livery of services to Veterans.</w:t>
      </w:r>
    </w:p>
    <w:p w14:paraId="5C3CD93E" w14:textId="77777777" w:rsidR="00A646C9" w:rsidRPr="00B83B3E" w:rsidRDefault="00884607" w:rsidP="00EE33FC">
      <w:pPr>
        <w:pStyle w:val="Heading4"/>
      </w:pPr>
      <w:bookmarkStart w:id="954" w:name="_Toc508873579"/>
      <w:r w:rsidRPr="00B83B3E">
        <w:t>Report of Admissions/Discharges for CNH</w:t>
      </w:r>
      <w:bookmarkEnd w:id="954"/>
    </w:p>
    <w:p w14:paraId="5C3CD93F" w14:textId="1ECEE0BD" w:rsidR="00024902" w:rsidRPr="00B83B3E" w:rsidRDefault="00550B0A" w:rsidP="00113C7E">
      <w:pPr>
        <w:pStyle w:val="BodyText"/>
      </w:pPr>
      <w:r w:rsidRPr="00B83B3E">
        <w:t xml:space="preserve">This report and its data </w:t>
      </w:r>
      <w:r w:rsidR="003775A4" w:rsidRPr="00B83B3E">
        <w:t>are</w:t>
      </w:r>
      <w:r w:rsidRPr="00B83B3E">
        <w:t xml:space="preserve"> identical to “CNH ADMISSIONS AND DISCHARGES” report that is produced within the Fee Basis application that is used to report admissions to and discharges from a Contract Nursing Home within a specified date range.</w:t>
      </w:r>
      <w:r w:rsidR="00EE0CF4">
        <w:t xml:space="preserve"> </w:t>
      </w:r>
      <w:r w:rsidR="004D1E0C" w:rsidRPr="00B83B3E">
        <w:t>(</w:t>
      </w:r>
      <w:r w:rsidR="00AD10CC" w:rsidRPr="00B83B3E">
        <w:fldChar w:fldCharType="begin"/>
      </w:r>
      <w:r w:rsidR="00AD10CC" w:rsidRPr="00B83B3E">
        <w:instrText xml:space="preserve"> REF _Ref406765783 \h </w:instrText>
      </w:r>
      <w:r w:rsidR="00B83B3E">
        <w:instrText xml:space="preserve"> \* MERGEFORMAT </w:instrText>
      </w:r>
      <w:r w:rsidR="00AD10CC" w:rsidRPr="00B83B3E">
        <w:fldChar w:fldCharType="separate"/>
      </w:r>
      <w:r w:rsidR="0081024B" w:rsidRPr="00B83B3E">
        <w:t xml:space="preserve">Figure </w:t>
      </w:r>
      <w:r w:rsidR="0081024B">
        <w:rPr>
          <w:noProof/>
        </w:rPr>
        <w:t>2</w:t>
      </w:r>
      <w:r w:rsidR="0081024B">
        <w:rPr>
          <w:noProof/>
        </w:rPr>
        <w:noBreakHyphen/>
        <w:t>75</w:t>
      </w:r>
      <w:r w:rsidR="00AD10CC" w:rsidRPr="00B83B3E">
        <w:fldChar w:fldCharType="end"/>
      </w:r>
      <w:r w:rsidR="004D1E0C" w:rsidRPr="00B83B3E">
        <w:t>)</w:t>
      </w:r>
      <w:r w:rsidR="003E47B7" w:rsidRPr="00B83B3E">
        <w:t xml:space="preserve"> </w:t>
      </w:r>
      <w:r w:rsidR="00857494" w:rsidRPr="00B83B3E">
        <w:t>shows the filter criteria for a</w:t>
      </w:r>
      <w:r w:rsidR="00024902" w:rsidRPr="00B83B3E">
        <w:t xml:space="preserve"> Report of Admissions/Discharges for CNH.</w:t>
      </w:r>
    </w:p>
    <w:p w14:paraId="5C3CD941" w14:textId="77777777" w:rsidR="00070E01" w:rsidRPr="00B83B3E" w:rsidRDefault="00323BF1" w:rsidP="00B61C65">
      <w:r w:rsidRPr="000B7E43">
        <w:rPr>
          <w:noProof/>
        </w:rPr>
        <w:lastRenderedPageBreak/>
        <w:drawing>
          <wp:inline distT="0" distB="0" distL="0" distR="0" wp14:anchorId="5C3CE19E" wp14:editId="0E83BF66">
            <wp:extent cx="2590800" cy="3457575"/>
            <wp:effectExtent l="19050" t="19050" r="19050" b="28575"/>
            <wp:docPr id="98" name="Picture 98" descr="Admissions/Discharges for CNH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5" cstate="print"/>
                    <a:srcRect/>
                    <a:stretch>
                      <a:fillRect/>
                    </a:stretch>
                  </pic:blipFill>
                  <pic:spPr bwMode="auto">
                    <a:xfrm>
                      <a:off x="0" y="0"/>
                      <a:ext cx="2590800" cy="3457575"/>
                    </a:xfrm>
                    <a:prstGeom prst="rect">
                      <a:avLst/>
                    </a:prstGeom>
                    <a:noFill/>
                    <a:ln w="6350">
                      <a:solidFill>
                        <a:schemeClr val="tx1"/>
                      </a:solidFill>
                      <a:miter lim="800000"/>
                      <a:headEnd/>
                      <a:tailEnd/>
                    </a:ln>
                  </pic:spPr>
                </pic:pic>
              </a:graphicData>
            </a:graphic>
          </wp:inline>
        </w:drawing>
      </w:r>
    </w:p>
    <w:p w14:paraId="5C3CD942" w14:textId="3F0DAA7C" w:rsidR="00857494" w:rsidRPr="00B83B3E" w:rsidRDefault="00857494" w:rsidP="00B52F9B">
      <w:pPr>
        <w:pStyle w:val="Caption"/>
        <w:rPr>
          <w:rFonts w:cs="Times New Roman"/>
        </w:rPr>
      </w:pPr>
      <w:bookmarkStart w:id="955" w:name="_Toc326149627"/>
      <w:bookmarkStart w:id="956" w:name="_Ref279743399"/>
      <w:bookmarkStart w:id="957" w:name="_Ref332962522"/>
      <w:bookmarkStart w:id="958" w:name="_Ref406765783"/>
      <w:bookmarkStart w:id="959" w:name="_Toc2082728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75</w:t>
      </w:r>
      <w:r w:rsidR="008D502E">
        <w:rPr>
          <w:rFonts w:cs="Times New Roman"/>
        </w:rPr>
        <w:fldChar w:fldCharType="end"/>
      </w:r>
      <w:bookmarkEnd w:id="955"/>
      <w:bookmarkEnd w:id="956"/>
      <w:bookmarkEnd w:id="957"/>
      <w:bookmarkEnd w:id="958"/>
      <w:r w:rsidR="00CC730C">
        <w:rPr>
          <w:rFonts w:cs="Times New Roman"/>
        </w:rPr>
        <w:t>. Admissions/Discharges Report Query Screen.</w:t>
      </w:r>
      <w:bookmarkEnd w:id="959"/>
    </w:p>
    <w:p w14:paraId="5C3CD943" w14:textId="77777777" w:rsidR="00A646C9" w:rsidRPr="00B83B3E" w:rsidRDefault="00550B0A" w:rsidP="00EE33FC">
      <w:pPr>
        <w:pStyle w:val="Heading4"/>
      </w:pPr>
      <w:bookmarkStart w:id="960" w:name="_Toc508873580"/>
      <w:r w:rsidRPr="00B83B3E">
        <w:t>FBCNH Roster Print</w:t>
      </w:r>
      <w:bookmarkEnd w:id="960"/>
    </w:p>
    <w:p w14:paraId="5C3CD944" w14:textId="454FAE07" w:rsidR="00A646C9" w:rsidRPr="00B83B3E" w:rsidRDefault="00550B0A" w:rsidP="00113C7E">
      <w:pPr>
        <w:pStyle w:val="BodyText"/>
      </w:pPr>
      <w:r w:rsidRPr="00B83B3E">
        <w:t xml:space="preserve">This report and its data </w:t>
      </w:r>
      <w:r w:rsidR="003775A4" w:rsidRPr="00B83B3E">
        <w:t>are</w:t>
      </w:r>
      <w:r w:rsidRPr="00B83B3E">
        <w:t xml:space="preserve"> identical </w:t>
      </w:r>
      <w:r w:rsidR="002D5B3F" w:rsidRPr="00B83B3E">
        <w:t>to the Nursing Home Roster</w:t>
      </w:r>
      <w:r w:rsidRPr="00B83B3E">
        <w:t xml:space="preserve"> that is produced within the Fee Basis application that is used to print a list of Community Nursing Homes and currently admitted Fee Basis veteran patients.</w:t>
      </w:r>
      <w:r w:rsidR="00EE0CF4">
        <w:t xml:space="preserve"> </w:t>
      </w:r>
      <w:r w:rsidR="004D1E0C" w:rsidRPr="00B83B3E">
        <w:t>(</w:t>
      </w:r>
      <w:r w:rsidR="00AD10CC" w:rsidRPr="00B83B3E">
        <w:fldChar w:fldCharType="begin"/>
      </w:r>
      <w:r w:rsidR="00AD10CC" w:rsidRPr="00B83B3E">
        <w:instrText xml:space="preserve"> REF _Ref406765805 \h </w:instrText>
      </w:r>
      <w:r w:rsidR="00B83B3E">
        <w:instrText xml:space="preserve"> \* MERGEFORMAT </w:instrText>
      </w:r>
      <w:r w:rsidR="00AD10CC" w:rsidRPr="00B83B3E">
        <w:fldChar w:fldCharType="separate"/>
      </w:r>
      <w:r w:rsidR="0081024B" w:rsidRPr="00B83B3E">
        <w:t xml:space="preserve">Figure </w:t>
      </w:r>
      <w:r w:rsidR="0081024B">
        <w:rPr>
          <w:noProof/>
        </w:rPr>
        <w:t>2</w:t>
      </w:r>
      <w:r w:rsidR="0081024B">
        <w:rPr>
          <w:noProof/>
        </w:rPr>
        <w:noBreakHyphen/>
        <w:t>76</w:t>
      </w:r>
      <w:r w:rsidR="00AD10CC" w:rsidRPr="00B83B3E">
        <w:fldChar w:fldCharType="end"/>
      </w:r>
      <w:r w:rsidR="004D1E0C" w:rsidRPr="00B83B3E">
        <w:t>)</w:t>
      </w:r>
      <w:r w:rsidR="003E47B7" w:rsidRPr="00B83B3E">
        <w:t xml:space="preserve"> </w:t>
      </w:r>
      <w:r w:rsidR="00857494" w:rsidRPr="00B83B3E">
        <w:t xml:space="preserve">shows the filter criteria for </w:t>
      </w:r>
      <w:r w:rsidR="00D510FB" w:rsidRPr="00B83B3E">
        <w:t>the CNH Roster Print.</w:t>
      </w:r>
    </w:p>
    <w:p w14:paraId="5C3CD946" w14:textId="77777777" w:rsidR="00070E01" w:rsidRPr="00B83B3E" w:rsidRDefault="00323BF1" w:rsidP="00345C0B">
      <w:pPr>
        <w:pStyle w:val="Body3PicCaption"/>
      </w:pPr>
      <w:r w:rsidRPr="00B83B3E">
        <w:drawing>
          <wp:inline distT="0" distB="0" distL="0" distR="0" wp14:anchorId="5C3CE1A0" wp14:editId="3DF77DB4">
            <wp:extent cx="2466975" cy="3009900"/>
            <wp:effectExtent l="19050" t="19050" r="28575" b="19050"/>
            <wp:docPr id="99" name="Picture 99" descr="FBCNH Roster Prin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6" cstate="print"/>
                    <a:srcRect/>
                    <a:stretch>
                      <a:fillRect/>
                    </a:stretch>
                  </pic:blipFill>
                  <pic:spPr bwMode="auto">
                    <a:xfrm>
                      <a:off x="0" y="0"/>
                      <a:ext cx="2466975" cy="3009900"/>
                    </a:xfrm>
                    <a:prstGeom prst="rect">
                      <a:avLst/>
                    </a:prstGeom>
                    <a:noFill/>
                    <a:ln w="6350">
                      <a:solidFill>
                        <a:schemeClr val="tx1"/>
                      </a:solidFill>
                      <a:miter lim="800000"/>
                      <a:headEnd/>
                      <a:tailEnd/>
                    </a:ln>
                  </pic:spPr>
                </pic:pic>
              </a:graphicData>
            </a:graphic>
          </wp:inline>
        </w:drawing>
      </w:r>
    </w:p>
    <w:p w14:paraId="5C3CD947" w14:textId="0187F3BD" w:rsidR="00857494" w:rsidRDefault="00BA0DE1" w:rsidP="00B52F9B">
      <w:pPr>
        <w:pStyle w:val="Caption"/>
        <w:rPr>
          <w:rFonts w:cs="Times New Roman"/>
        </w:rPr>
      </w:pPr>
      <w:bookmarkStart w:id="961" w:name="_Toc326149628"/>
      <w:bookmarkStart w:id="962" w:name="_Ref279743548"/>
      <w:bookmarkStart w:id="963" w:name="_Ref332962538"/>
      <w:bookmarkStart w:id="964" w:name="_Ref406765805"/>
      <w:bookmarkStart w:id="965" w:name="_Toc2082729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76</w:t>
      </w:r>
      <w:r w:rsidR="008D502E">
        <w:rPr>
          <w:rFonts w:cs="Times New Roman"/>
        </w:rPr>
        <w:fldChar w:fldCharType="end"/>
      </w:r>
      <w:bookmarkEnd w:id="961"/>
      <w:bookmarkEnd w:id="962"/>
      <w:bookmarkEnd w:id="963"/>
      <w:bookmarkEnd w:id="964"/>
      <w:r w:rsidR="00427B27">
        <w:rPr>
          <w:rFonts w:cs="Times New Roman"/>
        </w:rPr>
        <w:t>. CNH Roster Query Screen.</w:t>
      </w:r>
      <w:bookmarkEnd w:id="965"/>
    </w:p>
    <w:p w14:paraId="05F609E7" w14:textId="77777777" w:rsidR="00056DB8" w:rsidRPr="00056DB8" w:rsidRDefault="00056DB8" w:rsidP="00056DB8">
      <w:pPr>
        <w:pStyle w:val="BodyText"/>
      </w:pPr>
    </w:p>
    <w:p w14:paraId="5C3CD948" w14:textId="77777777" w:rsidR="00A646C9" w:rsidRPr="00B83B3E" w:rsidRDefault="00550B0A" w:rsidP="00EE33FC">
      <w:pPr>
        <w:pStyle w:val="Heading4"/>
      </w:pPr>
      <w:bookmarkStart w:id="966" w:name="_Toc508873581"/>
      <w:r w:rsidRPr="00B83B3E">
        <w:lastRenderedPageBreak/>
        <w:t>CNH Stays in Excess of 90 Days</w:t>
      </w:r>
      <w:bookmarkEnd w:id="966"/>
    </w:p>
    <w:p w14:paraId="6ED5ED50" w14:textId="77777777" w:rsidR="000F64BC" w:rsidRPr="00B83B3E" w:rsidRDefault="000F64BC" w:rsidP="000F64BC"/>
    <w:p w14:paraId="5C3CD949" w14:textId="7CD41059" w:rsidR="00A646C9" w:rsidRPr="00B83B3E" w:rsidRDefault="00872C29" w:rsidP="000F64BC">
      <w:r w:rsidRPr="00B83B3E">
        <w:t xml:space="preserve">This report and its data </w:t>
      </w:r>
      <w:proofErr w:type="gramStart"/>
      <w:r w:rsidR="003775A4" w:rsidRPr="00B83B3E">
        <w:t>is</w:t>
      </w:r>
      <w:proofErr w:type="gramEnd"/>
      <w:r w:rsidRPr="00B83B3E">
        <w:t xml:space="preserve"> identical to “ACTIVE CNH STAYS IN EXCESS OF 90 DAYS” report that is produced within the Fee Basis application that lists all ACTIVE CNH stays for a patient that meets or exceeds 90 days as of the effective date entered.</w:t>
      </w:r>
      <w:r w:rsidR="00EE0CF4">
        <w:t xml:space="preserve"> </w:t>
      </w:r>
      <w:r w:rsidR="004D1E0C" w:rsidRPr="00B83B3E">
        <w:t>(</w:t>
      </w:r>
      <w:r w:rsidR="007D2A7C" w:rsidRPr="00B83B3E">
        <w:fldChar w:fldCharType="begin"/>
      </w:r>
      <w:r w:rsidR="007D2A7C" w:rsidRPr="00B83B3E">
        <w:instrText xml:space="preserve"> REF _Ref406765829 \h </w:instrText>
      </w:r>
      <w:r w:rsidR="00B83B3E">
        <w:instrText xml:space="preserve"> \* MERGEFORMAT </w:instrText>
      </w:r>
      <w:r w:rsidR="007D2A7C" w:rsidRPr="00B83B3E">
        <w:fldChar w:fldCharType="separate"/>
      </w:r>
      <w:r w:rsidR="0081024B" w:rsidRPr="00B83B3E">
        <w:t xml:space="preserve">Figure </w:t>
      </w:r>
      <w:r w:rsidR="0081024B">
        <w:rPr>
          <w:noProof/>
        </w:rPr>
        <w:t>2</w:t>
      </w:r>
      <w:r w:rsidR="0081024B">
        <w:rPr>
          <w:noProof/>
        </w:rPr>
        <w:noBreakHyphen/>
        <w:t>77</w:t>
      </w:r>
      <w:r w:rsidR="007D2A7C" w:rsidRPr="00B83B3E">
        <w:fldChar w:fldCharType="end"/>
      </w:r>
      <w:r w:rsidR="004D1E0C" w:rsidRPr="00B83B3E">
        <w:t>)</w:t>
      </w:r>
      <w:r w:rsidR="003E47B7" w:rsidRPr="00B83B3E">
        <w:t xml:space="preserve"> </w:t>
      </w:r>
      <w:r w:rsidR="00857494" w:rsidRPr="00B83B3E">
        <w:t>shows the filter criteria for a CNH Stays in Excess of 90 Days report.</w:t>
      </w:r>
    </w:p>
    <w:p w14:paraId="5C3CD94B" w14:textId="77777777" w:rsidR="00070E01" w:rsidRPr="00B83B3E" w:rsidRDefault="00323BF1" w:rsidP="00345C0B">
      <w:pPr>
        <w:pStyle w:val="Body3PicCaption"/>
      </w:pPr>
      <w:r w:rsidRPr="00B83B3E">
        <w:drawing>
          <wp:inline distT="0" distB="0" distL="0" distR="0" wp14:anchorId="5C3CE1A2" wp14:editId="693808B4">
            <wp:extent cx="2362200" cy="3200400"/>
            <wp:effectExtent l="19050" t="19050" r="19050" b="19050"/>
            <wp:docPr id="100" name="Picture 100" descr="CNH Stays in Excess of 90 Day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7" cstate="print"/>
                    <a:srcRect/>
                    <a:stretch>
                      <a:fillRect/>
                    </a:stretch>
                  </pic:blipFill>
                  <pic:spPr bwMode="auto">
                    <a:xfrm>
                      <a:off x="0" y="0"/>
                      <a:ext cx="2362200" cy="3200400"/>
                    </a:xfrm>
                    <a:prstGeom prst="rect">
                      <a:avLst/>
                    </a:prstGeom>
                    <a:noFill/>
                    <a:ln w="6350">
                      <a:solidFill>
                        <a:schemeClr val="tx1"/>
                      </a:solidFill>
                      <a:miter lim="800000"/>
                      <a:headEnd/>
                      <a:tailEnd/>
                    </a:ln>
                  </pic:spPr>
                </pic:pic>
              </a:graphicData>
            </a:graphic>
          </wp:inline>
        </w:drawing>
      </w:r>
    </w:p>
    <w:p w14:paraId="5C3CD94C" w14:textId="2CC72F9F" w:rsidR="00857494" w:rsidRDefault="00BA0DE1" w:rsidP="00B52F9B">
      <w:pPr>
        <w:pStyle w:val="Caption"/>
        <w:rPr>
          <w:rFonts w:cs="Times New Roman"/>
        </w:rPr>
      </w:pPr>
      <w:bookmarkStart w:id="967" w:name="_Toc326149629"/>
      <w:bookmarkStart w:id="968" w:name="_Ref325361693"/>
      <w:bookmarkStart w:id="969" w:name="_Ref332962556"/>
      <w:bookmarkStart w:id="970" w:name="_Ref334974124"/>
      <w:bookmarkStart w:id="971" w:name="_Ref406765829"/>
      <w:bookmarkStart w:id="972" w:name="_Toc2082729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77</w:t>
      </w:r>
      <w:r w:rsidR="008D502E">
        <w:rPr>
          <w:rFonts w:cs="Times New Roman"/>
        </w:rPr>
        <w:fldChar w:fldCharType="end"/>
      </w:r>
      <w:bookmarkEnd w:id="967"/>
      <w:bookmarkEnd w:id="968"/>
      <w:bookmarkEnd w:id="969"/>
      <w:bookmarkEnd w:id="970"/>
      <w:bookmarkEnd w:id="971"/>
      <w:r w:rsidR="00427B27">
        <w:rPr>
          <w:rFonts w:cs="Times New Roman"/>
        </w:rPr>
        <w:t>. CNH Stays Query Screen.</w:t>
      </w:r>
      <w:bookmarkEnd w:id="972"/>
    </w:p>
    <w:p w14:paraId="4AE69A24" w14:textId="77777777" w:rsidR="00056DB8" w:rsidRPr="00056DB8" w:rsidRDefault="00056DB8" w:rsidP="00056DB8">
      <w:pPr>
        <w:pStyle w:val="BodyText"/>
        <w:rPr>
          <w:rFonts w:eastAsia="Arial Unicode MS"/>
        </w:rPr>
      </w:pPr>
    </w:p>
    <w:p w14:paraId="5C3CD94D" w14:textId="09FC172D" w:rsidR="00A646C9" w:rsidRPr="00B83B3E" w:rsidRDefault="00550B0A" w:rsidP="00EE33FC">
      <w:pPr>
        <w:pStyle w:val="Heading4"/>
      </w:pPr>
      <w:bookmarkStart w:id="973" w:name="_Toc508873582"/>
      <w:r w:rsidRPr="00B83B3E">
        <w:t>Display Episode of Care</w:t>
      </w:r>
      <w:bookmarkEnd w:id="973"/>
      <w:r w:rsidR="000F64BC" w:rsidRPr="00B83B3E">
        <w:t xml:space="preserve"> </w:t>
      </w:r>
    </w:p>
    <w:p w14:paraId="5096259A" w14:textId="77777777" w:rsidR="000F64BC" w:rsidRPr="00B83B3E" w:rsidRDefault="000F64BC" w:rsidP="000F64BC"/>
    <w:p w14:paraId="5C3CD94E" w14:textId="10A5F286" w:rsidR="00A646C9" w:rsidRPr="00B83B3E" w:rsidRDefault="00550B0A" w:rsidP="000F64BC">
      <w:r w:rsidRPr="00B83B3E">
        <w:t>This report and its</w:t>
      </w:r>
      <w:r w:rsidR="00F97E10" w:rsidRPr="00B83B3E">
        <w:t xml:space="preserve"> data </w:t>
      </w:r>
      <w:proofErr w:type="gramStart"/>
      <w:r w:rsidR="003775A4" w:rsidRPr="00B83B3E">
        <w:t>is</w:t>
      </w:r>
      <w:proofErr w:type="gramEnd"/>
      <w:r w:rsidR="00F97E10" w:rsidRPr="00B83B3E">
        <w:t xml:space="preserve"> identical to the Display Episode of Care</w:t>
      </w:r>
      <w:r w:rsidRPr="00B83B3E">
        <w:t xml:space="preserve"> that is produced within the Fee Basis application that displays all admission, transfer, and discharge movements for one specified episode of care in a Community Nursing Home for the selected patient.</w:t>
      </w:r>
      <w:r w:rsidR="00EE0CF4">
        <w:t xml:space="preserve"> </w:t>
      </w:r>
      <w:r w:rsidR="004D1E0C" w:rsidRPr="00B83B3E">
        <w:t>(</w:t>
      </w:r>
      <w:r w:rsidR="007D2A7C" w:rsidRPr="00B83B3E">
        <w:fldChar w:fldCharType="begin"/>
      </w:r>
      <w:r w:rsidR="007D2A7C" w:rsidRPr="00B83B3E">
        <w:instrText xml:space="preserve"> REF _Ref406765844 \h </w:instrText>
      </w:r>
      <w:r w:rsidR="00B83B3E">
        <w:instrText xml:space="preserve"> \* MERGEFORMAT </w:instrText>
      </w:r>
      <w:r w:rsidR="007D2A7C" w:rsidRPr="00B83B3E">
        <w:fldChar w:fldCharType="separate"/>
      </w:r>
      <w:r w:rsidR="0081024B" w:rsidRPr="00B83B3E">
        <w:t xml:space="preserve">Figure </w:t>
      </w:r>
      <w:r w:rsidR="0081024B">
        <w:rPr>
          <w:noProof/>
        </w:rPr>
        <w:t>2</w:t>
      </w:r>
      <w:r w:rsidR="0081024B">
        <w:rPr>
          <w:noProof/>
        </w:rPr>
        <w:noBreakHyphen/>
        <w:t>78</w:t>
      </w:r>
      <w:r w:rsidR="007D2A7C" w:rsidRPr="00B83B3E">
        <w:fldChar w:fldCharType="end"/>
      </w:r>
      <w:r w:rsidR="004D1E0C" w:rsidRPr="00B83B3E">
        <w:t>)</w:t>
      </w:r>
      <w:r w:rsidR="00A130C1" w:rsidRPr="00B83B3E">
        <w:t xml:space="preserve"> </w:t>
      </w:r>
      <w:r w:rsidR="00ED0CCE" w:rsidRPr="00B83B3E">
        <w:t xml:space="preserve">and </w:t>
      </w:r>
      <w:r w:rsidR="004D1E0C" w:rsidRPr="00B83B3E">
        <w:t>(</w:t>
      </w:r>
      <w:r w:rsidR="007D2A7C" w:rsidRPr="00B83B3E">
        <w:fldChar w:fldCharType="begin"/>
      </w:r>
      <w:r w:rsidR="007D2A7C" w:rsidRPr="00B83B3E">
        <w:instrText xml:space="preserve"> REF _Ref406765859 \h </w:instrText>
      </w:r>
      <w:r w:rsidR="00B83B3E">
        <w:instrText xml:space="preserve"> \* MERGEFORMAT </w:instrText>
      </w:r>
      <w:r w:rsidR="007D2A7C" w:rsidRPr="00B83B3E">
        <w:fldChar w:fldCharType="separate"/>
      </w:r>
      <w:r w:rsidR="0081024B" w:rsidRPr="00B83B3E">
        <w:t xml:space="preserve">Figure </w:t>
      </w:r>
      <w:r w:rsidR="0081024B">
        <w:rPr>
          <w:noProof/>
        </w:rPr>
        <w:t>2</w:t>
      </w:r>
      <w:r w:rsidR="0081024B">
        <w:rPr>
          <w:noProof/>
        </w:rPr>
        <w:noBreakHyphen/>
        <w:t>79</w:t>
      </w:r>
      <w:r w:rsidR="007D2A7C" w:rsidRPr="00B83B3E">
        <w:fldChar w:fldCharType="end"/>
      </w:r>
      <w:r w:rsidR="004D1E0C" w:rsidRPr="00B83B3E">
        <w:t>)</w:t>
      </w:r>
      <w:r w:rsidR="00ED0CCE" w:rsidRPr="00B83B3E">
        <w:t xml:space="preserve"> </w:t>
      </w:r>
      <w:r w:rsidR="00857494" w:rsidRPr="00B83B3E">
        <w:t>show the selection criteria for accessing a Display Episode of Care report.</w:t>
      </w:r>
    </w:p>
    <w:p w14:paraId="5C3CD950" w14:textId="77777777" w:rsidR="00857494" w:rsidRPr="00B83B3E" w:rsidRDefault="00323BF1" w:rsidP="00345C0B">
      <w:pPr>
        <w:pStyle w:val="Body3PicCaption"/>
      </w:pPr>
      <w:r w:rsidRPr="00B83B3E">
        <w:lastRenderedPageBreak/>
        <w:drawing>
          <wp:inline distT="0" distB="0" distL="0" distR="0" wp14:anchorId="5C3CE1A4" wp14:editId="06AC02AB">
            <wp:extent cx="4362450" cy="3019425"/>
            <wp:effectExtent l="0" t="0" r="0" b="9525"/>
            <wp:docPr id="101" name="Picture 61" descr="Select Patient for Display Episode of Car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8" cstate="print"/>
                    <a:srcRect l="29005" t="24361" r="29086" b="29230"/>
                    <a:stretch>
                      <a:fillRect/>
                    </a:stretch>
                  </pic:blipFill>
                  <pic:spPr bwMode="auto">
                    <a:xfrm>
                      <a:off x="0" y="0"/>
                      <a:ext cx="4362450" cy="3019425"/>
                    </a:xfrm>
                    <a:prstGeom prst="rect">
                      <a:avLst/>
                    </a:prstGeom>
                    <a:noFill/>
                    <a:ln w="9525">
                      <a:noFill/>
                      <a:miter lim="800000"/>
                      <a:headEnd/>
                      <a:tailEnd/>
                    </a:ln>
                  </pic:spPr>
                </pic:pic>
              </a:graphicData>
            </a:graphic>
          </wp:inline>
        </w:drawing>
      </w:r>
    </w:p>
    <w:p w14:paraId="5C3CD951" w14:textId="302ED65D" w:rsidR="00857494" w:rsidRPr="00B83B3E" w:rsidRDefault="00BA0DE1" w:rsidP="00B52F9B">
      <w:pPr>
        <w:pStyle w:val="Caption"/>
        <w:rPr>
          <w:rFonts w:cs="Times New Roman"/>
        </w:rPr>
      </w:pPr>
      <w:bookmarkStart w:id="974" w:name="_Toc326149630"/>
      <w:bookmarkStart w:id="975" w:name="_Ref325361784"/>
      <w:bookmarkStart w:id="976" w:name="_Ref332962584"/>
      <w:bookmarkStart w:id="977" w:name="_Ref406765844"/>
      <w:bookmarkStart w:id="978" w:name="_Toc2082729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78</w:t>
      </w:r>
      <w:r w:rsidR="008D502E">
        <w:rPr>
          <w:rFonts w:cs="Times New Roman"/>
        </w:rPr>
        <w:fldChar w:fldCharType="end"/>
      </w:r>
      <w:bookmarkEnd w:id="974"/>
      <w:bookmarkEnd w:id="975"/>
      <w:bookmarkEnd w:id="976"/>
      <w:bookmarkEnd w:id="977"/>
      <w:r w:rsidR="00427B27">
        <w:rPr>
          <w:rFonts w:cs="Times New Roman"/>
        </w:rPr>
        <w:t>. Display Episode Patient Selector.</w:t>
      </w:r>
      <w:bookmarkEnd w:id="978"/>
    </w:p>
    <w:p w14:paraId="5C3CD952" w14:textId="77777777" w:rsidR="00857494" w:rsidRPr="00B83B3E" w:rsidRDefault="00323BF1" w:rsidP="00345C0B">
      <w:pPr>
        <w:pStyle w:val="Body3PicCaption"/>
      </w:pPr>
      <w:r w:rsidRPr="00B83B3E">
        <w:drawing>
          <wp:inline distT="0" distB="0" distL="0" distR="0" wp14:anchorId="5C3CE1A6" wp14:editId="4F7B5096">
            <wp:extent cx="2743200" cy="2419350"/>
            <wp:effectExtent l="0" t="0" r="0" b="0"/>
            <wp:docPr id="102" name="Picture 65" descr="Selection criteria for Display Episode of Car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9" cstate="print"/>
                    <a:srcRect l="32854" t="24870" r="32852" b="26923"/>
                    <a:stretch>
                      <a:fillRect/>
                    </a:stretch>
                  </pic:blipFill>
                  <pic:spPr bwMode="auto">
                    <a:xfrm>
                      <a:off x="0" y="0"/>
                      <a:ext cx="2743200" cy="2419350"/>
                    </a:xfrm>
                    <a:prstGeom prst="rect">
                      <a:avLst/>
                    </a:prstGeom>
                    <a:noFill/>
                    <a:ln w="9525">
                      <a:noFill/>
                      <a:miter lim="800000"/>
                      <a:headEnd/>
                      <a:tailEnd/>
                    </a:ln>
                  </pic:spPr>
                </pic:pic>
              </a:graphicData>
            </a:graphic>
          </wp:inline>
        </w:drawing>
      </w:r>
    </w:p>
    <w:p w14:paraId="5C3CD953" w14:textId="2BAC9C0A" w:rsidR="00857494" w:rsidRPr="00B83B3E" w:rsidRDefault="00BA0DE1" w:rsidP="00B52F9B">
      <w:pPr>
        <w:pStyle w:val="Caption"/>
        <w:rPr>
          <w:rFonts w:cs="Times New Roman"/>
        </w:rPr>
      </w:pPr>
      <w:bookmarkStart w:id="979" w:name="_Toc326149631"/>
      <w:bookmarkStart w:id="980" w:name="_Ref279744327"/>
      <w:bookmarkStart w:id="981" w:name="_Ref332962597"/>
      <w:bookmarkStart w:id="982" w:name="_Ref406765859"/>
      <w:bookmarkStart w:id="983" w:name="_Toc2082729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79</w:t>
      </w:r>
      <w:r w:rsidR="008D502E">
        <w:rPr>
          <w:rFonts w:cs="Times New Roman"/>
        </w:rPr>
        <w:fldChar w:fldCharType="end"/>
      </w:r>
      <w:bookmarkEnd w:id="979"/>
      <w:bookmarkEnd w:id="980"/>
      <w:bookmarkEnd w:id="981"/>
      <w:bookmarkEnd w:id="982"/>
      <w:r w:rsidR="00427B27">
        <w:rPr>
          <w:rFonts w:cs="Times New Roman"/>
        </w:rPr>
        <w:t>. Episode of Care Selection.</w:t>
      </w:r>
      <w:bookmarkEnd w:id="983"/>
      <w:r w:rsidR="00B4569F">
        <w:rPr>
          <w:rFonts w:cs="Times New Roman"/>
        </w:rPr>
        <w:t xml:space="preserve"> </w:t>
      </w:r>
    </w:p>
    <w:p w14:paraId="5C3CD954" w14:textId="77777777" w:rsidR="00D86AF8" w:rsidRPr="00B83B3E" w:rsidRDefault="00D86AF8" w:rsidP="00A561AD">
      <w:pPr>
        <w:pStyle w:val="Heading3"/>
      </w:pPr>
      <w:bookmarkStart w:id="984" w:name="_Toc150075136"/>
      <w:bookmarkStart w:id="985" w:name="_Toc150075205"/>
      <w:bookmarkStart w:id="986" w:name="_Toc150075266"/>
      <w:bookmarkStart w:id="987" w:name="_Toc278187825"/>
      <w:bookmarkStart w:id="988" w:name="_Toc508873583"/>
      <w:bookmarkStart w:id="989" w:name="_Toc508874993"/>
      <w:bookmarkStart w:id="990" w:name="_Toc508875847"/>
      <w:bookmarkStart w:id="991" w:name="_Toc20827511"/>
      <w:r w:rsidRPr="00B83B3E">
        <w:t>Request for Information Reports</w:t>
      </w:r>
      <w:bookmarkEnd w:id="984"/>
      <w:bookmarkEnd w:id="985"/>
      <w:bookmarkEnd w:id="986"/>
      <w:bookmarkEnd w:id="987"/>
      <w:bookmarkEnd w:id="988"/>
      <w:bookmarkEnd w:id="989"/>
      <w:bookmarkEnd w:id="990"/>
      <w:bookmarkEnd w:id="991"/>
    </w:p>
    <w:p w14:paraId="5C3CD955" w14:textId="77777777" w:rsidR="00D86AF8" w:rsidRPr="00B83B3E" w:rsidRDefault="00D86AF8" w:rsidP="00EE33FC">
      <w:pPr>
        <w:pStyle w:val="Heading4"/>
      </w:pPr>
      <w:bookmarkStart w:id="992" w:name="_Toc146086603"/>
      <w:bookmarkStart w:id="993" w:name="_Toc508873584"/>
      <w:r w:rsidRPr="00B83B3E">
        <w:t>Pending Form 7131 Requests</w:t>
      </w:r>
      <w:bookmarkEnd w:id="992"/>
      <w:bookmarkEnd w:id="993"/>
    </w:p>
    <w:p w14:paraId="5C3CD956" w14:textId="28A2529D" w:rsidR="004F113F" w:rsidRPr="00B83B3E" w:rsidRDefault="00D86AF8" w:rsidP="00C370E6">
      <w:pPr>
        <w:pStyle w:val="BodyText"/>
      </w:pPr>
      <w:r w:rsidRPr="00B83B3E">
        <w:t xml:space="preserve">This report </w:t>
      </w:r>
      <w:r w:rsidR="00106F8B" w:rsidRPr="00B83B3E">
        <w:t>displays</w:t>
      </w:r>
      <w:r w:rsidRPr="00B83B3E">
        <w:t xml:space="preserve"> all requests that are not finalized. It lists only the items pending for each patient request.</w:t>
      </w:r>
      <w:r w:rsidR="00EE0CF4">
        <w:t xml:space="preserve"> </w:t>
      </w:r>
      <w:r w:rsidRPr="00B83B3E">
        <w:t xml:space="preserve">The </w:t>
      </w:r>
      <w:r w:rsidR="002E368B" w:rsidRPr="00B83B3E">
        <w:t xml:space="preserve">number of </w:t>
      </w:r>
      <w:r w:rsidRPr="00B83B3E">
        <w:t>elapsed days (total work days passed since the request was logged) is displayed which may be useful in keeping track of outstanding requests.</w:t>
      </w:r>
      <w:r w:rsidR="00EE0CF4">
        <w:t xml:space="preserve"> </w:t>
      </w:r>
      <w:r w:rsidR="00646FDC" w:rsidRPr="00B83B3E">
        <w:t>The user</w:t>
      </w:r>
      <w:r w:rsidRPr="00B83B3E">
        <w:t xml:space="preserve"> may choose to sort the report by regional office number and division.</w:t>
      </w:r>
      <w:r w:rsidR="00EE0CF4">
        <w:t xml:space="preserve"> </w:t>
      </w:r>
      <w:r w:rsidRPr="00B83B3E">
        <w:t xml:space="preserve">If </w:t>
      </w:r>
      <w:r w:rsidR="00646FDC" w:rsidRPr="00B83B3E">
        <w:t>the user</w:t>
      </w:r>
      <w:r w:rsidRPr="00B83B3E">
        <w:t xml:space="preserve"> choose</w:t>
      </w:r>
      <w:r w:rsidR="00646FDC" w:rsidRPr="00B83B3E">
        <w:t>s</w:t>
      </w:r>
      <w:r w:rsidRPr="00B83B3E">
        <w:t xml:space="preserve"> to report for a specific division, any 7131 that has that division responsible for any portion of the request </w:t>
      </w:r>
      <w:r w:rsidR="00254AD3" w:rsidRPr="00B83B3E">
        <w:t>is</w:t>
      </w:r>
      <w:r w:rsidRPr="00B83B3E">
        <w:t xml:space="preserve"> included. </w:t>
      </w:r>
    </w:p>
    <w:p w14:paraId="5C3CD957" w14:textId="527C0B69" w:rsidR="00E50078" w:rsidRPr="00B83B3E" w:rsidRDefault="00D86AF8" w:rsidP="00C370E6">
      <w:pPr>
        <w:pStyle w:val="BodyText"/>
      </w:pPr>
      <w:r w:rsidRPr="00B83B3E">
        <w:t>Requests may appear on this report with no items listed as pending.</w:t>
      </w:r>
      <w:r w:rsidR="00EE0CF4">
        <w:t xml:space="preserve"> </w:t>
      </w:r>
      <w:r w:rsidRPr="00B83B3E">
        <w:t>These are requests where the final item(s) have been completed but the request itself has not yet been finalized by the system.</w:t>
      </w:r>
      <w:r w:rsidR="00EE0CF4">
        <w:t xml:space="preserve"> </w:t>
      </w:r>
      <w:r w:rsidRPr="00B83B3E">
        <w:lastRenderedPageBreak/>
        <w:t>This should be a rare occurrence.</w:t>
      </w:r>
      <w:r w:rsidR="00EE0CF4">
        <w:t xml:space="preserve"> </w:t>
      </w:r>
      <w:r w:rsidRPr="00B83B3E">
        <w:t xml:space="preserve">If this does occur, </w:t>
      </w:r>
      <w:r w:rsidR="002E368B" w:rsidRPr="00B83B3E">
        <w:t xml:space="preserve">the user should </w:t>
      </w:r>
      <w:r w:rsidRPr="00B83B3E">
        <w:t xml:space="preserve">wait 24 hours to see if the auto-finalization program remedies the situation. </w:t>
      </w:r>
    </w:p>
    <w:p w14:paraId="5C3CD958" w14:textId="62ED3E54" w:rsidR="00D86AF8" w:rsidRPr="00B83B3E" w:rsidRDefault="00D86AF8" w:rsidP="00C370E6">
      <w:pPr>
        <w:pStyle w:val="BodyText"/>
      </w:pPr>
      <w:r w:rsidRPr="00B83B3E">
        <w:t xml:space="preserve">If the auto-finalization program did not run, </w:t>
      </w:r>
      <w:r w:rsidR="00646FDC" w:rsidRPr="00B83B3E">
        <w:t>the user</w:t>
      </w:r>
      <w:r w:rsidRPr="00B83B3E">
        <w:t xml:space="preserve"> may use the Request for 7131 Information options to edit the request.</w:t>
      </w:r>
      <w:r w:rsidR="00EE0CF4">
        <w:t xml:space="preserve"> </w:t>
      </w:r>
      <w:r w:rsidRPr="00B83B3E">
        <w:t xml:space="preserve">The IRM Service of the medical center </w:t>
      </w:r>
      <w:r w:rsidR="00646FDC" w:rsidRPr="00B83B3E">
        <w:t>the user</w:t>
      </w:r>
      <w:r w:rsidRPr="00B83B3E">
        <w:t xml:space="preserve"> </w:t>
      </w:r>
      <w:r w:rsidR="00646FDC" w:rsidRPr="00B83B3E">
        <w:t>is</w:t>
      </w:r>
      <w:r w:rsidRPr="00B83B3E">
        <w:t xml:space="preserve"> connecting to should be notified if it appears that the auto-finalization program is not set to run.</w:t>
      </w:r>
      <w:r w:rsidR="00EE0CF4">
        <w:t xml:space="preserve"> </w:t>
      </w:r>
      <w:r w:rsidR="004F113F" w:rsidRPr="00B83B3E">
        <w:t>Because</w:t>
      </w:r>
      <w:r w:rsidRPr="00B83B3E">
        <w:t xml:space="preserve"> the pending report may serve many divisions</w:t>
      </w:r>
      <w:r w:rsidR="004F113F" w:rsidRPr="00B83B3E">
        <w:t xml:space="preserve"> or remote sites, the division</w:t>
      </w:r>
      <w:r w:rsidRPr="00B83B3E">
        <w:t xml:space="preserve"> responsible fo</w:t>
      </w:r>
      <w:r w:rsidR="004F113F" w:rsidRPr="00B83B3E">
        <w:t>r the completion of the request</w:t>
      </w:r>
      <w:r w:rsidRPr="00B83B3E">
        <w:t xml:space="preserve"> is displayed at the top of each printed record.</w:t>
      </w:r>
    </w:p>
    <w:p w14:paraId="5C3CD959" w14:textId="77777777" w:rsidR="00D86AF8" w:rsidRPr="00B83B3E" w:rsidRDefault="00866D28" w:rsidP="00EE33FC">
      <w:pPr>
        <w:pStyle w:val="Heading4"/>
      </w:pPr>
      <w:bookmarkStart w:id="994" w:name="_Toc146086604"/>
      <w:bookmarkStart w:id="995" w:name="_Toc508873585"/>
      <w:r w:rsidRPr="00B83B3E">
        <w:t>21-</w:t>
      </w:r>
      <w:r w:rsidR="00D86AF8" w:rsidRPr="00B83B3E">
        <w:t>Day Certificate Printing</w:t>
      </w:r>
      <w:bookmarkEnd w:id="994"/>
      <w:bookmarkEnd w:id="995"/>
    </w:p>
    <w:p w14:paraId="0CF10D81" w14:textId="77777777" w:rsidR="00DA5A21" w:rsidRDefault="00DA5A21" w:rsidP="00DA5A21">
      <w:pPr>
        <w:ind w:left="-5" w:right="269"/>
      </w:pPr>
      <w:r>
        <w:t xml:space="preserve">This option is used to print 21-Day Certificates that were previously requested. They must have been completed and released by the VHA </w:t>
      </w:r>
      <w:r w:rsidRPr="009F1B85">
        <w:t>DVBA GENERATE 21-DAY CERTIF nightly job</w:t>
      </w:r>
      <w:r>
        <w:t xml:space="preserve"> before they can be printed. ROC 119, which appears at the bottom of each certificate, stands for VA Form 119. If the length of stay for the selected episode of care is 21 days or greater, a certificate is generated regardless of the request date. </w:t>
      </w:r>
    </w:p>
    <w:p w14:paraId="5C3CD95B" w14:textId="5CB218B5" w:rsidR="00D86AF8" w:rsidRPr="00B83B3E" w:rsidRDefault="00D86AF8" w:rsidP="00C370E6">
      <w:pPr>
        <w:pStyle w:val="BodyText"/>
      </w:pPr>
      <w:r w:rsidRPr="00B83B3E">
        <w:t>It should also be noted that upon generati</w:t>
      </w:r>
      <w:r w:rsidR="003775A4" w:rsidRPr="00B83B3E">
        <w:t xml:space="preserve">on of a certificate, the system </w:t>
      </w:r>
      <w:r w:rsidRPr="00B83B3E">
        <w:t>automatically modif</w:t>
      </w:r>
      <w:r w:rsidR="003775A4" w:rsidRPr="00B83B3E">
        <w:t>ies</w:t>
      </w:r>
      <w:r w:rsidRPr="00B83B3E">
        <w:t xml:space="preserve"> the existing 7131 </w:t>
      </w:r>
      <w:proofErr w:type="gramStart"/>
      <w:r w:rsidRPr="00B83B3E">
        <w:t>request</w:t>
      </w:r>
      <w:proofErr w:type="gramEnd"/>
      <w:r w:rsidRPr="00B83B3E">
        <w:t xml:space="preserve"> for the veteran to show requests for a Notice of Discharge and Hospital Summary.</w:t>
      </w:r>
      <w:r w:rsidR="00EE0CF4">
        <w:t xml:space="preserve"> </w:t>
      </w:r>
      <w:r w:rsidRPr="00B83B3E">
        <w:t xml:space="preserve">This </w:t>
      </w:r>
      <w:r w:rsidR="00254AD3" w:rsidRPr="00B83B3E">
        <w:t>is</w:t>
      </w:r>
      <w:r w:rsidRPr="00B83B3E">
        <w:t xml:space="preserve"> done ONLY if they are not already </w:t>
      </w:r>
      <w:r w:rsidR="009706EB" w:rsidRPr="00B83B3E">
        <w:t>requested or</w:t>
      </w:r>
      <w:r w:rsidRPr="00B83B3E">
        <w:t xml:space="preserve"> were requested and previously completed.</w:t>
      </w:r>
      <w:r w:rsidR="00EE0CF4">
        <w:t xml:space="preserve"> </w:t>
      </w:r>
      <w:r w:rsidRPr="00B83B3E">
        <w:t xml:space="preserve">If there </w:t>
      </w:r>
      <w:r w:rsidR="00C370E6" w:rsidRPr="00B83B3E">
        <w:t>is</w:t>
      </w:r>
      <w:r w:rsidRPr="00B83B3E">
        <w:t xml:space="preserve"> no new 21-Day Certificates to print, </w:t>
      </w:r>
      <w:r w:rsidR="006B7071" w:rsidRPr="00B83B3E">
        <w:t>CAPRI</w:t>
      </w:r>
      <w:r w:rsidRPr="00B83B3E">
        <w:t xml:space="preserve"> </w:t>
      </w:r>
      <w:r w:rsidR="00106F8B" w:rsidRPr="00B83B3E">
        <w:t>displays</w:t>
      </w:r>
      <w:r w:rsidRPr="00B83B3E">
        <w:t xml:space="preserve"> a message.</w:t>
      </w:r>
      <w:r w:rsidR="00EE0CF4">
        <w:t xml:space="preserve"> </w:t>
      </w:r>
      <w:r w:rsidRPr="00B83B3E">
        <w:t>The only prompt is for device selection.</w:t>
      </w:r>
    </w:p>
    <w:p w14:paraId="5C3CD95C" w14:textId="77777777" w:rsidR="00D86AF8" w:rsidRPr="00B83B3E" w:rsidRDefault="00D86AF8" w:rsidP="00EE33FC">
      <w:pPr>
        <w:pStyle w:val="Heading4"/>
      </w:pPr>
      <w:bookmarkStart w:id="996" w:name="_Toc146086605"/>
      <w:bookmarkStart w:id="997" w:name="_Toc508873586"/>
      <w:r w:rsidRPr="00B83B3E">
        <w:t>Reprint a 21</w:t>
      </w:r>
      <w:r w:rsidR="00C146D5" w:rsidRPr="00B83B3E">
        <w:t>-</w:t>
      </w:r>
      <w:r w:rsidRPr="00B83B3E">
        <w:t>Day Certificate</w:t>
      </w:r>
      <w:bookmarkEnd w:id="996"/>
      <w:bookmarkEnd w:id="997"/>
    </w:p>
    <w:p w14:paraId="5C3CD95D" w14:textId="75314EA6" w:rsidR="00D86AF8" w:rsidRPr="00B83B3E" w:rsidRDefault="00D86AF8" w:rsidP="00C370E6">
      <w:pPr>
        <w:pStyle w:val="BodyText"/>
      </w:pPr>
      <w:r w:rsidRPr="00B83B3E">
        <w:t>This option is used to reprint all 21-Day Certificates b</w:t>
      </w:r>
      <w:r w:rsidR="00213B8B" w:rsidRPr="00B83B3E">
        <w:t xml:space="preserve">y the original processing date </w:t>
      </w:r>
      <w:r w:rsidRPr="00B83B3E">
        <w:t xml:space="preserve">or an individual certificate if a patient’s </w:t>
      </w:r>
      <w:r w:rsidR="006B7071" w:rsidRPr="00B83B3E">
        <w:t>CAPRI</w:t>
      </w:r>
      <w:r w:rsidRPr="00B83B3E">
        <w:t xml:space="preserve"> record has been previously selected.</w:t>
      </w:r>
      <w:r w:rsidR="00EE0CF4">
        <w:t xml:space="preserve"> </w:t>
      </w:r>
      <w:r w:rsidR="00646FDC" w:rsidRPr="00B83B3E">
        <w:t>The user</w:t>
      </w:r>
      <w:r w:rsidRPr="00B83B3E">
        <w:t xml:space="preserve"> must know the date the certificate was originally printed to reprint by date.</w:t>
      </w:r>
      <w:r w:rsidR="00EE0CF4">
        <w:t xml:space="preserve"> </w:t>
      </w:r>
      <w:r w:rsidRPr="00B83B3E">
        <w:t xml:space="preserve">The certificate produced is the same as the original certificate. ROC 119, which appears at the bottom of each certificate, stands for VA Form 119 </w:t>
      </w:r>
      <w:r w:rsidR="001768A4" w:rsidRPr="00B83B3E">
        <w:t>–</w:t>
      </w:r>
      <w:r w:rsidRPr="00B83B3E">
        <w:t xml:space="preserve"> Report of Contact.</w:t>
      </w:r>
    </w:p>
    <w:p w14:paraId="5C3CD95E" w14:textId="77777777" w:rsidR="00D86AF8" w:rsidRPr="00B83B3E" w:rsidRDefault="00D86AF8" w:rsidP="00EE33FC">
      <w:pPr>
        <w:pStyle w:val="Heading4"/>
      </w:pPr>
      <w:bookmarkStart w:id="998" w:name="_Toc146086606"/>
      <w:bookmarkStart w:id="999" w:name="_Toc508873587"/>
      <w:r w:rsidRPr="00B83B3E">
        <w:t>Reprint a Notice of Discharg</w:t>
      </w:r>
      <w:bookmarkEnd w:id="998"/>
      <w:r w:rsidRPr="00B83B3E">
        <w:t>e</w:t>
      </w:r>
      <w:bookmarkEnd w:id="999"/>
    </w:p>
    <w:p w14:paraId="5C3CD95F" w14:textId="32D8FD3F" w:rsidR="00D86AF8" w:rsidRPr="00B83B3E" w:rsidRDefault="00D86AF8" w:rsidP="00C370E6">
      <w:pPr>
        <w:pStyle w:val="BodyText"/>
      </w:pPr>
      <w:r w:rsidRPr="00B83B3E">
        <w:t xml:space="preserve">Items such as a </w:t>
      </w:r>
      <w:r w:rsidRPr="00B83B3E">
        <w:rPr>
          <w:b/>
          <w:iCs/>
        </w:rPr>
        <w:t>Notice of Discharge</w:t>
      </w:r>
      <w:r w:rsidRPr="00B83B3E">
        <w:t xml:space="preserve"> are automatically tracked and issued ONLY when the event occurs.</w:t>
      </w:r>
      <w:r w:rsidR="00EE0CF4">
        <w:t xml:space="preserve"> </w:t>
      </w:r>
      <w:r w:rsidRPr="00B83B3E">
        <w:t xml:space="preserve">At that point, they become a </w:t>
      </w:r>
      <w:r w:rsidRPr="00B83B3E">
        <w:rPr>
          <w:b/>
          <w:iCs/>
        </w:rPr>
        <w:t>7132</w:t>
      </w:r>
      <w:r w:rsidRPr="00B83B3E">
        <w:t xml:space="preserve">, </w:t>
      </w:r>
      <w:r w:rsidRPr="00B83B3E">
        <w:rPr>
          <w:b/>
          <w:iCs/>
        </w:rPr>
        <w:t>Notice of Discharge</w:t>
      </w:r>
      <w:r w:rsidRPr="00B83B3E">
        <w:t>.</w:t>
      </w:r>
      <w:r w:rsidR="00EE0CF4">
        <w:t xml:space="preserve"> </w:t>
      </w:r>
      <w:r w:rsidRPr="00B83B3E">
        <w:t>From time to time, it may be necessary to reprint a Notice of Discharge for a patient.</w:t>
      </w:r>
      <w:r w:rsidR="00EE0CF4">
        <w:t xml:space="preserve"> </w:t>
      </w:r>
      <w:r w:rsidRPr="00B83B3E">
        <w:t xml:space="preserve">This option allows </w:t>
      </w:r>
      <w:r w:rsidR="00646FDC" w:rsidRPr="00B83B3E">
        <w:t>the user</w:t>
      </w:r>
      <w:r w:rsidRPr="00B83B3E">
        <w:t xml:space="preserve"> to reprint notices for all veterans for a selected processing date.</w:t>
      </w:r>
      <w:r w:rsidR="00EE0CF4">
        <w:t xml:space="preserve"> </w:t>
      </w:r>
      <w:r w:rsidRPr="00B83B3E">
        <w:t xml:space="preserve">If the admission associated with the 7131 was deleted and notification already sent, a message </w:t>
      </w:r>
      <w:r w:rsidR="00254AD3" w:rsidRPr="00B83B3E">
        <w:t>is</w:t>
      </w:r>
      <w:r w:rsidRPr="00B83B3E">
        <w:t xml:space="preserve"> displayed.</w:t>
      </w:r>
      <w:r w:rsidR="00EE0CF4">
        <w:t xml:space="preserve"> </w:t>
      </w:r>
      <w:r w:rsidRPr="00B83B3E">
        <w:t>The message include</w:t>
      </w:r>
      <w:r w:rsidR="00213B8B" w:rsidRPr="00B83B3E">
        <w:t>s</w:t>
      </w:r>
      <w:r w:rsidRPr="00B83B3E">
        <w:t xml:space="preserve"> the patient</w:t>
      </w:r>
      <w:r w:rsidR="001768A4" w:rsidRPr="00B83B3E">
        <w:t>’</w:t>
      </w:r>
      <w:r w:rsidRPr="00B83B3E">
        <w:t xml:space="preserve">s name, </w:t>
      </w:r>
      <w:r w:rsidR="0089685D" w:rsidRPr="00B83B3E">
        <w:t>SSN</w:t>
      </w:r>
      <w:r w:rsidR="00213B8B" w:rsidRPr="00B83B3E">
        <w:t xml:space="preserve">, date and </w:t>
      </w:r>
      <w:r w:rsidRPr="00B83B3E">
        <w:t>time of admission, notice that the admission has been deleted, and a recommendation to contact the medical center.</w:t>
      </w:r>
    </w:p>
    <w:p w14:paraId="5C3CD960" w14:textId="77777777" w:rsidR="00D86AF8" w:rsidRPr="00B83B3E" w:rsidRDefault="00D86AF8" w:rsidP="00A561AD">
      <w:pPr>
        <w:pStyle w:val="Heading3"/>
      </w:pPr>
      <w:bookmarkStart w:id="1000" w:name="_Toc150075137"/>
      <w:bookmarkStart w:id="1001" w:name="_Toc150075206"/>
      <w:bookmarkStart w:id="1002" w:name="_Toc150075267"/>
      <w:bookmarkStart w:id="1003" w:name="_Toc278187826"/>
      <w:bookmarkStart w:id="1004" w:name="_Toc508873588"/>
      <w:bookmarkStart w:id="1005" w:name="_Toc508874994"/>
      <w:bookmarkStart w:id="1006" w:name="_Toc508875848"/>
      <w:bookmarkStart w:id="1007" w:name="_Toc20827512"/>
      <w:r w:rsidRPr="00B83B3E">
        <w:t>VHA Reports</w:t>
      </w:r>
      <w:bookmarkEnd w:id="1000"/>
      <w:bookmarkEnd w:id="1001"/>
      <w:bookmarkEnd w:id="1002"/>
      <w:bookmarkEnd w:id="1003"/>
      <w:bookmarkEnd w:id="1004"/>
      <w:bookmarkEnd w:id="1005"/>
      <w:bookmarkEnd w:id="1006"/>
      <w:bookmarkEnd w:id="1007"/>
    </w:p>
    <w:p w14:paraId="5C3CD961" w14:textId="77777777" w:rsidR="00D86AF8" w:rsidRPr="00B83B3E" w:rsidRDefault="00D86AF8" w:rsidP="00EE33FC">
      <w:pPr>
        <w:pStyle w:val="Heading4"/>
      </w:pPr>
      <w:bookmarkStart w:id="1008" w:name="_Toc146086608"/>
      <w:bookmarkStart w:id="1009" w:name="_Toc508873589"/>
      <w:r w:rsidRPr="00B83B3E">
        <w:t>Template Activity</w:t>
      </w:r>
      <w:bookmarkEnd w:id="1008"/>
      <w:bookmarkEnd w:id="1009"/>
    </w:p>
    <w:p w14:paraId="5C3CD962" w14:textId="40762A72" w:rsidR="00D86AF8" w:rsidRPr="00B83B3E" w:rsidRDefault="00D86AF8" w:rsidP="00C370E6">
      <w:pPr>
        <w:pStyle w:val="BodyText"/>
      </w:pPr>
      <w:r w:rsidRPr="00B83B3E">
        <w:t xml:space="preserve">This report is specific to </w:t>
      </w:r>
      <w:r w:rsidR="006B7071" w:rsidRPr="00B83B3E">
        <w:t>CAPRI</w:t>
      </w:r>
      <w:r w:rsidRPr="00B83B3E">
        <w:t xml:space="preserve"> and does not exist within roll and scroll AMIE.</w:t>
      </w:r>
      <w:r w:rsidR="00EE0CF4">
        <w:t xml:space="preserve"> </w:t>
      </w:r>
      <w:r w:rsidRPr="00B83B3E">
        <w:t xml:space="preserve">The primary intent is to assist VHA staff in tracking their site’s examination template use within </w:t>
      </w:r>
      <w:r w:rsidR="006B7071" w:rsidRPr="00B83B3E">
        <w:t>CAPRI</w:t>
      </w:r>
      <w:r w:rsidRPr="00B83B3E">
        <w:t>.</w:t>
      </w:r>
      <w:r w:rsidR="00EE0CF4">
        <w:t xml:space="preserve"> </w:t>
      </w:r>
      <w:r w:rsidRPr="00B83B3E">
        <w:t xml:space="preserve">The report corresponds to the C&amp;P Worksheets </w:t>
      </w:r>
      <w:r w:rsidR="00551930" w:rsidRPr="00B83B3E">
        <w:t>t</w:t>
      </w:r>
      <w:r w:rsidRPr="00B83B3E">
        <w:t xml:space="preserve">ab within </w:t>
      </w:r>
      <w:r w:rsidR="006B7071" w:rsidRPr="00B83B3E">
        <w:t>CAPRI</w:t>
      </w:r>
      <w:r w:rsidRPr="00B83B3E">
        <w:t>, which VBA staff may or may not be able to see.</w:t>
      </w:r>
      <w:r w:rsidR="00EE0CF4">
        <w:t xml:space="preserve"> </w:t>
      </w:r>
      <w:r w:rsidRPr="00B83B3E">
        <w:t xml:space="preserve">This tab is locked with a </w:t>
      </w:r>
      <w:r w:rsidR="000B7C2C" w:rsidRPr="00B83B3E">
        <w:t>Security Key</w:t>
      </w:r>
      <w:r w:rsidRPr="00B83B3E">
        <w:t xml:space="preserve"> not normally provided to VBA.</w:t>
      </w:r>
    </w:p>
    <w:p w14:paraId="5C3CD963" w14:textId="751EF1CC" w:rsidR="00D37788" w:rsidRPr="00B83B3E" w:rsidRDefault="006378D6" w:rsidP="00EF7F14">
      <w:pPr>
        <w:pStyle w:val="Note"/>
      </w:pPr>
      <w:r w:rsidRPr="00B61C65">
        <w:t>NOTE:</w:t>
      </w:r>
      <w:r>
        <w:t xml:space="preserve"> </w:t>
      </w:r>
      <w:r w:rsidR="00D37788" w:rsidRPr="00B83B3E">
        <w:t>Sort by and Show criteria are “not” available in CSV Comma Delimited Export as Excel allows the ability to sort.</w:t>
      </w:r>
    </w:p>
    <w:p w14:paraId="5C3CD964" w14:textId="77777777" w:rsidR="00254FE8" w:rsidRPr="00B83B3E" w:rsidRDefault="00254FE8" w:rsidP="00C93311">
      <w:pPr>
        <w:pStyle w:val="Heading3"/>
      </w:pPr>
      <w:bookmarkStart w:id="1010" w:name="_Toc333177943"/>
      <w:bookmarkStart w:id="1011" w:name="_Toc150075138"/>
      <w:bookmarkStart w:id="1012" w:name="_Toc150075207"/>
      <w:bookmarkStart w:id="1013" w:name="_Toc150075268"/>
      <w:bookmarkStart w:id="1014" w:name="_Toc278187827"/>
      <w:r w:rsidRPr="00B83B3E">
        <w:lastRenderedPageBreak/>
        <w:tab/>
      </w:r>
      <w:bookmarkStart w:id="1015" w:name="_Toc508873590"/>
      <w:bookmarkStart w:id="1016" w:name="_Toc508874995"/>
      <w:bookmarkStart w:id="1017" w:name="_Toc508875849"/>
      <w:bookmarkStart w:id="1018" w:name="_Toc20827513"/>
      <w:r w:rsidRPr="005F7F65">
        <w:t>VR&amp;E Reports</w:t>
      </w:r>
      <w:bookmarkEnd w:id="1010"/>
      <w:bookmarkEnd w:id="1015"/>
      <w:bookmarkEnd w:id="1016"/>
      <w:bookmarkEnd w:id="1017"/>
      <w:bookmarkEnd w:id="1018"/>
    </w:p>
    <w:p w14:paraId="5C3CD965" w14:textId="77777777" w:rsidR="00254FE8" w:rsidRPr="00B83B3E" w:rsidRDefault="00254FE8" w:rsidP="00EE33FC">
      <w:pPr>
        <w:pStyle w:val="Heading4"/>
      </w:pPr>
      <w:bookmarkStart w:id="1019" w:name="_Toc508873591"/>
      <w:r w:rsidRPr="00B83B3E">
        <w:t>VR&amp;E Status</w:t>
      </w:r>
      <w:bookmarkEnd w:id="1019"/>
    </w:p>
    <w:p w14:paraId="5C3CD966" w14:textId="452C2E91" w:rsidR="00254FE8" w:rsidRPr="00B83B3E" w:rsidRDefault="00254FE8" w:rsidP="00254FE8">
      <w:pPr>
        <w:pStyle w:val="BodyText"/>
      </w:pPr>
      <w:r w:rsidRPr="00B83B3E">
        <w:t xml:space="preserve">This option is utilized by Vocational Rehab and Employment (VR&amp;E) staff and VHA Coordinator staff. The VR&amp;E </w:t>
      </w:r>
      <w:r w:rsidRPr="00B83B3E">
        <w:rPr>
          <w:b/>
        </w:rPr>
        <w:t xml:space="preserve">Status </w:t>
      </w:r>
      <w:r w:rsidRPr="00B83B3E">
        <w:t>generates a report</w:t>
      </w:r>
      <w:r w:rsidR="00420434" w:rsidRPr="00B83B3E">
        <w:t xml:space="preserve"> (</w:t>
      </w:r>
      <w:r w:rsidR="007D2A7C" w:rsidRPr="00B83B3E">
        <w:fldChar w:fldCharType="begin"/>
      </w:r>
      <w:r w:rsidR="007D2A7C" w:rsidRPr="00B83B3E">
        <w:instrText xml:space="preserve"> REF _Ref334971420 \h </w:instrText>
      </w:r>
      <w:r w:rsidR="00B83B3E">
        <w:instrText xml:space="preserve"> \* MERGEFORMAT </w:instrText>
      </w:r>
      <w:r w:rsidR="007D2A7C" w:rsidRPr="00B83B3E">
        <w:fldChar w:fldCharType="separate"/>
      </w:r>
      <w:r w:rsidR="0081024B" w:rsidRPr="00B83B3E">
        <w:t xml:space="preserve">Figure </w:t>
      </w:r>
      <w:r w:rsidR="0081024B">
        <w:rPr>
          <w:noProof/>
        </w:rPr>
        <w:t>2</w:t>
      </w:r>
      <w:r w:rsidR="0081024B">
        <w:rPr>
          <w:noProof/>
        </w:rPr>
        <w:noBreakHyphen/>
        <w:t>80</w:t>
      </w:r>
      <w:r w:rsidR="007D2A7C" w:rsidRPr="00B83B3E">
        <w:fldChar w:fldCharType="end"/>
      </w:r>
      <w:r w:rsidR="00420434" w:rsidRPr="00B83B3E">
        <w:t>)</w:t>
      </w:r>
      <w:r w:rsidRPr="00B83B3E">
        <w:t xml:space="preserve"> for 8861 Request for Medical Services, Chapter 31.</w:t>
      </w:r>
      <w:r w:rsidR="00EE0CF4">
        <w:t xml:space="preserve"> </w:t>
      </w:r>
      <w:r w:rsidRPr="00B83B3E">
        <w:t>It provides a list of Medical Services Requests determined by the selection criteria entere</w:t>
      </w:r>
      <w:r w:rsidR="00420434" w:rsidRPr="00B83B3E">
        <w:t xml:space="preserve">d by the user and is sorted by </w:t>
      </w:r>
      <w:r w:rsidR="00420434" w:rsidRPr="00B83B3E">
        <w:rPr>
          <w:b/>
        </w:rPr>
        <w:t>Status</w:t>
      </w:r>
      <w:r w:rsidRPr="00B83B3E">
        <w:t xml:space="preserve"> (New, Pending, Cancelled, and Complete) and then by Vetera</w:t>
      </w:r>
      <w:r w:rsidR="00420434" w:rsidRPr="00B83B3E">
        <w:t>n’s Last</w:t>
      </w:r>
      <w:r w:rsidRPr="00B83B3E">
        <w:t xml:space="preserve"> Name.</w:t>
      </w:r>
    </w:p>
    <w:p w14:paraId="5C3CD967" w14:textId="58000C43" w:rsidR="00254FE8" w:rsidRPr="00B83B3E" w:rsidRDefault="00254FE8" w:rsidP="0073131D">
      <w:pPr>
        <w:pStyle w:val="BodyText"/>
        <w:spacing w:after="0"/>
      </w:pPr>
      <w:r w:rsidRPr="00B83B3E">
        <w:t>The VR&amp;E Status allows the following filters:</w:t>
      </w:r>
    </w:p>
    <w:p w14:paraId="5C3CD968" w14:textId="621EBE2A" w:rsidR="00254FE8" w:rsidRPr="00B83B3E" w:rsidRDefault="00254FE8" w:rsidP="0073131D">
      <w:pPr>
        <w:pStyle w:val="BodyText"/>
        <w:spacing w:after="0"/>
      </w:pPr>
      <w:r w:rsidRPr="00B83B3E">
        <w:rPr>
          <w:b/>
          <w:bCs/>
        </w:rPr>
        <w:t>Start Date (Oldest):</w:t>
      </w:r>
      <w:r w:rsidR="00EE0CF4">
        <w:rPr>
          <w:b/>
          <w:bCs/>
        </w:rPr>
        <w:t xml:space="preserve"> </w:t>
      </w:r>
      <w:r w:rsidRPr="00B83B3E">
        <w:t>This is the start date for the report.</w:t>
      </w:r>
      <w:r w:rsidR="00EE0CF4">
        <w:t xml:space="preserve"> </w:t>
      </w:r>
      <w:r w:rsidRPr="00B83B3E">
        <w:t xml:space="preserve">There is a </w:t>
      </w:r>
      <w:proofErr w:type="gramStart"/>
      <w:r w:rsidRPr="00B83B3E">
        <w:t>30 month</w:t>
      </w:r>
      <w:proofErr w:type="gramEnd"/>
      <w:r w:rsidRPr="00B83B3E">
        <w:t xml:space="preserve"> history cap so dates prior to 30 months cannot be selected.</w:t>
      </w:r>
      <w:r w:rsidR="00EE0CF4">
        <w:t xml:space="preserve"> </w:t>
      </w:r>
      <w:r w:rsidRPr="00B83B3E">
        <w:t xml:space="preserve">This field is only editable if the user selects </w:t>
      </w:r>
      <w:r w:rsidRPr="00B83B3E">
        <w:rPr>
          <w:b/>
        </w:rPr>
        <w:t>Date Range</w:t>
      </w:r>
      <w:r w:rsidRPr="00B83B3E">
        <w:t xml:space="preserve"> in the </w:t>
      </w:r>
      <w:r w:rsidRPr="00B83B3E">
        <w:rPr>
          <w:b/>
        </w:rPr>
        <w:t>Report By</w:t>
      </w:r>
      <w:r w:rsidR="0073131D" w:rsidRPr="00B83B3E">
        <w:t xml:space="preserve"> field</w:t>
      </w:r>
    </w:p>
    <w:p w14:paraId="5C3CD969" w14:textId="4BAD8A98" w:rsidR="00254FE8" w:rsidRPr="00B83B3E" w:rsidRDefault="00254FE8" w:rsidP="00254FE8">
      <w:pPr>
        <w:pStyle w:val="BodyText"/>
      </w:pPr>
      <w:r w:rsidRPr="00B83B3E">
        <w:rPr>
          <w:b/>
          <w:bCs/>
        </w:rPr>
        <w:t>Stop Date (Newest):</w:t>
      </w:r>
      <w:r w:rsidR="00EE0CF4">
        <w:rPr>
          <w:b/>
          <w:bCs/>
        </w:rPr>
        <w:t xml:space="preserve"> </w:t>
      </w:r>
      <w:r w:rsidRPr="00B83B3E">
        <w:t>This is the end date for the report.</w:t>
      </w:r>
      <w:r w:rsidR="00EE0CF4">
        <w:t xml:space="preserve"> </w:t>
      </w:r>
      <w:r w:rsidRPr="00B83B3E">
        <w:t>No future dates are allowed.</w:t>
      </w:r>
      <w:r w:rsidR="00EE0CF4">
        <w:t xml:space="preserve"> </w:t>
      </w:r>
      <w:r w:rsidRPr="00B83B3E">
        <w:t xml:space="preserve">This field is only editable if the user selects </w:t>
      </w:r>
      <w:r w:rsidRPr="00B83B3E">
        <w:rPr>
          <w:b/>
        </w:rPr>
        <w:t>Date Range</w:t>
      </w:r>
      <w:r w:rsidRPr="00B83B3E">
        <w:t xml:space="preserve"> in the </w:t>
      </w:r>
      <w:r w:rsidRPr="00B83B3E">
        <w:rPr>
          <w:b/>
        </w:rPr>
        <w:t>Report By</w:t>
      </w:r>
      <w:r w:rsidRPr="00B83B3E">
        <w:t xml:space="preserve"> field.</w:t>
      </w:r>
    </w:p>
    <w:p w14:paraId="5C3CD96A" w14:textId="4257591F" w:rsidR="00254FE8" w:rsidRPr="00B83B3E" w:rsidRDefault="00254FE8" w:rsidP="00254FE8">
      <w:pPr>
        <w:pStyle w:val="BodyText"/>
      </w:pPr>
      <w:r w:rsidRPr="00B83B3E">
        <w:rPr>
          <w:b/>
          <w:bCs/>
        </w:rPr>
        <w:t>Regional Office:</w:t>
      </w:r>
      <w:r w:rsidR="00EE0CF4">
        <w:rPr>
          <w:b/>
          <w:bCs/>
        </w:rPr>
        <w:t xml:space="preserve"> </w:t>
      </w:r>
      <w:r w:rsidRPr="00B83B3E">
        <w:t xml:space="preserve">Select a particular </w:t>
      </w:r>
      <w:r w:rsidRPr="00B83B3E">
        <w:rPr>
          <w:b/>
        </w:rPr>
        <w:t>Regional Office</w:t>
      </w:r>
      <w:r w:rsidRPr="00B83B3E">
        <w:t xml:space="preserve"> </w:t>
      </w:r>
      <w:r w:rsidR="006A21E5" w:rsidRPr="00B83B3E">
        <w:t xml:space="preserve">or click </w:t>
      </w:r>
      <w:r w:rsidRPr="00B83B3E">
        <w:rPr>
          <w:b/>
        </w:rPr>
        <w:t>All R.O.’s</w:t>
      </w:r>
      <w:r w:rsidRPr="00B83B3E">
        <w:t xml:space="preserve"> for All Regional offices to be displayed.</w:t>
      </w:r>
    </w:p>
    <w:p w14:paraId="5C3CD96B" w14:textId="00D81A6B" w:rsidR="00254FE8" w:rsidRPr="00B83B3E" w:rsidRDefault="00254FE8" w:rsidP="00254FE8">
      <w:pPr>
        <w:pStyle w:val="BodyText"/>
      </w:pPr>
      <w:r w:rsidRPr="00B83B3E">
        <w:rPr>
          <w:b/>
          <w:bCs/>
        </w:rPr>
        <w:t>Status:</w:t>
      </w:r>
      <w:r w:rsidR="00EE0CF4">
        <w:t xml:space="preserve"> </w:t>
      </w:r>
      <w:r w:rsidRPr="00B83B3E">
        <w:t xml:space="preserve">Choose New, Pending, Cancelled, Complete, or </w:t>
      </w:r>
      <w:r w:rsidRPr="00B83B3E">
        <w:rPr>
          <w:b/>
          <w:bCs/>
        </w:rPr>
        <w:t>ALL</w:t>
      </w:r>
      <w:r w:rsidRPr="00B83B3E">
        <w:t xml:space="preserve"> (default status)</w:t>
      </w:r>
      <w:r w:rsidR="00B008C7" w:rsidRPr="00B83B3E">
        <w:t>.</w:t>
      </w:r>
    </w:p>
    <w:p w14:paraId="5C3CD96C" w14:textId="0262EA53" w:rsidR="00254FE8" w:rsidRPr="00B83B3E" w:rsidRDefault="00254FE8" w:rsidP="0073131D">
      <w:pPr>
        <w:pStyle w:val="BodyText"/>
      </w:pPr>
      <w:r w:rsidRPr="00B83B3E">
        <w:rPr>
          <w:b/>
          <w:bCs/>
        </w:rPr>
        <w:t>Report By:</w:t>
      </w:r>
      <w:r w:rsidR="00EE0CF4">
        <w:rPr>
          <w:b/>
          <w:bCs/>
        </w:rPr>
        <w:t xml:space="preserve"> </w:t>
      </w:r>
      <w:r w:rsidRPr="00B83B3E">
        <w:t xml:space="preserve">There are several selections for the </w:t>
      </w:r>
      <w:r w:rsidRPr="00B83B3E">
        <w:rPr>
          <w:b/>
        </w:rPr>
        <w:t>Report By</w:t>
      </w:r>
      <w:r w:rsidRPr="00B83B3E">
        <w:t xml:space="preserve"> field.</w:t>
      </w:r>
      <w:r w:rsidR="00EE0CF4">
        <w:t xml:space="preserve"> </w:t>
      </w:r>
      <w:r w:rsidRPr="00B83B3E">
        <w:t>These options are created dynamically based upon the current date.</w:t>
      </w:r>
      <w:r w:rsidR="00EE0CF4">
        <w:t xml:space="preserve"> </w:t>
      </w:r>
      <w:r w:rsidRPr="00B83B3E">
        <w:t>The description below shows how the options are created based on a starting year of 2012.</w:t>
      </w:r>
      <w:r w:rsidR="00EE0CF4">
        <w:t xml:space="preserve"> </w:t>
      </w:r>
      <w:r w:rsidRPr="00B83B3E">
        <w:t xml:space="preserve">Some options may not be displayed if they </w:t>
      </w:r>
      <w:r w:rsidRPr="00B83B3E">
        <w:rPr>
          <w:b/>
        </w:rPr>
        <w:t xml:space="preserve">exceed the </w:t>
      </w:r>
      <w:proofErr w:type="gramStart"/>
      <w:r w:rsidRPr="00B83B3E">
        <w:rPr>
          <w:b/>
        </w:rPr>
        <w:t>30 month</w:t>
      </w:r>
      <w:proofErr w:type="gramEnd"/>
      <w:r w:rsidRPr="00B83B3E">
        <w:t xml:space="preserve"> historical cap.</w:t>
      </w:r>
    </w:p>
    <w:p w14:paraId="5C3CD96D" w14:textId="77777777" w:rsidR="00254FE8" w:rsidRPr="00B83B3E" w:rsidRDefault="00254FE8" w:rsidP="00254FE8">
      <w:pPr>
        <w:pStyle w:val="BodyText5Numbers"/>
      </w:pPr>
      <w:r w:rsidRPr="00B83B3E">
        <w:t>Date Range – allows user to select a specified date range</w:t>
      </w:r>
    </w:p>
    <w:p w14:paraId="5C3CD96E" w14:textId="77777777" w:rsidR="00254FE8" w:rsidRPr="00B83B3E" w:rsidRDefault="00254FE8" w:rsidP="00254FE8">
      <w:pPr>
        <w:pStyle w:val="BodyText5Numbers"/>
      </w:pPr>
      <w:r w:rsidRPr="00B83B3E">
        <w:t>Fiscal Year 2012 (10/1/2011 – Today)</w:t>
      </w:r>
    </w:p>
    <w:p w14:paraId="5C3CD96F" w14:textId="77777777" w:rsidR="00254FE8" w:rsidRPr="00B83B3E" w:rsidRDefault="00254FE8" w:rsidP="00254FE8">
      <w:pPr>
        <w:pStyle w:val="BodyText5Numbers"/>
      </w:pPr>
      <w:r w:rsidRPr="00B83B3E">
        <w:t>Fiscal Year 2011 (10/1/2010 – 9/30/2011)</w:t>
      </w:r>
    </w:p>
    <w:p w14:paraId="5C3CD970" w14:textId="77777777" w:rsidR="00254FE8" w:rsidRPr="00B83B3E" w:rsidRDefault="00254FE8" w:rsidP="00254FE8">
      <w:pPr>
        <w:pStyle w:val="BodyText5Numbers"/>
      </w:pPr>
      <w:r w:rsidRPr="00B83B3E">
        <w:t>All Fiscal Years (Includes FY 2010, FY 2011, and FY 2012 – Today)</w:t>
      </w:r>
    </w:p>
    <w:p w14:paraId="5C3CD971" w14:textId="77777777" w:rsidR="00254FE8" w:rsidRPr="00B83B3E" w:rsidRDefault="00254FE8" w:rsidP="00254FE8">
      <w:pPr>
        <w:pStyle w:val="BodyText5Numbers"/>
      </w:pPr>
      <w:r w:rsidRPr="00B83B3E">
        <w:t>Calendar Year 2012 (1/1/2012 – Today)</w:t>
      </w:r>
    </w:p>
    <w:p w14:paraId="5C3CD972" w14:textId="77777777" w:rsidR="00254FE8" w:rsidRPr="00B83B3E" w:rsidRDefault="00254FE8" w:rsidP="00254FE8">
      <w:pPr>
        <w:pStyle w:val="BodyText5Numbers"/>
      </w:pPr>
      <w:r w:rsidRPr="00B83B3E">
        <w:t>Calendar Year 2011 (1/1/2011 – 12/31/2011)</w:t>
      </w:r>
    </w:p>
    <w:p w14:paraId="5C3CD973" w14:textId="77777777" w:rsidR="00254FE8" w:rsidRPr="00B83B3E" w:rsidRDefault="00254FE8" w:rsidP="00254FE8">
      <w:pPr>
        <w:pStyle w:val="BodyText5Numbers"/>
      </w:pPr>
      <w:r w:rsidRPr="00B83B3E">
        <w:t>All Calendar Years (Includes Calendar Years 2010, 2011, and 2012 - Today)</w:t>
      </w:r>
      <w:r w:rsidR="00B008C7" w:rsidRPr="00B83B3E">
        <w:t>.</w:t>
      </w:r>
    </w:p>
    <w:p w14:paraId="5C3CD974" w14:textId="293AF64E" w:rsidR="00254FE8" w:rsidRPr="00B83B3E" w:rsidRDefault="00254FE8" w:rsidP="007B1C4F">
      <w:pPr>
        <w:pStyle w:val="BodyText5Numbers"/>
        <w:numPr>
          <w:ilvl w:val="0"/>
          <w:numId w:val="0"/>
        </w:numPr>
        <w:rPr>
          <w:b/>
        </w:rPr>
      </w:pPr>
      <w:r w:rsidRPr="00B83B3E">
        <w:rPr>
          <w:b/>
        </w:rPr>
        <w:t>Report Format</w:t>
      </w:r>
      <w:r w:rsidRPr="00B83B3E">
        <w:t>:</w:t>
      </w:r>
      <w:r w:rsidR="00EE0CF4">
        <w:t xml:space="preserve"> </w:t>
      </w:r>
      <w:r w:rsidRPr="00B83B3E">
        <w:t xml:space="preserve">There are two types of report formats to choose </w:t>
      </w:r>
      <w:proofErr w:type="gramStart"/>
      <w:r w:rsidRPr="00B83B3E">
        <w:t>from:.</w:t>
      </w:r>
      <w:proofErr w:type="gramEnd"/>
    </w:p>
    <w:p w14:paraId="5C3CD975" w14:textId="056EDA09" w:rsidR="00254FE8" w:rsidRPr="00B83B3E" w:rsidRDefault="00254FE8" w:rsidP="00254FE8">
      <w:pPr>
        <w:pStyle w:val="BodyText5Numbers"/>
      </w:pPr>
      <w:r w:rsidRPr="00B83B3E">
        <w:rPr>
          <w:b/>
          <w:bCs/>
        </w:rPr>
        <w:t>Plain Text (default):</w:t>
      </w:r>
      <w:r w:rsidR="00EE0CF4">
        <w:rPr>
          <w:b/>
          <w:bCs/>
        </w:rPr>
        <w:t xml:space="preserve"> </w:t>
      </w:r>
      <w:r w:rsidRPr="00B83B3E">
        <w:t xml:space="preserve">The report is displayed on the screen and can be printed from the </w:t>
      </w:r>
      <w:r w:rsidRPr="00B83B3E">
        <w:rPr>
          <w:b/>
        </w:rPr>
        <w:t>File</w:t>
      </w:r>
      <w:r w:rsidRPr="00B83B3E">
        <w:t xml:space="preserve"> menu</w:t>
      </w:r>
      <w:r w:rsidR="00B008C7" w:rsidRPr="00B83B3E">
        <w:t xml:space="preserve"> </w:t>
      </w:r>
    </w:p>
    <w:p w14:paraId="5C3CD976" w14:textId="07A17553" w:rsidR="00254FE8" w:rsidRPr="00B83B3E" w:rsidRDefault="00254FE8" w:rsidP="00254FE8">
      <w:pPr>
        <w:pStyle w:val="BodyText5Numbers"/>
      </w:pPr>
      <w:r w:rsidRPr="00B83B3E">
        <w:rPr>
          <w:b/>
          <w:bCs/>
        </w:rPr>
        <w:t>Delimited Export Data:</w:t>
      </w:r>
      <w:r w:rsidR="00EE0CF4">
        <w:rPr>
          <w:b/>
          <w:bCs/>
        </w:rPr>
        <w:t xml:space="preserve"> </w:t>
      </w:r>
      <w:r w:rsidRPr="00B83B3E">
        <w:t xml:space="preserve">This selection displays a </w:t>
      </w:r>
      <w:r w:rsidRPr="00B83B3E">
        <w:rPr>
          <w:b/>
        </w:rPr>
        <w:t>Save</w:t>
      </w:r>
      <w:r w:rsidRPr="00B83B3E">
        <w:t xml:space="preserve"> dialog box and allows the user to specify the name and destination for the exported report.</w:t>
      </w:r>
      <w:r w:rsidR="00EE0CF4">
        <w:t xml:space="preserve"> </w:t>
      </w:r>
      <w:r w:rsidRPr="00B83B3E">
        <w:t xml:space="preserve">The default report name </w:t>
      </w:r>
      <w:r w:rsidR="003775A4" w:rsidRPr="00B83B3E">
        <w:t>is</w:t>
      </w:r>
      <w:r w:rsidRPr="00B83B3E">
        <w:t xml:space="preserve"> in the format:</w:t>
      </w:r>
      <w:r w:rsidR="00EE0CF4">
        <w:t xml:space="preserve"> </w:t>
      </w:r>
      <w:r w:rsidRPr="00B83B3E">
        <w:t xml:space="preserve">Form8861StatusRpt_YYYYMMDD_yyyymmdd.txt where YYYYMMDD is the start date and </w:t>
      </w:r>
      <w:proofErr w:type="spellStart"/>
      <w:r w:rsidRPr="00B83B3E">
        <w:t>yyyymmdd</w:t>
      </w:r>
      <w:proofErr w:type="spellEnd"/>
      <w:r w:rsidRPr="00B83B3E">
        <w:t xml:space="preserve"> is the stop date.</w:t>
      </w:r>
    </w:p>
    <w:p w14:paraId="5C3CD977" w14:textId="77777777" w:rsidR="00254FE8" w:rsidRPr="00B83B3E" w:rsidRDefault="00323BF1" w:rsidP="00345C0B">
      <w:pPr>
        <w:pStyle w:val="Body3PicCaption"/>
      </w:pPr>
      <w:r w:rsidRPr="00B83B3E">
        <w:lastRenderedPageBreak/>
        <w:drawing>
          <wp:inline distT="0" distB="0" distL="0" distR="0" wp14:anchorId="5C3CE1A8" wp14:editId="35441F5A">
            <wp:extent cx="4602480" cy="4823460"/>
            <wp:effectExtent l="0" t="0" r="7620" b="0"/>
            <wp:docPr id="277" name="Picture 129" descr="VR &amp; E Statu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0" cstate="print"/>
                    <a:srcRect/>
                    <a:stretch>
                      <a:fillRect/>
                    </a:stretch>
                  </pic:blipFill>
                  <pic:spPr bwMode="auto">
                    <a:xfrm>
                      <a:off x="0" y="0"/>
                      <a:ext cx="4602480" cy="4823460"/>
                    </a:xfrm>
                    <a:prstGeom prst="rect">
                      <a:avLst/>
                    </a:prstGeom>
                    <a:noFill/>
                  </pic:spPr>
                </pic:pic>
              </a:graphicData>
            </a:graphic>
          </wp:inline>
        </w:drawing>
      </w:r>
    </w:p>
    <w:p w14:paraId="5C3CD978" w14:textId="1C694D2D" w:rsidR="00FE6E6E" w:rsidRPr="00B83B3E" w:rsidRDefault="00FE6E6E" w:rsidP="00B52F9B">
      <w:pPr>
        <w:pStyle w:val="Caption"/>
        <w:rPr>
          <w:rFonts w:cs="Times New Roman"/>
        </w:rPr>
      </w:pPr>
      <w:bookmarkStart w:id="1020" w:name="_Ref334971420"/>
      <w:bookmarkStart w:id="1021" w:name="_Toc2082729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80</w:t>
      </w:r>
      <w:r w:rsidR="008D502E">
        <w:rPr>
          <w:rFonts w:cs="Times New Roman"/>
        </w:rPr>
        <w:fldChar w:fldCharType="end"/>
      </w:r>
      <w:bookmarkEnd w:id="1020"/>
      <w:r w:rsidR="00CB589A">
        <w:rPr>
          <w:rFonts w:cs="Times New Roman"/>
        </w:rPr>
        <w:t xml:space="preserve">. </w:t>
      </w:r>
      <w:r w:rsidR="00CB589A" w:rsidRPr="00B83B3E">
        <w:t xml:space="preserve">Vocational Rehab and Employment </w:t>
      </w:r>
      <w:r w:rsidR="00CB589A">
        <w:t>Report Setup.</w:t>
      </w:r>
      <w:bookmarkEnd w:id="1021"/>
    </w:p>
    <w:p w14:paraId="5C3CD979" w14:textId="77777777" w:rsidR="007D2A7C" w:rsidRPr="00B83B3E" w:rsidRDefault="007D2A7C" w:rsidP="006A21E5">
      <w:pPr>
        <w:pStyle w:val="BodyText"/>
      </w:pPr>
    </w:p>
    <w:p w14:paraId="5C3CD97A" w14:textId="04F9E641" w:rsidR="00254FE8" w:rsidRPr="00B83B3E" w:rsidRDefault="00254FE8" w:rsidP="006A21E5">
      <w:pPr>
        <w:pStyle w:val="BodyText"/>
      </w:pPr>
      <w:r w:rsidRPr="00B83B3E">
        <w:t>Th</w:t>
      </w:r>
      <w:r w:rsidR="00FE6E6E" w:rsidRPr="00B83B3E">
        <w:t>e</w:t>
      </w:r>
      <w:r w:rsidRPr="00B83B3E">
        <w:t xml:space="preserve"> screen </w:t>
      </w:r>
      <w:r w:rsidR="00FE6E6E" w:rsidRPr="00B83B3E">
        <w:t xml:space="preserve">in </w:t>
      </w:r>
      <w:r w:rsidR="004D1E0C" w:rsidRPr="00B83B3E">
        <w:t>(</w:t>
      </w:r>
      <w:r w:rsidR="007D2A7C" w:rsidRPr="00B83B3E">
        <w:fldChar w:fldCharType="begin"/>
      </w:r>
      <w:r w:rsidR="007D2A7C" w:rsidRPr="00B83B3E">
        <w:instrText xml:space="preserve"> REF _Ref334971286 \h </w:instrText>
      </w:r>
      <w:r w:rsidR="00B83B3E">
        <w:instrText xml:space="preserve"> \* MERGEFORMAT </w:instrText>
      </w:r>
      <w:r w:rsidR="007D2A7C" w:rsidRPr="00B83B3E">
        <w:fldChar w:fldCharType="separate"/>
      </w:r>
      <w:r w:rsidR="0081024B" w:rsidRPr="00B83B3E">
        <w:t xml:space="preserve">Figure </w:t>
      </w:r>
      <w:r w:rsidR="0081024B">
        <w:rPr>
          <w:noProof/>
        </w:rPr>
        <w:t>2</w:t>
      </w:r>
      <w:r w:rsidR="0081024B">
        <w:rPr>
          <w:noProof/>
        </w:rPr>
        <w:noBreakHyphen/>
        <w:t>81</w:t>
      </w:r>
      <w:r w:rsidR="007D2A7C" w:rsidRPr="00B83B3E">
        <w:fldChar w:fldCharType="end"/>
      </w:r>
      <w:r w:rsidR="004D1E0C" w:rsidRPr="00B83B3E">
        <w:t>)</w:t>
      </w:r>
      <w:r w:rsidR="00420434" w:rsidRPr="00B83B3E">
        <w:t xml:space="preserve"> </w:t>
      </w:r>
      <w:r w:rsidRPr="00B83B3E">
        <w:t>display</w:t>
      </w:r>
      <w:r w:rsidR="00CF709D" w:rsidRPr="00B83B3E">
        <w:t>s</w:t>
      </w:r>
      <w:r w:rsidRPr="00B83B3E">
        <w:t xml:space="preserve"> the results from the user selections from the </w:t>
      </w:r>
      <w:r w:rsidRPr="00B83B3E">
        <w:rPr>
          <w:b/>
        </w:rPr>
        <w:t>Vocational Rehab Report Setup</w:t>
      </w:r>
      <w:r w:rsidR="00FE6E6E" w:rsidRPr="00B83B3E">
        <w:t xml:space="preserve"> </w:t>
      </w:r>
      <w:r w:rsidRPr="00B83B3E">
        <w:t>window.</w:t>
      </w:r>
      <w:r w:rsidR="00EE0CF4">
        <w:t xml:space="preserve"> </w:t>
      </w:r>
    </w:p>
    <w:p w14:paraId="57410666" w14:textId="77777777" w:rsidR="007B1C4F" w:rsidRPr="00B83B3E" w:rsidRDefault="00254FE8" w:rsidP="007B1C4F">
      <w:pPr>
        <w:pStyle w:val="BodyText"/>
        <w:spacing w:after="0"/>
      </w:pPr>
      <w:r w:rsidRPr="00B83B3E">
        <w:t>The report display</w:t>
      </w:r>
      <w:r w:rsidR="00CF709D" w:rsidRPr="00B83B3E">
        <w:t>s</w:t>
      </w:r>
      <w:r w:rsidRPr="00B83B3E">
        <w:t xml:space="preserve"> the following:</w:t>
      </w:r>
    </w:p>
    <w:p w14:paraId="5C3CD97C" w14:textId="749F6964" w:rsidR="00254FE8" w:rsidRPr="00B83B3E" w:rsidRDefault="00254FE8" w:rsidP="007B1C4F">
      <w:pPr>
        <w:pStyle w:val="BodyText"/>
      </w:pPr>
      <w:r w:rsidRPr="00B83B3E">
        <w:t>Header Information:</w:t>
      </w:r>
    </w:p>
    <w:p w14:paraId="5C3CD97D" w14:textId="7C019E69" w:rsidR="00254FE8" w:rsidRPr="00B83B3E" w:rsidRDefault="00254FE8" w:rsidP="00FE6E6E">
      <w:pPr>
        <w:pStyle w:val="BodyText5Numbers"/>
      </w:pPr>
      <w:r w:rsidRPr="00B83B3E">
        <w:rPr>
          <w:b/>
          <w:bCs/>
        </w:rPr>
        <w:t>Report Name Header:</w:t>
      </w:r>
      <w:r w:rsidR="00EE0CF4">
        <w:rPr>
          <w:b/>
          <w:bCs/>
        </w:rPr>
        <w:t xml:space="preserve"> </w:t>
      </w:r>
      <w:r w:rsidRPr="00B83B3E">
        <w:t>The name of the report is listed here -8861 Request for Medical Services, Chapter 31 Status report</w:t>
      </w:r>
      <w:r w:rsidR="008232C5" w:rsidRPr="00B83B3E">
        <w:t xml:space="preserve"> </w:t>
      </w:r>
    </w:p>
    <w:p w14:paraId="5C3CD97E" w14:textId="27CDF3FB" w:rsidR="00254FE8" w:rsidRPr="00B83B3E" w:rsidRDefault="00254FE8" w:rsidP="00FE6E6E">
      <w:pPr>
        <w:pStyle w:val="BodyText5Numbers"/>
      </w:pPr>
      <w:r w:rsidRPr="00B83B3E">
        <w:rPr>
          <w:b/>
          <w:bCs/>
        </w:rPr>
        <w:t xml:space="preserve">Date Range: </w:t>
      </w:r>
      <w:r w:rsidRPr="00B83B3E">
        <w:t>The date range selected from the Report Setup screen</w:t>
      </w:r>
      <w:r w:rsidR="00EE0CF4">
        <w:t xml:space="preserve"> </w:t>
      </w:r>
    </w:p>
    <w:p w14:paraId="5C3CD97F" w14:textId="77777777" w:rsidR="00254FE8" w:rsidRPr="00B83B3E" w:rsidRDefault="00254FE8" w:rsidP="00FE6E6E">
      <w:pPr>
        <w:pStyle w:val="BodyText5Numbers"/>
      </w:pPr>
      <w:r w:rsidRPr="00B83B3E">
        <w:rPr>
          <w:b/>
          <w:bCs/>
        </w:rPr>
        <w:t xml:space="preserve">Regional Office: </w:t>
      </w:r>
      <w:r w:rsidRPr="00B83B3E">
        <w:t>The name of the Regional Office selected from the Report Setup screen</w:t>
      </w:r>
      <w:r w:rsidR="008232C5" w:rsidRPr="00B83B3E">
        <w:t xml:space="preserve"> </w:t>
      </w:r>
    </w:p>
    <w:p w14:paraId="5C3CD980" w14:textId="77777777" w:rsidR="00254FE8" w:rsidRPr="00B83B3E" w:rsidRDefault="00254FE8" w:rsidP="00FE6E6E">
      <w:pPr>
        <w:pStyle w:val="BodyText5Numbers"/>
      </w:pPr>
      <w:r w:rsidRPr="00B83B3E">
        <w:rPr>
          <w:b/>
          <w:bCs/>
        </w:rPr>
        <w:t xml:space="preserve">Request Status: </w:t>
      </w:r>
      <w:r w:rsidRPr="00B83B3E">
        <w:t>The status of the 8861 selected from the Report Setup screen</w:t>
      </w:r>
      <w:r w:rsidR="00B008C7" w:rsidRPr="00B83B3E">
        <w:t>.</w:t>
      </w:r>
      <w:r w:rsidR="008232C5" w:rsidRPr="00B83B3E">
        <w:t xml:space="preserve"> </w:t>
      </w:r>
    </w:p>
    <w:p w14:paraId="5C3CD981" w14:textId="54FCBEC5" w:rsidR="00254FE8" w:rsidRPr="00B83B3E" w:rsidRDefault="007B1C4F" w:rsidP="007B1C4F">
      <w:pPr>
        <w:pStyle w:val="BodyText5Numbers"/>
        <w:numPr>
          <w:ilvl w:val="0"/>
          <w:numId w:val="0"/>
        </w:numPr>
        <w:ind w:left="547" w:hanging="360"/>
      </w:pPr>
      <w:r w:rsidRPr="00B83B3E">
        <w:t>T</w:t>
      </w:r>
      <w:r w:rsidR="00D47FA8" w:rsidRPr="00B83B3E">
        <w:t xml:space="preserve">he report </w:t>
      </w:r>
      <w:r w:rsidR="00254FE8" w:rsidRPr="00B83B3E">
        <w:t>display</w:t>
      </w:r>
      <w:r w:rsidR="00D47FA8" w:rsidRPr="00B83B3E">
        <w:t>s</w:t>
      </w:r>
      <w:r w:rsidR="00254FE8" w:rsidRPr="00B83B3E">
        <w:t xml:space="preserve"> the following columns:</w:t>
      </w:r>
    </w:p>
    <w:p w14:paraId="5C3CD982" w14:textId="77777777" w:rsidR="00254FE8" w:rsidRPr="00B83B3E" w:rsidRDefault="00254FE8" w:rsidP="00FE6E6E">
      <w:pPr>
        <w:pStyle w:val="BodyText5Numbers"/>
      </w:pPr>
      <w:r w:rsidRPr="00B83B3E">
        <w:rPr>
          <w:b/>
          <w:bCs/>
        </w:rPr>
        <w:t xml:space="preserve">Date Received: </w:t>
      </w:r>
      <w:r w:rsidRPr="00B83B3E">
        <w:t>The date the request was submitted</w:t>
      </w:r>
      <w:r w:rsidR="008232C5" w:rsidRPr="00B83B3E">
        <w:t xml:space="preserve"> </w:t>
      </w:r>
    </w:p>
    <w:p w14:paraId="5C3CD983" w14:textId="77777777" w:rsidR="00254FE8" w:rsidRPr="00B83B3E" w:rsidRDefault="00254FE8" w:rsidP="00FE6E6E">
      <w:pPr>
        <w:pStyle w:val="BodyText5Numbers"/>
      </w:pPr>
      <w:r w:rsidRPr="00B83B3E">
        <w:rPr>
          <w:b/>
          <w:bCs/>
        </w:rPr>
        <w:t>Status:</w:t>
      </w:r>
      <w:r w:rsidRPr="00B83B3E">
        <w:t xml:space="preserve"> The status of the 8861 request-New, Pending, Cancelled, Completed</w:t>
      </w:r>
      <w:r w:rsidR="008232C5" w:rsidRPr="00B83B3E">
        <w:t xml:space="preserve"> </w:t>
      </w:r>
    </w:p>
    <w:p w14:paraId="5C3CD984" w14:textId="77777777" w:rsidR="00254FE8" w:rsidRPr="00B83B3E" w:rsidRDefault="00254FE8" w:rsidP="00FE6E6E">
      <w:pPr>
        <w:pStyle w:val="BodyText5Numbers"/>
      </w:pPr>
      <w:r w:rsidRPr="00B83B3E">
        <w:rPr>
          <w:b/>
          <w:bCs/>
        </w:rPr>
        <w:lastRenderedPageBreak/>
        <w:t xml:space="preserve">Patient Name: </w:t>
      </w:r>
      <w:r w:rsidRPr="00B83B3E">
        <w:t>The name of the veteran</w:t>
      </w:r>
      <w:r w:rsidR="008232C5" w:rsidRPr="00B83B3E">
        <w:t xml:space="preserve"> </w:t>
      </w:r>
    </w:p>
    <w:p w14:paraId="5C3CD985" w14:textId="77777777" w:rsidR="00254FE8" w:rsidRPr="00B83B3E" w:rsidRDefault="00254FE8" w:rsidP="00FE6E6E">
      <w:pPr>
        <w:pStyle w:val="BodyText5Numbers"/>
      </w:pPr>
      <w:r w:rsidRPr="00B83B3E">
        <w:rPr>
          <w:b/>
          <w:bCs/>
        </w:rPr>
        <w:t xml:space="preserve">SSN: </w:t>
      </w:r>
      <w:r w:rsidRPr="00B83B3E">
        <w:t>The last 4 digits of the social security number</w:t>
      </w:r>
      <w:r w:rsidR="008232C5" w:rsidRPr="00B83B3E">
        <w:t xml:space="preserve"> </w:t>
      </w:r>
    </w:p>
    <w:p w14:paraId="5C3CD986" w14:textId="77777777" w:rsidR="00254FE8" w:rsidRPr="00B83B3E" w:rsidRDefault="00254FE8" w:rsidP="00FE6E6E">
      <w:pPr>
        <w:pStyle w:val="BodyText5Numbers"/>
      </w:pPr>
      <w:r w:rsidRPr="00B83B3E">
        <w:rPr>
          <w:b/>
          <w:bCs/>
        </w:rPr>
        <w:t xml:space="preserve">POC Name: </w:t>
      </w:r>
      <w:r w:rsidRPr="00B83B3E">
        <w:t xml:space="preserve">The point of contact name. </w:t>
      </w:r>
      <w:r w:rsidRPr="00B83B3E">
        <w:rPr>
          <w:b/>
          <w:bCs/>
        </w:rPr>
        <w:t xml:space="preserve">POC Location: </w:t>
      </w:r>
      <w:r w:rsidRPr="00B83B3E">
        <w:t>The point of contact location</w:t>
      </w:r>
      <w:r w:rsidR="008232C5" w:rsidRPr="00B83B3E">
        <w:t xml:space="preserve"> </w:t>
      </w:r>
    </w:p>
    <w:p w14:paraId="5C3CD987" w14:textId="77777777" w:rsidR="00254FE8" w:rsidRPr="00B83B3E" w:rsidRDefault="00254FE8" w:rsidP="00FE6E6E">
      <w:pPr>
        <w:pStyle w:val="BodyText5Numbers"/>
      </w:pPr>
      <w:r w:rsidRPr="00B83B3E">
        <w:rPr>
          <w:b/>
          <w:bCs/>
        </w:rPr>
        <w:t xml:space="preserve">Pend Days: </w:t>
      </w:r>
      <w:r w:rsidRPr="00B83B3E">
        <w:t xml:space="preserve">The days pending from the date a consult has been linked to the 8861 </w:t>
      </w:r>
      <w:proofErr w:type="gramStart"/>
      <w:r w:rsidRPr="00B83B3E">
        <w:t>request</w:t>
      </w:r>
      <w:proofErr w:type="gramEnd"/>
      <w:r w:rsidRPr="00B83B3E">
        <w:t xml:space="preserve"> in CAPRI</w:t>
      </w:r>
      <w:r w:rsidR="008232C5" w:rsidRPr="00B83B3E">
        <w:t xml:space="preserve"> </w:t>
      </w:r>
    </w:p>
    <w:p w14:paraId="5C3CD988" w14:textId="101E2C66" w:rsidR="00254FE8" w:rsidRPr="00B83B3E" w:rsidRDefault="00254FE8" w:rsidP="00FE6E6E">
      <w:pPr>
        <w:pStyle w:val="BodyText5Numbers"/>
      </w:pPr>
      <w:proofErr w:type="spellStart"/>
      <w:r w:rsidRPr="00B83B3E">
        <w:rPr>
          <w:b/>
          <w:bCs/>
        </w:rPr>
        <w:t>Canc</w:t>
      </w:r>
      <w:proofErr w:type="spellEnd"/>
      <w:r w:rsidRPr="00B83B3E">
        <w:rPr>
          <w:b/>
          <w:bCs/>
        </w:rPr>
        <w:t xml:space="preserve"> Days:</w:t>
      </w:r>
      <w:r w:rsidRPr="00B83B3E">
        <w:t xml:space="preserve"> Count of days between receipt of the 8861 and cancellation</w:t>
      </w:r>
      <w:r w:rsidR="008232C5" w:rsidRPr="00B83B3E">
        <w:t xml:space="preserve"> </w:t>
      </w:r>
    </w:p>
    <w:p w14:paraId="5C3CD989" w14:textId="77777777" w:rsidR="00254FE8" w:rsidRPr="00B83B3E" w:rsidRDefault="00254FE8" w:rsidP="00FE6E6E">
      <w:pPr>
        <w:pStyle w:val="BodyText5Numbers"/>
      </w:pPr>
      <w:r w:rsidRPr="00B83B3E">
        <w:rPr>
          <w:b/>
          <w:bCs/>
        </w:rPr>
        <w:t>Consults:</w:t>
      </w:r>
      <w:r w:rsidRPr="00B83B3E">
        <w:t xml:space="preserve"> Consult Title Description</w:t>
      </w:r>
      <w:r w:rsidR="008232C5" w:rsidRPr="00B83B3E">
        <w:t xml:space="preserve"> </w:t>
      </w:r>
    </w:p>
    <w:p w14:paraId="5C3CD98A" w14:textId="77777777" w:rsidR="00254FE8" w:rsidRPr="00B83B3E" w:rsidRDefault="00254FE8" w:rsidP="00FE6E6E">
      <w:pPr>
        <w:pStyle w:val="BodyText5Numbers"/>
      </w:pPr>
      <w:r w:rsidRPr="00B83B3E">
        <w:rPr>
          <w:b/>
          <w:bCs/>
        </w:rPr>
        <w:t xml:space="preserve">Appt Days: </w:t>
      </w:r>
      <w:r w:rsidRPr="00B83B3E">
        <w:t>Count of days from the Date Requested to the scheduled appointment date</w:t>
      </w:r>
      <w:r w:rsidR="008232C5" w:rsidRPr="00B83B3E">
        <w:t xml:space="preserve"> </w:t>
      </w:r>
    </w:p>
    <w:p w14:paraId="5C3CD98B" w14:textId="77777777" w:rsidR="00254FE8" w:rsidRPr="00B83B3E" w:rsidRDefault="00254FE8" w:rsidP="00FE6E6E">
      <w:pPr>
        <w:pStyle w:val="BodyText5Numbers"/>
      </w:pPr>
      <w:r w:rsidRPr="00B83B3E">
        <w:rPr>
          <w:b/>
          <w:bCs/>
        </w:rPr>
        <w:t xml:space="preserve">Appt Date: </w:t>
      </w:r>
      <w:r w:rsidRPr="00B83B3E">
        <w:t>Date of the scheduled appointment</w:t>
      </w:r>
      <w:r w:rsidR="008232C5" w:rsidRPr="00B83B3E">
        <w:t xml:space="preserve"> </w:t>
      </w:r>
    </w:p>
    <w:p w14:paraId="5C3CD98C" w14:textId="13B1E328" w:rsidR="00254FE8" w:rsidRPr="00B83B3E" w:rsidRDefault="00254FE8" w:rsidP="00FE6E6E">
      <w:pPr>
        <w:pStyle w:val="BodyText5Numbers"/>
      </w:pPr>
      <w:r w:rsidRPr="00B83B3E">
        <w:rPr>
          <w:b/>
          <w:bCs/>
        </w:rPr>
        <w:t>Consult Date:</w:t>
      </w:r>
      <w:r w:rsidR="00EE0CF4">
        <w:rPr>
          <w:b/>
          <w:bCs/>
        </w:rPr>
        <w:t xml:space="preserve"> </w:t>
      </w:r>
      <w:r w:rsidRPr="00B83B3E">
        <w:t>Date the consult order was created in CPRS.</w:t>
      </w:r>
    </w:p>
    <w:p w14:paraId="5C3CD98D" w14:textId="77777777" w:rsidR="00254FE8" w:rsidRPr="00B83B3E" w:rsidRDefault="00254FE8" w:rsidP="00345C0B">
      <w:pPr>
        <w:pStyle w:val="Body3PicCaption"/>
      </w:pPr>
      <w:r w:rsidRPr="00B83B3E">
        <w:t>Totals by R.O. Section:</w:t>
      </w:r>
    </w:p>
    <w:p w14:paraId="5C3CD98E" w14:textId="77777777" w:rsidR="00254FE8" w:rsidRPr="00B83B3E" w:rsidRDefault="00254FE8" w:rsidP="006A21E5">
      <w:pPr>
        <w:pStyle w:val="BodyText5Numbers"/>
      </w:pPr>
      <w:r w:rsidRPr="00B83B3E">
        <w:rPr>
          <w:b/>
          <w:bCs/>
        </w:rPr>
        <w:t>Avg Days Pending:</w:t>
      </w:r>
      <w:r w:rsidRPr="00B83B3E">
        <w:rPr>
          <w:bCs/>
        </w:rPr>
        <w:t xml:space="preserve"> </w:t>
      </w:r>
      <w:r w:rsidRPr="00B83B3E">
        <w:t>An average number of days Medical Services Requests have been in a “Pending” status</w:t>
      </w:r>
    </w:p>
    <w:p w14:paraId="5C3CD98F" w14:textId="61C7C967" w:rsidR="00254FE8" w:rsidRPr="00B83B3E" w:rsidRDefault="00254FE8" w:rsidP="006A21E5">
      <w:pPr>
        <w:pStyle w:val="BodyText5Numbers"/>
      </w:pPr>
      <w:r w:rsidRPr="00B83B3E">
        <w:rPr>
          <w:b/>
          <w:bCs/>
        </w:rPr>
        <w:t>Avg Day Complete:</w:t>
      </w:r>
      <w:r w:rsidRPr="00B83B3E">
        <w:rPr>
          <w:bCs/>
        </w:rPr>
        <w:t xml:space="preserve"> </w:t>
      </w:r>
      <w:r w:rsidRPr="00B83B3E">
        <w:t>An average number of days it took for Medical Services Requests to be “Completed</w:t>
      </w:r>
      <w:r w:rsidR="008232C5" w:rsidRPr="00B83B3E">
        <w:t>”</w:t>
      </w:r>
      <w:r w:rsidR="00EE0CF4">
        <w:t xml:space="preserve"> </w:t>
      </w:r>
    </w:p>
    <w:p w14:paraId="5C3CD990" w14:textId="77777777" w:rsidR="00254FE8" w:rsidRPr="00B83B3E" w:rsidRDefault="00254FE8" w:rsidP="006A21E5">
      <w:pPr>
        <w:pStyle w:val="BodyText5Numbers"/>
      </w:pPr>
      <w:r w:rsidRPr="00B83B3E">
        <w:rPr>
          <w:b/>
          <w:bCs/>
        </w:rPr>
        <w:t xml:space="preserve">New Requests: </w:t>
      </w:r>
      <w:r w:rsidRPr="00B83B3E">
        <w:t xml:space="preserve">The total count of “New” Medical Services Requests </w:t>
      </w:r>
    </w:p>
    <w:p w14:paraId="5C3CD991" w14:textId="77777777" w:rsidR="00254FE8" w:rsidRPr="00B83B3E" w:rsidRDefault="00254FE8" w:rsidP="006A21E5">
      <w:pPr>
        <w:pStyle w:val="BodyText5Numbers"/>
      </w:pPr>
      <w:r w:rsidRPr="00B83B3E">
        <w:rPr>
          <w:b/>
          <w:bCs/>
        </w:rPr>
        <w:t xml:space="preserve">Pending Requests: </w:t>
      </w:r>
      <w:r w:rsidRPr="00B83B3E">
        <w:t>The total count of “Pending” Medical Services Requests</w:t>
      </w:r>
    </w:p>
    <w:p w14:paraId="5C3CD992" w14:textId="77777777" w:rsidR="00254FE8" w:rsidRPr="00B83B3E" w:rsidRDefault="00254FE8" w:rsidP="006A21E5">
      <w:pPr>
        <w:pStyle w:val="BodyText5Numbers"/>
      </w:pPr>
      <w:r w:rsidRPr="00B83B3E">
        <w:rPr>
          <w:b/>
          <w:bCs/>
        </w:rPr>
        <w:t xml:space="preserve">Cancelled Requests: </w:t>
      </w:r>
      <w:r w:rsidRPr="00B83B3E">
        <w:t>The total count of “Cancelled” Medical Services Requests</w:t>
      </w:r>
      <w:r w:rsidR="008232C5" w:rsidRPr="00B83B3E">
        <w:t xml:space="preserve"> </w:t>
      </w:r>
    </w:p>
    <w:p w14:paraId="5C3CD993" w14:textId="77777777" w:rsidR="00254FE8" w:rsidRPr="00B83B3E" w:rsidRDefault="00254FE8" w:rsidP="006A21E5">
      <w:pPr>
        <w:pStyle w:val="BodyText5Numbers"/>
      </w:pPr>
      <w:r w:rsidRPr="00B83B3E">
        <w:rPr>
          <w:b/>
          <w:bCs/>
        </w:rPr>
        <w:t xml:space="preserve">Complete Requests: </w:t>
      </w:r>
      <w:r w:rsidRPr="00B83B3E">
        <w:t xml:space="preserve">The total count of “Complete” Medical Services Requests </w:t>
      </w:r>
    </w:p>
    <w:p w14:paraId="5C3CD994" w14:textId="65BC9165" w:rsidR="00254FE8" w:rsidRPr="00B83B3E" w:rsidRDefault="00254FE8" w:rsidP="006A21E5">
      <w:pPr>
        <w:pStyle w:val="BodyText5Numbers"/>
      </w:pPr>
      <w:r w:rsidRPr="00B83B3E">
        <w:rPr>
          <w:b/>
          <w:bCs/>
        </w:rPr>
        <w:t>Totals:</w:t>
      </w:r>
      <w:r w:rsidR="00EE0CF4">
        <w:rPr>
          <w:b/>
          <w:bCs/>
        </w:rPr>
        <w:t xml:space="preserve"> </w:t>
      </w:r>
      <w:r w:rsidRPr="00B83B3E">
        <w:t xml:space="preserve">The total count of </w:t>
      </w:r>
      <w:r w:rsidRPr="00B83B3E">
        <w:rPr>
          <w:b/>
        </w:rPr>
        <w:t>New</w:t>
      </w:r>
      <w:r w:rsidRPr="00B83B3E">
        <w:t xml:space="preserve">, </w:t>
      </w:r>
      <w:r w:rsidRPr="00B83B3E">
        <w:rPr>
          <w:b/>
        </w:rPr>
        <w:t>Pending</w:t>
      </w:r>
      <w:r w:rsidRPr="00B83B3E">
        <w:t xml:space="preserve">, </w:t>
      </w:r>
      <w:r w:rsidRPr="00B83B3E">
        <w:rPr>
          <w:b/>
        </w:rPr>
        <w:t>Cancelled, and Complete</w:t>
      </w:r>
      <w:r w:rsidRPr="00B83B3E">
        <w:t xml:space="preserve"> Medical Services Requests.</w:t>
      </w:r>
    </w:p>
    <w:p w14:paraId="5C3CD995" w14:textId="77777777" w:rsidR="007D2A7C" w:rsidRPr="00B83B3E" w:rsidRDefault="007D2A7C" w:rsidP="007D2A7C">
      <w:pPr>
        <w:pStyle w:val="BodyText5Numbers"/>
        <w:numPr>
          <w:ilvl w:val="0"/>
          <w:numId w:val="0"/>
        </w:numPr>
        <w:ind w:left="547"/>
      </w:pPr>
    </w:p>
    <w:p w14:paraId="5C3CD996" w14:textId="7F098A29" w:rsidR="00254FE8" w:rsidRPr="00B83B3E" w:rsidRDefault="006378D6" w:rsidP="00345C0B">
      <w:pPr>
        <w:pStyle w:val="Body3PicCaption"/>
      </w:pPr>
      <w:r w:rsidRPr="00B83B3E">
        <w:lastRenderedPageBreak/>
        <w:drawing>
          <wp:inline distT="0" distB="0" distL="0" distR="0" wp14:anchorId="1CFB10B3" wp14:editId="66BC7632">
            <wp:extent cx="5915025" cy="2581275"/>
            <wp:effectExtent l="0" t="0" r="9525" b="9525"/>
            <wp:docPr id="76" name="Picture 14" descr=" Displays the results of the user selections from the Vocational Rehab Report Setup window" title="Figure 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cstate="print"/>
                    <a:srcRect/>
                    <a:stretch>
                      <a:fillRect/>
                    </a:stretch>
                  </pic:blipFill>
                  <pic:spPr bwMode="auto">
                    <a:xfrm>
                      <a:off x="0" y="0"/>
                      <a:ext cx="5915025" cy="2581275"/>
                    </a:xfrm>
                    <a:prstGeom prst="rect">
                      <a:avLst/>
                    </a:prstGeom>
                    <a:noFill/>
                    <a:ln w="9525">
                      <a:noFill/>
                      <a:miter lim="800000"/>
                      <a:headEnd/>
                      <a:tailEnd/>
                    </a:ln>
                  </pic:spPr>
                </pic:pic>
              </a:graphicData>
            </a:graphic>
          </wp:inline>
        </w:drawing>
      </w:r>
    </w:p>
    <w:p w14:paraId="5C3CD997" w14:textId="4CA82CE4" w:rsidR="0047500F" w:rsidRPr="00B83B3E" w:rsidRDefault="00FE6E6E" w:rsidP="00B52F9B">
      <w:pPr>
        <w:pStyle w:val="Caption"/>
        <w:rPr>
          <w:rFonts w:cs="Times New Roman"/>
        </w:rPr>
      </w:pPr>
      <w:bookmarkStart w:id="1022" w:name="_Ref334971286"/>
      <w:bookmarkStart w:id="1023" w:name="_Toc2082729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81</w:t>
      </w:r>
      <w:r w:rsidR="008D502E">
        <w:rPr>
          <w:rFonts w:cs="Times New Roman"/>
        </w:rPr>
        <w:fldChar w:fldCharType="end"/>
      </w:r>
      <w:bookmarkEnd w:id="1022"/>
      <w:r w:rsidR="00CB589A">
        <w:rPr>
          <w:rFonts w:cs="Times New Roman"/>
        </w:rPr>
        <w:t xml:space="preserve">. </w:t>
      </w:r>
      <w:r w:rsidR="00CB589A" w:rsidRPr="00B83B3E">
        <w:t xml:space="preserve">Vocational Rehab and Employment </w:t>
      </w:r>
      <w:r w:rsidR="00CB589A">
        <w:t>Report Results.</w:t>
      </w:r>
      <w:bookmarkEnd w:id="1023"/>
    </w:p>
    <w:p w14:paraId="5C3CD998" w14:textId="77777777" w:rsidR="00254FE8" w:rsidRPr="005F7F65" w:rsidRDefault="00254FE8" w:rsidP="00EE33FC">
      <w:pPr>
        <w:pStyle w:val="Heading4"/>
      </w:pPr>
      <w:bookmarkStart w:id="1024" w:name="_Toc333177946"/>
      <w:bookmarkStart w:id="1025" w:name="_Toc508873592"/>
      <w:r w:rsidRPr="005F7F65">
        <w:t>Status Report Export Dialog Box</w:t>
      </w:r>
      <w:bookmarkEnd w:id="1024"/>
      <w:bookmarkEnd w:id="1025"/>
    </w:p>
    <w:p w14:paraId="5C3CD999" w14:textId="610A9043" w:rsidR="00254FE8" w:rsidRPr="00B83B3E" w:rsidRDefault="00254FE8" w:rsidP="00D510FB">
      <w:pPr>
        <w:pStyle w:val="BodyText"/>
      </w:pPr>
      <w:r w:rsidRPr="00B83B3E">
        <w:t xml:space="preserve">If the user selected a </w:t>
      </w:r>
      <w:r w:rsidRPr="00B83B3E">
        <w:rPr>
          <w:b/>
        </w:rPr>
        <w:t>Report Format</w:t>
      </w:r>
      <w:r w:rsidRPr="00B83B3E">
        <w:t xml:space="preserve"> of </w:t>
      </w:r>
      <w:r w:rsidRPr="00B83B3E">
        <w:rPr>
          <w:b/>
        </w:rPr>
        <w:t xml:space="preserve">Delimited Export Data </w:t>
      </w:r>
      <w:r w:rsidRPr="00B83B3E">
        <w:t>(</w:t>
      </w:r>
      <w:r w:rsidR="007D2A7C" w:rsidRPr="00B83B3E">
        <w:fldChar w:fldCharType="begin"/>
      </w:r>
      <w:r w:rsidR="007D2A7C" w:rsidRPr="00B83B3E">
        <w:instrText xml:space="preserve"> REF _Ref334971286 \h </w:instrText>
      </w:r>
      <w:r w:rsidR="00B83B3E">
        <w:instrText xml:space="preserve"> \* MERGEFORMAT </w:instrText>
      </w:r>
      <w:r w:rsidR="007D2A7C" w:rsidRPr="00B83B3E">
        <w:fldChar w:fldCharType="separate"/>
      </w:r>
      <w:r w:rsidR="0081024B" w:rsidRPr="00B83B3E">
        <w:t xml:space="preserve">Figure </w:t>
      </w:r>
      <w:r w:rsidR="0081024B">
        <w:rPr>
          <w:noProof/>
        </w:rPr>
        <w:t>2</w:t>
      </w:r>
      <w:r w:rsidR="0081024B">
        <w:rPr>
          <w:noProof/>
        </w:rPr>
        <w:noBreakHyphen/>
        <w:t>81</w:t>
      </w:r>
      <w:r w:rsidR="007D2A7C" w:rsidRPr="00B83B3E">
        <w:fldChar w:fldCharType="end"/>
      </w:r>
      <w:r w:rsidRPr="00B83B3E">
        <w:t xml:space="preserve">), the display screen </w:t>
      </w:r>
      <w:r w:rsidR="00C63529" w:rsidRPr="00B83B3E">
        <w:t xml:space="preserve">does </w:t>
      </w:r>
      <w:r w:rsidR="00D47FA8" w:rsidRPr="00B83B3E">
        <w:t>NOT</w:t>
      </w:r>
      <w:r w:rsidRPr="00B83B3E">
        <w:t xml:space="preserve"> show the report and a </w:t>
      </w:r>
      <w:r w:rsidRPr="00B83B3E">
        <w:rPr>
          <w:b/>
        </w:rPr>
        <w:t>Save As</w:t>
      </w:r>
      <w:r w:rsidRPr="00B83B3E">
        <w:t xml:space="preserve"> dialog box (</w:t>
      </w:r>
      <w:r w:rsidR="007D2A7C" w:rsidRPr="00B83B3E">
        <w:fldChar w:fldCharType="begin"/>
      </w:r>
      <w:r w:rsidR="007D2A7C" w:rsidRPr="00B83B3E">
        <w:instrText xml:space="preserve"> REF _Ref334971261 \h </w:instrText>
      </w:r>
      <w:r w:rsidR="00B83B3E">
        <w:instrText xml:space="preserve"> \* MERGEFORMAT </w:instrText>
      </w:r>
      <w:r w:rsidR="007D2A7C" w:rsidRPr="00B83B3E">
        <w:fldChar w:fldCharType="separate"/>
      </w:r>
      <w:r w:rsidR="0081024B" w:rsidRPr="00B83B3E">
        <w:t xml:space="preserve">Figure </w:t>
      </w:r>
      <w:r w:rsidR="0081024B">
        <w:rPr>
          <w:noProof/>
        </w:rPr>
        <w:t>2</w:t>
      </w:r>
      <w:r w:rsidR="0081024B">
        <w:rPr>
          <w:noProof/>
        </w:rPr>
        <w:noBreakHyphen/>
        <w:t>82</w:t>
      </w:r>
      <w:r w:rsidR="007D2A7C" w:rsidRPr="00B83B3E">
        <w:fldChar w:fldCharType="end"/>
      </w:r>
      <w:r w:rsidRPr="00B83B3E">
        <w:t>) appear</w:t>
      </w:r>
      <w:r w:rsidR="00D47FA8" w:rsidRPr="00B83B3E">
        <w:t>s</w:t>
      </w:r>
      <w:r w:rsidRPr="00B83B3E">
        <w:t>.</w:t>
      </w:r>
      <w:r w:rsidR="00EE0CF4">
        <w:t xml:space="preserve"> </w:t>
      </w:r>
      <w:r w:rsidRPr="00B83B3E">
        <w:t>The user can then select the desired location to save the delimited report.</w:t>
      </w:r>
      <w:r w:rsidR="00EE0CF4">
        <w:t xml:space="preserve"> </w:t>
      </w:r>
      <w:r w:rsidRPr="00B83B3E">
        <w:t xml:space="preserve">The default report name </w:t>
      </w:r>
      <w:r w:rsidR="00D47FA8" w:rsidRPr="00B83B3E">
        <w:t>is</w:t>
      </w:r>
      <w:r w:rsidRPr="00B83B3E">
        <w:t xml:space="preserve"> in the format:</w:t>
      </w:r>
      <w:r w:rsidR="00EE0CF4">
        <w:t xml:space="preserve"> </w:t>
      </w:r>
      <w:r w:rsidRPr="00B83B3E">
        <w:t xml:space="preserve">Form8861StatusRpt_YYYYMMDD_yyyymmdd.txt where YYYYMMDD is the start date and </w:t>
      </w:r>
      <w:proofErr w:type="spellStart"/>
      <w:r w:rsidRPr="00B83B3E">
        <w:t>yyyymmdd</w:t>
      </w:r>
      <w:proofErr w:type="spellEnd"/>
      <w:r w:rsidRPr="00B83B3E">
        <w:t xml:space="preserve"> is the stop date.</w:t>
      </w:r>
      <w:r w:rsidR="00EE0CF4">
        <w:t xml:space="preserve"> </w:t>
      </w:r>
      <w:r w:rsidRPr="00B83B3E">
        <w:t xml:space="preserve">The delimiter is a </w:t>
      </w:r>
      <w:r w:rsidRPr="00B83B3E">
        <w:rPr>
          <w:b/>
        </w:rPr>
        <w:t>“^”</w:t>
      </w:r>
      <w:r w:rsidRPr="00B83B3E">
        <w:t>.</w:t>
      </w:r>
      <w:r w:rsidR="00EE0CF4">
        <w:t xml:space="preserve"> </w:t>
      </w:r>
      <w:r w:rsidRPr="00B83B3E">
        <w:t>This text file can be imported into most programs that can interpret delimited data.</w:t>
      </w:r>
    </w:p>
    <w:p w14:paraId="5C3CD99A" w14:textId="3E1C0D82" w:rsidR="00254FE8" w:rsidRPr="00B83B3E" w:rsidRDefault="006378D6" w:rsidP="00345C0B">
      <w:pPr>
        <w:pStyle w:val="Body3PicCaption"/>
      </w:pPr>
      <w:r w:rsidRPr="00B83B3E">
        <w:drawing>
          <wp:inline distT="0" distB="0" distL="0" distR="0" wp14:anchorId="708EBA2D" wp14:editId="2E8948E9">
            <wp:extent cx="4810125" cy="3571875"/>
            <wp:effectExtent l="0" t="0" r="9525" b="9525"/>
            <wp:docPr id="84" name="Picture 13" descr="Save As dialog box" title=" Figure 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cstate="print"/>
                    <a:srcRect/>
                    <a:stretch>
                      <a:fillRect/>
                    </a:stretch>
                  </pic:blipFill>
                  <pic:spPr bwMode="auto">
                    <a:xfrm>
                      <a:off x="0" y="0"/>
                      <a:ext cx="4810125" cy="3571875"/>
                    </a:xfrm>
                    <a:prstGeom prst="rect">
                      <a:avLst/>
                    </a:prstGeom>
                    <a:noFill/>
                    <a:ln w="9525">
                      <a:noFill/>
                      <a:miter lim="800000"/>
                      <a:headEnd/>
                      <a:tailEnd/>
                    </a:ln>
                  </pic:spPr>
                </pic:pic>
              </a:graphicData>
            </a:graphic>
          </wp:inline>
        </w:drawing>
      </w:r>
    </w:p>
    <w:p w14:paraId="5C3CD99B" w14:textId="2B23B91C" w:rsidR="00254FE8" w:rsidRPr="00B83B3E" w:rsidRDefault="00FE6E6E" w:rsidP="00B52F9B">
      <w:pPr>
        <w:pStyle w:val="Caption"/>
        <w:rPr>
          <w:rFonts w:cs="Times New Roman"/>
        </w:rPr>
      </w:pPr>
      <w:bookmarkStart w:id="1026" w:name="_Ref334971261"/>
      <w:bookmarkStart w:id="1027" w:name="_Toc2082729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82</w:t>
      </w:r>
      <w:r w:rsidR="008D502E">
        <w:rPr>
          <w:rFonts w:cs="Times New Roman"/>
        </w:rPr>
        <w:fldChar w:fldCharType="end"/>
      </w:r>
      <w:bookmarkEnd w:id="1026"/>
      <w:r w:rsidR="00562E68">
        <w:rPr>
          <w:rFonts w:cs="Times New Roman"/>
        </w:rPr>
        <w:t>. Save Delimited Report.</w:t>
      </w:r>
      <w:bookmarkEnd w:id="1027"/>
    </w:p>
    <w:p w14:paraId="5C3CD99C" w14:textId="77777777" w:rsidR="00254FE8" w:rsidRPr="00B83B3E" w:rsidRDefault="00254FE8" w:rsidP="00EE33FC">
      <w:pPr>
        <w:pStyle w:val="Heading4"/>
      </w:pPr>
      <w:bookmarkStart w:id="1028" w:name="_Toc333177947"/>
      <w:r w:rsidRPr="00B83B3E">
        <w:br w:type="page"/>
      </w:r>
      <w:bookmarkStart w:id="1029" w:name="_Toc508873593"/>
      <w:r w:rsidRPr="00B83B3E">
        <w:lastRenderedPageBreak/>
        <w:t>Exported Delimited Data Report</w:t>
      </w:r>
      <w:bookmarkEnd w:id="1028"/>
      <w:bookmarkEnd w:id="1029"/>
    </w:p>
    <w:p w14:paraId="5C3CD99D" w14:textId="40A1199B" w:rsidR="00254FE8" w:rsidRPr="00B83B3E" w:rsidRDefault="00254FE8" w:rsidP="00254FE8">
      <w:pPr>
        <w:keepNext/>
      </w:pPr>
      <w:r w:rsidRPr="00B83B3E">
        <w:t>This is an example of the exported Delimited Data Report (</w:t>
      </w:r>
      <w:r w:rsidR="007D2A7C" w:rsidRPr="00B83B3E">
        <w:fldChar w:fldCharType="begin"/>
      </w:r>
      <w:r w:rsidR="007D2A7C" w:rsidRPr="00B83B3E">
        <w:instrText xml:space="preserve"> REF _Ref334971240 \h </w:instrText>
      </w:r>
      <w:r w:rsidR="00B83B3E">
        <w:instrText xml:space="preserve"> \* MERGEFORMAT </w:instrText>
      </w:r>
      <w:r w:rsidR="007D2A7C" w:rsidRPr="00B83B3E">
        <w:fldChar w:fldCharType="separate"/>
      </w:r>
      <w:r w:rsidR="0081024B" w:rsidRPr="00B83B3E">
        <w:t xml:space="preserve">Figure </w:t>
      </w:r>
      <w:r w:rsidR="0081024B">
        <w:rPr>
          <w:noProof/>
        </w:rPr>
        <w:t>2</w:t>
      </w:r>
      <w:r w:rsidR="0081024B">
        <w:rPr>
          <w:noProof/>
        </w:rPr>
        <w:noBreakHyphen/>
        <w:t>83</w:t>
      </w:r>
      <w:r w:rsidR="007D2A7C" w:rsidRPr="00B83B3E">
        <w:fldChar w:fldCharType="end"/>
      </w:r>
      <w:r w:rsidRPr="00B83B3E">
        <w:t>).</w:t>
      </w:r>
    </w:p>
    <w:p w14:paraId="5C3CD99E" w14:textId="178E8F7D" w:rsidR="00254FE8" w:rsidRPr="00B83B3E" w:rsidRDefault="006378D6" w:rsidP="00345C0B">
      <w:pPr>
        <w:pStyle w:val="Body3PicCaption"/>
      </w:pPr>
      <w:r w:rsidRPr="00B83B3E">
        <w:drawing>
          <wp:inline distT="0" distB="0" distL="0" distR="0" wp14:anchorId="1FB6088B" wp14:editId="257280E8">
            <wp:extent cx="5305425" cy="3324225"/>
            <wp:effectExtent l="0" t="0" r="9525" b="9525"/>
            <wp:docPr id="85" name="Picture 85" descr="Example of the exported Delimited Data Report " title="Figure 2-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3" cstate="print"/>
                    <a:srcRect/>
                    <a:stretch>
                      <a:fillRect/>
                    </a:stretch>
                  </pic:blipFill>
                  <pic:spPr bwMode="auto">
                    <a:xfrm>
                      <a:off x="0" y="0"/>
                      <a:ext cx="5305425" cy="3324225"/>
                    </a:xfrm>
                    <a:prstGeom prst="rect">
                      <a:avLst/>
                    </a:prstGeom>
                    <a:noFill/>
                    <a:ln w="9525">
                      <a:noFill/>
                      <a:miter lim="800000"/>
                      <a:headEnd/>
                      <a:tailEnd/>
                    </a:ln>
                  </pic:spPr>
                </pic:pic>
              </a:graphicData>
            </a:graphic>
          </wp:inline>
        </w:drawing>
      </w:r>
    </w:p>
    <w:p w14:paraId="5C3CD99F" w14:textId="6C1B0679" w:rsidR="00420434" w:rsidRPr="00B83B3E" w:rsidRDefault="00420434" w:rsidP="00B52F9B">
      <w:pPr>
        <w:pStyle w:val="Caption"/>
        <w:rPr>
          <w:rFonts w:cs="Times New Roman"/>
        </w:rPr>
      </w:pPr>
      <w:bookmarkStart w:id="1030" w:name="_Ref334971240"/>
      <w:bookmarkStart w:id="1031" w:name="_Toc2082729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83</w:t>
      </w:r>
      <w:r w:rsidR="008D502E">
        <w:rPr>
          <w:rFonts w:cs="Times New Roman"/>
        </w:rPr>
        <w:fldChar w:fldCharType="end"/>
      </w:r>
      <w:bookmarkEnd w:id="1030"/>
      <w:r w:rsidR="00E25641">
        <w:rPr>
          <w:rFonts w:cs="Times New Roman"/>
        </w:rPr>
        <w:t>. Exported Delimited Report.</w:t>
      </w:r>
      <w:bookmarkEnd w:id="1031"/>
    </w:p>
    <w:p w14:paraId="5C3CD9A0" w14:textId="6D2A2C65" w:rsidR="00D86AF8" w:rsidRPr="00B83B3E" w:rsidRDefault="00D86AF8" w:rsidP="00A561AD">
      <w:pPr>
        <w:pStyle w:val="Heading3"/>
      </w:pPr>
      <w:bookmarkStart w:id="1032" w:name="_Toc508873594"/>
      <w:bookmarkStart w:id="1033" w:name="_Toc508874996"/>
      <w:bookmarkStart w:id="1034" w:name="_Toc508875850"/>
      <w:bookmarkStart w:id="1035" w:name="_Toc20827514"/>
      <w:r w:rsidRPr="00B83B3E">
        <w:t>Other Reports</w:t>
      </w:r>
      <w:bookmarkEnd w:id="1011"/>
      <w:bookmarkEnd w:id="1012"/>
      <w:bookmarkEnd w:id="1013"/>
      <w:bookmarkEnd w:id="1014"/>
      <w:bookmarkEnd w:id="1032"/>
      <w:bookmarkEnd w:id="1033"/>
      <w:bookmarkEnd w:id="1034"/>
      <w:bookmarkEnd w:id="1035"/>
    </w:p>
    <w:p w14:paraId="5C3CD9A1" w14:textId="0342E55F" w:rsidR="00D86AF8" w:rsidRPr="00B83B3E" w:rsidRDefault="00D86AF8" w:rsidP="00C370E6">
      <w:pPr>
        <w:pStyle w:val="BodyText"/>
      </w:pPr>
      <w:r w:rsidRPr="00B83B3E">
        <w:t>The next two reports are a special type normally run only by a selected individual at the regional office.</w:t>
      </w:r>
      <w:r w:rsidR="00EE0CF4">
        <w:t xml:space="preserve"> </w:t>
      </w:r>
      <w:r w:rsidRPr="00B83B3E">
        <w:t>It is probable that these</w:t>
      </w:r>
      <w:r w:rsidR="00974F11" w:rsidRPr="00B83B3E">
        <w:t xml:space="preserve"> reports</w:t>
      </w:r>
      <w:r w:rsidRPr="00B83B3E">
        <w:t xml:space="preserve"> </w:t>
      </w:r>
      <w:r w:rsidR="00F25D09" w:rsidRPr="00B83B3E">
        <w:t>will be</w:t>
      </w:r>
      <w:r w:rsidRPr="00B83B3E">
        <w:t xml:space="preserve"> locked with a </w:t>
      </w:r>
      <w:r w:rsidR="000B7C2C" w:rsidRPr="00B83B3E">
        <w:t>Security Key</w:t>
      </w:r>
      <w:r w:rsidRPr="00B83B3E">
        <w:t xml:space="preserve"> in a future version of </w:t>
      </w:r>
      <w:r w:rsidR="006B7071" w:rsidRPr="00B83B3E">
        <w:t>CAPRI</w:t>
      </w:r>
      <w:r w:rsidRPr="00B83B3E">
        <w:t xml:space="preserve"> to prevent accidental use.</w:t>
      </w:r>
      <w:r w:rsidR="00EE0CF4">
        <w:t xml:space="preserve"> </w:t>
      </w:r>
      <w:r w:rsidR="000F5B38" w:rsidRPr="00B83B3E">
        <w:t>After</w:t>
      </w:r>
      <w:r w:rsidRPr="00B83B3E">
        <w:t xml:space="preserve"> these reports are run, flags are set within AMIE tha</w:t>
      </w:r>
      <w:r w:rsidR="00F25D09" w:rsidRPr="00B83B3E">
        <w:t xml:space="preserve">t update the report’s last date and </w:t>
      </w:r>
      <w:r w:rsidRPr="00B83B3E">
        <w:t>time.</w:t>
      </w:r>
      <w:r w:rsidR="00EE0CF4">
        <w:t xml:space="preserve"> </w:t>
      </w:r>
      <w:r w:rsidRPr="00B83B3E">
        <w:t>If the report is accidentally run when it should not have been, any user could still generate the report again by using the re-print options, also available in the reports dialog box.</w:t>
      </w:r>
    </w:p>
    <w:p w14:paraId="5C3CD9A2" w14:textId="77777777" w:rsidR="00D86AF8" w:rsidRPr="00B83B3E" w:rsidRDefault="007E1770" w:rsidP="00EE33FC">
      <w:pPr>
        <w:pStyle w:val="Heading4"/>
      </w:pPr>
      <w:bookmarkStart w:id="1036" w:name="_Toc508873595"/>
      <w:r w:rsidRPr="00B83B3E">
        <w:t xml:space="preserve">Print C&amp;P </w:t>
      </w:r>
      <w:r w:rsidR="000E00BC" w:rsidRPr="00B83B3E">
        <w:t>F</w:t>
      </w:r>
      <w:r w:rsidRPr="00B83B3E">
        <w:t>inal Reports (M</w:t>
      </w:r>
      <w:r w:rsidR="00D86AF8" w:rsidRPr="00B83B3E">
        <w:t>anual)</w:t>
      </w:r>
      <w:bookmarkEnd w:id="1036"/>
    </w:p>
    <w:p w14:paraId="5C3CD9A3" w14:textId="417C768A" w:rsidR="004F113F" w:rsidRPr="00B83B3E" w:rsidRDefault="00D86AF8" w:rsidP="00C370E6">
      <w:pPr>
        <w:pStyle w:val="BodyText"/>
      </w:pPr>
      <w:r w:rsidRPr="00B83B3E">
        <w:t>The Print C&amp;P Final Report (Manual) option allows printing of 2507 examination results sorted by the last two digits of the claim number.</w:t>
      </w:r>
      <w:r w:rsidR="00EE0CF4">
        <w:t xml:space="preserve"> </w:t>
      </w:r>
      <w:r w:rsidRPr="00B83B3E">
        <w:t>It print</w:t>
      </w:r>
      <w:r w:rsidR="00D47FA8" w:rsidRPr="00B83B3E">
        <w:t>s</w:t>
      </w:r>
      <w:r w:rsidRPr="00B83B3E">
        <w:t xml:space="preserve"> only those requests that have been released to the r</w:t>
      </w:r>
      <w:r w:rsidR="00C370E6" w:rsidRPr="00B83B3E">
        <w:t>egional office and not printed.</w:t>
      </w:r>
    </w:p>
    <w:p w14:paraId="5C3CD9A4" w14:textId="44048970" w:rsidR="00D86AF8" w:rsidRPr="00B83B3E" w:rsidRDefault="00D86AF8" w:rsidP="00DA7BEB">
      <w:pPr>
        <w:pStyle w:val="BodyText"/>
      </w:pPr>
      <w:r w:rsidRPr="00B83B3E">
        <w:t xml:space="preserve">This option </w:t>
      </w:r>
      <w:r w:rsidR="0056388F" w:rsidRPr="00B83B3E">
        <w:t>is only</w:t>
      </w:r>
      <w:r w:rsidRPr="00B83B3E">
        <w:t xml:space="preserve"> used by the regional office and should be executed only if there is no supporting paperwork to go with the </w:t>
      </w:r>
      <w:proofErr w:type="gramStart"/>
      <w:r w:rsidRPr="00B83B3E">
        <w:t>final results</w:t>
      </w:r>
      <w:proofErr w:type="gramEnd"/>
      <w:r w:rsidRPr="00B83B3E">
        <w:t xml:space="preserve"> (e.g., eye charts).</w:t>
      </w:r>
      <w:r w:rsidR="00EE0CF4">
        <w:t xml:space="preserve"> </w:t>
      </w:r>
      <w:r w:rsidRPr="00B83B3E">
        <w:t>The package is designed to print any lab/radiology results designated for C&amp;P.</w:t>
      </w:r>
      <w:r w:rsidR="00EE0CF4">
        <w:t xml:space="preserve"> </w:t>
      </w:r>
      <w:r w:rsidRPr="00B83B3E">
        <w:t>When printing, the system examine</w:t>
      </w:r>
      <w:r w:rsidR="0056388F" w:rsidRPr="00B83B3E">
        <w:t>s</w:t>
      </w:r>
      <w:r w:rsidRPr="00B83B3E">
        <w:t xml:space="preserve"> all lab/radiology results for 120 days before the release date.</w:t>
      </w:r>
      <w:r w:rsidR="00EE0CF4">
        <w:t xml:space="preserve"> </w:t>
      </w:r>
      <w:r w:rsidRPr="00B83B3E">
        <w:t xml:space="preserve">When a report is ready to be printed, it indicates that all exams for a </w:t>
      </w:r>
      <w:proofErr w:type="gramStart"/>
      <w:r w:rsidRPr="00B83B3E">
        <w:t>particular request</w:t>
      </w:r>
      <w:proofErr w:type="gramEnd"/>
      <w:r w:rsidRPr="00B83B3E">
        <w:t xml:space="preserve"> have been performed on the veteran (or canceled) and the results </w:t>
      </w:r>
      <w:r w:rsidR="00F25D09" w:rsidRPr="00B83B3E">
        <w:t xml:space="preserve">are </w:t>
      </w:r>
      <w:r w:rsidRPr="00B83B3E">
        <w:t xml:space="preserve">completed, transcribed, approved, and released. </w:t>
      </w:r>
    </w:p>
    <w:p w14:paraId="5C3CD9A5" w14:textId="3CE1E83E" w:rsidR="00F25D09" w:rsidRPr="00B83B3E" w:rsidRDefault="00D86AF8" w:rsidP="00DA7BEB">
      <w:pPr>
        <w:pStyle w:val="BodyText"/>
      </w:pPr>
      <w:r w:rsidRPr="00B83B3E">
        <w:t>The output from this option include</w:t>
      </w:r>
      <w:r w:rsidR="00F25D09" w:rsidRPr="00B83B3E">
        <w:t>s</w:t>
      </w:r>
      <w:r w:rsidRPr="00B83B3E">
        <w:t xml:space="preserve"> the C&amp;P final exam reports as well as a summary section.</w:t>
      </w:r>
      <w:r w:rsidR="00EE0CF4">
        <w:t xml:space="preserve"> </w:t>
      </w:r>
      <w:r w:rsidRPr="00B83B3E">
        <w:t>The summary section list</w:t>
      </w:r>
      <w:r w:rsidR="00F25D09" w:rsidRPr="00B83B3E">
        <w:t>s</w:t>
      </w:r>
      <w:r w:rsidRPr="00B83B3E">
        <w:t xml:space="preserve"> the patient name, </w:t>
      </w:r>
      <w:r w:rsidR="0089685D" w:rsidRPr="00B83B3E">
        <w:t>SSN</w:t>
      </w:r>
      <w:r w:rsidRPr="00B83B3E">
        <w:t xml:space="preserve">, claim number, and request date on each exam report that </w:t>
      </w:r>
      <w:r w:rsidR="00254AD3" w:rsidRPr="00B83B3E">
        <w:t>is</w:t>
      </w:r>
      <w:r w:rsidRPr="00B83B3E">
        <w:t xml:space="preserve"> printed.</w:t>
      </w:r>
      <w:r w:rsidR="00EE0CF4">
        <w:t xml:space="preserve"> </w:t>
      </w:r>
      <w:r w:rsidRPr="00B83B3E">
        <w:t xml:space="preserve">The total number of requests to be printed is also provided. </w:t>
      </w:r>
    </w:p>
    <w:p w14:paraId="7A3C87AB" w14:textId="77777777" w:rsidR="00FE31F1" w:rsidRPr="00B83B3E" w:rsidRDefault="00D86AF8" w:rsidP="00345C0B">
      <w:pPr>
        <w:pStyle w:val="Body3PicCaption"/>
        <w:numPr>
          <w:ilvl w:val="0"/>
          <w:numId w:val="16"/>
        </w:numPr>
      </w:pPr>
      <w:r w:rsidRPr="00B83B3E">
        <w:lastRenderedPageBreak/>
        <w:t>Final C&amp;P results may be received at the regional office in the following three ways:</w:t>
      </w:r>
    </w:p>
    <w:p w14:paraId="5C3CD9A7" w14:textId="7F2DB19D" w:rsidR="00D86AF8" w:rsidRDefault="00D86AF8" w:rsidP="00345C0B">
      <w:pPr>
        <w:pStyle w:val="Body3PicCaption"/>
        <w:numPr>
          <w:ilvl w:val="0"/>
          <w:numId w:val="16"/>
        </w:numPr>
      </w:pPr>
      <w:r w:rsidRPr="00B83B3E">
        <w:t xml:space="preserve">Direct printing </w:t>
      </w:r>
      <w:r w:rsidR="001768A4" w:rsidRPr="00B83B3E">
        <w:t>–</w:t>
      </w:r>
      <w:r w:rsidRPr="00B83B3E">
        <w:t xml:space="preserve"> </w:t>
      </w:r>
      <w:r w:rsidR="00DA7BEB" w:rsidRPr="00B83B3E">
        <w:t>C</w:t>
      </w:r>
      <w:r w:rsidRPr="00B83B3E">
        <w:t>ompleted at the regional office through the use of this option</w:t>
      </w:r>
    </w:p>
    <w:p w14:paraId="5C3CD9A8" w14:textId="04E5C07E" w:rsidR="00D86AF8" w:rsidRDefault="00D86AF8" w:rsidP="00345C0B">
      <w:pPr>
        <w:pStyle w:val="Body3PicCaption"/>
        <w:numPr>
          <w:ilvl w:val="0"/>
          <w:numId w:val="16"/>
        </w:numPr>
      </w:pPr>
      <w:r w:rsidRPr="00B02DC4">
        <w:rPr>
          <w:b/>
        </w:rPr>
        <w:t>FAX delivery</w:t>
      </w:r>
      <w:r w:rsidRPr="00A90759">
        <w:t xml:space="preserve"> </w:t>
      </w:r>
      <w:r w:rsidR="001768A4" w:rsidRPr="00A90759">
        <w:t>–</w:t>
      </w:r>
      <w:r w:rsidRPr="00A90759">
        <w:t xml:space="preserve"> </w:t>
      </w:r>
      <w:r w:rsidR="00DA7BEB" w:rsidRPr="00A90759">
        <w:t>I</w:t>
      </w:r>
      <w:r w:rsidRPr="00A90759">
        <w:t xml:space="preserve">f there is supporting paperwork for the final results, the request </w:t>
      </w:r>
      <w:r w:rsidR="00254AD3" w:rsidRPr="00A90759">
        <w:t>is</w:t>
      </w:r>
      <w:r w:rsidRPr="00A90759">
        <w:t xml:space="preserve"> flagged as such when it is released.</w:t>
      </w:r>
      <w:r w:rsidR="00EE0CF4">
        <w:t xml:space="preserve"> </w:t>
      </w:r>
      <w:r w:rsidR="000F5B38" w:rsidRPr="00A90759">
        <w:t>After</w:t>
      </w:r>
      <w:r w:rsidRPr="00A90759">
        <w:t xml:space="preserve"> flagged, </w:t>
      </w:r>
      <w:r w:rsidR="00646FDC" w:rsidRPr="00A90759">
        <w:t>the user</w:t>
      </w:r>
      <w:r w:rsidRPr="00A90759">
        <w:t xml:space="preserve"> </w:t>
      </w:r>
      <w:r w:rsidR="0056388F" w:rsidRPr="00A90759">
        <w:t>is</w:t>
      </w:r>
      <w:r w:rsidRPr="00A90759">
        <w:t xml:space="preserve"> not able to print it using this option.</w:t>
      </w:r>
      <w:r w:rsidR="00EE0CF4">
        <w:t xml:space="preserve"> </w:t>
      </w:r>
      <w:r w:rsidRPr="00A90759">
        <w:t xml:space="preserve">Only one original copy </w:t>
      </w:r>
      <w:r w:rsidR="00254AD3" w:rsidRPr="00A90759">
        <w:t>is</w:t>
      </w:r>
      <w:r w:rsidRPr="00A90759">
        <w:t xml:space="preserve"> printed at the hospital, and it </w:t>
      </w:r>
      <w:r w:rsidR="00254AD3" w:rsidRPr="00A90759">
        <w:t>is</w:t>
      </w:r>
      <w:r w:rsidRPr="00A90759">
        <w:t xml:space="preserve"> faxed along with supporting paperwork.</w:t>
      </w:r>
      <w:r w:rsidR="00EE0CF4">
        <w:t xml:space="preserve"> </w:t>
      </w:r>
      <w:r w:rsidRPr="00A90759">
        <w:t xml:space="preserve">This copy </w:t>
      </w:r>
      <w:r w:rsidR="00254AD3" w:rsidRPr="00A90759">
        <w:t>is</w:t>
      </w:r>
      <w:r w:rsidRPr="00A90759">
        <w:t xml:space="preserve"> stored in the veteran</w:t>
      </w:r>
      <w:r w:rsidR="001768A4" w:rsidRPr="00A90759">
        <w:t>’</w:t>
      </w:r>
      <w:r w:rsidRPr="00A90759">
        <w:t>s folder (after being signed).</w:t>
      </w:r>
      <w:r w:rsidR="00EE0CF4">
        <w:t xml:space="preserve"> </w:t>
      </w:r>
      <w:r w:rsidRPr="00A90759">
        <w:t xml:space="preserve">Fax delivery of all paperwork ensures the entire exam </w:t>
      </w:r>
      <w:r w:rsidR="00254AD3" w:rsidRPr="00A90759">
        <w:t>is</w:t>
      </w:r>
      <w:r w:rsidRPr="00A90759">
        <w:t xml:space="preserve"> kept together.</w:t>
      </w:r>
    </w:p>
    <w:p w14:paraId="5C3CD9A9" w14:textId="5B27DD10" w:rsidR="00D86AF8" w:rsidRPr="00A90759" w:rsidRDefault="00D86AF8" w:rsidP="00345C0B">
      <w:pPr>
        <w:pStyle w:val="Body3PicCaption"/>
        <w:numPr>
          <w:ilvl w:val="0"/>
          <w:numId w:val="16"/>
        </w:numPr>
      </w:pPr>
      <w:r w:rsidRPr="00B02DC4">
        <w:rPr>
          <w:b/>
        </w:rPr>
        <w:t>U.S. Mail</w:t>
      </w:r>
      <w:r w:rsidRPr="00A90759">
        <w:t xml:space="preserve"> </w:t>
      </w:r>
      <w:r w:rsidR="001768A4" w:rsidRPr="00A90759">
        <w:t>–</w:t>
      </w:r>
      <w:r w:rsidRPr="00A90759">
        <w:t xml:space="preserve"> In cases where there is supporting documentation that would not FAX well, it </w:t>
      </w:r>
      <w:r w:rsidR="00254AD3" w:rsidRPr="00A90759">
        <w:t>is</w:t>
      </w:r>
      <w:r w:rsidRPr="00A90759">
        <w:t xml:space="preserve"> necessary to mail the entire package to the regional office.</w:t>
      </w:r>
      <w:r w:rsidR="00EE0CF4">
        <w:t xml:space="preserve"> </w:t>
      </w:r>
      <w:r w:rsidRPr="00A90759">
        <w:t>An example would be an eye exam that included several different charts.</w:t>
      </w:r>
    </w:p>
    <w:p w14:paraId="5C3CD9AA" w14:textId="3909A83D" w:rsidR="00D86AF8" w:rsidRPr="00B83B3E" w:rsidRDefault="00D86AF8" w:rsidP="00EE33FC">
      <w:pPr>
        <w:pStyle w:val="Heading4"/>
      </w:pPr>
      <w:bookmarkStart w:id="1037" w:name="_Toc508873596"/>
      <w:r w:rsidRPr="00B83B3E">
        <w:t>Print New Notices of Discharge</w:t>
      </w:r>
      <w:bookmarkEnd w:id="1037"/>
    </w:p>
    <w:p w14:paraId="5C3CD9AB" w14:textId="27B7824E" w:rsidR="00D86AF8" w:rsidRPr="00B83B3E" w:rsidRDefault="00D86AF8" w:rsidP="00DA7BEB">
      <w:pPr>
        <w:pStyle w:val="BodyText"/>
      </w:pPr>
      <w:r w:rsidRPr="00B83B3E">
        <w:t xml:space="preserve">Items such as a </w:t>
      </w:r>
      <w:r w:rsidRPr="00B83B3E">
        <w:rPr>
          <w:b/>
          <w:iCs/>
        </w:rPr>
        <w:t>Notice of Discharge</w:t>
      </w:r>
      <w:r w:rsidRPr="00B83B3E">
        <w:t xml:space="preserve"> are automatically tracked and issued ONLY when the event occurs.</w:t>
      </w:r>
      <w:r w:rsidR="00EE0CF4">
        <w:t xml:space="preserve"> </w:t>
      </w:r>
      <w:r w:rsidRPr="00B83B3E">
        <w:t xml:space="preserve">At that point, they become a </w:t>
      </w:r>
      <w:r w:rsidRPr="00B83B3E">
        <w:rPr>
          <w:b/>
          <w:iCs/>
        </w:rPr>
        <w:t>7132</w:t>
      </w:r>
      <w:r w:rsidRPr="00B83B3E">
        <w:rPr>
          <w:b/>
        </w:rPr>
        <w:t xml:space="preserve">, </w:t>
      </w:r>
      <w:r w:rsidRPr="00B83B3E">
        <w:rPr>
          <w:b/>
          <w:iCs/>
        </w:rPr>
        <w:t>Notice of Discharge</w:t>
      </w:r>
      <w:r w:rsidRPr="00B83B3E">
        <w:t>.</w:t>
      </w:r>
      <w:r w:rsidR="00EE0CF4">
        <w:t xml:space="preserve"> </w:t>
      </w:r>
      <w:r w:rsidRPr="00B83B3E">
        <w:t>This option facilitates printing notices for all veterans since the last time the report was generated.</w:t>
      </w:r>
      <w:r w:rsidR="00EE0CF4">
        <w:t xml:space="preserve"> </w:t>
      </w:r>
      <w:r w:rsidRPr="00B83B3E">
        <w:t xml:space="preserve">If the admission associated with the 7131 was deleted and notification </w:t>
      </w:r>
      <w:r w:rsidR="003260CD" w:rsidRPr="00B83B3E">
        <w:t xml:space="preserve">was </w:t>
      </w:r>
      <w:r w:rsidRPr="00B83B3E">
        <w:t xml:space="preserve">already sent, a message </w:t>
      </w:r>
      <w:r w:rsidR="00254AD3" w:rsidRPr="00B83B3E">
        <w:t>is</w:t>
      </w:r>
      <w:r w:rsidRPr="00B83B3E">
        <w:t xml:space="preserve"> displayed.</w:t>
      </w:r>
      <w:r w:rsidR="00EE0CF4">
        <w:t xml:space="preserve"> </w:t>
      </w:r>
      <w:r w:rsidR="00213B8B" w:rsidRPr="00B83B3E">
        <w:t>The message includes the patient</w:t>
      </w:r>
      <w:r w:rsidR="001768A4" w:rsidRPr="00B83B3E">
        <w:t>’</w:t>
      </w:r>
      <w:r w:rsidR="00213B8B" w:rsidRPr="00B83B3E">
        <w:t xml:space="preserve">s name, </w:t>
      </w:r>
      <w:r w:rsidR="0089685D" w:rsidRPr="00B83B3E">
        <w:t>SSN</w:t>
      </w:r>
      <w:r w:rsidR="00213B8B" w:rsidRPr="00B83B3E">
        <w:t>, date and time of admission, notice that the admission has been deleted, and a recommendation to contact the medical center.</w:t>
      </w:r>
    </w:p>
    <w:p w14:paraId="5C3CD9AC" w14:textId="0622F0B0" w:rsidR="00D86AF8" w:rsidRPr="00B83B3E" w:rsidRDefault="00D86AF8" w:rsidP="00FD0F48">
      <w:pPr>
        <w:pStyle w:val="BodyText"/>
      </w:pPr>
      <w:r w:rsidRPr="00B83B3E">
        <w:t>The system is designed to automatically provide new notification of discharge in three cases:</w:t>
      </w:r>
    </w:p>
    <w:p w14:paraId="5C3CD9AD" w14:textId="77777777" w:rsidR="00D86AF8" w:rsidRPr="00B83B3E" w:rsidRDefault="004F113F" w:rsidP="00345C0B">
      <w:pPr>
        <w:pStyle w:val="BodyText5Numbers"/>
        <w:numPr>
          <w:ilvl w:val="0"/>
          <w:numId w:val="17"/>
        </w:numPr>
      </w:pPr>
      <w:r w:rsidRPr="00B83B3E">
        <w:t>V</w:t>
      </w:r>
      <w:r w:rsidR="00D86AF8" w:rsidRPr="00B83B3E">
        <w:t>eteran has a pending Notice of Dis</w:t>
      </w:r>
      <w:r w:rsidR="00DA7BEB" w:rsidRPr="00B83B3E">
        <w:t>charge request logged on a 7131</w:t>
      </w:r>
    </w:p>
    <w:p w14:paraId="5C3CD9AE" w14:textId="77777777" w:rsidR="00D86AF8" w:rsidRPr="00B83B3E" w:rsidRDefault="004F113F" w:rsidP="00345C0B">
      <w:pPr>
        <w:pStyle w:val="BodyText5Numbers"/>
        <w:numPr>
          <w:ilvl w:val="0"/>
          <w:numId w:val="17"/>
        </w:numPr>
      </w:pPr>
      <w:r w:rsidRPr="00B83B3E">
        <w:t>D</w:t>
      </w:r>
      <w:r w:rsidR="00DA7BEB" w:rsidRPr="00B83B3E">
        <w:t>ischarge is by death</w:t>
      </w:r>
    </w:p>
    <w:p w14:paraId="5C3CD9AF" w14:textId="77777777" w:rsidR="00D86AF8" w:rsidRPr="00B83B3E" w:rsidRDefault="004F113F" w:rsidP="00345C0B">
      <w:pPr>
        <w:pStyle w:val="BodyText5Numbers"/>
        <w:numPr>
          <w:ilvl w:val="0"/>
          <w:numId w:val="17"/>
        </w:numPr>
      </w:pPr>
      <w:r w:rsidRPr="00B83B3E">
        <w:t>V</w:t>
      </w:r>
      <w:r w:rsidR="00D86AF8" w:rsidRPr="00B83B3E">
        <w:t>eteran is discharge</w:t>
      </w:r>
      <w:r w:rsidR="00DA7BEB" w:rsidRPr="00B83B3E">
        <w:t>d to a community nursing home</w:t>
      </w:r>
    </w:p>
    <w:p w14:paraId="5C3CD9B0" w14:textId="3B7552F7" w:rsidR="00D86AF8" w:rsidRPr="00B83B3E" w:rsidRDefault="00D86AF8" w:rsidP="00DA7BEB">
      <w:pPr>
        <w:pStyle w:val="BodyText"/>
      </w:pPr>
      <w:r w:rsidRPr="00B83B3E">
        <w:t xml:space="preserve">The discharges at the site are checked nightly for </w:t>
      </w:r>
      <w:r w:rsidR="004F113F" w:rsidRPr="00B83B3E">
        <w:t>the current</w:t>
      </w:r>
      <w:r w:rsidRPr="00B83B3E">
        <w:t xml:space="preserve"> date minus seven days.</w:t>
      </w:r>
      <w:r w:rsidR="00EE0CF4">
        <w:t xml:space="preserve"> </w:t>
      </w:r>
      <w:r w:rsidRPr="00B83B3E">
        <w:t>Processing this date range gives the hospital time to correct any errors that</w:t>
      </w:r>
      <w:r w:rsidR="004F113F" w:rsidRPr="00B83B3E">
        <w:t xml:space="preserve"> occur in the discharge process, such as an incorrect</w:t>
      </w:r>
      <w:r w:rsidRPr="00B83B3E">
        <w:t xml:space="preserve"> discharge</w:t>
      </w:r>
      <w:r w:rsidR="004F113F" w:rsidRPr="00B83B3E">
        <w:t xml:space="preserve"> </w:t>
      </w:r>
      <w:r w:rsidRPr="00B83B3E">
        <w:t xml:space="preserve">type. </w:t>
      </w:r>
    </w:p>
    <w:p w14:paraId="5C3CD9B1" w14:textId="2BADBFA1" w:rsidR="00D86AF8" w:rsidRPr="00B83B3E" w:rsidRDefault="00D86AF8" w:rsidP="00DA7BEB">
      <w:pPr>
        <w:pStyle w:val="BodyText"/>
      </w:pPr>
      <w:r w:rsidRPr="00B83B3E">
        <w:t xml:space="preserve">If the admission associated with the 7131 was deleted and notification </w:t>
      </w:r>
      <w:r w:rsidR="004F113F" w:rsidRPr="00B83B3E">
        <w:t xml:space="preserve">was </w:t>
      </w:r>
      <w:r w:rsidRPr="00B83B3E">
        <w:t xml:space="preserve">already sent, a message </w:t>
      </w:r>
      <w:r w:rsidR="00254AD3" w:rsidRPr="00B83B3E">
        <w:t>is</w:t>
      </w:r>
      <w:r w:rsidRPr="00B83B3E">
        <w:t xml:space="preserve"> displayed.</w:t>
      </w:r>
      <w:r w:rsidR="00EE0CF4">
        <w:t xml:space="preserve"> </w:t>
      </w:r>
      <w:r w:rsidR="00213B8B" w:rsidRPr="00B83B3E">
        <w:t>The message includes the patient</w:t>
      </w:r>
      <w:r w:rsidR="001768A4" w:rsidRPr="00B83B3E">
        <w:t>’</w:t>
      </w:r>
      <w:r w:rsidR="00213B8B" w:rsidRPr="00B83B3E">
        <w:t xml:space="preserve">s name, </w:t>
      </w:r>
      <w:r w:rsidR="0089685D" w:rsidRPr="00B83B3E">
        <w:t>SSN</w:t>
      </w:r>
      <w:r w:rsidR="00213B8B" w:rsidRPr="00B83B3E">
        <w:t>, date and time of admission, notice that the admission has been deleted, and a recommendation to contact the medical center.</w:t>
      </w:r>
      <w:r w:rsidR="00EE0CF4">
        <w:t xml:space="preserve"> </w:t>
      </w:r>
      <w:r w:rsidRPr="00B83B3E">
        <w:t xml:space="preserve">If a specific date range is needed, the </w:t>
      </w:r>
      <w:r w:rsidR="003260CD" w:rsidRPr="00B83B3E">
        <w:t>R</w:t>
      </w:r>
      <w:r w:rsidRPr="00B83B3E">
        <w:t xml:space="preserve">e-print option under the </w:t>
      </w:r>
      <w:r w:rsidRPr="00B83B3E">
        <w:rPr>
          <w:b/>
        </w:rPr>
        <w:t>Request for Info</w:t>
      </w:r>
      <w:r w:rsidRPr="00B83B3E">
        <w:t xml:space="preserve"> heading</w:t>
      </w:r>
      <w:r w:rsidR="003260CD" w:rsidRPr="00B83B3E">
        <w:t xml:space="preserve"> should be used</w:t>
      </w:r>
      <w:r w:rsidRPr="00B83B3E">
        <w:t xml:space="preserve"> instead.</w:t>
      </w:r>
    </w:p>
    <w:p w14:paraId="5C3CD9B2" w14:textId="77777777" w:rsidR="00D86AF8" w:rsidRPr="00B83B3E" w:rsidRDefault="00D86AF8" w:rsidP="00A561AD">
      <w:pPr>
        <w:pStyle w:val="Heading2"/>
      </w:pPr>
      <w:bookmarkStart w:id="1038" w:name="_Toc278187828"/>
      <w:bookmarkStart w:id="1039" w:name="_Toc508873597"/>
      <w:bookmarkStart w:id="1040" w:name="_Toc508874997"/>
      <w:bookmarkStart w:id="1041" w:name="_Toc508875851"/>
      <w:bookmarkStart w:id="1042" w:name="_Toc20827515"/>
      <w:r w:rsidRPr="00B83B3E">
        <w:t>Admin Tab</w:t>
      </w:r>
      <w:bookmarkEnd w:id="1038"/>
      <w:bookmarkEnd w:id="1039"/>
      <w:bookmarkEnd w:id="1040"/>
      <w:bookmarkEnd w:id="1041"/>
      <w:bookmarkEnd w:id="1042"/>
    </w:p>
    <w:p w14:paraId="5C3CD9B3" w14:textId="77777777" w:rsidR="00D86AF8" w:rsidRPr="00B83B3E" w:rsidRDefault="00D86AF8" w:rsidP="00DA7BEB">
      <w:pPr>
        <w:pStyle w:val="BodyText"/>
      </w:pPr>
      <w:r w:rsidRPr="00B83B3E">
        <w:t>The Admin tab combines information about the patient’s address and appo</w:t>
      </w:r>
      <w:r w:rsidR="00ED0CCE" w:rsidRPr="00B83B3E">
        <w:t>intments, including admissions.</w:t>
      </w:r>
    </w:p>
    <w:p w14:paraId="5C3CD9B4" w14:textId="77777777" w:rsidR="00D86AF8" w:rsidRPr="00B83B3E" w:rsidRDefault="00D86AF8" w:rsidP="00A561AD">
      <w:pPr>
        <w:pStyle w:val="Heading3"/>
      </w:pPr>
      <w:bookmarkStart w:id="1043" w:name="_Toc179779084"/>
      <w:bookmarkStart w:id="1044" w:name="_Toc508873598"/>
      <w:bookmarkStart w:id="1045" w:name="_Toc508874998"/>
      <w:bookmarkStart w:id="1046" w:name="_Toc508875852"/>
      <w:bookmarkStart w:id="1047" w:name="_Toc20827516"/>
      <w:r w:rsidRPr="00B83B3E">
        <w:t>Address Tab</w:t>
      </w:r>
      <w:bookmarkEnd w:id="1043"/>
      <w:bookmarkEnd w:id="1044"/>
      <w:bookmarkEnd w:id="1045"/>
      <w:bookmarkEnd w:id="1046"/>
      <w:bookmarkEnd w:id="1047"/>
    </w:p>
    <w:p w14:paraId="5C3CD9B5" w14:textId="40B23B1B" w:rsidR="00D86AF8" w:rsidRPr="00B83B3E" w:rsidRDefault="00646FDC" w:rsidP="00FD0F48">
      <w:r w:rsidRPr="00B83B3E">
        <w:t>The user</w:t>
      </w:r>
      <w:r w:rsidR="00D86AF8" w:rsidRPr="00B83B3E">
        <w:t xml:space="preserve"> can view the permanent address, temporary address, and </w:t>
      </w:r>
      <w:r w:rsidR="00D86AF8" w:rsidRPr="00B83B3E">
        <w:rPr>
          <w:b/>
        </w:rPr>
        <w:t>Past</w:t>
      </w:r>
      <w:r w:rsidR="00D86AF8" w:rsidRPr="00B83B3E">
        <w:t xml:space="preserve">, </w:t>
      </w:r>
      <w:r w:rsidR="00D86AF8" w:rsidRPr="00B83B3E">
        <w:rPr>
          <w:b/>
        </w:rPr>
        <w:t>Future</w:t>
      </w:r>
      <w:r w:rsidR="00D86AF8" w:rsidRPr="00B83B3E">
        <w:t xml:space="preserve">, or </w:t>
      </w:r>
      <w:r w:rsidR="00D86AF8" w:rsidRPr="00B83B3E">
        <w:rPr>
          <w:b/>
        </w:rPr>
        <w:t>All</w:t>
      </w:r>
      <w:r w:rsidR="00D86AF8" w:rsidRPr="00B83B3E">
        <w:t xml:space="preserve"> appointments.</w:t>
      </w:r>
      <w:r w:rsidR="00EE0CF4">
        <w:t xml:space="preserve"> </w:t>
      </w:r>
      <w:r w:rsidR="00D86AF8" w:rsidRPr="00B83B3E">
        <w:t xml:space="preserve">The </w:t>
      </w:r>
      <w:r w:rsidR="00D86AF8" w:rsidRPr="00B83B3E">
        <w:rPr>
          <w:b/>
        </w:rPr>
        <w:t>Edit Address Information</w:t>
      </w:r>
      <w:r w:rsidR="00D86AF8" w:rsidRPr="00B83B3E">
        <w:t xml:space="preserve"> button </w:t>
      </w:r>
      <w:r w:rsidR="00254AD3" w:rsidRPr="00B83B3E">
        <w:t>is</w:t>
      </w:r>
      <w:r w:rsidR="00D86AF8" w:rsidRPr="00B83B3E">
        <w:t xml:space="preserve"> inoperable for most users</w:t>
      </w:r>
      <w:r w:rsidR="00ED0CCE" w:rsidRPr="00B83B3E">
        <w:t xml:space="preserve"> (</w:t>
      </w:r>
      <w:r w:rsidR="007D2A7C" w:rsidRPr="00B83B3E">
        <w:fldChar w:fldCharType="begin"/>
      </w:r>
      <w:r w:rsidR="007D2A7C" w:rsidRPr="00B83B3E">
        <w:instrText xml:space="preserve"> REF _Ref406766064 \h </w:instrText>
      </w:r>
      <w:r w:rsidR="00B83B3E">
        <w:instrText xml:space="preserve"> \* MERGEFORMAT </w:instrText>
      </w:r>
      <w:r w:rsidR="007D2A7C" w:rsidRPr="00B83B3E">
        <w:fldChar w:fldCharType="separate"/>
      </w:r>
      <w:r w:rsidR="0081024B" w:rsidRPr="00B83B3E">
        <w:t xml:space="preserve">Figure </w:t>
      </w:r>
      <w:r w:rsidR="0081024B">
        <w:rPr>
          <w:noProof/>
        </w:rPr>
        <w:t>2</w:t>
      </w:r>
      <w:r w:rsidR="0081024B">
        <w:rPr>
          <w:noProof/>
        </w:rPr>
        <w:noBreakHyphen/>
        <w:t>84</w:t>
      </w:r>
      <w:r w:rsidR="007D2A7C" w:rsidRPr="00B83B3E">
        <w:fldChar w:fldCharType="end"/>
      </w:r>
      <w:r w:rsidR="00ED0CCE" w:rsidRPr="00B83B3E">
        <w:t>)</w:t>
      </w:r>
      <w:r w:rsidR="00D86AF8" w:rsidRPr="00B83B3E">
        <w:t>.</w:t>
      </w:r>
    </w:p>
    <w:p w14:paraId="5C3CD9B6" w14:textId="77777777" w:rsidR="007D2A7C" w:rsidRPr="00B83B3E" w:rsidRDefault="007D2A7C" w:rsidP="00345C0B">
      <w:pPr>
        <w:pStyle w:val="Body3PicCaption"/>
      </w:pPr>
    </w:p>
    <w:p w14:paraId="5C3CD9B7" w14:textId="68F15EC8" w:rsidR="00965A9D" w:rsidRPr="00B83B3E" w:rsidRDefault="006378D6" w:rsidP="00345C0B">
      <w:pPr>
        <w:pStyle w:val="Body3PicCaption"/>
      </w:pPr>
      <w:r w:rsidRPr="00B83B3E">
        <w:drawing>
          <wp:inline distT="0" distB="0" distL="0" distR="0" wp14:anchorId="47B2804F" wp14:editId="25F1211B">
            <wp:extent cx="4343400" cy="5185410"/>
            <wp:effectExtent l="0" t="0" r="0" b="0"/>
            <wp:docPr id="299" name="Picture 299" descr="Edit Address Information" title="Figure 2-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4" cstate="print"/>
                    <a:srcRect/>
                    <a:stretch>
                      <a:fillRect/>
                    </a:stretch>
                  </pic:blipFill>
                  <pic:spPr bwMode="auto">
                    <a:xfrm>
                      <a:off x="0" y="0"/>
                      <a:ext cx="4343400" cy="5185410"/>
                    </a:xfrm>
                    <a:prstGeom prst="rect">
                      <a:avLst/>
                    </a:prstGeom>
                    <a:noFill/>
                  </pic:spPr>
                </pic:pic>
              </a:graphicData>
            </a:graphic>
          </wp:inline>
        </w:drawing>
      </w:r>
    </w:p>
    <w:p w14:paraId="5C3CD9B8" w14:textId="0CCBD957" w:rsidR="0010515B" w:rsidRPr="00B83B3E" w:rsidRDefault="00BA0DE1" w:rsidP="00B52F9B">
      <w:pPr>
        <w:pStyle w:val="Caption"/>
        <w:rPr>
          <w:rFonts w:cs="Times New Roman"/>
        </w:rPr>
      </w:pPr>
      <w:bookmarkStart w:id="1048" w:name="_Toc326149632"/>
      <w:bookmarkStart w:id="1049" w:name="_Toc278548206"/>
      <w:bookmarkStart w:id="1050" w:name="_Ref225319411"/>
      <w:bookmarkStart w:id="1051" w:name="_Ref322024710"/>
      <w:bookmarkStart w:id="1052" w:name="_Ref322024918"/>
      <w:bookmarkStart w:id="1053" w:name="_Ref322024963"/>
      <w:bookmarkStart w:id="1054" w:name="_Ref322025108"/>
      <w:bookmarkStart w:id="1055" w:name="_Ref325361988"/>
      <w:bookmarkStart w:id="1056" w:name="_Ref325362137"/>
      <w:bookmarkStart w:id="1057" w:name="_Ref325362149"/>
      <w:bookmarkStart w:id="1058" w:name="_Ref334970309"/>
      <w:bookmarkStart w:id="1059" w:name="_Ref335059196"/>
      <w:bookmarkStart w:id="1060" w:name="_Ref406766064"/>
      <w:bookmarkStart w:id="1061" w:name="_Ref406766100"/>
      <w:bookmarkStart w:id="1062" w:name="_Ref406766132"/>
      <w:bookmarkStart w:id="1063" w:name="_Toc2082729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84</w:t>
      </w:r>
      <w:r w:rsidR="008D502E">
        <w:rPr>
          <w:rFonts w:cs="Times New Roman"/>
        </w:rPr>
        <w:fldChar w:fldCharType="end"/>
      </w:r>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r w:rsidR="00E25641">
        <w:rPr>
          <w:rFonts w:cs="Times New Roman"/>
        </w:rPr>
        <w:t>. CAPRI Admin Tab View</w:t>
      </w:r>
      <w:r w:rsidR="00B532D3">
        <w:rPr>
          <w:rFonts w:cs="Times New Roman"/>
        </w:rPr>
        <w:t>—Address View</w:t>
      </w:r>
      <w:r w:rsidR="00E25641">
        <w:rPr>
          <w:rFonts w:cs="Times New Roman"/>
        </w:rPr>
        <w:t>.</w:t>
      </w:r>
      <w:bookmarkEnd w:id="1063"/>
    </w:p>
    <w:p w14:paraId="5C3CD9B9" w14:textId="77777777" w:rsidR="007D2A7C" w:rsidRPr="00B83B3E" w:rsidRDefault="007D2A7C" w:rsidP="007D2A7C"/>
    <w:p w14:paraId="5C3CD9BA" w14:textId="7306A6AF" w:rsidR="00D86AF8" w:rsidRPr="00B83B3E" w:rsidRDefault="00B12493" w:rsidP="00EF7F14">
      <w:pPr>
        <w:pStyle w:val="Note"/>
      </w:pPr>
      <w:r w:rsidRPr="005F7F65">
        <w:t>NOTE</w:t>
      </w:r>
      <w:r w:rsidR="00D86AF8" w:rsidRPr="005F7F65">
        <w:t>:</w:t>
      </w:r>
      <w:r w:rsidR="00D86AF8" w:rsidRPr="00B83B3E">
        <w:t xml:space="preserve"> </w:t>
      </w:r>
      <w:r w:rsidR="00646FDC" w:rsidRPr="00B83B3E">
        <w:t>The user</w:t>
      </w:r>
      <w:r w:rsidR="00D86AF8" w:rsidRPr="00B83B3E">
        <w:t xml:space="preserve"> can switch between the Address and Appointments tabs </w:t>
      </w:r>
      <w:r w:rsidR="004F113F" w:rsidRPr="00B83B3E">
        <w:t xml:space="preserve">either by </w:t>
      </w:r>
      <w:r w:rsidR="00D86AF8" w:rsidRPr="00B83B3E">
        <w:t>cl</w:t>
      </w:r>
      <w:r w:rsidR="007766FB" w:rsidRPr="00B83B3E">
        <w:t>icking</w:t>
      </w:r>
      <w:r w:rsidR="006B7071" w:rsidRPr="00B83B3E">
        <w:t xml:space="preserve"> the desired tab</w:t>
      </w:r>
      <w:r w:rsidR="007766FB" w:rsidRPr="00B83B3E">
        <w:t>, or by depressing the Alt</w:t>
      </w:r>
      <w:r w:rsidR="00D86AF8" w:rsidRPr="00B83B3E">
        <w:t xml:space="preserve"> key and the letter designation of the tab.</w:t>
      </w:r>
      <w:r w:rsidR="00EE0CF4">
        <w:t xml:space="preserve"> </w:t>
      </w:r>
      <w:r w:rsidR="00D86AF8" w:rsidRPr="00B83B3E">
        <w:t>Examp</w:t>
      </w:r>
      <w:r w:rsidR="007766FB" w:rsidRPr="00B83B3E">
        <w:t xml:space="preserve">le: </w:t>
      </w:r>
      <w:r w:rsidR="00FB052E" w:rsidRPr="00B83B3E">
        <w:t>D</w:t>
      </w:r>
      <w:r w:rsidR="007766FB" w:rsidRPr="00B83B3E">
        <w:t xml:space="preserve">epressing the Alt and </w:t>
      </w:r>
      <w:r w:rsidR="00FB052E" w:rsidRPr="00B83B3E">
        <w:t>“</w:t>
      </w:r>
      <w:r w:rsidR="007766FB" w:rsidRPr="00B83B3E">
        <w:t>v</w:t>
      </w:r>
      <w:r w:rsidR="00FB052E" w:rsidRPr="00B83B3E">
        <w:t>”</w:t>
      </w:r>
      <w:r w:rsidR="00D86AF8" w:rsidRPr="00B83B3E">
        <w:t xml:space="preserve"> keys takes </w:t>
      </w:r>
      <w:r w:rsidR="00646FDC" w:rsidRPr="00B83B3E">
        <w:t>the user</w:t>
      </w:r>
      <w:r w:rsidR="007766FB" w:rsidRPr="00B83B3E">
        <w:t xml:space="preserve"> to the Address</w:t>
      </w:r>
      <w:r w:rsidR="003260CD" w:rsidRPr="00B83B3E">
        <w:t>.</w:t>
      </w:r>
      <w:r w:rsidR="00EE0CF4">
        <w:t xml:space="preserve"> </w:t>
      </w:r>
      <w:r w:rsidR="003260CD" w:rsidRPr="00B83B3E">
        <w:t>Pressing</w:t>
      </w:r>
      <w:r w:rsidR="007766FB" w:rsidRPr="00B83B3E">
        <w:t xml:space="preserve"> Alt and </w:t>
      </w:r>
      <w:r w:rsidR="00FB052E" w:rsidRPr="00B83B3E">
        <w:t>“</w:t>
      </w:r>
      <w:r w:rsidR="007766FB" w:rsidRPr="00B83B3E">
        <w:t>w</w:t>
      </w:r>
      <w:r w:rsidR="00FB052E" w:rsidRPr="00B83B3E">
        <w:t>”</w:t>
      </w:r>
      <w:r w:rsidR="00D86AF8" w:rsidRPr="00B83B3E">
        <w:t xml:space="preserve"> </w:t>
      </w:r>
      <w:r w:rsidR="00FB052E" w:rsidRPr="00B83B3E">
        <w:t xml:space="preserve">keys </w:t>
      </w:r>
      <w:r w:rsidR="00D86AF8" w:rsidRPr="00B83B3E">
        <w:t xml:space="preserve">takes </w:t>
      </w:r>
      <w:r w:rsidR="00646FDC" w:rsidRPr="00B83B3E">
        <w:t>the user</w:t>
      </w:r>
      <w:r w:rsidR="00D86AF8" w:rsidRPr="00B83B3E">
        <w:t xml:space="preserve"> to the Appointments.</w:t>
      </w:r>
    </w:p>
    <w:p w14:paraId="5C3CD9BB" w14:textId="77777777" w:rsidR="00D86AF8" w:rsidRPr="00B83B3E" w:rsidRDefault="00D86AF8" w:rsidP="00A561AD">
      <w:pPr>
        <w:pStyle w:val="Heading3"/>
      </w:pPr>
      <w:bookmarkStart w:id="1064" w:name="_Toc179779085"/>
      <w:bookmarkStart w:id="1065" w:name="_Toc508873599"/>
      <w:bookmarkStart w:id="1066" w:name="_Toc508874999"/>
      <w:bookmarkStart w:id="1067" w:name="_Toc508875853"/>
      <w:bookmarkStart w:id="1068" w:name="_Toc20827517"/>
      <w:r w:rsidRPr="00B83B3E">
        <w:t>Appointments Tab</w:t>
      </w:r>
      <w:bookmarkEnd w:id="1064"/>
      <w:bookmarkEnd w:id="1065"/>
      <w:bookmarkEnd w:id="1066"/>
      <w:bookmarkEnd w:id="1067"/>
      <w:bookmarkEnd w:id="1068"/>
    </w:p>
    <w:p w14:paraId="5C3CD9BC" w14:textId="2051E8E3" w:rsidR="00D86AF8" w:rsidRPr="00B83B3E" w:rsidRDefault="005B1FFC" w:rsidP="00FB052E">
      <w:pPr>
        <w:pStyle w:val="BodyText"/>
      </w:pPr>
      <w:r w:rsidRPr="00B83B3E">
        <w:t>The A</w:t>
      </w:r>
      <w:r w:rsidR="00D86AF8" w:rsidRPr="00B83B3E">
        <w:t xml:space="preserve">ppointments tab shows the status of </w:t>
      </w:r>
      <w:proofErr w:type="gramStart"/>
      <w:r w:rsidR="00D86AF8" w:rsidRPr="00B83B3E">
        <w:t>al</w:t>
      </w:r>
      <w:r w:rsidR="00646FDC" w:rsidRPr="00B83B3E">
        <w:t>l of</w:t>
      </w:r>
      <w:proofErr w:type="gramEnd"/>
      <w:r w:rsidR="00646FDC" w:rsidRPr="00B83B3E">
        <w:t xml:space="preserve"> the patient’s past and future appointments, </w:t>
      </w:r>
      <w:r w:rsidR="00D86AF8" w:rsidRPr="00B83B3E">
        <w:t xml:space="preserve">as well as admissions, based on selections </w:t>
      </w:r>
      <w:r w:rsidR="00646FDC" w:rsidRPr="00B83B3E">
        <w:t xml:space="preserve">made by the user </w:t>
      </w:r>
      <w:r w:rsidR="00D86AF8" w:rsidRPr="00B83B3E">
        <w:t>(</w:t>
      </w:r>
      <w:r w:rsidR="007B1BF5" w:rsidRPr="00B83B3E">
        <w:fldChar w:fldCharType="begin"/>
      </w:r>
      <w:r w:rsidR="007B1BF5" w:rsidRPr="00B83B3E">
        <w:instrText xml:space="preserve"> REF _Ref325362125 \h  \* MERGEFORMAT </w:instrText>
      </w:r>
      <w:r w:rsidR="007B1BF5" w:rsidRPr="00B83B3E">
        <w:fldChar w:fldCharType="separate"/>
      </w:r>
      <w:r w:rsidR="0081024B" w:rsidRPr="00B83B3E">
        <w:t xml:space="preserve">Figure </w:t>
      </w:r>
      <w:r w:rsidR="0081024B">
        <w:rPr>
          <w:noProof/>
        </w:rPr>
        <w:t>2</w:t>
      </w:r>
      <w:r w:rsidR="0081024B">
        <w:rPr>
          <w:noProof/>
        </w:rPr>
        <w:noBreakHyphen/>
        <w:t>85</w:t>
      </w:r>
      <w:r w:rsidR="007B1BF5" w:rsidRPr="00B83B3E">
        <w:fldChar w:fldCharType="end"/>
      </w:r>
      <w:r w:rsidR="00D86AF8" w:rsidRPr="00B83B3E">
        <w:t>).</w:t>
      </w:r>
      <w:r w:rsidR="00EE0CF4">
        <w:t xml:space="preserve"> </w:t>
      </w:r>
      <w:r w:rsidR="00D86AF8" w:rsidRPr="00B83B3E">
        <w:t>If the appointment was cancelled, the status show</w:t>
      </w:r>
      <w:r w:rsidR="00A941A6" w:rsidRPr="00B83B3E">
        <w:t>s</w:t>
      </w:r>
      <w:r w:rsidR="00D86AF8" w:rsidRPr="00B83B3E">
        <w:t xml:space="preserve"> that the appointment was cancelled, by whom or the reason (such as CANCELLED </w:t>
      </w:r>
      <w:r w:rsidRPr="00B83B3E">
        <w:t xml:space="preserve">BY CLINIC or NO-SHOW), and any </w:t>
      </w:r>
      <w:r w:rsidR="00D86AF8" w:rsidRPr="00B83B3E">
        <w:t>cancellation remarks indicating the reason for the cancellation.</w:t>
      </w:r>
      <w:r w:rsidR="00EE0CF4">
        <w:t xml:space="preserve"> </w:t>
      </w:r>
    </w:p>
    <w:p w14:paraId="5C3CD9BD" w14:textId="5E52BC94" w:rsidR="00D86AF8" w:rsidRPr="00B83B3E" w:rsidRDefault="00196B97" w:rsidP="005A3682">
      <w:pPr>
        <w:pStyle w:val="BodyText"/>
      </w:pPr>
      <w:r w:rsidRPr="00B83B3E">
        <w:rPr>
          <w:b/>
        </w:rPr>
        <w:lastRenderedPageBreak/>
        <w:t>Step 1</w:t>
      </w:r>
      <w:r w:rsidR="005B1FFC" w:rsidRPr="00B83B3E">
        <w:t xml:space="preserve"> </w:t>
      </w:r>
      <w:r w:rsidR="001768A4" w:rsidRPr="00B83B3E">
        <w:t>–</w:t>
      </w:r>
      <w:r w:rsidR="005B1FFC" w:rsidRPr="00B83B3E">
        <w:t xml:space="preserve">The user starts by </w:t>
      </w:r>
      <w:r w:rsidR="006B7071" w:rsidRPr="00B83B3E">
        <w:t>selecting</w:t>
      </w:r>
      <w:r w:rsidR="005B1FFC" w:rsidRPr="00B83B3E">
        <w:t xml:space="preserve"> the </w:t>
      </w:r>
      <w:r w:rsidR="005B1FFC" w:rsidRPr="00B83B3E">
        <w:rPr>
          <w:b/>
        </w:rPr>
        <w:t>Admin</w:t>
      </w:r>
      <w:r w:rsidR="00D86AF8" w:rsidRPr="00B83B3E">
        <w:t xml:space="preserve"> tab in </w:t>
      </w:r>
      <w:r w:rsidR="006B7071" w:rsidRPr="00B83B3E">
        <w:rPr>
          <w:b/>
        </w:rPr>
        <w:t>CAPRI</w:t>
      </w:r>
      <w:r w:rsidR="00D86AF8" w:rsidRPr="00B83B3E">
        <w:t>.</w:t>
      </w:r>
      <w:r w:rsidR="00EE0CF4">
        <w:t xml:space="preserve"> </w:t>
      </w:r>
      <w:r w:rsidR="00D86AF8" w:rsidRPr="00B83B3E">
        <w:t>The Address screen opens (</w:t>
      </w:r>
      <w:r w:rsidR="007D2A7C" w:rsidRPr="00B83B3E">
        <w:fldChar w:fldCharType="begin"/>
      </w:r>
      <w:r w:rsidR="007D2A7C" w:rsidRPr="00B83B3E">
        <w:instrText xml:space="preserve"> REF _Ref406766100 \h </w:instrText>
      </w:r>
      <w:r w:rsidR="00B83B3E">
        <w:instrText xml:space="preserve"> \* MERGEFORMAT </w:instrText>
      </w:r>
      <w:r w:rsidR="007D2A7C" w:rsidRPr="00B83B3E">
        <w:fldChar w:fldCharType="separate"/>
      </w:r>
      <w:r w:rsidR="0081024B" w:rsidRPr="00B83B3E">
        <w:t xml:space="preserve">Figure </w:t>
      </w:r>
      <w:r w:rsidR="0081024B">
        <w:rPr>
          <w:noProof/>
        </w:rPr>
        <w:t>2</w:t>
      </w:r>
      <w:r w:rsidR="0081024B">
        <w:rPr>
          <w:noProof/>
        </w:rPr>
        <w:noBreakHyphen/>
        <w:t>84</w:t>
      </w:r>
      <w:r w:rsidR="007D2A7C" w:rsidRPr="00B83B3E">
        <w:fldChar w:fldCharType="end"/>
      </w:r>
      <w:r w:rsidR="00D86AF8" w:rsidRPr="00B83B3E">
        <w:t>).</w:t>
      </w:r>
    </w:p>
    <w:p w14:paraId="5C3CD9BE" w14:textId="68214AB9" w:rsidR="00D86AF8" w:rsidRPr="00B83B3E" w:rsidRDefault="00196B97" w:rsidP="005A3682">
      <w:pPr>
        <w:pStyle w:val="BodyText"/>
      </w:pPr>
      <w:r w:rsidRPr="00B83B3E">
        <w:rPr>
          <w:b/>
        </w:rPr>
        <w:t>Step 2</w:t>
      </w:r>
      <w:r w:rsidR="00D86AF8" w:rsidRPr="00B83B3E">
        <w:t xml:space="preserve"> </w:t>
      </w:r>
      <w:r w:rsidR="001768A4" w:rsidRPr="00B83B3E">
        <w:t>–</w:t>
      </w:r>
      <w:r w:rsidR="005B1FFC" w:rsidRPr="00B83B3E">
        <w:t>The user clicks</w:t>
      </w:r>
      <w:r w:rsidR="00D86AF8" w:rsidRPr="00B83B3E">
        <w:t xml:space="preserve"> </w:t>
      </w:r>
      <w:r w:rsidR="005B1FFC" w:rsidRPr="00B83B3E">
        <w:t xml:space="preserve">the </w:t>
      </w:r>
      <w:r w:rsidR="005B1FFC" w:rsidRPr="00B83B3E">
        <w:rPr>
          <w:b/>
        </w:rPr>
        <w:t>Appointments</w:t>
      </w:r>
      <w:r w:rsidR="00D86AF8" w:rsidRPr="00B83B3E">
        <w:t xml:space="preserve"> tab on the bottom left, and the Appointments screen </w:t>
      </w:r>
      <w:r w:rsidR="003260CD" w:rsidRPr="00B83B3E">
        <w:t xml:space="preserve">is </w:t>
      </w:r>
      <w:r w:rsidR="0029060B" w:rsidRPr="00B83B3E">
        <w:t>displayed</w:t>
      </w:r>
      <w:r w:rsidR="00D86AF8" w:rsidRPr="00B83B3E">
        <w:t xml:space="preserve"> (</w:t>
      </w:r>
      <w:r w:rsidR="007D2A7C" w:rsidRPr="00B83B3E">
        <w:fldChar w:fldCharType="begin"/>
      </w:r>
      <w:r w:rsidR="007D2A7C" w:rsidRPr="00B83B3E">
        <w:instrText xml:space="preserve"> REF _Ref406766132 \h </w:instrText>
      </w:r>
      <w:r w:rsidR="00B83B3E">
        <w:instrText xml:space="preserve"> \* MERGEFORMAT </w:instrText>
      </w:r>
      <w:r w:rsidR="007D2A7C" w:rsidRPr="00B83B3E">
        <w:fldChar w:fldCharType="separate"/>
      </w:r>
      <w:r w:rsidR="0081024B" w:rsidRPr="00B83B3E">
        <w:t xml:space="preserve">Figure </w:t>
      </w:r>
      <w:r w:rsidR="0081024B">
        <w:rPr>
          <w:noProof/>
        </w:rPr>
        <w:t>2</w:t>
      </w:r>
      <w:r w:rsidR="0081024B">
        <w:rPr>
          <w:noProof/>
        </w:rPr>
        <w:noBreakHyphen/>
        <w:t>84</w:t>
      </w:r>
      <w:r w:rsidR="007D2A7C" w:rsidRPr="00B83B3E">
        <w:fldChar w:fldCharType="end"/>
      </w:r>
      <w:r w:rsidR="00D86AF8" w:rsidRPr="00B83B3E">
        <w:t>).</w:t>
      </w:r>
      <w:r w:rsidR="00EE0CF4">
        <w:t xml:space="preserve"> </w:t>
      </w:r>
      <w:r w:rsidR="00D86AF8" w:rsidRPr="00B83B3E">
        <w:t>The default view is to show All Appointments.</w:t>
      </w:r>
    </w:p>
    <w:p w14:paraId="5C3CD9BF" w14:textId="7D4953C0" w:rsidR="00ED0CCE" w:rsidRPr="00B83B3E" w:rsidRDefault="00ED0CCE" w:rsidP="005A3682">
      <w:pPr>
        <w:pStyle w:val="BodyText"/>
      </w:pPr>
      <w:r w:rsidRPr="00B83B3E">
        <w:rPr>
          <w:b/>
        </w:rPr>
        <w:t>Step 3</w:t>
      </w:r>
      <w:r w:rsidRPr="00B83B3E">
        <w:t xml:space="preserve"> –The user clicks </w:t>
      </w:r>
      <w:r w:rsidRPr="00B83B3E">
        <w:rPr>
          <w:b/>
        </w:rPr>
        <w:t>Future Appointments</w:t>
      </w:r>
      <w:r w:rsidRPr="00B83B3E">
        <w:t xml:space="preserve"> or </w:t>
      </w:r>
      <w:r w:rsidRPr="00B83B3E">
        <w:rPr>
          <w:b/>
        </w:rPr>
        <w:t>Past Appointments</w:t>
      </w:r>
      <w:r w:rsidRPr="00B83B3E">
        <w:t xml:space="preserve"> to show the desired appointments (</w:t>
      </w:r>
      <w:r w:rsidR="007D2A7C" w:rsidRPr="00B83B3E">
        <w:fldChar w:fldCharType="begin"/>
      </w:r>
      <w:r w:rsidR="007D2A7C" w:rsidRPr="00B83B3E">
        <w:instrText xml:space="preserve"> REF _Ref406766143 \h </w:instrText>
      </w:r>
      <w:r w:rsidR="00B83B3E">
        <w:instrText xml:space="preserve"> \* MERGEFORMAT </w:instrText>
      </w:r>
      <w:r w:rsidR="007D2A7C" w:rsidRPr="00B83B3E">
        <w:fldChar w:fldCharType="separate"/>
      </w:r>
      <w:r w:rsidR="0081024B" w:rsidRPr="00B83B3E">
        <w:t xml:space="preserve">Figure </w:t>
      </w:r>
      <w:r w:rsidR="0081024B">
        <w:rPr>
          <w:noProof/>
        </w:rPr>
        <w:t>2</w:t>
      </w:r>
      <w:r w:rsidR="0081024B">
        <w:rPr>
          <w:noProof/>
        </w:rPr>
        <w:noBreakHyphen/>
        <w:t>85</w:t>
      </w:r>
      <w:r w:rsidR="007D2A7C" w:rsidRPr="00B83B3E">
        <w:fldChar w:fldCharType="end"/>
      </w:r>
      <w:r w:rsidRPr="00B83B3E">
        <w:t>).</w:t>
      </w:r>
    </w:p>
    <w:p w14:paraId="5C3CD9C0" w14:textId="2C79502B" w:rsidR="00ED0CCE" w:rsidRPr="00B83B3E" w:rsidRDefault="00ED0CCE" w:rsidP="005A3682">
      <w:pPr>
        <w:pStyle w:val="BodyText"/>
      </w:pPr>
      <w:r w:rsidRPr="00B83B3E">
        <w:rPr>
          <w:b/>
        </w:rPr>
        <w:t>Step 4</w:t>
      </w:r>
      <w:r w:rsidRPr="00B83B3E">
        <w:t xml:space="preserve"> –The user clicks </w:t>
      </w:r>
      <w:r w:rsidRPr="00B83B3E">
        <w:rPr>
          <w:b/>
        </w:rPr>
        <w:t>Admissions</w:t>
      </w:r>
      <w:r w:rsidRPr="00B83B3E">
        <w:t xml:space="preserve"> to see all past admissions (</w:t>
      </w:r>
      <w:r w:rsidR="007D2A7C" w:rsidRPr="00B83B3E">
        <w:fldChar w:fldCharType="begin"/>
      </w:r>
      <w:r w:rsidR="007D2A7C" w:rsidRPr="00B83B3E">
        <w:instrText xml:space="preserve"> REF _Ref406766150 \h </w:instrText>
      </w:r>
      <w:r w:rsidR="00B83B3E">
        <w:instrText xml:space="preserve"> \* MERGEFORMAT </w:instrText>
      </w:r>
      <w:r w:rsidR="007D2A7C" w:rsidRPr="00B83B3E">
        <w:fldChar w:fldCharType="separate"/>
      </w:r>
      <w:r w:rsidR="0081024B" w:rsidRPr="00B83B3E">
        <w:t xml:space="preserve">Figure </w:t>
      </w:r>
      <w:r w:rsidR="0081024B">
        <w:rPr>
          <w:noProof/>
        </w:rPr>
        <w:t>2</w:t>
      </w:r>
      <w:r w:rsidR="0081024B">
        <w:rPr>
          <w:noProof/>
        </w:rPr>
        <w:noBreakHyphen/>
        <w:t>85</w:t>
      </w:r>
      <w:r w:rsidR="007D2A7C" w:rsidRPr="00B83B3E">
        <w:fldChar w:fldCharType="end"/>
      </w:r>
      <w:r w:rsidRPr="00B83B3E">
        <w:t>).</w:t>
      </w:r>
    </w:p>
    <w:p w14:paraId="5C3CD9C1" w14:textId="4AB98B04" w:rsidR="00203066" w:rsidRPr="00B83B3E" w:rsidRDefault="006378D6" w:rsidP="00345C0B">
      <w:pPr>
        <w:pStyle w:val="Body3PicCaption"/>
      </w:pPr>
      <w:r w:rsidRPr="00B83B3E">
        <w:drawing>
          <wp:inline distT="0" distB="0" distL="0" distR="0" wp14:anchorId="5A969955" wp14:editId="5E853B27">
            <wp:extent cx="5257800" cy="3857625"/>
            <wp:effectExtent l="19050" t="19050" r="19050" b="28575"/>
            <wp:docPr id="309" name="Picture 52" descr="Displays all past admissions" title=" Figure 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5" cstate="print">
                      <a:grayscl/>
                    </a:blip>
                    <a:srcRect/>
                    <a:stretch>
                      <a:fillRect/>
                    </a:stretch>
                  </pic:blipFill>
                  <pic:spPr bwMode="auto">
                    <a:xfrm>
                      <a:off x="0" y="0"/>
                      <a:ext cx="5257800" cy="3857625"/>
                    </a:xfrm>
                    <a:prstGeom prst="rect">
                      <a:avLst/>
                    </a:prstGeom>
                    <a:noFill/>
                    <a:ln w="6350" cmpd="sng">
                      <a:solidFill>
                        <a:srgbClr val="000000"/>
                      </a:solidFill>
                      <a:miter lim="800000"/>
                      <a:headEnd/>
                      <a:tailEnd/>
                    </a:ln>
                    <a:effectLst/>
                  </pic:spPr>
                </pic:pic>
              </a:graphicData>
            </a:graphic>
          </wp:inline>
        </w:drawing>
      </w:r>
    </w:p>
    <w:p w14:paraId="5C3CD9C2" w14:textId="4F166E3F" w:rsidR="0010515B" w:rsidRPr="00B83B3E" w:rsidRDefault="00BA0DE1" w:rsidP="00B52F9B">
      <w:pPr>
        <w:pStyle w:val="Caption"/>
        <w:rPr>
          <w:rFonts w:cs="Times New Roman"/>
        </w:rPr>
      </w:pPr>
      <w:bookmarkStart w:id="1069" w:name="_Toc326149633"/>
      <w:bookmarkStart w:id="1070" w:name="_Toc278548207"/>
      <w:bookmarkStart w:id="1071" w:name="_Ref225241872"/>
      <w:bookmarkStart w:id="1072" w:name="_Ref322024788"/>
      <w:bookmarkStart w:id="1073" w:name="_Ref322024981"/>
      <w:bookmarkStart w:id="1074" w:name="_Ref322025116"/>
      <w:bookmarkStart w:id="1075" w:name="_Ref322025124"/>
      <w:bookmarkStart w:id="1076" w:name="_Ref325362102"/>
      <w:bookmarkStart w:id="1077" w:name="_Ref325362114"/>
      <w:bookmarkStart w:id="1078" w:name="_Ref325362125"/>
      <w:bookmarkStart w:id="1079" w:name="_Ref334970505"/>
      <w:bookmarkStart w:id="1080" w:name="_Ref334970509"/>
      <w:bookmarkStart w:id="1081" w:name="_Ref334970740"/>
      <w:bookmarkStart w:id="1082" w:name="_Ref406766143"/>
      <w:bookmarkStart w:id="1083" w:name="_Ref406766150"/>
      <w:bookmarkStart w:id="1084" w:name="_Toc2082729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85</w:t>
      </w:r>
      <w:r w:rsidR="008D502E">
        <w:rPr>
          <w:rFonts w:cs="Times New Roman"/>
        </w:rPr>
        <w:fldChar w:fldCharType="end"/>
      </w:r>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r w:rsidR="00546441">
        <w:rPr>
          <w:rFonts w:cs="Times New Roman"/>
        </w:rPr>
        <w:t>. CAPRI Admin Tab View—Appointments.</w:t>
      </w:r>
      <w:bookmarkEnd w:id="1084"/>
    </w:p>
    <w:p w14:paraId="5C3CD9C3" w14:textId="77777777" w:rsidR="00D86AF8" w:rsidRPr="00B83B3E" w:rsidRDefault="00D86AF8" w:rsidP="00A561AD">
      <w:pPr>
        <w:pStyle w:val="Heading2"/>
      </w:pPr>
      <w:bookmarkStart w:id="1085" w:name="_Toc278187829"/>
      <w:bookmarkStart w:id="1086" w:name="_Toc508873600"/>
      <w:bookmarkStart w:id="1087" w:name="_Toc508875000"/>
      <w:bookmarkStart w:id="1088" w:name="_Toc508875854"/>
      <w:bookmarkStart w:id="1089" w:name="_Toc20827518"/>
      <w:r w:rsidRPr="00B83B3E">
        <w:t>Health Summaries Ta</w:t>
      </w:r>
      <w:r w:rsidR="00551930" w:rsidRPr="00B83B3E">
        <w:t>b</w:t>
      </w:r>
      <w:bookmarkEnd w:id="1085"/>
      <w:bookmarkEnd w:id="1086"/>
      <w:bookmarkEnd w:id="1087"/>
      <w:bookmarkEnd w:id="1088"/>
      <w:bookmarkEnd w:id="1089"/>
    </w:p>
    <w:p w14:paraId="5C3CD9C4" w14:textId="5F5A4D89" w:rsidR="00D86AF8" w:rsidRPr="00B83B3E" w:rsidRDefault="00D86AF8" w:rsidP="008A1817">
      <w:pPr>
        <w:pStyle w:val="BodyText"/>
      </w:pPr>
      <w:r w:rsidRPr="00B83B3E">
        <w:t>Health Summaries are customized reports compris</w:t>
      </w:r>
      <w:r w:rsidR="005B1FFC" w:rsidRPr="00B83B3E">
        <w:t>ing</w:t>
      </w:r>
      <w:r w:rsidRPr="00B83B3E">
        <w:t xml:space="preserve"> </w:t>
      </w:r>
      <w:proofErr w:type="spellStart"/>
      <w:r w:rsidRPr="00B83B3E">
        <w:t>VistA</w:t>
      </w:r>
      <w:proofErr w:type="spellEnd"/>
      <w:r w:rsidRPr="00B83B3E">
        <w:t xml:space="preserve"> components specified by end users.</w:t>
      </w:r>
      <w:r w:rsidR="00EE0CF4">
        <w:t xml:space="preserve"> </w:t>
      </w:r>
      <w:r w:rsidRPr="00B83B3E">
        <w:t>Most of these summaries were developed by the VHA facilities. Regional Offices can create special summaries that appear on the menu.</w:t>
      </w:r>
      <w:r w:rsidR="00EE0CF4">
        <w:t xml:space="preserve"> </w:t>
      </w:r>
      <w:r w:rsidR="00866D28" w:rsidRPr="00B83B3E">
        <w:t xml:space="preserve">The </w:t>
      </w:r>
      <w:r w:rsidR="00866D28" w:rsidRPr="00B83B3E">
        <w:rPr>
          <w:bCs/>
        </w:rPr>
        <w:t>Veterans</w:t>
      </w:r>
      <w:r w:rsidR="00866D28" w:rsidRPr="00B83B3E">
        <w:t xml:space="preserve"> Administration Regional Office (</w:t>
      </w:r>
      <w:r w:rsidRPr="00B83B3E">
        <w:t>VARO</w:t>
      </w:r>
      <w:r w:rsidR="00866D28" w:rsidRPr="00B83B3E">
        <w:t>)</w:t>
      </w:r>
      <w:r w:rsidRPr="00B83B3E">
        <w:t xml:space="preserve"> St. Petersburg, in cooperation with </w:t>
      </w:r>
      <w:r w:rsidR="00866D28" w:rsidRPr="00B83B3E">
        <w:t>the Vete</w:t>
      </w:r>
      <w:r w:rsidR="008A46E2" w:rsidRPr="00B83B3E">
        <w:t>rans Integrated Service Network</w:t>
      </w:r>
      <w:r w:rsidR="00866D28" w:rsidRPr="00B83B3E">
        <w:rPr>
          <w:color w:val="000000"/>
          <w:sz w:val="18"/>
          <w:szCs w:val="18"/>
        </w:rPr>
        <w:t xml:space="preserve"> </w:t>
      </w:r>
      <w:r w:rsidR="008A46E2" w:rsidRPr="00B83B3E">
        <w:rPr>
          <w:color w:val="000000"/>
          <w:sz w:val="18"/>
          <w:szCs w:val="18"/>
        </w:rPr>
        <w:t>(</w:t>
      </w:r>
      <w:r w:rsidRPr="00B83B3E">
        <w:t>VISN</w:t>
      </w:r>
      <w:r w:rsidR="008A46E2" w:rsidRPr="00B83B3E">
        <w:t>)</w:t>
      </w:r>
      <w:r w:rsidRPr="00B83B3E">
        <w:t xml:space="preserve"> 8, developed a Health Summary called VARO Rating, which contains components specified by RVSRs to facilitate their work process.</w:t>
      </w:r>
      <w:r w:rsidR="00EE0CF4">
        <w:t xml:space="preserve"> </w:t>
      </w:r>
      <w:r w:rsidRPr="00B83B3E">
        <w:t xml:space="preserve">To develop </w:t>
      </w:r>
      <w:r w:rsidR="00646FDC" w:rsidRPr="00B83B3E">
        <w:t xml:space="preserve">a </w:t>
      </w:r>
      <w:r w:rsidRPr="00B83B3E">
        <w:t xml:space="preserve">custom Health Summary, </w:t>
      </w:r>
      <w:r w:rsidR="00646FDC" w:rsidRPr="00B83B3E">
        <w:t xml:space="preserve">the user must </w:t>
      </w:r>
      <w:r w:rsidRPr="00B83B3E">
        <w:t xml:space="preserve">contact </w:t>
      </w:r>
      <w:r w:rsidR="00646FDC" w:rsidRPr="00B83B3E">
        <w:t>the</w:t>
      </w:r>
      <w:r w:rsidR="00866D28" w:rsidRPr="00B83B3E">
        <w:t xml:space="preserve"> VHA facility’s IRM</w:t>
      </w:r>
      <w:r w:rsidRPr="00B83B3E">
        <w:t>.</w:t>
      </w:r>
      <w:r w:rsidR="00EE0CF4">
        <w:t xml:space="preserve"> </w:t>
      </w:r>
      <w:r w:rsidRPr="00B83B3E">
        <w:t xml:space="preserve">The VARO Rating Health Summary in VISN 8 facilities include the following </w:t>
      </w:r>
      <w:proofErr w:type="spellStart"/>
      <w:r w:rsidRPr="00B83B3E">
        <w:t>VistA</w:t>
      </w:r>
      <w:proofErr w:type="spellEnd"/>
      <w:r w:rsidRPr="00B83B3E">
        <w:t xml:space="preserve"> components: demographics, imaging impressions, past and future clinic appointments, admissions and discharges, discharge summaries, progress note</w:t>
      </w:r>
      <w:r w:rsidR="00551930" w:rsidRPr="00B83B3E">
        <w:t>s</w:t>
      </w:r>
      <w:r w:rsidRPr="00B83B3E">
        <w:t>, surgery reports, and medications.</w:t>
      </w:r>
      <w:r w:rsidR="00EE0CF4">
        <w:t xml:space="preserve"> </w:t>
      </w:r>
      <w:r w:rsidRPr="00B83B3E">
        <w:t xml:space="preserve">In addition to the reports on the menu, </w:t>
      </w:r>
      <w:r w:rsidR="00646FDC" w:rsidRPr="00B83B3E">
        <w:t>the user can create</w:t>
      </w:r>
      <w:r w:rsidRPr="00B83B3E">
        <w:t xml:space="preserve"> one-time Ad Hoc reports for use with a </w:t>
      </w:r>
      <w:proofErr w:type="gramStart"/>
      <w:r w:rsidRPr="00B83B3E">
        <w:t>particular case</w:t>
      </w:r>
      <w:proofErr w:type="gramEnd"/>
      <w:r w:rsidRPr="00B83B3E">
        <w:t>.</w:t>
      </w:r>
    </w:p>
    <w:p w14:paraId="5C3CD9C5" w14:textId="77777777" w:rsidR="00D86AF8" w:rsidRPr="00B83B3E" w:rsidRDefault="00D86AF8" w:rsidP="00A561AD">
      <w:pPr>
        <w:pStyle w:val="Heading3"/>
      </w:pPr>
      <w:bookmarkStart w:id="1090" w:name="_Toc146086643"/>
      <w:bookmarkStart w:id="1091" w:name="_Toc278187830"/>
      <w:bookmarkStart w:id="1092" w:name="_Toc508873601"/>
      <w:bookmarkStart w:id="1093" w:name="_Toc508875001"/>
      <w:bookmarkStart w:id="1094" w:name="_Toc508875855"/>
      <w:bookmarkStart w:id="1095" w:name="_Toc20827519"/>
      <w:r w:rsidRPr="00B83B3E">
        <w:lastRenderedPageBreak/>
        <w:t>Programmed Summaries</w:t>
      </w:r>
      <w:bookmarkEnd w:id="1090"/>
      <w:bookmarkEnd w:id="1091"/>
      <w:bookmarkEnd w:id="1092"/>
      <w:bookmarkEnd w:id="1093"/>
      <w:bookmarkEnd w:id="1094"/>
      <w:bookmarkEnd w:id="1095"/>
    </w:p>
    <w:p w14:paraId="5C3CD9C6" w14:textId="06CF7AD8" w:rsidR="00D86AF8" w:rsidRPr="00B83B3E" w:rsidRDefault="00196B97" w:rsidP="005A3682">
      <w:pPr>
        <w:pStyle w:val="BodyText"/>
      </w:pPr>
      <w:r w:rsidRPr="00B83B3E">
        <w:rPr>
          <w:b/>
        </w:rPr>
        <w:t>Step 1</w:t>
      </w:r>
      <w:r w:rsidR="00D86AF8" w:rsidRPr="00B83B3E">
        <w:t xml:space="preserve"> </w:t>
      </w:r>
      <w:r w:rsidR="001768A4" w:rsidRPr="00B83B3E">
        <w:t>–</w:t>
      </w:r>
      <w:r w:rsidR="00607D35" w:rsidRPr="00B83B3E">
        <w:t xml:space="preserve"> </w:t>
      </w:r>
      <w:r w:rsidR="00AB2560" w:rsidRPr="00B83B3E">
        <w:t xml:space="preserve">The user logs </w:t>
      </w:r>
      <w:r w:rsidR="00D86AF8" w:rsidRPr="00B83B3E">
        <w:t xml:space="preserve">into </w:t>
      </w:r>
      <w:r w:rsidR="006B7071" w:rsidRPr="00B83B3E">
        <w:rPr>
          <w:b/>
        </w:rPr>
        <w:t>CAPRI</w:t>
      </w:r>
      <w:r w:rsidR="00D86AF8" w:rsidRPr="00B83B3E">
        <w:t>, select</w:t>
      </w:r>
      <w:r w:rsidR="00AB2560" w:rsidRPr="00B83B3E">
        <w:t>s</w:t>
      </w:r>
      <w:r w:rsidR="00D86AF8" w:rsidRPr="00B83B3E">
        <w:t xml:space="preserve"> a patient, and click</w:t>
      </w:r>
      <w:r w:rsidR="00AB2560" w:rsidRPr="00B83B3E">
        <w:t>s</w:t>
      </w:r>
      <w:r w:rsidR="00D86AF8" w:rsidRPr="00B83B3E">
        <w:t xml:space="preserve"> on the </w:t>
      </w:r>
      <w:r w:rsidR="00D86AF8" w:rsidRPr="00B83B3E">
        <w:rPr>
          <w:b/>
        </w:rPr>
        <w:t>Health Summaries</w:t>
      </w:r>
      <w:r w:rsidR="00D86AF8" w:rsidRPr="00B83B3E">
        <w:t xml:space="preserve"> tab.</w:t>
      </w:r>
      <w:r w:rsidR="00EE0CF4">
        <w:t xml:space="preserve"> </w:t>
      </w:r>
      <w:r w:rsidR="00D86AF8" w:rsidRPr="00B83B3E">
        <w:t xml:space="preserve">The following screen </w:t>
      </w:r>
      <w:r w:rsidR="00254AD3" w:rsidRPr="00B83B3E">
        <w:t>opens</w:t>
      </w:r>
      <w:r w:rsidR="00D86AF8" w:rsidRPr="00B83B3E">
        <w:t xml:space="preserve"> (</w:t>
      </w:r>
      <w:r w:rsidR="007D2A7C" w:rsidRPr="00B83B3E">
        <w:fldChar w:fldCharType="begin"/>
      </w:r>
      <w:r w:rsidR="007D2A7C" w:rsidRPr="00B83B3E">
        <w:instrText xml:space="preserve"> REF _Ref406766166 \h </w:instrText>
      </w:r>
      <w:r w:rsidR="00B83B3E">
        <w:instrText xml:space="preserve"> \* MERGEFORMAT </w:instrText>
      </w:r>
      <w:r w:rsidR="007D2A7C" w:rsidRPr="00B83B3E">
        <w:fldChar w:fldCharType="separate"/>
      </w:r>
      <w:r w:rsidR="0081024B" w:rsidRPr="00B83B3E">
        <w:t xml:space="preserve">Figure </w:t>
      </w:r>
      <w:r w:rsidR="0081024B">
        <w:rPr>
          <w:noProof/>
        </w:rPr>
        <w:t>2</w:t>
      </w:r>
      <w:r w:rsidR="0081024B">
        <w:rPr>
          <w:noProof/>
        </w:rPr>
        <w:noBreakHyphen/>
        <w:t>86</w:t>
      </w:r>
      <w:r w:rsidR="007D2A7C" w:rsidRPr="00B83B3E">
        <w:fldChar w:fldCharType="end"/>
      </w:r>
      <w:r w:rsidR="009464FF" w:rsidRPr="00B83B3E">
        <w:t>)</w:t>
      </w:r>
      <w:r w:rsidR="00ED0CCE" w:rsidRPr="00B83B3E">
        <w:t>.</w:t>
      </w:r>
    </w:p>
    <w:p w14:paraId="5C3CD9C7" w14:textId="7B9D8834" w:rsidR="00ED0CCE" w:rsidRPr="00B83B3E" w:rsidRDefault="00ED0CCE" w:rsidP="005A3682">
      <w:pPr>
        <w:pStyle w:val="BodyText"/>
      </w:pPr>
      <w:r w:rsidRPr="00B83B3E">
        <w:rPr>
          <w:b/>
        </w:rPr>
        <w:t>Step 2</w:t>
      </w:r>
      <w:r w:rsidRPr="00B83B3E">
        <w:t xml:space="preserve"> –</w:t>
      </w:r>
      <w:r w:rsidR="00607D35" w:rsidRPr="00B83B3E">
        <w:t xml:space="preserve"> </w:t>
      </w:r>
      <w:r w:rsidRPr="00B83B3E">
        <w:t>The left colu</w:t>
      </w:r>
      <w:r w:rsidRPr="00B83B3E">
        <w:rPr>
          <w:b/>
        </w:rPr>
        <w:t>m</w:t>
      </w:r>
      <w:r w:rsidRPr="00B83B3E">
        <w:t>n shows all the various programmed Health Summaries available at the medical facility to which the user is connected (</w:t>
      </w:r>
      <w:r w:rsidR="007D2A7C" w:rsidRPr="00B83B3E">
        <w:fldChar w:fldCharType="begin"/>
      </w:r>
      <w:r w:rsidR="007D2A7C" w:rsidRPr="00B83B3E">
        <w:instrText xml:space="preserve"> REF _Ref406766175 \h </w:instrText>
      </w:r>
      <w:r w:rsidR="00B83B3E">
        <w:instrText xml:space="preserve"> \* MERGEFORMAT </w:instrText>
      </w:r>
      <w:r w:rsidR="007D2A7C" w:rsidRPr="00B83B3E">
        <w:fldChar w:fldCharType="separate"/>
      </w:r>
      <w:r w:rsidR="0081024B" w:rsidRPr="00B83B3E">
        <w:t xml:space="preserve">Figure </w:t>
      </w:r>
      <w:r w:rsidR="0081024B">
        <w:rPr>
          <w:noProof/>
        </w:rPr>
        <w:t>2</w:t>
      </w:r>
      <w:r w:rsidR="0081024B">
        <w:rPr>
          <w:noProof/>
        </w:rPr>
        <w:noBreakHyphen/>
        <w:t>87</w:t>
      </w:r>
      <w:r w:rsidR="007D2A7C" w:rsidRPr="00B83B3E">
        <w:fldChar w:fldCharType="end"/>
      </w:r>
      <w:r w:rsidRPr="00B83B3E">
        <w:t>).</w:t>
      </w:r>
      <w:r w:rsidR="00EE0CF4">
        <w:t xml:space="preserve"> </w:t>
      </w:r>
      <w:r w:rsidRPr="00B83B3E">
        <w:t>This menu var</w:t>
      </w:r>
      <w:r w:rsidR="00A941A6" w:rsidRPr="00B83B3E">
        <w:t>ies</w:t>
      </w:r>
      <w:r w:rsidRPr="00B83B3E">
        <w:t xml:space="preserve"> from facility to facility.</w:t>
      </w:r>
      <w:r w:rsidR="00EE0CF4">
        <w:t xml:space="preserve"> </w:t>
      </w:r>
      <w:r w:rsidRPr="00B83B3E">
        <w:t>The user uses the scroll bar to find a specific health summary.</w:t>
      </w:r>
      <w:r w:rsidR="00EE0CF4">
        <w:t xml:space="preserve"> </w:t>
      </w:r>
      <w:r w:rsidRPr="00B83B3E">
        <w:t>There are many useful health summaries that have been created at the user’s medical facility.</w:t>
      </w:r>
      <w:r w:rsidR="00EE0CF4">
        <w:t xml:space="preserve"> </w:t>
      </w:r>
      <w:r w:rsidRPr="00B83B3E">
        <w:t>This example pertains to the VARO Rating health summ</w:t>
      </w:r>
      <w:r w:rsidR="00607D35" w:rsidRPr="00B83B3E">
        <w:t>ary that was created in VISN 8.</w:t>
      </w:r>
    </w:p>
    <w:p w14:paraId="5C3CD9C8" w14:textId="00B2390F" w:rsidR="00ED0CCE" w:rsidRPr="00B83B3E" w:rsidRDefault="00ED0CCE" w:rsidP="00FD0F48">
      <w:pPr>
        <w:pStyle w:val="BodyText"/>
      </w:pPr>
      <w:r w:rsidRPr="00B83B3E">
        <w:t>The user scrolls down to the Health Summary and selects its title in the left column.</w:t>
      </w:r>
      <w:r w:rsidR="00EE0CF4">
        <w:t xml:space="preserve"> </w:t>
      </w:r>
      <w:r w:rsidRPr="00B83B3E">
        <w:t>The report is automatically generated for view</w:t>
      </w:r>
      <w:r w:rsidR="00607D35" w:rsidRPr="00B83B3E">
        <w:t>ing in the window on the right.</w:t>
      </w:r>
    </w:p>
    <w:p w14:paraId="5C3CD9C9" w14:textId="77777777" w:rsidR="007D2A7C" w:rsidRPr="00B83B3E" w:rsidRDefault="007D2A7C" w:rsidP="00345C0B">
      <w:pPr>
        <w:pStyle w:val="Body3PicCaption"/>
      </w:pPr>
    </w:p>
    <w:p w14:paraId="5C3CD9CA" w14:textId="5E0D028F" w:rsidR="00D86AF8" w:rsidRPr="00B83B3E" w:rsidRDefault="006378D6" w:rsidP="00345C0B">
      <w:pPr>
        <w:pStyle w:val="Body3PicCaption"/>
      </w:pPr>
      <w:r w:rsidRPr="00B83B3E">
        <w:drawing>
          <wp:inline distT="0" distB="0" distL="0" distR="0" wp14:anchorId="537BCFFB" wp14:editId="4FE6B93B">
            <wp:extent cx="5661660" cy="4632960"/>
            <wp:effectExtent l="0" t="0" r="0" b="0"/>
            <wp:docPr id="311" name="Picture 156" descr="Health Summaries tab" title="Figure 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36" cstate="print"/>
                    <a:srcRect/>
                    <a:stretch>
                      <a:fillRect/>
                    </a:stretch>
                  </pic:blipFill>
                  <pic:spPr bwMode="auto">
                    <a:xfrm>
                      <a:off x="0" y="0"/>
                      <a:ext cx="5661660" cy="4632960"/>
                    </a:xfrm>
                    <a:prstGeom prst="rect">
                      <a:avLst/>
                    </a:prstGeom>
                    <a:noFill/>
                  </pic:spPr>
                </pic:pic>
              </a:graphicData>
            </a:graphic>
          </wp:inline>
        </w:drawing>
      </w:r>
    </w:p>
    <w:p w14:paraId="5C3CD9CB" w14:textId="3C7C5995" w:rsidR="00502ADA" w:rsidRPr="00B83B3E" w:rsidRDefault="00BA0DE1" w:rsidP="00B52F9B">
      <w:pPr>
        <w:pStyle w:val="Caption"/>
        <w:rPr>
          <w:rFonts w:cs="Times New Roman"/>
        </w:rPr>
      </w:pPr>
      <w:bookmarkStart w:id="1096" w:name="_Toc326149634"/>
      <w:bookmarkStart w:id="1097" w:name="_Toc278548208"/>
      <w:bookmarkStart w:id="1098" w:name="_Ref225242744"/>
      <w:bookmarkStart w:id="1099" w:name="_Ref322025210"/>
      <w:bookmarkStart w:id="1100" w:name="_Ref325362244"/>
      <w:bookmarkStart w:id="1101" w:name="_Ref406766166"/>
      <w:bookmarkStart w:id="1102" w:name="_Toc2082730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86</w:t>
      </w:r>
      <w:r w:rsidR="008D502E">
        <w:rPr>
          <w:rFonts w:cs="Times New Roman"/>
        </w:rPr>
        <w:fldChar w:fldCharType="end"/>
      </w:r>
      <w:bookmarkEnd w:id="1096"/>
      <w:bookmarkEnd w:id="1097"/>
      <w:bookmarkEnd w:id="1098"/>
      <w:bookmarkEnd w:id="1099"/>
      <w:bookmarkEnd w:id="1100"/>
      <w:bookmarkEnd w:id="1101"/>
      <w:r w:rsidR="00031544">
        <w:rPr>
          <w:rFonts w:cs="Times New Roman"/>
        </w:rPr>
        <w:t>. Health Summaries View.</w:t>
      </w:r>
      <w:bookmarkEnd w:id="1102"/>
    </w:p>
    <w:p w14:paraId="5C3CD9CC" w14:textId="77777777" w:rsidR="007D2A7C" w:rsidRPr="00B83B3E" w:rsidRDefault="007D2A7C" w:rsidP="007D2A7C"/>
    <w:p w14:paraId="5C3CD9CD" w14:textId="2DFF73DB" w:rsidR="00D86AF8" w:rsidRPr="00B83B3E" w:rsidRDefault="00B12493" w:rsidP="00EF7F14">
      <w:pPr>
        <w:pStyle w:val="Note"/>
      </w:pPr>
      <w:r w:rsidRPr="005F7F65">
        <w:t>NOTE</w:t>
      </w:r>
      <w:r w:rsidR="00D86AF8" w:rsidRPr="00B83B3E">
        <w:t xml:space="preserve">: </w:t>
      </w:r>
      <w:r w:rsidR="00646FDC" w:rsidRPr="00B83B3E">
        <w:t>If unsure w</w:t>
      </w:r>
      <w:r w:rsidR="00D86AF8" w:rsidRPr="00B83B3E">
        <w:t xml:space="preserve">hat components are in a </w:t>
      </w:r>
      <w:proofErr w:type="gramStart"/>
      <w:r w:rsidR="00D86AF8" w:rsidRPr="00B83B3E">
        <w:t>particular summary</w:t>
      </w:r>
      <w:proofErr w:type="gramEnd"/>
      <w:r w:rsidR="00D86AF8" w:rsidRPr="00B83B3E">
        <w:t xml:space="preserve">, </w:t>
      </w:r>
      <w:r w:rsidR="00646FDC" w:rsidRPr="00B83B3E">
        <w:t xml:space="preserve">the user can </w:t>
      </w:r>
      <w:r w:rsidR="00D86AF8" w:rsidRPr="00B83B3E">
        <w:t>generate the summary and then click the down arrow to the right of HS Component field. A drop-down list list</w:t>
      </w:r>
      <w:r w:rsidR="004E735A" w:rsidRPr="00B83B3E">
        <w:t>s</w:t>
      </w:r>
      <w:r w:rsidR="00D86AF8" w:rsidRPr="00B83B3E">
        <w:t xml:space="preserve"> the components</w:t>
      </w:r>
      <w:r w:rsidR="00ED0CCE" w:rsidRPr="00B83B3E">
        <w:t xml:space="preserve"> (</w:t>
      </w:r>
      <w:r w:rsidR="007D2A7C" w:rsidRPr="00B83B3E">
        <w:fldChar w:fldCharType="begin"/>
      </w:r>
      <w:r w:rsidR="007D2A7C" w:rsidRPr="00B83B3E">
        <w:instrText xml:space="preserve"> REF _Ref406766209 \h </w:instrText>
      </w:r>
      <w:r w:rsidR="00B83B3E">
        <w:instrText xml:space="preserve"> \* MERGEFORMAT </w:instrText>
      </w:r>
      <w:r w:rsidR="007D2A7C" w:rsidRPr="00B83B3E">
        <w:fldChar w:fldCharType="separate"/>
      </w:r>
      <w:r w:rsidR="0081024B" w:rsidRPr="00B83B3E">
        <w:t xml:space="preserve">Figure </w:t>
      </w:r>
      <w:r w:rsidR="0081024B">
        <w:t>2</w:t>
      </w:r>
      <w:r w:rsidR="0081024B">
        <w:noBreakHyphen/>
        <w:t>87</w:t>
      </w:r>
      <w:r w:rsidR="007D2A7C" w:rsidRPr="00B83B3E">
        <w:fldChar w:fldCharType="end"/>
      </w:r>
      <w:r w:rsidR="00ED0CCE" w:rsidRPr="00B83B3E">
        <w:t>)</w:t>
      </w:r>
      <w:r w:rsidR="00D86AF8" w:rsidRPr="00B83B3E">
        <w:t>.</w:t>
      </w:r>
    </w:p>
    <w:p w14:paraId="5C3CD9CE" w14:textId="79D76672" w:rsidR="00502ADA" w:rsidRPr="00B83B3E" w:rsidRDefault="006378D6" w:rsidP="00345C0B">
      <w:pPr>
        <w:pStyle w:val="Body3PicCaption"/>
      </w:pPr>
      <w:r w:rsidRPr="00B83B3E">
        <w:lastRenderedPageBreak/>
        <w:drawing>
          <wp:inline distT="0" distB="0" distL="0" distR="0" wp14:anchorId="47630B7A" wp14:editId="3DBC23EF">
            <wp:extent cx="5684520" cy="4244340"/>
            <wp:effectExtent l="0" t="0" r="0" b="3810"/>
            <wp:docPr id="312" name="Picture 158" descr="Displays all the various programmed Health Summaries available " title="Figure 2-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37" cstate="print"/>
                    <a:srcRect/>
                    <a:stretch>
                      <a:fillRect/>
                    </a:stretch>
                  </pic:blipFill>
                  <pic:spPr bwMode="auto">
                    <a:xfrm>
                      <a:off x="0" y="0"/>
                      <a:ext cx="5684520" cy="4244340"/>
                    </a:xfrm>
                    <a:prstGeom prst="rect">
                      <a:avLst/>
                    </a:prstGeom>
                    <a:noFill/>
                  </pic:spPr>
                </pic:pic>
              </a:graphicData>
            </a:graphic>
          </wp:inline>
        </w:drawing>
      </w:r>
    </w:p>
    <w:p w14:paraId="5C3CD9CF" w14:textId="55EBF251" w:rsidR="0010515B" w:rsidRPr="00B83B3E" w:rsidRDefault="00BA0DE1" w:rsidP="00B52F9B">
      <w:pPr>
        <w:pStyle w:val="Caption"/>
        <w:rPr>
          <w:rFonts w:cs="Times New Roman"/>
        </w:rPr>
      </w:pPr>
      <w:bookmarkStart w:id="1103" w:name="_Toc326149635"/>
      <w:bookmarkStart w:id="1104" w:name="_Ref325362252"/>
      <w:bookmarkStart w:id="1105" w:name="_Ref406766175"/>
      <w:bookmarkStart w:id="1106" w:name="_Ref406766209"/>
      <w:bookmarkStart w:id="1107" w:name="_Ref406766237"/>
      <w:bookmarkStart w:id="1108" w:name="_Toc2082730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87</w:t>
      </w:r>
      <w:r w:rsidR="008D502E">
        <w:rPr>
          <w:rFonts w:cs="Times New Roman"/>
        </w:rPr>
        <w:fldChar w:fldCharType="end"/>
      </w:r>
      <w:bookmarkEnd w:id="1103"/>
      <w:bookmarkEnd w:id="1104"/>
      <w:bookmarkEnd w:id="1105"/>
      <w:bookmarkEnd w:id="1106"/>
      <w:bookmarkEnd w:id="1107"/>
      <w:r w:rsidR="00031544">
        <w:rPr>
          <w:rFonts w:cs="Times New Roman"/>
        </w:rPr>
        <w:t>. Health Summaries View—Component Selection.</w:t>
      </w:r>
      <w:bookmarkEnd w:id="1108"/>
    </w:p>
    <w:p w14:paraId="5C3CD9D0" w14:textId="77777777" w:rsidR="007D2A7C" w:rsidRPr="00B83B3E" w:rsidRDefault="007D2A7C" w:rsidP="007D2A7C"/>
    <w:p w14:paraId="5C3CD9D1" w14:textId="192FA6EA" w:rsidR="00D86AF8" w:rsidRPr="00B83B3E" w:rsidRDefault="00196B97" w:rsidP="00CE0FB6">
      <w:pPr>
        <w:pStyle w:val="BodyText"/>
      </w:pPr>
      <w:r w:rsidRPr="00B83B3E">
        <w:rPr>
          <w:b/>
        </w:rPr>
        <w:t>Step 3</w:t>
      </w:r>
      <w:r w:rsidR="00D86AF8" w:rsidRPr="00B83B3E">
        <w:t xml:space="preserve"> </w:t>
      </w:r>
      <w:r w:rsidR="001768A4" w:rsidRPr="00B83B3E">
        <w:t>–</w:t>
      </w:r>
      <w:r w:rsidR="00607D35" w:rsidRPr="00B83B3E">
        <w:t xml:space="preserve"> </w:t>
      </w:r>
      <w:r w:rsidR="00D86AF8" w:rsidRPr="00B83B3E">
        <w:t>T</w:t>
      </w:r>
      <w:r w:rsidR="00AB2560" w:rsidRPr="00B83B3E">
        <w:t xml:space="preserve">he user </w:t>
      </w:r>
      <w:r w:rsidR="00C61800" w:rsidRPr="00B83B3E">
        <w:t>can scroll down the page to</w:t>
      </w:r>
      <w:r w:rsidR="00D86AF8" w:rsidRPr="00B83B3E">
        <w:t xml:space="preserve"> see the various components of the custom health summary. The components appear in the order that they are listed in the component box</w:t>
      </w:r>
      <w:r w:rsidR="00E62E7B" w:rsidRPr="00B83B3E">
        <w:t>, which opens when the user selects</w:t>
      </w:r>
      <w:r w:rsidR="00D86AF8" w:rsidRPr="00B83B3E">
        <w:t xml:space="preserve"> the down arrow (</w:t>
      </w:r>
      <w:r w:rsidR="007D2A7C" w:rsidRPr="00B83B3E">
        <w:fldChar w:fldCharType="begin"/>
      </w:r>
      <w:r w:rsidR="007D2A7C" w:rsidRPr="00B83B3E">
        <w:instrText xml:space="preserve"> REF _Ref406766237 \h </w:instrText>
      </w:r>
      <w:r w:rsidR="00B83B3E">
        <w:instrText xml:space="preserve"> \* MERGEFORMAT </w:instrText>
      </w:r>
      <w:r w:rsidR="007D2A7C" w:rsidRPr="00B83B3E">
        <w:fldChar w:fldCharType="separate"/>
      </w:r>
      <w:r w:rsidR="0081024B" w:rsidRPr="00B83B3E">
        <w:t xml:space="preserve">Figure </w:t>
      </w:r>
      <w:r w:rsidR="0081024B">
        <w:rPr>
          <w:noProof/>
        </w:rPr>
        <w:t>2</w:t>
      </w:r>
      <w:r w:rsidR="0081024B">
        <w:rPr>
          <w:noProof/>
        </w:rPr>
        <w:noBreakHyphen/>
        <w:t>87</w:t>
      </w:r>
      <w:r w:rsidR="007D2A7C" w:rsidRPr="00B83B3E">
        <w:fldChar w:fldCharType="end"/>
      </w:r>
      <w:r w:rsidR="00D86AF8" w:rsidRPr="00B83B3E">
        <w:t>).</w:t>
      </w:r>
      <w:r w:rsidR="00EE0CF4">
        <w:t xml:space="preserve"> </w:t>
      </w:r>
      <w:r w:rsidR="00646FDC" w:rsidRPr="00B83B3E">
        <w:t>The user</w:t>
      </w:r>
      <w:r w:rsidR="00D86AF8" w:rsidRPr="00B83B3E">
        <w:t xml:space="preserve"> can change the width of the summary window by </w:t>
      </w:r>
      <w:r w:rsidR="00E62E7B" w:rsidRPr="00B83B3E">
        <w:t>clicking</w:t>
      </w:r>
      <w:r w:rsidR="00D86AF8" w:rsidRPr="00B83B3E">
        <w:t xml:space="preserve"> the center dividing line and dragging it to the side.</w:t>
      </w:r>
    </w:p>
    <w:p w14:paraId="5C3CD9D2" w14:textId="77777777" w:rsidR="00D86AF8" w:rsidRPr="00B83B3E" w:rsidRDefault="00196B97" w:rsidP="00CE0FB6">
      <w:pPr>
        <w:pStyle w:val="BodyText"/>
      </w:pPr>
      <w:r w:rsidRPr="00B83B3E">
        <w:rPr>
          <w:b/>
        </w:rPr>
        <w:t>Step 4</w:t>
      </w:r>
      <w:r w:rsidR="00D86AF8" w:rsidRPr="00B83B3E">
        <w:t xml:space="preserve"> </w:t>
      </w:r>
      <w:r w:rsidR="001768A4" w:rsidRPr="00B83B3E">
        <w:t>–</w:t>
      </w:r>
      <w:r w:rsidR="00607D35" w:rsidRPr="00B83B3E">
        <w:t xml:space="preserve"> </w:t>
      </w:r>
      <w:r w:rsidR="00D86AF8" w:rsidRPr="00B83B3E">
        <w:t xml:space="preserve">To print, </w:t>
      </w:r>
      <w:r w:rsidR="00C61800" w:rsidRPr="00B83B3E">
        <w:t xml:space="preserve">the user selects </w:t>
      </w:r>
      <w:r w:rsidR="00C61800" w:rsidRPr="00B83B3E">
        <w:rPr>
          <w:b/>
        </w:rPr>
        <w:t>Print</w:t>
      </w:r>
      <w:r w:rsidR="00C61800" w:rsidRPr="00B83B3E">
        <w:t xml:space="preserve"> from the File menu on the</w:t>
      </w:r>
      <w:r w:rsidR="00D86AF8" w:rsidRPr="00B83B3E">
        <w:t xml:space="preserve"> </w:t>
      </w:r>
      <w:r w:rsidR="006B7071" w:rsidRPr="00B83B3E">
        <w:t>CAPRI</w:t>
      </w:r>
      <w:r w:rsidR="00D86AF8" w:rsidRPr="00B83B3E">
        <w:t xml:space="preserve"> menu bar.</w:t>
      </w:r>
    </w:p>
    <w:p w14:paraId="5C3CD9D3" w14:textId="77777777" w:rsidR="00D86AF8" w:rsidRPr="00B83B3E" w:rsidRDefault="00D86AF8" w:rsidP="00A561AD">
      <w:pPr>
        <w:pStyle w:val="Heading3"/>
      </w:pPr>
      <w:bookmarkStart w:id="1109" w:name="_Toc146086644"/>
      <w:bookmarkStart w:id="1110" w:name="_Toc278187831"/>
      <w:bookmarkStart w:id="1111" w:name="_Toc508873602"/>
      <w:bookmarkStart w:id="1112" w:name="_Toc508875002"/>
      <w:bookmarkStart w:id="1113" w:name="_Toc508875856"/>
      <w:bookmarkStart w:id="1114" w:name="_Toc20827520"/>
      <w:r w:rsidRPr="00B83B3E">
        <w:lastRenderedPageBreak/>
        <w:t>Ad Hoc Report</w:t>
      </w:r>
      <w:bookmarkEnd w:id="1109"/>
      <w:bookmarkEnd w:id="1110"/>
      <w:bookmarkEnd w:id="1111"/>
      <w:bookmarkEnd w:id="1112"/>
      <w:bookmarkEnd w:id="1113"/>
      <w:bookmarkEnd w:id="1114"/>
    </w:p>
    <w:p w14:paraId="5C3CD9D4" w14:textId="4DD9E289" w:rsidR="00D86AF8" w:rsidRPr="00B83B3E" w:rsidRDefault="00196B97" w:rsidP="00345C0B">
      <w:pPr>
        <w:pStyle w:val="Body3PicCaption"/>
      </w:pPr>
      <w:r w:rsidRPr="00B83B3E">
        <w:t>Step 1</w:t>
      </w:r>
      <w:r w:rsidR="00D86AF8" w:rsidRPr="00B83B3E">
        <w:t xml:space="preserve"> </w:t>
      </w:r>
      <w:r w:rsidR="001768A4" w:rsidRPr="00B83B3E">
        <w:t>–</w:t>
      </w:r>
      <w:r w:rsidR="00607D35" w:rsidRPr="00B83B3E">
        <w:t xml:space="preserve"> </w:t>
      </w:r>
      <w:r w:rsidR="0051170C" w:rsidRPr="00B83B3E">
        <w:t>The user logs</w:t>
      </w:r>
      <w:r w:rsidR="00D86AF8" w:rsidRPr="00B83B3E">
        <w:t xml:space="preserve"> into </w:t>
      </w:r>
      <w:r w:rsidR="006B7071" w:rsidRPr="00B83B3E">
        <w:t>CAPRI</w:t>
      </w:r>
      <w:r w:rsidR="00D86AF8" w:rsidRPr="00B83B3E">
        <w:t>, select</w:t>
      </w:r>
      <w:r w:rsidR="0051170C" w:rsidRPr="00B83B3E">
        <w:t>s</w:t>
      </w:r>
      <w:r w:rsidR="00D86AF8" w:rsidRPr="00B83B3E">
        <w:t xml:space="preserve"> a patient, and click</w:t>
      </w:r>
      <w:r w:rsidR="0051170C" w:rsidRPr="00B83B3E">
        <w:t>s</w:t>
      </w:r>
      <w:r w:rsidR="00D86AF8" w:rsidRPr="00B83B3E">
        <w:t xml:space="preserve"> the Health Summaries tab.</w:t>
      </w:r>
      <w:r w:rsidR="00EE0CF4">
        <w:t xml:space="preserve"> </w:t>
      </w:r>
      <w:r w:rsidR="00D86AF8" w:rsidRPr="00B83B3E">
        <w:t xml:space="preserve">The following screen </w:t>
      </w:r>
      <w:r w:rsidR="00B31F74" w:rsidRPr="00B83B3E">
        <w:t>(</w:t>
      </w:r>
      <w:r w:rsidR="007D2A7C" w:rsidRPr="00B83B3E">
        <w:fldChar w:fldCharType="begin"/>
      </w:r>
      <w:r w:rsidR="007D2A7C" w:rsidRPr="00B83B3E">
        <w:instrText xml:space="preserve"> REF _Ref406766258 \h </w:instrText>
      </w:r>
      <w:r w:rsidR="00B83B3E">
        <w:instrText xml:space="preserve"> \* MERGEFORMAT </w:instrText>
      </w:r>
      <w:r w:rsidR="007D2A7C" w:rsidRPr="00B83B3E">
        <w:fldChar w:fldCharType="separate"/>
      </w:r>
      <w:r w:rsidR="0081024B" w:rsidRPr="00B83B3E">
        <w:t xml:space="preserve">Figure </w:t>
      </w:r>
      <w:r w:rsidR="0081024B">
        <w:t>2</w:t>
      </w:r>
      <w:r w:rsidR="0081024B">
        <w:noBreakHyphen/>
        <w:t>88</w:t>
      </w:r>
      <w:r w:rsidR="007D2A7C" w:rsidRPr="00B83B3E">
        <w:fldChar w:fldCharType="end"/>
      </w:r>
      <w:r w:rsidR="00B31F74" w:rsidRPr="00B83B3E">
        <w:t xml:space="preserve">) </w:t>
      </w:r>
      <w:r w:rsidR="00254AD3" w:rsidRPr="00B83B3E">
        <w:t>opens</w:t>
      </w:r>
      <w:r w:rsidR="00D86AF8" w:rsidRPr="00B83B3E">
        <w:t>:</w:t>
      </w:r>
    </w:p>
    <w:p w14:paraId="5C3CD9D5" w14:textId="0DAC7E95" w:rsidR="007D2A7C" w:rsidRPr="00B83B3E" w:rsidRDefault="00031544" w:rsidP="00345C0B">
      <w:pPr>
        <w:pStyle w:val="Body3PicCaption"/>
      </w:pPr>
      <w:r>
        <w:drawing>
          <wp:inline distT="0" distB="0" distL="0" distR="0" wp14:anchorId="2D80E12A" wp14:editId="78322698">
            <wp:extent cx="5590477" cy="4571429"/>
            <wp:effectExtent l="19050" t="19050" r="10795" b="19685"/>
            <wp:docPr id="15" name="Picture 15" descr="Adhoc Report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590477" cy="4571429"/>
                    </a:xfrm>
                    <a:prstGeom prst="rect">
                      <a:avLst/>
                    </a:prstGeom>
                    <a:ln w="6350">
                      <a:solidFill>
                        <a:schemeClr val="tx1"/>
                      </a:solidFill>
                    </a:ln>
                  </pic:spPr>
                </pic:pic>
              </a:graphicData>
            </a:graphic>
          </wp:inline>
        </w:drawing>
      </w:r>
    </w:p>
    <w:p w14:paraId="5C3CD9D7" w14:textId="058E8CF8" w:rsidR="0010515B" w:rsidRPr="00B83B3E" w:rsidRDefault="0010515B" w:rsidP="00B52F9B">
      <w:pPr>
        <w:pStyle w:val="Caption"/>
        <w:rPr>
          <w:rFonts w:cs="Times New Roman"/>
        </w:rPr>
      </w:pPr>
      <w:bookmarkStart w:id="1115" w:name="_Toc326149636"/>
      <w:bookmarkStart w:id="1116" w:name="_Toc278548210"/>
      <w:bookmarkStart w:id="1117" w:name="_Ref225242767"/>
      <w:bookmarkStart w:id="1118" w:name="_Ref322025443"/>
      <w:bookmarkStart w:id="1119" w:name="_Ref322025455"/>
      <w:bookmarkStart w:id="1120" w:name="_Ref325362371"/>
      <w:bookmarkStart w:id="1121" w:name="_Ref406766258"/>
      <w:bookmarkStart w:id="1122" w:name="_Toc2082730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88</w:t>
      </w:r>
      <w:r w:rsidR="008D502E">
        <w:rPr>
          <w:rFonts w:cs="Times New Roman"/>
        </w:rPr>
        <w:fldChar w:fldCharType="end"/>
      </w:r>
      <w:bookmarkEnd w:id="1115"/>
      <w:bookmarkEnd w:id="1116"/>
      <w:bookmarkEnd w:id="1117"/>
      <w:bookmarkEnd w:id="1118"/>
      <w:bookmarkEnd w:id="1119"/>
      <w:bookmarkEnd w:id="1120"/>
      <w:bookmarkEnd w:id="1121"/>
      <w:r w:rsidR="00031544">
        <w:rPr>
          <w:rFonts w:cs="Times New Roman"/>
        </w:rPr>
        <w:t>. Health Summaries View—</w:t>
      </w:r>
      <w:proofErr w:type="spellStart"/>
      <w:r w:rsidR="00031544">
        <w:rPr>
          <w:rFonts w:cs="Times New Roman"/>
        </w:rPr>
        <w:t>Adhoc</w:t>
      </w:r>
      <w:proofErr w:type="spellEnd"/>
      <w:r w:rsidR="00031544">
        <w:rPr>
          <w:rFonts w:cs="Times New Roman"/>
        </w:rPr>
        <w:t xml:space="preserve"> Report Selection.</w:t>
      </w:r>
      <w:bookmarkEnd w:id="1122"/>
    </w:p>
    <w:p w14:paraId="5C3CD9D8" w14:textId="77777777" w:rsidR="007D2A7C" w:rsidRPr="00B83B3E" w:rsidRDefault="007D2A7C" w:rsidP="007D2A7C"/>
    <w:p w14:paraId="5C3CD9D9" w14:textId="4D9277C3" w:rsidR="00D86AF8" w:rsidRPr="00B83B3E" w:rsidRDefault="00196B97" w:rsidP="005A3682">
      <w:pPr>
        <w:pStyle w:val="BodyText"/>
      </w:pPr>
      <w:r w:rsidRPr="00B83B3E">
        <w:rPr>
          <w:b/>
        </w:rPr>
        <w:t>Step 2</w:t>
      </w:r>
      <w:r w:rsidR="00D86AF8" w:rsidRPr="00B83B3E">
        <w:t xml:space="preserve"> </w:t>
      </w:r>
      <w:r w:rsidR="001768A4" w:rsidRPr="00B83B3E">
        <w:t>–</w:t>
      </w:r>
      <w:r w:rsidR="00607D35" w:rsidRPr="00B83B3E">
        <w:t xml:space="preserve"> </w:t>
      </w:r>
      <w:r w:rsidR="00213B8B" w:rsidRPr="00B83B3E">
        <w:t xml:space="preserve">When the user clicks </w:t>
      </w:r>
      <w:r w:rsidR="00D86AF8" w:rsidRPr="00B83B3E">
        <w:t xml:space="preserve">the </w:t>
      </w:r>
      <w:proofErr w:type="spellStart"/>
      <w:r w:rsidR="00213B8B" w:rsidRPr="00B83B3E">
        <w:rPr>
          <w:b/>
        </w:rPr>
        <w:t>Adhoc</w:t>
      </w:r>
      <w:proofErr w:type="spellEnd"/>
      <w:r w:rsidR="00D86AF8" w:rsidRPr="00B83B3E">
        <w:rPr>
          <w:b/>
        </w:rPr>
        <w:t xml:space="preserve"> Report</w:t>
      </w:r>
      <w:r w:rsidR="00D86AF8" w:rsidRPr="00B83B3E">
        <w:t xml:space="preserve"> button</w:t>
      </w:r>
      <w:r w:rsidR="00213B8B" w:rsidRPr="00B83B3E">
        <w:t>, t</w:t>
      </w:r>
      <w:r w:rsidR="00D86AF8" w:rsidRPr="00B83B3E">
        <w:t xml:space="preserve">he </w:t>
      </w:r>
      <w:proofErr w:type="spellStart"/>
      <w:r w:rsidR="00D86AF8" w:rsidRPr="00B83B3E">
        <w:rPr>
          <w:b/>
        </w:rPr>
        <w:t>Adhoc</w:t>
      </w:r>
      <w:proofErr w:type="spellEnd"/>
      <w:r w:rsidR="00D86AF8" w:rsidRPr="00B83B3E">
        <w:rPr>
          <w:b/>
        </w:rPr>
        <w:t xml:space="preserve"> Health Summary</w:t>
      </w:r>
      <w:r w:rsidR="00D86AF8" w:rsidRPr="00B83B3E">
        <w:t xml:space="preserve"> screen </w:t>
      </w:r>
      <w:r w:rsidR="00213B8B" w:rsidRPr="00B83B3E">
        <w:t>is displayed</w:t>
      </w:r>
      <w:r w:rsidR="008333F0" w:rsidRPr="00B83B3E">
        <w:t xml:space="preserve"> (</w:t>
      </w:r>
      <w:r w:rsidR="007D2A7C" w:rsidRPr="00B83B3E">
        <w:fldChar w:fldCharType="begin"/>
      </w:r>
      <w:r w:rsidR="007D2A7C" w:rsidRPr="00B83B3E">
        <w:instrText xml:space="preserve"> REF _Ref406766300 \h </w:instrText>
      </w:r>
      <w:r w:rsidR="00B83B3E">
        <w:instrText xml:space="preserve"> \* MERGEFORMAT </w:instrText>
      </w:r>
      <w:r w:rsidR="007D2A7C" w:rsidRPr="00B83B3E">
        <w:fldChar w:fldCharType="separate"/>
      </w:r>
      <w:r w:rsidR="0081024B" w:rsidRPr="00B12493">
        <w:t xml:space="preserve">Figure </w:t>
      </w:r>
      <w:r w:rsidR="0081024B">
        <w:rPr>
          <w:noProof/>
        </w:rPr>
        <w:t>2</w:t>
      </w:r>
      <w:r w:rsidR="0081024B">
        <w:rPr>
          <w:noProof/>
        </w:rPr>
        <w:noBreakHyphen/>
        <w:t>89</w:t>
      </w:r>
      <w:r w:rsidR="007D2A7C" w:rsidRPr="00B83B3E">
        <w:fldChar w:fldCharType="end"/>
      </w:r>
      <w:r w:rsidR="008333F0" w:rsidRPr="00B83B3E">
        <w:t>).</w:t>
      </w:r>
    </w:p>
    <w:p w14:paraId="5C3CD9DA" w14:textId="53053438" w:rsidR="008333F0" w:rsidRPr="00B83B3E" w:rsidRDefault="008333F0" w:rsidP="005A3682">
      <w:pPr>
        <w:pStyle w:val="BodyText"/>
      </w:pPr>
      <w:r w:rsidRPr="00B83B3E">
        <w:rPr>
          <w:b/>
        </w:rPr>
        <w:t>Step 3</w:t>
      </w:r>
      <w:r w:rsidR="001F4278" w:rsidRPr="00B83B3E">
        <w:t xml:space="preserve"> </w:t>
      </w:r>
      <w:r w:rsidR="00607D35" w:rsidRPr="00B83B3E">
        <w:t xml:space="preserve">– </w:t>
      </w:r>
      <w:r w:rsidRPr="00B83B3E">
        <w:t>The list of available components appears in the left column (</w:t>
      </w:r>
      <w:r w:rsidR="007D2A7C" w:rsidRPr="00B83B3E">
        <w:fldChar w:fldCharType="begin"/>
      </w:r>
      <w:r w:rsidR="007D2A7C" w:rsidRPr="00B83B3E">
        <w:instrText xml:space="preserve"> REF _Ref406766315 \h </w:instrText>
      </w:r>
      <w:r w:rsidR="00B83B3E">
        <w:instrText xml:space="preserve"> \* MERGEFORMAT </w:instrText>
      </w:r>
      <w:r w:rsidR="007D2A7C" w:rsidRPr="00B83B3E">
        <w:fldChar w:fldCharType="separate"/>
      </w:r>
      <w:r w:rsidR="0081024B" w:rsidRPr="00B12493">
        <w:t xml:space="preserve">Figure </w:t>
      </w:r>
      <w:r w:rsidR="0081024B">
        <w:rPr>
          <w:noProof/>
        </w:rPr>
        <w:t>2</w:t>
      </w:r>
      <w:r w:rsidR="0081024B">
        <w:rPr>
          <w:noProof/>
        </w:rPr>
        <w:noBreakHyphen/>
        <w:t>89</w:t>
      </w:r>
      <w:r w:rsidR="007D2A7C" w:rsidRPr="00B83B3E">
        <w:fldChar w:fldCharType="end"/>
      </w:r>
      <w:r w:rsidRPr="00B83B3E">
        <w:t>).</w:t>
      </w:r>
      <w:r w:rsidR="00EE0CF4">
        <w:t xml:space="preserve"> </w:t>
      </w:r>
      <w:r w:rsidRPr="00B83B3E">
        <w:t>The user can order these components by their Name, Abbreviation, or Display Header.</w:t>
      </w:r>
      <w:r w:rsidR="00EE0CF4">
        <w:t xml:space="preserve"> </w:t>
      </w:r>
      <w:r w:rsidRPr="00B83B3E">
        <w:t>The user can scroll down the list, or search by typing the first few letters into the box directly above the list.</w:t>
      </w:r>
      <w:r w:rsidR="00EE0CF4">
        <w:t xml:space="preserve"> </w:t>
      </w:r>
      <w:r w:rsidRPr="00B83B3E">
        <w:t xml:space="preserve">The user locates the component to add and then clicks the </w:t>
      </w:r>
      <w:r w:rsidR="00607D35" w:rsidRPr="00B83B3E">
        <w:rPr>
          <w:b/>
        </w:rPr>
        <w:t>(</w:t>
      </w:r>
      <w:r w:rsidRPr="00B83B3E">
        <w:rPr>
          <w:b/>
        </w:rPr>
        <w:t>&gt;</w:t>
      </w:r>
      <w:r w:rsidR="00607D35" w:rsidRPr="00B83B3E">
        <w:rPr>
          <w:b/>
        </w:rPr>
        <w:t>)</w:t>
      </w:r>
      <w:r w:rsidRPr="00B83B3E">
        <w:t xml:space="preserve"> button to move that component into the center column.</w:t>
      </w:r>
    </w:p>
    <w:p w14:paraId="5C3CD9DB" w14:textId="59A48C63" w:rsidR="008333F0" w:rsidRPr="00B83B3E" w:rsidRDefault="008333F0" w:rsidP="005A3682">
      <w:pPr>
        <w:pStyle w:val="BodyText"/>
      </w:pPr>
      <w:r w:rsidRPr="00B83B3E">
        <w:rPr>
          <w:b/>
        </w:rPr>
        <w:t>Step 4</w:t>
      </w:r>
      <w:r w:rsidRPr="00B83B3E">
        <w:t xml:space="preserve"> –</w:t>
      </w:r>
      <w:r w:rsidR="00607D35" w:rsidRPr="00B83B3E">
        <w:t xml:space="preserve"> </w:t>
      </w:r>
      <w:r w:rsidRPr="00B83B3E">
        <w:t>After the user has more than one component in the center column, the up and down arrow buttons are available.</w:t>
      </w:r>
      <w:r w:rsidR="00EE0CF4">
        <w:t xml:space="preserve"> </w:t>
      </w:r>
      <w:r w:rsidRPr="00B83B3E">
        <w:t>These buttons are used to change the order that the components appear in the report.</w:t>
      </w:r>
      <w:r w:rsidR="00EE0CF4">
        <w:t xml:space="preserve"> </w:t>
      </w:r>
      <w:r w:rsidRPr="00B83B3E">
        <w:t>The user selects the component, then clicks the arrow to move the co</w:t>
      </w:r>
      <w:r w:rsidR="001F4278" w:rsidRPr="00B83B3E">
        <w:t>mponent up or down in the list.</w:t>
      </w:r>
    </w:p>
    <w:p w14:paraId="5C3CD9DC" w14:textId="6396BA6D" w:rsidR="008333F0" w:rsidRDefault="008333F0" w:rsidP="005A3682">
      <w:pPr>
        <w:pStyle w:val="BodyText"/>
      </w:pPr>
      <w:r w:rsidRPr="00B83B3E">
        <w:lastRenderedPageBreak/>
        <w:t xml:space="preserve">If a component was selected in error, then the </w:t>
      </w:r>
      <w:r w:rsidRPr="00B83B3E">
        <w:rPr>
          <w:b/>
        </w:rPr>
        <w:t>(&lt;)</w:t>
      </w:r>
      <w:r w:rsidRPr="00B83B3E">
        <w:t xml:space="preserve"> button can be used to remove it from the list.</w:t>
      </w:r>
      <w:r w:rsidR="00EE0CF4">
        <w:t xml:space="preserve"> </w:t>
      </w:r>
      <w:r w:rsidRPr="00B83B3E">
        <w:t xml:space="preserve">The </w:t>
      </w:r>
      <w:r w:rsidRPr="00B83B3E">
        <w:rPr>
          <w:b/>
        </w:rPr>
        <w:t>(&lt;&lt;)</w:t>
      </w:r>
      <w:r w:rsidRPr="00B83B3E">
        <w:t xml:space="preserve"> button removes all selected components from the middl</w:t>
      </w:r>
      <w:r w:rsidR="001F4278" w:rsidRPr="00B83B3E">
        <w:t>e column.</w:t>
      </w:r>
    </w:p>
    <w:p w14:paraId="050A4C8D" w14:textId="3836CAD2" w:rsidR="00B12493" w:rsidRPr="00B83B3E" w:rsidRDefault="006378D6" w:rsidP="005F7F65">
      <w:r w:rsidRPr="00B83B3E">
        <w:rPr>
          <w:noProof/>
        </w:rPr>
        <w:drawing>
          <wp:inline distT="0" distB="0" distL="0" distR="0" wp14:anchorId="55AF6913" wp14:editId="455EDEDC">
            <wp:extent cx="4581525" cy="3448050"/>
            <wp:effectExtent l="0" t="0" r="9525" b="0"/>
            <wp:docPr id="328" name="Picture 83" descr="Description: Screen capture of the Adhoc Health Summary Screen" title="Figure 2-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escription: Screen capture of the Adhoc Health Summary Screen"/>
                    <pic:cNvPicPr>
                      <a:picLocks noChangeAspect="1" noChangeArrowheads="1"/>
                    </pic:cNvPicPr>
                  </pic:nvPicPr>
                  <pic:blipFill>
                    <a:blip r:embed="rId139" cstate="print"/>
                    <a:srcRect/>
                    <a:stretch>
                      <a:fillRect/>
                    </a:stretch>
                  </pic:blipFill>
                  <pic:spPr bwMode="auto">
                    <a:xfrm>
                      <a:off x="0" y="0"/>
                      <a:ext cx="4581525" cy="3448050"/>
                    </a:xfrm>
                    <a:prstGeom prst="rect">
                      <a:avLst/>
                    </a:prstGeom>
                    <a:noFill/>
                    <a:ln w="9525">
                      <a:noFill/>
                      <a:miter lim="800000"/>
                      <a:headEnd/>
                      <a:tailEnd/>
                    </a:ln>
                  </pic:spPr>
                </pic:pic>
              </a:graphicData>
            </a:graphic>
          </wp:inline>
        </w:drawing>
      </w:r>
    </w:p>
    <w:p w14:paraId="5C3CD9DE" w14:textId="7D31A125" w:rsidR="0010515B" w:rsidRPr="00B12493" w:rsidRDefault="0010515B">
      <w:pPr>
        <w:pStyle w:val="Caption"/>
      </w:pPr>
      <w:bookmarkStart w:id="1123" w:name="_Toc326149637"/>
      <w:bookmarkStart w:id="1124" w:name="_Toc278548211"/>
      <w:bookmarkStart w:id="1125" w:name="_Ref225242780"/>
      <w:bookmarkStart w:id="1126" w:name="_Ref322025626"/>
      <w:bookmarkStart w:id="1127" w:name="_Ref322025674"/>
      <w:bookmarkStart w:id="1128" w:name="_Ref325363941"/>
      <w:bookmarkStart w:id="1129" w:name="_Ref325363958"/>
      <w:bookmarkStart w:id="1130" w:name="_Ref406766300"/>
      <w:bookmarkStart w:id="1131" w:name="_Ref406766315"/>
      <w:bookmarkStart w:id="1132" w:name="_Toc20827303"/>
      <w:r w:rsidRPr="00B12493">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89</w:t>
      </w:r>
      <w:r w:rsidR="00C72CA4">
        <w:rPr>
          <w:noProof/>
        </w:rPr>
        <w:fldChar w:fldCharType="end"/>
      </w:r>
      <w:bookmarkEnd w:id="1123"/>
      <w:bookmarkEnd w:id="1124"/>
      <w:bookmarkEnd w:id="1125"/>
      <w:bookmarkEnd w:id="1126"/>
      <w:bookmarkEnd w:id="1127"/>
      <w:bookmarkEnd w:id="1128"/>
      <w:bookmarkEnd w:id="1129"/>
      <w:bookmarkEnd w:id="1130"/>
      <w:bookmarkEnd w:id="1131"/>
      <w:r w:rsidR="00544190">
        <w:t xml:space="preserve">. </w:t>
      </w:r>
      <w:proofErr w:type="spellStart"/>
      <w:r w:rsidR="00544190">
        <w:t>Adhoc</w:t>
      </w:r>
      <w:proofErr w:type="spellEnd"/>
      <w:r w:rsidR="00544190">
        <w:t xml:space="preserve"> Health Summary View.</w:t>
      </w:r>
      <w:bookmarkEnd w:id="1132"/>
    </w:p>
    <w:p w14:paraId="5C3CD9DF" w14:textId="1BE552DB" w:rsidR="00D86AF8" w:rsidRPr="004A7A52" w:rsidRDefault="00D86AF8" w:rsidP="005F7F65">
      <w:r w:rsidRPr="004519C9">
        <w:t xml:space="preserve">Depending on the component selected, the Occurrence Limit and Time Limit fields may be </w:t>
      </w:r>
      <w:r w:rsidRPr="00B12493">
        <w:t>available.</w:t>
      </w:r>
      <w:r w:rsidR="00EE0CF4">
        <w:t xml:space="preserve"> </w:t>
      </w:r>
      <w:r w:rsidRPr="00B12493">
        <w:t xml:space="preserve">In the </w:t>
      </w:r>
      <w:r w:rsidR="008333F0" w:rsidRPr="00B12493">
        <w:t>following example</w:t>
      </w:r>
      <w:r w:rsidRPr="00B12493">
        <w:t xml:space="preserve"> (</w:t>
      </w:r>
      <w:r w:rsidR="007D2A7C" w:rsidRPr="00B12493">
        <w:fldChar w:fldCharType="begin"/>
      </w:r>
      <w:r w:rsidR="007D2A7C" w:rsidRPr="00715505">
        <w:instrText xml:space="preserve"> REF _Ref406766390 \h </w:instrText>
      </w:r>
      <w:r w:rsidR="00B83B3E" w:rsidRPr="00715505">
        <w:instrText xml:space="preserve"> \* MERGEFORMAT </w:instrText>
      </w:r>
      <w:r w:rsidR="007D2A7C" w:rsidRPr="00B12493">
        <w:fldChar w:fldCharType="separate"/>
      </w:r>
      <w:r w:rsidR="0081024B" w:rsidRPr="00B83B3E">
        <w:t xml:space="preserve">Figure </w:t>
      </w:r>
      <w:r w:rsidR="0081024B">
        <w:t>2</w:t>
      </w:r>
      <w:r w:rsidR="0081024B">
        <w:noBreakHyphen/>
        <w:t>90</w:t>
      </w:r>
      <w:r w:rsidR="007D2A7C" w:rsidRPr="00B12493">
        <w:fldChar w:fldCharType="end"/>
      </w:r>
      <w:r w:rsidRPr="00B12493">
        <w:t xml:space="preserve">), the </w:t>
      </w:r>
      <w:r w:rsidR="00946045" w:rsidRPr="00B12493">
        <w:t xml:space="preserve">Discharge Summary </w:t>
      </w:r>
      <w:r w:rsidRPr="004A7A52">
        <w:t>component has an O</w:t>
      </w:r>
      <w:r w:rsidR="00946045" w:rsidRPr="004A7A52">
        <w:t>ccurrence Limit of 10 summaries</w:t>
      </w:r>
      <w:r w:rsidRPr="004A7A52">
        <w:t xml:space="preserve"> and only summaries within the past year </w:t>
      </w:r>
      <w:r w:rsidR="00946045" w:rsidRPr="004A7A52">
        <w:t xml:space="preserve">are </w:t>
      </w:r>
      <w:r w:rsidRPr="004A7A52">
        <w:t>displayed.</w:t>
      </w:r>
    </w:p>
    <w:p w14:paraId="5C3CD9E0" w14:textId="77777777" w:rsidR="007D2A7C" w:rsidRPr="003865D7" w:rsidRDefault="007D2A7C" w:rsidP="005F7F65"/>
    <w:p w14:paraId="5C3CD9E1" w14:textId="5734BF60" w:rsidR="009E361D" w:rsidRPr="00B83B3E" w:rsidRDefault="006378D6" w:rsidP="00345C0B">
      <w:pPr>
        <w:pStyle w:val="Body3PicCaption"/>
      </w:pPr>
      <w:r w:rsidRPr="00B83B3E">
        <w:lastRenderedPageBreak/>
        <w:drawing>
          <wp:inline distT="0" distB="0" distL="0" distR="0" wp14:anchorId="0230CD11" wp14:editId="2537A685">
            <wp:extent cx="5572125" cy="4200525"/>
            <wp:effectExtent l="0" t="0" r="9525" b="9525"/>
            <wp:docPr id="329" name="Picture 54" descr="Example of the Discharge Summary component" title="Figure 2-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0" cstate="print"/>
                    <a:srcRect/>
                    <a:stretch>
                      <a:fillRect/>
                    </a:stretch>
                  </pic:blipFill>
                  <pic:spPr bwMode="auto">
                    <a:xfrm>
                      <a:off x="0" y="0"/>
                      <a:ext cx="5572125" cy="4200525"/>
                    </a:xfrm>
                    <a:prstGeom prst="rect">
                      <a:avLst/>
                    </a:prstGeom>
                    <a:noFill/>
                    <a:ln w="9525">
                      <a:noFill/>
                      <a:miter lim="800000"/>
                      <a:headEnd/>
                      <a:tailEnd/>
                    </a:ln>
                  </pic:spPr>
                </pic:pic>
              </a:graphicData>
            </a:graphic>
          </wp:inline>
        </w:drawing>
      </w:r>
    </w:p>
    <w:p w14:paraId="5C3CD9E2" w14:textId="7B454852" w:rsidR="0010515B" w:rsidRPr="00B83B3E" w:rsidRDefault="0010515B" w:rsidP="00B52F9B">
      <w:pPr>
        <w:pStyle w:val="Caption"/>
        <w:rPr>
          <w:rFonts w:cs="Times New Roman"/>
        </w:rPr>
      </w:pPr>
      <w:bookmarkStart w:id="1133" w:name="_Toc326149638"/>
      <w:bookmarkStart w:id="1134" w:name="_Toc278548212"/>
      <w:bookmarkStart w:id="1135" w:name="_Ref225242824"/>
      <w:bookmarkStart w:id="1136" w:name="_Ref322025760"/>
      <w:bookmarkStart w:id="1137" w:name="_Ref325363983"/>
      <w:bookmarkStart w:id="1138" w:name="_Ref406766390"/>
      <w:bookmarkStart w:id="1139" w:name="_Toc2082730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90</w:t>
      </w:r>
      <w:r w:rsidR="008D502E">
        <w:rPr>
          <w:rFonts w:cs="Times New Roman"/>
        </w:rPr>
        <w:fldChar w:fldCharType="end"/>
      </w:r>
      <w:bookmarkEnd w:id="1133"/>
      <w:bookmarkEnd w:id="1134"/>
      <w:bookmarkEnd w:id="1135"/>
      <w:bookmarkEnd w:id="1136"/>
      <w:bookmarkEnd w:id="1137"/>
      <w:bookmarkEnd w:id="1138"/>
      <w:r w:rsidR="00544190">
        <w:rPr>
          <w:rFonts w:cs="Times New Roman"/>
        </w:rPr>
        <w:t xml:space="preserve">. </w:t>
      </w:r>
      <w:proofErr w:type="spellStart"/>
      <w:r w:rsidR="00355F63">
        <w:rPr>
          <w:rFonts w:cs="Times New Roman"/>
        </w:rPr>
        <w:t>Adhoc</w:t>
      </w:r>
      <w:proofErr w:type="spellEnd"/>
      <w:r w:rsidR="00355F63">
        <w:rPr>
          <w:rFonts w:cs="Times New Roman"/>
        </w:rPr>
        <w:t xml:space="preserve"> Health </w:t>
      </w:r>
      <w:r w:rsidR="009F3F21">
        <w:rPr>
          <w:rFonts w:cs="Times New Roman"/>
        </w:rPr>
        <w:t>Summary</w:t>
      </w:r>
      <w:r w:rsidR="00355F63">
        <w:rPr>
          <w:rFonts w:cs="Times New Roman"/>
        </w:rPr>
        <w:t>—Component Selection.</w:t>
      </w:r>
      <w:bookmarkEnd w:id="1139"/>
    </w:p>
    <w:p w14:paraId="1D52645E" w14:textId="77777777" w:rsidR="00FD0F48" w:rsidRPr="00B83B3E" w:rsidRDefault="00FD0F48" w:rsidP="00FD0F48"/>
    <w:p w14:paraId="5C3CD9E3" w14:textId="03A59D1A" w:rsidR="00D86AF8" w:rsidRPr="00B83B3E" w:rsidRDefault="00196B97" w:rsidP="00FD0F48">
      <w:r w:rsidRPr="00B83B3E">
        <w:rPr>
          <w:b/>
        </w:rPr>
        <w:t>Step 5</w:t>
      </w:r>
      <w:r w:rsidR="00D86AF8" w:rsidRPr="00B83B3E">
        <w:t xml:space="preserve"> </w:t>
      </w:r>
      <w:r w:rsidR="001768A4" w:rsidRPr="00B83B3E">
        <w:t>–</w:t>
      </w:r>
      <w:r w:rsidR="00607D35" w:rsidRPr="00B83B3E">
        <w:t xml:space="preserve"> </w:t>
      </w:r>
      <w:r w:rsidR="0014349B" w:rsidRPr="00B83B3E">
        <w:t>After selecting</w:t>
      </w:r>
      <w:r w:rsidR="00D86AF8" w:rsidRPr="00B83B3E">
        <w:t xml:space="preserve"> all the components </w:t>
      </w:r>
      <w:r w:rsidR="0014349B" w:rsidRPr="00B83B3E">
        <w:t>needed</w:t>
      </w:r>
      <w:r w:rsidR="00D86AF8" w:rsidRPr="00B83B3E">
        <w:t xml:space="preserve"> in this report, </w:t>
      </w:r>
      <w:r w:rsidR="0014349B" w:rsidRPr="00B83B3E">
        <w:t xml:space="preserve">the user </w:t>
      </w:r>
      <w:r w:rsidR="00D86AF8" w:rsidRPr="00B83B3E">
        <w:t>click</w:t>
      </w:r>
      <w:r w:rsidR="0014349B" w:rsidRPr="00B83B3E">
        <w:t>s</w:t>
      </w:r>
      <w:r w:rsidR="00D86AF8" w:rsidRPr="00B83B3E">
        <w:t xml:space="preserve"> </w:t>
      </w:r>
      <w:r w:rsidR="00D86AF8" w:rsidRPr="00B83B3E">
        <w:rPr>
          <w:b/>
        </w:rPr>
        <w:t>OK</w:t>
      </w:r>
      <w:r w:rsidR="00D86AF8" w:rsidRPr="00B83B3E">
        <w:t>.</w:t>
      </w:r>
      <w:r w:rsidR="00EE0CF4">
        <w:t xml:space="preserve"> </w:t>
      </w:r>
      <w:r w:rsidR="00D86AF8" w:rsidRPr="00B83B3E">
        <w:t xml:space="preserve">The report </w:t>
      </w:r>
      <w:r w:rsidR="0014349B" w:rsidRPr="00B83B3E">
        <w:t>is</w:t>
      </w:r>
      <w:r w:rsidR="00D86AF8" w:rsidRPr="00B83B3E">
        <w:t xml:space="preserve"> generate</w:t>
      </w:r>
      <w:r w:rsidR="0014349B" w:rsidRPr="00B83B3E">
        <w:t>d</w:t>
      </w:r>
      <w:r w:rsidR="00D86AF8" w:rsidRPr="00B83B3E">
        <w:t xml:space="preserve"> in the right window of the Health Summaries tab (</w:t>
      </w:r>
      <w:r w:rsidR="007D2A7C" w:rsidRPr="00B83B3E">
        <w:fldChar w:fldCharType="begin"/>
      </w:r>
      <w:r w:rsidR="007D2A7C" w:rsidRPr="00B83B3E">
        <w:instrText xml:space="preserve"> REF _Ref406766405 \h </w:instrText>
      </w:r>
      <w:r w:rsidR="00B83B3E">
        <w:instrText xml:space="preserve"> \* MERGEFORMAT </w:instrText>
      </w:r>
      <w:r w:rsidR="007D2A7C" w:rsidRPr="00B83B3E">
        <w:fldChar w:fldCharType="separate"/>
      </w:r>
      <w:r w:rsidR="0081024B" w:rsidRPr="00B83B3E">
        <w:t xml:space="preserve">Figure </w:t>
      </w:r>
      <w:r w:rsidR="0081024B">
        <w:rPr>
          <w:noProof/>
        </w:rPr>
        <w:t>2</w:t>
      </w:r>
      <w:r w:rsidR="0081024B">
        <w:rPr>
          <w:noProof/>
        </w:rPr>
        <w:noBreakHyphen/>
        <w:t>91</w:t>
      </w:r>
      <w:r w:rsidR="007D2A7C" w:rsidRPr="00B83B3E">
        <w:fldChar w:fldCharType="end"/>
      </w:r>
      <w:r w:rsidR="00D86AF8" w:rsidRPr="00B83B3E">
        <w:t>).</w:t>
      </w:r>
      <w:r w:rsidR="00EE0CF4">
        <w:t xml:space="preserve"> </w:t>
      </w:r>
      <w:r w:rsidR="00D86AF8" w:rsidRPr="00B83B3E">
        <w:t>The HS Component drop-down list show</w:t>
      </w:r>
      <w:r w:rsidR="0014349B" w:rsidRPr="00B83B3E">
        <w:t>s</w:t>
      </w:r>
      <w:r w:rsidR="00D86AF8" w:rsidRPr="00B83B3E">
        <w:t xml:space="preserve"> the components selected if </w:t>
      </w:r>
      <w:r w:rsidR="0014349B" w:rsidRPr="00B83B3E">
        <w:t>the user</w:t>
      </w:r>
      <w:r w:rsidR="00D86AF8" w:rsidRPr="00B83B3E">
        <w:t xml:space="preserve"> click</w:t>
      </w:r>
      <w:r w:rsidR="0014349B" w:rsidRPr="00B83B3E">
        <w:t>s</w:t>
      </w:r>
      <w:r w:rsidR="00D86AF8" w:rsidRPr="00B83B3E">
        <w:t xml:space="preserve"> the down arrow.</w:t>
      </w:r>
    </w:p>
    <w:p w14:paraId="5C3CD9E5" w14:textId="11FF0740" w:rsidR="00D86AF8" w:rsidRPr="00B83B3E" w:rsidRDefault="006378D6" w:rsidP="00345C0B">
      <w:pPr>
        <w:pStyle w:val="Body3PicCaption"/>
      </w:pPr>
      <w:r w:rsidRPr="00B83B3E">
        <w:lastRenderedPageBreak/>
        <w:drawing>
          <wp:inline distT="0" distB="0" distL="0" distR="0" wp14:anchorId="1864DDF0" wp14:editId="70A2F0AA">
            <wp:extent cx="5509260" cy="4533900"/>
            <wp:effectExtent l="0" t="0" r="0" b="0"/>
            <wp:docPr id="330" name="Picture 159" descr="Health Summaries report " title="Figure 2-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41" cstate="print"/>
                    <a:srcRect/>
                    <a:stretch>
                      <a:fillRect/>
                    </a:stretch>
                  </pic:blipFill>
                  <pic:spPr bwMode="auto">
                    <a:xfrm>
                      <a:off x="0" y="0"/>
                      <a:ext cx="5509260" cy="4533900"/>
                    </a:xfrm>
                    <a:prstGeom prst="rect">
                      <a:avLst/>
                    </a:prstGeom>
                    <a:noFill/>
                  </pic:spPr>
                </pic:pic>
              </a:graphicData>
            </a:graphic>
          </wp:inline>
        </w:drawing>
      </w:r>
    </w:p>
    <w:p w14:paraId="5C3CD9E6" w14:textId="3BD6924F" w:rsidR="0010515B" w:rsidRPr="00B83B3E" w:rsidRDefault="0010515B" w:rsidP="00B52F9B">
      <w:pPr>
        <w:pStyle w:val="Caption"/>
        <w:rPr>
          <w:rFonts w:cs="Times New Roman"/>
        </w:rPr>
      </w:pPr>
      <w:bookmarkStart w:id="1140" w:name="_Toc326149639"/>
      <w:bookmarkStart w:id="1141" w:name="_Toc278548213"/>
      <w:bookmarkStart w:id="1142" w:name="_Ref225242836"/>
      <w:bookmarkStart w:id="1143" w:name="_Ref322025839"/>
      <w:bookmarkStart w:id="1144" w:name="_Ref325363995"/>
      <w:bookmarkStart w:id="1145" w:name="_Ref406766405"/>
      <w:bookmarkStart w:id="1146" w:name="_Toc2082730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91</w:t>
      </w:r>
      <w:r w:rsidR="008D502E">
        <w:rPr>
          <w:rFonts w:cs="Times New Roman"/>
        </w:rPr>
        <w:fldChar w:fldCharType="end"/>
      </w:r>
      <w:bookmarkEnd w:id="1140"/>
      <w:bookmarkEnd w:id="1141"/>
      <w:bookmarkEnd w:id="1142"/>
      <w:bookmarkEnd w:id="1143"/>
      <w:bookmarkEnd w:id="1144"/>
      <w:bookmarkEnd w:id="1145"/>
      <w:r w:rsidR="00355F63">
        <w:rPr>
          <w:rFonts w:cs="Times New Roman"/>
        </w:rPr>
        <w:t xml:space="preserve">. </w:t>
      </w:r>
      <w:proofErr w:type="spellStart"/>
      <w:r w:rsidR="00355F63">
        <w:rPr>
          <w:rFonts w:cs="Times New Roman"/>
        </w:rPr>
        <w:t>Adhoc</w:t>
      </w:r>
      <w:proofErr w:type="spellEnd"/>
      <w:r w:rsidR="00355F63">
        <w:rPr>
          <w:rFonts w:cs="Times New Roman"/>
        </w:rPr>
        <w:t xml:space="preserve"> Health Summary Generated Report.</w:t>
      </w:r>
      <w:bookmarkEnd w:id="1146"/>
    </w:p>
    <w:p w14:paraId="5C3CD9E7" w14:textId="77777777" w:rsidR="007D2A7C" w:rsidRPr="00B83B3E" w:rsidRDefault="007D2A7C" w:rsidP="007D2A7C"/>
    <w:p w14:paraId="5C3CD9E8" w14:textId="77777777" w:rsidR="00D86AF8" w:rsidRPr="00B83B3E" w:rsidRDefault="00196B97" w:rsidP="005413DF">
      <w:pPr>
        <w:pStyle w:val="BodyText"/>
      </w:pPr>
      <w:r w:rsidRPr="00B83B3E">
        <w:rPr>
          <w:b/>
        </w:rPr>
        <w:t>Step 6</w:t>
      </w:r>
      <w:r w:rsidR="00D86AF8" w:rsidRPr="00B83B3E">
        <w:t xml:space="preserve"> </w:t>
      </w:r>
      <w:r w:rsidR="001768A4" w:rsidRPr="00B83B3E">
        <w:t>–</w:t>
      </w:r>
      <w:r w:rsidR="006649E7" w:rsidRPr="00B83B3E">
        <w:t xml:space="preserve"> </w:t>
      </w:r>
      <w:r w:rsidR="00D86AF8" w:rsidRPr="00B83B3E">
        <w:t xml:space="preserve">To print, </w:t>
      </w:r>
      <w:r w:rsidR="00B228B7" w:rsidRPr="00B83B3E">
        <w:t xml:space="preserve">the user selects </w:t>
      </w:r>
      <w:r w:rsidR="00B228B7" w:rsidRPr="00B83B3E">
        <w:rPr>
          <w:b/>
        </w:rPr>
        <w:t>Print</w:t>
      </w:r>
      <w:r w:rsidR="00B228B7" w:rsidRPr="00B83B3E">
        <w:t xml:space="preserve"> from the </w:t>
      </w:r>
      <w:r w:rsidR="00B228B7" w:rsidRPr="00B83B3E">
        <w:rPr>
          <w:b/>
        </w:rPr>
        <w:t>File</w:t>
      </w:r>
      <w:r w:rsidR="00B228B7" w:rsidRPr="00B83B3E">
        <w:t xml:space="preserve"> menu</w:t>
      </w:r>
      <w:r w:rsidR="00D86AF8" w:rsidRPr="00B83B3E">
        <w:t>.</w:t>
      </w:r>
      <w:bookmarkStart w:id="1147" w:name="_Toc146086645"/>
    </w:p>
    <w:p w14:paraId="5C3CD9E9" w14:textId="77777777" w:rsidR="00D86AF8" w:rsidRPr="00B83B3E" w:rsidRDefault="00D86AF8" w:rsidP="00A561AD">
      <w:pPr>
        <w:pStyle w:val="Heading3"/>
      </w:pPr>
      <w:bookmarkStart w:id="1148" w:name="_Toc278187832"/>
      <w:bookmarkStart w:id="1149" w:name="_Toc508873603"/>
      <w:bookmarkStart w:id="1150" w:name="_Toc508875003"/>
      <w:bookmarkStart w:id="1151" w:name="_Toc508875857"/>
      <w:bookmarkStart w:id="1152" w:name="_Toc20827521"/>
      <w:r w:rsidRPr="00B83B3E">
        <w:t>Remote Data View</w:t>
      </w:r>
      <w:bookmarkEnd w:id="1147"/>
      <w:bookmarkEnd w:id="1148"/>
      <w:bookmarkEnd w:id="1149"/>
      <w:bookmarkEnd w:id="1150"/>
      <w:bookmarkEnd w:id="1151"/>
      <w:bookmarkEnd w:id="1152"/>
    </w:p>
    <w:p w14:paraId="5C3CD9EA" w14:textId="49692B6B" w:rsidR="00D86AF8" w:rsidRPr="00B83B3E" w:rsidRDefault="006B7071" w:rsidP="00900283">
      <w:pPr>
        <w:pStyle w:val="BodyText"/>
      </w:pPr>
      <w:r w:rsidRPr="00B83B3E">
        <w:t>CAPRI</w:t>
      </w:r>
      <w:r w:rsidR="00D86AF8" w:rsidRPr="00B83B3E">
        <w:t xml:space="preserve"> now includes remote data views.</w:t>
      </w:r>
      <w:r w:rsidR="00EE0CF4">
        <w:t xml:space="preserve"> </w:t>
      </w:r>
      <w:r w:rsidR="00294580" w:rsidRPr="00B83B3E">
        <w:t xml:space="preserve">When the user selects </w:t>
      </w:r>
      <w:r w:rsidR="00294580" w:rsidRPr="00B83B3E">
        <w:rPr>
          <w:b/>
        </w:rPr>
        <w:t>Remote Data View</w:t>
      </w:r>
      <w:r w:rsidR="00294580" w:rsidRPr="00B83B3E">
        <w:t xml:space="preserve"> within</w:t>
      </w:r>
      <w:r w:rsidR="00D86AF8" w:rsidRPr="00B83B3E">
        <w:t xml:space="preserve"> the Health Summary tab, </w:t>
      </w:r>
      <w:r w:rsidRPr="00B83B3E">
        <w:t>CAPRI</w:t>
      </w:r>
      <w:r w:rsidR="00D86AF8" w:rsidRPr="00B83B3E">
        <w:t xml:space="preserve"> identif</w:t>
      </w:r>
      <w:r w:rsidR="00294580" w:rsidRPr="00B83B3E">
        <w:t>ies</w:t>
      </w:r>
      <w:r w:rsidR="00D86AF8" w:rsidRPr="00B83B3E">
        <w:t xml:space="preserve"> all VA medical facilities where the patient has been treated </w:t>
      </w:r>
      <w:r w:rsidR="00371383" w:rsidRPr="00B83B3E">
        <w:t>as well as</w:t>
      </w:r>
      <w:r w:rsidR="00D86AF8" w:rsidRPr="00B83B3E">
        <w:t xml:space="preserve"> the last time the patient was treated at that facility.</w:t>
      </w:r>
      <w:r w:rsidR="00EE0CF4">
        <w:t xml:space="preserve"> </w:t>
      </w:r>
      <w:r w:rsidR="00294580" w:rsidRPr="00B83B3E">
        <w:t xml:space="preserve">The user </w:t>
      </w:r>
      <w:r w:rsidR="00D86AF8" w:rsidRPr="00B83B3E">
        <w:t xml:space="preserve">checks the boxes next to the facilities where </w:t>
      </w:r>
      <w:r w:rsidR="00294580" w:rsidRPr="00B83B3E">
        <w:t>it is desired for</w:t>
      </w:r>
      <w:r w:rsidR="00D86AF8" w:rsidRPr="00B83B3E">
        <w:t xml:space="preserve"> </w:t>
      </w:r>
      <w:r w:rsidRPr="00B83B3E">
        <w:t>CAPRI</w:t>
      </w:r>
      <w:r w:rsidR="00D86AF8" w:rsidRPr="00B83B3E">
        <w:t xml:space="preserve"> to assemble Health Summaries.</w:t>
      </w:r>
      <w:r w:rsidR="00EE0CF4">
        <w:t xml:space="preserve"> </w:t>
      </w:r>
      <w:r w:rsidR="00D86AF8" w:rsidRPr="00B83B3E">
        <w:t>No additional accounts or sign-</w:t>
      </w:r>
      <w:proofErr w:type="spellStart"/>
      <w:r w:rsidR="00D86AF8" w:rsidRPr="00B83B3E">
        <w:t>ons</w:t>
      </w:r>
      <w:proofErr w:type="spellEnd"/>
      <w:r w:rsidR="00D86AF8" w:rsidRPr="00B83B3E">
        <w:t xml:space="preserve"> are necessary.</w:t>
      </w:r>
    </w:p>
    <w:p w14:paraId="5C3CD9EB" w14:textId="77777777" w:rsidR="00D86AF8" w:rsidRPr="00B83B3E" w:rsidRDefault="00196B97" w:rsidP="005413DF">
      <w:pPr>
        <w:pStyle w:val="BodyText"/>
      </w:pPr>
      <w:r w:rsidRPr="00B83B3E">
        <w:rPr>
          <w:b/>
        </w:rPr>
        <w:t>Step 1</w:t>
      </w:r>
      <w:r w:rsidR="00D86AF8" w:rsidRPr="00B83B3E">
        <w:t xml:space="preserve"> </w:t>
      </w:r>
      <w:r w:rsidR="001768A4" w:rsidRPr="00B83B3E">
        <w:t>–</w:t>
      </w:r>
      <w:r w:rsidR="006649E7" w:rsidRPr="00B83B3E">
        <w:t xml:space="preserve"> </w:t>
      </w:r>
      <w:r w:rsidR="00975A04" w:rsidRPr="00B83B3E">
        <w:t>The user logs</w:t>
      </w:r>
      <w:r w:rsidR="00D86AF8" w:rsidRPr="00B83B3E">
        <w:t xml:space="preserve"> into </w:t>
      </w:r>
      <w:r w:rsidR="006B7071" w:rsidRPr="00B83B3E">
        <w:rPr>
          <w:b/>
        </w:rPr>
        <w:t>CAPRI</w:t>
      </w:r>
      <w:r w:rsidR="00D86AF8" w:rsidRPr="00B83B3E">
        <w:t>, select</w:t>
      </w:r>
      <w:r w:rsidR="00975A04" w:rsidRPr="00B83B3E">
        <w:t>s</w:t>
      </w:r>
      <w:r w:rsidR="00D86AF8" w:rsidRPr="00B83B3E">
        <w:t xml:space="preserve"> a patient, and click</w:t>
      </w:r>
      <w:r w:rsidR="00975A04" w:rsidRPr="00B83B3E">
        <w:t>s</w:t>
      </w:r>
      <w:r w:rsidR="00D86AF8" w:rsidRPr="00B83B3E">
        <w:t xml:space="preserve"> the </w:t>
      </w:r>
      <w:r w:rsidR="00D86AF8" w:rsidRPr="00B83B3E">
        <w:rPr>
          <w:b/>
        </w:rPr>
        <w:t>Health Summaries</w:t>
      </w:r>
      <w:r w:rsidR="00D86AF8" w:rsidRPr="00B83B3E">
        <w:t xml:space="preserve"> tab</w:t>
      </w:r>
      <w:r w:rsidR="00294580" w:rsidRPr="00B83B3E">
        <w:t>.</w:t>
      </w:r>
    </w:p>
    <w:p w14:paraId="5C3CD9EC" w14:textId="77777777" w:rsidR="00D86AF8" w:rsidRPr="00B83B3E" w:rsidRDefault="00196B97" w:rsidP="005413DF">
      <w:pPr>
        <w:pStyle w:val="BodyText"/>
      </w:pPr>
      <w:r w:rsidRPr="00B83B3E">
        <w:rPr>
          <w:b/>
        </w:rPr>
        <w:t>Step 2</w:t>
      </w:r>
      <w:r w:rsidR="00D86AF8" w:rsidRPr="00B83B3E">
        <w:t xml:space="preserve"> </w:t>
      </w:r>
      <w:r w:rsidR="001768A4" w:rsidRPr="00B83B3E">
        <w:t>–</w:t>
      </w:r>
      <w:r w:rsidR="006649E7" w:rsidRPr="00B83B3E">
        <w:t xml:space="preserve"> </w:t>
      </w:r>
      <w:r w:rsidR="00975A04" w:rsidRPr="00B83B3E">
        <w:t>The user clicks</w:t>
      </w:r>
      <w:r w:rsidR="00D86AF8" w:rsidRPr="00B83B3E">
        <w:t xml:space="preserve"> the </w:t>
      </w:r>
      <w:r w:rsidR="00D86AF8" w:rsidRPr="00B83B3E">
        <w:rPr>
          <w:b/>
        </w:rPr>
        <w:t>Remote Data View</w:t>
      </w:r>
      <w:r w:rsidR="00294580" w:rsidRPr="00B83B3E">
        <w:t xml:space="preserve"> button.</w:t>
      </w:r>
    </w:p>
    <w:p w14:paraId="5C3CD9ED" w14:textId="0B1371E7" w:rsidR="00D86AF8" w:rsidRPr="00B83B3E" w:rsidRDefault="00196B97" w:rsidP="005413DF">
      <w:pPr>
        <w:pStyle w:val="BodyText"/>
      </w:pPr>
      <w:r w:rsidRPr="00B83B3E">
        <w:rPr>
          <w:b/>
        </w:rPr>
        <w:t>Step 3</w:t>
      </w:r>
      <w:r w:rsidR="00D86AF8" w:rsidRPr="00B83B3E">
        <w:t xml:space="preserve"> </w:t>
      </w:r>
      <w:r w:rsidR="001768A4" w:rsidRPr="00B83B3E">
        <w:t>–</w:t>
      </w:r>
      <w:r w:rsidR="006649E7" w:rsidRPr="00B83B3E">
        <w:t xml:space="preserve"> </w:t>
      </w:r>
      <w:r w:rsidR="006B7071" w:rsidRPr="00B83B3E">
        <w:t>CAPRI</w:t>
      </w:r>
      <w:r w:rsidR="00D86AF8" w:rsidRPr="00B83B3E">
        <w:t xml:space="preserve"> identif</w:t>
      </w:r>
      <w:r w:rsidR="00AB2560" w:rsidRPr="00B83B3E">
        <w:t>ies</w:t>
      </w:r>
      <w:r w:rsidR="00D86AF8" w:rsidRPr="00B83B3E">
        <w:t xml:space="preserve"> the remote sites where the patient was treated (</w:t>
      </w:r>
      <w:r w:rsidR="002D2207" w:rsidRPr="00B83B3E">
        <w:fldChar w:fldCharType="begin"/>
      </w:r>
      <w:r w:rsidR="002D2207" w:rsidRPr="00B83B3E">
        <w:instrText xml:space="preserve"> REF _Ref406766426 \h </w:instrText>
      </w:r>
      <w:r w:rsidR="00B83B3E">
        <w:instrText xml:space="preserve"> \* MERGEFORMAT </w:instrText>
      </w:r>
      <w:r w:rsidR="002D2207" w:rsidRPr="00B83B3E">
        <w:fldChar w:fldCharType="separate"/>
      </w:r>
      <w:r w:rsidR="0081024B" w:rsidRPr="00B83B3E">
        <w:t xml:space="preserve">Figure </w:t>
      </w:r>
      <w:r w:rsidR="0081024B">
        <w:rPr>
          <w:noProof/>
        </w:rPr>
        <w:t>2</w:t>
      </w:r>
      <w:r w:rsidR="0081024B">
        <w:rPr>
          <w:noProof/>
        </w:rPr>
        <w:noBreakHyphen/>
        <w:t>92</w:t>
      </w:r>
      <w:r w:rsidR="002D2207" w:rsidRPr="00B83B3E">
        <w:fldChar w:fldCharType="end"/>
      </w:r>
      <w:r w:rsidR="00D86AF8" w:rsidRPr="00B83B3E">
        <w:t>).</w:t>
      </w:r>
    </w:p>
    <w:p w14:paraId="5C3CD9EE" w14:textId="6702A533" w:rsidR="008333F0" w:rsidRPr="00B83B3E" w:rsidRDefault="008333F0" w:rsidP="005413DF">
      <w:pPr>
        <w:pStyle w:val="BodyText"/>
      </w:pPr>
      <w:r w:rsidRPr="00B83B3E">
        <w:rPr>
          <w:b/>
        </w:rPr>
        <w:t>Step 4</w:t>
      </w:r>
      <w:r w:rsidRPr="00B83B3E">
        <w:t xml:space="preserve"> –</w:t>
      </w:r>
      <w:r w:rsidR="006649E7" w:rsidRPr="00B83B3E">
        <w:t xml:space="preserve"> </w:t>
      </w:r>
      <w:r w:rsidRPr="00B83B3E">
        <w:t>The user checks the box next to the sites from which health summaries are needed (</w:t>
      </w:r>
      <w:r w:rsidR="002D2207" w:rsidRPr="00B83B3E">
        <w:fldChar w:fldCharType="begin"/>
      </w:r>
      <w:r w:rsidR="002D2207" w:rsidRPr="00B83B3E">
        <w:instrText xml:space="preserve"> REF _Ref406766438 \h </w:instrText>
      </w:r>
      <w:r w:rsidR="00B83B3E">
        <w:instrText xml:space="preserve"> \* MERGEFORMAT </w:instrText>
      </w:r>
      <w:r w:rsidR="002D2207" w:rsidRPr="00B83B3E">
        <w:fldChar w:fldCharType="separate"/>
      </w:r>
      <w:r w:rsidR="0081024B" w:rsidRPr="00B83B3E">
        <w:t xml:space="preserve">Figure </w:t>
      </w:r>
      <w:r w:rsidR="0081024B">
        <w:rPr>
          <w:noProof/>
        </w:rPr>
        <w:t>2</w:t>
      </w:r>
      <w:r w:rsidR="0081024B">
        <w:rPr>
          <w:noProof/>
        </w:rPr>
        <w:noBreakHyphen/>
        <w:t>92</w:t>
      </w:r>
      <w:r w:rsidR="002D2207" w:rsidRPr="00B83B3E">
        <w:fldChar w:fldCharType="end"/>
      </w:r>
      <w:r w:rsidRPr="00B83B3E">
        <w:t>).</w:t>
      </w:r>
    </w:p>
    <w:p w14:paraId="5C3CD9EF" w14:textId="118FA7CD" w:rsidR="00D86AF8" w:rsidRPr="00B83B3E" w:rsidRDefault="006378D6" w:rsidP="00345C0B">
      <w:pPr>
        <w:pStyle w:val="Body3PicCaption"/>
      </w:pPr>
      <w:r w:rsidRPr="00B83B3E">
        <w:lastRenderedPageBreak/>
        <w:drawing>
          <wp:inline distT="0" distB="0" distL="0" distR="0" wp14:anchorId="72B3AD27" wp14:editId="72069AF7">
            <wp:extent cx="5486400" cy="3977640"/>
            <wp:effectExtent l="0" t="0" r="0" b="3810"/>
            <wp:docPr id="331" name="Picture 160" descr="Health Summary Tab, Remote Data view" title="Figure 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42" cstate="print"/>
                    <a:srcRect/>
                    <a:stretch>
                      <a:fillRect/>
                    </a:stretch>
                  </pic:blipFill>
                  <pic:spPr bwMode="auto">
                    <a:xfrm>
                      <a:off x="0" y="0"/>
                      <a:ext cx="5486400" cy="3977640"/>
                    </a:xfrm>
                    <a:prstGeom prst="rect">
                      <a:avLst/>
                    </a:prstGeom>
                    <a:noFill/>
                  </pic:spPr>
                </pic:pic>
              </a:graphicData>
            </a:graphic>
          </wp:inline>
        </w:drawing>
      </w:r>
    </w:p>
    <w:p w14:paraId="5C3CD9F0" w14:textId="5071FBEA" w:rsidR="0010515B" w:rsidRPr="00B83B3E" w:rsidRDefault="0010515B" w:rsidP="00B52F9B">
      <w:pPr>
        <w:pStyle w:val="Caption"/>
        <w:rPr>
          <w:rFonts w:cs="Times New Roman"/>
        </w:rPr>
      </w:pPr>
      <w:bookmarkStart w:id="1153" w:name="_Toc326149640"/>
      <w:bookmarkStart w:id="1154" w:name="_Toc278548214"/>
      <w:bookmarkStart w:id="1155" w:name="_Ref225242848"/>
      <w:bookmarkStart w:id="1156" w:name="_Ref322025887"/>
      <w:bookmarkStart w:id="1157" w:name="_Ref322025921"/>
      <w:bookmarkStart w:id="1158" w:name="_Ref325364017"/>
      <w:bookmarkStart w:id="1159" w:name="_Ref325364028"/>
      <w:bookmarkStart w:id="1160" w:name="_Ref406766426"/>
      <w:bookmarkStart w:id="1161" w:name="_Ref406766438"/>
      <w:bookmarkStart w:id="1162" w:name="_Toc2082730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92</w:t>
      </w:r>
      <w:r w:rsidR="008D502E">
        <w:rPr>
          <w:rFonts w:cs="Times New Roman"/>
        </w:rPr>
        <w:fldChar w:fldCharType="end"/>
      </w:r>
      <w:bookmarkEnd w:id="1153"/>
      <w:bookmarkEnd w:id="1154"/>
      <w:bookmarkEnd w:id="1155"/>
      <w:bookmarkEnd w:id="1156"/>
      <w:bookmarkEnd w:id="1157"/>
      <w:bookmarkEnd w:id="1158"/>
      <w:bookmarkEnd w:id="1159"/>
      <w:bookmarkEnd w:id="1160"/>
      <w:bookmarkEnd w:id="1161"/>
      <w:r w:rsidR="00355F63">
        <w:rPr>
          <w:rFonts w:cs="Times New Roman"/>
        </w:rPr>
        <w:t>. Remote Data View.</w:t>
      </w:r>
      <w:bookmarkEnd w:id="1162"/>
    </w:p>
    <w:p w14:paraId="213B3E64" w14:textId="77777777" w:rsidR="003446D6" w:rsidRPr="00B83B3E" w:rsidRDefault="003446D6" w:rsidP="003446D6"/>
    <w:p w14:paraId="5C3CD9F2" w14:textId="5EE477A2" w:rsidR="00D86AF8" w:rsidRPr="00B83B3E" w:rsidRDefault="00196B97" w:rsidP="003446D6">
      <w:r w:rsidRPr="00B83B3E">
        <w:rPr>
          <w:b/>
        </w:rPr>
        <w:t>Step 5</w:t>
      </w:r>
      <w:r w:rsidR="00D86AF8" w:rsidRPr="00B83B3E">
        <w:t xml:space="preserve"> </w:t>
      </w:r>
      <w:r w:rsidR="001768A4" w:rsidRPr="00B83B3E">
        <w:t>–</w:t>
      </w:r>
      <w:r w:rsidR="006649E7" w:rsidRPr="00B83B3E">
        <w:t xml:space="preserve"> </w:t>
      </w:r>
      <w:r w:rsidR="00D86AF8" w:rsidRPr="00B83B3E">
        <w:t xml:space="preserve">After identifying all facilities where Health Summaries are desired, an expanded list of Health Summary types </w:t>
      </w:r>
      <w:proofErr w:type="gramStart"/>
      <w:r w:rsidR="00D86AF8" w:rsidRPr="00B83B3E">
        <w:t>appear</w:t>
      </w:r>
      <w:proofErr w:type="gramEnd"/>
      <w:r w:rsidR="00D86AF8" w:rsidRPr="00B83B3E">
        <w:t xml:space="preserve"> in the left window</w:t>
      </w:r>
      <w:r w:rsidR="00B31F74" w:rsidRPr="00B83B3E">
        <w:t xml:space="preserve"> (</w:t>
      </w:r>
      <w:r w:rsidR="002D2207" w:rsidRPr="00B83B3E">
        <w:fldChar w:fldCharType="begin"/>
      </w:r>
      <w:r w:rsidR="002D2207" w:rsidRPr="00B83B3E">
        <w:instrText xml:space="preserve"> REF _Ref406766459 \h </w:instrText>
      </w:r>
      <w:r w:rsidR="00B83B3E">
        <w:instrText xml:space="preserve"> \* MERGEFORMAT </w:instrText>
      </w:r>
      <w:r w:rsidR="002D2207" w:rsidRPr="00B83B3E">
        <w:fldChar w:fldCharType="separate"/>
      </w:r>
      <w:r w:rsidR="0081024B" w:rsidRPr="00B83B3E">
        <w:t xml:space="preserve">Figure </w:t>
      </w:r>
      <w:r w:rsidR="0081024B">
        <w:rPr>
          <w:noProof/>
        </w:rPr>
        <w:t>2</w:t>
      </w:r>
      <w:r w:rsidR="0081024B">
        <w:rPr>
          <w:noProof/>
        </w:rPr>
        <w:noBreakHyphen/>
        <w:t>93</w:t>
      </w:r>
      <w:r w:rsidR="002D2207" w:rsidRPr="00B83B3E">
        <w:fldChar w:fldCharType="end"/>
      </w:r>
      <w:r w:rsidR="00B31F74" w:rsidRPr="00B83B3E">
        <w:t>)</w:t>
      </w:r>
      <w:r w:rsidR="00900283" w:rsidRPr="00B83B3E">
        <w:t>.</w:t>
      </w:r>
    </w:p>
    <w:p w14:paraId="5C3CD9F4" w14:textId="0B956185" w:rsidR="009E361D" w:rsidRPr="00B83B3E" w:rsidRDefault="006378D6" w:rsidP="00345C0B">
      <w:pPr>
        <w:pStyle w:val="Body3PicCaption"/>
      </w:pPr>
      <w:bookmarkStart w:id="1163" w:name="_Ref225242904"/>
      <w:r w:rsidRPr="00B83B3E">
        <w:drawing>
          <wp:inline distT="0" distB="0" distL="0" distR="0" wp14:anchorId="6AA8772E" wp14:editId="5BF1144C">
            <wp:extent cx="5095875" cy="2419350"/>
            <wp:effectExtent l="19050" t="19050" r="28575" b="19050"/>
            <wp:docPr id="332" name="Picture 55" descr="Expanded list of Health Summary types" title="Figure 2-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3" cstate="print"/>
                    <a:srcRect/>
                    <a:stretch>
                      <a:fillRect/>
                    </a:stretch>
                  </pic:blipFill>
                  <pic:spPr bwMode="auto">
                    <a:xfrm>
                      <a:off x="0" y="0"/>
                      <a:ext cx="5095875" cy="2419350"/>
                    </a:xfrm>
                    <a:prstGeom prst="rect">
                      <a:avLst/>
                    </a:prstGeom>
                    <a:noFill/>
                    <a:ln w="6350" cmpd="sng">
                      <a:solidFill>
                        <a:srgbClr val="000000"/>
                      </a:solidFill>
                      <a:miter lim="800000"/>
                      <a:headEnd/>
                      <a:tailEnd/>
                    </a:ln>
                    <a:effectLst/>
                  </pic:spPr>
                </pic:pic>
              </a:graphicData>
            </a:graphic>
          </wp:inline>
        </w:drawing>
      </w:r>
    </w:p>
    <w:p w14:paraId="5C3CD9F5" w14:textId="70897F96" w:rsidR="0010515B" w:rsidRPr="00B83B3E" w:rsidRDefault="0010515B" w:rsidP="00B52F9B">
      <w:pPr>
        <w:pStyle w:val="Caption"/>
        <w:rPr>
          <w:rFonts w:cs="Times New Roman"/>
        </w:rPr>
      </w:pPr>
      <w:bookmarkStart w:id="1164" w:name="_Toc326149641"/>
      <w:bookmarkStart w:id="1165" w:name="_Toc278548215"/>
      <w:bookmarkStart w:id="1166" w:name="_Ref278808408"/>
      <w:bookmarkStart w:id="1167" w:name="_Ref322025963"/>
      <w:bookmarkStart w:id="1168" w:name="_Ref325364046"/>
      <w:bookmarkStart w:id="1169" w:name="_Ref406766459"/>
      <w:bookmarkStart w:id="1170" w:name="_Toc2082730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93</w:t>
      </w:r>
      <w:r w:rsidR="008D502E">
        <w:rPr>
          <w:rFonts w:cs="Times New Roman"/>
        </w:rPr>
        <w:fldChar w:fldCharType="end"/>
      </w:r>
      <w:bookmarkEnd w:id="1163"/>
      <w:bookmarkEnd w:id="1164"/>
      <w:bookmarkEnd w:id="1165"/>
      <w:bookmarkEnd w:id="1166"/>
      <w:bookmarkEnd w:id="1167"/>
      <w:bookmarkEnd w:id="1168"/>
      <w:bookmarkEnd w:id="1169"/>
      <w:r w:rsidR="00355F63">
        <w:rPr>
          <w:rFonts w:cs="Times New Roman"/>
        </w:rPr>
        <w:t>. Health Summary Types.</w:t>
      </w:r>
      <w:bookmarkEnd w:id="1170"/>
    </w:p>
    <w:p w14:paraId="0542433D" w14:textId="77777777" w:rsidR="003446D6" w:rsidRPr="00B83B3E" w:rsidRDefault="003446D6" w:rsidP="003446D6"/>
    <w:p w14:paraId="5C3CD9F6" w14:textId="4177FA7F" w:rsidR="00D86AF8" w:rsidRPr="00B83B3E" w:rsidRDefault="00196B97" w:rsidP="003446D6">
      <w:r w:rsidRPr="00B83B3E">
        <w:rPr>
          <w:b/>
        </w:rPr>
        <w:lastRenderedPageBreak/>
        <w:t>Step 6</w:t>
      </w:r>
      <w:r w:rsidR="00D86AF8" w:rsidRPr="00B83B3E">
        <w:rPr>
          <w:b/>
        </w:rPr>
        <w:t xml:space="preserve"> </w:t>
      </w:r>
      <w:r w:rsidR="001768A4" w:rsidRPr="00B83B3E">
        <w:t>–</w:t>
      </w:r>
      <w:r w:rsidR="006649E7" w:rsidRPr="00B83B3E">
        <w:t xml:space="preserve"> </w:t>
      </w:r>
      <w:r w:rsidR="000F5B38" w:rsidRPr="00B83B3E">
        <w:t>After</w:t>
      </w:r>
      <w:r w:rsidR="00D86AF8" w:rsidRPr="00B83B3E">
        <w:t xml:space="preserve"> the selected Health Summary has been assembled at all selected sites, </w:t>
      </w:r>
      <w:r w:rsidR="006B7071" w:rsidRPr="00B83B3E">
        <w:t>CAPRI</w:t>
      </w:r>
      <w:r w:rsidR="00D86AF8" w:rsidRPr="00B83B3E">
        <w:t xml:space="preserve"> </w:t>
      </w:r>
      <w:r w:rsidR="00AB2560" w:rsidRPr="00B83B3E">
        <w:t>displays</w:t>
      </w:r>
      <w:r w:rsidR="00D86AF8" w:rsidRPr="00B83B3E">
        <w:t xml:space="preserve"> a message that the task has been completed (</w:t>
      </w:r>
      <w:r w:rsidR="002D2207" w:rsidRPr="00B83B3E">
        <w:fldChar w:fldCharType="begin"/>
      </w:r>
      <w:r w:rsidR="002D2207" w:rsidRPr="00B83B3E">
        <w:instrText xml:space="preserve"> REF _Ref406766481 \h </w:instrText>
      </w:r>
      <w:r w:rsidR="00B83B3E">
        <w:instrText xml:space="preserve"> \* MERGEFORMAT </w:instrText>
      </w:r>
      <w:r w:rsidR="002D2207" w:rsidRPr="00B83B3E">
        <w:fldChar w:fldCharType="separate"/>
      </w:r>
      <w:r w:rsidR="0081024B" w:rsidRPr="00B83B3E">
        <w:t xml:space="preserve">Figure </w:t>
      </w:r>
      <w:r w:rsidR="0081024B">
        <w:rPr>
          <w:noProof/>
        </w:rPr>
        <w:t>2</w:t>
      </w:r>
      <w:r w:rsidR="0081024B">
        <w:rPr>
          <w:noProof/>
        </w:rPr>
        <w:noBreakHyphen/>
        <w:t>94</w:t>
      </w:r>
      <w:r w:rsidR="002D2207" w:rsidRPr="00B83B3E">
        <w:fldChar w:fldCharType="end"/>
      </w:r>
      <w:r w:rsidR="00D86AF8" w:rsidRPr="00B83B3E">
        <w:t>).</w:t>
      </w:r>
      <w:r w:rsidR="00EE0CF4">
        <w:t xml:space="preserve"> </w:t>
      </w:r>
      <w:r w:rsidR="00D86AF8" w:rsidRPr="00B83B3E">
        <w:t>Successful completion of these remote data views is highly dependent upon the performance of the VA Wide Area Network.</w:t>
      </w:r>
    </w:p>
    <w:p w14:paraId="5C3CD9F8" w14:textId="70E184DB" w:rsidR="00D86AF8" w:rsidRPr="00B83B3E" w:rsidRDefault="006378D6" w:rsidP="00345C0B">
      <w:pPr>
        <w:pStyle w:val="Body3PicCaption"/>
      </w:pPr>
      <w:r w:rsidRPr="00B83B3E">
        <w:drawing>
          <wp:inline distT="0" distB="0" distL="0" distR="0" wp14:anchorId="586A21F5" wp14:editId="7AA595EF">
            <wp:extent cx="5516880" cy="3992880"/>
            <wp:effectExtent l="0" t="0" r="7620" b="7620"/>
            <wp:docPr id="333" name="Picture 161" descr="Task completed message " title="Figure 2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4" cstate="print"/>
                    <a:srcRect/>
                    <a:stretch>
                      <a:fillRect/>
                    </a:stretch>
                  </pic:blipFill>
                  <pic:spPr bwMode="auto">
                    <a:xfrm>
                      <a:off x="0" y="0"/>
                      <a:ext cx="5516880" cy="3992880"/>
                    </a:xfrm>
                    <a:prstGeom prst="rect">
                      <a:avLst/>
                    </a:prstGeom>
                    <a:noFill/>
                  </pic:spPr>
                </pic:pic>
              </a:graphicData>
            </a:graphic>
          </wp:inline>
        </w:drawing>
      </w:r>
    </w:p>
    <w:p w14:paraId="5C3CD9F9" w14:textId="29C2A2A5" w:rsidR="0010515B" w:rsidRPr="00B83B3E" w:rsidRDefault="0010515B" w:rsidP="00B52F9B">
      <w:pPr>
        <w:pStyle w:val="Caption"/>
        <w:rPr>
          <w:rFonts w:cs="Times New Roman"/>
        </w:rPr>
      </w:pPr>
      <w:bookmarkStart w:id="1171" w:name="_Toc326149642"/>
      <w:bookmarkStart w:id="1172" w:name="_Toc278548216"/>
      <w:bookmarkStart w:id="1173" w:name="_Ref225242914"/>
      <w:bookmarkStart w:id="1174" w:name="_Ref322025978"/>
      <w:bookmarkStart w:id="1175" w:name="_Ref325364063"/>
      <w:bookmarkStart w:id="1176" w:name="_Ref406766481"/>
      <w:bookmarkStart w:id="1177" w:name="_Toc2082730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94</w:t>
      </w:r>
      <w:r w:rsidR="008D502E">
        <w:rPr>
          <w:rFonts w:cs="Times New Roman"/>
        </w:rPr>
        <w:fldChar w:fldCharType="end"/>
      </w:r>
      <w:bookmarkEnd w:id="1171"/>
      <w:bookmarkEnd w:id="1172"/>
      <w:bookmarkEnd w:id="1173"/>
      <w:bookmarkEnd w:id="1174"/>
      <w:bookmarkEnd w:id="1175"/>
      <w:bookmarkEnd w:id="1176"/>
      <w:r w:rsidR="00355F63">
        <w:rPr>
          <w:rFonts w:cs="Times New Roman"/>
        </w:rPr>
        <w:t>. Health Summary Remote Data Alert.</w:t>
      </w:r>
      <w:bookmarkEnd w:id="1177"/>
    </w:p>
    <w:p w14:paraId="28E37BFC" w14:textId="77777777" w:rsidR="003446D6" w:rsidRPr="00B83B3E" w:rsidRDefault="003446D6" w:rsidP="003446D6"/>
    <w:p w14:paraId="5C3CD9FB" w14:textId="0B086FED" w:rsidR="00D86AF8" w:rsidRPr="00B83B3E" w:rsidRDefault="00B12493" w:rsidP="00EF7F14">
      <w:pPr>
        <w:pStyle w:val="Note"/>
      </w:pPr>
      <w:r>
        <w:t>NOTE:</w:t>
      </w:r>
      <w:r w:rsidR="00900283" w:rsidRPr="00B83B3E">
        <w:t xml:space="preserve"> </w:t>
      </w:r>
      <w:r w:rsidR="00D86AF8" w:rsidRPr="00B83B3E">
        <w:t xml:space="preserve">Remote Data View </w:t>
      </w:r>
      <w:r w:rsidR="00AB2560" w:rsidRPr="00B83B3E">
        <w:t>is</w:t>
      </w:r>
      <w:r w:rsidR="00D86AF8" w:rsidRPr="00B83B3E">
        <w:t xml:space="preserve"> not available when </w:t>
      </w:r>
      <w:r w:rsidR="006B7071" w:rsidRPr="00B83B3E">
        <w:t>CAPRI</w:t>
      </w:r>
      <w:r w:rsidR="00D86AF8" w:rsidRPr="00B83B3E">
        <w:t xml:space="preserve"> is running in remote mode. Instead, </w:t>
      </w:r>
      <w:proofErr w:type="gramStart"/>
      <w:r w:rsidR="00D86AF8" w:rsidRPr="00B83B3E">
        <w:t>an Other</w:t>
      </w:r>
      <w:proofErr w:type="gramEnd"/>
      <w:r w:rsidR="00D86AF8" w:rsidRPr="00B83B3E">
        <w:t xml:space="preserve"> Facilities Visited button </w:t>
      </w:r>
      <w:r w:rsidR="00254AD3" w:rsidRPr="00B83B3E">
        <w:t>is</w:t>
      </w:r>
      <w:r w:rsidR="00D86AF8" w:rsidRPr="00B83B3E">
        <w:t xml:space="preserve"> available at the top left of the main </w:t>
      </w:r>
      <w:r w:rsidR="006B7071" w:rsidRPr="00B83B3E">
        <w:t>CAPRI</w:t>
      </w:r>
      <w:r w:rsidR="00D86AF8" w:rsidRPr="00B83B3E">
        <w:t xml:space="preserve"> window</w:t>
      </w:r>
      <w:r w:rsidR="00F55449" w:rsidRPr="00B83B3E">
        <w:t xml:space="preserve"> (</w:t>
      </w:r>
      <w:r w:rsidR="000A7A74" w:rsidRPr="00B83B3E">
        <w:fldChar w:fldCharType="begin"/>
      </w:r>
      <w:r w:rsidR="000A7A74" w:rsidRPr="00B83B3E">
        <w:instrText xml:space="preserve"> REF _Ref406766498 \h </w:instrText>
      </w:r>
      <w:r w:rsidR="003446D6" w:rsidRPr="00B83B3E">
        <w:instrText xml:space="preserve"> \* MERGEFORMAT </w:instrText>
      </w:r>
      <w:r w:rsidR="000A7A74" w:rsidRPr="00B83B3E">
        <w:fldChar w:fldCharType="separate"/>
      </w:r>
      <w:r w:rsidR="0081024B" w:rsidRPr="00B83B3E">
        <w:t xml:space="preserve">Figure </w:t>
      </w:r>
      <w:r w:rsidR="0081024B">
        <w:t>2</w:t>
      </w:r>
      <w:r w:rsidR="0081024B">
        <w:noBreakHyphen/>
        <w:t>95</w:t>
      </w:r>
      <w:r w:rsidR="000A7A74" w:rsidRPr="00B83B3E">
        <w:fldChar w:fldCharType="end"/>
      </w:r>
      <w:r w:rsidR="00D86AF8" w:rsidRPr="00B83B3E">
        <w:t>)</w:t>
      </w:r>
      <w:r w:rsidR="006157F6" w:rsidRPr="00B83B3E">
        <w:t>.</w:t>
      </w:r>
    </w:p>
    <w:p w14:paraId="675530C3" w14:textId="5ACDEB9B" w:rsidR="006378D6" w:rsidRPr="00B83B3E" w:rsidRDefault="006378D6" w:rsidP="00345C0B">
      <w:pPr>
        <w:pStyle w:val="Body3PicCaption"/>
      </w:pPr>
      <w:r w:rsidRPr="00B83B3E">
        <w:drawing>
          <wp:inline distT="0" distB="0" distL="0" distR="0" wp14:anchorId="28D47EFD" wp14:editId="7B18760A">
            <wp:extent cx="2324100" cy="1661160"/>
            <wp:effectExtent l="0" t="0" r="0" b="0"/>
            <wp:docPr id="335" name="Picture 61" descr="Other Facilities Visited button from main CAPRI window" title="Figure 2-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5" cstate="print"/>
                    <a:srcRect/>
                    <a:stretch>
                      <a:fillRect/>
                    </a:stretch>
                  </pic:blipFill>
                  <pic:spPr bwMode="auto">
                    <a:xfrm>
                      <a:off x="0" y="0"/>
                      <a:ext cx="2324100" cy="1661160"/>
                    </a:xfrm>
                    <a:prstGeom prst="rect">
                      <a:avLst/>
                    </a:prstGeom>
                    <a:noFill/>
                  </pic:spPr>
                </pic:pic>
              </a:graphicData>
            </a:graphic>
          </wp:inline>
        </w:drawing>
      </w:r>
    </w:p>
    <w:p w14:paraId="5C3CD9FE" w14:textId="1E406BD9" w:rsidR="0010515B" w:rsidRPr="00B83B3E" w:rsidRDefault="0010515B" w:rsidP="006378D6">
      <w:pPr>
        <w:pStyle w:val="Caption"/>
      </w:pPr>
      <w:bookmarkStart w:id="1178" w:name="_Toc326149643"/>
      <w:bookmarkStart w:id="1179" w:name="_Toc278548217"/>
      <w:bookmarkStart w:id="1180" w:name="_Ref225242922"/>
      <w:bookmarkStart w:id="1181" w:name="_Ref322025990"/>
      <w:bookmarkStart w:id="1182" w:name="_Ref325364076"/>
      <w:bookmarkStart w:id="1183" w:name="_Ref406766498"/>
      <w:bookmarkStart w:id="1184" w:name="_Toc20827309"/>
      <w:r w:rsidRPr="00B83B3E">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95</w:t>
      </w:r>
      <w:r w:rsidR="00C72CA4">
        <w:rPr>
          <w:noProof/>
        </w:rPr>
        <w:fldChar w:fldCharType="end"/>
      </w:r>
      <w:bookmarkEnd w:id="1178"/>
      <w:bookmarkEnd w:id="1179"/>
      <w:bookmarkEnd w:id="1180"/>
      <w:bookmarkEnd w:id="1181"/>
      <w:bookmarkEnd w:id="1182"/>
      <w:bookmarkEnd w:id="1183"/>
      <w:r w:rsidR="00355F63">
        <w:t>. Other Facilities Visited Button.</w:t>
      </w:r>
      <w:bookmarkEnd w:id="1184"/>
    </w:p>
    <w:p w14:paraId="5C3CD9FF" w14:textId="77777777" w:rsidR="000A7A74" w:rsidRPr="00B83B3E" w:rsidRDefault="000A7A74" w:rsidP="000A7A74"/>
    <w:p w14:paraId="5C3CDA00" w14:textId="645B9DB3" w:rsidR="00D86AF8" w:rsidRPr="00B83B3E" w:rsidRDefault="006B7071" w:rsidP="00113C7E">
      <w:pPr>
        <w:pStyle w:val="BodyText"/>
      </w:pPr>
      <w:r w:rsidRPr="00B83B3E">
        <w:lastRenderedPageBreak/>
        <w:t>Selecting</w:t>
      </w:r>
      <w:r w:rsidR="00D86AF8" w:rsidRPr="00B83B3E">
        <w:t xml:space="preserve"> the </w:t>
      </w:r>
      <w:r w:rsidR="00D86AF8" w:rsidRPr="00B83B3E">
        <w:rPr>
          <w:b/>
        </w:rPr>
        <w:t>Other Facilities</w:t>
      </w:r>
      <w:r w:rsidR="001B5D7F" w:rsidRPr="00B83B3E">
        <w:rPr>
          <w:b/>
        </w:rPr>
        <w:t xml:space="preserve"> Visited</w:t>
      </w:r>
      <w:r w:rsidR="00D86AF8" w:rsidRPr="00B83B3E">
        <w:t xml:space="preserve"> button present</w:t>
      </w:r>
      <w:r w:rsidR="00AB2560" w:rsidRPr="00B83B3E">
        <w:t>s</w:t>
      </w:r>
      <w:r w:rsidR="00D86AF8" w:rsidRPr="00B83B3E">
        <w:t xml:space="preserve"> a selector that </w:t>
      </w:r>
      <w:r w:rsidR="00106F8B" w:rsidRPr="00B83B3E">
        <w:t>displays</w:t>
      </w:r>
      <w:r w:rsidR="00D86AF8" w:rsidRPr="00B83B3E">
        <w:t xml:space="preserve"> other VHA sites where the patient may have data (</w:t>
      </w:r>
      <w:r w:rsidR="000A7A74" w:rsidRPr="00B83B3E">
        <w:fldChar w:fldCharType="begin"/>
      </w:r>
      <w:r w:rsidR="000A7A74" w:rsidRPr="00B83B3E">
        <w:instrText xml:space="preserve"> REF _Ref406766520 \h </w:instrText>
      </w:r>
      <w:r w:rsidR="00B83B3E">
        <w:instrText xml:space="preserve"> \* MERGEFORMAT </w:instrText>
      </w:r>
      <w:r w:rsidR="000A7A74" w:rsidRPr="00B83B3E">
        <w:fldChar w:fldCharType="separate"/>
      </w:r>
      <w:r w:rsidR="0081024B" w:rsidRPr="00B83B3E">
        <w:t xml:space="preserve">Figure </w:t>
      </w:r>
      <w:r w:rsidR="0081024B">
        <w:rPr>
          <w:noProof/>
        </w:rPr>
        <w:t>2</w:t>
      </w:r>
      <w:r w:rsidR="0081024B">
        <w:rPr>
          <w:noProof/>
        </w:rPr>
        <w:noBreakHyphen/>
        <w:t>96</w:t>
      </w:r>
      <w:r w:rsidR="000A7A74" w:rsidRPr="00B83B3E">
        <w:fldChar w:fldCharType="end"/>
      </w:r>
      <w:r w:rsidR="00D86AF8" w:rsidRPr="00B83B3E">
        <w:t>).</w:t>
      </w:r>
      <w:r w:rsidR="00EE0CF4">
        <w:t xml:space="preserve"> </w:t>
      </w:r>
      <w:r w:rsidR="0014349B" w:rsidRPr="00B83B3E">
        <w:t>The user chooses</w:t>
      </w:r>
      <w:r w:rsidR="00D86AF8" w:rsidRPr="00B83B3E">
        <w:t xml:space="preserve"> an alternate site and select</w:t>
      </w:r>
      <w:r w:rsidR="0014349B" w:rsidRPr="00B83B3E">
        <w:t>s</w:t>
      </w:r>
      <w:r w:rsidR="00D86AF8" w:rsidRPr="00B83B3E">
        <w:t xml:space="preserve"> </w:t>
      </w:r>
      <w:r w:rsidR="00D86AF8" w:rsidRPr="00B83B3E">
        <w:rPr>
          <w:b/>
        </w:rPr>
        <w:t>Switch to This Facility</w:t>
      </w:r>
      <w:r w:rsidR="00D86AF8" w:rsidRPr="00B83B3E">
        <w:t>.</w:t>
      </w:r>
      <w:r w:rsidR="00EE0CF4">
        <w:t xml:space="preserve"> </w:t>
      </w:r>
      <w:r w:rsidR="0014349B" w:rsidRPr="00B83B3E">
        <w:t>The</w:t>
      </w:r>
      <w:r w:rsidR="00D86AF8" w:rsidRPr="00B83B3E">
        <w:t xml:space="preserve"> current connection </w:t>
      </w:r>
      <w:r w:rsidR="00254AD3" w:rsidRPr="00B83B3E">
        <w:t>is</w:t>
      </w:r>
      <w:r w:rsidR="00D86AF8" w:rsidRPr="00B83B3E">
        <w:t xml:space="preserve"> </w:t>
      </w:r>
      <w:r w:rsidR="009706EB" w:rsidRPr="00B83B3E">
        <w:t>dropped,</w:t>
      </w:r>
      <w:r w:rsidR="00D86AF8" w:rsidRPr="00B83B3E">
        <w:t xml:space="preserve"> and </w:t>
      </w:r>
      <w:r w:rsidR="0014349B" w:rsidRPr="00B83B3E">
        <w:t>the user</w:t>
      </w:r>
      <w:r w:rsidR="00D86AF8" w:rsidRPr="00B83B3E">
        <w:t xml:space="preserve"> </w:t>
      </w:r>
      <w:r w:rsidR="0014349B" w:rsidRPr="00B83B3E">
        <w:t>is</w:t>
      </w:r>
      <w:r w:rsidR="00900283" w:rsidRPr="00B83B3E">
        <w:t xml:space="preserve"> connected to the new site.</w:t>
      </w:r>
    </w:p>
    <w:p w14:paraId="5C3CDA01" w14:textId="651B7346" w:rsidR="000A7A74" w:rsidRPr="00B83B3E" w:rsidRDefault="00D86AF8" w:rsidP="00345C0B">
      <w:pPr>
        <w:pStyle w:val="Body3PicCaption"/>
      </w:pPr>
      <w:r w:rsidRPr="00B83B3E">
        <w:rPr>
          <w:rStyle w:val="BodyTextChar"/>
        </w:rPr>
        <w:t xml:space="preserve">The same patient </w:t>
      </w:r>
      <w:r w:rsidR="00254AD3" w:rsidRPr="00B83B3E">
        <w:rPr>
          <w:rStyle w:val="BodyTextChar"/>
        </w:rPr>
        <w:t>is</w:t>
      </w:r>
      <w:r w:rsidRPr="00B83B3E">
        <w:rPr>
          <w:rStyle w:val="BodyTextChar"/>
        </w:rPr>
        <w:t xml:space="preserve"> selected for </w:t>
      </w:r>
      <w:r w:rsidR="000F5B38" w:rsidRPr="00B83B3E">
        <w:rPr>
          <w:rStyle w:val="BodyTextChar"/>
        </w:rPr>
        <w:t>the user</w:t>
      </w:r>
      <w:r w:rsidRPr="00B83B3E">
        <w:rPr>
          <w:rStyle w:val="BodyTextChar"/>
        </w:rPr>
        <w:t>.</w:t>
      </w:r>
      <w:r w:rsidR="00EE0CF4">
        <w:rPr>
          <w:rStyle w:val="BodyTextChar"/>
        </w:rPr>
        <w:t xml:space="preserve"> </w:t>
      </w:r>
      <w:r w:rsidRPr="00B83B3E">
        <w:rPr>
          <w:rStyle w:val="BodyTextChar"/>
        </w:rPr>
        <w:t xml:space="preserve">If </w:t>
      </w:r>
      <w:r w:rsidR="000F5B38" w:rsidRPr="00B83B3E">
        <w:rPr>
          <w:rStyle w:val="BodyTextChar"/>
        </w:rPr>
        <w:t>the user</w:t>
      </w:r>
      <w:r w:rsidRPr="00B83B3E">
        <w:rPr>
          <w:rStyle w:val="BodyTextChar"/>
        </w:rPr>
        <w:t xml:space="preserve"> do</w:t>
      </w:r>
      <w:r w:rsidR="000F5B38" w:rsidRPr="00B83B3E">
        <w:rPr>
          <w:rStyle w:val="BodyTextChar"/>
        </w:rPr>
        <w:t>es</w:t>
      </w:r>
      <w:r w:rsidRPr="00B83B3E">
        <w:rPr>
          <w:rStyle w:val="BodyTextChar"/>
        </w:rPr>
        <w:t xml:space="preserve"> not normally have privileges to connect directly to the new site, </w:t>
      </w:r>
      <w:r w:rsidR="000F5B38" w:rsidRPr="00B83B3E">
        <w:rPr>
          <w:rStyle w:val="BodyTextChar"/>
        </w:rPr>
        <w:t xml:space="preserve">then the user </w:t>
      </w:r>
      <w:r w:rsidR="00C66D78" w:rsidRPr="00B83B3E">
        <w:rPr>
          <w:rStyle w:val="BodyTextChar"/>
        </w:rPr>
        <w:t>is</w:t>
      </w:r>
      <w:r w:rsidRPr="00B83B3E">
        <w:rPr>
          <w:rStyle w:val="BodyTextChar"/>
        </w:rPr>
        <w:t xml:space="preserve"> unable to select a patient.</w:t>
      </w:r>
      <w:r w:rsidR="00EE0CF4">
        <w:rPr>
          <w:rStyle w:val="BodyTextChar"/>
        </w:rPr>
        <w:t xml:space="preserve"> </w:t>
      </w:r>
      <w:r w:rsidRPr="00B83B3E">
        <w:rPr>
          <w:rStyle w:val="BodyTextChar"/>
        </w:rPr>
        <w:t xml:space="preserve">To select a new patient, </w:t>
      </w:r>
      <w:r w:rsidR="00914F6F" w:rsidRPr="00B83B3E">
        <w:rPr>
          <w:rStyle w:val="BodyTextChar"/>
        </w:rPr>
        <w:t xml:space="preserve">the user </w:t>
      </w:r>
      <w:r w:rsidR="00AB2560" w:rsidRPr="00B83B3E">
        <w:rPr>
          <w:rStyle w:val="BodyTextChar"/>
        </w:rPr>
        <w:t>must</w:t>
      </w:r>
      <w:r w:rsidRPr="00B83B3E">
        <w:rPr>
          <w:rStyle w:val="BodyTextChar"/>
        </w:rPr>
        <w:t xml:space="preserve"> use the Other </w:t>
      </w:r>
      <w:r w:rsidR="00EA45B5" w:rsidRPr="00B83B3E">
        <w:rPr>
          <w:rStyle w:val="BodyTextChar"/>
        </w:rPr>
        <w:t>Facilities</w:t>
      </w:r>
      <w:r w:rsidR="00EA45B5" w:rsidRPr="00B83B3E">
        <w:t xml:space="preserve"> Visited</w:t>
      </w:r>
      <w:r w:rsidRPr="00B83B3E">
        <w:t xml:space="preserve"> button and return to a site to where </w:t>
      </w:r>
      <w:r w:rsidR="003446D6" w:rsidRPr="00B83B3E">
        <w:t xml:space="preserve">the </w:t>
      </w:r>
      <w:r w:rsidR="00914F6F" w:rsidRPr="00B83B3E">
        <w:t xml:space="preserve">user </w:t>
      </w:r>
      <w:r w:rsidR="00AB2560" w:rsidRPr="00B83B3E">
        <w:t>has</w:t>
      </w:r>
      <w:r w:rsidRPr="00B83B3E">
        <w:t xml:space="preserve"> patient selection privileges.</w:t>
      </w:r>
    </w:p>
    <w:p w14:paraId="5C3CDA02" w14:textId="6112CC7B" w:rsidR="000A7A74" w:rsidRPr="00B83B3E" w:rsidRDefault="002C02BB" w:rsidP="00345C0B">
      <w:pPr>
        <w:pStyle w:val="Body3PicCaption"/>
      </w:pPr>
      <w:r w:rsidRPr="00B83B3E">
        <w:drawing>
          <wp:inline distT="0" distB="0" distL="0" distR="0" wp14:anchorId="293B7B74" wp14:editId="69FBD2C7">
            <wp:extent cx="3219450" cy="2295525"/>
            <wp:effectExtent l="0" t="0" r="0" b="9525"/>
            <wp:docPr id="336" name="Picture 90" descr="Remote Sites window" title="Other Facilities Visited button presents a selector that displaFigure 2-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escription: Screen capture of the &quot;Remote Sites&quot; screen"/>
                    <pic:cNvPicPr>
                      <a:picLocks noChangeAspect="1" noChangeArrowheads="1"/>
                    </pic:cNvPicPr>
                  </pic:nvPicPr>
                  <pic:blipFill>
                    <a:blip r:embed="rId146" cstate="print"/>
                    <a:srcRect/>
                    <a:stretch>
                      <a:fillRect/>
                    </a:stretch>
                  </pic:blipFill>
                  <pic:spPr bwMode="auto">
                    <a:xfrm>
                      <a:off x="0" y="0"/>
                      <a:ext cx="3219450" cy="2295525"/>
                    </a:xfrm>
                    <a:prstGeom prst="rect">
                      <a:avLst/>
                    </a:prstGeom>
                    <a:noFill/>
                    <a:ln w="9525">
                      <a:noFill/>
                      <a:miter lim="800000"/>
                      <a:headEnd/>
                      <a:tailEnd/>
                    </a:ln>
                  </pic:spPr>
                </pic:pic>
              </a:graphicData>
            </a:graphic>
          </wp:inline>
        </w:drawing>
      </w:r>
    </w:p>
    <w:p w14:paraId="5C3CDA04" w14:textId="152412C7" w:rsidR="0010515B" w:rsidRPr="00B83B3E" w:rsidRDefault="0010515B" w:rsidP="00B52F9B">
      <w:pPr>
        <w:pStyle w:val="Caption"/>
        <w:rPr>
          <w:rFonts w:cs="Times New Roman"/>
        </w:rPr>
      </w:pPr>
      <w:bookmarkStart w:id="1185" w:name="_Toc326149644"/>
      <w:bookmarkStart w:id="1186" w:name="_Toc278548218"/>
      <w:bookmarkStart w:id="1187" w:name="_Ref225242931"/>
      <w:bookmarkStart w:id="1188" w:name="_Ref322026003"/>
      <w:bookmarkStart w:id="1189" w:name="_Ref325364091"/>
      <w:bookmarkStart w:id="1190" w:name="_Ref406766520"/>
      <w:bookmarkStart w:id="1191" w:name="_Toc2082731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96</w:t>
      </w:r>
      <w:r w:rsidR="008D502E">
        <w:rPr>
          <w:rFonts w:cs="Times New Roman"/>
        </w:rPr>
        <w:fldChar w:fldCharType="end"/>
      </w:r>
      <w:bookmarkEnd w:id="1185"/>
      <w:bookmarkEnd w:id="1186"/>
      <w:bookmarkEnd w:id="1187"/>
      <w:bookmarkEnd w:id="1188"/>
      <w:bookmarkEnd w:id="1189"/>
      <w:bookmarkEnd w:id="1190"/>
      <w:r w:rsidR="00355F63">
        <w:rPr>
          <w:rFonts w:cs="Times New Roman"/>
        </w:rPr>
        <w:t>. Remote Sites Selection Window.</w:t>
      </w:r>
      <w:bookmarkEnd w:id="1191"/>
    </w:p>
    <w:p w14:paraId="5C3CDA05" w14:textId="77777777" w:rsidR="00D86AF8" w:rsidRPr="00B83B3E" w:rsidRDefault="00D86AF8" w:rsidP="00A561AD">
      <w:pPr>
        <w:pStyle w:val="Heading3"/>
      </w:pPr>
      <w:bookmarkStart w:id="1192" w:name="_Toc278187833"/>
      <w:bookmarkStart w:id="1193" w:name="_Toc508873604"/>
      <w:bookmarkStart w:id="1194" w:name="_Toc508875004"/>
      <w:bookmarkStart w:id="1195" w:name="_Toc508875858"/>
      <w:bookmarkStart w:id="1196" w:name="_Toc20827522"/>
      <w:r w:rsidRPr="00B83B3E">
        <w:t xml:space="preserve">Clinical Documents </w:t>
      </w:r>
      <w:r w:rsidR="006C6CF9" w:rsidRPr="00B83B3E">
        <w:t>T</w:t>
      </w:r>
      <w:r w:rsidRPr="00B83B3E">
        <w:t>ab</w:t>
      </w:r>
      <w:bookmarkEnd w:id="1192"/>
      <w:bookmarkEnd w:id="1193"/>
      <w:bookmarkEnd w:id="1194"/>
      <w:bookmarkEnd w:id="1195"/>
      <w:bookmarkEnd w:id="1196"/>
    </w:p>
    <w:p w14:paraId="5C3CDA06" w14:textId="5508F656" w:rsidR="00566F76" w:rsidRPr="00B83B3E" w:rsidRDefault="00566F76" w:rsidP="00900283">
      <w:pPr>
        <w:pStyle w:val="BodyText"/>
      </w:pPr>
      <w:r w:rsidRPr="00B83B3E">
        <w:t>When the user selects th</w:t>
      </w:r>
      <w:r w:rsidR="00D86AF8" w:rsidRPr="00B83B3E">
        <w:t>e clinical documents tab (</w:t>
      </w:r>
      <w:r w:rsidR="007B1BF5" w:rsidRPr="00B83B3E">
        <w:fldChar w:fldCharType="begin"/>
      </w:r>
      <w:r w:rsidR="007B1BF5" w:rsidRPr="00B83B3E">
        <w:instrText xml:space="preserve"> REF _Ref322026035 \h  \* MERGEFORMAT </w:instrText>
      </w:r>
      <w:r w:rsidR="007B1BF5" w:rsidRPr="00B83B3E">
        <w:fldChar w:fldCharType="separate"/>
      </w:r>
      <w:r w:rsidR="0081024B" w:rsidRPr="00B83B3E">
        <w:t xml:space="preserve">Figure </w:t>
      </w:r>
      <w:r w:rsidR="0081024B">
        <w:rPr>
          <w:noProof/>
        </w:rPr>
        <w:t>2</w:t>
      </w:r>
      <w:r w:rsidR="0081024B">
        <w:rPr>
          <w:noProof/>
        </w:rPr>
        <w:noBreakHyphen/>
        <w:t>97</w:t>
      </w:r>
      <w:r w:rsidR="007B1BF5" w:rsidRPr="00B83B3E">
        <w:fldChar w:fldCharType="end"/>
      </w:r>
      <w:r w:rsidR="00D86AF8" w:rsidRPr="00B83B3E">
        <w:t>)</w:t>
      </w:r>
      <w:r w:rsidRPr="00B83B3E">
        <w:t>,</w:t>
      </w:r>
      <w:r w:rsidR="00D86AF8" w:rsidRPr="00B83B3E">
        <w:t xml:space="preserve"> another complete set of tabs </w:t>
      </w:r>
      <w:r w:rsidRPr="00B83B3E">
        <w:t xml:space="preserve">opens </w:t>
      </w:r>
      <w:r w:rsidR="00D86AF8" w:rsidRPr="00B83B3E">
        <w:t xml:space="preserve">along the bottom of the screen </w:t>
      </w:r>
      <w:r w:rsidRPr="00B83B3E">
        <w:t>allow</w:t>
      </w:r>
      <w:r w:rsidR="00294580" w:rsidRPr="00B83B3E">
        <w:t>ing</w:t>
      </w:r>
      <w:r w:rsidR="00D86AF8" w:rsidRPr="00B83B3E">
        <w:t xml:space="preserve"> navigation within various components of the veteran</w:t>
      </w:r>
      <w:r w:rsidRPr="00B83B3E">
        <w:t>’</w:t>
      </w:r>
      <w:r w:rsidR="00900283" w:rsidRPr="00B83B3E">
        <w:t>s electronic medical records.</w:t>
      </w:r>
    </w:p>
    <w:p w14:paraId="5C3CDA07" w14:textId="77777777" w:rsidR="00566F76" w:rsidRPr="00B83B3E" w:rsidRDefault="006B7071" w:rsidP="00345C0B">
      <w:pPr>
        <w:pStyle w:val="Body3PicCaption"/>
      </w:pPr>
      <w:r w:rsidRPr="00B83B3E">
        <w:t>Selecting</w:t>
      </w:r>
      <w:r w:rsidR="00213B8B" w:rsidRPr="00B83B3E">
        <w:t xml:space="preserve"> the Clinical Documents tab </w:t>
      </w:r>
      <w:r w:rsidR="00566F76" w:rsidRPr="00B83B3E">
        <w:t>yields</w:t>
      </w:r>
      <w:r w:rsidR="00213B8B" w:rsidRPr="00B83B3E">
        <w:t xml:space="preserve"> access to: </w:t>
      </w:r>
    </w:p>
    <w:p w14:paraId="5C3CDA08" w14:textId="77777777" w:rsidR="00566F76" w:rsidRPr="00B83B3E" w:rsidRDefault="00213B8B" w:rsidP="005413DF">
      <w:pPr>
        <w:pStyle w:val="BodyText5Numbers"/>
      </w:pPr>
      <w:r w:rsidRPr="00B83B3E">
        <w:t>Notes (progress notes)</w:t>
      </w:r>
    </w:p>
    <w:p w14:paraId="5C3CDA09" w14:textId="77777777" w:rsidR="00566F76" w:rsidRPr="00B83B3E" w:rsidRDefault="00566F76" w:rsidP="005413DF">
      <w:pPr>
        <w:pStyle w:val="BodyText5Numbers"/>
      </w:pPr>
      <w:r w:rsidRPr="00B83B3E">
        <w:t>Discharge Summaries</w:t>
      </w:r>
    </w:p>
    <w:p w14:paraId="5C3CDA0A" w14:textId="77777777" w:rsidR="00566F76" w:rsidRPr="00B83B3E" w:rsidRDefault="00566F76" w:rsidP="005413DF">
      <w:pPr>
        <w:pStyle w:val="BodyText5Numbers"/>
      </w:pPr>
      <w:r w:rsidRPr="00B83B3E">
        <w:t>Consults</w:t>
      </w:r>
    </w:p>
    <w:p w14:paraId="5C3CDA0B" w14:textId="77777777" w:rsidR="00566F76" w:rsidRPr="00B83B3E" w:rsidRDefault="00566F76" w:rsidP="005413DF">
      <w:pPr>
        <w:pStyle w:val="BodyText5Numbers"/>
      </w:pPr>
      <w:r w:rsidRPr="00B83B3E">
        <w:t>Vitals</w:t>
      </w:r>
    </w:p>
    <w:p w14:paraId="5C3CDA0C" w14:textId="77777777" w:rsidR="00566F76" w:rsidRPr="00B83B3E" w:rsidRDefault="00566F76" w:rsidP="005413DF">
      <w:pPr>
        <w:pStyle w:val="BodyText5Numbers"/>
      </w:pPr>
      <w:r w:rsidRPr="00B83B3E">
        <w:t>Medications</w:t>
      </w:r>
    </w:p>
    <w:p w14:paraId="5C3CDA0D" w14:textId="77777777" w:rsidR="00566F76" w:rsidRPr="00B83B3E" w:rsidRDefault="00566F76" w:rsidP="005413DF">
      <w:pPr>
        <w:pStyle w:val="BodyText5Numbers"/>
      </w:pPr>
      <w:r w:rsidRPr="00B83B3E">
        <w:t xml:space="preserve">Laboratory </w:t>
      </w:r>
      <w:r w:rsidR="00900283" w:rsidRPr="00B83B3E">
        <w:t>F</w:t>
      </w:r>
      <w:r w:rsidRPr="00B83B3E">
        <w:t>indings</w:t>
      </w:r>
    </w:p>
    <w:p w14:paraId="5C3CDA0E" w14:textId="77777777" w:rsidR="00566F76" w:rsidRPr="00B83B3E" w:rsidRDefault="00213B8B" w:rsidP="005413DF">
      <w:pPr>
        <w:pStyle w:val="BodyText5Numbers"/>
      </w:pPr>
      <w:r w:rsidRPr="00B83B3E">
        <w:t>I</w:t>
      </w:r>
      <w:r w:rsidR="00566F76" w:rsidRPr="00B83B3E">
        <w:t>maging (</w:t>
      </w:r>
      <w:r w:rsidR="00900283" w:rsidRPr="00B83B3E">
        <w:t>X</w:t>
      </w:r>
      <w:r w:rsidR="00566F76" w:rsidRPr="00B83B3E">
        <w:t>-rays, CT, MRI, etc.)</w:t>
      </w:r>
    </w:p>
    <w:p w14:paraId="5C3CDA0F" w14:textId="77777777" w:rsidR="00566F76" w:rsidRPr="00B83B3E" w:rsidRDefault="00566F76" w:rsidP="005413DF">
      <w:pPr>
        <w:pStyle w:val="BodyText5Numbers"/>
      </w:pPr>
      <w:r w:rsidRPr="00B83B3E">
        <w:t xml:space="preserve">Dietary </w:t>
      </w:r>
      <w:r w:rsidR="00900283" w:rsidRPr="00B83B3E">
        <w:t>R</w:t>
      </w:r>
      <w:r w:rsidRPr="00B83B3E">
        <w:t>estrictions</w:t>
      </w:r>
    </w:p>
    <w:p w14:paraId="5C3CDA10" w14:textId="77777777" w:rsidR="00566F76" w:rsidRPr="00B83B3E" w:rsidRDefault="00213B8B" w:rsidP="005413DF">
      <w:pPr>
        <w:pStyle w:val="BodyText5Numbers"/>
      </w:pPr>
      <w:r w:rsidRPr="00B83B3E">
        <w:t>Nutritional Asse</w:t>
      </w:r>
      <w:r w:rsidR="00566F76" w:rsidRPr="00B83B3E">
        <w:t>ssments</w:t>
      </w:r>
    </w:p>
    <w:p w14:paraId="5C3CDA11" w14:textId="77777777" w:rsidR="00566F76" w:rsidRPr="00B83B3E" w:rsidRDefault="00566F76" w:rsidP="005413DF">
      <w:pPr>
        <w:pStyle w:val="BodyText5Numbers"/>
      </w:pPr>
      <w:r w:rsidRPr="00B83B3E">
        <w:t>Physician’s Orders Summary</w:t>
      </w:r>
    </w:p>
    <w:p w14:paraId="5C3CDA12" w14:textId="77777777" w:rsidR="00566F76" w:rsidRPr="00B83B3E" w:rsidRDefault="00213B8B" w:rsidP="005413DF">
      <w:pPr>
        <w:pStyle w:val="BodyText5Numbers"/>
      </w:pPr>
      <w:r w:rsidRPr="00B83B3E">
        <w:lastRenderedPageBreak/>
        <w:t xml:space="preserve">Procedures (Holter </w:t>
      </w:r>
      <w:r w:rsidR="00900283" w:rsidRPr="00B83B3E">
        <w:t>M</w:t>
      </w:r>
      <w:r w:rsidRPr="00B83B3E">
        <w:t xml:space="preserve">onitor, </w:t>
      </w:r>
      <w:r w:rsidR="00900283" w:rsidRPr="00B83B3E">
        <w:t>E</w:t>
      </w:r>
      <w:r w:rsidRPr="00B83B3E">
        <w:t xml:space="preserve">chocardiogram, </w:t>
      </w:r>
      <w:r w:rsidR="00900283" w:rsidRPr="00B83B3E">
        <w:t>E</w:t>
      </w:r>
      <w:r w:rsidRPr="00B83B3E">
        <w:t xml:space="preserve">lectrocardiogram, </w:t>
      </w:r>
      <w:r w:rsidR="00900283" w:rsidRPr="00B83B3E">
        <w:t>T</w:t>
      </w:r>
      <w:r w:rsidRPr="00B83B3E">
        <w:t xml:space="preserve">hallium </w:t>
      </w:r>
      <w:r w:rsidR="00900283" w:rsidRPr="00B83B3E">
        <w:t>S</w:t>
      </w:r>
      <w:r w:rsidRPr="00B83B3E">
        <w:t xml:space="preserve">tress </w:t>
      </w:r>
      <w:r w:rsidR="00900283" w:rsidRPr="00B83B3E">
        <w:t>T</w:t>
      </w:r>
      <w:r w:rsidRPr="00B83B3E">
        <w:t>est, etc.)</w:t>
      </w:r>
    </w:p>
    <w:p w14:paraId="5C3CDA13" w14:textId="77777777" w:rsidR="00566F76" w:rsidRPr="00B83B3E" w:rsidRDefault="00566F76" w:rsidP="005413DF">
      <w:pPr>
        <w:pStyle w:val="BodyText5Numbers"/>
      </w:pPr>
      <w:r w:rsidRPr="00B83B3E">
        <w:t>Problem List</w:t>
      </w:r>
    </w:p>
    <w:p w14:paraId="5C3CDA14" w14:textId="70FEEAF9" w:rsidR="00216FF0" w:rsidRPr="00B83B3E" w:rsidRDefault="00D86AF8" w:rsidP="00113C7E">
      <w:pPr>
        <w:pStyle w:val="BodyText"/>
      </w:pPr>
      <w:r w:rsidRPr="00B83B3E">
        <w:t xml:space="preserve">Each item found </w:t>
      </w:r>
      <w:r w:rsidR="00254AD3" w:rsidRPr="00B83B3E">
        <w:t>is</w:t>
      </w:r>
      <w:r w:rsidRPr="00B83B3E">
        <w:t xml:space="preserve"> listed in the left column.</w:t>
      </w:r>
      <w:r w:rsidR="00EE0CF4">
        <w:t xml:space="preserve"> </w:t>
      </w:r>
      <w:r w:rsidR="009F3F21">
        <w:t>M</w:t>
      </w:r>
      <w:r w:rsidR="009F3F21" w:rsidRPr="00B83B3E">
        <w:t xml:space="preserve">ore information is displayed </w:t>
      </w:r>
      <w:r w:rsidR="009F3F21">
        <w:t xml:space="preserve">when </w:t>
      </w:r>
      <w:r w:rsidRPr="00B83B3E">
        <w:t xml:space="preserve">the mouse pointer </w:t>
      </w:r>
      <w:r w:rsidR="009F3F21">
        <w:t xml:space="preserve">is hovered </w:t>
      </w:r>
      <w:r w:rsidRPr="00B83B3E">
        <w:t>over an item.</w:t>
      </w:r>
      <w:r w:rsidR="00EE0CF4">
        <w:t xml:space="preserve"> </w:t>
      </w:r>
      <w:r w:rsidRPr="00B83B3E">
        <w:t>In</w:t>
      </w:r>
      <w:r w:rsidR="008333F0" w:rsidRPr="00B83B3E">
        <w:t xml:space="preserve"> </w:t>
      </w:r>
      <w:r w:rsidR="004D1E0C" w:rsidRPr="00B83B3E">
        <w:t>(</w:t>
      </w:r>
      <w:r w:rsidR="007B1BF5" w:rsidRPr="00B83B3E">
        <w:fldChar w:fldCharType="begin"/>
      </w:r>
      <w:r w:rsidR="007B1BF5" w:rsidRPr="00B83B3E">
        <w:instrText xml:space="preserve"> REF _Ref322026064 \h  \* MERGEFORMAT </w:instrText>
      </w:r>
      <w:r w:rsidR="007B1BF5" w:rsidRPr="00B83B3E">
        <w:fldChar w:fldCharType="separate"/>
      </w:r>
      <w:r w:rsidR="0081024B" w:rsidRPr="00B83B3E">
        <w:t xml:space="preserve">Figure </w:t>
      </w:r>
      <w:r w:rsidR="0081024B">
        <w:t>2</w:t>
      </w:r>
      <w:r w:rsidR="0081024B">
        <w:noBreakHyphen/>
        <w:t>97</w:t>
      </w:r>
      <w:r w:rsidR="007B1BF5" w:rsidRPr="00B83B3E">
        <w:fldChar w:fldCharType="end"/>
      </w:r>
      <w:r w:rsidR="004D1E0C" w:rsidRPr="00B83B3E">
        <w:t>)</w:t>
      </w:r>
      <w:r w:rsidRPr="00B83B3E">
        <w:t xml:space="preserve">, the pointer was over a completed Multidisciplinary note, and that information </w:t>
      </w:r>
      <w:r w:rsidR="00956670" w:rsidRPr="00B83B3E">
        <w:t>is displayed</w:t>
      </w:r>
      <w:r w:rsidRPr="00B83B3E">
        <w:t>.</w:t>
      </w:r>
      <w:r w:rsidR="00EE0CF4">
        <w:t xml:space="preserve"> </w:t>
      </w:r>
      <w:r w:rsidRPr="00B83B3E">
        <w:t>The selected note, directly above it, is a nursing note, which appears in the window</w:t>
      </w:r>
      <w:r w:rsidR="00566F76" w:rsidRPr="00B83B3E">
        <w:t xml:space="preserve"> on the right</w:t>
      </w:r>
      <w:r w:rsidRPr="00B83B3E">
        <w:t>.</w:t>
      </w:r>
      <w:r w:rsidR="00EE0CF4">
        <w:t xml:space="preserve"> </w:t>
      </w:r>
      <w:r w:rsidR="00566F76" w:rsidRPr="00B83B3E">
        <w:t xml:space="preserve">The user can resize these windows </w:t>
      </w:r>
      <w:r w:rsidRPr="00B83B3E">
        <w:t>by moving the dividing bar.</w:t>
      </w:r>
      <w:r w:rsidR="00EE0CF4">
        <w:t xml:space="preserve"> </w:t>
      </w:r>
    </w:p>
    <w:p w14:paraId="2C407138" w14:textId="72BE9A74" w:rsidR="00067443" w:rsidRPr="00B83B3E" w:rsidRDefault="00067443" w:rsidP="00067443">
      <w:r w:rsidRPr="00B83B3E">
        <w:t xml:space="preserve">All tabs within the Clinical Documents tab allow the ability to </w:t>
      </w:r>
      <w:r w:rsidRPr="00B83B3E">
        <w:rPr>
          <w:b/>
        </w:rPr>
        <w:t>right click</w:t>
      </w:r>
      <w:r w:rsidRPr="00B83B3E">
        <w:t xml:space="preserve"> and search the results with “</w:t>
      </w:r>
      <w:r w:rsidRPr="00B83B3E">
        <w:rPr>
          <w:b/>
        </w:rPr>
        <w:t>Find</w:t>
      </w:r>
      <w:r w:rsidRPr="00B83B3E">
        <w:t xml:space="preserve">” </w:t>
      </w:r>
      <w:r w:rsidRPr="00B83B3E">
        <w:rPr>
          <w:b/>
          <w:u w:val="single"/>
        </w:rPr>
        <w:t>within the display</w:t>
      </w:r>
      <w:r w:rsidRPr="00B83B3E">
        <w:rPr>
          <w:b/>
        </w:rPr>
        <w:t xml:space="preserve"> window on the right side.</w:t>
      </w:r>
    </w:p>
    <w:p w14:paraId="15150588" w14:textId="0DD75BB7" w:rsidR="00067443" w:rsidRPr="00B83B3E" w:rsidRDefault="00067443" w:rsidP="00067443">
      <w:r w:rsidRPr="00B83B3E">
        <w:t>To search for a word within the display window on the right perform the following:</w:t>
      </w:r>
    </w:p>
    <w:p w14:paraId="6281F936" w14:textId="77777777" w:rsidR="00067443" w:rsidRPr="00B83B3E" w:rsidRDefault="00067443" w:rsidP="00345C0B">
      <w:pPr>
        <w:pStyle w:val="ListParagraph"/>
        <w:numPr>
          <w:ilvl w:val="0"/>
          <w:numId w:val="13"/>
        </w:numPr>
        <w:contextualSpacing/>
        <w:rPr>
          <w:rFonts w:ascii="Times New Roman" w:hAnsi="Times New Roman" w:cs="Times New Roman"/>
        </w:rPr>
      </w:pPr>
      <w:r w:rsidRPr="00B83B3E">
        <w:rPr>
          <w:rFonts w:ascii="Times New Roman" w:hAnsi="Times New Roman" w:cs="Times New Roman"/>
        </w:rPr>
        <w:t>Choose a report to search</w:t>
      </w:r>
    </w:p>
    <w:p w14:paraId="2F427F69" w14:textId="77777777" w:rsidR="00067443" w:rsidRPr="00B83B3E" w:rsidRDefault="00067443" w:rsidP="00345C0B">
      <w:pPr>
        <w:pStyle w:val="ListParagraph"/>
        <w:numPr>
          <w:ilvl w:val="0"/>
          <w:numId w:val="13"/>
        </w:numPr>
        <w:contextualSpacing/>
        <w:rPr>
          <w:rFonts w:ascii="Times New Roman" w:hAnsi="Times New Roman" w:cs="Times New Roman"/>
        </w:rPr>
      </w:pPr>
      <w:r w:rsidRPr="00B83B3E">
        <w:rPr>
          <w:rFonts w:ascii="Times New Roman" w:hAnsi="Times New Roman" w:cs="Times New Roman"/>
          <w:b/>
        </w:rPr>
        <w:t xml:space="preserve">Right click </w:t>
      </w:r>
      <w:r w:rsidRPr="00B83B3E">
        <w:rPr>
          <w:rFonts w:ascii="Times New Roman" w:hAnsi="Times New Roman" w:cs="Times New Roman"/>
        </w:rPr>
        <w:t xml:space="preserve">within the report window on the </w:t>
      </w:r>
      <w:r w:rsidRPr="00B83B3E">
        <w:rPr>
          <w:rFonts w:ascii="Times New Roman" w:hAnsi="Times New Roman" w:cs="Times New Roman"/>
          <w:b/>
        </w:rPr>
        <w:t>right side</w:t>
      </w:r>
    </w:p>
    <w:p w14:paraId="251E9D1D" w14:textId="77777777" w:rsidR="00067443" w:rsidRPr="00B83B3E" w:rsidRDefault="00067443" w:rsidP="00345C0B">
      <w:pPr>
        <w:pStyle w:val="ListParagraph"/>
        <w:numPr>
          <w:ilvl w:val="0"/>
          <w:numId w:val="13"/>
        </w:numPr>
        <w:contextualSpacing/>
        <w:rPr>
          <w:rFonts w:ascii="Times New Roman" w:hAnsi="Times New Roman" w:cs="Times New Roman"/>
        </w:rPr>
      </w:pPr>
      <w:r w:rsidRPr="00B83B3E">
        <w:rPr>
          <w:rFonts w:ascii="Times New Roman" w:hAnsi="Times New Roman" w:cs="Times New Roman"/>
        </w:rPr>
        <w:t xml:space="preserve">Click on </w:t>
      </w:r>
      <w:r w:rsidRPr="00B83B3E">
        <w:rPr>
          <w:rFonts w:ascii="Times New Roman" w:hAnsi="Times New Roman" w:cs="Times New Roman"/>
          <w:b/>
        </w:rPr>
        <w:t>“Find”</w:t>
      </w:r>
    </w:p>
    <w:p w14:paraId="65F16B0A" w14:textId="2FB98030" w:rsidR="00067443" w:rsidRPr="00B83B3E" w:rsidRDefault="00067443" w:rsidP="00345C0B">
      <w:pPr>
        <w:pStyle w:val="ListParagraph"/>
        <w:numPr>
          <w:ilvl w:val="0"/>
          <w:numId w:val="13"/>
        </w:numPr>
        <w:contextualSpacing/>
        <w:rPr>
          <w:rFonts w:ascii="Times New Roman" w:hAnsi="Times New Roman" w:cs="Times New Roman"/>
        </w:rPr>
      </w:pPr>
      <w:r w:rsidRPr="00B83B3E">
        <w:rPr>
          <w:rFonts w:ascii="Times New Roman" w:hAnsi="Times New Roman" w:cs="Times New Roman"/>
        </w:rPr>
        <w:t>Enter the word</w:t>
      </w:r>
      <w:r w:rsidR="00EE0CF4">
        <w:rPr>
          <w:rFonts w:ascii="Times New Roman" w:hAnsi="Times New Roman" w:cs="Times New Roman"/>
        </w:rPr>
        <w:t xml:space="preserve"> </w:t>
      </w:r>
      <w:r w:rsidRPr="00B83B3E">
        <w:rPr>
          <w:rFonts w:ascii="Times New Roman" w:hAnsi="Times New Roman" w:cs="Times New Roman"/>
        </w:rPr>
        <w:t xml:space="preserve">to be searched for in the </w:t>
      </w:r>
      <w:r w:rsidRPr="00B83B3E">
        <w:rPr>
          <w:rFonts w:ascii="Times New Roman" w:hAnsi="Times New Roman" w:cs="Times New Roman"/>
          <w:b/>
        </w:rPr>
        <w:t xml:space="preserve">“Find What” </w:t>
      </w:r>
      <w:r w:rsidRPr="00B83B3E">
        <w:rPr>
          <w:rFonts w:ascii="Times New Roman" w:hAnsi="Times New Roman" w:cs="Times New Roman"/>
        </w:rPr>
        <w:t>field</w:t>
      </w:r>
    </w:p>
    <w:p w14:paraId="49256DB5" w14:textId="3536AB81" w:rsidR="00067443" w:rsidRPr="00B83B3E" w:rsidRDefault="00067443" w:rsidP="00345C0B">
      <w:pPr>
        <w:pStyle w:val="ListParagraph"/>
        <w:numPr>
          <w:ilvl w:val="0"/>
          <w:numId w:val="13"/>
        </w:numPr>
        <w:contextualSpacing/>
        <w:rPr>
          <w:rFonts w:ascii="Times New Roman" w:hAnsi="Times New Roman" w:cs="Times New Roman"/>
        </w:rPr>
      </w:pPr>
      <w:r w:rsidRPr="00B83B3E">
        <w:rPr>
          <w:rFonts w:ascii="Times New Roman" w:hAnsi="Times New Roman" w:cs="Times New Roman"/>
        </w:rPr>
        <w:t xml:space="preserve">Click </w:t>
      </w:r>
      <w:r w:rsidRPr="00B83B3E">
        <w:rPr>
          <w:rFonts w:ascii="Times New Roman" w:hAnsi="Times New Roman" w:cs="Times New Roman"/>
          <w:b/>
        </w:rPr>
        <w:t>“Find Next”</w:t>
      </w:r>
      <w:r w:rsidRPr="00B83B3E">
        <w:rPr>
          <w:rFonts w:ascii="Times New Roman" w:hAnsi="Times New Roman" w:cs="Times New Roman"/>
        </w:rPr>
        <w:t xml:space="preserve"> </w:t>
      </w:r>
      <w:r w:rsidR="009F3F21" w:rsidRPr="00B83B3E">
        <w:rPr>
          <w:rFonts w:ascii="Times New Roman" w:hAnsi="Times New Roman" w:cs="Times New Roman"/>
        </w:rPr>
        <w:t>button</w:t>
      </w:r>
      <w:r w:rsidRPr="00B83B3E">
        <w:rPr>
          <w:rFonts w:ascii="Times New Roman" w:hAnsi="Times New Roman" w:cs="Times New Roman"/>
        </w:rPr>
        <w:t xml:space="preserve"> and the word being searched for will be highlighted</w:t>
      </w:r>
    </w:p>
    <w:p w14:paraId="36C52416" w14:textId="6012AB06" w:rsidR="00067443" w:rsidRPr="00B83B3E" w:rsidRDefault="00067443" w:rsidP="00345C0B">
      <w:pPr>
        <w:pStyle w:val="ListParagraph"/>
        <w:numPr>
          <w:ilvl w:val="0"/>
          <w:numId w:val="13"/>
        </w:numPr>
        <w:contextualSpacing/>
        <w:rPr>
          <w:rFonts w:ascii="Times New Roman" w:hAnsi="Times New Roman" w:cs="Times New Roman"/>
        </w:rPr>
      </w:pPr>
      <w:r w:rsidRPr="00B83B3E">
        <w:rPr>
          <w:rFonts w:ascii="Times New Roman" w:hAnsi="Times New Roman" w:cs="Times New Roman"/>
        </w:rPr>
        <w:t xml:space="preserve">Continue to click </w:t>
      </w:r>
      <w:r w:rsidRPr="00B83B3E">
        <w:rPr>
          <w:rFonts w:ascii="Times New Roman" w:hAnsi="Times New Roman" w:cs="Times New Roman"/>
          <w:b/>
        </w:rPr>
        <w:t>“Find Next”</w:t>
      </w:r>
      <w:r w:rsidRPr="00B83B3E">
        <w:rPr>
          <w:rFonts w:ascii="Times New Roman" w:hAnsi="Times New Roman" w:cs="Times New Roman"/>
        </w:rPr>
        <w:t xml:space="preserve"> in the </w:t>
      </w:r>
      <w:r w:rsidRPr="00B83B3E">
        <w:rPr>
          <w:rFonts w:ascii="Times New Roman" w:hAnsi="Times New Roman" w:cs="Times New Roman"/>
          <w:b/>
        </w:rPr>
        <w:t>Find Window</w:t>
      </w:r>
      <w:r w:rsidRPr="00B83B3E">
        <w:rPr>
          <w:rFonts w:ascii="Times New Roman" w:hAnsi="Times New Roman" w:cs="Times New Roman"/>
        </w:rPr>
        <w:t xml:space="preserve"> to search for the word again.</w:t>
      </w:r>
      <w:r w:rsidR="00EE0CF4">
        <w:rPr>
          <w:rFonts w:ascii="Times New Roman" w:hAnsi="Times New Roman" w:cs="Times New Roman"/>
        </w:rPr>
        <w:t xml:space="preserve"> </w:t>
      </w:r>
      <w:r w:rsidRPr="00B83B3E">
        <w:rPr>
          <w:rFonts w:ascii="Times New Roman" w:hAnsi="Times New Roman" w:cs="Times New Roman"/>
        </w:rPr>
        <w:t>Once the search has been exhausted the message of “</w:t>
      </w:r>
      <w:r w:rsidRPr="00B83B3E">
        <w:rPr>
          <w:rFonts w:ascii="Times New Roman" w:hAnsi="Times New Roman" w:cs="Times New Roman"/>
          <w:b/>
        </w:rPr>
        <w:t>Search reached end of text.</w:t>
      </w:r>
      <w:r w:rsidRPr="00B83B3E">
        <w:rPr>
          <w:rFonts w:ascii="Times New Roman" w:hAnsi="Times New Roman" w:cs="Times New Roman"/>
        </w:rPr>
        <w:t>” will be displayed to the user.</w:t>
      </w:r>
    </w:p>
    <w:p w14:paraId="44063004" w14:textId="77777777" w:rsidR="00067443" w:rsidRPr="00B83B3E" w:rsidRDefault="00067443" w:rsidP="00345C0B">
      <w:pPr>
        <w:pStyle w:val="ListParagraph"/>
        <w:numPr>
          <w:ilvl w:val="0"/>
          <w:numId w:val="13"/>
        </w:numPr>
        <w:contextualSpacing/>
        <w:rPr>
          <w:rFonts w:ascii="Times New Roman" w:hAnsi="Times New Roman" w:cs="Times New Roman"/>
        </w:rPr>
      </w:pPr>
      <w:r w:rsidRPr="00B83B3E">
        <w:rPr>
          <w:rFonts w:ascii="Times New Roman" w:hAnsi="Times New Roman" w:cs="Times New Roman"/>
        </w:rPr>
        <w:t xml:space="preserve">Click </w:t>
      </w:r>
      <w:r w:rsidRPr="00B83B3E">
        <w:rPr>
          <w:rFonts w:ascii="Times New Roman" w:hAnsi="Times New Roman" w:cs="Times New Roman"/>
          <w:b/>
        </w:rPr>
        <w:t>‘OK”</w:t>
      </w:r>
      <w:r w:rsidRPr="00B83B3E">
        <w:rPr>
          <w:rFonts w:ascii="Times New Roman" w:hAnsi="Times New Roman" w:cs="Times New Roman"/>
        </w:rPr>
        <w:t xml:space="preserve"> button to close message and “Cancel” to close the </w:t>
      </w:r>
      <w:r w:rsidRPr="00B83B3E">
        <w:rPr>
          <w:rFonts w:ascii="Times New Roman" w:hAnsi="Times New Roman" w:cs="Times New Roman"/>
          <w:b/>
        </w:rPr>
        <w:t xml:space="preserve">Find </w:t>
      </w:r>
      <w:r w:rsidRPr="00B83B3E">
        <w:rPr>
          <w:rFonts w:ascii="Times New Roman" w:hAnsi="Times New Roman" w:cs="Times New Roman"/>
        </w:rPr>
        <w:t>window.</w:t>
      </w:r>
    </w:p>
    <w:p w14:paraId="19E6315B" w14:textId="77777777" w:rsidR="00067443" w:rsidRPr="00B83B3E" w:rsidRDefault="00067443" w:rsidP="00234A0C">
      <w:pPr>
        <w:pStyle w:val="ListParagraph"/>
        <w:numPr>
          <w:ilvl w:val="0"/>
          <w:numId w:val="0"/>
        </w:numPr>
        <w:ind w:left="720"/>
        <w:contextualSpacing/>
        <w:rPr>
          <w:rFonts w:ascii="Times New Roman" w:hAnsi="Times New Roman" w:cs="Times New Roman"/>
        </w:rPr>
      </w:pPr>
    </w:p>
    <w:p w14:paraId="5C3CDA15" w14:textId="58122A61" w:rsidR="00D86AF8" w:rsidRDefault="00D86AF8" w:rsidP="00113C7E">
      <w:pPr>
        <w:pStyle w:val="BodyText"/>
      </w:pPr>
      <w:r w:rsidRPr="00B83B3E">
        <w:t xml:space="preserve">The </w:t>
      </w:r>
      <w:r w:rsidRPr="00B83B3E">
        <w:rPr>
          <w:b/>
          <w:bCs/>
        </w:rPr>
        <w:t>search box</w:t>
      </w:r>
      <w:r w:rsidRPr="00B83B3E">
        <w:t xml:space="preserve"> in the lower right allows </w:t>
      </w:r>
      <w:r w:rsidR="000F5B38" w:rsidRPr="00B83B3E">
        <w:t>the user</w:t>
      </w:r>
      <w:r w:rsidRPr="00B83B3E">
        <w:t xml:space="preserve"> to perform a simple search on the electronic notes for a word or phrase.</w:t>
      </w:r>
      <w:r w:rsidR="00EE0CF4">
        <w:t xml:space="preserve"> </w:t>
      </w:r>
      <w:r w:rsidRPr="00B83B3E">
        <w:t xml:space="preserve">Any time the search item is found, it is highlighted in the note (in this example, </w:t>
      </w:r>
      <w:r w:rsidRPr="00B83B3E">
        <w:rPr>
          <w:b/>
        </w:rPr>
        <w:t>low back pain</w:t>
      </w:r>
      <w:r w:rsidRPr="00B83B3E">
        <w:t xml:space="preserve"> was used).</w:t>
      </w:r>
      <w:r w:rsidR="00EE0CF4">
        <w:t xml:space="preserve"> </w:t>
      </w:r>
      <w:r w:rsidRPr="00B83B3E">
        <w:t>Please note that the search is not case</w:t>
      </w:r>
      <w:r w:rsidR="00AB2560" w:rsidRPr="00B83B3E">
        <w:t>-</w:t>
      </w:r>
      <w:r w:rsidR="009706EB" w:rsidRPr="00B83B3E">
        <w:t>sensitive,</w:t>
      </w:r>
      <w:r w:rsidRPr="00B83B3E">
        <w:t xml:space="preserve"> and </w:t>
      </w:r>
      <w:r w:rsidR="000F5B38" w:rsidRPr="00B83B3E">
        <w:t>the user</w:t>
      </w:r>
      <w:r w:rsidRPr="00B83B3E">
        <w:t xml:space="preserve"> can use partial words for a wider search</w:t>
      </w:r>
      <w:r w:rsidR="00F432AE" w:rsidRPr="00B83B3E">
        <w:t xml:space="preserve">. </w:t>
      </w:r>
      <w:r w:rsidRPr="00B83B3E">
        <w:t>For example, using “</w:t>
      </w:r>
      <w:proofErr w:type="spellStart"/>
      <w:r w:rsidRPr="00B83B3E">
        <w:t>diab</w:t>
      </w:r>
      <w:proofErr w:type="spellEnd"/>
      <w:r w:rsidRPr="00B83B3E">
        <w:t xml:space="preserve">” as the search term </w:t>
      </w:r>
      <w:r w:rsidR="00C66D78" w:rsidRPr="00B83B3E">
        <w:t>f</w:t>
      </w:r>
      <w:r w:rsidRPr="00B83B3E">
        <w:t>ind</w:t>
      </w:r>
      <w:r w:rsidR="00C66D78" w:rsidRPr="00B83B3E">
        <w:t>s</w:t>
      </w:r>
      <w:r w:rsidRPr="00B83B3E">
        <w:t xml:space="preserve"> all permutations, such as “diabetes,” “diabetic,”</w:t>
      </w:r>
      <w:r w:rsidR="00566F76" w:rsidRPr="00B83B3E">
        <w:t xml:space="preserve"> and “</w:t>
      </w:r>
      <w:proofErr w:type="spellStart"/>
      <w:r w:rsidR="00566F76" w:rsidRPr="00B83B3E">
        <w:t>Diabinese</w:t>
      </w:r>
      <w:proofErr w:type="spellEnd"/>
      <w:r w:rsidR="00566F76" w:rsidRPr="00B83B3E">
        <w:t>.”</w:t>
      </w:r>
    </w:p>
    <w:p w14:paraId="7CF8FAA5" w14:textId="77777777" w:rsidR="00B1273E" w:rsidRDefault="00B1273E" w:rsidP="00113C7E">
      <w:pPr>
        <w:pStyle w:val="BodyText"/>
      </w:pPr>
    </w:p>
    <w:p w14:paraId="5C3CDA16" w14:textId="54CA2CDA" w:rsidR="00FD153E" w:rsidRDefault="00B1273E" w:rsidP="00EF7F14">
      <w:pPr>
        <w:pStyle w:val="Note"/>
      </w:pPr>
      <w:r>
        <w:t>NOTE:</w:t>
      </w:r>
      <w:r w:rsidR="00EE0CF4">
        <w:t xml:space="preserve"> </w:t>
      </w:r>
      <w:r w:rsidR="00FD153E" w:rsidRPr="00B1273E">
        <w:t>While the Clinical Documents tab is selected, the twelve electronic medical records tabs (</w:t>
      </w:r>
      <w:r w:rsidR="00F067F6" w:rsidRPr="005C2427">
        <w:fldChar w:fldCharType="begin"/>
      </w:r>
      <w:r w:rsidR="00F067F6" w:rsidRPr="00715505">
        <w:instrText xml:space="preserve"> REF _Ref406766558 \h </w:instrText>
      </w:r>
      <w:r w:rsidR="003446D6" w:rsidRPr="00715505">
        <w:instrText xml:space="preserve"> \* MERGEFORMAT </w:instrText>
      </w:r>
      <w:r w:rsidR="00F067F6" w:rsidRPr="005C2427">
        <w:fldChar w:fldCharType="separate"/>
      </w:r>
      <w:r w:rsidR="0081024B" w:rsidRPr="00B83B3E">
        <w:t xml:space="preserve">Figure </w:t>
      </w:r>
      <w:r w:rsidR="0081024B">
        <w:t>2</w:t>
      </w:r>
      <w:r w:rsidR="0081024B">
        <w:noBreakHyphen/>
        <w:t>97</w:t>
      </w:r>
      <w:r w:rsidR="00F067F6" w:rsidRPr="005C2427">
        <w:fldChar w:fldCharType="end"/>
      </w:r>
      <w:r w:rsidR="00FD153E" w:rsidRPr="00397BFA">
        <w:t>) can be accessed by selecting a tab or by depressing the Alt key and the number or letter designation of the tab.</w:t>
      </w:r>
      <w:r w:rsidR="00EE0CF4">
        <w:t xml:space="preserve"> </w:t>
      </w:r>
      <w:r w:rsidR="00FD153E" w:rsidRPr="00397BFA">
        <w:t xml:space="preserve">Example: </w:t>
      </w:r>
      <w:r w:rsidR="00900283" w:rsidRPr="00715505">
        <w:t>D</w:t>
      </w:r>
      <w:r w:rsidR="00FD153E" w:rsidRPr="00715505">
        <w:t xml:space="preserve">epressing the Alt and </w:t>
      </w:r>
      <w:r w:rsidR="00900283" w:rsidRPr="00715505">
        <w:t>“</w:t>
      </w:r>
      <w:r w:rsidR="00FD153E" w:rsidRPr="00715505">
        <w:t>1</w:t>
      </w:r>
      <w:r w:rsidR="00900283" w:rsidRPr="00715505">
        <w:t>”</w:t>
      </w:r>
      <w:r w:rsidR="00FD153E" w:rsidRPr="00715505">
        <w:t xml:space="preserve"> keys takes the user to the Notes; depressing the Alt and </w:t>
      </w:r>
      <w:r w:rsidR="00900283" w:rsidRPr="00715505">
        <w:t>“</w:t>
      </w:r>
      <w:r w:rsidR="00FD153E" w:rsidRPr="00715505">
        <w:t>z</w:t>
      </w:r>
      <w:r w:rsidR="00900283" w:rsidRPr="00715505">
        <w:t>”</w:t>
      </w:r>
      <w:r w:rsidR="00FD153E" w:rsidRPr="00715505">
        <w:t xml:space="preserve"> keys takes the user to the Problem List.</w:t>
      </w:r>
    </w:p>
    <w:p w14:paraId="76B48B17" w14:textId="4F4E28E0" w:rsidR="00B1273E" w:rsidRPr="00B1273E" w:rsidRDefault="002C02BB" w:rsidP="005F7F65">
      <w:r w:rsidRPr="00B83B3E">
        <w:rPr>
          <w:noProof/>
        </w:rPr>
        <w:lastRenderedPageBreak/>
        <w:drawing>
          <wp:inline distT="0" distB="0" distL="0" distR="0" wp14:anchorId="0482F34B" wp14:editId="2EBC3686">
            <wp:extent cx="5419725" cy="3895725"/>
            <wp:effectExtent l="19050" t="19050" r="28575" b="28575"/>
            <wp:docPr id="337" name="Picture 57" descr="Clinical Documents tab" title="Figure 2-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7" cstate="print"/>
                    <a:srcRect/>
                    <a:stretch>
                      <a:fillRect/>
                    </a:stretch>
                  </pic:blipFill>
                  <pic:spPr bwMode="auto">
                    <a:xfrm>
                      <a:off x="0" y="0"/>
                      <a:ext cx="5419725" cy="3895725"/>
                    </a:xfrm>
                    <a:prstGeom prst="rect">
                      <a:avLst/>
                    </a:prstGeom>
                    <a:noFill/>
                    <a:ln w="6350" cmpd="sng">
                      <a:solidFill>
                        <a:srgbClr val="000000"/>
                      </a:solidFill>
                      <a:miter lim="800000"/>
                      <a:headEnd/>
                      <a:tailEnd/>
                    </a:ln>
                    <a:effectLst/>
                  </pic:spPr>
                </pic:pic>
              </a:graphicData>
            </a:graphic>
          </wp:inline>
        </w:drawing>
      </w:r>
    </w:p>
    <w:p w14:paraId="5C3CDA19" w14:textId="19E82842" w:rsidR="0010515B" w:rsidRPr="00B83B3E" w:rsidRDefault="0010515B" w:rsidP="00B52F9B">
      <w:pPr>
        <w:pStyle w:val="Caption"/>
        <w:rPr>
          <w:rFonts w:cs="Times New Roman"/>
        </w:rPr>
      </w:pPr>
      <w:bookmarkStart w:id="1197" w:name="_Toc326149645"/>
      <w:bookmarkStart w:id="1198" w:name="_Toc278548219"/>
      <w:bookmarkStart w:id="1199" w:name="_Ref225242955"/>
      <w:bookmarkStart w:id="1200" w:name="_Ref322026035"/>
      <w:bookmarkStart w:id="1201" w:name="_Ref322026064"/>
      <w:bookmarkStart w:id="1202" w:name="_Ref322026129"/>
      <w:bookmarkStart w:id="1203" w:name="_Ref322026181"/>
      <w:bookmarkStart w:id="1204" w:name="_Ref322026194"/>
      <w:bookmarkStart w:id="1205" w:name="_Ref406766558"/>
      <w:bookmarkStart w:id="1206" w:name="_Ref406766587"/>
      <w:bookmarkStart w:id="1207" w:name="_Toc2082731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97</w:t>
      </w:r>
      <w:r w:rsidR="008D502E">
        <w:rPr>
          <w:rFonts w:cs="Times New Roman"/>
        </w:rPr>
        <w:fldChar w:fldCharType="end"/>
      </w:r>
      <w:bookmarkEnd w:id="1197"/>
      <w:bookmarkEnd w:id="1198"/>
      <w:bookmarkEnd w:id="1199"/>
      <w:bookmarkEnd w:id="1200"/>
      <w:bookmarkEnd w:id="1201"/>
      <w:bookmarkEnd w:id="1202"/>
      <w:bookmarkEnd w:id="1203"/>
      <w:bookmarkEnd w:id="1204"/>
      <w:bookmarkEnd w:id="1205"/>
      <w:bookmarkEnd w:id="1206"/>
      <w:r w:rsidR="006E5A7D">
        <w:rPr>
          <w:rFonts w:cs="Times New Roman"/>
        </w:rPr>
        <w:t>. Clinical Documents Tab—Item View.</w:t>
      </w:r>
      <w:bookmarkEnd w:id="1207"/>
    </w:p>
    <w:p w14:paraId="5C3CDA1A" w14:textId="77777777" w:rsidR="00D86AF8" w:rsidRPr="00B83B3E" w:rsidRDefault="00D86AF8" w:rsidP="00A561AD">
      <w:pPr>
        <w:pStyle w:val="Heading3"/>
      </w:pPr>
      <w:bookmarkStart w:id="1208" w:name="_Toc146086647"/>
      <w:bookmarkStart w:id="1209" w:name="_Toc278187834"/>
      <w:bookmarkStart w:id="1210" w:name="_Toc508873605"/>
      <w:bookmarkStart w:id="1211" w:name="_Toc508875005"/>
      <w:bookmarkStart w:id="1212" w:name="_Toc508875859"/>
      <w:bookmarkStart w:id="1213" w:name="_Toc20827523"/>
      <w:r w:rsidRPr="00B83B3E">
        <w:t>Current View</w:t>
      </w:r>
      <w:bookmarkEnd w:id="1208"/>
      <w:bookmarkEnd w:id="1209"/>
      <w:bookmarkEnd w:id="1210"/>
      <w:bookmarkEnd w:id="1211"/>
      <w:bookmarkEnd w:id="1212"/>
      <w:bookmarkEnd w:id="1213"/>
    </w:p>
    <w:p w14:paraId="5C3CDA1B" w14:textId="353B1D58" w:rsidR="00D86AF8" w:rsidRPr="00B83B3E" w:rsidRDefault="006B7071" w:rsidP="00900283">
      <w:pPr>
        <w:pStyle w:val="BodyText"/>
      </w:pPr>
      <w:r w:rsidRPr="00B83B3E">
        <w:t>CAPRI</w:t>
      </w:r>
      <w:r w:rsidR="00D86AF8" w:rsidRPr="00B83B3E">
        <w:t xml:space="preserve"> allows </w:t>
      </w:r>
      <w:r w:rsidR="000F5B38" w:rsidRPr="00B83B3E">
        <w:t>the user</w:t>
      </w:r>
      <w:r w:rsidR="00D86AF8" w:rsidRPr="00B83B3E">
        <w:t xml:space="preserve"> to choose the view of available documents (</w:t>
      </w:r>
      <w:r w:rsidR="001471B5" w:rsidRPr="00B83B3E">
        <w:fldChar w:fldCharType="begin"/>
      </w:r>
      <w:r w:rsidR="001471B5" w:rsidRPr="00B83B3E">
        <w:instrText xml:space="preserve"> REF _Ref406766587 \h </w:instrText>
      </w:r>
      <w:r w:rsidR="00B83B3E">
        <w:instrText xml:space="preserve"> \* MERGEFORMAT </w:instrText>
      </w:r>
      <w:r w:rsidR="001471B5" w:rsidRPr="00B83B3E">
        <w:fldChar w:fldCharType="separate"/>
      </w:r>
      <w:r w:rsidR="0081024B" w:rsidRPr="00B83B3E">
        <w:t xml:space="preserve">Figure </w:t>
      </w:r>
      <w:r w:rsidR="0081024B">
        <w:rPr>
          <w:noProof/>
        </w:rPr>
        <w:t>2</w:t>
      </w:r>
      <w:r w:rsidR="0081024B">
        <w:rPr>
          <w:noProof/>
        </w:rPr>
        <w:noBreakHyphen/>
        <w:t>97</w:t>
      </w:r>
      <w:r w:rsidR="001471B5" w:rsidRPr="00B83B3E">
        <w:fldChar w:fldCharType="end"/>
      </w:r>
      <w:r w:rsidR="00D86AF8" w:rsidRPr="00B83B3E">
        <w:t>).</w:t>
      </w:r>
      <w:r w:rsidR="00EE0CF4">
        <w:t xml:space="preserve"> </w:t>
      </w:r>
      <w:r w:rsidR="00D86AF8" w:rsidRPr="00B83B3E">
        <w:t xml:space="preserve">The </w:t>
      </w:r>
      <w:r w:rsidR="00D86AF8" w:rsidRPr="00B83B3E">
        <w:rPr>
          <w:b/>
          <w:iCs/>
        </w:rPr>
        <w:t>Current View</w:t>
      </w:r>
      <w:r w:rsidR="00D86AF8" w:rsidRPr="00B83B3E">
        <w:t xml:space="preserve"> option button is located below and to the right of the </w:t>
      </w:r>
      <w:r w:rsidR="00D86AF8" w:rsidRPr="00B83B3E">
        <w:rPr>
          <w:b/>
          <w:iCs/>
        </w:rPr>
        <w:t>Clinical Documents</w:t>
      </w:r>
      <w:r w:rsidR="00D86AF8" w:rsidRPr="00B83B3E">
        <w:t xml:space="preserve"> tab.</w:t>
      </w:r>
      <w:r w:rsidR="00EE0CF4">
        <w:t xml:space="preserve"> </w:t>
      </w:r>
      <w:r w:rsidR="000F5B38" w:rsidRPr="00B83B3E">
        <w:t>The user</w:t>
      </w:r>
      <w:r w:rsidR="00D86AF8" w:rsidRPr="00B83B3E">
        <w:t xml:space="preserve"> can choose All Documents, Search by Number of Documents, and Search by Date.</w:t>
      </w:r>
      <w:r w:rsidR="00EE0CF4">
        <w:t xml:space="preserve"> </w:t>
      </w:r>
      <w:r w:rsidR="00D86AF8" w:rsidRPr="00B83B3E">
        <w:t xml:space="preserve">If </w:t>
      </w:r>
      <w:r w:rsidR="000F5B38" w:rsidRPr="00B83B3E">
        <w:t>the user</w:t>
      </w:r>
      <w:r w:rsidR="00D86AF8" w:rsidRPr="00B83B3E">
        <w:t xml:space="preserve"> use</w:t>
      </w:r>
      <w:r w:rsidR="000F5B38" w:rsidRPr="00B83B3E">
        <w:t xml:space="preserve">s the </w:t>
      </w:r>
      <w:r w:rsidR="000F5B38" w:rsidRPr="00B83B3E">
        <w:rPr>
          <w:b/>
        </w:rPr>
        <w:t>Search</w:t>
      </w:r>
      <w:r w:rsidR="000F5B38" w:rsidRPr="00B83B3E">
        <w:t xml:space="preserve"> box, </w:t>
      </w:r>
      <w:r w:rsidR="00D86AF8" w:rsidRPr="00B83B3E">
        <w:t>a list of Searched Documents</w:t>
      </w:r>
      <w:r w:rsidR="000F5B38" w:rsidRPr="00B83B3E">
        <w:t xml:space="preserve"> is displayed,</w:t>
      </w:r>
      <w:r w:rsidR="00D86AF8" w:rsidRPr="00B83B3E">
        <w:t xml:space="preserve"> as in the example above. </w:t>
      </w:r>
    </w:p>
    <w:p w14:paraId="5C3CDA1C" w14:textId="46446122" w:rsidR="00D86AF8" w:rsidRDefault="00196B97" w:rsidP="005F7F65">
      <w:r w:rsidRPr="005F7F65">
        <w:rPr>
          <w:b/>
        </w:rPr>
        <w:t>Step 1</w:t>
      </w:r>
      <w:r w:rsidR="00D86AF8" w:rsidRPr="00B83B3E">
        <w:t xml:space="preserve"> </w:t>
      </w:r>
      <w:r w:rsidR="001768A4" w:rsidRPr="00B83B3E">
        <w:t>–</w:t>
      </w:r>
      <w:r w:rsidR="002C6E40" w:rsidRPr="00B83B3E">
        <w:t xml:space="preserve"> </w:t>
      </w:r>
      <w:r w:rsidR="00EA45B5" w:rsidRPr="00B83B3E">
        <w:t xml:space="preserve">The user begins by </w:t>
      </w:r>
      <w:r w:rsidR="006B7071" w:rsidRPr="00B83B3E">
        <w:t>selecting</w:t>
      </w:r>
      <w:r w:rsidR="00D86AF8" w:rsidRPr="00B83B3E">
        <w:t xml:space="preserve"> the button to the right of the Current View label (</w:t>
      </w:r>
      <w:r w:rsidR="007B1BF5" w:rsidRPr="00B83B3E">
        <w:fldChar w:fldCharType="begin"/>
      </w:r>
      <w:r w:rsidR="007B1BF5" w:rsidRPr="00B83B3E">
        <w:instrText xml:space="preserve"> REF _Ref322026194 \h  \* MERGEFORMAT </w:instrText>
      </w:r>
      <w:r w:rsidR="007B1BF5" w:rsidRPr="00B83B3E">
        <w:fldChar w:fldCharType="separate"/>
      </w:r>
      <w:r w:rsidR="0081024B" w:rsidRPr="00B83B3E">
        <w:t xml:space="preserve">Figure </w:t>
      </w:r>
      <w:r w:rsidR="0081024B">
        <w:t>2</w:t>
      </w:r>
      <w:r w:rsidR="0081024B">
        <w:noBreakHyphen/>
        <w:t>97</w:t>
      </w:r>
      <w:r w:rsidR="007B1BF5" w:rsidRPr="00B83B3E">
        <w:fldChar w:fldCharType="end"/>
      </w:r>
      <w:r w:rsidR="00D86AF8" w:rsidRPr="00B83B3E">
        <w:t>).</w:t>
      </w:r>
      <w:r w:rsidR="00EE0CF4">
        <w:t xml:space="preserve"> </w:t>
      </w:r>
      <w:r w:rsidR="00D86AF8" w:rsidRPr="00B83B3E">
        <w:t>The following dialog box opens (</w:t>
      </w:r>
      <w:r w:rsidR="00215012" w:rsidRPr="00B83B3E">
        <w:fldChar w:fldCharType="begin"/>
      </w:r>
      <w:r w:rsidR="00215012" w:rsidRPr="00B83B3E">
        <w:instrText xml:space="preserve"> REF _Ref406766610 \h </w:instrText>
      </w:r>
      <w:r w:rsidR="00B83B3E">
        <w:instrText xml:space="preserve"> \* MERGEFORMAT </w:instrText>
      </w:r>
      <w:r w:rsidR="00215012" w:rsidRPr="00B83B3E">
        <w:fldChar w:fldCharType="separate"/>
      </w:r>
      <w:r w:rsidR="0081024B" w:rsidRPr="00B83B3E">
        <w:t xml:space="preserve">Figure </w:t>
      </w:r>
      <w:r w:rsidR="0081024B">
        <w:t>2</w:t>
      </w:r>
      <w:r w:rsidR="0081024B">
        <w:noBreakHyphen/>
        <w:t>98</w:t>
      </w:r>
      <w:r w:rsidR="00215012" w:rsidRPr="00B83B3E">
        <w:fldChar w:fldCharType="end"/>
      </w:r>
      <w:r w:rsidR="00FD153E" w:rsidRPr="00B83B3E">
        <w:t>).</w:t>
      </w:r>
    </w:p>
    <w:p w14:paraId="4EEEB3F0" w14:textId="55044CDD" w:rsidR="00A849FA" w:rsidRDefault="002C02BB" w:rsidP="005F7F65">
      <w:pPr>
        <w:spacing w:before="0" w:after="0"/>
      </w:pPr>
      <w:r w:rsidRPr="00B83B3E">
        <w:rPr>
          <w:noProof/>
        </w:rPr>
        <w:lastRenderedPageBreak/>
        <w:drawing>
          <wp:inline distT="0" distB="0" distL="0" distR="0" wp14:anchorId="2105A56F" wp14:editId="70A8636B">
            <wp:extent cx="2543175" cy="2695575"/>
            <wp:effectExtent l="19050" t="19050" r="28575" b="28575"/>
            <wp:docPr id="338" name="Picture 92" descr="Screen capture of the Search Options dialog box" title="Figure 2-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escription: Screen capture of the Search Options Screen "/>
                    <pic:cNvPicPr>
                      <a:picLocks noChangeAspect="1" noChangeArrowheads="1"/>
                    </pic:cNvPicPr>
                  </pic:nvPicPr>
                  <pic:blipFill>
                    <a:blip r:embed="rId148" cstate="print"/>
                    <a:srcRect/>
                    <a:stretch>
                      <a:fillRect/>
                    </a:stretch>
                  </pic:blipFill>
                  <pic:spPr bwMode="auto">
                    <a:xfrm>
                      <a:off x="0" y="0"/>
                      <a:ext cx="2543175" cy="2695575"/>
                    </a:xfrm>
                    <a:prstGeom prst="rect">
                      <a:avLst/>
                    </a:prstGeom>
                    <a:noFill/>
                    <a:ln w="6350" cmpd="sng">
                      <a:solidFill>
                        <a:srgbClr val="000000"/>
                      </a:solidFill>
                      <a:miter lim="800000"/>
                      <a:headEnd/>
                      <a:tailEnd/>
                    </a:ln>
                    <a:effectLst/>
                  </pic:spPr>
                </pic:pic>
              </a:graphicData>
            </a:graphic>
          </wp:inline>
        </w:drawing>
      </w:r>
    </w:p>
    <w:p w14:paraId="5C3CDA1F" w14:textId="7D24A525" w:rsidR="0010515B" w:rsidRPr="00B83B3E" w:rsidRDefault="0010515B" w:rsidP="00B52F9B">
      <w:pPr>
        <w:pStyle w:val="Caption"/>
        <w:rPr>
          <w:rFonts w:cs="Times New Roman"/>
        </w:rPr>
      </w:pPr>
      <w:bookmarkStart w:id="1214" w:name="_Toc326149646"/>
      <w:bookmarkStart w:id="1215" w:name="_Toc278548220"/>
      <w:bookmarkStart w:id="1216" w:name="_Ref225243099"/>
      <w:bookmarkStart w:id="1217" w:name="_Ref322026203"/>
      <w:bookmarkStart w:id="1218" w:name="_Ref322026301"/>
      <w:bookmarkStart w:id="1219" w:name="_Ref406766610"/>
      <w:bookmarkStart w:id="1220" w:name="_Ref406766642"/>
      <w:bookmarkStart w:id="1221" w:name="_Toc2082731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98</w:t>
      </w:r>
      <w:r w:rsidR="008D502E">
        <w:rPr>
          <w:rFonts w:cs="Times New Roman"/>
        </w:rPr>
        <w:fldChar w:fldCharType="end"/>
      </w:r>
      <w:bookmarkEnd w:id="1214"/>
      <w:bookmarkEnd w:id="1215"/>
      <w:bookmarkEnd w:id="1216"/>
      <w:bookmarkEnd w:id="1217"/>
      <w:bookmarkEnd w:id="1218"/>
      <w:bookmarkEnd w:id="1219"/>
      <w:bookmarkEnd w:id="1220"/>
      <w:r w:rsidR="004C0CC5">
        <w:rPr>
          <w:rFonts w:cs="Times New Roman"/>
        </w:rPr>
        <w:t>. Searched Documents View.</w:t>
      </w:r>
      <w:bookmarkEnd w:id="1221"/>
    </w:p>
    <w:p w14:paraId="5C3CDA20" w14:textId="77777777" w:rsidR="001471B5" w:rsidRPr="00B83B3E" w:rsidRDefault="001471B5" w:rsidP="001471B5"/>
    <w:p w14:paraId="5C3CDA21" w14:textId="65A38036" w:rsidR="00D86AF8" w:rsidRPr="00B83B3E" w:rsidRDefault="00196B97" w:rsidP="00345C0B">
      <w:pPr>
        <w:pStyle w:val="Body3PicCaption"/>
      </w:pPr>
      <w:r w:rsidRPr="005F7F65">
        <w:rPr>
          <w:b/>
        </w:rPr>
        <w:t>Step 2</w:t>
      </w:r>
      <w:r w:rsidR="00D86AF8" w:rsidRPr="00B83B3E">
        <w:t xml:space="preserve"> </w:t>
      </w:r>
      <w:r w:rsidR="001768A4" w:rsidRPr="00B83B3E">
        <w:t>–</w:t>
      </w:r>
      <w:r w:rsidR="002C6E40" w:rsidRPr="00B83B3E">
        <w:t xml:space="preserve"> </w:t>
      </w:r>
      <w:r w:rsidR="000F5B38" w:rsidRPr="00B83B3E">
        <w:t>The user specifies</w:t>
      </w:r>
      <w:r w:rsidR="00D86AF8" w:rsidRPr="00B83B3E">
        <w:t xml:space="preserve"> the type of Search (</w:t>
      </w:r>
      <w:r w:rsidR="00215012" w:rsidRPr="00B83B3E">
        <w:fldChar w:fldCharType="begin"/>
      </w:r>
      <w:r w:rsidR="00215012" w:rsidRPr="00B83B3E">
        <w:instrText xml:space="preserve"> REF _Ref406766642 \h </w:instrText>
      </w:r>
      <w:r w:rsidR="00B83B3E">
        <w:instrText xml:space="preserve"> \* MERGEFORMAT </w:instrText>
      </w:r>
      <w:r w:rsidR="00215012" w:rsidRPr="00B83B3E">
        <w:fldChar w:fldCharType="separate"/>
      </w:r>
      <w:r w:rsidR="0081024B" w:rsidRPr="00B83B3E">
        <w:t xml:space="preserve">Figure </w:t>
      </w:r>
      <w:r w:rsidR="0081024B">
        <w:t>2</w:t>
      </w:r>
      <w:r w:rsidR="0081024B">
        <w:noBreakHyphen/>
        <w:t>98</w:t>
      </w:r>
      <w:r w:rsidR="00215012" w:rsidRPr="00B83B3E">
        <w:fldChar w:fldCharType="end"/>
      </w:r>
      <w:r w:rsidR="00D86AF8" w:rsidRPr="00B83B3E">
        <w:t>).</w:t>
      </w:r>
      <w:r w:rsidR="00EE0CF4">
        <w:t xml:space="preserve"> </w:t>
      </w:r>
      <w:r w:rsidR="000F5B38" w:rsidRPr="00B83B3E">
        <w:t>T</w:t>
      </w:r>
      <w:r w:rsidR="00D86AF8" w:rsidRPr="00B83B3E">
        <w:t xml:space="preserve">o search by date, </w:t>
      </w:r>
      <w:r w:rsidR="000F5B38" w:rsidRPr="00B83B3E">
        <w:t xml:space="preserve">the user </w:t>
      </w:r>
      <w:r w:rsidR="00D86AF8" w:rsidRPr="00B83B3E">
        <w:t>enter</w:t>
      </w:r>
      <w:r w:rsidR="000F5B38" w:rsidRPr="00B83B3E">
        <w:t>s</w:t>
      </w:r>
      <w:r w:rsidR="00D86AF8" w:rsidRPr="00B83B3E">
        <w:t xml:space="preserve"> the Start Date and Stop Date, and click</w:t>
      </w:r>
      <w:r w:rsidR="000F5B38" w:rsidRPr="00B83B3E">
        <w:t>s</w:t>
      </w:r>
      <w:r w:rsidR="00D86AF8" w:rsidRPr="00B83B3E">
        <w:t xml:space="preserve"> the Search By Date button.</w:t>
      </w:r>
      <w:r w:rsidR="00EE0CF4">
        <w:t xml:space="preserve"> </w:t>
      </w:r>
      <w:r w:rsidR="00D86AF8" w:rsidRPr="00B83B3E">
        <w:t xml:space="preserve">The search </w:t>
      </w:r>
      <w:r w:rsidR="000F5B38" w:rsidRPr="00B83B3E">
        <w:t>is</w:t>
      </w:r>
      <w:r w:rsidR="00D86AF8" w:rsidRPr="00B83B3E">
        <w:t xml:space="preserve"> performed and the Current View change</w:t>
      </w:r>
      <w:r w:rsidR="000F5B38" w:rsidRPr="00B83B3E">
        <w:t>s</w:t>
      </w:r>
      <w:r w:rsidR="00D86AF8" w:rsidRPr="00B83B3E">
        <w:t xml:space="preserve"> (</w:t>
      </w:r>
      <w:r w:rsidR="00215012" w:rsidRPr="00B83B3E">
        <w:fldChar w:fldCharType="begin"/>
      </w:r>
      <w:r w:rsidR="00215012" w:rsidRPr="00B83B3E">
        <w:instrText xml:space="preserve"> REF _Ref406766656 \h </w:instrText>
      </w:r>
      <w:r w:rsidR="00B83B3E">
        <w:instrText xml:space="preserve"> \* MERGEFORMAT </w:instrText>
      </w:r>
      <w:r w:rsidR="00215012" w:rsidRPr="00B83B3E">
        <w:fldChar w:fldCharType="separate"/>
      </w:r>
      <w:r w:rsidR="0081024B" w:rsidRPr="00B83B3E">
        <w:t xml:space="preserve">Figure </w:t>
      </w:r>
      <w:r w:rsidR="0081024B">
        <w:t>2</w:t>
      </w:r>
      <w:r w:rsidR="0081024B">
        <w:noBreakHyphen/>
        <w:t>99</w:t>
      </w:r>
      <w:r w:rsidR="00215012" w:rsidRPr="00B83B3E">
        <w:fldChar w:fldCharType="end"/>
      </w:r>
      <w:r w:rsidR="00FD153E" w:rsidRPr="00B83B3E">
        <w:t>).</w:t>
      </w:r>
    </w:p>
    <w:p w14:paraId="5C3CDA23" w14:textId="3296FC89" w:rsidR="00D86AF8" w:rsidRPr="00B83B3E" w:rsidRDefault="00D04920" w:rsidP="00345C0B">
      <w:pPr>
        <w:pStyle w:val="Body3PicCaption"/>
      </w:pPr>
      <w:r w:rsidRPr="00B83B3E">
        <w:drawing>
          <wp:inline distT="0" distB="0" distL="0" distR="0" wp14:anchorId="088ECCFD" wp14:editId="695AC24D">
            <wp:extent cx="3000375" cy="180975"/>
            <wp:effectExtent l="19050" t="19050" r="28575" b="28575"/>
            <wp:docPr id="339" name="Picture 93" descr="Screen capture of the Current View Screen showing the selected date range" title="Figure 2-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escription: Screen capture of the Current View Screen showing the selected date range"/>
                    <pic:cNvPicPr>
                      <a:picLocks noChangeAspect="1" noChangeArrowheads="1"/>
                    </pic:cNvPicPr>
                  </pic:nvPicPr>
                  <pic:blipFill>
                    <a:blip r:embed="rId149" cstate="print"/>
                    <a:srcRect/>
                    <a:stretch>
                      <a:fillRect/>
                    </a:stretch>
                  </pic:blipFill>
                  <pic:spPr bwMode="auto">
                    <a:xfrm>
                      <a:off x="0" y="0"/>
                      <a:ext cx="3000375" cy="180975"/>
                    </a:xfrm>
                    <a:prstGeom prst="rect">
                      <a:avLst/>
                    </a:prstGeom>
                    <a:noFill/>
                    <a:ln w="6350" cmpd="sng">
                      <a:solidFill>
                        <a:srgbClr val="000000"/>
                      </a:solidFill>
                      <a:miter lim="800000"/>
                      <a:headEnd/>
                      <a:tailEnd/>
                    </a:ln>
                    <a:effectLst/>
                  </pic:spPr>
                </pic:pic>
              </a:graphicData>
            </a:graphic>
          </wp:inline>
        </w:drawing>
      </w:r>
    </w:p>
    <w:p w14:paraId="5C3CDA24" w14:textId="49467D2B" w:rsidR="0010515B" w:rsidRPr="00B83B3E" w:rsidRDefault="0010515B" w:rsidP="00B52F9B">
      <w:pPr>
        <w:pStyle w:val="Caption"/>
        <w:rPr>
          <w:rFonts w:cs="Times New Roman"/>
        </w:rPr>
      </w:pPr>
      <w:bookmarkStart w:id="1222" w:name="_Toc326149647"/>
      <w:bookmarkStart w:id="1223" w:name="_Toc278548221"/>
      <w:bookmarkStart w:id="1224" w:name="_Ref225319722"/>
      <w:bookmarkStart w:id="1225" w:name="_Ref322026319"/>
      <w:bookmarkStart w:id="1226" w:name="_Ref322026335"/>
      <w:bookmarkStart w:id="1227" w:name="_Ref406766656"/>
      <w:bookmarkStart w:id="1228" w:name="_Toc2082731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99</w:t>
      </w:r>
      <w:r w:rsidR="008D502E">
        <w:rPr>
          <w:rFonts w:cs="Times New Roman"/>
        </w:rPr>
        <w:fldChar w:fldCharType="end"/>
      </w:r>
      <w:bookmarkEnd w:id="1222"/>
      <w:bookmarkEnd w:id="1223"/>
      <w:bookmarkEnd w:id="1224"/>
      <w:bookmarkEnd w:id="1225"/>
      <w:bookmarkEnd w:id="1226"/>
      <w:bookmarkEnd w:id="1227"/>
      <w:r w:rsidR="004C0CC5">
        <w:rPr>
          <w:rFonts w:cs="Times New Roman"/>
        </w:rPr>
        <w:t>. Searched Documents—Search by Date.</w:t>
      </w:r>
      <w:bookmarkEnd w:id="1228"/>
    </w:p>
    <w:p w14:paraId="5C3CDA25" w14:textId="77777777" w:rsidR="00215012" w:rsidRPr="00B83B3E" w:rsidRDefault="00215012" w:rsidP="00215012"/>
    <w:p w14:paraId="5C3CDA26" w14:textId="487DDF15" w:rsidR="00D86AF8" w:rsidRPr="00B61C65" w:rsidRDefault="000F5B38" w:rsidP="00B61C65">
      <w:r w:rsidRPr="00D04920">
        <w:t xml:space="preserve">To </w:t>
      </w:r>
      <w:r w:rsidR="00D86AF8" w:rsidRPr="00D04920">
        <w:t xml:space="preserve">specify a </w:t>
      </w:r>
      <w:proofErr w:type="gramStart"/>
      <w:r w:rsidR="00D86AF8" w:rsidRPr="00D04920">
        <w:t>particular number</w:t>
      </w:r>
      <w:proofErr w:type="gramEnd"/>
      <w:r w:rsidR="00D86AF8" w:rsidRPr="00D04920">
        <w:t xml:space="preserve"> of documents, </w:t>
      </w:r>
      <w:r w:rsidR="00294580" w:rsidRPr="00D04920">
        <w:t xml:space="preserve">the user </w:t>
      </w:r>
      <w:r w:rsidR="00D86AF8" w:rsidRPr="00D04920">
        <w:t>enter</w:t>
      </w:r>
      <w:r w:rsidR="00294580" w:rsidRPr="00D04920">
        <w:t>s</w:t>
      </w:r>
      <w:r w:rsidR="00D86AF8" w:rsidRPr="00D04920">
        <w:t xml:space="preserve"> that number in the box under Number of Documents (</w:t>
      </w:r>
      <w:r w:rsidR="007B1BF5" w:rsidRPr="00B61C65">
        <w:fldChar w:fldCharType="begin"/>
      </w:r>
      <w:r w:rsidR="007B1BF5" w:rsidRPr="00B61C65">
        <w:instrText xml:space="preserve"> REF _Ref322026335 \h  \* MERGEFORMAT </w:instrText>
      </w:r>
      <w:r w:rsidR="007B1BF5" w:rsidRPr="00B61C65">
        <w:fldChar w:fldCharType="separate"/>
      </w:r>
      <w:r w:rsidR="0081024B" w:rsidRPr="00B83B3E">
        <w:t xml:space="preserve">Figure </w:t>
      </w:r>
      <w:r w:rsidR="0081024B">
        <w:t>2</w:t>
      </w:r>
      <w:r w:rsidR="0081024B">
        <w:noBreakHyphen/>
        <w:t>99</w:t>
      </w:r>
      <w:r w:rsidR="007B1BF5" w:rsidRPr="00B61C65">
        <w:fldChar w:fldCharType="end"/>
      </w:r>
      <w:r w:rsidR="00D86AF8" w:rsidRPr="00B61C65">
        <w:t>).</w:t>
      </w:r>
      <w:r w:rsidR="00EE0CF4">
        <w:t xml:space="preserve"> </w:t>
      </w:r>
      <w:r w:rsidRPr="00B61C65">
        <w:t>The user</w:t>
      </w:r>
      <w:r w:rsidR="00D86AF8" w:rsidRPr="00B61C65">
        <w:t xml:space="preserve"> can type the number or use the up and down arrows.</w:t>
      </w:r>
      <w:r w:rsidR="00EE0CF4">
        <w:t xml:space="preserve"> </w:t>
      </w:r>
      <w:r w:rsidRPr="00B61C65">
        <w:t>After</w:t>
      </w:r>
      <w:r w:rsidR="00D86AF8" w:rsidRPr="00B61C65">
        <w:t xml:space="preserve"> </w:t>
      </w:r>
      <w:r w:rsidR="00772AF0" w:rsidRPr="00B61C65">
        <w:t xml:space="preserve">specifying the </w:t>
      </w:r>
      <w:r w:rsidR="00D86AF8" w:rsidRPr="00B61C65">
        <w:t xml:space="preserve">desired number, </w:t>
      </w:r>
      <w:r w:rsidR="00772AF0" w:rsidRPr="00B61C65">
        <w:t xml:space="preserve">the user </w:t>
      </w:r>
      <w:r w:rsidR="00D86AF8" w:rsidRPr="00B61C65">
        <w:t>click</w:t>
      </w:r>
      <w:r w:rsidR="00772AF0" w:rsidRPr="00B61C65">
        <w:t>s</w:t>
      </w:r>
      <w:r w:rsidR="00D86AF8" w:rsidRPr="00B61C65">
        <w:t xml:space="preserve"> the Search by Number of Documents button.</w:t>
      </w:r>
      <w:r w:rsidR="00EE0CF4">
        <w:t xml:space="preserve"> </w:t>
      </w:r>
      <w:r w:rsidR="00D86AF8" w:rsidRPr="00B61C65">
        <w:t xml:space="preserve">The search </w:t>
      </w:r>
      <w:r w:rsidR="00254AD3" w:rsidRPr="00B61C65">
        <w:t>is</w:t>
      </w:r>
      <w:r w:rsidR="00D86AF8" w:rsidRPr="00B61C65">
        <w:t xml:space="preserve"> performed a</w:t>
      </w:r>
      <w:r w:rsidR="00AB2560" w:rsidRPr="00B61C65">
        <w:t xml:space="preserve">nd the Current View changes </w:t>
      </w:r>
      <w:r w:rsidR="00D86AF8" w:rsidRPr="00B61C65">
        <w:t>(</w:t>
      </w:r>
      <w:r w:rsidR="00215012" w:rsidRPr="00B61C65">
        <w:fldChar w:fldCharType="begin"/>
      </w:r>
      <w:r w:rsidR="00215012" w:rsidRPr="00B61C65">
        <w:instrText xml:space="preserve"> REF _Ref406766676 \h </w:instrText>
      </w:r>
      <w:r w:rsidR="00B83B3E" w:rsidRPr="00B61C65">
        <w:instrText xml:space="preserve"> \* MERGEFORMAT </w:instrText>
      </w:r>
      <w:r w:rsidR="00215012" w:rsidRPr="00B61C65">
        <w:fldChar w:fldCharType="separate"/>
      </w:r>
      <w:r w:rsidR="0081024B" w:rsidRPr="00B83B3E">
        <w:t xml:space="preserve">Figure </w:t>
      </w:r>
      <w:r w:rsidR="0081024B">
        <w:t>2</w:t>
      </w:r>
      <w:r w:rsidR="0081024B">
        <w:noBreakHyphen/>
        <w:t>100</w:t>
      </w:r>
      <w:r w:rsidR="00215012" w:rsidRPr="00B61C65">
        <w:fldChar w:fldCharType="end"/>
      </w:r>
      <w:r w:rsidR="00D86AF8" w:rsidRPr="00B61C65">
        <w:t>):</w:t>
      </w:r>
    </w:p>
    <w:p w14:paraId="5C3CDA27" w14:textId="77777777" w:rsidR="00215012" w:rsidRPr="00B61C65" w:rsidRDefault="00215012" w:rsidP="00B61C65"/>
    <w:p w14:paraId="5C3CDA28" w14:textId="77777777" w:rsidR="00D86AF8" w:rsidRPr="00B83B3E" w:rsidRDefault="00323BF1" w:rsidP="00B61C65">
      <w:r w:rsidRPr="00B61C65">
        <w:rPr>
          <w:noProof/>
        </w:rPr>
        <w:drawing>
          <wp:inline distT="0" distB="0" distL="0" distR="0" wp14:anchorId="5C3CE1D0" wp14:editId="5C3CE1D1">
            <wp:extent cx="3019425" cy="180975"/>
            <wp:effectExtent l="19050" t="19050" r="28575" b="28575"/>
            <wp:docPr id="123" name="Picture 94" descr="Description: Screen capture of the Current View Screen showing 100 Doc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escription: Screen capture of the Current View Screen showing 100 Documents"/>
                    <pic:cNvPicPr>
                      <a:picLocks noChangeAspect="1" noChangeArrowheads="1"/>
                    </pic:cNvPicPr>
                  </pic:nvPicPr>
                  <pic:blipFill>
                    <a:blip r:embed="rId150" cstate="print"/>
                    <a:srcRect/>
                    <a:stretch>
                      <a:fillRect/>
                    </a:stretch>
                  </pic:blipFill>
                  <pic:spPr bwMode="auto">
                    <a:xfrm>
                      <a:off x="0" y="0"/>
                      <a:ext cx="3019425" cy="180975"/>
                    </a:xfrm>
                    <a:prstGeom prst="rect">
                      <a:avLst/>
                    </a:prstGeom>
                    <a:noFill/>
                    <a:ln w="6350" cmpd="sng">
                      <a:solidFill>
                        <a:srgbClr val="000000"/>
                      </a:solidFill>
                      <a:miter lim="800000"/>
                      <a:headEnd/>
                      <a:tailEnd/>
                    </a:ln>
                    <a:effectLst/>
                  </pic:spPr>
                </pic:pic>
              </a:graphicData>
            </a:graphic>
          </wp:inline>
        </w:drawing>
      </w:r>
    </w:p>
    <w:p w14:paraId="5C3CDA29" w14:textId="17A8CFCD" w:rsidR="0010515B" w:rsidRDefault="0010515B" w:rsidP="00B52F9B">
      <w:pPr>
        <w:pStyle w:val="Caption"/>
        <w:rPr>
          <w:rFonts w:cs="Times New Roman"/>
        </w:rPr>
      </w:pPr>
      <w:bookmarkStart w:id="1229" w:name="_Toc326149648"/>
      <w:bookmarkStart w:id="1230" w:name="_Toc278548222"/>
      <w:bookmarkStart w:id="1231" w:name="_Ref225319698"/>
      <w:bookmarkStart w:id="1232" w:name="_Ref322026345"/>
      <w:bookmarkStart w:id="1233" w:name="_Ref322026390"/>
      <w:bookmarkStart w:id="1234" w:name="_Ref406766676"/>
      <w:bookmarkStart w:id="1235" w:name="_Ref406766698"/>
      <w:bookmarkStart w:id="1236" w:name="_Toc2082731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100</w:t>
      </w:r>
      <w:r w:rsidR="008D502E">
        <w:rPr>
          <w:rFonts w:cs="Times New Roman"/>
        </w:rPr>
        <w:fldChar w:fldCharType="end"/>
      </w:r>
      <w:bookmarkEnd w:id="1229"/>
      <w:bookmarkEnd w:id="1230"/>
      <w:bookmarkEnd w:id="1231"/>
      <w:bookmarkEnd w:id="1232"/>
      <w:bookmarkEnd w:id="1233"/>
      <w:bookmarkEnd w:id="1234"/>
      <w:bookmarkEnd w:id="1235"/>
      <w:r w:rsidR="004C0CC5">
        <w:rPr>
          <w:rFonts w:cs="Times New Roman"/>
        </w:rPr>
        <w:t>. Searched Documents—Search by Number of Documents.</w:t>
      </w:r>
      <w:bookmarkEnd w:id="1236"/>
    </w:p>
    <w:p w14:paraId="5C3CDA2B" w14:textId="3AC3D3C0" w:rsidR="00D86AF8" w:rsidRPr="00B61C65" w:rsidRDefault="000F5B38" w:rsidP="00B61C65">
      <w:r w:rsidRPr="00D04920">
        <w:t xml:space="preserve">To </w:t>
      </w:r>
      <w:r w:rsidR="00D86AF8" w:rsidRPr="00D04920">
        <w:t xml:space="preserve">search for all documents, </w:t>
      </w:r>
      <w:r w:rsidR="00AB2560" w:rsidRPr="00D04920">
        <w:t>the user clicks</w:t>
      </w:r>
      <w:r w:rsidR="00D86AF8" w:rsidRPr="00D04920">
        <w:t xml:space="preserve"> the All Documents button (</w:t>
      </w:r>
      <w:r w:rsidR="00215012" w:rsidRPr="00B61C65">
        <w:fldChar w:fldCharType="begin"/>
      </w:r>
      <w:r w:rsidR="00215012" w:rsidRPr="00B61C65">
        <w:instrText xml:space="preserve"> REF _Ref406766698 \h </w:instrText>
      </w:r>
      <w:r w:rsidR="00B83B3E" w:rsidRPr="00B61C65">
        <w:instrText xml:space="preserve"> \* MERGEFORMAT </w:instrText>
      </w:r>
      <w:r w:rsidR="00215012" w:rsidRPr="00B61C65">
        <w:fldChar w:fldCharType="separate"/>
      </w:r>
      <w:r w:rsidR="0081024B" w:rsidRPr="00B83B3E">
        <w:t xml:space="preserve">Figure </w:t>
      </w:r>
      <w:r w:rsidR="0081024B">
        <w:t>2</w:t>
      </w:r>
      <w:r w:rsidR="0081024B">
        <w:noBreakHyphen/>
        <w:t>100</w:t>
      </w:r>
      <w:r w:rsidR="00215012" w:rsidRPr="00B61C65">
        <w:fldChar w:fldCharType="end"/>
      </w:r>
      <w:r w:rsidR="00D86AF8" w:rsidRPr="00B61C65">
        <w:t>).</w:t>
      </w:r>
      <w:r w:rsidR="00EE0CF4">
        <w:t xml:space="preserve"> </w:t>
      </w:r>
      <w:r w:rsidR="00D86AF8" w:rsidRPr="00B61C65">
        <w:t xml:space="preserve">The search </w:t>
      </w:r>
      <w:r w:rsidR="00254AD3" w:rsidRPr="00B61C65">
        <w:t>is</w:t>
      </w:r>
      <w:r w:rsidR="00D86AF8" w:rsidRPr="00B61C65">
        <w:t xml:space="preserve"> performed and the C</w:t>
      </w:r>
      <w:r w:rsidR="00AB2560" w:rsidRPr="00B61C65">
        <w:t>urrent View changes</w:t>
      </w:r>
      <w:r w:rsidR="00D86AF8" w:rsidRPr="00B61C65">
        <w:t xml:space="preserve"> (</w:t>
      </w:r>
      <w:r w:rsidR="00215012" w:rsidRPr="00B61C65">
        <w:fldChar w:fldCharType="begin"/>
      </w:r>
      <w:r w:rsidR="00215012" w:rsidRPr="00B61C65">
        <w:instrText xml:space="preserve"> REF _Ref406766718 \h </w:instrText>
      </w:r>
      <w:r w:rsidR="00B83B3E" w:rsidRPr="00B61C65">
        <w:instrText xml:space="preserve"> \* MERGEFORMAT </w:instrText>
      </w:r>
      <w:r w:rsidR="00215012" w:rsidRPr="00B61C65">
        <w:fldChar w:fldCharType="separate"/>
      </w:r>
      <w:r w:rsidR="0081024B" w:rsidRPr="00B83B3E">
        <w:t xml:space="preserve">Figure </w:t>
      </w:r>
      <w:r w:rsidR="0081024B">
        <w:t>2</w:t>
      </w:r>
      <w:r w:rsidR="0081024B">
        <w:noBreakHyphen/>
        <w:t>101</w:t>
      </w:r>
      <w:r w:rsidR="00215012" w:rsidRPr="00B61C65">
        <w:fldChar w:fldCharType="end"/>
      </w:r>
      <w:r w:rsidR="00FD153E" w:rsidRPr="00B61C65">
        <w:t>).</w:t>
      </w:r>
    </w:p>
    <w:p w14:paraId="5C3CDA2C" w14:textId="361E3A31" w:rsidR="00215012" w:rsidRPr="00B83B3E" w:rsidRDefault="00215012" w:rsidP="00B61C65"/>
    <w:p w14:paraId="5C3CDA2D" w14:textId="77777777" w:rsidR="00D86AF8" w:rsidRPr="00B83B3E" w:rsidRDefault="00D86AF8" w:rsidP="00345C0B">
      <w:pPr>
        <w:pStyle w:val="Body3PicCaption"/>
      </w:pPr>
      <w:r w:rsidRPr="00B83B3E">
        <w:t xml:space="preserve"> </w:t>
      </w:r>
      <w:r w:rsidR="00323BF1" w:rsidRPr="00B83B3E">
        <w:drawing>
          <wp:inline distT="0" distB="0" distL="0" distR="0" wp14:anchorId="5C3CE1D2" wp14:editId="5C3CE1D3">
            <wp:extent cx="3019425" cy="180975"/>
            <wp:effectExtent l="19050" t="19050" r="28575" b="28575"/>
            <wp:docPr id="124" name="Picture 95" descr="Description: Screen capture of the Current View Screen showing All  Doc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escription: Screen capture of the Current View Screen showing All  Documents"/>
                    <pic:cNvPicPr>
                      <a:picLocks noChangeAspect="1" noChangeArrowheads="1"/>
                    </pic:cNvPicPr>
                  </pic:nvPicPr>
                  <pic:blipFill>
                    <a:blip r:embed="rId151" cstate="print"/>
                    <a:srcRect/>
                    <a:stretch>
                      <a:fillRect/>
                    </a:stretch>
                  </pic:blipFill>
                  <pic:spPr bwMode="auto">
                    <a:xfrm>
                      <a:off x="0" y="0"/>
                      <a:ext cx="3019425" cy="180975"/>
                    </a:xfrm>
                    <a:prstGeom prst="rect">
                      <a:avLst/>
                    </a:prstGeom>
                    <a:noFill/>
                    <a:ln w="6350" cmpd="sng">
                      <a:solidFill>
                        <a:srgbClr val="000000"/>
                      </a:solidFill>
                      <a:miter lim="800000"/>
                      <a:headEnd/>
                      <a:tailEnd/>
                    </a:ln>
                    <a:effectLst/>
                  </pic:spPr>
                </pic:pic>
              </a:graphicData>
            </a:graphic>
          </wp:inline>
        </w:drawing>
      </w:r>
    </w:p>
    <w:p w14:paraId="5C3CDA2E" w14:textId="64B7DAB2" w:rsidR="0010515B" w:rsidRPr="00B83B3E" w:rsidRDefault="0010515B" w:rsidP="00B52F9B">
      <w:pPr>
        <w:pStyle w:val="Caption"/>
        <w:rPr>
          <w:rFonts w:cs="Times New Roman"/>
        </w:rPr>
      </w:pPr>
      <w:bookmarkStart w:id="1237" w:name="_Toc326149649"/>
      <w:bookmarkStart w:id="1238" w:name="_Toc278548223"/>
      <w:bookmarkStart w:id="1239" w:name="_Ref225319704"/>
      <w:bookmarkStart w:id="1240" w:name="_Ref322026404"/>
      <w:bookmarkStart w:id="1241" w:name="_Ref406766718"/>
      <w:bookmarkStart w:id="1242" w:name="_Toc2082731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101</w:t>
      </w:r>
      <w:r w:rsidR="008D502E">
        <w:rPr>
          <w:rFonts w:cs="Times New Roman"/>
        </w:rPr>
        <w:fldChar w:fldCharType="end"/>
      </w:r>
      <w:bookmarkEnd w:id="1237"/>
      <w:bookmarkEnd w:id="1238"/>
      <w:bookmarkEnd w:id="1239"/>
      <w:bookmarkEnd w:id="1240"/>
      <w:bookmarkEnd w:id="1241"/>
      <w:r w:rsidR="004C0CC5">
        <w:rPr>
          <w:rFonts w:cs="Times New Roman"/>
        </w:rPr>
        <w:t>. Searched Documents—Search by All Documents.</w:t>
      </w:r>
      <w:bookmarkEnd w:id="1242"/>
    </w:p>
    <w:p w14:paraId="5C3CDA2F" w14:textId="77777777" w:rsidR="00D86AF8" w:rsidRPr="00B83B3E" w:rsidRDefault="00D86AF8" w:rsidP="00A561AD">
      <w:pPr>
        <w:pStyle w:val="Heading3"/>
      </w:pPr>
      <w:bookmarkStart w:id="1243" w:name="_Report_Builder"/>
      <w:bookmarkStart w:id="1244" w:name="_Toc146086648"/>
      <w:bookmarkStart w:id="1245" w:name="_Toc278187835"/>
      <w:bookmarkStart w:id="1246" w:name="_Ref334795269"/>
      <w:bookmarkStart w:id="1247" w:name="_Toc508873606"/>
      <w:bookmarkStart w:id="1248" w:name="_Toc508875006"/>
      <w:bookmarkStart w:id="1249" w:name="_Toc508875860"/>
      <w:bookmarkStart w:id="1250" w:name="_Toc20827524"/>
      <w:bookmarkEnd w:id="1243"/>
      <w:r w:rsidRPr="00B83B3E">
        <w:t>Report Builder</w:t>
      </w:r>
      <w:bookmarkEnd w:id="1244"/>
      <w:bookmarkEnd w:id="1245"/>
      <w:bookmarkEnd w:id="1246"/>
      <w:bookmarkEnd w:id="1247"/>
      <w:bookmarkEnd w:id="1248"/>
      <w:bookmarkEnd w:id="1249"/>
      <w:bookmarkEnd w:id="1250"/>
    </w:p>
    <w:p w14:paraId="5C3CDA30" w14:textId="02E53D61" w:rsidR="00D86AF8" w:rsidRPr="00B83B3E" w:rsidRDefault="00D86AF8" w:rsidP="00E97B23">
      <w:pPr>
        <w:pStyle w:val="BodyText"/>
      </w:pPr>
      <w:r w:rsidRPr="00B83B3E">
        <w:t xml:space="preserve">The Report Builder allows the user to build a custom report by </w:t>
      </w:r>
      <w:r w:rsidR="00294580" w:rsidRPr="00B83B3E">
        <w:t>selecting</w:t>
      </w:r>
      <w:r w:rsidRPr="00B83B3E">
        <w:t xml:space="preserve"> </w:t>
      </w:r>
      <w:r w:rsidR="0051070E" w:rsidRPr="00B83B3E">
        <w:t xml:space="preserve">any one, or </w:t>
      </w:r>
      <w:r w:rsidR="0098186F" w:rsidRPr="00B83B3E">
        <w:t xml:space="preserve">combinations of </w:t>
      </w:r>
      <w:r w:rsidR="00294580" w:rsidRPr="00B83B3E">
        <w:t>item</w:t>
      </w:r>
      <w:r w:rsidR="00D52E85" w:rsidRPr="00B83B3E">
        <w:t>s</w:t>
      </w:r>
      <w:r w:rsidRPr="00B83B3E">
        <w:t xml:space="preserve"> from the </w:t>
      </w:r>
      <w:proofErr w:type="gramStart"/>
      <w:r w:rsidR="00772AF0" w:rsidRPr="00B83B3E">
        <w:t>left</w:t>
      </w:r>
      <w:r w:rsidRPr="00B83B3E">
        <w:t xml:space="preserve"> </w:t>
      </w:r>
      <w:r w:rsidR="0098186F" w:rsidRPr="00B83B3E">
        <w:t>hand</w:t>
      </w:r>
      <w:proofErr w:type="gramEnd"/>
      <w:r w:rsidR="0098186F" w:rsidRPr="00B83B3E">
        <w:t xml:space="preserve"> navigation pane for any of the document types listed in </w:t>
      </w:r>
      <w:r w:rsidR="0098186F" w:rsidRPr="00B83B3E">
        <w:lastRenderedPageBreak/>
        <w:t xml:space="preserve">the tabs at the bottom of the screen, </w:t>
      </w:r>
      <w:r w:rsidRPr="00B83B3E">
        <w:t xml:space="preserve">and then </w:t>
      </w:r>
      <w:r w:rsidR="006B7071" w:rsidRPr="00B83B3E">
        <w:t>selecting</w:t>
      </w:r>
      <w:r w:rsidRPr="00B83B3E">
        <w:t xml:space="preserve"> </w:t>
      </w:r>
      <w:r w:rsidR="00FD37F0" w:rsidRPr="00B83B3E">
        <w:rPr>
          <w:b/>
        </w:rPr>
        <w:t>Add All</w:t>
      </w:r>
      <w:r w:rsidR="0051070E" w:rsidRPr="00B83B3E">
        <w:rPr>
          <w:b/>
        </w:rPr>
        <w:t xml:space="preserve"> </w:t>
      </w:r>
      <w:r w:rsidR="0051070E" w:rsidRPr="00B83B3E">
        <w:t xml:space="preserve">or </w:t>
      </w:r>
      <w:r w:rsidR="0051070E" w:rsidRPr="00B83B3E">
        <w:rPr>
          <w:b/>
        </w:rPr>
        <w:t>Add Selected</w:t>
      </w:r>
      <w:r w:rsidRPr="00B83B3E">
        <w:t>.</w:t>
      </w:r>
      <w:r w:rsidR="00EE0CF4">
        <w:t xml:space="preserve"> </w:t>
      </w:r>
      <w:r w:rsidRPr="00B83B3E">
        <w:t>For example, if the veteran’s claim</w:t>
      </w:r>
      <w:r w:rsidR="00C52805" w:rsidRPr="00B83B3E">
        <w:t>ed</w:t>
      </w:r>
      <w:r w:rsidRPr="00B83B3E">
        <w:t xml:space="preserve"> issue is a cardiovascular disability, the user can select a</w:t>
      </w:r>
      <w:r w:rsidR="0051070E" w:rsidRPr="00B83B3E">
        <w:t>ny</w:t>
      </w:r>
      <w:r w:rsidRPr="00B83B3E">
        <w:t xml:space="preserve"> of the cardiology notes </w:t>
      </w:r>
      <w:r w:rsidR="0051070E" w:rsidRPr="00B83B3E">
        <w:t xml:space="preserve">for the dates </w:t>
      </w:r>
      <w:r w:rsidR="005675E7" w:rsidRPr="00B83B3E">
        <w:t>listed</w:t>
      </w:r>
      <w:r w:rsidR="0051070E" w:rsidRPr="00B83B3E">
        <w:t xml:space="preserve"> </w:t>
      </w:r>
      <w:r w:rsidRPr="00B83B3E">
        <w:t xml:space="preserve">and </w:t>
      </w:r>
      <w:r w:rsidR="005675E7" w:rsidRPr="00B83B3E">
        <w:t xml:space="preserve">any </w:t>
      </w:r>
      <w:r w:rsidRPr="00B83B3E">
        <w:t>related consultations to build a custom report to facilitate the rating decision.</w:t>
      </w:r>
      <w:r w:rsidR="00EE0CF4">
        <w:t xml:space="preserve"> </w:t>
      </w:r>
      <w:r w:rsidRPr="00B83B3E">
        <w:t xml:space="preserve">To clear this custom report, </w:t>
      </w:r>
      <w:r w:rsidR="008A75B5" w:rsidRPr="00B83B3E">
        <w:t xml:space="preserve">the user </w:t>
      </w:r>
      <w:r w:rsidR="00294580" w:rsidRPr="00B83B3E">
        <w:t>selects</w:t>
      </w:r>
      <w:r w:rsidRPr="00B83B3E">
        <w:t xml:space="preserve"> </w:t>
      </w:r>
      <w:r w:rsidRPr="00B83B3E">
        <w:rPr>
          <w:b/>
        </w:rPr>
        <w:t>Clear List</w:t>
      </w:r>
      <w:r w:rsidRPr="00B83B3E">
        <w:t>.</w:t>
      </w:r>
    </w:p>
    <w:p w14:paraId="5C3CDA31" w14:textId="4BCD3E2A" w:rsidR="00D86AF8" w:rsidRPr="00B83B3E" w:rsidRDefault="00D86AF8" w:rsidP="00AB0437">
      <w:pPr>
        <w:pStyle w:val="BodyText"/>
      </w:pPr>
      <w:r w:rsidRPr="00B83B3E">
        <w:t xml:space="preserve">The Report Builder has been updated with an </w:t>
      </w:r>
      <w:r w:rsidRPr="00B83B3E">
        <w:rPr>
          <w:b/>
        </w:rPr>
        <w:t xml:space="preserve">Add </w:t>
      </w:r>
      <w:r w:rsidR="0051070E" w:rsidRPr="00B83B3E">
        <w:rPr>
          <w:b/>
        </w:rPr>
        <w:t>Selected</w:t>
      </w:r>
      <w:r w:rsidRPr="00B83B3E">
        <w:t xml:space="preserve"> function</w:t>
      </w:r>
      <w:r w:rsidR="0051070E" w:rsidRPr="00B83B3E">
        <w:t xml:space="preserve"> to allow selection of combinations of items</w:t>
      </w:r>
      <w:r w:rsidRPr="00B83B3E">
        <w:t>.</w:t>
      </w:r>
      <w:r w:rsidR="00EE0CF4">
        <w:t xml:space="preserve"> </w:t>
      </w:r>
      <w:r w:rsidRPr="00B83B3E">
        <w:t>Depending on what type of data is being displayed, th</w:t>
      </w:r>
      <w:r w:rsidR="00294580" w:rsidRPr="00B83B3E">
        <w:t>is</w:t>
      </w:r>
      <w:r w:rsidRPr="00B83B3E">
        <w:t xml:space="preserve"> button </w:t>
      </w:r>
      <w:r w:rsidR="0099385A" w:rsidRPr="00B83B3E">
        <w:t>allows</w:t>
      </w:r>
      <w:r w:rsidRPr="00B83B3E">
        <w:t xml:space="preserve"> </w:t>
      </w:r>
      <w:r w:rsidR="0051070E" w:rsidRPr="00B83B3E">
        <w:t xml:space="preserve">any combination or </w:t>
      </w:r>
      <w:r w:rsidRPr="00B83B3E">
        <w:t>all listed reports to be automatically selected for p</w:t>
      </w:r>
      <w:r w:rsidR="003D5156" w:rsidRPr="00B83B3E">
        <w:t xml:space="preserve">rinting and </w:t>
      </w:r>
      <w:r w:rsidRPr="00B83B3E">
        <w:t>viewing (</w:t>
      </w:r>
      <w:r w:rsidR="003B6476">
        <w:fldChar w:fldCharType="begin"/>
      </w:r>
      <w:r w:rsidR="003B6476">
        <w:instrText xml:space="preserve"> REF _Ref514874479 \h </w:instrText>
      </w:r>
      <w:r w:rsidR="003B6476">
        <w:fldChar w:fldCharType="separate"/>
      </w:r>
      <w:r w:rsidR="0081024B" w:rsidRPr="00B83B3E">
        <w:t xml:space="preserve">Figure </w:t>
      </w:r>
      <w:r w:rsidR="0081024B">
        <w:rPr>
          <w:noProof/>
        </w:rPr>
        <w:t>2</w:t>
      </w:r>
      <w:r w:rsidR="0081024B">
        <w:noBreakHyphen/>
      </w:r>
      <w:r w:rsidR="0081024B">
        <w:rPr>
          <w:noProof/>
        </w:rPr>
        <w:t>103</w:t>
      </w:r>
      <w:r w:rsidR="003B6476">
        <w:fldChar w:fldCharType="end"/>
      </w:r>
      <w:r w:rsidR="00E97B23" w:rsidRPr="00B83B3E">
        <w:t>).</w:t>
      </w:r>
    </w:p>
    <w:p w14:paraId="5C3CDA32" w14:textId="79D9C2FF" w:rsidR="00215012" w:rsidRPr="00B83B3E" w:rsidRDefault="00D04920" w:rsidP="00345C0B">
      <w:pPr>
        <w:pStyle w:val="Body3PicCaption"/>
      </w:pPr>
      <w:r w:rsidRPr="00B83B3E">
        <w:drawing>
          <wp:inline distT="0" distB="0" distL="0" distR="0" wp14:anchorId="321A9BDC" wp14:editId="79D9399C">
            <wp:extent cx="5943600" cy="5230368"/>
            <wp:effectExtent l="0" t="0" r="0" b="8890"/>
            <wp:docPr id="341" name="Picture 341" descr="Displays Add Selected function " title="Figure 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52" cstate="print"/>
                    <a:srcRect/>
                    <a:stretch>
                      <a:fillRect/>
                    </a:stretch>
                  </pic:blipFill>
                  <pic:spPr bwMode="auto">
                    <a:xfrm>
                      <a:off x="0" y="0"/>
                      <a:ext cx="5943600" cy="5230368"/>
                    </a:xfrm>
                    <a:prstGeom prst="rect">
                      <a:avLst/>
                    </a:prstGeom>
                    <a:noFill/>
                  </pic:spPr>
                </pic:pic>
              </a:graphicData>
            </a:graphic>
          </wp:inline>
        </w:drawing>
      </w:r>
    </w:p>
    <w:p w14:paraId="5C3CDA34" w14:textId="5057D72D" w:rsidR="0010515B" w:rsidRPr="00B83B3E" w:rsidRDefault="0010515B" w:rsidP="00D04920">
      <w:pPr>
        <w:pStyle w:val="Caption"/>
      </w:pPr>
      <w:bookmarkStart w:id="1251" w:name="_Toc326149650"/>
      <w:bookmarkStart w:id="1252" w:name="_Toc278548224"/>
      <w:bookmarkStart w:id="1253" w:name="_Ref225319749"/>
      <w:bookmarkStart w:id="1254" w:name="_Ref322026440"/>
      <w:bookmarkStart w:id="1255" w:name="_Ref406766736"/>
      <w:bookmarkStart w:id="1256" w:name="_Toc20827316"/>
      <w:r w:rsidRPr="00B83B3E">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102</w:t>
      </w:r>
      <w:r w:rsidR="00C72CA4">
        <w:rPr>
          <w:noProof/>
        </w:rPr>
        <w:fldChar w:fldCharType="end"/>
      </w:r>
      <w:bookmarkEnd w:id="1251"/>
      <w:bookmarkEnd w:id="1252"/>
      <w:bookmarkEnd w:id="1253"/>
      <w:bookmarkEnd w:id="1254"/>
      <w:bookmarkEnd w:id="1255"/>
      <w:r w:rsidR="004C0CC5">
        <w:t>. Report Builder Screen.</w:t>
      </w:r>
      <w:bookmarkEnd w:id="1256"/>
    </w:p>
    <w:p w14:paraId="5C3CDA35" w14:textId="77777777" w:rsidR="00215012" w:rsidRPr="00B83B3E" w:rsidRDefault="00215012" w:rsidP="00215012"/>
    <w:p w14:paraId="5C3CDA36" w14:textId="33FA19D3" w:rsidR="00D86AF8" w:rsidRDefault="00D86AF8" w:rsidP="00113C7E">
      <w:pPr>
        <w:pStyle w:val="BodyText"/>
        <w:rPr>
          <w:color w:val="000000"/>
        </w:rPr>
      </w:pPr>
      <w:r w:rsidRPr="00B83B3E">
        <w:t xml:space="preserve">If </w:t>
      </w:r>
      <w:r w:rsidR="000F5B38" w:rsidRPr="00B83B3E">
        <w:t>the user</w:t>
      </w:r>
      <w:r w:rsidRPr="00B83B3E">
        <w:t xml:space="preserve"> select</w:t>
      </w:r>
      <w:r w:rsidR="0099385A" w:rsidRPr="00B83B3E">
        <w:t>s</w:t>
      </w:r>
      <w:r w:rsidRPr="00B83B3E">
        <w:t xml:space="preserve"> </w:t>
      </w:r>
      <w:r w:rsidRPr="00B83B3E">
        <w:rPr>
          <w:b/>
        </w:rPr>
        <w:t xml:space="preserve">Add </w:t>
      </w:r>
      <w:r w:rsidR="0051070E" w:rsidRPr="00B83B3E">
        <w:rPr>
          <w:b/>
        </w:rPr>
        <w:t>Selected</w:t>
      </w:r>
      <w:r w:rsidRPr="00B83B3E">
        <w:t xml:space="preserve">, </w:t>
      </w:r>
      <w:r w:rsidR="006B7071" w:rsidRPr="00B83B3E">
        <w:t>CAPRI</w:t>
      </w:r>
      <w:r w:rsidRPr="00B83B3E">
        <w:t xml:space="preserve"> download</w:t>
      </w:r>
      <w:r w:rsidR="00772AF0" w:rsidRPr="00B83B3E">
        <w:t>s</w:t>
      </w:r>
      <w:r w:rsidRPr="00B83B3E">
        <w:t xml:space="preserve"> </w:t>
      </w:r>
      <w:r w:rsidR="005675E7" w:rsidRPr="00B83B3E">
        <w:t>the</w:t>
      </w:r>
      <w:r w:rsidRPr="00B83B3E">
        <w:t xml:space="preserve"> reports </w:t>
      </w:r>
      <w:r w:rsidR="005675E7" w:rsidRPr="00B83B3E">
        <w:t xml:space="preserve">selected </w:t>
      </w:r>
      <w:r w:rsidRPr="00B83B3E">
        <w:t>one by one.</w:t>
      </w:r>
      <w:r w:rsidR="00EE0CF4">
        <w:t xml:space="preserve"> </w:t>
      </w:r>
      <w:r w:rsidR="000F5B38" w:rsidRPr="00B83B3E">
        <w:t xml:space="preserve">The </w:t>
      </w:r>
      <w:r w:rsidR="0099385A" w:rsidRPr="00B83B3E">
        <w:t>user has</w:t>
      </w:r>
      <w:r w:rsidRPr="00B83B3E">
        <w:t xml:space="preserve"> the option t</w:t>
      </w:r>
      <w:r w:rsidR="003D5156" w:rsidRPr="00B83B3E">
        <w:t>o stop this process at any time</w:t>
      </w:r>
      <w:r w:rsidRPr="00B83B3E">
        <w:t xml:space="preserve"> by selecting </w:t>
      </w:r>
      <w:r w:rsidRPr="00B83B3E">
        <w:rPr>
          <w:b/>
        </w:rPr>
        <w:t>Stop Adding</w:t>
      </w:r>
      <w:r w:rsidRPr="00B83B3E">
        <w:t xml:space="preserve"> (</w:t>
      </w:r>
      <w:r w:rsidR="003B6476">
        <w:fldChar w:fldCharType="begin"/>
      </w:r>
      <w:r w:rsidR="003B6476">
        <w:instrText xml:space="preserve"> REF _Ref514874417 \h </w:instrText>
      </w:r>
      <w:r w:rsidR="003B6476">
        <w:fldChar w:fldCharType="separate"/>
      </w:r>
      <w:r w:rsidR="0081024B" w:rsidRPr="00B83B3E">
        <w:t xml:space="preserve">Figure </w:t>
      </w:r>
      <w:r w:rsidR="0081024B">
        <w:rPr>
          <w:noProof/>
        </w:rPr>
        <w:t>2</w:t>
      </w:r>
      <w:r w:rsidR="0081024B">
        <w:noBreakHyphen/>
      </w:r>
      <w:r w:rsidR="0081024B">
        <w:rPr>
          <w:noProof/>
        </w:rPr>
        <w:t>103</w:t>
      </w:r>
      <w:r w:rsidR="003B6476">
        <w:fldChar w:fldCharType="end"/>
      </w:r>
      <w:r w:rsidRPr="00B83B3E">
        <w:t>).</w:t>
      </w:r>
      <w:r w:rsidR="00EE0CF4">
        <w:t xml:space="preserve"> </w:t>
      </w:r>
      <w:r w:rsidR="000F5B38" w:rsidRPr="00B83B3E">
        <w:t>After</w:t>
      </w:r>
      <w:r w:rsidRPr="00B83B3E">
        <w:t xml:space="preserve"> the individual reports have been downloaded, </w:t>
      </w:r>
      <w:r w:rsidR="000F5B38" w:rsidRPr="00B83B3E">
        <w:t>the user</w:t>
      </w:r>
      <w:r w:rsidRPr="00B83B3E">
        <w:t xml:space="preserve"> can change the order of the reports using the </w:t>
      </w:r>
      <w:r w:rsidRPr="00B83B3E">
        <w:rPr>
          <w:b/>
        </w:rPr>
        <w:t>Move Up</w:t>
      </w:r>
      <w:r w:rsidRPr="00B83B3E">
        <w:t xml:space="preserve"> and </w:t>
      </w:r>
      <w:r w:rsidRPr="00B83B3E">
        <w:rPr>
          <w:b/>
        </w:rPr>
        <w:t>Move Down</w:t>
      </w:r>
      <w:r w:rsidRPr="00B83B3E">
        <w:t xml:space="preserve"> buttons, delete individual reports using the </w:t>
      </w:r>
      <w:r w:rsidRPr="00B83B3E">
        <w:rPr>
          <w:b/>
        </w:rPr>
        <w:t>Delete One</w:t>
      </w:r>
      <w:r w:rsidRPr="00B83B3E">
        <w:t xml:space="preserve"> button, and build </w:t>
      </w:r>
      <w:r w:rsidR="0099385A" w:rsidRPr="00B83B3E">
        <w:t>the</w:t>
      </w:r>
      <w:r w:rsidRPr="00B83B3E">
        <w:t xml:space="preserve"> final report with the </w:t>
      </w:r>
      <w:r w:rsidRPr="00B83B3E">
        <w:rPr>
          <w:b/>
        </w:rPr>
        <w:t xml:space="preserve">Build </w:t>
      </w:r>
      <w:r w:rsidRPr="00B83B3E">
        <w:t>button.</w:t>
      </w:r>
      <w:r w:rsidR="00EE0CF4">
        <w:t xml:space="preserve"> </w:t>
      </w:r>
      <w:r w:rsidRPr="00B83B3E">
        <w:t xml:space="preserve">After the report has been built, </w:t>
      </w:r>
      <w:r w:rsidR="00294580" w:rsidRPr="00B83B3E">
        <w:t xml:space="preserve">the user can print </w:t>
      </w:r>
      <w:r w:rsidRPr="00B83B3E">
        <w:t xml:space="preserve">it </w:t>
      </w:r>
      <w:r w:rsidR="003D5156" w:rsidRPr="00B83B3E">
        <w:lastRenderedPageBreak/>
        <w:t>by selecting</w:t>
      </w:r>
      <w:r w:rsidR="00772AF0" w:rsidRPr="00B83B3E">
        <w:t xml:space="preserve"> the </w:t>
      </w:r>
      <w:r w:rsidRPr="00B83B3E">
        <w:rPr>
          <w:b/>
        </w:rPr>
        <w:t>Print</w:t>
      </w:r>
      <w:r w:rsidR="00772AF0" w:rsidRPr="00B83B3E">
        <w:t xml:space="preserve"> option </w:t>
      </w:r>
      <w:r w:rsidR="003D5156" w:rsidRPr="00B83B3E">
        <w:t>from</w:t>
      </w:r>
      <w:r w:rsidR="00772AF0" w:rsidRPr="00B83B3E">
        <w:t xml:space="preserve"> the </w:t>
      </w:r>
      <w:r w:rsidR="00772AF0" w:rsidRPr="00B83B3E">
        <w:rPr>
          <w:b/>
        </w:rPr>
        <w:t>File</w:t>
      </w:r>
      <w:r w:rsidR="002C6E40" w:rsidRPr="00B83B3E">
        <w:t xml:space="preserve"> menu</w:t>
      </w:r>
      <w:r w:rsidR="00142811" w:rsidRPr="00B83B3E">
        <w:t xml:space="preserve"> </w:t>
      </w:r>
      <w:r w:rsidR="00142811" w:rsidRPr="00B83B3E">
        <w:rPr>
          <w:color w:val="000000"/>
        </w:rPr>
        <w:t xml:space="preserve">or the user can </w:t>
      </w:r>
      <w:r w:rsidR="00142811" w:rsidRPr="00B83B3E">
        <w:rPr>
          <w:b/>
          <w:color w:val="000000"/>
        </w:rPr>
        <w:t>transmit</w:t>
      </w:r>
      <w:r w:rsidR="00142811" w:rsidRPr="00B83B3E">
        <w:rPr>
          <w:color w:val="000000"/>
        </w:rPr>
        <w:t xml:space="preserve"> the document to </w:t>
      </w:r>
      <w:r w:rsidR="00142811" w:rsidRPr="00B83B3E">
        <w:rPr>
          <w:b/>
          <w:color w:val="000000"/>
        </w:rPr>
        <w:t>Virtual VA</w:t>
      </w:r>
      <w:r w:rsidR="00142811" w:rsidRPr="00B83B3E">
        <w:rPr>
          <w:color w:val="000000"/>
        </w:rPr>
        <w:t xml:space="preserve"> by selecting the </w:t>
      </w:r>
      <w:r w:rsidR="00142811" w:rsidRPr="00B83B3E">
        <w:rPr>
          <w:b/>
          <w:color w:val="000000"/>
        </w:rPr>
        <w:t xml:space="preserve">Send to Virtual VA </w:t>
      </w:r>
      <w:r w:rsidR="00142811" w:rsidRPr="00B83B3E">
        <w:rPr>
          <w:color w:val="000000"/>
        </w:rPr>
        <w:t>button or</w:t>
      </w:r>
      <w:r w:rsidR="00142811" w:rsidRPr="00B83B3E">
        <w:rPr>
          <w:b/>
          <w:color w:val="000000"/>
        </w:rPr>
        <w:t xml:space="preserve"> </w:t>
      </w:r>
      <w:hyperlink w:anchor="_Transmit_to_Virtual" w:history="1">
        <w:r w:rsidR="00142811" w:rsidRPr="00B83B3E">
          <w:rPr>
            <w:rStyle w:val="Hyperlink"/>
            <w:b/>
          </w:rPr>
          <w:t>Transmit to Virtual VA</w:t>
        </w:r>
      </w:hyperlink>
      <w:r w:rsidR="00142811" w:rsidRPr="00B83B3E">
        <w:rPr>
          <w:b/>
          <w:color w:val="000000"/>
        </w:rPr>
        <w:t xml:space="preserve"> </w:t>
      </w:r>
      <w:r w:rsidR="00142811" w:rsidRPr="00B83B3E">
        <w:rPr>
          <w:color w:val="000000"/>
        </w:rPr>
        <w:t>option</w:t>
      </w:r>
      <w:r w:rsidR="00142811" w:rsidRPr="00B83B3E">
        <w:rPr>
          <w:b/>
          <w:color w:val="000000"/>
        </w:rPr>
        <w:t xml:space="preserve"> </w:t>
      </w:r>
      <w:r w:rsidR="00142811" w:rsidRPr="00B83B3E">
        <w:rPr>
          <w:color w:val="000000"/>
        </w:rPr>
        <w:t xml:space="preserve">from the </w:t>
      </w:r>
      <w:r w:rsidR="00142811" w:rsidRPr="00B83B3E">
        <w:rPr>
          <w:b/>
          <w:color w:val="000000"/>
        </w:rPr>
        <w:t>File</w:t>
      </w:r>
      <w:r w:rsidR="00142811" w:rsidRPr="00B83B3E">
        <w:rPr>
          <w:color w:val="000000"/>
        </w:rPr>
        <w:t xml:space="preserve"> menu.</w:t>
      </w:r>
    </w:p>
    <w:p w14:paraId="6E86C3CE" w14:textId="17CEAACE" w:rsidR="00C82478" w:rsidRPr="00B83B3E" w:rsidRDefault="00C82478" w:rsidP="00113C7E">
      <w:pPr>
        <w:pStyle w:val="BodyText"/>
      </w:pPr>
      <w:r w:rsidRPr="00B83B3E">
        <w:rPr>
          <w:noProof/>
        </w:rPr>
        <w:drawing>
          <wp:inline distT="0" distB="0" distL="0" distR="0" wp14:anchorId="6E7B4D91" wp14:editId="0B5B9E61">
            <wp:extent cx="2314575" cy="2305050"/>
            <wp:effectExtent l="0" t="0" r="9525" b="0"/>
            <wp:docPr id="342" name="Picture 139" descr="Report Builder" title=" Figure 2-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53" cstate="print"/>
                    <a:srcRect/>
                    <a:stretch>
                      <a:fillRect/>
                    </a:stretch>
                  </pic:blipFill>
                  <pic:spPr bwMode="auto">
                    <a:xfrm>
                      <a:off x="0" y="0"/>
                      <a:ext cx="2314575" cy="2305050"/>
                    </a:xfrm>
                    <a:prstGeom prst="rect">
                      <a:avLst/>
                    </a:prstGeom>
                    <a:noFill/>
                  </pic:spPr>
                </pic:pic>
              </a:graphicData>
            </a:graphic>
          </wp:inline>
        </w:drawing>
      </w:r>
    </w:p>
    <w:p w14:paraId="5C3CDA38" w14:textId="0A5AC4A9" w:rsidR="0010515B" w:rsidRPr="00B83B3E" w:rsidRDefault="0010515B" w:rsidP="00C82478">
      <w:pPr>
        <w:pStyle w:val="Caption"/>
      </w:pPr>
      <w:bookmarkStart w:id="1257" w:name="_Toc326149651"/>
      <w:bookmarkStart w:id="1258" w:name="_Toc278548225"/>
      <w:bookmarkStart w:id="1259" w:name="_Ref225319758"/>
      <w:bookmarkStart w:id="1260" w:name="_Ref322026462"/>
      <w:bookmarkStart w:id="1261" w:name="_Ref406766755"/>
      <w:bookmarkStart w:id="1262" w:name="_Ref514874417"/>
      <w:bookmarkStart w:id="1263" w:name="_Ref514874479"/>
      <w:bookmarkStart w:id="1264" w:name="_Toc20827317"/>
      <w:r w:rsidRPr="00B83B3E">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103</w:t>
      </w:r>
      <w:r w:rsidR="00C72CA4">
        <w:rPr>
          <w:noProof/>
        </w:rPr>
        <w:fldChar w:fldCharType="end"/>
      </w:r>
      <w:bookmarkEnd w:id="1257"/>
      <w:bookmarkEnd w:id="1258"/>
      <w:bookmarkEnd w:id="1259"/>
      <w:bookmarkEnd w:id="1260"/>
      <w:bookmarkEnd w:id="1261"/>
      <w:bookmarkEnd w:id="1262"/>
      <w:bookmarkEnd w:id="1263"/>
      <w:r w:rsidR="004C0CC5">
        <w:t>. Report Builder Results.</w:t>
      </w:r>
      <w:bookmarkEnd w:id="1264"/>
    </w:p>
    <w:p w14:paraId="5C3CDA39" w14:textId="77777777" w:rsidR="00D86AF8" w:rsidRPr="00B83B3E" w:rsidRDefault="00D86AF8" w:rsidP="00A561AD">
      <w:pPr>
        <w:pStyle w:val="Heading3"/>
      </w:pPr>
      <w:bookmarkStart w:id="1265" w:name="_Toc146086649"/>
      <w:bookmarkStart w:id="1266" w:name="_Toc278187836"/>
      <w:bookmarkStart w:id="1267" w:name="_Toc508873607"/>
      <w:bookmarkStart w:id="1268" w:name="_Toc508875007"/>
      <w:bookmarkStart w:id="1269" w:name="_Toc508875861"/>
      <w:bookmarkStart w:id="1270" w:name="_Toc20827525"/>
      <w:r w:rsidRPr="00B83B3E">
        <w:t xml:space="preserve">Notes </w:t>
      </w:r>
      <w:r w:rsidR="008B18D8" w:rsidRPr="00B83B3E">
        <w:t>T</w:t>
      </w:r>
      <w:r w:rsidRPr="00B83B3E">
        <w:t>ab</w:t>
      </w:r>
      <w:bookmarkEnd w:id="1265"/>
      <w:bookmarkEnd w:id="1266"/>
      <w:bookmarkEnd w:id="1267"/>
      <w:bookmarkEnd w:id="1268"/>
      <w:bookmarkEnd w:id="1269"/>
      <w:bookmarkEnd w:id="1270"/>
    </w:p>
    <w:p w14:paraId="5C3CDA3A" w14:textId="0BCED5BB" w:rsidR="00E50078" w:rsidRPr="00B83B3E" w:rsidRDefault="00D86AF8" w:rsidP="00024962">
      <w:r w:rsidRPr="00B83B3E">
        <w:t xml:space="preserve">This tab allows </w:t>
      </w:r>
      <w:r w:rsidR="00EB6A03" w:rsidRPr="00B83B3E">
        <w:t xml:space="preserve">the user to view or print the veteran’s </w:t>
      </w:r>
      <w:r w:rsidRPr="00B83B3E">
        <w:t>progress notes (</w:t>
      </w:r>
      <w:r w:rsidR="003B6476">
        <w:fldChar w:fldCharType="begin"/>
      </w:r>
      <w:r w:rsidR="003B6476">
        <w:instrText xml:space="preserve"> REF _Ref514874543 \h </w:instrText>
      </w:r>
      <w:r w:rsidR="003B6476">
        <w:fldChar w:fldCharType="separate"/>
      </w:r>
      <w:r w:rsidR="0081024B" w:rsidRPr="00B83B3E">
        <w:t xml:space="preserve">Figure </w:t>
      </w:r>
      <w:r w:rsidR="0081024B">
        <w:rPr>
          <w:noProof/>
        </w:rPr>
        <w:t>2</w:t>
      </w:r>
      <w:r w:rsidR="0081024B">
        <w:noBreakHyphen/>
      </w:r>
      <w:r w:rsidR="0081024B">
        <w:rPr>
          <w:noProof/>
        </w:rPr>
        <w:t>104</w:t>
      </w:r>
      <w:r w:rsidR="003B6476">
        <w:fldChar w:fldCharType="end"/>
      </w:r>
      <w:r w:rsidRPr="00B83B3E">
        <w:t>).</w:t>
      </w:r>
      <w:r w:rsidR="00EE0CF4">
        <w:t xml:space="preserve"> </w:t>
      </w:r>
      <w:r w:rsidRPr="00B83B3E">
        <w:t>The left side of the screen shows the appointment date, type of progress note, and the author of the note.</w:t>
      </w:r>
      <w:r w:rsidR="00EE0CF4">
        <w:t xml:space="preserve"> </w:t>
      </w:r>
      <w:r w:rsidRPr="00B83B3E">
        <w:t xml:space="preserve">If </w:t>
      </w:r>
      <w:r w:rsidR="0099385A" w:rsidRPr="00B83B3E">
        <w:t>the user</w:t>
      </w:r>
      <w:r w:rsidRPr="00B83B3E">
        <w:t xml:space="preserve"> place</w:t>
      </w:r>
      <w:r w:rsidR="00772AF0" w:rsidRPr="00B83B3E">
        <w:t>s</w:t>
      </w:r>
      <w:r w:rsidRPr="00B83B3E">
        <w:t xml:space="preserve"> the mouse pointer over a progress note, the full title </w:t>
      </w:r>
      <w:r w:rsidR="00254AD3" w:rsidRPr="00B83B3E">
        <w:t>is</w:t>
      </w:r>
      <w:r w:rsidRPr="00B83B3E">
        <w:t xml:space="preserve"> displayed.</w:t>
      </w:r>
      <w:r w:rsidR="00EE0CF4">
        <w:t xml:space="preserve"> </w:t>
      </w:r>
      <w:r w:rsidRPr="00B83B3E">
        <w:t>When a note is selected, it appear</w:t>
      </w:r>
      <w:r w:rsidR="009F3FA3" w:rsidRPr="00B83B3E">
        <w:t>s</w:t>
      </w:r>
      <w:r w:rsidRPr="00B83B3E">
        <w:t xml:space="preserve"> in the window</w:t>
      </w:r>
      <w:r w:rsidR="000E192B" w:rsidRPr="00B83B3E">
        <w:t xml:space="preserve"> on the right</w:t>
      </w:r>
      <w:r w:rsidR="002C6E40" w:rsidRPr="00B83B3E">
        <w:t>.</w:t>
      </w:r>
    </w:p>
    <w:p w14:paraId="463471B0" w14:textId="6252CAF4" w:rsidR="00024962" w:rsidRDefault="004D1E0C" w:rsidP="00024962">
      <w:r w:rsidRPr="00B83B3E">
        <w:t>(</w:t>
      </w:r>
      <w:r w:rsidR="00B53757" w:rsidRPr="00B83B3E">
        <w:fldChar w:fldCharType="begin"/>
      </w:r>
      <w:r w:rsidR="00B53757" w:rsidRPr="00B83B3E">
        <w:instrText xml:space="preserve"> REF _Ref406766785 \h </w:instrText>
      </w:r>
      <w:r w:rsidR="00B83B3E">
        <w:instrText xml:space="preserve"> \* MERGEFORMAT </w:instrText>
      </w:r>
      <w:r w:rsidR="00B53757" w:rsidRPr="00B83B3E">
        <w:fldChar w:fldCharType="separate"/>
      </w:r>
      <w:r w:rsidR="0081024B" w:rsidRPr="00B83B3E">
        <w:t xml:space="preserve">Figure </w:t>
      </w:r>
      <w:r w:rsidR="0081024B">
        <w:rPr>
          <w:noProof/>
        </w:rPr>
        <w:t>2</w:t>
      </w:r>
      <w:r w:rsidR="0081024B">
        <w:rPr>
          <w:noProof/>
        </w:rPr>
        <w:noBreakHyphen/>
        <w:t>104</w:t>
      </w:r>
      <w:r w:rsidR="00B53757" w:rsidRPr="00B83B3E">
        <w:fldChar w:fldCharType="end"/>
      </w:r>
      <w:r w:rsidRPr="00B83B3E">
        <w:t>)</w:t>
      </w:r>
      <w:r w:rsidR="008316CE" w:rsidRPr="00B83B3E">
        <w:t xml:space="preserve"> </w:t>
      </w:r>
      <w:r w:rsidR="00D86AF8" w:rsidRPr="00B83B3E">
        <w:t xml:space="preserve">shows the selected domiciliary progress note, </w:t>
      </w:r>
      <w:r w:rsidR="00E50078" w:rsidRPr="00B83B3E">
        <w:t>and</w:t>
      </w:r>
      <w:r w:rsidR="00D86AF8" w:rsidRPr="00B83B3E">
        <w:t xml:space="preserve"> the title of the orthopedic consultation note is shown because the mouse pointer was placed over it.</w:t>
      </w:r>
      <w:r w:rsidR="00EE0CF4">
        <w:t xml:space="preserve"> </w:t>
      </w:r>
      <w:r w:rsidR="00D86AF8" w:rsidRPr="00B83B3E">
        <w:t>The right side of the screen shows the contents of the selected progress note.</w:t>
      </w:r>
      <w:r w:rsidR="00EE0CF4">
        <w:t xml:space="preserve"> </w:t>
      </w:r>
      <w:r w:rsidR="00D86AF8" w:rsidRPr="00B83B3E">
        <w:t xml:space="preserve">The windows can be expanded or minimized to enhance viewing. Contents may be viewed, printed, or copied and pasted into a </w:t>
      </w:r>
      <w:r w:rsidR="00EB6A03" w:rsidRPr="00B83B3E">
        <w:t>Windows-</w:t>
      </w:r>
      <w:r w:rsidR="00D86AF8" w:rsidRPr="00B83B3E">
        <w:t>compatible document such as Microsoft Word</w:t>
      </w:r>
      <w:r w:rsidR="000E192B" w:rsidRPr="00B83B3E">
        <w:t>,</w:t>
      </w:r>
      <w:r w:rsidR="00D86AF8" w:rsidRPr="00B83B3E">
        <w:t xml:space="preserve"> or as part of a rating decis</w:t>
      </w:r>
      <w:r w:rsidR="00024962" w:rsidRPr="00B83B3E">
        <w:t>ion.</w:t>
      </w:r>
    </w:p>
    <w:p w14:paraId="45895B43" w14:textId="77777777" w:rsidR="00C82478" w:rsidRDefault="00C82478" w:rsidP="00024962"/>
    <w:p w14:paraId="63EAA589" w14:textId="4D8B7A70" w:rsidR="00C82478" w:rsidRPr="00B83B3E" w:rsidRDefault="00C82478" w:rsidP="00024962">
      <w:r w:rsidRPr="00B83B3E">
        <w:rPr>
          <w:noProof/>
        </w:rPr>
        <w:lastRenderedPageBreak/>
        <w:drawing>
          <wp:inline distT="0" distB="0" distL="0" distR="0" wp14:anchorId="7AE4ED8E" wp14:editId="3B7A5CBE">
            <wp:extent cx="5495925" cy="3133725"/>
            <wp:effectExtent l="19050" t="19050" r="28575" b="28575"/>
            <wp:docPr id="343" name="Picture 60" descr="View or print the veteran’s progress notes" title="Figure 2-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4" cstate="print"/>
                    <a:srcRect/>
                    <a:stretch>
                      <a:fillRect/>
                    </a:stretch>
                  </pic:blipFill>
                  <pic:spPr bwMode="auto">
                    <a:xfrm>
                      <a:off x="0" y="0"/>
                      <a:ext cx="5495925" cy="3133725"/>
                    </a:xfrm>
                    <a:prstGeom prst="rect">
                      <a:avLst/>
                    </a:prstGeom>
                    <a:noFill/>
                    <a:ln w="6350" cmpd="sng">
                      <a:solidFill>
                        <a:srgbClr val="000000"/>
                      </a:solidFill>
                      <a:miter lim="800000"/>
                      <a:headEnd/>
                      <a:tailEnd/>
                    </a:ln>
                    <a:effectLst/>
                  </pic:spPr>
                </pic:pic>
              </a:graphicData>
            </a:graphic>
          </wp:inline>
        </w:drawing>
      </w:r>
    </w:p>
    <w:p w14:paraId="5C3CDA3E" w14:textId="1C64FF2F" w:rsidR="0010515B" w:rsidRPr="00B83B3E" w:rsidRDefault="0010515B" w:rsidP="00B52F9B">
      <w:pPr>
        <w:pStyle w:val="Caption"/>
        <w:rPr>
          <w:rFonts w:cs="Times New Roman"/>
        </w:rPr>
      </w:pPr>
      <w:bookmarkStart w:id="1271" w:name="_Toc326149652"/>
      <w:bookmarkStart w:id="1272" w:name="_Toc278548226"/>
      <w:bookmarkStart w:id="1273" w:name="_Ref225319766"/>
      <w:bookmarkStart w:id="1274" w:name="_Ref322026480"/>
      <w:bookmarkStart w:id="1275" w:name="_Ref322026494"/>
      <w:bookmarkStart w:id="1276" w:name="_Ref406766772"/>
      <w:bookmarkStart w:id="1277" w:name="_Ref406766785"/>
      <w:bookmarkStart w:id="1278" w:name="_Ref514874543"/>
      <w:bookmarkStart w:id="1279" w:name="_Toc2082731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104</w:t>
      </w:r>
      <w:r w:rsidR="008D502E">
        <w:rPr>
          <w:rFonts w:cs="Times New Roman"/>
        </w:rPr>
        <w:fldChar w:fldCharType="end"/>
      </w:r>
      <w:bookmarkEnd w:id="1271"/>
      <w:bookmarkEnd w:id="1272"/>
      <w:bookmarkEnd w:id="1273"/>
      <w:bookmarkEnd w:id="1274"/>
      <w:bookmarkEnd w:id="1275"/>
      <w:bookmarkEnd w:id="1276"/>
      <w:bookmarkEnd w:id="1277"/>
      <w:bookmarkEnd w:id="1278"/>
      <w:r w:rsidR="004C0CC5">
        <w:rPr>
          <w:rFonts w:cs="Times New Roman"/>
        </w:rPr>
        <w:t>. Clinical Documents—Notes Tab.</w:t>
      </w:r>
      <w:bookmarkEnd w:id="1279"/>
    </w:p>
    <w:p w14:paraId="0112446B" w14:textId="77777777" w:rsidR="00024962" w:rsidRPr="00B83B3E" w:rsidRDefault="00024962" w:rsidP="00024962"/>
    <w:p w14:paraId="5C3CDA3F" w14:textId="00FD93C0" w:rsidR="00D86AF8" w:rsidRDefault="00D86AF8" w:rsidP="00024962">
      <w:r w:rsidRPr="00B83B3E">
        <w:t xml:space="preserve">The standard Notes list </w:t>
      </w:r>
      <w:r w:rsidR="00EB6A03" w:rsidRPr="00B83B3E">
        <w:t xml:space="preserve">is </w:t>
      </w:r>
      <w:r w:rsidRPr="00B83B3E">
        <w:t>display</w:t>
      </w:r>
      <w:r w:rsidR="00EB6A03" w:rsidRPr="00B83B3E">
        <w:t>ed</w:t>
      </w:r>
      <w:r w:rsidRPr="00B83B3E">
        <w:t xml:space="preserve"> in descending chronological order (</w:t>
      </w:r>
      <w:r w:rsidR="00B53757" w:rsidRPr="00B83B3E">
        <w:fldChar w:fldCharType="begin"/>
      </w:r>
      <w:r w:rsidR="00B53757" w:rsidRPr="00B83B3E">
        <w:instrText xml:space="preserve"> REF _Ref406766801 \h </w:instrText>
      </w:r>
      <w:r w:rsidR="00B83B3E">
        <w:instrText xml:space="preserve"> \* MERGEFORMAT </w:instrText>
      </w:r>
      <w:r w:rsidR="00B53757" w:rsidRPr="00B83B3E">
        <w:fldChar w:fldCharType="separate"/>
      </w:r>
      <w:r w:rsidR="0081024B" w:rsidRPr="00B83B3E">
        <w:t xml:space="preserve">Figure </w:t>
      </w:r>
      <w:r w:rsidR="0081024B">
        <w:rPr>
          <w:noProof/>
        </w:rPr>
        <w:t>2</w:t>
      </w:r>
      <w:r w:rsidR="0081024B">
        <w:rPr>
          <w:noProof/>
        </w:rPr>
        <w:noBreakHyphen/>
        <w:t>105</w:t>
      </w:r>
      <w:r w:rsidR="00B53757" w:rsidRPr="00B83B3E">
        <w:fldChar w:fldCharType="end"/>
      </w:r>
      <w:r w:rsidR="000E192B" w:rsidRPr="00B83B3E">
        <w:t>).</w:t>
      </w:r>
    </w:p>
    <w:p w14:paraId="0B1731A0" w14:textId="3AA3A0E5" w:rsidR="00C82478" w:rsidRPr="00B83B3E" w:rsidRDefault="00C82478" w:rsidP="00024962">
      <w:r w:rsidRPr="00B83B3E">
        <w:rPr>
          <w:noProof/>
        </w:rPr>
        <w:drawing>
          <wp:inline distT="0" distB="0" distL="0" distR="0" wp14:anchorId="32603E12" wp14:editId="3139F9F4">
            <wp:extent cx="1628775" cy="847725"/>
            <wp:effectExtent l="19050" t="19050" r="28575" b="28575"/>
            <wp:docPr id="344" name="Picture 99" descr=" Standard Notes listed in descending order." title="Figure 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escription: Screen capture of the Standard Notes listed in chronological Order."/>
                    <pic:cNvPicPr>
                      <a:picLocks noChangeAspect="1" noChangeArrowheads="1"/>
                    </pic:cNvPicPr>
                  </pic:nvPicPr>
                  <pic:blipFill>
                    <a:blip r:embed="rId155" cstate="print">
                      <a:grayscl/>
                    </a:blip>
                    <a:srcRect/>
                    <a:stretch>
                      <a:fillRect/>
                    </a:stretch>
                  </pic:blipFill>
                  <pic:spPr bwMode="auto">
                    <a:xfrm>
                      <a:off x="0" y="0"/>
                      <a:ext cx="1628775" cy="847725"/>
                    </a:xfrm>
                    <a:prstGeom prst="rect">
                      <a:avLst/>
                    </a:prstGeom>
                    <a:noFill/>
                    <a:ln w="6350" cmpd="sng">
                      <a:solidFill>
                        <a:srgbClr val="000000"/>
                      </a:solidFill>
                      <a:miter lim="800000"/>
                      <a:headEnd/>
                      <a:tailEnd/>
                    </a:ln>
                    <a:effectLst/>
                  </pic:spPr>
                </pic:pic>
              </a:graphicData>
            </a:graphic>
          </wp:inline>
        </w:drawing>
      </w:r>
    </w:p>
    <w:p w14:paraId="5C3CDA41" w14:textId="06A4F90E" w:rsidR="0010515B" w:rsidRPr="00B83B3E" w:rsidRDefault="0010515B" w:rsidP="00B52F9B">
      <w:pPr>
        <w:pStyle w:val="Caption"/>
        <w:rPr>
          <w:rFonts w:cs="Times New Roman"/>
        </w:rPr>
      </w:pPr>
      <w:bookmarkStart w:id="1280" w:name="_Toc326149653"/>
      <w:bookmarkStart w:id="1281" w:name="_Toc278548227"/>
      <w:bookmarkStart w:id="1282" w:name="_Ref225319799"/>
      <w:bookmarkStart w:id="1283" w:name="_Ref322026530"/>
      <w:bookmarkStart w:id="1284" w:name="_Ref406766801"/>
      <w:bookmarkStart w:id="1285" w:name="_Toc2082731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105</w:t>
      </w:r>
      <w:r w:rsidR="008D502E">
        <w:rPr>
          <w:rFonts w:cs="Times New Roman"/>
        </w:rPr>
        <w:fldChar w:fldCharType="end"/>
      </w:r>
      <w:bookmarkEnd w:id="1280"/>
      <w:bookmarkEnd w:id="1281"/>
      <w:bookmarkEnd w:id="1282"/>
      <w:bookmarkEnd w:id="1283"/>
      <w:bookmarkEnd w:id="1284"/>
      <w:r w:rsidR="004C0CC5">
        <w:rPr>
          <w:rFonts w:cs="Times New Roman"/>
        </w:rPr>
        <w:t xml:space="preserve">. Notes Tab </w:t>
      </w:r>
      <w:r w:rsidR="009F3F21">
        <w:rPr>
          <w:rFonts w:cs="Times New Roman"/>
        </w:rPr>
        <w:t>Descending</w:t>
      </w:r>
      <w:r w:rsidR="004C0CC5">
        <w:rPr>
          <w:rFonts w:cs="Times New Roman"/>
        </w:rPr>
        <w:t xml:space="preserve"> List.</w:t>
      </w:r>
      <w:bookmarkEnd w:id="1285"/>
    </w:p>
    <w:p w14:paraId="5C3CDA42" w14:textId="77777777" w:rsidR="00B53757" w:rsidRPr="00B83B3E" w:rsidRDefault="00B53757" w:rsidP="00B53757"/>
    <w:p w14:paraId="5C3CDA43" w14:textId="24787307" w:rsidR="00D86AF8" w:rsidRPr="00B83B3E" w:rsidRDefault="00D86AF8" w:rsidP="00345C0B">
      <w:pPr>
        <w:pStyle w:val="Body3PicCaption"/>
      </w:pPr>
      <w:r w:rsidRPr="00B83B3E">
        <w:t xml:space="preserve">If </w:t>
      </w:r>
      <w:r w:rsidR="0099385A" w:rsidRPr="00B83B3E">
        <w:t>the user</w:t>
      </w:r>
      <w:r w:rsidRPr="00B83B3E">
        <w:t xml:space="preserve"> click</w:t>
      </w:r>
      <w:r w:rsidR="003D5156" w:rsidRPr="00B83B3E">
        <w:t>s</w:t>
      </w:r>
      <w:r w:rsidRPr="00B83B3E">
        <w:t xml:space="preserve"> the Divisions button (</w:t>
      </w:r>
      <w:r w:rsidR="00B53757" w:rsidRPr="00B83B3E">
        <w:fldChar w:fldCharType="begin"/>
      </w:r>
      <w:r w:rsidR="00B53757" w:rsidRPr="00B83B3E">
        <w:instrText xml:space="preserve"> REF _Ref406766817 \h </w:instrText>
      </w:r>
      <w:r w:rsidR="00B83B3E">
        <w:instrText xml:space="preserve"> \* MERGEFORMAT </w:instrText>
      </w:r>
      <w:r w:rsidR="00B53757" w:rsidRPr="00B83B3E">
        <w:fldChar w:fldCharType="separate"/>
      </w:r>
      <w:r w:rsidR="0081024B" w:rsidRPr="00B83B3E">
        <w:t xml:space="preserve">Figure </w:t>
      </w:r>
      <w:r w:rsidR="0081024B">
        <w:t>2</w:t>
      </w:r>
      <w:r w:rsidR="0081024B">
        <w:noBreakHyphen/>
        <w:t>106</w:t>
      </w:r>
      <w:r w:rsidR="00B53757" w:rsidRPr="00B83B3E">
        <w:fldChar w:fldCharType="end"/>
      </w:r>
      <w:r w:rsidRPr="00B83B3E">
        <w:t>), the list is re-displayed showing the division of the VHA facility for each note.</w:t>
      </w:r>
      <w:r w:rsidR="00EE0CF4">
        <w:t xml:space="preserve"> </w:t>
      </w:r>
      <w:r w:rsidRPr="00B83B3E">
        <w:t xml:space="preserve">In </w:t>
      </w:r>
      <w:r w:rsidR="00FF5C8D" w:rsidRPr="00B83B3E">
        <w:t>(</w:t>
      </w:r>
      <w:r w:rsidR="00B53757" w:rsidRPr="00B83B3E">
        <w:fldChar w:fldCharType="begin"/>
      </w:r>
      <w:r w:rsidR="00B53757" w:rsidRPr="00B83B3E">
        <w:instrText xml:space="preserve"> REF _Ref406766829 \h </w:instrText>
      </w:r>
      <w:r w:rsidR="00B83B3E">
        <w:instrText xml:space="preserve"> \* MERGEFORMAT </w:instrText>
      </w:r>
      <w:r w:rsidR="00B53757" w:rsidRPr="00B83B3E">
        <w:fldChar w:fldCharType="separate"/>
      </w:r>
      <w:r w:rsidR="0081024B" w:rsidRPr="00B83B3E">
        <w:t xml:space="preserve">Figure </w:t>
      </w:r>
      <w:r w:rsidR="0081024B">
        <w:t>2</w:t>
      </w:r>
      <w:r w:rsidR="0081024B">
        <w:noBreakHyphen/>
        <w:t>107</w:t>
      </w:r>
      <w:r w:rsidR="00B53757" w:rsidRPr="00B83B3E">
        <w:fldChar w:fldCharType="end"/>
      </w:r>
      <w:r w:rsidR="00FF5C8D" w:rsidRPr="00B83B3E">
        <w:t>)</w:t>
      </w:r>
      <w:r w:rsidRPr="00B83B3E">
        <w:t>, there are notes from the Ft. Myers clinic (FT) and the Collier CBOC (COL).</w:t>
      </w:r>
    </w:p>
    <w:p w14:paraId="5C3CDA44" w14:textId="348456F2" w:rsidR="00B53757" w:rsidRPr="00B83B3E" w:rsidRDefault="00C82478" w:rsidP="00345C0B">
      <w:pPr>
        <w:pStyle w:val="Body3PicCaption"/>
      </w:pPr>
      <w:r w:rsidRPr="00B83B3E">
        <w:drawing>
          <wp:inline distT="0" distB="0" distL="0" distR="0" wp14:anchorId="540848A5" wp14:editId="5CD7CDC3">
            <wp:extent cx="1819275" cy="771525"/>
            <wp:effectExtent l="19050" t="19050" r="28575" b="28575"/>
            <wp:docPr id="347" name="Picture 100" descr=" Standard Notes listed by Division." title="Figure 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Description: Screen capture of the Standard Notes listed by Division."/>
                    <pic:cNvPicPr>
                      <a:picLocks noChangeAspect="1" noChangeArrowheads="1"/>
                    </pic:cNvPicPr>
                  </pic:nvPicPr>
                  <pic:blipFill>
                    <a:blip r:embed="rId156" cstate="print">
                      <a:grayscl/>
                    </a:blip>
                    <a:srcRect/>
                    <a:stretch>
                      <a:fillRect/>
                    </a:stretch>
                  </pic:blipFill>
                  <pic:spPr bwMode="auto">
                    <a:xfrm>
                      <a:off x="0" y="0"/>
                      <a:ext cx="1819275" cy="771525"/>
                    </a:xfrm>
                    <a:prstGeom prst="rect">
                      <a:avLst/>
                    </a:prstGeom>
                    <a:noFill/>
                    <a:ln w="6350" cmpd="sng">
                      <a:solidFill>
                        <a:srgbClr val="000000"/>
                      </a:solidFill>
                      <a:miter lim="800000"/>
                      <a:headEnd/>
                      <a:tailEnd/>
                    </a:ln>
                    <a:effectLst/>
                  </pic:spPr>
                </pic:pic>
              </a:graphicData>
            </a:graphic>
          </wp:inline>
        </w:drawing>
      </w:r>
    </w:p>
    <w:p w14:paraId="5C3CDA46" w14:textId="6C68677E" w:rsidR="0010515B" w:rsidRPr="00B83B3E" w:rsidRDefault="0010515B" w:rsidP="00B52F9B">
      <w:pPr>
        <w:pStyle w:val="Caption"/>
        <w:rPr>
          <w:rFonts w:cs="Times New Roman"/>
        </w:rPr>
      </w:pPr>
      <w:bookmarkStart w:id="1286" w:name="_Toc326149654"/>
      <w:bookmarkStart w:id="1287" w:name="_Toc278548228"/>
      <w:bookmarkStart w:id="1288" w:name="_Ref225319809"/>
      <w:bookmarkStart w:id="1289" w:name="_Ref322026542"/>
      <w:bookmarkStart w:id="1290" w:name="_Ref322026568"/>
      <w:bookmarkStart w:id="1291" w:name="_Ref406766817"/>
      <w:bookmarkStart w:id="1292" w:name="_Toc2082732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106</w:t>
      </w:r>
      <w:r w:rsidR="008D502E">
        <w:rPr>
          <w:rFonts w:cs="Times New Roman"/>
        </w:rPr>
        <w:fldChar w:fldCharType="end"/>
      </w:r>
      <w:bookmarkEnd w:id="1286"/>
      <w:bookmarkEnd w:id="1287"/>
      <w:bookmarkEnd w:id="1288"/>
      <w:bookmarkEnd w:id="1289"/>
      <w:bookmarkEnd w:id="1290"/>
      <w:bookmarkEnd w:id="1291"/>
      <w:r w:rsidR="004C0CC5">
        <w:rPr>
          <w:rFonts w:cs="Times New Roman"/>
        </w:rPr>
        <w:t>. Notes Tab—Divisions List.</w:t>
      </w:r>
      <w:bookmarkEnd w:id="1292"/>
    </w:p>
    <w:p w14:paraId="5C3CDA47" w14:textId="77777777" w:rsidR="00D86AF8" w:rsidRPr="00B83B3E" w:rsidRDefault="00D86AF8" w:rsidP="00A561AD">
      <w:pPr>
        <w:pStyle w:val="Heading3"/>
      </w:pPr>
      <w:bookmarkStart w:id="1293" w:name="_Toc146086650"/>
      <w:bookmarkStart w:id="1294" w:name="_Toc278187837"/>
      <w:bookmarkStart w:id="1295" w:name="_Toc508873608"/>
      <w:bookmarkStart w:id="1296" w:name="_Toc508875008"/>
      <w:bookmarkStart w:id="1297" w:name="_Toc508875862"/>
      <w:bookmarkStart w:id="1298" w:name="_Toc20827526"/>
      <w:r w:rsidRPr="00B83B3E">
        <w:t xml:space="preserve">Discharge Summaries </w:t>
      </w:r>
      <w:r w:rsidR="00AA0098" w:rsidRPr="00B83B3E">
        <w:t>T</w:t>
      </w:r>
      <w:r w:rsidRPr="00B83B3E">
        <w:t>ab</w:t>
      </w:r>
      <w:bookmarkEnd w:id="1293"/>
      <w:bookmarkEnd w:id="1294"/>
      <w:bookmarkEnd w:id="1295"/>
      <w:bookmarkEnd w:id="1296"/>
      <w:bookmarkEnd w:id="1297"/>
      <w:bookmarkEnd w:id="1298"/>
    </w:p>
    <w:p w14:paraId="5C3CDA48" w14:textId="39CF1D0C" w:rsidR="00D86AF8" w:rsidRPr="00B83B3E" w:rsidRDefault="00D86AF8" w:rsidP="00345C0B">
      <w:pPr>
        <w:pStyle w:val="Body3PicCaption"/>
      </w:pPr>
      <w:r w:rsidRPr="00B83B3E">
        <w:t>This tab allow</w:t>
      </w:r>
      <w:r w:rsidR="00E17A83" w:rsidRPr="00B83B3E">
        <w:t>s</w:t>
      </w:r>
      <w:r w:rsidRPr="00B83B3E">
        <w:t xml:space="preserve"> </w:t>
      </w:r>
      <w:r w:rsidR="0099385A" w:rsidRPr="00B83B3E">
        <w:t>the user</w:t>
      </w:r>
      <w:r w:rsidRPr="00B83B3E">
        <w:t xml:space="preserve"> to view, print, or copy and paste information from the veteran’s Discharge Summaries (</w:t>
      </w:r>
      <w:r w:rsidR="00B53757" w:rsidRPr="00B83B3E">
        <w:fldChar w:fldCharType="begin"/>
      </w:r>
      <w:r w:rsidR="00B53757" w:rsidRPr="00B83B3E">
        <w:instrText xml:space="preserve"> REF _Ref406766979 \h </w:instrText>
      </w:r>
      <w:r w:rsidR="00B83B3E">
        <w:instrText xml:space="preserve"> \* MERGEFORMAT </w:instrText>
      </w:r>
      <w:r w:rsidR="00B53757" w:rsidRPr="00B83B3E">
        <w:fldChar w:fldCharType="separate"/>
      </w:r>
      <w:r w:rsidR="0081024B" w:rsidRPr="00B83B3E">
        <w:t xml:space="preserve">Figure </w:t>
      </w:r>
      <w:r w:rsidR="0081024B">
        <w:t>2</w:t>
      </w:r>
      <w:r w:rsidR="0081024B">
        <w:noBreakHyphen/>
        <w:t>107</w:t>
      </w:r>
      <w:r w:rsidR="00B53757" w:rsidRPr="00B83B3E">
        <w:fldChar w:fldCharType="end"/>
      </w:r>
      <w:r w:rsidRPr="00B83B3E">
        <w:t>).</w:t>
      </w:r>
      <w:r w:rsidR="00EE0CF4">
        <w:t xml:space="preserve"> </w:t>
      </w:r>
      <w:r w:rsidRPr="00B83B3E">
        <w:t>The left window lists the dates of discharge and the right window displays the selected summary.</w:t>
      </w:r>
      <w:r w:rsidR="00EE0CF4">
        <w:t xml:space="preserve"> </w:t>
      </w:r>
      <w:r w:rsidRPr="00B83B3E">
        <w:t>The Discharge Summary tab download</w:t>
      </w:r>
      <w:r w:rsidR="00E01E23" w:rsidRPr="00B83B3E">
        <w:t>s</w:t>
      </w:r>
      <w:r w:rsidRPr="00B83B3E">
        <w:t xml:space="preserve"> all available </w:t>
      </w:r>
      <w:r w:rsidRPr="00B83B3E">
        <w:lastRenderedPageBreak/>
        <w:t>discharge summaries.</w:t>
      </w:r>
      <w:r w:rsidR="00EE0CF4">
        <w:t xml:space="preserve"> </w:t>
      </w:r>
      <w:r w:rsidRPr="00B83B3E">
        <w:t>The divider between the left and right windows can be moved left or right to resize the window.</w:t>
      </w:r>
    </w:p>
    <w:p w14:paraId="5C3CDA49" w14:textId="2D17D486" w:rsidR="00B53757" w:rsidRPr="00B83B3E" w:rsidRDefault="00C82478" w:rsidP="00345C0B">
      <w:pPr>
        <w:pStyle w:val="Body3PicCaption"/>
      </w:pPr>
      <w:r w:rsidRPr="00B83B3E">
        <w:drawing>
          <wp:inline distT="0" distB="0" distL="0" distR="0" wp14:anchorId="0640DCB8" wp14:editId="15B7FC16">
            <wp:extent cx="5124450" cy="2950168"/>
            <wp:effectExtent l="19050" t="19050" r="19050" b="22225"/>
            <wp:docPr id="348" name="Picture 61" descr="View, print, or copy and paste information from the veteran’s Discharge Summaries" title="Figure 2-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7" cstate="print"/>
                    <a:srcRect/>
                    <a:stretch>
                      <a:fillRect/>
                    </a:stretch>
                  </pic:blipFill>
                  <pic:spPr bwMode="auto">
                    <a:xfrm>
                      <a:off x="0" y="0"/>
                      <a:ext cx="5124450" cy="2950168"/>
                    </a:xfrm>
                    <a:prstGeom prst="rect">
                      <a:avLst/>
                    </a:prstGeom>
                    <a:noFill/>
                    <a:ln w="6350" cmpd="sng">
                      <a:solidFill>
                        <a:srgbClr val="000000"/>
                      </a:solidFill>
                      <a:miter lim="800000"/>
                      <a:headEnd/>
                      <a:tailEnd/>
                    </a:ln>
                    <a:effectLst/>
                  </pic:spPr>
                </pic:pic>
              </a:graphicData>
            </a:graphic>
          </wp:inline>
        </w:drawing>
      </w:r>
    </w:p>
    <w:p w14:paraId="5C3CDA4B" w14:textId="6F179950" w:rsidR="0010515B" w:rsidRPr="00B83B3E" w:rsidRDefault="0010515B" w:rsidP="00B52F9B">
      <w:pPr>
        <w:pStyle w:val="Caption"/>
        <w:rPr>
          <w:rFonts w:cs="Times New Roman"/>
        </w:rPr>
      </w:pPr>
      <w:bookmarkStart w:id="1299" w:name="_Toc326149655"/>
      <w:bookmarkStart w:id="1300" w:name="_Toc278548229"/>
      <w:bookmarkStart w:id="1301" w:name="_Ref225319826"/>
      <w:bookmarkStart w:id="1302" w:name="_Ref322026583"/>
      <w:bookmarkStart w:id="1303" w:name="_Ref406766829"/>
      <w:bookmarkStart w:id="1304" w:name="_Ref406766979"/>
      <w:bookmarkStart w:id="1305" w:name="_Toc2082732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107</w:t>
      </w:r>
      <w:r w:rsidR="008D502E">
        <w:rPr>
          <w:rFonts w:cs="Times New Roman"/>
        </w:rPr>
        <w:fldChar w:fldCharType="end"/>
      </w:r>
      <w:bookmarkEnd w:id="1299"/>
      <w:bookmarkEnd w:id="1300"/>
      <w:bookmarkEnd w:id="1301"/>
      <w:bookmarkEnd w:id="1302"/>
      <w:bookmarkEnd w:id="1303"/>
      <w:bookmarkEnd w:id="1304"/>
      <w:r w:rsidR="00505036">
        <w:rPr>
          <w:rFonts w:cs="Times New Roman"/>
        </w:rPr>
        <w:t>. Clinical Documents—Discharge Summaries Tab.</w:t>
      </w:r>
      <w:bookmarkEnd w:id="1305"/>
    </w:p>
    <w:p w14:paraId="5C3CDA4C" w14:textId="77777777" w:rsidR="00D86AF8" w:rsidRPr="00B83B3E" w:rsidRDefault="00D86AF8" w:rsidP="00A561AD">
      <w:pPr>
        <w:pStyle w:val="Heading3"/>
      </w:pPr>
      <w:bookmarkStart w:id="1306" w:name="_Toc146086651"/>
      <w:bookmarkStart w:id="1307" w:name="_Toc278187838"/>
      <w:bookmarkStart w:id="1308" w:name="_Toc508873609"/>
      <w:bookmarkStart w:id="1309" w:name="_Toc508875009"/>
      <w:bookmarkStart w:id="1310" w:name="_Toc508875863"/>
      <w:bookmarkStart w:id="1311" w:name="_Toc20827527"/>
      <w:r w:rsidRPr="00B83B3E">
        <w:t>Consults</w:t>
      </w:r>
      <w:r w:rsidR="00551930" w:rsidRPr="00B83B3E">
        <w:t xml:space="preserve"> </w:t>
      </w:r>
      <w:r w:rsidR="002A4695" w:rsidRPr="00B83B3E">
        <w:t>T</w:t>
      </w:r>
      <w:r w:rsidRPr="00B83B3E">
        <w:t>ab</w:t>
      </w:r>
      <w:bookmarkEnd w:id="1306"/>
      <w:bookmarkEnd w:id="1307"/>
      <w:bookmarkEnd w:id="1308"/>
      <w:bookmarkEnd w:id="1309"/>
      <w:bookmarkEnd w:id="1310"/>
      <w:bookmarkEnd w:id="1311"/>
    </w:p>
    <w:p w14:paraId="5C3CDA4D" w14:textId="13F901B6" w:rsidR="00D86AF8" w:rsidRDefault="00D86AF8" w:rsidP="00345C0B">
      <w:pPr>
        <w:pStyle w:val="Body3PicCaption"/>
      </w:pPr>
      <w:r w:rsidRPr="00B83B3E">
        <w:t xml:space="preserve">This tab allows </w:t>
      </w:r>
      <w:r w:rsidR="0099385A" w:rsidRPr="00B83B3E">
        <w:t>the user</w:t>
      </w:r>
      <w:r w:rsidRPr="00B83B3E">
        <w:t xml:space="preserve"> to see consultation reports for the patient (</w:t>
      </w:r>
      <w:r w:rsidR="00B53757" w:rsidRPr="00B83B3E">
        <w:fldChar w:fldCharType="begin"/>
      </w:r>
      <w:r w:rsidR="00B53757" w:rsidRPr="00B83B3E">
        <w:instrText xml:space="preserve"> REF _Ref406766990 \h </w:instrText>
      </w:r>
      <w:r w:rsidR="00B83B3E">
        <w:instrText xml:space="preserve"> \* MERGEFORMAT </w:instrText>
      </w:r>
      <w:r w:rsidR="00B53757" w:rsidRPr="00B83B3E">
        <w:fldChar w:fldCharType="separate"/>
      </w:r>
      <w:r w:rsidR="0081024B" w:rsidRPr="00B83B3E">
        <w:t xml:space="preserve">Figure </w:t>
      </w:r>
      <w:r w:rsidR="0081024B">
        <w:t>2</w:t>
      </w:r>
      <w:r w:rsidR="0081024B">
        <w:noBreakHyphen/>
        <w:t>108</w:t>
      </w:r>
      <w:r w:rsidR="00B53757" w:rsidRPr="00B83B3E">
        <w:fldChar w:fldCharType="end"/>
      </w:r>
      <w:r w:rsidRPr="00B83B3E">
        <w:t>).</w:t>
      </w:r>
      <w:r w:rsidR="00EE0CF4">
        <w:t xml:space="preserve"> </w:t>
      </w:r>
      <w:r w:rsidRPr="00B83B3E">
        <w:t>Available consultations are listed on the left.</w:t>
      </w:r>
      <w:r w:rsidR="00EE0CF4">
        <w:t xml:space="preserve"> </w:t>
      </w:r>
      <w:r w:rsidRPr="00B83B3E">
        <w:t xml:space="preserve">If </w:t>
      </w:r>
      <w:r w:rsidR="0099385A" w:rsidRPr="00B83B3E">
        <w:t>the user</w:t>
      </w:r>
      <w:r w:rsidRPr="00B83B3E">
        <w:t xml:space="preserve"> place</w:t>
      </w:r>
      <w:r w:rsidR="00EB6A03" w:rsidRPr="00B83B3E">
        <w:t>s</w:t>
      </w:r>
      <w:r w:rsidRPr="00B83B3E">
        <w:t xml:space="preserve"> the mouse pointer over a consultation, the full title </w:t>
      </w:r>
      <w:r w:rsidR="00254AD3" w:rsidRPr="00B83B3E">
        <w:t>is</w:t>
      </w:r>
      <w:r w:rsidRPr="00B83B3E">
        <w:t xml:space="preserve"> displayed. When a consultation is selected, it appear</w:t>
      </w:r>
      <w:r w:rsidR="009D528E" w:rsidRPr="00B83B3E">
        <w:t>s</w:t>
      </w:r>
      <w:r w:rsidRPr="00B83B3E">
        <w:t xml:space="preserve"> in the right window.</w:t>
      </w:r>
      <w:r w:rsidR="00EE0CF4">
        <w:t xml:space="preserve"> </w:t>
      </w:r>
      <w:r w:rsidR="004D1E0C" w:rsidRPr="00B83B3E">
        <w:t>(</w:t>
      </w:r>
      <w:r w:rsidR="00B53757" w:rsidRPr="00B83B3E">
        <w:fldChar w:fldCharType="begin"/>
      </w:r>
      <w:r w:rsidR="00B53757" w:rsidRPr="00B83B3E">
        <w:instrText xml:space="preserve"> REF _Ref406767063 \h </w:instrText>
      </w:r>
      <w:r w:rsidR="00B83B3E">
        <w:instrText xml:space="preserve"> \* MERGEFORMAT </w:instrText>
      </w:r>
      <w:r w:rsidR="00B53757" w:rsidRPr="00B83B3E">
        <w:fldChar w:fldCharType="separate"/>
      </w:r>
      <w:r w:rsidR="0081024B" w:rsidRPr="00B83B3E">
        <w:t xml:space="preserve">Figure </w:t>
      </w:r>
      <w:r w:rsidR="0081024B">
        <w:lastRenderedPageBreak/>
        <w:t>2</w:t>
      </w:r>
      <w:r w:rsidR="0081024B">
        <w:noBreakHyphen/>
        <w:t>108</w:t>
      </w:r>
      <w:r w:rsidR="00B53757" w:rsidRPr="00B83B3E">
        <w:fldChar w:fldCharType="end"/>
      </w:r>
      <w:r w:rsidR="004D1E0C" w:rsidRPr="00B83B3E">
        <w:t>)</w:t>
      </w:r>
      <w:r w:rsidR="00F94757" w:rsidRPr="00B83B3E">
        <w:t xml:space="preserve"> </w:t>
      </w:r>
      <w:r w:rsidRPr="00B83B3E">
        <w:t xml:space="preserve">shows the </w:t>
      </w:r>
      <w:r w:rsidR="00EB6A03" w:rsidRPr="00B83B3E">
        <w:t>selected dietician consultation.</w:t>
      </w:r>
      <w:r w:rsidR="00EE0CF4">
        <w:t xml:space="preserve"> </w:t>
      </w:r>
      <w:r w:rsidR="00EB6A03" w:rsidRPr="00B83B3E">
        <w:t>T</w:t>
      </w:r>
      <w:r w:rsidRPr="00B83B3E">
        <w:t>he title of the dermatology consultation is shown because the mouse pointer was placed over it.</w:t>
      </w:r>
    </w:p>
    <w:p w14:paraId="55E2B64E" w14:textId="5EED86FE" w:rsidR="00C82478" w:rsidRPr="00B83B3E" w:rsidRDefault="00C82478" w:rsidP="00345C0B">
      <w:pPr>
        <w:pStyle w:val="Body3PicCaption"/>
      </w:pPr>
      <w:r w:rsidRPr="00B83B3E">
        <w:drawing>
          <wp:inline distT="0" distB="0" distL="0" distR="0" wp14:anchorId="5960A526" wp14:editId="733264CC">
            <wp:extent cx="5131647" cy="2933700"/>
            <wp:effectExtent l="19050" t="19050" r="12065" b="19050"/>
            <wp:docPr id="349" name="Picture 62" descr="Consultation reports" title="Figure 2-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8" cstate="print"/>
                    <a:srcRect/>
                    <a:stretch>
                      <a:fillRect/>
                    </a:stretch>
                  </pic:blipFill>
                  <pic:spPr bwMode="auto">
                    <a:xfrm>
                      <a:off x="0" y="0"/>
                      <a:ext cx="5131647" cy="2933700"/>
                    </a:xfrm>
                    <a:prstGeom prst="rect">
                      <a:avLst/>
                    </a:prstGeom>
                    <a:noFill/>
                    <a:ln w="6350" cmpd="sng">
                      <a:solidFill>
                        <a:srgbClr val="000000"/>
                      </a:solidFill>
                      <a:miter lim="800000"/>
                      <a:headEnd/>
                      <a:tailEnd/>
                    </a:ln>
                    <a:effectLst/>
                  </pic:spPr>
                </pic:pic>
              </a:graphicData>
            </a:graphic>
          </wp:inline>
        </w:drawing>
      </w:r>
    </w:p>
    <w:p w14:paraId="5C3CDA50" w14:textId="12408CFD" w:rsidR="00DA658E" w:rsidRPr="00B83B3E" w:rsidRDefault="00DA658E" w:rsidP="00B52F9B">
      <w:pPr>
        <w:pStyle w:val="Caption"/>
        <w:rPr>
          <w:rFonts w:cs="Times New Roman"/>
        </w:rPr>
      </w:pPr>
      <w:bookmarkStart w:id="1312" w:name="_Toc326149656"/>
      <w:bookmarkStart w:id="1313" w:name="_Toc278548230"/>
      <w:bookmarkStart w:id="1314" w:name="_Ref225243449"/>
      <w:bookmarkStart w:id="1315" w:name="_Ref322026597"/>
      <w:bookmarkStart w:id="1316" w:name="_Ref322026612"/>
      <w:bookmarkStart w:id="1317" w:name="_Ref406766990"/>
      <w:bookmarkStart w:id="1318" w:name="_Ref406767063"/>
      <w:bookmarkStart w:id="1319" w:name="_Toc2082732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108</w:t>
      </w:r>
      <w:r w:rsidR="008D502E">
        <w:rPr>
          <w:rFonts w:cs="Times New Roman"/>
        </w:rPr>
        <w:fldChar w:fldCharType="end"/>
      </w:r>
      <w:bookmarkEnd w:id="1312"/>
      <w:bookmarkEnd w:id="1313"/>
      <w:bookmarkEnd w:id="1314"/>
      <w:bookmarkEnd w:id="1315"/>
      <w:bookmarkEnd w:id="1316"/>
      <w:bookmarkEnd w:id="1317"/>
      <w:bookmarkEnd w:id="1318"/>
      <w:r w:rsidR="00505036">
        <w:rPr>
          <w:rFonts w:cs="Times New Roman"/>
        </w:rPr>
        <w:t>. Clinical Documents—Consults Tab.</w:t>
      </w:r>
      <w:bookmarkEnd w:id="1319"/>
    </w:p>
    <w:p w14:paraId="5C3CDA51" w14:textId="77777777" w:rsidR="00D86AF8" w:rsidRPr="00B83B3E" w:rsidRDefault="007B1BF5" w:rsidP="00A561AD">
      <w:pPr>
        <w:pStyle w:val="Heading3"/>
      </w:pPr>
      <w:bookmarkStart w:id="1320" w:name="_Toc146086652"/>
      <w:bookmarkStart w:id="1321" w:name="_Toc278187839"/>
      <w:r w:rsidRPr="00B83B3E">
        <w:t xml:space="preserve"> </w:t>
      </w:r>
      <w:bookmarkStart w:id="1322" w:name="_Toc508873610"/>
      <w:bookmarkStart w:id="1323" w:name="_Toc508875010"/>
      <w:bookmarkStart w:id="1324" w:name="_Toc508875864"/>
      <w:bookmarkStart w:id="1325" w:name="_Toc20827528"/>
      <w:r w:rsidR="00D86AF8" w:rsidRPr="00B83B3E">
        <w:t xml:space="preserve">Vitals </w:t>
      </w:r>
      <w:r w:rsidR="002A4695" w:rsidRPr="00B83B3E">
        <w:t>T</w:t>
      </w:r>
      <w:r w:rsidR="00D86AF8" w:rsidRPr="00B83B3E">
        <w:t>ab</w:t>
      </w:r>
      <w:bookmarkEnd w:id="1320"/>
      <w:bookmarkEnd w:id="1321"/>
      <w:bookmarkEnd w:id="1322"/>
      <w:bookmarkEnd w:id="1323"/>
      <w:bookmarkEnd w:id="1324"/>
      <w:bookmarkEnd w:id="1325"/>
    </w:p>
    <w:p w14:paraId="5C3CDA52" w14:textId="0DE07350" w:rsidR="00D86AF8" w:rsidRPr="00B83B3E" w:rsidRDefault="00D86AF8" w:rsidP="00345C0B">
      <w:pPr>
        <w:pStyle w:val="Body3PicCaption"/>
      </w:pPr>
      <w:r w:rsidRPr="00B83B3E">
        <w:t>This tab allow</w:t>
      </w:r>
      <w:r w:rsidR="00EB6A03" w:rsidRPr="00B83B3E">
        <w:t>s</w:t>
      </w:r>
      <w:r w:rsidRPr="00B83B3E">
        <w:t xml:space="preserve"> </w:t>
      </w:r>
      <w:r w:rsidR="0099385A" w:rsidRPr="00B83B3E">
        <w:t>the user</w:t>
      </w:r>
      <w:r w:rsidRPr="00B83B3E">
        <w:t xml:space="preserve"> to display the vital signs measured during the veteran’s clinical visits (</w:t>
      </w:r>
      <w:r w:rsidR="00B53757" w:rsidRPr="00B83B3E">
        <w:fldChar w:fldCharType="begin"/>
      </w:r>
      <w:r w:rsidR="00B53757" w:rsidRPr="00B83B3E">
        <w:instrText xml:space="preserve"> REF _Ref406767107 \h </w:instrText>
      </w:r>
      <w:r w:rsidR="00B83B3E">
        <w:instrText xml:space="preserve"> \* MERGEFORMAT </w:instrText>
      </w:r>
      <w:r w:rsidR="00B53757" w:rsidRPr="00B83B3E">
        <w:fldChar w:fldCharType="separate"/>
      </w:r>
      <w:r w:rsidR="0081024B" w:rsidRPr="00B83B3E">
        <w:t xml:space="preserve">Figure </w:t>
      </w:r>
      <w:r w:rsidR="0081024B">
        <w:t>2</w:t>
      </w:r>
      <w:r w:rsidR="0081024B">
        <w:noBreakHyphen/>
        <w:t>109</w:t>
      </w:r>
      <w:r w:rsidR="00B53757" w:rsidRPr="00B83B3E">
        <w:fldChar w:fldCharType="end"/>
      </w:r>
      <w:r w:rsidRPr="00B83B3E">
        <w:t>).</w:t>
      </w:r>
      <w:r w:rsidR="00EE0CF4">
        <w:t xml:space="preserve"> </w:t>
      </w:r>
      <w:r w:rsidRPr="00B83B3E">
        <w:t>Vitals can be displayed by the various time periods shown in the left window.</w:t>
      </w:r>
      <w:r w:rsidR="00EE0CF4">
        <w:t xml:space="preserve"> </w:t>
      </w:r>
      <w:r w:rsidRPr="00B83B3E">
        <w:t xml:space="preserve">In </w:t>
      </w:r>
      <w:r w:rsidR="004D1E0C" w:rsidRPr="00B83B3E">
        <w:t>(</w:t>
      </w:r>
      <w:r w:rsidR="00B53757" w:rsidRPr="00B83B3E">
        <w:fldChar w:fldCharType="begin"/>
      </w:r>
      <w:r w:rsidR="00B53757" w:rsidRPr="00B83B3E">
        <w:instrText xml:space="preserve"> REF _Ref406767136 \h </w:instrText>
      </w:r>
      <w:r w:rsidR="00B83B3E">
        <w:instrText xml:space="preserve"> \* MERGEFORMAT </w:instrText>
      </w:r>
      <w:r w:rsidR="00B53757" w:rsidRPr="00B83B3E">
        <w:fldChar w:fldCharType="separate"/>
      </w:r>
      <w:r w:rsidR="0081024B" w:rsidRPr="00B83B3E">
        <w:t xml:space="preserve">Figure </w:t>
      </w:r>
      <w:r w:rsidR="0081024B">
        <w:t>2</w:t>
      </w:r>
      <w:r w:rsidR="0081024B">
        <w:noBreakHyphen/>
        <w:t>109</w:t>
      </w:r>
      <w:r w:rsidR="00B53757" w:rsidRPr="00B83B3E">
        <w:fldChar w:fldCharType="end"/>
      </w:r>
      <w:r w:rsidR="004D1E0C" w:rsidRPr="00B83B3E">
        <w:t>)</w:t>
      </w:r>
      <w:r w:rsidRPr="00B83B3E">
        <w:t xml:space="preserve">, all of the vitals for </w:t>
      </w:r>
      <w:r w:rsidR="00EB6A03" w:rsidRPr="00B83B3E">
        <w:t xml:space="preserve">the </w:t>
      </w:r>
      <w:r w:rsidRPr="00B83B3E">
        <w:t>past five years are displayed.</w:t>
      </w:r>
      <w:r w:rsidR="00EE0CF4">
        <w:t xml:space="preserve"> </w:t>
      </w:r>
      <w:r w:rsidRPr="00B83B3E">
        <w:t xml:space="preserve">Blood pressure readings are </w:t>
      </w:r>
      <w:r w:rsidRPr="00B83B3E">
        <w:lastRenderedPageBreak/>
        <w:t>especially handy for hypertension claims.</w:t>
      </w:r>
      <w:r w:rsidR="00EE0CF4">
        <w:t xml:space="preserve"> </w:t>
      </w:r>
      <w:r w:rsidRPr="00B83B3E">
        <w:t>Other components included in vitals are temperature, pulse, respiration, height, weight, and pain index.</w:t>
      </w:r>
    </w:p>
    <w:p w14:paraId="5C3CDA53" w14:textId="565F68C9" w:rsidR="00B53757" w:rsidRPr="00B83B3E" w:rsidRDefault="0042731A" w:rsidP="00345C0B">
      <w:pPr>
        <w:pStyle w:val="Body3PicCaption"/>
      </w:pPr>
      <w:r w:rsidRPr="00B83B3E">
        <w:drawing>
          <wp:inline distT="0" distB="0" distL="0" distR="0" wp14:anchorId="2543DA56" wp14:editId="371BDDA0">
            <wp:extent cx="5200650" cy="2857500"/>
            <wp:effectExtent l="19050" t="19050" r="19050" b="19050"/>
            <wp:docPr id="350" name="Picture 63" descr="Display vitals by the various time periods shown in the left window" title="Figure 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9" cstate="print"/>
                    <a:srcRect/>
                    <a:stretch>
                      <a:fillRect/>
                    </a:stretch>
                  </pic:blipFill>
                  <pic:spPr bwMode="auto">
                    <a:xfrm>
                      <a:off x="0" y="0"/>
                      <a:ext cx="5200650" cy="2857500"/>
                    </a:xfrm>
                    <a:prstGeom prst="rect">
                      <a:avLst/>
                    </a:prstGeom>
                    <a:noFill/>
                    <a:ln w="6350" cmpd="sng">
                      <a:solidFill>
                        <a:srgbClr val="000000"/>
                      </a:solidFill>
                      <a:miter lim="800000"/>
                      <a:headEnd/>
                      <a:tailEnd/>
                    </a:ln>
                    <a:effectLst/>
                  </pic:spPr>
                </pic:pic>
              </a:graphicData>
            </a:graphic>
          </wp:inline>
        </w:drawing>
      </w:r>
    </w:p>
    <w:p w14:paraId="5C3CDA55" w14:textId="5EBFE236" w:rsidR="00DA658E" w:rsidRPr="00B83B3E" w:rsidRDefault="00DA658E" w:rsidP="00B52F9B">
      <w:pPr>
        <w:pStyle w:val="Caption"/>
        <w:rPr>
          <w:rFonts w:cs="Times New Roman"/>
        </w:rPr>
      </w:pPr>
      <w:bookmarkStart w:id="1326" w:name="_Toc326149657"/>
      <w:bookmarkStart w:id="1327" w:name="_Toc278548231"/>
      <w:bookmarkStart w:id="1328" w:name="_Ref225243469"/>
      <w:bookmarkStart w:id="1329" w:name="_Ref322026650"/>
      <w:bookmarkStart w:id="1330" w:name="_Ref322026670"/>
      <w:bookmarkStart w:id="1331" w:name="_Ref406767107"/>
      <w:bookmarkStart w:id="1332" w:name="_Ref406767136"/>
      <w:bookmarkStart w:id="1333" w:name="_Toc2082732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109</w:t>
      </w:r>
      <w:r w:rsidR="008D502E">
        <w:rPr>
          <w:rFonts w:cs="Times New Roman"/>
        </w:rPr>
        <w:fldChar w:fldCharType="end"/>
      </w:r>
      <w:bookmarkEnd w:id="1326"/>
      <w:bookmarkEnd w:id="1327"/>
      <w:bookmarkEnd w:id="1328"/>
      <w:bookmarkEnd w:id="1329"/>
      <w:bookmarkEnd w:id="1330"/>
      <w:bookmarkEnd w:id="1331"/>
      <w:bookmarkEnd w:id="1332"/>
      <w:r w:rsidR="00AA3E3D">
        <w:rPr>
          <w:rFonts w:cs="Times New Roman"/>
        </w:rPr>
        <w:t>. Clinical Documents—Vitals Tab.</w:t>
      </w:r>
      <w:bookmarkEnd w:id="1333"/>
    </w:p>
    <w:p w14:paraId="5C3CDA56" w14:textId="77777777" w:rsidR="00474053" w:rsidRPr="00B83B3E" w:rsidRDefault="00474053" w:rsidP="00474053"/>
    <w:p w14:paraId="5C3CDA57" w14:textId="35C06CF1" w:rsidR="00D86AF8" w:rsidRDefault="006B7071" w:rsidP="00197F16">
      <w:pPr>
        <w:pStyle w:val="BodyText"/>
      </w:pPr>
      <w:r w:rsidRPr="00B83B3E">
        <w:t>Selecting</w:t>
      </w:r>
      <w:r w:rsidR="00EB6A03" w:rsidRPr="00B83B3E">
        <w:t xml:space="preserve"> t</w:t>
      </w:r>
      <w:r w:rsidR="00D86AF8" w:rsidRPr="00B83B3E">
        <w:t xml:space="preserve">he </w:t>
      </w:r>
      <w:r w:rsidR="00D86AF8" w:rsidRPr="00B83B3E">
        <w:rPr>
          <w:b/>
        </w:rPr>
        <w:t>Graph Report</w:t>
      </w:r>
      <w:r w:rsidR="00D86AF8" w:rsidRPr="00B83B3E">
        <w:t xml:space="preserve"> button opens another window where </w:t>
      </w:r>
      <w:r w:rsidR="0099385A" w:rsidRPr="00B83B3E">
        <w:t>the user</w:t>
      </w:r>
      <w:r w:rsidR="00D86AF8" w:rsidRPr="00B83B3E">
        <w:t xml:space="preserve"> can select a particular vital sign (blood pressure, body mass index, height, pain, pulse, respiration, temperature, and weight) to generate a graph (</w:t>
      </w:r>
      <w:r w:rsidR="00474053" w:rsidRPr="00B83B3E">
        <w:fldChar w:fldCharType="begin"/>
      </w:r>
      <w:r w:rsidR="00474053" w:rsidRPr="00B83B3E">
        <w:instrText xml:space="preserve"> REF _Ref406767162 \h </w:instrText>
      </w:r>
      <w:r w:rsidR="00B83B3E">
        <w:instrText xml:space="preserve"> \* MERGEFORMAT </w:instrText>
      </w:r>
      <w:r w:rsidR="00474053" w:rsidRPr="00B83B3E">
        <w:fldChar w:fldCharType="separate"/>
      </w:r>
      <w:r w:rsidR="0081024B" w:rsidRPr="003865D7">
        <w:t xml:space="preserve">Figure </w:t>
      </w:r>
      <w:r w:rsidR="0081024B">
        <w:rPr>
          <w:noProof/>
        </w:rPr>
        <w:t>2</w:t>
      </w:r>
      <w:r w:rsidR="0081024B">
        <w:rPr>
          <w:noProof/>
        </w:rPr>
        <w:noBreakHyphen/>
        <w:t>110</w:t>
      </w:r>
      <w:r w:rsidR="00474053" w:rsidRPr="00B83B3E">
        <w:fldChar w:fldCharType="end"/>
      </w:r>
      <w:r w:rsidR="00D86AF8" w:rsidRPr="00B83B3E">
        <w:t>).</w:t>
      </w:r>
      <w:r w:rsidR="00EE0CF4">
        <w:t xml:space="preserve"> </w:t>
      </w:r>
      <w:r w:rsidR="00D86AF8" w:rsidRPr="00B83B3E">
        <w:t xml:space="preserve">This can be useful when evaluating conditions such as hypertension. </w:t>
      </w:r>
      <w:r w:rsidR="0099385A" w:rsidRPr="00B83B3E">
        <w:t>The user</w:t>
      </w:r>
      <w:r w:rsidR="00D86AF8" w:rsidRPr="00B83B3E">
        <w:t xml:space="preserve"> can use this for reference, or </w:t>
      </w:r>
      <w:r w:rsidR="00EB6A03" w:rsidRPr="00B83B3E">
        <w:t>copy the graph</w:t>
      </w:r>
      <w:r w:rsidR="0099385A" w:rsidRPr="00B83B3E">
        <w:t xml:space="preserve"> </w:t>
      </w:r>
      <w:r w:rsidR="00D86AF8" w:rsidRPr="00B83B3E">
        <w:t>us</w:t>
      </w:r>
      <w:r w:rsidR="0099385A" w:rsidRPr="00B83B3E">
        <w:t>ing</w:t>
      </w:r>
      <w:r w:rsidR="00D86AF8" w:rsidRPr="00B83B3E">
        <w:t xml:space="preserve"> the </w:t>
      </w:r>
      <w:r w:rsidR="00D86AF8" w:rsidRPr="00B83B3E">
        <w:rPr>
          <w:b/>
        </w:rPr>
        <w:t>Copy Graph to Clipboard</w:t>
      </w:r>
      <w:r w:rsidR="00D86AF8" w:rsidRPr="00B83B3E">
        <w:t xml:space="preserve"> </w:t>
      </w:r>
      <w:r w:rsidR="00EB6A03" w:rsidRPr="00B83B3E">
        <w:t>button</w:t>
      </w:r>
      <w:r w:rsidR="00D86AF8" w:rsidRPr="00B83B3E">
        <w:t xml:space="preserve"> and </w:t>
      </w:r>
      <w:r w:rsidR="00EB6A03" w:rsidRPr="00B83B3E">
        <w:t xml:space="preserve">then </w:t>
      </w:r>
      <w:r w:rsidR="00D86AF8" w:rsidRPr="00B83B3E">
        <w:t xml:space="preserve">paste </w:t>
      </w:r>
      <w:r w:rsidR="00EB6A03" w:rsidRPr="00B83B3E">
        <w:t xml:space="preserve">the graph </w:t>
      </w:r>
      <w:r w:rsidR="00D86AF8" w:rsidRPr="00B83B3E">
        <w:t xml:space="preserve">into </w:t>
      </w:r>
      <w:r w:rsidR="00EB6A03" w:rsidRPr="00B83B3E">
        <w:t>a</w:t>
      </w:r>
      <w:r w:rsidR="00D86AF8" w:rsidRPr="00B83B3E">
        <w:t xml:space="preserve"> document.</w:t>
      </w:r>
    </w:p>
    <w:p w14:paraId="17213979" w14:textId="31CEBB6F" w:rsidR="003865D7" w:rsidRDefault="0042731A" w:rsidP="00197F16">
      <w:pPr>
        <w:pStyle w:val="BodyText"/>
      </w:pPr>
      <w:r w:rsidRPr="00B83B3E">
        <w:rPr>
          <w:noProof/>
        </w:rPr>
        <w:drawing>
          <wp:inline distT="0" distB="0" distL="0" distR="0" wp14:anchorId="62F95296" wp14:editId="145C1346">
            <wp:extent cx="5114925" cy="3238500"/>
            <wp:effectExtent l="19050" t="19050" r="28575" b="19050"/>
            <wp:docPr id="351" name="Picture 104" descr="Vitals Graph Detail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escription: Screen capture of the Vitals Graph Detail Screen"/>
                    <pic:cNvPicPr>
                      <a:picLocks noChangeAspect="1" noChangeArrowheads="1"/>
                    </pic:cNvPicPr>
                  </pic:nvPicPr>
                  <pic:blipFill>
                    <a:blip r:embed="rId160" cstate="print"/>
                    <a:srcRect/>
                    <a:stretch>
                      <a:fillRect/>
                    </a:stretch>
                  </pic:blipFill>
                  <pic:spPr bwMode="auto">
                    <a:xfrm>
                      <a:off x="0" y="0"/>
                      <a:ext cx="5114925" cy="3238500"/>
                    </a:xfrm>
                    <a:prstGeom prst="rect">
                      <a:avLst/>
                    </a:prstGeom>
                    <a:noFill/>
                    <a:ln w="6350" cmpd="sng">
                      <a:solidFill>
                        <a:srgbClr val="000000"/>
                      </a:solidFill>
                      <a:miter lim="800000"/>
                      <a:headEnd/>
                      <a:tailEnd/>
                    </a:ln>
                    <a:effectLst/>
                  </pic:spPr>
                </pic:pic>
              </a:graphicData>
            </a:graphic>
          </wp:inline>
        </w:drawing>
      </w:r>
    </w:p>
    <w:p w14:paraId="5C3CDA59" w14:textId="1125D715" w:rsidR="00DA658E" w:rsidRDefault="00DA658E">
      <w:pPr>
        <w:pStyle w:val="Caption"/>
      </w:pPr>
      <w:bookmarkStart w:id="1334" w:name="_Toc326149658"/>
      <w:bookmarkStart w:id="1335" w:name="_Toc278548232"/>
      <w:bookmarkStart w:id="1336" w:name="_Ref225243483"/>
      <w:bookmarkStart w:id="1337" w:name="_Ref322026689"/>
      <w:bookmarkStart w:id="1338" w:name="_Ref406767162"/>
      <w:bookmarkStart w:id="1339" w:name="_Toc20827324"/>
      <w:r w:rsidRPr="003865D7">
        <w:lastRenderedPageBreak/>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110</w:t>
      </w:r>
      <w:r w:rsidR="00C72CA4">
        <w:rPr>
          <w:noProof/>
        </w:rPr>
        <w:fldChar w:fldCharType="end"/>
      </w:r>
      <w:bookmarkEnd w:id="1334"/>
      <w:bookmarkEnd w:id="1335"/>
      <w:bookmarkEnd w:id="1336"/>
      <w:bookmarkEnd w:id="1337"/>
      <w:bookmarkEnd w:id="1338"/>
      <w:r w:rsidR="007537D1">
        <w:t>. Vitals Graph Report.</w:t>
      </w:r>
      <w:bookmarkEnd w:id="1339"/>
    </w:p>
    <w:p w14:paraId="20E232E5" w14:textId="77777777" w:rsidR="003865D7" w:rsidRDefault="003865D7" w:rsidP="005F7F65"/>
    <w:p w14:paraId="5C3CDA5A" w14:textId="77777777" w:rsidR="00A646C9" w:rsidRPr="00B83B3E" w:rsidRDefault="007B1BF5" w:rsidP="00A561AD">
      <w:pPr>
        <w:pStyle w:val="Heading3"/>
      </w:pPr>
      <w:bookmarkStart w:id="1340" w:name="_Toc508953924"/>
      <w:bookmarkStart w:id="1341" w:name="_Toc508954132"/>
      <w:bookmarkStart w:id="1342" w:name="_Toc508954883"/>
      <w:bookmarkStart w:id="1343" w:name="_Toc508955126"/>
      <w:bookmarkStart w:id="1344" w:name="_Toc508955549"/>
      <w:bookmarkStart w:id="1345" w:name="_Toc508955711"/>
      <w:bookmarkStart w:id="1346" w:name="_Toc508955873"/>
      <w:bookmarkStart w:id="1347" w:name="_Toc508956346"/>
      <w:bookmarkStart w:id="1348" w:name="_Toc508957090"/>
      <w:bookmarkStart w:id="1349" w:name="_Toc508958998"/>
      <w:bookmarkStart w:id="1350" w:name="_Toc508968658"/>
      <w:bookmarkStart w:id="1351" w:name="_Toc508973689"/>
      <w:bookmarkStart w:id="1352" w:name="_Toc146086653"/>
      <w:bookmarkStart w:id="1353" w:name="_Toc278187840"/>
      <w:bookmarkEnd w:id="1340"/>
      <w:bookmarkEnd w:id="1341"/>
      <w:bookmarkEnd w:id="1342"/>
      <w:bookmarkEnd w:id="1343"/>
      <w:bookmarkEnd w:id="1344"/>
      <w:bookmarkEnd w:id="1345"/>
      <w:bookmarkEnd w:id="1346"/>
      <w:bookmarkEnd w:id="1347"/>
      <w:bookmarkEnd w:id="1348"/>
      <w:bookmarkEnd w:id="1349"/>
      <w:bookmarkEnd w:id="1350"/>
      <w:bookmarkEnd w:id="1351"/>
      <w:r w:rsidRPr="00B83B3E">
        <w:t xml:space="preserve"> </w:t>
      </w:r>
      <w:bookmarkStart w:id="1354" w:name="_Toc508873611"/>
      <w:bookmarkStart w:id="1355" w:name="_Toc508875011"/>
      <w:bookmarkStart w:id="1356" w:name="_Toc508875865"/>
      <w:bookmarkStart w:id="1357" w:name="_Toc20827529"/>
      <w:r w:rsidR="00D86AF8" w:rsidRPr="00B83B3E">
        <w:t xml:space="preserve">Medications </w:t>
      </w:r>
      <w:r w:rsidR="00AA0098" w:rsidRPr="00B83B3E">
        <w:t>T</w:t>
      </w:r>
      <w:r w:rsidR="00D86AF8" w:rsidRPr="00B83B3E">
        <w:t>ab</w:t>
      </w:r>
      <w:bookmarkEnd w:id="1352"/>
      <w:bookmarkEnd w:id="1353"/>
      <w:bookmarkEnd w:id="1354"/>
      <w:bookmarkEnd w:id="1355"/>
      <w:bookmarkEnd w:id="1356"/>
      <w:bookmarkEnd w:id="1357"/>
    </w:p>
    <w:p w14:paraId="5C3CDA5C" w14:textId="145B67B0" w:rsidR="00474053" w:rsidRDefault="00EB6A03" w:rsidP="00B02DC4">
      <w:r w:rsidRPr="00B02DC4">
        <w:t>On t</w:t>
      </w:r>
      <w:r w:rsidR="00D86AF8" w:rsidRPr="00B02DC4">
        <w:t>he Meds tab</w:t>
      </w:r>
      <w:r w:rsidRPr="00B02DC4">
        <w:t xml:space="preserve">, </w:t>
      </w:r>
      <w:r w:rsidR="0099385A" w:rsidRPr="00B02DC4">
        <w:t>the user</w:t>
      </w:r>
      <w:r w:rsidR="00D86AF8" w:rsidRPr="00B02DC4">
        <w:t xml:space="preserve"> </w:t>
      </w:r>
      <w:r w:rsidRPr="00B02DC4">
        <w:t>can</w:t>
      </w:r>
      <w:r w:rsidR="00D86AF8" w:rsidRPr="00B02DC4">
        <w:t xml:space="preserve"> display </w:t>
      </w:r>
      <w:proofErr w:type="gramStart"/>
      <w:r w:rsidR="00D86AF8" w:rsidRPr="00B02DC4">
        <w:t>all of</w:t>
      </w:r>
      <w:proofErr w:type="gramEnd"/>
      <w:r w:rsidR="00D86AF8" w:rsidRPr="00B02DC4">
        <w:t xml:space="preserve"> the medications prescribed to a veteran </w:t>
      </w:r>
      <w:r w:rsidRPr="00B02DC4">
        <w:t>in</w:t>
      </w:r>
      <w:r w:rsidR="00D86AF8" w:rsidRPr="00B02DC4">
        <w:t xml:space="preserve"> several formats</w:t>
      </w:r>
      <w:r w:rsidRPr="00B02DC4">
        <w:t>,</w:t>
      </w:r>
      <w:r w:rsidR="00D86AF8" w:rsidRPr="00B02DC4">
        <w:t xml:space="preserve"> as shown in the left window (</w:t>
      </w:r>
      <w:r w:rsidR="00474053" w:rsidRPr="00B02DC4">
        <w:fldChar w:fldCharType="begin"/>
      </w:r>
      <w:r w:rsidR="00474053" w:rsidRPr="00B02DC4">
        <w:instrText xml:space="preserve"> REF _Ref406767189 \h </w:instrText>
      </w:r>
      <w:r w:rsidR="00B83B3E" w:rsidRPr="00B02DC4">
        <w:instrText xml:space="preserve"> \* MERGEFORMAT </w:instrText>
      </w:r>
      <w:r w:rsidR="00474053" w:rsidRPr="00B02DC4">
        <w:fldChar w:fldCharType="separate"/>
      </w:r>
      <w:r w:rsidR="0081024B" w:rsidRPr="00B83B3E">
        <w:t xml:space="preserve">Figure </w:t>
      </w:r>
      <w:r w:rsidR="0081024B">
        <w:t>2</w:t>
      </w:r>
      <w:r w:rsidR="0081024B">
        <w:noBreakHyphen/>
        <w:t>111</w:t>
      </w:r>
      <w:r w:rsidR="00474053" w:rsidRPr="00B02DC4">
        <w:fldChar w:fldCharType="end"/>
      </w:r>
      <w:r w:rsidR="00D86AF8" w:rsidRPr="00B02DC4">
        <w:t>).</w:t>
      </w:r>
      <w:r w:rsidR="00EE0CF4">
        <w:t xml:space="preserve"> </w:t>
      </w:r>
      <w:r w:rsidR="0099385A" w:rsidRPr="00B02DC4">
        <w:t>The user</w:t>
      </w:r>
      <w:r w:rsidR="00D86AF8" w:rsidRPr="00B02DC4">
        <w:t xml:space="preserve"> can choose between active and inactive prescriptions</w:t>
      </w:r>
      <w:r w:rsidR="000E192B" w:rsidRPr="00B02DC4">
        <w:t>,</w:t>
      </w:r>
      <w:r w:rsidR="00D86AF8" w:rsidRPr="00B02DC4">
        <w:t xml:space="preserve"> as well as inpatient or outpatient prescriptions.</w:t>
      </w:r>
      <w:r w:rsidR="00EE0CF4">
        <w:t xml:space="preserve"> </w:t>
      </w:r>
      <w:r w:rsidR="00D86AF8" w:rsidRPr="00B02DC4">
        <w:t xml:space="preserve">Information includes </w:t>
      </w:r>
      <w:proofErr w:type="gramStart"/>
      <w:r w:rsidR="00D86AF8" w:rsidRPr="00B02DC4">
        <w:t>all of</w:t>
      </w:r>
      <w:proofErr w:type="gramEnd"/>
      <w:r w:rsidR="00D86AF8" w:rsidRPr="00B02DC4">
        <w:t xml:space="preserve"> the veteran’s prescriptions, the prescribing physician, </w:t>
      </w:r>
      <w:r w:rsidRPr="00B02DC4">
        <w:t xml:space="preserve">the </w:t>
      </w:r>
      <w:r w:rsidR="00D86AF8" w:rsidRPr="00B02DC4">
        <w:t xml:space="preserve">status of </w:t>
      </w:r>
      <w:r w:rsidRPr="00B02DC4">
        <w:t xml:space="preserve">the </w:t>
      </w:r>
      <w:r w:rsidR="00D86AF8" w:rsidRPr="00B02DC4">
        <w:t>prescription</w:t>
      </w:r>
      <w:r w:rsidRPr="00B02DC4">
        <w:t>,</w:t>
      </w:r>
      <w:r w:rsidR="00D86AF8" w:rsidRPr="00B02DC4">
        <w:t xml:space="preserve"> and dosage instructions.</w:t>
      </w:r>
      <w:r w:rsidR="00EE0CF4">
        <w:t xml:space="preserve"> </w:t>
      </w:r>
      <w:r w:rsidR="00D86AF8" w:rsidRPr="00B02DC4">
        <w:t>The display format Outpatient Rx Action Profile show</w:t>
      </w:r>
      <w:r w:rsidRPr="00B02DC4">
        <w:t>s</w:t>
      </w:r>
      <w:r w:rsidR="00D86AF8" w:rsidRPr="00B02DC4">
        <w:t xml:space="preserve"> the classification of the prescribed drug, which can save users time in referencing a prescription in the Physician’s Drug Reference (PDR).</w:t>
      </w:r>
    </w:p>
    <w:p w14:paraId="46858A7C" w14:textId="32C71E37" w:rsidR="007B5405" w:rsidRPr="00B83B3E" w:rsidRDefault="007B5405" w:rsidP="00B02DC4"/>
    <w:p w14:paraId="5C3CDA5D" w14:textId="7C7818DF" w:rsidR="002C3390" w:rsidRPr="00B83B3E" w:rsidRDefault="00323BF1" w:rsidP="00345C0B">
      <w:pPr>
        <w:pStyle w:val="Body3PicCaption"/>
      </w:pPr>
      <w:r w:rsidRPr="00B83B3E">
        <w:lastRenderedPageBreak/>
        <w:drawing>
          <wp:inline distT="0" distB="0" distL="0" distR="0" wp14:anchorId="5C3CE1E6" wp14:editId="4C96501E">
            <wp:extent cx="5153025" cy="3000375"/>
            <wp:effectExtent l="19050" t="19050" r="28575" b="28575"/>
            <wp:docPr id="134" name="Picture 64" descr="Displays the Medication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1" cstate="print"/>
                    <a:srcRect/>
                    <a:stretch>
                      <a:fillRect/>
                    </a:stretch>
                  </pic:blipFill>
                  <pic:spPr bwMode="auto">
                    <a:xfrm>
                      <a:off x="0" y="0"/>
                      <a:ext cx="5153025" cy="3000375"/>
                    </a:xfrm>
                    <a:prstGeom prst="rect">
                      <a:avLst/>
                    </a:prstGeom>
                    <a:noFill/>
                    <a:ln w="6350" cmpd="sng">
                      <a:solidFill>
                        <a:srgbClr val="000000"/>
                      </a:solidFill>
                      <a:miter lim="800000"/>
                      <a:headEnd/>
                      <a:tailEnd/>
                    </a:ln>
                    <a:effectLst/>
                  </pic:spPr>
                </pic:pic>
              </a:graphicData>
            </a:graphic>
          </wp:inline>
        </w:drawing>
      </w:r>
    </w:p>
    <w:p w14:paraId="5C3CDA5E" w14:textId="21EAEE55" w:rsidR="000A4FA4" w:rsidRPr="007537D1" w:rsidRDefault="00DA658E" w:rsidP="00B52F9B">
      <w:pPr>
        <w:pStyle w:val="Caption"/>
      </w:pPr>
      <w:bookmarkStart w:id="1358" w:name="_Toc326149659"/>
      <w:bookmarkStart w:id="1359" w:name="_Toc278548233"/>
      <w:bookmarkStart w:id="1360" w:name="_Ref225243502"/>
      <w:bookmarkStart w:id="1361" w:name="_Ref322026716"/>
      <w:bookmarkStart w:id="1362" w:name="_Ref406767189"/>
      <w:bookmarkStart w:id="1363" w:name="_Toc2082732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111</w:t>
      </w:r>
      <w:r w:rsidR="008D502E">
        <w:rPr>
          <w:rFonts w:cs="Times New Roman"/>
        </w:rPr>
        <w:fldChar w:fldCharType="end"/>
      </w:r>
      <w:bookmarkStart w:id="1364" w:name="_Toc146086654"/>
      <w:bookmarkEnd w:id="1358"/>
      <w:bookmarkEnd w:id="1359"/>
      <w:bookmarkEnd w:id="1360"/>
      <w:bookmarkEnd w:id="1361"/>
      <w:bookmarkEnd w:id="1362"/>
      <w:r w:rsidR="007537D1">
        <w:rPr>
          <w:rFonts w:cs="Times New Roman"/>
        </w:rPr>
        <w:t>. Clinical Documents—Meds Tab.</w:t>
      </w:r>
      <w:bookmarkEnd w:id="1363"/>
    </w:p>
    <w:p w14:paraId="5C3CDA5F" w14:textId="3451D218" w:rsidR="00D86AF8" w:rsidRPr="00B83B3E" w:rsidRDefault="007B1BF5" w:rsidP="00A561AD">
      <w:pPr>
        <w:pStyle w:val="Heading3"/>
      </w:pPr>
      <w:bookmarkStart w:id="1365" w:name="_Toc278187841"/>
      <w:r w:rsidRPr="00B83B3E">
        <w:t xml:space="preserve"> </w:t>
      </w:r>
      <w:bookmarkStart w:id="1366" w:name="_Toc508873612"/>
      <w:bookmarkStart w:id="1367" w:name="_Toc508875012"/>
      <w:bookmarkStart w:id="1368" w:name="_Toc508875866"/>
      <w:bookmarkStart w:id="1369" w:name="_Toc20827530"/>
      <w:r w:rsidR="00D86AF8" w:rsidRPr="00B83B3E">
        <w:t xml:space="preserve">Laboratory </w:t>
      </w:r>
      <w:r w:rsidR="00AA0098" w:rsidRPr="00B83B3E">
        <w:t>T</w:t>
      </w:r>
      <w:r w:rsidR="00D86AF8" w:rsidRPr="00B83B3E">
        <w:t>ab</w:t>
      </w:r>
      <w:bookmarkEnd w:id="1364"/>
      <w:bookmarkEnd w:id="1365"/>
      <w:bookmarkEnd w:id="1366"/>
      <w:bookmarkEnd w:id="1367"/>
      <w:bookmarkEnd w:id="1368"/>
      <w:bookmarkEnd w:id="1369"/>
    </w:p>
    <w:p w14:paraId="5C3CDA60" w14:textId="1FEAE8C5" w:rsidR="00D86AF8" w:rsidRPr="00B83B3E" w:rsidRDefault="00D86AF8" w:rsidP="00345C0B">
      <w:pPr>
        <w:pStyle w:val="Body3PicCaption"/>
      </w:pPr>
      <w:r w:rsidRPr="00B83B3E">
        <w:t>This tab shows various laboratory findings including blood, urine, anatomic pathology, blood bank, and microbiology findings (</w:t>
      </w:r>
      <w:r w:rsidR="009302AE" w:rsidRPr="00B83B3E">
        <w:fldChar w:fldCharType="begin"/>
      </w:r>
      <w:r w:rsidR="009302AE" w:rsidRPr="00B83B3E">
        <w:instrText xml:space="preserve"> REF _Ref406767233 \h </w:instrText>
      </w:r>
      <w:r w:rsidR="00B83B3E">
        <w:instrText xml:space="preserve"> \* MERGEFORMAT </w:instrText>
      </w:r>
      <w:r w:rsidR="009302AE" w:rsidRPr="00B83B3E">
        <w:fldChar w:fldCharType="separate"/>
      </w:r>
      <w:r w:rsidR="0081024B" w:rsidRPr="00B83B3E">
        <w:t xml:space="preserve">Figure </w:t>
      </w:r>
      <w:r w:rsidR="0081024B">
        <w:t>2</w:t>
      </w:r>
      <w:r w:rsidR="0081024B">
        <w:noBreakHyphen/>
        <w:t>112</w:t>
      </w:r>
      <w:r w:rsidR="009302AE" w:rsidRPr="00B83B3E">
        <w:fldChar w:fldCharType="end"/>
      </w:r>
      <w:r w:rsidRPr="00B83B3E">
        <w:t>).</w:t>
      </w:r>
      <w:r w:rsidR="00EE0CF4">
        <w:t xml:space="preserve"> </w:t>
      </w:r>
      <w:r w:rsidRPr="00B83B3E">
        <w:t>This tab may be helpful in finding a confirmed diagnosis for cancer from a biopsy or in evaluating diabetes</w:t>
      </w:r>
      <w:r w:rsidR="00EB6A03" w:rsidRPr="00B83B3E">
        <w:t>-related</w:t>
      </w:r>
      <w:r w:rsidRPr="00B83B3E">
        <w:t xml:space="preserve"> or HIV-related illness.</w:t>
      </w:r>
    </w:p>
    <w:p w14:paraId="5C3CDA61" w14:textId="77777777" w:rsidR="00474053" w:rsidRPr="00B83B3E" w:rsidRDefault="00474053" w:rsidP="00345C0B">
      <w:pPr>
        <w:pStyle w:val="Body3PicCaption"/>
      </w:pPr>
    </w:p>
    <w:p w14:paraId="5C3CDA62" w14:textId="77777777" w:rsidR="00C16621" w:rsidRPr="00B83B3E" w:rsidRDefault="00323BF1" w:rsidP="00345C0B">
      <w:pPr>
        <w:pStyle w:val="Body3PicCaption"/>
      </w:pPr>
      <w:r w:rsidRPr="00B83B3E">
        <w:drawing>
          <wp:inline distT="0" distB="0" distL="0" distR="0" wp14:anchorId="5C3CE1E8" wp14:editId="120B852D">
            <wp:extent cx="5143500" cy="2971800"/>
            <wp:effectExtent l="19050" t="19050" r="19050" b="19050"/>
            <wp:docPr id="135" name="Picture 65" descr="View of the Laboratory tab of Health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2" cstate="print"/>
                    <a:srcRect/>
                    <a:stretch>
                      <a:fillRect/>
                    </a:stretch>
                  </pic:blipFill>
                  <pic:spPr bwMode="auto">
                    <a:xfrm>
                      <a:off x="0" y="0"/>
                      <a:ext cx="5143500" cy="2971800"/>
                    </a:xfrm>
                    <a:prstGeom prst="rect">
                      <a:avLst/>
                    </a:prstGeom>
                    <a:noFill/>
                    <a:ln w="6350" cmpd="sng">
                      <a:solidFill>
                        <a:srgbClr val="000000"/>
                      </a:solidFill>
                      <a:miter lim="800000"/>
                      <a:headEnd/>
                      <a:tailEnd/>
                    </a:ln>
                    <a:effectLst/>
                  </pic:spPr>
                </pic:pic>
              </a:graphicData>
            </a:graphic>
          </wp:inline>
        </w:drawing>
      </w:r>
    </w:p>
    <w:p w14:paraId="5C3CDA63" w14:textId="71ABD520" w:rsidR="00DA658E" w:rsidRPr="007537D1" w:rsidRDefault="00DA658E" w:rsidP="00B52F9B">
      <w:pPr>
        <w:pStyle w:val="Caption"/>
      </w:pPr>
      <w:bookmarkStart w:id="1370" w:name="_Toc326149660"/>
      <w:bookmarkStart w:id="1371" w:name="_Toc278548234"/>
      <w:bookmarkStart w:id="1372" w:name="_Ref225243868"/>
      <w:bookmarkStart w:id="1373" w:name="_Ref322026734"/>
      <w:bookmarkStart w:id="1374" w:name="_Ref322026904"/>
      <w:bookmarkStart w:id="1375" w:name="_Ref406767233"/>
      <w:bookmarkStart w:id="1376" w:name="_Ref406767268"/>
      <w:bookmarkStart w:id="1377" w:name="_Toc2082732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112</w:t>
      </w:r>
      <w:r w:rsidR="008D502E">
        <w:rPr>
          <w:rFonts w:cs="Times New Roman"/>
        </w:rPr>
        <w:fldChar w:fldCharType="end"/>
      </w:r>
      <w:bookmarkEnd w:id="1370"/>
      <w:bookmarkEnd w:id="1371"/>
      <w:bookmarkEnd w:id="1372"/>
      <w:bookmarkEnd w:id="1373"/>
      <w:bookmarkEnd w:id="1374"/>
      <w:bookmarkEnd w:id="1375"/>
      <w:bookmarkEnd w:id="1376"/>
      <w:r w:rsidR="007537D1">
        <w:rPr>
          <w:rFonts w:cs="Times New Roman"/>
        </w:rPr>
        <w:t>. Clinical Documents—Labs Tab.</w:t>
      </w:r>
      <w:bookmarkEnd w:id="1377"/>
    </w:p>
    <w:p w14:paraId="5C3CDA64" w14:textId="17640461" w:rsidR="00D86AF8" w:rsidRPr="00B83B3E" w:rsidRDefault="00D86AF8" w:rsidP="00345C0B">
      <w:pPr>
        <w:pStyle w:val="Body3PicCaption"/>
      </w:pPr>
      <w:r w:rsidRPr="00B83B3E">
        <w:t xml:space="preserve">Another function under the Lab tab is the graph function, which can graphically display laboratory findings as specified by </w:t>
      </w:r>
      <w:r w:rsidR="00EB6A03" w:rsidRPr="00B83B3E">
        <w:t>the</w:t>
      </w:r>
      <w:r w:rsidRPr="00B83B3E">
        <w:t xml:space="preserve"> user (</w:t>
      </w:r>
      <w:r w:rsidR="009302AE" w:rsidRPr="00B83B3E">
        <w:fldChar w:fldCharType="begin"/>
      </w:r>
      <w:r w:rsidR="009302AE" w:rsidRPr="00B83B3E">
        <w:instrText xml:space="preserve"> REF _Ref406767250 \h </w:instrText>
      </w:r>
      <w:r w:rsidR="00B83B3E">
        <w:instrText xml:space="preserve"> \* MERGEFORMAT </w:instrText>
      </w:r>
      <w:r w:rsidR="009302AE" w:rsidRPr="00B83B3E">
        <w:fldChar w:fldCharType="separate"/>
      </w:r>
      <w:r w:rsidR="0081024B" w:rsidRPr="00B83B3E">
        <w:t xml:space="preserve">Figure </w:t>
      </w:r>
      <w:r w:rsidR="0081024B">
        <w:t>2</w:t>
      </w:r>
      <w:r w:rsidR="0081024B">
        <w:noBreakHyphen/>
        <w:t>113</w:t>
      </w:r>
      <w:r w:rsidR="009302AE" w:rsidRPr="00B83B3E">
        <w:fldChar w:fldCharType="end"/>
      </w:r>
      <w:r w:rsidRPr="00B83B3E">
        <w:t>).</w:t>
      </w:r>
      <w:r w:rsidR="00EE0CF4">
        <w:t xml:space="preserve"> </w:t>
      </w:r>
      <w:r w:rsidRPr="00B83B3E">
        <w:t xml:space="preserve">This feature does not have a separate </w:t>
      </w:r>
      <w:r w:rsidRPr="00B83B3E">
        <w:lastRenderedPageBreak/>
        <w:t>button, as on the Vitals tab</w:t>
      </w:r>
      <w:r w:rsidR="00EB6A03" w:rsidRPr="00B83B3E">
        <w:t>.</w:t>
      </w:r>
      <w:r w:rsidR="00EE0CF4">
        <w:t xml:space="preserve"> </w:t>
      </w:r>
      <w:r w:rsidR="00EB6A03" w:rsidRPr="00B83B3E">
        <w:t>I</w:t>
      </w:r>
      <w:r w:rsidRPr="00B83B3E">
        <w:t>nstead</w:t>
      </w:r>
      <w:r w:rsidR="00EB6A03" w:rsidRPr="00B83B3E">
        <w:t>,</w:t>
      </w:r>
      <w:r w:rsidRPr="00B83B3E">
        <w:t xml:space="preserve"> the graph function is included in the list in the left window (</w:t>
      </w:r>
      <w:r w:rsidR="009302AE" w:rsidRPr="00B83B3E">
        <w:fldChar w:fldCharType="begin"/>
      </w:r>
      <w:r w:rsidR="009302AE" w:rsidRPr="00B83B3E">
        <w:instrText xml:space="preserve"> REF _Ref406767268 \h </w:instrText>
      </w:r>
      <w:r w:rsidR="00B83B3E">
        <w:instrText xml:space="preserve"> \* MERGEFORMAT </w:instrText>
      </w:r>
      <w:r w:rsidR="009302AE" w:rsidRPr="00B83B3E">
        <w:fldChar w:fldCharType="separate"/>
      </w:r>
      <w:r w:rsidR="0081024B" w:rsidRPr="00B83B3E">
        <w:t xml:space="preserve">Figure </w:t>
      </w:r>
      <w:r w:rsidR="0081024B">
        <w:t>2</w:t>
      </w:r>
      <w:r w:rsidR="0081024B">
        <w:noBreakHyphen/>
        <w:t>112</w:t>
      </w:r>
      <w:r w:rsidR="009302AE" w:rsidRPr="00B83B3E">
        <w:fldChar w:fldCharType="end"/>
      </w:r>
      <w:r w:rsidRPr="00B83B3E">
        <w:t>).</w:t>
      </w:r>
      <w:r w:rsidR="00EE0CF4">
        <w:t xml:space="preserve"> </w:t>
      </w:r>
      <w:r w:rsidRPr="00B83B3E">
        <w:t xml:space="preserve">In </w:t>
      </w:r>
      <w:r w:rsidR="004D1E0C" w:rsidRPr="00B83B3E">
        <w:t>(</w:t>
      </w:r>
      <w:r w:rsidR="009302AE" w:rsidRPr="00B83B3E">
        <w:fldChar w:fldCharType="begin"/>
      </w:r>
      <w:r w:rsidR="009302AE" w:rsidRPr="00B83B3E">
        <w:instrText xml:space="preserve"> REF _Ref406767280 \h </w:instrText>
      </w:r>
      <w:r w:rsidR="00B83B3E">
        <w:instrText xml:space="preserve"> \* MERGEFORMAT </w:instrText>
      </w:r>
      <w:r w:rsidR="009302AE" w:rsidRPr="00B83B3E">
        <w:fldChar w:fldCharType="separate"/>
      </w:r>
      <w:r w:rsidR="0081024B" w:rsidRPr="00B83B3E">
        <w:t xml:space="preserve">Figure </w:t>
      </w:r>
      <w:r w:rsidR="0081024B">
        <w:t>2</w:t>
      </w:r>
      <w:r w:rsidR="0081024B">
        <w:noBreakHyphen/>
        <w:t>113</w:t>
      </w:r>
      <w:r w:rsidR="009302AE" w:rsidRPr="00B83B3E">
        <w:fldChar w:fldCharType="end"/>
      </w:r>
      <w:r w:rsidR="004D1E0C" w:rsidRPr="00B83B3E">
        <w:t>)</w:t>
      </w:r>
      <w:r w:rsidRPr="00B83B3E">
        <w:t>, a graphic display of the veteran’s plasma sodium levels from 02-04-99 to 04-21-03 is shown.</w:t>
      </w:r>
      <w:r w:rsidR="00EE0CF4">
        <w:t xml:space="preserve"> </w:t>
      </w:r>
      <w:r w:rsidRPr="00B83B3E">
        <w:t xml:space="preserve">Note that the normal values are </w:t>
      </w:r>
      <w:r w:rsidR="000E192B" w:rsidRPr="00B83B3E">
        <w:t>indicated with lines at 137 and 145</w:t>
      </w:r>
      <w:r w:rsidRPr="00B83B3E">
        <w:t>.</w:t>
      </w:r>
      <w:r w:rsidR="00EE0CF4">
        <w:t xml:space="preserve"> </w:t>
      </w:r>
      <w:r w:rsidR="00EB6A03" w:rsidRPr="00B83B3E">
        <w:t>The user can scroll through n</w:t>
      </w:r>
      <w:r w:rsidRPr="00B83B3E">
        <w:t>umerous laboratory tests</w:t>
      </w:r>
      <w:r w:rsidR="00EB6A03" w:rsidRPr="00B83B3E">
        <w:t xml:space="preserve"> which are</w:t>
      </w:r>
      <w:r w:rsidRPr="00B83B3E">
        <w:t xml:space="preserve"> available in the left window.</w:t>
      </w:r>
      <w:r w:rsidR="00EE0CF4">
        <w:t xml:space="preserve"> </w:t>
      </w:r>
      <w:r w:rsidRPr="00B83B3E">
        <w:t>Some of the items that could be graphed include the CD4 count if a user is working on a claim for HIV</w:t>
      </w:r>
      <w:r w:rsidR="00EB6A03" w:rsidRPr="00B83B3E">
        <w:t>-</w:t>
      </w:r>
      <w:r w:rsidRPr="00B83B3E">
        <w:t xml:space="preserve">related </w:t>
      </w:r>
      <w:r w:rsidR="00BD43CF" w:rsidRPr="00B83B3E">
        <w:t>illness</w:t>
      </w:r>
      <w:r w:rsidRPr="00B83B3E">
        <w:t xml:space="preserve"> or the Prostatic Specific Antigen level if the claim is for </w:t>
      </w:r>
      <w:r w:rsidR="00213B8B" w:rsidRPr="00B83B3E">
        <w:t>prostate</w:t>
      </w:r>
      <w:r w:rsidRPr="00B83B3E">
        <w:t xml:space="preserve"> cancer.</w:t>
      </w:r>
    </w:p>
    <w:p w14:paraId="5C3CDA65" w14:textId="77777777" w:rsidR="009302AE" w:rsidRPr="00B83B3E" w:rsidRDefault="009302AE" w:rsidP="00345C0B">
      <w:pPr>
        <w:pStyle w:val="Body3PicCaption"/>
      </w:pPr>
    </w:p>
    <w:p w14:paraId="5C3CDA66" w14:textId="77777777" w:rsidR="00D86AF8" w:rsidRPr="00B83B3E" w:rsidRDefault="00323BF1" w:rsidP="00345C0B">
      <w:pPr>
        <w:pStyle w:val="Body3PicCaption"/>
      </w:pPr>
      <w:r w:rsidRPr="00B83B3E">
        <w:drawing>
          <wp:inline distT="0" distB="0" distL="0" distR="0" wp14:anchorId="5C3CE1EA" wp14:editId="5C3CE1EB">
            <wp:extent cx="5238750" cy="3952875"/>
            <wp:effectExtent l="19050" t="19050" r="19050" b="28575"/>
            <wp:docPr id="136" name="Picture 107" descr="Description: Screen capture of the Labs Graph Detail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escription: Screen capture of the Labs Graph Details Screen"/>
                    <pic:cNvPicPr>
                      <a:picLocks noChangeAspect="1" noChangeArrowheads="1"/>
                    </pic:cNvPicPr>
                  </pic:nvPicPr>
                  <pic:blipFill>
                    <a:blip r:embed="rId163" cstate="print"/>
                    <a:srcRect/>
                    <a:stretch>
                      <a:fillRect/>
                    </a:stretch>
                  </pic:blipFill>
                  <pic:spPr bwMode="auto">
                    <a:xfrm>
                      <a:off x="0" y="0"/>
                      <a:ext cx="5238750" cy="3952875"/>
                    </a:xfrm>
                    <a:prstGeom prst="rect">
                      <a:avLst/>
                    </a:prstGeom>
                    <a:noFill/>
                    <a:ln w="6350" cmpd="sng">
                      <a:solidFill>
                        <a:srgbClr val="000000"/>
                      </a:solidFill>
                      <a:miter lim="800000"/>
                      <a:headEnd/>
                      <a:tailEnd/>
                    </a:ln>
                    <a:effectLst/>
                  </pic:spPr>
                </pic:pic>
              </a:graphicData>
            </a:graphic>
          </wp:inline>
        </w:drawing>
      </w:r>
    </w:p>
    <w:p w14:paraId="5C3CDA67" w14:textId="3436B79C" w:rsidR="00DA658E" w:rsidRPr="00B83B3E" w:rsidRDefault="00DA658E" w:rsidP="00B52F9B">
      <w:pPr>
        <w:pStyle w:val="Caption"/>
        <w:rPr>
          <w:rFonts w:cs="Times New Roman"/>
        </w:rPr>
      </w:pPr>
      <w:bookmarkStart w:id="1378" w:name="_Toc326149661"/>
      <w:bookmarkStart w:id="1379" w:name="_Toc278548235"/>
      <w:bookmarkStart w:id="1380" w:name="_Ref225243860"/>
      <w:bookmarkStart w:id="1381" w:name="_Ref322026848"/>
      <w:bookmarkStart w:id="1382" w:name="_Ref322026861"/>
      <w:bookmarkStart w:id="1383" w:name="_Ref406767250"/>
      <w:bookmarkStart w:id="1384" w:name="_Ref406767280"/>
      <w:bookmarkStart w:id="1385" w:name="_Toc2082732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113</w:t>
      </w:r>
      <w:r w:rsidR="008D502E">
        <w:rPr>
          <w:rFonts w:cs="Times New Roman"/>
        </w:rPr>
        <w:fldChar w:fldCharType="end"/>
      </w:r>
      <w:bookmarkEnd w:id="1378"/>
      <w:bookmarkEnd w:id="1379"/>
      <w:bookmarkEnd w:id="1380"/>
      <w:bookmarkEnd w:id="1381"/>
      <w:bookmarkEnd w:id="1382"/>
      <w:bookmarkEnd w:id="1383"/>
      <w:bookmarkEnd w:id="1384"/>
      <w:r w:rsidR="00A260A1">
        <w:rPr>
          <w:rFonts w:cs="Times New Roman"/>
        </w:rPr>
        <w:t>. Lab Graph Report.</w:t>
      </w:r>
      <w:bookmarkEnd w:id="1385"/>
    </w:p>
    <w:p w14:paraId="5C3CDA68" w14:textId="77777777" w:rsidR="00D86AF8" w:rsidRPr="00B83B3E" w:rsidRDefault="007B1BF5" w:rsidP="00A561AD">
      <w:pPr>
        <w:pStyle w:val="Heading3"/>
      </w:pPr>
      <w:bookmarkStart w:id="1386" w:name="_Toc146086655"/>
      <w:bookmarkStart w:id="1387" w:name="_Toc278187842"/>
      <w:r w:rsidRPr="00B83B3E">
        <w:t xml:space="preserve"> </w:t>
      </w:r>
      <w:bookmarkStart w:id="1388" w:name="_Toc508873613"/>
      <w:bookmarkStart w:id="1389" w:name="_Toc508875013"/>
      <w:bookmarkStart w:id="1390" w:name="_Toc508875867"/>
      <w:bookmarkStart w:id="1391" w:name="_Toc20827531"/>
      <w:r w:rsidR="00AA0098" w:rsidRPr="00B83B3E">
        <w:t>Imaging T</w:t>
      </w:r>
      <w:r w:rsidR="00D86AF8" w:rsidRPr="00B83B3E">
        <w:t>ab</w:t>
      </w:r>
      <w:bookmarkEnd w:id="1386"/>
      <w:bookmarkEnd w:id="1387"/>
      <w:bookmarkEnd w:id="1388"/>
      <w:bookmarkEnd w:id="1389"/>
      <w:bookmarkEnd w:id="1390"/>
      <w:bookmarkEnd w:id="1391"/>
    </w:p>
    <w:p w14:paraId="5C3CDA69" w14:textId="3EA8E3CC" w:rsidR="00D86AF8" w:rsidRDefault="00D86AF8" w:rsidP="00197F16">
      <w:pPr>
        <w:pStyle w:val="BodyText"/>
        <w:rPr>
          <w:sz w:val="23"/>
          <w:szCs w:val="23"/>
        </w:rPr>
      </w:pPr>
      <w:r w:rsidRPr="00B83B3E">
        <w:t>Th</w:t>
      </w:r>
      <w:r w:rsidR="00EB6A03" w:rsidRPr="00B83B3E">
        <w:t xml:space="preserve">e </w:t>
      </w:r>
      <w:r w:rsidR="00EB6A03" w:rsidRPr="00B83B3E">
        <w:rPr>
          <w:b/>
        </w:rPr>
        <w:t>Imaging</w:t>
      </w:r>
      <w:r w:rsidRPr="00B83B3E">
        <w:t xml:space="preserve"> </w:t>
      </w:r>
      <w:r w:rsidRPr="00B83B3E">
        <w:rPr>
          <w:rStyle w:val="BodyTextChar"/>
        </w:rPr>
        <w:t xml:space="preserve">tab includes </w:t>
      </w:r>
      <w:r w:rsidR="00EB6A03" w:rsidRPr="00B83B3E">
        <w:rPr>
          <w:rStyle w:val="BodyTextChar"/>
        </w:rPr>
        <w:t>images</w:t>
      </w:r>
      <w:r w:rsidRPr="00B83B3E">
        <w:rPr>
          <w:rStyle w:val="BodyTextChar"/>
        </w:rPr>
        <w:t xml:space="preserve"> from x-rays, MRI, CT scans, ultrasounds, cardiac perfusion imaging, and bone scans (</w:t>
      </w:r>
      <w:r w:rsidR="009302AE" w:rsidRPr="00B83B3E">
        <w:fldChar w:fldCharType="begin"/>
      </w:r>
      <w:r w:rsidR="009302AE" w:rsidRPr="00B83B3E">
        <w:rPr>
          <w:rStyle w:val="BodyTextChar"/>
        </w:rPr>
        <w:instrText xml:space="preserve"> REF _Ref406767302 \h </w:instrText>
      </w:r>
      <w:r w:rsidR="00B83B3E">
        <w:instrText xml:space="preserve"> \* MERGEFORMAT </w:instrText>
      </w:r>
      <w:r w:rsidR="009302AE" w:rsidRPr="00B83B3E">
        <w:fldChar w:fldCharType="separate"/>
      </w:r>
      <w:r w:rsidR="0081024B" w:rsidRPr="00B83B3E">
        <w:t xml:space="preserve">Figure </w:t>
      </w:r>
      <w:r w:rsidR="0081024B">
        <w:rPr>
          <w:noProof/>
        </w:rPr>
        <w:t>2</w:t>
      </w:r>
      <w:r w:rsidR="0081024B">
        <w:rPr>
          <w:noProof/>
        </w:rPr>
        <w:noBreakHyphen/>
        <w:t>114</w:t>
      </w:r>
      <w:r w:rsidR="009302AE" w:rsidRPr="00B83B3E">
        <w:fldChar w:fldCharType="end"/>
      </w:r>
      <w:r w:rsidRPr="00B83B3E">
        <w:rPr>
          <w:rStyle w:val="BodyTextChar"/>
        </w:rPr>
        <w:t>).</w:t>
      </w:r>
      <w:r w:rsidR="00EE0CF4">
        <w:rPr>
          <w:rStyle w:val="BodyTextChar"/>
        </w:rPr>
        <w:t xml:space="preserve"> </w:t>
      </w:r>
      <w:r w:rsidRPr="00B83B3E">
        <w:rPr>
          <w:rStyle w:val="BodyTextChar"/>
        </w:rPr>
        <w:t xml:space="preserve">The left window shows the various imaging techniques performed on the veteran and generally indicate the part of the body scanned or the name of the scanning technique in the title to enhance </w:t>
      </w:r>
      <w:r w:rsidR="0099385A" w:rsidRPr="00B83B3E">
        <w:rPr>
          <w:rStyle w:val="BodyTextChar"/>
        </w:rPr>
        <w:t>the</w:t>
      </w:r>
      <w:r w:rsidRPr="00B83B3E">
        <w:rPr>
          <w:rStyle w:val="BodyTextChar"/>
        </w:rPr>
        <w:t xml:space="preserve"> search for items</w:t>
      </w:r>
      <w:r w:rsidRPr="00B83B3E">
        <w:t xml:space="preserve"> specific to the claim.</w:t>
      </w:r>
      <w:r w:rsidR="00EE0CF4">
        <w:t xml:space="preserve"> </w:t>
      </w:r>
      <w:r w:rsidRPr="00B83B3E">
        <w:t>When an imaging report is selected, it appear</w:t>
      </w:r>
      <w:r w:rsidR="00956670" w:rsidRPr="00B83B3E">
        <w:t>s</w:t>
      </w:r>
      <w:r w:rsidRPr="00B83B3E">
        <w:t xml:space="preserve"> in the window</w:t>
      </w:r>
      <w:r w:rsidR="00956670" w:rsidRPr="00B83B3E">
        <w:t xml:space="preserve"> on the right</w:t>
      </w:r>
      <w:r w:rsidRPr="00B83B3E">
        <w:t>.</w:t>
      </w:r>
      <w:r w:rsidR="00EE0CF4">
        <w:t xml:space="preserve"> </w:t>
      </w:r>
      <w:r w:rsidR="004D1E0C" w:rsidRPr="00B83B3E">
        <w:t>(</w:t>
      </w:r>
      <w:r w:rsidR="009302AE" w:rsidRPr="00B83B3E">
        <w:fldChar w:fldCharType="begin"/>
      </w:r>
      <w:r w:rsidR="009302AE" w:rsidRPr="00B83B3E">
        <w:instrText xml:space="preserve"> REF _Ref406767313 \h </w:instrText>
      </w:r>
      <w:r w:rsidR="00B83B3E">
        <w:instrText xml:space="preserve"> \* MERGEFORMAT </w:instrText>
      </w:r>
      <w:r w:rsidR="009302AE" w:rsidRPr="00B83B3E">
        <w:fldChar w:fldCharType="separate"/>
      </w:r>
      <w:r w:rsidR="0081024B" w:rsidRPr="00B83B3E">
        <w:t xml:space="preserve">Figure </w:t>
      </w:r>
      <w:r w:rsidR="0081024B">
        <w:rPr>
          <w:noProof/>
        </w:rPr>
        <w:t>2</w:t>
      </w:r>
      <w:r w:rsidR="0081024B">
        <w:rPr>
          <w:noProof/>
        </w:rPr>
        <w:noBreakHyphen/>
        <w:t>114</w:t>
      </w:r>
      <w:r w:rsidR="009302AE" w:rsidRPr="00B83B3E">
        <w:fldChar w:fldCharType="end"/>
      </w:r>
      <w:r w:rsidR="004D1E0C" w:rsidRPr="00B83B3E">
        <w:t>)</w:t>
      </w:r>
      <w:r w:rsidR="002869BA" w:rsidRPr="00B83B3E">
        <w:t xml:space="preserve"> </w:t>
      </w:r>
      <w:r w:rsidRPr="00B83B3E">
        <w:t xml:space="preserve">shows the selected CT </w:t>
      </w:r>
      <w:r w:rsidR="00DA658E" w:rsidRPr="00B83B3E">
        <w:t>s</w:t>
      </w:r>
      <w:r w:rsidRPr="00B83B3E">
        <w:t>can of the Head</w:t>
      </w:r>
      <w:r w:rsidR="00956670" w:rsidRPr="00B83B3E">
        <w:t>.</w:t>
      </w:r>
      <w:r w:rsidR="00EE0CF4">
        <w:t xml:space="preserve"> </w:t>
      </w:r>
      <w:r w:rsidR="00956670" w:rsidRPr="00B83B3E">
        <w:t>T</w:t>
      </w:r>
      <w:r w:rsidRPr="00B83B3E">
        <w:t xml:space="preserve">he title of the ultrasound of both kidneys is shown </w:t>
      </w:r>
      <w:r w:rsidR="007B1268" w:rsidRPr="00B83B3E">
        <w:t xml:space="preserve">because the </w:t>
      </w:r>
      <w:r w:rsidR="007B1268" w:rsidRPr="00B83B3E">
        <w:rPr>
          <w:sz w:val="23"/>
          <w:szCs w:val="23"/>
        </w:rPr>
        <w:t>mouse pointer was placed over it.</w:t>
      </w:r>
    </w:p>
    <w:p w14:paraId="37592635" w14:textId="7DDBB055" w:rsidR="003B72C6" w:rsidRPr="00B83B3E" w:rsidRDefault="003B72C6" w:rsidP="00197F16">
      <w:pPr>
        <w:pStyle w:val="BodyText"/>
      </w:pPr>
      <w:r w:rsidRPr="00B83B3E">
        <w:rPr>
          <w:noProof/>
        </w:rPr>
        <w:lastRenderedPageBreak/>
        <w:drawing>
          <wp:inline distT="0" distB="0" distL="0" distR="0" wp14:anchorId="7008A5A9" wp14:editId="16C83D1B">
            <wp:extent cx="5295900" cy="3048000"/>
            <wp:effectExtent l="0" t="0" r="0" b="0"/>
            <wp:docPr id="334" name="Picture 334" descr="the Imaging tab includes images from x-rays, MRI, CT scans, ultrasounds, cardiac perfusion imaging, and bone scans" title="Figure 2-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4" cstate="print"/>
                    <a:srcRect/>
                    <a:stretch>
                      <a:fillRect/>
                    </a:stretch>
                  </pic:blipFill>
                  <pic:spPr bwMode="auto">
                    <a:xfrm>
                      <a:off x="0" y="0"/>
                      <a:ext cx="5295900" cy="3048000"/>
                    </a:xfrm>
                    <a:prstGeom prst="rect">
                      <a:avLst/>
                    </a:prstGeom>
                    <a:noFill/>
                  </pic:spPr>
                </pic:pic>
              </a:graphicData>
            </a:graphic>
          </wp:inline>
        </w:drawing>
      </w:r>
    </w:p>
    <w:p w14:paraId="5C3CDA6B" w14:textId="643DCCDD" w:rsidR="00DA658E" w:rsidRPr="00B83B3E" w:rsidRDefault="00DA658E" w:rsidP="00B52F9B">
      <w:pPr>
        <w:pStyle w:val="Caption"/>
        <w:rPr>
          <w:rFonts w:cs="Times New Roman"/>
        </w:rPr>
      </w:pPr>
      <w:bookmarkStart w:id="1392" w:name="_Toc326149662"/>
      <w:bookmarkStart w:id="1393" w:name="_Toc278548236"/>
      <w:bookmarkStart w:id="1394" w:name="_Ref225243841"/>
      <w:bookmarkStart w:id="1395" w:name="_Ref322026946"/>
      <w:bookmarkStart w:id="1396" w:name="_Ref322026964"/>
      <w:bookmarkStart w:id="1397" w:name="_Ref406767302"/>
      <w:bookmarkStart w:id="1398" w:name="_Ref406767313"/>
      <w:bookmarkStart w:id="1399" w:name="_Toc2082732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114</w:t>
      </w:r>
      <w:r w:rsidR="008D502E">
        <w:rPr>
          <w:rFonts w:cs="Times New Roman"/>
        </w:rPr>
        <w:fldChar w:fldCharType="end"/>
      </w:r>
      <w:bookmarkEnd w:id="1392"/>
      <w:bookmarkEnd w:id="1393"/>
      <w:bookmarkEnd w:id="1394"/>
      <w:bookmarkEnd w:id="1395"/>
      <w:bookmarkEnd w:id="1396"/>
      <w:bookmarkEnd w:id="1397"/>
      <w:bookmarkEnd w:id="1398"/>
      <w:r w:rsidR="00A260A1">
        <w:rPr>
          <w:rFonts w:cs="Times New Roman"/>
        </w:rPr>
        <w:t>. Clinical Documents—Imaging Tab.</w:t>
      </w:r>
      <w:bookmarkEnd w:id="1399"/>
    </w:p>
    <w:p w14:paraId="5C3CDA6C" w14:textId="29505E36" w:rsidR="00D86AF8" w:rsidRPr="00B83B3E" w:rsidRDefault="009C3B23" w:rsidP="00A561AD">
      <w:pPr>
        <w:pStyle w:val="Heading3"/>
      </w:pPr>
      <w:bookmarkStart w:id="1400" w:name="_Toc146086656"/>
      <w:bookmarkStart w:id="1401" w:name="_Toc278187843"/>
      <w:r w:rsidRPr="00B83B3E">
        <w:t xml:space="preserve"> </w:t>
      </w:r>
      <w:bookmarkStart w:id="1402" w:name="_Toc508873614"/>
      <w:bookmarkStart w:id="1403" w:name="_Toc508875014"/>
      <w:bookmarkStart w:id="1404" w:name="_Toc508875868"/>
      <w:bookmarkStart w:id="1405" w:name="_Toc20827532"/>
      <w:r w:rsidR="00D86AF8" w:rsidRPr="00B83B3E">
        <w:t xml:space="preserve">Diet </w:t>
      </w:r>
      <w:r w:rsidR="006B6F9D" w:rsidRPr="00B83B3E">
        <w:t>T</w:t>
      </w:r>
      <w:r w:rsidR="00D86AF8" w:rsidRPr="00B83B3E">
        <w:t>ab</w:t>
      </w:r>
      <w:bookmarkEnd w:id="1400"/>
      <w:bookmarkEnd w:id="1401"/>
      <w:bookmarkEnd w:id="1402"/>
      <w:bookmarkEnd w:id="1403"/>
      <w:bookmarkEnd w:id="1404"/>
      <w:bookmarkEnd w:id="1405"/>
    </w:p>
    <w:p w14:paraId="5C3CDA6D" w14:textId="792D9BAE" w:rsidR="00D86AF8" w:rsidRPr="00B83B3E" w:rsidRDefault="00D86AF8" w:rsidP="00345C0B">
      <w:pPr>
        <w:pStyle w:val="Body3PicCaption"/>
      </w:pPr>
      <w:r w:rsidRPr="00B83B3E">
        <w:t>Th</w:t>
      </w:r>
      <w:r w:rsidR="00824E45" w:rsidRPr="00B83B3E">
        <w:t>e Diet</w:t>
      </w:r>
      <w:r w:rsidRPr="00B83B3E">
        <w:t xml:space="preserve"> tab can provide insight into a veteran’s special dietary restrictions and may be useful in claims for diabetes, eating disorders, or digestive conditions (</w:t>
      </w:r>
      <w:r w:rsidR="009302AE" w:rsidRPr="00B83B3E">
        <w:fldChar w:fldCharType="begin"/>
      </w:r>
      <w:r w:rsidR="009302AE" w:rsidRPr="00B83B3E">
        <w:instrText xml:space="preserve"> REF _Ref406767331 \h </w:instrText>
      </w:r>
      <w:r w:rsidR="00B83B3E">
        <w:instrText xml:space="preserve"> \* MERGEFORMAT </w:instrText>
      </w:r>
      <w:r w:rsidR="009302AE" w:rsidRPr="00B83B3E">
        <w:fldChar w:fldCharType="separate"/>
      </w:r>
      <w:r w:rsidR="0081024B" w:rsidRPr="00B83B3E">
        <w:t xml:space="preserve">Figure </w:t>
      </w:r>
      <w:r w:rsidR="0081024B">
        <w:t>2</w:t>
      </w:r>
      <w:r w:rsidR="0081024B">
        <w:noBreakHyphen/>
        <w:t>115</w:t>
      </w:r>
      <w:r w:rsidR="009302AE" w:rsidRPr="00B83B3E">
        <w:fldChar w:fldCharType="end"/>
      </w:r>
      <w:r w:rsidRPr="00B83B3E">
        <w:t>).</w:t>
      </w:r>
      <w:r w:rsidR="00EE0CF4">
        <w:t xml:space="preserve"> </w:t>
      </w:r>
      <w:r w:rsidRPr="00B83B3E">
        <w:t>The Diet tab is for current inpatient activity only.</w:t>
      </w:r>
    </w:p>
    <w:p w14:paraId="5C3CDA6E" w14:textId="35252622" w:rsidR="009302AE" w:rsidRPr="00B83B3E" w:rsidRDefault="003B72C6" w:rsidP="00345C0B">
      <w:pPr>
        <w:pStyle w:val="Body3PicCaption"/>
      </w:pPr>
      <w:r w:rsidRPr="00B83B3E">
        <w:drawing>
          <wp:inline distT="0" distB="0" distL="0" distR="0" wp14:anchorId="6D34B27A" wp14:editId="19AFE124">
            <wp:extent cx="5362575" cy="3086100"/>
            <wp:effectExtent l="19050" t="19050" r="28575" b="19050"/>
            <wp:docPr id="340" name="Picture 13" descr="Diet tab screen" title="Figure 2-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5" cstate="print"/>
                    <a:srcRect/>
                    <a:stretch>
                      <a:fillRect/>
                    </a:stretch>
                  </pic:blipFill>
                  <pic:spPr bwMode="auto">
                    <a:xfrm>
                      <a:off x="0" y="0"/>
                      <a:ext cx="5362575" cy="3086100"/>
                    </a:xfrm>
                    <a:prstGeom prst="rect">
                      <a:avLst/>
                    </a:prstGeom>
                    <a:noFill/>
                    <a:ln w="6350" cmpd="sng">
                      <a:solidFill>
                        <a:srgbClr val="000000"/>
                      </a:solidFill>
                      <a:miter lim="800000"/>
                      <a:headEnd/>
                      <a:tailEnd/>
                    </a:ln>
                    <a:effectLst/>
                  </pic:spPr>
                </pic:pic>
              </a:graphicData>
            </a:graphic>
          </wp:inline>
        </w:drawing>
      </w:r>
    </w:p>
    <w:p w14:paraId="5C3CDA70" w14:textId="1788D54C" w:rsidR="00DA658E" w:rsidRDefault="00DA658E" w:rsidP="00B52F9B">
      <w:pPr>
        <w:pStyle w:val="Caption"/>
        <w:rPr>
          <w:rFonts w:cs="Times New Roman"/>
        </w:rPr>
      </w:pPr>
      <w:bookmarkStart w:id="1406" w:name="_Toc326149663"/>
      <w:bookmarkStart w:id="1407" w:name="_Toc278548237"/>
      <w:bookmarkStart w:id="1408" w:name="_Ref225243829"/>
      <w:bookmarkStart w:id="1409" w:name="_Ref322026993"/>
      <w:bookmarkStart w:id="1410" w:name="_Ref406767331"/>
      <w:bookmarkStart w:id="1411" w:name="_Toc2082732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115</w:t>
      </w:r>
      <w:r w:rsidR="008D502E">
        <w:rPr>
          <w:rFonts w:cs="Times New Roman"/>
        </w:rPr>
        <w:fldChar w:fldCharType="end"/>
      </w:r>
      <w:bookmarkEnd w:id="1406"/>
      <w:bookmarkEnd w:id="1407"/>
      <w:bookmarkEnd w:id="1408"/>
      <w:bookmarkEnd w:id="1409"/>
      <w:bookmarkEnd w:id="1410"/>
      <w:r w:rsidR="00A260A1">
        <w:rPr>
          <w:rFonts w:cs="Times New Roman"/>
        </w:rPr>
        <w:t>. Clinical Documents—Diet Tab.</w:t>
      </w:r>
      <w:bookmarkEnd w:id="1411"/>
    </w:p>
    <w:p w14:paraId="0DCD5000" w14:textId="77777777" w:rsidR="003865D7" w:rsidRPr="003865D7" w:rsidRDefault="003865D7" w:rsidP="005F7F65">
      <w:pPr>
        <w:pStyle w:val="BodyText"/>
      </w:pPr>
    </w:p>
    <w:p w14:paraId="5C3CDA71" w14:textId="77777777" w:rsidR="00D86AF8" w:rsidRPr="00B83B3E" w:rsidRDefault="007B1BF5" w:rsidP="00A561AD">
      <w:pPr>
        <w:pStyle w:val="Heading3"/>
      </w:pPr>
      <w:bookmarkStart w:id="1412" w:name="_Toc146086657"/>
      <w:bookmarkStart w:id="1413" w:name="_Toc278187844"/>
      <w:r w:rsidRPr="00B83B3E">
        <w:lastRenderedPageBreak/>
        <w:t xml:space="preserve"> </w:t>
      </w:r>
      <w:bookmarkStart w:id="1414" w:name="_Toc508873615"/>
      <w:bookmarkStart w:id="1415" w:name="_Toc508875015"/>
      <w:bookmarkStart w:id="1416" w:name="_Toc508875869"/>
      <w:bookmarkStart w:id="1417" w:name="_Toc20827533"/>
      <w:r w:rsidR="00D86AF8" w:rsidRPr="00B83B3E">
        <w:t xml:space="preserve">Nutritional Assessment </w:t>
      </w:r>
      <w:r w:rsidR="00AA0098" w:rsidRPr="00B83B3E">
        <w:t>T</w:t>
      </w:r>
      <w:r w:rsidR="00D86AF8" w:rsidRPr="00B83B3E">
        <w:t>ab</w:t>
      </w:r>
      <w:bookmarkEnd w:id="1412"/>
      <w:bookmarkEnd w:id="1413"/>
      <w:bookmarkEnd w:id="1414"/>
      <w:bookmarkEnd w:id="1415"/>
      <w:bookmarkEnd w:id="1416"/>
      <w:bookmarkEnd w:id="1417"/>
    </w:p>
    <w:p w14:paraId="5C3CDA72" w14:textId="1141A1F8" w:rsidR="00D86AF8" w:rsidRPr="00B83B3E" w:rsidRDefault="00824E45" w:rsidP="00345C0B">
      <w:pPr>
        <w:pStyle w:val="Body3PicCaption"/>
      </w:pPr>
      <w:r w:rsidRPr="00B83B3E">
        <w:t>Like the Diet tab, t</w:t>
      </w:r>
      <w:r w:rsidR="00D86AF8" w:rsidRPr="00B83B3E">
        <w:t>his tab can provide insight into a veteran’s special dietary restrictions and may be useful in claims for diabetes, eating disorders, or digestive conditions (</w:t>
      </w:r>
      <w:r w:rsidR="009302AE" w:rsidRPr="00B83B3E">
        <w:fldChar w:fldCharType="begin"/>
      </w:r>
      <w:r w:rsidR="009302AE" w:rsidRPr="00B83B3E">
        <w:instrText xml:space="preserve"> REF _Ref406767340 \h </w:instrText>
      </w:r>
      <w:r w:rsidR="00B83B3E">
        <w:instrText xml:space="preserve"> \* MERGEFORMAT </w:instrText>
      </w:r>
      <w:r w:rsidR="009302AE" w:rsidRPr="00B83B3E">
        <w:fldChar w:fldCharType="separate"/>
      </w:r>
      <w:r w:rsidR="0081024B" w:rsidRPr="00B83B3E">
        <w:t xml:space="preserve">Figure </w:t>
      </w:r>
      <w:r w:rsidR="0081024B">
        <w:t>2</w:t>
      </w:r>
      <w:r w:rsidR="0081024B">
        <w:noBreakHyphen/>
        <w:t>116</w:t>
      </w:r>
      <w:r w:rsidR="009302AE" w:rsidRPr="00B83B3E">
        <w:fldChar w:fldCharType="end"/>
      </w:r>
      <w:r w:rsidR="00D86AF8" w:rsidRPr="00B83B3E">
        <w:t>).</w:t>
      </w:r>
      <w:r w:rsidR="00EE0CF4">
        <w:t xml:space="preserve"> </w:t>
      </w:r>
      <w:r w:rsidR="00D86AF8" w:rsidRPr="00B83B3E">
        <w:t>The Nutritional Assessment tab is for outpatient activity.</w:t>
      </w:r>
      <w:r w:rsidR="00EE0CF4">
        <w:t xml:space="preserve"> </w:t>
      </w:r>
      <w:r w:rsidR="00D86AF8" w:rsidRPr="00B83B3E">
        <w:t xml:space="preserve">All available assessments </w:t>
      </w:r>
      <w:r w:rsidRPr="00B83B3E">
        <w:t>are</w:t>
      </w:r>
      <w:r w:rsidR="00D86AF8" w:rsidRPr="00B83B3E">
        <w:t xml:space="preserve"> listed in the left window.</w:t>
      </w:r>
      <w:r w:rsidR="00EE0CF4">
        <w:t xml:space="preserve"> </w:t>
      </w:r>
      <w:r w:rsidR="000E192B" w:rsidRPr="00B83B3E">
        <w:t>After t</w:t>
      </w:r>
      <w:r w:rsidRPr="00B83B3E">
        <w:t>he user s</w:t>
      </w:r>
      <w:r w:rsidR="00D86AF8" w:rsidRPr="00B83B3E">
        <w:t>elect</w:t>
      </w:r>
      <w:r w:rsidRPr="00B83B3E">
        <w:t>s</w:t>
      </w:r>
      <w:r w:rsidR="00D86AF8" w:rsidRPr="00B83B3E">
        <w:t xml:space="preserve"> the assessmen</w:t>
      </w:r>
      <w:r w:rsidRPr="00B83B3E">
        <w:t>t date from the left window</w:t>
      </w:r>
      <w:r w:rsidR="000E192B" w:rsidRPr="00B83B3E">
        <w:t xml:space="preserve">, the assessment </w:t>
      </w:r>
      <w:r w:rsidRPr="00B83B3E">
        <w:t>is displayed</w:t>
      </w:r>
      <w:r w:rsidR="00D86AF8" w:rsidRPr="00B83B3E">
        <w:t xml:space="preserve"> in the right window.</w:t>
      </w:r>
    </w:p>
    <w:p w14:paraId="5C3CDA73" w14:textId="22B673E6" w:rsidR="009302AE" w:rsidRPr="00B83B3E" w:rsidRDefault="003B72C6" w:rsidP="00345C0B">
      <w:pPr>
        <w:pStyle w:val="Body3PicCaption"/>
      </w:pPr>
      <w:r w:rsidRPr="00B83B3E">
        <w:drawing>
          <wp:inline distT="0" distB="0" distL="0" distR="0" wp14:anchorId="4C890C54" wp14:editId="40AAE12F">
            <wp:extent cx="5000625" cy="2686050"/>
            <wp:effectExtent l="19050" t="19050" r="28575" b="19050"/>
            <wp:docPr id="195" name="Picture 14" descr="Nutritional Assessment Tab" title="Figure 2-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6" cstate="print"/>
                    <a:srcRect/>
                    <a:stretch>
                      <a:fillRect/>
                    </a:stretch>
                  </pic:blipFill>
                  <pic:spPr bwMode="auto">
                    <a:xfrm>
                      <a:off x="0" y="0"/>
                      <a:ext cx="5000625" cy="2686050"/>
                    </a:xfrm>
                    <a:prstGeom prst="rect">
                      <a:avLst/>
                    </a:prstGeom>
                    <a:noFill/>
                    <a:ln w="6350" cmpd="sng">
                      <a:solidFill>
                        <a:srgbClr val="000000"/>
                      </a:solidFill>
                      <a:miter lim="800000"/>
                      <a:headEnd/>
                      <a:tailEnd/>
                    </a:ln>
                    <a:effectLst/>
                  </pic:spPr>
                </pic:pic>
              </a:graphicData>
            </a:graphic>
          </wp:inline>
        </w:drawing>
      </w:r>
    </w:p>
    <w:p w14:paraId="5C3CDA75" w14:textId="35888BA5" w:rsidR="00DA658E" w:rsidRPr="00B83B3E" w:rsidRDefault="00DA658E" w:rsidP="00B52F9B">
      <w:pPr>
        <w:pStyle w:val="Caption"/>
        <w:rPr>
          <w:rFonts w:cs="Times New Roman"/>
        </w:rPr>
      </w:pPr>
      <w:bookmarkStart w:id="1418" w:name="_Toc326149664"/>
      <w:bookmarkStart w:id="1419" w:name="_Toc278548238"/>
      <w:bookmarkStart w:id="1420" w:name="_Ref225243822"/>
      <w:bookmarkStart w:id="1421" w:name="_Ref322027015"/>
      <w:bookmarkStart w:id="1422" w:name="_Ref406767340"/>
      <w:bookmarkStart w:id="1423" w:name="_Toc2082733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116</w:t>
      </w:r>
      <w:r w:rsidR="008D502E">
        <w:rPr>
          <w:rFonts w:cs="Times New Roman"/>
        </w:rPr>
        <w:fldChar w:fldCharType="end"/>
      </w:r>
      <w:bookmarkEnd w:id="1418"/>
      <w:bookmarkEnd w:id="1419"/>
      <w:bookmarkEnd w:id="1420"/>
      <w:bookmarkEnd w:id="1421"/>
      <w:bookmarkEnd w:id="1422"/>
      <w:r w:rsidR="00AA4ADD">
        <w:rPr>
          <w:rFonts w:cs="Times New Roman"/>
        </w:rPr>
        <w:t>. Clinical Documents—Nutritional Assessment Tab.</w:t>
      </w:r>
      <w:bookmarkEnd w:id="1423"/>
    </w:p>
    <w:p w14:paraId="46839E40" w14:textId="77777777" w:rsidR="003865D7" w:rsidRDefault="003865D7" w:rsidP="00345C0B">
      <w:pPr>
        <w:pStyle w:val="Body3PicCaption"/>
      </w:pPr>
      <w:bookmarkStart w:id="1424" w:name="_Toc146086658"/>
      <w:bookmarkStart w:id="1425" w:name="_Toc278187845"/>
    </w:p>
    <w:p w14:paraId="5C3CDA76" w14:textId="43C16FD5" w:rsidR="00D86AF8" w:rsidRPr="00B83B3E" w:rsidRDefault="007B1BF5" w:rsidP="003865D7">
      <w:pPr>
        <w:pStyle w:val="Heading3"/>
      </w:pPr>
      <w:r w:rsidRPr="00B83B3E">
        <w:t xml:space="preserve"> </w:t>
      </w:r>
      <w:bookmarkStart w:id="1426" w:name="_Toc508873616"/>
      <w:bookmarkStart w:id="1427" w:name="_Toc508875016"/>
      <w:bookmarkStart w:id="1428" w:name="_Toc508875870"/>
      <w:bookmarkStart w:id="1429" w:name="_Toc20827534"/>
      <w:r w:rsidR="00D86AF8" w:rsidRPr="00B83B3E">
        <w:t xml:space="preserve">Order Summary </w:t>
      </w:r>
      <w:r w:rsidR="00AA0098" w:rsidRPr="00B83B3E">
        <w:t>T</w:t>
      </w:r>
      <w:r w:rsidR="00D86AF8" w:rsidRPr="00B83B3E">
        <w:t>ab</w:t>
      </w:r>
      <w:bookmarkEnd w:id="1424"/>
      <w:bookmarkEnd w:id="1425"/>
      <w:bookmarkEnd w:id="1426"/>
      <w:bookmarkEnd w:id="1427"/>
      <w:bookmarkEnd w:id="1428"/>
      <w:bookmarkEnd w:id="1429"/>
    </w:p>
    <w:p w14:paraId="5C3CDA77" w14:textId="4AECBEFE" w:rsidR="00D86AF8" w:rsidRPr="00B83B3E" w:rsidRDefault="00824E45" w:rsidP="00345C0B">
      <w:pPr>
        <w:pStyle w:val="Body3PicCaption"/>
      </w:pPr>
      <w:r w:rsidRPr="00B83B3E">
        <w:t>The Order Summary</w:t>
      </w:r>
      <w:r w:rsidR="00D86AF8" w:rsidRPr="00B83B3E">
        <w:t xml:space="preserve"> tab shows all physicians’ orders for the patient for a selected time frame (</w:t>
      </w:r>
      <w:r w:rsidR="009302AE" w:rsidRPr="00B83B3E">
        <w:fldChar w:fldCharType="begin"/>
      </w:r>
      <w:r w:rsidR="009302AE" w:rsidRPr="00B83B3E">
        <w:instrText xml:space="preserve"> REF _Ref406767396 \h </w:instrText>
      </w:r>
      <w:r w:rsidR="00B83B3E">
        <w:instrText xml:space="preserve"> \* MERGEFORMAT </w:instrText>
      </w:r>
      <w:r w:rsidR="009302AE" w:rsidRPr="00B83B3E">
        <w:fldChar w:fldCharType="separate"/>
      </w:r>
      <w:r w:rsidR="0081024B" w:rsidRPr="00B83B3E">
        <w:t xml:space="preserve">Figure </w:t>
      </w:r>
      <w:r w:rsidR="0081024B">
        <w:t>2</w:t>
      </w:r>
      <w:r w:rsidR="0081024B">
        <w:noBreakHyphen/>
        <w:t>117</w:t>
      </w:r>
      <w:r w:rsidR="009302AE" w:rsidRPr="00B83B3E">
        <w:fldChar w:fldCharType="end"/>
      </w:r>
      <w:r w:rsidR="00D86AF8" w:rsidRPr="00B83B3E">
        <w:t>).</w:t>
      </w:r>
      <w:r w:rsidR="00EE0CF4">
        <w:t xml:space="preserve"> </w:t>
      </w:r>
      <w:r w:rsidRPr="00B83B3E">
        <w:t>The user chooses</w:t>
      </w:r>
      <w:r w:rsidR="00D86AF8" w:rsidRPr="00B83B3E">
        <w:t xml:space="preserve"> the time frame on the left (each selection is from </w:t>
      </w:r>
      <w:r w:rsidR="000E192B" w:rsidRPr="00B83B3E">
        <w:t xml:space="preserve">the current </w:t>
      </w:r>
      <w:r w:rsidR="000E192B" w:rsidRPr="00B83B3E">
        <w:lastRenderedPageBreak/>
        <w:t>date</w:t>
      </w:r>
      <w:r w:rsidR="00D86AF8" w:rsidRPr="00B83B3E">
        <w:t xml:space="preserve"> back through the period specified).</w:t>
      </w:r>
      <w:r w:rsidR="00EE0CF4">
        <w:t xml:space="preserve"> </w:t>
      </w:r>
      <w:r w:rsidR="00D86AF8" w:rsidRPr="00B83B3E">
        <w:t>The orders appear in the right window.</w:t>
      </w:r>
      <w:r w:rsidR="00EE0CF4">
        <w:t xml:space="preserve"> </w:t>
      </w:r>
      <w:r w:rsidR="00D86AF8" w:rsidRPr="00B83B3E">
        <w:t xml:space="preserve">In </w:t>
      </w:r>
      <w:r w:rsidR="004D1E0C" w:rsidRPr="00B83B3E">
        <w:t>(</w:t>
      </w:r>
      <w:r w:rsidR="009302AE" w:rsidRPr="00B83B3E">
        <w:fldChar w:fldCharType="begin"/>
      </w:r>
      <w:r w:rsidR="009302AE" w:rsidRPr="00B83B3E">
        <w:instrText xml:space="preserve"> REF _Ref406767409 \h </w:instrText>
      </w:r>
      <w:r w:rsidR="00B83B3E">
        <w:instrText xml:space="preserve"> \* MERGEFORMAT </w:instrText>
      </w:r>
      <w:r w:rsidR="009302AE" w:rsidRPr="00B83B3E">
        <w:fldChar w:fldCharType="separate"/>
      </w:r>
      <w:r w:rsidR="0081024B" w:rsidRPr="00B83B3E">
        <w:t xml:space="preserve">Figure </w:t>
      </w:r>
      <w:r w:rsidR="0081024B">
        <w:t>2</w:t>
      </w:r>
      <w:r w:rsidR="0081024B">
        <w:noBreakHyphen/>
        <w:t>117</w:t>
      </w:r>
      <w:r w:rsidR="009302AE" w:rsidRPr="00B83B3E">
        <w:fldChar w:fldCharType="end"/>
      </w:r>
      <w:r w:rsidR="004D1E0C" w:rsidRPr="00B83B3E">
        <w:t>)</w:t>
      </w:r>
      <w:r w:rsidR="00D86AF8" w:rsidRPr="00B83B3E">
        <w:t>, there are orders for an Optometry consultation, medication, and lab tests.</w:t>
      </w:r>
    </w:p>
    <w:p w14:paraId="5C3CDA78" w14:textId="5C3ABA02" w:rsidR="009302AE" w:rsidRPr="00B83B3E" w:rsidRDefault="003B72C6" w:rsidP="00345C0B">
      <w:pPr>
        <w:pStyle w:val="Body3PicCaption"/>
      </w:pPr>
      <w:r w:rsidRPr="00B83B3E">
        <w:drawing>
          <wp:inline distT="0" distB="0" distL="0" distR="0" wp14:anchorId="53FEC1B5" wp14:editId="6F5A1491">
            <wp:extent cx="4991100" cy="2695575"/>
            <wp:effectExtent l="19050" t="19050" r="19050" b="28575"/>
            <wp:docPr id="198" name="Picture 15" descr="Order Summary Tab" title="Figure 2-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7" cstate="print"/>
                    <a:srcRect/>
                    <a:stretch>
                      <a:fillRect/>
                    </a:stretch>
                  </pic:blipFill>
                  <pic:spPr bwMode="auto">
                    <a:xfrm>
                      <a:off x="0" y="0"/>
                      <a:ext cx="4991100" cy="2695575"/>
                    </a:xfrm>
                    <a:prstGeom prst="rect">
                      <a:avLst/>
                    </a:prstGeom>
                    <a:noFill/>
                    <a:ln w="6350" cmpd="sng">
                      <a:solidFill>
                        <a:srgbClr val="000000"/>
                      </a:solidFill>
                      <a:miter lim="800000"/>
                      <a:headEnd/>
                      <a:tailEnd/>
                    </a:ln>
                    <a:effectLst/>
                  </pic:spPr>
                </pic:pic>
              </a:graphicData>
            </a:graphic>
          </wp:inline>
        </w:drawing>
      </w:r>
    </w:p>
    <w:p w14:paraId="5C3CDA7A" w14:textId="1A572ECF" w:rsidR="00DA658E" w:rsidRPr="00B83B3E" w:rsidRDefault="00DA658E" w:rsidP="003B72C6">
      <w:pPr>
        <w:pStyle w:val="Caption"/>
      </w:pPr>
      <w:bookmarkStart w:id="1430" w:name="_Toc326149665"/>
      <w:bookmarkStart w:id="1431" w:name="_Toc278548239"/>
      <w:bookmarkStart w:id="1432" w:name="_Ref225243805"/>
      <w:bookmarkStart w:id="1433" w:name="_Ref322027038"/>
      <w:bookmarkStart w:id="1434" w:name="_Ref322027049"/>
      <w:bookmarkStart w:id="1435" w:name="_Ref406767396"/>
      <w:bookmarkStart w:id="1436" w:name="_Ref406767409"/>
      <w:bookmarkStart w:id="1437" w:name="_Toc20827331"/>
      <w:r w:rsidRPr="00B83B3E">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117</w:t>
      </w:r>
      <w:r w:rsidR="00C72CA4">
        <w:rPr>
          <w:noProof/>
        </w:rPr>
        <w:fldChar w:fldCharType="end"/>
      </w:r>
      <w:bookmarkEnd w:id="1430"/>
      <w:bookmarkEnd w:id="1431"/>
      <w:bookmarkEnd w:id="1432"/>
      <w:bookmarkEnd w:id="1433"/>
      <w:bookmarkEnd w:id="1434"/>
      <w:bookmarkEnd w:id="1435"/>
      <w:bookmarkEnd w:id="1436"/>
      <w:r w:rsidR="00CA62AE">
        <w:t>. Clinical Documents—Order Summary Tab.</w:t>
      </w:r>
      <w:bookmarkEnd w:id="1437"/>
    </w:p>
    <w:p w14:paraId="5C3CDA7B" w14:textId="77777777" w:rsidR="00D86AF8" w:rsidRPr="00B83B3E" w:rsidRDefault="007B1BF5" w:rsidP="00A561AD">
      <w:pPr>
        <w:pStyle w:val="Heading3"/>
      </w:pPr>
      <w:bookmarkStart w:id="1438" w:name="_Toc146086659"/>
      <w:bookmarkStart w:id="1439" w:name="_Toc278187846"/>
      <w:r w:rsidRPr="00B83B3E">
        <w:t xml:space="preserve"> </w:t>
      </w:r>
      <w:bookmarkStart w:id="1440" w:name="_Toc508873617"/>
      <w:bookmarkStart w:id="1441" w:name="_Toc508875017"/>
      <w:bookmarkStart w:id="1442" w:name="_Toc508875871"/>
      <w:bookmarkStart w:id="1443" w:name="_Toc20827535"/>
      <w:r w:rsidR="00D86AF8" w:rsidRPr="00B83B3E">
        <w:t xml:space="preserve">Procedures </w:t>
      </w:r>
      <w:r w:rsidR="00A93AFC" w:rsidRPr="00B83B3E">
        <w:t>T</w:t>
      </w:r>
      <w:r w:rsidR="00D86AF8" w:rsidRPr="00B83B3E">
        <w:t>ab</w:t>
      </w:r>
      <w:bookmarkEnd w:id="1438"/>
      <w:bookmarkEnd w:id="1439"/>
      <w:bookmarkEnd w:id="1440"/>
      <w:bookmarkEnd w:id="1441"/>
      <w:bookmarkEnd w:id="1442"/>
      <w:bookmarkEnd w:id="1443"/>
    </w:p>
    <w:p w14:paraId="5C3CDA7C" w14:textId="3D2AA78A" w:rsidR="00D86AF8" w:rsidRPr="00B83B3E" w:rsidRDefault="00791DA9" w:rsidP="00345C0B">
      <w:pPr>
        <w:pStyle w:val="Body3PicCaption"/>
      </w:pPr>
      <w:r w:rsidRPr="00B83B3E">
        <w:t>On t</w:t>
      </w:r>
      <w:r w:rsidR="00D86AF8" w:rsidRPr="00B83B3E">
        <w:t>his tab</w:t>
      </w:r>
      <w:r w:rsidRPr="00B83B3E">
        <w:t xml:space="preserve">, the user can view </w:t>
      </w:r>
      <w:r w:rsidR="00D86AF8" w:rsidRPr="00B83B3E">
        <w:t>the results of specialty tests such as cardiac catheterizations, Holter monitors, electrocardiograms, and thallium stress tests (</w:t>
      </w:r>
      <w:r w:rsidR="009302AE" w:rsidRPr="00B83B3E">
        <w:fldChar w:fldCharType="begin"/>
      </w:r>
      <w:r w:rsidR="009302AE" w:rsidRPr="00B83B3E">
        <w:instrText xml:space="preserve"> REF _Ref406767423 \h </w:instrText>
      </w:r>
      <w:r w:rsidR="00B83B3E">
        <w:instrText xml:space="preserve"> \* MERGEFORMAT </w:instrText>
      </w:r>
      <w:r w:rsidR="009302AE" w:rsidRPr="00B83B3E">
        <w:fldChar w:fldCharType="separate"/>
      </w:r>
      <w:r w:rsidR="0081024B" w:rsidRPr="00B83B3E">
        <w:t xml:space="preserve">Figure </w:t>
      </w:r>
      <w:r w:rsidR="0081024B">
        <w:t>2</w:t>
      </w:r>
      <w:r w:rsidR="0081024B">
        <w:noBreakHyphen/>
        <w:t>118</w:t>
      </w:r>
      <w:r w:rsidR="009302AE" w:rsidRPr="00B83B3E">
        <w:fldChar w:fldCharType="end"/>
      </w:r>
      <w:r w:rsidR="00D86AF8" w:rsidRPr="00B83B3E">
        <w:t>).</w:t>
      </w:r>
      <w:r w:rsidR="00EE0CF4">
        <w:t xml:space="preserve"> </w:t>
      </w:r>
      <w:r w:rsidR="00D86AF8" w:rsidRPr="00B83B3E">
        <w:t xml:space="preserve">If </w:t>
      </w:r>
      <w:r w:rsidR="0099385A" w:rsidRPr="00B83B3E">
        <w:t>the user</w:t>
      </w:r>
      <w:r w:rsidR="00D86AF8" w:rsidRPr="00B83B3E">
        <w:t xml:space="preserve"> place</w:t>
      </w:r>
      <w:r w:rsidR="00824E45" w:rsidRPr="00B83B3E">
        <w:t>s</w:t>
      </w:r>
      <w:r w:rsidR="00D86AF8" w:rsidRPr="00B83B3E">
        <w:t xml:space="preserve"> the mouse pointer over a test, the full title </w:t>
      </w:r>
      <w:r w:rsidR="00254AD3" w:rsidRPr="00B83B3E">
        <w:t>is</w:t>
      </w:r>
      <w:r w:rsidR="00D86AF8" w:rsidRPr="00B83B3E">
        <w:t xml:space="preserve"> displayed with an indication of whether the test was normal or abnormal.</w:t>
      </w:r>
      <w:r w:rsidR="00EE0CF4">
        <w:t xml:space="preserve"> </w:t>
      </w:r>
      <w:r w:rsidR="00D86AF8" w:rsidRPr="00B83B3E">
        <w:t>When a test is selected, it appear</w:t>
      </w:r>
      <w:r w:rsidR="00824E45" w:rsidRPr="00B83B3E">
        <w:t>s</w:t>
      </w:r>
      <w:r w:rsidR="00D86AF8" w:rsidRPr="00B83B3E">
        <w:t xml:space="preserve"> in the window</w:t>
      </w:r>
      <w:r w:rsidRPr="00B83B3E">
        <w:t xml:space="preserve"> on the right</w:t>
      </w:r>
      <w:r w:rsidR="00D86AF8" w:rsidRPr="00B83B3E">
        <w:t>.</w:t>
      </w:r>
      <w:r w:rsidR="00EE0CF4">
        <w:t xml:space="preserve"> </w:t>
      </w:r>
      <w:r w:rsidR="004D1E0C" w:rsidRPr="00B83B3E">
        <w:t>(</w:t>
      </w:r>
      <w:r w:rsidR="009302AE" w:rsidRPr="00B83B3E">
        <w:fldChar w:fldCharType="begin"/>
      </w:r>
      <w:r w:rsidR="009302AE" w:rsidRPr="00B83B3E">
        <w:instrText xml:space="preserve"> REF _Ref406767439 \h </w:instrText>
      </w:r>
      <w:r w:rsidR="00B83B3E">
        <w:instrText xml:space="preserve"> \* MERGEFORMAT </w:instrText>
      </w:r>
      <w:r w:rsidR="009302AE" w:rsidRPr="00B83B3E">
        <w:fldChar w:fldCharType="separate"/>
      </w:r>
      <w:r w:rsidR="0081024B" w:rsidRPr="00B83B3E">
        <w:t xml:space="preserve">Figure </w:t>
      </w:r>
      <w:r w:rsidR="0081024B">
        <w:t>2</w:t>
      </w:r>
      <w:r w:rsidR="0081024B">
        <w:noBreakHyphen/>
        <w:t>118</w:t>
      </w:r>
      <w:r w:rsidR="009302AE" w:rsidRPr="00B83B3E">
        <w:fldChar w:fldCharType="end"/>
      </w:r>
      <w:r w:rsidR="004D1E0C" w:rsidRPr="00B83B3E">
        <w:t>)</w:t>
      </w:r>
      <w:r w:rsidR="002869BA" w:rsidRPr="00B83B3E">
        <w:t xml:space="preserve"> </w:t>
      </w:r>
      <w:r w:rsidR="00D86AF8" w:rsidRPr="00B83B3E">
        <w:t>shows the selected Holter monitor test</w:t>
      </w:r>
      <w:r w:rsidR="00824E45" w:rsidRPr="00B83B3E">
        <w:t>.</w:t>
      </w:r>
      <w:r w:rsidR="00EE0CF4">
        <w:t xml:space="preserve"> </w:t>
      </w:r>
      <w:r w:rsidR="00824E45" w:rsidRPr="00B83B3E">
        <w:t>T</w:t>
      </w:r>
      <w:r w:rsidR="00D86AF8" w:rsidRPr="00B83B3E">
        <w:t>he title of the echocardiogram is shown because the mouse pointer was placed over it</w:t>
      </w:r>
      <w:r w:rsidR="00824E45" w:rsidRPr="00B83B3E">
        <w:t>.</w:t>
      </w:r>
      <w:r w:rsidR="00EE0CF4">
        <w:t xml:space="preserve"> </w:t>
      </w:r>
      <w:r w:rsidR="00824E45" w:rsidRPr="00B83B3E">
        <w:t xml:space="preserve">According to </w:t>
      </w:r>
      <w:r w:rsidR="004D1E0C" w:rsidRPr="00B83B3E">
        <w:t>(</w:t>
      </w:r>
      <w:r w:rsidR="009302AE" w:rsidRPr="00B83B3E">
        <w:fldChar w:fldCharType="begin"/>
      </w:r>
      <w:r w:rsidR="009302AE" w:rsidRPr="00B83B3E">
        <w:instrText xml:space="preserve"> REF _Ref406767449 \h </w:instrText>
      </w:r>
      <w:r w:rsidR="00B83B3E">
        <w:instrText xml:space="preserve"> \* MERGEFORMAT </w:instrText>
      </w:r>
      <w:r w:rsidR="009302AE" w:rsidRPr="00B83B3E">
        <w:fldChar w:fldCharType="separate"/>
      </w:r>
      <w:r w:rsidR="0081024B" w:rsidRPr="00B83B3E">
        <w:t xml:space="preserve">Figure </w:t>
      </w:r>
      <w:r w:rsidR="0081024B">
        <w:t>2</w:t>
      </w:r>
      <w:r w:rsidR="0081024B">
        <w:noBreakHyphen/>
        <w:t>118</w:t>
      </w:r>
      <w:r w:rsidR="009302AE" w:rsidRPr="00B83B3E">
        <w:fldChar w:fldCharType="end"/>
      </w:r>
      <w:r w:rsidR="004D1E0C" w:rsidRPr="00B83B3E">
        <w:t>)</w:t>
      </w:r>
      <w:r w:rsidR="002869BA" w:rsidRPr="00B83B3E">
        <w:t xml:space="preserve">, </w:t>
      </w:r>
      <w:r w:rsidR="00824E45" w:rsidRPr="00B83B3E">
        <w:t>the echocardiogram’s result</w:t>
      </w:r>
      <w:r w:rsidR="00D86AF8" w:rsidRPr="00B83B3E">
        <w:t xml:space="preserve"> is</w:t>
      </w:r>
      <w:r w:rsidR="00824E45" w:rsidRPr="00B83B3E">
        <w:t xml:space="preserve"> </w:t>
      </w:r>
      <w:r w:rsidR="00D86AF8" w:rsidRPr="00B83B3E">
        <w:t>abnormal.</w:t>
      </w:r>
    </w:p>
    <w:p w14:paraId="5C3CDA7D" w14:textId="7A5A1DF6" w:rsidR="009302AE" w:rsidRPr="00B83B3E" w:rsidRDefault="003B72C6" w:rsidP="00345C0B">
      <w:pPr>
        <w:pStyle w:val="Body3PicCaption"/>
      </w:pPr>
      <w:r w:rsidRPr="00B83B3E">
        <w:drawing>
          <wp:inline distT="0" distB="0" distL="0" distR="0" wp14:anchorId="6E3C704F" wp14:editId="1FAD6FFA">
            <wp:extent cx="4657725" cy="2590800"/>
            <wp:effectExtent l="19050" t="19050" r="28575" b="19050"/>
            <wp:docPr id="201" name="Picture 16" descr="Procedures Tab" title="Figure 2-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cstate="print"/>
                    <a:srcRect/>
                    <a:stretch>
                      <a:fillRect/>
                    </a:stretch>
                  </pic:blipFill>
                  <pic:spPr bwMode="auto">
                    <a:xfrm>
                      <a:off x="0" y="0"/>
                      <a:ext cx="4657725" cy="2590800"/>
                    </a:xfrm>
                    <a:prstGeom prst="rect">
                      <a:avLst/>
                    </a:prstGeom>
                    <a:noFill/>
                    <a:ln w="6350" cmpd="sng">
                      <a:solidFill>
                        <a:srgbClr val="000000"/>
                      </a:solidFill>
                      <a:miter lim="800000"/>
                      <a:headEnd/>
                      <a:tailEnd/>
                    </a:ln>
                    <a:effectLst/>
                  </pic:spPr>
                </pic:pic>
              </a:graphicData>
            </a:graphic>
          </wp:inline>
        </w:drawing>
      </w:r>
    </w:p>
    <w:p w14:paraId="5C3CDA7F" w14:textId="5F8120E6" w:rsidR="00DA658E" w:rsidRDefault="00DA658E" w:rsidP="003B72C6">
      <w:pPr>
        <w:pStyle w:val="Caption"/>
      </w:pPr>
      <w:bookmarkStart w:id="1444" w:name="_Toc326149666"/>
      <w:bookmarkStart w:id="1445" w:name="_Toc278548240"/>
      <w:bookmarkStart w:id="1446" w:name="_Ref225243779"/>
      <w:bookmarkStart w:id="1447" w:name="_Ref322027070"/>
      <w:bookmarkStart w:id="1448" w:name="_Ref322027094"/>
      <w:bookmarkStart w:id="1449" w:name="_Ref322027104"/>
      <w:bookmarkStart w:id="1450" w:name="_Ref406767423"/>
      <w:bookmarkStart w:id="1451" w:name="_Ref406767439"/>
      <w:bookmarkStart w:id="1452" w:name="_Ref406767449"/>
      <w:bookmarkStart w:id="1453" w:name="_Toc20827332"/>
      <w:r w:rsidRPr="00B83B3E">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118</w:t>
      </w:r>
      <w:r w:rsidR="00C72CA4">
        <w:rPr>
          <w:noProof/>
        </w:rPr>
        <w:fldChar w:fldCharType="end"/>
      </w:r>
      <w:bookmarkEnd w:id="1444"/>
      <w:bookmarkEnd w:id="1445"/>
      <w:bookmarkEnd w:id="1446"/>
      <w:bookmarkEnd w:id="1447"/>
      <w:bookmarkEnd w:id="1448"/>
      <w:bookmarkEnd w:id="1449"/>
      <w:bookmarkEnd w:id="1450"/>
      <w:bookmarkEnd w:id="1451"/>
      <w:bookmarkEnd w:id="1452"/>
      <w:r w:rsidR="00BC6CCC">
        <w:t>. Clinical Documents—Procedures Tab.</w:t>
      </w:r>
      <w:bookmarkEnd w:id="1453"/>
    </w:p>
    <w:p w14:paraId="1882BFBB" w14:textId="77777777" w:rsidR="003865D7" w:rsidRPr="003865D7" w:rsidRDefault="003865D7" w:rsidP="005F7F65">
      <w:pPr>
        <w:pStyle w:val="BodyText"/>
      </w:pPr>
    </w:p>
    <w:p w14:paraId="5C3CDA80" w14:textId="77777777" w:rsidR="00D86AF8" w:rsidRPr="00B83B3E" w:rsidRDefault="007B1BF5" w:rsidP="00A561AD">
      <w:pPr>
        <w:pStyle w:val="Heading3"/>
      </w:pPr>
      <w:bookmarkStart w:id="1454" w:name="_Toc146086660"/>
      <w:bookmarkStart w:id="1455" w:name="_Toc278187847"/>
      <w:r w:rsidRPr="00B83B3E">
        <w:lastRenderedPageBreak/>
        <w:t xml:space="preserve"> </w:t>
      </w:r>
      <w:bookmarkStart w:id="1456" w:name="_Toc508873618"/>
      <w:bookmarkStart w:id="1457" w:name="_Toc508875018"/>
      <w:bookmarkStart w:id="1458" w:name="_Toc508875872"/>
      <w:bookmarkStart w:id="1459" w:name="_Toc20827536"/>
      <w:r w:rsidR="00D86AF8" w:rsidRPr="00B83B3E">
        <w:t xml:space="preserve">Problem List </w:t>
      </w:r>
      <w:r w:rsidR="00A93AFC" w:rsidRPr="00B83B3E">
        <w:t>T</w:t>
      </w:r>
      <w:r w:rsidR="00D86AF8" w:rsidRPr="00B83B3E">
        <w:t>ab</w:t>
      </w:r>
      <w:bookmarkEnd w:id="1454"/>
      <w:bookmarkEnd w:id="1455"/>
      <w:bookmarkEnd w:id="1456"/>
      <w:bookmarkEnd w:id="1457"/>
      <w:bookmarkEnd w:id="1458"/>
      <w:bookmarkEnd w:id="1459"/>
    </w:p>
    <w:p w14:paraId="10D3C878" w14:textId="56F21BCB" w:rsidR="003B72C6" w:rsidRDefault="00D86AF8" w:rsidP="004B4633">
      <w:pPr>
        <w:pStyle w:val="BodyText"/>
      </w:pPr>
      <w:r w:rsidRPr="00B83B3E">
        <w:t xml:space="preserve">This tab displays </w:t>
      </w:r>
      <w:proofErr w:type="gramStart"/>
      <w:r w:rsidRPr="00B83B3E">
        <w:t>all of</w:t>
      </w:r>
      <w:proofErr w:type="gramEnd"/>
      <w:r w:rsidRPr="00B83B3E">
        <w:t xml:space="preserve"> the confirmed diagnoses for which the veteran is being treated (</w:t>
      </w:r>
      <w:r w:rsidR="009302AE" w:rsidRPr="00B83B3E">
        <w:fldChar w:fldCharType="begin"/>
      </w:r>
      <w:r w:rsidR="009302AE" w:rsidRPr="00B83B3E">
        <w:instrText xml:space="preserve"> REF _Ref406767467 \h </w:instrText>
      </w:r>
      <w:r w:rsidR="00B83B3E">
        <w:instrText xml:space="preserve"> \* MERGEFORMAT </w:instrText>
      </w:r>
      <w:r w:rsidR="009302AE" w:rsidRPr="00B83B3E">
        <w:fldChar w:fldCharType="separate"/>
      </w:r>
      <w:r w:rsidR="0081024B" w:rsidRPr="00B83B3E">
        <w:t xml:space="preserve">Figure </w:t>
      </w:r>
      <w:r w:rsidR="0081024B">
        <w:t>2</w:t>
      </w:r>
      <w:r w:rsidR="0081024B">
        <w:noBreakHyphen/>
        <w:t>119</w:t>
      </w:r>
      <w:r w:rsidR="009302AE" w:rsidRPr="00B83B3E">
        <w:fldChar w:fldCharType="end"/>
      </w:r>
      <w:r w:rsidRPr="00B83B3E">
        <w:t>).</w:t>
      </w:r>
      <w:r w:rsidR="00EE0CF4">
        <w:t xml:space="preserve"> </w:t>
      </w:r>
      <w:r w:rsidRPr="00B83B3E">
        <w:t xml:space="preserve">The list can display </w:t>
      </w:r>
      <w:r w:rsidR="00824E45" w:rsidRPr="00B83B3E">
        <w:t xml:space="preserve">both </w:t>
      </w:r>
      <w:r w:rsidRPr="00B83B3E">
        <w:t>a</w:t>
      </w:r>
      <w:r w:rsidR="00824E45" w:rsidRPr="00B83B3E">
        <w:t>ctive and</w:t>
      </w:r>
      <w:r w:rsidRPr="00B83B3E">
        <w:t xml:space="preserve"> inactive problems.</w:t>
      </w:r>
      <w:r w:rsidR="00EE0CF4">
        <w:t xml:space="preserve"> </w:t>
      </w:r>
      <w:r w:rsidRPr="00B83B3E">
        <w:t>This list can be especially useful in claims for NSC pension if the user is looking for confirmed diagnoses for which the veteran is being treated.</w:t>
      </w:r>
      <w:r w:rsidR="00EE0CF4">
        <w:t xml:space="preserve"> </w:t>
      </w:r>
      <w:r w:rsidRPr="00B83B3E">
        <w:t>This list serve</w:t>
      </w:r>
      <w:r w:rsidR="00824E45" w:rsidRPr="00B83B3E">
        <w:t>s</w:t>
      </w:r>
      <w:r w:rsidRPr="00B83B3E">
        <w:t xml:space="preserve"> to guide </w:t>
      </w:r>
      <w:r w:rsidR="0099385A" w:rsidRPr="00B83B3E">
        <w:t>the user</w:t>
      </w:r>
      <w:r w:rsidRPr="00B83B3E">
        <w:t xml:space="preserve"> in </w:t>
      </w:r>
      <w:r w:rsidR="0099385A" w:rsidRPr="00B83B3E">
        <w:t xml:space="preserve">the </w:t>
      </w:r>
      <w:r w:rsidRPr="00B83B3E">
        <w:t>search of progress notes.</w:t>
      </w:r>
      <w:r w:rsidR="00EE0CF4">
        <w:t xml:space="preserve"> </w:t>
      </w:r>
      <w:r w:rsidRPr="00B83B3E">
        <w:t xml:space="preserve">In the example </w:t>
      </w:r>
      <w:r w:rsidR="004B4633">
        <w:t>b</w:t>
      </w:r>
      <w:r w:rsidRPr="00B83B3E">
        <w:t>elow, active diagnoses are marked with an “A” and the inactive diagnosis is marked with an “I</w:t>
      </w:r>
      <w:r w:rsidR="000E192B" w:rsidRPr="00B83B3E">
        <w:t>.”</w:t>
      </w:r>
    </w:p>
    <w:p w14:paraId="3995C42A" w14:textId="0DD3C9B0" w:rsidR="004B4633" w:rsidRDefault="004B4633" w:rsidP="004B4633">
      <w:r w:rsidRPr="00B83B3E">
        <w:rPr>
          <w:noProof/>
        </w:rPr>
        <w:drawing>
          <wp:inline distT="0" distB="0" distL="0" distR="0" wp14:anchorId="13BA6153" wp14:editId="703464AC">
            <wp:extent cx="4657725" cy="2695575"/>
            <wp:effectExtent l="19050" t="19050" r="28575" b="28575"/>
            <wp:docPr id="202" name="Picture 17" descr="Problem List Tab" title="Figure 2-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9" cstate="print"/>
                    <a:srcRect/>
                    <a:stretch>
                      <a:fillRect/>
                    </a:stretch>
                  </pic:blipFill>
                  <pic:spPr bwMode="auto">
                    <a:xfrm>
                      <a:off x="0" y="0"/>
                      <a:ext cx="4657725" cy="2695575"/>
                    </a:xfrm>
                    <a:prstGeom prst="rect">
                      <a:avLst/>
                    </a:prstGeom>
                    <a:noFill/>
                    <a:ln w="6350" cmpd="sng">
                      <a:solidFill>
                        <a:srgbClr val="000000"/>
                      </a:solidFill>
                      <a:miter lim="800000"/>
                      <a:headEnd/>
                      <a:tailEnd/>
                    </a:ln>
                    <a:effectLst/>
                  </pic:spPr>
                </pic:pic>
              </a:graphicData>
            </a:graphic>
          </wp:inline>
        </w:drawing>
      </w:r>
    </w:p>
    <w:p w14:paraId="42E878CD" w14:textId="48F24264" w:rsidR="004B4633" w:rsidRDefault="004B4633" w:rsidP="004B4633">
      <w:pPr>
        <w:pStyle w:val="Caption"/>
        <w:rPr>
          <w:rFonts w:cs="Times New Roman"/>
        </w:rPr>
      </w:pPr>
      <w:bookmarkStart w:id="1460" w:name="_Toc326149667"/>
      <w:bookmarkStart w:id="1461" w:name="_Toc278548241"/>
      <w:bookmarkStart w:id="1462" w:name="_Ref225243766"/>
      <w:bookmarkStart w:id="1463" w:name="_Ref322027136"/>
      <w:bookmarkStart w:id="1464" w:name="_Ref406767467"/>
      <w:bookmarkStart w:id="1465" w:name="_Toc20827333"/>
      <w:r w:rsidRPr="00B83B3E">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sidR="0081024B">
        <w:rPr>
          <w:rFonts w:cs="Times New Roman"/>
          <w:noProof/>
        </w:rPr>
        <w:t>2</w:t>
      </w:r>
      <w:r>
        <w:rPr>
          <w:rFonts w:cs="Times New Roman"/>
        </w:rPr>
        <w:fldChar w:fldCharType="end"/>
      </w:r>
      <w:r>
        <w:rPr>
          <w:rFonts w:cs="Times New Roman"/>
        </w:rPr>
        <w:noBreakHyphen/>
      </w:r>
      <w:r>
        <w:rPr>
          <w:rFonts w:cs="Times New Roman"/>
        </w:rPr>
        <w:fldChar w:fldCharType="begin"/>
      </w:r>
      <w:r>
        <w:rPr>
          <w:rFonts w:cs="Times New Roman"/>
        </w:rPr>
        <w:instrText xml:space="preserve"> SEQ Figure \* ARABIC \s 1 </w:instrText>
      </w:r>
      <w:r>
        <w:rPr>
          <w:rFonts w:cs="Times New Roman"/>
        </w:rPr>
        <w:fldChar w:fldCharType="separate"/>
      </w:r>
      <w:r w:rsidR="0081024B">
        <w:rPr>
          <w:rFonts w:cs="Times New Roman"/>
          <w:noProof/>
        </w:rPr>
        <w:t>119</w:t>
      </w:r>
      <w:r>
        <w:rPr>
          <w:rFonts w:cs="Times New Roman"/>
        </w:rPr>
        <w:fldChar w:fldCharType="end"/>
      </w:r>
      <w:bookmarkEnd w:id="1460"/>
      <w:bookmarkEnd w:id="1461"/>
      <w:bookmarkEnd w:id="1462"/>
      <w:bookmarkEnd w:id="1463"/>
      <w:bookmarkEnd w:id="1464"/>
      <w:r>
        <w:rPr>
          <w:rFonts w:cs="Times New Roman"/>
        </w:rPr>
        <w:t>. Clinical Documents—Problem List tab.</w:t>
      </w:r>
      <w:bookmarkEnd w:id="1465"/>
    </w:p>
    <w:p w14:paraId="10ED2514" w14:textId="77777777" w:rsidR="004B4633" w:rsidRPr="00B83B3E" w:rsidRDefault="004B4633" w:rsidP="004B4633"/>
    <w:p w14:paraId="18CB3381" w14:textId="77777777" w:rsidR="003865D7" w:rsidRPr="003865D7" w:rsidRDefault="003865D7" w:rsidP="00345C0B">
      <w:pPr>
        <w:pStyle w:val="Body3PicCaption"/>
      </w:pPr>
    </w:p>
    <w:p w14:paraId="5C3CDA85" w14:textId="77DEC416" w:rsidR="00D86AF8" w:rsidRPr="00B83B3E" w:rsidRDefault="00D86AF8" w:rsidP="00A561AD">
      <w:pPr>
        <w:pStyle w:val="Heading2"/>
      </w:pPr>
      <w:bookmarkStart w:id="1466" w:name="_Toc150075122"/>
      <w:bookmarkStart w:id="1467" w:name="_Toc150075191"/>
      <w:bookmarkStart w:id="1468" w:name="_Toc150075252"/>
      <w:bookmarkStart w:id="1469" w:name="_Toc278187848"/>
      <w:bookmarkStart w:id="1470" w:name="_Toc508873619"/>
      <w:bookmarkStart w:id="1471" w:name="_Toc508875019"/>
      <w:bookmarkStart w:id="1472" w:name="_Toc508875873"/>
      <w:bookmarkStart w:id="1473" w:name="_Toc20827537"/>
      <w:r w:rsidRPr="00B83B3E">
        <w:t>Compensation and Pension Worksheet Module</w:t>
      </w:r>
      <w:bookmarkEnd w:id="1466"/>
      <w:bookmarkEnd w:id="1467"/>
      <w:bookmarkEnd w:id="1468"/>
      <w:bookmarkEnd w:id="1469"/>
      <w:r w:rsidR="00357D76" w:rsidRPr="00B83B3E">
        <w:t xml:space="preserve"> (CPWM)</w:t>
      </w:r>
      <w:bookmarkEnd w:id="1470"/>
      <w:bookmarkEnd w:id="1471"/>
      <w:bookmarkEnd w:id="1472"/>
      <w:bookmarkEnd w:id="1473"/>
    </w:p>
    <w:p w14:paraId="5C3CDA86" w14:textId="77777777" w:rsidR="00D86AF8" w:rsidRPr="00B83B3E" w:rsidRDefault="00D86AF8" w:rsidP="00223E83">
      <w:pPr>
        <w:pStyle w:val="Heading3"/>
      </w:pPr>
      <w:bookmarkStart w:id="1474" w:name="_Toc146086664"/>
      <w:bookmarkStart w:id="1475" w:name="_Toc278187849"/>
      <w:bookmarkStart w:id="1476" w:name="_Toc508873620"/>
      <w:bookmarkStart w:id="1477" w:name="_Toc508875020"/>
      <w:bookmarkStart w:id="1478" w:name="_Toc508875874"/>
      <w:bookmarkStart w:id="1479" w:name="_Toc20827538"/>
      <w:r w:rsidRPr="00B83B3E">
        <w:t>Overview</w:t>
      </w:r>
      <w:bookmarkEnd w:id="1474"/>
      <w:bookmarkEnd w:id="1475"/>
      <w:bookmarkEnd w:id="1476"/>
      <w:bookmarkEnd w:id="1477"/>
      <w:bookmarkEnd w:id="1478"/>
      <w:bookmarkEnd w:id="1479"/>
    </w:p>
    <w:p w14:paraId="5C3CDA87" w14:textId="02D109F3" w:rsidR="00D86AF8" w:rsidRPr="00B83B3E" w:rsidRDefault="00D86AF8" w:rsidP="00345C0B">
      <w:pPr>
        <w:pStyle w:val="Body3PicCaption"/>
      </w:pPr>
      <w:r w:rsidRPr="00B83B3E">
        <w:t xml:space="preserve">The C&amp;P Worksheets tab </w:t>
      </w:r>
      <w:r w:rsidR="00B31F74" w:rsidRPr="00B83B3E">
        <w:t>(</w:t>
      </w:r>
      <w:r w:rsidR="009302AE" w:rsidRPr="00B83B3E">
        <w:fldChar w:fldCharType="begin"/>
      </w:r>
      <w:r w:rsidR="009302AE" w:rsidRPr="00B83B3E">
        <w:instrText xml:space="preserve"> REF _Ref406767493 \h </w:instrText>
      </w:r>
      <w:r w:rsidR="00B83B3E">
        <w:instrText xml:space="preserve"> \* MERGEFORMAT </w:instrText>
      </w:r>
      <w:r w:rsidR="009302AE" w:rsidRPr="00B83B3E">
        <w:fldChar w:fldCharType="separate"/>
      </w:r>
      <w:r w:rsidR="0081024B" w:rsidRPr="00B83B3E">
        <w:t xml:space="preserve">Figure </w:t>
      </w:r>
      <w:r w:rsidR="0081024B">
        <w:t>2</w:t>
      </w:r>
      <w:r w:rsidR="0081024B">
        <w:noBreakHyphen/>
        <w:t>120</w:t>
      </w:r>
      <w:r w:rsidR="009302AE" w:rsidRPr="00B83B3E">
        <w:fldChar w:fldCharType="end"/>
      </w:r>
      <w:r w:rsidR="00105B89" w:rsidRPr="00B83B3E">
        <w:t>)</w:t>
      </w:r>
      <w:r w:rsidR="00454A8B" w:rsidRPr="00B83B3E">
        <w:t xml:space="preserve"> </w:t>
      </w:r>
      <w:r w:rsidRPr="00B83B3E">
        <w:t>provides acces</w:t>
      </w:r>
      <w:r w:rsidR="008A75B5" w:rsidRPr="00B83B3E">
        <w:t xml:space="preserve">s to a defined set of point-and-click </w:t>
      </w:r>
      <w:r w:rsidRPr="00B83B3E">
        <w:t xml:space="preserve">templates used for documenting </w:t>
      </w:r>
      <w:r w:rsidR="005E10B6" w:rsidRPr="00B83B3E">
        <w:t>a v</w:t>
      </w:r>
      <w:r w:rsidRPr="00B83B3E">
        <w:t>eteran’s C&amp;P examinations.</w:t>
      </w:r>
      <w:r w:rsidR="00EE0CF4">
        <w:t xml:space="preserve"> </w:t>
      </w:r>
      <w:r w:rsidRPr="00B83B3E">
        <w:t>This functionality i</w:t>
      </w:r>
      <w:r w:rsidR="00824E45" w:rsidRPr="00B83B3E">
        <w:t xml:space="preserve">s commonly referred to as </w:t>
      </w:r>
      <w:r w:rsidRPr="00B83B3E">
        <w:t>C&amp;P Worksheet Module</w:t>
      </w:r>
      <w:r w:rsidR="00E90BB7" w:rsidRPr="00B83B3E">
        <w:t xml:space="preserve"> (</w:t>
      </w:r>
      <w:r w:rsidR="00824E45" w:rsidRPr="00B83B3E">
        <w:t>CPWM</w:t>
      </w:r>
      <w:r w:rsidR="00E90BB7" w:rsidRPr="00B83B3E">
        <w:t>)</w:t>
      </w:r>
      <w:r w:rsidRPr="00B83B3E">
        <w:t>.</w:t>
      </w:r>
    </w:p>
    <w:p w14:paraId="5C3CDA88" w14:textId="4BFE1090" w:rsidR="009302AE" w:rsidRPr="00B83B3E" w:rsidRDefault="00532A53" w:rsidP="00345C0B">
      <w:pPr>
        <w:pStyle w:val="Body3PicCaption"/>
      </w:pPr>
      <w:r w:rsidRPr="00B83B3E">
        <w:drawing>
          <wp:inline distT="0" distB="0" distL="0" distR="0" wp14:anchorId="6CCE4F28" wp14:editId="41BFB27C">
            <wp:extent cx="4657725" cy="3168015"/>
            <wp:effectExtent l="0" t="0" r="9525" b="0"/>
            <wp:docPr id="210" name="Picture 73" descr="Compensation and Pension Worksheets tab " title="Figure 2-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0" cstate="print"/>
                    <a:srcRect/>
                    <a:stretch>
                      <a:fillRect/>
                    </a:stretch>
                  </pic:blipFill>
                  <pic:spPr bwMode="auto">
                    <a:xfrm>
                      <a:off x="0" y="0"/>
                      <a:ext cx="4657725" cy="3168015"/>
                    </a:xfrm>
                    <a:prstGeom prst="rect">
                      <a:avLst/>
                    </a:prstGeom>
                    <a:noFill/>
                  </pic:spPr>
                </pic:pic>
              </a:graphicData>
            </a:graphic>
          </wp:inline>
        </w:drawing>
      </w:r>
    </w:p>
    <w:p w14:paraId="5C3CDA8A" w14:textId="177F91D0" w:rsidR="00DA658E" w:rsidRPr="00B83B3E" w:rsidRDefault="00DA658E" w:rsidP="00B52F9B">
      <w:pPr>
        <w:pStyle w:val="Caption"/>
        <w:rPr>
          <w:rFonts w:cs="Times New Roman"/>
        </w:rPr>
      </w:pPr>
      <w:bookmarkStart w:id="1480" w:name="_Toc326149668"/>
      <w:bookmarkStart w:id="1481" w:name="_Toc278548242"/>
      <w:bookmarkStart w:id="1482" w:name="_Ref278808654"/>
      <w:bookmarkStart w:id="1483" w:name="_Ref322027194"/>
      <w:bookmarkStart w:id="1484" w:name="_Ref331508273"/>
      <w:bookmarkStart w:id="1485" w:name="_Ref331508512"/>
      <w:bookmarkStart w:id="1486" w:name="_Ref331508551"/>
      <w:bookmarkStart w:id="1487" w:name="_Ref331508557"/>
      <w:bookmarkStart w:id="1488" w:name="_Ref331599216"/>
      <w:bookmarkStart w:id="1489" w:name="_Ref406767493"/>
      <w:bookmarkStart w:id="1490" w:name="_Toc2082733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120</w:t>
      </w:r>
      <w:r w:rsidR="008D502E">
        <w:rPr>
          <w:rFonts w:cs="Times New Roman"/>
        </w:rPr>
        <w:fldChar w:fldCharType="end"/>
      </w:r>
      <w:bookmarkEnd w:id="1480"/>
      <w:bookmarkEnd w:id="1481"/>
      <w:bookmarkEnd w:id="1482"/>
      <w:bookmarkEnd w:id="1483"/>
      <w:bookmarkEnd w:id="1484"/>
      <w:bookmarkEnd w:id="1485"/>
      <w:bookmarkEnd w:id="1486"/>
      <w:bookmarkEnd w:id="1487"/>
      <w:bookmarkEnd w:id="1488"/>
      <w:bookmarkEnd w:id="1489"/>
      <w:r w:rsidR="00E02AF6">
        <w:rPr>
          <w:rFonts w:cs="Times New Roman"/>
        </w:rPr>
        <w:t>. C&amp;P Worksheets Tab.</w:t>
      </w:r>
      <w:bookmarkEnd w:id="1490"/>
    </w:p>
    <w:p w14:paraId="5C3CDA8B" w14:textId="77777777" w:rsidR="009302AE" w:rsidRPr="00B83B3E" w:rsidRDefault="009302AE" w:rsidP="009302AE"/>
    <w:p w14:paraId="5C3CDA8C" w14:textId="09DD1FF5" w:rsidR="00D86AF8" w:rsidRPr="00B83B3E" w:rsidRDefault="00D86AF8" w:rsidP="00B90011">
      <w:pPr>
        <w:pStyle w:val="BodyText"/>
      </w:pPr>
      <w:r w:rsidRPr="00B83B3E">
        <w:t xml:space="preserve">Users who need access to this tab in </w:t>
      </w:r>
      <w:r w:rsidR="006B7071" w:rsidRPr="00B83B3E">
        <w:t>CAPRI</w:t>
      </w:r>
      <w:r w:rsidRPr="00B83B3E">
        <w:t xml:space="preserve"> must have the appropriate </w:t>
      </w:r>
      <w:r w:rsidR="000B7C2C" w:rsidRPr="00B83B3E">
        <w:t>Security Key</w:t>
      </w:r>
      <w:r w:rsidRPr="00B83B3E">
        <w:t xml:space="preserve"> allocation before the tab </w:t>
      </w:r>
      <w:r w:rsidR="00213B8B" w:rsidRPr="00B83B3E">
        <w:t>is</w:t>
      </w:r>
      <w:r w:rsidRPr="00B83B3E">
        <w:t xml:space="preserve"> visible and functions become active</w:t>
      </w:r>
      <w:r w:rsidR="005E10B6" w:rsidRPr="00B83B3E">
        <w:t>.</w:t>
      </w:r>
      <w:r w:rsidRPr="00B83B3E">
        <w:t xml:space="preserve"> (</w:t>
      </w:r>
      <w:r w:rsidR="00824E45" w:rsidRPr="00B83B3E">
        <w:t xml:space="preserve">See </w:t>
      </w:r>
      <w:r w:rsidR="009D1410" w:rsidRPr="00B83B3E">
        <w:t>the following section “</w:t>
      </w:r>
      <w:r w:rsidR="00824E45" w:rsidRPr="00B83B3E">
        <w:t xml:space="preserve">User </w:t>
      </w:r>
      <w:r w:rsidR="00E90BB7" w:rsidRPr="00B83B3E">
        <w:t>Setup</w:t>
      </w:r>
      <w:r w:rsidR="009D1410" w:rsidRPr="00B83B3E">
        <w:t>”</w:t>
      </w:r>
      <w:r w:rsidR="00E90BB7" w:rsidRPr="00B83B3E">
        <w:t>).</w:t>
      </w:r>
      <w:r w:rsidR="00EE0CF4">
        <w:t xml:space="preserve"> </w:t>
      </w:r>
      <w:r w:rsidR="005E10B6" w:rsidRPr="00B83B3E">
        <w:t>VBA</w:t>
      </w:r>
      <w:r w:rsidRPr="00B83B3E">
        <w:t xml:space="preserve"> </w:t>
      </w:r>
      <w:r w:rsidR="00E90BB7" w:rsidRPr="00B83B3E">
        <w:t xml:space="preserve">users </w:t>
      </w:r>
      <w:r w:rsidR="00213B8B" w:rsidRPr="00B83B3E">
        <w:t>are</w:t>
      </w:r>
      <w:r w:rsidRPr="00B83B3E">
        <w:t xml:space="preserve"> typically </w:t>
      </w:r>
      <w:r w:rsidR="00213B8B" w:rsidRPr="00B83B3E">
        <w:t>un</w:t>
      </w:r>
      <w:r w:rsidRPr="00B83B3E">
        <w:t>able to access this tab</w:t>
      </w:r>
      <w:r w:rsidR="00824E45" w:rsidRPr="00B83B3E">
        <w:t xml:space="preserve"> and are prevented</w:t>
      </w:r>
      <w:r w:rsidRPr="00B83B3E">
        <w:t xml:space="preserve"> from seeing a document before it is signed and finalized by the exam provider.</w:t>
      </w:r>
    </w:p>
    <w:p w14:paraId="5C3CDA8D" w14:textId="77777777" w:rsidR="00D86AF8" w:rsidRPr="00B83B3E" w:rsidRDefault="00D86AF8" w:rsidP="00A561AD">
      <w:pPr>
        <w:pStyle w:val="Heading3"/>
      </w:pPr>
      <w:bookmarkStart w:id="1491" w:name="_Toc146086672"/>
      <w:bookmarkStart w:id="1492" w:name="_Toc278187850"/>
      <w:bookmarkStart w:id="1493" w:name="_Toc508873621"/>
      <w:bookmarkStart w:id="1494" w:name="_Toc508875021"/>
      <w:bookmarkStart w:id="1495" w:name="_Toc508875875"/>
      <w:bookmarkStart w:id="1496" w:name="_Toc20827539"/>
      <w:bookmarkStart w:id="1497" w:name="_Toc150075123"/>
      <w:bookmarkStart w:id="1498" w:name="_Toc150075192"/>
      <w:bookmarkStart w:id="1499" w:name="_Toc150075253"/>
      <w:r w:rsidRPr="00B83B3E">
        <w:t>User Setup</w:t>
      </w:r>
      <w:bookmarkEnd w:id="1491"/>
      <w:bookmarkEnd w:id="1492"/>
      <w:bookmarkEnd w:id="1493"/>
      <w:bookmarkEnd w:id="1494"/>
      <w:bookmarkEnd w:id="1495"/>
      <w:bookmarkEnd w:id="1496"/>
    </w:p>
    <w:p w14:paraId="5C3CDA8E" w14:textId="77777777" w:rsidR="00D86AF8" w:rsidRPr="00B83B3E" w:rsidRDefault="000B7C2C" w:rsidP="00EE33FC">
      <w:pPr>
        <w:pStyle w:val="Heading4"/>
      </w:pPr>
      <w:bookmarkStart w:id="1500" w:name="_Toc146086673"/>
      <w:bookmarkStart w:id="1501" w:name="_Toc508873622"/>
      <w:r w:rsidRPr="00B83B3E">
        <w:t>Security Key</w:t>
      </w:r>
      <w:r w:rsidR="00D86AF8" w:rsidRPr="00B83B3E">
        <w:t xml:space="preserve"> Assignment</w:t>
      </w:r>
      <w:bookmarkEnd w:id="1500"/>
      <w:bookmarkEnd w:id="1501"/>
      <w:r w:rsidR="00D86AF8" w:rsidRPr="00B83B3E">
        <w:t xml:space="preserve"> </w:t>
      </w:r>
    </w:p>
    <w:p w14:paraId="5C3CDA8F" w14:textId="28F2F1DE" w:rsidR="00D86AF8" w:rsidRPr="00B83B3E" w:rsidRDefault="00D86AF8" w:rsidP="00B90011">
      <w:pPr>
        <w:pStyle w:val="BodyText"/>
      </w:pPr>
      <w:r w:rsidRPr="00B83B3E">
        <w:t xml:space="preserve">To activate CPWM for a </w:t>
      </w:r>
      <w:proofErr w:type="gramStart"/>
      <w:r w:rsidRPr="00B83B3E">
        <w:t>particular user</w:t>
      </w:r>
      <w:proofErr w:type="gramEnd"/>
      <w:r w:rsidRPr="00B83B3E">
        <w:t xml:space="preserve">, a menu option and several </w:t>
      </w:r>
      <w:r w:rsidR="000B7C2C" w:rsidRPr="00B83B3E">
        <w:t>Security Key</w:t>
      </w:r>
      <w:r w:rsidRPr="00B83B3E">
        <w:t>s must be assigned.</w:t>
      </w:r>
      <w:r w:rsidR="00EE0CF4">
        <w:t xml:space="preserve"> </w:t>
      </w:r>
      <w:r w:rsidRPr="00B83B3E">
        <w:t>IRM need</w:t>
      </w:r>
      <w:r w:rsidR="009D528E" w:rsidRPr="00B83B3E">
        <w:t>s</w:t>
      </w:r>
      <w:r w:rsidRPr="00B83B3E">
        <w:t xml:space="preserve"> to coordinate with the C&amp;P clinic to determine what keys a user should receive.</w:t>
      </w:r>
      <w:r w:rsidR="00EE0CF4">
        <w:t xml:space="preserve"> </w:t>
      </w:r>
      <w:proofErr w:type="gramStart"/>
      <w:r w:rsidRPr="00B83B3E">
        <w:t>The majority of</w:t>
      </w:r>
      <w:proofErr w:type="gramEnd"/>
      <w:r w:rsidRPr="00B83B3E">
        <w:t xml:space="preserve"> users need </w:t>
      </w:r>
      <w:r w:rsidR="000010AC" w:rsidRPr="00B83B3E">
        <w:t>two</w:t>
      </w:r>
      <w:r w:rsidRPr="00B83B3E">
        <w:t xml:space="preserve"> new keys.</w:t>
      </w:r>
      <w:r w:rsidR="00EE0CF4">
        <w:t xml:space="preserve"> </w:t>
      </w:r>
      <w:r w:rsidR="009D528E" w:rsidRPr="00B83B3E">
        <w:t>The reviewer type user</w:t>
      </w:r>
      <w:r w:rsidRPr="00B83B3E">
        <w:t xml:space="preserve"> need</w:t>
      </w:r>
      <w:r w:rsidR="009D528E" w:rsidRPr="00B83B3E">
        <w:t>s</w:t>
      </w:r>
      <w:r w:rsidRPr="00B83B3E">
        <w:t xml:space="preserve"> </w:t>
      </w:r>
      <w:r w:rsidR="000010AC" w:rsidRPr="00B83B3E">
        <w:t>three</w:t>
      </w:r>
      <w:r w:rsidRPr="00B83B3E">
        <w:t xml:space="preserve"> keys.</w:t>
      </w:r>
    </w:p>
    <w:p w14:paraId="5C3CDA90" w14:textId="2120F8B4" w:rsidR="00D86AF8" w:rsidRPr="00B83B3E" w:rsidRDefault="00D86AF8" w:rsidP="00B90011">
      <w:pPr>
        <w:pStyle w:val="BodyText"/>
      </w:pPr>
      <w:r w:rsidRPr="00B83B3E">
        <w:rPr>
          <w:b/>
        </w:rPr>
        <w:t xml:space="preserve">DVBA </w:t>
      </w:r>
      <w:r w:rsidR="006B7071" w:rsidRPr="00B83B3E">
        <w:rPr>
          <w:b/>
        </w:rPr>
        <w:t>CAPRI</w:t>
      </w:r>
      <w:r w:rsidRPr="00B83B3E">
        <w:rPr>
          <w:b/>
        </w:rPr>
        <w:t xml:space="preserve"> GUI</w:t>
      </w:r>
      <w:r w:rsidR="00B90011" w:rsidRPr="00B83B3E">
        <w:t xml:space="preserve"> –</w:t>
      </w:r>
      <w:r w:rsidR="00B90011" w:rsidRPr="00B83B3E">
        <w:rPr>
          <w:b/>
        </w:rPr>
        <w:t xml:space="preserve"> </w:t>
      </w:r>
      <w:r w:rsidRPr="00B83B3E">
        <w:t xml:space="preserve">This is the </w:t>
      </w:r>
      <w:r w:rsidRPr="00B83B3E">
        <w:rPr>
          <w:u w:val="single"/>
        </w:rPr>
        <w:t>option context</w:t>
      </w:r>
      <w:r w:rsidRPr="00B83B3E">
        <w:t xml:space="preserve"> to the main </w:t>
      </w:r>
      <w:r w:rsidR="006B7071" w:rsidRPr="00B83B3E">
        <w:t>CAPRI</w:t>
      </w:r>
      <w:r w:rsidRPr="00B83B3E">
        <w:t xml:space="preserve"> application.</w:t>
      </w:r>
      <w:r w:rsidR="00EE0CF4">
        <w:t xml:space="preserve"> </w:t>
      </w:r>
      <w:r w:rsidRPr="00B83B3E">
        <w:t xml:space="preserve">All </w:t>
      </w:r>
      <w:r w:rsidR="006B7071" w:rsidRPr="00B83B3E">
        <w:t>CAPRI</w:t>
      </w:r>
      <w:r w:rsidRPr="00B83B3E">
        <w:t xml:space="preserve"> users need </w:t>
      </w:r>
      <w:r w:rsidR="00824E45" w:rsidRPr="00B83B3E">
        <w:t xml:space="preserve">to be assigned access to </w:t>
      </w:r>
      <w:r w:rsidRPr="00B83B3E">
        <w:t>this menu option.</w:t>
      </w:r>
    </w:p>
    <w:p w14:paraId="5C3CDA91" w14:textId="3E622716" w:rsidR="00D86AF8" w:rsidRPr="00B83B3E" w:rsidRDefault="00D86AF8" w:rsidP="00B90011">
      <w:pPr>
        <w:pStyle w:val="BodyText"/>
      </w:pPr>
      <w:r w:rsidRPr="00B83B3E">
        <w:rPr>
          <w:b/>
        </w:rPr>
        <w:t xml:space="preserve">DVBA </w:t>
      </w:r>
      <w:r w:rsidR="006B7071" w:rsidRPr="00B83B3E">
        <w:rPr>
          <w:b/>
        </w:rPr>
        <w:t>CAPRI</w:t>
      </w:r>
      <w:r w:rsidRPr="00B83B3E">
        <w:rPr>
          <w:b/>
        </w:rPr>
        <w:t xml:space="preserve"> WORKSHEET TAB</w:t>
      </w:r>
      <w:r w:rsidRPr="00B83B3E">
        <w:t xml:space="preserve"> </w:t>
      </w:r>
      <w:r w:rsidR="001768A4" w:rsidRPr="00B83B3E">
        <w:t>–</w:t>
      </w:r>
      <w:r w:rsidR="00196B97" w:rsidRPr="00B83B3E">
        <w:rPr>
          <w:b/>
        </w:rPr>
        <w:t xml:space="preserve"> </w:t>
      </w:r>
      <w:r w:rsidRPr="00B83B3E">
        <w:t xml:space="preserve">This </w:t>
      </w:r>
      <w:r w:rsidR="000B7C2C" w:rsidRPr="00B83B3E">
        <w:rPr>
          <w:u w:val="single"/>
        </w:rPr>
        <w:t>Security Key</w:t>
      </w:r>
      <w:r w:rsidRPr="00B83B3E">
        <w:t xml:space="preserve"> makes the C&amp;P Worksheets tab visible inside </w:t>
      </w:r>
      <w:r w:rsidR="006B7071" w:rsidRPr="00B83B3E">
        <w:t>CAPRI</w:t>
      </w:r>
      <w:r w:rsidRPr="00B83B3E">
        <w:t>.</w:t>
      </w:r>
      <w:r w:rsidR="00EE0CF4">
        <w:t xml:space="preserve"> </w:t>
      </w:r>
      <w:r w:rsidRPr="00B83B3E">
        <w:t xml:space="preserve">All VHA </w:t>
      </w:r>
      <w:r w:rsidR="006B7071" w:rsidRPr="00B83B3E">
        <w:t>CAPRI</w:t>
      </w:r>
      <w:r w:rsidRPr="00B83B3E">
        <w:t xml:space="preserve"> users should get this </w:t>
      </w:r>
      <w:r w:rsidR="000B7C2C" w:rsidRPr="00B83B3E">
        <w:t>Security Key</w:t>
      </w:r>
      <w:r w:rsidRPr="00B83B3E">
        <w:t>.</w:t>
      </w:r>
    </w:p>
    <w:p w14:paraId="5C3CDA92" w14:textId="62215901" w:rsidR="008368B7" w:rsidRPr="00B83B3E" w:rsidRDefault="008368B7" w:rsidP="00606690">
      <w:pPr>
        <w:pStyle w:val="BodyText"/>
      </w:pPr>
      <w:r w:rsidRPr="00B83B3E">
        <w:lastRenderedPageBreak/>
        <w:t>Some sites require the exam to be sent to a reviewer when it is complete.</w:t>
      </w:r>
      <w:r w:rsidR="00EE0CF4">
        <w:t xml:space="preserve"> </w:t>
      </w:r>
      <w:r w:rsidRPr="00B83B3E">
        <w:rPr>
          <w:bCs/>
        </w:rPr>
        <w:t>One and only one</w:t>
      </w:r>
      <w:r w:rsidRPr="00B83B3E">
        <w:t xml:space="preserve"> of the following </w:t>
      </w:r>
      <w:r w:rsidRPr="00B83B3E">
        <w:rPr>
          <w:u w:val="single"/>
        </w:rPr>
        <w:t>Security Keys</w:t>
      </w:r>
      <w:r w:rsidRPr="00B83B3E">
        <w:t xml:space="preserve"> must be assigned for anyone who is creating new C&amp;P exam templates with CPWM.</w:t>
      </w:r>
    </w:p>
    <w:p w14:paraId="5C3CDA93" w14:textId="77777777" w:rsidR="00D86AF8" w:rsidRPr="00B83B3E" w:rsidRDefault="003F6D42" w:rsidP="00164401">
      <w:pPr>
        <w:pStyle w:val="NumberhardParagraph"/>
        <w:rPr>
          <w:b w:val="0"/>
        </w:rPr>
      </w:pPr>
      <w:r w:rsidRPr="00B83B3E">
        <w:rPr>
          <w:b w:val="0"/>
        </w:rPr>
        <w:t>1.</w:t>
      </w:r>
      <w:r w:rsidRPr="00B83B3E">
        <w:rPr>
          <w:b w:val="0"/>
        </w:rPr>
        <w:tab/>
      </w:r>
      <w:r w:rsidR="00D86AF8" w:rsidRPr="00B83B3E">
        <w:t xml:space="preserve">DVBAB CPWM DISALLOW REVIEW </w:t>
      </w:r>
      <w:r w:rsidR="001768A4" w:rsidRPr="00B83B3E">
        <w:t>–</w:t>
      </w:r>
      <w:r w:rsidR="00196B97" w:rsidRPr="00B83B3E">
        <w:t xml:space="preserve"> </w:t>
      </w:r>
      <w:r w:rsidR="00D86AF8" w:rsidRPr="00B83B3E">
        <w:rPr>
          <w:b w:val="0"/>
        </w:rPr>
        <w:t>User does not need docu</w:t>
      </w:r>
      <w:r w:rsidR="00E90BB7" w:rsidRPr="00B83B3E">
        <w:rPr>
          <w:b w:val="0"/>
        </w:rPr>
        <w:t>ments reviewed prior to release</w:t>
      </w:r>
      <w:r w:rsidR="00E052A7" w:rsidRPr="00B83B3E">
        <w:rPr>
          <w:b w:val="0"/>
        </w:rPr>
        <w:t>.</w:t>
      </w:r>
    </w:p>
    <w:p w14:paraId="5C3CDA94" w14:textId="37AF8A12" w:rsidR="00D86AF8" w:rsidRPr="00B83B3E" w:rsidRDefault="003F6D42" w:rsidP="00164401">
      <w:pPr>
        <w:pStyle w:val="NumberhardParagraph"/>
      </w:pPr>
      <w:r w:rsidRPr="00B83B3E">
        <w:rPr>
          <w:b w:val="0"/>
        </w:rPr>
        <w:t>2.</w:t>
      </w:r>
      <w:r w:rsidRPr="00B83B3E">
        <w:rPr>
          <w:b w:val="0"/>
        </w:rPr>
        <w:tab/>
      </w:r>
      <w:r w:rsidR="00D86AF8" w:rsidRPr="00B83B3E">
        <w:t xml:space="preserve">DVBAB CPWM OPTIONAL REVIEW </w:t>
      </w:r>
      <w:r w:rsidR="001768A4" w:rsidRPr="00B83B3E">
        <w:t>–</w:t>
      </w:r>
      <w:r w:rsidR="00196B97" w:rsidRPr="00B83B3E">
        <w:t xml:space="preserve"> </w:t>
      </w:r>
      <w:r w:rsidR="00D86AF8" w:rsidRPr="00B83B3E">
        <w:rPr>
          <w:b w:val="0"/>
        </w:rPr>
        <w:t>User can choose to send some documents for</w:t>
      </w:r>
      <w:r w:rsidR="00E90BB7" w:rsidRPr="00B83B3E">
        <w:rPr>
          <w:b w:val="0"/>
        </w:rPr>
        <w:t xml:space="preserve"> review and </w:t>
      </w:r>
      <w:r w:rsidR="009F3F21" w:rsidRPr="00B83B3E">
        <w:rPr>
          <w:b w:val="0"/>
        </w:rPr>
        <w:t>no</w:t>
      </w:r>
      <w:r w:rsidR="00E90BB7" w:rsidRPr="00B83B3E">
        <w:rPr>
          <w:b w:val="0"/>
        </w:rPr>
        <w:t xml:space="preserve"> other documents</w:t>
      </w:r>
      <w:r w:rsidR="00E052A7" w:rsidRPr="00B83B3E">
        <w:rPr>
          <w:b w:val="0"/>
        </w:rPr>
        <w:t>.</w:t>
      </w:r>
    </w:p>
    <w:p w14:paraId="5C3CDA95" w14:textId="77777777" w:rsidR="00D86AF8" w:rsidRPr="00B83B3E" w:rsidRDefault="003F6D42" w:rsidP="00164401">
      <w:pPr>
        <w:pStyle w:val="NumberhardParagraph"/>
        <w:rPr>
          <w:b w:val="0"/>
        </w:rPr>
      </w:pPr>
      <w:r w:rsidRPr="00B83B3E">
        <w:rPr>
          <w:b w:val="0"/>
        </w:rPr>
        <w:t>3.</w:t>
      </w:r>
      <w:r w:rsidRPr="00B83B3E">
        <w:rPr>
          <w:b w:val="0"/>
        </w:rPr>
        <w:tab/>
      </w:r>
      <w:r w:rsidR="00D86AF8" w:rsidRPr="00B83B3E">
        <w:t xml:space="preserve">DVBAB CPWM REQUIRE REVIEW </w:t>
      </w:r>
      <w:r w:rsidR="001768A4" w:rsidRPr="00B83B3E">
        <w:t>–</w:t>
      </w:r>
      <w:r w:rsidR="00196B97" w:rsidRPr="00B83B3E">
        <w:t xml:space="preserve"> </w:t>
      </w:r>
      <w:r w:rsidR="00D86AF8" w:rsidRPr="00B83B3E">
        <w:rPr>
          <w:b w:val="0"/>
        </w:rPr>
        <w:t>User must have all documents reviewe</w:t>
      </w:r>
      <w:r w:rsidR="00E90BB7" w:rsidRPr="00B83B3E">
        <w:rPr>
          <w:b w:val="0"/>
        </w:rPr>
        <w:t>d by a reviewer prior to upload</w:t>
      </w:r>
      <w:r w:rsidR="00E052A7" w:rsidRPr="00B83B3E">
        <w:rPr>
          <w:b w:val="0"/>
        </w:rPr>
        <w:t>.</w:t>
      </w:r>
    </w:p>
    <w:p w14:paraId="5C3CDA96" w14:textId="77777777" w:rsidR="00D86AF8" w:rsidRPr="00B83B3E" w:rsidRDefault="00D86AF8" w:rsidP="00606690">
      <w:pPr>
        <w:pStyle w:val="BodyText"/>
      </w:pPr>
      <w:r w:rsidRPr="00B83B3E">
        <w:rPr>
          <w:b/>
          <w:bCs/>
        </w:rPr>
        <w:t>OPTIONAL</w:t>
      </w:r>
      <w:r w:rsidR="000B7C2C" w:rsidRPr="00B83B3E">
        <w:t xml:space="preserve"> </w:t>
      </w:r>
      <w:r w:rsidR="000B7C2C" w:rsidRPr="00B83B3E">
        <w:rPr>
          <w:b/>
        </w:rPr>
        <w:t>Security</w:t>
      </w:r>
      <w:r w:rsidRPr="00B83B3E">
        <w:t xml:space="preserve"> </w:t>
      </w:r>
      <w:r w:rsidRPr="00B83B3E">
        <w:rPr>
          <w:b/>
        </w:rPr>
        <w:t>Key</w:t>
      </w:r>
      <w:r w:rsidRPr="00B83B3E">
        <w:t xml:space="preserve"> </w:t>
      </w:r>
      <w:r w:rsidR="001768A4" w:rsidRPr="00B83B3E">
        <w:t>–</w:t>
      </w:r>
      <w:r w:rsidR="00196B97" w:rsidRPr="00B83B3E">
        <w:rPr>
          <w:b/>
        </w:rPr>
        <w:t xml:space="preserve"> </w:t>
      </w:r>
      <w:r w:rsidRPr="00B83B3E">
        <w:t>If the site chooses to use the revie</w:t>
      </w:r>
      <w:r w:rsidR="000B7C2C" w:rsidRPr="00B83B3E">
        <w:t>w process, users designated as</w:t>
      </w:r>
      <w:r w:rsidRPr="00B83B3E">
        <w:t xml:space="preserve"> reviewer</w:t>
      </w:r>
      <w:r w:rsidR="000B7C2C" w:rsidRPr="00B83B3E">
        <w:t>s</w:t>
      </w:r>
      <w:r w:rsidRPr="00B83B3E">
        <w:t xml:space="preserve"> must be assigned the </w:t>
      </w:r>
      <w:r w:rsidRPr="00B83B3E">
        <w:rPr>
          <w:b/>
        </w:rPr>
        <w:t>DVBAB CPWM REVIEWER</w:t>
      </w:r>
      <w:r w:rsidRPr="00B83B3E">
        <w:t xml:space="preserve"> </w:t>
      </w:r>
      <w:r w:rsidR="000B7C2C" w:rsidRPr="00B83B3E">
        <w:t>Security Key.</w:t>
      </w:r>
    </w:p>
    <w:p w14:paraId="5C3CDA97" w14:textId="70A2C730" w:rsidR="00D86AF8" w:rsidRPr="00B83B3E" w:rsidRDefault="000B7C2C" w:rsidP="00606690">
      <w:pPr>
        <w:pStyle w:val="BodyText"/>
      </w:pPr>
      <w:r w:rsidRPr="00B83B3E">
        <w:t>It is imperative that</w:t>
      </w:r>
      <w:r w:rsidR="00D86AF8" w:rsidRPr="00B83B3E">
        <w:t xml:space="preserve"> user</w:t>
      </w:r>
      <w:r w:rsidRPr="00B83B3E">
        <w:t>s</w:t>
      </w:r>
      <w:r w:rsidR="00D86AF8" w:rsidRPr="00B83B3E">
        <w:t xml:space="preserve"> not be given every </w:t>
      </w:r>
      <w:r w:rsidR="00D86AF8" w:rsidRPr="00B83B3E">
        <w:rPr>
          <w:b/>
        </w:rPr>
        <w:t>DVBA*</w:t>
      </w:r>
      <w:r w:rsidR="00D86AF8" w:rsidRPr="00B83B3E">
        <w:t xml:space="preserve"> key</w:t>
      </w:r>
      <w:r w:rsidR="005E10B6" w:rsidRPr="00B83B3E">
        <w:t xml:space="preserve"> due to t</w:t>
      </w:r>
      <w:r w:rsidR="00D86AF8" w:rsidRPr="00B83B3E">
        <w:t>he keys hav</w:t>
      </w:r>
      <w:r w:rsidR="005E10B6" w:rsidRPr="00B83B3E">
        <w:t>ing</w:t>
      </w:r>
      <w:r w:rsidR="00D86AF8" w:rsidRPr="00B83B3E">
        <w:t xml:space="preserve"> conflicting uses and </w:t>
      </w:r>
      <w:r w:rsidR="005E10B6" w:rsidRPr="00B83B3E">
        <w:t xml:space="preserve">the probability of </w:t>
      </w:r>
      <w:r w:rsidR="00D86AF8" w:rsidRPr="00B83B3E">
        <w:t>unexpected results.</w:t>
      </w:r>
      <w:r w:rsidR="00EE0CF4">
        <w:t xml:space="preserve"> </w:t>
      </w:r>
      <w:r w:rsidR="00D86AF8" w:rsidRPr="00B83B3E">
        <w:t xml:space="preserve">If </w:t>
      </w:r>
      <w:r w:rsidR="00824E45" w:rsidRPr="00B83B3E">
        <w:t>users are</w:t>
      </w:r>
      <w:r w:rsidR="00D86AF8" w:rsidRPr="00B83B3E">
        <w:t xml:space="preserve"> </w:t>
      </w:r>
      <w:r w:rsidR="00824E45" w:rsidRPr="00B83B3E">
        <w:t>un</w:t>
      </w:r>
      <w:r w:rsidR="00D86AF8" w:rsidRPr="00B83B3E">
        <w:t xml:space="preserve">sure of </w:t>
      </w:r>
      <w:r w:rsidR="005E10B6" w:rsidRPr="00B83B3E">
        <w:t>which</w:t>
      </w:r>
      <w:r w:rsidR="00D86AF8" w:rsidRPr="00B83B3E">
        <w:t xml:space="preserve"> </w:t>
      </w:r>
      <w:r w:rsidRPr="00B83B3E">
        <w:t xml:space="preserve">Security Key </w:t>
      </w:r>
      <w:r w:rsidR="00D86AF8" w:rsidRPr="00B83B3E">
        <w:t xml:space="preserve">to assign, </w:t>
      </w:r>
      <w:r w:rsidR="00824E45" w:rsidRPr="00B83B3E">
        <w:t xml:space="preserve">they should </w:t>
      </w:r>
      <w:r w:rsidR="00D86AF8" w:rsidRPr="00B83B3E">
        <w:t xml:space="preserve">contact the </w:t>
      </w:r>
      <w:r w:rsidR="003F6D42" w:rsidRPr="00B83B3E">
        <w:t>N</w:t>
      </w:r>
      <w:r w:rsidR="00D86AF8" w:rsidRPr="00B83B3E">
        <w:t xml:space="preserve">ational </w:t>
      </w:r>
      <w:proofErr w:type="spellStart"/>
      <w:r w:rsidR="00D86AF8" w:rsidRPr="00B83B3E">
        <w:t>VistA</w:t>
      </w:r>
      <w:proofErr w:type="spellEnd"/>
      <w:r w:rsidR="00D86AF8" w:rsidRPr="00B83B3E">
        <w:t xml:space="preserve"> </w:t>
      </w:r>
      <w:r w:rsidR="003F6D42" w:rsidRPr="00B83B3E">
        <w:t>H</w:t>
      </w:r>
      <w:r w:rsidR="00D86AF8" w:rsidRPr="00B83B3E">
        <w:t>elpdesk.</w:t>
      </w:r>
    </w:p>
    <w:p w14:paraId="5C3CDA98" w14:textId="77777777" w:rsidR="00D86AF8" w:rsidRPr="00B83B3E" w:rsidRDefault="00D86AF8" w:rsidP="00EE33FC">
      <w:pPr>
        <w:pStyle w:val="Heading4"/>
      </w:pPr>
      <w:bookmarkStart w:id="1502" w:name="_Toc508873623"/>
      <w:r w:rsidRPr="00B83B3E">
        <w:t>Site Considerations: Review Functionality</w:t>
      </w:r>
      <w:bookmarkEnd w:id="1502"/>
    </w:p>
    <w:p w14:paraId="5C3CDA99" w14:textId="186E3968" w:rsidR="00D86AF8" w:rsidRPr="00B83B3E" w:rsidRDefault="00D86AF8" w:rsidP="00345C0B">
      <w:pPr>
        <w:pStyle w:val="Body3PicCaption"/>
      </w:pPr>
      <w:r w:rsidRPr="00B83B3E">
        <w:t xml:space="preserve">Before implementing CPWM, sites should consider the business roles of each user who </w:t>
      </w:r>
      <w:r w:rsidR="00254AD3" w:rsidRPr="00B83B3E">
        <w:t>is</w:t>
      </w:r>
      <w:r w:rsidRPr="00B83B3E">
        <w:t xml:space="preserve"> accessing the system.</w:t>
      </w:r>
      <w:r w:rsidR="00EE0CF4">
        <w:t xml:space="preserve"> </w:t>
      </w:r>
      <w:r w:rsidRPr="00B83B3E">
        <w:t>The CPWM module can be configured several ways, depending on site preference and business needs.</w:t>
      </w:r>
      <w:r w:rsidR="00EE0CF4">
        <w:t xml:space="preserve"> </w:t>
      </w:r>
      <w:r w:rsidRPr="00B83B3E">
        <w:t>Each site should carefully consider the following configuration options.</w:t>
      </w:r>
      <w:r w:rsidR="00EE0CF4">
        <w:t xml:space="preserve"> </w:t>
      </w:r>
      <w:r w:rsidRPr="00B83B3E">
        <w:t>Examinations can be completed thr</w:t>
      </w:r>
      <w:r w:rsidR="00E90BB7" w:rsidRPr="00B83B3E">
        <w:t>ough one of the following paths:</w:t>
      </w:r>
    </w:p>
    <w:p w14:paraId="5C3CDA9A" w14:textId="77777777" w:rsidR="00D86AF8" w:rsidRPr="00B83B3E" w:rsidRDefault="003F6D42" w:rsidP="00164401">
      <w:pPr>
        <w:pStyle w:val="NumberhardParagraph"/>
        <w:rPr>
          <w:b w:val="0"/>
        </w:rPr>
      </w:pPr>
      <w:r w:rsidRPr="00B83B3E">
        <w:rPr>
          <w:b w:val="0"/>
        </w:rPr>
        <w:t>1.</w:t>
      </w:r>
      <w:r w:rsidRPr="00B83B3E">
        <w:rPr>
          <w:b w:val="0"/>
        </w:rPr>
        <w:tab/>
      </w:r>
      <w:r w:rsidR="00D86AF8" w:rsidRPr="00B83B3E">
        <w:rPr>
          <w:b w:val="0"/>
        </w:rPr>
        <w:t xml:space="preserve">If the provider </w:t>
      </w:r>
      <w:proofErr w:type="gramStart"/>
      <w:r w:rsidR="00254AD3" w:rsidRPr="00B83B3E">
        <w:rPr>
          <w:b w:val="0"/>
        </w:rPr>
        <w:t>is</w:t>
      </w:r>
      <w:r w:rsidR="00D86AF8" w:rsidRPr="00B83B3E">
        <w:rPr>
          <w:b w:val="0"/>
        </w:rPr>
        <w:t xml:space="preserve"> allowed to</w:t>
      </w:r>
      <w:proofErr w:type="gramEnd"/>
      <w:r w:rsidR="00D86AF8" w:rsidRPr="00B83B3E">
        <w:rPr>
          <w:b w:val="0"/>
        </w:rPr>
        <w:t xml:space="preserve"> Sign and release</w:t>
      </w:r>
      <w:r w:rsidR="005E10B6" w:rsidRPr="00B83B3E">
        <w:rPr>
          <w:b w:val="0"/>
        </w:rPr>
        <w:t xml:space="preserve"> templates</w:t>
      </w:r>
      <w:r w:rsidR="00D86AF8" w:rsidRPr="00B83B3E">
        <w:rPr>
          <w:b w:val="0"/>
        </w:rPr>
        <w:t xml:space="preserve"> to the RO and CPRS upon their completion without review by another party, the</w:t>
      </w:r>
      <w:r w:rsidR="005E10B6" w:rsidRPr="00B83B3E">
        <w:rPr>
          <w:b w:val="0"/>
        </w:rPr>
        <w:t>n the</w:t>
      </w:r>
      <w:r w:rsidR="00D86AF8" w:rsidRPr="00B83B3E">
        <w:rPr>
          <w:b w:val="0"/>
        </w:rPr>
        <w:t xml:space="preserve"> </w:t>
      </w:r>
      <w:r w:rsidR="000B7C2C" w:rsidRPr="00B83B3E">
        <w:rPr>
          <w:b w:val="0"/>
        </w:rPr>
        <w:t>IRM person</w:t>
      </w:r>
      <w:r w:rsidR="00D86AF8" w:rsidRPr="00B83B3E">
        <w:rPr>
          <w:b w:val="0"/>
        </w:rPr>
        <w:t xml:space="preserve"> should </w:t>
      </w:r>
      <w:r w:rsidR="000B7C2C" w:rsidRPr="00B83B3E">
        <w:rPr>
          <w:b w:val="0"/>
        </w:rPr>
        <w:t>assign them</w:t>
      </w:r>
      <w:r w:rsidR="00D86AF8" w:rsidRPr="00B83B3E">
        <w:rPr>
          <w:b w:val="0"/>
        </w:rPr>
        <w:t xml:space="preserve"> Security Key DVBAB CPWM DISALLOW REVIEW.</w:t>
      </w:r>
    </w:p>
    <w:p w14:paraId="5C3CDA9B" w14:textId="77777777" w:rsidR="00D86AF8" w:rsidRPr="00B83B3E" w:rsidRDefault="003F6D42" w:rsidP="00164401">
      <w:pPr>
        <w:pStyle w:val="NumberhardParagraph"/>
        <w:rPr>
          <w:b w:val="0"/>
        </w:rPr>
      </w:pPr>
      <w:r w:rsidRPr="00B83B3E">
        <w:rPr>
          <w:b w:val="0"/>
        </w:rPr>
        <w:t>2.</w:t>
      </w:r>
      <w:r w:rsidRPr="00B83B3E">
        <w:rPr>
          <w:b w:val="0"/>
        </w:rPr>
        <w:tab/>
      </w:r>
      <w:r w:rsidR="008E47E2" w:rsidRPr="00B83B3E">
        <w:rPr>
          <w:b w:val="0"/>
        </w:rPr>
        <w:t xml:space="preserve">If the provider </w:t>
      </w:r>
      <w:r w:rsidR="00D86AF8" w:rsidRPr="00B83B3E">
        <w:rPr>
          <w:b w:val="0"/>
        </w:rPr>
        <w:t>need</w:t>
      </w:r>
      <w:r w:rsidR="008E47E2" w:rsidRPr="00B83B3E">
        <w:rPr>
          <w:b w:val="0"/>
        </w:rPr>
        <w:t>s</w:t>
      </w:r>
      <w:r w:rsidR="00D86AF8" w:rsidRPr="00B83B3E">
        <w:rPr>
          <w:b w:val="0"/>
        </w:rPr>
        <w:t xml:space="preserve"> to </w:t>
      </w:r>
      <w:r w:rsidR="005E10B6" w:rsidRPr="00B83B3E">
        <w:rPr>
          <w:b w:val="0"/>
        </w:rPr>
        <w:t>s</w:t>
      </w:r>
      <w:r w:rsidR="00D86AF8" w:rsidRPr="00B83B3E">
        <w:rPr>
          <w:b w:val="0"/>
        </w:rPr>
        <w:t>end template</w:t>
      </w:r>
      <w:r w:rsidR="005E10B6" w:rsidRPr="00B83B3E">
        <w:rPr>
          <w:b w:val="0"/>
        </w:rPr>
        <w:t>s</w:t>
      </w:r>
      <w:r w:rsidR="00D86AF8" w:rsidRPr="00B83B3E">
        <w:rPr>
          <w:b w:val="0"/>
        </w:rPr>
        <w:t xml:space="preserve"> to a reviewer for approval before completion, </w:t>
      </w:r>
      <w:r w:rsidR="000B7C2C" w:rsidRPr="00B83B3E">
        <w:rPr>
          <w:b w:val="0"/>
        </w:rPr>
        <w:t>then the IRM person should assign them Security Key</w:t>
      </w:r>
      <w:r w:rsidR="00D86AF8" w:rsidRPr="00B83B3E">
        <w:rPr>
          <w:b w:val="0"/>
        </w:rPr>
        <w:t xml:space="preserve"> DVBAB CPWM REQUIRE REVIEW</w:t>
      </w:r>
      <w:r w:rsidR="00606690" w:rsidRPr="00B83B3E">
        <w:rPr>
          <w:b w:val="0"/>
        </w:rPr>
        <w:t>.</w:t>
      </w:r>
    </w:p>
    <w:p w14:paraId="5C3CDA9C" w14:textId="77777777" w:rsidR="00D86AF8" w:rsidRPr="00B83B3E" w:rsidRDefault="003F6D42" w:rsidP="00164401">
      <w:pPr>
        <w:pStyle w:val="NumberhardParagraph"/>
        <w:rPr>
          <w:b w:val="0"/>
        </w:rPr>
      </w:pPr>
      <w:r w:rsidRPr="00B83B3E">
        <w:rPr>
          <w:b w:val="0"/>
        </w:rPr>
        <w:t>3.</w:t>
      </w:r>
      <w:r w:rsidRPr="00B83B3E">
        <w:rPr>
          <w:b w:val="0"/>
        </w:rPr>
        <w:tab/>
      </w:r>
      <w:r w:rsidR="00D86AF8" w:rsidRPr="00B83B3E">
        <w:rPr>
          <w:b w:val="0"/>
        </w:rPr>
        <w:t xml:space="preserve">If the provider </w:t>
      </w:r>
      <w:r w:rsidR="008E47E2" w:rsidRPr="00B83B3E">
        <w:rPr>
          <w:b w:val="0"/>
        </w:rPr>
        <w:t>has</w:t>
      </w:r>
      <w:r w:rsidR="00D86AF8" w:rsidRPr="00B83B3E">
        <w:rPr>
          <w:b w:val="0"/>
        </w:rPr>
        <w:t xml:space="preserve"> the option to </w:t>
      </w:r>
      <w:r w:rsidR="005E10B6" w:rsidRPr="00B83B3E">
        <w:rPr>
          <w:b w:val="0"/>
        </w:rPr>
        <w:t>s</w:t>
      </w:r>
      <w:r w:rsidR="00D86AF8" w:rsidRPr="00B83B3E">
        <w:rPr>
          <w:b w:val="0"/>
        </w:rPr>
        <w:t xml:space="preserve">end the template to a reviewer or sign and release immediately, </w:t>
      </w:r>
      <w:r w:rsidR="000B7C2C" w:rsidRPr="00B83B3E">
        <w:rPr>
          <w:b w:val="0"/>
        </w:rPr>
        <w:t xml:space="preserve">then the IRM person should assign them </w:t>
      </w:r>
      <w:r w:rsidR="00D86AF8" w:rsidRPr="00B83B3E">
        <w:rPr>
          <w:b w:val="0"/>
        </w:rPr>
        <w:t>Security Key DVBAB CPWM OPTIONAL REVIEW.</w:t>
      </w:r>
    </w:p>
    <w:p w14:paraId="5C3CDA9D" w14:textId="77777777" w:rsidR="00D86AF8" w:rsidRPr="00B83B3E" w:rsidRDefault="00D86AF8" w:rsidP="00606690">
      <w:pPr>
        <w:pStyle w:val="BodyText"/>
      </w:pPr>
      <w:r w:rsidRPr="00B83B3E">
        <w:t xml:space="preserve">The following </w:t>
      </w:r>
      <w:r w:rsidR="000A4FA4" w:rsidRPr="00B83B3E">
        <w:t>figures</w:t>
      </w:r>
      <w:r w:rsidRPr="00B83B3E">
        <w:t xml:space="preserve"> demonstrate what </w:t>
      </w:r>
      <w:r w:rsidR="00981A0B" w:rsidRPr="00B83B3E">
        <w:t xml:space="preserve">a </w:t>
      </w:r>
      <w:r w:rsidRPr="00B83B3E">
        <w:t>user see</w:t>
      </w:r>
      <w:r w:rsidR="00981A0B" w:rsidRPr="00B83B3E">
        <w:t>s</w:t>
      </w:r>
      <w:r w:rsidRPr="00B83B3E">
        <w:t xml:space="preserve"> at the bottom of </w:t>
      </w:r>
      <w:r w:rsidR="000A4FA4" w:rsidRPr="00B83B3E">
        <w:t>the</w:t>
      </w:r>
      <w:r w:rsidRPr="00B83B3E">
        <w:t xml:space="preserve"> screen when working with a CPWM document with the assigned </w:t>
      </w:r>
      <w:r w:rsidR="000B7C2C" w:rsidRPr="00B83B3E">
        <w:t>Security Key</w:t>
      </w:r>
      <w:r w:rsidRPr="00B83B3E">
        <w:t>.</w:t>
      </w:r>
    </w:p>
    <w:p w14:paraId="5C3CDA9E" w14:textId="5B342079" w:rsidR="00303711" w:rsidRPr="00B83B3E" w:rsidRDefault="00D86AF8" w:rsidP="00345C0B">
      <w:pPr>
        <w:pStyle w:val="NumberhardParagraph"/>
        <w:numPr>
          <w:ilvl w:val="0"/>
          <w:numId w:val="11"/>
        </w:numPr>
      </w:pPr>
      <w:r w:rsidRPr="00B83B3E">
        <w:t xml:space="preserve">DVBAB CPWM DISALLOW REVIEW </w:t>
      </w:r>
      <w:r w:rsidR="001768A4" w:rsidRPr="00B83B3E">
        <w:t>–</w:t>
      </w:r>
      <w:r w:rsidR="00196B97" w:rsidRPr="00B83B3E">
        <w:t xml:space="preserve"> </w:t>
      </w:r>
      <w:r w:rsidR="00E90BB7" w:rsidRPr="00B83B3E">
        <w:rPr>
          <w:b w:val="0"/>
        </w:rPr>
        <w:t xml:space="preserve">Assignment of this </w:t>
      </w:r>
      <w:r w:rsidR="000B7C2C" w:rsidRPr="00B83B3E">
        <w:rPr>
          <w:b w:val="0"/>
        </w:rPr>
        <w:t>Security Key</w:t>
      </w:r>
      <w:r w:rsidR="00E90BB7" w:rsidRPr="00B83B3E">
        <w:rPr>
          <w:b w:val="0"/>
        </w:rPr>
        <w:t xml:space="preserve"> results in the Send for </w:t>
      </w:r>
      <w:r w:rsidR="00E90BB7" w:rsidRPr="00B83B3E">
        <w:rPr>
          <w:b w:val="0"/>
          <w:u w:val="single"/>
        </w:rPr>
        <w:t>R</w:t>
      </w:r>
      <w:r w:rsidR="00E90BB7" w:rsidRPr="00B83B3E">
        <w:rPr>
          <w:b w:val="0"/>
        </w:rPr>
        <w:t xml:space="preserve">eview button being disabled, as shown in </w:t>
      </w:r>
      <w:r w:rsidR="00AD1E50" w:rsidRPr="00B83B3E">
        <w:rPr>
          <w:b w:val="0"/>
        </w:rPr>
        <w:t>(</w:t>
      </w:r>
      <w:r w:rsidR="00303711" w:rsidRPr="00B83B3E">
        <w:fldChar w:fldCharType="begin"/>
      </w:r>
      <w:r w:rsidR="00303711" w:rsidRPr="00B83B3E">
        <w:rPr>
          <w:b w:val="0"/>
        </w:rPr>
        <w:instrText xml:space="preserve"> REF _Ref406767538 \h </w:instrText>
      </w:r>
      <w:r w:rsidR="00B83B3E">
        <w:instrText xml:space="preserve"> \* MERGEFORMAT </w:instrText>
      </w:r>
      <w:r w:rsidR="00303711" w:rsidRPr="00B83B3E">
        <w:fldChar w:fldCharType="separate"/>
      </w:r>
      <w:r w:rsidR="0081024B" w:rsidRPr="00B83B3E">
        <w:t xml:space="preserve">Figure </w:t>
      </w:r>
      <w:r w:rsidR="0081024B">
        <w:rPr>
          <w:noProof/>
        </w:rPr>
        <w:t>2</w:t>
      </w:r>
      <w:r w:rsidR="0081024B">
        <w:rPr>
          <w:noProof/>
        </w:rPr>
        <w:noBreakHyphen/>
        <w:t>121</w:t>
      </w:r>
      <w:r w:rsidR="00303711" w:rsidRPr="00B83B3E">
        <w:fldChar w:fldCharType="end"/>
      </w:r>
      <w:r w:rsidR="00AD1E50" w:rsidRPr="00B83B3E">
        <w:t>)</w:t>
      </w:r>
    </w:p>
    <w:p w14:paraId="5C3CDA9F" w14:textId="77777777" w:rsidR="00E90BB7" w:rsidRPr="00B83B3E" w:rsidRDefault="00E90BB7" w:rsidP="00303711">
      <w:pPr>
        <w:pStyle w:val="NumberhardParagraph"/>
        <w:ind w:firstLine="0"/>
      </w:pPr>
      <w:r w:rsidRPr="00B83B3E">
        <w:rPr>
          <w:b w:val="0"/>
        </w:rPr>
        <w:t>.</w:t>
      </w:r>
    </w:p>
    <w:p w14:paraId="5C3CDAA0" w14:textId="24CD4A05" w:rsidR="009E7B81" w:rsidRPr="00B83B3E" w:rsidRDefault="00532A53" w:rsidP="00345C0B">
      <w:pPr>
        <w:pStyle w:val="Body3PicCaption"/>
      </w:pPr>
      <w:r w:rsidRPr="00B83B3E">
        <w:drawing>
          <wp:inline distT="0" distB="0" distL="0" distR="0" wp14:anchorId="7B946444" wp14:editId="06D78CA0">
            <wp:extent cx="4124325" cy="304800"/>
            <wp:effectExtent l="19050" t="19050" r="28575" b="19050"/>
            <wp:docPr id="211" name="Picture 126" descr="Displays the 'Send for Review' button as disabled after disallowing the 'DVBAB CPWM DISALLOW REVIEW' security key" title="Figure 2-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71" cstate="print">
                      <a:grayscl/>
                    </a:blip>
                    <a:srcRect/>
                    <a:stretch>
                      <a:fillRect/>
                    </a:stretch>
                  </pic:blipFill>
                  <pic:spPr bwMode="auto">
                    <a:xfrm>
                      <a:off x="0" y="0"/>
                      <a:ext cx="4124325" cy="304800"/>
                    </a:xfrm>
                    <a:prstGeom prst="rect">
                      <a:avLst/>
                    </a:prstGeom>
                    <a:noFill/>
                    <a:ln w="6350" cmpd="sng">
                      <a:solidFill>
                        <a:srgbClr val="000000"/>
                      </a:solidFill>
                      <a:miter lim="800000"/>
                      <a:headEnd/>
                      <a:tailEnd/>
                    </a:ln>
                    <a:effectLst/>
                  </pic:spPr>
                </pic:pic>
              </a:graphicData>
            </a:graphic>
          </wp:inline>
        </w:drawing>
      </w:r>
    </w:p>
    <w:p w14:paraId="5C3CDAA1" w14:textId="44F65C4E" w:rsidR="00DA658E" w:rsidRPr="00B83B3E" w:rsidRDefault="00DA658E" w:rsidP="00B52F9B">
      <w:pPr>
        <w:pStyle w:val="Caption"/>
        <w:rPr>
          <w:rFonts w:cs="Times New Roman"/>
        </w:rPr>
      </w:pPr>
      <w:bookmarkStart w:id="1503" w:name="_Toc326149669"/>
      <w:bookmarkStart w:id="1504" w:name="_Toc278548243"/>
      <w:bookmarkStart w:id="1505" w:name="_Ref229978656"/>
      <w:bookmarkStart w:id="1506" w:name="_Ref322027228"/>
      <w:bookmarkStart w:id="1507" w:name="_Ref331508200"/>
      <w:bookmarkStart w:id="1508" w:name="_Ref331508207"/>
      <w:bookmarkStart w:id="1509" w:name="_Ref331599270"/>
      <w:bookmarkStart w:id="1510" w:name="_Ref406767538"/>
      <w:bookmarkStart w:id="1511" w:name="_Toc2082733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121</w:t>
      </w:r>
      <w:r w:rsidR="008D502E">
        <w:rPr>
          <w:rFonts w:cs="Times New Roman"/>
        </w:rPr>
        <w:fldChar w:fldCharType="end"/>
      </w:r>
      <w:bookmarkEnd w:id="1503"/>
      <w:bookmarkEnd w:id="1504"/>
      <w:bookmarkEnd w:id="1505"/>
      <w:bookmarkEnd w:id="1506"/>
      <w:bookmarkEnd w:id="1507"/>
      <w:bookmarkEnd w:id="1508"/>
      <w:bookmarkEnd w:id="1509"/>
      <w:bookmarkEnd w:id="1510"/>
      <w:r w:rsidR="00215F68">
        <w:rPr>
          <w:rFonts w:cs="Times New Roman"/>
        </w:rPr>
        <w:t>. CPWM—Send for Review Disabled.</w:t>
      </w:r>
      <w:bookmarkEnd w:id="1511"/>
    </w:p>
    <w:p w14:paraId="5C3CDAA2" w14:textId="77777777" w:rsidR="00303711" w:rsidRPr="00B83B3E" w:rsidRDefault="00303711" w:rsidP="00303711"/>
    <w:p w14:paraId="5C3CDAA3" w14:textId="20ED94BD" w:rsidR="005A559F" w:rsidRPr="00B83B3E" w:rsidRDefault="00D86AF8" w:rsidP="00345C0B">
      <w:pPr>
        <w:pStyle w:val="NumberhardParagraph"/>
        <w:numPr>
          <w:ilvl w:val="0"/>
          <w:numId w:val="11"/>
        </w:numPr>
        <w:rPr>
          <w:b w:val="0"/>
        </w:rPr>
      </w:pPr>
      <w:r w:rsidRPr="00B83B3E">
        <w:t xml:space="preserve">DVBAB CPWM OPTIONAL REVIEW </w:t>
      </w:r>
      <w:r w:rsidR="001768A4" w:rsidRPr="00B83B3E">
        <w:t>–</w:t>
      </w:r>
      <w:r w:rsidR="000A4FA4" w:rsidRPr="00B83B3E">
        <w:t xml:space="preserve"> </w:t>
      </w:r>
      <w:r w:rsidR="00F34FCB" w:rsidRPr="00B83B3E">
        <w:rPr>
          <w:b w:val="0"/>
        </w:rPr>
        <w:t xml:space="preserve">Assignment of this Security Key results in the user being able to choose whether to </w:t>
      </w:r>
      <w:r w:rsidR="00F34FCB" w:rsidRPr="00B83B3E">
        <w:t xml:space="preserve">Send for </w:t>
      </w:r>
      <w:r w:rsidR="00F34FCB" w:rsidRPr="00B83B3E">
        <w:rPr>
          <w:u w:val="single"/>
        </w:rPr>
        <w:t>R</w:t>
      </w:r>
      <w:r w:rsidR="00F34FCB" w:rsidRPr="00B83B3E">
        <w:t>eview</w:t>
      </w:r>
      <w:r w:rsidR="00F34FCB" w:rsidRPr="00B83B3E">
        <w:rPr>
          <w:b w:val="0"/>
        </w:rPr>
        <w:t xml:space="preserve"> or select </w:t>
      </w:r>
      <w:r w:rsidR="00F34FCB" w:rsidRPr="00B83B3E">
        <w:rPr>
          <w:bCs/>
          <w:u w:val="single"/>
        </w:rPr>
        <w:t>D</w:t>
      </w:r>
      <w:r w:rsidR="00F34FCB" w:rsidRPr="00B83B3E">
        <w:rPr>
          <w:bCs/>
        </w:rPr>
        <w:t>one!</w:t>
      </w:r>
      <w:r w:rsidR="0053771B" w:rsidRPr="00B83B3E">
        <w:rPr>
          <w:b w:val="0"/>
        </w:rPr>
        <w:t xml:space="preserve"> as shown in</w:t>
      </w:r>
      <w:r w:rsidR="005A559F" w:rsidRPr="00B83B3E">
        <w:rPr>
          <w:b w:val="0"/>
        </w:rPr>
        <w:t xml:space="preserve"> </w:t>
      </w:r>
      <w:r w:rsidR="00AD1E50" w:rsidRPr="00B83B3E">
        <w:rPr>
          <w:b w:val="0"/>
        </w:rPr>
        <w:t>(</w:t>
      </w:r>
      <w:r w:rsidR="00303711" w:rsidRPr="00B83B3E">
        <w:fldChar w:fldCharType="begin"/>
      </w:r>
      <w:r w:rsidR="00303711" w:rsidRPr="00B83B3E">
        <w:rPr>
          <w:b w:val="0"/>
        </w:rPr>
        <w:instrText xml:space="preserve"> REF _Ref406767563 \h </w:instrText>
      </w:r>
      <w:r w:rsidR="00B83B3E">
        <w:instrText xml:space="preserve"> \* MERGEFORMAT </w:instrText>
      </w:r>
      <w:r w:rsidR="00303711" w:rsidRPr="00B83B3E">
        <w:fldChar w:fldCharType="separate"/>
      </w:r>
      <w:r w:rsidR="0081024B" w:rsidRPr="00B83B3E">
        <w:t xml:space="preserve">Figure </w:t>
      </w:r>
      <w:r w:rsidR="0081024B">
        <w:rPr>
          <w:noProof/>
        </w:rPr>
        <w:t>2</w:t>
      </w:r>
      <w:r w:rsidR="0081024B">
        <w:rPr>
          <w:noProof/>
        </w:rPr>
        <w:noBreakHyphen/>
        <w:t>122</w:t>
      </w:r>
      <w:r w:rsidR="00303711" w:rsidRPr="00B83B3E">
        <w:fldChar w:fldCharType="end"/>
      </w:r>
      <w:r w:rsidR="00AD1E50" w:rsidRPr="00B83B3E">
        <w:rPr>
          <w:b w:val="0"/>
        </w:rPr>
        <w:t>)</w:t>
      </w:r>
    </w:p>
    <w:p w14:paraId="5C3CDAA4" w14:textId="77777777" w:rsidR="00303711" w:rsidRPr="00B83B3E" w:rsidRDefault="00303711" w:rsidP="00303711">
      <w:pPr>
        <w:pStyle w:val="NumberhardParagraph"/>
        <w:ind w:firstLine="0"/>
        <w:rPr>
          <w:b w:val="0"/>
        </w:rPr>
      </w:pPr>
    </w:p>
    <w:p w14:paraId="5C3CDAA5" w14:textId="40E2E9A0" w:rsidR="000A4FA4" w:rsidRPr="00B83B3E" w:rsidRDefault="00532A53" w:rsidP="00345C0B">
      <w:pPr>
        <w:pStyle w:val="Body3PicCaption"/>
      </w:pPr>
      <w:r w:rsidRPr="00B83B3E">
        <w:drawing>
          <wp:inline distT="0" distB="0" distL="0" distR="0" wp14:anchorId="27F3BC41" wp14:editId="4C89E0E8">
            <wp:extent cx="4152900" cy="295275"/>
            <wp:effectExtent l="19050" t="19050" r="19050" b="28575"/>
            <wp:docPr id="212" name="Picture 136" descr="Displays the 'Send for Review' button as enabled after selecting  the 'Send for Review' option instead of  'Done!' for the  'DVBAB CPWM OPTIONAL REVIEW' security key" title="Figure 2-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72" cstate="print"/>
                    <a:srcRect/>
                    <a:stretch>
                      <a:fillRect/>
                    </a:stretch>
                  </pic:blipFill>
                  <pic:spPr bwMode="auto">
                    <a:xfrm>
                      <a:off x="0" y="0"/>
                      <a:ext cx="4152900" cy="295275"/>
                    </a:xfrm>
                    <a:prstGeom prst="rect">
                      <a:avLst/>
                    </a:prstGeom>
                    <a:noFill/>
                    <a:ln w="6350" cmpd="sng">
                      <a:solidFill>
                        <a:srgbClr val="000000"/>
                      </a:solidFill>
                      <a:miter lim="800000"/>
                      <a:headEnd/>
                      <a:tailEnd/>
                    </a:ln>
                    <a:effectLst/>
                  </pic:spPr>
                </pic:pic>
              </a:graphicData>
            </a:graphic>
          </wp:inline>
        </w:drawing>
      </w:r>
    </w:p>
    <w:p w14:paraId="5C3CDAA6" w14:textId="04B3C338" w:rsidR="00D40BB4" w:rsidRPr="00B83B3E" w:rsidRDefault="00D40BB4" w:rsidP="00B52F9B">
      <w:pPr>
        <w:pStyle w:val="Caption"/>
        <w:rPr>
          <w:rFonts w:cs="Times New Roman"/>
        </w:rPr>
      </w:pPr>
      <w:bookmarkStart w:id="1512" w:name="_Toc326149670"/>
      <w:bookmarkStart w:id="1513" w:name="_Toc278548244"/>
      <w:bookmarkStart w:id="1514" w:name="_Ref229978697"/>
      <w:bookmarkStart w:id="1515" w:name="_Ref322027252"/>
      <w:bookmarkStart w:id="1516" w:name="_Ref331599305"/>
      <w:bookmarkStart w:id="1517" w:name="_Ref331599361"/>
      <w:bookmarkStart w:id="1518" w:name="_Ref406767563"/>
      <w:bookmarkStart w:id="1519" w:name="_Toc2082733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122</w:t>
      </w:r>
      <w:r w:rsidR="008D502E">
        <w:rPr>
          <w:rFonts w:cs="Times New Roman"/>
        </w:rPr>
        <w:fldChar w:fldCharType="end"/>
      </w:r>
      <w:bookmarkEnd w:id="1512"/>
      <w:bookmarkEnd w:id="1513"/>
      <w:bookmarkEnd w:id="1514"/>
      <w:bookmarkEnd w:id="1515"/>
      <w:bookmarkEnd w:id="1516"/>
      <w:bookmarkEnd w:id="1517"/>
      <w:bookmarkEnd w:id="1518"/>
      <w:r w:rsidR="00215F68">
        <w:rPr>
          <w:rFonts w:cs="Times New Roman"/>
        </w:rPr>
        <w:t>. CPWM—Send for Review Enabled.</w:t>
      </w:r>
      <w:bookmarkEnd w:id="1519"/>
    </w:p>
    <w:p w14:paraId="5C3CDAA7" w14:textId="77777777" w:rsidR="00303711" w:rsidRPr="00B83B3E" w:rsidRDefault="00303711" w:rsidP="00303711"/>
    <w:p w14:paraId="5C3CDAA8" w14:textId="321B7628" w:rsidR="00F824FE" w:rsidRPr="00B83B3E" w:rsidRDefault="00D86AF8" w:rsidP="00345C0B">
      <w:pPr>
        <w:pStyle w:val="NumberhardParagraph"/>
        <w:keepNext/>
        <w:numPr>
          <w:ilvl w:val="0"/>
          <w:numId w:val="11"/>
        </w:numPr>
        <w:rPr>
          <w:b w:val="0"/>
        </w:rPr>
      </w:pPr>
      <w:r w:rsidRPr="00B83B3E">
        <w:t xml:space="preserve">DVBAB CPWM REQUIRE REVIEW </w:t>
      </w:r>
      <w:r w:rsidR="001768A4" w:rsidRPr="00B83B3E">
        <w:t>–</w:t>
      </w:r>
      <w:r w:rsidRPr="00B83B3E">
        <w:t xml:space="preserve"> </w:t>
      </w:r>
      <w:r w:rsidRPr="00B83B3E">
        <w:rPr>
          <w:b w:val="0"/>
        </w:rPr>
        <w:t xml:space="preserve">All of the user’s documents require a review prior to going into AMIE and </w:t>
      </w:r>
      <w:r w:rsidR="00E90BB7" w:rsidRPr="00B83B3E">
        <w:rPr>
          <w:b w:val="0"/>
        </w:rPr>
        <w:t>Text Integration Utilities (</w:t>
      </w:r>
      <w:r w:rsidRPr="00B83B3E">
        <w:rPr>
          <w:b w:val="0"/>
        </w:rPr>
        <w:t>TIU</w:t>
      </w:r>
      <w:r w:rsidR="00E90BB7" w:rsidRPr="00B83B3E">
        <w:rPr>
          <w:b w:val="0"/>
        </w:rPr>
        <w:t>)</w:t>
      </w:r>
      <w:r w:rsidRPr="00B83B3E">
        <w:rPr>
          <w:b w:val="0"/>
        </w:rPr>
        <w:t>.</w:t>
      </w:r>
      <w:r w:rsidR="00EE0CF4">
        <w:rPr>
          <w:b w:val="0"/>
        </w:rPr>
        <w:t xml:space="preserve"> </w:t>
      </w:r>
      <w:r w:rsidR="00E90BB7" w:rsidRPr="00B83B3E">
        <w:rPr>
          <w:b w:val="0"/>
        </w:rPr>
        <w:t xml:space="preserve">Assignment of this </w:t>
      </w:r>
      <w:r w:rsidR="000B7C2C" w:rsidRPr="00B83B3E">
        <w:rPr>
          <w:b w:val="0"/>
        </w:rPr>
        <w:t>Security Key</w:t>
      </w:r>
      <w:r w:rsidR="00E90BB7" w:rsidRPr="00B83B3E">
        <w:rPr>
          <w:b w:val="0"/>
        </w:rPr>
        <w:t xml:space="preserve"> results in the </w:t>
      </w:r>
      <w:r w:rsidR="00E90BB7" w:rsidRPr="00B83B3E">
        <w:t>Done!</w:t>
      </w:r>
      <w:r w:rsidR="00E90BB7" w:rsidRPr="00B83B3E">
        <w:rPr>
          <w:b w:val="0"/>
        </w:rPr>
        <w:t xml:space="preserve"> button being disabled</w:t>
      </w:r>
      <w:r w:rsidR="0053771B" w:rsidRPr="00B83B3E">
        <w:rPr>
          <w:b w:val="0"/>
        </w:rPr>
        <w:t xml:space="preserve">, as shown in </w:t>
      </w:r>
      <w:r w:rsidR="00AD1E50" w:rsidRPr="00B83B3E">
        <w:rPr>
          <w:b w:val="0"/>
        </w:rPr>
        <w:t>(</w:t>
      </w:r>
      <w:r w:rsidR="00303711" w:rsidRPr="00B83B3E">
        <w:fldChar w:fldCharType="begin"/>
      </w:r>
      <w:r w:rsidR="00303711" w:rsidRPr="00B83B3E">
        <w:rPr>
          <w:b w:val="0"/>
        </w:rPr>
        <w:instrText xml:space="preserve"> REF _Ref406767590 \h </w:instrText>
      </w:r>
      <w:r w:rsidR="00B83B3E">
        <w:instrText xml:space="preserve"> \* MERGEFORMAT </w:instrText>
      </w:r>
      <w:r w:rsidR="00303711" w:rsidRPr="00B83B3E">
        <w:fldChar w:fldCharType="separate"/>
      </w:r>
      <w:r w:rsidR="0081024B" w:rsidRPr="00B83B3E">
        <w:t xml:space="preserve">Figure </w:t>
      </w:r>
      <w:r w:rsidR="0081024B">
        <w:rPr>
          <w:noProof/>
        </w:rPr>
        <w:t>2</w:t>
      </w:r>
      <w:r w:rsidR="0081024B">
        <w:rPr>
          <w:noProof/>
        </w:rPr>
        <w:noBreakHyphen/>
        <w:t>123</w:t>
      </w:r>
      <w:r w:rsidR="00303711" w:rsidRPr="00B83B3E">
        <w:fldChar w:fldCharType="end"/>
      </w:r>
      <w:r w:rsidR="00AD1E50" w:rsidRPr="00B83B3E">
        <w:t>)</w:t>
      </w:r>
      <w:r w:rsidR="005A559F" w:rsidRPr="00B83B3E">
        <w:rPr>
          <w:b w:val="0"/>
        </w:rPr>
        <w:t>.</w:t>
      </w:r>
    </w:p>
    <w:p w14:paraId="5C3CDAA9" w14:textId="77777777" w:rsidR="00303711" w:rsidRPr="00B83B3E" w:rsidRDefault="00303711" w:rsidP="00303711">
      <w:pPr>
        <w:pStyle w:val="NumberhardParagraph"/>
        <w:keepNext/>
        <w:ind w:firstLine="0"/>
        <w:rPr>
          <w:b w:val="0"/>
        </w:rPr>
      </w:pPr>
    </w:p>
    <w:p w14:paraId="5C3CDAAA" w14:textId="5EB7FDAE" w:rsidR="009E7B81" w:rsidRPr="00B83B3E" w:rsidRDefault="00323BF1" w:rsidP="003B0EE1">
      <w:r w:rsidRPr="00B83B3E">
        <w:rPr>
          <w:noProof/>
        </w:rPr>
        <w:drawing>
          <wp:inline distT="0" distB="0" distL="0" distR="0" wp14:anchorId="5C3CE1FE" wp14:editId="50C9D2A9">
            <wp:extent cx="4124325" cy="257175"/>
            <wp:effectExtent l="19050" t="19050" r="28575" b="28575"/>
            <wp:docPr id="146" name="Picture 128" descr="Done button dis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73" cstate="print">
                      <a:grayscl/>
                    </a:blip>
                    <a:srcRect/>
                    <a:stretch>
                      <a:fillRect/>
                    </a:stretch>
                  </pic:blipFill>
                  <pic:spPr bwMode="auto">
                    <a:xfrm>
                      <a:off x="0" y="0"/>
                      <a:ext cx="4124325" cy="257175"/>
                    </a:xfrm>
                    <a:prstGeom prst="rect">
                      <a:avLst/>
                    </a:prstGeom>
                    <a:noFill/>
                    <a:ln w="6350" cmpd="sng">
                      <a:solidFill>
                        <a:srgbClr val="000000"/>
                      </a:solidFill>
                      <a:miter lim="800000"/>
                      <a:headEnd/>
                      <a:tailEnd/>
                    </a:ln>
                    <a:effectLst/>
                  </pic:spPr>
                </pic:pic>
              </a:graphicData>
            </a:graphic>
          </wp:inline>
        </w:drawing>
      </w:r>
    </w:p>
    <w:p w14:paraId="5C3CDAAB" w14:textId="27E465C6" w:rsidR="00D40BB4" w:rsidRPr="00B83B3E" w:rsidRDefault="00D40BB4" w:rsidP="00B52F9B">
      <w:pPr>
        <w:pStyle w:val="Caption"/>
        <w:rPr>
          <w:rFonts w:cs="Times New Roman"/>
        </w:rPr>
      </w:pPr>
      <w:bookmarkStart w:id="1520" w:name="_Toc326149671"/>
      <w:bookmarkStart w:id="1521" w:name="_Toc278548245"/>
      <w:bookmarkStart w:id="1522" w:name="_Ref229978847"/>
      <w:bookmarkStart w:id="1523" w:name="_Ref322027282"/>
      <w:bookmarkStart w:id="1524" w:name="_Ref331599385"/>
      <w:bookmarkStart w:id="1525" w:name="_Ref406767590"/>
      <w:bookmarkStart w:id="1526" w:name="_Toc2082733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123</w:t>
      </w:r>
      <w:r w:rsidR="008D502E">
        <w:rPr>
          <w:rFonts w:cs="Times New Roman"/>
        </w:rPr>
        <w:fldChar w:fldCharType="end"/>
      </w:r>
      <w:bookmarkEnd w:id="1520"/>
      <w:bookmarkEnd w:id="1521"/>
      <w:bookmarkEnd w:id="1522"/>
      <w:bookmarkEnd w:id="1523"/>
      <w:bookmarkEnd w:id="1524"/>
      <w:bookmarkEnd w:id="1525"/>
      <w:r w:rsidR="00215F68">
        <w:rPr>
          <w:rFonts w:cs="Times New Roman"/>
        </w:rPr>
        <w:t>. CPWM—Done Disabled.</w:t>
      </w:r>
      <w:bookmarkEnd w:id="1526"/>
    </w:p>
    <w:p w14:paraId="5C3CDAAC" w14:textId="3E01B93D" w:rsidR="00D86AF8" w:rsidRPr="00B83B3E" w:rsidRDefault="00D86AF8" w:rsidP="00A561AD">
      <w:pPr>
        <w:pStyle w:val="Heading3"/>
      </w:pPr>
      <w:bookmarkStart w:id="1527" w:name="_Toc278187851"/>
      <w:bookmarkStart w:id="1528" w:name="_Toc508873624"/>
      <w:bookmarkStart w:id="1529" w:name="_Toc508875022"/>
      <w:bookmarkStart w:id="1530" w:name="_Toc508875876"/>
      <w:bookmarkStart w:id="1531" w:name="_Toc20827540"/>
      <w:r w:rsidRPr="00B83B3E">
        <w:t>C&amp;P Worksheet Tab Functionalities</w:t>
      </w:r>
      <w:bookmarkEnd w:id="1497"/>
      <w:bookmarkEnd w:id="1498"/>
      <w:bookmarkEnd w:id="1499"/>
      <w:bookmarkEnd w:id="1527"/>
      <w:bookmarkEnd w:id="1528"/>
      <w:bookmarkEnd w:id="1529"/>
      <w:bookmarkEnd w:id="1530"/>
      <w:bookmarkEnd w:id="1531"/>
    </w:p>
    <w:p w14:paraId="5C3CDAAD" w14:textId="77777777" w:rsidR="00D86AF8" w:rsidRPr="00B83B3E" w:rsidRDefault="00D86AF8" w:rsidP="00EE33FC">
      <w:pPr>
        <w:pStyle w:val="Heading4"/>
      </w:pPr>
      <w:bookmarkStart w:id="1532" w:name="_Toc508873625"/>
      <w:r w:rsidRPr="00B83B3E">
        <w:t>Work Sheet Status</w:t>
      </w:r>
      <w:bookmarkEnd w:id="1532"/>
    </w:p>
    <w:p w14:paraId="5C3CDAAE" w14:textId="24B5E0BB" w:rsidR="00D86AF8" w:rsidRPr="00B83B3E" w:rsidRDefault="00D86AF8" w:rsidP="00345C0B">
      <w:pPr>
        <w:pStyle w:val="Body3PicCaption"/>
      </w:pPr>
      <w:r w:rsidRPr="00B83B3E">
        <w:t>The C&amp;P Worksheets tab contains the list of pending and completed worksheets for the selected patient, if any exist.</w:t>
      </w:r>
      <w:r w:rsidR="00EE0CF4">
        <w:t xml:space="preserve"> </w:t>
      </w:r>
      <w:r w:rsidRPr="00B83B3E">
        <w:t xml:space="preserve">Information </w:t>
      </w:r>
      <w:r w:rsidR="00A165AF" w:rsidRPr="00B83B3E">
        <w:t>displayed</w:t>
      </w:r>
      <w:r w:rsidRPr="00B83B3E">
        <w:t xml:space="preserve"> includes template (worksheet) name, author, worksheet status, and the date the worksheet data was se</w:t>
      </w:r>
      <w:r w:rsidR="00A165AF" w:rsidRPr="00B83B3E">
        <w:t>nt to CPRS (where applicable).</w:t>
      </w:r>
      <w:r w:rsidR="00EE0CF4">
        <w:t xml:space="preserve"> </w:t>
      </w:r>
      <w:r w:rsidR="00A165AF" w:rsidRPr="00B83B3E">
        <w:t>The w</w:t>
      </w:r>
      <w:r w:rsidR="005E10B6" w:rsidRPr="00B83B3E">
        <w:t>orksheet s</w:t>
      </w:r>
      <w:r w:rsidR="00A165AF" w:rsidRPr="00B83B3E">
        <w:t xml:space="preserve">tatus </w:t>
      </w:r>
      <w:r w:rsidR="000B7C2C" w:rsidRPr="00B83B3E">
        <w:t xml:space="preserve">value </w:t>
      </w:r>
      <w:r w:rsidR="00974F11" w:rsidRPr="00B83B3E">
        <w:t>is</w:t>
      </w:r>
      <w:r w:rsidR="00A165AF" w:rsidRPr="00B83B3E">
        <w:t xml:space="preserve"> one of the following:</w:t>
      </w:r>
    </w:p>
    <w:p w14:paraId="5C3CDAAF" w14:textId="77777777" w:rsidR="00D86AF8" w:rsidRPr="00B83B3E" w:rsidRDefault="00D86AF8" w:rsidP="00606690">
      <w:pPr>
        <w:pStyle w:val="ListBullet2"/>
      </w:pPr>
      <w:r w:rsidRPr="00B83B3E">
        <w:rPr>
          <w:b/>
        </w:rPr>
        <w:t>Draft/Not Ready</w:t>
      </w:r>
      <w:r w:rsidRPr="00B83B3E">
        <w:t xml:space="preserve"> </w:t>
      </w:r>
      <w:r w:rsidR="001768A4" w:rsidRPr="00B83B3E">
        <w:t>–</w:t>
      </w:r>
      <w:r w:rsidRPr="00B83B3E">
        <w:t xml:space="preserve"> </w:t>
      </w:r>
      <w:r w:rsidR="005E10B6" w:rsidRPr="00B83B3E">
        <w:t>started but not completed</w:t>
      </w:r>
    </w:p>
    <w:p w14:paraId="5C3CDAB0" w14:textId="77777777" w:rsidR="00D86AF8" w:rsidRPr="00B83B3E" w:rsidRDefault="00D86AF8" w:rsidP="00606690">
      <w:pPr>
        <w:pStyle w:val="ListBullet2"/>
      </w:pPr>
      <w:r w:rsidRPr="00B83B3E">
        <w:rPr>
          <w:b/>
        </w:rPr>
        <w:t>Review</w:t>
      </w:r>
      <w:r w:rsidRPr="00B83B3E">
        <w:t xml:space="preserve"> </w:t>
      </w:r>
      <w:r w:rsidRPr="00B83B3E">
        <w:rPr>
          <w:b/>
        </w:rPr>
        <w:t>Pending</w:t>
      </w:r>
      <w:r w:rsidRPr="00B83B3E">
        <w:t xml:space="preserve"> </w:t>
      </w:r>
      <w:r w:rsidR="001768A4" w:rsidRPr="00B83B3E">
        <w:t>–</w:t>
      </w:r>
      <w:r w:rsidRPr="00B83B3E">
        <w:t xml:space="preserve"> </w:t>
      </w:r>
      <w:r w:rsidR="005E10B6" w:rsidRPr="00B83B3E">
        <w:t>sent for review</w:t>
      </w:r>
    </w:p>
    <w:p w14:paraId="5C3CDAB1" w14:textId="77777777" w:rsidR="00D86AF8" w:rsidRPr="00B83B3E" w:rsidRDefault="00D86AF8" w:rsidP="00606690">
      <w:pPr>
        <w:pStyle w:val="ListBullet2"/>
      </w:pPr>
      <w:r w:rsidRPr="00B83B3E">
        <w:rPr>
          <w:b/>
        </w:rPr>
        <w:t>Sent</w:t>
      </w:r>
      <w:r w:rsidRPr="00B83B3E">
        <w:t xml:space="preserve"> </w:t>
      </w:r>
      <w:r w:rsidRPr="00B83B3E">
        <w:rPr>
          <w:b/>
        </w:rPr>
        <w:t>Back</w:t>
      </w:r>
      <w:r w:rsidRPr="00B83B3E">
        <w:t xml:space="preserve"> </w:t>
      </w:r>
      <w:r w:rsidR="001768A4" w:rsidRPr="00B83B3E">
        <w:t>–</w:t>
      </w:r>
      <w:r w:rsidRPr="00B83B3E">
        <w:t xml:space="preserve"> sent back to the clinic</w:t>
      </w:r>
      <w:r w:rsidR="005E10B6" w:rsidRPr="00B83B3E">
        <w:t>ian by the reviewer for changes</w:t>
      </w:r>
    </w:p>
    <w:p w14:paraId="5C3CDAB2" w14:textId="77777777" w:rsidR="00D86AF8" w:rsidRPr="00B83B3E" w:rsidRDefault="00D86AF8" w:rsidP="00606690">
      <w:pPr>
        <w:pStyle w:val="ListBullet2"/>
      </w:pPr>
      <w:r w:rsidRPr="00B83B3E">
        <w:rPr>
          <w:b/>
        </w:rPr>
        <w:t>Complete</w:t>
      </w:r>
      <w:r w:rsidRPr="00B83B3E">
        <w:t xml:space="preserve"> </w:t>
      </w:r>
      <w:r w:rsidR="001768A4" w:rsidRPr="00B83B3E">
        <w:t>–</w:t>
      </w:r>
      <w:r w:rsidRPr="00B83B3E">
        <w:t xml:space="preserve"> completed and the data</w:t>
      </w:r>
      <w:r w:rsidR="005E10B6" w:rsidRPr="00B83B3E">
        <w:t xml:space="preserve"> sent to CPRS on the date shown</w:t>
      </w:r>
    </w:p>
    <w:p w14:paraId="5C3CDAB3" w14:textId="77777777" w:rsidR="00D86AF8" w:rsidRPr="00B83B3E" w:rsidRDefault="00D86AF8" w:rsidP="00606690">
      <w:pPr>
        <w:pStyle w:val="ListBullet2"/>
      </w:pPr>
      <w:proofErr w:type="spellStart"/>
      <w:r w:rsidRPr="00B83B3E">
        <w:rPr>
          <w:b/>
        </w:rPr>
        <w:t>Uncosigned</w:t>
      </w:r>
      <w:proofErr w:type="spellEnd"/>
      <w:r w:rsidRPr="00B83B3E">
        <w:t xml:space="preserve"> </w:t>
      </w:r>
      <w:r w:rsidR="001768A4" w:rsidRPr="00B83B3E">
        <w:t>–</w:t>
      </w:r>
      <w:r w:rsidR="00196B97" w:rsidRPr="00B83B3E">
        <w:rPr>
          <w:b/>
        </w:rPr>
        <w:t xml:space="preserve"> </w:t>
      </w:r>
      <w:r w:rsidRPr="00B83B3E">
        <w:t>signed by the author but the author requires a cosigner in CPRS</w:t>
      </w:r>
    </w:p>
    <w:p w14:paraId="5C3CDAB4" w14:textId="77777777" w:rsidR="00D86AF8" w:rsidRPr="00B83B3E" w:rsidRDefault="00D86AF8" w:rsidP="00EE33FC">
      <w:pPr>
        <w:pStyle w:val="Heading4"/>
      </w:pPr>
      <w:bookmarkStart w:id="1533" w:name="_Toc508873626"/>
      <w:r w:rsidRPr="00B83B3E">
        <w:t>Opening a CPWM Exam</w:t>
      </w:r>
      <w:bookmarkEnd w:id="1533"/>
    </w:p>
    <w:p w14:paraId="5C3CDAB5" w14:textId="408180AD" w:rsidR="00D86AF8" w:rsidRPr="00B83B3E" w:rsidRDefault="0099385A" w:rsidP="00606690">
      <w:pPr>
        <w:pStyle w:val="BodyText"/>
      </w:pPr>
      <w:r w:rsidRPr="00B83B3E">
        <w:t>The user</w:t>
      </w:r>
      <w:r w:rsidR="00D86AF8" w:rsidRPr="00B83B3E">
        <w:t xml:space="preserve"> may open a pending template in the C&amp;P Worksheet tab display by selecting it and </w:t>
      </w:r>
      <w:r w:rsidR="006B7071" w:rsidRPr="00B83B3E">
        <w:t>selecting</w:t>
      </w:r>
      <w:r w:rsidR="00D86AF8" w:rsidRPr="00B83B3E">
        <w:t xml:space="preserve"> the </w:t>
      </w:r>
      <w:r w:rsidR="00D86AF8" w:rsidRPr="00B83B3E">
        <w:rPr>
          <w:b/>
        </w:rPr>
        <w:t>Display Template</w:t>
      </w:r>
      <w:r w:rsidR="00D86AF8" w:rsidRPr="00B83B3E">
        <w:t xml:space="preserve"> button</w:t>
      </w:r>
      <w:r w:rsidR="005E10B6" w:rsidRPr="00B83B3E">
        <w:t>,</w:t>
      </w:r>
      <w:r w:rsidR="00D86AF8" w:rsidRPr="00B83B3E">
        <w:t xml:space="preserve"> or by double-clicking</w:t>
      </w:r>
      <w:r w:rsidR="00946045" w:rsidRPr="00B83B3E">
        <w:t xml:space="preserve"> the name of the desired template</w:t>
      </w:r>
      <w:r w:rsidR="00D86AF8" w:rsidRPr="00B83B3E">
        <w:t>.</w:t>
      </w:r>
      <w:r w:rsidR="00EE0CF4">
        <w:t xml:space="preserve"> </w:t>
      </w:r>
      <w:r w:rsidR="00D86AF8" w:rsidRPr="00B83B3E">
        <w:t xml:space="preserve">All templates </w:t>
      </w:r>
      <w:r w:rsidRPr="00B83B3E">
        <w:t>with</w:t>
      </w:r>
      <w:r w:rsidR="00D86AF8" w:rsidRPr="00B83B3E">
        <w:t xml:space="preserve"> </w:t>
      </w:r>
      <w:r w:rsidRPr="00B83B3E">
        <w:rPr>
          <w:b/>
        </w:rPr>
        <w:t>C</w:t>
      </w:r>
      <w:r w:rsidR="00D86AF8" w:rsidRPr="00B83B3E">
        <w:rPr>
          <w:b/>
        </w:rPr>
        <w:t>omplete</w:t>
      </w:r>
      <w:r w:rsidR="00D86AF8" w:rsidRPr="00B83B3E">
        <w:t xml:space="preserve"> status </w:t>
      </w:r>
      <w:r w:rsidRPr="00B83B3E">
        <w:t>are</w:t>
      </w:r>
      <w:r w:rsidR="00D86AF8" w:rsidRPr="00B83B3E">
        <w:t xml:space="preserve"> viewable, but </w:t>
      </w:r>
      <w:r w:rsidR="00946045" w:rsidRPr="00B83B3E">
        <w:t xml:space="preserve">a </w:t>
      </w:r>
      <w:r w:rsidRPr="00B83B3E">
        <w:t>user</w:t>
      </w:r>
      <w:r w:rsidR="00D86AF8" w:rsidRPr="00B83B3E">
        <w:t xml:space="preserve"> </w:t>
      </w:r>
      <w:r w:rsidRPr="00B83B3E">
        <w:t>may view</w:t>
      </w:r>
      <w:r w:rsidR="00D86AF8" w:rsidRPr="00B83B3E">
        <w:t xml:space="preserve"> </w:t>
      </w:r>
      <w:r w:rsidRPr="00B83B3E">
        <w:t xml:space="preserve">only </w:t>
      </w:r>
      <w:r w:rsidR="009F3F21">
        <w:t xml:space="preserve">their </w:t>
      </w:r>
      <w:r w:rsidR="00D86AF8" w:rsidRPr="00B83B3E">
        <w:t xml:space="preserve">own unsigned templates </w:t>
      </w:r>
      <w:r w:rsidRPr="00B83B3E">
        <w:t>without</w:t>
      </w:r>
      <w:r w:rsidR="00D86AF8" w:rsidRPr="00B83B3E">
        <w:t xml:space="preserve"> </w:t>
      </w:r>
      <w:r w:rsidRPr="00B83B3E">
        <w:t>R</w:t>
      </w:r>
      <w:r w:rsidR="00D86AF8" w:rsidRPr="00B83B3E">
        <w:t>eviewer</w:t>
      </w:r>
      <w:r w:rsidRPr="00B83B3E">
        <w:t xml:space="preserve"> access</w:t>
      </w:r>
      <w:r w:rsidR="00D86AF8" w:rsidRPr="00B83B3E">
        <w:t>.</w:t>
      </w:r>
    </w:p>
    <w:p w14:paraId="5C3CDAB6" w14:textId="77777777" w:rsidR="00D86AF8" w:rsidRPr="00B83B3E" w:rsidRDefault="00D86AF8" w:rsidP="00EE33FC">
      <w:pPr>
        <w:pStyle w:val="Heading4"/>
      </w:pPr>
      <w:bookmarkStart w:id="1534" w:name="_Toc508873627"/>
      <w:r w:rsidRPr="00B83B3E">
        <w:t>Deleting a CPWM Exam</w:t>
      </w:r>
      <w:bookmarkEnd w:id="1534"/>
    </w:p>
    <w:p w14:paraId="5C3CDAB7" w14:textId="7D9DED6B" w:rsidR="00D86AF8" w:rsidRPr="00B83B3E" w:rsidRDefault="00796D38" w:rsidP="00606690">
      <w:pPr>
        <w:pStyle w:val="BodyText"/>
      </w:pPr>
      <w:r w:rsidRPr="00B83B3E">
        <w:t>The user</w:t>
      </w:r>
      <w:r w:rsidR="00D86AF8" w:rsidRPr="00B83B3E">
        <w:t xml:space="preserve"> may delete any pending template in the C&amp;P Worksheet tab display by selecting it and </w:t>
      </w:r>
      <w:r w:rsidR="005E10B6" w:rsidRPr="00B83B3E">
        <w:t>clicking</w:t>
      </w:r>
      <w:r w:rsidR="00D86AF8" w:rsidRPr="00B83B3E">
        <w:t xml:space="preserve"> </w:t>
      </w:r>
      <w:r w:rsidR="00D86AF8" w:rsidRPr="00B83B3E">
        <w:rPr>
          <w:b/>
        </w:rPr>
        <w:t>Delete Template</w:t>
      </w:r>
      <w:r w:rsidR="00946045" w:rsidRPr="00B83B3E">
        <w:t>.</w:t>
      </w:r>
      <w:r w:rsidR="00EE0CF4">
        <w:t xml:space="preserve"> </w:t>
      </w:r>
      <w:r w:rsidR="00946045" w:rsidRPr="00B83B3E">
        <w:t>The</w:t>
      </w:r>
      <w:r w:rsidRPr="00B83B3E">
        <w:t xml:space="preserve"> user</w:t>
      </w:r>
      <w:r w:rsidR="00D86AF8" w:rsidRPr="00B83B3E">
        <w:t xml:space="preserve"> </w:t>
      </w:r>
      <w:r w:rsidR="00946045" w:rsidRPr="00B83B3E">
        <w:t>is then</w:t>
      </w:r>
      <w:r w:rsidR="00D86AF8" w:rsidRPr="00B83B3E">
        <w:t xml:space="preserve"> prompted to verify the deletion by entering </w:t>
      </w:r>
      <w:r w:rsidR="00946045" w:rsidRPr="00B83B3E">
        <w:t>the</w:t>
      </w:r>
      <w:r w:rsidR="00D86AF8" w:rsidRPr="00B83B3E">
        <w:t xml:space="preserve"> number </w:t>
      </w:r>
      <w:r w:rsidR="0083354E" w:rsidRPr="00B83B3E">
        <w:t>displayed</w:t>
      </w:r>
      <w:r w:rsidR="00946045" w:rsidRPr="00B83B3E">
        <w:t xml:space="preserve"> </w:t>
      </w:r>
      <w:r w:rsidR="00D86AF8" w:rsidRPr="00B83B3E">
        <w:t>in the verification window.</w:t>
      </w:r>
      <w:r w:rsidR="00EE0CF4">
        <w:t xml:space="preserve"> </w:t>
      </w:r>
      <w:r w:rsidRPr="00B83B3E">
        <w:t>The user</w:t>
      </w:r>
      <w:r w:rsidR="00D86AF8" w:rsidRPr="00B83B3E">
        <w:t xml:space="preserve"> </w:t>
      </w:r>
      <w:proofErr w:type="gramStart"/>
      <w:r w:rsidR="005B08F2" w:rsidRPr="00B83B3E">
        <w:t>is</w:t>
      </w:r>
      <w:r w:rsidR="00D86AF8" w:rsidRPr="00B83B3E">
        <w:t xml:space="preserve"> able to</w:t>
      </w:r>
      <w:proofErr w:type="gramEnd"/>
      <w:r w:rsidR="00D86AF8" w:rsidRPr="00B83B3E">
        <w:t xml:space="preserve"> delete </w:t>
      </w:r>
      <w:r w:rsidR="009F3F21">
        <w:t>their template</w:t>
      </w:r>
      <w:r w:rsidR="00D86AF8" w:rsidRPr="00B83B3E">
        <w:t xml:space="preserve"> </w:t>
      </w:r>
      <w:r w:rsidR="009F3F21">
        <w:t xml:space="preserve">only </w:t>
      </w:r>
      <w:r w:rsidRPr="00B83B3E">
        <w:t>without</w:t>
      </w:r>
      <w:r w:rsidR="00D86AF8" w:rsidRPr="00B83B3E">
        <w:t xml:space="preserve"> </w:t>
      </w:r>
      <w:r w:rsidRPr="00B83B3E">
        <w:t>R</w:t>
      </w:r>
      <w:r w:rsidR="00D86AF8" w:rsidRPr="00B83B3E">
        <w:t>eviewer</w:t>
      </w:r>
      <w:r w:rsidRPr="00B83B3E">
        <w:t xml:space="preserve"> access</w:t>
      </w:r>
      <w:r w:rsidR="00D86AF8" w:rsidRPr="00B83B3E">
        <w:t>.</w:t>
      </w:r>
      <w:r w:rsidR="00EE0CF4">
        <w:t xml:space="preserve"> </w:t>
      </w:r>
      <w:r w:rsidR="00D86AF8" w:rsidRPr="00B83B3E">
        <w:t xml:space="preserve">Templates with </w:t>
      </w:r>
      <w:r w:rsidR="004F4163" w:rsidRPr="00B83B3E">
        <w:t xml:space="preserve">a </w:t>
      </w:r>
      <w:r w:rsidR="00D86AF8" w:rsidRPr="00B83B3E">
        <w:t xml:space="preserve">status of </w:t>
      </w:r>
      <w:r w:rsidR="00946045" w:rsidRPr="00B83B3E">
        <w:t>C</w:t>
      </w:r>
      <w:r w:rsidR="00D86AF8" w:rsidRPr="00B83B3E">
        <w:t>omplete cannot be deleted.</w:t>
      </w:r>
    </w:p>
    <w:p w14:paraId="5C3CDAB8" w14:textId="77777777" w:rsidR="00D86AF8" w:rsidRPr="00B83B3E" w:rsidRDefault="00D86AF8" w:rsidP="00EE33FC">
      <w:pPr>
        <w:pStyle w:val="Heading4"/>
      </w:pPr>
      <w:bookmarkStart w:id="1535" w:name="_Toc508873628"/>
      <w:r w:rsidRPr="00B83B3E">
        <w:t>Copying an existing CPWM Exam</w:t>
      </w:r>
      <w:bookmarkEnd w:id="1535"/>
    </w:p>
    <w:p w14:paraId="5C3CDAB9" w14:textId="176AC32D" w:rsidR="00D86AF8" w:rsidRPr="00B83B3E" w:rsidRDefault="00D86AF8" w:rsidP="00606690">
      <w:pPr>
        <w:pStyle w:val="BodyText"/>
      </w:pPr>
      <w:r w:rsidRPr="00B83B3E">
        <w:t xml:space="preserve">To copy a pending CPWM template, </w:t>
      </w:r>
      <w:r w:rsidR="00981A0B" w:rsidRPr="00B83B3E">
        <w:t xml:space="preserve">the user </w:t>
      </w:r>
      <w:r w:rsidR="006B7071" w:rsidRPr="00B83B3E">
        <w:t>select</w:t>
      </w:r>
      <w:r w:rsidR="00981A0B" w:rsidRPr="00B83B3E">
        <w:t>s</w:t>
      </w:r>
      <w:r w:rsidRPr="00B83B3E">
        <w:t xml:space="preserve"> the template name on </w:t>
      </w:r>
      <w:r w:rsidR="008316CE" w:rsidRPr="00B83B3E">
        <w:t>the list</w:t>
      </w:r>
      <w:r w:rsidRPr="00B83B3E">
        <w:t xml:space="preserve"> </w:t>
      </w:r>
      <w:r w:rsidR="008316CE" w:rsidRPr="00B83B3E">
        <w:t>and then</w:t>
      </w:r>
      <w:r w:rsidRPr="00B83B3E">
        <w:t xml:space="preserve"> </w:t>
      </w:r>
      <w:r w:rsidR="006B7071" w:rsidRPr="00B83B3E">
        <w:t>select</w:t>
      </w:r>
      <w:r w:rsidR="00981A0B" w:rsidRPr="00B83B3E">
        <w:t>s</w:t>
      </w:r>
      <w:r w:rsidRPr="00B83B3E">
        <w:t xml:space="preserve"> the </w:t>
      </w:r>
      <w:r w:rsidRPr="00B83B3E">
        <w:rPr>
          <w:b/>
        </w:rPr>
        <w:t>Copy Template button</w:t>
      </w:r>
      <w:r w:rsidRPr="00B83B3E">
        <w:t>.</w:t>
      </w:r>
      <w:r w:rsidR="00EE0CF4">
        <w:t xml:space="preserve"> </w:t>
      </w:r>
      <w:r w:rsidRPr="00B83B3E">
        <w:t xml:space="preserve">The system </w:t>
      </w:r>
      <w:r w:rsidR="00106F8B" w:rsidRPr="00B83B3E">
        <w:t>displays</w:t>
      </w:r>
      <w:r w:rsidRPr="00B83B3E">
        <w:t xml:space="preserve"> a prompt “Would you like a NEW copy </w:t>
      </w:r>
      <w:r w:rsidRPr="00B83B3E">
        <w:lastRenderedPageBreak/>
        <w:t>of the selected template and assign it to yourself?”</w:t>
      </w:r>
      <w:r w:rsidR="00EE0CF4">
        <w:t xml:space="preserve"> </w:t>
      </w:r>
      <w:r w:rsidRPr="00B83B3E">
        <w:t xml:space="preserve">After </w:t>
      </w:r>
      <w:r w:rsidR="00796D38" w:rsidRPr="00B83B3E">
        <w:t>the user</w:t>
      </w:r>
      <w:r w:rsidRPr="00B83B3E">
        <w:t xml:space="preserve"> </w:t>
      </w:r>
      <w:r w:rsidR="006B7071" w:rsidRPr="00B83B3E">
        <w:t>select</w:t>
      </w:r>
      <w:r w:rsidR="00981A0B" w:rsidRPr="00B83B3E">
        <w:t>s</w:t>
      </w:r>
      <w:r w:rsidRPr="00B83B3E">
        <w:t xml:space="preserve"> </w:t>
      </w:r>
      <w:r w:rsidRPr="00B83B3E">
        <w:rPr>
          <w:b/>
        </w:rPr>
        <w:t>Yes</w:t>
      </w:r>
      <w:r w:rsidRPr="00B83B3E">
        <w:t xml:space="preserve">, the template </w:t>
      </w:r>
      <w:r w:rsidR="00254AD3" w:rsidRPr="00B83B3E">
        <w:t>is</w:t>
      </w:r>
      <w:r w:rsidRPr="00B83B3E">
        <w:t xml:space="preserve"> copied and assigned to the current user.</w:t>
      </w:r>
    </w:p>
    <w:p w14:paraId="5C3CDABA" w14:textId="77777777" w:rsidR="00D86AF8" w:rsidRPr="00B83B3E" w:rsidRDefault="0083354E" w:rsidP="00EE33FC">
      <w:pPr>
        <w:pStyle w:val="Heading4"/>
      </w:pPr>
      <w:bookmarkStart w:id="1536" w:name="_Toc508873629"/>
      <w:r w:rsidRPr="00B83B3E">
        <w:t>Refresh the L</w:t>
      </w:r>
      <w:r w:rsidR="00D86AF8" w:rsidRPr="00B83B3E">
        <w:t>ist</w:t>
      </w:r>
      <w:bookmarkEnd w:id="1536"/>
    </w:p>
    <w:p w14:paraId="5C3CDABB" w14:textId="05DAF7AE" w:rsidR="00D86AF8" w:rsidRPr="00B83B3E" w:rsidRDefault="00796D38" w:rsidP="00606690">
      <w:pPr>
        <w:pStyle w:val="BodyText"/>
      </w:pPr>
      <w:r w:rsidRPr="00B83B3E">
        <w:t>The user</w:t>
      </w:r>
      <w:r w:rsidR="00D86AF8" w:rsidRPr="00B83B3E">
        <w:t xml:space="preserve"> may update the C&amp;P Worksheet tab display for the selected patient by </w:t>
      </w:r>
      <w:r w:rsidR="006B7071" w:rsidRPr="00B83B3E">
        <w:t>selecting</w:t>
      </w:r>
      <w:r w:rsidR="00D86AF8" w:rsidRPr="00B83B3E">
        <w:t xml:space="preserve"> </w:t>
      </w:r>
      <w:r w:rsidR="00D86AF8" w:rsidRPr="00B83B3E">
        <w:rPr>
          <w:b/>
        </w:rPr>
        <w:t>Refresh List</w:t>
      </w:r>
      <w:r w:rsidR="00D86AF8" w:rsidRPr="00B83B3E">
        <w:t>.</w:t>
      </w:r>
      <w:r w:rsidR="00EE0CF4">
        <w:t xml:space="preserve"> </w:t>
      </w:r>
      <w:r w:rsidR="00D86AF8" w:rsidRPr="00B83B3E">
        <w:t>The refresh function normally happen</w:t>
      </w:r>
      <w:r w:rsidR="005B08F2" w:rsidRPr="00B83B3E">
        <w:t>s</w:t>
      </w:r>
      <w:r w:rsidR="00D86AF8" w:rsidRPr="00B83B3E">
        <w:t xml:space="preserve"> automatically, but it may be performed manually as well.</w:t>
      </w:r>
    </w:p>
    <w:p w14:paraId="5C3CDABC" w14:textId="77777777" w:rsidR="00D86AF8" w:rsidRPr="00B83B3E" w:rsidRDefault="00D86AF8" w:rsidP="00EE33FC">
      <w:pPr>
        <w:pStyle w:val="Heading4"/>
      </w:pPr>
      <w:bookmarkStart w:id="1537" w:name="_Toc508873630"/>
      <w:r w:rsidRPr="00B83B3E">
        <w:t>Flagging</w:t>
      </w:r>
      <w:bookmarkEnd w:id="1537"/>
    </w:p>
    <w:p w14:paraId="5C3CDABD" w14:textId="2089E73D" w:rsidR="00D86AF8" w:rsidRPr="00B83B3E" w:rsidRDefault="00D86AF8" w:rsidP="00606690">
      <w:pPr>
        <w:pStyle w:val="BodyText"/>
      </w:pPr>
      <w:r w:rsidRPr="00B83B3E">
        <w:t>Three visual flags are available on the C&amp;P Worksheets tab and the unsigned templates dialog box.</w:t>
      </w:r>
      <w:r w:rsidR="00EE0CF4">
        <w:t xml:space="preserve"> </w:t>
      </w:r>
      <w:r w:rsidRPr="00B83B3E">
        <w:t xml:space="preserve">Exam templates that are </w:t>
      </w:r>
      <w:r w:rsidR="001768A4" w:rsidRPr="00B83B3E">
        <w:t>“</w:t>
      </w:r>
      <w:r w:rsidRPr="00B83B3E">
        <w:t>new</w:t>
      </w:r>
      <w:r w:rsidR="001768A4" w:rsidRPr="00B83B3E">
        <w:t>”</w:t>
      </w:r>
      <w:r w:rsidR="005B08F2" w:rsidRPr="00B83B3E">
        <w:t xml:space="preserve"> </w:t>
      </w:r>
      <w:r w:rsidRPr="00B83B3E">
        <w:t xml:space="preserve">have an </w:t>
      </w:r>
      <w:r w:rsidR="001768A4" w:rsidRPr="00B83B3E">
        <w:t>“</w:t>
      </w:r>
      <w:r w:rsidRPr="00B83B3E">
        <w:t>N</w:t>
      </w:r>
      <w:r w:rsidR="001768A4" w:rsidRPr="00B83B3E">
        <w:t>”</w:t>
      </w:r>
      <w:r w:rsidRPr="00B83B3E">
        <w:t xml:space="preserve"> flag. </w:t>
      </w:r>
      <w:r w:rsidR="000F5B38" w:rsidRPr="00B83B3E">
        <w:t>After it</w:t>
      </w:r>
      <w:r w:rsidRPr="00B83B3E">
        <w:t xml:space="preserve"> </w:t>
      </w:r>
      <w:r w:rsidR="004F4163" w:rsidRPr="00B83B3E">
        <w:t xml:space="preserve">is </w:t>
      </w:r>
      <w:r w:rsidRPr="00B83B3E">
        <w:t>viewed, the flag clear</w:t>
      </w:r>
      <w:r w:rsidR="000F5B38" w:rsidRPr="00B83B3E">
        <w:t>s automatically</w:t>
      </w:r>
      <w:r w:rsidRPr="00B83B3E">
        <w:t>.</w:t>
      </w:r>
      <w:r w:rsidR="00EE0CF4">
        <w:t xml:space="preserve"> </w:t>
      </w:r>
      <w:r w:rsidRPr="00B83B3E">
        <w:t xml:space="preserve">A green flag and red exclamation mark are available </w:t>
      </w:r>
      <w:r w:rsidR="0083354E" w:rsidRPr="00B83B3E">
        <w:t>for use</w:t>
      </w:r>
      <w:r w:rsidRPr="00B83B3E">
        <w:t xml:space="preserve"> according to user needs.</w:t>
      </w:r>
      <w:r w:rsidR="00EE0CF4">
        <w:t xml:space="preserve"> </w:t>
      </w:r>
      <w:r w:rsidRPr="00B83B3E">
        <w:t>These flags can</w:t>
      </w:r>
      <w:r w:rsidR="006B7071" w:rsidRPr="00B83B3E">
        <w:t xml:space="preserve"> be toggled on and off by right-</w:t>
      </w:r>
      <w:r w:rsidRPr="00B83B3E">
        <w:t>clicking any template name displayed on the C&amp;P worksheets tab or unsigned template dialog box, then selecting toggle on/off.</w:t>
      </w:r>
    </w:p>
    <w:p w14:paraId="5C3CDABE" w14:textId="77777777" w:rsidR="00D86AF8" w:rsidRPr="00B83B3E" w:rsidRDefault="00D86AF8" w:rsidP="00EE33FC">
      <w:pPr>
        <w:pStyle w:val="Heading4"/>
      </w:pPr>
      <w:bookmarkStart w:id="1538" w:name="_Ref362948663"/>
      <w:bookmarkStart w:id="1539" w:name="_Toc508873631"/>
      <w:r w:rsidRPr="00B83B3E">
        <w:t>Starting a New CPWM Exam</w:t>
      </w:r>
      <w:bookmarkEnd w:id="1538"/>
      <w:bookmarkEnd w:id="1539"/>
    </w:p>
    <w:p w14:paraId="5C3CDABF" w14:textId="10A9FC11" w:rsidR="00D86AF8" w:rsidRPr="00B83B3E" w:rsidRDefault="00796D38" w:rsidP="00345C0B">
      <w:pPr>
        <w:pStyle w:val="Body3PicCaption"/>
      </w:pPr>
      <w:r w:rsidRPr="00B83B3E">
        <w:t xml:space="preserve">To </w:t>
      </w:r>
      <w:r w:rsidR="00D86AF8" w:rsidRPr="00B83B3E">
        <w:t xml:space="preserve">create a new exam, </w:t>
      </w:r>
      <w:r w:rsidR="00981A0B" w:rsidRPr="00B83B3E">
        <w:t xml:space="preserve">the user </w:t>
      </w:r>
      <w:r w:rsidR="00D86AF8" w:rsidRPr="00B83B3E">
        <w:t>click</w:t>
      </w:r>
      <w:r w:rsidR="00981A0B" w:rsidRPr="00B83B3E">
        <w:t>s</w:t>
      </w:r>
      <w:r w:rsidR="00D86AF8" w:rsidRPr="00B83B3E">
        <w:t xml:space="preserve"> the </w:t>
      </w:r>
      <w:r w:rsidR="00D86AF8" w:rsidRPr="00B83B3E">
        <w:rPr>
          <w:iCs/>
        </w:rPr>
        <w:t>New Template</w:t>
      </w:r>
      <w:r w:rsidR="0083354E" w:rsidRPr="00B83B3E">
        <w:t xml:space="preserve"> button</w:t>
      </w:r>
      <w:r w:rsidR="00B31F74" w:rsidRPr="00B83B3E">
        <w:t xml:space="preserve"> (</w:t>
      </w:r>
      <w:r w:rsidR="007B1BF5" w:rsidRPr="00B83B3E">
        <w:fldChar w:fldCharType="begin"/>
      </w:r>
      <w:r w:rsidR="007B1BF5" w:rsidRPr="00B83B3E">
        <w:instrText xml:space="preserve"> REF _Ref331599431 \h  \* MERGEFORMAT </w:instrText>
      </w:r>
      <w:r w:rsidR="007B1BF5" w:rsidRPr="00B83B3E">
        <w:fldChar w:fldCharType="separate"/>
      </w:r>
      <w:r w:rsidR="0081024B" w:rsidRPr="00B83B3E">
        <w:t xml:space="preserve">Figure </w:t>
      </w:r>
      <w:r w:rsidR="0081024B">
        <w:t>2</w:t>
      </w:r>
      <w:r w:rsidR="0081024B">
        <w:noBreakHyphen/>
        <w:t>124</w:t>
      </w:r>
      <w:r w:rsidR="007B1BF5" w:rsidRPr="00B83B3E">
        <w:fldChar w:fldCharType="end"/>
      </w:r>
      <w:r w:rsidR="00B31F74" w:rsidRPr="00B83B3E">
        <w:t>)</w:t>
      </w:r>
      <w:r w:rsidR="0083354E" w:rsidRPr="00B83B3E">
        <w:t>.</w:t>
      </w:r>
      <w:r w:rsidR="00EE0CF4">
        <w:t xml:space="preserve"> </w:t>
      </w:r>
      <w:r w:rsidR="00914F6F" w:rsidRPr="00B83B3E">
        <w:t xml:space="preserve">The user </w:t>
      </w:r>
      <w:r w:rsidR="00D86AF8" w:rsidRPr="00B83B3E">
        <w:t xml:space="preserve">must have the required </w:t>
      </w:r>
      <w:r w:rsidR="000B7C2C" w:rsidRPr="00B83B3E">
        <w:t>Security Key</w:t>
      </w:r>
      <w:r w:rsidR="0083354E" w:rsidRPr="00B83B3E">
        <w:t xml:space="preserve"> to create a new worksheet</w:t>
      </w:r>
      <w:r w:rsidR="00D86AF8" w:rsidRPr="00B83B3E">
        <w:t>.</w:t>
      </w:r>
    </w:p>
    <w:p w14:paraId="5C3CDAC0" w14:textId="77777777" w:rsidR="00303711" w:rsidRPr="00B83B3E" w:rsidRDefault="00303711" w:rsidP="00345C0B">
      <w:pPr>
        <w:pStyle w:val="Body3PicCaption"/>
      </w:pPr>
    </w:p>
    <w:p w14:paraId="5C3CDAC1" w14:textId="1DF81F32" w:rsidR="00DF0A1B" w:rsidRPr="00B83B3E" w:rsidRDefault="00323BF1" w:rsidP="00345C0B">
      <w:pPr>
        <w:pStyle w:val="Body3PicCaption"/>
      </w:pPr>
      <w:r w:rsidRPr="00B83B3E">
        <w:drawing>
          <wp:inline distT="0" distB="0" distL="0" distR="0" wp14:anchorId="5C3CE200" wp14:editId="2D0082D5">
            <wp:extent cx="4133850" cy="1095375"/>
            <wp:effectExtent l="19050" t="19050" r="19050" b="28575"/>
            <wp:docPr id="147" name="Picture 11" descr="Starting a new CPWM exam, by selecting the New Template button shown in the bottom left-hand corner of the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cstate="print"/>
                    <a:srcRect/>
                    <a:stretch>
                      <a:fillRect/>
                    </a:stretch>
                  </pic:blipFill>
                  <pic:spPr bwMode="auto">
                    <a:xfrm>
                      <a:off x="0" y="0"/>
                      <a:ext cx="4133850" cy="1095375"/>
                    </a:xfrm>
                    <a:prstGeom prst="rect">
                      <a:avLst/>
                    </a:prstGeom>
                    <a:noFill/>
                    <a:ln w="6350" cmpd="sng">
                      <a:solidFill>
                        <a:srgbClr val="000000"/>
                      </a:solidFill>
                      <a:miter lim="800000"/>
                      <a:headEnd/>
                      <a:tailEnd/>
                    </a:ln>
                    <a:effectLst/>
                  </pic:spPr>
                </pic:pic>
              </a:graphicData>
            </a:graphic>
          </wp:inline>
        </w:drawing>
      </w:r>
    </w:p>
    <w:p w14:paraId="5C3CDAC2" w14:textId="578ED82C" w:rsidR="00D40BB4" w:rsidRPr="00B83B3E" w:rsidRDefault="00D40BB4" w:rsidP="00B52F9B">
      <w:pPr>
        <w:pStyle w:val="Caption"/>
        <w:rPr>
          <w:rFonts w:cs="Times New Roman"/>
        </w:rPr>
      </w:pPr>
      <w:bookmarkStart w:id="1540" w:name="_Toc326149672"/>
      <w:bookmarkStart w:id="1541" w:name="_Toc278548246"/>
      <w:bookmarkStart w:id="1542" w:name="_Ref278808880"/>
      <w:bookmarkStart w:id="1543" w:name="_Ref322027326"/>
      <w:bookmarkStart w:id="1544" w:name="_Ref331599431"/>
      <w:bookmarkStart w:id="1545" w:name="_Toc2082733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124</w:t>
      </w:r>
      <w:r w:rsidR="008D502E">
        <w:rPr>
          <w:rFonts w:cs="Times New Roman"/>
        </w:rPr>
        <w:fldChar w:fldCharType="end"/>
      </w:r>
      <w:bookmarkEnd w:id="1540"/>
      <w:bookmarkEnd w:id="1541"/>
      <w:bookmarkEnd w:id="1542"/>
      <w:bookmarkEnd w:id="1543"/>
      <w:bookmarkEnd w:id="1544"/>
      <w:r w:rsidR="00C11740">
        <w:rPr>
          <w:rFonts w:cs="Times New Roman"/>
        </w:rPr>
        <w:t>. New Template Button.</w:t>
      </w:r>
      <w:bookmarkEnd w:id="1545"/>
    </w:p>
    <w:p w14:paraId="5C3CDAC4" w14:textId="2D4CF285" w:rsidR="00D86AF8" w:rsidRPr="00B83B3E" w:rsidRDefault="00D86AF8" w:rsidP="00B61C65">
      <w:r w:rsidRPr="00532A53">
        <w:t>The</w:t>
      </w:r>
      <w:r w:rsidRPr="00B83B3E">
        <w:t xml:space="preserve"> Browse Templates screen </w:t>
      </w:r>
      <w:r w:rsidR="0083354E" w:rsidRPr="00B83B3E">
        <w:t>is displayed</w:t>
      </w:r>
      <w:r w:rsidR="00B31F74" w:rsidRPr="00B83B3E">
        <w:t xml:space="preserve"> (</w:t>
      </w:r>
      <w:r w:rsidR="00303711" w:rsidRPr="00B83B3E">
        <w:fldChar w:fldCharType="begin"/>
      </w:r>
      <w:r w:rsidR="00303711" w:rsidRPr="00B83B3E">
        <w:instrText xml:space="preserve"> REF _Ref406767636 \h </w:instrText>
      </w:r>
      <w:r w:rsidR="00B83B3E">
        <w:instrText xml:space="preserve"> \* MERGEFORMAT </w:instrText>
      </w:r>
      <w:r w:rsidR="00303711" w:rsidRPr="00B83B3E">
        <w:fldChar w:fldCharType="separate"/>
      </w:r>
      <w:r w:rsidR="0081024B" w:rsidRPr="00B83B3E">
        <w:t xml:space="preserve">Figure </w:t>
      </w:r>
      <w:r w:rsidR="0081024B">
        <w:t>2</w:t>
      </w:r>
      <w:r w:rsidR="0081024B">
        <w:noBreakHyphen/>
        <w:t>125</w:t>
      </w:r>
      <w:r w:rsidR="00303711" w:rsidRPr="00B83B3E">
        <w:fldChar w:fldCharType="end"/>
      </w:r>
      <w:r w:rsidR="00B31F74" w:rsidRPr="00B83B3E">
        <w:t>)</w:t>
      </w:r>
      <w:r w:rsidR="006157F6" w:rsidRPr="00B83B3E">
        <w:t>.</w:t>
      </w:r>
    </w:p>
    <w:p w14:paraId="5C3CDAC5" w14:textId="77777777" w:rsidR="00303711" w:rsidRPr="00B83B3E" w:rsidRDefault="00303711" w:rsidP="00345C0B">
      <w:pPr>
        <w:pStyle w:val="Body3PicCaption"/>
      </w:pPr>
    </w:p>
    <w:p w14:paraId="5C3CDAC6" w14:textId="476F3D82" w:rsidR="00D86AF8" w:rsidRPr="00B83B3E" w:rsidRDefault="00532A53" w:rsidP="00B61C65">
      <w:r w:rsidRPr="00B83B3E">
        <w:rPr>
          <w:noProof/>
        </w:rPr>
        <w:drawing>
          <wp:inline distT="0" distB="0" distL="0" distR="0" wp14:anchorId="08FBF1CC" wp14:editId="722FE701">
            <wp:extent cx="3971925" cy="3444187"/>
            <wp:effectExtent l="0" t="0" r="0" b="4445"/>
            <wp:docPr id="216" name="Picture 119" descr="Displays the Browse Templates screen" title="Figure 2-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75" cstate="print"/>
                    <a:srcRect/>
                    <a:stretch>
                      <a:fillRect/>
                    </a:stretch>
                  </pic:blipFill>
                  <pic:spPr bwMode="auto">
                    <a:xfrm>
                      <a:off x="0" y="0"/>
                      <a:ext cx="3972906" cy="3445037"/>
                    </a:xfrm>
                    <a:prstGeom prst="rect">
                      <a:avLst/>
                    </a:prstGeom>
                    <a:noFill/>
                    <a:ln w="9525">
                      <a:noFill/>
                      <a:miter lim="800000"/>
                      <a:headEnd/>
                      <a:tailEnd/>
                    </a:ln>
                  </pic:spPr>
                </pic:pic>
              </a:graphicData>
            </a:graphic>
          </wp:inline>
        </w:drawing>
      </w:r>
    </w:p>
    <w:p w14:paraId="5C3CDAC7" w14:textId="64F13CC9" w:rsidR="00D40BB4" w:rsidRDefault="00D40BB4" w:rsidP="00B52F9B">
      <w:pPr>
        <w:pStyle w:val="Caption"/>
        <w:rPr>
          <w:rFonts w:cs="Times New Roman"/>
        </w:rPr>
      </w:pPr>
      <w:bookmarkStart w:id="1546" w:name="_Toc326149673"/>
      <w:bookmarkStart w:id="1547" w:name="_Toc278548247"/>
      <w:bookmarkStart w:id="1548" w:name="_Ref225320233"/>
      <w:bookmarkStart w:id="1549" w:name="_Ref322027333"/>
      <w:bookmarkStart w:id="1550" w:name="_Ref331599475"/>
      <w:bookmarkStart w:id="1551" w:name="_Ref406767636"/>
      <w:bookmarkStart w:id="1552" w:name="_Toc2082733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125</w:t>
      </w:r>
      <w:r w:rsidR="008D502E">
        <w:rPr>
          <w:rFonts w:cs="Times New Roman"/>
        </w:rPr>
        <w:fldChar w:fldCharType="end"/>
      </w:r>
      <w:bookmarkEnd w:id="1546"/>
      <w:bookmarkEnd w:id="1547"/>
      <w:bookmarkEnd w:id="1548"/>
      <w:bookmarkEnd w:id="1549"/>
      <w:bookmarkEnd w:id="1550"/>
      <w:bookmarkEnd w:id="1551"/>
      <w:r w:rsidR="00C11740">
        <w:rPr>
          <w:rFonts w:cs="Times New Roman"/>
        </w:rPr>
        <w:t>. Browse Template Screen.</w:t>
      </w:r>
      <w:bookmarkEnd w:id="1552"/>
    </w:p>
    <w:p w14:paraId="68DA8572" w14:textId="77777777" w:rsidR="00532A53" w:rsidRPr="00532A53" w:rsidRDefault="00532A53" w:rsidP="00B61C65">
      <w:pPr>
        <w:pStyle w:val="BodyText"/>
      </w:pPr>
    </w:p>
    <w:p w14:paraId="5C3CDAC9" w14:textId="43901323" w:rsidR="00D86AF8" w:rsidRPr="00B83B3E" w:rsidRDefault="00196B97" w:rsidP="001F61AA">
      <w:pPr>
        <w:pStyle w:val="BodyText"/>
      </w:pPr>
      <w:r w:rsidRPr="00B83B3E">
        <w:rPr>
          <w:b/>
        </w:rPr>
        <w:t>Step 1</w:t>
      </w:r>
      <w:r w:rsidR="00D86AF8" w:rsidRPr="00B83B3E">
        <w:t xml:space="preserve"> </w:t>
      </w:r>
      <w:r w:rsidR="001768A4" w:rsidRPr="00B83B3E">
        <w:t>–</w:t>
      </w:r>
      <w:r w:rsidR="00E71B23" w:rsidRPr="00B83B3E">
        <w:t xml:space="preserve"> </w:t>
      </w:r>
      <w:r w:rsidR="00914F6F" w:rsidRPr="00B83B3E">
        <w:t xml:space="preserve">The user </w:t>
      </w:r>
      <w:r w:rsidR="00D86AF8" w:rsidRPr="00B83B3E">
        <w:t xml:space="preserve">may select a single template or multiple templates by </w:t>
      </w:r>
      <w:r w:rsidR="00213B8B" w:rsidRPr="00B83B3E">
        <w:t>d</w:t>
      </w:r>
      <w:r w:rsidR="0083354E" w:rsidRPr="00B83B3E">
        <w:t xml:space="preserve">ouble-clicking </w:t>
      </w:r>
      <w:r w:rsidR="00D86AF8" w:rsidRPr="00B83B3E">
        <w:t xml:space="preserve">the desired templates from the </w:t>
      </w:r>
      <w:r w:rsidR="00D86AF8" w:rsidRPr="00B83B3E">
        <w:rPr>
          <w:b/>
        </w:rPr>
        <w:t>Available Templates</w:t>
      </w:r>
      <w:r w:rsidR="00E71B23" w:rsidRPr="00B83B3E">
        <w:rPr>
          <w:b/>
        </w:rPr>
        <w:t>:</w:t>
      </w:r>
      <w:r w:rsidR="00D86AF8" w:rsidRPr="00B83B3E">
        <w:t xml:space="preserve"> list</w:t>
      </w:r>
      <w:r w:rsidR="00213B8B" w:rsidRPr="00B83B3E">
        <w:t xml:space="preserve"> </w:t>
      </w:r>
      <w:r w:rsidR="00D86AF8" w:rsidRPr="00B83B3E">
        <w:t>box</w:t>
      </w:r>
      <w:r w:rsidR="0083354E" w:rsidRPr="00B83B3E">
        <w:t xml:space="preserve">, or by selecting a template and clicking the </w:t>
      </w:r>
      <w:r w:rsidR="0083354E" w:rsidRPr="00B83B3E">
        <w:rPr>
          <w:b/>
          <w:u w:val="single"/>
        </w:rPr>
        <w:t>A</w:t>
      </w:r>
      <w:r w:rsidR="0083354E" w:rsidRPr="00B83B3E">
        <w:rPr>
          <w:b/>
        </w:rPr>
        <w:t>dd this template</w:t>
      </w:r>
      <w:r w:rsidR="0083354E" w:rsidRPr="00B83B3E">
        <w:t xml:space="preserve"> button</w:t>
      </w:r>
      <w:r w:rsidR="00D86AF8" w:rsidRPr="00B83B3E">
        <w:t>.</w:t>
      </w:r>
      <w:r w:rsidR="00EE0CF4">
        <w:t xml:space="preserve"> </w:t>
      </w:r>
      <w:r w:rsidR="00D86AF8" w:rsidRPr="00B83B3E">
        <w:t xml:space="preserve">The templates that make up the exam appear in the </w:t>
      </w:r>
      <w:r w:rsidR="00D86AF8" w:rsidRPr="00B83B3E">
        <w:rPr>
          <w:b/>
        </w:rPr>
        <w:t>Selected Templates</w:t>
      </w:r>
      <w:r w:rsidR="00E71B23" w:rsidRPr="00B83B3E">
        <w:t>:</w:t>
      </w:r>
      <w:r w:rsidR="00D86AF8" w:rsidRPr="00B83B3E">
        <w:t xml:space="preserve"> </w:t>
      </w:r>
      <w:r w:rsidR="00213B8B" w:rsidRPr="00B83B3E">
        <w:t>list box</w:t>
      </w:r>
      <w:r w:rsidR="00D86AF8" w:rsidRPr="00B83B3E">
        <w:t>.</w:t>
      </w:r>
      <w:r w:rsidR="00EE0CF4">
        <w:t xml:space="preserve"> </w:t>
      </w:r>
      <w:r w:rsidR="00D86AF8" w:rsidRPr="00B83B3E">
        <w:t xml:space="preserve">If </w:t>
      </w:r>
      <w:r w:rsidR="00914F6F" w:rsidRPr="00B83B3E">
        <w:t xml:space="preserve">the </w:t>
      </w:r>
      <w:r w:rsidR="0083354E" w:rsidRPr="00B83B3E">
        <w:t>user selects</w:t>
      </w:r>
      <w:r w:rsidR="00D86AF8" w:rsidRPr="00B83B3E">
        <w:t xml:space="preserve"> multiple templates, the system merge</w:t>
      </w:r>
      <w:r w:rsidR="0083354E" w:rsidRPr="00B83B3E">
        <w:t>s</w:t>
      </w:r>
      <w:r w:rsidR="00D86AF8" w:rsidRPr="00B83B3E">
        <w:t xml:space="preserve"> the selected forms into a single form.</w:t>
      </w:r>
    </w:p>
    <w:p w14:paraId="5C3CDACA" w14:textId="77777777" w:rsidR="00D86AF8" w:rsidRPr="00B83B3E" w:rsidRDefault="00D86AF8" w:rsidP="0053465A">
      <w:pPr>
        <w:pStyle w:val="BodyText"/>
      </w:pPr>
      <w:r w:rsidRPr="00B83B3E">
        <w:t xml:space="preserve">The </w:t>
      </w:r>
      <w:r w:rsidRPr="00B83B3E">
        <w:rPr>
          <w:b/>
        </w:rPr>
        <w:t>Description</w:t>
      </w:r>
      <w:r w:rsidR="007912B8" w:rsidRPr="00B83B3E">
        <w:rPr>
          <w:b/>
        </w:rPr>
        <w:t>:</w:t>
      </w:r>
      <w:r w:rsidRPr="00B83B3E">
        <w:t xml:space="preserve"> field displays information about the template version and th</w:t>
      </w:r>
      <w:r w:rsidR="0083354E" w:rsidRPr="00B83B3E">
        <w:t>e last date that the template</w:t>
      </w:r>
      <w:r w:rsidRPr="00B83B3E">
        <w:t xml:space="preserve"> w</w:t>
      </w:r>
      <w:r w:rsidR="0083354E" w:rsidRPr="00B83B3E">
        <w:t xml:space="preserve">as </w:t>
      </w:r>
      <w:r w:rsidRPr="00B83B3E">
        <w:t xml:space="preserve">updated. </w:t>
      </w:r>
    </w:p>
    <w:p w14:paraId="5C3CDACB" w14:textId="7C6EF0E0" w:rsidR="00D86AF8" w:rsidRPr="00B83B3E" w:rsidRDefault="00981A0B" w:rsidP="0053465A">
      <w:pPr>
        <w:pStyle w:val="BodyText"/>
      </w:pPr>
      <w:r w:rsidRPr="00B83B3E">
        <w:t>The</w:t>
      </w:r>
      <w:r w:rsidRPr="00B83B3E">
        <w:rPr>
          <w:b/>
        </w:rPr>
        <w:t xml:space="preserve"> </w:t>
      </w:r>
      <w:r w:rsidR="00D86AF8" w:rsidRPr="00B83B3E">
        <w:rPr>
          <w:b/>
        </w:rPr>
        <w:t>Used Buffer Space</w:t>
      </w:r>
      <w:r w:rsidR="00D86AF8" w:rsidRPr="00B83B3E">
        <w:t xml:space="preserve"> indicator determine</w:t>
      </w:r>
      <w:r w:rsidRPr="00B83B3E">
        <w:t>s</w:t>
      </w:r>
      <w:r w:rsidR="00D86AF8" w:rsidRPr="00B83B3E">
        <w:t xml:space="preserve"> the number of templates that can be merged together into a single form.</w:t>
      </w:r>
      <w:r w:rsidR="00EE0CF4">
        <w:t xml:space="preserve"> </w:t>
      </w:r>
      <w:r w:rsidR="00D86AF8" w:rsidRPr="00B83B3E">
        <w:t>Complex templates, such as General Medical, use</w:t>
      </w:r>
      <w:r w:rsidR="005B08F2" w:rsidRPr="00B83B3E">
        <w:t>s</w:t>
      </w:r>
      <w:r w:rsidR="00D86AF8" w:rsidRPr="00B83B3E">
        <w:t xml:space="preserve"> more of the buffer than </w:t>
      </w:r>
      <w:r w:rsidR="0083354E" w:rsidRPr="00B83B3E">
        <w:t>a simple template</w:t>
      </w:r>
      <w:r w:rsidR="00D86AF8" w:rsidRPr="00B83B3E">
        <w:t>, such as Audio.</w:t>
      </w:r>
      <w:r w:rsidR="00EE0CF4">
        <w:t xml:space="preserve"> </w:t>
      </w:r>
      <w:r w:rsidR="00D86AF8" w:rsidRPr="00B83B3E">
        <w:t xml:space="preserve">Depending on the speed of </w:t>
      </w:r>
      <w:r w:rsidRPr="00B83B3E">
        <w:t>the</w:t>
      </w:r>
      <w:r w:rsidR="00D86AF8" w:rsidRPr="00B83B3E">
        <w:t xml:space="preserve"> PC, </w:t>
      </w:r>
      <w:r w:rsidR="00914F6F" w:rsidRPr="00B83B3E">
        <w:t xml:space="preserve">the user </w:t>
      </w:r>
      <w:r w:rsidR="00D86AF8" w:rsidRPr="00B83B3E">
        <w:t xml:space="preserve">may see slower performance if </w:t>
      </w:r>
      <w:r w:rsidR="00914F6F" w:rsidRPr="00B83B3E">
        <w:t xml:space="preserve">the user </w:t>
      </w:r>
      <w:r w:rsidR="00D86AF8" w:rsidRPr="00B83B3E">
        <w:t>create</w:t>
      </w:r>
      <w:r w:rsidRPr="00B83B3E">
        <w:t>s</w:t>
      </w:r>
      <w:r w:rsidR="00D86AF8" w:rsidRPr="00B83B3E">
        <w:t xml:space="preserve"> a merged template that is using a large amount of the available buffer space.</w:t>
      </w:r>
      <w:r w:rsidR="00EE0CF4">
        <w:t xml:space="preserve"> </w:t>
      </w:r>
      <w:r w:rsidR="00D86AF8" w:rsidRPr="00B83B3E">
        <w:t xml:space="preserve">If the user uses up </w:t>
      </w:r>
      <w:proofErr w:type="gramStart"/>
      <w:r w:rsidR="00D86AF8" w:rsidRPr="00B83B3E">
        <w:t>all of</w:t>
      </w:r>
      <w:proofErr w:type="gramEnd"/>
      <w:r w:rsidR="00D86AF8" w:rsidRPr="00B83B3E">
        <w:t xml:space="preserve"> the available buffer space, </w:t>
      </w:r>
      <w:r w:rsidR="006B7071" w:rsidRPr="00B83B3E">
        <w:t>CAPRI</w:t>
      </w:r>
      <w:r w:rsidR="00D86AF8" w:rsidRPr="00B83B3E">
        <w:t xml:space="preserve"> </w:t>
      </w:r>
      <w:r w:rsidR="00106F8B" w:rsidRPr="00B83B3E">
        <w:t>displays</w:t>
      </w:r>
      <w:r w:rsidR="00D86AF8" w:rsidRPr="00B83B3E">
        <w:t xml:space="preserve"> a message asking the user to remove some of </w:t>
      </w:r>
      <w:r w:rsidRPr="00B83B3E">
        <w:t>the</w:t>
      </w:r>
      <w:r w:rsidR="00D86AF8" w:rsidRPr="00B83B3E">
        <w:t xml:space="preserve"> templates. </w:t>
      </w:r>
    </w:p>
    <w:p w14:paraId="5C3CDACC" w14:textId="4C6209B2" w:rsidR="00754615" w:rsidRPr="00B83B3E" w:rsidRDefault="00754615" w:rsidP="00345C0B">
      <w:pPr>
        <w:pStyle w:val="Body3PicCaption"/>
      </w:pPr>
      <w:r w:rsidRPr="005F7F65">
        <w:rPr>
          <w:b/>
        </w:rPr>
        <w:t>Step 2 –</w:t>
      </w:r>
      <w:r w:rsidRPr="00B83B3E">
        <w:t xml:space="preserve"> The user enters data on the form (</w:t>
      </w:r>
      <w:r w:rsidR="00303711" w:rsidRPr="00B83B3E">
        <w:fldChar w:fldCharType="begin"/>
      </w:r>
      <w:r w:rsidR="00303711" w:rsidRPr="00B83B3E">
        <w:instrText xml:space="preserve"> REF _Ref406767655 \h </w:instrText>
      </w:r>
      <w:r w:rsidR="00B83B3E">
        <w:instrText xml:space="preserve"> \* MERGEFORMAT </w:instrText>
      </w:r>
      <w:r w:rsidR="00303711" w:rsidRPr="00B83B3E">
        <w:fldChar w:fldCharType="separate"/>
      </w:r>
      <w:r w:rsidR="0081024B" w:rsidRPr="00B83B3E">
        <w:t xml:space="preserve">Figure </w:t>
      </w:r>
      <w:r w:rsidR="0081024B">
        <w:t>2</w:t>
      </w:r>
      <w:r w:rsidR="0081024B">
        <w:noBreakHyphen/>
        <w:t>126</w:t>
      </w:r>
      <w:r w:rsidR="00303711" w:rsidRPr="00B83B3E">
        <w:fldChar w:fldCharType="end"/>
      </w:r>
      <w:r w:rsidR="00F26FE2" w:rsidRPr="00B83B3E">
        <w:t>)</w:t>
      </w:r>
      <w:r w:rsidR="00072E9B" w:rsidRPr="00B83B3E">
        <w:t xml:space="preserve"> </w:t>
      </w:r>
      <w:r w:rsidRPr="00B83B3E">
        <w:t>by selecting the tabs and completing the fields. Tabs and fields are specific to the selected templates.</w:t>
      </w:r>
      <w:r w:rsidR="00EE0CF4">
        <w:t xml:space="preserve"> </w:t>
      </w:r>
      <w:r w:rsidRPr="00B83B3E">
        <w:t xml:space="preserve">If there are required fields on the </w:t>
      </w:r>
      <w:r w:rsidRPr="00B83B3E">
        <w:lastRenderedPageBreak/>
        <w:t>template and they are not completed, the user is notified either while using the form or prior to signature.</w:t>
      </w:r>
      <w:r w:rsidR="00EE0CF4">
        <w:t xml:space="preserve"> </w:t>
      </w:r>
      <w:r w:rsidRPr="00B83B3E">
        <w:t xml:space="preserve">To review what was entered, the user clicks the </w:t>
      </w:r>
      <w:r w:rsidRPr="00B83B3E">
        <w:rPr>
          <w:iCs/>
        </w:rPr>
        <w:t xml:space="preserve">Preview </w:t>
      </w:r>
      <w:r w:rsidR="0053465A" w:rsidRPr="00B83B3E">
        <w:t>button.</w:t>
      </w:r>
    </w:p>
    <w:p w14:paraId="5C3CDACD" w14:textId="77777777" w:rsidR="00303711" w:rsidRPr="00B83B3E" w:rsidRDefault="00303711" w:rsidP="00345C0B">
      <w:pPr>
        <w:pStyle w:val="Body3PicCaption"/>
      </w:pPr>
    </w:p>
    <w:p w14:paraId="5C3CDACE" w14:textId="12CCECA8" w:rsidR="00D86AF8" w:rsidRPr="00B83B3E" w:rsidRDefault="00186B5E" w:rsidP="00345C0B">
      <w:pPr>
        <w:pStyle w:val="Body3PicCaption"/>
      </w:pPr>
      <w:r w:rsidRPr="00B83B3E">
        <w:drawing>
          <wp:inline distT="0" distB="0" distL="0" distR="0" wp14:anchorId="060A90E7" wp14:editId="5E659075">
            <wp:extent cx="5381625" cy="3905250"/>
            <wp:effectExtent l="0" t="0" r="9525" b="0"/>
            <wp:docPr id="352" name="Picture 120" descr="Merged Form Template screen " title="Figure 2-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Description: Screen capture of Merged Form Template screen "/>
                    <pic:cNvPicPr>
                      <a:picLocks noChangeAspect="1" noChangeArrowheads="1"/>
                    </pic:cNvPicPr>
                  </pic:nvPicPr>
                  <pic:blipFill>
                    <a:blip r:embed="rId176" cstate="print"/>
                    <a:srcRect/>
                    <a:stretch>
                      <a:fillRect/>
                    </a:stretch>
                  </pic:blipFill>
                  <pic:spPr bwMode="auto">
                    <a:xfrm>
                      <a:off x="0" y="0"/>
                      <a:ext cx="5381625" cy="3905250"/>
                    </a:xfrm>
                    <a:prstGeom prst="rect">
                      <a:avLst/>
                    </a:prstGeom>
                    <a:noFill/>
                    <a:ln w="9525">
                      <a:noFill/>
                      <a:miter lim="800000"/>
                      <a:headEnd/>
                      <a:tailEnd/>
                    </a:ln>
                  </pic:spPr>
                </pic:pic>
              </a:graphicData>
            </a:graphic>
          </wp:inline>
        </w:drawing>
      </w:r>
    </w:p>
    <w:p w14:paraId="5C3CDACF" w14:textId="0CB39EB9" w:rsidR="00D40BB4" w:rsidRPr="00B83B3E" w:rsidRDefault="00D40BB4" w:rsidP="00B52F9B">
      <w:pPr>
        <w:pStyle w:val="Caption"/>
        <w:rPr>
          <w:rFonts w:cs="Times New Roman"/>
        </w:rPr>
      </w:pPr>
      <w:bookmarkStart w:id="1553" w:name="_Toc326149674"/>
      <w:bookmarkStart w:id="1554" w:name="_Toc278548248"/>
      <w:bookmarkStart w:id="1555" w:name="_Ref225320298"/>
      <w:bookmarkStart w:id="1556" w:name="_Ref322027367"/>
      <w:bookmarkStart w:id="1557" w:name="_Ref331599523"/>
      <w:bookmarkStart w:id="1558" w:name="_Ref406767655"/>
      <w:bookmarkStart w:id="1559" w:name="_Toc2082734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126</w:t>
      </w:r>
      <w:r w:rsidR="008D502E">
        <w:rPr>
          <w:rFonts w:cs="Times New Roman"/>
        </w:rPr>
        <w:fldChar w:fldCharType="end"/>
      </w:r>
      <w:bookmarkEnd w:id="1553"/>
      <w:bookmarkEnd w:id="1554"/>
      <w:bookmarkEnd w:id="1555"/>
      <w:bookmarkEnd w:id="1556"/>
      <w:bookmarkEnd w:id="1557"/>
      <w:bookmarkEnd w:id="1558"/>
      <w:r w:rsidR="00E5548F">
        <w:rPr>
          <w:rFonts w:cs="Times New Roman"/>
        </w:rPr>
        <w:t>. Merged Form Screen.</w:t>
      </w:r>
      <w:bookmarkEnd w:id="1559"/>
    </w:p>
    <w:p w14:paraId="5C3CDAD1" w14:textId="77777777" w:rsidR="00D86AF8" w:rsidRPr="00B83B3E" w:rsidRDefault="004F4163" w:rsidP="0053465A">
      <w:pPr>
        <w:pStyle w:val="BodyText"/>
      </w:pPr>
      <w:r w:rsidRPr="00B83B3E">
        <w:t xml:space="preserve">When the data entry for the exam is completed, the next step in processing the template is performed based on the </w:t>
      </w:r>
      <w:r w:rsidR="000B7C2C" w:rsidRPr="00B83B3E">
        <w:t>Security Key</w:t>
      </w:r>
      <w:r w:rsidRPr="00B83B3E">
        <w:t xml:space="preserve"> assigned to the user.</w:t>
      </w:r>
    </w:p>
    <w:p w14:paraId="5C3CDAD2" w14:textId="77777777" w:rsidR="00D86AF8" w:rsidRPr="00B83B3E" w:rsidRDefault="00D86AF8" w:rsidP="001F61AA">
      <w:pPr>
        <w:pStyle w:val="BodyText5Numbers"/>
      </w:pPr>
      <w:r w:rsidRPr="00B83B3E">
        <w:rPr>
          <w:b/>
        </w:rPr>
        <w:t>No review process</w:t>
      </w:r>
      <w:r w:rsidRPr="00B83B3E">
        <w:t xml:space="preserve"> </w:t>
      </w:r>
      <w:r w:rsidR="001768A4" w:rsidRPr="00B83B3E">
        <w:t>–</w:t>
      </w:r>
      <w:r w:rsidRPr="00B83B3E">
        <w:t xml:space="preserve"> </w:t>
      </w:r>
      <w:r w:rsidRPr="00B83B3E">
        <w:rPr>
          <w:iCs/>
        </w:rPr>
        <w:t>Done</w:t>
      </w:r>
      <w:r w:rsidRPr="00B83B3E">
        <w:t xml:space="preserve"> </w:t>
      </w:r>
      <w:r w:rsidR="00254AD3" w:rsidRPr="00B83B3E">
        <w:t>is</w:t>
      </w:r>
      <w:r w:rsidRPr="00B83B3E">
        <w:t xml:space="preserve"> active, </w:t>
      </w:r>
      <w:r w:rsidRPr="00B83B3E">
        <w:rPr>
          <w:b/>
          <w:iCs/>
        </w:rPr>
        <w:t>Send for Review</w:t>
      </w:r>
      <w:r w:rsidRPr="00B83B3E">
        <w:t xml:space="preserve"> </w:t>
      </w:r>
      <w:r w:rsidR="00254AD3" w:rsidRPr="00B83B3E">
        <w:t>is</w:t>
      </w:r>
      <w:r w:rsidRPr="00B83B3E">
        <w:t xml:space="preserve"> deactivated.</w:t>
      </w:r>
    </w:p>
    <w:p w14:paraId="5C3CDAD3" w14:textId="77777777" w:rsidR="00D86AF8" w:rsidRPr="00B83B3E" w:rsidRDefault="00D86AF8" w:rsidP="001F61AA">
      <w:pPr>
        <w:pStyle w:val="BodyText5Numbers"/>
      </w:pPr>
      <w:r w:rsidRPr="00B83B3E">
        <w:rPr>
          <w:b/>
        </w:rPr>
        <w:t>Review process optional</w:t>
      </w:r>
      <w:r w:rsidRPr="00B83B3E">
        <w:t xml:space="preserve"> </w:t>
      </w:r>
      <w:r w:rsidR="001768A4" w:rsidRPr="00B83B3E">
        <w:t>–</w:t>
      </w:r>
      <w:r w:rsidRPr="00B83B3E">
        <w:t xml:space="preserve"> </w:t>
      </w:r>
      <w:r w:rsidRPr="00B83B3E">
        <w:rPr>
          <w:iCs/>
        </w:rPr>
        <w:t>Done</w:t>
      </w:r>
      <w:r w:rsidRPr="00B83B3E">
        <w:t xml:space="preserve"> </w:t>
      </w:r>
      <w:r w:rsidR="00254AD3" w:rsidRPr="00B83B3E">
        <w:t>is</w:t>
      </w:r>
      <w:r w:rsidRPr="00B83B3E">
        <w:t xml:space="preserve"> active, </w:t>
      </w:r>
      <w:r w:rsidRPr="00B83B3E">
        <w:rPr>
          <w:b/>
          <w:iCs/>
        </w:rPr>
        <w:t>Send for Review</w:t>
      </w:r>
      <w:r w:rsidRPr="00B83B3E">
        <w:t xml:space="preserve"> </w:t>
      </w:r>
      <w:r w:rsidR="00254AD3" w:rsidRPr="00B83B3E">
        <w:t>is</w:t>
      </w:r>
      <w:r w:rsidRPr="00B83B3E">
        <w:t xml:space="preserve"> active.</w:t>
      </w:r>
    </w:p>
    <w:p w14:paraId="5C3CDAD4" w14:textId="77777777" w:rsidR="00D86AF8" w:rsidRPr="00B83B3E" w:rsidRDefault="00D86AF8" w:rsidP="001F61AA">
      <w:pPr>
        <w:pStyle w:val="BodyText5Numbers"/>
      </w:pPr>
      <w:r w:rsidRPr="00B83B3E">
        <w:rPr>
          <w:b/>
        </w:rPr>
        <w:t>Review process required</w:t>
      </w:r>
      <w:r w:rsidRPr="00B83B3E">
        <w:t xml:space="preserve"> </w:t>
      </w:r>
      <w:r w:rsidR="001768A4" w:rsidRPr="00B83B3E">
        <w:t>–</w:t>
      </w:r>
      <w:r w:rsidRPr="00B83B3E">
        <w:t xml:space="preserve"> </w:t>
      </w:r>
      <w:r w:rsidRPr="00B83B3E">
        <w:rPr>
          <w:iCs/>
        </w:rPr>
        <w:t>Done</w:t>
      </w:r>
      <w:r w:rsidRPr="00B83B3E">
        <w:t xml:space="preserve"> </w:t>
      </w:r>
      <w:r w:rsidR="00254AD3" w:rsidRPr="00B83B3E">
        <w:t>is</w:t>
      </w:r>
      <w:r w:rsidRPr="00B83B3E">
        <w:t xml:space="preserve"> inactive, </w:t>
      </w:r>
      <w:r w:rsidRPr="00B83B3E">
        <w:rPr>
          <w:b/>
          <w:iCs/>
        </w:rPr>
        <w:t>Send for Review</w:t>
      </w:r>
      <w:r w:rsidRPr="00B83B3E">
        <w:t xml:space="preserve"> </w:t>
      </w:r>
      <w:r w:rsidR="00254AD3" w:rsidRPr="00B83B3E">
        <w:t>is</w:t>
      </w:r>
      <w:r w:rsidRPr="00B83B3E">
        <w:t xml:space="preserve"> active.</w:t>
      </w:r>
    </w:p>
    <w:p w14:paraId="5C3CDAD5" w14:textId="0FC8E369" w:rsidR="00D86AF8" w:rsidRPr="00B83B3E" w:rsidRDefault="00D86AF8" w:rsidP="0053465A">
      <w:pPr>
        <w:pStyle w:val="BodyText"/>
      </w:pPr>
      <w:r w:rsidRPr="00B83B3E">
        <w:t xml:space="preserve">For the reviewer, when the </w:t>
      </w:r>
      <w:r w:rsidR="00AC07C8" w:rsidRPr="00B83B3E">
        <w:t>t</w:t>
      </w:r>
      <w:r w:rsidRPr="00B83B3E">
        <w:t xml:space="preserve">emplate is in a </w:t>
      </w:r>
      <w:r w:rsidRPr="00B83B3E">
        <w:rPr>
          <w:b/>
        </w:rPr>
        <w:t>Review Pending</w:t>
      </w:r>
      <w:r w:rsidRPr="00B83B3E">
        <w:t xml:space="preserve"> status, </w:t>
      </w:r>
      <w:r w:rsidR="00796D38" w:rsidRPr="00B83B3E">
        <w:t>the user</w:t>
      </w:r>
      <w:r w:rsidRPr="00B83B3E">
        <w:t xml:space="preserve"> </w:t>
      </w:r>
      <w:r w:rsidR="005B08F2" w:rsidRPr="00B83B3E">
        <w:t>has</w:t>
      </w:r>
      <w:r w:rsidRPr="00B83B3E">
        <w:t xml:space="preserve"> the option to send for signature or to select </w:t>
      </w:r>
      <w:r w:rsidRPr="00B83B3E">
        <w:rPr>
          <w:b/>
          <w:u w:val="single"/>
        </w:rPr>
        <w:t>D</w:t>
      </w:r>
      <w:r w:rsidRPr="00B83B3E">
        <w:rPr>
          <w:b/>
        </w:rPr>
        <w:t>one</w:t>
      </w:r>
      <w:r w:rsidRPr="00B83B3E">
        <w:t xml:space="preserve"> to complete the template.</w:t>
      </w:r>
      <w:r w:rsidR="00EE0CF4">
        <w:t xml:space="preserve"> </w:t>
      </w:r>
      <w:r w:rsidRPr="00B83B3E">
        <w:t xml:space="preserve">Selecting </w:t>
      </w:r>
      <w:r w:rsidRPr="00B83B3E">
        <w:rPr>
          <w:b/>
          <w:u w:val="single"/>
        </w:rPr>
        <w:t>S</w:t>
      </w:r>
      <w:r w:rsidRPr="00B83B3E">
        <w:rPr>
          <w:b/>
        </w:rPr>
        <w:t>end for Signature</w:t>
      </w:r>
      <w:r w:rsidRPr="00B83B3E">
        <w:t xml:space="preserve"> </w:t>
      </w:r>
      <w:r w:rsidR="0099385A" w:rsidRPr="00B83B3E">
        <w:t>allows</w:t>
      </w:r>
      <w:r w:rsidRPr="00B83B3E">
        <w:t xml:space="preserve"> the user to d</w:t>
      </w:r>
      <w:r w:rsidR="007912B8" w:rsidRPr="00B83B3E">
        <w:t>esignate the signer.</w:t>
      </w:r>
    </w:p>
    <w:p w14:paraId="5C3CDAD6" w14:textId="3153688D" w:rsidR="00D86AF8" w:rsidRPr="00B83B3E" w:rsidRDefault="00196B97" w:rsidP="001F61AA">
      <w:pPr>
        <w:pStyle w:val="BodyText"/>
      </w:pPr>
      <w:r w:rsidRPr="00B83B3E">
        <w:rPr>
          <w:b/>
        </w:rPr>
        <w:t>Step 3</w:t>
      </w:r>
      <w:r w:rsidR="00D86AF8" w:rsidRPr="00B83B3E">
        <w:t xml:space="preserve"> </w:t>
      </w:r>
      <w:r w:rsidR="001768A4" w:rsidRPr="00B83B3E">
        <w:t>–</w:t>
      </w:r>
      <w:r w:rsidR="007912B8" w:rsidRPr="00B83B3E">
        <w:t xml:space="preserve"> </w:t>
      </w:r>
      <w:r w:rsidR="00D86AF8" w:rsidRPr="00B83B3E">
        <w:t xml:space="preserve">If the </w:t>
      </w:r>
      <w:r w:rsidR="00D86AF8" w:rsidRPr="00B83B3E">
        <w:rPr>
          <w:b/>
          <w:u w:val="single"/>
        </w:rPr>
        <w:t>D</w:t>
      </w:r>
      <w:r w:rsidR="00D86AF8" w:rsidRPr="00B83B3E">
        <w:rPr>
          <w:b/>
        </w:rPr>
        <w:t>one</w:t>
      </w:r>
      <w:r w:rsidR="00D86AF8" w:rsidRPr="00B83B3E">
        <w:t xml:space="preserve"> button is clicked, a preview of the report data </w:t>
      </w:r>
      <w:proofErr w:type="gramStart"/>
      <w:r w:rsidR="00D86AF8" w:rsidRPr="00B83B3E">
        <w:t xml:space="preserve">entered </w:t>
      </w:r>
      <w:r w:rsidR="00AC07C8" w:rsidRPr="00B83B3E">
        <w:t>i</w:t>
      </w:r>
      <w:r w:rsidR="00D86AF8" w:rsidRPr="00B83B3E">
        <w:t>n</w:t>
      </w:r>
      <w:r w:rsidR="00AC07C8" w:rsidRPr="00B83B3E">
        <w:t>to</w:t>
      </w:r>
      <w:proofErr w:type="gramEnd"/>
      <w:r w:rsidR="00D86AF8" w:rsidRPr="00B83B3E">
        <w:t xml:space="preserve"> the template </w:t>
      </w:r>
      <w:r w:rsidR="00254AD3" w:rsidRPr="00B83B3E">
        <w:t>is</w:t>
      </w:r>
      <w:r w:rsidR="00D86AF8" w:rsidRPr="00B83B3E">
        <w:t xml:space="preserve"> displayed.</w:t>
      </w:r>
      <w:r w:rsidR="00EE0CF4">
        <w:t xml:space="preserve"> </w:t>
      </w:r>
      <w:r w:rsidR="00D86AF8" w:rsidRPr="00B83B3E">
        <w:t>This represents what the final document look</w:t>
      </w:r>
      <w:r w:rsidR="005B08F2" w:rsidRPr="00B83B3E">
        <w:t>s</w:t>
      </w:r>
      <w:r w:rsidR="00D86AF8" w:rsidRPr="00B83B3E">
        <w:t xml:space="preserve"> like in CPRS.</w:t>
      </w:r>
      <w:r w:rsidR="00EE0CF4">
        <w:t xml:space="preserve"> </w:t>
      </w:r>
      <w:r w:rsidR="00796D38" w:rsidRPr="00B83B3E">
        <w:t xml:space="preserve">To </w:t>
      </w:r>
      <w:r w:rsidR="00D86AF8" w:rsidRPr="00B83B3E">
        <w:t>make changes,</w:t>
      </w:r>
      <w:r w:rsidR="00C622E0" w:rsidRPr="00B83B3E">
        <w:t xml:space="preserve"> the user</w:t>
      </w:r>
      <w:r w:rsidR="00D86AF8" w:rsidRPr="00B83B3E">
        <w:t xml:space="preserve"> click</w:t>
      </w:r>
      <w:r w:rsidR="00C622E0" w:rsidRPr="00B83B3E">
        <w:t>s</w:t>
      </w:r>
      <w:r w:rsidR="00D86AF8" w:rsidRPr="00B83B3E">
        <w:t xml:space="preserve"> </w:t>
      </w:r>
      <w:r w:rsidR="00D86AF8" w:rsidRPr="00B83B3E">
        <w:rPr>
          <w:b/>
          <w:iCs/>
          <w:u w:val="single"/>
        </w:rPr>
        <w:t>C</w:t>
      </w:r>
      <w:r w:rsidR="00D86AF8" w:rsidRPr="00B83B3E">
        <w:rPr>
          <w:b/>
          <w:iCs/>
        </w:rPr>
        <w:t>ancel</w:t>
      </w:r>
      <w:r w:rsidR="00D86AF8" w:rsidRPr="00B83B3E">
        <w:t xml:space="preserve"> to return to the template</w:t>
      </w:r>
      <w:r w:rsidR="00AC07C8" w:rsidRPr="00B83B3E">
        <w:t>.</w:t>
      </w:r>
      <w:r w:rsidR="00EE0CF4">
        <w:t xml:space="preserve"> </w:t>
      </w:r>
      <w:r w:rsidR="00AC07C8" w:rsidRPr="00B83B3E">
        <w:t>To accept the template,</w:t>
      </w:r>
      <w:r w:rsidR="00C622E0" w:rsidRPr="00B83B3E">
        <w:t xml:space="preserve"> the user clicks</w:t>
      </w:r>
      <w:r w:rsidR="00D86AF8" w:rsidRPr="00B83B3E">
        <w:t xml:space="preserve"> </w:t>
      </w:r>
      <w:r w:rsidR="00D86AF8" w:rsidRPr="00B83B3E">
        <w:rPr>
          <w:b/>
          <w:iCs/>
          <w:u w:val="single"/>
        </w:rPr>
        <w:t>O</w:t>
      </w:r>
      <w:r w:rsidR="00D86AF8" w:rsidRPr="00B83B3E">
        <w:rPr>
          <w:b/>
          <w:iCs/>
        </w:rPr>
        <w:t>K</w:t>
      </w:r>
      <w:r w:rsidR="00D86AF8" w:rsidRPr="00B83B3E">
        <w:t>.</w:t>
      </w:r>
    </w:p>
    <w:p w14:paraId="5C3CDAD7" w14:textId="62535DBA" w:rsidR="00D86AF8" w:rsidRDefault="00196B97" w:rsidP="00345C0B">
      <w:pPr>
        <w:pStyle w:val="Body3PicCaption"/>
      </w:pPr>
      <w:r w:rsidRPr="005F7F65">
        <w:rPr>
          <w:b/>
        </w:rPr>
        <w:t>Step 4</w:t>
      </w:r>
      <w:r w:rsidR="00D86AF8" w:rsidRPr="005F7F65">
        <w:rPr>
          <w:b/>
        </w:rPr>
        <w:t xml:space="preserve"> </w:t>
      </w:r>
      <w:r w:rsidR="001768A4" w:rsidRPr="005F7F65">
        <w:rPr>
          <w:b/>
        </w:rPr>
        <w:t>–</w:t>
      </w:r>
      <w:r w:rsidR="007912B8" w:rsidRPr="00B83B3E">
        <w:t xml:space="preserve"> </w:t>
      </w:r>
      <w:r w:rsidR="00D86AF8" w:rsidRPr="00B83B3E">
        <w:t xml:space="preserve">After </w:t>
      </w:r>
      <w:r w:rsidR="00D86AF8" w:rsidRPr="00B83B3E">
        <w:rPr>
          <w:u w:val="single"/>
        </w:rPr>
        <w:t>D</w:t>
      </w:r>
      <w:r w:rsidR="00D86AF8" w:rsidRPr="00B83B3E">
        <w:t>one</w:t>
      </w:r>
      <w:r w:rsidR="00A520B2" w:rsidRPr="00B83B3E">
        <w:t xml:space="preserve"> or </w:t>
      </w:r>
      <w:r w:rsidR="00A520B2" w:rsidRPr="00B83B3E">
        <w:rPr>
          <w:u w:val="single"/>
        </w:rPr>
        <w:t>O</w:t>
      </w:r>
      <w:r w:rsidR="00A520B2" w:rsidRPr="00B83B3E">
        <w:t>K</w:t>
      </w:r>
      <w:r w:rsidR="00E17A83" w:rsidRPr="00B83B3E">
        <w:t xml:space="preserve"> is selected</w:t>
      </w:r>
      <w:r w:rsidR="00D86AF8" w:rsidRPr="00B83B3E">
        <w:t xml:space="preserve">, the </w:t>
      </w:r>
      <w:r w:rsidR="00A103CC">
        <w:t>S</w:t>
      </w:r>
      <w:r w:rsidR="00D86AF8" w:rsidRPr="00B83B3E">
        <w:t xml:space="preserve">ignature </w:t>
      </w:r>
      <w:r w:rsidR="00A103CC">
        <w:t>V</w:t>
      </w:r>
      <w:r w:rsidR="00D86AF8" w:rsidRPr="00B83B3E">
        <w:t xml:space="preserve">alidation screen </w:t>
      </w:r>
      <w:r w:rsidR="00254AD3" w:rsidRPr="00B83B3E">
        <w:t>is</w:t>
      </w:r>
      <w:r w:rsidR="00D86AF8" w:rsidRPr="00B83B3E">
        <w:t xml:space="preserve"> displayed (</w:t>
      </w:r>
      <w:r w:rsidR="00526097" w:rsidRPr="00B83B3E">
        <w:fldChar w:fldCharType="begin"/>
      </w:r>
      <w:r w:rsidR="00526097" w:rsidRPr="00B83B3E">
        <w:instrText xml:space="preserve"> REF _Ref406771175 \h </w:instrText>
      </w:r>
      <w:r w:rsidR="00B83B3E">
        <w:instrText xml:space="preserve"> \* MERGEFORMAT </w:instrText>
      </w:r>
      <w:r w:rsidR="00526097" w:rsidRPr="00B83B3E">
        <w:fldChar w:fldCharType="separate"/>
      </w:r>
      <w:r w:rsidR="0081024B">
        <w:rPr>
          <w:b/>
          <w:bCs/>
        </w:rPr>
        <w:t>Error! Reference source not found.</w:t>
      </w:r>
      <w:r w:rsidR="00526097" w:rsidRPr="00B83B3E">
        <w:fldChar w:fldCharType="end"/>
      </w:r>
      <w:r w:rsidR="00D86AF8" w:rsidRPr="00B83B3E">
        <w:t>).</w:t>
      </w:r>
      <w:r w:rsidR="00EE0CF4">
        <w:t xml:space="preserve"> </w:t>
      </w:r>
      <w:r w:rsidR="004F4163" w:rsidRPr="00B83B3E">
        <w:t>To continue</w:t>
      </w:r>
      <w:r w:rsidR="00E66A90" w:rsidRPr="00B83B3E">
        <w:t xml:space="preserve"> with a </w:t>
      </w:r>
      <w:r w:rsidR="00654D0C" w:rsidRPr="00B83B3E">
        <w:t>request (</w:t>
      </w:r>
      <w:r w:rsidR="00E66A90" w:rsidRPr="00B83B3E">
        <w:t>2507</w:t>
      </w:r>
      <w:r w:rsidR="00654D0C" w:rsidRPr="00B83B3E">
        <w:t>), which was requested by VBA,</w:t>
      </w:r>
      <w:r w:rsidR="00E66A90" w:rsidRPr="00B83B3E">
        <w:t>the user will retain the default of</w:t>
      </w:r>
      <w:r w:rsidR="00EE0CF4">
        <w:t xml:space="preserve"> </w:t>
      </w:r>
      <w:r w:rsidR="00E66A90" w:rsidRPr="00B83B3E">
        <w:t>“YES</w:t>
      </w:r>
      <w:r w:rsidR="00654D0C" w:rsidRPr="00B83B3E">
        <w:t>” to the question</w:t>
      </w:r>
      <w:r w:rsidR="002D44E9">
        <w:t>,</w:t>
      </w:r>
      <w:r w:rsidR="00654D0C" w:rsidRPr="00B83B3E">
        <w:t xml:space="preserve"> “Is this report a </w:t>
      </w:r>
      <w:r w:rsidR="00E66A90" w:rsidRPr="00B83B3E">
        <w:t>C&amp;P evaluation in response to a request (2507) requested by the VBA</w:t>
      </w:r>
      <w:r w:rsidR="00654D0C" w:rsidRPr="00B83B3E">
        <w:t>?</w:t>
      </w:r>
      <w:r w:rsidR="00E66A90" w:rsidRPr="00B83B3E">
        <w:t>”</w:t>
      </w:r>
      <w:r w:rsidR="002D44E9">
        <w:t>,</w:t>
      </w:r>
      <w:r w:rsidR="004F4163" w:rsidRPr="00B83B3E">
        <w:t xml:space="preserve"> t</w:t>
      </w:r>
      <w:r w:rsidR="00796D38" w:rsidRPr="00B83B3E">
        <w:t>he user</w:t>
      </w:r>
      <w:r w:rsidR="00D86AF8" w:rsidRPr="00B83B3E">
        <w:t xml:space="preserve"> </w:t>
      </w:r>
      <w:r w:rsidR="00C622E0" w:rsidRPr="00B83B3E">
        <w:t>is</w:t>
      </w:r>
      <w:r w:rsidR="00D86AF8" w:rsidRPr="00B83B3E">
        <w:t xml:space="preserve"> required to select an appointment</w:t>
      </w:r>
      <w:r w:rsidR="0083354E" w:rsidRPr="00B83B3E">
        <w:t>, select</w:t>
      </w:r>
      <w:r w:rsidR="00D86AF8" w:rsidRPr="00B83B3E">
        <w:t xml:space="preserve"> </w:t>
      </w:r>
      <w:r w:rsidR="0083354E" w:rsidRPr="00B83B3E">
        <w:t xml:space="preserve">an </w:t>
      </w:r>
      <w:r w:rsidR="00D86AF8" w:rsidRPr="00B83B3E">
        <w:t>admission date</w:t>
      </w:r>
      <w:r w:rsidR="0083354E" w:rsidRPr="00B83B3E">
        <w:t>,</w:t>
      </w:r>
      <w:r w:rsidR="00D86AF8" w:rsidRPr="00B83B3E">
        <w:t xml:space="preserve"> or specify that there </w:t>
      </w:r>
      <w:r w:rsidR="004F4163" w:rsidRPr="00B83B3E">
        <w:t>was no appointment</w:t>
      </w:r>
      <w:r w:rsidR="00D86AF8" w:rsidRPr="00B83B3E">
        <w:t>.</w:t>
      </w:r>
      <w:r w:rsidR="00EE0CF4">
        <w:t xml:space="preserve"> </w:t>
      </w:r>
      <w:r w:rsidR="00392A09" w:rsidRPr="00B83B3E">
        <w:t xml:space="preserve">Note that </w:t>
      </w:r>
      <w:r w:rsidR="00392A09" w:rsidRPr="00B83B3E">
        <w:lastRenderedPageBreak/>
        <w:t>CAPRI has been modified to prevent displaying appointments with dates in the future from appearing in the list of Appointments.</w:t>
      </w:r>
      <w:r w:rsidR="00EE0CF4">
        <w:t xml:space="preserve"> </w:t>
      </w:r>
      <w:r w:rsidR="000F5B38" w:rsidRPr="00B83B3E">
        <w:t>After</w:t>
      </w:r>
      <w:r w:rsidR="00D86AF8" w:rsidRPr="00B83B3E">
        <w:t xml:space="preserve"> a selection is made, the remainder of the fields on the Signature Validation screen </w:t>
      </w:r>
      <w:r w:rsidR="0083354E" w:rsidRPr="00B83B3E">
        <w:t>are displayed</w:t>
      </w:r>
      <w:r w:rsidR="00D86AF8" w:rsidRPr="00B83B3E">
        <w:t>.</w:t>
      </w:r>
    </w:p>
    <w:p w14:paraId="038C7111" w14:textId="2B1DF268" w:rsidR="002D44E9" w:rsidRPr="00B83B3E" w:rsidRDefault="002D44E9" w:rsidP="00EF7F14">
      <w:pPr>
        <w:pStyle w:val="Note"/>
      </w:pPr>
      <w:r w:rsidRPr="00B61C65">
        <w:t>NOTE:</w:t>
      </w:r>
      <w:r w:rsidRPr="00B83B3E">
        <w:t xml:space="preserve"> For instruction on completing a “</w:t>
      </w:r>
      <w:proofErr w:type="gramStart"/>
      <w:r w:rsidRPr="00B83B3E">
        <w:t>NON C</w:t>
      </w:r>
      <w:proofErr w:type="gramEnd"/>
      <w:r w:rsidRPr="00B83B3E">
        <w:t xml:space="preserve">&amp;P Exam” refer to Section </w:t>
      </w:r>
      <w:r w:rsidRPr="00B83B3E">
        <w:fldChar w:fldCharType="begin"/>
      </w:r>
      <w:r w:rsidRPr="00B83B3E">
        <w:instrText xml:space="preserve"> REF _Ref362948606 \r \p \h  \* MERGEFORMAT </w:instrText>
      </w:r>
      <w:r w:rsidRPr="00B83B3E">
        <w:fldChar w:fldCharType="separate"/>
      </w:r>
      <w:r w:rsidR="0081024B">
        <w:t>2.8.3.9 below</w:t>
      </w:r>
      <w:r w:rsidRPr="00B83B3E">
        <w:fldChar w:fldCharType="end"/>
      </w:r>
      <w:r w:rsidRPr="00B83B3E">
        <w:t>.</w:t>
      </w:r>
    </w:p>
    <w:p w14:paraId="36963612" w14:textId="0CB02324" w:rsidR="005257D2" w:rsidRPr="00465856" w:rsidRDefault="005257D2" w:rsidP="007D3712">
      <w:pPr>
        <w:rPr>
          <w:b/>
        </w:rPr>
      </w:pPr>
      <w:bookmarkStart w:id="1560" w:name="_Hlk2951119"/>
    </w:p>
    <w:p w14:paraId="2714415D" w14:textId="77777777" w:rsidR="008C248A" w:rsidRDefault="00866006" w:rsidP="008C248A">
      <w:pPr>
        <w:ind w:left="360"/>
      </w:pPr>
      <w:bookmarkStart w:id="1561" w:name="_Hlk3460400"/>
      <w:r w:rsidRPr="00843E59">
        <w:rPr>
          <w:noProof/>
        </w:rPr>
        <w:drawing>
          <wp:inline distT="0" distB="0" distL="0" distR="0" wp14:anchorId="7D69BDC4" wp14:editId="62713133">
            <wp:extent cx="3517900" cy="3171825"/>
            <wp:effectExtent l="0" t="0" r="6350" b="9525"/>
            <wp:docPr id="16" name="Picture 16" descr="Signature Valida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E-POST Discharge-new.png"/>
                    <pic:cNvPicPr/>
                  </pic:nvPicPr>
                  <pic:blipFill>
                    <a:blip r:embed="rId177">
                      <a:extLst>
                        <a:ext uri="{28A0092B-C50C-407E-A947-70E740481C1C}">
                          <a14:useLocalDpi xmlns:a14="http://schemas.microsoft.com/office/drawing/2010/main" val="0"/>
                        </a:ext>
                      </a:extLst>
                    </a:blip>
                    <a:stretch>
                      <a:fillRect/>
                    </a:stretch>
                  </pic:blipFill>
                  <pic:spPr>
                    <a:xfrm>
                      <a:off x="0" y="0"/>
                      <a:ext cx="3517900" cy="3171825"/>
                    </a:xfrm>
                    <a:prstGeom prst="rect">
                      <a:avLst/>
                    </a:prstGeom>
                  </pic:spPr>
                </pic:pic>
              </a:graphicData>
            </a:graphic>
          </wp:inline>
        </w:drawing>
      </w:r>
    </w:p>
    <w:p w14:paraId="5A1B5431" w14:textId="452E4043" w:rsidR="008C5B96" w:rsidRPr="008C248A" w:rsidRDefault="008C5B96" w:rsidP="008C248A">
      <w:pPr>
        <w:ind w:left="360"/>
        <w:rPr>
          <w:rFonts w:ascii="Arial" w:hAnsi="Arial" w:cs="Arial"/>
          <w:b/>
          <w:sz w:val="20"/>
          <w:szCs w:val="20"/>
        </w:rPr>
      </w:pPr>
      <w:bookmarkStart w:id="1562" w:name="_Toc20827341"/>
      <w:r w:rsidRPr="008C248A">
        <w:rPr>
          <w:rFonts w:ascii="Arial" w:hAnsi="Arial" w:cs="Arial"/>
          <w:b/>
          <w:sz w:val="20"/>
          <w:szCs w:val="20"/>
        </w:rPr>
        <w:t xml:space="preserve">Figure </w:t>
      </w:r>
      <w:r w:rsidRPr="008C248A">
        <w:rPr>
          <w:rFonts w:ascii="Arial" w:hAnsi="Arial" w:cs="Arial"/>
          <w:b/>
          <w:sz w:val="20"/>
          <w:szCs w:val="20"/>
        </w:rPr>
        <w:fldChar w:fldCharType="begin"/>
      </w:r>
      <w:r w:rsidRPr="008C248A">
        <w:rPr>
          <w:rFonts w:ascii="Arial" w:hAnsi="Arial" w:cs="Arial"/>
          <w:b/>
          <w:sz w:val="20"/>
          <w:szCs w:val="20"/>
        </w:rPr>
        <w:instrText xml:space="preserve"> STYLEREF 1 \s </w:instrText>
      </w:r>
      <w:r w:rsidRPr="008C248A">
        <w:rPr>
          <w:rFonts w:ascii="Arial" w:hAnsi="Arial" w:cs="Arial"/>
          <w:b/>
          <w:sz w:val="20"/>
          <w:szCs w:val="20"/>
        </w:rPr>
        <w:fldChar w:fldCharType="separate"/>
      </w:r>
      <w:r w:rsidR="0081024B">
        <w:rPr>
          <w:rFonts w:ascii="Arial" w:hAnsi="Arial" w:cs="Arial"/>
          <w:b/>
          <w:noProof/>
          <w:sz w:val="20"/>
          <w:szCs w:val="20"/>
        </w:rPr>
        <w:t>2</w:t>
      </w:r>
      <w:r w:rsidRPr="008C248A">
        <w:rPr>
          <w:rFonts w:ascii="Arial" w:hAnsi="Arial" w:cs="Arial"/>
          <w:b/>
          <w:sz w:val="20"/>
          <w:szCs w:val="20"/>
        </w:rPr>
        <w:fldChar w:fldCharType="end"/>
      </w:r>
      <w:r w:rsidRPr="008C248A">
        <w:rPr>
          <w:rFonts w:ascii="Arial" w:hAnsi="Arial" w:cs="Arial"/>
          <w:b/>
          <w:sz w:val="20"/>
          <w:szCs w:val="20"/>
        </w:rPr>
        <w:noBreakHyphen/>
      </w:r>
      <w:r w:rsidRPr="008C248A">
        <w:rPr>
          <w:rFonts w:ascii="Arial" w:hAnsi="Arial" w:cs="Arial"/>
          <w:b/>
          <w:sz w:val="20"/>
          <w:szCs w:val="20"/>
        </w:rPr>
        <w:fldChar w:fldCharType="begin"/>
      </w:r>
      <w:r w:rsidRPr="008C248A">
        <w:rPr>
          <w:rFonts w:ascii="Arial" w:hAnsi="Arial" w:cs="Arial"/>
          <w:b/>
          <w:sz w:val="20"/>
          <w:szCs w:val="20"/>
        </w:rPr>
        <w:instrText xml:space="preserve"> SEQ Figure \* ARABIC \s 1 </w:instrText>
      </w:r>
      <w:r w:rsidRPr="008C248A">
        <w:rPr>
          <w:rFonts w:ascii="Arial" w:hAnsi="Arial" w:cs="Arial"/>
          <w:b/>
          <w:sz w:val="20"/>
          <w:szCs w:val="20"/>
        </w:rPr>
        <w:fldChar w:fldCharType="separate"/>
      </w:r>
      <w:r w:rsidR="0081024B">
        <w:rPr>
          <w:rFonts w:ascii="Arial" w:hAnsi="Arial" w:cs="Arial"/>
          <w:b/>
          <w:noProof/>
          <w:sz w:val="20"/>
          <w:szCs w:val="20"/>
        </w:rPr>
        <w:t>127</w:t>
      </w:r>
      <w:r w:rsidRPr="008C248A">
        <w:rPr>
          <w:rFonts w:ascii="Arial" w:hAnsi="Arial" w:cs="Arial"/>
          <w:b/>
          <w:sz w:val="20"/>
          <w:szCs w:val="20"/>
        </w:rPr>
        <w:fldChar w:fldCharType="end"/>
      </w:r>
      <w:r w:rsidRPr="008C248A">
        <w:rPr>
          <w:rFonts w:ascii="Arial" w:hAnsi="Arial" w:cs="Arial"/>
          <w:b/>
          <w:sz w:val="20"/>
          <w:szCs w:val="20"/>
        </w:rPr>
        <w:t>. Signature Validation Screen</w:t>
      </w:r>
      <w:bookmarkEnd w:id="1560"/>
      <w:r w:rsidRPr="008C248A">
        <w:rPr>
          <w:rFonts w:ascii="Arial" w:hAnsi="Arial" w:cs="Arial"/>
          <w:b/>
          <w:sz w:val="20"/>
          <w:szCs w:val="20"/>
        </w:rPr>
        <w:t>.</w:t>
      </w:r>
      <w:bookmarkEnd w:id="1562"/>
    </w:p>
    <w:p w14:paraId="6F6D938A" w14:textId="77777777" w:rsidR="008133CF" w:rsidRPr="00B83B3E" w:rsidRDefault="008133CF" w:rsidP="008133CF">
      <w:pPr>
        <w:pStyle w:val="BodyText"/>
      </w:pPr>
      <w:r w:rsidRPr="00B83B3E">
        <w:rPr>
          <w:b/>
        </w:rPr>
        <w:t>TITLE:</w:t>
      </w:r>
      <w:r>
        <w:t xml:space="preserve"> </w:t>
      </w:r>
      <w:r w:rsidRPr="00B83B3E">
        <w:t>Title selection is required.</w:t>
      </w:r>
      <w:r>
        <w:t xml:space="preserve"> </w:t>
      </w:r>
      <w:r w:rsidRPr="00B83B3E">
        <w:t>The dropdown list for titles displays only titles that contain the words “C&amp;P” or “Compensation and Pension” in the title name.</w:t>
      </w:r>
    </w:p>
    <w:p w14:paraId="59C21662" w14:textId="77777777" w:rsidR="008133CF" w:rsidRPr="00B83B3E" w:rsidRDefault="008133CF" w:rsidP="008133CF">
      <w:pPr>
        <w:pStyle w:val="BodyText"/>
      </w:pPr>
      <w:r w:rsidRPr="00B83B3E">
        <w:rPr>
          <w:b/>
        </w:rPr>
        <w:t>EXPECTED COSIGNER:</w:t>
      </w:r>
      <w:r>
        <w:t xml:space="preserve"> </w:t>
      </w:r>
      <w:r w:rsidRPr="00B83B3E">
        <w:t>Users may require a cosigner based on their clinical privileges.</w:t>
      </w:r>
      <w:r>
        <w:t xml:space="preserve"> </w:t>
      </w:r>
      <w:r w:rsidRPr="00B83B3E">
        <w:t>Cosigner information from the CPRS Authorization Subscription Utility is respected inside CAPRI.</w:t>
      </w:r>
      <w:r>
        <w:t xml:space="preserve"> </w:t>
      </w:r>
      <w:r w:rsidRPr="00B83B3E">
        <w:t>To designate a cosigner for a user, IRM or the local Clinical Applications Coordinator (CAC) should be contacted.</w:t>
      </w:r>
      <w:r>
        <w:t xml:space="preserve"> </w:t>
      </w:r>
      <w:r w:rsidRPr="00B83B3E">
        <w:t>The basic rule is that a title-requiring co-signature in CPRS requires a cosigner in CAPRI as well.</w:t>
      </w:r>
      <w:r>
        <w:t xml:space="preserve"> </w:t>
      </w:r>
      <w:r w:rsidRPr="00B83B3E">
        <w:rPr>
          <w:b/>
        </w:rPr>
        <w:t>There are no cosigner</w:t>
      </w:r>
      <w:r w:rsidRPr="00B83B3E">
        <w:t>-</w:t>
      </w:r>
      <w:r w:rsidRPr="00B83B3E">
        <w:rPr>
          <w:b/>
        </w:rPr>
        <w:t>specific keys or setup unique to CAPRI.</w:t>
      </w:r>
    </w:p>
    <w:p w14:paraId="75EE54C9" w14:textId="77777777" w:rsidR="00465856" w:rsidRPr="008C248A" w:rsidRDefault="00465856" w:rsidP="00465856">
      <w:pPr>
        <w:spacing w:before="0" w:after="200" w:line="276" w:lineRule="auto"/>
        <w:contextualSpacing/>
        <w:rPr>
          <w:color w:val="auto"/>
        </w:rPr>
      </w:pPr>
      <w:r w:rsidRPr="008C248A">
        <w:rPr>
          <w:b/>
          <w:color w:val="auto"/>
        </w:rPr>
        <w:t>PRE or POST DISCHARGE:</w:t>
      </w:r>
      <w:r w:rsidRPr="008C248A">
        <w:rPr>
          <w:color w:val="auto"/>
        </w:rPr>
        <w:t xml:space="preserve"> From the drop-down menu, select </w:t>
      </w:r>
      <w:proofErr w:type="gramStart"/>
      <w:r w:rsidRPr="008C248A">
        <w:rPr>
          <w:color w:val="auto"/>
        </w:rPr>
        <w:t>Pre Discharge</w:t>
      </w:r>
      <w:proofErr w:type="gramEnd"/>
      <w:r w:rsidRPr="008C248A">
        <w:rPr>
          <w:color w:val="auto"/>
        </w:rPr>
        <w:t xml:space="preserve"> or Post Discharge.</w:t>
      </w:r>
    </w:p>
    <w:p w14:paraId="533791D6" w14:textId="77777777" w:rsidR="00465856" w:rsidRPr="008C248A" w:rsidRDefault="00465856" w:rsidP="008C248A">
      <w:pPr>
        <w:pStyle w:val="ListParagraph"/>
        <w:numPr>
          <w:ilvl w:val="0"/>
          <w:numId w:val="51"/>
        </w:numPr>
        <w:spacing w:after="120"/>
        <w:ind w:left="720"/>
        <w:rPr>
          <w:rFonts w:ascii="Times New Roman" w:hAnsi="Times New Roman" w:cs="Times New Roman"/>
          <w:color w:val="auto"/>
          <w:sz w:val="20"/>
          <w:szCs w:val="20"/>
        </w:rPr>
      </w:pPr>
      <w:r w:rsidRPr="008C248A">
        <w:rPr>
          <w:rFonts w:ascii="Times New Roman" w:hAnsi="Times New Roman" w:cs="Times New Roman"/>
          <w:color w:val="auto"/>
        </w:rPr>
        <w:t xml:space="preserve">Select </w:t>
      </w:r>
      <w:proofErr w:type="gramStart"/>
      <w:r w:rsidRPr="008C248A">
        <w:rPr>
          <w:rFonts w:ascii="Times New Roman" w:hAnsi="Times New Roman" w:cs="Times New Roman"/>
          <w:bCs/>
          <w:color w:val="auto"/>
        </w:rPr>
        <w:t>Pre Discharge</w:t>
      </w:r>
      <w:proofErr w:type="gramEnd"/>
      <w:r w:rsidRPr="008C248A">
        <w:rPr>
          <w:rFonts w:ascii="Times New Roman" w:hAnsi="Times New Roman" w:cs="Times New Roman"/>
          <w:color w:val="auto"/>
        </w:rPr>
        <w:t xml:space="preserve"> if the patient’s proposed date of separation from active service is ON or AFTER the date of the examination being performed.</w:t>
      </w:r>
    </w:p>
    <w:p w14:paraId="15E2B176" w14:textId="77777777" w:rsidR="00465856" w:rsidRPr="008C248A" w:rsidRDefault="00465856" w:rsidP="008C248A">
      <w:pPr>
        <w:pStyle w:val="ListParagraph"/>
        <w:numPr>
          <w:ilvl w:val="0"/>
          <w:numId w:val="51"/>
        </w:numPr>
        <w:spacing w:after="120"/>
        <w:ind w:left="720"/>
        <w:contextualSpacing/>
        <w:rPr>
          <w:rFonts w:ascii="Times New Roman" w:hAnsi="Times New Roman" w:cs="Times New Roman"/>
          <w:color w:val="auto"/>
        </w:rPr>
      </w:pPr>
      <w:r w:rsidRPr="008C248A">
        <w:rPr>
          <w:rFonts w:ascii="Times New Roman" w:hAnsi="Times New Roman" w:cs="Times New Roman"/>
          <w:color w:val="auto"/>
        </w:rPr>
        <w:t xml:space="preserve">Select </w:t>
      </w:r>
      <w:r w:rsidRPr="008C248A">
        <w:rPr>
          <w:rFonts w:ascii="Times New Roman" w:hAnsi="Times New Roman" w:cs="Times New Roman"/>
          <w:bCs/>
          <w:color w:val="auto"/>
        </w:rPr>
        <w:t>Post Discharge</w:t>
      </w:r>
      <w:r w:rsidRPr="008C248A">
        <w:rPr>
          <w:rFonts w:ascii="Times New Roman" w:hAnsi="Times New Roman" w:cs="Times New Roman"/>
          <w:color w:val="auto"/>
        </w:rPr>
        <w:t xml:space="preserve"> if the patient’s last date of separation from active service was BEFORE the date of the examination being performed.</w:t>
      </w:r>
    </w:p>
    <w:p w14:paraId="34BEB2DE" w14:textId="77777777" w:rsidR="00465856" w:rsidRDefault="00465856" w:rsidP="00465856">
      <w:pPr>
        <w:contextualSpacing/>
        <w:rPr>
          <w:color w:val="auto"/>
        </w:rPr>
      </w:pPr>
      <w:r w:rsidRPr="008C248A">
        <w:rPr>
          <w:color w:val="auto"/>
        </w:rPr>
        <w:t>Click the Details button for a description of Pre or Post Discharge.</w:t>
      </w:r>
    </w:p>
    <w:p w14:paraId="022E6CFE" w14:textId="77777777" w:rsidR="008C248A" w:rsidRPr="009855EA" w:rsidRDefault="008C248A" w:rsidP="008C248A">
      <w:pPr>
        <w:contextualSpacing/>
        <w:rPr>
          <w:color w:val="auto"/>
        </w:rPr>
      </w:pPr>
    </w:p>
    <w:p w14:paraId="4A18055E" w14:textId="77777777" w:rsidR="008C248A" w:rsidRPr="00B83B3E" w:rsidRDefault="008C248A" w:rsidP="008C248A">
      <w:pPr>
        <w:pStyle w:val="Note"/>
      </w:pPr>
      <w:r w:rsidRPr="00B61C65">
        <w:lastRenderedPageBreak/>
        <w:t>NOTE:</w:t>
      </w:r>
      <w:r w:rsidRPr="00B83B3E">
        <w:t xml:space="preserve"> </w:t>
      </w:r>
      <w:r>
        <w:t>The CAPRI Signature Validation screen will automatically default to Post Discharge. The clinician MUST change the selection to Pre-Discharge when applicable.</w:t>
      </w:r>
    </w:p>
    <w:p w14:paraId="12E0AE91" w14:textId="77777777" w:rsidR="00465856" w:rsidRPr="009855EA" w:rsidRDefault="00465856" w:rsidP="00465856">
      <w:pPr>
        <w:contextualSpacing/>
        <w:rPr>
          <w:color w:val="auto"/>
        </w:rPr>
      </w:pPr>
    </w:p>
    <w:p w14:paraId="5C3CDADF" w14:textId="77777777" w:rsidR="00A93AFC" w:rsidRPr="00B83B3E" w:rsidRDefault="00A93AFC" w:rsidP="00EE33FC">
      <w:pPr>
        <w:pStyle w:val="Heading4"/>
      </w:pPr>
      <w:bookmarkStart w:id="1563" w:name="_Toc508873632"/>
      <w:bookmarkEnd w:id="1561"/>
      <w:r w:rsidRPr="00B83B3E">
        <w:t>Invalid Electronic Signature</w:t>
      </w:r>
      <w:bookmarkEnd w:id="1563"/>
    </w:p>
    <w:p w14:paraId="5C3CDAE0" w14:textId="4A4CDBCE" w:rsidR="00FB54AF" w:rsidRPr="00B83B3E" w:rsidRDefault="00FB54AF" w:rsidP="00345C0B">
      <w:pPr>
        <w:pStyle w:val="Body3PicCaption"/>
      </w:pPr>
      <w:r w:rsidRPr="00B83B3E">
        <w:t>If the user enters a</w:t>
      </w:r>
      <w:r w:rsidR="009022AC" w:rsidRPr="00B83B3E">
        <w:t>n</w:t>
      </w:r>
      <w:r w:rsidRPr="00B83B3E">
        <w:t xml:space="preserve"> invalid electronic signature, an error message is displayed</w:t>
      </w:r>
      <w:r w:rsidR="00144794" w:rsidRPr="00B83B3E">
        <w:t xml:space="preserve"> (</w:t>
      </w:r>
      <w:r w:rsidR="00526097" w:rsidRPr="00B83B3E">
        <w:fldChar w:fldCharType="begin"/>
      </w:r>
      <w:r w:rsidR="00526097" w:rsidRPr="00B83B3E">
        <w:instrText xml:space="preserve"> REF _Ref406771144 \h </w:instrText>
      </w:r>
      <w:r w:rsidR="00B83B3E">
        <w:instrText xml:space="preserve"> \* MERGEFORMAT </w:instrText>
      </w:r>
      <w:r w:rsidR="00526097" w:rsidRPr="00B83B3E">
        <w:fldChar w:fldCharType="separate"/>
      </w:r>
      <w:r w:rsidR="0081024B" w:rsidRPr="00B83B3E">
        <w:t xml:space="preserve">Figure </w:t>
      </w:r>
      <w:r w:rsidR="0081024B">
        <w:t>2</w:t>
      </w:r>
      <w:r w:rsidR="0081024B">
        <w:noBreakHyphen/>
        <w:t>128</w:t>
      </w:r>
      <w:r w:rsidR="00526097" w:rsidRPr="00B83B3E">
        <w:fldChar w:fldCharType="end"/>
      </w:r>
      <w:r w:rsidR="00144794" w:rsidRPr="00B83B3E">
        <w:t>).</w:t>
      </w:r>
    </w:p>
    <w:p w14:paraId="5C3CDAE2" w14:textId="27B10F6F" w:rsidR="00303711" w:rsidRPr="00B83B3E" w:rsidRDefault="00186B5E" w:rsidP="00345C0B">
      <w:pPr>
        <w:pStyle w:val="Body3PicCaption"/>
      </w:pPr>
      <w:r w:rsidRPr="00B83B3E">
        <w:drawing>
          <wp:inline distT="0" distB="0" distL="0" distR="0" wp14:anchorId="21152623" wp14:editId="4364D7A5">
            <wp:extent cx="2609850" cy="1114425"/>
            <wp:effectExtent l="0" t="0" r="0" b="9525"/>
            <wp:docPr id="354" name="Picture 335" descr="Displays for an invalid electronic signature" title="Figure 2-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78" cstate="print"/>
                    <a:srcRect/>
                    <a:stretch>
                      <a:fillRect/>
                    </a:stretch>
                  </pic:blipFill>
                  <pic:spPr bwMode="auto">
                    <a:xfrm>
                      <a:off x="0" y="0"/>
                      <a:ext cx="2609850" cy="1114425"/>
                    </a:xfrm>
                    <a:prstGeom prst="rect">
                      <a:avLst/>
                    </a:prstGeom>
                    <a:noFill/>
                    <a:ln w="9525">
                      <a:noFill/>
                      <a:miter lim="800000"/>
                      <a:headEnd/>
                      <a:tailEnd/>
                    </a:ln>
                  </pic:spPr>
                </pic:pic>
              </a:graphicData>
            </a:graphic>
          </wp:inline>
        </w:drawing>
      </w:r>
    </w:p>
    <w:p w14:paraId="5C3CDAE3" w14:textId="33F871D7" w:rsidR="00FB54AF" w:rsidRPr="00B83B3E" w:rsidRDefault="00303711" w:rsidP="00B52F9B">
      <w:pPr>
        <w:pStyle w:val="Caption"/>
        <w:rPr>
          <w:rFonts w:cs="Times New Roman"/>
        </w:rPr>
      </w:pPr>
      <w:bookmarkStart w:id="1564" w:name="_Ref406771144"/>
      <w:bookmarkStart w:id="1565" w:name="_Toc2082734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128</w:t>
      </w:r>
      <w:r w:rsidR="008D502E">
        <w:rPr>
          <w:rFonts w:cs="Times New Roman"/>
        </w:rPr>
        <w:fldChar w:fldCharType="end"/>
      </w:r>
      <w:bookmarkEnd w:id="1564"/>
      <w:r w:rsidR="00F30D22">
        <w:rPr>
          <w:rFonts w:cs="Times New Roman"/>
        </w:rPr>
        <w:t>. Invalid Electronic Signature Alert.</w:t>
      </w:r>
      <w:bookmarkEnd w:id="1565"/>
    </w:p>
    <w:p w14:paraId="5C3CDAE4" w14:textId="77777777" w:rsidR="00643FC1" w:rsidRPr="00B83B3E" w:rsidRDefault="00643FC1" w:rsidP="0053465A">
      <w:pPr>
        <w:pStyle w:val="BodyText"/>
      </w:pPr>
    </w:p>
    <w:p w14:paraId="5C3CDAE5" w14:textId="77777777" w:rsidR="00FB54AF" w:rsidRPr="00B83B3E" w:rsidRDefault="00FB54AF" w:rsidP="0053465A">
      <w:pPr>
        <w:pStyle w:val="BodyText"/>
      </w:pPr>
      <w:r w:rsidRPr="00B83B3E">
        <w:t xml:space="preserve">After the user clicks </w:t>
      </w:r>
      <w:r w:rsidRPr="00B83B3E">
        <w:rPr>
          <w:b/>
        </w:rPr>
        <w:t>OK</w:t>
      </w:r>
      <w:r w:rsidRPr="00B83B3E">
        <w:t xml:space="preserve">, they are returned to the </w:t>
      </w:r>
      <w:r w:rsidRPr="00B83B3E">
        <w:rPr>
          <w:b/>
        </w:rPr>
        <w:t>ELECTRONIC SIG. CODE:</w:t>
      </w:r>
      <w:r w:rsidRPr="00B83B3E">
        <w:t xml:space="preserve"> field</w:t>
      </w:r>
      <w:r w:rsidR="00A520B2" w:rsidRPr="00B83B3E">
        <w:t xml:space="preserve"> on the </w:t>
      </w:r>
      <w:r w:rsidR="00A520B2" w:rsidRPr="00B83B3E">
        <w:rPr>
          <w:b/>
        </w:rPr>
        <w:t>Signature Validation</w:t>
      </w:r>
      <w:r w:rsidR="00A520B2" w:rsidRPr="00B83B3E">
        <w:t xml:space="preserve"> form</w:t>
      </w:r>
      <w:r w:rsidRPr="00B83B3E">
        <w:t>.</w:t>
      </w:r>
    </w:p>
    <w:p w14:paraId="5C3CDAE6" w14:textId="4A014B10" w:rsidR="00015C55" w:rsidRPr="00B83B3E" w:rsidRDefault="00015C55" w:rsidP="0053465A">
      <w:pPr>
        <w:pStyle w:val="BodyText"/>
      </w:pPr>
      <w:r w:rsidRPr="00B83B3E">
        <w:rPr>
          <w:b/>
        </w:rPr>
        <w:t>Valid Electronic Signatu</w:t>
      </w:r>
      <w:r w:rsidR="009B5EC6" w:rsidRPr="00B83B3E">
        <w:rPr>
          <w:b/>
        </w:rPr>
        <w:t>re:</w:t>
      </w:r>
      <w:r w:rsidR="00EE0CF4">
        <w:t xml:space="preserve"> </w:t>
      </w:r>
      <w:r w:rsidR="009B5EC6" w:rsidRPr="00B83B3E">
        <w:t xml:space="preserve">After CAPRI has validated the </w:t>
      </w:r>
      <w:r w:rsidRPr="00B83B3E">
        <w:t>electronic signature code</w:t>
      </w:r>
      <w:r w:rsidR="009B5EC6" w:rsidRPr="00B83B3E">
        <w:t>,</w:t>
      </w:r>
      <w:r w:rsidRPr="00B83B3E">
        <w:t xml:space="preserve"> a progres</w:t>
      </w:r>
      <w:r w:rsidR="0053465A" w:rsidRPr="00B83B3E">
        <w:t xml:space="preserve">s note record </w:t>
      </w:r>
      <w:r w:rsidR="005B08F2" w:rsidRPr="00B83B3E">
        <w:t>is</w:t>
      </w:r>
      <w:r w:rsidR="0053465A" w:rsidRPr="00B83B3E">
        <w:t xml:space="preserve"> created.</w:t>
      </w:r>
    </w:p>
    <w:p w14:paraId="5C3CDAE7" w14:textId="0ABD2673" w:rsidR="00D86AF8" w:rsidRPr="00B83B3E" w:rsidRDefault="00196B97" w:rsidP="001F61AA">
      <w:pPr>
        <w:pStyle w:val="BodyText"/>
        <w:rPr>
          <w:i/>
        </w:rPr>
      </w:pPr>
      <w:r w:rsidRPr="00B83B3E">
        <w:rPr>
          <w:b/>
        </w:rPr>
        <w:t>Step 5</w:t>
      </w:r>
      <w:r w:rsidR="00D86AF8" w:rsidRPr="00B83B3E">
        <w:t xml:space="preserve"> </w:t>
      </w:r>
      <w:r w:rsidR="001768A4" w:rsidRPr="00B83B3E">
        <w:t>–</w:t>
      </w:r>
      <w:r w:rsidR="007912B8" w:rsidRPr="00B83B3E">
        <w:t xml:space="preserve"> </w:t>
      </w:r>
      <w:r w:rsidR="00914F6F" w:rsidRPr="00B83B3E">
        <w:t xml:space="preserve">The user </w:t>
      </w:r>
      <w:r w:rsidR="00D86AF8" w:rsidRPr="00B83B3E">
        <w:t xml:space="preserve">must select the correct request under </w:t>
      </w:r>
      <w:r w:rsidR="00D86AF8" w:rsidRPr="00B83B3E">
        <w:rPr>
          <w:b/>
        </w:rPr>
        <w:t>Requests Available</w:t>
      </w:r>
      <w:r w:rsidR="00D86AF8" w:rsidRPr="00B83B3E">
        <w:t>.</w:t>
      </w:r>
      <w:r w:rsidR="00EE0CF4">
        <w:t xml:space="preserve"> </w:t>
      </w:r>
      <w:r w:rsidR="00D86AF8" w:rsidRPr="00B83B3E">
        <w:t xml:space="preserve">A list of the open exams for that request </w:t>
      </w:r>
      <w:r w:rsidR="00254AD3" w:rsidRPr="00B83B3E">
        <w:t>is</w:t>
      </w:r>
      <w:r w:rsidR="00D86AF8" w:rsidRPr="00B83B3E">
        <w:t xml:space="preserve"> displayed.</w:t>
      </w:r>
      <w:r w:rsidR="00EE0CF4">
        <w:t xml:space="preserve"> </w:t>
      </w:r>
      <w:r w:rsidR="00D86AF8" w:rsidRPr="00B83B3E">
        <w:t xml:space="preserve">Note that all open exams must be cancelled or completed before the report can </w:t>
      </w:r>
      <w:r w:rsidR="0083354E" w:rsidRPr="00B83B3E">
        <w:t>be released</w:t>
      </w:r>
      <w:r w:rsidR="0053465A" w:rsidRPr="00B83B3E">
        <w:t>.</w:t>
      </w:r>
    </w:p>
    <w:p w14:paraId="5C3CDAE8" w14:textId="53D0F044" w:rsidR="00D86AF8" w:rsidRPr="00B83B3E" w:rsidRDefault="00D86AF8" w:rsidP="0053465A">
      <w:pPr>
        <w:pStyle w:val="BodyText"/>
      </w:pPr>
      <w:r w:rsidRPr="00B83B3E">
        <w:t xml:space="preserve">Only examinations containing no exam report </w:t>
      </w:r>
      <w:r w:rsidR="00FC20E5" w:rsidRPr="00B83B3E">
        <w:t>are</w:t>
      </w:r>
      <w:r w:rsidR="00B01039" w:rsidRPr="00B83B3E">
        <w:t xml:space="preserve"> offered as </w:t>
      </w:r>
      <w:r w:rsidRPr="00B83B3E">
        <w:t>selection</w:t>
      </w:r>
      <w:r w:rsidR="00B01039" w:rsidRPr="00B83B3E">
        <w:t>s</w:t>
      </w:r>
      <w:r w:rsidRPr="00B83B3E">
        <w:t xml:space="preserve"> under </w:t>
      </w:r>
      <w:r w:rsidRPr="00B83B3E">
        <w:rPr>
          <w:b/>
        </w:rPr>
        <w:t>Open Exams</w:t>
      </w:r>
      <w:r w:rsidRPr="00B83B3E">
        <w:t xml:space="preserve"> after selecting an open AMIE exam request.</w:t>
      </w:r>
      <w:r w:rsidR="00EE0CF4">
        <w:t xml:space="preserve"> </w:t>
      </w:r>
      <w:r w:rsidRPr="00B83B3E">
        <w:t xml:space="preserve">If an expected exam is not listed, </w:t>
      </w:r>
      <w:r w:rsidR="0083354E" w:rsidRPr="00B83B3E">
        <w:t xml:space="preserve">it might be </w:t>
      </w:r>
      <w:r w:rsidR="00EC3990" w:rsidRPr="00B83B3E">
        <w:t>because</w:t>
      </w:r>
      <w:r w:rsidRPr="00B83B3E">
        <w:t xml:space="preserve"> the exam already has either a partial or a complete transcription.</w:t>
      </w:r>
      <w:r w:rsidR="00EE0CF4">
        <w:t xml:space="preserve"> </w:t>
      </w:r>
      <w:r w:rsidRPr="00B83B3E">
        <w:t xml:space="preserve">The transcription can be removed by the appropriate clinic staff and </w:t>
      </w:r>
      <w:r w:rsidR="006B7071" w:rsidRPr="00B83B3E">
        <w:t>CAPRI</w:t>
      </w:r>
      <w:r w:rsidRPr="00B83B3E">
        <w:t xml:space="preserve"> </w:t>
      </w:r>
      <w:r w:rsidR="00106F8B" w:rsidRPr="00B83B3E">
        <w:t>displays</w:t>
      </w:r>
      <w:r w:rsidRPr="00B83B3E">
        <w:t xml:space="preserve"> that exam request as a selection.</w:t>
      </w:r>
    </w:p>
    <w:p w14:paraId="5C3CDAE9" w14:textId="7F582B3B" w:rsidR="00D86AF8" w:rsidRPr="00B83B3E" w:rsidRDefault="00D86AF8" w:rsidP="0053465A">
      <w:pPr>
        <w:pStyle w:val="BodyText"/>
      </w:pPr>
      <w:r w:rsidRPr="00B83B3E">
        <w:t xml:space="preserve">If there is an open request but no exams </w:t>
      </w:r>
      <w:r w:rsidR="00B01039" w:rsidRPr="00B83B3E">
        <w:t xml:space="preserve">are </w:t>
      </w:r>
      <w:r w:rsidRPr="00B83B3E">
        <w:t xml:space="preserve">available, </w:t>
      </w:r>
      <w:r w:rsidR="00B01039" w:rsidRPr="00B83B3E">
        <w:t>then</w:t>
      </w:r>
      <w:r w:rsidRPr="00B83B3E">
        <w:t xml:space="preserve"> all requested exams have been populated with either a template or transcription</w:t>
      </w:r>
      <w:r w:rsidR="00EC3990" w:rsidRPr="00B83B3E">
        <w:t>,</w:t>
      </w:r>
      <w:r w:rsidRPr="00B83B3E">
        <w:t xml:space="preserve"> but the request has not yet been released.</w:t>
      </w:r>
      <w:r w:rsidR="00EE0CF4">
        <w:t xml:space="preserve"> </w:t>
      </w:r>
      <w:r w:rsidR="005B08F2" w:rsidRPr="00B83B3E">
        <w:t xml:space="preserve">The request </w:t>
      </w:r>
      <w:r w:rsidRPr="00B83B3E">
        <w:t>need</w:t>
      </w:r>
      <w:r w:rsidR="005B08F2" w:rsidRPr="00B83B3E">
        <w:t>s</w:t>
      </w:r>
      <w:r w:rsidRPr="00B83B3E">
        <w:t xml:space="preserve"> to be released through either </w:t>
      </w:r>
      <w:r w:rsidR="006B7071" w:rsidRPr="00B83B3E">
        <w:t>CAPRI</w:t>
      </w:r>
      <w:r w:rsidRPr="00B83B3E">
        <w:t xml:space="preserve"> or AMIE by clerical or supervisory staff.</w:t>
      </w:r>
    </w:p>
    <w:p w14:paraId="5C3CDAEA" w14:textId="48EB3DB6" w:rsidR="005B7BEA" w:rsidRPr="00B83B3E" w:rsidRDefault="002E7604" w:rsidP="0053465A">
      <w:pPr>
        <w:pStyle w:val="BodyText"/>
        <w:rPr>
          <w:b/>
        </w:rPr>
      </w:pPr>
      <w:r w:rsidRPr="00B83B3E">
        <w:rPr>
          <w:b/>
        </w:rPr>
        <w:t xml:space="preserve">Step 6 – </w:t>
      </w:r>
      <w:r w:rsidR="00537111" w:rsidRPr="00B83B3E">
        <w:t>When an examiner completes an exam from the signature validation screen it will automatically be transmitted to Virtual VA</w:t>
      </w:r>
      <w:r w:rsidR="007B37A2" w:rsidRPr="00B83B3E">
        <w:t xml:space="preserve"> (</w:t>
      </w:r>
      <w:r w:rsidR="00526097" w:rsidRPr="00B83B3E">
        <w:fldChar w:fldCharType="begin"/>
      </w:r>
      <w:r w:rsidR="00526097" w:rsidRPr="00B83B3E">
        <w:instrText xml:space="preserve"> REF _Ref406771128 \h </w:instrText>
      </w:r>
      <w:r w:rsidR="00B83B3E">
        <w:instrText xml:space="preserve"> \* MERGEFORMAT </w:instrText>
      </w:r>
      <w:r w:rsidR="00526097" w:rsidRPr="00B83B3E">
        <w:fldChar w:fldCharType="separate"/>
      </w:r>
      <w:r w:rsidR="0081024B" w:rsidRPr="00B83B3E">
        <w:t xml:space="preserve">Figure </w:t>
      </w:r>
      <w:r w:rsidR="0081024B">
        <w:rPr>
          <w:noProof/>
        </w:rPr>
        <w:t>2</w:t>
      </w:r>
      <w:r w:rsidR="0081024B">
        <w:rPr>
          <w:noProof/>
        </w:rPr>
        <w:noBreakHyphen/>
        <w:t>129</w:t>
      </w:r>
      <w:r w:rsidR="00526097" w:rsidRPr="00B83B3E">
        <w:fldChar w:fldCharType="end"/>
      </w:r>
      <w:r w:rsidR="002249C5" w:rsidRPr="00B83B3E">
        <w:t>)</w:t>
      </w:r>
      <w:r w:rsidR="00537111" w:rsidRPr="00B83B3E">
        <w:t>.</w:t>
      </w:r>
      <w:r w:rsidR="00EE0CF4">
        <w:t xml:space="preserve"> </w:t>
      </w:r>
      <w:r w:rsidR="00537111" w:rsidRPr="00B83B3E">
        <w:t xml:space="preserve">The examiner will need to acknowledge the </w:t>
      </w:r>
      <w:r w:rsidR="00537111" w:rsidRPr="00B83B3E">
        <w:rPr>
          <w:b/>
        </w:rPr>
        <w:t>Virtual VA Transmission Status window</w:t>
      </w:r>
      <w:r w:rsidR="00537111" w:rsidRPr="00B83B3E">
        <w:t xml:space="preserve"> as shown below by clicking the “Close” button. </w:t>
      </w:r>
    </w:p>
    <w:p w14:paraId="5C3CDAEB" w14:textId="77777777" w:rsidR="002E7604" w:rsidRPr="00B83B3E" w:rsidRDefault="002E7604" w:rsidP="0053465A">
      <w:pPr>
        <w:pStyle w:val="BodyText"/>
        <w:rPr>
          <w:b/>
        </w:rPr>
      </w:pPr>
    </w:p>
    <w:p w14:paraId="5C3CDAEC" w14:textId="165FB3C0" w:rsidR="00303711" w:rsidRPr="00B83B3E" w:rsidRDefault="00186B5E" w:rsidP="00303711">
      <w:pPr>
        <w:pStyle w:val="BodyText"/>
        <w:keepNext/>
      </w:pPr>
      <w:r w:rsidRPr="00B83B3E">
        <w:rPr>
          <w:b/>
          <w:noProof/>
        </w:rPr>
        <w:lastRenderedPageBreak/>
        <w:drawing>
          <wp:inline distT="0" distB="0" distL="0" distR="0" wp14:anchorId="142D2F29" wp14:editId="2476E5E7">
            <wp:extent cx="2990850" cy="2400300"/>
            <wp:effectExtent l="0" t="0" r="0" b="0"/>
            <wp:docPr id="355" name="Picture 355" descr="Displays Virtual VA transmission status" title="Figure 2-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79" cstate="print"/>
                    <a:srcRect/>
                    <a:stretch>
                      <a:fillRect/>
                    </a:stretch>
                  </pic:blipFill>
                  <pic:spPr bwMode="auto">
                    <a:xfrm>
                      <a:off x="0" y="0"/>
                      <a:ext cx="2990850" cy="2400300"/>
                    </a:xfrm>
                    <a:prstGeom prst="rect">
                      <a:avLst/>
                    </a:prstGeom>
                    <a:noFill/>
                    <a:ln w="9525">
                      <a:noFill/>
                      <a:miter lim="800000"/>
                      <a:headEnd/>
                      <a:tailEnd/>
                    </a:ln>
                  </pic:spPr>
                </pic:pic>
              </a:graphicData>
            </a:graphic>
          </wp:inline>
        </w:drawing>
      </w:r>
    </w:p>
    <w:p w14:paraId="5C3CDAED" w14:textId="07922499" w:rsidR="003A7F4D" w:rsidRPr="00B83B3E" w:rsidRDefault="00303711" w:rsidP="008653A8">
      <w:pPr>
        <w:pStyle w:val="Caption"/>
        <w:spacing w:after="120"/>
        <w:rPr>
          <w:rFonts w:cs="Times New Roman"/>
        </w:rPr>
      </w:pPr>
      <w:bookmarkStart w:id="1566" w:name="_Ref406771128"/>
      <w:bookmarkStart w:id="1567" w:name="_Toc2082734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129</w:t>
      </w:r>
      <w:r w:rsidR="008D502E">
        <w:rPr>
          <w:rFonts w:cs="Times New Roman"/>
        </w:rPr>
        <w:fldChar w:fldCharType="end"/>
      </w:r>
      <w:bookmarkEnd w:id="1566"/>
      <w:r w:rsidR="00F30D22">
        <w:rPr>
          <w:rFonts w:cs="Times New Roman"/>
        </w:rPr>
        <w:t>. Virtual VA Transmission Status.</w:t>
      </w:r>
      <w:bookmarkEnd w:id="1567"/>
    </w:p>
    <w:p w14:paraId="1A60566B" w14:textId="2E382BAD" w:rsidR="00373189" w:rsidRDefault="00466DA8" w:rsidP="00373189">
      <w:pPr>
        <w:autoSpaceDE w:val="0"/>
        <w:autoSpaceDN w:val="0"/>
        <w:spacing w:before="40" w:after="40"/>
        <w:rPr>
          <w:color w:val="auto"/>
          <w:sz w:val="22"/>
          <w:szCs w:val="22"/>
        </w:rPr>
      </w:pPr>
      <w:bookmarkStart w:id="1568" w:name="_Toc11758663"/>
      <w:bookmarkStart w:id="1569" w:name="_Toc11758924"/>
      <w:bookmarkStart w:id="1570" w:name="_Toc11759185"/>
      <w:bookmarkStart w:id="1571" w:name="_Toc12611989"/>
      <w:bookmarkStart w:id="1572" w:name="_Toc20827344"/>
      <w:r w:rsidRPr="00B83B3E">
        <w:rPr>
          <w:b/>
        </w:rPr>
        <w:t>Step 7 -</w:t>
      </w:r>
      <w:r w:rsidRPr="00B83B3E">
        <w:t xml:space="preserve"> When an examiner completes an exam from the signature validation screen it will automatically be transmitted to VLER DAS.</w:t>
      </w:r>
      <w:r w:rsidR="00EE0CF4">
        <w:t xml:space="preserve"> </w:t>
      </w:r>
      <w:r w:rsidRPr="00B83B3E">
        <w:t xml:space="preserve">The user will “not” have to acknowledge transmission; however, if </w:t>
      </w:r>
      <w:r w:rsidR="00033084" w:rsidRPr="00B83B3E">
        <w:t>transmissions to VLER DAS fails the following message “</w:t>
      </w:r>
      <w:r w:rsidR="00033084" w:rsidRPr="00B83B3E">
        <w:rPr>
          <w:b/>
        </w:rPr>
        <w:t xml:space="preserve">Transmission to VLER failed, do you want to retransmit?” </w:t>
      </w:r>
      <w:r w:rsidR="00033084" w:rsidRPr="00B83B3E">
        <w:t>will be displayed to the user and give the</w:t>
      </w:r>
      <w:r w:rsidRPr="00B83B3E">
        <w:t xml:space="preserve"> opportunity to retransmit the failed DBQ</w:t>
      </w:r>
      <w:r w:rsidR="00B76208" w:rsidRPr="00B83B3E">
        <w:t>(s)</w:t>
      </w:r>
      <w:r w:rsidRPr="00B83B3E">
        <w:t xml:space="preserve"> </w:t>
      </w:r>
      <w:r w:rsidR="00CC4FC3">
        <w:t>f</w:t>
      </w:r>
      <w:r w:rsidR="0022690F">
        <w:t>ive</w:t>
      </w:r>
      <w:r w:rsidRPr="00B83B3E">
        <w:t xml:space="preserve"> time</w:t>
      </w:r>
      <w:r w:rsidR="00CC4FC3">
        <w:t>s</w:t>
      </w:r>
      <w:r w:rsidRPr="00B83B3E">
        <w:t>.</w:t>
      </w:r>
      <w:r w:rsidR="005E1B4B" w:rsidRPr="00B83B3E">
        <w:t xml:space="preserve"> </w:t>
      </w:r>
      <w:r w:rsidR="002249C5" w:rsidRPr="00B83B3E">
        <w:t>(</w:t>
      </w:r>
      <w:r w:rsidR="002D3955" w:rsidRPr="00B83B3E">
        <w:t xml:space="preserve">Figure </w:t>
      </w:r>
      <w:r w:rsidR="00946699">
        <w:rPr>
          <w:noProof/>
        </w:rPr>
        <w:fldChar w:fldCharType="begin"/>
      </w:r>
      <w:r w:rsidR="00946699">
        <w:rPr>
          <w:noProof/>
        </w:rPr>
        <w:instrText xml:space="preserve"> STYLEREF 1 \s </w:instrText>
      </w:r>
      <w:r w:rsidR="00946699">
        <w:rPr>
          <w:noProof/>
        </w:rPr>
        <w:fldChar w:fldCharType="separate"/>
      </w:r>
      <w:r w:rsidR="0081024B">
        <w:rPr>
          <w:noProof/>
        </w:rPr>
        <w:t>2</w:t>
      </w:r>
      <w:r w:rsidR="00946699">
        <w:rPr>
          <w:noProof/>
        </w:rPr>
        <w:fldChar w:fldCharType="end"/>
      </w:r>
      <w:r w:rsidR="002D3955">
        <w:noBreakHyphen/>
      </w:r>
      <w:r w:rsidR="00946699">
        <w:rPr>
          <w:noProof/>
        </w:rPr>
        <w:fldChar w:fldCharType="begin"/>
      </w:r>
      <w:r w:rsidR="00946699">
        <w:rPr>
          <w:noProof/>
        </w:rPr>
        <w:instrText xml:space="preserve"> SEQ Figure \* ARABIC \s 1 </w:instrText>
      </w:r>
      <w:r w:rsidR="00946699">
        <w:rPr>
          <w:noProof/>
        </w:rPr>
        <w:fldChar w:fldCharType="separate"/>
      </w:r>
      <w:r w:rsidR="0081024B">
        <w:rPr>
          <w:noProof/>
        </w:rPr>
        <w:t>130</w:t>
      </w:r>
      <w:r w:rsidR="00946699">
        <w:rPr>
          <w:noProof/>
        </w:rPr>
        <w:fldChar w:fldCharType="end"/>
      </w:r>
      <w:r w:rsidR="005E1B4B" w:rsidRPr="00B83B3E">
        <w:t>).</w:t>
      </w:r>
      <w:r w:rsidR="00CC4FC3">
        <w:t xml:space="preserve"> </w:t>
      </w:r>
      <w:r w:rsidR="00373189">
        <w:t>If the user selects “No” or after the f</w:t>
      </w:r>
      <w:r w:rsidR="0022690F">
        <w:t>ifth</w:t>
      </w:r>
      <w:r w:rsidR="00373189">
        <w:t xml:space="preserve"> failed attempt to transmit</w:t>
      </w:r>
      <w:r w:rsidR="00BF3FDB">
        <w:t>,</w:t>
      </w:r>
      <w:r w:rsidR="00373189">
        <w:t xml:space="preserve"> the user </w:t>
      </w:r>
      <w:r w:rsidR="00D005E0">
        <w:t>is</w:t>
      </w:r>
      <w:r w:rsidR="00373189">
        <w:t xml:space="preserve"> prompted to contact the </w:t>
      </w:r>
      <w:r w:rsidR="00D005E0">
        <w:t>N</w:t>
      </w:r>
      <w:r w:rsidR="00373189">
        <w:t xml:space="preserve">ational </w:t>
      </w:r>
      <w:r w:rsidR="00D005E0">
        <w:t>S</w:t>
      </w:r>
      <w:r w:rsidR="00373189">
        <w:t xml:space="preserve">ervice </w:t>
      </w:r>
      <w:r w:rsidR="00D005E0">
        <w:t>D</w:t>
      </w:r>
      <w:r w:rsidR="00373189">
        <w:t>esk. (</w:t>
      </w:r>
      <w:r w:rsidR="002D3955" w:rsidRPr="00B83B3E">
        <w:t xml:space="preserve">Figure </w:t>
      </w:r>
      <w:r w:rsidR="00946699">
        <w:rPr>
          <w:noProof/>
        </w:rPr>
        <w:fldChar w:fldCharType="begin"/>
      </w:r>
      <w:r w:rsidR="00946699">
        <w:rPr>
          <w:noProof/>
        </w:rPr>
        <w:instrText xml:space="preserve"> STYLEREF 1 \s </w:instrText>
      </w:r>
      <w:r w:rsidR="00946699">
        <w:rPr>
          <w:noProof/>
        </w:rPr>
        <w:fldChar w:fldCharType="separate"/>
      </w:r>
      <w:r w:rsidR="0081024B">
        <w:rPr>
          <w:noProof/>
        </w:rPr>
        <w:t>2</w:t>
      </w:r>
      <w:r w:rsidR="00946699">
        <w:rPr>
          <w:noProof/>
        </w:rPr>
        <w:fldChar w:fldCharType="end"/>
      </w:r>
      <w:r w:rsidR="002D3955">
        <w:noBreakHyphen/>
      </w:r>
      <w:r w:rsidR="00946699">
        <w:rPr>
          <w:noProof/>
        </w:rPr>
        <w:fldChar w:fldCharType="begin"/>
      </w:r>
      <w:r w:rsidR="00946699">
        <w:rPr>
          <w:noProof/>
        </w:rPr>
        <w:instrText xml:space="preserve"> SEQ Figure \* ARABIC \s 1 </w:instrText>
      </w:r>
      <w:r w:rsidR="00946699">
        <w:rPr>
          <w:noProof/>
        </w:rPr>
        <w:fldChar w:fldCharType="separate"/>
      </w:r>
      <w:r w:rsidR="0081024B">
        <w:rPr>
          <w:noProof/>
        </w:rPr>
        <w:t>131</w:t>
      </w:r>
      <w:r w:rsidR="00946699">
        <w:rPr>
          <w:noProof/>
        </w:rPr>
        <w:fldChar w:fldCharType="end"/>
      </w:r>
      <w:r w:rsidR="00373189">
        <w:t>)</w:t>
      </w:r>
      <w:bookmarkEnd w:id="1568"/>
      <w:bookmarkEnd w:id="1569"/>
      <w:bookmarkEnd w:id="1570"/>
      <w:bookmarkEnd w:id="1571"/>
      <w:bookmarkEnd w:id="1572"/>
      <w:r w:rsidR="00373189">
        <w:rPr>
          <w:rFonts w:ascii="Segoe UI" w:hAnsi="Segoe UI" w:cs="Segoe UI"/>
          <w:color w:val="000000"/>
          <w:sz w:val="20"/>
          <w:szCs w:val="20"/>
        </w:rPr>
        <w:t xml:space="preserve"> </w:t>
      </w:r>
    </w:p>
    <w:p w14:paraId="5C3CDAF1" w14:textId="7E092370" w:rsidR="00303711" w:rsidRPr="004519C9" w:rsidRDefault="00186B5E" w:rsidP="005F7F65">
      <w:r w:rsidRPr="00B83B3E">
        <w:rPr>
          <w:b/>
          <w:noProof/>
        </w:rPr>
        <w:drawing>
          <wp:inline distT="0" distB="0" distL="0" distR="0" wp14:anchorId="1ACF5B10" wp14:editId="393882FC">
            <wp:extent cx="3705225" cy="1400175"/>
            <wp:effectExtent l="0" t="0" r="9525" b="9525"/>
            <wp:docPr id="356" name="Picture 356" descr="&#10;VLER failed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80" cstate="print"/>
                    <a:srcRect/>
                    <a:stretch>
                      <a:fillRect/>
                    </a:stretch>
                  </pic:blipFill>
                  <pic:spPr bwMode="auto">
                    <a:xfrm>
                      <a:off x="0" y="0"/>
                      <a:ext cx="3705225" cy="1400175"/>
                    </a:xfrm>
                    <a:prstGeom prst="rect">
                      <a:avLst/>
                    </a:prstGeom>
                    <a:noFill/>
                    <a:ln w="9525">
                      <a:noFill/>
                      <a:miter lim="800000"/>
                      <a:headEnd/>
                      <a:tailEnd/>
                    </a:ln>
                  </pic:spPr>
                </pic:pic>
              </a:graphicData>
            </a:graphic>
          </wp:inline>
        </w:drawing>
      </w:r>
    </w:p>
    <w:p w14:paraId="5C3CDAF2" w14:textId="18BC9DC5" w:rsidR="00807045" w:rsidRDefault="002D3955" w:rsidP="004A0A78">
      <w:pPr>
        <w:pStyle w:val="Caption"/>
      </w:pPr>
      <w:bookmarkStart w:id="1573" w:name="_Toc20827345"/>
      <w:r w:rsidRPr="00B83B3E">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sidR="0081024B">
        <w:rPr>
          <w:rFonts w:cs="Times New Roman"/>
          <w:noProof/>
        </w:rPr>
        <w:t>2</w:t>
      </w:r>
      <w:r>
        <w:rPr>
          <w:rFonts w:cs="Times New Roman"/>
        </w:rPr>
        <w:fldChar w:fldCharType="end"/>
      </w:r>
      <w:r>
        <w:rPr>
          <w:rFonts w:cs="Times New Roman"/>
        </w:rPr>
        <w:noBreakHyphen/>
      </w:r>
      <w:r>
        <w:rPr>
          <w:rFonts w:cs="Times New Roman"/>
        </w:rPr>
        <w:fldChar w:fldCharType="begin"/>
      </w:r>
      <w:r>
        <w:rPr>
          <w:rFonts w:cs="Times New Roman"/>
        </w:rPr>
        <w:instrText xml:space="preserve"> SEQ Figure \* ARABIC \s 1 </w:instrText>
      </w:r>
      <w:r>
        <w:rPr>
          <w:rFonts w:cs="Times New Roman"/>
        </w:rPr>
        <w:fldChar w:fldCharType="separate"/>
      </w:r>
      <w:r w:rsidR="0081024B">
        <w:rPr>
          <w:rFonts w:cs="Times New Roman"/>
          <w:noProof/>
        </w:rPr>
        <w:t>132</w:t>
      </w:r>
      <w:r>
        <w:rPr>
          <w:rFonts w:cs="Times New Roman"/>
        </w:rPr>
        <w:fldChar w:fldCharType="end"/>
      </w:r>
      <w:r w:rsidR="00F30D22">
        <w:t>. VLER Transmission Failed Alert.</w:t>
      </w:r>
      <w:bookmarkEnd w:id="1573"/>
    </w:p>
    <w:p w14:paraId="7C0A7953" w14:textId="77777777" w:rsidR="001266D4" w:rsidRDefault="001266D4" w:rsidP="001266D4">
      <w:pPr>
        <w:pStyle w:val="BodyText"/>
      </w:pPr>
      <w:r>
        <w:rPr>
          <w:noProof/>
        </w:rPr>
        <w:drawing>
          <wp:inline distT="0" distB="0" distL="0" distR="0" wp14:anchorId="299C969F" wp14:editId="333EC9EA">
            <wp:extent cx="3820058" cy="1409897"/>
            <wp:effectExtent l="0" t="0" r="0" b="0"/>
            <wp:docPr id="44" name="Picture 44" descr="Screen directs the user to contact the National Service De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M2-8a.PNG"/>
                    <pic:cNvPicPr/>
                  </pic:nvPicPr>
                  <pic:blipFill>
                    <a:blip r:embed="rId181">
                      <a:extLst>
                        <a:ext uri="{28A0092B-C50C-407E-A947-70E740481C1C}">
                          <a14:useLocalDpi xmlns:a14="http://schemas.microsoft.com/office/drawing/2010/main" val="0"/>
                        </a:ext>
                      </a:extLst>
                    </a:blip>
                    <a:stretch>
                      <a:fillRect/>
                    </a:stretch>
                  </pic:blipFill>
                  <pic:spPr>
                    <a:xfrm>
                      <a:off x="0" y="0"/>
                      <a:ext cx="3820058" cy="1409897"/>
                    </a:xfrm>
                    <a:prstGeom prst="rect">
                      <a:avLst/>
                    </a:prstGeom>
                  </pic:spPr>
                </pic:pic>
              </a:graphicData>
            </a:graphic>
          </wp:inline>
        </w:drawing>
      </w:r>
    </w:p>
    <w:p w14:paraId="12C9E6A5" w14:textId="0E2D97D3" w:rsidR="001266D4" w:rsidRDefault="002D3955" w:rsidP="001B4E8C">
      <w:pPr>
        <w:pStyle w:val="Caption"/>
      </w:pPr>
      <w:bookmarkStart w:id="1574" w:name="_Toc20827346"/>
      <w:r w:rsidRPr="00B83B3E">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sidR="0081024B">
        <w:rPr>
          <w:rFonts w:cs="Times New Roman"/>
          <w:noProof/>
        </w:rPr>
        <w:t>2</w:t>
      </w:r>
      <w:r>
        <w:rPr>
          <w:rFonts w:cs="Times New Roman"/>
        </w:rPr>
        <w:fldChar w:fldCharType="end"/>
      </w:r>
      <w:r>
        <w:rPr>
          <w:rFonts w:cs="Times New Roman"/>
        </w:rPr>
        <w:noBreakHyphen/>
      </w:r>
      <w:r>
        <w:rPr>
          <w:rFonts w:cs="Times New Roman"/>
        </w:rPr>
        <w:fldChar w:fldCharType="begin"/>
      </w:r>
      <w:r>
        <w:rPr>
          <w:rFonts w:cs="Times New Roman"/>
        </w:rPr>
        <w:instrText xml:space="preserve"> SEQ Figure \* ARABIC \s 1 </w:instrText>
      </w:r>
      <w:r>
        <w:rPr>
          <w:rFonts w:cs="Times New Roman"/>
        </w:rPr>
        <w:fldChar w:fldCharType="separate"/>
      </w:r>
      <w:r w:rsidR="0081024B">
        <w:rPr>
          <w:rFonts w:cs="Times New Roman"/>
          <w:noProof/>
        </w:rPr>
        <w:t>133</w:t>
      </w:r>
      <w:r>
        <w:rPr>
          <w:rFonts w:cs="Times New Roman"/>
        </w:rPr>
        <w:fldChar w:fldCharType="end"/>
      </w:r>
      <w:r w:rsidR="008653A8">
        <w:t xml:space="preserve">. </w:t>
      </w:r>
      <w:r w:rsidR="00701434">
        <w:t>Contact National Service Desk</w:t>
      </w:r>
      <w:bookmarkEnd w:id="1574"/>
    </w:p>
    <w:p w14:paraId="47F201A7" w14:textId="77777777" w:rsidR="00D005E0" w:rsidRPr="00D005E0" w:rsidRDefault="00D005E0" w:rsidP="00D005E0">
      <w:pPr>
        <w:pStyle w:val="BodyText"/>
      </w:pPr>
    </w:p>
    <w:p w14:paraId="5C3CDAF3" w14:textId="77777777" w:rsidR="00170BFF" w:rsidRPr="00400B72" w:rsidRDefault="00654D0C">
      <w:pPr>
        <w:pStyle w:val="Heading4"/>
      </w:pPr>
      <w:bookmarkStart w:id="1575" w:name="_Ref362948606"/>
      <w:bookmarkStart w:id="1576" w:name="_Toc508873633"/>
      <w:r w:rsidRPr="004A0A78">
        <w:lastRenderedPageBreak/>
        <w:t xml:space="preserve">Completing a </w:t>
      </w:r>
      <w:proofErr w:type="gramStart"/>
      <w:r w:rsidRPr="004A0A78">
        <w:t>Non C</w:t>
      </w:r>
      <w:proofErr w:type="gramEnd"/>
      <w:r w:rsidRPr="004A0A78">
        <w:t>&amp;P Exam</w:t>
      </w:r>
      <w:bookmarkEnd w:id="1575"/>
      <w:bookmarkEnd w:id="1576"/>
    </w:p>
    <w:p w14:paraId="5C3CDAF4" w14:textId="77777777" w:rsidR="004853A1" w:rsidRPr="00400B72" w:rsidRDefault="004853A1" w:rsidP="005F7F65">
      <w:r w:rsidRPr="00400B72">
        <w:t>The CAPRI Signature Validation screens controls whether to treat an exam request as a C&amp;P exam or a “NON” C&amp;P exam (for instance, if a veteran takes a DBQ to their Primary Care Provider without a C&amp;P exam request on file).</w:t>
      </w:r>
    </w:p>
    <w:p w14:paraId="5C3CDAF6" w14:textId="45FDEEAC" w:rsidR="00170BFF" w:rsidRPr="00B83B3E" w:rsidRDefault="00170BFF" w:rsidP="00345C0B">
      <w:pPr>
        <w:pStyle w:val="Body3PicCaption"/>
      </w:pPr>
      <w:r w:rsidRPr="00B83B3E">
        <w:t>The question “Is this report a C&amp;P evaluation in response to a request (2507) submitted by the VBA?” has been added to the “Signature Validation” screen</w:t>
      </w:r>
      <w:r w:rsidR="00230459" w:rsidRPr="00B83B3E">
        <w:t xml:space="preserve"> (</w:t>
      </w:r>
      <w:r w:rsidR="00397DC4" w:rsidRPr="00B83B3E">
        <w:fldChar w:fldCharType="begin"/>
      </w:r>
      <w:r w:rsidR="00397DC4" w:rsidRPr="00B83B3E">
        <w:instrText xml:space="preserve"> REF _Ref406771113 \h </w:instrText>
      </w:r>
      <w:r w:rsidR="00B83B3E">
        <w:instrText xml:space="preserve"> \* MERGEFORMAT </w:instrText>
      </w:r>
      <w:r w:rsidR="00397DC4" w:rsidRPr="00B83B3E">
        <w:fldChar w:fldCharType="separate"/>
      </w:r>
      <w:r w:rsidR="0081024B" w:rsidRPr="001A07CA">
        <w:t xml:space="preserve">Figure </w:t>
      </w:r>
      <w:r w:rsidR="0081024B">
        <w:t>2</w:t>
      </w:r>
      <w:r w:rsidR="0081024B">
        <w:noBreakHyphen/>
        <w:t>134</w:t>
      </w:r>
      <w:r w:rsidR="00397DC4" w:rsidRPr="00B83B3E">
        <w:fldChar w:fldCharType="end"/>
      </w:r>
      <w:r w:rsidR="00230459" w:rsidRPr="00B83B3E">
        <w:t>)</w:t>
      </w:r>
      <w:r w:rsidRPr="00B83B3E">
        <w:t>.</w:t>
      </w:r>
      <w:r w:rsidR="00EE0CF4">
        <w:t xml:space="preserve"> </w:t>
      </w:r>
      <w:r w:rsidRPr="00B83B3E">
        <w:t xml:space="preserve"> When answered "NO", CAPRI will not filter the Note Title list (i.e. will display all titles), hide the section allowing the user to tie the exam back to an AMIE 2507 request, thus only creating the progress note for storage in the TIU Documents file. If answered "yes", CAPRI will maintain its current functionality</w:t>
      </w:r>
      <w:r w:rsidR="0043587B" w:rsidRPr="00B83B3E">
        <w:t xml:space="preserve"> (refer to Section </w:t>
      </w:r>
      <w:r w:rsidR="007B1BF5" w:rsidRPr="00B83B3E">
        <w:fldChar w:fldCharType="begin"/>
      </w:r>
      <w:r w:rsidR="007B1BF5" w:rsidRPr="00B83B3E">
        <w:instrText xml:space="preserve"> REF _Ref362948663 \r \p \h  \* MERGEFORMAT </w:instrText>
      </w:r>
      <w:r w:rsidR="007B1BF5" w:rsidRPr="00B83B3E">
        <w:fldChar w:fldCharType="separate"/>
      </w:r>
      <w:r w:rsidR="0081024B">
        <w:t>2.8.3.7 above</w:t>
      </w:r>
      <w:r w:rsidR="007B1BF5" w:rsidRPr="00B83B3E">
        <w:fldChar w:fldCharType="end"/>
      </w:r>
      <w:r w:rsidR="0043587B" w:rsidRPr="00B83B3E">
        <w:t xml:space="preserve">). </w:t>
      </w:r>
    </w:p>
    <w:p w14:paraId="5C3CDAF9" w14:textId="5FB35526" w:rsidR="00170BFF" w:rsidRDefault="00170BFF" w:rsidP="00407D24">
      <w:pPr>
        <w:pStyle w:val="ProbSoluHdr"/>
        <w:numPr>
          <w:ilvl w:val="0"/>
          <w:numId w:val="21"/>
        </w:numPr>
        <w:rPr>
          <w:rFonts w:ascii="Times New Roman" w:hAnsi="Times New Roman" w:cs="Times New Roman"/>
          <w:b w:val="0"/>
        </w:rPr>
      </w:pPr>
      <w:r w:rsidRPr="005F7F65">
        <w:rPr>
          <w:rFonts w:ascii="Times New Roman" w:hAnsi="Times New Roman" w:cs="Times New Roman"/>
          <w:b w:val="0"/>
        </w:rPr>
        <w:t xml:space="preserve">If “NO” is </w:t>
      </w:r>
      <w:proofErr w:type="gramStart"/>
      <w:r w:rsidRPr="005F7F65">
        <w:rPr>
          <w:rFonts w:ascii="Times New Roman" w:hAnsi="Times New Roman" w:cs="Times New Roman"/>
          <w:b w:val="0"/>
        </w:rPr>
        <w:t>chosen</w:t>
      </w:r>
      <w:proofErr w:type="gramEnd"/>
      <w:r w:rsidRPr="005F7F65">
        <w:rPr>
          <w:rFonts w:ascii="Times New Roman" w:hAnsi="Times New Roman" w:cs="Times New Roman"/>
          <w:b w:val="0"/>
        </w:rPr>
        <w:t xml:space="preserve"> the following will be displayed.</w:t>
      </w:r>
      <w:r w:rsidR="00EE0CF4">
        <w:rPr>
          <w:rFonts w:ascii="Times New Roman" w:hAnsi="Times New Roman" w:cs="Times New Roman"/>
          <w:b w:val="0"/>
        </w:rPr>
        <w:t xml:space="preserve"> </w:t>
      </w:r>
      <w:r w:rsidRPr="005F7F65">
        <w:rPr>
          <w:rFonts w:ascii="Times New Roman" w:hAnsi="Times New Roman" w:cs="Times New Roman"/>
          <w:b w:val="0"/>
        </w:rPr>
        <w:t>The Examiner will then choose an appointment, if applicable, or choose “No appointment was necessary (</w:t>
      </w:r>
      <w:r w:rsidR="009F3F21" w:rsidRPr="005F7F65">
        <w:rPr>
          <w:rFonts w:ascii="Times New Roman" w:hAnsi="Times New Roman" w:cs="Times New Roman"/>
          <w:b w:val="0"/>
        </w:rPr>
        <w:t>i.e.</w:t>
      </w:r>
      <w:r w:rsidRPr="005F7F65">
        <w:rPr>
          <w:rFonts w:ascii="Times New Roman" w:hAnsi="Times New Roman" w:cs="Times New Roman"/>
          <w:b w:val="0"/>
        </w:rPr>
        <w:t>: opinion only report).</w:t>
      </w:r>
    </w:p>
    <w:p w14:paraId="551C936E" w14:textId="77777777" w:rsidR="004A0A78" w:rsidRPr="005F7F65" w:rsidRDefault="004A0A78" w:rsidP="005F7F65">
      <w:pPr>
        <w:pStyle w:val="ProbSoluHdr"/>
        <w:ind w:left="0"/>
        <w:rPr>
          <w:rFonts w:ascii="Times New Roman" w:hAnsi="Times New Roman" w:cs="Times New Roman"/>
          <w:b w:val="0"/>
        </w:rPr>
      </w:pPr>
    </w:p>
    <w:p w14:paraId="5C3CDAFB" w14:textId="6FAE9F14" w:rsidR="00303711" w:rsidRPr="004519C9" w:rsidRDefault="00186B5E" w:rsidP="005F7F65">
      <w:r w:rsidRPr="00B83B3E">
        <w:rPr>
          <w:noProof/>
        </w:rPr>
        <w:drawing>
          <wp:inline distT="0" distB="0" distL="0" distR="0" wp14:anchorId="194138FF" wp14:editId="763451D8">
            <wp:extent cx="5172075" cy="3990975"/>
            <wp:effectExtent l="0" t="0" r="9525" b="9525"/>
            <wp:docPr id="357" name="Picture 2" descr="Signature Validation screen with C&amp;P evaluation question" title="Figure 2-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cstate="print"/>
                    <a:srcRect/>
                    <a:stretch>
                      <a:fillRect/>
                    </a:stretch>
                  </pic:blipFill>
                  <pic:spPr bwMode="auto">
                    <a:xfrm>
                      <a:off x="0" y="0"/>
                      <a:ext cx="5172075" cy="3990975"/>
                    </a:xfrm>
                    <a:prstGeom prst="rect">
                      <a:avLst/>
                    </a:prstGeom>
                    <a:noFill/>
                    <a:ln w="9525">
                      <a:noFill/>
                      <a:miter lim="800000"/>
                      <a:headEnd/>
                      <a:tailEnd/>
                    </a:ln>
                  </pic:spPr>
                </pic:pic>
              </a:graphicData>
            </a:graphic>
          </wp:inline>
        </w:drawing>
      </w:r>
    </w:p>
    <w:p w14:paraId="47D96A5C" w14:textId="39F0632C" w:rsidR="004A0A78" w:rsidRPr="004A0A78" w:rsidRDefault="00303711">
      <w:pPr>
        <w:pStyle w:val="Caption"/>
      </w:pPr>
      <w:bookmarkStart w:id="1577" w:name="_Ref406771113"/>
      <w:bookmarkStart w:id="1578" w:name="_Toc20827347"/>
      <w:r w:rsidRPr="001A07CA">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134</w:t>
      </w:r>
      <w:r w:rsidR="00C72CA4">
        <w:rPr>
          <w:noProof/>
        </w:rPr>
        <w:fldChar w:fldCharType="end"/>
      </w:r>
      <w:bookmarkEnd w:id="1577"/>
      <w:r w:rsidR="00286FEF">
        <w:t>. Signature Validation—</w:t>
      </w:r>
      <w:proofErr w:type="gramStart"/>
      <w:r w:rsidR="00286FEF">
        <w:t>Non C</w:t>
      </w:r>
      <w:proofErr w:type="gramEnd"/>
      <w:r w:rsidR="00286FEF">
        <w:t>&amp;P Exam Selection.</w:t>
      </w:r>
      <w:bookmarkEnd w:id="1578"/>
    </w:p>
    <w:p w14:paraId="5C3CDAFE" w14:textId="0B25BB23" w:rsidR="00170BFF" w:rsidRPr="005F7F65" w:rsidRDefault="00170BFF" w:rsidP="00407D24">
      <w:pPr>
        <w:pStyle w:val="ListParagraph"/>
        <w:numPr>
          <w:ilvl w:val="0"/>
          <w:numId w:val="29"/>
        </w:numPr>
        <w:rPr>
          <w:rFonts w:ascii="Times New Roman" w:hAnsi="Times New Roman" w:cs="Times New Roman"/>
        </w:rPr>
      </w:pPr>
      <w:r w:rsidRPr="005F7F65">
        <w:rPr>
          <w:rFonts w:ascii="Times New Roman" w:hAnsi="Times New Roman" w:cs="Times New Roman"/>
        </w:rPr>
        <w:t>Once an appointment or no appointment was necessary is chosen the following will be displayed and the examiner will choose a “Title</w:t>
      </w:r>
      <w:r w:rsidR="00F432AE" w:rsidRPr="005F7F65">
        <w:rPr>
          <w:rFonts w:ascii="Times New Roman" w:hAnsi="Times New Roman" w:cs="Times New Roman"/>
        </w:rPr>
        <w:t>,”</w:t>
      </w:r>
      <w:r w:rsidRPr="005F7F65">
        <w:rPr>
          <w:rFonts w:ascii="Times New Roman" w:hAnsi="Times New Roman" w:cs="Times New Roman"/>
        </w:rPr>
        <w:t xml:space="preserve"> enter his/her “Electronic Sig. Code</w:t>
      </w:r>
      <w:r w:rsidR="00F432AE" w:rsidRPr="005F7F65">
        <w:rPr>
          <w:rFonts w:ascii="Times New Roman" w:hAnsi="Times New Roman" w:cs="Times New Roman"/>
        </w:rPr>
        <w:t>,”</w:t>
      </w:r>
      <w:r w:rsidRPr="005F7F65">
        <w:rPr>
          <w:rFonts w:ascii="Times New Roman" w:hAnsi="Times New Roman" w:cs="Times New Roman"/>
        </w:rPr>
        <w:t xml:space="preserve"> and click “OK</w:t>
      </w:r>
      <w:r w:rsidR="00F432AE" w:rsidRPr="005F7F65">
        <w:rPr>
          <w:rFonts w:ascii="Times New Roman" w:hAnsi="Times New Roman" w:cs="Times New Roman"/>
        </w:rPr>
        <w:t>.”</w:t>
      </w:r>
      <w:r w:rsidR="00EE0CF4">
        <w:rPr>
          <w:rFonts w:ascii="Times New Roman" w:hAnsi="Times New Roman" w:cs="Times New Roman"/>
        </w:rPr>
        <w:t xml:space="preserve"> </w:t>
      </w:r>
    </w:p>
    <w:p w14:paraId="5C3CDB00" w14:textId="7D398E1B" w:rsidR="00303711" w:rsidRPr="00B83B3E" w:rsidRDefault="00186B5E" w:rsidP="5B01E609">
      <w:pPr>
        <w:pStyle w:val="ProbSoluHdr"/>
        <w:ind w:left="0"/>
        <w:rPr>
          <w:rFonts w:ascii="Times New Roman" w:hAnsi="Times New Roman" w:cs="Times New Roman"/>
        </w:rPr>
      </w:pPr>
      <w:r w:rsidRPr="00B83B3E">
        <w:rPr>
          <w:rFonts w:ascii="Times New Roman" w:hAnsi="Times New Roman" w:cs="Times New Roman"/>
          <w:noProof/>
        </w:rPr>
        <w:lastRenderedPageBreak/>
        <w:drawing>
          <wp:inline distT="0" distB="0" distL="0" distR="0" wp14:anchorId="5F59FB9E" wp14:editId="1A16B890">
            <wp:extent cx="5095875" cy="5000625"/>
            <wp:effectExtent l="0" t="0" r="9525" b="9525"/>
            <wp:docPr id="358" name="Picture 1" descr="Signature Validation screen with question results" title="Figure 2-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cstate="print"/>
                    <a:srcRect/>
                    <a:stretch>
                      <a:fillRect/>
                    </a:stretch>
                  </pic:blipFill>
                  <pic:spPr bwMode="auto">
                    <a:xfrm>
                      <a:off x="0" y="0"/>
                      <a:ext cx="5095875" cy="5000625"/>
                    </a:xfrm>
                    <a:prstGeom prst="rect">
                      <a:avLst/>
                    </a:prstGeom>
                    <a:noFill/>
                    <a:ln w="9525">
                      <a:noFill/>
                      <a:miter lim="800000"/>
                      <a:headEnd/>
                      <a:tailEnd/>
                    </a:ln>
                  </pic:spPr>
                </pic:pic>
              </a:graphicData>
            </a:graphic>
          </wp:inline>
        </w:drawing>
      </w:r>
    </w:p>
    <w:p w14:paraId="5C3CDB01" w14:textId="562B0BCA" w:rsidR="00170BFF" w:rsidRPr="00286FEF" w:rsidRDefault="00303711" w:rsidP="00B52F9B">
      <w:pPr>
        <w:pStyle w:val="Caption"/>
      </w:pPr>
      <w:bookmarkStart w:id="1579" w:name="_Ref406771098"/>
      <w:bookmarkStart w:id="1580" w:name="_Toc2082734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135</w:t>
      </w:r>
      <w:r w:rsidR="008D502E">
        <w:rPr>
          <w:rFonts w:cs="Times New Roman"/>
        </w:rPr>
        <w:fldChar w:fldCharType="end"/>
      </w:r>
      <w:bookmarkEnd w:id="1579"/>
      <w:r w:rsidR="00286FEF">
        <w:rPr>
          <w:rFonts w:cs="Times New Roman"/>
        </w:rPr>
        <w:t>. Signature Validation—</w:t>
      </w:r>
      <w:r w:rsidR="00D446E0">
        <w:rPr>
          <w:rFonts w:cs="Times New Roman"/>
        </w:rPr>
        <w:t>Final Signature Selection.</w:t>
      </w:r>
      <w:bookmarkEnd w:id="1580"/>
    </w:p>
    <w:p w14:paraId="30069FFD" w14:textId="77777777" w:rsidR="005110C6" w:rsidRPr="005110C6" w:rsidRDefault="005110C6" w:rsidP="005110C6">
      <w:pPr>
        <w:pStyle w:val="BodyText"/>
      </w:pPr>
    </w:p>
    <w:p w14:paraId="5C3CDB03" w14:textId="4F0007EA" w:rsidR="0043587B" w:rsidRPr="005C12F0" w:rsidRDefault="005C12F0" w:rsidP="00EF7F14">
      <w:pPr>
        <w:pStyle w:val="Note"/>
      </w:pPr>
      <w:r w:rsidRPr="005C12F0">
        <w:t>NOTE:</w:t>
      </w:r>
      <w:r w:rsidR="0043587B" w:rsidRPr="005C12F0">
        <w:t xml:space="preserve"> </w:t>
      </w:r>
    </w:p>
    <w:p w14:paraId="5A83DB92" w14:textId="5CB14D16" w:rsidR="00186B5E" w:rsidRDefault="005C12F0" w:rsidP="00EF7F14">
      <w:pPr>
        <w:pStyle w:val="Note"/>
      </w:pPr>
      <w:r w:rsidRPr="00186B5E">
        <w:t>Exam Results will be stored as a progress note “only” and will not be automatically shared with VBA.</w:t>
      </w:r>
    </w:p>
    <w:p w14:paraId="60DC8A55" w14:textId="18E72E58" w:rsidR="00186B5E" w:rsidRDefault="005C12F0" w:rsidP="00EF7F14">
      <w:pPr>
        <w:pStyle w:val="Note"/>
      </w:pPr>
      <w:r w:rsidRPr="00186B5E">
        <w:t>If a “non” C&amp;P exam is sent for co-signature, please note that this note will be marked complete and will “not” be displayed in the “CPRS Co-Signature Alert Resolution” screen.</w:t>
      </w:r>
    </w:p>
    <w:p w14:paraId="096875F1" w14:textId="1C5FC548" w:rsidR="005C12F0" w:rsidRPr="005C12F0" w:rsidRDefault="005C12F0" w:rsidP="00EF7F14">
      <w:pPr>
        <w:pStyle w:val="Note"/>
      </w:pPr>
      <w:proofErr w:type="gramStart"/>
      <w:r w:rsidRPr="005C12F0">
        <w:t>Non C</w:t>
      </w:r>
      <w:proofErr w:type="gramEnd"/>
      <w:r w:rsidRPr="005C12F0">
        <w:t>&amp;P exams will “not” be transmitted to Virtual VA (VVA) or Data Access Services (DAS).</w:t>
      </w:r>
    </w:p>
    <w:p w14:paraId="5C3CDB0A" w14:textId="77777777" w:rsidR="00D86AF8" w:rsidRPr="00B83B3E" w:rsidRDefault="00D86AF8" w:rsidP="00A561AD">
      <w:pPr>
        <w:pStyle w:val="Heading2"/>
      </w:pPr>
      <w:bookmarkStart w:id="1581" w:name="_Toc508953937"/>
      <w:bookmarkStart w:id="1582" w:name="_Toc508954145"/>
      <w:bookmarkStart w:id="1583" w:name="_Toc508954896"/>
      <w:bookmarkStart w:id="1584" w:name="_Toc508955139"/>
      <w:bookmarkStart w:id="1585" w:name="_Toc508955562"/>
      <w:bookmarkStart w:id="1586" w:name="_Toc508955724"/>
      <w:bookmarkStart w:id="1587" w:name="_Toc508955886"/>
      <w:bookmarkStart w:id="1588" w:name="_Toc508956359"/>
      <w:bookmarkStart w:id="1589" w:name="_Toc508957103"/>
      <w:bookmarkStart w:id="1590" w:name="_Toc508959011"/>
      <w:bookmarkStart w:id="1591" w:name="_Toc508968671"/>
      <w:bookmarkStart w:id="1592" w:name="_Toc508973702"/>
      <w:bookmarkStart w:id="1593" w:name="_Toc508953938"/>
      <w:bookmarkStart w:id="1594" w:name="_Toc508954146"/>
      <w:bookmarkStart w:id="1595" w:name="_Toc508954897"/>
      <w:bookmarkStart w:id="1596" w:name="_Toc508955140"/>
      <w:bookmarkStart w:id="1597" w:name="_Toc508955563"/>
      <w:bookmarkStart w:id="1598" w:name="_Toc508955725"/>
      <w:bookmarkStart w:id="1599" w:name="_Toc508955887"/>
      <w:bookmarkStart w:id="1600" w:name="_Toc508956360"/>
      <w:bookmarkStart w:id="1601" w:name="_Toc508957104"/>
      <w:bookmarkStart w:id="1602" w:name="_Toc508959012"/>
      <w:bookmarkStart w:id="1603" w:name="_Toc508968672"/>
      <w:bookmarkStart w:id="1604" w:name="_Toc508973703"/>
      <w:bookmarkStart w:id="1605" w:name="_Toc508953939"/>
      <w:bookmarkStart w:id="1606" w:name="_Toc508954147"/>
      <w:bookmarkStart w:id="1607" w:name="_Toc508954898"/>
      <w:bookmarkStart w:id="1608" w:name="_Toc508955141"/>
      <w:bookmarkStart w:id="1609" w:name="_Toc508955564"/>
      <w:bookmarkStart w:id="1610" w:name="_Toc508955726"/>
      <w:bookmarkStart w:id="1611" w:name="_Toc508955888"/>
      <w:bookmarkStart w:id="1612" w:name="_Toc508956361"/>
      <w:bookmarkStart w:id="1613" w:name="_Toc508957105"/>
      <w:bookmarkStart w:id="1614" w:name="_Toc508959013"/>
      <w:bookmarkStart w:id="1615" w:name="_Toc508968673"/>
      <w:bookmarkStart w:id="1616" w:name="_Toc508973704"/>
      <w:bookmarkStart w:id="1617" w:name="_Toc150075124"/>
      <w:bookmarkStart w:id="1618" w:name="_Toc150075193"/>
      <w:bookmarkStart w:id="1619" w:name="_Toc150075254"/>
      <w:bookmarkStart w:id="1620" w:name="_Toc278187852"/>
      <w:bookmarkStart w:id="1621" w:name="_Toc508873634"/>
      <w:bookmarkStart w:id="1622" w:name="_Toc508875023"/>
      <w:bookmarkStart w:id="1623" w:name="_Toc508875877"/>
      <w:bookmarkStart w:id="1624" w:name="_Toc20827541"/>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r w:rsidRPr="00B83B3E">
        <w:t>CPWM Worksheet Functionality</w:t>
      </w:r>
      <w:bookmarkEnd w:id="1617"/>
      <w:bookmarkEnd w:id="1618"/>
      <w:bookmarkEnd w:id="1619"/>
      <w:bookmarkEnd w:id="1620"/>
      <w:bookmarkEnd w:id="1621"/>
      <w:bookmarkEnd w:id="1622"/>
      <w:bookmarkEnd w:id="1623"/>
      <w:bookmarkEnd w:id="1624"/>
    </w:p>
    <w:p w14:paraId="5C3CDB0B" w14:textId="4D2BED4C" w:rsidR="00D86AF8" w:rsidRPr="00B83B3E" w:rsidRDefault="00D86AF8" w:rsidP="0053465A">
      <w:pPr>
        <w:pStyle w:val="BodyText"/>
      </w:pPr>
      <w:r w:rsidRPr="00B83B3E">
        <w:t>The functionalities detailed in this section are only available when a CPWM worksheet is open for editing.</w:t>
      </w:r>
      <w:r w:rsidR="00EE0CF4">
        <w:t xml:space="preserve"> </w:t>
      </w:r>
      <w:r w:rsidRPr="00B83B3E">
        <w:t>After a worksheet is opened, there are several tabs and options available.</w:t>
      </w:r>
      <w:r w:rsidR="00EE0CF4">
        <w:t xml:space="preserve"> </w:t>
      </w:r>
      <w:r w:rsidRPr="00B83B3E">
        <w:t xml:space="preserve">By </w:t>
      </w:r>
      <w:r w:rsidR="006B7071" w:rsidRPr="00B83B3E">
        <w:t>selecting</w:t>
      </w:r>
      <w:r w:rsidRPr="00B83B3E">
        <w:t xml:space="preserve"> the visible buttons, the user can open other parts of the worksheet.</w:t>
      </w:r>
      <w:bookmarkStart w:id="1625" w:name="_Toc150075125"/>
      <w:bookmarkStart w:id="1626" w:name="_Toc150075194"/>
      <w:bookmarkStart w:id="1627" w:name="_Toc150075255"/>
    </w:p>
    <w:p w14:paraId="5C3CDB0C" w14:textId="77777777" w:rsidR="00D86AF8" w:rsidRPr="00B83B3E" w:rsidRDefault="00D86AF8" w:rsidP="00A561AD">
      <w:pPr>
        <w:pStyle w:val="Heading3"/>
      </w:pPr>
      <w:bookmarkStart w:id="1628" w:name="_Toc278187853"/>
      <w:bookmarkStart w:id="1629" w:name="_Toc508873635"/>
      <w:bookmarkStart w:id="1630" w:name="_Toc508875024"/>
      <w:bookmarkStart w:id="1631" w:name="_Toc508875878"/>
      <w:bookmarkStart w:id="1632" w:name="_Toc20827542"/>
      <w:r w:rsidRPr="00B83B3E">
        <w:lastRenderedPageBreak/>
        <w:t>Data Entry Functionality</w:t>
      </w:r>
      <w:bookmarkEnd w:id="1625"/>
      <w:bookmarkEnd w:id="1626"/>
      <w:bookmarkEnd w:id="1627"/>
      <w:bookmarkEnd w:id="1628"/>
      <w:bookmarkEnd w:id="1629"/>
      <w:bookmarkEnd w:id="1630"/>
      <w:bookmarkEnd w:id="1631"/>
      <w:bookmarkEnd w:id="1632"/>
    </w:p>
    <w:p w14:paraId="5C3CDB0D" w14:textId="59AF66AD" w:rsidR="00D86AF8" w:rsidRPr="00B83B3E" w:rsidRDefault="00D86AF8" w:rsidP="00345C0B">
      <w:pPr>
        <w:pStyle w:val="Body3PicCaption"/>
      </w:pPr>
      <w:r w:rsidRPr="00B83B3E">
        <w:t>Each free text area contains options for data entry.</w:t>
      </w:r>
      <w:r w:rsidR="00EE0CF4">
        <w:t xml:space="preserve"> </w:t>
      </w:r>
      <w:r w:rsidRPr="00B83B3E">
        <w:t xml:space="preserve">The shortcut menu pictured below </w:t>
      </w:r>
      <w:r w:rsidR="002249C5" w:rsidRPr="00B83B3E">
        <w:t>(</w:t>
      </w:r>
      <w:r w:rsidR="00526097" w:rsidRPr="00B83B3E">
        <w:fldChar w:fldCharType="begin"/>
      </w:r>
      <w:r w:rsidR="00526097" w:rsidRPr="00B83B3E">
        <w:instrText xml:space="preserve"> REF _Ref406771039 \h </w:instrText>
      </w:r>
      <w:r w:rsidR="00B83B3E">
        <w:instrText xml:space="preserve"> \* MERGEFORMAT </w:instrText>
      </w:r>
      <w:r w:rsidR="00526097" w:rsidRPr="00B83B3E">
        <w:fldChar w:fldCharType="separate"/>
      </w:r>
      <w:r w:rsidR="0081024B" w:rsidRPr="00B83B3E">
        <w:t xml:space="preserve">Figure </w:t>
      </w:r>
      <w:r w:rsidR="0081024B">
        <w:t>2</w:t>
      </w:r>
      <w:r w:rsidR="0081024B">
        <w:noBreakHyphen/>
        <w:t>136</w:t>
      </w:r>
      <w:r w:rsidR="00526097" w:rsidRPr="00B83B3E">
        <w:fldChar w:fldCharType="end"/>
      </w:r>
      <w:r w:rsidR="002249C5" w:rsidRPr="00B83B3E">
        <w:t xml:space="preserve">) </w:t>
      </w:r>
      <w:r w:rsidRPr="00B83B3E">
        <w:t xml:space="preserve">is available when </w:t>
      </w:r>
      <w:r w:rsidR="00914F6F" w:rsidRPr="00B83B3E">
        <w:t xml:space="preserve">the </w:t>
      </w:r>
      <w:r w:rsidR="006306EE" w:rsidRPr="00B83B3E">
        <w:t>user right-clicks</w:t>
      </w:r>
      <w:r w:rsidRPr="00B83B3E">
        <w:t xml:space="preserve"> an area where free text data can be entered.</w:t>
      </w:r>
    </w:p>
    <w:p w14:paraId="5C3CDB0E" w14:textId="77777777" w:rsidR="00526097" w:rsidRPr="00B83B3E" w:rsidRDefault="00526097" w:rsidP="00345C0B">
      <w:pPr>
        <w:pStyle w:val="Body3PicCaption"/>
      </w:pPr>
    </w:p>
    <w:p w14:paraId="5C3CDB0F" w14:textId="730B17BB" w:rsidR="00303711" w:rsidRPr="00B83B3E" w:rsidRDefault="00186B5E" w:rsidP="00345C0B">
      <w:pPr>
        <w:pStyle w:val="Body3PicCaption"/>
      </w:pPr>
      <w:r w:rsidRPr="00B83B3E">
        <w:drawing>
          <wp:inline distT="0" distB="0" distL="0" distR="0" wp14:anchorId="0E336596" wp14:editId="64CCD42D">
            <wp:extent cx="5238750" cy="3181350"/>
            <wp:effectExtent l="0" t="0" r="0" b="0"/>
            <wp:docPr id="359" name="Picture 122" descr="Screen showing the Data Entry Function available when user right clicks in a free text field. Options include Undo, Cut, Copy, Paste, Delete, Select All, Check Spelling and Load EXam Requests Comments." title="Figure 2-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Description: Screen capture showing the Data Entry Function available when user right clicks in a free text field. Options include Undo, Cut, Copy, Paste, Delete, Select All, Check Spelling and Load EXam Requests Comments."/>
                    <pic:cNvPicPr>
                      <a:picLocks noChangeAspect="1" noChangeArrowheads="1"/>
                    </pic:cNvPicPr>
                  </pic:nvPicPr>
                  <pic:blipFill>
                    <a:blip r:embed="rId184" cstate="print"/>
                    <a:srcRect/>
                    <a:stretch>
                      <a:fillRect/>
                    </a:stretch>
                  </pic:blipFill>
                  <pic:spPr bwMode="auto">
                    <a:xfrm>
                      <a:off x="0" y="0"/>
                      <a:ext cx="5238750" cy="3181350"/>
                    </a:xfrm>
                    <a:prstGeom prst="rect">
                      <a:avLst/>
                    </a:prstGeom>
                    <a:noFill/>
                    <a:ln w="9525">
                      <a:noFill/>
                      <a:miter lim="800000"/>
                      <a:headEnd/>
                      <a:tailEnd/>
                    </a:ln>
                  </pic:spPr>
                </pic:pic>
              </a:graphicData>
            </a:graphic>
          </wp:inline>
        </w:drawing>
      </w:r>
    </w:p>
    <w:p w14:paraId="5C3CDB10" w14:textId="43800FC2" w:rsidR="00D86AF8" w:rsidRPr="00B83B3E" w:rsidRDefault="00303711" w:rsidP="00B52F9B">
      <w:pPr>
        <w:pStyle w:val="Caption"/>
        <w:rPr>
          <w:rFonts w:cs="Times New Roman"/>
        </w:rPr>
      </w:pPr>
      <w:bookmarkStart w:id="1633" w:name="_Ref406771039"/>
      <w:bookmarkStart w:id="1634" w:name="_Toc2082734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136</w:t>
      </w:r>
      <w:r w:rsidR="008D502E">
        <w:rPr>
          <w:rFonts w:cs="Times New Roman"/>
        </w:rPr>
        <w:fldChar w:fldCharType="end"/>
      </w:r>
      <w:bookmarkEnd w:id="1633"/>
      <w:r w:rsidR="00D446E0">
        <w:rPr>
          <w:rFonts w:cs="Times New Roman"/>
        </w:rPr>
        <w:t>. CPWM—Free Text Data Entry.</w:t>
      </w:r>
      <w:bookmarkEnd w:id="1634"/>
    </w:p>
    <w:p w14:paraId="5C3CDB11" w14:textId="77777777" w:rsidR="00D86AF8" w:rsidRPr="00B83B3E" w:rsidRDefault="00D86AF8" w:rsidP="00EE33FC">
      <w:pPr>
        <w:pStyle w:val="Heading4"/>
      </w:pPr>
      <w:bookmarkStart w:id="1635" w:name="_Toc508873636"/>
      <w:r w:rsidRPr="00B83B3E">
        <w:t>Load Exam Request Comments</w:t>
      </w:r>
      <w:bookmarkEnd w:id="1635"/>
    </w:p>
    <w:p w14:paraId="5C3CDB12" w14:textId="6347D9CC" w:rsidR="00D86AF8" w:rsidRPr="00B83B3E" w:rsidRDefault="00840424" w:rsidP="00345C0B">
      <w:pPr>
        <w:pStyle w:val="Body3PicCaption"/>
      </w:pPr>
      <w:r w:rsidRPr="00B83B3E">
        <w:t>When the user right-</w:t>
      </w:r>
      <w:r w:rsidR="00D86AF8" w:rsidRPr="00B83B3E">
        <w:t xml:space="preserve">clicks in a free text field, an option to Load Exam Request Comments </w:t>
      </w:r>
      <w:r w:rsidR="00254AD3" w:rsidRPr="00B83B3E">
        <w:t>is</w:t>
      </w:r>
      <w:r w:rsidR="00D86AF8" w:rsidRPr="00B83B3E">
        <w:t xml:space="preserve"> available.</w:t>
      </w:r>
      <w:r w:rsidR="00EE0CF4">
        <w:t xml:space="preserve"> </w:t>
      </w:r>
      <w:r w:rsidR="00D86AF8" w:rsidRPr="00B83B3E">
        <w:t xml:space="preserve">To </w:t>
      </w:r>
      <w:r w:rsidRPr="00B83B3E">
        <w:t>copy</w:t>
      </w:r>
      <w:r w:rsidR="00D86AF8" w:rsidRPr="00B83B3E">
        <w:t xml:space="preserve"> information entered on the exam request into a data entry area of the template, the user can select </w:t>
      </w:r>
      <w:r w:rsidR="0053465A" w:rsidRPr="00B83B3E">
        <w:t xml:space="preserve">Load Exam Request Comments </w:t>
      </w:r>
      <w:r w:rsidR="00D86AF8" w:rsidRPr="00B83B3E">
        <w:t>from the shortcut menu.</w:t>
      </w:r>
      <w:r w:rsidR="00EE0CF4">
        <w:t xml:space="preserve"> </w:t>
      </w:r>
      <w:r w:rsidR="00D86AF8" w:rsidRPr="00B83B3E">
        <w:t xml:space="preserve">When Load Exam Request Comments is selected, a separate window displays the list of </w:t>
      </w:r>
      <w:r w:rsidRPr="00B83B3E">
        <w:t>o</w:t>
      </w:r>
      <w:r w:rsidR="00D86AF8" w:rsidRPr="00B83B3E">
        <w:t>pen exam request</w:t>
      </w:r>
      <w:r w:rsidR="00FC34A3" w:rsidRPr="00B83B3E">
        <w:t>s</w:t>
      </w:r>
      <w:r w:rsidR="00D86AF8" w:rsidRPr="00B83B3E">
        <w:t xml:space="preserve"> and the </w:t>
      </w:r>
      <w:r w:rsidR="00D86AF8" w:rsidRPr="00B83B3E">
        <w:lastRenderedPageBreak/>
        <w:t>exam request comments.</w:t>
      </w:r>
      <w:r w:rsidR="00EE0CF4">
        <w:t xml:space="preserve"> </w:t>
      </w:r>
      <w:r w:rsidR="00D86AF8" w:rsidRPr="00B83B3E">
        <w:t xml:space="preserve">After selecting the desired exam request, </w:t>
      </w:r>
      <w:r w:rsidR="00914F6F" w:rsidRPr="00B83B3E">
        <w:t xml:space="preserve">the user </w:t>
      </w:r>
      <w:r w:rsidRPr="00B83B3E">
        <w:t>s</w:t>
      </w:r>
      <w:r w:rsidR="00D86AF8" w:rsidRPr="00B83B3E">
        <w:t>elect</w:t>
      </w:r>
      <w:r w:rsidRPr="00B83B3E">
        <w:t>s</w:t>
      </w:r>
      <w:r w:rsidR="00D86AF8" w:rsidRPr="00B83B3E">
        <w:t xml:space="preserve"> the </w:t>
      </w:r>
      <w:r w:rsidRPr="00B83B3E">
        <w:t>Insert T</w:t>
      </w:r>
      <w:r w:rsidR="00D86AF8" w:rsidRPr="00B83B3E">
        <w:t xml:space="preserve">hese Comments button to paste the comments </w:t>
      </w:r>
      <w:r w:rsidRPr="00B83B3E">
        <w:t>into</w:t>
      </w:r>
      <w:r w:rsidR="00B31F74" w:rsidRPr="00B83B3E">
        <w:t xml:space="preserve"> the exam as shown in</w:t>
      </w:r>
      <w:r w:rsidR="009768F4" w:rsidRPr="00B83B3E">
        <w:t xml:space="preserve"> (</w:t>
      </w:r>
      <w:r w:rsidR="00526097" w:rsidRPr="00B83B3E">
        <w:fldChar w:fldCharType="begin"/>
      </w:r>
      <w:r w:rsidR="00526097" w:rsidRPr="00B83B3E">
        <w:instrText xml:space="preserve"> REF _Ref406771039 \h </w:instrText>
      </w:r>
      <w:r w:rsidR="00B83B3E">
        <w:instrText xml:space="preserve"> \* MERGEFORMAT </w:instrText>
      </w:r>
      <w:r w:rsidR="00526097" w:rsidRPr="00B83B3E">
        <w:fldChar w:fldCharType="separate"/>
      </w:r>
      <w:r w:rsidR="0081024B" w:rsidRPr="00B83B3E">
        <w:t xml:space="preserve">Figure </w:t>
      </w:r>
      <w:r w:rsidR="0081024B">
        <w:t>2</w:t>
      </w:r>
      <w:r w:rsidR="0081024B">
        <w:noBreakHyphen/>
        <w:t>136</w:t>
      </w:r>
      <w:r w:rsidR="00526097" w:rsidRPr="00B83B3E">
        <w:fldChar w:fldCharType="end"/>
      </w:r>
      <w:r w:rsidR="009768F4" w:rsidRPr="00B83B3E">
        <w:t>)</w:t>
      </w:r>
      <w:r w:rsidR="00B31F74" w:rsidRPr="00B83B3E">
        <w:t>.</w:t>
      </w:r>
    </w:p>
    <w:p w14:paraId="5C3CDB13" w14:textId="77777777" w:rsidR="00E3474E" w:rsidRPr="00B83B3E" w:rsidRDefault="00323BF1" w:rsidP="00345C0B">
      <w:pPr>
        <w:pStyle w:val="Body3PicCaption"/>
      </w:pPr>
      <w:r w:rsidRPr="00B83B3E">
        <w:drawing>
          <wp:inline distT="0" distB="0" distL="0" distR="0" wp14:anchorId="5C3CE214" wp14:editId="5C3CE215">
            <wp:extent cx="4886325" cy="2486025"/>
            <wp:effectExtent l="19050" t="0" r="9525" b="0"/>
            <wp:docPr id="157" name="Picture 123" descr="Description: Screen capture showing the Load EXam Requests Comments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Description: Screen capture showing the Load EXam Requests Comments function."/>
                    <pic:cNvPicPr>
                      <a:picLocks noChangeAspect="1" noChangeArrowheads="1"/>
                    </pic:cNvPicPr>
                  </pic:nvPicPr>
                  <pic:blipFill>
                    <a:blip r:embed="rId185" cstate="print"/>
                    <a:srcRect/>
                    <a:stretch>
                      <a:fillRect/>
                    </a:stretch>
                  </pic:blipFill>
                  <pic:spPr bwMode="auto">
                    <a:xfrm>
                      <a:off x="0" y="0"/>
                      <a:ext cx="4886325" cy="2486025"/>
                    </a:xfrm>
                    <a:prstGeom prst="rect">
                      <a:avLst/>
                    </a:prstGeom>
                    <a:noFill/>
                    <a:ln w="9525">
                      <a:noFill/>
                      <a:miter lim="800000"/>
                      <a:headEnd/>
                      <a:tailEnd/>
                    </a:ln>
                  </pic:spPr>
                </pic:pic>
              </a:graphicData>
            </a:graphic>
          </wp:inline>
        </w:drawing>
      </w:r>
    </w:p>
    <w:p w14:paraId="5C3CDB15" w14:textId="21E5D47D" w:rsidR="002249C5" w:rsidRPr="00B83B3E" w:rsidRDefault="00186B5E" w:rsidP="00B61C65">
      <w:pPr>
        <w:pStyle w:val="Caption"/>
      </w:pPr>
      <w:bookmarkStart w:id="1636" w:name="_Toc20827350"/>
      <w:r>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137</w:t>
      </w:r>
      <w:r w:rsidR="00C72CA4">
        <w:rPr>
          <w:noProof/>
        </w:rPr>
        <w:fldChar w:fldCharType="end"/>
      </w:r>
      <w:r>
        <w:t>.</w:t>
      </w:r>
      <w:r w:rsidR="00C46F89">
        <w:t xml:space="preserve"> Load Exam Request Comments.</w:t>
      </w:r>
      <w:bookmarkEnd w:id="1636"/>
    </w:p>
    <w:p w14:paraId="5C3CDB16" w14:textId="77777777" w:rsidR="00D86AF8" w:rsidRPr="00B83B3E" w:rsidRDefault="00D86AF8" w:rsidP="00EE33FC">
      <w:pPr>
        <w:pStyle w:val="Heading4"/>
      </w:pPr>
      <w:bookmarkStart w:id="1637" w:name="_Toc508873637"/>
      <w:r w:rsidRPr="00B83B3E">
        <w:t xml:space="preserve">Cut/Copy/ Paste </w:t>
      </w:r>
      <w:r w:rsidR="00A93AFC" w:rsidRPr="00B83B3E">
        <w:t>F</w:t>
      </w:r>
      <w:r w:rsidRPr="00B83B3E">
        <w:t>unctionality</w:t>
      </w:r>
      <w:bookmarkEnd w:id="1637"/>
      <w:r w:rsidRPr="00B83B3E">
        <w:t xml:space="preserve"> </w:t>
      </w:r>
    </w:p>
    <w:p w14:paraId="5C3CDB17" w14:textId="77777777" w:rsidR="00D86AF8" w:rsidRPr="00B83B3E" w:rsidRDefault="00D86AF8" w:rsidP="0035746E">
      <w:pPr>
        <w:pStyle w:val="BodyText"/>
      </w:pPr>
      <w:r w:rsidRPr="00B83B3E">
        <w:t>The shortcut menu in the free text fields give</w:t>
      </w:r>
      <w:r w:rsidR="009A7B99" w:rsidRPr="00B83B3E">
        <w:t>s</w:t>
      </w:r>
      <w:r w:rsidRPr="00B83B3E">
        <w:t xml:space="preserve"> the user access to </w:t>
      </w:r>
      <w:r w:rsidR="009A7B99" w:rsidRPr="00B83B3E">
        <w:t xml:space="preserve">Windows’ </w:t>
      </w:r>
      <w:r w:rsidRPr="00B83B3E">
        <w:t>standard Undo, Cut, Copy, and Paste functionalit</w:t>
      </w:r>
      <w:r w:rsidR="009A7B99" w:rsidRPr="00B83B3E">
        <w:t>ies</w:t>
      </w:r>
      <w:r w:rsidRPr="00B83B3E">
        <w:t xml:space="preserve">. </w:t>
      </w:r>
    </w:p>
    <w:p w14:paraId="5C3CDB18" w14:textId="77777777" w:rsidR="00D86AF8" w:rsidRPr="00B83B3E" w:rsidRDefault="00D86AF8" w:rsidP="00EE33FC">
      <w:pPr>
        <w:pStyle w:val="Heading4"/>
      </w:pPr>
      <w:bookmarkStart w:id="1638" w:name="_Toc508873638"/>
      <w:r w:rsidRPr="00B83B3E">
        <w:t>Details Bar</w:t>
      </w:r>
      <w:bookmarkEnd w:id="1638"/>
    </w:p>
    <w:p w14:paraId="5C3CDB19" w14:textId="0BBEE7E7" w:rsidR="00D86AF8" w:rsidRPr="00B83B3E" w:rsidRDefault="00D86AF8" w:rsidP="0035746E">
      <w:pPr>
        <w:pStyle w:val="BodyText"/>
      </w:pPr>
      <w:r w:rsidRPr="00B83B3E">
        <w:t xml:space="preserve">A details bar is available on each free text area </w:t>
      </w:r>
      <w:r w:rsidR="009A7B99" w:rsidRPr="00B83B3E">
        <w:t>of the</w:t>
      </w:r>
      <w:r w:rsidRPr="00B83B3E">
        <w:t xml:space="preserve"> template.</w:t>
      </w:r>
      <w:r w:rsidR="00EE0CF4">
        <w:t xml:space="preserve"> </w:t>
      </w:r>
      <w:r w:rsidRPr="00B83B3E">
        <w:t xml:space="preserve">The details bar is designed to provide users </w:t>
      </w:r>
      <w:r w:rsidR="009A7B99" w:rsidRPr="00B83B3E">
        <w:t>with a larger data entry area.</w:t>
      </w:r>
      <w:r w:rsidR="00EE0CF4">
        <w:t xml:space="preserve"> </w:t>
      </w:r>
      <w:r w:rsidR="009A7B99" w:rsidRPr="00B83B3E">
        <w:t>The d</w:t>
      </w:r>
      <w:r w:rsidRPr="00B83B3E">
        <w:t>etails bar becomes visible when the mouse is over the text box.</w:t>
      </w:r>
      <w:r w:rsidR="00EE0CF4">
        <w:t xml:space="preserve"> </w:t>
      </w:r>
      <w:r w:rsidR="000F5B38" w:rsidRPr="00B83B3E">
        <w:t>After</w:t>
      </w:r>
      <w:r w:rsidRPr="00B83B3E">
        <w:t xml:space="preserve"> the user clicks the details bar</w:t>
      </w:r>
      <w:r w:rsidR="009A7B99" w:rsidRPr="00B83B3E">
        <w:t>,</w:t>
      </w:r>
      <w:r w:rsidRPr="00B83B3E">
        <w:t xml:space="preserve"> a larger window is displayed</w:t>
      </w:r>
      <w:r w:rsidR="009A7B99" w:rsidRPr="00B83B3E">
        <w:t>.</w:t>
      </w:r>
      <w:r w:rsidR="00EE0CF4">
        <w:t xml:space="preserve"> </w:t>
      </w:r>
      <w:r w:rsidR="009A7B99" w:rsidRPr="00B83B3E">
        <w:t>T</w:t>
      </w:r>
      <w:r w:rsidRPr="00B83B3E">
        <w:t>he user can then type the information desired and save</w:t>
      </w:r>
      <w:r w:rsidR="009A7B99" w:rsidRPr="00B83B3E">
        <w:t xml:space="preserve"> and </w:t>
      </w:r>
      <w:r w:rsidRPr="00B83B3E">
        <w:t>close the details box.</w:t>
      </w:r>
      <w:r w:rsidR="00EE0CF4">
        <w:t xml:space="preserve"> </w:t>
      </w:r>
      <w:r w:rsidRPr="00B83B3E">
        <w:t xml:space="preserve">When the details box is closed, the information </w:t>
      </w:r>
      <w:r w:rsidR="00254AD3" w:rsidRPr="00B83B3E">
        <w:t>is</w:t>
      </w:r>
      <w:r w:rsidRPr="00B83B3E">
        <w:t xml:space="preserve"> displayed </w:t>
      </w:r>
      <w:r w:rsidR="007169A1" w:rsidRPr="00B83B3E">
        <w:t>in the original free text area.</w:t>
      </w:r>
    </w:p>
    <w:p w14:paraId="5C3CDB1A" w14:textId="77777777" w:rsidR="00D86AF8" w:rsidRPr="00B83B3E" w:rsidRDefault="00D86AF8" w:rsidP="00EE33FC">
      <w:pPr>
        <w:pStyle w:val="Heading4"/>
      </w:pPr>
      <w:bookmarkStart w:id="1639" w:name="_Toc508873639"/>
      <w:r w:rsidRPr="00B83B3E">
        <w:t>Spell Check</w:t>
      </w:r>
      <w:bookmarkEnd w:id="1639"/>
    </w:p>
    <w:p w14:paraId="5C3CDB1B" w14:textId="75C18D96" w:rsidR="00D86AF8" w:rsidRPr="00B83B3E" w:rsidRDefault="00D86AF8" w:rsidP="00AB589E">
      <w:pPr>
        <w:pStyle w:val="BodyText"/>
      </w:pPr>
      <w:r w:rsidRPr="00B83B3E">
        <w:t>A spell check feature is also available from the shortcut menu (</w:t>
      </w:r>
      <w:r w:rsidR="00526097" w:rsidRPr="00B83B3E">
        <w:fldChar w:fldCharType="begin"/>
      </w:r>
      <w:r w:rsidR="00526097" w:rsidRPr="00B83B3E">
        <w:instrText xml:space="preserve"> REF _Ref406771027 \h </w:instrText>
      </w:r>
      <w:r w:rsidR="00B83B3E">
        <w:instrText xml:space="preserve"> \* MERGEFORMAT </w:instrText>
      </w:r>
      <w:r w:rsidR="00526097" w:rsidRPr="00B83B3E">
        <w:fldChar w:fldCharType="separate"/>
      </w:r>
      <w:r w:rsidR="0081024B" w:rsidRPr="00B83B3E">
        <w:t xml:space="preserve">Figure </w:t>
      </w:r>
      <w:r w:rsidR="0081024B">
        <w:rPr>
          <w:noProof/>
        </w:rPr>
        <w:t>2</w:t>
      </w:r>
      <w:r w:rsidR="0081024B">
        <w:rPr>
          <w:noProof/>
        </w:rPr>
        <w:noBreakHyphen/>
        <w:t>138</w:t>
      </w:r>
      <w:r w:rsidR="00526097" w:rsidRPr="00B83B3E">
        <w:fldChar w:fldCharType="end"/>
      </w:r>
      <w:r w:rsidRPr="00B83B3E">
        <w:t>).</w:t>
      </w:r>
      <w:r w:rsidR="00EE0CF4">
        <w:t xml:space="preserve"> </w:t>
      </w:r>
      <w:r w:rsidRPr="00B83B3E">
        <w:t>The spell check feature search</w:t>
      </w:r>
      <w:r w:rsidR="009A7B99" w:rsidRPr="00B83B3E">
        <w:t>es</w:t>
      </w:r>
      <w:r w:rsidRPr="00B83B3E">
        <w:t xml:space="preserve"> the current text area for misspelled words and return</w:t>
      </w:r>
      <w:r w:rsidR="009A7B99" w:rsidRPr="00B83B3E">
        <w:t>s a list of suggested corrections.</w:t>
      </w:r>
      <w:r w:rsidR="00EE0CF4">
        <w:t xml:space="preserve"> </w:t>
      </w:r>
      <w:r w:rsidR="009A7B99" w:rsidRPr="00B83B3E">
        <w:t>If there are no errors</w:t>
      </w:r>
      <w:r w:rsidRPr="00B83B3E">
        <w:t>, a message display</w:t>
      </w:r>
      <w:r w:rsidR="009A7B99" w:rsidRPr="00B83B3E">
        <w:t>s “No errors found.”</w:t>
      </w:r>
    </w:p>
    <w:p w14:paraId="5C3CDB1C" w14:textId="2A442187" w:rsidR="00D86AF8" w:rsidRPr="00B83B3E" w:rsidRDefault="00D86AF8" w:rsidP="00AB589E">
      <w:pPr>
        <w:pStyle w:val="BodyText"/>
      </w:pPr>
      <w:r w:rsidRPr="00B83B3E">
        <w:t xml:space="preserve">The </w:t>
      </w:r>
      <w:r w:rsidR="009A7B99" w:rsidRPr="00B83B3E">
        <w:t>s</w:t>
      </w:r>
      <w:r w:rsidRPr="00B83B3E">
        <w:t xml:space="preserve">pell checker </w:t>
      </w:r>
      <w:r w:rsidR="0099385A" w:rsidRPr="00B83B3E">
        <w:t>allows</w:t>
      </w:r>
      <w:r w:rsidRPr="00B83B3E">
        <w:t xml:space="preserve"> the user to select from a list of suggested changes or make a change using the </w:t>
      </w:r>
      <w:r w:rsidRPr="00B83B3E">
        <w:rPr>
          <w:b/>
        </w:rPr>
        <w:t>Change to</w:t>
      </w:r>
      <w:r w:rsidR="009A7B99" w:rsidRPr="00B83B3E">
        <w:rPr>
          <w:b/>
        </w:rPr>
        <w:t>:</w:t>
      </w:r>
      <w:r w:rsidRPr="00B83B3E">
        <w:t xml:space="preserve"> edit box.</w:t>
      </w:r>
      <w:r w:rsidR="00EE0CF4">
        <w:t xml:space="preserve"> </w:t>
      </w:r>
      <w:r w:rsidRPr="00B83B3E">
        <w:t xml:space="preserve">The user may also add a word to a custom dictionary by selecting </w:t>
      </w:r>
      <w:r w:rsidRPr="00B83B3E">
        <w:rPr>
          <w:b/>
        </w:rPr>
        <w:t>Add to Dictionary</w:t>
      </w:r>
      <w:r w:rsidRPr="00B83B3E">
        <w:t xml:space="preserve"> or </w:t>
      </w:r>
      <w:r w:rsidR="009A7B99" w:rsidRPr="00B83B3E">
        <w:rPr>
          <w:b/>
        </w:rPr>
        <w:t>R</w:t>
      </w:r>
      <w:r w:rsidRPr="00B83B3E">
        <w:rPr>
          <w:b/>
        </w:rPr>
        <w:t xml:space="preserve">eset </w:t>
      </w:r>
      <w:r w:rsidR="009A7B99" w:rsidRPr="00B83B3E">
        <w:rPr>
          <w:b/>
        </w:rPr>
        <w:t>D</w:t>
      </w:r>
      <w:r w:rsidRPr="00B83B3E">
        <w:rPr>
          <w:b/>
        </w:rPr>
        <w:t>ictionary</w:t>
      </w:r>
      <w:r w:rsidRPr="00B83B3E">
        <w:t xml:space="preserve"> to </w:t>
      </w:r>
      <w:r w:rsidR="009A7B99" w:rsidRPr="00B83B3E">
        <w:t>return the dictionary to its</w:t>
      </w:r>
      <w:r w:rsidRPr="00B83B3E">
        <w:t xml:space="preserve"> original state.</w:t>
      </w:r>
    </w:p>
    <w:p w14:paraId="5C3CDB1D" w14:textId="68B01472" w:rsidR="00D86AF8" w:rsidRPr="00B83B3E" w:rsidRDefault="002A28D7" w:rsidP="00EF7F14">
      <w:pPr>
        <w:pStyle w:val="Note"/>
      </w:pPr>
      <w:r w:rsidRPr="00B61C65">
        <w:t>NOTE:</w:t>
      </w:r>
      <w:r w:rsidR="00D86AF8" w:rsidRPr="00B83B3E">
        <w:t xml:space="preserve"> </w:t>
      </w:r>
      <w:r w:rsidR="001B1426" w:rsidRPr="00B83B3E">
        <w:t>O</w:t>
      </w:r>
      <w:r w:rsidR="00D86AF8" w:rsidRPr="00B83B3E">
        <w:t xml:space="preserve">nly the text area currently being edited </w:t>
      </w:r>
      <w:r w:rsidR="00254AD3" w:rsidRPr="00B83B3E">
        <w:t>is</w:t>
      </w:r>
      <w:r w:rsidR="00D86AF8" w:rsidRPr="00B83B3E">
        <w:t xml:space="preserve"> checked, not the entire template.</w:t>
      </w:r>
    </w:p>
    <w:p w14:paraId="5C3CDB1E" w14:textId="460D52DF" w:rsidR="00303711" w:rsidRPr="00B83B3E" w:rsidRDefault="002A28D7" w:rsidP="00303711">
      <w:pPr>
        <w:pStyle w:val="BodyText"/>
        <w:keepNext/>
      </w:pPr>
      <w:r w:rsidRPr="00B83B3E">
        <w:rPr>
          <w:noProof/>
        </w:rPr>
        <w:lastRenderedPageBreak/>
        <w:drawing>
          <wp:inline distT="0" distB="0" distL="0" distR="0" wp14:anchorId="553E1C2B" wp14:editId="4ACB6FF8">
            <wp:extent cx="3905250" cy="3800475"/>
            <wp:effectExtent l="0" t="0" r="0" b="9525"/>
            <wp:docPr id="360" name="Picture 124" descr="Displays Spell Check feature. This is also available from the shortcut menu " title="Figure 2-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86" cstate="print"/>
                    <a:srcRect/>
                    <a:stretch>
                      <a:fillRect/>
                    </a:stretch>
                  </pic:blipFill>
                  <pic:spPr bwMode="auto">
                    <a:xfrm>
                      <a:off x="0" y="0"/>
                      <a:ext cx="3905250" cy="3800475"/>
                    </a:xfrm>
                    <a:prstGeom prst="rect">
                      <a:avLst/>
                    </a:prstGeom>
                    <a:noFill/>
                    <a:ln w="9525">
                      <a:noFill/>
                      <a:miter lim="800000"/>
                      <a:headEnd/>
                      <a:tailEnd/>
                    </a:ln>
                  </pic:spPr>
                </pic:pic>
              </a:graphicData>
            </a:graphic>
          </wp:inline>
        </w:drawing>
      </w:r>
    </w:p>
    <w:p w14:paraId="5C3CDB1F" w14:textId="6A085A5B" w:rsidR="00D40BB4" w:rsidRDefault="00303711" w:rsidP="00B52F9B">
      <w:pPr>
        <w:pStyle w:val="Caption"/>
        <w:rPr>
          <w:rFonts w:cs="Times New Roman"/>
        </w:rPr>
      </w:pPr>
      <w:bookmarkStart w:id="1640" w:name="_Ref406771027"/>
      <w:bookmarkStart w:id="1641" w:name="_Toc2082735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138</w:t>
      </w:r>
      <w:r w:rsidR="008D502E">
        <w:rPr>
          <w:rFonts w:cs="Times New Roman"/>
        </w:rPr>
        <w:fldChar w:fldCharType="end"/>
      </w:r>
      <w:bookmarkEnd w:id="1640"/>
      <w:r w:rsidR="00C46F89">
        <w:rPr>
          <w:rFonts w:cs="Times New Roman"/>
        </w:rPr>
        <w:t>. Spell Check Screen.</w:t>
      </w:r>
      <w:bookmarkEnd w:id="1641"/>
    </w:p>
    <w:p w14:paraId="362F0457" w14:textId="77777777" w:rsidR="00400B72" w:rsidRPr="00400B72" w:rsidRDefault="00400B72" w:rsidP="00345C0B">
      <w:pPr>
        <w:pStyle w:val="Body3PicCaption"/>
      </w:pPr>
    </w:p>
    <w:p w14:paraId="5C3CDB21" w14:textId="77777777" w:rsidR="00D86AF8" w:rsidRPr="00B83B3E" w:rsidRDefault="00D86AF8" w:rsidP="00EE33FC">
      <w:pPr>
        <w:pStyle w:val="Heading4"/>
      </w:pPr>
      <w:bookmarkStart w:id="1642" w:name="_Toc508873640"/>
      <w:bookmarkStart w:id="1643" w:name="_Toc150075126"/>
      <w:bookmarkStart w:id="1644" w:name="_Toc150075195"/>
      <w:bookmarkStart w:id="1645" w:name="_Toc150075256"/>
      <w:r w:rsidRPr="00B83B3E">
        <w:t>Button Color Changing</w:t>
      </w:r>
      <w:bookmarkEnd w:id="1642"/>
    </w:p>
    <w:p w14:paraId="5C3CDB22" w14:textId="0B75396D" w:rsidR="00D86AF8" w:rsidRPr="00B83B3E" w:rsidRDefault="00D86AF8" w:rsidP="00345C0B">
      <w:pPr>
        <w:pStyle w:val="Body3PicCaption"/>
      </w:pPr>
      <w:r w:rsidRPr="00B83B3E">
        <w:t>Button functionality ha</w:t>
      </w:r>
      <w:r w:rsidR="00FC34A3" w:rsidRPr="00B83B3E">
        <w:t xml:space="preserve">s been enhanced to allow the </w:t>
      </w:r>
      <w:r w:rsidRPr="00B83B3E">
        <w:t xml:space="preserve">user to </w:t>
      </w:r>
      <w:r w:rsidR="004C4B5B" w:rsidRPr="00B83B3E">
        <w:t>edit</w:t>
      </w:r>
      <w:r w:rsidRPr="00B83B3E">
        <w:t xml:space="preserve"> the color</w:t>
      </w:r>
      <w:r w:rsidR="009A7B99" w:rsidRPr="00B83B3E">
        <w:t>s</w:t>
      </w:r>
      <w:r w:rsidRPr="00B83B3E">
        <w:t xml:space="preserve"> of buttons on a template</w:t>
      </w:r>
      <w:r w:rsidR="00F34292" w:rsidRPr="00B83B3E">
        <w:t xml:space="preserve"> (</w:t>
      </w:r>
      <w:r w:rsidR="00526097" w:rsidRPr="00B83B3E">
        <w:fldChar w:fldCharType="begin"/>
      </w:r>
      <w:r w:rsidR="00526097" w:rsidRPr="00B83B3E">
        <w:instrText xml:space="preserve"> REF _Ref406771012 \h </w:instrText>
      </w:r>
      <w:r w:rsidR="00B83B3E">
        <w:instrText xml:space="preserve"> \* MERGEFORMAT </w:instrText>
      </w:r>
      <w:r w:rsidR="00526097" w:rsidRPr="00B83B3E">
        <w:fldChar w:fldCharType="separate"/>
      </w:r>
      <w:r w:rsidR="0081024B" w:rsidRPr="00B83B3E">
        <w:t xml:space="preserve">Figure </w:t>
      </w:r>
      <w:r w:rsidR="0081024B">
        <w:t>2</w:t>
      </w:r>
      <w:r w:rsidR="0081024B">
        <w:noBreakHyphen/>
        <w:t>139</w:t>
      </w:r>
      <w:r w:rsidR="00526097" w:rsidRPr="00B83B3E">
        <w:fldChar w:fldCharType="end"/>
      </w:r>
      <w:r w:rsidR="00F34292" w:rsidRPr="00B83B3E">
        <w:t>)</w:t>
      </w:r>
      <w:r w:rsidRPr="00B83B3E">
        <w:t>.</w:t>
      </w:r>
      <w:r w:rsidR="00EE0CF4">
        <w:t xml:space="preserve"> </w:t>
      </w:r>
      <w:r w:rsidRPr="00B83B3E">
        <w:t xml:space="preserve">The purpose of this modification is to allow </w:t>
      </w:r>
      <w:r w:rsidR="006B7071" w:rsidRPr="00B83B3E">
        <w:t>CAPRI</w:t>
      </w:r>
      <w:r w:rsidRPr="00B83B3E">
        <w:t xml:space="preserve"> users to mark certain template sections with a specific color to notate a particular need</w:t>
      </w:r>
      <w:r w:rsidR="004C4B5B" w:rsidRPr="00B83B3E">
        <w:t>, such as to</w:t>
      </w:r>
      <w:r w:rsidRPr="00B83B3E">
        <w:t xml:space="preserve"> come back </w:t>
      </w:r>
      <w:r w:rsidRPr="00B83B3E">
        <w:lastRenderedPageBreak/>
        <w:t xml:space="preserve">and finish </w:t>
      </w:r>
      <w:r w:rsidR="004C4B5B" w:rsidRPr="00B83B3E">
        <w:t>the section later</w:t>
      </w:r>
      <w:r w:rsidRPr="00B83B3E">
        <w:t>.</w:t>
      </w:r>
      <w:r w:rsidR="00EE0CF4">
        <w:t xml:space="preserve"> </w:t>
      </w:r>
      <w:r w:rsidRPr="00B83B3E">
        <w:t xml:space="preserve">The color of the button </w:t>
      </w:r>
      <w:r w:rsidR="004C4B5B" w:rsidRPr="00B83B3E">
        <w:t>is</w:t>
      </w:r>
      <w:r w:rsidRPr="00B83B3E">
        <w:t xml:space="preserve"> maintained between sessions.</w:t>
      </w:r>
      <w:r w:rsidR="00EE0CF4">
        <w:t xml:space="preserve"> </w:t>
      </w:r>
      <w:r w:rsidRPr="00B83B3E">
        <w:t>The color menu ca</w:t>
      </w:r>
      <w:r w:rsidR="006B7071" w:rsidRPr="00B83B3E">
        <w:t xml:space="preserve">n be found by right-clicking </w:t>
      </w:r>
      <w:r w:rsidRPr="00B83B3E">
        <w:t>the desired button.</w:t>
      </w:r>
    </w:p>
    <w:p w14:paraId="5C3CDB23" w14:textId="77777777" w:rsidR="00526097" w:rsidRPr="00B83B3E" w:rsidRDefault="00526097" w:rsidP="00345C0B">
      <w:pPr>
        <w:pStyle w:val="Body3PicCaption"/>
      </w:pPr>
    </w:p>
    <w:p w14:paraId="5C3CDB24" w14:textId="0DBB9AC7" w:rsidR="00303711" w:rsidRPr="00B83B3E" w:rsidRDefault="002A28D7" w:rsidP="00345C0B">
      <w:pPr>
        <w:pStyle w:val="Body3PicCaption"/>
      </w:pPr>
      <w:r w:rsidRPr="00B83B3E">
        <w:drawing>
          <wp:inline distT="0" distB="0" distL="0" distR="0" wp14:anchorId="7B72367F" wp14:editId="67A1ADFB">
            <wp:extent cx="5495925" cy="1857375"/>
            <wp:effectExtent l="19050" t="19050" r="28575" b="28575"/>
            <wp:docPr id="361" name="Picture 125" descr="Screen displays Button Color Changing functionality" title=" Figure 2-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87" cstate="print"/>
                    <a:srcRect/>
                    <a:stretch>
                      <a:fillRect/>
                    </a:stretch>
                  </pic:blipFill>
                  <pic:spPr bwMode="auto">
                    <a:xfrm>
                      <a:off x="0" y="0"/>
                      <a:ext cx="5495925" cy="1857375"/>
                    </a:xfrm>
                    <a:prstGeom prst="rect">
                      <a:avLst/>
                    </a:prstGeom>
                    <a:noFill/>
                    <a:ln w="6350" cmpd="sng">
                      <a:solidFill>
                        <a:srgbClr val="000000"/>
                      </a:solidFill>
                      <a:miter lim="800000"/>
                      <a:headEnd/>
                      <a:tailEnd/>
                    </a:ln>
                    <a:effectLst/>
                  </pic:spPr>
                </pic:pic>
              </a:graphicData>
            </a:graphic>
          </wp:inline>
        </w:drawing>
      </w:r>
    </w:p>
    <w:p w14:paraId="5C3CDB25" w14:textId="1E94F29C" w:rsidR="00D86AF8" w:rsidRDefault="00303711" w:rsidP="00B52F9B">
      <w:pPr>
        <w:pStyle w:val="Caption"/>
        <w:rPr>
          <w:rFonts w:cs="Times New Roman"/>
        </w:rPr>
      </w:pPr>
      <w:bookmarkStart w:id="1646" w:name="_Ref406771012"/>
      <w:bookmarkStart w:id="1647" w:name="_Toc2082735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139</w:t>
      </w:r>
      <w:r w:rsidR="008D502E">
        <w:rPr>
          <w:rFonts w:cs="Times New Roman"/>
        </w:rPr>
        <w:fldChar w:fldCharType="end"/>
      </w:r>
      <w:bookmarkEnd w:id="1646"/>
      <w:r w:rsidR="00C46F89">
        <w:rPr>
          <w:rFonts w:cs="Times New Roman"/>
        </w:rPr>
        <w:t>. Button Colors Template.</w:t>
      </w:r>
      <w:bookmarkEnd w:id="1647"/>
    </w:p>
    <w:p w14:paraId="5C3CDB26" w14:textId="0CE9661F" w:rsidR="00D86AF8" w:rsidRPr="00B83B3E" w:rsidRDefault="00D86AF8" w:rsidP="00A561AD">
      <w:pPr>
        <w:pStyle w:val="Heading3"/>
      </w:pPr>
      <w:bookmarkStart w:id="1648" w:name="_Toc508953942"/>
      <w:bookmarkStart w:id="1649" w:name="_Toc508954150"/>
      <w:bookmarkStart w:id="1650" w:name="_Toc508954901"/>
      <w:bookmarkStart w:id="1651" w:name="_Toc508955144"/>
      <w:bookmarkStart w:id="1652" w:name="_Toc508955567"/>
      <w:bookmarkStart w:id="1653" w:name="_Toc508955729"/>
      <w:bookmarkStart w:id="1654" w:name="_Toc508955891"/>
      <w:bookmarkStart w:id="1655" w:name="_Toc508956364"/>
      <w:bookmarkStart w:id="1656" w:name="_Toc508957108"/>
      <w:bookmarkStart w:id="1657" w:name="_Toc508959016"/>
      <w:bookmarkStart w:id="1658" w:name="_Toc508968676"/>
      <w:bookmarkStart w:id="1659" w:name="_Toc508973707"/>
      <w:bookmarkStart w:id="1660" w:name="_Toc278187854"/>
      <w:bookmarkStart w:id="1661" w:name="_Toc508873641"/>
      <w:bookmarkStart w:id="1662" w:name="_Toc508875025"/>
      <w:bookmarkStart w:id="1663" w:name="_Toc508875879"/>
      <w:bookmarkStart w:id="1664" w:name="_Toc20827543"/>
      <w:bookmarkEnd w:id="1648"/>
      <w:bookmarkEnd w:id="1649"/>
      <w:bookmarkEnd w:id="1650"/>
      <w:bookmarkEnd w:id="1651"/>
      <w:bookmarkEnd w:id="1652"/>
      <w:bookmarkEnd w:id="1653"/>
      <w:bookmarkEnd w:id="1654"/>
      <w:bookmarkEnd w:id="1655"/>
      <w:bookmarkEnd w:id="1656"/>
      <w:bookmarkEnd w:id="1657"/>
      <w:bookmarkEnd w:id="1658"/>
      <w:bookmarkEnd w:id="1659"/>
      <w:r w:rsidRPr="00B83B3E">
        <w:t xml:space="preserve">Options </w:t>
      </w:r>
      <w:r w:rsidR="00A93AFC" w:rsidRPr="00B83B3E">
        <w:t>B</w:t>
      </w:r>
      <w:r w:rsidRPr="00B83B3E">
        <w:t xml:space="preserve">utton </w:t>
      </w:r>
      <w:r w:rsidR="00A93AFC" w:rsidRPr="00B83B3E">
        <w:t>F</w:t>
      </w:r>
      <w:r w:rsidRPr="00B83B3E">
        <w:t xml:space="preserve">unctionality </w:t>
      </w:r>
      <w:r w:rsidR="00A93AFC" w:rsidRPr="00B83B3E">
        <w:t>D</w:t>
      </w:r>
      <w:r w:rsidRPr="00B83B3E">
        <w:t>etails</w:t>
      </w:r>
      <w:bookmarkEnd w:id="1643"/>
      <w:bookmarkEnd w:id="1644"/>
      <w:bookmarkEnd w:id="1645"/>
      <w:bookmarkEnd w:id="1660"/>
      <w:bookmarkEnd w:id="1661"/>
      <w:bookmarkEnd w:id="1662"/>
      <w:bookmarkEnd w:id="1663"/>
      <w:bookmarkEnd w:id="1664"/>
    </w:p>
    <w:p w14:paraId="5C3CDB27" w14:textId="3AB6FD0F" w:rsidR="00D86AF8" w:rsidRPr="00B83B3E" w:rsidRDefault="00B6770E" w:rsidP="00345C0B">
      <w:pPr>
        <w:pStyle w:val="Body3PicCaption"/>
      </w:pPr>
      <w:r w:rsidRPr="00B83B3E">
        <w:t xml:space="preserve">When </w:t>
      </w:r>
      <w:r w:rsidR="00D86AF8" w:rsidRPr="00B83B3E">
        <w:t xml:space="preserve">Options </w:t>
      </w:r>
      <w:r w:rsidRPr="00B83B3E">
        <w:t>is selected, an</w:t>
      </w:r>
      <w:r w:rsidR="00D86AF8" w:rsidRPr="00B83B3E">
        <w:t xml:space="preserve"> additional template management functionality</w:t>
      </w:r>
      <w:r w:rsidRPr="00B83B3E">
        <w:t xml:space="preserve"> is displayed</w:t>
      </w:r>
      <w:r w:rsidR="00F34292" w:rsidRPr="00B83B3E">
        <w:t xml:space="preserve"> (</w:t>
      </w:r>
      <w:r w:rsidR="00526097" w:rsidRPr="00B83B3E">
        <w:fldChar w:fldCharType="begin"/>
      </w:r>
      <w:r w:rsidR="00526097" w:rsidRPr="00B83B3E">
        <w:instrText xml:space="preserve"> REF _Ref406771000 \h </w:instrText>
      </w:r>
      <w:r w:rsidR="00B83B3E">
        <w:instrText xml:space="preserve"> \* MERGEFORMAT </w:instrText>
      </w:r>
      <w:r w:rsidR="00526097" w:rsidRPr="00B83B3E">
        <w:fldChar w:fldCharType="separate"/>
      </w:r>
      <w:r w:rsidR="0081024B" w:rsidRPr="00B83B3E">
        <w:t xml:space="preserve">Figure </w:t>
      </w:r>
      <w:r w:rsidR="0081024B">
        <w:t>2</w:t>
      </w:r>
      <w:r w:rsidR="0081024B">
        <w:noBreakHyphen/>
        <w:t>140</w:t>
      </w:r>
      <w:r w:rsidR="00526097" w:rsidRPr="00B83B3E">
        <w:fldChar w:fldCharType="end"/>
      </w:r>
      <w:r w:rsidR="00F34292" w:rsidRPr="00B83B3E">
        <w:t>)</w:t>
      </w:r>
      <w:r w:rsidRPr="00B83B3E">
        <w:t>.</w:t>
      </w:r>
    </w:p>
    <w:p w14:paraId="5C3CDB28" w14:textId="01A4D936" w:rsidR="00303711" w:rsidRPr="00B83B3E" w:rsidRDefault="002A28D7" w:rsidP="00345C0B">
      <w:pPr>
        <w:pStyle w:val="Body3PicCaption"/>
      </w:pPr>
      <w:r w:rsidRPr="00B83B3E">
        <w:drawing>
          <wp:inline distT="0" distB="0" distL="0" distR="0" wp14:anchorId="51B6D8F9" wp14:editId="6EAEA60A">
            <wp:extent cx="4686300" cy="1533525"/>
            <wp:effectExtent l="19050" t="19050" r="19050" b="28575"/>
            <wp:docPr id="362" name="Picture 16" descr="Displays Template Management Functionality" title="Figure 2-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8" cstate="print"/>
                    <a:srcRect l="20192" t="51154" r="20433" b="17821"/>
                    <a:stretch>
                      <a:fillRect/>
                    </a:stretch>
                  </pic:blipFill>
                  <pic:spPr bwMode="auto">
                    <a:xfrm>
                      <a:off x="0" y="0"/>
                      <a:ext cx="4686300" cy="1533525"/>
                    </a:xfrm>
                    <a:prstGeom prst="rect">
                      <a:avLst/>
                    </a:prstGeom>
                    <a:noFill/>
                    <a:ln w="6350" cmpd="sng">
                      <a:solidFill>
                        <a:srgbClr val="000000"/>
                      </a:solidFill>
                      <a:miter lim="800000"/>
                      <a:headEnd/>
                      <a:tailEnd/>
                    </a:ln>
                    <a:effectLst/>
                  </pic:spPr>
                </pic:pic>
              </a:graphicData>
            </a:graphic>
          </wp:inline>
        </w:drawing>
      </w:r>
    </w:p>
    <w:p w14:paraId="5C3CDB29" w14:textId="1535D04A" w:rsidR="00D86AF8" w:rsidRPr="00B83B3E" w:rsidRDefault="00303711" w:rsidP="00B52F9B">
      <w:pPr>
        <w:pStyle w:val="Caption"/>
        <w:rPr>
          <w:rFonts w:cs="Times New Roman"/>
        </w:rPr>
      </w:pPr>
      <w:bookmarkStart w:id="1665" w:name="_Ref406771000"/>
      <w:bookmarkStart w:id="1666" w:name="_Toc2082735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140</w:t>
      </w:r>
      <w:r w:rsidR="008D502E">
        <w:rPr>
          <w:rFonts w:cs="Times New Roman"/>
        </w:rPr>
        <w:fldChar w:fldCharType="end"/>
      </w:r>
      <w:bookmarkEnd w:id="1665"/>
      <w:r w:rsidR="00C46F89">
        <w:rPr>
          <w:rFonts w:cs="Times New Roman"/>
        </w:rPr>
        <w:t>. Options Selection Template.</w:t>
      </w:r>
      <w:bookmarkEnd w:id="1666"/>
    </w:p>
    <w:p w14:paraId="5C3CDB2A" w14:textId="77777777" w:rsidR="00D86AF8" w:rsidRPr="00B83B3E" w:rsidRDefault="00D86AF8" w:rsidP="00EE33FC">
      <w:pPr>
        <w:pStyle w:val="Heading4"/>
      </w:pPr>
      <w:bookmarkStart w:id="1667" w:name="_Toc508873642"/>
      <w:r w:rsidRPr="00B83B3E">
        <w:t>Manage Templates</w:t>
      </w:r>
      <w:bookmarkEnd w:id="1667"/>
    </w:p>
    <w:p w14:paraId="5C3CDB2B" w14:textId="250F0ACC" w:rsidR="00D86AF8" w:rsidRPr="00B83B3E" w:rsidRDefault="006B7071" w:rsidP="00113C7E">
      <w:pPr>
        <w:pStyle w:val="BodyText"/>
      </w:pPr>
      <w:r w:rsidRPr="00B83B3E">
        <w:t>CAPRI</w:t>
      </w:r>
      <w:r w:rsidR="00D86AF8" w:rsidRPr="00B83B3E">
        <w:t xml:space="preserve"> users can add additional templates to a template that is already in </w:t>
      </w:r>
      <w:r w:rsidR="009706EB" w:rsidRPr="00B83B3E">
        <w:t>use or</w:t>
      </w:r>
      <w:r w:rsidR="00D86AF8" w:rsidRPr="00B83B3E">
        <w:t xml:space="preserve"> delete a template from a group of merged templates by selecting </w:t>
      </w:r>
      <w:r w:rsidR="00D86AF8" w:rsidRPr="00B83B3E">
        <w:rPr>
          <w:b/>
        </w:rPr>
        <w:t>Manage Templates</w:t>
      </w:r>
      <w:r w:rsidR="00D86AF8" w:rsidRPr="00B83B3E">
        <w:t xml:space="preserve"> on the Options menu.</w:t>
      </w:r>
      <w:r w:rsidR="00EE0CF4">
        <w:t xml:space="preserve"> </w:t>
      </w:r>
      <w:r w:rsidR="00D86AF8" w:rsidRPr="00B83B3E">
        <w:t xml:space="preserve">When a user selects </w:t>
      </w:r>
      <w:r w:rsidR="00D86AF8" w:rsidRPr="00B83B3E">
        <w:rPr>
          <w:b/>
        </w:rPr>
        <w:t>Manage</w:t>
      </w:r>
      <w:r w:rsidR="00D86AF8" w:rsidRPr="00B83B3E">
        <w:t xml:space="preserve"> </w:t>
      </w:r>
      <w:r w:rsidR="00D86AF8" w:rsidRPr="00B83B3E">
        <w:rPr>
          <w:b/>
        </w:rPr>
        <w:t>Templates</w:t>
      </w:r>
      <w:r w:rsidR="00D86AF8" w:rsidRPr="00B83B3E">
        <w:t xml:space="preserve">, a dialog box </w:t>
      </w:r>
      <w:r w:rsidR="00254AD3" w:rsidRPr="00B83B3E">
        <w:t>is</w:t>
      </w:r>
      <w:r w:rsidR="00D86AF8" w:rsidRPr="00B83B3E">
        <w:t xml:space="preserve"> displayed</w:t>
      </w:r>
      <w:r w:rsidR="00F34292" w:rsidRPr="00B83B3E">
        <w:t xml:space="preserve"> (</w:t>
      </w:r>
      <w:r w:rsidR="004C16F4" w:rsidRPr="00B83B3E">
        <w:fldChar w:fldCharType="begin"/>
      </w:r>
      <w:r w:rsidR="004C16F4" w:rsidRPr="00B83B3E">
        <w:instrText xml:space="preserve"> REF _Ref413322680 \h </w:instrText>
      </w:r>
      <w:r w:rsidR="00B83B3E">
        <w:instrText xml:space="preserve"> \* MERGEFORMAT </w:instrText>
      </w:r>
      <w:r w:rsidR="004C16F4" w:rsidRPr="00B83B3E">
        <w:fldChar w:fldCharType="separate"/>
      </w:r>
      <w:r w:rsidR="0081024B" w:rsidRPr="00400B72">
        <w:t xml:space="preserve">Figure </w:t>
      </w:r>
      <w:r w:rsidR="0081024B">
        <w:rPr>
          <w:noProof/>
        </w:rPr>
        <w:t>2</w:t>
      </w:r>
      <w:r w:rsidR="0081024B">
        <w:rPr>
          <w:noProof/>
        </w:rPr>
        <w:noBreakHyphen/>
        <w:t>141</w:t>
      </w:r>
      <w:r w:rsidR="004C16F4" w:rsidRPr="00B83B3E">
        <w:fldChar w:fldCharType="end"/>
      </w:r>
      <w:r w:rsidR="00F34292" w:rsidRPr="00B83B3E">
        <w:t xml:space="preserve">) </w:t>
      </w:r>
      <w:r w:rsidR="00F06340" w:rsidRPr="00B83B3E">
        <w:t>for</w:t>
      </w:r>
      <w:r w:rsidR="00D86AF8" w:rsidRPr="00B83B3E">
        <w:t xml:space="preserve"> the user to select templates to add or delete.</w:t>
      </w:r>
      <w:r w:rsidR="00EE0CF4">
        <w:t xml:space="preserve"> </w:t>
      </w:r>
      <w:r w:rsidR="00D86AF8" w:rsidRPr="00B83B3E">
        <w:t xml:space="preserve">There must always be at least one template remaining in the </w:t>
      </w:r>
      <w:r w:rsidR="00981A0B" w:rsidRPr="00B83B3E">
        <w:rPr>
          <w:b/>
        </w:rPr>
        <w:t>Manage</w:t>
      </w:r>
      <w:r w:rsidR="00981A0B" w:rsidRPr="00B83B3E">
        <w:t xml:space="preserve"> </w:t>
      </w:r>
      <w:r w:rsidR="00981A0B" w:rsidRPr="00B83B3E">
        <w:rPr>
          <w:b/>
        </w:rPr>
        <w:t>Templates</w:t>
      </w:r>
      <w:r w:rsidR="00981A0B" w:rsidRPr="00B83B3E">
        <w:t xml:space="preserve"> </w:t>
      </w:r>
      <w:r w:rsidR="00D86AF8" w:rsidRPr="00B83B3E">
        <w:t>dialog box.</w:t>
      </w:r>
      <w:r w:rsidR="00EE0CF4">
        <w:t xml:space="preserve"> </w:t>
      </w:r>
      <w:r w:rsidR="00D86AF8" w:rsidRPr="00B83B3E">
        <w:t>An entire list of templates from a set or group of merged templates cannot be deleted without having one of the original templates remaining on the list.</w:t>
      </w:r>
    </w:p>
    <w:p w14:paraId="5C3CDB2C" w14:textId="342657FE" w:rsidR="00887D6E" w:rsidRPr="00B83B3E" w:rsidRDefault="006B7071" w:rsidP="00113C7E">
      <w:pPr>
        <w:pStyle w:val="BodyText"/>
      </w:pPr>
      <w:r w:rsidRPr="00B83B3E">
        <w:t>CAPRI</w:t>
      </w:r>
      <w:r w:rsidR="00AE73FC" w:rsidRPr="00B83B3E">
        <w:t xml:space="preserve"> </w:t>
      </w:r>
      <w:r w:rsidR="00D86AF8" w:rsidRPr="00B83B3E">
        <w:t>warn</w:t>
      </w:r>
      <w:r w:rsidR="00AE73FC" w:rsidRPr="00B83B3E">
        <w:t>s</w:t>
      </w:r>
      <w:r w:rsidR="00D86AF8" w:rsidRPr="00B83B3E">
        <w:t xml:space="preserve"> users when they have selected too many forms to merge by displaying </w:t>
      </w:r>
      <w:r w:rsidR="00981A0B" w:rsidRPr="00B83B3E">
        <w:t>the</w:t>
      </w:r>
      <w:r w:rsidR="00D86AF8" w:rsidRPr="00B83B3E">
        <w:t xml:space="preserve"> warning message</w:t>
      </w:r>
      <w:r w:rsidR="00981A0B" w:rsidRPr="00B83B3E">
        <w:t>:</w:t>
      </w:r>
      <w:r w:rsidR="00887D6E" w:rsidRPr="00B83B3E">
        <w:t xml:space="preserve"> </w:t>
      </w:r>
      <w:r w:rsidR="00D86AF8" w:rsidRPr="00B83B3E">
        <w:rPr>
          <w:b/>
        </w:rPr>
        <w:t>You’ve selected too many forms. Either remove some of the new ones or cho</w:t>
      </w:r>
      <w:r w:rsidR="00887D6E" w:rsidRPr="00B83B3E">
        <w:rPr>
          <w:b/>
        </w:rPr>
        <w:t>ose existing ones for deletion.</w:t>
      </w:r>
      <w:r w:rsidR="00EE0CF4">
        <w:t xml:space="preserve"> </w:t>
      </w:r>
    </w:p>
    <w:p w14:paraId="7F345E65" w14:textId="1716575C" w:rsidR="00400B72" w:rsidRDefault="00981A0B" w:rsidP="00400B72">
      <w:pPr>
        <w:pStyle w:val="BodyText"/>
      </w:pPr>
      <w:r w:rsidRPr="00B83B3E">
        <w:t>The b</w:t>
      </w:r>
      <w:r w:rsidR="00D86AF8" w:rsidRPr="00B83B3E">
        <w:t xml:space="preserve">uffer must be less than 100% to complete the </w:t>
      </w:r>
      <w:r w:rsidRPr="00B83B3E">
        <w:rPr>
          <w:b/>
        </w:rPr>
        <w:t>Manage</w:t>
      </w:r>
      <w:r w:rsidRPr="00B83B3E">
        <w:t xml:space="preserve"> </w:t>
      </w:r>
      <w:r w:rsidRPr="00B83B3E">
        <w:rPr>
          <w:b/>
        </w:rPr>
        <w:t>Templates</w:t>
      </w:r>
      <w:r w:rsidRPr="00B83B3E">
        <w:t xml:space="preserve"> </w:t>
      </w:r>
      <w:r w:rsidR="00D86AF8" w:rsidRPr="00B83B3E">
        <w:t>function.</w:t>
      </w:r>
    </w:p>
    <w:p w14:paraId="5A226474" w14:textId="422215CD" w:rsidR="00400B72" w:rsidRPr="00400B72" w:rsidRDefault="005B290C" w:rsidP="005F7F65">
      <w:pPr>
        <w:pStyle w:val="Caption"/>
      </w:pPr>
      <w:r w:rsidRPr="00B83B3E">
        <w:rPr>
          <w:noProof/>
        </w:rPr>
        <w:lastRenderedPageBreak/>
        <w:drawing>
          <wp:inline distT="0" distB="0" distL="0" distR="0" wp14:anchorId="7E3CB967" wp14:editId="7AA1946F">
            <wp:extent cx="3695700" cy="2867025"/>
            <wp:effectExtent l="0" t="0" r="0" b="9525"/>
            <wp:docPr id="363" name="Picture 127" descr="Screen capture of the Manage Templates screen showing the Buffer Progress Bar." title="Figure 2-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Description: Screen capture of the Manage Templates screen showing the Buffer Progress Bar."/>
                    <pic:cNvPicPr>
                      <a:picLocks noChangeAspect="1" noChangeArrowheads="1"/>
                    </pic:cNvPicPr>
                  </pic:nvPicPr>
                  <pic:blipFill>
                    <a:blip r:embed="rId189" cstate="print"/>
                    <a:srcRect/>
                    <a:stretch>
                      <a:fillRect/>
                    </a:stretch>
                  </pic:blipFill>
                  <pic:spPr bwMode="auto">
                    <a:xfrm>
                      <a:off x="0" y="0"/>
                      <a:ext cx="3695700" cy="2867025"/>
                    </a:xfrm>
                    <a:prstGeom prst="rect">
                      <a:avLst/>
                    </a:prstGeom>
                    <a:noFill/>
                    <a:ln w="9525">
                      <a:noFill/>
                      <a:miter lim="800000"/>
                      <a:headEnd/>
                      <a:tailEnd/>
                    </a:ln>
                  </pic:spPr>
                </pic:pic>
              </a:graphicData>
            </a:graphic>
          </wp:inline>
        </w:drawing>
      </w:r>
    </w:p>
    <w:p w14:paraId="5C3CDB2F" w14:textId="03C0B557" w:rsidR="00D86AF8" w:rsidRDefault="00303711">
      <w:pPr>
        <w:pStyle w:val="Caption"/>
      </w:pPr>
      <w:bookmarkStart w:id="1668" w:name="_Ref413322680"/>
      <w:bookmarkStart w:id="1669" w:name="_Toc20827354"/>
      <w:r w:rsidRPr="00400B72">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141</w:t>
      </w:r>
      <w:r w:rsidR="00C72CA4">
        <w:rPr>
          <w:noProof/>
        </w:rPr>
        <w:fldChar w:fldCharType="end"/>
      </w:r>
      <w:bookmarkEnd w:id="1668"/>
      <w:r w:rsidR="00C46F89">
        <w:t>. Manage Templates Screen.</w:t>
      </w:r>
      <w:bookmarkEnd w:id="1669"/>
    </w:p>
    <w:p w14:paraId="516A89C6" w14:textId="77777777" w:rsidR="00400B72" w:rsidRPr="00400B72" w:rsidRDefault="00400B72" w:rsidP="005F7F65">
      <w:pPr>
        <w:pStyle w:val="BodyText"/>
      </w:pPr>
    </w:p>
    <w:p w14:paraId="5C3CDB30" w14:textId="77777777" w:rsidR="00D86AF8" w:rsidRPr="00B83B3E" w:rsidRDefault="00FC34A3" w:rsidP="00EE33FC">
      <w:pPr>
        <w:pStyle w:val="Heading4"/>
      </w:pPr>
      <w:bookmarkStart w:id="1670" w:name="_Toc508873643"/>
      <w:r w:rsidRPr="00B83B3E">
        <w:t xml:space="preserve">Change Exam </w:t>
      </w:r>
      <w:r w:rsidR="00D86AF8" w:rsidRPr="00B83B3E">
        <w:t>Order</w:t>
      </w:r>
      <w:bookmarkEnd w:id="1670"/>
    </w:p>
    <w:p w14:paraId="5C3CDB31" w14:textId="473B0EC7" w:rsidR="00D86AF8" w:rsidRPr="00B83B3E" w:rsidRDefault="00D86AF8" w:rsidP="00345C0B">
      <w:pPr>
        <w:pStyle w:val="Body3PicCaption"/>
      </w:pPr>
      <w:r w:rsidRPr="00B83B3E">
        <w:t xml:space="preserve">When users have several templates merged into one exam, the Change Exam Order feature </w:t>
      </w:r>
      <w:r w:rsidR="00F34292" w:rsidRPr="00B83B3E">
        <w:t>(</w:t>
      </w:r>
      <w:r w:rsidR="00526097" w:rsidRPr="00B83B3E">
        <w:fldChar w:fldCharType="begin"/>
      </w:r>
      <w:r w:rsidR="00526097" w:rsidRPr="00B83B3E">
        <w:instrText xml:space="preserve"> REF _Ref406770978 \h </w:instrText>
      </w:r>
      <w:r w:rsidR="00B83B3E">
        <w:instrText xml:space="preserve"> \* MERGEFORMAT </w:instrText>
      </w:r>
      <w:r w:rsidR="00526097" w:rsidRPr="00B83B3E">
        <w:fldChar w:fldCharType="separate"/>
      </w:r>
      <w:r w:rsidR="0081024B" w:rsidRPr="00B83B3E">
        <w:t xml:space="preserve">Figure </w:t>
      </w:r>
      <w:r w:rsidR="0081024B">
        <w:t>2</w:t>
      </w:r>
      <w:r w:rsidR="0081024B">
        <w:noBreakHyphen/>
        <w:t>142</w:t>
      </w:r>
      <w:r w:rsidR="00526097" w:rsidRPr="00B83B3E">
        <w:fldChar w:fldCharType="end"/>
      </w:r>
      <w:r w:rsidR="00F34292" w:rsidRPr="00B83B3E">
        <w:t xml:space="preserve">) </w:t>
      </w:r>
      <w:r w:rsidRPr="00B83B3E">
        <w:t>can be used to customize the order in which templates are displayed.</w:t>
      </w:r>
      <w:r w:rsidR="00EE0CF4">
        <w:t xml:space="preserve"> </w:t>
      </w:r>
      <w:r w:rsidR="00F06340" w:rsidRPr="00B83B3E">
        <w:t>After selecting Change Exam Order from the Options menu, t</w:t>
      </w:r>
      <w:r w:rsidR="00981A0B" w:rsidRPr="00B83B3E">
        <w:t>he user clicks</w:t>
      </w:r>
      <w:r w:rsidRPr="00B83B3E">
        <w:t xml:space="preserve"> </w:t>
      </w:r>
      <w:r w:rsidR="00981A0B" w:rsidRPr="00B83B3E">
        <w:t xml:space="preserve">Move Up or </w:t>
      </w:r>
      <w:r w:rsidRPr="00B83B3E">
        <w:t>Move Down to move the exams into the desired order</w:t>
      </w:r>
      <w:r w:rsidR="00981A0B" w:rsidRPr="00B83B3E">
        <w:t>.</w:t>
      </w:r>
      <w:r w:rsidR="00EE0CF4">
        <w:t xml:space="preserve"> </w:t>
      </w:r>
      <w:r w:rsidR="00981A0B" w:rsidRPr="00B83B3E">
        <w:t xml:space="preserve">The user then </w:t>
      </w:r>
      <w:r w:rsidR="00F06340" w:rsidRPr="00B83B3E">
        <w:t>selects</w:t>
      </w:r>
      <w:r w:rsidRPr="00B83B3E">
        <w:t xml:space="preserve"> OK.</w:t>
      </w:r>
      <w:r w:rsidR="00EE0CF4">
        <w:t xml:space="preserve"> </w:t>
      </w:r>
      <w:r w:rsidRPr="00B83B3E">
        <w:t>The templates and report</w:t>
      </w:r>
      <w:r w:rsidR="00FC34A3" w:rsidRPr="00B83B3E">
        <w:t>s</w:t>
      </w:r>
      <w:r w:rsidRPr="00B83B3E">
        <w:t xml:space="preserve"> </w:t>
      </w:r>
      <w:r w:rsidR="00981A0B" w:rsidRPr="00B83B3E">
        <w:t>are</w:t>
      </w:r>
      <w:r w:rsidRPr="00B83B3E">
        <w:t xml:space="preserve"> displayed in the customized order. </w:t>
      </w:r>
    </w:p>
    <w:p w14:paraId="5C3CDB32" w14:textId="5E339EA1" w:rsidR="00526097" w:rsidRPr="00B83B3E" w:rsidRDefault="005B290C" w:rsidP="00345C0B">
      <w:pPr>
        <w:pStyle w:val="Body3PicCaption"/>
      </w:pPr>
      <w:r>
        <w:drawing>
          <wp:inline distT="0" distB="0" distL="0" distR="0" wp14:anchorId="7D597AC6" wp14:editId="14390E48">
            <wp:extent cx="3114286" cy="2200000"/>
            <wp:effectExtent l="0" t="0" r="0" b="0"/>
            <wp:docPr id="364" name="Picture 364" descr="Displays the Form Exam Tab Ord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114286" cy="2200000"/>
                    </a:xfrm>
                    <a:prstGeom prst="rect">
                      <a:avLst/>
                    </a:prstGeom>
                  </pic:spPr>
                </pic:pic>
              </a:graphicData>
            </a:graphic>
          </wp:inline>
        </w:drawing>
      </w:r>
    </w:p>
    <w:p w14:paraId="5C3CDB34" w14:textId="509EAB8A" w:rsidR="00D86AF8" w:rsidRPr="00B83B3E" w:rsidRDefault="00AE3962" w:rsidP="005B290C">
      <w:pPr>
        <w:pStyle w:val="Caption"/>
        <w:rPr>
          <w:rFonts w:cs="Times New Roman"/>
        </w:rPr>
      </w:pPr>
      <w:bookmarkStart w:id="1671" w:name="_Toc134496300"/>
      <w:bookmarkStart w:id="1672" w:name="_Ref406770978"/>
      <w:bookmarkStart w:id="1673" w:name="_Toc20827355"/>
      <w:bookmarkEnd w:id="167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142</w:t>
      </w:r>
      <w:r w:rsidR="008D502E">
        <w:rPr>
          <w:rFonts w:cs="Times New Roman"/>
        </w:rPr>
        <w:fldChar w:fldCharType="end"/>
      </w:r>
      <w:bookmarkEnd w:id="1672"/>
      <w:r w:rsidR="00C46F89">
        <w:rPr>
          <w:rFonts w:cs="Times New Roman"/>
        </w:rPr>
        <w:t>. Change Exam Order Template Screen.</w:t>
      </w:r>
      <w:bookmarkEnd w:id="1673"/>
    </w:p>
    <w:p w14:paraId="5C3CDB35" w14:textId="77777777" w:rsidR="00D86AF8" w:rsidRPr="00B83B3E" w:rsidRDefault="00D86AF8" w:rsidP="00EE33FC">
      <w:pPr>
        <w:pStyle w:val="Heading4"/>
      </w:pPr>
      <w:bookmarkStart w:id="1674" w:name="_Toc508873644"/>
      <w:r w:rsidRPr="00B83B3E">
        <w:t>Restore Previous Version</w:t>
      </w:r>
      <w:bookmarkEnd w:id="1674"/>
    </w:p>
    <w:p w14:paraId="5C3CDB36" w14:textId="261D03B9" w:rsidR="00D86AF8" w:rsidRPr="00B83B3E" w:rsidRDefault="00D86AF8" w:rsidP="00345C0B">
      <w:pPr>
        <w:pStyle w:val="Body3PicCaption"/>
      </w:pPr>
      <w:r w:rsidRPr="00B83B3E">
        <w:t xml:space="preserve">When a user is actively editing a template for a selected patient, the user can select Options and Restore Previous Version to view a history of the </w:t>
      </w:r>
      <w:r w:rsidR="00F06340" w:rsidRPr="00B83B3E">
        <w:t>saved entries for the current template.</w:t>
      </w:r>
      <w:r w:rsidR="00EE0CF4">
        <w:t xml:space="preserve"> </w:t>
      </w:r>
      <w:r w:rsidR="00F06340" w:rsidRPr="00B83B3E">
        <w:t>A dialog box</w:t>
      </w:r>
      <w:r w:rsidRPr="00B83B3E">
        <w:t xml:space="preserve"> </w:t>
      </w:r>
      <w:r w:rsidR="00FC34A3" w:rsidRPr="00B83B3E">
        <w:t>showing</w:t>
      </w:r>
      <w:r w:rsidRPr="00B83B3E">
        <w:t xml:space="preserve"> the history of each</w:t>
      </w:r>
      <w:r w:rsidR="00F06340" w:rsidRPr="00B83B3E">
        <w:t xml:space="preserve"> time a template was saved</w:t>
      </w:r>
      <w:r w:rsidRPr="00B83B3E">
        <w:t xml:space="preserve"> is displayed</w:t>
      </w:r>
      <w:r w:rsidR="00F34292" w:rsidRPr="00B83B3E">
        <w:t xml:space="preserve"> (</w:t>
      </w:r>
      <w:r w:rsidR="00526097" w:rsidRPr="00B83B3E">
        <w:fldChar w:fldCharType="begin"/>
      </w:r>
      <w:r w:rsidR="00526097" w:rsidRPr="00B83B3E">
        <w:instrText xml:space="preserve"> REF _Ref406770960 \h </w:instrText>
      </w:r>
      <w:r w:rsidR="00B83B3E">
        <w:instrText xml:space="preserve"> \* MERGEFORMAT </w:instrText>
      </w:r>
      <w:r w:rsidR="00526097" w:rsidRPr="00B83B3E">
        <w:fldChar w:fldCharType="separate"/>
      </w:r>
      <w:r w:rsidR="0081024B" w:rsidRPr="00B83B3E">
        <w:t xml:space="preserve">Figure </w:t>
      </w:r>
      <w:r w:rsidR="0081024B">
        <w:t>2</w:t>
      </w:r>
      <w:r w:rsidR="0081024B">
        <w:noBreakHyphen/>
        <w:t>143</w:t>
      </w:r>
      <w:r w:rsidR="00526097" w:rsidRPr="00B83B3E">
        <w:fldChar w:fldCharType="end"/>
      </w:r>
      <w:r w:rsidR="00F34292" w:rsidRPr="00B83B3E">
        <w:t>)</w:t>
      </w:r>
      <w:r w:rsidRPr="00B83B3E">
        <w:t>.</w:t>
      </w:r>
      <w:r w:rsidR="00EE0CF4">
        <w:t xml:space="preserve"> </w:t>
      </w:r>
      <w:r w:rsidRPr="00B83B3E">
        <w:t>The user can select the date/time of the save.</w:t>
      </w:r>
      <w:r w:rsidR="00EE0CF4">
        <w:t xml:space="preserve"> </w:t>
      </w:r>
      <w:r w:rsidR="006B7071" w:rsidRPr="00B83B3E">
        <w:t>CAPRI</w:t>
      </w:r>
      <w:r w:rsidRPr="00B83B3E">
        <w:t xml:space="preserve"> </w:t>
      </w:r>
      <w:r w:rsidR="00106F8B" w:rsidRPr="00B83B3E">
        <w:t>displays</w:t>
      </w:r>
      <w:r w:rsidRPr="00B83B3E">
        <w:t xml:space="preserve"> the name or names of the forms saved, date</w:t>
      </w:r>
      <w:r w:rsidR="00F06340" w:rsidRPr="00B83B3E">
        <w:t>,</w:t>
      </w:r>
      <w:r w:rsidRPr="00B83B3E">
        <w:t xml:space="preserve"> </w:t>
      </w:r>
      <w:r w:rsidRPr="00B83B3E">
        <w:lastRenderedPageBreak/>
        <w:t>time, the name of the person who performed the save</w:t>
      </w:r>
      <w:r w:rsidR="00F06340" w:rsidRPr="00B83B3E">
        <w:t>, and the names of the templates</w:t>
      </w:r>
      <w:r w:rsidRPr="00B83B3E">
        <w:t xml:space="preserve"> that were saved at the selected date</w:t>
      </w:r>
      <w:r w:rsidR="00F06340" w:rsidRPr="00B83B3E">
        <w:t xml:space="preserve"> and </w:t>
      </w:r>
      <w:r w:rsidRPr="00B83B3E">
        <w:t>time.</w:t>
      </w:r>
      <w:r w:rsidR="00EE0CF4">
        <w:t xml:space="preserve"> </w:t>
      </w:r>
      <w:r w:rsidRPr="00B83B3E">
        <w:t>The user can then select Load Selected Version</w:t>
      </w:r>
      <w:r w:rsidR="00F06340" w:rsidRPr="00B83B3E">
        <w:t>.</w:t>
      </w:r>
      <w:r w:rsidR="00EE0CF4">
        <w:t xml:space="preserve"> </w:t>
      </w:r>
      <w:r w:rsidR="006B7071" w:rsidRPr="00B83B3E">
        <w:t>CAPRI</w:t>
      </w:r>
      <w:r w:rsidRPr="00B83B3E">
        <w:t xml:space="preserve"> </w:t>
      </w:r>
      <w:r w:rsidR="00F06340" w:rsidRPr="00B83B3E">
        <w:t xml:space="preserve">then </w:t>
      </w:r>
      <w:r w:rsidRPr="00B83B3E">
        <w:t>load</w:t>
      </w:r>
      <w:r w:rsidR="00F06340" w:rsidRPr="00B83B3E">
        <w:t>s</w:t>
      </w:r>
      <w:r w:rsidRPr="00B83B3E">
        <w:t xml:space="preserve"> the templates and all data saved to the template</w:t>
      </w:r>
      <w:r w:rsidR="00F06340" w:rsidRPr="00B83B3E">
        <w:t>s</w:t>
      </w:r>
      <w:r w:rsidRPr="00B83B3E">
        <w:t xml:space="preserve"> at the date and time in history.</w:t>
      </w:r>
    </w:p>
    <w:p w14:paraId="5C3CDB38" w14:textId="12A47DF3" w:rsidR="00AE3962" w:rsidRPr="00B83B3E" w:rsidRDefault="005B290C" w:rsidP="00345C0B">
      <w:pPr>
        <w:pStyle w:val="Body3PicCaption"/>
      </w:pPr>
      <w:r w:rsidRPr="00B83B3E">
        <w:drawing>
          <wp:inline distT="0" distB="0" distL="0" distR="0" wp14:anchorId="65A12E4A" wp14:editId="7379B6E7">
            <wp:extent cx="4389120" cy="2438400"/>
            <wp:effectExtent l="0" t="0" r="0" b="0"/>
            <wp:docPr id="365" name="Picture 78" descr="Displays a  dialog box showing the history of each time a template was saved" title="Figure 2-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91" cstate="print"/>
                    <a:srcRect/>
                    <a:stretch>
                      <a:fillRect/>
                    </a:stretch>
                  </pic:blipFill>
                  <pic:spPr bwMode="auto">
                    <a:xfrm>
                      <a:off x="0" y="0"/>
                      <a:ext cx="4389120" cy="2438400"/>
                    </a:xfrm>
                    <a:prstGeom prst="rect">
                      <a:avLst/>
                    </a:prstGeom>
                    <a:noFill/>
                  </pic:spPr>
                </pic:pic>
              </a:graphicData>
            </a:graphic>
          </wp:inline>
        </w:drawing>
      </w:r>
    </w:p>
    <w:p w14:paraId="5C3CDB39" w14:textId="5D3D259D" w:rsidR="00D86AF8" w:rsidRPr="00B83B3E" w:rsidRDefault="00AE3962" w:rsidP="00B52F9B">
      <w:pPr>
        <w:pStyle w:val="Caption"/>
        <w:rPr>
          <w:rFonts w:cs="Times New Roman"/>
        </w:rPr>
      </w:pPr>
      <w:bookmarkStart w:id="1675" w:name="_Ref406770960"/>
      <w:bookmarkStart w:id="1676" w:name="_Toc2082735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143</w:t>
      </w:r>
      <w:r w:rsidR="008D502E">
        <w:rPr>
          <w:rFonts w:cs="Times New Roman"/>
        </w:rPr>
        <w:fldChar w:fldCharType="end"/>
      </w:r>
      <w:bookmarkEnd w:id="1675"/>
      <w:r w:rsidR="00DE543F">
        <w:rPr>
          <w:rFonts w:cs="Times New Roman"/>
        </w:rPr>
        <w:t>. Restore Previous Version Template Screen.</w:t>
      </w:r>
      <w:bookmarkEnd w:id="1676"/>
    </w:p>
    <w:p w14:paraId="5C3CDB3B" w14:textId="77777777" w:rsidR="00D86AF8" w:rsidRPr="00B83B3E" w:rsidRDefault="00D86AF8" w:rsidP="00EE33FC">
      <w:pPr>
        <w:pStyle w:val="Heading4"/>
      </w:pPr>
      <w:bookmarkStart w:id="1677" w:name="_Toc508873645"/>
      <w:r w:rsidRPr="00B83B3E">
        <w:t>Review Events Comments</w:t>
      </w:r>
      <w:bookmarkEnd w:id="1677"/>
    </w:p>
    <w:p w14:paraId="5C3CDB3D" w14:textId="4576B111" w:rsidR="00D86AF8" w:rsidRPr="00B83B3E" w:rsidRDefault="00D86AF8" w:rsidP="00345C0B">
      <w:pPr>
        <w:pStyle w:val="Body3PicCaption"/>
      </w:pPr>
      <w:r w:rsidRPr="00B83B3E">
        <w:t>If a template has had review comments added, users can view the reviewer’s comments at any time while a template is open for editing by selecting Review Events</w:t>
      </w:r>
      <w:r w:rsidR="00F06340" w:rsidRPr="00B83B3E">
        <w:t xml:space="preserve"> on the Options menu</w:t>
      </w:r>
      <w:r w:rsidRPr="00B83B3E">
        <w:t>.</w:t>
      </w:r>
      <w:r w:rsidR="00EE0CF4">
        <w:t xml:space="preserve"> </w:t>
      </w:r>
      <w:r w:rsidR="00F06340" w:rsidRPr="00B83B3E">
        <w:t>After t</w:t>
      </w:r>
      <w:r w:rsidRPr="00B83B3E">
        <w:t xml:space="preserve">he Review Events window </w:t>
      </w:r>
      <w:r w:rsidR="00254AD3" w:rsidRPr="00B83B3E">
        <w:t>is</w:t>
      </w:r>
      <w:r w:rsidRPr="00B83B3E">
        <w:t xml:space="preserve"> displayed</w:t>
      </w:r>
      <w:r w:rsidR="00F34292" w:rsidRPr="00B83B3E">
        <w:t xml:space="preserve"> (</w:t>
      </w:r>
      <w:r w:rsidR="00526097" w:rsidRPr="00B83B3E">
        <w:fldChar w:fldCharType="begin"/>
      </w:r>
      <w:r w:rsidR="00526097" w:rsidRPr="00B83B3E">
        <w:instrText xml:space="preserve"> REF _Ref406770931 \h </w:instrText>
      </w:r>
      <w:r w:rsidR="00B83B3E">
        <w:instrText xml:space="preserve"> \* MERGEFORMAT </w:instrText>
      </w:r>
      <w:r w:rsidR="00526097" w:rsidRPr="00B83B3E">
        <w:fldChar w:fldCharType="separate"/>
      </w:r>
      <w:r w:rsidR="0081024B" w:rsidRPr="00B83B3E">
        <w:t xml:space="preserve">Figure </w:t>
      </w:r>
      <w:r w:rsidR="0081024B">
        <w:t>2</w:t>
      </w:r>
      <w:r w:rsidR="0081024B">
        <w:noBreakHyphen/>
        <w:t>144</w:t>
      </w:r>
      <w:r w:rsidR="00526097" w:rsidRPr="00B83B3E">
        <w:fldChar w:fldCharType="end"/>
      </w:r>
      <w:r w:rsidR="00F34292" w:rsidRPr="00B83B3E">
        <w:t>)</w:t>
      </w:r>
      <w:r w:rsidR="00F06340" w:rsidRPr="00B83B3E">
        <w:t>,</w:t>
      </w:r>
      <w:r w:rsidR="004439F3" w:rsidRPr="00B83B3E">
        <w:t xml:space="preserve"> users can drag the Review E</w:t>
      </w:r>
      <w:r w:rsidRPr="00B83B3E">
        <w:t>vents window to the side for viewing while continuing to edit the open CPWM Template.</w:t>
      </w:r>
      <w:r w:rsidR="00EE0CF4">
        <w:t xml:space="preserve"> </w:t>
      </w:r>
      <w:r w:rsidRPr="00B83B3E">
        <w:t>The comments for a given date</w:t>
      </w:r>
      <w:r w:rsidR="00F06340" w:rsidRPr="00B83B3E">
        <w:t xml:space="preserve"> and </w:t>
      </w:r>
      <w:r w:rsidRPr="00B83B3E">
        <w:t>time can be viewed by selecting the date</w:t>
      </w:r>
      <w:r w:rsidR="00F06340" w:rsidRPr="00B83B3E">
        <w:t xml:space="preserve"> and </w:t>
      </w:r>
      <w:r w:rsidRPr="00B83B3E">
        <w:t>time from the drop down list</w:t>
      </w:r>
      <w:r w:rsidR="00526097" w:rsidRPr="00B83B3E">
        <w:t>.</w:t>
      </w:r>
    </w:p>
    <w:p w14:paraId="5C3CDB3E" w14:textId="00F2A65A" w:rsidR="00AE3962" w:rsidRPr="00B83B3E" w:rsidRDefault="005B290C" w:rsidP="00345C0B">
      <w:pPr>
        <w:pStyle w:val="Body3PicCaption"/>
      </w:pPr>
      <w:r w:rsidRPr="00B83B3E">
        <w:drawing>
          <wp:inline distT="0" distB="0" distL="0" distR="0" wp14:anchorId="52EA8E6D" wp14:editId="0B66BE19">
            <wp:extent cx="3571875" cy="2543175"/>
            <wp:effectExtent l="0" t="0" r="9525" b="9525"/>
            <wp:docPr id="366" name="Picture 130" descr="Displays the  Review Events screen" title="Figure 2-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Description: Screen capture of Reviw Events screen"/>
                    <pic:cNvPicPr>
                      <a:picLocks noChangeAspect="1" noChangeArrowheads="1"/>
                    </pic:cNvPicPr>
                  </pic:nvPicPr>
                  <pic:blipFill>
                    <a:blip r:embed="rId192" cstate="print"/>
                    <a:srcRect/>
                    <a:stretch>
                      <a:fillRect/>
                    </a:stretch>
                  </pic:blipFill>
                  <pic:spPr bwMode="auto">
                    <a:xfrm>
                      <a:off x="0" y="0"/>
                      <a:ext cx="3571875" cy="2543175"/>
                    </a:xfrm>
                    <a:prstGeom prst="rect">
                      <a:avLst/>
                    </a:prstGeom>
                    <a:noFill/>
                    <a:ln w="9525">
                      <a:noFill/>
                      <a:miter lim="800000"/>
                      <a:headEnd/>
                      <a:tailEnd/>
                    </a:ln>
                  </pic:spPr>
                </pic:pic>
              </a:graphicData>
            </a:graphic>
          </wp:inline>
        </w:drawing>
      </w:r>
    </w:p>
    <w:p w14:paraId="5C3CDB3F" w14:textId="62F09F6C" w:rsidR="00092F41" w:rsidRPr="00B83B3E" w:rsidRDefault="00AE3962" w:rsidP="00B52F9B">
      <w:pPr>
        <w:pStyle w:val="Caption"/>
        <w:rPr>
          <w:rFonts w:cs="Times New Roman"/>
        </w:rPr>
      </w:pPr>
      <w:bookmarkStart w:id="1678" w:name="_Ref406770931"/>
      <w:bookmarkStart w:id="1679" w:name="_Toc2082735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144</w:t>
      </w:r>
      <w:r w:rsidR="008D502E">
        <w:rPr>
          <w:rFonts w:cs="Times New Roman"/>
        </w:rPr>
        <w:fldChar w:fldCharType="end"/>
      </w:r>
      <w:bookmarkEnd w:id="1678"/>
      <w:r w:rsidR="00B86E18">
        <w:rPr>
          <w:rFonts w:cs="Times New Roman"/>
        </w:rPr>
        <w:t>. Review Events Screen.</w:t>
      </w:r>
      <w:bookmarkEnd w:id="1679"/>
    </w:p>
    <w:p w14:paraId="5C3CDB40" w14:textId="77777777" w:rsidR="00D86AF8" w:rsidRPr="00B83B3E" w:rsidRDefault="00D86AF8" w:rsidP="00EE33FC">
      <w:pPr>
        <w:pStyle w:val="Heading4"/>
      </w:pPr>
      <w:bookmarkStart w:id="1680" w:name="_Toc508873646"/>
      <w:r w:rsidRPr="00B83B3E">
        <w:t>Info</w:t>
      </w:r>
      <w:r w:rsidR="009819F7" w:rsidRPr="00B83B3E">
        <w:t xml:space="preserve"> Box</w:t>
      </w:r>
      <w:bookmarkEnd w:id="1680"/>
    </w:p>
    <w:p w14:paraId="5C3CDB41" w14:textId="14A33014" w:rsidR="00D86AF8" w:rsidRPr="00B83B3E" w:rsidRDefault="00D86AF8" w:rsidP="00345C0B">
      <w:pPr>
        <w:pStyle w:val="Body3PicCaption"/>
      </w:pPr>
      <w:r w:rsidRPr="00B83B3E">
        <w:t xml:space="preserve">The info box </w:t>
      </w:r>
      <w:r w:rsidR="00F34292" w:rsidRPr="00B83B3E">
        <w:t>(</w:t>
      </w:r>
      <w:r w:rsidR="00526097" w:rsidRPr="00B83B3E">
        <w:fldChar w:fldCharType="begin"/>
      </w:r>
      <w:r w:rsidR="00526097" w:rsidRPr="00B83B3E">
        <w:instrText xml:space="preserve"> REF _Ref406770912 \h </w:instrText>
      </w:r>
      <w:r w:rsidR="00B83B3E">
        <w:instrText xml:space="preserve"> \* MERGEFORMAT </w:instrText>
      </w:r>
      <w:r w:rsidR="00526097" w:rsidRPr="00B83B3E">
        <w:fldChar w:fldCharType="separate"/>
      </w:r>
      <w:r w:rsidR="0081024B" w:rsidRPr="00B83B3E">
        <w:t xml:space="preserve">Figure </w:t>
      </w:r>
      <w:r w:rsidR="0081024B">
        <w:t>2</w:t>
      </w:r>
      <w:r w:rsidR="0081024B">
        <w:noBreakHyphen/>
        <w:t>145</w:t>
      </w:r>
      <w:r w:rsidR="00526097" w:rsidRPr="00B83B3E">
        <w:fldChar w:fldCharType="end"/>
      </w:r>
      <w:r w:rsidR="00F92A52" w:rsidRPr="00B83B3E">
        <w:t xml:space="preserve">) </w:t>
      </w:r>
      <w:r w:rsidRPr="00B83B3E">
        <w:t>provide</w:t>
      </w:r>
      <w:r w:rsidR="00F06340" w:rsidRPr="00B83B3E">
        <w:t>s</w:t>
      </w:r>
      <w:r w:rsidRPr="00B83B3E">
        <w:t xml:space="preserve"> information about the template version and</w:t>
      </w:r>
      <w:r w:rsidR="00F06340" w:rsidRPr="00B83B3E">
        <w:t xml:space="preserve"> the</w:t>
      </w:r>
      <w:r w:rsidRPr="00B83B3E">
        <w:t xml:space="preserve"> date of last update.</w:t>
      </w:r>
      <w:r w:rsidR="00EE0CF4">
        <w:t xml:space="preserve"> </w:t>
      </w:r>
      <w:r w:rsidRPr="00B83B3E">
        <w:t>It also display</w:t>
      </w:r>
      <w:r w:rsidR="00F06340" w:rsidRPr="00B83B3E">
        <w:t>s</w:t>
      </w:r>
      <w:r w:rsidRPr="00B83B3E">
        <w:t xml:space="preserve"> </w:t>
      </w:r>
      <w:r w:rsidR="00F06340" w:rsidRPr="00B83B3E">
        <w:t>the</w:t>
      </w:r>
      <w:r w:rsidRPr="00B83B3E">
        <w:t xml:space="preserve"> version of the </w:t>
      </w:r>
      <w:r w:rsidR="006B7071" w:rsidRPr="00B83B3E">
        <w:t>CAPRI</w:t>
      </w:r>
      <w:r w:rsidRPr="00B83B3E">
        <w:t xml:space="preserve"> GUI last used to save the template.</w:t>
      </w:r>
      <w:r w:rsidR="00EE0CF4">
        <w:t xml:space="preserve"> </w:t>
      </w:r>
      <w:r w:rsidRPr="00B83B3E">
        <w:t xml:space="preserve">Script </w:t>
      </w:r>
      <w:r w:rsidRPr="00B83B3E">
        <w:lastRenderedPageBreak/>
        <w:t>variables and Object count information may be used by technical staff for troubleshooting technical problems with templates.</w:t>
      </w:r>
    </w:p>
    <w:p w14:paraId="5C3CDB43" w14:textId="2412194E" w:rsidR="00AE3962" w:rsidRPr="00B83B3E" w:rsidRDefault="005B290C" w:rsidP="00345C0B">
      <w:pPr>
        <w:pStyle w:val="Body3PicCaption"/>
      </w:pPr>
      <w:r w:rsidRPr="00B83B3E">
        <w:drawing>
          <wp:inline distT="0" distB="0" distL="0" distR="0" wp14:anchorId="2E8D4925" wp14:editId="7D3BEA47">
            <wp:extent cx="4572000" cy="2381250"/>
            <wp:effectExtent l="19050" t="19050" r="19050" b="19050"/>
            <wp:docPr id="367" name="Picture 131" descr="Displays the Info Box with information about the template version" title="Figure 2-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Description: Screen capture of Information option accessed from Options button"/>
                    <pic:cNvPicPr>
                      <a:picLocks noChangeAspect="1" noChangeArrowheads="1"/>
                    </pic:cNvPicPr>
                  </pic:nvPicPr>
                  <pic:blipFill>
                    <a:blip r:embed="rId193" cstate="print"/>
                    <a:srcRect/>
                    <a:stretch>
                      <a:fillRect/>
                    </a:stretch>
                  </pic:blipFill>
                  <pic:spPr bwMode="auto">
                    <a:xfrm>
                      <a:off x="0" y="0"/>
                      <a:ext cx="4572000" cy="2381250"/>
                    </a:xfrm>
                    <a:prstGeom prst="rect">
                      <a:avLst/>
                    </a:prstGeom>
                    <a:noFill/>
                    <a:ln w="6350" cmpd="sng">
                      <a:solidFill>
                        <a:srgbClr val="000000"/>
                      </a:solidFill>
                      <a:miter lim="800000"/>
                      <a:headEnd/>
                      <a:tailEnd/>
                    </a:ln>
                    <a:effectLst/>
                  </pic:spPr>
                </pic:pic>
              </a:graphicData>
            </a:graphic>
          </wp:inline>
        </w:drawing>
      </w:r>
    </w:p>
    <w:p w14:paraId="5C3CDB44" w14:textId="47AACCE9" w:rsidR="00D86AF8" w:rsidRPr="00B83B3E" w:rsidRDefault="00AE3962" w:rsidP="00B52F9B">
      <w:pPr>
        <w:pStyle w:val="Caption"/>
        <w:rPr>
          <w:rFonts w:cs="Times New Roman"/>
        </w:rPr>
      </w:pPr>
      <w:bookmarkStart w:id="1681" w:name="_Ref406770912"/>
      <w:bookmarkStart w:id="1682" w:name="_Toc2082735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145</w:t>
      </w:r>
      <w:r w:rsidR="008D502E">
        <w:rPr>
          <w:rFonts w:cs="Times New Roman"/>
        </w:rPr>
        <w:fldChar w:fldCharType="end"/>
      </w:r>
      <w:bookmarkEnd w:id="1681"/>
      <w:r w:rsidR="00B86E18">
        <w:rPr>
          <w:rFonts w:cs="Times New Roman"/>
        </w:rPr>
        <w:t>. Template Info Box View.</w:t>
      </w:r>
      <w:bookmarkEnd w:id="1682"/>
    </w:p>
    <w:p w14:paraId="5C3CDB45" w14:textId="77777777" w:rsidR="00D86AF8" w:rsidRPr="00B83B3E" w:rsidRDefault="00D86AF8" w:rsidP="00A561AD">
      <w:pPr>
        <w:pStyle w:val="Heading3"/>
      </w:pPr>
      <w:bookmarkStart w:id="1683" w:name="_Toc150075127"/>
      <w:bookmarkStart w:id="1684" w:name="_Toc150075196"/>
      <w:bookmarkStart w:id="1685" w:name="_Toc150075257"/>
      <w:bookmarkStart w:id="1686" w:name="_Toc278187855"/>
      <w:bookmarkStart w:id="1687" w:name="_Toc508873647"/>
      <w:bookmarkStart w:id="1688" w:name="_Toc508875026"/>
      <w:bookmarkStart w:id="1689" w:name="_Toc508875880"/>
      <w:bookmarkStart w:id="1690" w:name="_Toc20827544"/>
      <w:r w:rsidRPr="00B83B3E">
        <w:t>Saving Template Data</w:t>
      </w:r>
      <w:bookmarkEnd w:id="1683"/>
      <w:bookmarkEnd w:id="1684"/>
      <w:bookmarkEnd w:id="1685"/>
      <w:bookmarkEnd w:id="1686"/>
      <w:bookmarkEnd w:id="1687"/>
      <w:bookmarkEnd w:id="1688"/>
      <w:bookmarkEnd w:id="1689"/>
      <w:bookmarkEnd w:id="1690"/>
    </w:p>
    <w:p w14:paraId="5C3CDB46" w14:textId="77777777" w:rsidR="00D86AF8" w:rsidRPr="00B83B3E" w:rsidRDefault="00D86AF8" w:rsidP="00EE33FC">
      <w:pPr>
        <w:pStyle w:val="Heading4"/>
      </w:pPr>
      <w:bookmarkStart w:id="1691" w:name="_Toc508873648"/>
      <w:r w:rsidRPr="00B83B3E">
        <w:t>Autosave</w:t>
      </w:r>
      <w:bookmarkEnd w:id="1691"/>
    </w:p>
    <w:p w14:paraId="5C3CDB47" w14:textId="5C59267A" w:rsidR="00D86AF8" w:rsidRPr="00B83B3E" w:rsidRDefault="00D86AF8" w:rsidP="00113C7E">
      <w:pPr>
        <w:pStyle w:val="BodyText"/>
      </w:pPr>
      <w:r w:rsidRPr="00B83B3E">
        <w:t xml:space="preserve">The data is automatically saved by the system every </w:t>
      </w:r>
      <w:r w:rsidR="006A0A3E" w:rsidRPr="00B83B3E">
        <w:t>eight</w:t>
      </w:r>
      <w:r w:rsidRPr="00B83B3E">
        <w:t xml:space="preserve"> minutes</w:t>
      </w:r>
      <w:r w:rsidR="00511D74" w:rsidRPr="00B83B3E">
        <w:t xml:space="preserve">, but </w:t>
      </w:r>
      <w:r w:rsidRPr="00B83B3E">
        <w:t xml:space="preserve">it is a good practice </w:t>
      </w:r>
      <w:r w:rsidR="00106F8B" w:rsidRPr="00B83B3E">
        <w:t xml:space="preserve">for the user </w:t>
      </w:r>
      <w:r w:rsidRPr="00B83B3E">
        <w:t xml:space="preserve">to </w:t>
      </w:r>
      <w:r w:rsidR="00914F6F" w:rsidRPr="00B83B3E">
        <w:t xml:space="preserve">manually </w:t>
      </w:r>
      <w:r w:rsidRPr="00B83B3E">
        <w:t>save work often</w:t>
      </w:r>
      <w:r w:rsidR="00F34292" w:rsidRPr="00B83B3E">
        <w:t xml:space="preserve"> (</w:t>
      </w:r>
      <w:r w:rsidR="00F739AF" w:rsidRPr="00B83B3E">
        <w:fldChar w:fldCharType="begin"/>
      </w:r>
      <w:r w:rsidR="00F739AF" w:rsidRPr="00B83B3E">
        <w:instrText xml:space="preserve"> REF _Ref413322552 \h </w:instrText>
      </w:r>
      <w:r w:rsidR="00B83B3E">
        <w:instrText xml:space="preserve"> \* MERGEFORMAT </w:instrText>
      </w:r>
      <w:r w:rsidR="00F739AF" w:rsidRPr="00B83B3E">
        <w:fldChar w:fldCharType="separate"/>
      </w:r>
      <w:r w:rsidR="0081024B" w:rsidRPr="00B83B3E">
        <w:t xml:space="preserve">Figure </w:t>
      </w:r>
      <w:r w:rsidR="0081024B">
        <w:rPr>
          <w:noProof/>
        </w:rPr>
        <w:t>2</w:t>
      </w:r>
      <w:r w:rsidR="0081024B">
        <w:rPr>
          <w:noProof/>
        </w:rPr>
        <w:noBreakHyphen/>
        <w:t>146</w:t>
      </w:r>
      <w:r w:rsidR="00F739AF" w:rsidRPr="00B83B3E">
        <w:fldChar w:fldCharType="end"/>
      </w:r>
      <w:r w:rsidR="00F34292" w:rsidRPr="00B83B3E">
        <w:t>)</w:t>
      </w:r>
      <w:r w:rsidR="00106F8B" w:rsidRPr="00B83B3E">
        <w:t>.</w:t>
      </w:r>
    </w:p>
    <w:p w14:paraId="5C3CDB48" w14:textId="77777777" w:rsidR="00D86AF8" w:rsidRPr="00B83B3E" w:rsidRDefault="001C4104" w:rsidP="00EE33FC">
      <w:pPr>
        <w:pStyle w:val="Heading4"/>
      </w:pPr>
      <w:bookmarkStart w:id="1692" w:name="_Toc508873649"/>
      <w:r w:rsidRPr="00B83B3E">
        <w:t>Manual Saves</w:t>
      </w:r>
      <w:bookmarkEnd w:id="1692"/>
    </w:p>
    <w:p w14:paraId="5C3CDB49" w14:textId="717CB633" w:rsidR="00686B14" w:rsidRPr="00B83B3E" w:rsidRDefault="00686B14" w:rsidP="00345C0B">
      <w:pPr>
        <w:pStyle w:val="Body3PicCaption"/>
      </w:pPr>
      <w:r w:rsidRPr="00B83B3E">
        <w:t>The user clicks Sa</w:t>
      </w:r>
      <w:r w:rsidRPr="00B83B3E">
        <w:rPr>
          <w:u w:val="single"/>
        </w:rPr>
        <w:t>v</w:t>
      </w:r>
      <w:r w:rsidRPr="00B83B3E">
        <w:t>e to manually save the data.</w:t>
      </w:r>
      <w:r w:rsidR="00EE0CF4">
        <w:t xml:space="preserve"> </w:t>
      </w:r>
      <w:r w:rsidRPr="00B83B3E">
        <w:t>When the manual save box is displayed, the user can enter a customized description by typing a custom name in the box where manual save appears.</w:t>
      </w:r>
      <w:r w:rsidR="00EE0CF4">
        <w:t xml:space="preserve"> </w:t>
      </w:r>
      <w:r w:rsidRPr="00B83B3E">
        <w:t>Forms do not have to be completed in a single session.</w:t>
      </w:r>
      <w:r w:rsidR="00EE0CF4">
        <w:t xml:space="preserve"> </w:t>
      </w:r>
      <w:r w:rsidRPr="00B83B3E">
        <w:t>If the user closes a form without signing, CAPRI retain</w:t>
      </w:r>
      <w:r w:rsidR="00AE73FC" w:rsidRPr="00B83B3E">
        <w:t>s</w:t>
      </w:r>
      <w:r w:rsidRPr="00B83B3E">
        <w:t xml:space="preserve"> all responses and save it for completion later.</w:t>
      </w:r>
    </w:p>
    <w:p w14:paraId="5C3CDB4A" w14:textId="77777777" w:rsidR="00526097" w:rsidRPr="00B83B3E" w:rsidRDefault="00526097" w:rsidP="00345C0B">
      <w:pPr>
        <w:pStyle w:val="Body3PicCaption"/>
      </w:pPr>
    </w:p>
    <w:p w14:paraId="5C3CDB4B" w14:textId="3C2952D0" w:rsidR="00AE3962" w:rsidRPr="00B83B3E" w:rsidRDefault="005B290C" w:rsidP="00345C0B">
      <w:pPr>
        <w:pStyle w:val="Body3PicCaption"/>
      </w:pPr>
      <w:r w:rsidRPr="00B83B3E">
        <w:drawing>
          <wp:inline distT="0" distB="0" distL="0" distR="0" wp14:anchorId="4F98357F" wp14:editId="1D49327D">
            <wp:extent cx="2790825" cy="638175"/>
            <wp:effectExtent l="19050" t="19050" r="28575" b="28575"/>
            <wp:docPr id="368" name="Picture 133" descr="Click Save Now to manually save the data" title="Figure 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Description: Screen capture of the Manual Saves function"/>
                    <pic:cNvPicPr>
                      <a:picLocks noChangeAspect="1" noChangeArrowheads="1"/>
                    </pic:cNvPicPr>
                  </pic:nvPicPr>
                  <pic:blipFill>
                    <a:blip r:embed="rId194" cstate="print"/>
                    <a:srcRect/>
                    <a:stretch>
                      <a:fillRect/>
                    </a:stretch>
                  </pic:blipFill>
                  <pic:spPr bwMode="auto">
                    <a:xfrm>
                      <a:off x="0" y="0"/>
                      <a:ext cx="2790825" cy="638175"/>
                    </a:xfrm>
                    <a:prstGeom prst="rect">
                      <a:avLst/>
                    </a:prstGeom>
                    <a:noFill/>
                    <a:ln w="6350" cmpd="sng">
                      <a:solidFill>
                        <a:srgbClr val="000000"/>
                      </a:solidFill>
                      <a:miter lim="800000"/>
                      <a:headEnd/>
                      <a:tailEnd/>
                    </a:ln>
                    <a:effectLst/>
                  </pic:spPr>
                </pic:pic>
              </a:graphicData>
            </a:graphic>
          </wp:inline>
        </w:drawing>
      </w:r>
    </w:p>
    <w:p w14:paraId="5C3CDB4C" w14:textId="4AB01BF5" w:rsidR="00D86AF8" w:rsidRPr="00B83B3E" w:rsidRDefault="00AE3962" w:rsidP="00B52F9B">
      <w:pPr>
        <w:pStyle w:val="Caption"/>
        <w:rPr>
          <w:rFonts w:cs="Times New Roman"/>
        </w:rPr>
      </w:pPr>
      <w:bookmarkStart w:id="1693" w:name="_Ref413322552"/>
      <w:bookmarkStart w:id="1694" w:name="_Toc2082735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146</w:t>
      </w:r>
      <w:r w:rsidR="008D502E">
        <w:rPr>
          <w:rFonts w:cs="Times New Roman"/>
        </w:rPr>
        <w:fldChar w:fldCharType="end"/>
      </w:r>
      <w:bookmarkEnd w:id="1693"/>
      <w:r w:rsidR="00106E10">
        <w:rPr>
          <w:rFonts w:cs="Times New Roman"/>
        </w:rPr>
        <w:t>. Manual Save Template View.</w:t>
      </w:r>
      <w:bookmarkEnd w:id="1694"/>
    </w:p>
    <w:p w14:paraId="5C3CDB4D" w14:textId="77777777" w:rsidR="00D86AF8" w:rsidRPr="00B83B3E" w:rsidRDefault="00D86AF8" w:rsidP="00EE33FC">
      <w:pPr>
        <w:pStyle w:val="Heading4"/>
      </w:pPr>
      <w:bookmarkStart w:id="1695" w:name="_Toc508873650"/>
      <w:r w:rsidRPr="00B83B3E">
        <w:t xml:space="preserve">Saving </w:t>
      </w:r>
      <w:r w:rsidR="001C4104" w:rsidRPr="00B83B3E">
        <w:t>A</w:t>
      </w:r>
      <w:r w:rsidRPr="00B83B3E">
        <w:t xml:space="preserve">fter </w:t>
      </w:r>
      <w:r w:rsidR="001C4104" w:rsidRPr="00B83B3E">
        <w:t>S</w:t>
      </w:r>
      <w:r w:rsidRPr="00B83B3E">
        <w:t>electing Close</w:t>
      </w:r>
      <w:bookmarkEnd w:id="1695"/>
    </w:p>
    <w:p w14:paraId="5C3CDB4E" w14:textId="0383DB70" w:rsidR="00D86AF8" w:rsidRPr="00B83B3E" w:rsidRDefault="006A0A3E" w:rsidP="00345C0B">
      <w:pPr>
        <w:pStyle w:val="Body3PicCaption"/>
      </w:pPr>
      <w:r w:rsidRPr="00B83B3E">
        <w:t xml:space="preserve">When the user closes the worksheet by </w:t>
      </w:r>
      <w:r w:rsidR="006B7071" w:rsidRPr="00B83B3E">
        <w:t>selecting</w:t>
      </w:r>
      <w:r w:rsidR="00D86AF8" w:rsidRPr="00B83B3E">
        <w:t xml:space="preserve"> Close, the user is prompted to</w:t>
      </w:r>
      <w:r w:rsidRPr="00B83B3E">
        <w:t xml:space="preserve"> confirm this action by choosing</w:t>
      </w:r>
      <w:r w:rsidR="00D86AF8" w:rsidRPr="00B83B3E">
        <w:t xml:space="preserve"> </w:t>
      </w:r>
      <w:r w:rsidRPr="00B83B3E">
        <w:rPr>
          <w:u w:val="single"/>
        </w:rPr>
        <w:t>Y</w:t>
      </w:r>
      <w:r w:rsidRPr="00B83B3E">
        <w:t xml:space="preserve">es </w:t>
      </w:r>
      <w:r w:rsidR="001768A4" w:rsidRPr="00B83B3E">
        <w:t>–</w:t>
      </w:r>
      <w:r w:rsidRPr="00B83B3E">
        <w:t xml:space="preserve"> </w:t>
      </w:r>
      <w:r w:rsidR="00D86AF8" w:rsidRPr="00B83B3E">
        <w:t xml:space="preserve">Save and Exit or </w:t>
      </w:r>
      <w:r w:rsidRPr="00B83B3E">
        <w:rPr>
          <w:u w:val="single"/>
        </w:rPr>
        <w:t>N</w:t>
      </w:r>
      <w:r w:rsidRPr="00B83B3E">
        <w:t xml:space="preserve">o </w:t>
      </w:r>
      <w:r w:rsidR="001768A4" w:rsidRPr="00B83B3E">
        <w:t>–</w:t>
      </w:r>
      <w:r w:rsidRPr="00B83B3E">
        <w:t xml:space="preserve"> </w:t>
      </w:r>
      <w:r w:rsidR="00D86AF8" w:rsidRPr="00B83B3E">
        <w:t>Keep Working</w:t>
      </w:r>
      <w:r w:rsidR="00F34292" w:rsidRPr="00B83B3E">
        <w:t xml:space="preserve"> (</w:t>
      </w:r>
      <w:r w:rsidR="00F739AF" w:rsidRPr="00B83B3E">
        <w:fldChar w:fldCharType="begin"/>
      </w:r>
      <w:r w:rsidR="00F739AF" w:rsidRPr="00B83B3E">
        <w:instrText xml:space="preserve"> REF _Ref413322444 \h </w:instrText>
      </w:r>
      <w:r w:rsidR="00B83B3E">
        <w:instrText xml:space="preserve"> \* MERGEFORMAT </w:instrText>
      </w:r>
      <w:r w:rsidR="00F739AF" w:rsidRPr="00B83B3E">
        <w:fldChar w:fldCharType="separate"/>
      </w:r>
      <w:r w:rsidR="0081024B" w:rsidRPr="00B83B3E">
        <w:t xml:space="preserve">Figure </w:t>
      </w:r>
      <w:r w:rsidR="0081024B">
        <w:t>2</w:t>
      </w:r>
      <w:r w:rsidR="0081024B">
        <w:noBreakHyphen/>
        <w:t>147</w:t>
      </w:r>
      <w:r w:rsidR="00F739AF" w:rsidRPr="00B83B3E">
        <w:fldChar w:fldCharType="end"/>
      </w:r>
      <w:r w:rsidR="00F34292" w:rsidRPr="00B83B3E">
        <w:t>)</w:t>
      </w:r>
      <w:r w:rsidR="00D86AF8" w:rsidRPr="00B83B3E">
        <w:t>.</w:t>
      </w:r>
      <w:r w:rsidR="00EE0CF4">
        <w:t xml:space="preserve"> </w:t>
      </w:r>
      <w:r w:rsidR="00D86AF8" w:rsidRPr="00B83B3E">
        <w:t xml:space="preserve">If Yes is </w:t>
      </w:r>
      <w:r w:rsidR="00D86AF8" w:rsidRPr="00B83B3E">
        <w:lastRenderedPageBreak/>
        <w:t xml:space="preserve">selected, </w:t>
      </w:r>
      <w:r w:rsidR="006B7071" w:rsidRPr="00B83B3E">
        <w:t>CAPRI</w:t>
      </w:r>
      <w:r w:rsidR="00D86AF8" w:rsidRPr="00B83B3E">
        <w:t xml:space="preserve"> save</w:t>
      </w:r>
      <w:r w:rsidRPr="00B83B3E">
        <w:t>s</w:t>
      </w:r>
      <w:r w:rsidR="00D86AF8" w:rsidRPr="00B83B3E">
        <w:t xml:space="preserve"> the information currently entered on the Template.</w:t>
      </w:r>
      <w:r w:rsidR="00EE0CF4">
        <w:t xml:space="preserve"> </w:t>
      </w:r>
      <w:r w:rsidR="00D86AF8" w:rsidRPr="00B83B3E">
        <w:t xml:space="preserve">If No is selected, </w:t>
      </w:r>
      <w:r w:rsidR="006B7071" w:rsidRPr="00B83B3E">
        <w:t>CAPRI</w:t>
      </w:r>
      <w:r w:rsidR="00D86AF8" w:rsidRPr="00B83B3E">
        <w:t xml:space="preserve"> return</w:t>
      </w:r>
      <w:r w:rsidRPr="00B83B3E">
        <w:t>s</w:t>
      </w:r>
      <w:r w:rsidR="00D86AF8" w:rsidRPr="00B83B3E">
        <w:t xml:space="preserve"> the user to the Template and </w:t>
      </w:r>
      <w:r w:rsidR="00511D74" w:rsidRPr="00B83B3E">
        <w:t>a</w:t>
      </w:r>
      <w:r w:rsidR="00D86AF8" w:rsidRPr="00B83B3E">
        <w:t xml:space="preserve"> save point </w:t>
      </w:r>
      <w:r w:rsidR="00254AD3" w:rsidRPr="00B83B3E">
        <w:t>is</w:t>
      </w:r>
      <w:r w:rsidR="00D86AF8" w:rsidRPr="00B83B3E">
        <w:t xml:space="preserve"> </w:t>
      </w:r>
      <w:r w:rsidR="00511D74" w:rsidRPr="00B83B3E">
        <w:t xml:space="preserve">not </w:t>
      </w:r>
      <w:r w:rsidR="00D86AF8" w:rsidRPr="00B83B3E">
        <w:t>created in the save history.</w:t>
      </w:r>
    </w:p>
    <w:p w14:paraId="5C3CDB4F" w14:textId="77777777" w:rsidR="00526097" w:rsidRPr="00B83B3E" w:rsidRDefault="00526097" w:rsidP="00345C0B">
      <w:pPr>
        <w:pStyle w:val="Body3PicCaption"/>
      </w:pPr>
    </w:p>
    <w:p w14:paraId="5C3CDB50" w14:textId="608BA7C7" w:rsidR="00AE3962" w:rsidRPr="00B83B3E" w:rsidRDefault="005B290C" w:rsidP="00345C0B">
      <w:pPr>
        <w:pStyle w:val="Body3PicCaption"/>
      </w:pPr>
      <w:r w:rsidRPr="00B83B3E">
        <w:drawing>
          <wp:inline distT="0" distB="0" distL="0" distR="0" wp14:anchorId="68E5B069" wp14:editId="4EAD956B">
            <wp:extent cx="2962275" cy="1009650"/>
            <wp:effectExtent l="19050" t="19050" r="28575" b="19050"/>
            <wp:docPr id="369" name="Picture 134" descr="Displays the close and save document option" title="Figure 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Description: Screen capture of the close and save document option"/>
                    <pic:cNvPicPr>
                      <a:picLocks noChangeAspect="1" noChangeArrowheads="1"/>
                    </pic:cNvPicPr>
                  </pic:nvPicPr>
                  <pic:blipFill>
                    <a:blip r:embed="rId195" cstate="print"/>
                    <a:srcRect/>
                    <a:stretch>
                      <a:fillRect/>
                    </a:stretch>
                  </pic:blipFill>
                  <pic:spPr bwMode="auto">
                    <a:xfrm>
                      <a:off x="0" y="0"/>
                      <a:ext cx="2962275" cy="1009650"/>
                    </a:xfrm>
                    <a:prstGeom prst="rect">
                      <a:avLst/>
                    </a:prstGeom>
                    <a:noFill/>
                    <a:ln w="6350" cmpd="sng">
                      <a:solidFill>
                        <a:srgbClr val="000000"/>
                      </a:solidFill>
                      <a:miter lim="800000"/>
                      <a:headEnd/>
                      <a:tailEnd/>
                    </a:ln>
                    <a:effectLst/>
                  </pic:spPr>
                </pic:pic>
              </a:graphicData>
            </a:graphic>
          </wp:inline>
        </w:drawing>
      </w:r>
    </w:p>
    <w:p w14:paraId="5C3CDB51" w14:textId="6E8743DD" w:rsidR="00D86AF8" w:rsidRPr="00B83B3E" w:rsidRDefault="00AE3962" w:rsidP="00B52F9B">
      <w:pPr>
        <w:pStyle w:val="Caption"/>
        <w:rPr>
          <w:rFonts w:cs="Times New Roman"/>
        </w:rPr>
      </w:pPr>
      <w:bookmarkStart w:id="1696" w:name="_Ref413322444"/>
      <w:bookmarkStart w:id="1697" w:name="_Toc2082736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147</w:t>
      </w:r>
      <w:r w:rsidR="008D502E">
        <w:rPr>
          <w:rFonts w:cs="Times New Roman"/>
        </w:rPr>
        <w:fldChar w:fldCharType="end"/>
      </w:r>
      <w:bookmarkEnd w:id="1696"/>
      <w:r w:rsidR="00106E10">
        <w:rPr>
          <w:rFonts w:cs="Times New Roman"/>
        </w:rPr>
        <w:t>. Save Worksheet Prompt.</w:t>
      </w:r>
      <w:bookmarkEnd w:id="1697"/>
    </w:p>
    <w:p w14:paraId="5C3CDB52" w14:textId="77777777" w:rsidR="00D86AF8" w:rsidRPr="00B83B3E" w:rsidRDefault="00D86AF8" w:rsidP="00A561AD">
      <w:pPr>
        <w:pStyle w:val="Heading3"/>
      </w:pPr>
      <w:bookmarkStart w:id="1698" w:name="_Toc146086698"/>
      <w:bookmarkStart w:id="1699" w:name="_Toc278187856"/>
      <w:bookmarkStart w:id="1700" w:name="_Toc508873651"/>
      <w:bookmarkStart w:id="1701" w:name="_Toc508875027"/>
      <w:bookmarkStart w:id="1702" w:name="_Toc508875881"/>
      <w:bookmarkStart w:id="1703" w:name="_Toc20827545"/>
      <w:r w:rsidRPr="00B83B3E">
        <w:t xml:space="preserve">Reviewer </w:t>
      </w:r>
      <w:r w:rsidR="000B7C2C" w:rsidRPr="00B83B3E">
        <w:t xml:space="preserve">Security </w:t>
      </w:r>
      <w:r w:rsidRPr="00B83B3E">
        <w:t>Key Functionality</w:t>
      </w:r>
      <w:bookmarkEnd w:id="1698"/>
      <w:bookmarkEnd w:id="1699"/>
      <w:bookmarkEnd w:id="1700"/>
      <w:bookmarkEnd w:id="1701"/>
      <w:bookmarkEnd w:id="1702"/>
      <w:bookmarkEnd w:id="1703"/>
    </w:p>
    <w:p w14:paraId="5C3CDB53" w14:textId="3274BBCC" w:rsidR="00D86AF8" w:rsidRPr="00B83B3E" w:rsidRDefault="00D86AF8" w:rsidP="00345C0B">
      <w:pPr>
        <w:pStyle w:val="Body3PicCaption"/>
      </w:pPr>
      <w:r w:rsidRPr="00B83B3E">
        <w:t xml:space="preserve">Users who have been assigned the Reviewer </w:t>
      </w:r>
      <w:r w:rsidR="000B7C2C" w:rsidRPr="00B83B3E">
        <w:t>Security Key</w:t>
      </w:r>
      <w:r w:rsidRPr="00B83B3E">
        <w:t xml:space="preserve"> </w:t>
      </w:r>
      <w:r w:rsidR="00974F11" w:rsidRPr="00B83B3E">
        <w:t>have</w:t>
      </w:r>
      <w:r w:rsidR="00511D74" w:rsidRPr="00B83B3E">
        <w:t xml:space="preserve"> reviewer-</w:t>
      </w:r>
      <w:r w:rsidRPr="00B83B3E">
        <w:t>specific buttons inside a CPWM template</w:t>
      </w:r>
      <w:r w:rsidR="00F34292" w:rsidRPr="00B83B3E">
        <w:t xml:space="preserve"> (</w:t>
      </w:r>
      <w:r w:rsidR="00526097" w:rsidRPr="00B83B3E">
        <w:fldChar w:fldCharType="begin"/>
      </w:r>
      <w:r w:rsidR="00526097" w:rsidRPr="00B83B3E">
        <w:instrText xml:space="preserve"> REF _Ref406770877 \h </w:instrText>
      </w:r>
      <w:r w:rsidR="00B83B3E">
        <w:instrText xml:space="preserve"> \* MERGEFORMAT </w:instrText>
      </w:r>
      <w:r w:rsidR="00526097" w:rsidRPr="00B83B3E">
        <w:fldChar w:fldCharType="separate"/>
      </w:r>
      <w:r w:rsidR="0081024B" w:rsidRPr="00B83B3E">
        <w:t xml:space="preserve">Figure </w:t>
      </w:r>
      <w:r w:rsidR="0081024B">
        <w:t>2</w:t>
      </w:r>
      <w:r w:rsidR="0081024B">
        <w:noBreakHyphen/>
        <w:t>148</w:t>
      </w:r>
      <w:r w:rsidR="00526097" w:rsidRPr="00B83B3E">
        <w:fldChar w:fldCharType="end"/>
      </w:r>
      <w:r w:rsidR="00F34292" w:rsidRPr="00B83B3E">
        <w:t>)</w:t>
      </w:r>
      <w:r w:rsidRPr="00B83B3E">
        <w:t>.</w:t>
      </w:r>
    </w:p>
    <w:p w14:paraId="5C3CDB54" w14:textId="77777777" w:rsidR="00526097" w:rsidRPr="00B83B3E" w:rsidRDefault="00526097" w:rsidP="00345C0B">
      <w:pPr>
        <w:pStyle w:val="Body3PicCaption"/>
      </w:pPr>
    </w:p>
    <w:p w14:paraId="5C3CDB55" w14:textId="29A88598" w:rsidR="00AE3962" w:rsidRPr="00B83B3E" w:rsidRDefault="005B290C" w:rsidP="00345C0B">
      <w:pPr>
        <w:pStyle w:val="Body3PicCaption"/>
      </w:pPr>
      <w:r w:rsidRPr="00B83B3E">
        <w:drawing>
          <wp:inline distT="0" distB="0" distL="0" distR="0" wp14:anchorId="6BB7EFDA" wp14:editId="0A796C32">
            <wp:extent cx="3381375" cy="304800"/>
            <wp:effectExtent l="19050" t="19050" r="28575" b="19050"/>
            <wp:docPr id="370" name="Picture 14" descr="Displays for users who have been assigned the Reviewer Security Key and have reviewer-specific buttons inside a CPWM template" title="Figure 2-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6" cstate="print"/>
                    <a:srcRect l="49846" t="81026" r="26103" b="15514"/>
                    <a:stretch>
                      <a:fillRect/>
                    </a:stretch>
                  </pic:blipFill>
                  <pic:spPr bwMode="auto">
                    <a:xfrm>
                      <a:off x="0" y="0"/>
                      <a:ext cx="3381375" cy="304800"/>
                    </a:xfrm>
                    <a:prstGeom prst="rect">
                      <a:avLst/>
                    </a:prstGeom>
                    <a:noFill/>
                    <a:ln w="6350" cmpd="sng">
                      <a:solidFill>
                        <a:srgbClr val="000000"/>
                      </a:solidFill>
                      <a:miter lim="800000"/>
                      <a:headEnd/>
                      <a:tailEnd/>
                    </a:ln>
                    <a:effectLst/>
                  </pic:spPr>
                </pic:pic>
              </a:graphicData>
            </a:graphic>
          </wp:inline>
        </w:drawing>
      </w:r>
    </w:p>
    <w:p w14:paraId="5C3CDB56" w14:textId="5A2BF82D" w:rsidR="00D86AF8" w:rsidRPr="00B83B3E" w:rsidRDefault="00AE3962" w:rsidP="00B52F9B">
      <w:pPr>
        <w:pStyle w:val="Caption"/>
        <w:rPr>
          <w:rFonts w:cs="Times New Roman"/>
        </w:rPr>
      </w:pPr>
      <w:bookmarkStart w:id="1704" w:name="_Ref406770877"/>
      <w:bookmarkStart w:id="1705" w:name="_Toc2082736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148</w:t>
      </w:r>
      <w:r w:rsidR="008D502E">
        <w:rPr>
          <w:rFonts w:cs="Times New Roman"/>
        </w:rPr>
        <w:fldChar w:fldCharType="end"/>
      </w:r>
      <w:bookmarkEnd w:id="1704"/>
      <w:r w:rsidR="00DE2AA3">
        <w:rPr>
          <w:rFonts w:cs="Times New Roman"/>
        </w:rPr>
        <w:t>. Reviewer Security Privileges View.</w:t>
      </w:r>
      <w:bookmarkEnd w:id="1705"/>
    </w:p>
    <w:p w14:paraId="5C3CDB57" w14:textId="77777777" w:rsidR="00526097" w:rsidRPr="00B83B3E" w:rsidRDefault="00526097" w:rsidP="00526097"/>
    <w:p w14:paraId="5C3CDB58" w14:textId="77777777" w:rsidR="00D86AF8" w:rsidRPr="00B83B3E" w:rsidRDefault="006B7071" w:rsidP="00B2370B">
      <w:pPr>
        <w:pStyle w:val="BodyText"/>
      </w:pPr>
      <w:r w:rsidRPr="00B83B3E">
        <w:t>Selecting</w:t>
      </w:r>
      <w:r w:rsidR="00D86AF8" w:rsidRPr="00B83B3E">
        <w:t xml:space="preserve"> the </w:t>
      </w:r>
      <w:r w:rsidR="00D86AF8" w:rsidRPr="00B83B3E">
        <w:rPr>
          <w:b/>
        </w:rPr>
        <w:t>Send for Signature</w:t>
      </w:r>
      <w:r w:rsidR="00D86AF8" w:rsidRPr="00B83B3E">
        <w:t xml:space="preserve"> button </w:t>
      </w:r>
      <w:r w:rsidR="0099385A" w:rsidRPr="00B83B3E">
        <w:t>allows</w:t>
      </w:r>
      <w:r w:rsidR="00D86AF8" w:rsidRPr="00B83B3E">
        <w:t xml:space="preserve"> the reviewer to select a signer for the document. The document </w:t>
      </w:r>
      <w:r w:rsidR="00AE73FC" w:rsidRPr="00B83B3E">
        <w:t>is</w:t>
      </w:r>
      <w:r w:rsidR="00D86AF8" w:rsidRPr="00B83B3E">
        <w:t xml:space="preserve"> sent to </w:t>
      </w:r>
      <w:r w:rsidR="00791DA9" w:rsidRPr="00B83B3E">
        <w:t>the</w:t>
      </w:r>
      <w:r w:rsidR="00D86AF8" w:rsidRPr="00B83B3E">
        <w:t xml:space="preserve"> person </w:t>
      </w:r>
      <w:r w:rsidR="00791DA9" w:rsidRPr="00B83B3E">
        <w:t xml:space="preserve">who is </w:t>
      </w:r>
      <w:r w:rsidR="00D86AF8" w:rsidRPr="00B83B3E">
        <w:t>authorized to complete the upload process.</w:t>
      </w:r>
    </w:p>
    <w:p w14:paraId="5C3CDB59" w14:textId="0FB238D1" w:rsidR="00D86AF8" w:rsidRPr="00B83B3E" w:rsidRDefault="00D86AF8" w:rsidP="00B2370B">
      <w:pPr>
        <w:pStyle w:val="BodyText"/>
      </w:pPr>
      <w:r w:rsidRPr="00B83B3E">
        <w:t xml:space="preserve">If there is a problem with the document, the reviewer can communicate with the original author by </w:t>
      </w:r>
      <w:r w:rsidR="006B7071" w:rsidRPr="00B83B3E">
        <w:t>selecting</w:t>
      </w:r>
      <w:r w:rsidRPr="00B83B3E">
        <w:t xml:space="preserve"> </w:t>
      </w:r>
      <w:r w:rsidRPr="00B83B3E">
        <w:rPr>
          <w:b/>
        </w:rPr>
        <w:t>Review Events</w:t>
      </w:r>
      <w:r w:rsidR="00511D74" w:rsidRPr="00B83B3E">
        <w:t xml:space="preserve"> to display a</w:t>
      </w:r>
      <w:r w:rsidRPr="00B83B3E">
        <w:t xml:space="preserve"> dialog box (</w:t>
      </w:r>
      <w:r w:rsidR="00526097" w:rsidRPr="00B83B3E">
        <w:fldChar w:fldCharType="begin"/>
      </w:r>
      <w:r w:rsidR="00526097" w:rsidRPr="00B83B3E">
        <w:instrText xml:space="preserve"> REF _Ref406770843 \h </w:instrText>
      </w:r>
      <w:r w:rsidR="00B83B3E">
        <w:instrText xml:space="preserve"> \* MERGEFORMAT </w:instrText>
      </w:r>
      <w:r w:rsidR="00526097" w:rsidRPr="00B83B3E">
        <w:fldChar w:fldCharType="separate"/>
      </w:r>
      <w:r w:rsidR="0081024B" w:rsidRPr="00B83B3E">
        <w:t xml:space="preserve">Figure </w:t>
      </w:r>
      <w:r w:rsidR="0081024B">
        <w:rPr>
          <w:noProof/>
        </w:rPr>
        <w:t>2</w:t>
      </w:r>
      <w:r w:rsidR="0081024B">
        <w:rPr>
          <w:noProof/>
        </w:rPr>
        <w:noBreakHyphen/>
        <w:t>149</w:t>
      </w:r>
      <w:r w:rsidR="00526097" w:rsidRPr="00B83B3E">
        <w:fldChar w:fldCharType="end"/>
      </w:r>
      <w:r w:rsidRPr="00B83B3E">
        <w:t>).</w:t>
      </w:r>
    </w:p>
    <w:p w14:paraId="5C3CDB5A" w14:textId="40FAE681" w:rsidR="00D86AF8" w:rsidRPr="00B83B3E" w:rsidRDefault="00213B8B" w:rsidP="00B2370B">
      <w:pPr>
        <w:pStyle w:val="BodyText"/>
      </w:pPr>
      <w:r w:rsidRPr="00B83B3E">
        <w:t xml:space="preserve">The reviewer can browse previous activity on the document by selecting entries under </w:t>
      </w:r>
      <w:r w:rsidR="00791DA9" w:rsidRPr="00B83B3E">
        <w:t xml:space="preserve">the </w:t>
      </w:r>
      <w:r w:rsidR="00791DA9" w:rsidRPr="00B83B3E">
        <w:rPr>
          <w:b/>
        </w:rPr>
        <w:t>Date</w:t>
      </w:r>
      <w:r w:rsidRPr="00B83B3E">
        <w:rPr>
          <w:b/>
        </w:rPr>
        <w:t>/</w:t>
      </w:r>
      <w:r w:rsidR="00791DA9" w:rsidRPr="00B83B3E">
        <w:rPr>
          <w:b/>
        </w:rPr>
        <w:t>Time</w:t>
      </w:r>
      <w:r w:rsidR="00791DA9" w:rsidRPr="00B83B3E">
        <w:t xml:space="preserve"> field</w:t>
      </w:r>
      <w:r w:rsidRPr="00B83B3E">
        <w:t>, if there are any.</w:t>
      </w:r>
      <w:r w:rsidR="00EE0CF4">
        <w:t xml:space="preserve"> </w:t>
      </w:r>
      <w:r w:rsidR="00D86AF8" w:rsidRPr="00B83B3E">
        <w:t xml:space="preserve">To create a new review event, the reviewer </w:t>
      </w:r>
      <w:r w:rsidR="00511D74" w:rsidRPr="00B83B3E">
        <w:t>selects</w:t>
      </w:r>
      <w:r w:rsidR="00D86AF8" w:rsidRPr="00B83B3E">
        <w:t xml:space="preserve"> </w:t>
      </w:r>
      <w:r w:rsidR="00D86AF8" w:rsidRPr="00B83B3E">
        <w:rPr>
          <w:b/>
        </w:rPr>
        <w:t>Add New Send Back Event</w:t>
      </w:r>
      <w:r w:rsidR="00D86AF8" w:rsidRPr="00B83B3E">
        <w:t xml:space="preserve">. The top </w:t>
      </w:r>
      <w:r w:rsidRPr="00B83B3E">
        <w:t>three</w:t>
      </w:r>
      <w:r w:rsidR="00D86AF8" w:rsidRPr="00B83B3E">
        <w:t xml:space="preserve"> fields </w:t>
      </w:r>
      <w:r w:rsidRPr="00B83B3E">
        <w:t>are</w:t>
      </w:r>
      <w:r w:rsidR="00D86AF8" w:rsidRPr="00B83B3E">
        <w:t xml:space="preserve"> set automatically.</w:t>
      </w:r>
      <w:r w:rsidR="00EE0CF4">
        <w:t xml:space="preserve"> </w:t>
      </w:r>
      <w:r w:rsidR="00D86AF8" w:rsidRPr="00B83B3E">
        <w:t>The reviewer place</w:t>
      </w:r>
      <w:r w:rsidRPr="00B83B3E">
        <w:t>s</w:t>
      </w:r>
      <w:r w:rsidR="00D86AF8" w:rsidRPr="00B83B3E">
        <w:t xml:space="preserve"> any communication to the author in </w:t>
      </w:r>
      <w:r w:rsidRPr="00B83B3E">
        <w:t xml:space="preserve">the </w:t>
      </w:r>
      <w:r w:rsidRPr="00B83B3E">
        <w:rPr>
          <w:b/>
        </w:rPr>
        <w:t>Sent</w:t>
      </w:r>
      <w:r w:rsidR="00D86AF8" w:rsidRPr="00B83B3E">
        <w:rPr>
          <w:b/>
        </w:rPr>
        <w:t xml:space="preserve"> Back Comments</w:t>
      </w:r>
      <w:r w:rsidRPr="00B83B3E">
        <w:t xml:space="preserve"> </w:t>
      </w:r>
      <w:r w:rsidR="00D86AF8" w:rsidRPr="00B83B3E">
        <w:t>field.</w:t>
      </w:r>
      <w:r w:rsidR="00EE0CF4">
        <w:t xml:space="preserve"> </w:t>
      </w:r>
      <w:r w:rsidRPr="00B83B3E">
        <w:t>When the</w:t>
      </w:r>
      <w:r w:rsidR="00511D74" w:rsidRPr="00B83B3E">
        <w:t xml:space="preserve"> user selects </w:t>
      </w:r>
      <w:r w:rsidR="00D86AF8" w:rsidRPr="00B83B3E">
        <w:rPr>
          <w:b/>
        </w:rPr>
        <w:t xml:space="preserve">Send Back Now </w:t>
      </w:r>
      <w:r w:rsidRPr="00B83B3E">
        <w:t>to complete the transaction</w:t>
      </w:r>
      <w:r w:rsidR="00D86AF8" w:rsidRPr="00B83B3E">
        <w:t xml:space="preserve">, the status of the document </w:t>
      </w:r>
      <w:r w:rsidR="00254AD3" w:rsidRPr="00B83B3E">
        <w:t>is</w:t>
      </w:r>
      <w:r w:rsidRPr="00B83B3E">
        <w:t xml:space="preserve"> changed to </w:t>
      </w:r>
      <w:proofErr w:type="spellStart"/>
      <w:r w:rsidRPr="00B83B3E">
        <w:rPr>
          <w:b/>
        </w:rPr>
        <w:t>Sent</w:t>
      </w:r>
      <w:proofErr w:type="spellEnd"/>
      <w:r w:rsidRPr="00B83B3E">
        <w:rPr>
          <w:b/>
        </w:rPr>
        <w:t xml:space="preserve"> Back</w:t>
      </w:r>
      <w:r w:rsidRPr="00B83B3E">
        <w:t xml:space="preserve"> </w:t>
      </w:r>
      <w:r w:rsidR="00D86AF8" w:rsidRPr="00B83B3E">
        <w:t xml:space="preserve">and the original author </w:t>
      </w:r>
      <w:r w:rsidR="00787190" w:rsidRPr="00B83B3E">
        <w:t>receives</w:t>
      </w:r>
      <w:r w:rsidR="00D86AF8" w:rsidRPr="00B83B3E">
        <w:t xml:space="preserve"> a notice the next time </w:t>
      </w:r>
      <w:r w:rsidR="00511D74" w:rsidRPr="00B83B3E">
        <w:t>he or she logs</w:t>
      </w:r>
      <w:r w:rsidR="00D86AF8" w:rsidRPr="00B83B3E">
        <w:t xml:space="preserve"> into </w:t>
      </w:r>
      <w:r w:rsidR="006B7071" w:rsidRPr="00B83B3E">
        <w:t>CAPRI</w:t>
      </w:r>
      <w:r w:rsidR="00D86AF8" w:rsidRPr="00B83B3E">
        <w:t>.</w:t>
      </w:r>
      <w:r w:rsidR="00EE0CF4">
        <w:t xml:space="preserve"> </w:t>
      </w:r>
      <w:r w:rsidR="00D86AF8" w:rsidRPr="00B83B3E">
        <w:t xml:space="preserve">The reviewer’s comments </w:t>
      </w:r>
      <w:r w:rsidRPr="00B83B3E">
        <w:t>are</w:t>
      </w:r>
      <w:r w:rsidR="00D86AF8" w:rsidRPr="00B83B3E">
        <w:t xml:space="preserve"> the first thing seen when working with the sent back document.</w:t>
      </w:r>
    </w:p>
    <w:p w14:paraId="5C3CDB5B" w14:textId="35DDCC1A" w:rsidR="00D86AF8" w:rsidRPr="00B83B3E" w:rsidRDefault="00D86AF8" w:rsidP="00686B14">
      <w:pPr>
        <w:pStyle w:val="BodyText"/>
      </w:pPr>
      <w:r w:rsidRPr="00B83B3E">
        <w:t xml:space="preserve">If a reviewer has been selected to sign a document by another reviewer, </w:t>
      </w:r>
      <w:r w:rsidR="00AE73FC" w:rsidRPr="00B83B3E">
        <w:t>they</w:t>
      </w:r>
      <w:r w:rsidR="002D42FB" w:rsidRPr="00B83B3E">
        <w:t xml:space="preserve"> </w:t>
      </w:r>
      <w:r w:rsidRPr="00B83B3E">
        <w:t xml:space="preserve">see the following prompt </w:t>
      </w:r>
      <w:r w:rsidR="00F34292" w:rsidRPr="00B83B3E">
        <w:t>(</w:t>
      </w:r>
      <w:r w:rsidR="00960815" w:rsidRPr="00B83B3E">
        <w:fldChar w:fldCharType="begin"/>
      </w:r>
      <w:r w:rsidR="00960815" w:rsidRPr="00B83B3E">
        <w:instrText xml:space="preserve"> REF _Ref406770843 \h </w:instrText>
      </w:r>
      <w:r w:rsidR="00B83B3E">
        <w:instrText xml:space="preserve"> \* MERGEFORMAT </w:instrText>
      </w:r>
      <w:r w:rsidR="00960815" w:rsidRPr="00B83B3E">
        <w:fldChar w:fldCharType="separate"/>
      </w:r>
      <w:r w:rsidR="0081024B" w:rsidRPr="00B83B3E">
        <w:t xml:space="preserve">Figure </w:t>
      </w:r>
      <w:r w:rsidR="0081024B">
        <w:rPr>
          <w:noProof/>
        </w:rPr>
        <w:t>2</w:t>
      </w:r>
      <w:r w:rsidR="0081024B">
        <w:rPr>
          <w:noProof/>
        </w:rPr>
        <w:noBreakHyphen/>
        <w:t>149</w:t>
      </w:r>
      <w:r w:rsidR="00960815" w:rsidRPr="00B83B3E">
        <w:fldChar w:fldCharType="end"/>
      </w:r>
      <w:r w:rsidR="00F34292" w:rsidRPr="00B83B3E">
        <w:t xml:space="preserve">) </w:t>
      </w:r>
      <w:r w:rsidRPr="00B83B3E">
        <w:t>when displaying that document with CPWM.</w:t>
      </w:r>
    </w:p>
    <w:p w14:paraId="5C3CDB5C" w14:textId="3279D3CD" w:rsidR="00AE3962" w:rsidRPr="00B83B3E" w:rsidRDefault="00A8724C" w:rsidP="00AE3962">
      <w:pPr>
        <w:pStyle w:val="BodyText"/>
        <w:keepNext/>
      </w:pPr>
      <w:r w:rsidRPr="00B83B3E">
        <w:rPr>
          <w:noProof/>
        </w:rPr>
        <w:lastRenderedPageBreak/>
        <w:drawing>
          <wp:inline distT="0" distB="0" distL="0" distR="0" wp14:anchorId="5F27E57E" wp14:editId="189BF66E">
            <wp:extent cx="5267325" cy="904875"/>
            <wp:effectExtent l="19050" t="19050" r="28575" b="28575"/>
            <wp:docPr id="371" name="Picture 136" descr="If a reviewer has been selected to sign a document by another reviewer, they see a prompt to confirm whether they want to activate signature mode or enable reviewer mode" title="Figure 2-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Description: Screen capture of confirm prompting user to sign a document "/>
                    <pic:cNvPicPr>
                      <a:picLocks noChangeAspect="1" noChangeArrowheads="1"/>
                    </pic:cNvPicPr>
                  </pic:nvPicPr>
                  <pic:blipFill>
                    <a:blip r:embed="rId197" cstate="print"/>
                    <a:srcRect/>
                    <a:stretch>
                      <a:fillRect/>
                    </a:stretch>
                  </pic:blipFill>
                  <pic:spPr bwMode="auto">
                    <a:xfrm>
                      <a:off x="0" y="0"/>
                      <a:ext cx="5267325" cy="904875"/>
                    </a:xfrm>
                    <a:prstGeom prst="rect">
                      <a:avLst/>
                    </a:prstGeom>
                    <a:noFill/>
                    <a:ln w="6350" cmpd="sng">
                      <a:solidFill>
                        <a:srgbClr val="000000"/>
                      </a:solidFill>
                      <a:miter lim="800000"/>
                      <a:headEnd/>
                      <a:tailEnd/>
                    </a:ln>
                    <a:effectLst/>
                  </pic:spPr>
                </pic:pic>
              </a:graphicData>
            </a:graphic>
          </wp:inline>
        </w:drawing>
      </w:r>
    </w:p>
    <w:p w14:paraId="5C3CDB5D" w14:textId="7213C1D1" w:rsidR="00D86AF8" w:rsidRPr="00B83B3E" w:rsidRDefault="00AE3962" w:rsidP="00B52F9B">
      <w:pPr>
        <w:pStyle w:val="Caption"/>
        <w:rPr>
          <w:rFonts w:cs="Times New Roman"/>
        </w:rPr>
      </w:pPr>
      <w:bookmarkStart w:id="1706" w:name="_Ref406770843"/>
      <w:bookmarkStart w:id="1707" w:name="_Toc2082736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149</w:t>
      </w:r>
      <w:r w:rsidR="008D502E">
        <w:rPr>
          <w:rFonts w:cs="Times New Roman"/>
        </w:rPr>
        <w:fldChar w:fldCharType="end"/>
      </w:r>
      <w:bookmarkEnd w:id="1706"/>
      <w:r w:rsidR="00DE2AA3">
        <w:rPr>
          <w:rFonts w:cs="Times New Roman"/>
        </w:rPr>
        <w:t>. Reviewer Sign Document Prompt.</w:t>
      </w:r>
      <w:bookmarkEnd w:id="1707"/>
    </w:p>
    <w:p w14:paraId="5C3CDB5E" w14:textId="77777777" w:rsidR="00D86AF8" w:rsidRPr="00B83B3E" w:rsidRDefault="00D86AF8" w:rsidP="00EE33FC">
      <w:pPr>
        <w:pStyle w:val="Heading4"/>
      </w:pPr>
      <w:bookmarkStart w:id="1708" w:name="_Toc146086699"/>
      <w:bookmarkStart w:id="1709" w:name="_Toc508873652"/>
      <w:r w:rsidRPr="00B83B3E">
        <w:t>Additional Considerations</w:t>
      </w:r>
      <w:bookmarkEnd w:id="1708"/>
      <w:bookmarkEnd w:id="1709"/>
    </w:p>
    <w:p w14:paraId="5C3CDB5F" w14:textId="77777777" w:rsidR="00D86AF8" w:rsidRDefault="00D86AF8" w:rsidP="005F7F65">
      <w:r w:rsidRPr="00B83B3E">
        <w:t>A reviewer can display any document in CPWM, even if it is unsigned. Users who do not have the DVBAB CPWM REVIEWER key can only view signed documents or unsigned documents that belong to them.</w:t>
      </w:r>
    </w:p>
    <w:p w14:paraId="1D903F4E" w14:textId="77777777" w:rsidR="00400B72" w:rsidRPr="00400B72" w:rsidRDefault="00400B72" w:rsidP="005F7F65"/>
    <w:p w14:paraId="5C3CDB60" w14:textId="77777777" w:rsidR="00D86AF8" w:rsidRPr="00400B72" w:rsidRDefault="00D86AF8">
      <w:pPr>
        <w:pStyle w:val="Heading4"/>
      </w:pPr>
      <w:bookmarkStart w:id="1710" w:name="_Toc508873653"/>
      <w:r w:rsidRPr="00400B72">
        <w:t>Sending a CPWM Exam for Review</w:t>
      </w:r>
      <w:bookmarkEnd w:id="1710"/>
    </w:p>
    <w:p w14:paraId="5C3CDB61" w14:textId="1C6F3E56" w:rsidR="00D86AF8" w:rsidRPr="00400B72" w:rsidRDefault="004439F3" w:rsidP="005F7F65">
      <w:r w:rsidRPr="00400B72">
        <w:t>U</w:t>
      </w:r>
      <w:r w:rsidR="00D86AF8" w:rsidRPr="00400B72">
        <w:t xml:space="preserve">sers have the option to </w:t>
      </w:r>
      <w:r w:rsidRPr="00400B72">
        <w:t>include</w:t>
      </w:r>
      <w:r w:rsidR="00D86AF8" w:rsidRPr="00400B72">
        <w:t xml:space="preserve"> comments </w:t>
      </w:r>
      <w:r w:rsidRPr="00400B72">
        <w:t>with an</w:t>
      </w:r>
      <w:r w:rsidR="00D86AF8" w:rsidRPr="00400B72">
        <w:t xml:space="preserve"> exam</w:t>
      </w:r>
      <w:r w:rsidRPr="00400B72">
        <w:t xml:space="preserve"> when it</w:t>
      </w:r>
      <w:r w:rsidR="00D86AF8" w:rsidRPr="00400B72">
        <w:t xml:space="preserve"> is sent for review.</w:t>
      </w:r>
      <w:r w:rsidR="00EE0CF4">
        <w:t xml:space="preserve"> </w:t>
      </w:r>
      <w:r w:rsidR="00D86AF8" w:rsidRPr="00400B72">
        <w:t>When a use</w:t>
      </w:r>
      <w:r w:rsidR="00B01039" w:rsidRPr="00400B72">
        <w:t>r</w:t>
      </w:r>
      <w:r w:rsidR="00D86AF8" w:rsidRPr="00400B72">
        <w:t xml:space="preserve"> selects the </w:t>
      </w:r>
      <w:r w:rsidR="00B01039" w:rsidRPr="00400B72">
        <w:t>S</w:t>
      </w:r>
      <w:r w:rsidR="00D86AF8" w:rsidRPr="00400B72">
        <w:t xml:space="preserve">end for </w:t>
      </w:r>
      <w:r w:rsidR="00B01039" w:rsidRPr="00400B72">
        <w:t>R</w:t>
      </w:r>
      <w:r w:rsidR="00D86AF8" w:rsidRPr="001C720C">
        <w:t>eview button in an open template</w:t>
      </w:r>
      <w:r w:rsidR="00B01039" w:rsidRPr="00F47CD9">
        <w:t>,</w:t>
      </w:r>
      <w:r w:rsidR="00D86AF8" w:rsidRPr="00F47CD9">
        <w:t xml:space="preserve"> </w:t>
      </w:r>
      <w:r w:rsidR="00B01039" w:rsidRPr="00F47CD9">
        <w:t>he or she is</w:t>
      </w:r>
      <w:r w:rsidR="00D86AF8" w:rsidRPr="00F47CD9">
        <w:t xml:space="preserve"> prompted with an </w:t>
      </w:r>
      <w:r w:rsidR="00D86AF8" w:rsidRPr="00400B72">
        <w:t>additional option of Yes, with a comment to the reviewer</w:t>
      </w:r>
      <w:r w:rsidR="00F34292" w:rsidRPr="00400B72">
        <w:t xml:space="preserve"> (</w:t>
      </w:r>
      <w:r w:rsidR="00960815" w:rsidRPr="00400B72">
        <w:fldChar w:fldCharType="begin"/>
      </w:r>
      <w:r w:rsidR="00960815" w:rsidRPr="00715505">
        <w:instrText xml:space="preserve"> REF _Ref406770830 \h </w:instrText>
      </w:r>
      <w:r w:rsidR="00B83B3E" w:rsidRPr="00715505">
        <w:instrText xml:space="preserve"> \* MERGEFORMAT </w:instrText>
      </w:r>
      <w:r w:rsidR="00960815" w:rsidRPr="00400B72">
        <w:fldChar w:fldCharType="separate"/>
      </w:r>
      <w:r w:rsidR="0081024B" w:rsidRPr="00F47CD9">
        <w:t xml:space="preserve">Figure </w:t>
      </w:r>
      <w:r w:rsidR="0081024B">
        <w:t>2</w:t>
      </w:r>
      <w:r w:rsidR="0081024B">
        <w:noBreakHyphen/>
        <w:t>150</w:t>
      </w:r>
      <w:r w:rsidR="00960815" w:rsidRPr="00400B72">
        <w:fldChar w:fldCharType="end"/>
      </w:r>
      <w:r w:rsidR="00F34292" w:rsidRPr="00400B72">
        <w:t>)</w:t>
      </w:r>
      <w:r w:rsidR="00D86AF8" w:rsidRPr="00400B72">
        <w:t>.</w:t>
      </w:r>
    </w:p>
    <w:p w14:paraId="5C3CDB62" w14:textId="77777777" w:rsidR="00960815" w:rsidRPr="001C720C" w:rsidRDefault="00960815" w:rsidP="005F7F65"/>
    <w:p w14:paraId="5C3CDB63" w14:textId="3F3E411A" w:rsidR="00AE3962" w:rsidRPr="00F47CD9" w:rsidRDefault="00A8724C" w:rsidP="005F7F65">
      <w:r w:rsidRPr="00B83B3E">
        <w:rPr>
          <w:noProof/>
        </w:rPr>
        <w:drawing>
          <wp:inline distT="0" distB="0" distL="0" distR="0" wp14:anchorId="05CA3D7D" wp14:editId="3AA59258">
            <wp:extent cx="3200400" cy="1733550"/>
            <wp:effectExtent l="0" t="0" r="0" b="0"/>
            <wp:docPr id="372" name="Picture 137" descr="Displays message, &quot;Are you ready to send for review?&quot;" title="Figure 2-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Description: Screen capture of message &quot;Are you ready to send fro review?&quot;"/>
                    <pic:cNvPicPr>
                      <a:picLocks noChangeAspect="1" noChangeArrowheads="1"/>
                    </pic:cNvPicPr>
                  </pic:nvPicPr>
                  <pic:blipFill>
                    <a:blip r:embed="rId198" cstate="print"/>
                    <a:srcRect/>
                    <a:stretch>
                      <a:fillRect/>
                    </a:stretch>
                  </pic:blipFill>
                  <pic:spPr bwMode="auto">
                    <a:xfrm>
                      <a:off x="0" y="0"/>
                      <a:ext cx="3200400" cy="1733550"/>
                    </a:xfrm>
                    <a:prstGeom prst="rect">
                      <a:avLst/>
                    </a:prstGeom>
                    <a:noFill/>
                    <a:ln w="9525">
                      <a:noFill/>
                      <a:miter lim="800000"/>
                      <a:headEnd/>
                      <a:tailEnd/>
                    </a:ln>
                  </pic:spPr>
                </pic:pic>
              </a:graphicData>
            </a:graphic>
          </wp:inline>
        </w:drawing>
      </w:r>
    </w:p>
    <w:p w14:paraId="5C3CDB64" w14:textId="2B62E68A" w:rsidR="00D86AF8" w:rsidRDefault="00AE3962">
      <w:pPr>
        <w:pStyle w:val="Caption"/>
      </w:pPr>
      <w:bookmarkStart w:id="1711" w:name="_Ref406770830"/>
      <w:bookmarkStart w:id="1712" w:name="_Toc20827363"/>
      <w:r w:rsidRPr="00F47CD9">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150</w:t>
      </w:r>
      <w:r w:rsidR="00C72CA4">
        <w:rPr>
          <w:noProof/>
        </w:rPr>
        <w:fldChar w:fldCharType="end"/>
      </w:r>
      <w:bookmarkEnd w:id="1711"/>
      <w:r w:rsidR="00047C36">
        <w:t>. Send CPWM for Review.</w:t>
      </w:r>
      <w:bookmarkEnd w:id="1712"/>
    </w:p>
    <w:p w14:paraId="7F7A6DDD" w14:textId="77777777" w:rsidR="00400B72" w:rsidRPr="00400B72" w:rsidRDefault="00400B72" w:rsidP="005F7F65">
      <w:pPr>
        <w:pStyle w:val="BodyText"/>
      </w:pPr>
    </w:p>
    <w:p w14:paraId="5C3CDB66" w14:textId="58BA1C02" w:rsidR="00D86AF8" w:rsidRPr="00B83B3E" w:rsidRDefault="00D86AF8" w:rsidP="00345C0B">
      <w:pPr>
        <w:pStyle w:val="Body3PicCaption"/>
      </w:pPr>
      <w:r w:rsidRPr="00B83B3E">
        <w:lastRenderedPageBreak/>
        <w:t>Choosing the option Yes, with a comment to the reviewer</w:t>
      </w:r>
      <w:r w:rsidR="00B01039" w:rsidRPr="00B83B3E">
        <w:t xml:space="preserve"> </w:t>
      </w:r>
      <w:r w:rsidRPr="00B83B3E">
        <w:t xml:space="preserve">opens the Send Reviewer </w:t>
      </w:r>
      <w:r w:rsidR="00C738C6" w:rsidRPr="00B83B3E">
        <w:t>A</w:t>
      </w:r>
      <w:r w:rsidRPr="00B83B3E">
        <w:t xml:space="preserve"> Message box</w:t>
      </w:r>
      <w:r w:rsidR="00F34292" w:rsidRPr="00B83B3E">
        <w:t xml:space="preserve"> (</w:t>
      </w:r>
      <w:r w:rsidR="00960815" w:rsidRPr="00B83B3E">
        <w:fldChar w:fldCharType="begin"/>
      </w:r>
      <w:r w:rsidR="00960815" w:rsidRPr="00B83B3E">
        <w:instrText xml:space="preserve"> REF _Ref406770815 \h </w:instrText>
      </w:r>
      <w:r w:rsidR="00B83B3E">
        <w:instrText xml:space="preserve"> \* MERGEFORMAT </w:instrText>
      </w:r>
      <w:r w:rsidR="00960815" w:rsidRPr="00B83B3E">
        <w:fldChar w:fldCharType="separate"/>
      </w:r>
      <w:r w:rsidR="0081024B" w:rsidRPr="00B83B3E">
        <w:t xml:space="preserve">Figure </w:t>
      </w:r>
      <w:r w:rsidR="0081024B">
        <w:t>2</w:t>
      </w:r>
      <w:r w:rsidR="0081024B">
        <w:noBreakHyphen/>
        <w:t>151</w:t>
      </w:r>
      <w:r w:rsidR="00960815" w:rsidRPr="00B83B3E">
        <w:fldChar w:fldCharType="end"/>
      </w:r>
      <w:r w:rsidR="00F34292" w:rsidRPr="00B83B3E">
        <w:t>)</w:t>
      </w:r>
      <w:r w:rsidRPr="00B83B3E">
        <w:t>.</w:t>
      </w:r>
      <w:r w:rsidR="00EE0CF4">
        <w:t xml:space="preserve"> </w:t>
      </w:r>
      <w:r w:rsidR="00B01039" w:rsidRPr="00B83B3E">
        <w:t>The user enters</w:t>
      </w:r>
      <w:r w:rsidRPr="00B83B3E">
        <w:t xml:space="preserve"> comments </w:t>
      </w:r>
      <w:r w:rsidR="00B01039" w:rsidRPr="00B83B3E">
        <w:t xml:space="preserve">and </w:t>
      </w:r>
      <w:r w:rsidRPr="00B83B3E">
        <w:t>the</w:t>
      </w:r>
      <w:r w:rsidR="00B01039" w:rsidRPr="00B83B3E">
        <w:t>n</w:t>
      </w:r>
      <w:r w:rsidRPr="00B83B3E">
        <w:t xml:space="preserve"> click</w:t>
      </w:r>
      <w:r w:rsidR="00B01039" w:rsidRPr="00B83B3E">
        <w:t>s</w:t>
      </w:r>
      <w:r w:rsidRPr="00B83B3E">
        <w:t xml:space="preserve"> </w:t>
      </w:r>
      <w:r w:rsidRPr="00B83B3E">
        <w:rPr>
          <w:u w:val="single"/>
        </w:rPr>
        <w:t>S</w:t>
      </w:r>
      <w:r w:rsidRPr="00B83B3E">
        <w:t>end to Reviewer Now.</w:t>
      </w:r>
    </w:p>
    <w:p w14:paraId="5C3CDB67" w14:textId="77777777" w:rsidR="00AE3962" w:rsidRPr="00B83B3E" w:rsidRDefault="00AE3962" w:rsidP="00345C0B">
      <w:pPr>
        <w:pStyle w:val="Body3PicCaption"/>
      </w:pPr>
    </w:p>
    <w:p w14:paraId="5C3CDB68" w14:textId="4BB96C0E" w:rsidR="00AE3962" w:rsidRPr="00B83B3E" w:rsidRDefault="00625A1C" w:rsidP="00345C0B">
      <w:pPr>
        <w:pStyle w:val="Body3PicCaption"/>
      </w:pPr>
      <w:r w:rsidRPr="00B83B3E">
        <w:drawing>
          <wp:inline distT="0" distB="0" distL="0" distR="0" wp14:anchorId="2A2C1304" wp14:editId="77E24349">
            <wp:extent cx="2809875" cy="2495550"/>
            <wp:effectExtent l="0" t="0" r="9525" b="0"/>
            <wp:docPr id="373" name="Picture 138" descr="Displays &quot;Send reviewer a Message&quot; screen " title="Figure 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Description: Screen capture of &quot;Send reviewer a Message&quot; screen "/>
                    <pic:cNvPicPr>
                      <a:picLocks noChangeAspect="1" noChangeArrowheads="1"/>
                    </pic:cNvPicPr>
                  </pic:nvPicPr>
                  <pic:blipFill>
                    <a:blip r:embed="rId199" cstate="print"/>
                    <a:srcRect/>
                    <a:stretch>
                      <a:fillRect/>
                    </a:stretch>
                  </pic:blipFill>
                  <pic:spPr bwMode="auto">
                    <a:xfrm>
                      <a:off x="0" y="0"/>
                      <a:ext cx="2809875" cy="2495550"/>
                    </a:xfrm>
                    <a:prstGeom prst="rect">
                      <a:avLst/>
                    </a:prstGeom>
                    <a:noFill/>
                    <a:ln w="9525">
                      <a:noFill/>
                      <a:miter lim="800000"/>
                      <a:headEnd/>
                      <a:tailEnd/>
                    </a:ln>
                  </pic:spPr>
                </pic:pic>
              </a:graphicData>
            </a:graphic>
          </wp:inline>
        </w:drawing>
      </w:r>
    </w:p>
    <w:p w14:paraId="5C3CDB69" w14:textId="4C93A5C0" w:rsidR="00D86AF8" w:rsidRPr="00B83B3E" w:rsidRDefault="00AE3962" w:rsidP="00B52F9B">
      <w:pPr>
        <w:pStyle w:val="Caption"/>
        <w:rPr>
          <w:rFonts w:cs="Times New Roman"/>
        </w:rPr>
      </w:pPr>
      <w:bookmarkStart w:id="1713" w:name="_Ref406770815"/>
      <w:bookmarkStart w:id="1714" w:name="_Toc2082736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151</w:t>
      </w:r>
      <w:r w:rsidR="008D502E">
        <w:rPr>
          <w:rFonts w:cs="Times New Roman"/>
        </w:rPr>
        <w:fldChar w:fldCharType="end"/>
      </w:r>
      <w:bookmarkEnd w:id="1713"/>
      <w:r w:rsidR="00047C36">
        <w:rPr>
          <w:rFonts w:cs="Times New Roman"/>
        </w:rPr>
        <w:t>. Send Reviewer a Message View,</w:t>
      </w:r>
      <w:bookmarkEnd w:id="1714"/>
    </w:p>
    <w:p w14:paraId="5C3CDB6A" w14:textId="77777777" w:rsidR="00AE3962" w:rsidRPr="00B83B3E" w:rsidRDefault="00AE3962" w:rsidP="00345C0B">
      <w:pPr>
        <w:pStyle w:val="Body3PicCaption"/>
      </w:pPr>
    </w:p>
    <w:p w14:paraId="5C3CDB6B" w14:textId="3EB42A4A" w:rsidR="00F34292" w:rsidRPr="00B83B3E" w:rsidRDefault="00D86AF8" w:rsidP="00345C0B">
      <w:pPr>
        <w:pStyle w:val="Body3PicCaption"/>
      </w:pPr>
      <w:r w:rsidRPr="00B83B3E">
        <w:t xml:space="preserve">Status of </w:t>
      </w:r>
      <w:r w:rsidR="00F34292" w:rsidRPr="00B83B3E">
        <w:t>the exam then c</w:t>
      </w:r>
      <w:r w:rsidRPr="00B83B3E">
        <w:t>hanges to Review Pending</w:t>
      </w:r>
      <w:r w:rsidR="00F34292" w:rsidRPr="00B83B3E">
        <w:t xml:space="preserve"> (</w:t>
      </w:r>
      <w:r w:rsidR="00960815" w:rsidRPr="00B83B3E">
        <w:fldChar w:fldCharType="begin"/>
      </w:r>
      <w:r w:rsidR="00960815" w:rsidRPr="00B83B3E">
        <w:instrText xml:space="preserve"> REF _Ref406770806 \h </w:instrText>
      </w:r>
      <w:r w:rsidR="00B83B3E">
        <w:instrText xml:space="preserve"> \* MERGEFORMAT </w:instrText>
      </w:r>
      <w:r w:rsidR="00960815" w:rsidRPr="00B83B3E">
        <w:fldChar w:fldCharType="separate"/>
      </w:r>
      <w:r w:rsidR="0081024B" w:rsidRPr="00B83B3E">
        <w:t xml:space="preserve">Figure </w:t>
      </w:r>
      <w:r w:rsidR="0081024B">
        <w:t>2</w:t>
      </w:r>
      <w:r w:rsidR="0081024B">
        <w:noBreakHyphen/>
        <w:t>152</w:t>
      </w:r>
      <w:r w:rsidR="00960815" w:rsidRPr="00B83B3E">
        <w:fldChar w:fldCharType="end"/>
      </w:r>
      <w:r w:rsidR="00F34292" w:rsidRPr="00B83B3E">
        <w:t>).</w:t>
      </w:r>
    </w:p>
    <w:p w14:paraId="5C3CDB6C" w14:textId="77777777" w:rsidR="00AE3962" w:rsidRPr="00B83B3E" w:rsidRDefault="00AE3962" w:rsidP="00345C0B">
      <w:pPr>
        <w:pStyle w:val="Body3PicCaption"/>
      </w:pPr>
    </w:p>
    <w:p w14:paraId="5C3CDB6D" w14:textId="57861211" w:rsidR="00AE3962" w:rsidRPr="00B83B3E" w:rsidRDefault="00625A1C" w:rsidP="00345C0B">
      <w:pPr>
        <w:pStyle w:val="Body3PicCaption"/>
      </w:pPr>
      <w:bookmarkStart w:id="1715" w:name="_Toc278548268"/>
      <w:r w:rsidRPr="00B83B3E">
        <w:drawing>
          <wp:inline distT="0" distB="0" distL="0" distR="0" wp14:anchorId="32E5A922" wp14:editId="2F964882">
            <wp:extent cx="4503420" cy="2887980"/>
            <wp:effectExtent l="0" t="0" r="0" b="7620"/>
            <wp:docPr id="374" name="Picture 374" descr="Displays review pending exam status" title="Figure 2-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0" cstate="print"/>
                    <a:srcRect/>
                    <a:stretch>
                      <a:fillRect/>
                    </a:stretch>
                  </pic:blipFill>
                  <pic:spPr bwMode="auto">
                    <a:xfrm>
                      <a:off x="0" y="0"/>
                      <a:ext cx="4503420" cy="2887980"/>
                    </a:xfrm>
                    <a:prstGeom prst="rect">
                      <a:avLst/>
                    </a:prstGeom>
                    <a:noFill/>
                  </pic:spPr>
                </pic:pic>
              </a:graphicData>
            </a:graphic>
          </wp:inline>
        </w:drawing>
      </w:r>
      <w:bookmarkEnd w:id="1715"/>
    </w:p>
    <w:p w14:paraId="5C3CDB6E" w14:textId="6A837A5D" w:rsidR="00092F41" w:rsidRPr="00B83B3E" w:rsidRDefault="00AE3962" w:rsidP="00B52F9B">
      <w:pPr>
        <w:pStyle w:val="Caption"/>
        <w:rPr>
          <w:rFonts w:cs="Times New Roman"/>
        </w:rPr>
      </w:pPr>
      <w:bookmarkStart w:id="1716" w:name="_Ref406770806"/>
      <w:bookmarkStart w:id="1717" w:name="_Toc2082736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152</w:t>
      </w:r>
      <w:r w:rsidR="008D502E">
        <w:rPr>
          <w:rFonts w:cs="Times New Roman"/>
        </w:rPr>
        <w:fldChar w:fldCharType="end"/>
      </w:r>
      <w:bookmarkEnd w:id="1716"/>
      <w:r w:rsidR="005D1928">
        <w:rPr>
          <w:rFonts w:cs="Times New Roman"/>
        </w:rPr>
        <w:t>. C&amp;P Worksheet—Review Pending View.</w:t>
      </w:r>
      <w:bookmarkEnd w:id="1717"/>
    </w:p>
    <w:p w14:paraId="5C3CDB6F" w14:textId="77777777" w:rsidR="00D86AF8" w:rsidRPr="00B83B3E" w:rsidRDefault="00D86AF8" w:rsidP="00EE33FC">
      <w:pPr>
        <w:pStyle w:val="Heading4"/>
      </w:pPr>
      <w:bookmarkStart w:id="1718" w:name="_Toc508873654"/>
      <w:r w:rsidRPr="00B83B3E">
        <w:t xml:space="preserve">Sending a CPWM Exam for </w:t>
      </w:r>
      <w:proofErr w:type="spellStart"/>
      <w:r w:rsidR="00367550" w:rsidRPr="00B83B3E">
        <w:t>Cosign</w:t>
      </w:r>
      <w:r w:rsidRPr="00B83B3E">
        <w:t>ature</w:t>
      </w:r>
      <w:bookmarkEnd w:id="1718"/>
      <w:proofErr w:type="spellEnd"/>
    </w:p>
    <w:p w14:paraId="5C3CDB70" w14:textId="77777777" w:rsidR="00D86AF8" w:rsidRPr="00B83B3E" w:rsidRDefault="00213B8B" w:rsidP="00C93311">
      <w:pPr>
        <w:pStyle w:val="Heading4"/>
      </w:pPr>
      <w:bookmarkStart w:id="1719" w:name="_Toc508873655"/>
      <w:proofErr w:type="spellStart"/>
      <w:r w:rsidRPr="00B83B3E">
        <w:t>Cos</w:t>
      </w:r>
      <w:r w:rsidR="001C4104" w:rsidRPr="00B83B3E">
        <w:t>ignature</w:t>
      </w:r>
      <w:proofErr w:type="spellEnd"/>
      <w:r w:rsidR="001C4104" w:rsidRPr="00B83B3E">
        <w:t xml:space="preserve"> Required</w:t>
      </w:r>
      <w:bookmarkEnd w:id="1719"/>
    </w:p>
    <w:p w14:paraId="5C3CDB71" w14:textId="5D222448" w:rsidR="00D86AF8" w:rsidRPr="00B83B3E" w:rsidRDefault="00D86AF8" w:rsidP="00113C7E">
      <w:pPr>
        <w:pStyle w:val="BodyText"/>
      </w:pPr>
      <w:r w:rsidRPr="00B83B3E">
        <w:lastRenderedPageBreak/>
        <w:t xml:space="preserve">As previously described, </w:t>
      </w:r>
      <w:r w:rsidR="006B7071" w:rsidRPr="00B83B3E">
        <w:t>CAPRI</w:t>
      </w:r>
      <w:r w:rsidR="00AE73FC" w:rsidRPr="00B83B3E">
        <w:t xml:space="preserve"> </w:t>
      </w:r>
      <w:r w:rsidRPr="00B83B3E">
        <w:t>respect</w:t>
      </w:r>
      <w:r w:rsidR="00AE73FC" w:rsidRPr="00B83B3E">
        <w:t>s</w:t>
      </w:r>
      <w:r w:rsidRPr="00B83B3E">
        <w:t xml:space="preserve"> the CPRS </w:t>
      </w:r>
      <w:r w:rsidR="004439F3" w:rsidRPr="00B83B3E">
        <w:t>Authorization/Subscription Utility (</w:t>
      </w:r>
      <w:r w:rsidRPr="00B83B3E">
        <w:t>ASU</w:t>
      </w:r>
      <w:r w:rsidR="004439F3" w:rsidRPr="00B83B3E">
        <w:t>) and TIU</w:t>
      </w:r>
      <w:r w:rsidR="00213B8B" w:rsidRPr="00B83B3E">
        <w:t xml:space="preserve"> </w:t>
      </w:r>
      <w:r w:rsidRPr="00B83B3E">
        <w:t xml:space="preserve">business rules for </w:t>
      </w:r>
      <w:proofErr w:type="spellStart"/>
      <w:r w:rsidR="00367550" w:rsidRPr="00B83B3E">
        <w:t>cosign</w:t>
      </w:r>
      <w:r w:rsidRPr="00B83B3E">
        <w:t>ature</w:t>
      </w:r>
      <w:proofErr w:type="spellEnd"/>
      <w:r w:rsidRPr="00B83B3E">
        <w:t>.</w:t>
      </w:r>
      <w:r w:rsidR="00EE0CF4">
        <w:t xml:space="preserve"> </w:t>
      </w:r>
      <w:r w:rsidRPr="00B83B3E">
        <w:t>If a user is set up to require a note signature, the signature screen appear</w:t>
      </w:r>
      <w:r w:rsidR="00AE73FC" w:rsidRPr="00B83B3E">
        <w:t>s</w:t>
      </w:r>
      <w:r w:rsidRPr="00B83B3E">
        <w:t xml:space="preserve"> as in </w:t>
      </w:r>
      <w:r w:rsidR="00AD1E50" w:rsidRPr="00B83B3E">
        <w:t>(</w:t>
      </w:r>
      <w:r w:rsidR="00960815" w:rsidRPr="00B83B3E">
        <w:fldChar w:fldCharType="begin"/>
      </w:r>
      <w:r w:rsidR="00960815" w:rsidRPr="00B83B3E">
        <w:instrText xml:space="preserve"> REF _Ref406770792 \h </w:instrText>
      </w:r>
      <w:r w:rsidR="00B83B3E">
        <w:instrText xml:space="preserve"> \* MERGEFORMAT </w:instrText>
      </w:r>
      <w:r w:rsidR="00960815" w:rsidRPr="00B83B3E">
        <w:fldChar w:fldCharType="separate"/>
      </w:r>
      <w:r w:rsidR="0081024B" w:rsidRPr="00B83B3E">
        <w:t xml:space="preserve">Figure </w:t>
      </w:r>
      <w:r w:rsidR="0081024B">
        <w:rPr>
          <w:noProof/>
        </w:rPr>
        <w:t>2</w:t>
      </w:r>
      <w:r w:rsidR="0081024B">
        <w:rPr>
          <w:noProof/>
        </w:rPr>
        <w:noBreakHyphen/>
        <w:t>153</w:t>
      </w:r>
      <w:r w:rsidR="00960815" w:rsidRPr="00B83B3E">
        <w:fldChar w:fldCharType="end"/>
      </w:r>
      <w:r w:rsidR="00AD1E50" w:rsidRPr="00B83B3E">
        <w:t>)</w:t>
      </w:r>
      <w:r w:rsidR="00686B14" w:rsidRPr="00B83B3E">
        <w:t xml:space="preserve"> </w:t>
      </w:r>
      <w:r w:rsidRPr="00B83B3E">
        <w:t>after a title has been selected.</w:t>
      </w:r>
      <w:r w:rsidR="00EE0CF4">
        <w:t xml:space="preserve"> </w:t>
      </w:r>
      <w:r w:rsidR="000706B4" w:rsidRPr="00B83B3E">
        <w:t>Note that CAPRI has been modified to prevent displaying appointments with dates in the future from appearing in the list of Appointments.</w:t>
      </w:r>
    </w:p>
    <w:p w14:paraId="5C3CDB72" w14:textId="77777777" w:rsidR="00D86AF8" w:rsidRPr="00B83B3E" w:rsidRDefault="00D86AF8" w:rsidP="00113C7E">
      <w:pPr>
        <w:pStyle w:val="BodyText"/>
      </w:pPr>
      <w:r w:rsidRPr="00B83B3E">
        <w:t xml:space="preserve">If </w:t>
      </w:r>
      <w:r w:rsidR="00511D74" w:rsidRPr="00B83B3E">
        <w:t xml:space="preserve">a </w:t>
      </w:r>
      <w:proofErr w:type="spellStart"/>
      <w:r w:rsidRPr="00B83B3E">
        <w:t>cosignature</w:t>
      </w:r>
      <w:proofErr w:type="spellEnd"/>
      <w:r w:rsidRPr="00B83B3E">
        <w:t xml:space="preserve"> is required and the cosigner box is not active for a </w:t>
      </w:r>
      <w:proofErr w:type="gramStart"/>
      <w:r w:rsidRPr="00B83B3E">
        <w:t>particular user</w:t>
      </w:r>
      <w:proofErr w:type="gramEnd"/>
      <w:r w:rsidRPr="00B83B3E">
        <w:t>, IRM or the site’s Clinical Application Coordinator should be contacted for assistance.</w:t>
      </w:r>
    </w:p>
    <w:p w14:paraId="5C3CDB73" w14:textId="3347E277" w:rsidR="00AE3962" w:rsidRPr="00B83B3E" w:rsidRDefault="00AC693C" w:rsidP="00345C0B">
      <w:pPr>
        <w:pStyle w:val="Body3PicCaption"/>
      </w:pPr>
      <w:r w:rsidRPr="00B83B3E">
        <w:drawing>
          <wp:inline distT="0" distB="0" distL="0" distR="0" wp14:anchorId="586361AD" wp14:editId="77A71704">
            <wp:extent cx="3048000" cy="2800350"/>
            <wp:effectExtent l="0" t="0" r="0" b="0"/>
            <wp:docPr id="375" name="Picture 140" descr="Signature Validation screen" title="Figure 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Description: Screen capture of the Signature Validation Screen"/>
                    <pic:cNvPicPr>
                      <a:picLocks noChangeAspect="1" noChangeArrowheads="1"/>
                    </pic:cNvPicPr>
                  </pic:nvPicPr>
                  <pic:blipFill>
                    <a:blip r:embed="rId201" cstate="print"/>
                    <a:srcRect/>
                    <a:stretch>
                      <a:fillRect/>
                    </a:stretch>
                  </pic:blipFill>
                  <pic:spPr bwMode="auto">
                    <a:xfrm>
                      <a:off x="0" y="0"/>
                      <a:ext cx="3048000" cy="2800350"/>
                    </a:xfrm>
                    <a:prstGeom prst="rect">
                      <a:avLst/>
                    </a:prstGeom>
                    <a:noFill/>
                    <a:ln w="9525">
                      <a:noFill/>
                      <a:miter lim="800000"/>
                      <a:headEnd/>
                      <a:tailEnd/>
                    </a:ln>
                  </pic:spPr>
                </pic:pic>
              </a:graphicData>
            </a:graphic>
          </wp:inline>
        </w:drawing>
      </w:r>
    </w:p>
    <w:p w14:paraId="5C3CDB74" w14:textId="5D654395" w:rsidR="00D86AF8" w:rsidRPr="00B83B3E" w:rsidRDefault="00AE3962" w:rsidP="00B52F9B">
      <w:pPr>
        <w:pStyle w:val="Caption"/>
        <w:rPr>
          <w:rFonts w:cs="Times New Roman"/>
        </w:rPr>
      </w:pPr>
      <w:bookmarkStart w:id="1720" w:name="_Ref406770792"/>
      <w:bookmarkStart w:id="1721" w:name="_Toc2082736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153</w:t>
      </w:r>
      <w:r w:rsidR="008D502E">
        <w:rPr>
          <w:rFonts w:cs="Times New Roman"/>
        </w:rPr>
        <w:fldChar w:fldCharType="end"/>
      </w:r>
      <w:bookmarkEnd w:id="1720"/>
      <w:r w:rsidR="001B0E96">
        <w:rPr>
          <w:rFonts w:cs="Times New Roman"/>
        </w:rPr>
        <w:t>. Signature Validation View—Expected Cosigner Selection.</w:t>
      </w:r>
      <w:bookmarkEnd w:id="1721"/>
    </w:p>
    <w:p w14:paraId="5C3CDB75" w14:textId="77777777" w:rsidR="00AE3962" w:rsidRPr="00B83B3E" w:rsidRDefault="00AE3962" w:rsidP="00AE3962"/>
    <w:p w14:paraId="5C3CDB76" w14:textId="02A6FBEE" w:rsidR="00D86AF8" w:rsidRPr="00B83B3E" w:rsidRDefault="006B7071" w:rsidP="00345C0B">
      <w:pPr>
        <w:pStyle w:val="Body3PicCaption"/>
      </w:pPr>
      <w:r w:rsidRPr="00B83B3E">
        <w:t>Selecting</w:t>
      </w:r>
      <w:r w:rsidR="00213B8B" w:rsidRPr="00B83B3E">
        <w:t xml:space="preserve"> the box under </w:t>
      </w:r>
      <w:r w:rsidR="00D86AF8" w:rsidRPr="00B83B3E">
        <w:t xml:space="preserve">EXPECTED COSIGNER </w:t>
      </w:r>
      <w:r w:rsidR="0099385A" w:rsidRPr="00B83B3E">
        <w:t>allows</w:t>
      </w:r>
      <w:r w:rsidR="00D86AF8" w:rsidRPr="00B83B3E">
        <w:t xml:space="preserve"> the user to select or change a previously selected cosigner.</w:t>
      </w:r>
      <w:r w:rsidR="00EE0CF4">
        <w:t xml:space="preserve"> </w:t>
      </w:r>
      <w:r w:rsidR="00D86AF8" w:rsidRPr="00B83B3E">
        <w:t xml:space="preserve">A </w:t>
      </w:r>
      <w:r w:rsidR="00511D74" w:rsidRPr="00B83B3E">
        <w:t>Confirm Co-Signer</w:t>
      </w:r>
      <w:r w:rsidR="00D86AF8" w:rsidRPr="00B83B3E">
        <w:t xml:space="preserve"> dialog box </w:t>
      </w:r>
      <w:r w:rsidR="00511D74" w:rsidRPr="00B83B3E">
        <w:t>is displayed</w:t>
      </w:r>
      <w:r w:rsidR="00C11464" w:rsidRPr="00B83B3E">
        <w:t xml:space="preserve"> in</w:t>
      </w:r>
      <w:r w:rsidR="009A5A63" w:rsidRPr="00B83B3E">
        <w:t xml:space="preserve"> </w:t>
      </w:r>
      <w:r w:rsidR="00AD1E50" w:rsidRPr="00B83B3E">
        <w:t>(</w:t>
      </w:r>
      <w:r w:rsidR="00960815" w:rsidRPr="00B83B3E">
        <w:fldChar w:fldCharType="begin"/>
      </w:r>
      <w:r w:rsidR="00960815" w:rsidRPr="00B83B3E">
        <w:instrText xml:space="preserve"> REF _Ref406770779 \h </w:instrText>
      </w:r>
      <w:r w:rsidR="00B83B3E">
        <w:instrText xml:space="preserve"> \* MERGEFORMAT </w:instrText>
      </w:r>
      <w:r w:rsidR="00960815" w:rsidRPr="00B83B3E">
        <w:fldChar w:fldCharType="separate"/>
      </w:r>
      <w:r w:rsidR="0081024B" w:rsidRPr="00B83B3E">
        <w:t xml:space="preserve">Figure </w:t>
      </w:r>
      <w:r w:rsidR="0081024B">
        <w:t>2</w:t>
      </w:r>
      <w:r w:rsidR="0081024B">
        <w:noBreakHyphen/>
        <w:t>154</w:t>
      </w:r>
      <w:r w:rsidR="00960815" w:rsidRPr="00B83B3E">
        <w:fldChar w:fldCharType="end"/>
      </w:r>
      <w:r w:rsidR="00AD1E50" w:rsidRPr="00B83B3E">
        <w:t>)</w:t>
      </w:r>
      <w:r w:rsidR="00D86AF8" w:rsidRPr="00B83B3E">
        <w:t>.</w:t>
      </w:r>
    </w:p>
    <w:p w14:paraId="5C3CDB78" w14:textId="537CBC8F" w:rsidR="00AE3962" w:rsidRPr="00B83B3E" w:rsidRDefault="00AC693C" w:rsidP="00345C0B">
      <w:pPr>
        <w:pStyle w:val="Body3PicCaption"/>
      </w:pPr>
      <w:r w:rsidRPr="00B83B3E">
        <w:drawing>
          <wp:inline distT="0" distB="0" distL="0" distR="0" wp14:anchorId="40571EF4" wp14:editId="694B4C82">
            <wp:extent cx="5638800" cy="981075"/>
            <wp:effectExtent l="0" t="0" r="0" b="9525"/>
            <wp:docPr id="376" name="Picture 141" descr="Displays the Confirm Co-signer screen" title="Figure 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Description: Screen capture of the Confirm Co-signer Screen"/>
                    <pic:cNvPicPr>
                      <a:picLocks noChangeAspect="1" noChangeArrowheads="1"/>
                    </pic:cNvPicPr>
                  </pic:nvPicPr>
                  <pic:blipFill>
                    <a:blip r:embed="rId202" cstate="print"/>
                    <a:srcRect/>
                    <a:stretch>
                      <a:fillRect/>
                    </a:stretch>
                  </pic:blipFill>
                  <pic:spPr bwMode="auto">
                    <a:xfrm>
                      <a:off x="0" y="0"/>
                      <a:ext cx="5638800" cy="981075"/>
                    </a:xfrm>
                    <a:prstGeom prst="rect">
                      <a:avLst/>
                    </a:prstGeom>
                    <a:noFill/>
                    <a:ln w="9525">
                      <a:noFill/>
                      <a:miter lim="800000"/>
                      <a:headEnd/>
                      <a:tailEnd/>
                    </a:ln>
                  </pic:spPr>
                </pic:pic>
              </a:graphicData>
            </a:graphic>
          </wp:inline>
        </w:drawing>
      </w:r>
    </w:p>
    <w:p w14:paraId="5C3CDB79" w14:textId="4C31E5B7" w:rsidR="00D86AF8" w:rsidRPr="00B83B3E" w:rsidRDefault="00AE3962" w:rsidP="00B52F9B">
      <w:pPr>
        <w:pStyle w:val="Caption"/>
        <w:rPr>
          <w:rFonts w:cs="Times New Roman"/>
        </w:rPr>
      </w:pPr>
      <w:bookmarkStart w:id="1722" w:name="_Ref406770779"/>
      <w:bookmarkStart w:id="1723" w:name="_Toc2082736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154</w:t>
      </w:r>
      <w:r w:rsidR="008D502E">
        <w:rPr>
          <w:rFonts w:cs="Times New Roman"/>
        </w:rPr>
        <w:fldChar w:fldCharType="end"/>
      </w:r>
      <w:bookmarkEnd w:id="1722"/>
      <w:r w:rsidR="001B0E96">
        <w:rPr>
          <w:rFonts w:cs="Times New Roman"/>
        </w:rPr>
        <w:t>. Confirm Cosigner Prompt.</w:t>
      </w:r>
      <w:bookmarkEnd w:id="1723"/>
    </w:p>
    <w:p w14:paraId="5C3CDB7A" w14:textId="77777777" w:rsidR="00AE3962" w:rsidRPr="00B83B3E" w:rsidRDefault="00AE3962" w:rsidP="00345C0B">
      <w:pPr>
        <w:pStyle w:val="Body3PicCaption"/>
      </w:pPr>
    </w:p>
    <w:p w14:paraId="5C3CDB7B" w14:textId="62447983" w:rsidR="00D86AF8" w:rsidRPr="00B83B3E" w:rsidRDefault="00D86AF8" w:rsidP="00B2370B">
      <w:pPr>
        <w:pStyle w:val="BodyText"/>
      </w:pPr>
      <w:r w:rsidRPr="00B83B3E">
        <w:t xml:space="preserve">The user should verify that the correct cosigner is being </w:t>
      </w:r>
      <w:r w:rsidR="00511D74" w:rsidRPr="00B83B3E">
        <w:t>selected.</w:t>
      </w:r>
      <w:r w:rsidR="00EE0CF4">
        <w:t xml:space="preserve"> </w:t>
      </w:r>
      <w:r w:rsidR="00511D74" w:rsidRPr="00B83B3E">
        <w:t xml:space="preserve">The cosigner should </w:t>
      </w:r>
      <w:r w:rsidRPr="00B83B3E">
        <w:t xml:space="preserve">sign the document directly in </w:t>
      </w:r>
      <w:r w:rsidR="006B7071" w:rsidRPr="00B83B3E">
        <w:t>CAPRI</w:t>
      </w:r>
      <w:r w:rsidRPr="00B83B3E">
        <w:t xml:space="preserve"> to prevent use of the co</w:t>
      </w:r>
      <w:r w:rsidR="00686B14" w:rsidRPr="00B83B3E">
        <w:t>-</w:t>
      </w:r>
      <w:r w:rsidRPr="00B83B3E">
        <w:t>signature transfer utility.</w:t>
      </w:r>
    </w:p>
    <w:p w14:paraId="5C3CDB7C" w14:textId="77777777" w:rsidR="00D86AF8" w:rsidRPr="00B83B3E" w:rsidRDefault="00D86AF8" w:rsidP="00EE33FC">
      <w:pPr>
        <w:pStyle w:val="Heading4"/>
      </w:pPr>
      <w:bookmarkStart w:id="1724" w:name="_Toc508873656"/>
      <w:r w:rsidRPr="00B83B3E">
        <w:t>Sending a CPWM Exam for Signature</w:t>
      </w:r>
      <w:bookmarkEnd w:id="1724"/>
    </w:p>
    <w:p w14:paraId="5C3CDB7D" w14:textId="45D66B87" w:rsidR="00D86AF8" w:rsidRPr="00B83B3E" w:rsidRDefault="006B7071" w:rsidP="00B2370B">
      <w:pPr>
        <w:pStyle w:val="BodyText"/>
      </w:pPr>
      <w:r w:rsidRPr="00B83B3E">
        <w:t>Selecting</w:t>
      </w:r>
      <w:r w:rsidR="00D86AF8" w:rsidRPr="00B83B3E">
        <w:t xml:space="preserve"> </w:t>
      </w:r>
      <w:r w:rsidR="00D86AF8" w:rsidRPr="00B83B3E">
        <w:rPr>
          <w:b/>
        </w:rPr>
        <w:t>Send for Signature</w:t>
      </w:r>
      <w:r w:rsidR="00D86AF8" w:rsidRPr="00B83B3E">
        <w:t xml:space="preserve"> </w:t>
      </w:r>
      <w:r w:rsidR="0099385A" w:rsidRPr="00B83B3E">
        <w:t>allows</w:t>
      </w:r>
      <w:r w:rsidR="00D86AF8" w:rsidRPr="00B83B3E">
        <w:t xml:space="preserve"> the reviewer to select a signer for the document.</w:t>
      </w:r>
      <w:r w:rsidR="00EE0CF4">
        <w:t xml:space="preserve"> </w:t>
      </w:r>
      <w:r w:rsidR="00D86AF8" w:rsidRPr="00B83B3E">
        <w:t xml:space="preserve">The document </w:t>
      </w:r>
      <w:r w:rsidR="00AE73FC" w:rsidRPr="00B83B3E">
        <w:t>is</w:t>
      </w:r>
      <w:r w:rsidR="00D86AF8" w:rsidRPr="00B83B3E">
        <w:t xml:space="preserve"> sent to </w:t>
      </w:r>
      <w:r w:rsidR="00791DA9" w:rsidRPr="00B83B3E">
        <w:t>the</w:t>
      </w:r>
      <w:r w:rsidR="00D86AF8" w:rsidRPr="00B83B3E">
        <w:t xml:space="preserve"> person </w:t>
      </w:r>
      <w:r w:rsidR="00791DA9" w:rsidRPr="00B83B3E">
        <w:t>who</w:t>
      </w:r>
      <w:r w:rsidR="00D86AF8" w:rsidRPr="00B83B3E">
        <w:t xml:space="preserve"> </w:t>
      </w:r>
      <w:r w:rsidR="00254AD3" w:rsidRPr="00B83B3E">
        <w:t>is</w:t>
      </w:r>
      <w:r w:rsidR="00D86AF8" w:rsidRPr="00B83B3E">
        <w:t xml:space="preserve"> authorized to</w:t>
      </w:r>
      <w:bookmarkStart w:id="1725" w:name="_Toc150075129"/>
      <w:bookmarkStart w:id="1726" w:name="_Toc150075198"/>
      <w:bookmarkStart w:id="1727" w:name="_Toc150075259"/>
      <w:r w:rsidR="00A86454" w:rsidRPr="00B83B3E">
        <w:t xml:space="preserve"> complete the upload process.</w:t>
      </w:r>
    </w:p>
    <w:p w14:paraId="5C3CDB7E" w14:textId="77777777" w:rsidR="00D86AF8" w:rsidRPr="00B83B3E" w:rsidRDefault="00D86AF8" w:rsidP="00A561AD">
      <w:pPr>
        <w:pStyle w:val="Heading2"/>
      </w:pPr>
      <w:bookmarkStart w:id="1728" w:name="_Toc278187857"/>
      <w:bookmarkStart w:id="1729" w:name="_Toc508873657"/>
      <w:bookmarkStart w:id="1730" w:name="_Toc508875028"/>
      <w:bookmarkStart w:id="1731" w:name="_Toc508875882"/>
      <w:bookmarkStart w:id="1732" w:name="_Toc20827546"/>
      <w:r w:rsidRPr="00B83B3E">
        <w:lastRenderedPageBreak/>
        <w:t xml:space="preserve">CPWM Exam Management </w:t>
      </w:r>
      <w:r w:rsidR="002529C7" w:rsidRPr="00B83B3E">
        <w:t>F</w:t>
      </w:r>
      <w:r w:rsidRPr="00B83B3E">
        <w:t>unctions</w:t>
      </w:r>
      <w:bookmarkEnd w:id="1725"/>
      <w:bookmarkEnd w:id="1726"/>
      <w:bookmarkEnd w:id="1727"/>
      <w:bookmarkEnd w:id="1728"/>
      <w:bookmarkEnd w:id="1729"/>
      <w:bookmarkEnd w:id="1730"/>
      <w:bookmarkEnd w:id="1731"/>
      <w:bookmarkEnd w:id="1732"/>
    </w:p>
    <w:p w14:paraId="5C3CDB7F" w14:textId="77777777" w:rsidR="00D86AF8" w:rsidRPr="00B83B3E" w:rsidRDefault="00D86AF8" w:rsidP="00223E83">
      <w:pPr>
        <w:pStyle w:val="Heading3"/>
      </w:pPr>
      <w:bookmarkStart w:id="1733" w:name="_Toc278187858"/>
      <w:bookmarkStart w:id="1734" w:name="_Toc508873658"/>
      <w:bookmarkStart w:id="1735" w:name="_Toc508875029"/>
      <w:bookmarkStart w:id="1736" w:name="_Toc508875883"/>
      <w:bookmarkStart w:id="1737" w:name="_Toc20827547"/>
      <w:r w:rsidRPr="00B83B3E">
        <w:t>Unsigned C&amp;P Worksheets</w:t>
      </w:r>
      <w:bookmarkEnd w:id="1733"/>
      <w:bookmarkEnd w:id="1734"/>
      <w:bookmarkEnd w:id="1735"/>
      <w:bookmarkEnd w:id="1736"/>
      <w:bookmarkEnd w:id="1737"/>
    </w:p>
    <w:p w14:paraId="5C3CDB80" w14:textId="3C110C9B" w:rsidR="00D86AF8" w:rsidRPr="00B83B3E" w:rsidRDefault="00D86AF8" w:rsidP="00345C0B">
      <w:pPr>
        <w:pStyle w:val="Body3PicCaption"/>
      </w:pPr>
      <w:r w:rsidRPr="00B83B3E">
        <w:t>To view the list of C&amp;P worksheets need</w:t>
      </w:r>
      <w:r w:rsidR="00946045" w:rsidRPr="00B83B3E">
        <w:t>ing</w:t>
      </w:r>
      <w:r w:rsidRPr="00B83B3E">
        <w:t xml:space="preserve"> </w:t>
      </w:r>
      <w:r w:rsidR="00946045" w:rsidRPr="00B83B3E">
        <w:t>a</w:t>
      </w:r>
      <w:r w:rsidR="00B575A2" w:rsidRPr="00B83B3E">
        <w:t xml:space="preserve"> cosignature, </w:t>
      </w:r>
      <w:r w:rsidRPr="00B83B3E">
        <w:t xml:space="preserve">users go to </w:t>
      </w:r>
      <w:r w:rsidR="00B575A2" w:rsidRPr="00B83B3E">
        <w:t xml:space="preserve">the </w:t>
      </w:r>
      <w:r w:rsidRPr="00B83B3E">
        <w:t xml:space="preserve">Tools menu </w:t>
      </w:r>
      <w:r w:rsidR="00E02F7A" w:rsidRPr="00B83B3E">
        <w:t>(</w:t>
      </w:r>
      <w:r w:rsidR="00960815" w:rsidRPr="00B83B3E">
        <w:fldChar w:fldCharType="begin"/>
      </w:r>
      <w:r w:rsidR="00960815" w:rsidRPr="00B83B3E">
        <w:instrText xml:space="preserve"> REF _Ref406770759 \h </w:instrText>
      </w:r>
      <w:r w:rsidR="00B83B3E">
        <w:instrText xml:space="preserve"> \* MERGEFORMAT </w:instrText>
      </w:r>
      <w:r w:rsidR="00960815" w:rsidRPr="00B83B3E">
        <w:fldChar w:fldCharType="separate"/>
      </w:r>
      <w:r w:rsidR="0081024B" w:rsidRPr="00B83B3E">
        <w:t xml:space="preserve">Figure </w:t>
      </w:r>
      <w:r w:rsidR="0081024B">
        <w:t>2</w:t>
      </w:r>
      <w:r w:rsidR="0081024B">
        <w:noBreakHyphen/>
        <w:t>155</w:t>
      </w:r>
      <w:r w:rsidR="00960815" w:rsidRPr="00B83B3E">
        <w:fldChar w:fldCharType="end"/>
      </w:r>
      <w:r w:rsidR="00E02F7A" w:rsidRPr="00B83B3E">
        <w:t xml:space="preserve">) </w:t>
      </w:r>
      <w:r w:rsidR="00B575A2" w:rsidRPr="00B83B3E">
        <w:t>and</w:t>
      </w:r>
      <w:r w:rsidRPr="00B83B3E">
        <w:t xml:space="preserve"> select My Unsigned C&amp;P Worksheets</w:t>
      </w:r>
      <w:r w:rsidR="00F53D6C" w:rsidRPr="00B83B3E">
        <w:t>…</w:t>
      </w:r>
    </w:p>
    <w:p w14:paraId="5C3CDB81" w14:textId="5B29B8D8" w:rsidR="00AE3962" w:rsidRPr="00B83B3E" w:rsidRDefault="00AC693C" w:rsidP="00345C0B">
      <w:pPr>
        <w:pStyle w:val="Body3PicCaption"/>
      </w:pPr>
      <w:r w:rsidRPr="00B83B3E">
        <w:drawing>
          <wp:inline distT="0" distB="0" distL="0" distR="0" wp14:anchorId="645E3F57" wp14:editId="0EB0C732">
            <wp:extent cx="3048000" cy="3095625"/>
            <wp:effectExtent l="19050" t="19050" r="19050" b="28575"/>
            <wp:docPr id="377" name="Picture 18" descr="Tools Menu screen capture" title="Figure 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3" cstate="print"/>
                    <a:srcRect l="4897" t="9615" r="71715" b="52435"/>
                    <a:stretch>
                      <a:fillRect/>
                    </a:stretch>
                  </pic:blipFill>
                  <pic:spPr bwMode="auto">
                    <a:xfrm>
                      <a:off x="0" y="0"/>
                      <a:ext cx="3048000" cy="3095625"/>
                    </a:xfrm>
                    <a:prstGeom prst="rect">
                      <a:avLst/>
                    </a:prstGeom>
                    <a:noFill/>
                    <a:ln w="6350" cmpd="sng">
                      <a:solidFill>
                        <a:srgbClr val="000000"/>
                      </a:solidFill>
                      <a:miter lim="800000"/>
                      <a:headEnd/>
                      <a:tailEnd/>
                    </a:ln>
                    <a:effectLst/>
                  </pic:spPr>
                </pic:pic>
              </a:graphicData>
            </a:graphic>
          </wp:inline>
        </w:drawing>
      </w:r>
    </w:p>
    <w:p w14:paraId="5C3CDB82" w14:textId="35EE93D0" w:rsidR="00DF0A1B" w:rsidRPr="00B83B3E" w:rsidRDefault="00AE3962" w:rsidP="00B52F9B">
      <w:pPr>
        <w:pStyle w:val="Caption"/>
        <w:rPr>
          <w:rFonts w:cs="Times New Roman"/>
        </w:rPr>
      </w:pPr>
      <w:bookmarkStart w:id="1738" w:name="_Ref406770759"/>
      <w:bookmarkStart w:id="1739" w:name="_Toc2082736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155</w:t>
      </w:r>
      <w:r w:rsidR="008D502E">
        <w:rPr>
          <w:rFonts w:cs="Times New Roman"/>
        </w:rPr>
        <w:fldChar w:fldCharType="end"/>
      </w:r>
      <w:bookmarkEnd w:id="1738"/>
      <w:r w:rsidR="001B0E96">
        <w:rPr>
          <w:rFonts w:cs="Times New Roman"/>
        </w:rPr>
        <w:t>. CAPRI Tools Menu</w:t>
      </w:r>
      <w:r w:rsidR="003A718B">
        <w:rPr>
          <w:rFonts w:cs="Times New Roman"/>
        </w:rPr>
        <w:t>—My Un</w:t>
      </w:r>
      <w:r w:rsidR="001B0E96">
        <w:rPr>
          <w:rFonts w:cs="Times New Roman"/>
        </w:rPr>
        <w:t>signed Worksheets Selection.</w:t>
      </w:r>
      <w:bookmarkEnd w:id="1739"/>
    </w:p>
    <w:p w14:paraId="5C3CDB83" w14:textId="77777777" w:rsidR="00D86AF8" w:rsidRPr="00B83B3E" w:rsidRDefault="00D86AF8" w:rsidP="00A561AD">
      <w:pPr>
        <w:pStyle w:val="Heading3"/>
      </w:pPr>
      <w:bookmarkStart w:id="1740" w:name="_Toc146086694"/>
      <w:bookmarkStart w:id="1741" w:name="_Toc278187859"/>
      <w:bookmarkStart w:id="1742" w:name="_Toc508873659"/>
      <w:bookmarkStart w:id="1743" w:name="_Toc508875030"/>
      <w:bookmarkStart w:id="1744" w:name="_Toc508875884"/>
      <w:bookmarkStart w:id="1745" w:name="_Toc20827548"/>
      <w:r w:rsidRPr="00B83B3E">
        <w:t>Unsigned Templates</w:t>
      </w:r>
      <w:bookmarkEnd w:id="1740"/>
      <w:bookmarkEnd w:id="1741"/>
      <w:bookmarkEnd w:id="1742"/>
      <w:bookmarkEnd w:id="1743"/>
      <w:bookmarkEnd w:id="1744"/>
      <w:bookmarkEnd w:id="1745"/>
    </w:p>
    <w:p w14:paraId="5C3CDB84" w14:textId="12328863" w:rsidR="00D86AF8" w:rsidRPr="00B83B3E" w:rsidRDefault="00D86AF8" w:rsidP="00345C0B">
      <w:pPr>
        <w:pStyle w:val="Body3PicCaption"/>
      </w:pPr>
      <w:r w:rsidRPr="00B83B3E">
        <w:t xml:space="preserve">Selecting My Unsigned C&amp;P Worksheets from the Tools </w:t>
      </w:r>
      <w:r w:rsidR="00B575A2" w:rsidRPr="00B83B3E">
        <w:t>m</w:t>
      </w:r>
      <w:r w:rsidRPr="00B83B3E">
        <w:t>enu</w:t>
      </w:r>
      <w:r w:rsidR="00B2370B" w:rsidRPr="00B83B3E">
        <w:t xml:space="preserve"> (</w:t>
      </w:r>
      <w:r w:rsidR="00F739AF" w:rsidRPr="00B83B3E">
        <w:fldChar w:fldCharType="begin"/>
      </w:r>
      <w:r w:rsidR="00F739AF" w:rsidRPr="00B83B3E">
        <w:instrText xml:space="preserve"> REF _Ref406770759 \h </w:instrText>
      </w:r>
      <w:r w:rsidR="00B83B3E">
        <w:instrText xml:space="preserve"> \* MERGEFORMAT </w:instrText>
      </w:r>
      <w:r w:rsidR="00F739AF" w:rsidRPr="00B83B3E">
        <w:fldChar w:fldCharType="separate"/>
      </w:r>
      <w:r w:rsidR="0081024B" w:rsidRPr="00B83B3E">
        <w:t xml:space="preserve">Figure </w:t>
      </w:r>
      <w:r w:rsidR="0081024B">
        <w:t>2</w:t>
      </w:r>
      <w:r w:rsidR="0081024B">
        <w:noBreakHyphen/>
        <w:t>155</w:t>
      </w:r>
      <w:r w:rsidR="00F739AF" w:rsidRPr="00B83B3E">
        <w:fldChar w:fldCharType="end"/>
      </w:r>
      <w:r w:rsidR="00B2370B" w:rsidRPr="00B83B3E">
        <w:t>)</w:t>
      </w:r>
      <w:r w:rsidRPr="00B83B3E">
        <w:t xml:space="preserve"> </w:t>
      </w:r>
      <w:r w:rsidR="00106F8B" w:rsidRPr="00B83B3E">
        <w:t>displays</w:t>
      </w:r>
      <w:r w:rsidRPr="00B83B3E">
        <w:t xml:space="preserve"> a list of unsigned templates</w:t>
      </w:r>
      <w:r w:rsidR="00E02F7A" w:rsidRPr="00B83B3E">
        <w:t xml:space="preserve"> (</w:t>
      </w:r>
      <w:r w:rsidR="00960815" w:rsidRPr="00B83B3E">
        <w:fldChar w:fldCharType="begin"/>
      </w:r>
      <w:r w:rsidR="00960815" w:rsidRPr="00B83B3E">
        <w:instrText xml:space="preserve"> REF _Ref406770742 \h </w:instrText>
      </w:r>
      <w:r w:rsidR="00B83B3E">
        <w:instrText xml:space="preserve"> \* MERGEFORMAT </w:instrText>
      </w:r>
      <w:r w:rsidR="00960815" w:rsidRPr="00B83B3E">
        <w:fldChar w:fldCharType="separate"/>
      </w:r>
      <w:r w:rsidR="0081024B" w:rsidRPr="00B83B3E">
        <w:t xml:space="preserve">Figure </w:t>
      </w:r>
      <w:r w:rsidR="0081024B">
        <w:t>2</w:t>
      </w:r>
      <w:r w:rsidR="0081024B">
        <w:noBreakHyphen/>
        <w:t>156</w:t>
      </w:r>
      <w:r w:rsidR="00960815" w:rsidRPr="00B83B3E">
        <w:fldChar w:fldCharType="end"/>
      </w:r>
      <w:r w:rsidR="00E02F7A" w:rsidRPr="00B83B3E">
        <w:t>)</w:t>
      </w:r>
      <w:r w:rsidRPr="00B83B3E">
        <w:t>.</w:t>
      </w:r>
    </w:p>
    <w:p w14:paraId="5C3CDB85" w14:textId="77777777" w:rsidR="00AE3962" w:rsidRPr="00B83B3E" w:rsidRDefault="00AE3962" w:rsidP="00345C0B">
      <w:pPr>
        <w:pStyle w:val="Body3PicCaption"/>
      </w:pPr>
    </w:p>
    <w:p w14:paraId="5C3CDB86" w14:textId="2E49EAA1" w:rsidR="00AE3962" w:rsidRPr="00B83B3E" w:rsidRDefault="00AC693C" w:rsidP="00345C0B">
      <w:pPr>
        <w:pStyle w:val="Body3PicCaption"/>
      </w:pPr>
      <w:r w:rsidRPr="00B83B3E">
        <w:drawing>
          <wp:inline distT="0" distB="0" distL="0" distR="0" wp14:anchorId="7A56F9D5" wp14:editId="75BB5557">
            <wp:extent cx="4523740" cy="1976120"/>
            <wp:effectExtent l="0" t="0" r="0" b="5080"/>
            <wp:docPr id="378" name="Picture 80" descr="Displays Unsigned C&amp;P Worksheets from the Tools menu" title="Figure 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04" cstate="print"/>
                    <a:srcRect/>
                    <a:stretch>
                      <a:fillRect/>
                    </a:stretch>
                  </pic:blipFill>
                  <pic:spPr bwMode="auto">
                    <a:xfrm>
                      <a:off x="0" y="0"/>
                      <a:ext cx="4523740" cy="1976120"/>
                    </a:xfrm>
                    <a:prstGeom prst="rect">
                      <a:avLst/>
                    </a:prstGeom>
                    <a:noFill/>
                  </pic:spPr>
                </pic:pic>
              </a:graphicData>
            </a:graphic>
          </wp:inline>
        </w:drawing>
      </w:r>
    </w:p>
    <w:p w14:paraId="5C3CDB87" w14:textId="5C5B6D69" w:rsidR="00D86AF8" w:rsidRPr="00B83B3E" w:rsidRDefault="00AE3962" w:rsidP="00B52F9B">
      <w:pPr>
        <w:pStyle w:val="Caption"/>
        <w:rPr>
          <w:rFonts w:cs="Times New Roman"/>
        </w:rPr>
      </w:pPr>
      <w:bookmarkStart w:id="1746" w:name="_Ref406770742"/>
      <w:bookmarkStart w:id="1747" w:name="_Toc2082736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156</w:t>
      </w:r>
      <w:r w:rsidR="008D502E">
        <w:rPr>
          <w:rFonts w:cs="Times New Roman"/>
        </w:rPr>
        <w:fldChar w:fldCharType="end"/>
      </w:r>
      <w:bookmarkEnd w:id="1746"/>
      <w:r w:rsidR="003A718B">
        <w:rPr>
          <w:rFonts w:cs="Times New Roman"/>
        </w:rPr>
        <w:t>. Unsigned Worksheets View.</w:t>
      </w:r>
      <w:bookmarkEnd w:id="1747"/>
    </w:p>
    <w:p w14:paraId="5C3CDB88" w14:textId="77777777" w:rsidR="00AE3962" w:rsidRPr="00B83B3E" w:rsidRDefault="00AE3962" w:rsidP="00AE3962"/>
    <w:p w14:paraId="5C3CDB89" w14:textId="77777777" w:rsidR="00D86AF8" w:rsidRPr="00B83B3E" w:rsidRDefault="00D86AF8" w:rsidP="00345C0B">
      <w:pPr>
        <w:pStyle w:val="Body3PicCaption"/>
      </w:pPr>
      <w:r w:rsidRPr="00B83B3E">
        <w:lastRenderedPageBreak/>
        <w:t xml:space="preserve">This window lists forms that have been started by examiners </w:t>
      </w:r>
      <w:r w:rsidR="00B575A2" w:rsidRPr="00B83B3E">
        <w:t xml:space="preserve">but not </w:t>
      </w:r>
      <w:r w:rsidRPr="00B83B3E">
        <w:t>completed. Information provided includes ID (</w:t>
      </w:r>
      <w:r w:rsidR="00B01039" w:rsidRPr="00B83B3E">
        <w:t>first</w:t>
      </w:r>
      <w:r w:rsidRPr="00B83B3E">
        <w:t xml:space="preserve"> letter of last name + last </w:t>
      </w:r>
      <w:r w:rsidR="00B01039" w:rsidRPr="00B83B3E">
        <w:t>four</w:t>
      </w:r>
      <w:r w:rsidRPr="00B83B3E">
        <w:t xml:space="preserve"> digits of SSN</w:t>
      </w:r>
      <w:r w:rsidR="00F53D6C" w:rsidRPr="00B83B3E">
        <w:t>), patient name, worksheet names</w:t>
      </w:r>
      <w:r w:rsidRPr="00B83B3E">
        <w:t>, author, and status.</w:t>
      </w:r>
    </w:p>
    <w:p w14:paraId="5C3CDB8A" w14:textId="77777777" w:rsidR="00D86AF8" w:rsidRPr="00B83B3E" w:rsidRDefault="006B7071" w:rsidP="00686B14">
      <w:pPr>
        <w:pStyle w:val="BodyText5Numbers"/>
      </w:pPr>
      <w:r w:rsidRPr="00B83B3E">
        <w:t>Selecting</w:t>
      </w:r>
      <w:r w:rsidR="00D86AF8" w:rsidRPr="00B83B3E">
        <w:t xml:space="preserve"> the </w:t>
      </w:r>
      <w:r w:rsidR="00D86AF8" w:rsidRPr="00B83B3E">
        <w:rPr>
          <w:b/>
          <w:iCs/>
        </w:rPr>
        <w:t>My Unsigned</w:t>
      </w:r>
      <w:r w:rsidR="00D86AF8" w:rsidRPr="00B83B3E">
        <w:t xml:space="preserve"> button </w:t>
      </w:r>
      <w:r w:rsidR="0030012F" w:rsidRPr="00B83B3E">
        <w:t>displays</w:t>
      </w:r>
      <w:r w:rsidR="00D86AF8" w:rsidRPr="00B83B3E">
        <w:t xml:space="preserve"> </w:t>
      </w:r>
      <w:r w:rsidR="00B01039" w:rsidRPr="00B83B3E">
        <w:rPr>
          <w:b/>
          <w:bCs/>
        </w:rPr>
        <w:t>the user’s own</w:t>
      </w:r>
      <w:r w:rsidR="00D86AF8" w:rsidRPr="00B83B3E">
        <w:t xml:space="preserve"> unsigned forms.</w:t>
      </w:r>
    </w:p>
    <w:p w14:paraId="5C3CDB8B" w14:textId="77777777" w:rsidR="00D86AF8" w:rsidRPr="00B83B3E" w:rsidRDefault="006B7071" w:rsidP="00686B14">
      <w:pPr>
        <w:pStyle w:val="BodyText5Numbers"/>
      </w:pPr>
      <w:r w:rsidRPr="00B83B3E">
        <w:t>Selecting</w:t>
      </w:r>
      <w:r w:rsidR="00D86AF8" w:rsidRPr="00B83B3E">
        <w:t xml:space="preserve"> the </w:t>
      </w:r>
      <w:r w:rsidR="00D86AF8" w:rsidRPr="00B83B3E">
        <w:rPr>
          <w:b/>
          <w:iCs/>
        </w:rPr>
        <w:t>All Unsigned</w:t>
      </w:r>
      <w:r w:rsidR="0030012F" w:rsidRPr="00B83B3E">
        <w:t xml:space="preserve"> button display</w:t>
      </w:r>
      <w:r w:rsidR="00B01039" w:rsidRPr="00B83B3E">
        <w:t>s</w:t>
      </w:r>
      <w:r w:rsidR="00D86AF8" w:rsidRPr="00B83B3E">
        <w:t xml:space="preserve"> </w:t>
      </w:r>
      <w:r w:rsidR="00D86AF8" w:rsidRPr="00B83B3E">
        <w:rPr>
          <w:b/>
          <w:bCs/>
        </w:rPr>
        <w:t>all</w:t>
      </w:r>
      <w:r w:rsidR="00D86AF8" w:rsidRPr="00B83B3E">
        <w:t xml:space="preserve"> unsigned forms.</w:t>
      </w:r>
    </w:p>
    <w:p w14:paraId="5C3CDB8C" w14:textId="45B61B6D" w:rsidR="00D86AF8" w:rsidRPr="00B83B3E" w:rsidRDefault="006B7071" w:rsidP="00686B14">
      <w:pPr>
        <w:pStyle w:val="BodyText5Numbers"/>
      </w:pPr>
      <w:r w:rsidRPr="00B83B3E">
        <w:t>Selecting</w:t>
      </w:r>
      <w:r w:rsidR="00D86AF8" w:rsidRPr="00B83B3E">
        <w:t xml:space="preserve"> the </w:t>
      </w:r>
      <w:r w:rsidR="00D86AF8" w:rsidRPr="00B83B3E">
        <w:rPr>
          <w:b/>
          <w:iCs/>
        </w:rPr>
        <w:t>Review Pending</w:t>
      </w:r>
      <w:r w:rsidR="0030012F" w:rsidRPr="00B83B3E">
        <w:t xml:space="preserve"> button </w:t>
      </w:r>
      <w:r w:rsidR="00E02F7A" w:rsidRPr="00B83B3E">
        <w:t>(</w:t>
      </w:r>
      <w:r w:rsidR="00960815" w:rsidRPr="00B83B3E">
        <w:fldChar w:fldCharType="begin"/>
      </w:r>
      <w:r w:rsidR="00960815" w:rsidRPr="00B83B3E">
        <w:instrText xml:space="preserve"> REF _Ref406770729 \h </w:instrText>
      </w:r>
      <w:r w:rsidR="00B83B3E">
        <w:instrText xml:space="preserve"> \* MERGEFORMAT </w:instrText>
      </w:r>
      <w:r w:rsidR="00960815" w:rsidRPr="00B83B3E">
        <w:fldChar w:fldCharType="separate"/>
      </w:r>
      <w:r w:rsidR="0081024B" w:rsidRPr="00B83B3E">
        <w:t xml:space="preserve">Figure </w:t>
      </w:r>
      <w:r w:rsidR="0081024B">
        <w:rPr>
          <w:noProof/>
        </w:rPr>
        <w:t>2</w:t>
      </w:r>
      <w:r w:rsidR="0081024B">
        <w:rPr>
          <w:noProof/>
        </w:rPr>
        <w:noBreakHyphen/>
        <w:t>157</w:t>
      </w:r>
      <w:r w:rsidR="00960815" w:rsidRPr="00B83B3E">
        <w:fldChar w:fldCharType="end"/>
      </w:r>
      <w:r w:rsidR="00E02F7A" w:rsidRPr="00B83B3E">
        <w:t xml:space="preserve">) </w:t>
      </w:r>
      <w:r w:rsidR="0030012F" w:rsidRPr="00B83B3E">
        <w:t>display</w:t>
      </w:r>
      <w:r w:rsidR="00B01039" w:rsidRPr="00B83B3E">
        <w:t>s</w:t>
      </w:r>
      <w:r w:rsidR="00D86AF8" w:rsidRPr="00B83B3E">
        <w:t xml:space="preserve"> the forms that were sent for review. Only users who hold the DVBAB CPWM </w:t>
      </w:r>
      <w:r w:rsidR="00D86AF8" w:rsidRPr="00B83B3E">
        <w:rPr>
          <w:caps/>
        </w:rPr>
        <w:t>Reviewer</w:t>
      </w:r>
      <w:r w:rsidR="00D86AF8" w:rsidRPr="00B83B3E">
        <w:t xml:space="preserve"> </w:t>
      </w:r>
      <w:r w:rsidR="000B7C2C" w:rsidRPr="00B83B3E">
        <w:t>Security Key</w:t>
      </w:r>
      <w:r w:rsidR="00D86AF8" w:rsidRPr="00B83B3E">
        <w:t xml:space="preserve"> have access to documents waiting for review. All users can see the documents, but only reviewers can open and work with the documents.</w:t>
      </w:r>
    </w:p>
    <w:p w14:paraId="5C3CDB8D" w14:textId="77777777" w:rsidR="00AE3962" w:rsidRPr="00B83B3E" w:rsidRDefault="00AE3962" w:rsidP="00D328CE">
      <w:pPr>
        <w:pStyle w:val="BodyText5Numbers"/>
        <w:numPr>
          <w:ilvl w:val="0"/>
          <w:numId w:val="0"/>
        </w:numPr>
        <w:ind w:left="547"/>
      </w:pPr>
    </w:p>
    <w:p w14:paraId="5C3CDB8E" w14:textId="7CE64C5A" w:rsidR="00B40EE4" w:rsidRPr="00B83B3E" w:rsidRDefault="00AC693C" w:rsidP="00345C0B">
      <w:pPr>
        <w:pStyle w:val="Body3PicCaption"/>
      </w:pPr>
      <w:r w:rsidRPr="00B83B3E">
        <w:drawing>
          <wp:inline distT="0" distB="0" distL="0" distR="0" wp14:anchorId="6D49035B" wp14:editId="2512B88A">
            <wp:extent cx="4523740" cy="1984375"/>
            <wp:effectExtent l="0" t="0" r="0" b="0"/>
            <wp:docPr id="379" name="Picture 82" descr="Displays the  Unsigned Template review forms" title="Figure 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05" cstate="print"/>
                    <a:srcRect/>
                    <a:stretch>
                      <a:fillRect/>
                    </a:stretch>
                  </pic:blipFill>
                  <pic:spPr bwMode="auto">
                    <a:xfrm>
                      <a:off x="0" y="0"/>
                      <a:ext cx="4523740" cy="1984375"/>
                    </a:xfrm>
                    <a:prstGeom prst="rect">
                      <a:avLst/>
                    </a:prstGeom>
                    <a:noFill/>
                  </pic:spPr>
                </pic:pic>
              </a:graphicData>
            </a:graphic>
          </wp:inline>
        </w:drawing>
      </w:r>
    </w:p>
    <w:p w14:paraId="5C3CDB8F" w14:textId="65491123" w:rsidR="00D86AF8" w:rsidRPr="00B83B3E" w:rsidRDefault="00B40EE4" w:rsidP="00B52F9B">
      <w:pPr>
        <w:pStyle w:val="Caption"/>
        <w:rPr>
          <w:rFonts w:cs="Times New Roman"/>
        </w:rPr>
      </w:pPr>
      <w:bookmarkStart w:id="1748" w:name="_Ref406770729"/>
      <w:bookmarkStart w:id="1749" w:name="_Toc2082737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157</w:t>
      </w:r>
      <w:r w:rsidR="008D502E">
        <w:rPr>
          <w:rFonts w:cs="Times New Roman"/>
        </w:rPr>
        <w:fldChar w:fldCharType="end"/>
      </w:r>
      <w:bookmarkEnd w:id="1748"/>
      <w:r w:rsidR="003A718B">
        <w:rPr>
          <w:rFonts w:cs="Times New Roman"/>
        </w:rPr>
        <w:t>. Unsigned Templates—Review Pending Selection.</w:t>
      </w:r>
      <w:bookmarkEnd w:id="1749"/>
    </w:p>
    <w:p w14:paraId="5C3CDB90" w14:textId="77777777" w:rsidR="00AE3962" w:rsidRPr="00B83B3E" w:rsidRDefault="00AE3962" w:rsidP="00345C0B">
      <w:pPr>
        <w:pStyle w:val="Body3PicCaption"/>
      </w:pPr>
    </w:p>
    <w:p w14:paraId="5C3CDB91" w14:textId="563EF9E0" w:rsidR="00D86AF8" w:rsidRPr="00B83B3E" w:rsidRDefault="00914F6F" w:rsidP="006F670B">
      <w:pPr>
        <w:pStyle w:val="BodyText"/>
      </w:pPr>
      <w:r w:rsidRPr="00B83B3E">
        <w:t>The user selects</w:t>
      </w:r>
      <w:r w:rsidR="00D86AF8" w:rsidRPr="00B83B3E">
        <w:t xml:space="preserve"> the form to complete by double-clicking it. If</w:t>
      </w:r>
      <w:r w:rsidR="00EE0CF4">
        <w:t xml:space="preserve"> </w:t>
      </w:r>
      <w:r w:rsidR="00D86AF8" w:rsidRPr="00B83B3E">
        <w:t xml:space="preserve">it is clicked only once, the </w:t>
      </w:r>
      <w:r w:rsidR="00D86AF8" w:rsidRPr="00B83B3E">
        <w:rPr>
          <w:b/>
          <w:iCs/>
        </w:rPr>
        <w:t>Display Form</w:t>
      </w:r>
      <w:r w:rsidR="00D86AF8" w:rsidRPr="00B83B3E">
        <w:t xml:space="preserve"> and </w:t>
      </w:r>
      <w:r w:rsidR="00D86AF8" w:rsidRPr="00B83B3E">
        <w:rPr>
          <w:b/>
          <w:iCs/>
        </w:rPr>
        <w:t>Delete Form</w:t>
      </w:r>
      <w:r w:rsidR="00D86AF8" w:rsidRPr="00B83B3E">
        <w:t xml:space="preserve"> buttons </w:t>
      </w:r>
      <w:r w:rsidR="0030012F" w:rsidRPr="00B83B3E">
        <w:t>are</w:t>
      </w:r>
      <w:r w:rsidR="00D86AF8" w:rsidRPr="00B83B3E">
        <w:t xml:space="preserve"> enabled. </w:t>
      </w:r>
      <w:r w:rsidRPr="00B83B3E">
        <w:t xml:space="preserve">The user </w:t>
      </w:r>
      <w:r w:rsidR="00F53D6C" w:rsidRPr="00B83B3E">
        <w:t>selects</w:t>
      </w:r>
      <w:r w:rsidR="00D86AF8" w:rsidRPr="00B83B3E">
        <w:t xml:space="preserve"> </w:t>
      </w:r>
      <w:r w:rsidR="00D86AF8" w:rsidRPr="00B83B3E">
        <w:rPr>
          <w:b/>
          <w:iCs/>
        </w:rPr>
        <w:t>Display Form</w:t>
      </w:r>
      <w:r w:rsidR="00D86AF8" w:rsidRPr="00B83B3E">
        <w:t xml:space="preserve">. </w:t>
      </w:r>
      <w:r w:rsidR="00F53D6C" w:rsidRPr="00B83B3E">
        <w:t xml:space="preserve">The user must hold the required </w:t>
      </w:r>
      <w:r w:rsidR="000B7C2C" w:rsidRPr="00B83B3E">
        <w:t>Security Key</w:t>
      </w:r>
      <w:r w:rsidR="00F53D6C" w:rsidRPr="00B83B3E">
        <w:t xml:space="preserve"> to delete another user’s template.</w:t>
      </w:r>
    </w:p>
    <w:p w14:paraId="5C3CDB92" w14:textId="77777777" w:rsidR="00D86AF8" w:rsidRPr="00B83B3E" w:rsidRDefault="00D86AF8" w:rsidP="00A561AD">
      <w:pPr>
        <w:pStyle w:val="Heading3"/>
      </w:pPr>
      <w:bookmarkStart w:id="1750" w:name="_Toc278187860"/>
      <w:bookmarkStart w:id="1751" w:name="_Toc508873660"/>
      <w:bookmarkStart w:id="1752" w:name="_Toc508875031"/>
      <w:bookmarkStart w:id="1753" w:name="_Toc508875885"/>
      <w:bookmarkStart w:id="1754" w:name="_Toc20827549"/>
      <w:proofErr w:type="spellStart"/>
      <w:r w:rsidRPr="00B83B3E">
        <w:lastRenderedPageBreak/>
        <w:t>Uncosigned</w:t>
      </w:r>
      <w:proofErr w:type="spellEnd"/>
      <w:r w:rsidRPr="00B83B3E">
        <w:t xml:space="preserve"> C&amp;P Worksheets</w:t>
      </w:r>
      <w:bookmarkEnd w:id="1750"/>
      <w:bookmarkEnd w:id="1751"/>
      <w:bookmarkEnd w:id="1752"/>
      <w:bookmarkEnd w:id="1753"/>
      <w:bookmarkEnd w:id="1754"/>
    </w:p>
    <w:p w14:paraId="5C3CDB93" w14:textId="4FCAE2AB" w:rsidR="00D86AF8" w:rsidRPr="00B83B3E" w:rsidRDefault="00D86AF8" w:rsidP="00345C0B">
      <w:pPr>
        <w:pStyle w:val="Body3PicCaption"/>
      </w:pPr>
      <w:r w:rsidRPr="00B83B3E">
        <w:t>To view the list of the of C&amp;P worksheet</w:t>
      </w:r>
      <w:r w:rsidR="00914F6F" w:rsidRPr="00B83B3E">
        <w:t xml:space="preserve">s that need their cosignature, </w:t>
      </w:r>
      <w:r w:rsidRPr="00B83B3E">
        <w:t xml:space="preserve">users can go to </w:t>
      </w:r>
      <w:r w:rsidR="00914F6F" w:rsidRPr="00B83B3E">
        <w:t xml:space="preserve">the </w:t>
      </w:r>
      <w:r w:rsidRPr="00B83B3E">
        <w:t>Tools menu then select My Uncosigned CPRS Documents</w:t>
      </w:r>
      <w:r w:rsidR="00E02F7A" w:rsidRPr="00B83B3E">
        <w:t xml:space="preserve"> (</w:t>
      </w:r>
      <w:r w:rsidR="00960815" w:rsidRPr="00B83B3E">
        <w:fldChar w:fldCharType="begin"/>
      </w:r>
      <w:r w:rsidR="00960815" w:rsidRPr="00B83B3E">
        <w:instrText xml:space="preserve"> REF _Ref406770718 \h </w:instrText>
      </w:r>
      <w:r w:rsidR="00B83B3E">
        <w:instrText xml:space="preserve"> \* MERGEFORMAT </w:instrText>
      </w:r>
      <w:r w:rsidR="00960815" w:rsidRPr="00B83B3E">
        <w:fldChar w:fldCharType="separate"/>
      </w:r>
      <w:r w:rsidR="0081024B" w:rsidRPr="00B83B3E">
        <w:t xml:space="preserve">Figure </w:t>
      </w:r>
      <w:r w:rsidR="0081024B">
        <w:t>2</w:t>
      </w:r>
      <w:r w:rsidR="0081024B">
        <w:noBreakHyphen/>
        <w:t>158</w:t>
      </w:r>
      <w:r w:rsidR="00960815" w:rsidRPr="00B83B3E">
        <w:fldChar w:fldCharType="end"/>
      </w:r>
      <w:r w:rsidR="00E02F7A" w:rsidRPr="00B83B3E">
        <w:t>)</w:t>
      </w:r>
      <w:r w:rsidRPr="00B83B3E">
        <w:t>.</w:t>
      </w:r>
    </w:p>
    <w:p w14:paraId="5C3CDB95" w14:textId="4E4C964B" w:rsidR="00B40EE4" w:rsidRPr="00B83B3E" w:rsidRDefault="004E37FB" w:rsidP="00345C0B">
      <w:pPr>
        <w:pStyle w:val="Body3PicCaption"/>
      </w:pPr>
      <w:r w:rsidRPr="00B83B3E">
        <w:drawing>
          <wp:inline distT="0" distB="0" distL="0" distR="0" wp14:anchorId="08D3A6C7" wp14:editId="3AB1C2C3">
            <wp:extent cx="2295525" cy="2295525"/>
            <wp:effectExtent l="19050" t="19050" r="28575" b="28575"/>
            <wp:docPr id="380" name="Picture 17" descr="Displays Tools Menu" title="Figure 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6" cstate="print"/>
                    <a:srcRect b="410"/>
                    <a:stretch>
                      <a:fillRect/>
                    </a:stretch>
                  </pic:blipFill>
                  <pic:spPr bwMode="auto">
                    <a:xfrm>
                      <a:off x="0" y="0"/>
                      <a:ext cx="2295525" cy="2295525"/>
                    </a:xfrm>
                    <a:prstGeom prst="rect">
                      <a:avLst/>
                    </a:prstGeom>
                    <a:noFill/>
                    <a:ln w="6350" cmpd="sng">
                      <a:solidFill>
                        <a:srgbClr val="000000"/>
                      </a:solidFill>
                      <a:miter lim="800000"/>
                      <a:headEnd/>
                      <a:tailEnd/>
                    </a:ln>
                    <a:effectLst/>
                  </pic:spPr>
                </pic:pic>
              </a:graphicData>
            </a:graphic>
          </wp:inline>
        </w:drawing>
      </w:r>
    </w:p>
    <w:p w14:paraId="5C3CDB96" w14:textId="2BEA2158" w:rsidR="00FD0BA8" w:rsidRDefault="00B40EE4" w:rsidP="00B52F9B">
      <w:pPr>
        <w:pStyle w:val="Caption"/>
        <w:rPr>
          <w:rFonts w:cs="Times New Roman"/>
        </w:rPr>
      </w:pPr>
      <w:bookmarkStart w:id="1755" w:name="_Ref406770718"/>
      <w:bookmarkStart w:id="1756" w:name="_Toc2082737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158</w:t>
      </w:r>
      <w:r w:rsidR="008D502E">
        <w:rPr>
          <w:rFonts w:cs="Times New Roman"/>
        </w:rPr>
        <w:fldChar w:fldCharType="end"/>
      </w:r>
      <w:bookmarkEnd w:id="1755"/>
      <w:r w:rsidR="003A718B">
        <w:rPr>
          <w:rFonts w:cs="Times New Roman"/>
        </w:rPr>
        <w:t xml:space="preserve">. CAPRI Tools Menu—My </w:t>
      </w:r>
      <w:proofErr w:type="spellStart"/>
      <w:r w:rsidR="003A718B">
        <w:rPr>
          <w:rFonts w:cs="Times New Roman"/>
        </w:rPr>
        <w:t>Uncosigned</w:t>
      </w:r>
      <w:proofErr w:type="spellEnd"/>
      <w:r w:rsidR="003A718B">
        <w:rPr>
          <w:rFonts w:cs="Times New Roman"/>
        </w:rPr>
        <w:t xml:space="preserve"> CPRS Documents Selection.</w:t>
      </w:r>
      <w:bookmarkEnd w:id="1756"/>
    </w:p>
    <w:p w14:paraId="5C3CDB98" w14:textId="77777777" w:rsidR="00D86AF8" w:rsidRPr="00B83B3E" w:rsidRDefault="00D86AF8" w:rsidP="006F670B">
      <w:pPr>
        <w:pStyle w:val="BodyText"/>
      </w:pPr>
      <w:r w:rsidRPr="00B83B3E">
        <w:t xml:space="preserve">If a document has been sent to the user for </w:t>
      </w:r>
      <w:proofErr w:type="spellStart"/>
      <w:r w:rsidRPr="00B83B3E">
        <w:t>cosignature</w:t>
      </w:r>
      <w:proofErr w:type="spellEnd"/>
      <w:r w:rsidRPr="00B83B3E">
        <w:t>, the</w:t>
      </w:r>
      <w:r w:rsidR="00F53D6C" w:rsidRPr="00B83B3E">
        <w:t>n the</w:t>
      </w:r>
      <w:r w:rsidRPr="00B83B3E">
        <w:t xml:space="preserve"> user </w:t>
      </w:r>
      <w:r w:rsidR="00254AD3" w:rsidRPr="00B83B3E">
        <w:t>is</w:t>
      </w:r>
      <w:r w:rsidRPr="00B83B3E">
        <w:t xml:space="preserve"> able to select the document from the list, view the report, </w:t>
      </w:r>
      <w:r w:rsidR="0030012F" w:rsidRPr="00B83B3E">
        <w:t>a</w:t>
      </w:r>
      <w:r w:rsidRPr="00B83B3E">
        <w:t xml:space="preserve">dd any addendum, and then cosign the document from </w:t>
      </w:r>
      <w:r w:rsidR="006B7071" w:rsidRPr="00B83B3E">
        <w:t>CAPRI</w:t>
      </w:r>
      <w:r w:rsidR="00A86454" w:rsidRPr="00B83B3E">
        <w:t>.</w:t>
      </w:r>
    </w:p>
    <w:p w14:paraId="5C3CDB99" w14:textId="77777777" w:rsidR="00D86AF8" w:rsidRPr="00B83B3E" w:rsidRDefault="00D86AF8" w:rsidP="00A561AD">
      <w:pPr>
        <w:pStyle w:val="Heading3"/>
      </w:pPr>
      <w:bookmarkStart w:id="1757" w:name="_Toc278187861"/>
      <w:bookmarkStart w:id="1758" w:name="_Toc508873661"/>
      <w:bookmarkStart w:id="1759" w:name="_Toc508875032"/>
      <w:bookmarkStart w:id="1760" w:name="_Toc508875886"/>
      <w:bookmarkStart w:id="1761" w:name="_Toc20827550"/>
      <w:r w:rsidRPr="00B83B3E">
        <w:t xml:space="preserve">CPRS C&amp;P </w:t>
      </w:r>
      <w:proofErr w:type="spellStart"/>
      <w:r w:rsidRPr="00B83B3E">
        <w:t>Co</w:t>
      </w:r>
      <w:r w:rsidR="001C4104" w:rsidRPr="00B83B3E">
        <w:t>s</w:t>
      </w:r>
      <w:r w:rsidRPr="00B83B3E">
        <w:t>ignature</w:t>
      </w:r>
      <w:proofErr w:type="spellEnd"/>
      <w:r w:rsidRPr="00B83B3E">
        <w:t xml:space="preserve"> </w:t>
      </w:r>
      <w:r w:rsidR="001C4104" w:rsidRPr="00B83B3E">
        <w:t>T</w:t>
      </w:r>
      <w:r w:rsidRPr="00B83B3E">
        <w:t xml:space="preserve">ransfer </w:t>
      </w:r>
      <w:r w:rsidR="001C4104" w:rsidRPr="00B83B3E">
        <w:t>U</w:t>
      </w:r>
      <w:r w:rsidRPr="00B83B3E">
        <w:t>tility</w:t>
      </w:r>
      <w:bookmarkEnd w:id="1757"/>
      <w:bookmarkEnd w:id="1758"/>
      <w:bookmarkEnd w:id="1759"/>
      <w:bookmarkEnd w:id="1760"/>
      <w:bookmarkEnd w:id="1761"/>
    </w:p>
    <w:p w14:paraId="5C3CDB9A" w14:textId="16262F91" w:rsidR="00D86AF8" w:rsidRPr="00B83B3E" w:rsidRDefault="00213B8B" w:rsidP="00345C0B">
      <w:pPr>
        <w:pStyle w:val="Body3PicCaption"/>
      </w:pPr>
      <w:r w:rsidRPr="00B83B3E">
        <w:t xml:space="preserve">To view the list of cosigned and </w:t>
      </w:r>
      <w:r w:rsidR="00D86AF8" w:rsidRPr="00B83B3E">
        <w:t xml:space="preserve">uncosigned documents that need to be transferred to AMIE, users go to </w:t>
      </w:r>
      <w:r w:rsidRPr="00B83B3E">
        <w:t xml:space="preserve">the </w:t>
      </w:r>
      <w:r w:rsidR="00D86AF8" w:rsidRPr="00B83B3E">
        <w:t xml:space="preserve">Tools menu </w:t>
      </w:r>
      <w:r w:rsidRPr="00B83B3E">
        <w:t>and</w:t>
      </w:r>
      <w:r w:rsidR="00D86AF8" w:rsidRPr="00B83B3E">
        <w:t xml:space="preserve"> select CPRS C&amp;P Cosignature Transfer Utility</w:t>
      </w:r>
      <w:r w:rsidR="00FD26A3" w:rsidRPr="00B83B3E">
        <w:t xml:space="preserve"> (</w:t>
      </w:r>
      <w:r w:rsidR="00960815" w:rsidRPr="00B83B3E">
        <w:fldChar w:fldCharType="begin"/>
      </w:r>
      <w:r w:rsidR="00960815" w:rsidRPr="00B83B3E">
        <w:instrText xml:space="preserve"> REF _Ref406770705 \h </w:instrText>
      </w:r>
      <w:r w:rsidR="00B83B3E">
        <w:instrText xml:space="preserve"> \* MERGEFORMAT </w:instrText>
      </w:r>
      <w:r w:rsidR="00960815" w:rsidRPr="00B83B3E">
        <w:fldChar w:fldCharType="separate"/>
      </w:r>
      <w:r w:rsidR="0081024B" w:rsidRPr="00B83B3E">
        <w:t xml:space="preserve">Figure </w:t>
      </w:r>
      <w:r w:rsidR="0081024B">
        <w:t>2</w:t>
      </w:r>
      <w:r w:rsidR="0081024B">
        <w:noBreakHyphen/>
        <w:t>159</w:t>
      </w:r>
      <w:r w:rsidR="00960815" w:rsidRPr="00B83B3E">
        <w:fldChar w:fldCharType="end"/>
      </w:r>
      <w:r w:rsidR="00FD26A3" w:rsidRPr="00B83B3E">
        <w:t>).</w:t>
      </w:r>
    </w:p>
    <w:p w14:paraId="5C3CDB9B" w14:textId="77777777" w:rsidR="00B40EE4" w:rsidRPr="00B83B3E" w:rsidRDefault="00B40EE4" w:rsidP="00345C0B">
      <w:pPr>
        <w:pStyle w:val="Body3PicCaption"/>
      </w:pPr>
    </w:p>
    <w:p w14:paraId="5C3CDB9C" w14:textId="089DA972" w:rsidR="00B40EE4" w:rsidRPr="00B83B3E" w:rsidRDefault="004E37FB" w:rsidP="00345C0B">
      <w:pPr>
        <w:pStyle w:val="Body3PicCaption"/>
      </w:pPr>
      <w:r w:rsidRPr="00B83B3E">
        <w:drawing>
          <wp:inline distT="0" distB="0" distL="0" distR="0" wp14:anchorId="20D349D1" wp14:editId="64C38800">
            <wp:extent cx="2295525" cy="2276475"/>
            <wp:effectExtent l="19050" t="19050" r="28575" b="28575"/>
            <wp:docPr id="381" name="Picture 27" descr="Displays the CPRS C&amp;P Cosignature Transfer Utility option on the Tools Menu" title="Figure 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7" cstate="print"/>
                    <a:srcRect t="1257" r="955"/>
                    <a:stretch>
                      <a:fillRect/>
                    </a:stretch>
                  </pic:blipFill>
                  <pic:spPr bwMode="auto">
                    <a:xfrm>
                      <a:off x="0" y="0"/>
                      <a:ext cx="2295525" cy="2276475"/>
                    </a:xfrm>
                    <a:prstGeom prst="rect">
                      <a:avLst/>
                    </a:prstGeom>
                    <a:noFill/>
                    <a:ln w="6350" cmpd="sng">
                      <a:solidFill>
                        <a:srgbClr val="000000"/>
                      </a:solidFill>
                      <a:miter lim="800000"/>
                      <a:headEnd/>
                      <a:tailEnd/>
                    </a:ln>
                    <a:effectLst/>
                  </pic:spPr>
                </pic:pic>
              </a:graphicData>
            </a:graphic>
          </wp:inline>
        </w:drawing>
      </w:r>
    </w:p>
    <w:p w14:paraId="5C3CDB9D" w14:textId="2B08B470" w:rsidR="00FD0BA8" w:rsidRPr="00B83B3E" w:rsidRDefault="00B40EE4" w:rsidP="00B52F9B">
      <w:pPr>
        <w:pStyle w:val="Caption"/>
        <w:rPr>
          <w:rFonts w:cs="Times New Roman"/>
        </w:rPr>
      </w:pPr>
      <w:bookmarkStart w:id="1762" w:name="_Ref406770705"/>
      <w:bookmarkStart w:id="1763" w:name="_Toc2082737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159</w:t>
      </w:r>
      <w:r w:rsidR="008D502E">
        <w:rPr>
          <w:rFonts w:cs="Times New Roman"/>
        </w:rPr>
        <w:fldChar w:fldCharType="end"/>
      </w:r>
      <w:bookmarkEnd w:id="1762"/>
      <w:r w:rsidR="006D70E2">
        <w:rPr>
          <w:rFonts w:cs="Times New Roman"/>
        </w:rPr>
        <w:t xml:space="preserve">. Tools Menu—CPRS C&amp;P </w:t>
      </w:r>
      <w:proofErr w:type="spellStart"/>
      <w:r w:rsidR="006D70E2">
        <w:rPr>
          <w:rFonts w:cs="Times New Roman"/>
        </w:rPr>
        <w:t>Cosignature</w:t>
      </w:r>
      <w:proofErr w:type="spellEnd"/>
      <w:r w:rsidR="006D70E2">
        <w:rPr>
          <w:rFonts w:cs="Times New Roman"/>
        </w:rPr>
        <w:t xml:space="preserve"> Transfer Utility Selection.</w:t>
      </w:r>
      <w:bookmarkEnd w:id="1763"/>
    </w:p>
    <w:p w14:paraId="5C3CDB9E" w14:textId="77777777" w:rsidR="00B40EE4" w:rsidRPr="00B83B3E" w:rsidRDefault="00B40EE4" w:rsidP="00345C0B">
      <w:pPr>
        <w:pStyle w:val="Body3PicCaption"/>
      </w:pPr>
    </w:p>
    <w:p w14:paraId="5C3CDB9F" w14:textId="6E2EC0E0" w:rsidR="00D86AF8" w:rsidRPr="00B83B3E" w:rsidRDefault="00D86AF8" w:rsidP="00113C7E">
      <w:pPr>
        <w:pStyle w:val="BodyText"/>
      </w:pPr>
      <w:r w:rsidRPr="00B83B3E">
        <w:t xml:space="preserve">If a user </w:t>
      </w:r>
      <w:r w:rsidR="00367550" w:rsidRPr="00B83B3E">
        <w:t>cosign</w:t>
      </w:r>
      <w:r w:rsidRPr="00B83B3E">
        <w:t xml:space="preserve">s a document in CPRS rather than in </w:t>
      </w:r>
      <w:r w:rsidR="006B7071" w:rsidRPr="00B83B3E">
        <w:t>CAPRI</w:t>
      </w:r>
      <w:r w:rsidR="00124A02" w:rsidRPr="00B83B3E">
        <w:t xml:space="preserve">, the document </w:t>
      </w:r>
      <w:r w:rsidRPr="00B83B3E">
        <w:t>appear</w:t>
      </w:r>
      <w:r w:rsidR="00124A02" w:rsidRPr="00B83B3E">
        <w:t>s</w:t>
      </w:r>
      <w:r w:rsidRPr="00B83B3E">
        <w:t xml:space="preserve"> on the </w:t>
      </w:r>
      <w:proofErr w:type="spellStart"/>
      <w:r w:rsidRPr="00B83B3E">
        <w:t>cosignature</w:t>
      </w:r>
      <w:proofErr w:type="spellEnd"/>
      <w:r w:rsidRPr="00B83B3E">
        <w:t xml:space="preserve"> transfer utility list.</w:t>
      </w:r>
      <w:r w:rsidR="00EE0CF4">
        <w:t xml:space="preserve"> </w:t>
      </w:r>
      <w:r w:rsidRPr="00B83B3E">
        <w:t xml:space="preserve">This utility can be used by clerical or other C&amp;P staff to facilitate </w:t>
      </w:r>
      <w:r w:rsidRPr="00B83B3E">
        <w:lastRenderedPageBreak/>
        <w:t xml:space="preserve">copying the CPRS document into AMIE and closing out the template in </w:t>
      </w:r>
      <w:r w:rsidR="006B7071" w:rsidRPr="00B83B3E">
        <w:t>CAPRI</w:t>
      </w:r>
      <w:r w:rsidRPr="00B83B3E">
        <w:t>.</w:t>
      </w:r>
      <w:r w:rsidR="00EE0CF4">
        <w:t xml:space="preserve"> </w:t>
      </w:r>
      <w:r w:rsidRPr="00B83B3E">
        <w:t xml:space="preserve">If a user </w:t>
      </w:r>
      <w:r w:rsidR="00367550" w:rsidRPr="00B83B3E">
        <w:t>cosign</w:t>
      </w:r>
      <w:r w:rsidRPr="00B83B3E">
        <w:t xml:space="preserve">s their C&amp;P templates directly in </w:t>
      </w:r>
      <w:r w:rsidR="006B7071" w:rsidRPr="00B83B3E">
        <w:t>CAPRI</w:t>
      </w:r>
      <w:r w:rsidRPr="00B83B3E">
        <w:t xml:space="preserve"> and not in CPRS, this utility </w:t>
      </w:r>
      <w:r w:rsidR="00124A02" w:rsidRPr="00B83B3E">
        <w:t>is</w:t>
      </w:r>
      <w:r w:rsidRPr="00B83B3E">
        <w:t xml:space="preserve"> not used.</w:t>
      </w:r>
      <w:r w:rsidR="00EE0CF4">
        <w:t xml:space="preserve"> </w:t>
      </w:r>
      <w:r w:rsidRPr="00B83B3E">
        <w:t>The dialog box in</w:t>
      </w:r>
      <w:r w:rsidR="00B10F1C" w:rsidRPr="00B83B3E">
        <w:t xml:space="preserve"> (</w:t>
      </w:r>
      <w:r w:rsidR="00960815" w:rsidRPr="00B83B3E">
        <w:fldChar w:fldCharType="begin"/>
      </w:r>
      <w:r w:rsidR="00960815" w:rsidRPr="00B83B3E">
        <w:instrText xml:space="preserve"> REF _Ref406770696 \h </w:instrText>
      </w:r>
      <w:r w:rsidR="00B83B3E">
        <w:instrText xml:space="preserve"> \* MERGEFORMAT </w:instrText>
      </w:r>
      <w:r w:rsidR="00960815" w:rsidRPr="00B83B3E">
        <w:fldChar w:fldCharType="separate"/>
      </w:r>
      <w:r w:rsidR="0081024B" w:rsidRPr="00B83B3E">
        <w:t xml:space="preserve">Figure </w:t>
      </w:r>
      <w:r w:rsidR="0081024B">
        <w:rPr>
          <w:noProof/>
        </w:rPr>
        <w:t>2</w:t>
      </w:r>
      <w:r w:rsidR="0081024B">
        <w:rPr>
          <w:noProof/>
        </w:rPr>
        <w:noBreakHyphen/>
        <w:t>160</w:t>
      </w:r>
      <w:r w:rsidR="00960815" w:rsidRPr="00B83B3E">
        <w:fldChar w:fldCharType="end"/>
      </w:r>
      <w:r w:rsidR="00B10F1C" w:rsidRPr="00B83B3E">
        <w:t>)</w:t>
      </w:r>
      <w:r w:rsidR="0034734A" w:rsidRPr="00B83B3E">
        <w:t xml:space="preserve"> </w:t>
      </w:r>
      <w:r w:rsidRPr="00B83B3E">
        <w:t xml:space="preserve">demonstrates items that need to be transferred or closed in </w:t>
      </w:r>
      <w:r w:rsidR="006B7071" w:rsidRPr="00B83B3E">
        <w:t>CAPRI</w:t>
      </w:r>
      <w:r w:rsidRPr="00B83B3E">
        <w:t xml:space="preserve">. </w:t>
      </w:r>
    </w:p>
    <w:p w14:paraId="5C3CDBA0" w14:textId="77777777" w:rsidR="00B40EE4" w:rsidRPr="00B83B3E" w:rsidRDefault="00B40EE4" w:rsidP="00113C7E">
      <w:pPr>
        <w:pStyle w:val="BodyText"/>
      </w:pPr>
    </w:p>
    <w:p w14:paraId="5C3CDBA1" w14:textId="39313A8B" w:rsidR="00B40EE4" w:rsidRPr="00B83B3E" w:rsidRDefault="004E37FB" w:rsidP="00345C0B">
      <w:pPr>
        <w:pStyle w:val="Body3PicCaption"/>
      </w:pPr>
      <w:r w:rsidRPr="00B83B3E">
        <w:drawing>
          <wp:inline distT="0" distB="0" distL="0" distR="0" wp14:anchorId="07F1FFFD" wp14:editId="69F64D32">
            <wp:extent cx="3781425" cy="2305050"/>
            <wp:effectExtent l="0" t="0" r="9525" b="0"/>
            <wp:docPr id="382" name="Picture 147" descr="Displays the Uncosigned Template Utility showing a list of Cosigned and Uncosigned Templates." title="Figure 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Description: A screen capture from the Uncosigned Template Utility showing a list of Cosigned and Uncosigned Templates."/>
                    <pic:cNvPicPr>
                      <a:picLocks noChangeAspect="1" noChangeArrowheads="1"/>
                    </pic:cNvPicPr>
                  </pic:nvPicPr>
                  <pic:blipFill>
                    <a:blip r:embed="rId208" cstate="print"/>
                    <a:srcRect/>
                    <a:stretch>
                      <a:fillRect/>
                    </a:stretch>
                  </pic:blipFill>
                  <pic:spPr bwMode="auto">
                    <a:xfrm>
                      <a:off x="0" y="0"/>
                      <a:ext cx="3781425" cy="2305050"/>
                    </a:xfrm>
                    <a:prstGeom prst="rect">
                      <a:avLst/>
                    </a:prstGeom>
                    <a:noFill/>
                    <a:ln w="9525">
                      <a:noFill/>
                      <a:miter lim="800000"/>
                      <a:headEnd/>
                      <a:tailEnd/>
                    </a:ln>
                  </pic:spPr>
                </pic:pic>
              </a:graphicData>
            </a:graphic>
          </wp:inline>
        </w:drawing>
      </w:r>
    </w:p>
    <w:p w14:paraId="5C3CDBA2" w14:textId="09AA63E4" w:rsidR="00D86AF8" w:rsidRPr="00B83B3E" w:rsidRDefault="00B40EE4" w:rsidP="00B52F9B">
      <w:pPr>
        <w:pStyle w:val="Caption"/>
        <w:rPr>
          <w:rFonts w:cs="Times New Roman"/>
        </w:rPr>
      </w:pPr>
      <w:bookmarkStart w:id="1764" w:name="_Ref406770696"/>
      <w:bookmarkStart w:id="1765" w:name="_Toc2082737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160</w:t>
      </w:r>
      <w:r w:rsidR="008D502E">
        <w:rPr>
          <w:rFonts w:cs="Times New Roman"/>
        </w:rPr>
        <w:fldChar w:fldCharType="end"/>
      </w:r>
      <w:bookmarkEnd w:id="1764"/>
      <w:r w:rsidR="0040647A">
        <w:rPr>
          <w:rFonts w:cs="Times New Roman"/>
        </w:rPr>
        <w:t xml:space="preserve">. </w:t>
      </w:r>
      <w:proofErr w:type="spellStart"/>
      <w:r w:rsidR="00D5269D">
        <w:rPr>
          <w:rFonts w:cs="Times New Roman"/>
        </w:rPr>
        <w:t>Uncosigned</w:t>
      </w:r>
      <w:proofErr w:type="spellEnd"/>
      <w:r w:rsidR="00D5269D">
        <w:rPr>
          <w:rFonts w:cs="Times New Roman"/>
        </w:rPr>
        <w:t xml:space="preserve"> Template Utility List.</w:t>
      </w:r>
      <w:bookmarkEnd w:id="1765"/>
    </w:p>
    <w:p w14:paraId="5C3CDBA3" w14:textId="77777777" w:rsidR="00092F41" w:rsidRPr="00B83B3E" w:rsidRDefault="00092F41" w:rsidP="00B52F9B">
      <w:pPr>
        <w:pStyle w:val="Caption"/>
        <w:rPr>
          <w:rFonts w:cs="Times New Roman"/>
        </w:rPr>
      </w:pPr>
    </w:p>
    <w:p w14:paraId="5C3CDBA4" w14:textId="1E4CA746" w:rsidR="00D86AF8" w:rsidRPr="00B83B3E" w:rsidRDefault="00D86AF8" w:rsidP="00345C0B">
      <w:pPr>
        <w:pStyle w:val="Body3PicCaption"/>
      </w:pPr>
      <w:r w:rsidRPr="00B83B3E">
        <w:t xml:space="preserve">When </w:t>
      </w:r>
      <w:r w:rsidR="004439F3" w:rsidRPr="00B83B3E">
        <w:t xml:space="preserve">a user bypasses the CAPRI interface by </w:t>
      </w:r>
      <w:r w:rsidRPr="00B83B3E">
        <w:t>manually copy</w:t>
      </w:r>
      <w:r w:rsidR="004439F3" w:rsidRPr="00B83B3E">
        <w:t>ing</w:t>
      </w:r>
      <w:r w:rsidRPr="00B83B3E">
        <w:t xml:space="preserve"> and past</w:t>
      </w:r>
      <w:r w:rsidR="004439F3" w:rsidRPr="00B83B3E">
        <w:t xml:space="preserve">ing a </w:t>
      </w:r>
      <w:r w:rsidR="00367550" w:rsidRPr="00B83B3E">
        <w:t>cosign</w:t>
      </w:r>
      <w:r w:rsidRPr="00B83B3E">
        <w:t xml:space="preserve">ed document from CPRS into AMIE, </w:t>
      </w:r>
      <w:r w:rsidR="006B7071" w:rsidRPr="00B83B3E">
        <w:t>CAPRI</w:t>
      </w:r>
      <w:r w:rsidRPr="00B83B3E">
        <w:t xml:space="preserve"> has no way of knowing this has taken place.</w:t>
      </w:r>
      <w:r w:rsidR="00EE0CF4">
        <w:t xml:space="preserve"> </w:t>
      </w:r>
      <w:r w:rsidR="00FB02B7" w:rsidRPr="00B83B3E">
        <w:t>The document</w:t>
      </w:r>
      <w:r w:rsidRPr="00B83B3E">
        <w:t xml:space="preserve"> still need</w:t>
      </w:r>
      <w:r w:rsidR="00FB02B7" w:rsidRPr="00B83B3E">
        <w:t>s</w:t>
      </w:r>
      <w:r w:rsidRPr="00B83B3E">
        <w:t xml:space="preserve"> to be processed inside </w:t>
      </w:r>
      <w:r w:rsidR="006B7071" w:rsidRPr="00B83B3E">
        <w:t>CAPRI</w:t>
      </w:r>
      <w:r w:rsidRPr="00B83B3E">
        <w:t>.</w:t>
      </w:r>
      <w:r w:rsidR="00EE0CF4">
        <w:t xml:space="preserve"> </w:t>
      </w:r>
      <w:r w:rsidRPr="00B83B3E">
        <w:t xml:space="preserve">The Mark as Complete </w:t>
      </w:r>
      <w:r w:rsidR="004439F3" w:rsidRPr="00B83B3E">
        <w:t>B</w:t>
      </w:r>
      <w:r w:rsidR="00D86454" w:rsidRPr="00B83B3E">
        <w:t>ut Don’t</w:t>
      </w:r>
      <w:r w:rsidRPr="00B83B3E">
        <w:t xml:space="preserve"> Transfer button </w:t>
      </w:r>
      <w:r w:rsidR="00FD26A3" w:rsidRPr="00B83B3E">
        <w:t>(</w:t>
      </w:r>
      <w:r w:rsidR="00F739AF" w:rsidRPr="00B83B3E">
        <w:fldChar w:fldCharType="begin"/>
      </w:r>
      <w:r w:rsidR="00F739AF" w:rsidRPr="00B83B3E">
        <w:instrText xml:space="preserve"> REF _Ref406770672 \h </w:instrText>
      </w:r>
      <w:r w:rsidR="00B83B3E">
        <w:instrText xml:space="preserve"> \* MERGEFORMAT </w:instrText>
      </w:r>
      <w:r w:rsidR="00F739AF" w:rsidRPr="00B83B3E">
        <w:fldChar w:fldCharType="separate"/>
      </w:r>
      <w:r w:rsidR="0081024B" w:rsidRPr="00B83B3E">
        <w:t xml:space="preserve">Figure </w:t>
      </w:r>
      <w:r w:rsidR="0081024B">
        <w:t>2</w:t>
      </w:r>
      <w:r w:rsidR="0081024B">
        <w:noBreakHyphen/>
        <w:t>161</w:t>
      </w:r>
      <w:r w:rsidR="00F739AF" w:rsidRPr="00B83B3E">
        <w:fldChar w:fldCharType="end"/>
      </w:r>
      <w:r w:rsidR="00FD26A3" w:rsidRPr="00B83B3E">
        <w:t xml:space="preserve">) </w:t>
      </w:r>
      <w:r w:rsidRPr="00B83B3E">
        <w:t xml:space="preserve">should be selected to complete the process in </w:t>
      </w:r>
      <w:r w:rsidR="006B7071" w:rsidRPr="00B83B3E">
        <w:t>CAPRI</w:t>
      </w:r>
      <w:r w:rsidR="00D86454" w:rsidRPr="00B83B3E">
        <w:t>.</w:t>
      </w:r>
      <w:r w:rsidR="00EE0CF4">
        <w:t xml:space="preserve"> </w:t>
      </w:r>
      <w:r w:rsidR="00D86454" w:rsidRPr="00B83B3E">
        <w:t>T</w:t>
      </w:r>
      <w:r w:rsidR="003B7234" w:rsidRPr="00B83B3E">
        <w:t xml:space="preserve">his option </w:t>
      </w:r>
      <w:r w:rsidRPr="00B83B3E">
        <w:t>complete</w:t>
      </w:r>
      <w:r w:rsidR="003B7234" w:rsidRPr="00B83B3E">
        <w:t>s</w:t>
      </w:r>
      <w:r w:rsidRPr="00B83B3E">
        <w:t xml:space="preserve"> the exam in </w:t>
      </w:r>
      <w:r w:rsidR="006B7071" w:rsidRPr="00B83B3E">
        <w:t>CAPRI</w:t>
      </w:r>
      <w:r w:rsidRPr="00B83B3E">
        <w:t xml:space="preserve"> without transferring </w:t>
      </w:r>
      <w:r w:rsidR="004439F3" w:rsidRPr="00B83B3E">
        <w:t xml:space="preserve">it </w:t>
      </w:r>
      <w:r w:rsidRPr="00B83B3E">
        <w:t>to AMIE</w:t>
      </w:r>
      <w:r w:rsidR="004439F3" w:rsidRPr="00B83B3E">
        <w:t>.</w:t>
      </w:r>
    </w:p>
    <w:p w14:paraId="5C3CDBA5" w14:textId="1865BF17" w:rsidR="00B40EE4" w:rsidRPr="00B83B3E" w:rsidRDefault="004E37FB" w:rsidP="00345C0B">
      <w:pPr>
        <w:pStyle w:val="Body3PicCaption"/>
      </w:pPr>
      <w:r w:rsidRPr="00B83B3E">
        <w:drawing>
          <wp:inline distT="0" distB="0" distL="0" distR="0" wp14:anchorId="72A53D54" wp14:editId="482EBD8B">
            <wp:extent cx="3686175" cy="600075"/>
            <wp:effectExtent l="19050" t="19050" r="28575" b="28575"/>
            <wp:docPr id="383" name="Picture 15" descr="Displays the Mark as Complete But Don’t Transfer button" title="Figure 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9" cstate="print"/>
                    <a:srcRect/>
                    <a:stretch>
                      <a:fillRect/>
                    </a:stretch>
                  </pic:blipFill>
                  <pic:spPr bwMode="auto">
                    <a:xfrm>
                      <a:off x="0" y="0"/>
                      <a:ext cx="3686175" cy="600075"/>
                    </a:xfrm>
                    <a:prstGeom prst="rect">
                      <a:avLst/>
                    </a:prstGeom>
                    <a:noFill/>
                    <a:ln w="6350" cmpd="sng">
                      <a:solidFill>
                        <a:srgbClr val="000000"/>
                      </a:solidFill>
                      <a:miter lim="800000"/>
                      <a:headEnd/>
                      <a:tailEnd/>
                    </a:ln>
                    <a:effectLst/>
                  </pic:spPr>
                </pic:pic>
              </a:graphicData>
            </a:graphic>
          </wp:inline>
        </w:drawing>
      </w:r>
    </w:p>
    <w:p w14:paraId="5C3CDBA6" w14:textId="47A25B38" w:rsidR="00573F04" w:rsidRPr="00B83B3E" w:rsidRDefault="00B40EE4" w:rsidP="00B52F9B">
      <w:pPr>
        <w:pStyle w:val="Caption"/>
        <w:rPr>
          <w:rFonts w:cs="Times New Roman"/>
        </w:rPr>
      </w:pPr>
      <w:bookmarkStart w:id="1766" w:name="_Ref406770672"/>
      <w:bookmarkStart w:id="1767" w:name="_Toc2082737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161</w:t>
      </w:r>
      <w:r w:rsidR="008D502E">
        <w:rPr>
          <w:rFonts w:cs="Times New Roman"/>
        </w:rPr>
        <w:fldChar w:fldCharType="end"/>
      </w:r>
      <w:bookmarkEnd w:id="1766"/>
      <w:r w:rsidR="00D5269D">
        <w:rPr>
          <w:rFonts w:cs="Times New Roman"/>
        </w:rPr>
        <w:t xml:space="preserve">. Mark as Complete </w:t>
      </w:r>
      <w:proofErr w:type="gramStart"/>
      <w:r w:rsidR="00D5269D">
        <w:rPr>
          <w:rFonts w:cs="Times New Roman"/>
        </w:rPr>
        <w:t>But</w:t>
      </w:r>
      <w:proofErr w:type="gramEnd"/>
      <w:r w:rsidR="00D5269D">
        <w:rPr>
          <w:rFonts w:cs="Times New Roman"/>
        </w:rPr>
        <w:t xml:space="preserve"> Don’t Transfer Button.</w:t>
      </w:r>
      <w:bookmarkEnd w:id="1767"/>
    </w:p>
    <w:p w14:paraId="5C3CDBA7" w14:textId="77777777" w:rsidR="00092F41" w:rsidRPr="00B83B3E" w:rsidRDefault="00092F41" w:rsidP="00B52F9B">
      <w:pPr>
        <w:pStyle w:val="Caption"/>
        <w:rPr>
          <w:rFonts w:cs="Times New Roman"/>
        </w:rPr>
      </w:pPr>
    </w:p>
    <w:p w14:paraId="5C3CDBA8" w14:textId="77777777" w:rsidR="00D86AF8" w:rsidRPr="00B83B3E" w:rsidRDefault="00D86AF8" w:rsidP="00A561AD">
      <w:pPr>
        <w:pStyle w:val="Heading3"/>
      </w:pPr>
      <w:bookmarkStart w:id="1768" w:name="_Toc278187862"/>
      <w:bookmarkStart w:id="1769" w:name="_Toc508873662"/>
      <w:bookmarkStart w:id="1770" w:name="_Toc508875033"/>
      <w:bookmarkStart w:id="1771" w:name="_Toc508875887"/>
      <w:bookmarkStart w:id="1772" w:name="_Toc20827551"/>
      <w:r w:rsidRPr="00B83B3E">
        <w:t>Manage C&amp;P Exam Request Report Management</w:t>
      </w:r>
      <w:bookmarkEnd w:id="1768"/>
      <w:bookmarkEnd w:id="1769"/>
      <w:bookmarkEnd w:id="1770"/>
      <w:bookmarkEnd w:id="1771"/>
      <w:bookmarkEnd w:id="1772"/>
      <w:r w:rsidRPr="00B83B3E">
        <w:t xml:space="preserve"> </w:t>
      </w:r>
    </w:p>
    <w:p w14:paraId="5C3CDBA9" w14:textId="77777777" w:rsidR="00D86AF8" w:rsidRPr="00B83B3E" w:rsidRDefault="00D86AF8" w:rsidP="006F670B">
      <w:pPr>
        <w:pStyle w:val="BodyText"/>
      </w:pPr>
      <w:r w:rsidRPr="00B83B3E">
        <w:t xml:space="preserve">The Manage C&amp;P Exam Requests option available on the Tools Menu </w:t>
      </w:r>
      <w:r w:rsidR="00284857" w:rsidRPr="00B83B3E">
        <w:t xml:space="preserve">when a patient is selected </w:t>
      </w:r>
      <w:r w:rsidRPr="00B83B3E">
        <w:t xml:space="preserve">can be used to reopen a released exam, release an open exam, change the status of an Exam Request, or edit the report of an exam that has already been signed and completed in </w:t>
      </w:r>
      <w:r w:rsidR="006B7071" w:rsidRPr="00B83B3E">
        <w:t>CAPRI</w:t>
      </w:r>
      <w:r w:rsidR="006F670B" w:rsidRPr="00B83B3E">
        <w:t xml:space="preserve"> or AMIE.</w:t>
      </w:r>
    </w:p>
    <w:p w14:paraId="5C3CDBAA" w14:textId="77777777" w:rsidR="00D86AF8" w:rsidRPr="00B83B3E" w:rsidRDefault="00D86AF8" w:rsidP="00EE33FC">
      <w:pPr>
        <w:pStyle w:val="Heading4"/>
      </w:pPr>
      <w:bookmarkStart w:id="1773" w:name="_Toc508873663"/>
      <w:r w:rsidRPr="00B83B3E">
        <w:lastRenderedPageBreak/>
        <w:t>Reopen a Released Exam</w:t>
      </w:r>
      <w:bookmarkEnd w:id="1773"/>
    </w:p>
    <w:p w14:paraId="5C3CDBAB" w14:textId="0A643F74" w:rsidR="00D86AF8" w:rsidRPr="00B83B3E" w:rsidRDefault="00D86AF8" w:rsidP="00345C0B">
      <w:pPr>
        <w:pStyle w:val="Body3PicCaption"/>
      </w:pPr>
      <w:r w:rsidRPr="00B83B3E">
        <w:t xml:space="preserve">To reopen a released exam, </w:t>
      </w:r>
      <w:r w:rsidR="00914F6F" w:rsidRPr="00B83B3E">
        <w:t xml:space="preserve">the user clicks </w:t>
      </w:r>
      <w:r w:rsidRPr="00B83B3E">
        <w:t>the exam request date, select</w:t>
      </w:r>
      <w:r w:rsidR="00914F6F" w:rsidRPr="00B83B3E">
        <w:t>s the exam name under E</w:t>
      </w:r>
      <w:r w:rsidRPr="00B83B3E">
        <w:t>xams</w:t>
      </w:r>
      <w:r w:rsidR="00BD43CF" w:rsidRPr="00B83B3E">
        <w:t>,</w:t>
      </w:r>
      <w:r w:rsidRPr="00B83B3E">
        <w:t xml:space="preserve"> and click</w:t>
      </w:r>
      <w:r w:rsidR="00914F6F" w:rsidRPr="00B83B3E">
        <w:t>s</w:t>
      </w:r>
      <w:r w:rsidRPr="00B83B3E">
        <w:t xml:space="preserve"> the Re</w:t>
      </w:r>
      <w:r w:rsidR="00C146D5" w:rsidRPr="00B83B3E">
        <w:t>-</w:t>
      </w:r>
      <w:r w:rsidRPr="00B83B3E">
        <w:t xml:space="preserve">open this </w:t>
      </w:r>
      <w:r w:rsidR="00D86454" w:rsidRPr="00B83B3E">
        <w:t>r</w:t>
      </w:r>
      <w:r w:rsidRPr="00B83B3E">
        <w:t>equest button.</w:t>
      </w:r>
      <w:r w:rsidR="00EE0CF4">
        <w:t xml:space="preserve"> </w:t>
      </w:r>
      <w:r w:rsidR="00914F6F" w:rsidRPr="00B83B3E">
        <w:t>The user selects</w:t>
      </w:r>
      <w:r w:rsidRPr="00B83B3E">
        <w:t xml:space="preserve"> Yes to the warning message to reopen the exam</w:t>
      </w:r>
      <w:r w:rsidR="004439F3" w:rsidRPr="00B83B3E">
        <w:t>, as shown in</w:t>
      </w:r>
      <w:r w:rsidR="00997E90" w:rsidRPr="00B83B3E">
        <w:t xml:space="preserve"> </w:t>
      </w:r>
      <w:r w:rsidR="00AD1E50" w:rsidRPr="00B83B3E">
        <w:t>(</w:t>
      </w:r>
      <w:r w:rsidR="00DD17C4">
        <w:fldChar w:fldCharType="begin"/>
      </w:r>
      <w:r w:rsidR="00DD17C4">
        <w:instrText xml:space="preserve"> REF _Ref406770661 \h </w:instrText>
      </w:r>
      <w:r w:rsidR="00DD17C4">
        <w:fldChar w:fldCharType="separate"/>
      </w:r>
      <w:r w:rsidR="0081024B" w:rsidRPr="00B83B3E">
        <w:t xml:space="preserve">Figure </w:t>
      </w:r>
      <w:r w:rsidR="0081024B">
        <w:t>2</w:t>
      </w:r>
      <w:r w:rsidR="0081024B">
        <w:noBreakHyphen/>
        <w:t>162</w:t>
      </w:r>
      <w:r w:rsidR="00DD17C4">
        <w:fldChar w:fldCharType="end"/>
      </w:r>
      <w:r w:rsidR="00AD1E50" w:rsidRPr="00B83B3E">
        <w:t>)</w:t>
      </w:r>
      <w:r w:rsidR="004439F3" w:rsidRPr="00B83B3E">
        <w:t>.</w:t>
      </w:r>
    </w:p>
    <w:p w14:paraId="5C3CDBAC" w14:textId="77777777" w:rsidR="00B40EE4" w:rsidRPr="00B83B3E" w:rsidRDefault="00B40EE4" w:rsidP="00345C0B">
      <w:pPr>
        <w:pStyle w:val="Body3PicCaption"/>
      </w:pPr>
    </w:p>
    <w:p w14:paraId="5C3CDBAD" w14:textId="082E73FC" w:rsidR="00B40EE4" w:rsidRPr="00B83B3E" w:rsidRDefault="004E37FB" w:rsidP="00345C0B">
      <w:pPr>
        <w:pStyle w:val="Body3PicCaption"/>
      </w:pPr>
      <w:r w:rsidRPr="00B83B3E">
        <w:drawing>
          <wp:inline distT="0" distB="0" distL="0" distR="0" wp14:anchorId="4BDBB383" wp14:editId="468288F3">
            <wp:extent cx="5019675" cy="2724150"/>
            <wp:effectExtent l="19050" t="19050" r="28575" b="19050"/>
            <wp:docPr id="384" name="Picture 149" descr="Displays message, 'Are you sure you want to reopem this exam?'" title="Figure 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Description: Screen captureshowing messageAre you sure you want to reopem this exam"/>
                    <pic:cNvPicPr>
                      <a:picLocks noChangeAspect="1" noChangeArrowheads="1"/>
                    </pic:cNvPicPr>
                  </pic:nvPicPr>
                  <pic:blipFill>
                    <a:blip r:embed="rId210" cstate="print"/>
                    <a:srcRect/>
                    <a:stretch>
                      <a:fillRect/>
                    </a:stretch>
                  </pic:blipFill>
                  <pic:spPr bwMode="auto">
                    <a:xfrm>
                      <a:off x="0" y="0"/>
                      <a:ext cx="5019675" cy="2724150"/>
                    </a:xfrm>
                    <a:prstGeom prst="rect">
                      <a:avLst/>
                    </a:prstGeom>
                    <a:noFill/>
                    <a:ln w="6350" cmpd="sng">
                      <a:solidFill>
                        <a:srgbClr val="000000"/>
                      </a:solidFill>
                      <a:miter lim="800000"/>
                      <a:headEnd/>
                      <a:tailEnd/>
                    </a:ln>
                    <a:effectLst/>
                  </pic:spPr>
                </pic:pic>
              </a:graphicData>
            </a:graphic>
          </wp:inline>
        </w:drawing>
      </w:r>
    </w:p>
    <w:p w14:paraId="5C3CDBAE" w14:textId="2D551C14" w:rsidR="00092F41" w:rsidRPr="00B83B3E" w:rsidRDefault="00B40EE4" w:rsidP="00B52F9B">
      <w:pPr>
        <w:pStyle w:val="Caption"/>
        <w:rPr>
          <w:rFonts w:cs="Times New Roman"/>
        </w:rPr>
      </w:pPr>
      <w:bookmarkStart w:id="1774" w:name="_Ref406770661"/>
      <w:bookmarkStart w:id="1775" w:name="_Ref514942298"/>
      <w:bookmarkStart w:id="1776" w:name="_Toc2082737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162</w:t>
      </w:r>
      <w:r w:rsidR="008D502E">
        <w:rPr>
          <w:rFonts w:cs="Times New Roman"/>
        </w:rPr>
        <w:fldChar w:fldCharType="end"/>
      </w:r>
      <w:bookmarkEnd w:id="1774"/>
      <w:r w:rsidR="00D5269D">
        <w:rPr>
          <w:rFonts w:cs="Times New Roman"/>
        </w:rPr>
        <w:t xml:space="preserve">. </w:t>
      </w:r>
      <w:bookmarkStart w:id="1777" w:name="_Ref514942311"/>
      <w:r w:rsidR="00D5269D">
        <w:rPr>
          <w:rFonts w:cs="Times New Roman"/>
        </w:rPr>
        <w:t>Reopen Released Exam Prompt.</w:t>
      </w:r>
      <w:bookmarkEnd w:id="1775"/>
      <w:bookmarkEnd w:id="1776"/>
      <w:bookmarkEnd w:id="1777"/>
    </w:p>
    <w:p w14:paraId="5C3CDBAF" w14:textId="77777777" w:rsidR="00D86AF8" w:rsidRPr="00B83B3E" w:rsidRDefault="00D86AF8" w:rsidP="00EE33FC">
      <w:pPr>
        <w:pStyle w:val="Heading4"/>
      </w:pPr>
      <w:bookmarkStart w:id="1778" w:name="_Toc508873664"/>
      <w:r w:rsidRPr="00B83B3E">
        <w:t xml:space="preserve">Change </w:t>
      </w:r>
      <w:r w:rsidR="001C4104" w:rsidRPr="00B83B3E">
        <w:t>E</w:t>
      </w:r>
      <w:r w:rsidRPr="00B83B3E">
        <w:t xml:space="preserve">xam </w:t>
      </w:r>
      <w:r w:rsidR="001C4104" w:rsidRPr="00B83B3E">
        <w:t>S</w:t>
      </w:r>
      <w:r w:rsidRPr="00B83B3E">
        <w:t>tatus</w:t>
      </w:r>
      <w:bookmarkEnd w:id="1778"/>
    </w:p>
    <w:p w14:paraId="5C3CDBB0" w14:textId="430AC1D1" w:rsidR="00D86AF8" w:rsidRPr="00B83B3E" w:rsidRDefault="00D86AF8" w:rsidP="00686B14">
      <w:pPr>
        <w:pStyle w:val="BodyText"/>
      </w:pPr>
      <w:r w:rsidRPr="00B83B3E">
        <w:t xml:space="preserve">Exam status can be changed to Open, Completed, Canceled by MAS, </w:t>
      </w:r>
      <w:proofErr w:type="gramStart"/>
      <w:r w:rsidRPr="00B83B3E">
        <w:t>Canceled</w:t>
      </w:r>
      <w:proofErr w:type="gramEnd"/>
      <w:r w:rsidRPr="00B83B3E">
        <w:t xml:space="preserve"> by RO, or Transferred out by using </w:t>
      </w:r>
      <w:r w:rsidRPr="00B83B3E">
        <w:rPr>
          <w:b/>
        </w:rPr>
        <w:t>Option Manage C&amp;P Exam Request</w:t>
      </w:r>
      <w:r w:rsidRPr="00B83B3E">
        <w:t xml:space="preserve"> functionality available on the Tools Menu.</w:t>
      </w:r>
      <w:r w:rsidR="00EE0CF4">
        <w:t xml:space="preserve"> </w:t>
      </w:r>
      <w:r w:rsidRPr="00B83B3E">
        <w:t xml:space="preserve">This </w:t>
      </w:r>
      <w:r w:rsidR="00254AD3" w:rsidRPr="00B83B3E">
        <w:t>opens</w:t>
      </w:r>
      <w:r w:rsidRPr="00B83B3E">
        <w:t xml:space="preserve"> the C&amp;P Exam Request Report Management screen.</w:t>
      </w:r>
    </w:p>
    <w:p w14:paraId="5C3CDBB1" w14:textId="13119F1E" w:rsidR="00D86AF8" w:rsidRPr="00B83B3E" w:rsidRDefault="00914F6F" w:rsidP="00345C0B">
      <w:pPr>
        <w:pStyle w:val="Body3PicCaption"/>
      </w:pPr>
      <w:r w:rsidRPr="00B83B3E">
        <w:t xml:space="preserve">The user clicks </w:t>
      </w:r>
      <w:r w:rsidR="00D86AF8" w:rsidRPr="00B83B3E">
        <w:t>on the date then click</w:t>
      </w:r>
      <w:r w:rsidRPr="00B83B3E">
        <w:t>s</w:t>
      </w:r>
      <w:r w:rsidR="00D86AF8" w:rsidRPr="00B83B3E">
        <w:t xml:space="preserve"> on the desired exam.</w:t>
      </w:r>
      <w:r w:rsidR="00EE0CF4">
        <w:t xml:space="preserve"> </w:t>
      </w:r>
      <w:r w:rsidRPr="00B83B3E">
        <w:t>Then, the user clicks</w:t>
      </w:r>
      <w:r w:rsidR="00D86AF8" w:rsidRPr="00B83B3E">
        <w:t xml:space="preserve"> the Edit Selected Exam</w:t>
      </w:r>
      <w:r w:rsidR="00B26C1D" w:rsidRPr="00B83B3E">
        <w:t xml:space="preserve"> button to open the exam as shown in</w:t>
      </w:r>
      <w:r w:rsidR="00A23115" w:rsidRPr="00B83B3E">
        <w:t xml:space="preserve"> </w:t>
      </w:r>
      <w:r w:rsidR="00960815" w:rsidRPr="00B83B3E">
        <w:fldChar w:fldCharType="begin"/>
      </w:r>
      <w:r w:rsidR="00960815" w:rsidRPr="00B83B3E">
        <w:instrText xml:space="preserve"> REF _Ref406770649 \h </w:instrText>
      </w:r>
      <w:r w:rsidR="00B83B3E">
        <w:instrText xml:space="preserve"> \* MERGEFORMAT </w:instrText>
      </w:r>
      <w:r w:rsidR="00960815" w:rsidRPr="00B83B3E">
        <w:fldChar w:fldCharType="separate"/>
      </w:r>
      <w:r w:rsidR="0081024B" w:rsidRPr="00B83B3E">
        <w:t xml:space="preserve">Figure </w:t>
      </w:r>
      <w:r w:rsidR="0081024B">
        <w:t>2</w:t>
      </w:r>
      <w:r w:rsidR="0081024B">
        <w:noBreakHyphen/>
        <w:t>163</w:t>
      </w:r>
      <w:r w:rsidR="00960815" w:rsidRPr="00B83B3E">
        <w:fldChar w:fldCharType="end"/>
      </w:r>
      <w:r w:rsidR="00AD1E50" w:rsidRPr="00B83B3E">
        <w:t>)</w:t>
      </w:r>
      <w:r w:rsidR="00B26C1D" w:rsidRPr="00B83B3E">
        <w:t>.</w:t>
      </w:r>
    </w:p>
    <w:p w14:paraId="5C3CDBB2" w14:textId="77777777" w:rsidR="00B40EE4" w:rsidRPr="00B83B3E" w:rsidRDefault="00B40EE4" w:rsidP="00345C0B">
      <w:pPr>
        <w:pStyle w:val="Body3PicCaption"/>
      </w:pPr>
    </w:p>
    <w:p w14:paraId="5C3CDBB3" w14:textId="73F6345A" w:rsidR="00B40EE4" w:rsidRPr="00B83B3E" w:rsidRDefault="004E37FB" w:rsidP="00345C0B">
      <w:pPr>
        <w:pStyle w:val="Body3PicCaption"/>
      </w:pPr>
      <w:r w:rsidRPr="00B83B3E">
        <w:drawing>
          <wp:inline distT="0" distB="0" distL="0" distR="0" wp14:anchorId="5318F091" wp14:editId="7ED1D871">
            <wp:extent cx="5076825" cy="1409700"/>
            <wp:effectExtent l="0" t="0" r="9525" b="0"/>
            <wp:docPr id="385" name="Picture 150" descr="Displays screen with an open exam hightlighted" title="Figure 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Description: Screen capture with an open exam hightlighted"/>
                    <pic:cNvPicPr>
                      <a:picLocks noChangeAspect="1" noChangeArrowheads="1"/>
                    </pic:cNvPicPr>
                  </pic:nvPicPr>
                  <pic:blipFill>
                    <a:blip r:embed="rId211" cstate="print"/>
                    <a:srcRect/>
                    <a:stretch>
                      <a:fillRect/>
                    </a:stretch>
                  </pic:blipFill>
                  <pic:spPr bwMode="auto">
                    <a:xfrm>
                      <a:off x="0" y="0"/>
                      <a:ext cx="5076825" cy="1409700"/>
                    </a:xfrm>
                    <a:prstGeom prst="rect">
                      <a:avLst/>
                    </a:prstGeom>
                    <a:noFill/>
                    <a:ln w="9525">
                      <a:noFill/>
                      <a:miter lim="800000"/>
                      <a:headEnd/>
                      <a:tailEnd/>
                    </a:ln>
                  </pic:spPr>
                </pic:pic>
              </a:graphicData>
            </a:graphic>
          </wp:inline>
        </w:drawing>
      </w:r>
    </w:p>
    <w:p w14:paraId="5C3CDBB4" w14:textId="4B3B991A" w:rsidR="00B40EE4" w:rsidRPr="00B83B3E" w:rsidRDefault="00B40EE4" w:rsidP="00B52F9B">
      <w:pPr>
        <w:pStyle w:val="Caption"/>
        <w:rPr>
          <w:rFonts w:cs="Times New Roman"/>
        </w:rPr>
      </w:pPr>
      <w:bookmarkStart w:id="1779" w:name="_Ref406770649"/>
      <w:bookmarkStart w:id="1780" w:name="_Toc2082737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163</w:t>
      </w:r>
      <w:r w:rsidR="008D502E">
        <w:rPr>
          <w:rFonts w:cs="Times New Roman"/>
        </w:rPr>
        <w:fldChar w:fldCharType="end"/>
      </w:r>
      <w:bookmarkEnd w:id="1779"/>
      <w:r w:rsidR="00D5269D">
        <w:rPr>
          <w:rFonts w:cs="Times New Roman"/>
        </w:rPr>
        <w:t xml:space="preserve">. </w:t>
      </w:r>
      <w:r w:rsidR="008E3645">
        <w:rPr>
          <w:rFonts w:cs="Times New Roman"/>
        </w:rPr>
        <w:t>Manage C&amp;P Exam Request View.</w:t>
      </w:r>
      <w:bookmarkEnd w:id="1780"/>
    </w:p>
    <w:p w14:paraId="5C3CDBB5" w14:textId="77777777" w:rsidR="00B40EE4" w:rsidRPr="00B83B3E" w:rsidRDefault="00B40EE4" w:rsidP="00B52F9B">
      <w:pPr>
        <w:pStyle w:val="Caption"/>
        <w:rPr>
          <w:rFonts w:cs="Times New Roman"/>
        </w:rPr>
      </w:pPr>
    </w:p>
    <w:p w14:paraId="5C3CDBB6" w14:textId="516C1DF6" w:rsidR="00B40EE4" w:rsidRPr="00B83B3E" w:rsidRDefault="00914F6F" w:rsidP="00345C0B">
      <w:pPr>
        <w:pStyle w:val="Body3PicCaption"/>
      </w:pPr>
      <w:r w:rsidRPr="00B83B3E">
        <w:t xml:space="preserve">The user clicks </w:t>
      </w:r>
      <w:r w:rsidR="00D86AF8" w:rsidRPr="00B83B3E">
        <w:t>on the down arrow button on the STATUS box to mark the new status for the selected exam.</w:t>
      </w:r>
      <w:r w:rsidR="00EE0CF4">
        <w:t xml:space="preserve"> </w:t>
      </w:r>
      <w:r w:rsidR="00D86AF8" w:rsidRPr="00B83B3E">
        <w:t>Exam Location, Date of the Exam and Examining Provider may also be edited.</w:t>
      </w:r>
      <w:r w:rsidR="00EE0CF4">
        <w:t xml:space="preserve"> </w:t>
      </w:r>
      <w:r w:rsidRPr="00B83B3E">
        <w:lastRenderedPageBreak/>
        <w:t xml:space="preserve">The user clicks </w:t>
      </w:r>
      <w:r w:rsidR="00D86AF8" w:rsidRPr="00B83B3E">
        <w:t xml:space="preserve">the Save Changes button </w:t>
      </w:r>
      <w:r w:rsidR="00B26C1D" w:rsidRPr="00B83B3E">
        <w:t>(</w:t>
      </w:r>
      <w:r w:rsidR="00F739AF" w:rsidRPr="00B83B3E">
        <w:fldChar w:fldCharType="begin"/>
      </w:r>
      <w:r w:rsidR="00F739AF" w:rsidRPr="00B83B3E">
        <w:instrText xml:space="preserve"> REF _Ref406770638 \h </w:instrText>
      </w:r>
      <w:r w:rsidR="00B83B3E">
        <w:instrText xml:space="preserve"> \* MERGEFORMAT </w:instrText>
      </w:r>
      <w:r w:rsidR="00F739AF" w:rsidRPr="00B83B3E">
        <w:fldChar w:fldCharType="separate"/>
      </w:r>
      <w:r w:rsidR="0081024B" w:rsidRPr="00B83B3E">
        <w:t xml:space="preserve">Figure </w:t>
      </w:r>
      <w:r w:rsidR="0081024B">
        <w:t>2</w:t>
      </w:r>
      <w:r w:rsidR="0081024B">
        <w:noBreakHyphen/>
        <w:t>164</w:t>
      </w:r>
      <w:r w:rsidR="00F739AF" w:rsidRPr="00B83B3E">
        <w:fldChar w:fldCharType="end"/>
      </w:r>
      <w:r w:rsidR="00B26C1D" w:rsidRPr="00B83B3E">
        <w:t xml:space="preserve">) </w:t>
      </w:r>
      <w:r w:rsidR="00D86AF8" w:rsidRPr="00B83B3E">
        <w:t>and then confirm</w:t>
      </w:r>
      <w:r w:rsidRPr="00B83B3E">
        <w:t>s</w:t>
      </w:r>
      <w:r w:rsidR="00D86AF8" w:rsidRPr="00B83B3E">
        <w:t xml:space="preserve"> changes by </w:t>
      </w:r>
      <w:r w:rsidR="006B7071" w:rsidRPr="00B83B3E">
        <w:t>selecting</w:t>
      </w:r>
      <w:r w:rsidR="00D86AF8" w:rsidRPr="00B83B3E">
        <w:t xml:space="preserve"> Yes on the Confirm message box.</w:t>
      </w:r>
    </w:p>
    <w:p w14:paraId="5C3CDBB7" w14:textId="77777777" w:rsidR="00B40EE4" w:rsidRPr="00B83B3E" w:rsidRDefault="00B40EE4" w:rsidP="00345C0B">
      <w:pPr>
        <w:pStyle w:val="Body3PicCaption"/>
      </w:pPr>
    </w:p>
    <w:p w14:paraId="5C3CDBB8" w14:textId="415FDE43" w:rsidR="00B40EE4" w:rsidRPr="00B83B3E" w:rsidRDefault="004E37FB" w:rsidP="00345C0B">
      <w:pPr>
        <w:pStyle w:val="Body3PicCaption"/>
      </w:pPr>
      <w:r w:rsidRPr="00B83B3E">
        <w:drawing>
          <wp:inline distT="0" distB="0" distL="0" distR="0" wp14:anchorId="696697D7" wp14:editId="1FDC1110">
            <wp:extent cx="4552950" cy="3048000"/>
            <wp:effectExtent l="0" t="0" r="0" b="0"/>
            <wp:docPr id="386" name="Picture 151" descr="Displays screen of the C&amp;P Exam Request Report Management window showing the Status drop down list" title="Figure 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Description: Screen capture of the C&amp;P Exam Request Report Management window showing the Status drop down list"/>
                    <pic:cNvPicPr>
                      <a:picLocks noChangeAspect="1" noChangeArrowheads="1"/>
                    </pic:cNvPicPr>
                  </pic:nvPicPr>
                  <pic:blipFill>
                    <a:blip r:embed="rId212" cstate="print"/>
                    <a:srcRect/>
                    <a:stretch>
                      <a:fillRect/>
                    </a:stretch>
                  </pic:blipFill>
                  <pic:spPr bwMode="auto">
                    <a:xfrm>
                      <a:off x="0" y="0"/>
                      <a:ext cx="4552950" cy="3048000"/>
                    </a:xfrm>
                    <a:prstGeom prst="rect">
                      <a:avLst/>
                    </a:prstGeom>
                    <a:noFill/>
                    <a:ln w="9525">
                      <a:noFill/>
                      <a:miter lim="800000"/>
                      <a:headEnd/>
                      <a:tailEnd/>
                    </a:ln>
                  </pic:spPr>
                </pic:pic>
              </a:graphicData>
            </a:graphic>
          </wp:inline>
        </w:drawing>
      </w:r>
    </w:p>
    <w:p w14:paraId="5C3CDBB9" w14:textId="081631C3" w:rsidR="00D86AF8" w:rsidRPr="00B83B3E" w:rsidRDefault="00B40EE4" w:rsidP="00B52F9B">
      <w:pPr>
        <w:pStyle w:val="Caption"/>
        <w:rPr>
          <w:rFonts w:cs="Times New Roman"/>
        </w:rPr>
      </w:pPr>
      <w:bookmarkStart w:id="1781" w:name="_Ref406770638"/>
      <w:bookmarkStart w:id="1782" w:name="_Toc2082737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164</w:t>
      </w:r>
      <w:r w:rsidR="008D502E">
        <w:rPr>
          <w:rFonts w:cs="Times New Roman"/>
        </w:rPr>
        <w:fldChar w:fldCharType="end"/>
      </w:r>
      <w:bookmarkEnd w:id="1781"/>
      <w:r w:rsidR="008E3645">
        <w:rPr>
          <w:rFonts w:cs="Times New Roman"/>
        </w:rPr>
        <w:t>. Manage C&amp;P Exam Request Selection.</w:t>
      </w:r>
      <w:bookmarkEnd w:id="1782"/>
    </w:p>
    <w:p w14:paraId="5C3CDBBA" w14:textId="77777777" w:rsidR="00D86AF8" w:rsidRPr="00B83B3E" w:rsidRDefault="00D86AF8" w:rsidP="00EE33FC">
      <w:pPr>
        <w:pStyle w:val="Heading4"/>
      </w:pPr>
      <w:bookmarkStart w:id="1783" w:name="_Toc508873665"/>
      <w:r w:rsidRPr="00B83B3E">
        <w:t xml:space="preserve">Edit a </w:t>
      </w:r>
      <w:r w:rsidR="001C4104" w:rsidRPr="00B83B3E">
        <w:t>Re</w:t>
      </w:r>
      <w:r w:rsidRPr="00B83B3E">
        <w:t xml:space="preserve">leased </w:t>
      </w:r>
      <w:r w:rsidR="001C4104" w:rsidRPr="00B83B3E">
        <w:t>E</w:t>
      </w:r>
      <w:r w:rsidRPr="00B83B3E">
        <w:t>xam</w:t>
      </w:r>
      <w:bookmarkEnd w:id="1783"/>
    </w:p>
    <w:p w14:paraId="5C3CDBBB" w14:textId="7FFA709D" w:rsidR="00D86AF8" w:rsidRPr="00B83B3E" w:rsidRDefault="00D86AF8" w:rsidP="00345C0B">
      <w:pPr>
        <w:pStyle w:val="Body3PicCaption"/>
      </w:pPr>
      <w:r w:rsidRPr="00B83B3E">
        <w:t>After a Released Exam is reopened (</w:t>
      </w:r>
      <w:r w:rsidR="00F739AF" w:rsidRPr="00B83B3E">
        <w:fldChar w:fldCharType="begin"/>
      </w:r>
      <w:r w:rsidR="00F739AF" w:rsidRPr="00B83B3E">
        <w:instrText xml:space="preserve"> REF _Ref406770638 \h </w:instrText>
      </w:r>
      <w:r w:rsidR="00B83B3E">
        <w:instrText xml:space="preserve"> \* MERGEFORMAT </w:instrText>
      </w:r>
      <w:r w:rsidR="00F739AF" w:rsidRPr="00B83B3E">
        <w:fldChar w:fldCharType="separate"/>
      </w:r>
      <w:r w:rsidR="0081024B" w:rsidRPr="00B83B3E">
        <w:t xml:space="preserve">Figure </w:t>
      </w:r>
      <w:r w:rsidR="0081024B">
        <w:t>2</w:t>
      </w:r>
      <w:r w:rsidR="0081024B">
        <w:noBreakHyphen/>
        <w:t>164</w:t>
      </w:r>
      <w:r w:rsidR="00F739AF" w:rsidRPr="00B83B3E">
        <w:fldChar w:fldCharType="end"/>
      </w:r>
      <w:r w:rsidR="00726AC1" w:rsidRPr="00B83B3E">
        <w:t>)</w:t>
      </w:r>
      <w:r w:rsidRPr="00B83B3E">
        <w:t xml:space="preserve">, </w:t>
      </w:r>
      <w:r w:rsidR="00F53D6C" w:rsidRPr="00B83B3E">
        <w:t>the user selects it</w:t>
      </w:r>
      <w:r w:rsidRPr="00B83B3E">
        <w:t xml:space="preserve"> by highlighting it in the Exams window</w:t>
      </w:r>
      <w:r w:rsidR="00F53D6C" w:rsidRPr="00B83B3E">
        <w:t xml:space="preserve"> and selecting</w:t>
      </w:r>
      <w:r w:rsidRPr="00B83B3E">
        <w:t xml:space="preserve"> Edit Selected Exam</w:t>
      </w:r>
      <w:r w:rsidR="00F53D6C" w:rsidRPr="00B83B3E">
        <w:t>.</w:t>
      </w:r>
      <w:r w:rsidR="00EE0CF4">
        <w:t xml:space="preserve"> </w:t>
      </w:r>
      <w:r w:rsidR="00F53D6C" w:rsidRPr="00B83B3E">
        <w:t>T</w:t>
      </w:r>
      <w:r w:rsidRPr="00B83B3E">
        <w:t>he Exam appear</w:t>
      </w:r>
      <w:r w:rsidR="00F53D6C" w:rsidRPr="00B83B3E">
        <w:t>s</w:t>
      </w:r>
      <w:r w:rsidRPr="00B83B3E">
        <w:t xml:space="preserve"> in the Report Text window for editing</w:t>
      </w:r>
      <w:r w:rsidR="00B26C1D" w:rsidRPr="00B83B3E">
        <w:t xml:space="preserve"> (</w:t>
      </w:r>
      <w:r w:rsidR="00960815" w:rsidRPr="00B83B3E">
        <w:fldChar w:fldCharType="begin"/>
      </w:r>
      <w:r w:rsidR="00960815" w:rsidRPr="00B83B3E">
        <w:instrText xml:space="preserve"> REF _Ref406770607 \h </w:instrText>
      </w:r>
      <w:r w:rsidR="00B83B3E">
        <w:instrText xml:space="preserve"> \* MERGEFORMAT </w:instrText>
      </w:r>
      <w:r w:rsidR="00960815" w:rsidRPr="00B83B3E">
        <w:fldChar w:fldCharType="separate"/>
      </w:r>
      <w:r w:rsidR="0081024B" w:rsidRPr="00B83B3E">
        <w:t xml:space="preserve">Figure </w:t>
      </w:r>
      <w:r w:rsidR="0081024B">
        <w:t>2</w:t>
      </w:r>
      <w:r w:rsidR="0081024B">
        <w:noBreakHyphen/>
        <w:t>165</w:t>
      </w:r>
      <w:r w:rsidR="00960815" w:rsidRPr="00B83B3E">
        <w:fldChar w:fldCharType="end"/>
      </w:r>
      <w:r w:rsidR="008E3645">
        <w:t>).</w:t>
      </w:r>
    </w:p>
    <w:p w14:paraId="5C3CDBBC" w14:textId="77777777" w:rsidR="00B40EE4" w:rsidRPr="00B83B3E" w:rsidRDefault="00B40EE4" w:rsidP="00345C0B">
      <w:pPr>
        <w:pStyle w:val="Body3PicCaption"/>
      </w:pPr>
    </w:p>
    <w:p w14:paraId="5C3CDBBD" w14:textId="16B60FA4" w:rsidR="00B40EE4" w:rsidRPr="00B83B3E" w:rsidRDefault="004E37FB" w:rsidP="00345C0B">
      <w:pPr>
        <w:pStyle w:val="Body3PicCaption"/>
      </w:pPr>
      <w:bookmarkStart w:id="1784" w:name="_Toc150075130"/>
      <w:bookmarkStart w:id="1785" w:name="_Toc150075199"/>
      <w:bookmarkStart w:id="1786" w:name="_Toc150075260"/>
      <w:r w:rsidRPr="00B83B3E">
        <w:lastRenderedPageBreak/>
        <w:drawing>
          <wp:inline distT="0" distB="0" distL="0" distR="0" wp14:anchorId="5C65EA6D" wp14:editId="4CDF2C31">
            <wp:extent cx="4276725" cy="3790950"/>
            <wp:effectExtent l="0" t="0" r="9525" b="0"/>
            <wp:docPr id="387" name="Picture 16" descr="Displays screen with Released Exam report opened for editing" title="Figure 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3" cstate="print"/>
                    <a:srcRect/>
                    <a:stretch>
                      <a:fillRect/>
                    </a:stretch>
                  </pic:blipFill>
                  <pic:spPr bwMode="auto">
                    <a:xfrm>
                      <a:off x="0" y="0"/>
                      <a:ext cx="4276725" cy="3790950"/>
                    </a:xfrm>
                    <a:prstGeom prst="rect">
                      <a:avLst/>
                    </a:prstGeom>
                    <a:noFill/>
                    <a:ln w="9525">
                      <a:noFill/>
                      <a:miter lim="800000"/>
                      <a:headEnd/>
                      <a:tailEnd/>
                    </a:ln>
                  </pic:spPr>
                </pic:pic>
              </a:graphicData>
            </a:graphic>
          </wp:inline>
        </w:drawing>
      </w:r>
    </w:p>
    <w:p w14:paraId="5C3CDBBE" w14:textId="24AEE936" w:rsidR="00573F04" w:rsidRPr="00B83B3E" w:rsidRDefault="00B40EE4" w:rsidP="00B52F9B">
      <w:pPr>
        <w:pStyle w:val="Caption"/>
        <w:rPr>
          <w:rFonts w:cs="Times New Roman"/>
        </w:rPr>
      </w:pPr>
      <w:bookmarkStart w:id="1787" w:name="_Ref406770607"/>
      <w:bookmarkStart w:id="1788" w:name="_Toc2082737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165</w:t>
      </w:r>
      <w:r w:rsidR="008D502E">
        <w:rPr>
          <w:rFonts w:cs="Times New Roman"/>
        </w:rPr>
        <w:fldChar w:fldCharType="end"/>
      </w:r>
      <w:bookmarkEnd w:id="1787"/>
      <w:r w:rsidR="008E3645">
        <w:rPr>
          <w:rFonts w:cs="Times New Roman"/>
        </w:rPr>
        <w:t>. Edit Released Exam Option.</w:t>
      </w:r>
      <w:bookmarkEnd w:id="1788"/>
    </w:p>
    <w:p w14:paraId="5C3CDBBF" w14:textId="390CEBA0" w:rsidR="00D86AF8" w:rsidRPr="00B83B3E" w:rsidRDefault="00D86AF8" w:rsidP="00EE33FC">
      <w:pPr>
        <w:pStyle w:val="Heading4"/>
      </w:pPr>
      <w:bookmarkStart w:id="1789" w:name="_Toc508873666"/>
      <w:r w:rsidRPr="00B83B3E">
        <w:t>Miscellaneous CPWM Functionalities</w:t>
      </w:r>
      <w:bookmarkEnd w:id="1784"/>
      <w:bookmarkEnd w:id="1785"/>
      <w:bookmarkEnd w:id="1786"/>
      <w:bookmarkEnd w:id="1789"/>
    </w:p>
    <w:p w14:paraId="5C3CDBC0" w14:textId="3AB96718" w:rsidR="00C11464" w:rsidRPr="00B83B3E" w:rsidRDefault="00C11464" w:rsidP="00345C0B">
      <w:pPr>
        <w:pStyle w:val="Body3PicCaption"/>
      </w:pPr>
      <w:r w:rsidRPr="00B83B3E">
        <w:t>The Tools menu (</w:t>
      </w:r>
      <w:r w:rsidR="00EF04FA" w:rsidRPr="00B83B3E">
        <w:fldChar w:fldCharType="begin"/>
      </w:r>
      <w:r w:rsidR="00EF04FA" w:rsidRPr="00B83B3E">
        <w:instrText xml:space="preserve"> REF _Ref406770592 \h </w:instrText>
      </w:r>
      <w:r w:rsidR="00B83B3E">
        <w:instrText xml:space="preserve"> \* MERGEFORMAT </w:instrText>
      </w:r>
      <w:r w:rsidR="00EF04FA" w:rsidRPr="00B83B3E">
        <w:fldChar w:fldCharType="separate"/>
      </w:r>
      <w:r w:rsidR="0081024B" w:rsidRPr="00B83B3E">
        <w:t xml:space="preserve">Figure </w:t>
      </w:r>
      <w:r w:rsidR="0081024B">
        <w:t>2</w:t>
      </w:r>
      <w:r w:rsidR="0081024B">
        <w:noBreakHyphen/>
        <w:t>166</w:t>
      </w:r>
      <w:r w:rsidR="00EF04FA" w:rsidRPr="00B83B3E">
        <w:fldChar w:fldCharType="end"/>
      </w:r>
      <w:r w:rsidRPr="00B83B3E">
        <w:t>) has some options that are not discussed elsewhere in the User Manual.</w:t>
      </w:r>
    </w:p>
    <w:p w14:paraId="5C3CDBC2" w14:textId="3DCC1FFC" w:rsidR="00B40EE4" w:rsidRPr="00B83B3E" w:rsidRDefault="004E37FB" w:rsidP="00345C0B">
      <w:pPr>
        <w:pStyle w:val="Body3PicCaption"/>
      </w:pPr>
      <w:r w:rsidRPr="00B83B3E">
        <w:drawing>
          <wp:inline distT="0" distB="0" distL="0" distR="0" wp14:anchorId="6A864246" wp14:editId="3C7B4353">
            <wp:extent cx="2927222" cy="2952750"/>
            <wp:effectExtent l="19050" t="19050" r="26035" b="19050"/>
            <wp:docPr id="388" name="Picture 28" descr="Displays Tools Menu options" title="Figure 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4" cstate="print"/>
                    <a:srcRect/>
                    <a:stretch>
                      <a:fillRect/>
                    </a:stretch>
                  </pic:blipFill>
                  <pic:spPr bwMode="auto">
                    <a:xfrm>
                      <a:off x="0" y="0"/>
                      <a:ext cx="2927222" cy="2952750"/>
                    </a:xfrm>
                    <a:prstGeom prst="rect">
                      <a:avLst/>
                    </a:prstGeom>
                    <a:noFill/>
                    <a:ln w="6350" cmpd="sng">
                      <a:solidFill>
                        <a:srgbClr val="000000"/>
                      </a:solidFill>
                      <a:miter lim="800000"/>
                      <a:headEnd/>
                      <a:tailEnd/>
                    </a:ln>
                    <a:effectLst/>
                  </pic:spPr>
                </pic:pic>
              </a:graphicData>
            </a:graphic>
          </wp:inline>
        </w:drawing>
      </w:r>
    </w:p>
    <w:p w14:paraId="5C3CDBC3" w14:textId="74DE56BD" w:rsidR="00D86AF8" w:rsidRDefault="00B40EE4" w:rsidP="00B52F9B">
      <w:pPr>
        <w:pStyle w:val="Caption"/>
        <w:rPr>
          <w:rFonts w:cs="Times New Roman"/>
        </w:rPr>
      </w:pPr>
      <w:bookmarkStart w:id="1790" w:name="_Ref406770592"/>
      <w:bookmarkStart w:id="1791" w:name="_Toc2082737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166</w:t>
      </w:r>
      <w:r w:rsidR="008D502E">
        <w:rPr>
          <w:rFonts w:cs="Times New Roman"/>
        </w:rPr>
        <w:fldChar w:fldCharType="end"/>
      </w:r>
      <w:bookmarkEnd w:id="1790"/>
      <w:r w:rsidR="008E3645">
        <w:rPr>
          <w:rFonts w:cs="Times New Roman"/>
        </w:rPr>
        <w:t>. CAPRI Tools Menu.</w:t>
      </w:r>
      <w:bookmarkEnd w:id="1791"/>
    </w:p>
    <w:p w14:paraId="180E9C90" w14:textId="77777777" w:rsidR="007F1BCD" w:rsidRPr="007F1BCD" w:rsidRDefault="007F1BCD" w:rsidP="005F7F65">
      <w:pPr>
        <w:pStyle w:val="BodyText"/>
      </w:pPr>
    </w:p>
    <w:p w14:paraId="5C3CDBC4" w14:textId="77777777" w:rsidR="00D86AF8" w:rsidRPr="00B83B3E" w:rsidRDefault="00D86AF8" w:rsidP="00EE33FC">
      <w:pPr>
        <w:pStyle w:val="Heading4"/>
      </w:pPr>
      <w:bookmarkStart w:id="1792" w:name="_Toc508873667"/>
      <w:r w:rsidRPr="00B83B3E">
        <w:t xml:space="preserve">View AMIE </w:t>
      </w:r>
      <w:r w:rsidR="00213B8B" w:rsidRPr="00B83B3E">
        <w:t>W</w:t>
      </w:r>
      <w:r w:rsidRPr="00B83B3E">
        <w:t>orksheets</w:t>
      </w:r>
      <w:bookmarkEnd w:id="1792"/>
    </w:p>
    <w:p w14:paraId="5C3CDBC5" w14:textId="77777777" w:rsidR="00D86AF8" w:rsidRPr="00B83B3E" w:rsidRDefault="00D86AF8" w:rsidP="006F670B">
      <w:pPr>
        <w:pStyle w:val="BodyText"/>
      </w:pPr>
      <w:r w:rsidRPr="00B83B3E">
        <w:t xml:space="preserve">Selecting </w:t>
      </w:r>
      <w:r w:rsidRPr="00B83B3E">
        <w:rPr>
          <w:b/>
        </w:rPr>
        <w:t>AMIE Worksheets</w:t>
      </w:r>
      <w:r w:rsidRPr="00B83B3E">
        <w:t xml:space="preserve"> takes the user to a C&amp;P website that provides Index to Disability Examination Worksheets. Selecting a worksheet </w:t>
      </w:r>
      <w:r w:rsidR="00B01039" w:rsidRPr="00B83B3E">
        <w:t>displays</w:t>
      </w:r>
      <w:r w:rsidRPr="00B83B3E">
        <w:t xml:space="preserve"> instructions for using the worksheets.</w:t>
      </w:r>
    </w:p>
    <w:p w14:paraId="5C3CDBC6" w14:textId="77777777" w:rsidR="00B26C1D" w:rsidRPr="00B83B3E" w:rsidRDefault="00B26C1D" w:rsidP="00EE33FC">
      <w:pPr>
        <w:pStyle w:val="Heading4"/>
      </w:pPr>
      <w:bookmarkStart w:id="1793" w:name="_Toc508873668"/>
      <w:r w:rsidRPr="00B83B3E">
        <w:t>Bring Exam Template to Front</w:t>
      </w:r>
      <w:bookmarkEnd w:id="1793"/>
    </w:p>
    <w:p w14:paraId="5C3CDBC7" w14:textId="77777777" w:rsidR="00B26C1D" w:rsidRPr="00B83B3E" w:rsidRDefault="00B26C1D" w:rsidP="006F670B">
      <w:pPr>
        <w:pStyle w:val="BodyText"/>
      </w:pPr>
      <w:r w:rsidRPr="00B83B3E">
        <w:t xml:space="preserve">If a user is working on the C&amp;P worksheets tab and loses template focus, or if the template happens to be stuck in the background, users can go to the Tools menu and select Bring Exam Template to front </w:t>
      </w:r>
      <w:bookmarkStart w:id="1794" w:name="_Toc150075131"/>
      <w:bookmarkStart w:id="1795" w:name="_Toc150075200"/>
      <w:bookmarkStart w:id="1796" w:name="_Toc150075261"/>
      <w:r w:rsidRPr="00B83B3E">
        <w:t>to bring the template back into focus.</w:t>
      </w:r>
      <w:bookmarkEnd w:id="1794"/>
      <w:bookmarkEnd w:id="1795"/>
      <w:bookmarkEnd w:id="1796"/>
    </w:p>
    <w:p w14:paraId="5C3CDBC8" w14:textId="77777777" w:rsidR="00B26C1D" w:rsidRPr="00B83B3E" w:rsidRDefault="00B26C1D" w:rsidP="00EE33FC">
      <w:pPr>
        <w:pStyle w:val="Heading4"/>
      </w:pPr>
      <w:bookmarkStart w:id="1797" w:name="_Toc508873669"/>
      <w:r w:rsidRPr="00B83B3E">
        <w:t>External Application Access</w:t>
      </w:r>
      <w:bookmarkEnd w:id="1797"/>
    </w:p>
    <w:p w14:paraId="5C3CDBC9" w14:textId="1AD48B32" w:rsidR="00B26C1D" w:rsidRPr="00B83B3E" w:rsidRDefault="00B26C1D" w:rsidP="00345C0B">
      <w:pPr>
        <w:pStyle w:val="Body3PicCaption"/>
      </w:pPr>
      <w:r w:rsidRPr="00B83B3E">
        <w:t>Several links to additional web based applications are available from the External Applications menu as shown in</w:t>
      </w:r>
      <w:r w:rsidR="00E4672B" w:rsidRPr="00B83B3E">
        <w:t xml:space="preserve"> </w:t>
      </w:r>
      <w:r w:rsidR="00AD1E50" w:rsidRPr="00B83B3E">
        <w:t>(</w:t>
      </w:r>
      <w:r w:rsidR="00EF04FA" w:rsidRPr="00B83B3E">
        <w:fldChar w:fldCharType="begin"/>
      </w:r>
      <w:r w:rsidR="00EF04FA" w:rsidRPr="00B83B3E">
        <w:instrText xml:space="preserve"> REF _Ref406770572 \h </w:instrText>
      </w:r>
      <w:r w:rsidR="00B83B3E">
        <w:instrText xml:space="preserve"> \* MERGEFORMAT </w:instrText>
      </w:r>
      <w:r w:rsidR="00EF04FA" w:rsidRPr="00B83B3E">
        <w:fldChar w:fldCharType="separate"/>
      </w:r>
      <w:r w:rsidR="0081024B" w:rsidRPr="00B83B3E">
        <w:t xml:space="preserve">Figure </w:t>
      </w:r>
      <w:r w:rsidR="0081024B">
        <w:t>2</w:t>
      </w:r>
      <w:r w:rsidR="0081024B">
        <w:noBreakHyphen/>
        <w:t>167</w:t>
      </w:r>
      <w:r w:rsidR="00EF04FA" w:rsidRPr="00B83B3E">
        <w:fldChar w:fldCharType="end"/>
      </w:r>
      <w:r w:rsidR="00AD1E50" w:rsidRPr="00B83B3E">
        <w:t>)</w:t>
      </w:r>
      <w:r w:rsidRPr="00B83B3E">
        <w:t>.</w:t>
      </w:r>
    </w:p>
    <w:p w14:paraId="5C3CDBCB" w14:textId="335C646D" w:rsidR="00B40EE4" w:rsidRPr="00B83B3E" w:rsidRDefault="004E37FB" w:rsidP="00345C0B">
      <w:pPr>
        <w:pStyle w:val="Body3PicCaption"/>
      </w:pPr>
      <w:r w:rsidRPr="00B83B3E">
        <w:drawing>
          <wp:inline distT="0" distB="0" distL="0" distR="0" wp14:anchorId="5C162BC5" wp14:editId="599A1016">
            <wp:extent cx="5448300" cy="3143250"/>
            <wp:effectExtent l="19050" t="19050" r="19050" b="19050"/>
            <wp:docPr id="389" name="Picture 29" descr="Displays Tools Menu with External Applications option selected" title="Figure 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5" cstate="print"/>
                    <a:srcRect/>
                    <a:stretch>
                      <a:fillRect/>
                    </a:stretch>
                  </pic:blipFill>
                  <pic:spPr bwMode="auto">
                    <a:xfrm>
                      <a:off x="0" y="0"/>
                      <a:ext cx="5448300" cy="3143250"/>
                    </a:xfrm>
                    <a:prstGeom prst="rect">
                      <a:avLst/>
                    </a:prstGeom>
                    <a:noFill/>
                    <a:ln w="6350" cmpd="sng">
                      <a:solidFill>
                        <a:srgbClr val="000000"/>
                      </a:solidFill>
                      <a:miter lim="800000"/>
                      <a:headEnd/>
                      <a:tailEnd/>
                    </a:ln>
                    <a:effectLst/>
                  </pic:spPr>
                </pic:pic>
              </a:graphicData>
            </a:graphic>
          </wp:inline>
        </w:drawing>
      </w:r>
    </w:p>
    <w:p w14:paraId="5C3CDBCC" w14:textId="4873639F" w:rsidR="00B26C1D" w:rsidRPr="00B83B3E" w:rsidRDefault="00B40EE4" w:rsidP="00B52F9B">
      <w:pPr>
        <w:pStyle w:val="Caption"/>
        <w:rPr>
          <w:rFonts w:cs="Times New Roman"/>
        </w:rPr>
      </w:pPr>
      <w:bookmarkStart w:id="1798" w:name="_Ref406770572"/>
      <w:bookmarkStart w:id="1799" w:name="_Toc2082738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167</w:t>
      </w:r>
      <w:r w:rsidR="008D502E">
        <w:rPr>
          <w:rFonts w:cs="Times New Roman"/>
        </w:rPr>
        <w:fldChar w:fldCharType="end"/>
      </w:r>
      <w:bookmarkEnd w:id="1798"/>
      <w:r w:rsidR="008E3645">
        <w:rPr>
          <w:rFonts w:cs="Times New Roman"/>
        </w:rPr>
        <w:t>. CAPRI Tools Menu—External Applications Option.</w:t>
      </w:r>
      <w:bookmarkEnd w:id="1799"/>
    </w:p>
    <w:p w14:paraId="5C3CDBCD" w14:textId="77777777" w:rsidR="00961DAB" w:rsidRPr="00B83B3E" w:rsidRDefault="00961DAB" w:rsidP="00A561AD">
      <w:pPr>
        <w:pStyle w:val="Heading2"/>
      </w:pPr>
      <w:bookmarkStart w:id="1800" w:name="_Toc508873670"/>
      <w:bookmarkStart w:id="1801" w:name="_Toc508875034"/>
      <w:bookmarkStart w:id="1802" w:name="_Toc508875888"/>
      <w:bookmarkStart w:id="1803" w:name="_Toc20827552"/>
      <w:bookmarkStart w:id="1804" w:name="_Toc278187863"/>
      <w:r w:rsidRPr="00B83B3E">
        <w:t>Vocational Rehabilitation Tab</w:t>
      </w:r>
      <w:bookmarkEnd w:id="1800"/>
      <w:bookmarkEnd w:id="1801"/>
      <w:bookmarkEnd w:id="1802"/>
      <w:bookmarkEnd w:id="1803"/>
    </w:p>
    <w:p w14:paraId="5C3CDBCE" w14:textId="77777777" w:rsidR="00961DAB" w:rsidRPr="00B83B3E" w:rsidRDefault="00961DAB" w:rsidP="00223E83">
      <w:pPr>
        <w:pStyle w:val="Heading3"/>
      </w:pPr>
      <w:bookmarkStart w:id="1805" w:name="_Toc508873671"/>
      <w:bookmarkStart w:id="1806" w:name="_Toc508875035"/>
      <w:bookmarkStart w:id="1807" w:name="_Toc508875889"/>
      <w:bookmarkStart w:id="1808" w:name="_Toc20827553"/>
      <w:r w:rsidRPr="00B83B3E">
        <w:t>Overview</w:t>
      </w:r>
      <w:bookmarkEnd w:id="1805"/>
      <w:bookmarkEnd w:id="1806"/>
      <w:bookmarkEnd w:id="1807"/>
      <w:bookmarkEnd w:id="1808"/>
    </w:p>
    <w:p w14:paraId="5C3CDBCF" w14:textId="77777777" w:rsidR="004F2259" w:rsidRPr="00B83B3E" w:rsidRDefault="004F2259" w:rsidP="004F2259">
      <w:pPr>
        <w:pStyle w:val="BodyText"/>
      </w:pPr>
      <w:r w:rsidRPr="00B83B3E">
        <w:t>Vocational Rehabilitation and Employment (VR&amp;E) employees require the ability to refer a veteran to a medical center for the purpose of specific types of exams or opinions in order to determine VR&amp;E</w:t>
      </w:r>
      <w:r w:rsidR="00644FDC" w:rsidRPr="00B83B3E">
        <w:t xml:space="preserve"> benefits.</w:t>
      </w:r>
    </w:p>
    <w:p w14:paraId="5C3CDBD0" w14:textId="3E08AB9B" w:rsidR="004F2259" w:rsidRPr="00B83B3E" w:rsidRDefault="004F2259" w:rsidP="004F2259">
      <w:pPr>
        <w:pStyle w:val="BodyText"/>
      </w:pPr>
      <w:r w:rsidRPr="00B83B3E">
        <w:t xml:space="preserve">This </w:t>
      </w:r>
      <w:r w:rsidR="00AE691F" w:rsidRPr="00B83B3E">
        <w:t xml:space="preserve">feature </w:t>
      </w:r>
      <w:r w:rsidRPr="00B83B3E">
        <w:t>enables users to create an electronic request for medical services, track those requests and print reports.</w:t>
      </w:r>
      <w:r w:rsidR="00EE0CF4">
        <w:t xml:space="preserve"> </w:t>
      </w:r>
      <w:r w:rsidR="00A45EF9" w:rsidRPr="00B83B3E">
        <w:t xml:space="preserve">A consult is created outside the CAPRI application. </w:t>
      </w:r>
      <w:r w:rsidRPr="00B83B3E">
        <w:t xml:space="preserve">The request can be linked to </w:t>
      </w:r>
      <w:r w:rsidR="00A45EF9" w:rsidRPr="00B83B3E">
        <w:t xml:space="preserve">the </w:t>
      </w:r>
      <w:r w:rsidRPr="00B83B3E">
        <w:t>consult by a VHA Coordinator. Notifications are sent to both VR&amp;E Counselor (via Outlook) and VHA Coordinator (via MAILMAN) when the 28-8861 form status is updated.</w:t>
      </w:r>
      <w:r w:rsidR="00EE0CF4">
        <w:t xml:space="preserve"> </w:t>
      </w:r>
      <w:r w:rsidRPr="00B83B3E">
        <w:t>A nightly background job monitor</w:t>
      </w:r>
      <w:r w:rsidR="003B7234" w:rsidRPr="00B83B3E">
        <w:t>s</w:t>
      </w:r>
      <w:r w:rsidRPr="00B83B3E">
        <w:t xml:space="preserve"> consults that are linked to the 28-8861 file.</w:t>
      </w:r>
    </w:p>
    <w:p w14:paraId="5C3CDBD1" w14:textId="77777777" w:rsidR="00961DAB" w:rsidRPr="00B83B3E" w:rsidRDefault="00961DAB" w:rsidP="00A561AD">
      <w:pPr>
        <w:pStyle w:val="Heading3"/>
      </w:pPr>
      <w:bookmarkStart w:id="1809" w:name="_Toc508873672"/>
      <w:bookmarkStart w:id="1810" w:name="_Toc508875036"/>
      <w:bookmarkStart w:id="1811" w:name="_Toc508875890"/>
      <w:bookmarkStart w:id="1812" w:name="_Toc20827554"/>
      <w:r w:rsidRPr="00B83B3E">
        <w:lastRenderedPageBreak/>
        <w:t>User Setup</w:t>
      </w:r>
      <w:bookmarkEnd w:id="1809"/>
      <w:bookmarkEnd w:id="1810"/>
      <w:bookmarkEnd w:id="1811"/>
      <w:bookmarkEnd w:id="1812"/>
    </w:p>
    <w:p w14:paraId="5C3CDBD2" w14:textId="77777777" w:rsidR="00961DAB" w:rsidRPr="00B83B3E" w:rsidRDefault="00961DAB" w:rsidP="00EE33FC">
      <w:pPr>
        <w:pStyle w:val="Heading4"/>
      </w:pPr>
      <w:bookmarkStart w:id="1813" w:name="_Toc508873673"/>
      <w:r w:rsidRPr="00B83B3E">
        <w:t>Security Key Assignment</w:t>
      </w:r>
      <w:bookmarkEnd w:id="1813"/>
    </w:p>
    <w:p w14:paraId="5C3CDBD3" w14:textId="77777777" w:rsidR="004F2259" w:rsidRPr="00B83B3E" w:rsidRDefault="004F2259" w:rsidP="00345C0B">
      <w:pPr>
        <w:pStyle w:val="Body3PicCaption"/>
      </w:pPr>
      <w:r w:rsidRPr="00B83B3E">
        <w:t>To activate the VocRehab tab for a particular user, depending on their role, t</w:t>
      </w:r>
      <w:r w:rsidR="003B7234" w:rsidRPr="00B83B3E">
        <w:t xml:space="preserve">he following security keys </w:t>
      </w:r>
      <w:r w:rsidRPr="00B83B3E">
        <w:t>need to be given:</w:t>
      </w:r>
    </w:p>
    <w:p w14:paraId="5C3CDBD4" w14:textId="02BD0446" w:rsidR="004F2259" w:rsidRPr="00B83B3E" w:rsidRDefault="004F2259" w:rsidP="004F2259">
      <w:pPr>
        <w:pStyle w:val="BodyText"/>
        <w:spacing w:before="240"/>
        <w:rPr>
          <w:bCs/>
        </w:rPr>
      </w:pPr>
      <w:r w:rsidRPr="00B83B3E">
        <w:rPr>
          <w:b/>
          <w:bCs/>
        </w:rPr>
        <w:t>DVBA CAPRI VRE_COUNSELOR</w:t>
      </w:r>
      <w:r w:rsidRPr="00B83B3E">
        <w:rPr>
          <w:bCs/>
        </w:rPr>
        <w:t xml:space="preserve"> – This security key is given to the VBA/VR&amp;E on the </w:t>
      </w:r>
      <w:r w:rsidRPr="00B83B3E">
        <w:rPr>
          <w:b/>
          <w:bCs/>
        </w:rPr>
        <w:t>CLAIMS</w:t>
      </w:r>
      <w:r w:rsidRPr="00B83B3E">
        <w:rPr>
          <w:bCs/>
        </w:rPr>
        <w:t xml:space="preserve"> system so that the </w:t>
      </w:r>
      <w:proofErr w:type="spellStart"/>
      <w:r w:rsidRPr="00B83B3E">
        <w:rPr>
          <w:bCs/>
        </w:rPr>
        <w:t>VocRehab</w:t>
      </w:r>
      <w:proofErr w:type="spellEnd"/>
      <w:r w:rsidRPr="00B83B3E">
        <w:rPr>
          <w:bCs/>
        </w:rPr>
        <w:t xml:space="preserve"> tab </w:t>
      </w:r>
      <w:r w:rsidR="00644FDC" w:rsidRPr="00B83B3E">
        <w:rPr>
          <w:bCs/>
        </w:rPr>
        <w:t>is</w:t>
      </w:r>
      <w:r w:rsidRPr="00B83B3E">
        <w:rPr>
          <w:bCs/>
        </w:rPr>
        <w:t xml:space="preserve"> available to the user.</w:t>
      </w:r>
      <w:r w:rsidR="00EE0CF4">
        <w:rPr>
          <w:bCs/>
        </w:rPr>
        <w:t xml:space="preserve"> </w:t>
      </w:r>
      <w:r w:rsidRPr="00B83B3E">
        <w:rPr>
          <w:bCs/>
        </w:rPr>
        <w:t xml:space="preserve">This key must also be given to the VHA Coordinator role on the </w:t>
      </w:r>
      <w:r w:rsidRPr="00B83B3E">
        <w:rPr>
          <w:b/>
          <w:bCs/>
        </w:rPr>
        <w:t xml:space="preserve">local </w:t>
      </w:r>
      <w:proofErr w:type="spellStart"/>
      <w:r w:rsidRPr="00B83B3E">
        <w:rPr>
          <w:b/>
          <w:bCs/>
        </w:rPr>
        <w:t>VistA</w:t>
      </w:r>
      <w:proofErr w:type="spellEnd"/>
      <w:r w:rsidRPr="00B83B3E">
        <w:rPr>
          <w:bCs/>
        </w:rPr>
        <w:t xml:space="preserve"> </w:t>
      </w:r>
      <w:r w:rsidRPr="00B83B3E">
        <w:rPr>
          <w:b/>
          <w:bCs/>
        </w:rPr>
        <w:t>system</w:t>
      </w:r>
      <w:r w:rsidRPr="00B83B3E">
        <w:rPr>
          <w:bCs/>
        </w:rPr>
        <w:t xml:space="preserve"> for the </w:t>
      </w:r>
      <w:proofErr w:type="spellStart"/>
      <w:r w:rsidRPr="00B83B3E">
        <w:rPr>
          <w:bCs/>
        </w:rPr>
        <w:t>VocRehab</w:t>
      </w:r>
      <w:proofErr w:type="spellEnd"/>
      <w:r w:rsidRPr="00B83B3E">
        <w:rPr>
          <w:bCs/>
        </w:rPr>
        <w:t xml:space="preserve"> tab to be available to the user.</w:t>
      </w:r>
    </w:p>
    <w:p w14:paraId="5C3CDBD5" w14:textId="1126B4D2" w:rsidR="004F2259" w:rsidRPr="00B83B3E" w:rsidRDefault="004F2259" w:rsidP="004F2259">
      <w:pPr>
        <w:pStyle w:val="BodyText"/>
        <w:spacing w:before="240"/>
      </w:pPr>
      <w:r w:rsidRPr="00B83B3E">
        <w:rPr>
          <w:b/>
          <w:bCs/>
        </w:rPr>
        <w:t>DVBA CAPRI VHA_COORDINATOR</w:t>
      </w:r>
      <w:r w:rsidR="00644FDC" w:rsidRPr="00B83B3E">
        <w:rPr>
          <w:bCs/>
        </w:rPr>
        <w:t xml:space="preserve"> – The VHA Coordinator role</w:t>
      </w:r>
      <w:r w:rsidRPr="00B83B3E">
        <w:rPr>
          <w:bCs/>
        </w:rPr>
        <w:t xml:space="preserve"> need</w:t>
      </w:r>
      <w:r w:rsidR="00644FDC" w:rsidRPr="00B83B3E">
        <w:rPr>
          <w:bCs/>
        </w:rPr>
        <w:t>s</w:t>
      </w:r>
      <w:r w:rsidRPr="00B83B3E">
        <w:rPr>
          <w:bCs/>
        </w:rPr>
        <w:t xml:space="preserve"> this security key assigned on the </w:t>
      </w:r>
      <w:r w:rsidRPr="00B83B3E">
        <w:rPr>
          <w:b/>
          <w:bCs/>
        </w:rPr>
        <w:t xml:space="preserve">local </w:t>
      </w:r>
      <w:proofErr w:type="spellStart"/>
      <w:r w:rsidRPr="00B83B3E">
        <w:rPr>
          <w:b/>
          <w:bCs/>
        </w:rPr>
        <w:t>VistA</w:t>
      </w:r>
      <w:proofErr w:type="spellEnd"/>
      <w:r w:rsidRPr="00B83B3E">
        <w:rPr>
          <w:b/>
          <w:bCs/>
        </w:rPr>
        <w:t xml:space="preserve"> system</w:t>
      </w:r>
      <w:r w:rsidRPr="00B83B3E">
        <w:rPr>
          <w:bCs/>
        </w:rPr>
        <w:t xml:space="preserve"> to allow the ability to assign a consult to a Medical Services Request.</w:t>
      </w:r>
      <w:r w:rsidR="00EE0CF4">
        <w:rPr>
          <w:bCs/>
        </w:rPr>
        <w:t xml:space="preserve"> </w:t>
      </w:r>
      <w:r w:rsidRPr="00B83B3E">
        <w:rPr>
          <w:bCs/>
        </w:rPr>
        <w:t xml:space="preserve">The </w:t>
      </w:r>
      <w:r w:rsidRPr="00B83B3E">
        <w:rPr>
          <w:b/>
          <w:bCs/>
          <w:u w:val="single"/>
        </w:rPr>
        <w:t>A</w:t>
      </w:r>
      <w:r w:rsidRPr="00B83B3E">
        <w:rPr>
          <w:b/>
          <w:bCs/>
        </w:rPr>
        <w:t>ssign Consults</w:t>
      </w:r>
      <w:r w:rsidRPr="00B83B3E">
        <w:rPr>
          <w:bCs/>
        </w:rPr>
        <w:t xml:space="preserve"> button located on the </w:t>
      </w:r>
      <w:r w:rsidRPr="00B83B3E">
        <w:rPr>
          <w:b/>
          <w:bCs/>
        </w:rPr>
        <w:t xml:space="preserve">Medical Services Requests </w:t>
      </w:r>
      <w:r w:rsidRPr="00B83B3E">
        <w:rPr>
          <w:bCs/>
        </w:rPr>
        <w:t xml:space="preserve">screen </w:t>
      </w:r>
      <w:r w:rsidR="00644FDC" w:rsidRPr="00B83B3E">
        <w:rPr>
          <w:bCs/>
        </w:rPr>
        <w:t>is</w:t>
      </w:r>
      <w:r w:rsidRPr="00B83B3E">
        <w:rPr>
          <w:bCs/>
        </w:rPr>
        <w:t xml:space="preserve"> only be available to the VHA Coordinator role.</w:t>
      </w:r>
    </w:p>
    <w:p w14:paraId="5C3CDBD6" w14:textId="77777777" w:rsidR="00961DAB" w:rsidRPr="00B83B3E" w:rsidRDefault="00961DAB" w:rsidP="00A561AD">
      <w:pPr>
        <w:pStyle w:val="Heading3"/>
      </w:pPr>
      <w:bookmarkStart w:id="1814" w:name="_Toc508873674"/>
      <w:bookmarkStart w:id="1815" w:name="_Toc508875037"/>
      <w:bookmarkStart w:id="1816" w:name="_Toc508875891"/>
      <w:bookmarkStart w:id="1817" w:name="_Toc20827555"/>
      <w:proofErr w:type="spellStart"/>
      <w:r w:rsidRPr="00B83B3E">
        <w:t>VocRehab</w:t>
      </w:r>
      <w:proofErr w:type="spellEnd"/>
      <w:r w:rsidRPr="00B83B3E">
        <w:t xml:space="preserve"> Tab Functionality</w:t>
      </w:r>
      <w:bookmarkEnd w:id="1814"/>
      <w:bookmarkEnd w:id="1815"/>
      <w:bookmarkEnd w:id="1816"/>
      <w:bookmarkEnd w:id="1817"/>
    </w:p>
    <w:p w14:paraId="089F1196" w14:textId="77777777" w:rsidR="0081024B" w:rsidRDefault="004830D7" w:rsidP="0081024B">
      <w:r w:rsidRPr="004E37FB">
        <w:t xml:space="preserve">The </w:t>
      </w:r>
      <w:proofErr w:type="spellStart"/>
      <w:r w:rsidRPr="004E37FB">
        <w:t>VocRehab</w:t>
      </w:r>
      <w:proofErr w:type="spellEnd"/>
      <w:r w:rsidRPr="004E37FB">
        <w:t xml:space="preserve"> tab provides access to the Medical Services Requests screen (</w:t>
      </w:r>
      <w:r w:rsidR="00EF04FA" w:rsidRPr="004E37FB">
        <w:fldChar w:fldCharType="begin"/>
      </w:r>
      <w:r w:rsidR="00EF04FA" w:rsidRPr="004E37FB">
        <w:instrText xml:space="preserve"> REF _Ref406770531 \h </w:instrText>
      </w:r>
      <w:r w:rsidR="00B83B3E" w:rsidRPr="004E37FB">
        <w:instrText xml:space="preserve"> \* MERGEFORMAT </w:instrText>
      </w:r>
      <w:r w:rsidR="00EF04FA" w:rsidRPr="004E37FB">
        <w:fldChar w:fldCharType="separate"/>
      </w:r>
      <w:r w:rsidR="0081024B" w:rsidRPr="00667EC5">
        <w:t xml:space="preserve">Figure </w:t>
      </w:r>
      <w:r w:rsidR="0081024B">
        <w:t>2</w:t>
      </w:r>
      <w:r w:rsidR="0081024B">
        <w:noBreakHyphen/>
        <w:t xml:space="preserve">168. </w:t>
      </w:r>
      <w:proofErr w:type="spellStart"/>
      <w:r w:rsidR="0081024B">
        <w:t>VocRehab</w:t>
      </w:r>
      <w:proofErr w:type="spellEnd"/>
      <w:r w:rsidR="0081024B">
        <w:t xml:space="preserve"> Tab View.</w:t>
      </w:r>
    </w:p>
    <w:p w14:paraId="59726D40" w14:textId="77777777" w:rsidR="0081024B" w:rsidRPr="00667EC5" w:rsidRDefault="0081024B" w:rsidP="0081024B"/>
    <w:p w14:paraId="5C3CDBD7" w14:textId="4F4BACA5" w:rsidR="004830D7" w:rsidRDefault="00EF04FA" w:rsidP="004E37FB">
      <w:r w:rsidRPr="004E37FB">
        <w:fldChar w:fldCharType="end"/>
      </w:r>
      <w:r w:rsidR="004830D7" w:rsidRPr="004E37FB">
        <w:t>The user must have the proper securi</w:t>
      </w:r>
      <w:r w:rsidR="004830D7" w:rsidRPr="00B61C65">
        <w:t>ty key DVBA CAPRI VRE_COUNSELOR for this tab to be visible.</w:t>
      </w:r>
    </w:p>
    <w:p w14:paraId="5C3CDBD9" w14:textId="4ACAAF6B" w:rsidR="00BC0D76" w:rsidRPr="00667EC5" w:rsidRDefault="004E37FB" w:rsidP="00667EC5">
      <w:r w:rsidRPr="00B83B3E">
        <w:rPr>
          <w:noProof/>
        </w:rPr>
        <w:drawing>
          <wp:inline distT="0" distB="0" distL="0" distR="0" wp14:anchorId="4B28CACB" wp14:editId="4B649D61">
            <wp:extent cx="5086350" cy="3714750"/>
            <wp:effectExtent l="0" t="0" r="0" b="0"/>
            <wp:docPr id="390" name="Content Placeholder 3" descr="Displays the Medical Services Request screen" title="Figure 2-198"/>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0" name="Content Placeholder 3"/>
                    <pic:cNvPicPr>
                      <a:picLocks noGrp="1" noChangeArrowheads="1"/>
                    </pic:cNvPicPr>
                  </pic:nvPicPr>
                  <pic:blipFill>
                    <a:blip r:embed="rId216" cstate="print"/>
                    <a:srcRect/>
                    <a:stretch>
                      <a:fillRect/>
                    </a:stretch>
                  </pic:blipFill>
                  <pic:spPr bwMode="auto">
                    <a:xfrm>
                      <a:off x="0" y="0"/>
                      <a:ext cx="5086350" cy="3714750"/>
                    </a:xfrm>
                    <a:prstGeom prst="rect">
                      <a:avLst/>
                    </a:prstGeom>
                    <a:noFill/>
                    <a:ln w="9525">
                      <a:noFill/>
                      <a:miter lim="800000"/>
                      <a:headEnd/>
                      <a:tailEnd/>
                    </a:ln>
                  </pic:spPr>
                </pic:pic>
              </a:graphicData>
            </a:graphic>
          </wp:inline>
        </w:drawing>
      </w:r>
    </w:p>
    <w:p w14:paraId="2FFA03C2" w14:textId="343D180C" w:rsidR="00D737CF" w:rsidRDefault="00BC0D76" w:rsidP="00667EC5">
      <w:pPr>
        <w:pStyle w:val="Caption"/>
      </w:pPr>
      <w:bookmarkStart w:id="1818" w:name="_Ref514864961"/>
      <w:bookmarkStart w:id="1819" w:name="_Toc20827381"/>
      <w:bookmarkStart w:id="1820" w:name="_Ref406770531"/>
      <w:r w:rsidRPr="00667EC5">
        <w:lastRenderedPageBreak/>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168</w:t>
      </w:r>
      <w:r w:rsidR="00C72CA4">
        <w:rPr>
          <w:noProof/>
        </w:rPr>
        <w:fldChar w:fldCharType="end"/>
      </w:r>
      <w:bookmarkEnd w:id="1818"/>
      <w:r w:rsidR="00CD7FC5">
        <w:t xml:space="preserve">. </w:t>
      </w:r>
      <w:proofErr w:type="spellStart"/>
      <w:r w:rsidR="00CD7FC5">
        <w:t>VocRehab</w:t>
      </w:r>
      <w:proofErr w:type="spellEnd"/>
      <w:r w:rsidR="00CD7FC5">
        <w:t xml:space="preserve"> Tab View.</w:t>
      </w:r>
      <w:bookmarkEnd w:id="1819"/>
    </w:p>
    <w:p w14:paraId="1F8425C7" w14:textId="77777777" w:rsidR="00667EC5" w:rsidRPr="00667EC5" w:rsidRDefault="00667EC5" w:rsidP="00667EC5">
      <w:pPr>
        <w:pStyle w:val="BodyText"/>
      </w:pPr>
    </w:p>
    <w:p w14:paraId="5C3CDBDB" w14:textId="77777777" w:rsidR="00961DAB" w:rsidRPr="00B83B3E" w:rsidRDefault="00961DAB" w:rsidP="00EE33FC">
      <w:pPr>
        <w:pStyle w:val="Heading4"/>
      </w:pPr>
      <w:bookmarkStart w:id="1821" w:name="_Toc508873675"/>
      <w:bookmarkEnd w:id="1820"/>
      <w:r w:rsidRPr="00B83B3E">
        <w:t>Add a New Request</w:t>
      </w:r>
      <w:r w:rsidR="00D90A63" w:rsidRPr="00B83B3E">
        <w:t xml:space="preserve"> (VBA/VR&amp;E Counselor Role)</w:t>
      </w:r>
      <w:bookmarkEnd w:id="1821"/>
    </w:p>
    <w:p w14:paraId="3954FD10" w14:textId="77777777" w:rsidR="0081024B" w:rsidRDefault="00D90A63" w:rsidP="0081024B">
      <w:pPr>
        <w:pStyle w:val="BodyText"/>
      </w:pPr>
      <w:r w:rsidRPr="00B83B3E">
        <w:rPr>
          <w:b/>
        </w:rPr>
        <w:t>Step 1</w:t>
      </w:r>
      <w:r w:rsidRPr="00B83B3E">
        <w:t xml:space="preserve"> –</w:t>
      </w:r>
      <w:r w:rsidRPr="00B83B3E">
        <w:rPr>
          <w:b/>
        </w:rPr>
        <w:t xml:space="preserve"> </w:t>
      </w:r>
      <w:r w:rsidRPr="00B83B3E">
        <w:t xml:space="preserve">The user logs into CAPRI, looks up the veteran using the </w:t>
      </w:r>
      <w:r w:rsidRPr="00B83B3E">
        <w:rPr>
          <w:b/>
        </w:rPr>
        <w:t>Patient Selector</w:t>
      </w:r>
      <w:r w:rsidRPr="00B83B3E">
        <w:t xml:space="preserve">, and moves to the </w:t>
      </w:r>
      <w:proofErr w:type="spellStart"/>
      <w:r w:rsidRPr="00B83B3E">
        <w:rPr>
          <w:b/>
        </w:rPr>
        <w:t>VocRehab</w:t>
      </w:r>
      <w:proofErr w:type="spellEnd"/>
      <w:r w:rsidRPr="00B83B3E">
        <w:t xml:space="preserve"> tab (</w:t>
      </w:r>
      <w:r w:rsidR="00EF04FA" w:rsidRPr="00B83B3E">
        <w:fldChar w:fldCharType="begin"/>
      </w:r>
      <w:r w:rsidR="00EF04FA" w:rsidRPr="00B83B3E">
        <w:instrText xml:space="preserve"> REF _Ref406770531 \h </w:instrText>
      </w:r>
      <w:r w:rsidR="00B83B3E">
        <w:instrText xml:space="preserve"> \* MERGEFORMAT </w:instrText>
      </w:r>
      <w:r w:rsidR="00EF04FA" w:rsidRPr="00B83B3E">
        <w:fldChar w:fldCharType="separate"/>
      </w:r>
      <w:r w:rsidR="0081024B" w:rsidRPr="00667EC5">
        <w:t xml:space="preserve">Figure </w:t>
      </w:r>
      <w:r w:rsidR="0081024B">
        <w:t>2</w:t>
      </w:r>
      <w:r w:rsidR="0081024B">
        <w:noBreakHyphen/>
        <w:t xml:space="preserve">168. </w:t>
      </w:r>
      <w:proofErr w:type="spellStart"/>
      <w:r w:rsidR="0081024B">
        <w:t>VocRehab</w:t>
      </w:r>
      <w:proofErr w:type="spellEnd"/>
      <w:r w:rsidR="0081024B">
        <w:t xml:space="preserve"> Tab View.</w:t>
      </w:r>
    </w:p>
    <w:p w14:paraId="0C7D20F0" w14:textId="77777777" w:rsidR="0081024B" w:rsidRPr="00667EC5" w:rsidRDefault="0081024B" w:rsidP="00667EC5">
      <w:pPr>
        <w:pStyle w:val="BodyText"/>
      </w:pPr>
    </w:p>
    <w:p w14:paraId="5C3CDBDD" w14:textId="3AA0B8EF" w:rsidR="00D90A63" w:rsidRPr="00B83B3E" w:rsidRDefault="00EF04FA" w:rsidP="00D90A63">
      <w:pPr>
        <w:pStyle w:val="BodyText"/>
      </w:pPr>
      <w:r w:rsidRPr="00B83B3E">
        <w:fldChar w:fldCharType="end"/>
      </w:r>
      <w:r w:rsidR="00D90A63" w:rsidRPr="00B83B3E">
        <w:rPr>
          <w:b/>
        </w:rPr>
        <w:t>Step 2</w:t>
      </w:r>
      <w:r w:rsidR="00D90A63" w:rsidRPr="00B83B3E">
        <w:t xml:space="preserve"> – The user clicks on the </w:t>
      </w:r>
      <w:r w:rsidR="00D90A63" w:rsidRPr="00B83B3E">
        <w:rPr>
          <w:b/>
        </w:rPr>
        <w:t xml:space="preserve">Add </w:t>
      </w:r>
      <w:r w:rsidR="00D90A63" w:rsidRPr="00B83B3E">
        <w:rPr>
          <w:b/>
          <w:u w:val="single"/>
        </w:rPr>
        <w:t>N</w:t>
      </w:r>
      <w:r w:rsidR="00D90A63" w:rsidRPr="00B83B3E">
        <w:rPr>
          <w:b/>
        </w:rPr>
        <w:t>ew Request</w:t>
      </w:r>
      <w:r w:rsidR="00D90A63" w:rsidRPr="00B83B3E">
        <w:t xml:space="preserve"> button to add a new Chapter 31, VA Form 28-8861 request (Medical Services Request).</w:t>
      </w:r>
    </w:p>
    <w:p w14:paraId="5C3CDBDE" w14:textId="515AB1CA" w:rsidR="00D90A63" w:rsidRPr="00B83B3E" w:rsidRDefault="00D90A63" w:rsidP="00D328CE">
      <w:pPr>
        <w:pStyle w:val="BodyText"/>
      </w:pPr>
      <w:r w:rsidRPr="00B83B3E">
        <w:t xml:space="preserve">The field explanations on the screenshot shown in </w:t>
      </w:r>
      <w:r w:rsidR="00AD1E50" w:rsidRPr="00B83B3E">
        <w:t>(</w:t>
      </w:r>
      <w:r w:rsidR="00EF04FA" w:rsidRPr="00B83B3E">
        <w:fldChar w:fldCharType="begin"/>
      </w:r>
      <w:r w:rsidR="00EF04FA" w:rsidRPr="00B83B3E">
        <w:instrText xml:space="preserve"> REF _Ref406770521 \h </w:instrText>
      </w:r>
      <w:r w:rsidR="00B83B3E">
        <w:instrText xml:space="preserve"> \* MERGEFORMAT </w:instrText>
      </w:r>
      <w:r w:rsidR="00EF04FA" w:rsidRPr="00B83B3E">
        <w:fldChar w:fldCharType="separate"/>
      </w:r>
      <w:r w:rsidR="0081024B" w:rsidRPr="00B83B3E">
        <w:t xml:space="preserve">Figure </w:t>
      </w:r>
      <w:r w:rsidR="0081024B">
        <w:rPr>
          <w:noProof/>
        </w:rPr>
        <w:t>2</w:t>
      </w:r>
      <w:r w:rsidR="0081024B">
        <w:rPr>
          <w:noProof/>
        </w:rPr>
        <w:noBreakHyphen/>
        <w:t>169</w:t>
      </w:r>
      <w:r w:rsidR="00EF04FA" w:rsidRPr="00B83B3E">
        <w:fldChar w:fldCharType="end"/>
      </w:r>
      <w:r w:rsidR="00AD1E50" w:rsidRPr="00B83B3E">
        <w:t>)</w:t>
      </w:r>
      <w:r w:rsidRPr="00B83B3E">
        <w:t xml:space="preserve"> are listed below:</w:t>
      </w:r>
    </w:p>
    <w:p w14:paraId="5C3CDBDF" w14:textId="6262DB65" w:rsidR="00D90A63" w:rsidRPr="00B83B3E" w:rsidRDefault="00D90A63" w:rsidP="00D90A63">
      <w:pPr>
        <w:pStyle w:val="BodyText5Numbers"/>
        <w:rPr>
          <w:b/>
        </w:rPr>
      </w:pPr>
      <w:r w:rsidRPr="00B83B3E">
        <w:rPr>
          <w:b/>
        </w:rPr>
        <w:t xml:space="preserve">Patient Name: </w:t>
      </w:r>
      <w:r w:rsidRPr="00B83B3E">
        <w:t xml:space="preserve">This is the name of the patient selected from the </w:t>
      </w:r>
      <w:r w:rsidRPr="00B83B3E">
        <w:rPr>
          <w:b/>
        </w:rPr>
        <w:t xml:space="preserve">Patient Selector </w:t>
      </w:r>
      <w:r w:rsidRPr="00B83B3E">
        <w:t>screen.</w:t>
      </w:r>
      <w:r w:rsidR="00EE0CF4">
        <w:t xml:space="preserve"> </w:t>
      </w:r>
      <w:r w:rsidRPr="00B83B3E">
        <w:t>This is a read-only field and is not editable</w:t>
      </w:r>
      <w:r w:rsidR="001D0B8D" w:rsidRPr="00B83B3E">
        <w:t xml:space="preserve"> </w:t>
      </w:r>
    </w:p>
    <w:p w14:paraId="5C3CDBE0" w14:textId="20ABCB2D" w:rsidR="00D90A63" w:rsidRPr="00B83B3E" w:rsidRDefault="00D90A63" w:rsidP="00D90A63">
      <w:pPr>
        <w:pStyle w:val="BodyText5Numbers"/>
      </w:pPr>
      <w:r w:rsidRPr="00B83B3E">
        <w:rPr>
          <w:b/>
        </w:rPr>
        <w:t>VA Claim#:</w:t>
      </w:r>
      <w:r w:rsidR="00EE0CF4">
        <w:rPr>
          <w:b/>
        </w:rPr>
        <w:t xml:space="preserve"> </w:t>
      </w:r>
      <w:r w:rsidRPr="00B83B3E">
        <w:t xml:space="preserve">If a VA Claim Number exists in the New Patient file for the selected </w:t>
      </w:r>
      <w:r w:rsidR="00644FDC" w:rsidRPr="00B83B3E">
        <w:t>v</w:t>
      </w:r>
      <w:r w:rsidRPr="00B83B3E">
        <w:t xml:space="preserve">eteran, it </w:t>
      </w:r>
      <w:r w:rsidR="00644FDC" w:rsidRPr="00B83B3E">
        <w:t>is</w:t>
      </w:r>
      <w:r w:rsidRPr="00B83B3E">
        <w:t xml:space="preserve"> displayed here.</w:t>
      </w:r>
      <w:r w:rsidR="00EE0CF4">
        <w:t xml:space="preserve"> </w:t>
      </w:r>
      <w:r w:rsidRPr="00B83B3E">
        <w:t>This is a read-only field and is not editable</w:t>
      </w:r>
      <w:r w:rsidR="001D0B8D" w:rsidRPr="00B83B3E">
        <w:t xml:space="preserve"> </w:t>
      </w:r>
    </w:p>
    <w:p w14:paraId="5C3CDBE1" w14:textId="0293C80F" w:rsidR="00D90A63" w:rsidRPr="00B83B3E" w:rsidRDefault="00D90A63" w:rsidP="00D90A63">
      <w:pPr>
        <w:pStyle w:val="BodyText5Numbers"/>
      </w:pPr>
      <w:r w:rsidRPr="00B83B3E">
        <w:rPr>
          <w:b/>
        </w:rPr>
        <w:t>Request Date:</w:t>
      </w:r>
      <w:r w:rsidR="00EE0CF4">
        <w:t xml:space="preserve"> </w:t>
      </w:r>
      <w:r w:rsidRPr="00B83B3E">
        <w:t>This is the date the request is initiated.</w:t>
      </w:r>
      <w:r w:rsidR="00EE0CF4">
        <w:t xml:space="preserve"> </w:t>
      </w:r>
      <w:r w:rsidRPr="00B83B3E">
        <w:t>This is set by the system clock and is not a user editable field</w:t>
      </w:r>
      <w:r w:rsidR="001D0B8D" w:rsidRPr="00B83B3E">
        <w:t xml:space="preserve"> </w:t>
      </w:r>
    </w:p>
    <w:p w14:paraId="5C3CDBE2" w14:textId="7DD8E32F" w:rsidR="00D90A63" w:rsidRPr="00B83B3E" w:rsidRDefault="00D90A63" w:rsidP="00D90A63">
      <w:pPr>
        <w:pStyle w:val="BodyText5Numbers"/>
      </w:pPr>
      <w:r w:rsidRPr="00B83B3E">
        <w:rPr>
          <w:b/>
        </w:rPr>
        <w:t>Anticipated Date of Rehabilitation:</w:t>
      </w:r>
      <w:r w:rsidR="00EE0CF4">
        <w:rPr>
          <w:b/>
        </w:rPr>
        <w:t xml:space="preserve"> </w:t>
      </w:r>
      <w:r w:rsidRPr="00B83B3E">
        <w:t>This is a required field noting a future date when rehabilitation is anticipated to be complete</w:t>
      </w:r>
      <w:r w:rsidR="001D0B8D" w:rsidRPr="00B83B3E">
        <w:t xml:space="preserve"> </w:t>
      </w:r>
    </w:p>
    <w:p w14:paraId="5C3CDBE3" w14:textId="38F9577C" w:rsidR="00D90A63" w:rsidRPr="00B83B3E" w:rsidRDefault="00D90A63" w:rsidP="00D90A63">
      <w:pPr>
        <w:pStyle w:val="BodyText5Numbers"/>
      </w:pPr>
      <w:r w:rsidRPr="00B83B3E">
        <w:rPr>
          <w:b/>
        </w:rPr>
        <w:t>Regional Office:</w:t>
      </w:r>
      <w:r w:rsidR="00EE0CF4">
        <w:rPr>
          <w:b/>
        </w:rPr>
        <w:t xml:space="preserve"> </w:t>
      </w:r>
      <w:r w:rsidRPr="00B83B3E">
        <w:t>This is the requestor’s Regional Office and is derived from the user’s log in</w:t>
      </w:r>
      <w:r w:rsidR="001D0B8D" w:rsidRPr="00B83B3E">
        <w:t xml:space="preserve"> </w:t>
      </w:r>
    </w:p>
    <w:p w14:paraId="5C3CDBE4" w14:textId="6B0028B3" w:rsidR="00D90A63" w:rsidRPr="00B83B3E" w:rsidRDefault="00D90A63" w:rsidP="00D90A63">
      <w:pPr>
        <w:pStyle w:val="BodyText5Numbers"/>
      </w:pPr>
      <w:r w:rsidRPr="00B83B3E">
        <w:rPr>
          <w:b/>
        </w:rPr>
        <w:t>Point of Contact:</w:t>
      </w:r>
      <w:r w:rsidR="00EE0CF4">
        <w:t xml:space="preserve"> </w:t>
      </w:r>
      <w:r w:rsidRPr="00B83B3E">
        <w:t>This button displays a screen with the Point of Contact information.</w:t>
      </w:r>
      <w:r w:rsidR="00EE0CF4">
        <w:t xml:space="preserve"> </w:t>
      </w:r>
      <w:r w:rsidRPr="00B83B3E">
        <w:t>This is the user who entered the Medical Services Request</w:t>
      </w:r>
      <w:r w:rsidR="001D0B8D" w:rsidRPr="00B83B3E">
        <w:t xml:space="preserve"> </w:t>
      </w:r>
    </w:p>
    <w:p w14:paraId="5C3CDBE5" w14:textId="0E40D5A4" w:rsidR="00D90A63" w:rsidRPr="00B83B3E" w:rsidRDefault="00D90A63" w:rsidP="00D90A63">
      <w:pPr>
        <w:pStyle w:val="BodyText5Numbers"/>
      </w:pPr>
      <w:r w:rsidRPr="00B83B3E">
        <w:rPr>
          <w:b/>
        </w:rPr>
        <w:t>Medical Services Requested:</w:t>
      </w:r>
      <w:r w:rsidR="00EE0CF4">
        <w:rPr>
          <w:b/>
        </w:rPr>
        <w:t xml:space="preserve"> </w:t>
      </w:r>
      <w:r w:rsidRPr="00B83B3E">
        <w:t>Users must choose from a predefined list of medical services.</w:t>
      </w:r>
      <w:r w:rsidR="00EE0CF4">
        <w:t xml:space="preserve"> </w:t>
      </w:r>
      <w:r w:rsidRPr="00B83B3E">
        <w:t xml:space="preserve">If the medical service resides outside of this list, </w:t>
      </w:r>
      <w:r w:rsidRPr="00B83B3E">
        <w:rPr>
          <w:b/>
        </w:rPr>
        <w:t>Other</w:t>
      </w:r>
      <w:r w:rsidRPr="00B83B3E">
        <w:t xml:space="preserve"> can be selected.</w:t>
      </w:r>
      <w:r w:rsidR="00EE0CF4">
        <w:t xml:space="preserve"> </w:t>
      </w:r>
      <w:r w:rsidRPr="00B83B3E">
        <w:t xml:space="preserve">The </w:t>
      </w:r>
      <w:r w:rsidRPr="00B83B3E">
        <w:rPr>
          <w:b/>
        </w:rPr>
        <w:t>Other Description</w:t>
      </w:r>
      <w:r w:rsidRPr="00B83B3E">
        <w:t xml:space="preserve"> field </w:t>
      </w:r>
      <w:r w:rsidR="00644FDC" w:rsidRPr="00B83B3E">
        <w:t>is then</w:t>
      </w:r>
      <w:r w:rsidRPr="00B83B3E">
        <w:t xml:space="preserve"> enabled</w:t>
      </w:r>
      <w:r w:rsidR="001D0B8D" w:rsidRPr="00B83B3E">
        <w:t xml:space="preserve"> </w:t>
      </w:r>
    </w:p>
    <w:p w14:paraId="5C3CDBE6" w14:textId="5905000F" w:rsidR="00D90A63" w:rsidRPr="00B83B3E" w:rsidRDefault="00D90A63" w:rsidP="00D90A63">
      <w:pPr>
        <w:pStyle w:val="BodyText5Numbers"/>
      </w:pPr>
      <w:r w:rsidRPr="00B83B3E">
        <w:rPr>
          <w:b/>
        </w:rPr>
        <w:t>Other Description:</w:t>
      </w:r>
      <w:r w:rsidR="00EE0CF4">
        <w:rPr>
          <w:b/>
        </w:rPr>
        <w:t xml:space="preserve"> </w:t>
      </w:r>
      <w:r w:rsidRPr="00B83B3E">
        <w:t xml:space="preserve">This field is enabled if </w:t>
      </w:r>
      <w:r w:rsidRPr="00B83B3E">
        <w:rPr>
          <w:b/>
        </w:rPr>
        <w:t>Other</w:t>
      </w:r>
      <w:r w:rsidRPr="00B83B3E">
        <w:t xml:space="preserve"> is chosen in the Medical Services Requested field.</w:t>
      </w:r>
      <w:r w:rsidR="00EE0CF4">
        <w:t xml:space="preserve"> </w:t>
      </w:r>
      <w:r w:rsidRPr="00B83B3E">
        <w:t>This is a required field if enabled</w:t>
      </w:r>
      <w:r w:rsidR="001D0B8D" w:rsidRPr="00B83B3E">
        <w:t xml:space="preserve"> </w:t>
      </w:r>
    </w:p>
    <w:p w14:paraId="5C3CDBE7" w14:textId="52ED2CDD" w:rsidR="00D90A63" w:rsidRPr="00B83B3E" w:rsidRDefault="00D90A63" w:rsidP="00D90A63">
      <w:pPr>
        <w:pStyle w:val="BodyText5Numbers"/>
      </w:pPr>
      <w:r w:rsidRPr="00B83B3E">
        <w:rPr>
          <w:b/>
        </w:rPr>
        <w:t>Reason for Referral:</w:t>
      </w:r>
      <w:r w:rsidR="00EE0CF4">
        <w:rPr>
          <w:b/>
        </w:rPr>
        <w:t xml:space="preserve"> </w:t>
      </w:r>
      <w:r w:rsidRPr="00B83B3E">
        <w:t>This is a required field.</w:t>
      </w:r>
      <w:r w:rsidR="00EE0CF4">
        <w:t xml:space="preserve"> </w:t>
      </w:r>
      <w:r w:rsidRPr="00B83B3E">
        <w:t>It is a free text field that is enabled for a maximum of</w:t>
      </w:r>
      <w:r w:rsidRPr="00B83B3E">
        <w:rPr>
          <w:b/>
        </w:rPr>
        <w:t xml:space="preserve"> </w:t>
      </w:r>
      <w:r w:rsidRPr="00B83B3E">
        <w:t>50 characters to briefly describe the reason a referral is being made</w:t>
      </w:r>
      <w:r w:rsidR="001D0B8D" w:rsidRPr="00B83B3E">
        <w:t xml:space="preserve"> </w:t>
      </w:r>
    </w:p>
    <w:p w14:paraId="5C3CDBE8" w14:textId="5F280E58" w:rsidR="00D90A63" w:rsidRPr="00B83B3E" w:rsidRDefault="00D90A63" w:rsidP="00D90A63">
      <w:pPr>
        <w:pStyle w:val="BodyText5Numbers"/>
      </w:pPr>
      <w:r w:rsidRPr="00B83B3E">
        <w:rPr>
          <w:b/>
        </w:rPr>
        <w:t>Rehabilitation Objectives:</w:t>
      </w:r>
      <w:r w:rsidR="00EE0CF4">
        <w:rPr>
          <w:b/>
        </w:rPr>
        <w:t xml:space="preserve"> </w:t>
      </w:r>
      <w:r w:rsidRPr="00B83B3E">
        <w:t>This is a required field.</w:t>
      </w:r>
      <w:r w:rsidR="00EE0CF4">
        <w:t xml:space="preserve"> </w:t>
      </w:r>
      <w:r w:rsidRPr="00B83B3E">
        <w:t>It is a free text field that is enabled for a maximum of</w:t>
      </w:r>
      <w:r w:rsidRPr="00B83B3E">
        <w:rPr>
          <w:b/>
        </w:rPr>
        <w:t xml:space="preserve"> </w:t>
      </w:r>
      <w:r w:rsidRPr="00B83B3E">
        <w:t>100 characters to allow input of rehabilitation objectives</w:t>
      </w:r>
      <w:r w:rsidR="001D0B8D" w:rsidRPr="00B83B3E">
        <w:t xml:space="preserve"> </w:t>
      </w:r>
    </w:p>
    <w:p w14:paraId="5C3CDBE9" w14:textId="50C2B654" w:rsidR="00D90A63" w:rsidRPr="00B83B3E" w:rsidRDefault="00D90A63" w:rsidP="00D90A63">
      <w:pPr>
        <w:pStyle w:val="BodyText5Numbers"/>
      </w:pPr>
      <w:r w:rsidRPr="00B83B3E">
        <w:rPr>
          <w:b/>
        </w:rPr>
        <w:t>Comments / Notes:</w:t>
      </w:r>
      <w:r w:rsidR="00EE0CF4">
        <w:rPr>
          <w:b/>
        </w:rPr>
        <w:t xml:space="preserve"> </w:t>
      </w:r>
      <w:r w:rsidRPr="00B83B3E">
        <w:t>This is a free text field allowing for brief or long descriptions relating to this medical request.</w:t>
      </w:r>
      <w:r w:rsidR="00EE0CF4">
        <w:t xml:space="preserve"> </w:t>
      </w:r>
      <w:r w:rsidRPr="00B83B3E">
        <w:t>The field is always editable unless the Request for Medical Service has been cancelled or completed</w:t>
      </w:r>
      <w:r w:rsidR="001D0B8D" w:rsidRPr="00B83B3E">
        <w:t xml:space="preserve"> </w:t>
      </w:r>
    </w:p>
    <w:p w14:paraId="5C3CDBEA" w14:textId="77777777" w:rsidR="00D90A63" w:rsidRPr="00B83B3E" w:rsidRDefault="00D90A63" w:rsidP="00D90A63">
      <w:pPr>
        <w:pStyle w:val="BodyText5Numbers"/>
      </w:pPr>
      <w:r w:rsidRPr="00B83B3E">
        <w:rPr>
          <w:b/>
        </w:rPr>
        <w:t xml:space="preserve">Preferred Schedule Date: </w:t>
      </w:r>
      <w:r w:rsidRPr="00B83B3E">
        <w:t>If the Veteran needs to be seen by a certain date, a Preferred Schedule Date can be entered</w:t>
      </w:r>
      <w:r w:rsidR="001D0B8D" w:rsidRPr="00B83B3E">
        <w:t xml:space="preserve"> </w:t>
      </w:r>
    </w:p>
    <w:p w14:paraId="5C3CDBEB" w14:textId="47618CDA" w:rsidR="00D90A63" w:rsidRPr="00B83B3E" w:rsidRDefault="00D90A63" w:rsidP="00D90A63">
      <w:pPr>
        <w:pStyle w:val="BodyText5Numbers"/>
      </w:pPr>
      <w:r w:rsidRPr="00B83B3E">
        <w:rPr>
          <w:b/>
        </w:rPr>
        <w:t>Preferred Schedule Date Reason:</w:t>
      </w:r>
      <w:r w:rsidR="00EE0CF4">
        <w:rPr>
          <w:b/>
        </w:rPr>
        <w:t xml:space="preserve"> </w:t>
      </w:r>
      <w:r w:rsidRPr="00B83B3E">
        <w:t>This field cannot be blank if a Preferred Schedule Date is specified. One needs to explain the reason for specifying a Preferred Schedule Date.</w:t>
      </w:r>
      <w:r w:rsidR="00EE0CF4">
        <w:t xml:space="preserve"> </w:t>
      </w:r>
    </w:p>
    <w:p w14:paraId="5C3CDBEC" w14:textId="1227C11C" w:rsidR="00D90A63" w:rsidRPr="00B83B3E" w:rsidRDefault="00D90A63" w:rsidP="00D90A63">
      <w:pPr>
        <w:pStyle w:val="BodyText5Numbers"/>
      </w:pPr>
      <w:r w:rsidRPr="00B83B3E">
        <w:rPr>
          <w:b/>
          <w:u w:val="single"/>
        </w:rPr>
        <w:lastRenderedPageBreak/>
        <w:t>S</w:t>
      </w:r>
      <w:r w:rsidRPr="00B83B3E">
        <w:rPr>
          <w:b/>
        </w:rPr>
        <w:t xml:space="preserve">end Medical Services Request </w:t>
      </w:r>
      <w:r w:rsidRPr="00B83B3E">
        <w:t>button.</w:t>
      </w:r>
      <w:r w:rsidR="00EE0CF4">
        <w:t xml:space="preserve"> </w:t>
      </w:r>
      <w:r w:rsidRPr="00B83B3E">
        <w:t>This button submits all the data input and initiates the Medical Services Request</w:t>
      </w:r>
      <w:r w:rsidR="00EE0CF4">
        <w:t xml:space="preserve"> </w:t>
      </w:r>
    </w:p>
    <w:p w14:paraId="5C3CDBED" w14:textId="77777777" w:rsidR="00D90A63" w:rsidRPr="00B83B3E" w:rsidRDefault="00D90A63" w:rsidP="00D90A63">
      <w:pPr>
        <w:pStyle w:val="BodyText5Numbers"/>
      </w:pPr>
      <w:r w:rsidRPr="00B83B3E">
        <w:rPr>
          <w:b/>
          <w:u w:val="single"/>
        </w:rPr>
        <w:t>C</w:t>
      </w:r>
      <w:r w:rsidRPr="00B83B3E">
        <w:rPr>
          <w:b/>
        </w:rPr>
        <w:t xml:space="preserve">ancel </w:t>
      </w:r>
      <w:r w:rsidRPr="00B83B3E">
        <w:t>button:</w:t>
      </w:r>
      <w:r w:rsidRPr="00B83B3E">
        <w:rPr>
          <w:b/>
        </w:rPr>
        <w:t xml:space="preserve"> </w:t>
      </w:r>
      <w:r w:rsidRPr="00B83B3E">
        <w:t>This button closes the form without saving a “new” Medical Services Request.</w:t>
      </w:r>
    </w:p>
    <w:p w14:paraId="5C3CDBEE" w14:textId="29348692" w:rsidR="00BC0D76" w:rsidRPr="00B83B3E" w:rsidRDefault="004E37FB" w:rsidP="00345C0B">
      <w:pPr>
        <w:pStyle w:val="Body3PicCaption"/>
      </w:pPr>
      <w:r w:rsidRPr="00B83B3E">
        <w:drawing>
          <wp:inline distT="0" distB="0" distL="0" distR="0" wp14:anchorId="27B0F7B2" wp14:editId="4B1B3537">
            <wp:extent cx="5429250" cy="4089400"/>
            <wp:effectExtent l="0" t="0" r="0" b="6350"/>
            <wp:docPr id="391" name="Picture 133" descr="Displays Medical Service Request" title="Figure 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17" cstate="print"/>
                    <a:srcRect/>
                    <a:stretch>
                      <a:fillRect/>
                    </a:stretch>
                  </pic:blipFill>
                  <pic:spPr bwMode="auto">
                    <a:xfrm>
                      <a:off x="0" y="0"/>
                      <a:ext cx="5429250" cy="4089400"/>
                    </a:xfrm>
                    <a:prstGeom prst="rect">
                      <a:avLst/>
                    </a:prstGeom>
                    <a:noFill/>
                  </pic:spPr>
                </pic:pic>
              </a:graphicData>
            </a:graphic>
          </wp:inline>
        </w:drawing>
      </w:r>
    </w:p>
    <w:p w14:paraId="5C3CDBEF" w14:textId="427D60A5" w:rsidR="00961DAB" w:rsidRPr="00B83B3E" w:rsidRDefault="00BC0D76" w:rsidP="00B52F9B">
      <w:pPr>
        <w:pStyle w:val="Caption"/>
        <w:rPr>
          <w:rFonts w:cs="Times New Roman"/>
        </w:rPr>
      </w:pPr>
      <w:bookmarkStart w:id="1822" w:name="_Ref406770521"/>
      <w:bookmarkStart w:id="1823" w:name="_Toc2082738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169</w:t>
      </w:r>
      <w:r w:rsidR="008D502E">
        <w:rPr>
          <w:rFonts w:cs="Times New Roman"/>
        </w:rPr>
        <w:fldChar w:fldCharType="end"/>
      </w:r>
      <w:bookmarkEnd w:id="1822"/>
      <w:r w:rsidR="00CE27BE">
        <w:rPr>
          <w:rFonts w:cs="Times New Roman"/>
        </w:rPr>
        <w:t xml:space="preserve">. </w:t>
      </w:r>
      <w:proofErr w:type="spellStart"/>
      <w:r w:rsidR="00CE27BE">
        <w:rPr>
          <w:rFonts w:cs="Times New Roman"/>
        </w:rPr>
        <w:t>VocRehab</w:t>
      </w:r>
      <w:proofErr w:type="spellEnd"/>
      <w:r w:rsidR="00CE27BE">
        <w:rPr>
          <w:rFonts w:cs="Times New Roman"/>
        </w:rPr>
        <w:t xml:space="preserve"> Add New Medical Services Request.</w:t>
      </w:r>
      <w:bookmarkEnd w:id="1823"/>
    </w:p>
    <w:p w14:paraId="5C3CDBF0" w14:textId="77777777" w:rsidR="00961DAB" w:rsidRPr="00B83B3E" w:rsidRDefault="00961DAB" w:rsidP="00B52F9B">
      <w:pPr>
        <w:pStyle w:val="Caption"/>
        <w:rPr>
          <w:rFonts w:cs="Times New Roman"/>
        </w:rPr>
      </w:pPr>
    </w:p>
    <w:p w14:paraId="5C3CDBF1" w14:textId="77777777" w:rsidR="00AC042F" w:rsidRPr="00B83B3E" w:rsidRDefault="00961DAB" w:rsidP="00EE33FC">
      <w:pPr>
        <w:pStyle w:val="Heading4"/>
      </w:pPr>
      <w:bookmarkStart w:id="1824" w:name="_Toc508873676"/>
      <w:r w:rsidRPr="00B83B3E">
        <w:t>Edit Request</w:t>
      </w:r>
      <w:r w:rsidR="00AC042F" w:rsidRPr="00B83B3E">
        <w:t xml:space="preserve"> (VBA/VR&amp;E Counselor and VHA Coordinator Roles)</w:t>
      </w:r>
      <w:bookmarkEnd w:id="1824"/>
    </w:p>
    <w:p w14:paraId="5C3CDBF2" w14:textId="77777777" w:rsidR="00AC042F" w:rsidRPr="00B83B3E" w:rsidRDefault="00AC042F" w:rsidP="00AC042F">
      <w:pPr>
        <w:pStyle w:val="BodyText"/>
      </w:pPr>
      <w:r w:rsidRPr="00B83B3E">
        <w:rPr>
          <w:b/>
        </w:rPr>
        <w:t>Step 1</w:t>
      </w:r>
      <w:r w:rsidRPr="00B83B3E">
        <w:t xml:space="preserve"> – The user logs into CAPRI, looks up the veteran using the </w:t>
      </w:r>
      <w:r w:rsidRPr="00B83B3E">
        <w:rPr>
          <w:b/>
        </w:rPr>
        <w:t>Patient Selector</w:t>
      </w:r>
      <w:r w:rsidRPr="00B83B3E">
        <w:t xml:space="preserve">, and moves to the </w:t>
      </w:r>
      <w:proofErr w:type="spellStart"/>
      <w:r w:rsidRPr="00B83B3E">
        <w:rPr>
          <w:b/>
        </w:rPr>
        <w:t>VocRehab</w:t>
      </w:r>
      <w:proofErr w:type="spellEnd"/>
      <w:r w:rsidRPr="00B83B3E">
        <w:t xml:space="preserve"> tab</w:t>
      </w:r>
      <w:r w:rsidR="00477749" w:rsidRPr="00B83B3E">
        <w:t>.</w:t>
      </w:r>
    </w:p>
    <w:p w14:paraId="5C3CDBF3" w14:textId="77777777" w:rsidR="00AC042F" w:rsidRPr="00B83B3E" w:rsidRDefault="00AC042F" w:rsidP="00AC042F">
      <w:pPr>
        <w:pStyle w:val="BodyText"/>
      </w:pPr>
      <w:r w:rsidRPr="00B83B3E">
        <w:rPr>
          <w:b/>
        </w:rPr>
        <w:t>Step 2</w:t>
      </w:r>
      <w:r w:rsidRPr="00B83B3E">
        <w:t xml:space="preserve"> – The user clicks on the date of the request they would like to edit and clicks </w:t>
      </w:r>
      <w:r w:rsidRPr="00B83B3E">
        <w:rPr>
          <w:b/>
        </w:rPr>
        <w:t>Edit Request</w:t>
      </w:r>
      <w:r w:rsidRPr="00B83B3E">
        <w:t xml:space="preserve"> button to edit a Chapter 31, VA Form 28-8861 request (Medical Services Request)</w:t>
      </w:r>
      <w:r w:rsidR="00477749" w:rsidRPr="00B83B3E">
        <w:t>.</w:t>
      </w:r>
    </w:p>
    <w:p w14:paraId="5C3CDBF4" w14:textId="77777777" w:rsidR="00AC042F" w:rsidRPr="00B83B3E" w:rsidRDefault="00AC042F" w:rsidP="00AC042F">
      <w:pPr>
        <w:pStyle w:val="BodyText"/>
      </w:pPr>
      <w:bookmarkStart w:id="1825" w:name="_Ref331598603"/>
      <w:r w:rsidRPr="00B83B3E">
        <w:t xml:space="preserve">The fields for editing a Medical Services Request and adding one are identical </w:t>
      </w:r>
      <w:r w:rsidR="005D0A3B" w:rsidRPr="00B83B3E">
        <w:t>have</w:t>
      </w:r>
      <w:r w:rsidRPr="00B83B3E">
        <w:t xml:space="preserve"> the following exceptions:</w:t>
      </w:r>
    </w:p>
    <w:p w14:paraId="5C3CDBF5" w14:textId="240BF8EB" w:rsidR="00AC042F" w:rsidRPr="00B83B3E" w:rsidRDefault="00AC042F" w:rsidP="00AC042F">
      <w:pPr>
        <w:pStyle w:val="BodyText5Numbers"/>
      </w:pPr>
      <w:r w:rsidRPr="00B83B3E">
        <w:rPr>
          <w:b/>
          <w:bCs/>
        </w:rPr>
        <w:t>Consult Selected:</w:t>
      </w:r>
      <w:r w:rsidR="00EE0CF4">
        <w:rPr>
          <w:b/>
          <w:bCs/>
        </w:rPr>
        <w:t xml:space="preserve"> </w:t>
      </w:r>
      <w:r w:rsidRPr="00B83B3E">
        <w:t>This field is read-only.</w:t>
      </w:r>
      <w:r w:rsidR="00EE0CF4">
        <w:t xml:space="preserve"> </w:t>
      </w:r>
      <w:r w:rsidRPr="00B83B3E">
        <w:t xml:space="preserve">It displays “No Consults Found” if a consult has </w:t>
      </w:r>
      <w:r w:rsidR="00C64E87" w:rsidRPr="00B83B3E">
        <w:t>NOT</w:t>
      </w:r>
      <w:r w:rsidR="00644FDC" w:rsidRPr="00B83B3E">
        <w:t xml:space="preserve"> been assigned to the Medical </w:t>
      </w:r>
      <w:r w:rsidR="00566196" w:rsidRPr="00B83B3E">
        <w:t>Services</w:t>
      </w:r>
      <w:r w:rsidRPr="00B83B3E">
        <w:t xml:space="preserve"> Request yet or it display</w:t>
      </w:r>
      <w:r w:rsidR="00644FDC" w:rsidRPr="00B83B3E">
        <w:t>s</w:t>
      </w:r>
      <w:r w:rsidRPr="00B83B3E">
        <w:t xml:space="preserve"> the Date, Time, and Consult Name of the consult assigned to this Medical Services Request</w:t>
      </w:r>
      <w:r w:rsidR="001D0B8D" w:rsidRPr="00B83B3E">
        <w:t xml:space="preserve"> </w:t>
      </w:r>
    </w:p>
    <w:p w14:paraId="5C3CDBF6" w14:textId="6868D276" w:rsidR="00C464CA" w:rsidRPr="00B83B3E" w:rsidRDefault="00C464CA" w:rsidP="00C464CA">
      <w:pPr>
        <w:pStyle w:val="BodyText5Numbers"/>
      </w:pPr>
      <w:r w:rsidRPr="00B83B3E">
        <w:rPr>
          <w:b/>
          <w:bCs/>
        </w:rPr>
        <w:t>Assign Consult</w:t>
      </w:r>
      <w:r w:rsidRPr="00B83B3E">
        <w:rPr>
          <w:bCs/>
        </w:rPr>
        <w:t xml:space="preserve"> button:</w:t>
      </w:r>
      <w:r w:rsidR="00EE0CF4">
        <w:rPr>
          <w:bCs/>
        </w:rPr>
        <w:t xml:space="preserve"> </w:t>
      </w:r>
      <w:r w:rsidRPr="00B83B3E">
        <w:t xml:space="preserve">This button opens the </w:t>
      </w:r>
      <w:r w:rsidRPr="00B83B3E">
        <w:rPr>
          <w:b/>
        </w:rPr>
        <w:t>Assign Consult</w:t>
      </w:r>
      <w:r w:rsidRPr="00B83B3E">
        <w:t xml:space="preserve"> dialog box and allows the user to associate a consult with a request.</w:t>
      </w:r>
      <w:r w:rsidR="00EE0CF4">
        <w:t xml:space="preserve"> </w:t>
      </w:r>
      <w:r w:rsidRPr="00B83B3E">
        <w:t xml:space="preserve">It is only selectable if the user has the security key of </w:t>
      </w:r>
      <w:r w:rsidRPr="00B83B3E">
        <w:rPr>
          <w:b/>
          <w:bCs/>
        </w:rPr>
        <w:t>DVBA CAPRI VHA_COORDINATOR (VHA Coordinator role)</w:t>
      </w:r>
    </w:p>
    <w:p w14:paraId="5C3CDBF7" w14:textId="0EC5365E" w:rsidR="00C464CA" w:rsidRPr="00B83B3E" w:rsidRDefault="00C464CA" w:rsidP="00C464CA">
      <w:pPr>
        <w:pStyle w:val="BodyText5Numbers"/>
      </w:pPr>
      <w:r w:rsidRPr="00B83B3E">
        <w:rPr>
          <w:b/>
          <w:bCs/>
        </w:rPr>
        <w:lastRenderedPageBreak/>
        <w:t xml:space="preserve">Update Medical Services </w:t>
      </w:r>
      <w:r w:rsidRPr="00B83B3E">
        <w:rPr>
          <w:b/>
        </w:rPr>
        <w:t xml:space="preserve">Request </w:t>
      </w:r>
      <w:r w:rsidRPr="00B83B3E">
        <w:t>but</w:t>
      </w:r>
      <w:r w:rsidR="001D0B8D" w:rsidRPr="00B83B3E">
        <w:t>ton.</w:t>
      </w:r>
      <w:r w:rsidR="00EE0CF4">
        <w:t xml:space="preserve"> </w:t>
      </w:r>
      <w:r w:rsidR="001D0B8D" w:rsidRPr="00B83B3E">
        <w:t>This updates the request</w:t>
      </w:r>
      <w:r w:rsidRPr="00B83B3E">
        <w:t xml:space="preserve"> </w:t>
      </w:r>
    </w:p>
    <w:p w14:paraId="5C3CDBF8" w14:textId="75367014" w:rsidR="00AC042F" w:rsidRPr="00B83B3E" w:rsidRDefault="00AC042F" w:rsidP="00AC042F">
      <w:pPr>
        <w:pStyle w:val="BodyText5Numbers"/>
      </w:pPr>
      <w:r w:rsidRPr="00B83B3E">
        <w:rPr>
          <w:b/>
          <w:bCs/>
        </w:rPr>
        <w:t xml:space="preserve">Cancel Medical Services Request </w:t>
      </w:r>
      <w:r w:rsidRPr="00B83B3E">
        <w:rPr>
          <w:bCs/>
        </w:rPr>
        <w:t>button:</w:t>
      </w:r>
      <w:r w:rsidR="00EE0CF4">
        <w:rPr>
          <w:b/>
          <w:bCs/>
        </w:rPr>
        <w:t xml:space="preserve"> </w:t>
      </w:r>
      <w:r w:rsidR="00644FDC" w:rsidRPr="00B83B3E">
        <w:t xml:space="preserve">This button </w:t>
      </w:r>
      <w:r w:rsidRPr="00B83B3E">
        <w:t>cancel</w:t>
      </w:r>
      <w:r w:rsidR="00644FDC" w:rsidRPr="00B83B3E">
        <w:t>s</w:t>
      </w:r>
      <w:r w:rsidRPr="00B83B3E">
        <w:t xml:space="preserve"> the Medical Services Request.</w:t>
      </w:r>
      <w:r w:rsidR="00EE0CF4">
        <w:t xml:space="preserve"> </w:t>
      </w:r>
      <w:r w:rsidRPr="00B83B3E">
        <w:t>The request remain</w:t>
      </w:r>
      <w:r w:rsidR="00644FDC" w:rsidRPr="00B83B3E">
        <w:t>s</w:t>
      </w:r>
      <w:r w:rsidRPr="00B83B3E">
        <w:t xml:space="preserve"> in the database for historical purposes, but its status show</w:t>
      </w:r>
      <w:r w:rsidR="00644FDC" w:rsidRPr="00B83B3E">
        <w:t>s</w:t>
      </w:r>
      <w:r w:rsidRPr="00B83B3E">
        <w:t xml:space="preserve"> as </w:t>
      </w:r>
      <w:r w:rsidRPr="00B83B3E">
        <w:rPr>
          <w:b/>
        </w:rPr>
        <w:t>Cancelled</w:t>
      </w:r>
      <w:r w:rsidRPr="00B83B3E">
        <w:t>.</w:t>
      </w:r>
      <w:r w:rsidR="00EE0CF4">
        <w:t xml:space="preserve"> </w:t>
      </w:r>
      <w:r w:rsidRPr="00B83B3E">
        <w:t>This button is not available on a new request, or if a consult ha</w:t>
      </w:r>
      <w:r w:rsidR="001D0B8D" w:rsidRPr="00B83B3E">
        <w:t>s already been assigned</w:t>
      </w:r>
    </w:p>
    <w:p w14:paraId="5C3CDBF9" w14:textId="172B0C72" w:rsidR="00AC042F" w:rsidRPr="00B83B3E" w:rsidRDefault="00AC042F" w:rsidP="00AC042F">
      <w:pPr>
        <w:pStyle w:val="BodyText5Numbers"/>
      </w:pPr>
      <w:r w:rsidRPr="00B83B3E">
        <w:t xml:space="preserve">Once a consult has been assigned to this </w:t>
      </w:r>
      <w:r w:rsidRPr="00B83B3E">
        <w:rPr>
          <w:b/>
        </w:rPr>
        <w:t>Medical Services Request</w:t>
      </w:r>
      <w:r w:rsidRPr="00B83B3E">
        <w:t xml:space="preserve">, the only field that can be edited is the </w:t>
      </w:r>
      <w:r w:rsidRPr="00B83B3E">
        <w:rPr>
          <w:b/>
        </w:rPr>
        <w:t>Comments / Notes</w:t>
      </w:r>
      <w:r w:rsidRPr="00B83B3E">
        <w:t xml:space="preserve"> field.</w:t>
      </w:r>
      <w:r w:rsidR="00EE0CF4">
        <w:t xml:space="preserve"> </w:t>
      </w:r>
      <w:r w:rsidRPr="00B83B3E">
        <w:t xml:space="preserve">All other fields </w:t>
      </w:r>
      <w:r w:rsidR="00FF4609" w:rsidRPr="00B83B3E">
        <w:t>are</w:t>
      </w:r>
      <w:r w:rsidRPr="00B83B3E">
        <w:t xml:space="preserve"> read-only.</w:t>
      </w:r>
    </w:p>
    <w:p w14:paraId="5C3CDBFA" w14:textId="533643D4" w:rsidR="00BC0D76" w:rsidRPr="00B83B3E" w:rsidRDefault="004E37FB" w:rsidP="00345C0B">
      <w:pPr>
        <w:pStyle w:val="Body3PicCaption"/>
      </w:pPr>
      <w:r w:rsidRPr="00B83B3E">
        <w:drawing>
          <wp:inline distT="0" distB="0" distL="0" distR="0" wp14:anchorId="31C8D40B" wp14:editId="007B6917">
            <wp:extent cx="5410200" cy="4076700"/>
            <wp:effectExtent l="0" t="0" r="0" b="0"/>
            <wp:docPr id="392" name="Picture 14" descr="Displays a Medical Services Request screen with patient information" title="Figure 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8" cstate="print"/>
                    <a:srcRect/>
                    <a:stretch>
                      <a:fillRect/>
                    </a:stretch>
                  </pic:blipFill>
                  <pic:spPr bwMode="auto">
                    <a:xfrm>
                      <a:off x="0" y="0"/>
                      <a:ext cx="5410200" cy="4076700"/>
                    </a:xfrm>
                    <a:prstGeom prst="rect">
                      <a:avLst/>
                    </a:prstGeom>
                    <a:noFill/>
                    <a:ln w="9525">
                      <a:noFill/>
                      <a:miter lim="800000"/>
                      <a:headEnd/>
                      <a:tailEnd/>
                    </a:ln>
                  </pic:spPr>
                </pic:pic>
              </a:graphicData>
            </a:graphic>
          </wp:inline>
        </w:drawing>
      </w:r>
    </w:p>
    <w:p w14:paraId="5C3CDBFB" w14:textId="3AA4BB16" w:rsidR="00961DAB" w:rsidRPr="00B83B3E" w:rsidRDefault="00BC0D76" w:rsidP="00B52F9B">
      <w:pPr>
        <w:pStyle w:val="Caption"/>
        <w:rPr>
          <w:rFonts w:cs="Times New Roman"/>
        </w:rPr>
      </w:pPr>
      <w:bookmarkStart w:id="1826" w:name="_Toc2082738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170</w:t>
      </w:r>
      <w:r w:rsidR="008D502E">
        <w:rPr>
          <w:rFonts w:cs="Times New Roman"/>
        </w:rPr>
        <w:fldChar w:fldCharType="end"/>
      </w:r>
      <w:r w:rsidR="00CE27BE">
        <w:rPr>
          <w:rFonts w:cs="Times New Roman"/>
        </w:rPr>
        <w:t xml:space="preserve">. </w:t>
      </w:r>
      <w:proofErr w:type="spellStart"/>
      <w:r w:rsidR="00CE27BE">
        <w:rPr>
          <w:rFonts w:cs="Times New Roman"/>
        </w:rPr>
        <w:t>VocRehab</w:t>
      </w:r>
      <w:proofErr w:type="spellEnd"/>
      <w:r w:rsidR="00CE27BE">
        <w:rPr>
          <w:rFonts w:cs="Times New Roman"/>
        </w:rPr>
        <w:t xml:space="preserve"> Edit Medical Services Request.</w:t>
      </w:r>
      <w:bookmarkEnd w:id="1826"/>
    </w:p>
    <w:bookmarkEnd w:id="1825"/>
    <w:p w14:paraId="5C3CDBFC" w14:textId="77777777" w:rsidR="00E26469" w:rsidRPr="00B83B3E" w:rsidRDefault="00E26469" w:rsidP="00B52F9B">
      <w:pPr>
        <w:pStyle w:val="Caption"/>
        <w:rPr>
          <w:rFonts w:cs="Times New Roman"/>
        </w:rPr>
      </w:pPr>
    </w:p>
    <w:p w14:paraId="5C3CDBFD" w14:textId="77777777" w:rsidR="00961DAB" w:rsidRPr="00B83B3E" w:rsidRDefault="00961DAB" w:rsidP="005F7F65">
      <w:pPr>
        <w:pStyle w:val="Heading4"/>
      </w:pPr>
      <w:r w:rsidRPr="00B83B3E">
        <w:t>Point of Contact</w:t>
      </w:r>
    </w:p>
    <w:p w14:paraId="5C3CDBFE" w14:textId="04FD31C5" w:rsidR="00961DAB" w:rsidRPr="00B83B3E" w:rsidRDefault="00961DAB" w:rsidP="004C0D6D">
      <w:pPr>
        <w:pStyle w:val="BodyText"/>
      </w:pPr>
      <w:r w:rsidRPr="00B83B3E">
        <w:t>This screen (</w:t>
      </w:r>
      <w:r w:rsidR="00EF04FA" w:rsidRPr="00B83B3E">
        <w:fldChar w:fldCharType="begin"/>
      </w:r>
      <w:r w:rsidR="00EF04FA" w:rsidRPr="00B83B3E">
        <w:instrText xml:space="preserve"> REF _Ref406770389 \h </w:instrText>
      </w:r>
      <w:r w:rsidR="00B83B3E">
        <w:instrText xml:space="preserve"> \* MERGEFORMAT </w:instrText>
      </w:r>
      <w:r w:rsidR="00EF04FA" w:rsidRPr="00B83B3E">
        <w:fldChar w:fldCharType="separate"/>
      </w:r>
      <w:r w:rsidR="0081024B" w:rsidRPr="00B83B3E">
        <w:t xml:space="preserve">Figure </w:t>
      </w:r>
      <w:r w:rsidR="0081024B">
        <w:rPr>
          <w:noProof/>
        </w:rPr>
        <w:t>2</w:t>
      </w:r>
      <w:r w:rsidR="0081024B">
        <w:rPr>
          <w:noProof/>
        </w:rPr>
        <w:noBreakHyphen/>
        <w:t>171</w:t>
      </w:r>
      <w:r w:rsidR="00EF04FA" w:rsidRPr="00B83B3E">
        <w:fldChar w:fldCharType="end"/>
      </w:r>
      <w:r w:rsidRPr="00B83B3E">
        <w:t xml:space="preserve">) displays the </w:t>
      </w:r>
      <w:r w:rsidR="002C66C6" w:rsidRPr="00B83B3E">
        <w:t>Point of Contact information for the Medical Services Request.</w:t>
      </w:r>
      <w:r w:rsidR="00EE0CF4">
        <w:t xml:space="preserve"> </w:t>
      </w:r>
      <w:r w:rsidR="002C66C6" w:rsidRPr="00B83B3E">
        <w:t>It is derived from the user’s credentials that logged into CAPRI and entered the request.</w:t>
      </w:r>
    </w:p>
    <w:p w14:paraId="5C3CDBFF" w14:textId="77777777" w:rsidR="00EF04FA" w:rsidRPr="00B83B3E" w:rsidRDefault="00EF04FA" w:rsidP="004C0D6D">
      <w:pPr>
        <w:pStyle w:val="BodyText"/>
      </w:pPr>
    </w:p>
    <w:p w14:paraId="5C3CDC00" w14:textId="2EF39FE8" w:rsidR="00BC0D76" w:rsidRPr="00B83B3E" w:rsidRDefault="004E37FB" w:rsidP="00345C0B">
      <w:pPr>
        <w:pStyle w:val="Body3PicCaption"/>
      </w:pPr>
      <w:bookmarkStart w:id="1827" w:name="_Ref331598687"/>
      <w:r w:rsidRPr="00B83B3E">
        <w:lastRenderedPageBreak/>
        <w:drawing>
          <wp:inline distT="0" distB="0" distL="0" distR="0" wp14:anchorId="6C646529" wp14:editId="6289CBE8">
            <wp:extent cx="2410460" cy="2715895"/>
            <wp:effectExtent l="0" t="0" r="8890" b="8255"/>
            <wp:docPr id="393" name="Picture 135" descr="Displays Point of Contact information" title="Figure 2-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19" cstate="print"/>
                    <a:srcRect/>
                    <a:stretch>
                      <a:fillRect/>
                    </a:stretch>
                  </pic:blipFill>
                  <pic:spPr bwMode="auto">
                    <a:xfrm>
                      <a:off x="0" y="0"/>
                      <a:ext cx="2410460" cy="2715895"/>
                    </a:xfrm>
                    <a:prstGeom prst="rect">
                      <a:avLst/>
                    </a:prstGeom>
                    <a:noFill/>
                  </pic:spPr>
                </pic:pic>
              </a:graphicData>
            </a:graphic>
          </wp:inline>
        </w:drawing>
      </w:r>
    </w:p>
    <w:p w14:paraId="5C3CDC01" w14:textId="24A252BB" w:rsidR="00961DAB" w:rsidRPr="00B83B3E" w:rsidRDefault="00BC0D76" w:rsidP="00B52F9B">
      <w:pPr>
        <w:pStyle w:val="Caption"/>
        <w:rPr>
          <w:rFonts w:cs="Times New Roman"/>
        </w:rPr>
      </w:pPr>
      <w:bookmarkStart w:id="1828" w:name="_Ref406770389"/>
      <w:bookmarkStart w:id="1829" w:name="_Toc2082738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171</w:t>
      </w:r>
      <w:r w:rsidR="008D502E">
        <w:rPr>
          <w:rFonts w:cs="Times New Roman"/>
        </w:rPr>
        <w:fldChar w:fldCharType="end"/>
      </w:r>
      <w:bookmarkEnd w:id="1828"/>
      <w:r w:rsidR="00CE27BE">
        <w:rPr>
          <w:rFonts w:cs="Times New Roman"/>
        </w:rPr>
        <w:t xml:space="preserve">. </w:t>
      </w:r>
      <w:proofErr w:type="spellStart"/>
      <w:r w:rsidR="00CE27BE">
        <w:rPr>
          <w:rFonts w:cs="Times New Roman"/>
        </w:rPr>
        <w:t>VocRehab</w:t>
      </w:r>
      <w:proofErr w:type="spellEnd"/>
      <w:r w:rsidR="00CE27BE">
        <w:rPr>
          <w:rFonts w:cs="Times New Roman"/>
        </w:rPr>
        <w:t xml:space="preserve"> Medical Services Point of Contact View.</w:t>
      </w:r>
      <w:bookmarkEnd w:id="1829"/>
    </w:p>
    <w:p w14:paraId="5C3CDC02" w14:textId="77777777" w:rsidR="00961DAB" w:rsidRPr="00B83B3E" w:rsidRDefault="00961DAB" w:rsidP="00EE33FC">
      <w:pPr>
        <w:pStyle w:val="Heading4"/>
      </w:pPr>
      <w:bookmarkStart w:id="1830" w:name="_Toc508873677"/>
      <w:bookmarkEnd w:id="1827"/>
      <w:r w:rsidRPr="00B83B3E">
        <w:t>Assign Consults</w:t>
      </w:r>
      <w:bookmarkEnd w:id="1830"/>
    </w:p>
    <w:p w14:paraId="5C3CDC03" w14:textId="16459AA2" w:rsidR="00961DAB" w:rsidRPr="00B83B3E" w:rsidRDefault="00961DAB" w:rsidP="00345C0B">
      <w:pPr>
        <w:pStyle w:val="Body3PicCaption"/>
      </w:pPr>
      <w:r w:rsidRPr="00B83B3E">
        <w:t>This screen (</w:t>
      </w:r>
      <w:r w:rsidR="00397DC4" w:rsidRPr="00B83B3E">
        <w:fldChar w:fldCharType="begin"/>
      </w:r>
      <w:r w:rsidR="00397DC4" w:rsidRPr="00B83B3E">
        <w:instrText xml:space="preserve"> REF _Ref406770374 \h </w:instrText>
      </w:r>
      <w:r w:rsidR="00B83B3E">
        <w:instrText xml:space="preserve"> \* MERGEFORMAT </w:instrText>
      </w:r>
      <w:r w:rsidR="00397DC4" w:rsidRPr="00B83B3E">
        <w:fldChar w:fldCharType="separate"/>
      </w:r>
      <w:r w:rsidR="0081024B" w:rsidRPr="00B83B3E">
        <w:t xml:space="preserve">Figure </w:t>
      </w:r>
      <w:r w:rsidR="0081024B">
        <w:t>2</w:t>
      </w:r>
      <w:r w:rsidR="0081024B">
        <w:noBreakHyphen/>
        <w:t>172</w:t>
      </w:r>
      <w:r w:rsidR="00397DC4" w:rsidRPr="00B83B3E">
        <w:fldChar w:fldCharType="end"/>
      </w:r>
      <w:r w:rsidRPr="00B83B3E">
        <w:t xml:space="preserve">) </w:t>
      </w:r>
      <w:r w:rsidR="006D4F9A" w:rsidRPr="00B83B3E">
        <w:t xml:space="preserve">is only </w:t>
      </w:r>
      <w:r w:rsidRPr="00B83B3E">
        <w:t xml:space="preserve">visible to users who have a security key of </w:t>
      </w:r>
      <w:r w:rsidRPr="00B83B3E">
        <w:rPr>
          <w:bCs/>
        </w:rPr>
        <w:t>DVBA CAPRI VHA_</w:t>
      </w:r>
      <w:r w:rsidR="00645832" w:rsidRPr="00B83B3E">
        <w:rPr>
          <w:bCs/>
        </w:rPr>
        <w:t>COORDINATOR.</w:t>
      </w:r>
      <w:r w:rsidR="00EE0CF4">
        <w:rPr>
          <w:bCs/>
        </w:rPr>
        <w:t xml:space="preserve"> </w:t>
      </w:r>
      <w:r w:rsidR="00645832" w:rsidRPr="00B83B3E">
        <w:t xml:space="preserve">The user selects </w:t>
      </w:r>
      <w:r w:rsidR="00FF4609" w:rsidRPr="00B83B3E">
        <w:t>a</w:t>
      </w:r>
      <w:r w:rsidR="00EE0CF4">
        <w:t xml:space="preserve"> </w:t>
      </w:r>
      <w:r w:rsidR="00645832" w:rsidRPr="00B83B3E">
        <w:t>consult that was previously created</w:t>
      </w:r>
      <w:r w:rsidR="00FF4609" w:rsidRPr="00B83B3E">
        <w:t xml:space="preserve"> for the veteran</w:t>
      </w:r>
      <w:r w:rsidR="00645832" w:rsidRPr="00B83B3E">
        <w:t xml:space="preserve"> in CPRS to assign to the Medical Services Request under the VocRehab tab.</w:t>
      </w:r>
      <w:r w:rsidR="00EE0CF4">
        <w:t xml:space="preserve"> </w:t>
      </w:r>
      <w:r w:rsidR="00645832" w:rsidRPr="00B83B3E">
        <w:t>This assignment must take place in order for the consult status to be tracked.</w:t>
      </w:r>
      <w:r w:rsidR="00EE0CF4">
        <w:t xml:space="preserve"> </w:t>
      </w:r>
      <w:r w:rsidR="00645832" w:rsidRPr="00B83B3E">
        <w:t>Only one consult can be assigned to one Medical Services Request</w:t>
      </w:r>
      <w:r w:rsidR="001D0B8D" w:rsidRPr="00B83B3E">
        <w:t>.</w:t>
      </w:r>
    </w:p>
    <w:p w14:paraId="5C3CDC04" w14:textId="77777777" w:rsidR="00BC0D76" w:rsidRPr="00B83B3E" w:rsidRDefault="00BC0D76" w:rsidP="00345C0B">
      <w:pPr>
        <w:pStyle w:val="Body3PicCaption"/>
      </w:pPr>
    </w:p>
    <w:p w14:paraId="5C3CDC05" w14:textId="5717B1A5" w:rsidR="00BC0D76" w:rsidRPr="00B83B3E" w:rsidRDefault="004E37FB" w:rsidP="00345C0B">
      <w:pPr>
        <w:pStyle w:val="Body3PicCaption"/>
      </w:pPr>
      <w:r w:rsidRPr="00B83B3E">
        <w:drawing>
          <wp:inline distT="0" distB="0" distL="0" distR="0" wp14:anchorId="27790B12" wp14:editId="69AA84A2">
            <wp:extent cx="3557905" cy="2490470"/>
            <wp:effectExtent l="0" t="0" r="4445" b="5080"/>
            <wp:docPr id="394" name="Picture 144" descr="Displays Assign Consults" title="Figure 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20" cstate="print"/>
                    <a:srcRect/>
                    <a:stretch>
                      <a:fillRect/>
                    </a:stretch>
                  </pic:blipFill>
                  <pic:spPr bwMode="auto">
                    <a:xfrm>
                      <a:off x="0" y="0"/>
                      <a:ext cx="3557905" cy="2490470"/>
                    </a:xfrm>
                    <a:prstGeom prst="rect">
                      <a:avLst/>
                    </a:prstGeom>
                    <a:noFill/>
                  </pic:spPr>
                </pic:pic>
              </a:graphicData>
            </a:graphic>
          </wp:inline>
        </w:drawing>
      </w:r>
    </w:p>
    <w:p w14:paraId="5C3CDC06" w14:textId="656B6E22" w:rsidR="00961DAB" w:rsidRPr="00B83B3E" w:rsidRDefault="00BC0D76" w:rsidP="00B52F9B">
      <w:pPr>
        <w:pStyle w:val="Caption"/>
        <w:rPr>
          <w:rFonts w:cs="Times New Roman"/>
        </w:rPr>
      </w:pPr>
      <w:bookmarkStart w:id="1831" w:name="_Ref406770374"/>
      <w:bookmarkStart w:id="1832" w:name="_Toc2082738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172</w:t>
      </w:r>
      <w:r w:rsidR="008D502E">
        <w:rPr>
          <w:rFonts w:cs="Times New Roman"/>
        </w:rPr>
        <w:fldChar w:fldCharType="end"/>
      </w:r>
      <w:bookmarkEnd w:id="1831"/>
      <w:r w:rsidR="00CE27BE">
        <w:rPr>
          <w:rFonts w:cs="Times New Roman"/>
        </w:rPr>
        <w:t xml:space="preserve">. </w:t>
      </w:r>
      <w:proofErr w:type="spellStart"/>
      <w:r w:rsidR="00CE27BE">
        <w:rPr>
          <w:rFonts w:cs="Times New Roman"/>
        </w:rPr>
        <w:t>VocRehab</w:t>
      </w:r>
      <w:proofErr w:type="spellEnd"/>
      <w:r w:rsidR="00CE27BE">
        <w:rPr>
          <w:rFonts w:cs="Times New Roman"/>
        </w:rPr>
        <w:t xml:space="preserve"> Medical Services Assign Consults View.</w:t>
      </w:r>
      <w:bookmarkEnd w:id="1832"/>
    </w:p>
    <w:p w14:paraId="5C3CDC07" w14:textId="77777777" w:rsidR="00961DAB" w:rsidRPr="00B83B3E" w:rsidRDefault="00961DAB" w:rsidP="00B52F9B">
      <w:pPr>
        <w:pStyle w:val="Caption"/>
        <w:rPr>
          <w:rFonts w:cs="Times New Roman"/>
        </w:rPr>
      </w:pPr>
    </w:p>
    <w:p w14:paraId="5C3CDC08" w14:textId="77777777" w:rsidR="00961DAB" w:rsidRPr="00B83B3E" w:rsidRDefault="00961DAB" w:rsidP="00EE33FC">
      <w:pPr>
        <w:pStyle w:val="Heading4"/>
      </w:pPr>
      <w:bookmarkStart w:id="1833" w:name="_Toc508873678"/>
      <w:r w:rsidRPr="00B83B3E">
        <w:t>Cancel Request</w:t>
      </w:r>
      <w:bookmarkEnd w:id="1833"/>
    </w:p>
    <w:p w14:paraId="5C3CDC09" w14:textId="649777A0" w:rsidR="00961DAB" w:rsidRPr="00B83B3E" w:rsidRDefault="00961DAB" w:rsidP="004C0D6D">
      <w:pPr>
        <w:pStyle w:val="BodyText"/>
      </w:pPr>
      <w:r w:rsidRPr="00B83B3E">
        <w:t>This screen (</w:t>
      </w:r>
      <w:r w:rsidR="00EF04FA" w:rsidRPr="00B83B3E">
        <w:fldChar w:fldCharType="begin"/>
      </w:r>
      <w:r w:rsidR="00EF04FA" w:rsidRPr="00B83B3E">
        <w:instrText xml:space="preserve"> REF _Ref406770357 \h </w:instrText>
      </w:r>
      <w:r w:rsidR="00B83B3E">
        <w:instrText xml:space="preserve"> \* MERGEFORMAT </w:instrText>
      </w:r>
      <w:r w:rsidR="00EF04FA" w:rsidRPr="00B83B3E">
        <w:fldChar w:fldCharType="separate"/>
      </w:r>
      <w:r w:rsidR="0081024B" w:rsidRPr="00B83B3E">
        <w:t xml:space="preserve">Figure </w:t>
      </w:r>
      <w:r w:rsidR="0081024B">
        <w:rPr>
          <w:noProof/>
        </w:rPr>
        <w:t>2</w:t>
      </w:r>
      <w:r w:rsidR="0081024B">
        <w:rPr>
          <w:noProof/>
        </w:rPr>
        <w:noBreakHyphen/>
        <w:t>173</w:t>
      </w:r>
      <w:r w:rsidR="00EF04FA" w:rsidRPr="00B83B3E">
        <w:fldChar w:fldCharType="end"/>
      </w:r>
      <w:r w:rsidRPr="00B83B3E">
        <w:t>)</w:t>
      </w:r>
      <w:r w:rsidR="00EF04FA" w:rsidRPr="00B83B3E">
        <w:t>,</w:t>
      </w:r>
      <w:r w:rsidRPr="00B83B3E">
        <w:t xml:space="preserve"> </w:t>
      </w:r>
      <w:r w:rsidR="00645832" w:rsidRPr="00B83B3E">
        <w:t>allows a user to cancel a Medical Services Request.</w:t>
      </w:r>
      <w:r w:rsidR="00EE0CF4">
        <w:t xml:space="preserve"> </w:t>
      </w:r>
      <w:r w:rsidR="00645832" w:rsidRPr="00B83B3E">
        <w:t>This option is only available if a consult has not already been linked (assigned) to this request.</w:t>
      </w:r>
      <w:r w:rsidR="00EE0CF4">
        <w:t xml:space="preserve"> </w:t>
      </w:r>
      <w:r w:rsidR="00645832" w:rsidRPr="00B83B3E">
        <w:t xml:space="preserve">A request </w:t>
      </w:r>
      <w:r w:rsidR="00645832" w:rsidRPr="00B83B3E">
        <w:lastRenderedPageBreak/>
        <w:t>cancellation reason must be selected from the choices displayed on the screen.</w:t>
      </w:r>
      <w:r w:rsidR="00EE0CF4">
        <w:t xml:space="preserve"> </w:t>
      </w:r>
      <w:r w:rsidR="00645832" w:rsidRPr="00B83B3E">
        <w:t xml:space="preserve">If </w:t>
      </w:r>
      <w:r w:rsidR="00645832" w:rsidRPr="00B83B3E">
        <w:rPr>
          <w:b/>
        </w:rPr>
        <w:t>Other</w:t>
      </w:r>
      <w:r w:rsidR="00645832" w:rsidRPr="00B83B3E">
        <w:t xml:space="preserve"> is selected as a reason, then an explanation must be entered in the </w:t>
      </w:r>
      <w:r w:rsidR="00645832" w:rsidRPr="00B83B3E">
        <w:rPr>
          <w:b/>
        </w:rPr>
        <w:t>Cancellation Explanation</w:t>
      </w:r>
      <w:r w:rsidR="00645832" w:rsidRPr="00B83B3E">
        <w:t xml:space="preserve"> field.</w:t>
      </w:r>
    </w:p>
    <w:p w14:paraId="5C3CDC0A" w14:textId="77777777" w:rsidR="00EF04FA" w:rsidRPr="00B83B3E" w:rsidRDefault="00EF04FA" w:rsidP="004C0D6D">
      <w:pPr>
        <w:pStyle w:val="BodyText"/>
      </w:pPr>
    </w:p>
    <w:p w14:paraId="5C3CDC0B" w14:textId="3CF6A58F" w:rsidR="00BC0D76" w:rsidRPr="00B83B3E" w:rsidRDefault="004E37FB" w:rsidP="00345C0B">
      <w:pPr>
        <w:pStyle w:val="Body3PicCaption"/>
      </w:pPr>
      <w:bookmarkStart w:id="1834" w:name="_Ref331598769"/>
      <w:r w:rsidRPr="00B83B3E">
        <w:drawing>
          <wp:inline distT="0" distB="0" distL="0" distR="0" wp14:anchorId="79CD59B5" wp14:editId="55F7624C">
            <wp:extent cx="3783330" cy="2766695"/>
            <wp:effectExtent l="0" t="0" r="7620" b="0"/>
            <wp:docPr id="395" name="Picture 134" descr="Dsiplays Medical Services Request Cancellation screen" title="Figure 2-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21" cstate="print"/>
                    <a:srcRect/>
                    <a:stretch>
                      <a:fillRect/>
                    </a:stretch>
                  </pic:blipFill>
                  <pic:spPr bwMode="auto">
                    <a:xfrm>
                      <a:off x="0" y="0"/>
                      <a:ext cx="3783330" cy="2766695"/>
                    </a:xfrm>
                    <a:prstGeom prst="rect">
                      <a:avLst/>
                    </a:prstGeom>
                    <a:noFill/>
                  </pic:spPr>
                </pic:pic>
              </a:graphicData>
            </a:graphic>
          </wp:inline>
        </w:drawing>
      </w:r>
    </w:p>
    <w:p w14:paraId="5C3CDC0C" w14:textId="4440BA74" w:rsidR="00961DAB" w:rsidRPr="00B83B3E" w:rsidRDefault="00BC0D76" w:rsidP="00B52F9B">
      <w:pPr>
        <w:pStyle w:val="Caption"/>
        <w:rPr>
          <w:rFonts w:cs="Times New Roman"/>
        </w:rPr>
      </w:pPr>
      <w:bookmarkStart w:id="1835" w:name="_Ref406770357"/>
      <w:bookmarkStart w:id="1836" w:name="_Toc2082738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173</w:t>
      </w:r>
      <w:r w:rsidR="008D502E">
        <w:rPr>
          <w:rFonts w:cs="Times New Roman"/>
        </w:rPr>
        <w:fldChar w:fldCharType="end"/>
      </w:r>
      <w:bookmarkEnd w:id="1835"/>
      <w:r w:rsidR="00CE27BE">
        <w:rPr>
          <w:rFonts w:cs="Times New Roman"/>
        </w:rPr>
        <w:t xml:space="preserve">. </w:t>
      </w:r>
      <w:proofErr w:type="spellStart"/>
      <w:r w:rsidR="00CE27BE">
        <w:rPr>
          <w:rFonts w:cs="Times New Roman"/>
        </w:rPr>
        <w:t>VocRehab</w:t>
      </w:r>
      <w:proofErr w:type="spellEnd"/>
      <w:r w:rsidR="00CE27BE">
        <w:rPr>
          <w:rFonts w:cs="Times New Roman"/>
        </w:rPr>
        <w:t xml:space="preserve"> Medical Services Cancellation Request.</w:t>
      </w:r>
      <w:bookmarkEnd w:id="1836"/>
    </w:p>
    <w:p w14:paraId="5C3CDC0D" w14:textId="77777777" w:rsidR="006700B7" w:rsidRPr="00B83B3E" w:rsidRDefault="006700B7" w:rsidP="00EE33FC">
      <w:pPr>
        <w:pStyle w:val="Heading4"/>
      </w:pPr>
      <w:bookmarkStart w:id="1837" w:name="_Toc508873679"/>
      <w:bookmarkEnd w:id="1834"/>
      <w:r w:rsidRPr="00B83B3E">
        <w:t>Notification Messages</w:t>
      </w:r>
      <w:bookmarkEnd w:id="1837"/>
    </w:p>
    <w:p w14:paraId="5C3CDC0E" w14:textId="39312CDF" w:rsidR="006700B7" w:rsidRPr="00B83B3E" w:rsidRDefault="006700B7" w:rsidP="00345C0B">
      <w:pPr>
        <w:pStyle w:val="Body3PicCaption"/>
      </w:pPr>
      <w:r w:rsidRPr="00B83B3E">
        <w:t xml:space="preserve">Upon specific events, MAILMAN messages </w:t>
      </w:r>
      <w:r w:rsidR="006D4F9A" w:rsidRPr="00B83B3E">
        <w:t>are</w:t>
      </w:r>
      <w:r w:rsidRPr="00B83B3E">
        <w:t xml:space="preserve"> sent to VHA Coordinators who must be a member of the MAILMAN mail group: DVBA VR VOCREHAB PERSONNEL</w:t>
      </w:r>
      <w:r w:rsidRPr="00B83B3E" w:rsidDel="00372937">
        <w:rPr>
          <w:bCs/>
        </w:rPr>
        <w:t xml:space="preserve"> </w:t>
      </w:r>
      <w:r w:rsidRPr="00B83B3E">
        <w:rPr>
          <w:bCs/>
        </w:rPr>
        <w:t>and the VR&amp;E Counselor(s) receive email notifications via Outlook</w:t>
      </w:r>
      <w:r w:rsidRPr="00B83B3E">
        <w:t>.</w:t>
      </w:r>
      <w:r w:rsidR="00EE0CF4">
        <w:t xml:space="preserve"> </w:t>
      </w:r>
      <w:r w:rsidRPr="00B83B3E">
        <w:t xml:space="preserve">These notifications </w:t>
      </w:r>
      <w:r w:rsidR="006D4F9A" w:rsidRPr="00B83B3E">
        <w:t>are</w:t>
      </w:r>
      <w:r w:rsidRPr="00B83B3E">
        <w:t xml:space="preserve"> sent for the following status changes to the Medical Services Request:</w:t>
      </w:r>
    </w:p>
    <w:p w14:paraId="5C3CDC0F" w14:textId="77777777" w:rsidR="006700B7" w:rsidRPr="00B83B3E" w:rsidRDefault="006700B7" w:rsidP="006700B7">
      <w:pPr>
        <w:pStyle w:val="ListBullet2"/>
      </w:pPr>
      <w:r w:rsidRPr="00B83B3E">
        <w:rPr>
          <w:b/>
          <w:bCs/>
        </w:rPr>
        <w:t>New Status</w:t>
      </w:r>
      <w:r w:rsidRPr="00B83B3E">
        <w:t>: This message read</w:t>
      </w:r>
      <w:r w:rsidR="006D4F9A" w:rsidRPr="00B83B3E">
        <w:t>s</w:t>
      </w:r>
      <w:r w:rsidRPr="00B83B3E">
        <w:t xml:space="preserve">: </w:t>
      </w:r>
      <w:r w:rsidRPr="00B83B3E">
        <w:rPr>
          <w:b/>
          <w:bCs/>
        </w:rPr>
        <w:t>Chapter 31 Referral for Medical Services New. **</w:t>
      </w:r>
      <w:r w:rsidR="006D4F9A" w:rsidRPr="00B83B3E">
        <w:t>This notification is only sent to</w:t>
      </w:r>
      <w:r w:rsidRPr="00B83B3E">
        <w:t xml:space="preserve"> the </w:t>
      </w:r>
      <w:r w:rsidRPr="00B83B3E">
        <w:rPr>
          <w:b/>
        </w:rPr>
        <w:t>VHA Coordinator</w:t>
      </w:r>
      <w:r w:rsidR="001D0B8D" w:rsidRPr="00B83B3E">
        <w:t xml:space="preserve"> via MAILMAN</w:t>
      </w:r>
    </w:p>
    <w:p w14:paraId="6FD234B0" w14:textId="038DB9E8" w:rsidR="00942367" w:rsidRPr="00B83B3E" w:rsidRDefault="006700B7" w:rsidP="00942367">
      <w:pPr>
        <w:pStyle w:val="ListBullet2"/>
      </w:pPr>
      <w:r w:rsidRPr="00B83B3E">
        <w:rPr>
          <w:b/>
          <w:bCs/>
        </w:rPr>
        <w:t>Pending Status</w:t>
      </w:r>
      <w:r w:rsidR="006D4F9A" w:rsidRPr="00B83B3E">
        <w:t>:</w:t>
      </w:r>
      <w:r w:rsidR="00EE0CF4">
        <w:t xml:space="preserve"> </w:t>
      </w:r>
      <w:r w:rsidR="006D4F9A" w:rsidRPr="00B83B3E">
        <w:t xml:space="preserve">This message </w:t>
      </w:r>
      <w:r w:rsidRPr="00B83B3E">
        <w:t>read</w:t>
      </w:r>
      <w:r w:rsidR="006D4F9A" w:rsidRPr="00B83B3E">
        <w:t>s</w:t>
      </w:r>
      <w:r w:rsidRPr="00B83B3E">
        <w:t xml:space="preserve">: </w:t>
      </w:r>
      <w:r w:rsidRPr="00B83B3E">
        <w:rPr>
          <w:b/>
          <w:bCs/>
        </w:rPr>
        <w:t xml:space="preserve">Chapter 31 Referral for Medical Services Pending. </w:t>
      </w:r>
      <w:r w:rsidRPr="00B83B3E">
        <w:t xml:space="preserve">**In CAPRI, once the VHA Coordinator/or designated person links the consult request to the original Chapter 31, VA Form 28-8861 request, the status of the consult in CAPRI </w:t>
      </w:r>
      <w:r w:rsidR="00191472" w:rsidRPr="00B83B3E">
        <w:t xml:space="preserve">is </w:t>
      </w:r>
      <w:r w:rsidRPr="00B83B3E">
        <w:t>then change</w:t>
      </w:r>
      <w:r w:rsidR="00191472" w:rsidRPr="00B83B3E">
        <w:t>d</w:t>
      </w:r>
      <w:r w:rsidRPr="00B83B3E">
        <w:t xml:space="preserve"> to </w:t>
      </w:r>
      <w:r w:rsidRPr="00B83B3E">
        <w:rPr>
          <w:b/>
        </w:rPr>
        <w:t>Pending</w:t>
      </w:r>
      <w:r w:rsidRPr="00B83B3E">
        <w:t>.</w:t>
      </w:r>
      <w:r w:rsidR="00EE0CF4">
        <w:t xml:space="preserve"> </w:t>
      </w:r>
      <w:r w:rsidR="00191472" w:rsidRPr="00B83B3E">
        <w:t>Both t</w:t>
      </w:r>
      <w:r w:rsidRPr="00B83B3E">
        <w:t>he VHA Coordinator and VR&amp;E Counselo</w:t>
      </w:r>
      <w:r w:rsidR="001D0B8D" w:rsidRPr="00B83B3E">
        <w:t>r receive notification messages</w:t>
      </w:r>
    </w:p>
    <w:p w14:paraId="5C3CDC11" w14:textId="7BAAEC19" w:rsidR="006700B7" w:rsidRPr="00B83B3E" w:rsidRDefault="006700B7" w:rsidP="006700B7">
      <w:pPr>
        <w:pStyle w:val="ListBullet2"/>
      </w:pPr>
      <w:r w:rsidRPr="003E03CD">
        <w:rPr>
          <w:b/>
          <w:bCs/>
        </w:rPr>
        <w:t>Completed</w:t>
      </w:r>
      <w:r w:rsidRPr="00B83B3E">
        <w:rPr>
          <w:b/>
          <w:bCs/>
        </w:rPr>
        <w:t xml:space="preserve"> Status</w:t>
      </w:r>
      <w:r w:rsidR="00191472" w:rsidRPr="00B83B3E">
        <w:t>:</w:t>
      </w:r>
      <w:r w:rsidR="00EE0CF4">
        <w:t xml:space="preserve"> </w:t>
      </w:r>
      <w:r w:rsidR="00191472" w:rsidRPr="00B83B3E">
        <w:t>This message r</w:t>
      </w:r>
      <w:r w:rsidRPr="00B83B3E">
        <w:t>ead</w:t>
      </w:r>
      <w:r w:rsidR="00191472" w:rsidRPr="00B83B3E">
        <w:t>s</w:t>
      </w:r>
      <w:r w:rsidRPr="00B83B3E">
        <w:t xml:space="preserve">: </w:t>
      </w:r>
      <w:r w:rsidRPr="00B83B3E">
        <w:rPr>
          <w:b/>
          <w:bCs/>
        </w:rPr>
        <w:t>Chapter 31 Referral for Medical Services Completed **</w:t>
      </w:r>
      <w:r w:rsidRPr="00B83B3E">
        <w:t xml:space="preserve"> </w:t>
      </w:r>
      <w:r w:rsidR="00191472" w:rsidRPr="00B83B3E">
        <w:t>Both the VHA Coordinator and VR&amp;E Counselo</w:t>
      </w:r>
      <w:r w:rsidR="001D0B8D" w:rsidRPr="00B83B3E">
        <w:t>r receive notification messages</w:t>
      </w:r>
    </w:p>
    <w:p w14:paraId="5C3CDC12" w14:textId="4BEA9AC3" w:rsidR="00942367" w:rsidRPr="00B83B3E" w:rsidRDefault="006700B7" w:rsidP="006700B7">
      <w:pPr>
        <w:pStyle w:val="ListBullet2"/>
      </w:pPr>
      <w:r w:rsidRPr="00B83B3E">
        <w:rPr>
          <w:b/>
          <w:bCs/>
        </w:rPr>
        <w:t>Cancelled Status</w:t>
      </w:r>
      <w:r w:rsidRPr="00B83B3E">
        <w:rPr>
          <w:bCs/>
        </w:rPr>
        <w:t>:</w:t>
      </w:r>
      <w:r w:rsidR="00EE0CF4">
        <w:rPr>
          <w:bCs/>
        </w:rPr>
        <w:t xml:space="preserve"> </w:t>
      </w:r>
      <w:r w:rsidRPr="00B83B3E">
        <w:rPr>
          <w:bCs/>
        </w:rPr>
        <w:t>This</w:t>
      </w:r>
      <w:r w:rsidRPr="00B83B3E">
        <w:rPr>
          <w:b/>
          <w:bCs/>
        </w:rPr>
        <w:t xml:space="preserve"> </w:t>
      </w:r>
      <w:r w:rsidR="00191472" w:rsidRPr="00B83B3E">
        <w:t>message</w:t>
      </w:r>
      <w:r w:rsidRPr="00B83B3E">
        <w:t xml:space="preserve"> read</w:t>
      </w:r>
      <w:r w:rsidR="00191472" w:rsidRPr="00B83B3E">
        <w:t>s</w:t>
      </w:r>
      <w:r w:rsidRPr="00B83B3E">
        <w:t>:</w:t>
      </w:r>
      <w:r w:rsidRPr="00B83B3E">
        <w:rPr>
          <w:b/>
          <w:bCs/>
        </w:rPr>
        <w:t xml:space="preserve"> Chapter 31 Referral for Medical Services Cancelled**</w:t>
      </w:r>
      <w:r w:rsidRPr="00B83B3E">
        <w:t xml:space="preserve"> </w:t>
      </w:r>
      <w:r w:rsidR="00191472" w:rsidRPr="00B83B3E">
        <w:t>Both the VHA Coordinator and VR&amp;E Counselor receive notification messages</w:t>
      </w:r>
    </w:p>
    <w:p w14:paraId="45B2C3FA" w14:textId="77777777" w:rsidR="00942367" w:rsidRPr="00B83B3E" w:rsidRDefault="00942367" w:rsidP="00942367"/>
    <w:p w14:paraId="5C3CDC13" w14:textId="3DD21FF5" w:rsidR="006700B7" w:rsidRPr="00B83B3E" w:rsidRDefault="00B10F1C" w:rsidP="00345C0B">
      <w:pPr>
        <w:pStyle w:val="Body3PicCaption"/>
      </w:pPr>
      <w:r w:rsidRPr="00B83B3E">
        <w:lastRenderedPageBreak/>
        <w:t>(</w:t>
      </w:r>
      <w:r w:rsidR="00EF04FA" w:rsidRPr="00B83B3E">
        <w:fldChar w:fldCharType="begin"/>
      </w:r>
      <w:r w:rsidR="00EF04FA" w:rsidRPr="00B83B3E">
        <w:instrText xml:space="preserve"> REF _Ref406770338 \h </w:instrText>
      </w:r>
      <w:r w:rsidR="00B83B3E">
        <w:instrText xml:space="preserve"> \* MERGEFORMAT </w:instrText>
      </w:r>
      <w:r w:rsidR="00EF04FA" w:rsidRPr="00B83B3E">
        <w:fldChar w:fldCharType="separate"/>
      </w:r>
      <w:r w:rsidR="0081024B" w:rsidRPr="00B83B3E">
        <w:t xml:space="preserve">Figure </w:t>
      </w:r>
      <w:r w:rsidR="0081024B">
        <w:t>2</w:t>
      </w:r>
      <w:r w:rsidR="0081024B">
        <w:noBreakHyphen/>
        <w:t>174</w:t>
      </w:r>
      <w:r w:rsidR="00EF04FA" w:rsidRPr="00B83B3E">
        <w:fldChar w:fldCharType="end"/>
      </w:r>
      <w:r w:rsidRPr="00B83B3E">
        <w:t>)</w:t>
      </w:r>
      <w:r w:rsidR="00EF04FA" w:rsidRPr="00B83B3E">
        <w:t>,</w:t>
      </w:r>
      <w:r w:rsidR="00191472" w:rsidRPr="00B83B3E">
        <w:t xml:space="preserve"> </w:t>
      </w:r>
      <w:r w:rsidR="006700B7" w:rsidRPr="00B83B3E">
        <w:t>is an example of a New Status MAILMAN message the VHA Coordinator would receive.</w:t>
      </w:r>
    </w:p>
    <w:p w14:paraId="5C3CDC14" w14:textId="77777777" w:rsidR="00BA6D7F" w:rsidRPr="00B83B3E" w:rsidRDefault="00BA6D7F" w:rsidP="00345C0B">
      <w:pPr>
        <w:pStyle w:val="Body3PicCaption"/>
      </w:pPr>
    </w:p>
    <w:p w14:paraId="5C3CDC15" w14:textId="327DFA59" w:rsidR="00BC0D76" w:rsidRPr="00B83B3E" w:rsidRDefault="008D5547" w:rsidP="00345C0B">
      <w:pPr>
        <w:pStyle w:val="Body3PicCaption"/>
      </w:pPr>
      <w:r w:rsidRPr="00B83B3E">
        <w:drawing>
          <wp:inline distT="0" distB="0" distL="0" distR="0" wp14:anchorId="0B9F22D3" wp14:editId="7307B50B">
            <wp:extent cx="5683885" cy="2992120"/>
            <wp:effectExtent l="0" t="0" r="0" b="0"/>
            <wp:docPr id="396" name="Picture 145" descr="Displays a sample New Status Mailman message" title="Figure 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22" cstate="print"/>
                    <a:srcRect/>
                    <a:stretch>
                      <a:fillRect/>
                    </a:stretch>
                  </pic:blipFill>
                  <pic:spPr bwMode="auto">
                    <a:xfrm>
                      <a:off x="0" y="0"/>
                      <a:ext cx="5683885" cy="2992120"/>
                    </a:xfrm>
                    <a:prstGeom prst="rect">
                      <a:avLst/>
                    </a:prstGeom>
                    <a:noFill/>
                  </pic:spPr>
                </pic:pic>
              </a:graphicData>
            </a:graphic>
          </wp:inline>
        </w:drawing>
      </w:r>
    </w:p>
    <w:p w14:paraId="5C3CDC16" w14:textId="0679AFC7" w:rsidR="001B6D8E" w:rsidRPr="00B83B3E" w:rsidRDefault="00BC0D76" w:rsidP="00B52F9B">
      <w:pPr>
        <w:pStyle w:val="Caption"/>
        <w:rPr>
          <w:rFonts w:cs="Times New Roman"/>
        </w:rPr>
      </w:pPr>
      <w:bookmarkStart w:id="1838" w:name="_Ref406770338"/>
      <w:bookmarkStart w:id="1839" w:name="_Toc2082738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174</w:t>
      </w:r>
      <w:r w:rsidR="008D502E">
        <w:rPr>
          <w:rFonts w:cs="Times New Roman"/>
        </w:rPr>
        <w:fldChar w:fldCharType="end"/>
      </w:r>
      <w:bookmarkEnd w:id="1838"/>
      <w:r w:rsidR="00CE27BE">
        <w:rPr>
          <w:rFonts w:cs="Times New Roman"/>
        </w:rPr>
        <w:t xml:space="preserve">. </w:t>
      </w:r>
      <w:proofErr w:type="spellStart"/>
      <w:r w:rsidR="00CE27BE">
        <w:rPr>
          <w:rFonts w:cs="Times New Roman"/>
        </w:rPr>
        <w:t>VocRehab</w:t>
      </w:r>
      <w:proofErr w:type="spellEnd"/>
      <w:r w:rsidR="00CE27BE">
        <w:rPr>
          <w:rFonts w:cs="Times New Roman"/>
        </w:rPr>
        <w:t xml:space="preserve"> Notification Message.</w:t>
      </w:r>
      <w:bookmarkEnd w:id="1839"/>
    </w:p>
    <w:p w14:paraId="5C3CDC17" w14:textId="77777777" w:rsidR="009F3A09" w:rsidRPr="00B83B3E" w:rsidRDefault="009F3A09" w:rsidP="00EE33FC">
      <w:pPr>
        <w:pStyle w:val="Heading4"/>
      </w:pPr>
      <w:bookmarkStart w:id="1840" w:name="_Toc508873680"/>
      <w:r w:rsidRPr="00B83B3E">
        <w:t>Aging Notification Messages</w:t>
      </w:r>
      <w:bookmarkEnd w:id="1840"/>
    </w:p>
    <w:p w14:paraId="5C3CDC18" w14:textId="382ACFAF" w:rsidR="009F3A09" w:rsidRDefault="009F3A09" w:rsidP="00AC37B1">
      <w:pPr>
        <w:pStyle w:val="BodyText"/>
      </w:pPr>
      <w:r w:rsidRPr="00B83B3E">
        <w:t xml:space="preserve">Aging notification messages </w:t>
      </w:r>
      <w:r w:rsidR="007E3773" w:rsidRPr="00B83B3E">
        <w:t>(</w:t>
      </w:r>
      <w:r w:rsidR="00EF04FA" w:rsidRPr="00B83B3E">
        <w:fldChar w:fldCharType="begin"/>
      </w:r>
      <w:r w:rsidR="00EF04FA" w:rsidRPr="00B83B3E">
        <w:instrText xml:space="preserve"> REF _Ref406770321 \h </w:instrText>
      </w:r>
      <w:r w:rsidR="00B83B3E">
        <w:instrText xml:space="preserve"> \* MERGEFORMAT </w:instrText>
      </w:r>
      <w:r w:rsidR="00EF04FA" w:rsidRPr="00B83B3E">
        <w:fldChar w:fldCharType="separate"/>
      </w:r>
      <w:r w:rsidR="0081024B" w:rsidRPr="00B83B3E">
        <w:t xml:space="preserve">Figure </w:t>
      </w:r>
      <w:r w:rsidR="0081024B">
        <w:rPr>
          <w:noProof/>
        </w:rPr>
        <w:t>2</w:t>
      </w:r>
      <w:r w:rsidR="0081024B">
        <w:rPr>
          <w:noProof/>
        </w:rPr>
        <w:noBreakHyphen/>
        <w:t>175</w:t>
      </w:r>
      <w:r w:rsidR="00EF04FA" w:rsidRPr="00B83B3E">
        <w:fldChar w:fldCharType="end"/>
      </w:r>
      <w:r w:rsidR="007E3773" w:rsidRPr="00B83B3E">
        <w:t>)</w:t>
      </w:r>
      <w:r w:rsidR="00EF04FA" w:rsidRPr="00B83B3E">
        <w:t>,</w:t>
      </w:r>
      <w:r w:rsidR="007E3773" w:rsidRPr="00B83B3E">
        <w:t xml:space="preserve"> </w:t>
      </w:r>
      <w:r w:rsidRPr="00B83B3E">
        <w:t xml:space="preserve">are sent when a New Medical Services Request age </w:t>
      </w:r>
      <w:r w:rsidR="00151947" w:rsidRPr="00B83B3E">
        <w:t>five, six, and seven</w:t>
      </w:r>
      <w:r w:rsidRPr="00B83B3E">
        <w:t xml:space="preserve"> days</w:t>
      </w:r>
      <w:r w:rsidR="007E3773" w:rsidRPr="00B83B3E">
        <w:t>.</w:t>
      </w:r>
      <w:r w:rsidR="00EE0CF4">
        <w:t xml:space="preserve"> </w:t>
      </w:r>
      <w:proofErr w:type="gramStart"/>
      <w:r w:rsidRPr="00B83B3E">
        <w:t>Five and six day</w:t>
      </w:r>
      <w:proofErr w:type="gramEnd"/>
      <w:r w:rsidRPr="00B83B3E">
        <w:t xml:space="preserve"> notifications are sent alerting the VHA Coordinator via Mailman to link a consult t</w:t>
      </w:r>
      <w:r w:rsidR="00CF5721" w:rsidRPr="00B83B3E">
        <w:t>o the Medical Services Request.</w:t>
      </w:r>
      <w:r w:rsidR="00EE0CF4">
        <w:t xml:space="preserve"> </w:t>
      </w:r>
      <w:proofErr w:type="gramStart"/>
      <w:r w:rsidRPr="00B83B3E">
        <w:t>Seven day</w:t>
      </w:r>
      <w:proofErr w:type="gramEnd"/>
      <w:r w:rsidRPr="00B83B3E">
        <w:t xml:space="preserve"> aging notifications are sent to the VR&amp;E Counselor via Outlook alerting them </w:t>
      </w:r>
      <w:r w:rsidR="008D6C2F" w:rsidRPr="00B83B3E">
        <w:t>that no</w:t>
      </w:r>
      <w:r w:rsidRPr="00B83B3E">
        <w:t xml:space="preserve"> consult has been linked to the form yet</w:t>
      </w:r>
      <w:r w:rsidR="00AC37B1" w:rsidRPr="00B83B3E">
        <w:t>.</w:t>
      </w:r>
    </w:p>
    <w:p w14:paraId="6210185B" w14:textId="6DDEE95A" w:rsidR="00CE27BE" w:rsidRDefault="00B65F64" w:rsidP="00AC37B1">
      <w:pPr>
        <w:pStyle w:val="BodyText"/>
      </w:pPr>
      <w:r>
        <w:rPr>
          <w:noProof/>
        </w:rPr>
        <w:lastRenderedPageBreak/>
        <w:drawing>
          <wp:inline distT="0" distB="0" distL="0" distR="0" wp14:anchorId="1BAB07AD" wp14:editId="022293E6">
            <wp:extent cx="4410075" cy="3305175"/>
            <wp:effectExtent l="19050" t="19050" r="28575" b="28575"/>
            <wp:docPr id="27" name="Picture 27" descr="Example of a vocRehab aged notification 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cRehab.jpg"/>
                    <pic:cNvPicPr/>
                  </pic:nvPicPr>
                  <pic:blipFill>
                    <a:blip r:embed="rId223">
                      <a:extLst>
                        <a:ext uri="{28A0092B-C50C-407E-A947-70E740481C1C}">
                          <a14:useLocalDpi xmlns:a14="http://schemas.microsoft.com/office/drawing/2010/main" val="0"/>
                        </a:ext>
                      </a:extLst>
                    </a:blip>
                    <a:stretch>
                      <a:fillRect/>
                    </a:stretch>
                  </pic:blipFill>
                  <pic:spPr>
                    <a:xfrm>
                      <a:off x="0" y="0"/>
                      <a:ext cx="4410075" cy="3305175"/>
                    </a:xfrm>
                    <a:prstGeom prst="rect">
                      <a:avLst/>
                    </a:prstGeom>
                    <a:ln w="6350">
                      <a:solidFill>
                        <a:schemeClr val="tx1"/>
                      </a:solidFill>
                    </a:ln>
                  </pic:spPr>
                </pic:pic>
              </a:graphicData>
            </a:graphic>
          </wp:inline>
        </w:drawing>
      </w:r>
    </w:p>
    <w:p w14:paraId="306284A3" w14:textId="3FEEBD0F" w:rsidR="00F47CD9" w:rsidRPr="00F47CD9" w:rsidRDefault="000E4B5E" w:rsidP="00F47CD9">
      <w:pPr>
        <w:pStyle w:val="Caption"/>
        <w:rPr>
          <w:rFonts w:cs="Times New Roman"/>
        </w:rPr>
      </w:pPr>
      <w:bookmarkStart w:id="1841" w:name="_Ref406770321"/>
      <w:bookmarkStart w:id="1842" w:name="_Toc2082738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175</w:t>
      </w:r>
      <w:r w:rsidR="008D502E">
        <w:rPr>
          <w:rFonts w:cs="Times New Roman"/>
        </w:rPr>
        <w:fldChar w:fldCharType="end"/>
      </w:r>
      <w:bookmarkEnd w:id="1841"/>
      <w:r w:rsidR="00CE27BE">
        <w:rPr>
          <w:rFonts w:cs="Times New Roman"/>
        </w:rPr>
        <w:t xml:space="preserve">. </w:t>
      </w:r>
      <w:proofErr w:type="spellStart"/>
      <w:r w:rsidR="00CE27BE">
        <w:rPr>
          <w:rFonts w:cs="Times New Roman"/>
        </w:rPr>
        <w:t>VocRehab</w:t>
      </w:r>
      <w:proofErr w:type="spellEnd"/>
      <w:r w:rsidR="00CE27BE">
        <w:rPr>
          <w:rFonts w:cs="Times New Roman"/>
        </w:rPr>
        <w:t xml:space="preserve"> Aged Notification Message.</w:t>
      </w:r>
      <w:bookmarkEnd w:id="1842"/>
    </w:p>
    <w:p w14:paraId="5C3CDC1B" w14:textId="2E84DEF4" w:rsidR="00D86AF8" w:rsidRPr="00B83B3E" w:rsidRDefault="00D86AF8" w:rsidP="00A561AD">
      <w:pPr>
        <w:pStyle w:val="Heading2"/>
      </w:pPr>
      <w:bookmarkStart w:id="1843" w:name="_Toc508873681"/>
      <w:bookmarkStart w:id="1844" w:name="_Toc508875038"/>
      <w:bookmarkStart w:id="1845" w:name="_Toc508875892"/>
      <w:bookmarkStart w:id="1846" w:name="_Toc20827556"/>
      <w:r w:rsidRPr="00B83B3E">
        <w:t xml:space="preserve">Additional </w:t>
      </w:r>
      <w:r w:rsidR="006B7071" w:rsidRPr="00B83B3E">
        <w:t>CAPRI</w:t>
      </w:r>
      <w:r w:rsidRPr="00B83B3E">
        <w:t xml:space="preserve"> Functionality</w:t>
      </w:r>
      <w:bookmarkEnd w:id="1804"/>
      <w:bookmarkEnd w:id="1843"/>
      <w:bookmarkEnd w:id="1844"/>
      <w:bookmarkEnd w:id="1845"/>
      <w:bookmarkEnd w:id="1846"/>
    </w:p>
    <w:p w14:paraId="5C3CDC1C" w14:textId="77777777" w:rsidR="00D86AF8" w:rsidRPr="00B83B3E" w:rsidRDefault="00085EF5" w:rsidP="00223E83">
      <w:pPr>
        <w:pStyle w:val="Heading3"/>
      </w:pPr>
      <w:bookmarkStart w:id="1847" w:name="_CAPRI_Remote_Functionality"/>
      <w:bookmarkStart w:id="1848" w:name="_Toc278187864"/>
      <w:bookmarkStart w:id="1849" w:name="_Ref335042272"/>
      <w:bookmarkEnd w:id="1847"/>
      <w:r w:rsidRPr="00B83B3E">
        <w:t xml:space="preserve"> </w:t>
      </w:r>
      <w:bookmarkStart w:id="1850" w:name="_Toc508873682"/>
      <w:bookmarkStart w:id="1851" w:name="_Toc508875039"/>
      <w:bookmarkStart w:id="1852" w:name="_Toc508875893"/>
      <w:bookmarkStart w:id="1853" w:name="_Toc20827557"/>
      <w:r w:rsidR="006B7071" w:rsidRPr="00B83B3E">
        <w:t>CAPRI</w:t>
      </w:r>
      <w:r w:rsidR="00D86AF8" w:rsidRPr="00B83B3E">
        <w:t xml:space="preserve"> Remote Functionality</w:t>
      </w:r>
      <w:bookmarkEnd w:id="1848"/>
      <w:bookmarkEnd w:id="1849"/>
      <w:bookmarkEnd w:id="1850"/>
      <w:bookmarkEnd w:id="1851"/>
      <w:bookmarkEnd w:id="1852"/>
      <w:bookmarkEnd w:id="1853"/>
    </w:p>
    <w:p w14:paraId="5C3CDC1D" w14:textId="48E9807E" w:rsidR="006B7071" w:rsidRPr="00B83B3E" w:rsidRDefault="006B7071" w:rsidP="006F670B">
      <w:pPr>
        <w:pStyle w:val="BodyText"/>
      </w:pPr>
      <w:r w:rsidRPr="00B83B3E">
        <w:t xml:space="preserve">CAPRI Remote </w:t>
      </w:r>
      <w:r w:rsidR="00D86AF8" w:rsidRPr="00B83B3E">
        <w:t xml:space="preserve">users access </w:t>
      </w:r>
      <w:r w:rsidRPr="00B83B3E">
        <w:t>CAPRI</w:t>
      </w:r>
      <w:r w:rsidR="00D86AF8" w:rsidRPr="00B83B3E">
        <w:t xml:space="preserve"> through the Claims system, which runs on the VHA Forum hardware.</w:t>
      </w:r>
      <w:r w:rsidR="00EE0CF4">
        <w:t xml:space="preserve"> </w:t>
      </w:r>
      <w:r w:rsidR="00D86AF8" w:rsidRPr="00B83B3E">
        <w:t>The server fo</w:t>
      </w:r>
      <w:r w:rsidRPr="00B83B3E">
        <w:t xml:space="preserve">r those users should be set to </w:t>
      </w:r>
      <w:r w:rsidR="00AB2E4B" w:rsidRPr="00B83B3E">
        <w:rPr>
          <w:b/>
        </w:rPr>
        <w:t>claim</w:t>
      </w:r>
      <w:r w:rsidR="003A6540" w:rsidRPr="00B83B3E">
        <w:rPr>
          <w:b/>
        </w:rPr>
        <w:t>s</w:t>
      </w:r>
      <w:r w:rsidR="00AF1E4C" w:rsidRPr="00B83B3E">
        <w:rPr>
          <w:b/>
        </w:rPr>
        <w:t>.</w:t>
      </w:r>
      <w:r w:rsidR="00F53F68" w:rsidRPr="00B83B3E">
        <w:rPr>
          <w:b/>
        </w:rPr>
        <w:t>med</w:t>
      </w:r>
      <w:r w:rsidRPr="00B83B3E">
        <w:rPr>
          <w:b/>
        </w:rPr>
        <w:t>.va.gov</w:t>
      </w:r>
      <w:r w:rsidRPr="00B83B3E">
        <w:t xml:space="preserve">, port </w:t>
      </w:r>
      <w:r w:rsidRPr="00B83B3E">
        <w:rPr>
          <w:b/>
        </w:rPr>
        <w:t>9400</w:t>
      </w:r>
      <w:r w:rsidR="006F670B" w:rsidRPr="00B83B3E">
        <w:t>.</w:t>
      </w:r>
    </w:p>
    <w:p w14:paraId="5C3CDC1E" w14:textId="5798F6D5" w:rsidR="00D86AF8" w:rsidRPr="00B83B3E" w:rsidRDefault="006B7071" w:rsidP="006F670B">
      <w:pPr>
        <w:pStyle w:val="BodyText"/>
      </w:pPr>
      <w:r w:rsidRPr="00B83B3E">
        <w:t xml:space="preserve">CAPRI Remote </w:t>
      </w:r>
      <w:r w:rsidR="008215AF" w:rsidRPr="00B83B3E">
        <w:t xml:space="preserve">users outside of VBA </w:t>
      </w:r>
      <w:r w:rsidR="00D86AF8" w:rsidRPr="00B83B3E">
        <w:t xml:space="preserve">normally obtain an access code from the Office of Information (OI) </w:t>
      </w:r>
      <w:r w:rsidRPr="00B83B3E">
        <w:t>s</w:t>
      </w:r>
      <w:r w:rsidR="00D86AF8" w:rsidRPr="00B83B3E">
        <w:t>upport staff, not from the local field site.</w:t>
      </w:r>
      <w:r w:rsidR="00EE0CF4">
        <w:t xml:space="preserve"> </w:t>
      </w:r>
      <w:r w:rsidR="00D86AF8" w:rsidRPr="00B83B3E">
        <w:t xml:space="preserve">Most VBA users </w:t>
      </w:r>
      <w:r w:rsidR="0030012F" w:rsidRPr="00B83B3E">
        <w:t>are</w:t>
      </w:r>
      <w:r w:rsidRPr="00B83B3E">
        <w:t xml:space="preserve"> CAPRI </w:t>
      </w:r>
      <w:r w:rsidR="00D86AF8" w:rsidRPr="00B83B3E">
        <w:t>Remote users.</w:t>
      </w:r>
      <w:r w:rsidR="00EE0CF4">
        <w:t xml:space="preserve"> </w:t>
      </w:r>
      <w:r w:rsidR="00D86AF8" w:rsidRPr="00B83B3E">
        <w:t xml:space="preserve">Most VHA users </w:t>
      </w:r>
      <w:r w:rsidR="0030012F" w:rsidRPr="00B83B3E">
        <w:t>are</w:t>
      </w:r>
      <w:r w:rsidR="00D86AF8" w:rsidRPr="00B83B3E">
        <w:t xml:space="preserve"> local site users.</w:t>
      </w:r>
      <w:r w:rsidR="00EE0CF4">
        <w:t xml:space="preserve"> </w:t>
      </w:r>
      <w:r w:rsidR="00D86AF8" w:rsidRPr="00B83B3E">
        <w:t xml:space="preserve">If a user starts </w:t>
      </w:r>
      <w:r w:rsidRPr="00B83B3E">
        <w:t>CAPRI</w:t>
      </w:r>
      <w:r w:rsidR="00D86AF8" w:rsidRPr="00B83B3E">
        <w:t xml:space="preserve"> and does not successfully connect to a </w:t>
      </w:r>
      <w:proofErr w:type="spellStart"/>
      <w:r w:rsidR="00D86AF8" w:rsidRPr="00B83B3E">
        <w:t>VistA</w:t>
      </w:r>
      <w:proofErr w:type="spellEnd"/>
      <w:r w:rsidR="00D86AF8" w:rsidRPr="00B83B3E">
        <w:t xml:space="preserve"> system within 90 seconds, </w:t>
      </w:r>
      <w:r w:rsidRPr="00B83B3E">
        <w:t>CAPRI</w:t>
      </w:r>
      <w:r w:rsidR="00D86AF8" w:rsidRPr="00B83B3E">
        <w:t xml:space="preserve"> automatically shut</w:t>
      </w:r>
      <w:r w:rsidRPr="00B83B3E">
        <w:t>s</w:t>
      </w:r>
      <w:r w:rsidR="00D86AF8" w:rsidRPr="00B83B3E">
        <w:t xml:space="preserve"> down. </w:t>
      </w:r>
    </w:p>
    <w:p w14:paraId="5C3CDC1F" w14:textId="77777777" w:rsidR="00C2067F" w:rsidRPr="00B83B3E" w:rsidRDefault="00D86AF8" w:rsidP="006F670B">
      <w:pPr>
        <w:pStyle w:val="BodyText"/>
      </w:pPr>
      <w:r w:rsidRPr="00B83B3E">
        <w:t xml:space="preserve">When users </w:t>
      </w:r>
      <w:r w:rsidR="006B7071" w:rsidRPr="00B83B3E">
        <w:t>log</w:t>
      </w:r>
      <w:r w:rsidRPr="00B83B3E">
        <w:t xml:space="preserve"> into </w:t>
      </w:r>
      <w:r w:rsidR="006B7071" w:rsidRPr="00B83B3E">
        <w:t>CAPRI</w:t>
      </w:r>
      <w:r w:rsidRPr="00B83B3E">
        <w:t xml:space="preserve"> remotely, </w:t>
      </w:r>
      <w:r w:rsidR="006B7071" w:rsidRPr="00B83B3E">
        <w:t>CAPRI</w:t>
      </w:r>
      <w:r w:rsidRPr="00B83B3E">
        <w:t xml:space="preserve"> alert</w:t>
      </w:r>
      <w:r w:rsidR="006B7071" w:rsidRPr="00B83B3E">
        <w:t>s</w:t>
      </w:r>
      <w:r w:rsidRPr="00B83B3E">
        <w:t xml:space="preserve"> users whe</w:t>
      </w:r>
      <w:bookmarkStart w:id="1854" w:name="_Toc278187865"/>
      <w:bookmarkStart w:id="1855" w:name="OLE_LINK2"/>
      <w:r w:rsidR="009A41C9" w:rsidRPr="00B83B3E">
        <w:t xml:space="preserve">n </w:t>
      </w:r>
      <w:r w:rsidR="006F670B" w:rsidRPr="00B83B3E">
        <w:t xml:space="preserve">no email </w:t>
      </w:r>
      <w:r w:rsidR="00C2067F" w:rsidRPr="00B83B3E">
        <w:t>account is set up.</w:t>
      </w:r>
    </w:p>
    <w:p w14:paraId="5C3CDC20" w14:textId="77777777" w:rsidR="006B7071" w:rsidRPr="00B83B3E" w:rsidRDefault="00085EF5" w:rsidP="00A561AD">
      <w:pPr>
        <w:pStyle w:val="Heading3"/>
      </w:pPr>
      <w:r w:rsidRPr="00B83B3E">
        <w:t xml:space="preserve"> </w:t>
      </w:r>
      <w:bookmarkStart w:id="1856" w:name="_Toc508873683"/>
      <w:bookmarkStart w:id="1857" w:name="_Toc508875040"/>
      <w:bookmarkStart w:id="1858" w:name="_Toc508875894"/>
      <w:bookmarkStart w:id="1859" w:name="_Toc20827558"/>
      <w:proofErr w:type="spellStart"/>
      <w:r w:rsidR="00C2067F" w:rsidRPr="00B83B3E">
        <w:t>VistA</w:t>
      </w:r>
      <w:proofErr w:type="spellEnd"/>
      <w:r w:rsidR="00C2067F" w:rsidRPr="00B83B3E">
        <w:t xml:space="preserve"> </w:t>
      </w:r>
      <w:r w:rsidR="006B7071" w:rsidRPr="00B83B3E">
        <w:t>Terminal</w:t>
      </w:r>
      <w:bookmarkEnd w:id="1854"/>
      <w:bookmarkEnd w:id="1856"/>
      <w:bookmarkEnd w:id="1857"/>
      <w:bookmarkEnd w:id="1858"/>
      <w:bookmarkEnd w:id="1859"/>
    </w:p>
    <w:p w14:paraId="5C3CDC21" w14:textId="640104CC" w:rsidR="00793E7C" w:rsidRDefault="00EC34D7" w:rsidP="006F670B">
      <w:pPr>
        <w:pStyle w:val="BodyText"/>
      </w:pPr>
      <w:r w:rsidRPr="00B83B3E">
        <w:t>The “Attachmate Reflections Secure Shell” application replaces</w:t>
      </w:r>
      <w:r w:rsidR="007D20A0" w:rsidRPr="00B83B3E">
        <w:t xml:space="preserve"> the telnet window</w:t>
      </w:r>
      <w:r w:rsidRPr="00B83B3E">
        <w:t>.</w:t>
      </w:r>
      <w:r w:rsidR="00BD43CF" w:rsidRPr="00B83B3E">
        <w:t xml:space="preserve"> </w:t>
      </w:r>
      <w:r w:rsidR="006B7071" w:rsidRPr="00B83B3E">
        <w:t xml:space="preserve">CAPRI Remote users can launch a </w:t>
      </w:r>
      <w:proofErr w:type="spellStart"/>
      <w:r w:rsidR="006B7071" w:rsidRPr="00B83B3E">
        <w:t>VistA</w:t>
      </w:r>
      <w:proofErr w:type="spellEnd"/>
      <w:r w:rsidR="006B7071" w:rsidRPr="00B83B3E">
        <w:t xml:space="preserve"> Terminal session by selecting the </w:t>
      </w:r>
      <w:proofErr w:type="spellStart"/>
      <w:r w:rsidR="006B7071" w:rsidRPr="00B83B3E">
        <w:t>VistA</w:t>
      </w:r>
      <w:proofErr w:type="spellEnd"/>
      <w:r w:rsidR="006B7071" w:rsidRPr="00B83B3E">
        <w:t xml:space="preserve"> button to log into the local </w:t>
      </w:r>
      <w:proofErr w:type="spellStart"/>
      <w:r w:rsidR="006B7071" w:rsidRPr="00B83B3E">
        <w:t>VistA</w:t>
      </w:r>
      <w:proofErr w:type="spellEnd"/>
      <w:r w:rsidR="006B7071" w:rsidRPr="00B83B3E">
        <w:t xml:space="preserve"> system site they are </w:t>
      </w:r>
      <w:r w:rsidR="000F0B22" w:rsidRPr="00B83B3E">
        <w:t>as</w:t>
      </w:r>
      <w:r w:rsidR="006F670B" w:rsidRPr="00B83B3E">
        <w:t>signed to.</w:t>
      </w:r>
      <w:r w:rsidR="00EE0CF4">
        <w:t xml:space="preserve"> </w:t>
      </w:r>
      <w:r w:rsidR="000F0B22" w:rsidRPr="00B83B3E">
        <w:t>A dialog box is displayed w</w:t>
      </w:r>
      <w:r w:rsidR="006B7071" w:rsidRPr="00B83B3E">
        <w:t xml:space="preserve">hen the </w:t>
      </w:r>
      <w:proofErr w:type="spellStart"/>
      <w:r w:rsidR="006B7071" w:rsidRPr="00B83B3E">
        <w:t>VistA</w:t>
      </w:r>
      <w:proofErr w:type="spellEnd"/>
      <w:r w:rsidR="006B7071" w:rsidRPr="00B83B3E">
        <w:t xml:space="preserve"> button is clicked</w:t>
      </w:r>
      <w:r w:rsidR="00BD43CF" w:rsidRPr="00B83B3E">
        <w:t xml:space="preserve"> </w:t>
      </w:r>
      <w:r w:rsidR="000F0B22" w:rsidRPr="00B83B3E">
        <w:t>that provides the user the ability to choose between connecting using the secure shell application or telnet.</w:t>
      </w:r>
      <w:r w:rsidR="00EE0CF4">
        <w:t xml:space="preserve"> </w:t>
      </w:r>
      <w:r w:rsidR="005A1D72" w:rsidRPr="00B83B3E">
        <w:t>The default is set to secure shell application.</w:t>
      </w:r>
    </w:p>
    <w:p w14:paraId="7C3D0434" w14:textId="77777777" w:rsidR="00867B87" w:rsidRPr="00B83B3E" w:rsidRDefault="00867B87" w:rsidP="006F670B">
      <w:pPr>
        <w:pStyle w:val="BodyText"/>
      </w:pPr>
    </w:p>
    <w:p w14:paraId="5C3CDC22" w14:textId="7E6177C7" w:rsidR="006B7071" w:rsidRPr="00B83B3E" w:rsidRDefault="00867B87" w:rsidP="00EF7F14">
      <w:pPr>
        <w:pStyle w:val="Note"/>
      </w:pPr>
      <w:r w:rsidRPr="00867B87">
        <w:t>NOTE</w:t>
      </w:r>
      <w:r w:rsidR="00793E7C" w:rsidRPr="00867B87">
        <w:t>:</w:t>
      </w:r>
      <w:r w:rsidR="00793E7C" w:rsidRPr="00B83B3E">
        <w:t xml:space="preserve"> </w:t>
      </w:r>
      <w:r w:rsidR="006B7071" w:rsidRPr="00B83B3E">
        <w:t xml:space="preserve">Local CAPRI users </w:t>
      </w:r>
      <w:r w:rsidR="008215AF" w:rsidRPr="00B83B3E">
        <w:t xml:space="preserve">do </w:t>
      </w:r>
      <w:r w:rsidR="006B7071" w:rsidRPr="00B83B3E">
        <w:t xml:space="preserve">not have access to the </w:t>
      </w:r>
      <w:proofErr w:type="spellStart"/>
      <w:r w:rsidR="006B7071" w:rsidRPr="00B83B3E">
        <w:t>VistA</w:t>
      </w:r>
      <w:proofErr w:type="spellEnd"/>
      <w:r w:rsidR="006B7071" w:rsidRPr="00B83B3E">
        <w:t xml:space="preserve"> Terminal from CAPRI and the </w:t>
      </w:r>
      <w:proofErr w:type="spellStart"/>
      <w:r w:rsidR="006B7071" w:rsidRPr="00B83B3E">
        <w:t>VistA</w:t>
      </w:r>
      <w:proofErr w:type="spellEnd"/>
      <w:r w:rsidR="006B7071" w:rsidRPr="00B83B3E">
        <w:t xml:space="preserve"> button </w:t>
      </w:r>
      <w:r w:rsidR="008215AF" w:rsidRPr="00B83B3E">
        <w:t xml:space="preserve">is </w:t>
      </w:r>
      <w:r w:rsidR="006B7071" w:rsidRPr="00B83B3E">
        <w:t>not available.</w:t>
      </w:r>
    </w:p>
    <w:p w14:paraId="5C3CDC23" w14:textId="77777777" w:rsidR="00D86AF8" w:rsidRPr="00B83B3E" w:rsidRDefault="00085EF5" w:rsidP="00A561AD">
      <w:pPr>
        <w:pStyle w:val="Heading3"/>
      </w:pPr>
      <w:bookmarkStart w:id="1860" w:name="_Toc278187866"/>
      <w:bookmarkEnd w:id="1855"/>
      <w:r w:rsidRPr="00B83B3E">
        <w:lastRenderedPageBreak/>
        <w:t xml:space="preserve"> </w:t>
      </w:r>
      <w:bookmarkStart w:id="1861" w:name="_Toc508873684"/>
      <w:bookmarkStart w:id="1862" w:name="_Toc508875041"/>
      <w:bookmarkStart w:id="1863" w:name="_Toc508875895"/>
      <w:bookmarkStart w:id="1864" w:name="p151"/>
      <w:bookmarkStart w:id="1865" w:name="_Toc20827559"/>
      <w:r w:rsidR="00D86AF8" w:rsidRPr="00B83B3E">
        <w:t xml:space="preserve">Switch </w:t>
      </w:r>
      <w:r w:rsidR="00A86454" w:rsidRPr="00B83B3E">
        <w:t>S</w:t>
      </w:r>
      <w:r w:rsidR="00D86AF8" w:rsidRPr="00B83B3E">
        <w:t xml:space="preserve">ites </w:t>
      </w:r>
      <w:r w:rsidR="001768A4" w:rsidRPr="00B83B3E">
        <w:t>–</w:t>
      </w:r>
      <w:r w:rsidR="00196B97" w:rsidRPr="00B83B3E">
        <w:t xml:space="preserve"> </w:t>
      </w:r>
      <w:r w:rsidR="00A86454" w:rsidRPr="00B83B3E">
        <w:t>O</w:t>
      </w:r>
      <w:r w:rsidR="00D86AF8" w:rsidRPr="00B83B3E">
        <w:t>n the File Menu</w:t>
      </w:r>
      <w:bookmarkEnd w:id="1860"/>
      <w:bookmarkEnd w:id="1861"/>
      <w:bookmarkEnd w:id="1862"/>
      <w:bookmarkEnd w:id="1863"/>
      <w:bookmarkEnd w:id="1864"/>
      <w:bookmarkEnd w:id="1865"/>
    </w:p>
    <w:p w14:paraId="5C3CDC24" w14:textId="3A0172AD" w:rsidR="00D86AF8" w:rsidRPr="00B83B3E" w:rsidRDefault="00213B8B" w:rsidP="00AC37B1">
      <w:pPr>
        <w:pStyle w:val="BodyText"/>
      </w:pPr>
      <w:r w:rsidRPr="00B83B3E">
        <w:t xml:space="preserve">The </w:t>
      </w:r>
      <w:r w:rsidRPr="00B83B3E">
        <w:rPr>
          <w:b/>
        </w:rPr>
        <w:t>Switch</w:t>
      </w:r>
      <w:r w:rsidR="00D86AF8" w:rsidRPr="00B83B3E">
        <w:rPr>
          <w:b/>
        </w:rPr>
        <w:t xml:space="preserve"> </w:t>
      </w:r>
      <w:r w:rsidRPr="00B83B3E">
        <w:rPr>
          <w:b/>
        </w:rPr>
        <w:t>Sites</w:t>
      </w:r>
      <w:r w:rsidRPr="00B83B3E">
        <w:t xml:space="preserve"> option</w:t>
      </w:r>
      <w:r w:rsidR="00537552" w:rsidRPr="00B83B3E">
        <w:t xml:space="preserve">, </w:t>
      </w:r>
      <w:r w:rsidR="00D86AF8" w:rsidRPr="00B83B3E">
        <w:t>available on the File Menu</w:t>
      </w:r>
      <w:r w:rsidR="00C11464" w:rsidRPr="00B83B3E">
        <w:t xml:space="preserve"> (</w:t>
      </w:r>
      <w:r w:rsidR="00EF04FA" w:rsidRPr="00B83B3E">
        <w:fldChar w:fldCharType="begin"/>
      </w:r>
      <w:r w:rsidR="00EF04FA" w:rsidRPr="00B83B3E">
        <w:instrText xml:space="preserve"> REF _Ref406770303 \h </w:instrText>
      </w:r>
      <w:r w:rsidR="00B83B3E">
        <w:instrText xml:space="preserve"> \* MERGEFORMAT </w:instrText>
      </w:r>
      <w:r w:rsidR="00EF04FA" w:rsidRPr="00B83B3E">
        <w:fldChar w:fldCharType="separate"/>
      </w:r>
      <w:r w:rsidR="0081024B" w:rsidRPr="00B83B3E">
        <w:t xml:space="preserve">Figure </w:t>
      </w:r>
      <w:r w:rsidR="0081024B">
        <w:rPr>
          <w:noProof/>
        </w:rPr>
        <w:t>2</w:t>
      </w:r>
      <w:r w:rsidR="0081024B">
        <w:rPr>
          <w:noProof/>
        </w:rPr>
        <w:noBreakHyphen/>
        <w:t>176</w:t>
      </w:r>
      <w:r w:rsidR="00EF04FA" w:rsidRPr="00B83B3E">
        <w:fldChar w:fldCharType="end"/>
      </w:r>
      <w:r w:rsidR="00C11464" w:rsidRPr="00B83B3E">
        <w:t>)</w:t>
      </w:r>
      <w:r w:rsidR="00537552" w:rsidRPr="00B83B3E">
        <w:t>,</w:t>
      </w:r>
      <w:r w:rsidR="00D86AF8" w:rsidRPr="00B83B3E">
        <w:t xml:space="preserve"> </w:t>
      </w:r>
      <w:r w:rsidR="00254AD3" w:rsidRPr="00B83B3E">
        <w:t>is</w:t>
      </w:r>
      <w:r w:rsidR="00D86AF8" w:rsidRPr="00B83B3E">
        <w:t xml:space="preserve"> active if the user is accessing a</w:t>
      </w:r>
      <w:r w:rsidR="00537552" w:rsidRPr="00B83B3E">
        <w:t xml:space="preserve"> </w:t>
      </w:r>
      <w:proofErr w:type="spellStart"/>
      <w:r w:rsidR="00537552" w:rsidRPr="00B83B3E">
        <w:t>VistA</w:t>
      </w:r>
      <w:proofErr w:type="spellEnd"/>
      <w:r w:rsidR="00537552" w:rsidRPr="00B83B3E">
        <w:t xml:space="preserve"> system with remote</w:t>
      </w:r>
      <w:r w:rsidR="00D86AF8" w:rsidRPr="00B83B3E">
        <w:t xml:space="preserve"> capability.</w:t>
      </w:r>
      <w:r w:rsidR="00EE0CF4">
        <w:t xml:space="preserve"> </w:t>
      </w:r>
      <w:r w:rsidR="00D86AF8" w:rsidRPr="00B83B3E">
        <w:t xml:space="preserve">If the selection is active, the user may have other </w:t>
      </w:r>
      <w:proofErr w:type="spellStart"/>
      <w:r w:rsidR="00D86AF8" w:rsidRPr="00B83B3E">
        <w:t>VistA</w:t>
      </w:r>
      <w:proofErr w:type="spellEnd"/>
      <w:r w:rsidR="00D86AF8" w:rsidRPr="00B83B3E">
        <w:t xml:space="preserve"> accounts they can connect to without re-authenticating</w:t>
      </w:r>
      <w:r w:rsidR="00537552" w:rsidRPr="00B83B3E">
        <w:t>.</w:t>
      </w:r>
    </w:p>
    <w:p w14:paraId="5C3CDC25" w14:textId="3D8F89B9" w:rsidR="000E4B5E" w:rsidRPr="00B83B3E" w:rsidRDefault="00C0731F" w:rsidP="00345C0B">
      <w:pPr>
        <w:pStyle w:val="Body3PicCaption"/>
      </w:pPr>
      <w:r w:rsidRPr="00B83B3E">
        <w:drawing>
          <wp:inline distT="0" distB="0" distL="0" distR="0" wp14:anchorId="65C84E10" wp14:editId="5067AF0E">
            <wp:extent cx="1900555" cy="2326640"/>
            <wp:effectExtent l="0" t="0" r="4445" b="0"/>
            <wp:docPr id="65" name="Picture 132" descr="Displays File Menu with 'Transmit to Virtual VA option selected" title="Figure 2-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24" cstate="print"/>
                    <a:srcRect/>
                    <a:stretch>
                      <a:fillRect/>
                    </a:stretch>
                  </pic:blipFill>
                  <pic:spPr bwMode="auto">
                    <a:xfrm>
                      <a:off x="0" y="0"/>
                      <a:ext cx="1900555" cy="2326640"/>
                    </a:xfrm>
                    <a:prstGeom prst="rect">
                      <a:avLst/>
                    </a:prstGeom>
                    <a:noFill/>
                  </pic:spPr>
                </pic:pic>
              </a:graphicData>
            </a:graphic>
          </wp:inline>
        </w:drawing>
      </w:r>
    </w:p>
    <w:p w14:paraId="5C3CDC26" w14:textId="110A39D0" w:rsidR="00D86AF8" w:rsidRPr="00B83B3E" w:rsidRDefault="000E4B5E" w:rsidP="00B52F9B">
      <w:pPr>
        <w:pStyle w:val="Caption"/>
        <w:rPr>
          <w:rFonts w:cs="Times New Roman"/>
        </w:rPr>
      </w:pPr>
      <w:bookmarkStart w:id="1866" w:name="_Ref406770303"/>
      <w:bookmarkStart w:id="1867" w:name="_Toc2082738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176</w:t>
      </w:r>
      <w:r w:rsidR="008D502E">
        <w:rPr>
          <w:rFonts w:cs="Times New Roman"/>
        </w:rPr>
        <w:fldChar w:fldCharType="end"/>
      </w:r>
      <w:bookmarkEnd w:id="1866"/>
      <w:r w:rsidR="002867D0">
        <w:rPr>
          <w:rFonts w:cs="Times New Roman"/>
        </w:rPr>
        <w:t>. CAPRI File Menu—Switch Sites Selection.</w:t>
      </w:r>
      <w:bookmarkEnd w:id="1867"/>
    </w:p>
    <w:p w14:paraId="5C3CDC27" w14:textId="77777777" w:rsidR="000E4B5E" w:rsidRPr="00B83B3E" w:rsidRDefault="000E4B5E" w:rsidP="00345C0B">
      <w:pPr>
        <w:pStyle w:val="Body3PicCaption"/>
      </w:pPr>
    </w:p>
    <w:p w14:paraId="5C3CDC28" w14:textId="2E26619E" w:rsidR="00D86AF8" w:rsidRPr="00B83B3E" w:rsidRDefault="006B7071" w:rsidP="006F670B">
      <w:pPr>
        <w:pStyle w:val="BodyText"/>
      </w:pPr>
      <w:r w:rsidRPr="00B83B3E">
        <w:t>CAPRI</w:t>
      </w:r>
      <w:r w:rsidR="00D86AF8" w:rsidRPr="00B83B3E">
        <w:t xml:space="preserve"> Remote users can use this option to switch from one site to another without logging out of </w:t>
      </w:r>
      <w:r w:rsidRPr="00B83B3E">
        <w:t>CAPRI</w:t>
      </w:r>
      <w:r w:rsidR="00D86AF8" w:rsidRPr="00B83B3E">
        <w:t xml:space="preserve">. This option is only available when users are logged into the </w:t>
      </w:r>
      <w:proofErr w:type="gramStart"/>
      <w:r w:rsidR="00D86AF8" w:rsidRPr="00B83B3E">
        <w:t>claims</w:t>
      </w:r>
      <w:proofErr w:type="gramEnd"/>
      <w:r w:rsidR="00F72CA4" w:rsidRPr="00B83B3E">
        <w:t xml:space="preserve"> </w:t>
      </w:r>
      <w:r w:rsidR="00D86AF8" w:rsidRPr="00B83B3E">
        <w:t xml:space="preserve">server with remote access. Users can access the </w:t>
      </w:r>
      <w:r w:rsidR="00537552" w:rsidRPr="00B83B3E">
        <w:rPr>
          <w:b/>
        </w:rPr>
        <w:t>S</w:t>
      </w:r>
      <w:r w:rsidR="00D86AF8" w:rsidRPr="00B83B3E">
        <w:rPr>
          <w:b/>
        </w:rPr>
        <w:t xml:space="preserve">witch </w:t>
      </w:r>
      <w:r w:rsidR="00537552" w:rsidRPr="00B83B3E">
        <w:rPr>
          <w:b/>
        </w:rPr>
        <w:t>S</w:t>
      </w:r>
      <w:r w:rsidR="00D86AF8" w:rsidRPr="00B83B3E">
        <w:rPr>
          <w:b/>
        </w:rPr>
        <w:t>ite</w:t>
      </w:r>
      <w:r w:rsidR="00537552" w:rsidRPr="00B83B3E">
        <w:rPr>
          <w:b/>
        </w:rPr>
        <w:t>s…</w:t>
      </w:r>
      <w:r w:rsidR="00D86AF8" w:rsidRPr="00B83B3E">
        <w:t xml:space="preserve"> option from the </w:t>
      </w:r>
      <w:r w:rsidR="00537552" w:rsidRPr="00B83B3E">
        <w:t>F</w:t>
      </w:r>
      <w:r w:rsidR="00D86AF8" w:rsidRPr="00B83B3E">
        <w:t>ile menu</w:t>
      </w:r>
      <w:r w:rsidR="000F5B38" w:rsidRPr="00B83B3E">
        <w:t>.</w:t>
      </w:r>
      <w:r w:rsidR="00EE0CF4">
        <w:t xml:space="preserve"> </w:t>
      </w:r>
      <w:r w:rsidR="000F5B38" w:rsidRPr="00B83B3E">
        <w:t xml:space="preserve">After </w:t>
      </w:r>
      <w:r w:rsidR="00537552" w:rsidRPr="00B83B3E">
        <w:rPr>
          <w:b/>
        </w:rPr>
        <w:t>Switch Sites…</w:t>
      </w:r>
      <w:r w:rsidR="00537552" w:rsidRPr="00B83B3E">
        <w:t xml:space="preserve"> </w:t>
      </w:r>
      <w:r w:rsidR="00D86AF8" w:rsidRPr="00B83B3E">
        <w:t xml:space="preserve">is selected, the user </w:t>
      </w:r>
      <w:r w:rsidR="00254AD3" w:rsidRPr="00B83B3E">
        <w:t>is</w:t>
      </w:r>
      <w:r w:rsidR="00D86AF8" w:rsidRPr="00B83B3E">
        <w:t xml:space="preserve"> prompted with the site list to allow them to choose </w:t>
      </w:r>
      <w:r w:rsidR="00537552" w:rsidRPr="00B83B3E">
        <w:t xml:space="preserve">the </w:t>
      </w:r>
      <w:r w:rsidR="00D86AF8" w:rsidRPr="00B83B3E">
        <w:t>site to which they would like to switch.</w:t>
      </w:r>
    </w:p>
    <w:p w14:paraId="5C3CDC29" w14:textId="77777777" w:rsidR="002169FC" w:rsidRPr="00B83B3E" w:rsidRDefault="00085EF5" w:rsidP="00A561AD">
      <w:pPr>
        <w:pStyle w:val="Heading3"/>
      </w:pPr>
      <w:bookmarkStart w:id="1868" w:name="_Toc332795308"/>
      <w:r w:rsidRPr="00B83B3E">
        <w:t xml:space="preserve"> </w:t>
      </w:r>
      <w:bookmarkStart w:id="1869" w:name="_Toc508873685"/>
      <w:bookmarkStart w:id="1870" w:name="_Toc508875042"/>
      <w:bookmarkStart w:id="1871" w:name="_Toc508875896"/>
      <w:bookmarkStart w:id="1872" w:name="_Toc20827560"/>
      <w:r w:rsidR="002169FC" w:rsidRPr="00B83B3E">
        <w:t>Check Remote Connections</w:t>
      </w:r>
      <w:bookmarkEnd w:id="1869"/>
      <w:bookmarkEnd w:id="1870"/>
      <w:bookmarkEnd w:id="1871"/>
      <w:bookmarkEnd w:id="1872"/>
    </w:p>
    <w:p w14:paraId="5C3CDC2A" w14:textId="5297CBDB" w:rsidR="002169FC" w:rsidRPr="00B83B3E" w:rsidRDefault="002169FC" w:rsidP="00AC37B1">
      <w:pPr>
        <w:pStyle w:val="BodyText"/>
      </w:pPr>
      <w:r w:rsidRPr="00B83B3E">
        <w:rPr>
          <w:b/>
        </w:rPr>
        <w:t>Check Remote Connections,</w:t>
      </w:r>
      <w:r w:rsidRPr="00B83B3E">
        <w:t xml:space="preserve"> found on the Help menu, is available to users with @ or U level </w:t>
      </w:r>
      <w:proofErr w:type="spellStart"/>
      <w:r w:rsidRPr="00B83B3E">
        <w:t>FileMan</w:t>
      </w:r>
      <w:proofErr w:type="spellEnd"/>
      <w:r w:rsidRPr="00B83B3E">
        <w:t xml:space="preserve"> access (</w:t>
      </w:r>
      <w:r w:rsidR="00EF04FA" w:rsidRPr="00B83B3E">
        <w:fldChar w:fldCharType="begin"/>
      </w:r>
      <w:r w:rsidR="00EF04FA" w:rsidRPr="00B83B3E">
        <w:instrText xml:space="preserve"> REF _Ref406770290 \h </w:instrText>
      </w:r>
      <w:r w:rsidR="00B83B3E">
        <w:instrText xml:space="preserve"> \* MERGEFORMAT </w:instrText>
      </w:r>
      <w:r w:rsidR="00EF04FA" w:rsidRPr="00B83B3E">
        <w:fldChar w:fldCharType="separate"/>
      </w:r>
      <w:r w:rsidR="0081024B" w:rsidRPr="00B83B3E">
        <w:t xml:space="preserve">Figure </w:t>
      </w:r>
      <w:r w:rsidR="0081024B">
        <w:rPr>
          <w:noProof/>
        </w:rPr>
        <w:t>2</w:t>
      </w:r>
      <w:r w:rsidR="0081024B">
        <w:rPr>
          <w:noProof/>
        </w:rPr>
        <w:noBreakHyphen/>
        <w:t>177</w:t>
      </w:r>
      <w:r w:rsidR="00EF04FA" w:rsidRPr="00B83B3E">
        <w:fldChar w:fldCharType="end"/>
      </w:r>
      <w:r w:rsidRPr="00B83B3E">
        <w:t>).</w:t>
      </w:r>
      <w:r w:rsidR="00EE0CF4">
        <w:t xml:space="preserve"> </w:t>
      </w:r>
      <w:r w:rsidRPr="00B83B3E">
        <w:t xml:space="preserve">This provides a utility to scan CAPRI remote sites to discover any connectivity issues. </w:t>
      </w:r>
    </w:p>
    <w:p w14:paraId="5C3CDC2B" w14:textId="439C4D19" w:rsidR="002169FC" w:rsidRPr="00B83B3E" w:rsidRDefault="002169FC" w:rsidP="00AC37B1">
      <w:pPr>
        <w:pStyle w:val="BodyText"/>
      </w:pPr>
      <w:r w:rsidRPr="00B83B3E">
        <w:t xml:space="preserve">To use this function, the user selects the connections to scan in the left list </w:t>
      </w:r>
      <w:r w:rsidR="009706EB" w:rsidRPr="00B83B3E">
        <w:t>box or</w:t>
      </w:r>
      <w:r w:rsidRPr="00B83B3E">
        <w:t xml:space="preserve"> clicks </w:t>
      </w:r>
      <w:r w:rsidRPr="00B83B3E">
        <w:rPr>
          <w:b/>
        </w:rPr>
        <w:t>Select</w:t>
      </w:r>
      <w:r w:rsidRPr="00B83B3E">
        <w:t xml:space="preserve"> </w:t>
      </w:r>
      <w:r w:rsidRPr="00B83B3E">
        <w:rPr>
          <w:b/>
        </w:rPr>
        <w:t>All</w:t>
      </w:r>
      <w:r w:rsidRPr="00B83B3E">
        <w:t xml:space="preserve"> and then </w:t>
      </w:r>
      <w:r w:rsidRPr="00B83B3E">
        <w:rPr>
          <w:b/>
        </w:rPr>
        <w:t>Run Selected</w:t>
      </w:r>
      <w:r w:rsidRPr="00B83B3E">
        <w:t>.</w:t>
      </w:r>
      <w:r w:rsidR="00EE0CF4">
        <w:t xml:space="preserve"> </w:t>
      </w:r>
      <w:r w:rsidRPr="00B83B3E">
        <w:t xml:space="preserve">Any connection problems are listed in the </w:t>
      </w:r>
      <w:r w:rsidRPr="00B83B3E">
        <w:rPr>
          <w:b/>
        </w:rPr>
        <w:t xml:space="preserve">Could not connect to: </w:t>
      </w:r>
      <w:r w:rsidRPr="00B83B3E">
        <w:t>field.</w:t>
      </w:r>
      <w:r w:rsidR="00EE0CF4">
        <w:rPr>
          <w:b/>
        </w:rPr>
        <w:t xml:space="preserve"> </w:t>
      </w:r>
      <w:r w:rsidRPr="00B83B3E">
        <w:t xml:space="preserve">This does not mean that the site is down nationwide; it means that the current user cannot access the site, which could be due to </w:t>
      </w:r>
      <w:proofErr w:type="gramStart"/>
      <w:r w:rsidRPr="00B83B3E">
        <w:t>a number of</w:t>
      </w:r>
      <w:proofErr w:type="gramEnd"/>
      <w:r w:rsidRPr="00B83B3E">
        <w:t xml:space="preserve"> reasons. </w:t>
      </w:r>
    </w:p>
    <w:p w14:paraId="5C3CDC2C" w14:textId="035E14D2" w:rsidR="000E4B5E" w:rsidRPr="00B83B3E" w:rsidRDefault="006F32DD" w:rsidP="00345C0B">
      <w:pPr>
        <w:pStyle w:val="Body3PicCaption"/>
      </w:pPr>
      <w:r w:rsidRPr="00B83B3E">
        <w:lastRenderedPageBreak/>
        <w:drawing>
          <wp:inline distT="0" distB="0" distL="0" distR="0" wp14:anchorId="6932677F" wp14:editId="4DB95E22">
            <wp:extent cx="2933700" cy="2724150"/>
            <wp:effectExtent l="0" t="0" r="0" b="0"/>
            <wp:docPr id="399" name="Picture 1" descr="Displays Validate Remote Connections" title="Figure 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cstate="print"/>
                    <a:srcRect l="34937" t="26025" r="35016" b="29488"/>
                    <a:stretch>
                      <a:fillRect/>
                    </a:stretch>
                  </pic:blipFill>
                  <pic:spPr bwMode="auto">
                    <a:xfrm>
                      <a:off x="0" y="0"/>
                      <a:ext cx="2933700" cy="2724150"/>
                    </a:xfrm>
                    <a:prstGeom prst="rect">
                      <a:avLst/>
                    </a:prstGeom>
                    <a:noFill/>
                    <a:ln w="9525">
                      <a:noFill/>
                      <a:miter lim="800000"/>
                      <a:headEnd/>
                      <a:tailEnd/>
                    </a:ln>
                  </pic:spPr>
                </pic:pic>
              </a:graphicData>
            </a:graphic>
          </wp:inline>
        </w:drawing>
      </w:r>
    </w:p>
    <w:p w14:paraId="5C3CDC2D" w14:textId="04FEC787" w:rsidR="002169FC" w:rsidRPr="00B83B3E" w:rsidRDefault="000E4B5E" w:rsidP="00B52F9B">
      <w:pPr>
        <w:pStyle w:val="Caption"/>
        <w:rPr>
          <w:rFonts w:cs="Times New Roman"/>
        </w:rPr>
      </w:pPr>
      <w:bookmarkStart w:id="1873" w:name="_Ref406770290"/>
      <w:bookmarkStart w:id="1874" w:name="_Toc2082739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177</w:t>
      </w:r>
      <w:r w:rsidR="008D502E">
        <w:rPr>
          <w:rFonts w:cs="Times New Roman"/>
        </w:rPr>
        <w:fldChar w:fldCharType="end"/>
      </w:r>
      <w:bookmarkEnd w:id="1873"/>
      <w:r w:rsidR="00F269D2">
        <w:rPr>
          <w:rFonts w:cs="Times New Roman"/>
        </w:rPr>
        <w:t>. Validate Remote Connections View.</w:t>
      </w:r>
      <w:bookmarkEnd w:id="1874"/>
    </w:p>
    <w:p w14:paraId="5C3CDC2E" w14:textId="4A3AAD9C" w:rsidR="00E17764" w:rsidRPr="00B83B3E" w:rsidRDefault="0031598E" w:rsidP="00A561AD">
      <w:pPr>
        <w:pStyle w:val="Heading3"/>
      </w:pPr>
      <w:r w:rsidRPr="00B83B3E">
        <w:t xml:space="preserve"> </w:t>
      </w:r>
      <w:bookmarkStart w:id="1875" w:name="_Toc508873686"/>
      <w:bookmarkStart w:id="1876" w:name="_Toc508875043"/>
      <w:bookmarkStart w:id="1877" w:name="_Toc508875897"/>
      <w:bookmarkStart w:id="1878" w:name="_Toc20827561"/>
      <w:r w:rsidR="00E17764" w:rsidRPr="00B83B3E">
        <w:t>Transmit to Virtual VA</w:t>
      </w:r>
      <w:bookmarkEnd w:id="1868"/>
      <w:r w:rsidR="00331042" w:rsidRPr="00B83B3E">
        <w:t xml:space="preserve"> – On the </w:t>
      </w:r>
      <w:r w:rsidR="001D0B8D" w:rsidRPr="00B83B3E">
        <w:t>F</w:t>
      </w:r>
      <w:r w:rsidR="00331042" w:rsidRPr="00B83B3E">
        <w:t>ile Menu</w:t>
      </w:r>
      <w:bookmarkEnd w:id="1875"/>
      <w:bookmarkEnd w:id="1876"/>
      <w:bookmarkEnd w:id="1877"/>
      <w:bookmarkEnd w:id="1878"/>
    </w:p>
    <w:p w14:paraId="5C3CDC2F" w14:textId="26260AC0" w:rsidR="00E17764" w:rsidRPr="00B83B3E" w:rsidRDefault="00E17764" w:rsidP="00E17764">
      <w:pPr>
        <w:pStyle w:val="BodyText"/>
      </w:pPr>
      <w:r w:rsidRPr="00B83B3E">
        <w:t>This feature creates an interface between CAPRI and the Virtual VA (VVA) web service.</w:t>
      </w:r>
      <w:r w:rsidR="00EE0CF4">
        <w:t xml:space="preserve"> </w:t>
      </w:r>
      <w:r w:rsidRPr="00B83B3E">
        <w:t>It allows CAPRI users to transmit CAPRI-generated documents electronically to the VBA Paperless Delivery Virtual VA system.</w:t>
      </w:r>
      <w:r w:rsidR="00EE0CF4">
        <w:t xml:space="preserve"> </w:t>
      </w:r>
      <w:r w:rsidRPr="00B83B3E">
        <w:t>CAPRI present</w:t>
      </w:r>
      <w:r w:rsidR="005433C4" w:rsidRPr="00B83B3E">
        <w:t>s</w:t>
      </w:r>
      <w:r w:rsidRPr="00B83B3E">
        <w:t xml:space="preserve"> the user with a selection of </w:t>
      </w:r>
      <w:r w:rsidRPr="00B83B3E">
        <w:rPr>
          <w:b/>
        </w:rPr>
        <w:t>Transmit to Virtual VA</w:t>
      </w:r>
      <w:r w:rsidRPr="00B83B3E">
        <w:t xml:space="preserve"> within the </w:t>
      </w:r>
      <w:r w:rsidRPr="00B83B3E">
        <w:rPr>
          <w:b/>
        </w:rPr>
        <w:t>File</w:t>
      </w:r>
      <w:r w:rsidRPr="00B83B3E">
        <w:t xml:space="preserve"> menu and </w:t>
      </w:r>
      <w:r w:rsidRPr="00B83B3E">
        <w:rPr>
          <w:b/>
        </w:rPr>
        <w:t xml:space="preserve">Send to Virtual VA </w:t>
      </w:r>
      <w:r w:rsidRPr="00B83B3E">
        <w:t xml:space="preserve">within the </w:t>
      </w:r>
      <w:r w:rsidRPr="00B83B3E">
        <w:rPr>
          <w:u w:val="single"/>
        </w:rPr>
        <w:t>Clinical Documents Report Builder</w:t>
      </w:r>
      <w:r w:rsidRPr="00B83B3E">
        <w:t xml:space="preserve"> application.</w:t>
      </w:r>
      <w:r w:rsidR="00EE0CF4">
        <w:t xml:space="preserve"> </w:t>
      </w:r>
      <w:r w:rsidRPr="00B83B3E">
        <w:t xml:space="preserve">The user </w:t>
      </w:r>
      <w:proofErr w:type="gramStart"/>
      <w:r w:rsidRPr="00B83B3E">
        <w:t>has the ability to</w:t>
      </w:r>
      <w:proofErr w:type="gramEnd"/>
      <w:r w:rsidRPr="00B83B3E">
        <w:t xml:space="preserve"> electronically transmit veteran-related documentation that </w:t>
      </w:r>
      <w:r w:rsidRPr="00B83B3E">
        <w:rPr>
          <w:b/>
          <w:i/>
          <w:u w:val="single"/>
        </w:rPr>
        <w:t>can be printed today</w:t>
      </w:r>
      <w:r w:rsidRPr="00B83B3E">
        <w:t xml:space="preserve"> to VVA. Document transmission between CAPRI and VVA </w:t>
      </w:r>
      <w:r w:rsidR="005433C4" w:rsidRPr="00B83B3E">
        <w:t xml:space="preserve">is </w:t>
      </w:r>
      <w:r w:rsidRPr="00B83B3E">
        <w:t>done based on the patient record opened in CAPRI.</w:t>
      </w:r>
    </w:p>
    <w:p w14:paraId="5C3CDC30" w14:textId="33CCC490" w:rsidR="00E17764" w:rsidRPr="00B83B3E" w:rsidRDefault="00E17764" w:rsidP="00345C0B">
      <w:pPr>
        <w:pStyle w:val="Body3PicCaption"/>
      </w:pPr>
      <w:r w:rsidRPr="00B83B3E">
        <w:t>Documents within the following tabs of CAPRI (</w:t>
      </w:r>
      <w:r w:rsidR="00EF04FA" w:rsidRPr="00B83B3E">
        <w:fldChar w:fldCharType="begin"/>
      </w:r>
      <w:r w:rsidR="00EF04FA" w:rsidRPr="00B83B3E">
        <w:instrText xml:space="preserve"> REF _Ref406770274 \h </w:instrText>
      </w:r>
      <w:r w:rsidR="00B83B3E">
        <w:instrText xml:space="preserve"> \* MERGEFORMAT </w:instrText>
      </w:r>
      <w:r w:rsidR="00EF04FA" w:rsidRPr="00B83B3E">
        <w:fldChar w:fldCharType="separate"/>
      </w:r>
      <w:r w:rsidR="0081024B" w:rsidRPr="00B83B3E">
        <w:t xml:space="preserve">Figure </w:t>
      </w:r>
      <w:r w:rsidR="0081024B">
        <w:t>2</w:t>
      </w:r>
      <w:r w:rsidR="0081024B">
        <w:noBreakHyphen/>
        <w:t>178</w:t>
      </w:r>
      <w:r w:rsidR="00EF04FA" w:rsidRPr="00B83B3E">
        <w:fldChar w:fldCharType="end"/>
      </w:r>
      <w:r w:rsidRPr="00B83B3E">
        <w:t>) have the capability of being transmitted to Virtual VA via the File&gt;Transmit to Virtual VA:</w:t>
      </w:r>
    </w:p>
    <w:p w14:paraId="5C3CDC31" w14:textId="77777777" w:rsidR="00E17764" w:rsidRPr="00B83B3E" w:rsidRDefault="00E17764" w:rsidP="00C06146">
      <w:pPr>
        <w:numPr>
          <w:ilvl w:val="0"/>
          <w:numId w:val="5"/>
        </w:numPr>
        <w:autoSpaceDN w:val="0"/>
        <w:spacing w:before="60" w:after="0"/>
        <w:ind w:left="547"/>
      </w:pPr>
      <w:r w:rsidRPr="00B83B3E">
        <w:rPr>
          <w:b/>
        </w:rPr>
        <w:t>C&amp;P Exams</w:t>
      </w:r>
      <w:r w:rsidRPr="00B83B3E">
        <w:t xml:space="preserve"> tab</w:t>
      </w:r>
      <w:r w:rsidRPr="00B83B3E">
        <w:rPr>
          <w:b/>
        </w:rPr>
        <w:t>&gt;View C&amp;P Exam&gt;Exam Details</w:t>
      </w:r>
      <w:r w:rsidRPr="00B83B3E">
        <w:t xml:space="preserve"> window</w:t>
      </w:r>
    </w:p>
    <w:p w14:paraId="5C3CDC32" w14:textId="141E7E3F" w:rsidR="00E17764" w:rsidRPr="00B83B3E" w:rsidRDefault="00F47CD9" w:rsidP="00EF7F14">
      <w:pPr>
        <w:pStyle w:val="Note"/>
      </w:pPr>
      <w:r w:rsidRPr="005F7F65">
        <w:t>NOTE:</w:t>
      </w:r>
      <w:r w:rsidR="00E17764" w:rsidRPr="00B83B3E">
        <w:t xml:space="preserve"> Completed exams only</w:t>
      </w:r>
      <w:r w:rsidR="00EE6E7D" w:rsidRPr="00B83B3E">
        <w:t>.</w:t>
      </w:r>
    </w:p>
    <w:p w14:paraId="5C3CDC33" w14:textId="77777777" w:rsidR="00E17764" w:rsidRPr="00B83B3E" w:rsidRDefault="00E17764" w:rsidP="00E17764">
      <w:pPr>
        <w:pStyle w:val="BodyText5Numbers"/>
      </w:pPr>
      <w:r w:rsidRPr="00B83B3E">
        <w:rPr>
          <w:b/>
        </w:rPr>
        <w:t>Reports</w:t>
      </w:r>
      <w:r w:rsidRPr="00B83B3E">
        <w:t xml:space="preserve"> tab (patient related reports only)</w:t>
      </w:r>
    </w:p>
    <w:p w14:paraId="5C3CDC34" w14:textId="77777777" w:rsidR="00E17764" w:rsidRPr="00B83B3E" w:rsidRDefault="00E17764" w:rsidP="00E17764">
      <w:pPr>
        <w:pStyle w:val="BodyText5Numbers"/>
      </w:pPr>
      <w:r w:rsidRPr="00B83B3E">
        <w:rPr>
          <w:b/>
        </w:rPr>
        <w:t>Admin</w:t>
      </w:r>
      <w:r w:rsidRPr="00B83B3E">
        <w:t xml:space="preserve"> tab</w:t>
      </w:r>
    </w:p>
    <w:p w14:paraId="5C3CDC35" w14:textId="77777777" w:rsidR="00E17764" w:rsidRPr="00B83B3E" w:rsidRDefault="00E17764" w:rsidP="00E17764">
      <w:pPr>
        <w:pStyle w:val="BodyText5Numbers"/>
      </w:pPr>
      <w:r w:rsidRPr="00B83B3E">
        <w:rPr>
          <w:b/>
        </w:rPr>
        <w:t>Health Summaries</w:t>
      </w:r>
      <w:r w:rsidRPr="00B83B3E">
        <w:t xml:space="preserve"> tab</w:t>
      </w:r>
    </w:p>
    <w:p w14:paraId="5C3CDC36" w14:textId="77777777" w:rsidR="00E17764" w:rsidRPr="00B83B3E" w:rsidRDefault="00E17764" w:rsidP="00E17764">
      <w:pPr>
        <w:pStyle w:val="BodyText5Numbers"/>
      </w:pPr>
      <w:r w:rsidRPr="00B83B3E">
        <w:rPr>
          <w:b/>
        </w:rPr>
        <w:t>Clinical Documents</w:t>
      </w:r>
      <w:r w:rsidRPr="00B83B3E">
        <w:t xml:space="preserve"> tab</w:t>
      </w:r>
    </w:p>
    <w:p w14:paraId="5C3CDC37" w14:textId="77777777" w:rsidR="00E17764" w:rsidRPr="00B83B3E" w:rsidRDefault="00E17764" w:rsidP="00E17764">
      <w:pPr>
        <w:pStyle w:val="BodyText5Numbers"/>
      </w:pPr>
      <w:r w:rsidRPr="00B83B3E">
        <w:rPr>
          <w:b/>
        </w:rPr>
        <w:t>C&amp;P Worksheets</w:t>
      </w:r>
      <w:r w:rsidRPr="00B83B3E">
        <w:t xml:space="preserve"> tab</w:t>
      </w:r>
      <w:r w:rsidRPr="00B83B3E">
        <w:rPr>
          <w:b/>
        </w:rPr>
        <w:t>&gt;CPRS Document</w:t>
      </w:r>
      <w:r w:rsidRPr="00B83B3E">
        <w:t xml:space="preserve"> window</w:t>
      </w:r>
    </w:p>
    <w:p w14:paraId="5C3CDC38" w14:textId="70DDF97F" w:rsidR="00E17764" w:rsidRPr="00B83B3E" w:rsidRDefault="00F47CD9" w:rsidP="00EF7F14">
      <w:pPr>
        <w:pStyle w:val="Note"/>
      </w:pPr>
      <w:r w:rsidRPr="005F7F65">
        <w:t>NOTE</w:t>
      </w:r>
      <w:r w:rsidR="00E17764" w:rsidRPr="00731294">
        <w:t>: Completed templates only</w:t>
      </w:r>
      <w:r w:rsidR="00EE6E7D" w:rsidRPr="00B83B3E">
        <w:t>.</w:t>
      </w:r>
    </w:p>
    <w:p w14:paraId="5C3CDC3A" w14:textId="25461C28" w:rsidR="00E17764" w:rsidRPr="00B83B3E" w:rsidRDefault="003546D2" w:rsidP="00E17764">
      <w:pPr>
        <w:pStyle w:val="BodyText5Numbers"/>
      </w:pPr>
      <w:hyperlink w:anchor="_Report_Builder" w:history="1">
        <w:r w:rsidR="00E17764" w:rsidRPr="00B83B3E">
          <w:rPr>
            <w:rStyle w:val="Hyperlink"/>
            <w:b/>
          </w:rPr>
          <w:t>Report Builder</w:t>
        </w:r>
      </w:hyperlink>
      <w:r w:rsidR="00EA3525" w:rsidRPr="00B83B3E">
        <w:t xml:space="preserve"> (see Section </w:t>
      </w:r>
      <w:r w:rsidR="007B1BF5" w:rsidRPr="00B83B3E">
        <w:fldChar w:fldCharType="begin"/>
      </w:r>
      <w:r w:rsidR="007B1BF5" w:rsidRPr="00B83B3E">
        <w:instrText xml:space="preserve"> REF _Ref334795269 \r \h  \* MERGEFORMAT </w:instrText>
      </w:r>
      <w:r w:rsidR="007B1BF5" w:rsidRPr="00B83B3E">
        <w:fldChar w:fldCharType="separate"/>
      </w:r>
      <w:r w:rsidR="0081024B">
        <w:t>2.7.6</w:t>
      </w:r>
      <w:r w:rsidR="007B1BF5" w:rsidRPr="00B83B3E">
        <w:fldChar w:fldCharType="end"/>
      </w:r>
      <w:r w:rsidR="00EA3525" w:rsidRPr="00B83B3E">
        <w:t>)</w:t>
      </w:r>
      <w:r w:rsidR="00EA3525" w:rsidRPr="00B83B3E">
        <w:rPr>
          <w:b/>
        </w:rPr>
        <w:t xml:space="preserve"> </w:t>
      </w:r>
      <w:r w:rsidR="00E17764" w:rsidRPr="00B83B3E">
        <w:t xml:space="preserve">functionality from within the </w:t>
      </w:r>
      <w:r w:rsidR="00E17764" w:rsidRPr="00B83B3E">
        <w:rPr>
          <w:b/>
        </w:rPr>
        <w:t>Clinical Documents</w:t>
      </w:r>
      <w:r w:rsidR="00E17764" w:rsidRPr="00B83B3E">
        <w:t xml:space="preserve"> tab allow</w:t>
      </w:r>
      <w:r w:rsidR="005433C4" w:rsidRPr="00B83B3E">
        <w:t>s</w:t>
      </w:r>
      <w:r w:rsidR="00E17764" w:rsidRPr="00B83B3E">
        <w:t xml:space="preserve"> the user to use </w:t>
      </w:r>
      <w:r w:rsidR="00E17764" w:rsidRPr="00B83B3E">
        <w:rPr>
          <w:b/>
        </w:rPr>
        <w:t>File&gt;Transmit to Virtual VA</w:t>
      </w:r>
      <w:r w:rsidR="00E17764" w:rsidRPr="00B83B3E">
        <w:t xml:space="preserve"> menu option or choose </w:t>
      </w:r>
      <w:r w:rsidR="00E17764" w:rsidRPr="00B83B3E">
        <w:rPr>
          <w:b/>
        </w:rPr>
        <w:t>Send to Virtual VA</w:t>
      </w:r>
      <w:r w:rsidR="00E17764" w:rsidRPr="00B83B3E">
        <w:t xml:space="preserve"> from the </w:t>
      </w:r>
      <w:r w:rsidR="00E17764" w:rsidRPr="00B83B3E">
        <w:rPr>
          <w:b/>
        </w:rPr>
        <w:t>Report Builder</w:t>
      </w:r>
      <w:r w:rsidR="00E17764" w:rsidRPr="00B83B3E">
        <w:t xml:space="preserve"> window after the </w:t>
      </w:r>
      <w:r w:rsidR="00E17764" w:rsidRPr="00B83B3E">
        <w:rPr>
          <w:b/>
        </w:rPr>
        <w:t>build</w:t>
      </w:r>
      <w:r w:rsidR="00E17764" w:rsidRPr="00B83B3E">
        <w:t xml:space="preserve"> button has been selected.</w:t>
      </w:r>
    </w:p>
    <w:p w14:paraId="5C3CDC3B" w14:textId="77777777" w:rsidR="00EF04FA" w:rsidRPr="00B83B3E" w:rsidRDefault="00EF04FA" w:rsidP="00EF04FA">
      <w:pPr>
        <w:pStyle w:val="BodyText5Numbers"/>
        <w:numPr>
          <w:ilvl w:val="0"/>
          <w:numId w:val="0"/>
        </w:numPr>
        <w:ind w:left="547"/>
      </w:pPr>
    </w:p>
    <w:p w14:paraId="5C3CDC3C" w14:textId="669E7A7A" w:rsidR="000E4B5E" w:rsidRPr="00B83B3E" w:rsidRDefault="006F32DD" w:rsidP="00345C0B">
      <w:pPr>
        <w:pStyle w:val="Body3PicCaption"/>
      </w:pPr>
      <w:r w:rsidRPr="00B83B3E">
        <w:lastRenderedPageBreak/>
        <w:drawing>
          <wp:inline distT="0" distB="0" distL="0" distR="0" wp14:anchorId="383E7673" wp14:editId="4F52F2F1">
            <wp:extent cx="1900555" cy="2326640"/>
            <wp:effectExtent l="0" t="0" r="4445" b="0"/>
            <wp:docPr id="400" name="Picture 132" descr="Displays File Menu with 'Transmit to Virtual VA option selected" title="Figure 2-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24" cstate="print"/>
                    <a:srcRect/>
                    <a:stretch>
                      <a:fillRect/>
                    </a:stretch>
                  </pic:blipFill>
                  <pic:spPr bwMode="auto">
                    <a:xfrm>
                      <a:off x="0" y="0"/>
                      <a:ext cx="1900555" cy="2326640"/>
                    </a:xfrm>
                    <a:prstGeom prst="rect">
                      <a:avLst/>
                    </a:prstGeom>
                    <a:noFill/>
                  </pic:spPr>
                </pic:pic>
              </a:graphicData>
            </a:graphic>
          </wp:inline>
        </w:drawing>
      </w:r>
    </w:p>
    <w:p w14:paraId="5C3CDC3D" w14:textId="5B361D68" w:rsidR="00E17764" w:rsidRPr="00B83B3E" w:rsidRDefault="000E4B5E" w:rsidP="00B52F9B">
      <w:pPr>
        <w:pStyle w:val="Caption"/>
        <w:rPr>
          <w:rFonts w:cs="Times New Roman"/>
        </w:rPr>
      </w:pPr>
      <w:bookmarkStart w:id="1879" w:name="_Ref406770274"/>
      <w:bookmarkStart w:id="1880" w:name="_Toc2082739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178</w:t>
      </w:r>
      <w:r w:rsidR="008D502E">
        <w:rPr>
          <w:rFonts w:cs="Times New Roman"/>
        </w:rPr>
        <w:fldChar w:fldCharType="end"/>
      </w:r>
      <w:bookmarkEnd w:id="1879"/>
      <w:r w:rsidR="00E23528">
        <w:rPr>
          <w:rFonts w:cs="Times New Roman"/>
        </w:rPr>
        <w:t>. CAPRI File Menu—Transm</w:t>
      </w:r>
      <w:r w:rsidR="00E952DC">
        <w:rPr>
          <w:rFonts w:cs="Times New Roman"/>
        </w:rPr>
        <w:t>i</w:t>
      </w:r>
      <w:r w:rsidR="00E23528">
        <w:rPr>
          <w:rFonts w:cs="Times New Roman"/>
        </w:rPr>
        <w:t>t to Virtual VA Selection.</w:t>
      </w:r>
      <w:bookmarkEnd w:id="1880"/>
    </w:p>
    <w:p w14:paraId="5C3CDC3E" w14:textId="689E4438" w:rsidR="00E17764" w:rsidRPr="00B83B3E" w:rsidRDefault="00E17764" w:rsidP="00345C0B">
      <w:pPr>
        <w:pStyle w:val="Body3PicCaption"/>
      </w:pPr>
      <w:r w:rsidRPr="00B83B3E">
        <w:t xml:space="preserve">Once the Transmit to Virtual VA or Send to Virtual VA has been chosen the user </w:t>
      </w:r>
      <w:r w:rsidR="00894E3E" w:rsidRPr="00B83B3E">
        <w:t>is</w:t>
      </w:r>
      <w:r w:rsidRPr="00B83B3E">
        <w:t xml:space="preserve"> prompted with a confirmation message of: Are you sure you want to send document(s) to the VBA record </w:t>
      </w:r>
      <w:r w:rsidRPr="00B83B3E">
        <w:lastRenderedPageBreak/>
        <w:t>of Veteran Name?</w:t>
      </w:r>
      <w:r w:rsidR="00EE0CF4">
        <w:t xml:space="preserve"> </w:t>
      </w:r>
      <w:r w:rsidRPr="00B83B3E">
        <w:t>(</w:t>
      </w:r>
      <w:r w:rsidR="00EF04FA" w:rsidRPr="00B83B3E">
        <w:fldChar w:fldCharType="begin"/>
      </w:r>
      <w:r w:rsidR="00EF04FA" w:rsidRPr="00B83B3E">
        <w:instrText xml:space="preserve"> REF _Ref406770251 \h </w:instrText>
      </w:r>
      <w:r w:rsidR="00B83B3E">
        <w:instrText xml:space="preserve"> \* MERGEFORMAT </w:instrText>
      </w:r>
      <w:r w:rsidR="00EF04FA" w:rsidRPr="00B83B3E">
        <w:fldChar w:fldCharType="separate"/>
      </w:r>
      <w:r w:rsidR="0081024B" w:rsidRPr="00B83B3E">
        <w:t xml:space="preserve">Figure </w:t>
      </w:r>
      <w:r w:rsidR="0081024B">
        <w:t>2</w:t>
      </w:r>
      <w:r w:rsidR="0081024B">
        <w:noBreakHyphen/>
        <w:t>179</w:t>
      </w:r>
      <w:r w:rsidR="00EF04FA" w:rsidRPr="00B83B3E">
        <w:fldChar w:fldCharType="end"/>
      </w:r>
      <w:r w:rsidR="00EE6E7D" w:rsidRPr="00B83B3E">
        <w:t>)</w:t>
      </w:r>
      <w:r w:rsidR="00EE0CF4">
        <w:t xml:space="preserve"> </w:t>
      </w:r>
      <w:r w:rsidR="00EE6E7D" w:rsidRPr="00B83B3E">
        <w:t>The user</w:t>
      </w:r>
      <w:r w:rsidRPr="00B83B3E">
        <w:t xml:space="preserve"> </w:t>
      </w:r>
      <w:r w:rsidR="00EE6E7D" w:rsidRPr="00B83B3E">
        <w:t>selects the</w:t>
      </w:r>
      <w:r w:rsidRPr="00B83B3E">
        <w:t xml:space="preserve"> Yes</w:t>
      </w:r>
      <w:r w:rsidR="00EE6E7D" w:rsidRPr="00B83B3E">
        <w:t xml:space="preserve"> button</w:t>
      </w:r>
      <w:r w:rsidRPr="00B83B3E">
        <w:t xml:space="preserve"> to send the record or </w:t>
      </w:r>
      <w:r w:rsidR="00EE6E7D" w:rsidRPr="00B83B3E">
        <w:t xml:space="preserve">the </w:t>
      </w:r>
      <w:r w:rsidRPr="00B83B3E">
        <w:t>No</w:t>
      </w:r>
      <w:r w:rsidR="00EE6E7D" w:rsidRPr="00B83B3E">
        <w:t xml:space="preserve"> button</w:t>
      </w:r>
      <w:r w:rsidRPr="00B83B3E">
        <w:t xml:space="preserve"> to not send.</w:t>
      </w:r>
    </w:p>
    <w:p w14:paraId="5C3CDC3F" w14:textId="77777777" w:rsidR="000E4B5E" w:rsidRPr="00B83B3E" w:rsidRDefault="000E4B5E" w:rsidP="00345C0B">
      <w:pPr>
        <w:pStyle w:val="Body3PicCaption"/>
      </w:pPr>
    </w:p>
    <w:p w14:paraId="5C3CDC40" w14:textId="298AF440" w:rsidR="000E4B5E" w:rsidRPr="00B83B3E" w:rsidRDefault="006F32DD" w:rsidP="00345C0B">
      <w:pPr>
        <w:pStyle w:val="Body3PicCaption"/>
      </w:pPr>
      <w:r w:rsidRPr="00B83B3E">
        <w:drawing>
          <wp:inline distT="0" distB="0" distL="0" distR="0" wp14:anchorId="0AC75937" wp14:editId="18E0C640">
            <wp:extent cx="4091940" cy="1188720"/>
            <wp:effectExtent l="19050" t="19050" r="22860" b="11430"/>
            <wp:docPr id="401" name="Picture 131" descr="Displays send confirmation option" title="Figure 2-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26" cstate="print"/>
                    <a:srcRect/>
                    <a:stretch>
                      <a:fillRect/>
                    </a:stretch>
                  </pic:blipFill>
                  <pic:spPr bwMode="auto">
                    <a:xfrm>
                      <a:off x="0" y="0"/>
                      <a:ext cx="4091940" cy="1188720"/>
                    </a:xfrm>
                    <a:prstGeom prst="rect">
                      <a:avLst/>
                    </a:prstGeom>
                    <a:noFill/>
                    <a:ln w="6350">
                      <a:solidFill>
                        <a:schemeClr val="tx1"/>
                      </a:solidFill>
                    </a:ln>
                  </pic:spPr>
                </pic:pic>
              </a:graphicData>
            </a:graphic>
          </wp:inline>
        </w:drawing>
      </w:r>
    </w:p>
    <w:p w14:paraId="5C3CDC41" w14:textId="5C46EBDE" w:rsidR="000E4B5E" w:rsidRPr="00B83B3E" w:rsidRDefault="000E4B5E" w:rsidP="00B52F9B">
      <w:pPr>
        <w:pStyle w:val="Caption"/>
        <w:rPr>
          <w:rFonts w:cs="Times New Roman"/>
        </w:rPr>
      </w:pPr>
      <w:bookmarkStart w:id="1881" w:name="_Ref406770251"/>
      <w:bookmarkStart w:id="1882" w:name="_Toc2082739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179</w:t>
      </w:r>
      <w:r w:rsidR="008D502E">
        <w:rPr>
          <w:rFonts w:cs="Times New Roman"/>
        </w:rPr>
        <w:fldChar w:fldCharType="end"/>
      </w:r>
      <w:bookmarkEnd w:id="1881"/>
      <w:r w:rsidR="00E952DC">
        <w:rPr>
          <w:rFonts w:cs="Times New Roman"/>
        </w:rPr>
        <w:t>. Transmit to Virtual VA Prompt.</w:t>
      </w:r>
      <w:bookmarkEnd w:id="1882"/>
    </w:p>
    <w:p w14:paraId="5C3CDC42" w14:textId="77777777" w:rsidR="000E4B5E" w:rsidRPr="00B83B3E" w:rsidRDefault="000E4B5E" w:rsidP="00345C0B">
      <w:pPr>
        <w:pStyle w:val="Body3PicCaption"/>
      </w:pPr>
    </w:p>
    <w:p w14:paraId="5C3CDC43" w14:textId="7F0BD784" w:rsidR="00E17764" w:rsidRPr="00B83B3E" w:rsidRDefault="00E17764" w:rsidP="00345C0B">
      <w:pPr>
        <w:pStyle w:val="Body3PicCaption"/>
      </w:pPr>
      <w:r w:rsidRPr="00B83B3E">
        <w:t>If the user chooses Yes to the confirmation message, the following dialog box (</w:t>
      </w:r>
      <w:r w:rsidR="00EF04FA" w:rsidRPr="00B83B3E">
        <w:fldChar w:fldCharType="begin"/>
      </w:r>
      <w:r w:rsidR="00EF04FA" w:rsidRPr="00B83B3E">
        <w:instrText xml:space="preserve"> REF _Ref406770238 \h </w:instrText>
      </w:r>
      <w:r w:rsidR="00B83B3E">
        <w:instrText xml:space="preserve"> \* MERGEFORMAT </w:instrText>
      </w:r>
      <w:r w:rsidR="00EF04FA" w:rsidRPr="00B83B3E">
        <w:fldChar w:fldCharType="separate"/>
      </w:r>
      <w:r w:rsidR="0081024B" w:rsidRPr="00B83B3E">
        <w:t xml:space="preserve">Figure </w:t>
      </w:r>
      <w:r w:rsidR="0081024B">
        <w:t>2</w:t>
      </w:r>
      <w:r w:rsidR="0081024B">
        <w:noBreakHyphen/>
        <w:t>180</w:t>
      </w:r>
      <w:r w:rsidR="00EF04FA" w:rsidRPr="00B83B3E">
        <w:fldChar w:fldCharType="end"/>
      </w:r>
      <w:r w:rsidRPr="00B83B3E">
        <w:t xml:space="preserve">) </w:t>
      </w:r>
      <w:r w:rsidR="00894E3E" w:rsidRPr="00B83B3E">
        <w:t>is</w:t>
      </w:r>
      <w:r w:rsidRPr="00B83B3E">
        <w:t xml:space="preserve"> displayed about the status of transmission. </w:t>
      </w:r>
    </w:p>
    <w:p w14:paraId="5C3CDC44" w14:textId="77777777" w:rsidR="000E4B5E" w:rsidRPr="00B83B3E" w:rsidRDefault="000E4B5E" w:rsidP="00345C0B">
      <w:pPr>
        <w:pStyle w:val="Body3PicCaption"/>
      </w:pPr>
    </w:p>
    <w:p w14:paraId="5C3CDC45" w14:textId="429F08EC" w:rsidR="000E4B5E" w:rsidRPr="00B83B3E" w:rsidRDefault="006F32DD" w:rsidP="00345C0B">
      <w:pPr>
        <w:pStyle w:val="Body3PicCaption"/>
      </w:pPr>
      <w:r w:rsidRPr="00B83B3E">
        <w:drawing>
          <wp:inline distT="0" distB="0" distL="0" distR="0" wp14:anchorId="09870C39" wp14:editId="1CECA161">
            <wp:extent cx="2676525" cy="2162175"/>
            <wp:effectExtent l="0" t="0" r="9525" b="9525"/>
            <wp:docPr id="402" name="Picture 402" descr="Displays dialog box for a 'Yes' message confirmation" title="Figure 2-2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27" cstate="print"/>
                    <a:srcRect/>
                    <a:stretch>
                      <a:fillRect/>
                    </a:stretch>
                  </pic:blipFill>
                  <pic:spPr bwMode="auto">
                    <a:xfrm>
                      <a:off x="0" y="0"/>
                      <a:ext cx="2676525" cy="2162175"/>
                    </a:xfrm>
                    <a:prstGeom prst="rect">
                      <a:avLst/>
                    </a:prstGeom>
                    <a:noFill/>
                    <a:ln w="9525">
                      <a:noFill/>
                      <a:miter lim="800000"/>
                      <a:headEnd/>
                      <a:tailEnd/>
                    </a:ln>
                  </pic:spPr>
                </pic:pic>
              </a:graphicData>
            </a:graphic>
          </wp:inline>
        </w:drawing>
      </w:r>
    </w:p>
    <w:p w14:paraId="5C3CDC46" w14:textId="0D2BAD30" w:rsidR="00E17764" w:rsidRPr="00B83B3E" w:rsidRDefault="000E4B5E" w:rsidP="00B52F9B">
      <w:pPr>
        <w:pStyle w:val="Caption"/>
        <w:rPr>
          <w:rFonts w:cs="Times New Roman"/>
        </w:rPr>
      </w:pPr>
      <w:bookmarkStart w:id="1883" w:name="_Ref406770238"/>
      <w:bookmarkStart w:id="1884" w:name="_Toc2082739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180</w:t>
      </w:r>
      <w:r w:rsidR="008D502E">
        <w:rPr>
          <w:rFonts w:cs="Times New Roman"/>
        </w:rPr>
        <w:fldChar w:fldCharType="end"/>
      </w:r>
      <w:bookmarkEnd w:id="1883"/>
      <w:r w:rsidR="00E952DC">
        <w:rPr>
          <w:rFonts w:cs="Times New Roman"/>
        </w:rPr>
        <w:t>. Virtual VA Transmission</w:t>
      </w:r>
      <w:bookmarkEnd w:id="1884"/>
      <w:r w:rsidR="00E952DC">
        <w:rPr>
          <w:rFonts w:cs="Times New Roman"/>
        </w:rPr>
        <w:t xml:space="preserve"> </w:t>
      </w:r>
    </w:p>
    <w:p w14:paraId="5C3CDC48" w14:textId="78DA5E47" w:rsidR="00E17764" w:rsidRPr="00B83B3E" w:rsidRDefault="00E17764" w:rsidP="00345C0B">
      <w:pPr>
        <w:pStyle w:val="Body3PicCaption"/>
      </w:pPr>
      <w:r w:rsidRPr="00B83B3E">
        <w:t xml:space="preserve">If the transmission fails an error message </w:t>
      </w:r>
      <w:r w:rsidR="00894E3E" w:rsidRPr="00B83B3E">
        <w:t>is</w:t>
      </w:r>
      <w:r w:rsidRPr="00B83B3E">
        <w:t xml:space="preserve"> displayed in the Virtual VA Result section (</w:t>
      </w:r>
      <w:r w:rsidR="00345E5C" w:rsidRPr="00B83B3E">
        <w:fldChar w:fldCharType="begin"/>
      </w:r>
      <w:r w:rsidR="00345E5C" w:rsidRPr="00B83B3E">
        <w:instrText xml:space="preserve"> REF _Ref406770216 \h </w:instrText>
      </w:r>
      <w:r w:rsidR="00B83B3E">
        <w:instrText xml:space="preserve"> \* MERGEFORMAT </w:instrText>
      </w:r>
      <w:r w:rsidR="00345E5C" w:rsidRPr="00B83B3E">
        <w:fldChar w:fldCharType="separate"/>
      </w:r>
      <w:r w:rsidR="0081024B" w:rsidRPr="00B83B3E">
        <w:t xml:space="preserve">Figure </w:t>
      </w:r>
      <w:r w:rsidR="0081024B">
        <w:t>2</w:t>
      </w:r>
      <w:r w:rsidR="0081024B">
        <w:noBreakHyphen/>
        <w:t>181</w:t>
      </w:r>
      <w:r w:rsidR="00345E5C" w:rsidRPr="00B83B3E">
        <w:fldChar w:fldCharType="end"/>
      </w:r>
      <w:r w:rsidR="00345E5C" w:rsidRPr="00B83B3E">
        <w:t>)</w:t>
      </w:r>
      <w:r w:rsidRPr="00B83B3E">
        <w:t xml:space="preserve"> describing the failure and the status of Transmitting File to VVA… indicate</w:t>
      </w:r>
      <w:r w:rsidR="009A7DA5" w:rsidRPr="00B83B3E">
        <w:t>s</w:t>
      </w:r>
      <w:r w:rsidRPr="00B83B3E">
        <w:t xml:space="preserve"> Failed.</w:t>
      </w:r>
      <w:r w:rsidR="00BC7D23" w:rsidRPr="00B83B3E">
        <w:t xml:space="preserve"> The user has the ability to “Retransmit” to VVA.</w:t>
      </w:r>
    </w:p>
    <w:p w14:paraId="5C3CDC49" w14:textId="77777777" w:rsidR="000E4B5E" w:rsidRPr="00B83B3E" w:rsidRDefault="000E4B5E" w:rsidP="00345C0B">
      <w:pPr>
        <w:pStyle w:val="Body3PicCaption"/>
      </w:pPr>
    </w:p>
    <w:p w14:paraId="5C3CDC4A" w14:textId="093E4784" w:rsidR="000E4B5E" w:rsidRPr="00B83B3E" w:rsidRDefault="006F32DD" w:rsidP="00345C0B">
      <w:pPr>
        <w:pStyle w:val="Body3PicCaption"/>
      </w:pPr>
      <w:r w:rsidRPr="00B83B3E">
        <w:lastRenderedPageBreak/>
        <w:drawing>
          <wp:inline distT="0" distB="0" distL="0" distR="0" wp14:anchorId="0E6B6F58" wp14:editId="4A9B401C">
            <wp:extent cx="3677285" cy="2991485"/>
            <wp:effectExtent l="0" t="0" r="0" b="0"/>
            <wp:docPr id="403" name="Picture 403" descr="Displays Error Message for a 'failed' transmission" title="Figure 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677285" cy="2991485"/>
                    </a:xfrm>
                    <a:prstGeom prst="rect">
                      <a:avLst/>
                    </a:prstGeom>
                    <a:noFill/>
                    <a:ln>
                      <a:noFill/>
                    </a:ln>
                  </pic:spPr>
                </pic:pic>
              </a:graphicData>
            </a:graphic>
          </wp:inline>
        </w:drawing>
      </w:r>
    </w:p>
    <w:p w14:paraId="5C3CDC4B" w14:textId="50F63988" w:rsidR="00E17764" w:rsidRPr="00B83B3E" w:rsidRDefault="000E4B5E" w:rsidP="00B52F9B">
      <w:pPr>
        <w:pStyle w:val="Caption"/>
        <w:rPr>
          <w:rFonts w:cs="Times New Roman"/>
        </w:rPr>
      </w:pPr>
      <w:bookmarkStart w:id="1885" w:name="_Ref406770216"/>
      <w:bookmarkStart w:id="1886" w:name="_Toc2082739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181</w:t>
      </w:r>
      <w:r w:rsidR="008D502E">
        <w:rPr>
          <w:rFonts w:cs="Times New Roman"/>
        </w:rPr>
        <w:fldChar w:fldCharType="end"/>
      </w:r>
      <w:bookmarkEnd w:id="1885"/>
      <w:r w:rsidR="00E952DC">
        <w:rPr>
          <w:rFonts w:cs="Times New Roman"/>
        </w:rPr>
        <w:t>. Virtual VA Transmission—Retransmit Option.</w:t>
      </w:r>
      <w:bookmarkEnd w:id="1886"/>
    </w:p>
    <w:p w14:paraId="5C3CDC4C" w14:textId="77777777" w:rsidR="000E4B5E" w:rsidRPr="00B83B3E" w:rsidRDefault="000E4B5E" w:rsidP="00345C0B">
      <w:pPr>
        <w:pStyle w:val="Body3PicCaption"/>
      </w:pPr>
    </w:p>
    <w:p w14:paraId="5C3CDC4D" w14:textId="5D3D29A5" w:rsidR="00E17764" w:rsidRPr="00B83B3E" w:rsidRDefault="00F47CD9" w:rsidP="00EF7F14">
      <w:pPr>
        <w:pStyle w:val="Note"/>
      </w:pPr>
      <w:r w:rsidRPr="005F7F65">
        <w:t>NOTE</w:t>
      </w:r>
      <w:r w:rsidR="00E17764" w:rsidRPr="00B83B3E">
        <w:t xml:space="preserve">: Transmission of documents for a patient that has a Pseudo SSN (Ex: 492010165P) </w:t>
      </w:r>
      <w:r w:rsidR="009A7DA5" w:rsidRPr="00B83B3E">
        <w:t>is</w:t>
      </w:r>
      <w:r w:rsidR="00E17764" w:rsidRPr="00B83B3E">
        <w:t xml:space="preserve"> not accepted by the Virtual VA and the following error message </w:t>
      </w:r>
      <w:r w:rsidR="00894E3E" w:rsidRPr="00B83B3E">
        <w:t>is</w:t>
      </w:r>
      <w:r w:rsidR="00E17764" w:rsidRPr="00B83B3E">
        <w:t xml:space="preserve"> displayed. </w:t>
      </w:r>
      <w:r w:rsidR="00345E5C" w:rsidRPr="00B83B3E">
        <w:t>(</w:t>
      </w:r>
      <w:r w:rsidR="00345E5C" w:rsidRPr="00B83B3E">
        <w:fldChar w:fldCharType="begin"/>
      </w:r>
      <w:r w:rsidR="00345E5C" w:rsidRPr="00B83B3E">
        <w:instrText xml:space="preserve"> REF _Ref406770199 \h </w:instrText>
      </w:r>
      <w:r w:rsidR="00B83B3E">
        <w:instrText xml:space="preserve"> \* MERGEFORMAT </w:instrText>
      </w:r>
      <w:r w:rsidR="00345E5C" w:rsidRPr="00B83B3E">
        <w:fldChar w:fldCharType="separate"/>
      </w:r>
      <w:r w:rsidR="0081024B" w:rsidRPr="00B83B3E">
        <w:t xml:space="preserve">Figure </w:t>
      </w:r>
      <w:r w:rsidR="0081024B">
        <w:t>2</w:t>
      </w:r>
      <w:r w:rsidR="0081024B">
        <w:noBreakHyphen/>
        <w:t>182</w:t>
      </w:r>
      <w:r w:rsidR="00345E5C" w:rsidRPr="00B83B3E">
        <w:fldChar w:fldCharType="end"/>
      </w:r>
      <w:r w:rsidR="00E17764" w:rsidRPr="00B83B3E">
        <w:t>)</w:t>
      </w:r>
    </w:p>
    <w:p w14:paraId="5C3CDC4E" w14:textId="77777777" w:rsidR="000E4B5E" w:rsidRPr="00B83B3E" w:rsidRDefault="000E4B5E" w:rsidP="00345C0B">
      <w:pPr>
        <w:pStyle w:val="Body3PicCaption"/>
      </w:pPr>
    </w:p>
    <w:p w14:paraId="5C3CDC4F" w14:textId="4CB5C4B8" w:rsidR="000E4B5E" w:rsidRPr="00B83B3E" w:rsidRDefault="006F32DD" w:rsidP="00345C0B">
      <w:pPr>
        <w:pStyle w:val="Body3PicCaption"/>
      </w:pPr>
      <w:r w:rsidRPr="00B83B3E">
        <w:drawing>
          <wp:inline distT="0" distB="0" distL="0" distR="0" wp14:anchorId="705204B8" wp14:editId="158C0B9F">
            <wp:extent cx="2369820" cy="1912620"/>
            <wp:effectExtent l="0" t="0" r="0" b="0"/>
            <wp:docPr id="404" name="Picture 130" descr="Displays error message for a non-accepted patient document" title="Figure 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29" cstate="print"/>
                    <a:srcRect/>
                    <a:stretch>
                      <a:fillRect/>
                    </a:stretch>
                  </pic:blipFill>
                  <pic:spPr bwMode="auto">
                    <a:xfrm>
                      <a:off x="0" y="0"/>
                      <a:ext cx="2369820" cy="1912620"/>
                    </a:xfrm>
                    <a:prstGeom prst="rect">
                      <a:avLst/>
                    </a:prstGeom>
                    <a:noFill/>
                  </pic:spPr>
                </pic:pic>
              </a:graphicData>
            </a:graphic>
          </wp:inline>
        </w:drawing>
      </w:r>
    </w:p>
    <w:p w14:paraId="5C3CDC50" w14:textId="170FB2FF" w:rsidR="00E17764" w:rsidRPr="00B83B3E" w:rsidRDefault="000E4B5E" w:rsidP="00B52F9B">
      <w:pPr>
        <w:pStyle w:val="Caption"/>
        <w:rPr>
          <w:rFonts w:cs="Times New Roman"/>
        </w:rPr>
      </w:pPr>
      <w:bookmarkStart w:id="1887" w:name="_Ref406770199"/>
      <w:bookmarkStart w:id="1888" w:name="_Toc2082739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182</w:t>
      </w:r>
      <w:r w:rsidR="008D502E">
        <w:rPr>
          <w:rFonts w:cs="Times New Roman"/>
        </w:rPr>
        <w:fldChar w:fldCharType="end"/>
      </w:r>
      <w:bookmarkEnd w:id="1887"/>
      <w:r w:rsidR="00F277B7">
        <w:rPr>
          <w:rFonts w:cs="Times New Roman"/>
        </w:rPr>
        <w:t>. Virtual VA Transmission—Failed Transmission Error.</w:t>
      </w:r>
      <w:bookmarkEnd w:id="1888"/>
    </w:p>
    <w:p w14:paraId="5C3CDC51" w14:textId="77777777" w:rsidR="000E4B5E" w:rsidRPr="00B83B3E" w:rsidRDefault="000E4B5E" w:rsidP="00345C0B">
      <w:pPr>
        <w:pStyle w:val="Body3PicCaption"/>
      </w:pPr>
    </w:p>
    <w:p w14:paraId="5C3CDC52" w14:textId="530B29EE" w:rsidR="00E17764" w:rsidRPr="00B83B3E" w:rsidRDefault="00E17764" w:rsidP="00345C0B">
      <w:pPr>
        <w:pStyle w:val="Body3PicCaption"/>
      </w:pPr>
      <w:r w:rsidRPr="00B83B3E">
        <w:t>The maximum size of a document(s) that can be transmitted is 15mb.</w:t>
      </w:r>
      <w:r w:rsidR="00EE0CF4">
        <w:t xml:space="preserve"> </w:t>
      </w:r>
      <w:r w:rsidRPr="00B83B3E">
        <w:t xml:space="preserve">If the document(s) that have been selected exceed this size the user </w:t>
      </w:r>
      <w:r w:rsidR="00894E3E" w:rsidRPr="00B83B3E">
        <w:t>is</w:t>
      </w:r>
      <w:r w:rsidRPr="00B83B3E">
        <w:t xml:space="preserve"> notified with the following message in </w:t>
      </w:r>
      <w:r w:rsidR="00345E5C" w:rsidRPr="00B83B3E">
        <w:t>(</w:t>
      </w:r>
      <w:r w:rsidR="00345E5C" w:rsidRPr="00B83B3E">
        <w:fldChar w:fldCharType="begin"/>
      </w:r>
      <w:r w:rsidR="00345E5C" w:rsidRPr="00B83B3E">
        <w:instrText xml:space="preserve"> REF _Ref406770178 \h </w:instrText>
      </w:r>
      <w:r w:rsidR="00B83B3E">
        <w:instrText xml:space="preserve"> \* MERGEFORMAT </w:instrText>
      </w:r>
      <w:r w:rsidR="00345E5C" w:rsidRPr="00B83B3E">
        <w:fldChar w:fldCharType="separate"/>
      </w:r>
      <w:r w:rsidR="0081024B" w:rsidRPr="00B83B3E">
        <w:t xml:space="preserve">Figure </w:t>
      </w:r>
      <w:r w:rsidR="0081024B">
        <w:t>2</w:t>
      </w:r>
      <w:r w:rsidR="0081024B">
        <w:noBreakHyphen/>
        <w:t>183</w:t>
      </w:r>
      <w:r w:rsidR="00345E5C" w:rsidRPr="00B83B3E">
        <w:fldChar w:fldCharType="end"/>
      </w:r>
      <w:r w:rsidR="00345E5C" w:rsidRPr="00B83B3E">
        <w:t>)</w:t>
      </w:r>
      <w:r w:rsidRPr="00B83B3E">
        <w:t>.</w:t>
      </w:r>
    </w:p>
    <w:p w14:paraId="5C3CDC53" w14:textId="77777777" w:rsidR="000E4B5E" w:rsidRPr="00B83B3E" w:rsidRDefault="000E4B5E" w:rsidP="00345C0B">
      <w:pPr>
        <w:pStyle w:val="Body3PicCaption"/>
      </w:pPr>
    </w:p>
    <w:p w14:paraId="5C3CDC54" w14:textId="44357C83" w:rsidR="000E4B5E" w:rsidRPr="00B83B3E" w:rsidRDefault="006F32DD" w:rsidP="00345C0B">
      <w:pPr>
        <w:pStyle w:val="Body3PicCaption"/>
      </w:pPr>
      <w:r w:rsidRPr="00B83B3E">
        <w:drawing>
          <wp:inline distT="0" distB="0" distL="0" distR="0" wp14:anchorId="530B248D" wp14:editId="6D861F3E">
            <wp:extent cx="3609975" cy="1009650"/>
            <wp:effectExtent l="0" t="0" r="9525" b="0"/>
            <wp:docPr id="406" name="Picture 406" descr="Displays error message for document file that exceeds size allowed" title="Figure 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30" cstate="print"/>
                    <a:srcRect/>
                    <a:stretch>
                      <a:fillRect/>
                    </a:stretch>
                  </pic:blipFill>
                  <pic:spPr bwMode="auto">
                    <a:xfrm>
                      <a:off x="0" y="0"/>
                      <a:ext cx="3609975" cy="1009650"/>
                    </a:xfrm>
                    <a:prstGeom prst="rect">
                      <a:avLst/>
                    </a:prstGeom>
                    <a:noFill/>
                    <a:ln w="9525">
                      <a:noFill/>
                      <a:miter lim="800000"/>
                      <a:headEnd/>
                      <a:tailEnd/>
                    </a:ln>
                  </pic:spPr>
                </pic:pic>
              </a:graphicData>
            </a:graphic>
          </wp:inline>
        </w:drawing>
      </w:r>
    </w:p>
    <w:p w14:paraId="5C3CDC55" w14:textId="7119F66A" w:rsidR="00E17764" w:rsidRPr="00B83B3E" w:rsidRDefault="000E4B5E" w:rsidP="00B52F9B">
      <w:pPr>
        <w:pStyle w:val="Caption"/>
        <w:rPr>
          <w:rFonts w:cs="Times New Roman"/>
        </w:rPr>
      </w:pPr>
      <w:bookmarkStart w:id="1889" w:name="_Ref406770178"/>
      <w:bookmarkStart w:id="1890" w:name="_Toc2082739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183</w:t>
      </w:r>
      <w:r w:rsidR="008D502E">
        <w:rPr>
          <w:rFonts w:cs="Times New Roman"/>
        </w:rPr>
        <w:fldChar w:fldCharType="end"/>
      </w:r>
      <w:bookmarkEnd w:id="1889"/>
      <w:r w:rsidR="00F277B7">
        <w:rPr>
          <w:rFonts w:cs="Times New Roman"/>
        </w:rPr>
        <w:t>. Virtual VA Transmission File Size Error Prompt.</w:t>
      </w:r>
      <w:bookmarkEnd w:id="1890"/>
    </w:p>
    <w:p w14:paraId="5C3CDC56" w14:textId="77777777" w:rsidR="00E17764" w:rsidRPr="00B83B3E" w:rsidRDefault="00E17764" w:rsidP="00B52F9B">
      <w:pPr>
        <w:pStyle w:val="Caption"/>
        <w:rPr>
          <w:rFonts w:cs="Times New Roman"/>
        </w:rPr>
      </w:pPr>
    </w:p>
    <w:p w14:paraId="5C3CDC64" w14:textId="3958ED2C" w:rsidR="0036313D" w:rsidRPr="00B83B3E" w:rsidRDefault="00085EF5" w:rsidP="00A561AD">
      <w:pPr>
        <w:pStyle w:val="Heading3"/>
      </w:pPr>
      <w:bookmarkStart w:id="1891" w:name="_Ref362951436"/>
      <w:r w:rsidRPr="00B83B3E">
        <w:t xml:space="preserve"> </w:t>
      </w:r>
      <w:bookmarkStart w:id="1892" w:name="_Toc11758474"/>
      <w:bookmarkStart w:id="1893" w:name="_Toc11758475"/>
      <w:bookmarkStart w:id="1894" w:name="_Toc11758479"/>
      <w:bookmarkStart w:id="1895" w:name="_Toc11758481"/>
      <w:bookmarkStart w:id="1896" w:name="_Toc508873688"/>
      <w:bookmarkStart w:id="1897" w:name="_Toc508875045"/>
      <w:bookmarkStart w:id="1898" w:name="_Toc508875899"/>
      <w:bookmarkStart w:id="1899" w:name="OLE_LINK9"/>
      <w:bookmarkStart w:id="1900" w:name="p158"/>
      <w:bookmarkStart w:id="1901" w:name="_Toc20827562"/>
      <w:bookmarkEnd w:id="1891"/>
      <w:bookmarkEnd w:id="1892"/>
      <w:bookmarkEnd w:id="1893"/>
      <w:bookmarkEnd w:id="1894"/>
      <w:bookmarkEnd w:id="1895"/>
      <w:r w:rsidR="00EF2699" w:rsidRPr="00B83B3E">
        <w:t xml:space="preserve">Get Docs from </w:t>
      </w:r>
      <w:r w:rsidR="0036313D" w:rsidRPr="00B83B3E">
        <w:t>DAS - On the File Menu</w:t>
      </w:r>
      <w:bookmarkEnd w:id="1896"/>
      <w:bookmarkEnd w:id="1897"/>
      <w:bookmarkEnd w:id="1898"/>
      <w:bookmarkEnd w:id="1899"/>
      <w:bookmarkEnd w:id="1900"/>
      <w:bookmarkEnd w:id="1901"/>
    </w:p>
    <w:p w14:paraId="5C3CDC65" w14:textId="4021790B" w:rsidR="0036313D" w:rsidRPr="00B83B3E" w:rsidRDefault="0036313D" w:rsidP="008D361D">
      <w:pPr>
        <w:autoSpaceDE w:val="0"/>
        <w:autoSpaceDN w:val="0"/>
        <w:adjustRightInd w:val="0"/>
        <w:spacing w:after="0"/>
      </w:pPr>
      <w:r w:rsidRPr="00B83B3E">
        <w:rPr>
          <w:b/>
        </w:rPr>
        <w:t>FILE|GET DOCS FROM DAS</w:t>
      </w:r>
      <w:r w:rsidRPr="00B83B3E">
        <w:t xml:space="preserve"> has been created to allow CAPRI VHA users to retrieve and view documents from </w:t>
      </w:r>
      <w:r w:rsidR="00EF2699" w:rsidRPr="00B83B3E">
        <w:rPr>
          <w:b/>
          <w:bCs/>
        </w:rPr>
        <w:t xml:space="preserve">central data store </w:t>
      </w:r>
      <w:r w:rsidRPr="00B83B3E">
        <w:rPr>
          <w:b/>
          <w:bCs/>
        </w:rPr>
        <w:t>DAS</w:t>
      </w:r>
      <w:r w:rsidRPr="00B83B3E">
        <w:t>.</w:t>
      </w:r>
      <w:r w:rsidR="00EE0CF4">
        <w:t xml:space="preserve"> </w:t>
      </w:r>
      <w:r w:rsidR="00B219E8" w:rsidRPr="00B83B3E">
        <w:t xml:space="preserve">The user </w:t>
      </w:r>
      <w:r w:rsidR="00B219E8" w:rsidRPr="00B83B3E">
        <w:rPr>
          <w:b/>
        </w:rPr>
        <w:t>MUST</w:t>
      </w:r>
      <w:r w:rsidR="00B219E8" w:rsidRPr="00B83B3E">
        <w:t xml:space="preserve"> hold</w:t>
      </w:r>
      <w:r w:rsidRPr="00B83B3E">
        <w:t xml:space="preserve"> the</w:t>
      </w:r>
      <w:r w:rsidR="00B219E8" w:rsidRPr="00B83B3E">
        <w:t xml:space="preserve"> </w:t>
      </w:r>
      <w:bookmarkStart w:id="1902" w:name="_Hlk11760525"/>
      <w:r w:rsidR="00B219E8" w:rsidRPr="00B83B3E">
        <w:rPr>
          <w:b/>
        </w:rPr>
        <w:t>DVBA CAPRI GETDOCSFROMVLER</w:t>
      </w:r>
      <w:r w:rsidR="00B219E8" w:rsidRPr="00B83B3E">
        <w:t xml:space="preserve"> security key to access this functionality</w:t>
      </w:r>
      <w:bookmarkEnd w:id="1902"/>
      <w:r w:rsidR="00B219E8" w:rsidRPr="00B83B3E">
        <w:t>.</w:t>
      </w:r>
    </w:p>
    <w:p w14:paraId="5C3CDC69" w14:textId="5508683A" w:rsidR="00B219E8" w:rsidRPr="0002405A" w:rsidRDefault="00B219E8" w:rsidP="0002405A">
      <w:pPr>
        <w:pStyle w:val="BodyTextIndent3"/>
        <w:ind w:left="0"/>
        <w:rPr>
          <w:sz w:val="22"/>
          <w:szCs w:val="22"/>
        </w:rPr>
      </w:pPr>
      <w:r w:rsidRPr="00B83B3E">
        <w:rPr>
          <w:b/>
          <w:sz w:val="22"/>
          <w:szCs w:val="22"/>
        </w:rPr>
        <w:t>To access the GET DOCS FROM DAS</w:t>
      </w:r>
      <w:r w:rsidRPr="00B83B3E">
        <w:rPr>
          <w:sz w:val="22"/>
          <w:szCs w:val="22"/>
        </w:rPr>
        <w:t>:</w:t>
      </w:r>
    </w:p>
    <w:p w14:paraId="5C3CDC6A" w14:textId="25DD5675" w:rsidR="000E4B5E" w:rsidRPr="00B83B3E" w:rsidRDefault="0002405A" w:rsidP="0031598E">
      <w:pPr>
        <w:pStyle w:val="BodyTextIndent3"/>
        <w:keepNext/>
        <w:ind w:left="0"/>
      </w:pPr>
      <w:r>
        <w:rPr>
          <w:noProof/>
        </w:rPr>
        <w:lastRenderedPageBreak/>
        <mc:AlternateContent>
          <mc:Choice Requires="wps">
            <w:drawing>
              <wp:anchor distT="0" distB="0" distL="114300" distR="114300" simplePos="0" relativeHeight="251659264" behindDoc="0" locked="1" layoutInCell="1" allowOverlap="1" wp14:anchorId="7150862C" wp14:editId="06CE9D78">
                <wp:simplePos x="0" y="0"/>
                <wp:positionH relativeFrom="column">
                  <wp:posOffset>278765</wp:posOffset>
                </wp:positionH>
                <wp:positionV relativeFrom="paragraph">
                  <wp:posOffset>1798955</wp:posOffset>
                </wp:positionV>
                <wp:extent cx="1329690" cy="246380"/>
                <wp:effectExtent l="19050" t="19050" r="22860" b="20320"/>
                <wp:wrapNone/>
                <wp:docPr id="17" name="Rectangle 17"/>
                <wp:cNvGraphicFramePr/>
                <a:graphic xmlns:a="http://schemas.openxmlformats.org/drawingml/2006/main">
                  <a:graphicData uri="http://schemas.microsoft.com/office/word/2010/wordprocessingShape">
                    <wps:wsp>
                      <wps:cNvSpPr/>
                      <wps:spPr>
                        <a:xfrm>
                          <a:off x="0" y="0"/>
                          <a:ext cx="1329690" cy="2463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5CBA3B" id="Rectangle 17" o:spid="_x0000_s1026" style="position:absolute;margin-left:21.95pt;margin-top:141.65pt;width:104.7pt;height:19.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" filled="f" strokecolor="red" strokeweight="3pt">
                <w10:anchorlock/>
              </v:rect>
            </w:pict>
          </mc:Fallback>
        </mc:AlternateContent>
      </w:r>
      <w:r>
        <w:rPr>
          <w:noProof/>
        </w:rPr>
        <w:drawing>
          <wp:inline distT="0" distB="0" distL="0" distR="0" wp14:anchorId="1034D234" wp14:editId="374A80CD">
            <wp:extent cx="1674495" cy="2345690"/>
            <wp:effectExtent l="0" t="0" r="1905" b="0"/>
            <wp:docPr id="6" name="Picture 6" descr="cid:image003.png@01D52DB3.EC326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3.png@01D52DB3.EC326820"/>
                    <pic:cNvPicPr>
                      <a:picLocks noChangeAspect="1" noChangeArrowheads="1"/>
                    </pic:cNvPicPr>
                  </pic:nvPicPr>
                  <pic:blipFill>
                    <a:blip r:embed="rId231" r:link="rId232" cstate="print">
                      <a:extLst>
                        <a:ext uri="{28A0092B-C50C-407E-A947-70E740481C1C}">
                          <a14:useLocalDpi xmlns:a14="http://schemas.microsoft.com/office/drawing/2010/main" val="0"/>
                        </a:ext>
                      </a:extLst>
                    </a:blip>
                    <a:srcRect/>
                    <a:stretch>
                      <a:fillRect/>
                    </a:stretch>
                  </pic:blipFill>
                  <pic:spPr bwMode="auto">
                    <a:xfrm>
                      <a:off x="0" y="0"/>
                      <a:ext cx="1674495" cy="2345690"/>
                    </a:xfrm>
                    <a:prstGeom prst="rect">
                      <a:avLst/>
                    </a:prstGeom>
                    <a:noFill/>
                    <a:ln>
                      <a:noFill/>
                    </a:ln>
                  </pic:spPr>
                </pic:pic>
              </a:graphicData>
            </a:graphic>
          </wp:inline>
        </w:drawing>
      </w:r>
    </w:p>
    <w:p w14:paraId="5C3CDC6B" w14:textId="46DC93EF" w:rsidR="006A6E71" w:rsidRPr="00B83B3E" w:rsidRDefault="000E4B5E" w:rsidP="00B52F9B">
      <w:pPr>
        <w:pStyle w:val="Caption"/>
        <w:rPr>
          <w:rFonts w:cs="Times New Roman"/>
          <w:szCs w:val="22"/>
        </w:rPr>
      </w:pPr>
      <w:bookmarkStart w:id="1903" w:name="p155"/>
      <w:bookmarkStart w:id="1904" w:name="_Toc2082739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184</w:t>
      </w:r>
      <w:r w:rsidR="008D502E">
        <w:rPr>
          <w:rFonts w:cs="Times New Roman"/>
        </w:rPr>
        <w:fldChar w:fldCharType="end"/>
      </w:r>
      <w:bookmarkEnd w:id="1903"/>
      <w:r w:rsidR="0089768C">
        <w:rPr>
          <w:rFonts w:cs="Times New Roman"/>
        </w:rPr>
        <w:t xml:space="preserve">. </w:t>
      </w:r>
      <w:bookmarkStart w:id="1905" w:name="p159"/>
      <w:r w:rsidR="0089768C">
        <w:rPr>
          <w:rFonts w:cs="Times New Roman"/>
        </w:rPr>
        <w:t>CAPRI File Menu—Get Docs from DAS Selection.</w:t>
      </w:r>
      <w:bookmarkEnd w:id="1904"/>
      <w:bookmarkEnd w:id="1905"/>
    </w:p>
    <w:p w14:paraId="5C3CDC6C" w14:textId="77777777" w:rsidR="00B219E8" w:rsidRPr="00B83B3E" w:rsidRDefault="00B219E8" w:rsidP="008D361D">
      <w:pPr>
        <w:pStyle w:val="BodyTextIndent3"/>
        <w:rPr>
          <w:b/>
          <w:sz w:val="22"/>
          <w:szCs w:val="22"/>
        </w:rPr>
      </w:pPr>
    </w:p>
    <w:p w14:paraId="4DFE7A13" w14:textId="6D699891" w:rsidR="00731294" w:rsidRDefault="00B219E8" w:rsidP="00345C0B">
      <w:pPr>
        <w:pStyle w:val="Body3PicCaption"/>
      </w:pPr>
      <w:r w:rsidRPr="00B83B3E">
        <w:t>The “</w:t>
      </w:r>
      <w:r w:rsidRPr="00B83B3E">
        <w:rPr>
          <w:b/>
        </w:rPr>
        <w:t>RETRIEVE EXAM</w:t>
      </w:r>
      <w:r w:rsidRPr="00B83B3E">
        <w:t xml:space="preserve">” window will be displayed and allow the CAPRI user to enter exam search criteria </w:t>
      </w:r>
      <w:r w:rsidR="00296457" w:rsidRPr="00B83B3E">
        <w:t>for documents to be retrieved.</w:t>
      </w:r>
      <w:r w:rsidR="00EE0CF4">
        <w:t xml:space="preserve"> </w:t>
      </w:r>
      <w:r w:rsidRPr="00B83B3E">
        <w:t xml:space="preserve"> </w:t>
      </w:r>
      <w:r w:rsidR="00296457" w:rsidRPr="00B83B3E">
        <w:t>The following search criteria are</w:t>
      </w:r>
      <w:r w:rsidR="00515634" w:rsidRPr="00B83B3E">
        <w:t xml:space="preserve"> acceptable.</w:t>
      </w:r>
    </w:p>
    <w:p w14:paraId="5C3CDC6D" w14:textId="72A965D9" w:rsidR="00B219E8" w:rsidRPr="005F7F65" w:rsidRDefault="00731294" w:rsidP="00EF7F14">
      <w:pPr>
        <w:pStyle w:val="Note"/>
      </w:pPr>
      <w:r w:rsidRPr="005F7F65">
        <w:t>NOTE:</w:t>
      </w:r>
      <w:r>
        <w:t xml:space="preserve"> A</w:t>
      </w:r>
      <w:r w:rsidR="00515634" w:rsidRPr="005F7F65">
        <w:t>ll queries must have a Date Range and at least one other search criteria.</w:t>
      </w:r>
    </w:p>
    <w:p w14:paraId="5C3CDC6E" w14:textId="77777777" w:rsidR="00296457" w:rsidRPr="00B83B3E" w:rsidRDefault="00296457" w:rsidP="00345C0B">
      <w:pPr>
        <w:pStyle w:val="Body3PicCaption"/>
      </w:pPr>
    </w:p>
    <w:p w14:paraId="5C3CDC6F" w14:textId="77777777" w:rsidR="00515634" w:rsidRPr="00B83B3E" w:rsidRDefault="00515634" w:rsidP="00C06146">
      <w:pPr>
        <w:pStyle w:val="Body3PicCaption"/>
        <w:numPr>
          <w:ilvl w:val="0"/>
          <w:numId w:val="5"/>
        </w:numPr>
      </w:pPr>
      <w:r w:rsidRPr="00B83B3E">
        <w:t>Patient SSN (must be 9 digits or 9 digits +P for Pseudo SSN) and Date Range</w:t>
      </w:r>
    </w:p>
    <w:p w14:paraId="5C3CDC70" w14:textId="77777777" w:rsidR="00296457" w:rsidRPr="00B83B3E" w:rsidRDefault="00296457" w:rsidP="00C06146">
      <w:pPr>
        <w:pStyle w:val="Body3PicCaption"/>
        <w:numPr>
          <w:ilvl w:val="0"/>
          <w:numId w:val="5"/>
        </w:numPr>
      </w:pPr>
      <w:r w:rsidRPr="00B83B3E">
        <w:t>VA Facility ID (exact match) and Date Range</w:t>
      </w:r>
    </w:p>
    <w:p w14:paraId="5C3CDC71" w14:textId="60B13447" w:rsidR="00296457" w:rsidRPr="00B83B3E" w:rsidRDefault="00296457" w:rsidP="00C06146">
      <w:pPr>
        <w:pStyle w:val="Body3PicCaption"/>
        <w:numPr>
          <w:ilvl w:val="0"/>
          <w:numId w:val="5"/>
        </w:numPr>
      </w:pPr>
      <w:r w:rsidRPr="00B83B3E">
        <w:t>Physician (Not case sensitive and can be a partial match) and Date Range</w:t>
      </w:r>
      <w:r w:rsidR="00EE0CF4">
        <w:t xml:space="preserve"> </w:t>
      </w:r>
    </w:p>
    <w:p w14:paraId="5C3CDC72" w14:textId="7CCC5279" w:rsidR="00296457" w:rsidRPr="00B83B3E" w:rsidRDefault="00296457" w:rsidP="00C06146">
      <w:pPr>
        <w:pStyle w:val="Body3PicCaption"/>
        <w:numPr>
          <w:ilvl w:val="0"/>
          <w:numId w:val="5"/>
        </w:numPr>
      </w:pPr>
      <w:r w:rsidRPr="00B83B3E">
        <w:t>Exam Status</w:t>
      </w:r>
      <w:r w:rsidR="00EE0CF4">
        <w:t xml:space="preserve"> </w:t>
      </w:r>
      <w:r w:rsidRPr="00B83B3E">
        <w:t>(completed or rejected only) and Date Range</w:t>
      </w:r>
    </w:p>
    <w:p w14:paraId="5C3CDC73" w14:textId="77777777" w:rsidR="00296457" w:rsidRPr="00B83B3E" w:rsidRDefault="00296457" w:rsidP="00C06146">
      <w:pPr>
        <w:pStyle w:val="Body3PicCaption"/>
        <w:numPr>
          <w:ilvl w:val="0"/>
          <w:numId w:val="5"/>
        </w:numPr>
      </w:pPr>
      <w:r w:rsidRPr="00B83B3E">
        <w:t xml:space="preserve">Or multiple selection of the above </w:t>
      </w:r>
      <w:r w:rsidR="005935DB" w:rsidRPr="00B83B3E">
        <w:t>and Date Range</w:t>
      </w:r>
    </w:p>
    <w:p w14:paraId="5C3CDC81" w14:textId="77777777" w:rsidR="00515634" w:rsidRPr="00B83B3E" w:rsidRDefault="00515634" w:rsidP="00345C0B">
      <w:pPr>
        <w:pStyle w:val="Body3PicCaption"/>
      </w:pPr>
      <w:r w:rsidRPr="00B83B3E">
        <w:t>Once the search criteria have been chosen click the “Search” button:</w:t>
      </w:r>
    </w:p>
    <w:p w14:paraId="5C3CDC82" w14:textId="77777777" w:rsidR="000E4B5E" w:rsidRPr="00B83B3E" w:rsidRDefault="000E4B5E" w:rsidP="008D361D">
      <w:pPr>
        <w:pStyle w:val="BodyTextIndent3"/>
        <w:ind w:left="0"/>
        <w:rPr>
          <w:sz w:val="22"/>
          <w:szCs w:val="22"/>
        </w:rPr>
      </w:pPr>
    </w:p>
    <w:p w14:paraId="5C3CDC83" w14:textId="3377F87D" w:rsidR="000E4B5E" w:rsidRPr="00B83B3E" w:rsidRDefault="006F32DD" w:rsidP="000E4B5E">
      <w:pPr>
        <w:pStyle w:val="BodyTextIndent3"/>
        <w:keepNext/>
        <w:ind w:left="0"/>
      </w:pPr>
      <w:r w:rsidRPr="00B83B3E">
        <w:rPr>
          <w:b/>
          <w:noProof/>
          <w:sz w:val="22"/>
          <w:szCs w:val="22"/>
        </w:rPr>
        <w:lastRenderedPageBreak/>
        <w:drawing>
          <wp:inline distT="0" distB="0" distL="0" distR="0" wp14:anchorId="2C47E325" wp14:editId="5CE1D490">
            <wp:extent cx="5238750" cy="3590925"/>
            <wp:effectExtent l="0" t="0" r="0" b="9525"/>
            <wp:docPr id="410" name="Picture 410" descr="Displays Retrieve Exam screen" title="Figure 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33" cstate="print"/>
                    <a:srcRect/>
                    <a:stretch>
                      <a:fillRect/>
                    </a:stretch>
                  </pic:blipFill>
                  <pic:spPr bwMode="auto">
                    <a:xfrm>
                      <a:off x="0" y="0"/>
                      <a:ext cx="5238750" cy="3590925"/>
                    </a:xfrm>
                    <a:prstGeom prst="rect">
                      <a:avLst/>
                    </a:prstGeom>
                    <a:noFill/>
                    <a:ln w="9525">
                      <a:noFill/>
                      <a:miter lim="800000"/>
                      <a:headEnd/>
                      <a:tailEnd/>
                    </a:ln>
                  </pic:spPr>
                </pic:pic>
              </a:graphicData>
            </a:graphic>
          </wp:inline>
        </w:drawing>
      </w:r>
    </w:p>
    <w:p w14:paraId="5C3CDC84" w14:textId="43D25C79" w:rsidR="006A6E71" w:rsidRPr="00B83B3E" w:rsidRDefault="000E4B5E" w:rsidP="00B52F9B">
      <w:pPr>
        <w:pStyle w:val="Caption"/>
        <w:rPr>
          <w:rFonts w:cs="Times New Roman"/>
          <w:szCs w:val="22"/>
        </w:rPr>
      </w:pPr>
      <w:bookmarkStart w:id="1906" w:name="_Toc2082739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185</w:t>
      </w:r>
      <w:r w:rsidR="008D502E">
        <w:rPr>
          <w:rFonts w:cs="Times New Roman"/>
        </w:rPr>
        <w:fldChar w:fldCharType="end"/>
      </w:r>
      <w:r w:rsidR="00955F8A">
        <w:rPr>
          <w:rFonts w:cs="Times New Roman"/>
        </w:rPr>
        <w:t xml:space="preserve">. </w:t>
      </w:r>
      <w:r w:rsidR="00933E71">
        <w:rPr>
          <w:rFonts w:cs="Times New Roman"/>
        </w:rPr>
        <w:t>Retrieve</w:t>
      </w:r>
      <w:r w:rsidR="00724B79">
        <w:rPr>
          <w:rFonts w:cs="Times New Roman"/>
        </w:rPr>
        <w:t xml:space="preserve"> Exam from DAS View.</w:t>
      </w:r>
      <w:bookmarkEnd w:id="1906"/>
    </w:p>
    <w:p w14:paraId="5C3CDC8E" w14:textId="77777777" w:rsidR="000A3B14" w:rsidRPr="00B83B3E" w:rsidRDefault="000A3B14" w:rsidP="008D361D">
      <w:pPr>
        <w:pStyle w:val="BodyTextIndent3"/>
        <w:rPr>
          <w:b/>
          <w:sz w:val="22"/>
          <w:szCs w:val="22"/>
        </w:rPr>
      </w:pPr>
    </w:p>
    <w:p w14:paraId="5C3CDC8F" w14:textId="77777777" w:rsidR="00B402AB" w:rsidRPr="00B83B3E" w:rsidRDefault="00E225AF" w:rsidP="00345C0B">
      <w:pPr>
        <w:pStyle w:val="Body3PicCaption"/>
      </w:pPr>
      <w:r w:rsidRPr="00B83B3E">
        <w:t xml:space="preserve">The </w:t>
      </w:r>
      <w:r w:rsidRPr="00B83B3E">
        <w:rPr>
          <w:b/>
        </w:rPr>
        <w:t>“R</w:t>
      </w:r>
      <w:r w:rsidR="00EF2699" w:rsidRPr="00B83B3E">
        <w:rPr>
          <w:b/>
        </w:rPr>
        <w:t>etrieve Exam Documents from DAS</w:t>
      </w:r>
      <w:r w:rsidRPr="00B83B3E">
        <w:rPr>
          <w:b/>
        </w:rPr>
        <w:t xml:space="preserve">” </w:t>
      </w:r>
      <w:r w:rsidRPr="00B83B3E">
        <w:t>window will be displayed with results from search criteria selected</w:t>
      </w:r>
      <w:r w:rsidR="00B402AB" w:rsidRPr="00B83B3E">
        <w:t xml:space="preserve"> and allow the CAPRI user to open documents for the selected veteran, by clicking on document and choosing “View Selected Document” button or by double clicking on the document. This window allows the user to sort by column and view the sort in Ascending or Descending order.</w:t>
      </w:r>
    </w:p>
    <w:p w14:paraId="5C3CDC90" w14:textId="77777777" w:rsidR="00E225AF" w:rsidRPr="00B83B3E" w:rsidRDefault="00E225AF" w:rsidP="008D361D">
      <w:pPr>
        <w:pStyle w:val="BodyTextIndent3"/>
        <w:rPr>
          <w:sz w:val="22"/>
          <w:szCs w:val="22"/>
        </w:rPr>
      </w:pPr>
    </w:p>
    <w:p w14:paraId="5C3CDC91" w14:textId="4CA1C408" w:rsidR="000E4B5E" w:rsidRPr="00B83B3E" w:rsidRDefault="00036424" w:rsidP="000E4B5E">
      <w:pPr>
        <w:pStyle w:val="BodyTextIndent3"/>
        <w:keepNext/>
        <w:ind w:left="0"/>
      </w:pPr>
      <w:r w:rsidRPr="00B83B3E">
        <w:rPr>
          <w:noProof/>
          <w:color w:val="1F497D"/>
        </w:rPr>
        <w:drawing>
          <wp:inline distT="0" distB="0" distL="0" distR="0" wp14:anchorId="729EA12F" wp14:editId="461BDF5D">
            <wp:extent cx="5943600" cy="1609725"/>
            <wp:effectExtent l="0" t="0" r="0" b="9525"/>
            <wp:docPr id="411" name="Picture 6" descr="Retrieve Exam Documents from DAS window displays with results from search criteria selected " title="Figure 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4" cstate="print"/>
                    <a:srcRect/>
                    <a:stretch>
                      <a:fillRect/>
                    </a:stretch>
                  </pic:blipFill>
                  <pic:spPr bwMode="auto">
                    <a:xfrm>
                      <a:off x="0" y="0"/>
                      <a:ext cx="5943600" cy="1609725"/>
                    </a:xfrm>
                    <a:prstGeom prst="rect">
                      <a:avLst/>
                    </a:prstGeom>
                    <a:noFill/>
                    <a:ln w="9525">
                      <a:noFill/>
                      <a:miter lim="800000"/>
                      <a:headEnd/>
                      <a:tailEnd/>
                    </a:ln>
                  </pic:spPr>
                </pic:pic>
              </a:graphicData>
            </a:graphic>
          </wp:inline>
        </w:drawing>
      </w:r>
    </w:p>
    <w:p w14:paraId="5C3CDC92" w14:textId="08A3730D" w:rsidR="00E225AF" w:rsidRDefault="000E4B5E" w:rsidP="00B52F9B">
      <w:pPr>
        <w:pStyle w:val="Caption"/>
        <w:rPr>
          <w:rFonts w:cs="Times New Roman"/>
        </w:rPr>
      </w:pPr>
      <w:bookmarkStart w:id="1907" w:name="_Toc2082739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186</w:t>
      </w:r>
      <w:r w:rsidR="008D502E">
        <w:rPr>
          <w:rFonts w:cs="Times New Roman"/>
        </w:rPr>
        <w:fldChar w:fldCharType="end"/>
      </w:r>
      <w:r w:rsidR="00724B79">
        <w:rPr>
          <w:rFonts w:cs="Times New Roman"/>
        </w:rPr>
        <w:t xml:space="preserve">. </w:t>
      </w:r>
      <w:r w:rsidR="00933E71">
        <w:rPr>
          <w:rFonts w:cs="Times New Roman"/>
        </w:rPr>
        <w:t>Retrieve</w:t>
      </w:r>
      <w:r w:rsidR="00724B79">
        <w:rPr>
          <w:rFonts w:cs="Times New Roman"/>
        </w:rPr>
        <w:t xml:space="preserve"> Documents from DAS View.</w:t>
      </w:r>
      <w:bookmarkEnd w:id="1907"/>
    </w:p>
    <w:p w14:paraId="5C3CDC95" w14:textId="77777777" w:rsidR="00E72E0D" w:rsidRPr="00B83B3E" w:rsidRDefault="00E72E0D" w:rsidP="00E72E0D"/>
    <w:p w14:paraId="5C3CDC96" w14:textId="7A52F99F" w:rsidR="003E545E" w:rsidRPr="00B83B3E" w:rsidRDefault="00566692" w:rsidP="00A561AD">
      <w:pPr>
        <w:pStyle w:val="Heading3"/>
      </w:pPr>
      <w:bookmarkStart w:id="1908" w:name="_Toc508873689"/>
      <w:bookmarkStart w:id="1909" w:name="_Toc508875046"/>
      <w:bookmarkStart w:id="1910" w:name="_Toc508875900"/>
      <w:bookmarkStart w:id="1911" w:name="_Toc20827563"/>
      <w:r w:rsidRPr="00B83B3E">
        <w:t>V</w:t>
      </w:r>
      <w:r w:rsidR="003E545E" w:rsidRPr="00B83B3E">
        <w:t>alidate</w:t>
      </w:r>
      <w:r w:rsidR="008D6C2F" w:rsidRPr="00B83B3E">
        <w:t xml:space="preserve"> </w:t>
      </w:r>
      <w:r w:rsidR="003E545E" w:rsidRPr="00B83B3E">
        <w:t>the Patient Restricted List</w:t>
      </w:r>
      <w:bookmarkEnd w:id="1908"/>
      <w:bookmarkEnd w:id="1909"/>
      <w:bookmarkEnd w:id="1910"/>
      <w:bookmarkEnd w:id="1911"/>
    </w:p>
    <w:p w14:paraId="5C3CDC97" w14:textId="77777777" w:rsidR="003E545E" w:rsidRDefault="003E545E" w:rsidP="003E545E">
      <w:pPr>
        <w:pStyle w:val="BodyText"/>
      </w:pPr>
      <w:r w:rsidRPr="00B83B3E">
        <w:t>A CAPRI Remote user can have restricted access to patient records they are authorized to view.</w:t>
      </w:r>
    </w:p>
    <w:p w14:paraId="5C3CDC98" w14:textId="26F31CEF" w:rsidR="003E545E" w:rsidRPr="00B83B3E" w:rsidRDefault="00F47CD9" w:rsidP="00EF7F14">
      <w:pPr>
        <w:pStyle w:val="Note"/>
      </w:pPr>
      <w:r w:rsidRPr="005F7F65">
        <w:lastRenderedPageBreak/>
        <w:t>NOTE:</w:t>
      </w:r>
      <w:r w:rsidR="00331042" w:rsidRPr="00B83B3E">
        <w:t xml:space="preserve"> </w:t>
      </w:r>
      <w:r w:rsidR="003E545E" w:rsidRPr="00B83B3E">
        <w:t>As determined by the Health Information Access (HIA) Office, the CAPRI application shut</w:t>
      </w:r>
      <w:r w:rsidR="004D5D80" w:rsidRPr="00B83B3E">
        <w:t>s</w:t>
      </w:r>
      <w:r w:rsidR="003E545E" w:rsidRPr="00B83B3E">
        <w:t xml:space="preserve"> down if the CAPRI remote user is not able to access their restricted patient list on the CLAIMS server.</w:t>
      </w:r>
      <w:r w:rsidR="00EE0CF4">
        <w:t xml:space="preserve"> </w:t>
      </w:r>
      <w:r w:rsidR="003E545E" w:rsidRPr="00B83B3E">
        <w:t>Prior to the CAPRI application being shut down, the CAPRI Remote user receive</w:t>
      </w:r>
      <w:r w:rsidR="004D5D80" w:rsidRPr="00B83B3E">
        <w:t>s</w:t>
      </w:r>
      <w:r w:rsidR="003E545E" w:rsidRPr="00B83B3E">
        <w:t xml:space="preserve"> a notification that their restricted patient list could not be </w:t>
      </w:r>
      <w:r w:rsidR="009706EB" w:rsidRPr="00B83B3E">
        <w:t>accessed,</w:t>
      </w:r>
      <w:r w:rsidR="003E545E" w:rsidRPr="00B83B3E">
        <w:t xml:space="preserve"> and they </w:t>
      </w:r>
      <w:r w:rsidR="004D5D80" w:rsidRPr="00B83B3E">
        <w:t>are</w:t>
      </w:r>
      <w:r w:rsidR="003E545E" w:rsidRPr="00B83B3E">
        <w:t xml:space="preserve"> provided HIA contact information (</w:t>
      </w:r>
      <w:hyperlink r:id="rId235" w:history="1">
        <w:r w:rsidR="003E545E" w:rsidRPr="00B83B3E">
          <w:rPr>
            <w:rStyle w:val="Hyperlink"/>
            <w:i/>
          </w:rPr>
          <w:t>HIA@va.gov</w:t>
        </w:r>
      </w:hyperlink>
      <w:r w:rsidR="003E545E" w:rsidRPr="00B83B3E">
        <w:t xml:space="preserve"> mail group).</w:t>
      </w:r>
      <w:r w:rsidR="00EE0CF4">
        <w:t xml:space="preserve"> </w:t>
      </w:r>
      <w:r w:rsidR="003E545E" w:rsidRPr="00B83B3E">
        <w:t>The CAPRI Remote user also see</w:t>
      </w:r>
      <w:r w:rsidR="004D5D80" w:rsidRPr="00B83B3E">
        <w:t>s</w:t>
      </w:r>
      <w:r w:rsidR="003E545E" w:rsidRPr="00B83B3E">
        <w:t xml:space="preserve"> the restricted patient list that could not be accessed displayed in the lower left status bar of the CAPRI mail form</w:t>
      </w:r>
      <w:r w:rsidR="00C03D57" w:rsidRPr="00B83B3E">
        <w:t>.</w:t>
      </w:r>
    </w:p>
    <w:p w14:paraId="5C3CDC99" w14:textId="77777777" w:rsidR="001C72B3" w:rsidRPr="00B83B3E" w:rsidRDefault="00D719E1" w:rsidP="00F47CD9">
      <w:pPr>
        <w:pStyle w:val="Heading4"/>
      </w:pPr>
      <w:bookmarkStart w:id="1912" w:name="_Toc508873690"/>
      <w:r w:rsidRPr="00B83B3E">
        <w:t>Performing HIA Search</w:t>
      </w:r>
      <w:bookmarkEnd w:id="1912"/>
    </w:p>
    <w:p w14:paraId="5C3CDC9A" w14:textId="51084309" w:rsidR="00E84AFA" w:rsidRPr="00B83B3E" w:rsidRDefault="00D719E1" w:rsidP="005F7F65">
      <w:r w:rsidRPr="00B83B3E">
        <w:t>While in the CAPRI application</w:t>
      </w:r>
      <w:r w:rsidR="00990437">
        <w:t>,</w:t>
      </w:r>
      <w:r w:rsidRPr="00B83B3E">
        <w:t xml:space="preserve"> navigate to the Tools</w:t>
      </w:r>
      <w:r w:rsidR="00E47BE8" w:rsidRPr="00B83B3E">
        <w:t xml:space="preserve"> drop down menu</w:t>
      </w:r>
      <w:r w:rsidRPr="00B83B3E">
        <w:t xml:space="preserve"> (</w:t>
      </w:r>
      <w:r w:rsidR="00345E5C" w:rsidRPr="00B83B3E">
        <w:fldChar w:fldCharType="begin"/>
      </w:r>
      <w:r w:rsidR="00345E5C" w:rsidRPr="00B83B3E">
        <w:instrText xml:space="preserve"> REF _Ref406770123 \h </w:instrText>
      </w:r>
      <w:r w:rsidR="00B83B3E">
        <w:instrText xml:space="preserve"> \* MERGEFORMAT </w:instrText>
      </w:r>
      <w:r w:rsidR="00345E5C" w:rsidRPr="00B83B3E">
        <w:fldChar w:fldCharType="separate"/>
      </w:r>
      <w:r w:rsidR="0081024B" w:rsidRPr="00990437">
        <w:t>Figure</w:t>
      </w:r>
      <w:r w:rsidR="0081024B" w:rsidRPr="00B83B3E">
        <w:t xml:space="preserve"> </w:t>
      </w:r>
      <w:r w:rsidR="0081024B">
        <w:t>2</w:t>
      </w:r>
      <w:r w:rsidR="0081024B">
        <w:noBreakHyphen/>
        <w:t>187</w:t>
      </w:r>
      <w:r w:rsidR="00345E5C" w:rsidRPr="00B83B3E">
        <w:fldChar w:fldCharType="end"/>
      </w:r>
      <w:r w:rsidRPr="00B83B3E">
        <w:t>)</w:t>
      </w:r>
      <w:r w:rsidR="00E47BE8" w:rsidRPr="00B83B3E">
        <w:t>.</w:t>
      </w:r>
      <w:r w:rsidR="00EE0CF4">
        <w:t xml:space="preserve"> </w:t>
      </w:r>
      <w:r w:rsidRPr="00B83B3E">
        <w:t>Select the option HIA Search.</w:t>
      </w:r>
    </w:p>
    <w:p w14:paraId="5C3CDC9B" w14:textId="71575531" w:rsidR="000E4B5E" w:rsidRPr="00B83B3E" w:rsidRDefault="00990437" w:rsidP="00345C0B">
      <w:pPr>
        <w:pStyle w:val="Body3PicCaption"/>
      </w:pPr>
      <w:r>
        <w:drawing>
          <wp:inline distT="0" distB="0" distL="0" distR="0" wp14:anchorId="110B5556" wp14:editId="2B47387E">
            <wp:extent cx="2305050" cy="2896887"/>
            <wp:effectExtent l="0" t="0" r="0" b="0"/>
            <wp:docPr id="18" name="Picture 18" descr="CAPRI Tolls Menu, with a red box surrounding the HIA Search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HAISA~1\AppData\Local\Temp\1\SNAGHTML1349194f.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305050" cy="2896887"/>
                    </a:xfrm>
                    <a:prstGeom prst="rect">
                      <a:avLst/>
                    </a:prstGeom>
                    <a:noFill/>
                    <a:ln>
                      <a:noFill/>
                    </a:ln>
                  </pic:spPr>
                </pic:pic>
              </a:graphicData>
            </a:graphic>
          </wp:inline>
        </w:drawing>
      </w:r>
    </w:p>
    <w:p w14:paraId="5C3CDC9D" w14:textId="2CA093F5" w:rsidR="001C72B3" w:rsidRPr="00B83B3E" w:rsidRDefault="000E4B5E" w:rsidP="00990437">
      <w:pPr>
        <w:pStyle w:val="Caption"/>
      </w:pPr>
      <w:bookmarkStart w:id="1913" w:name="_Ref406770123"/>
      <w:bookmarkStart w:id="1914" w:name="_Toc20827400"/>
      <w:r w:rsidRPr="00990437">
        <w:t>Figure</w:t>
      </w:r>
      <w:r w:rsidRPr="00B83B3E">
        <w:t xml:space="preserv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187</w:t>
      </w:r>
      <w:r w:rsidR="00C72CA4">
        <w:rPr>
          <w:noProof/>
        </w:rPr>
        <w:fldChar w:fldCharType="end"/>
      </w:r>
      <w:bookmarkEnd w:id="1913"/>
      <w:r w:rsidR="00990437">
        <w:t>. CAPRI Tolls Menu—HIS Search Selection.</w:t>
      </w:r>
      <w:bookmarkEnd w:id="1914"/>
    </w:p>
    <w:p w14:paraId="5C3CDC9F" w14:textId="1BF6EB21" w:rsidR="001C72B3" w:rsidRDefault="00543400" w:rsidP="005F7F65">
      <w:r w:rsidRPr="00B83B3E">
        <w:t>The HIA Search</w:t>
      </w:r>
      <w:r w:rsidR="00D843A4" w:rsidRPr="00B83B3E">
        <w:t xml:space="preserve"> File:</w:t>
      </w:r>
      <w:r w:rsidRPr="00B83B3E">
        <w:t xml:space="preserve"> screen appears (</w:t>
      </w:r>
      <w:r w:rsidR="000D40C3" w:rsidRPr="00B83B3E">
        <w:fldChar w:fldCharType="begin"/>
      </w:r>
      <w:r w:rsidR="000D40C3" w:rsidRPr="00B83B3E">
        <w:instrText xml:space="preserve"> REF _Ref406770105 \h </w:instrText>
      </w:r>
      <w:r w:rsidR="00B83B3E">
        <w:instrText xml:space="preserve"> \* MERGEFORMAT </w:instrText>
      </w:r>
      <w:r w:rsidR="000D40C3" w:rsidRPr="00B83B3E">
        <w:fldChar w:fldCharType="separate"/>
      </w:r>
      <w:r w:rsidR="0081024B" w:rsidRPr="00B83B3E">
        <w:t xml:space="preserve">Figure </w:t>
      </w:r>
      <w:r w:rsidR="0081024B">
        <w:t>2</w:t>
      </w:r>
      <w:r w:rsidR="0081024B">
        <w:noBreakHyphen/>
        <w:t>188</w:t>
      </w:r>
      <w:r w:rsidR="000D40C3" w:rsidRPr="00B83B3E">
        <w:fldChar w:fldCharType="end"/>
      </w:r>
      <w:r w:rsidRPr="00B83B3E">
        <w:t>).</w:t>
      </w:r>
      <w:r w:rsidR="00EE0CF4">
        <w:t xml:space="preserve"> </w:t>
      </w:r>
      <w:r w:rsidRPr="00B83B3E">
        <w:t xml:space="preserve">Click the </w:t>
      </w:r>
      <w:r w:rsidRPr="00B83B3E">
        <w:rPr>
          <w:u w:val="single"/>
        </w:rPr>
        <w:t>S</w:t>
      </w:r>
      <w:r w:rsidRPr="00B83B3E">
        <w:t xml:space="preserve">elect File button to have the </w:t>
      </w:r>
      <w:r w:rsidR="00F84D5C" w:rsidRPr="00B83B3E">
        <w:t>Open</w:t>
      </w:r>
      <w:r w:rsidRPr="00B83B3E">
        <w:t xml:space="preserve"> dialog window di</w:t>
      </w:r>
      <w:r w:rsidR="00CD126E" w:rsidRPr="00B83B3E">
        <w:t>splay.</w:t>
      </w:r>
    </w:p>
    <w:p w14:paraId="4023E176" w14:textId="77777777" w:rsidR="00FA3886" w:rsidRPr="00FA3886" w:rsidRDefault="00FA3886" w:rsidP="005F7F65"/>
    <w:p w14:paraId="5C3CDCA0" w14:textId="7A2FA3E9" w:rsidR="00CD126E" w:rsidRPr="00B83B3E" w:rsidRDefault="00EA304E" w:rsidP="00EF7F14">
      <w:pPr>
        <w:pStyle w:val="Note"/>
      </w:pPr>
      <w:r w:rsidRPr="005F7F65">
        <w:t>Note</w:t>
      </w:r>
      <w:r w:rsidR="00CD126E" w:rsidRPr="005F7F65">
        <w:t xml:space="preserve"> 1</w:t>
      </w:r>
      <w:r w:rsidRPr="005F7F65">
        <w:t xml:space="preserve">: </w:t>
      </w:r>
      <w:r w:rsidR="00D843A4" w:rsidRPr="00B83B3E">
        <w:t xml:space="preserve">There are two methods that create the same results. </w:t>
      </w:r>
      <w:r w:rsidR="00CD126E" w:rsidRPr="00B83B3E">
        <w:t>The preferred method is to click the Select File button.</w:t>
      </w:r>
      <w:r w:rsidR="00EE0CF4">
        <w:t xml:space="preserve"> </w:t>
      </w:r>
      <w:r w:rsidR="00CD126E" w:rsidRPr="00B83B3E">
        <w:t>The other method is</w:t>
      </w:r>
      <w:r w:rsidR="00D843A4" w:rsidRPr="00B83B3E">
        <w:t xml:space="preserve"> by clicking on the</w:t>
      </w:r>
      <w:r w:rsidR="00CD126E" w:rsidRPr="00B83B3E">
        <w:t xml:space="preserve"> main menu P</w:t>
      </w:r>
      <w:r w:rsidR="00D843A4" w:rsidRPr="00B83B3E">
        <w:t xml:space="preserve">rocess (Upper left) and </w:t>
      </w:r>
      <w:r w:rsidR="00CD126E" w:rsidRPr="00B83B3E">
        <w:t xml:space="preserve">then </w:t>
      </w:r>
      <w:r w:rsidR="00D843A4" w:rsidRPr="00B83B3E">
        <w:t>selecting the Import</w:t>
      </w:r>
      <w:r w:rsidR="0079105A" w:rsidRPr="00B83B3E">
        <w:t xml:space="preserve"> </w:t>
      </w:r>
      <w:r w:rsidR="00397DC4" w:rsidRPr="00B83B3E">
        <w:t>(</w:t>
      </w:r>
      <w:r w:rsidR="00397DC4" w:rsidRPr="00B83B3E">
        <w:fldChar w:fldCharType="begin"/>
      </w:r>
      <w:r w:rsidR="00397DC4" w:rsidRPr="00B83B3E">
        <w:instrText xml:space="preserve"> REF _Ref406770105 \h </w:instrText>
      </w:r>
      <w:r w:rsidR="0031598E" w:rsidRPr="00B83B3E">
        <w:instrText xml:space="preserve"> \* MERGEFORMAT </w:instrText>
      </w:r>
      <w:r w:rsidR="00397DC4" w:rsidRPr="00B83B3E">
        <w:fldChar w:fldCharType="separate"/>
      </w:r>
      <w:r w:rsidR="0081024B" w:rsidRPr="00B83B3E">
        <w:t xml:space="preserve">Figure </w:t>
      </w:r>
      <w:r w:rsidR="0081024B">
        <w:t>2</w:t>
      </w:r>
      <w:r w:rsidR="0081024B">
        <w:noBreakHyphen/>
        <w:t>188</w:t>
      </w:r>
      <w:r w:rsidR="00397DC4" w:rsidRPr="00B83B3E">
        <w:fldChar w:fldCharType="end"/>
      </w:r>
      <w:r w:rsidR="0079105A" w:rsidRPr="00B83B3E">
        <w:t>)</w:t>
      </w:r>
      <w:r w:rsidR="00D843A4" w:rsidRPr="00B83B3E">
        <w:t xml:space="preserve"> option</w:t>
      </w:r>
      <w:r w:rsidR="00CD126E" w:rsidRPr="00B83B3E">
        <w:t>.</w:t>
      </w:r>
    </w:p>
    <w:p w14:paraId="5C3CDCA1" w14:textId="77777777" w:rsidR="00730936" w:rsidRPr="00B83B3E" w:rsidRDefault="00CD126E" w:rsidP="00EF7F14">
      <w:pPr>
        <w:pStyle w:val="Note"/>
      </w:pPr>
      <w:r w:rsidRPr="005F7F65">
        <w:t xml:space="preserve">Note 2: </w:t>
      </w:r>
      <w:r w:rsidR="00EA304E" w:rsidRPr="00B83B3E">
        <w:t>The legend at the bottom of this screen reflects the possible MVI search results.</w:t>
      </w:r>
    </w:p>
    <w:p w14:paraId="5C3CDCA2" w14:textId="77777777" w:rsidR="000E4B5E" w:rsidRPr="00B83B3E" w:rsidRDefault="000E4B5E" w:rsidP="00345C0B">
      <w:pPr>
        <w:pStyle w:val="Body3PicCaption"/>
      </w:pPr>
    </w:p>
    <w:p w14:paraId="5C3CDCA3" w14:textId="5949F67D" w:rsidR="000E4B5E" w:rsidRPr="00B83B3E" w:rsidRDefault="00036424" w:rsidP="000E4B5E">
      <w:pPr>
        <w:pStyle w:val="BodyText"/>
        <w:keepNext/>
      </w:pPr>
      <w:r w:rsidRPr="00B83B3E">
        <w:rPr>
          <w:noProof/>
        </w:rPr>
        <w:drawing>
          <wp:inline distT="0" distB="0" distL="0" distR="0" wp14:anchorId="7183ECBD" wp14:editId="6D1E0F3C">
            <wp:extent cx="4160520" cy="4815840"/>
            <wp:effectExtent l="0" t="0" r="0" b="3810"/>
            <wp:docPr id="413" name="Picture 146" descr="Displays the Health Information Access (HIA) Search screen" title="Figure 2-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37" cstate="print"/>
                    <a:srcRect/>
                    <a:stretch>
                      <a:fillRect/>
                    </a:stretch>
                  </pic:blipFill>
                  <pic:spPr bwMode="auto">
                    <a:xfrm>
                      <a:off x="0" y="0"/>
                      <a:ext cx="4160520" cy="4815840"/>
                    </a:xfrm>
                    <a:prstGeom prst="rect">
                      <a:avLst/>
                    </a:prstGeom>
                    <a:noFill/>
                  </pic:spPr>
                </pic:pic>
              </a:graphicData>
            </a:graphic>
          </wp:inline>
        </w:drawing>
      </w:r>
    </w:p>
    <w:p w14:paraId="5C3CDCA4" w14:textId="6781A47D" w:rsidR="001C72B3" w:rsidRPr="00B83B3E" w:rsidRDefault="000E4B5E" w:rsidP="00B52F9B">
      <w:pPr>
        <w:pStyle w:val="Caption"/>
        <w:rPr>
          <w:rFonts w:cs="Times New Roman"/>
        </w:rPr>
      </w:pPr>
      <w:bookmarkStart w:id="1915" w:name="_Ref406770105"/>
      <w:bookmarkStart w:id="1916" w:name="_Toc2082740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188</w:t>
      </w:r>
      <w:r w:rsidR="008D502E">
        <w:rPr>
          <w:rFonts w:cs="Times New Roman"/>
        </w:rPr>
        <w:fldChar w:fldCharType="end"/>
      </w:r>
      <w:bookmarkEnd w:id="1915"/>
      <w:r w:rsidR="000F1402">
        <w:rPr>
          <w:rFonts w:cs="Times New Roman"/>
        </w:rPr>
        <w:t>. HIA Search View.</w:t>
      </w:r>
      <w:bookmarkEnd w:id="1916"/>
    </w:p>
    <w:p w14:paraId="5C3CDCA5" w14:textId="01EF8B94" w:rsidR="00F06289" w:rsidRPr="00B83B3E" w:rsidRDefault="00160397" w:rsidP="005F7F65">
      <w:pPr>
        <w:pStyle w:val="BodyText"/>
      </w:pPr>
      <w:r w:rsidRPr="00B83B3E">
        <w:t>In the Open dialog window (</w:t>
      </w:r>
      <w:r w:rsidR="00397DC4" w:rsidRPr="00B83B3E">
        <w:fldChar w:fldCharType="begin"/>
      </w:r>
      <w:r w:rsidR="00397DC4" w:rsidRPr="00B83B3E">
        <w:instrText xml:space="preserve"> REF _Ref406770082 \h </w:instrText>
      </w:r>
      <w:r w:rsidR="00B83B3E">
        <w:instrText xml:space="preserve"> \* MERGEFORMAT </w:instrText>
      </w:r>
      <w:r w:rsidR="00397DC4" w:rsidRPr="00B83B3E">
        <w:fldChar w:fldCharType="separate"/>
      </w:r>
      <w:r w:rsidR="0081024B" w:rsidRPr="00B83B3E">
        <w:t xml:space="preserve">Figure </w:t>
      </w:r>
      <w:r w:rsidR="0081024B">
        <w:t>2</w:t>
      </w:r>
      <w:r w:rsidR="0081024B">
        <w:noBreakHyphen/>
        <w:t>189</w:t>
      </w:r>
      <w:r w:rsidR="00397DC4" w:rsidRPr="00B83B3E">
        <w:fldChar w:fldCharType="end"/>
      </w:r>
      <w:r w:rsidRPr="00B83B3E">
        <w:t xml:space="preserve">) select </w:t>
      </w:r>
      <w:r w:rsidR="00F06289" w:rsidRPr="00B83B3E">
        <w:t>the Patient Restricted list file, .csv file type</w:t>
      </w:r>
    </w:p>
    <w:p w14:paraId="5C3CDCA6" w14:textId="22B61964" w:rsidR="001C72B3" w:rsidRPr="00B83B3E" w:rsidRDefault="00220ACC" w:rsidP="00EF7F14">
      <w:pPr>
        <w:pStyle w:val="Note"/>
      </w:pPr>
      <w:r w:rsidRPr="005F7F65">
        <w:t>NOTE:</w:t>
      </w:r>
      <w:r w:rsidR="00F06289" w:rsidRPr="00B83B3E">
        <w:t xml:space="preserve"> The Name.csv file name are examples in screen of</w:t>
      </w:r>
      <w:r w:rsidR="000D40C3" w:rsidRPr="00B83B3E">
        <w:t xml:space="preserve"> (</w:t>
      </w:r>
      <w:r w:rsidR="000D40C3" w:rsidRPr="00B83B3E">
        <w:fldChar w:fldCharType="begin"/>
      </w:r>
      <w:r w:rsidR="000D40C3" w:rsidRPr="00B83B3E">
        <w:instrText xml:space="preserve"> REF _Ref406770082 \h </w:instrText>
      </w:r>
      <w:r w:rsidR="00B83B3E">
        <w:instrText xml:space="preserve"> \* MERGEFORMAT </w:instrText>
      </w:r>
      <w:r w:rsidR="000D40C3" w:rsidRPr="00B83B3E">
        <w:fldChar w:fldCharType="separate"/>
      </w:r>
      <w:r w:rsidR="0081024B" w:rsidRPr="00B83B3E">
        <w:t xml:space="preserve">Figure </w:t>
      </w:r>
      <w:r w:rsidR="0081024B">
        <w:t>2</w:t>
      </w:r>
      <w:r w:rsidR="0081024B">
        <w:noBreakHyphen/>
        <w:t>189</w:t>
      </w:r>
      <w:r w:rsidR="000D40C3" w:rsidRPr="00B83B3E">
        <w:fldChar w:fldCharType="end"/>
      </w:r>
      <w:r w:rsidR="000D40C3" w:rsidRPr="00B83B3E">
        <w:t>)</w:t>
      </w:r>
    </w:p>
    <w:p w14:paraId="5C3CDCA7" w14:textId="0582066F" w:rsidR="000E4B5E" w:rsidRPr="00B83B3E" w:rsidRDefault="00036424" w:rsidP="00345C0B">
      <w:pPr>
        <w:pStyle w:val="Body3PicCaption"/>
      </w:pPr>
      <w:r w:rsidRPr="00B83B3E">
        <w:lastRenderedPageBreak/>
        <w:drawing>
          <wp:inline distT="0" distB="0" distL="0" distR="0" wp14:anchorId="5013DEBB" wp14:editId="255491D7">
            <wp:extent cx="4737100" cy="4685030"/>
            <wp:effectExtent l="0" t="0" r="6350" b="1270"/>
            <wp:docPr id="414" name="Picture 148" descr="Displays Open Dialog window" title="Figure 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38" cstate="print"/>
                    <a:srcRect/>
                    <a:stretch>
                      <a:fillRect/>
                    </a:stretch>
                  </pic:blipFill>
                  <pic:spPr bwMode="auto">
                    <a:xfrm>
                      <a:off x="0" y="0"/>
                      <a:ext cx="4737100" cy="4685030"/>
                    </a:xfrm>
                    <a:prstGeom prst="rect">
                      <a:avLst/>
                    </a:prstGeom>
                    <a:noFill/>
                  </pic:spPr>
                </pic:pic>
              </a:graphicData>
            </a:graphic>
          </wp:inline>
        </w:drawing>
      </w:r>
    </w:p>
    <w:p w14:paraId="5C3CDCA8" w14:textId="631F233D" w:rsidR="001C72B3" w:rsidRPr="00B83B3E" w:rsidRDefault="000E4B5E" w:rsidP="00B52F9B">
      <w:pPr>
        <w:pStyle w:val="Caption"/>
        <w:rPr>
          <w:rFonts w:cs="Times New Roman"/>
        </w:rPr>
      </w:pPr>
      <w:bookmarkStart w:id="1917" w:name="_Ref406770082"/>
      <w:bookmarkStart w:id="1918" w:name="_Toc2082740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189</w:t>
      </w:r>
      <w:r w:rsidR="008D502E">
        <w:rPr>
          <w:rFonts w:cs="Times New Roman"/>
        </w:rPr>
        <w:fldChar w:fldCharType="end"/>
      </w:r>
      <w:bookmarkEnd w:id="1917"/>
      <w:r w:rsidR="0096754E">
        <w:rPr>
          <w:rFonts w:cs="Times New Roman"/>
        </w:rPr>
        <w:t>. HIA Search</w:t>
      </w:r>
      <w:r w:rsidR="003F537B">
        <w:rPr>
          <w:rFonts w:cs="Times New Roman"/>
        </w:rPr>
        <w:t>—</w:t>
      </w:r>
      <w:r w:rsidR="0096754E">
        <w:rPr>
          <w:rFonts w:cs="Times New Roman"/>
        </w:rPr>
        <w:t>File Selection.</w:t>
      </w:r>
      <w:bookmarkEnd w:id="1918"/>
    </w:p>
    <w:p w14:paraId="5C3CDCAA" w14:textId="2E57D30E" w:rsidR="001C72B3" w:rsidRPr="00B83B3E" w:rsidRDefault="00E634B9" w:rsidP="00345C0B">
      <w:pPr>
        <w:pStyle w:val="Body3PicCaption"/>
      </w:pPr>
      <w:r w:rsidRPr="00B83B3E">
        <w:t>Ensure</w:t>
      </w:r>
      <w:r w:rsidR="00B62703" w:rsidRPr="00B83B3E">
        <w:t xml:space="preserve"> </w:t>
      </w:r>
      <w:r w:rsidR="00056ED6" w:rsidRPr="00B83B3E">
        <w:t>that the</w:t>
      </w:r>
      <w:r w:rsidR="00C56F09" w:rsidRPr="00B83B3E">
        <w:t xml:space="preserve"> correct </w:t>
      </w:r>
      <w:r w:rsidR="00B62703" w:rsidRPr="00B83B3E">
        <w:t xml:space="preserve">selected file name appears in the </w:t>
      </w:r>
      <w:r w:rsidRPr="00B83B3E">
        <w:t>HIA Selected File</w:t>
      </w:r>
      <w:r w:rsidR="00B62703" w:rsidRPr="00B83B3E">
        <w:t>: window</w:t>
      </w:r>
      <w:r w:rsidR="00E7590C" w:rsidRPr="00B83B3E">
        <w:t xml:space="preserve"> displayed </w:t>
      </w:r>
      <w:r w:rsidR="00C36CF9" w:rsidRPr="00B83B3E">
        <w:t>in</w:t>
      </w:r>
      <w:r w:rsidR="0093664F" w:rsidRPr="00B83B3E">
        <w:t xml:space="preserve"> (</w:t>
      </w:r>
      <w:r w:rsidR="000D40C3" w:rsidRPr="00B83B3E">
        <w:fldChar w:fldCharType="begin"/>
      </w:r>
      <w:r w:rsidR="000D40C3" w:rsidRPr="00B83B3E">
        <w:instrText xml:space="preserve"> REF _Ref406770069 \h </w:instrText>
      </w:r>
      <w:r w:rsidR="00B83B3E">
        <w:instrText xml:space="preserve"> \* MERGEFORMAT </w:instrText>
      </w:r>
      <w:r w:rsidR="000D40C3" w:rsidRPr="00B83B3E">
        <w:fldChar w:fldCharType="separate"/>
      </w:r>
      <w:r w:rsidR="0081024B" w:rsidRPr="00B83B3E">
        <w:t xml:space="preserve">Figure </w:t>
      </w:r>
      <w:r w:rsidR="0081024B">
        <w:t>2</w:t>
      </w:r>
      <w:r w:rsidR="0081024B">
        <w:noBreakHyphen/>
        <w:t>190</w:t>
      </w:r>
      <w:r w:rsidR="000D40C3" w:rsidRPr="00B83B3E">
        <w:fldChar w:fldCharType="end"/>
      </w:r>
      <w:r w:rsidR="0093664F" w:rsidRPr="00B83B3E">
        <w:t>)</w:t>
      </w:r>
      <w:r w:rsidR="00B62703" w:rsidRPr="00B83B3E">
        <w:t xml:space="preserve">. If </w:t>
      </w:r>
      <w:r w:rsidR="00D843A4" w:rsidRPr="00B83B3E">
        <w:t>the HIA Selected File</w:t>
      </w:r>
      <w:r w:rsidR="00C56F09" w:rsidRPr="00B83B3E">
        <w:t xml:space="preserve"> name</w:t>
      </w:r>
      <w:r w:rsidR="00D843A4" w:rsidRPr="00B83B3E">
        <w:t xml:space="preserve"> is </w:t>
      </w:r>
      <w:r w:rsidR="00B62703" w:rsidRPr="00B83B3E">
        <w:t xml:space="preserve">NOT correct, click on the </w:t>
      </w:r>
      <w:r w:rsidR="00B62703" w:rsidRPr="00B83B3E">
        <w:rPr>
          <w:u w:val="single"/>
        </w:rPr>
        <w:t>S</w:t>
      </w:r>
      <w:r w:rsidR="00B62703" w:rsidRPr="00B83B3E">
        <w:t xml:space="preserve">elect File button to </w:t>
      </w:r>
      <w:r w:rsidR="00B62703" w:rsidRPr="00B83B3E">
        <w:lastRenderedPageBreak/>
        <w:t>choose a different file name.</w:t>
      </w:r>
      <w:r w:rsidR="00EE0CF4">
        <w:t xml:space="preserve"> </w:t>
      </w:r>
      <w:r w:rsidR="00B62703" w:rsidRPr="00B83B3E">
        <w:t xml:space="preserve">If correct click the </w:t>
      </w:r>
      <w:r w:rsidR="00B62703" w:rsidRPr="00B83B3E">
        <w:rPr>
          <w:u w:val="single"/>
        </w:rPr>
        <w:t>V</w:t>
      </w:r>
      <w:r w:rsidR="00B62703" w:rsidRPr="00B83B3E">
        <w:t>erify button</w:t>
      </w:r>
      <w:r w:rsidR="00C56F09" w:rsidRPr="00B83B3E">
        <w:t xml:space="preserve"> near the bottom of the screen</w:t>
      </w:r>
      <w:r w:rsidR="00B62703" w:rsidRPr="00B83B3E">
        <w:t>.</w:t>
      </w:r>
      <w:r w:rsidR="00EE0CF4">
        <w:t xml:space="preserve"> </w:t>
      </w:r>
      <w:r w:rsidR="00B62703" w:rsidRPr="00B83B3E">
        <w:t xml:space="preserve">Click the </w:t>
      </w:r>
      <w:r w:rsidR="00B62703" w:rsidRPr="00B83B3E">
        <w:rPr>
          <w:u w:val="single"/>
        </w:rPr>
        <w:t>C</w:t>
      </w:r>
      <w:r w:rsidR="00B62703" w:rsidRPr="00B83B3E">
        <w:t xml:space="preserve">ancel button </w:t>
      </w:r>
      <w:r w:rsidR="00730936" w:rsidRPr="00B83B3E">
        <w:t xml:space="preserve">(next to the Verify button) </w:t>
      </w:r>
      <w:r w:rsidR="00B62703" w:rsidRPr="00B83B3E">
        <w:t>to return to the CAPRI home screen.</w:t>
      </w:r>
    </w:p>
    <w:p w14:paraId="5C3CDCAB" w14:textId="5296B45F" w:rsidR="000E4B5E" w:rsidRPr="00B83B3E" w:rsidRDefault="00A46F67" w:rsidP="00345C0B">
      <w:pPr>
        <w:pStyle w:val="Body3PicCaption"/>
      </w:pPr>
      <w:r>
        <w:drawing>
          <wp:inline distT="0" distB="0" distL="0" distR="0" wp14:anchorId="7A9288BC" wp14:editId="70B4309C">
            <wp:extent cx="4057143" cy="4704762"/>
            <wp:effectExtent l="19050" t="19050" r="19685" b="19685"/>
            <wp:docPr id="24" name="Picture 24" descr="Displays HIA Search to Select Patien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4057143" cy="4704762"/>
                    </a:xfrm>
                    <a:prstGeom prst="rect">
                      <a:avLst/>
                    </a:prstGeom>
                    <a:ln w="6350">
                      <a:solidFill>
                        <a:schemeClr val="tx1"/>
                      </a:solidFill>
                    </a:ln>
                  </pic:spPr>
                </pic:pic>
              </a:graphicData>
            </a:graphic>
          </wp:inline>
        </w:drawing>
      </w:r>
    </w:p>
    <w:p w14:paraId="5C3CDCAD" w14:textId="2F9F6946" w:rsidR="001C72B3" w:rsidRPr="00B83B3E" w:rsidRDefault="000E4B5E" w:rsidP="003B3C0E">
      <w:pPr>
        <w:pStyle w:val="Caption"/>
      </w:pPr>
      <w:bookmarkStart w:id="1919" w:name="_Ref406770069"/>
      <w:bookmarkStart w:id="1920" w:name="_Toc20827403"/>
      <w:r w:rsidRPr="00B83B3E">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190</w:t>
      </w:r>
      <w:r w:rsidR="00C72CA4">
        <w:rPr>
          <w:noProof/>
        </w:rPr>
        <w:fldChar w:fldCharType="end"/>
      </w:r>
      <w:bookmarkEnd w:id="1919"/>
      <w:r w:rsidR="003B3C0E">
        <w:t xml:space="preserve">. </w:t>
      </w:r>
      <w:r w:rsidR="00FA5212">
        <w:t>HIA Search—Cancel to Close.</w:t>
      </w:r>
      <w:bookmarkEnd w:id="1920"/>
    </w:p>
    <w:p w14:paraId="5C3CDCAE" w14:textId="2DF9CDB4" w:rsidR="002E065D" w:rsidRPr="00B83B3E" w:rsidRDefault="00451907" w:rsidP="00345C0B">
      <w:pPr>
        <w:pStyle w:val="Body3PicCaption"/>
      </w:pPr>
      <w:r w:rsidRPr="00B83B3E">
        <w:t xml:space="preserve">The following </w:t>
      </w:r>
      <w:r w:rsidR="0093664F" w:rsidRPr="00B83B3E">
        <w:t>(</w:t>
      </w:r>
      <w:r w:rsidR="000D40C3" w:rsidRPr="00B83B3E">
        <w:fldChar w:fldCharType="begin"/>
      </w:r>
      <w:r w:rsidR="000D40C3" w:rsidRPr="00B83B3E">
        <w:instrText xml:space="preserve"> REF _Ref406770056 \h </w:instrText>
      </w:r>
      <w:r w:rsidR="00B83B3E">
        <w:instrText xml:space="preserve"> \* MERGEFORMAT </w:instrText>
      </w:r>
      <w:r w:rsidR="000D40C3" w:rsidRPr="00B83B3E">
        <w:fldChar w:fldCharType="separate"/>
      </w:r>
      <w:r w:rsidR="0081024B" w:rsidRPr="00B83B3E">
        <w:t xml:space="preserve">Figure </w:t>
      </w:r>
      <w:r w:rsidR="0081024B">
        <w:t>2</w:t>
      </w:r>
      <w:r w:rsidR="0081024B">
        <w:noBreakHyphen/>
        <w:t>191</w:t>
      </w:r>
      <w:r w:rsidR="000D40C3" w:rsidRPr="00B83B3E">
        <w:fldChar w:fldCharType="end"/>
      </w:r>
      <w:r w:rsidR="0093664F" w:rsidRPr="00B83B3E">
        <w:t>)</w:t>
      </w:r>
      <w:r w:rsidRPr="00B83B3E">
        <w:t xml:space="preserve"> displays the results of the HIA Search </w:t>
      </w:r>
      <w:r w:rsidR="00E72F2B" w:rsidRPr="00B83B3E">
        <w:t xml:space="preserve">within the </w:t>
      </w:r>
      <w:r w:rsidRPr="00B83B3E">
        <w:t>MVI database.</w:t>
      </w:r>
    </w:p>
    <w:p w14:paraId="5C3CDCAF" w14:textId="77777777" w:rsidR="000E4B5E" w:rsidRPr="00B83B3E" w:rsidRDefault="000E4B5E" w:rsidP="00345C0B">
      <w:pPr>
        <w:pStyle w:val="Body3PicCaption"/>
      </w:pPr>
    </w:p>
    <w:p w14:paraId="3AE780AD" w14:textId="1C9CAE23" w:rsidR="00105811" w:rsidRPr="00B83B3E" w:rsidRDefault="00036424" w:rsidP="005F7F65">
      <w:r w:rsidRPr="00B83B3E">
        <w:rPr>
          <w:noProof/>
        </w:rPr>
        <w:lastRenderedPageBreak/>
        <w:drawing>
          <wp:inline distT="0" distB="0" distL="0" distR="0" wp14:anchorId="7C5D1CEF" wp14:editId="1B2BFF21">
            <wp:extent cx="4114800" cy="4770120"/>
            <wp:effectExtent l="0" t="0" r="0" b="0"/>
            <wp:docPr id="416" name="Picture 151" descr="Displays the results of the HIA Search within the MVI database" title="Figure 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40" cstate="print"/>
                    <a:srcRect/>
                    <a:stretch>
                      <a:fillRect/>
                    </a:stretch>
                  </pic:blipFill>
                  <pic:spPr bwMode="auto">
                    <a:xfrm>
                      <a:off x="0" y="0"/>
                      <a:ext cx="4114800" cy="4770120"/>
                    </a:xfrm>
                    <a:prstGeom prst="rect">
                      <a:avLst/>
                    </a:prstGeom>
                    <a:noFill/>
                  </pic:spPr>
                </pic:pic>
              </a:graphicData>
            </a:graphic>
          </wp:inline>
        </w:drawing>
      </w:r>
    </w:p>
    <w:p w14:paraId="7DDE0092" w14:textId="3E034FC7" w:rsidR="00105811" w:rsidRDefault="000E4B5E" w:rsidP="005F7F65">
      <w:pPr>
        <w:pStyle w:val="Caption"/>
      </w:pPr>
      <w:bookmarkStart w:id="1921" w:name="_Ref406770056"/>
      <w:bookmarkStart w:id="1922" w:name="_Toc20827404"/>
      <w:r w:rsidRPr="00B83B3E">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191</w:t>
      </w:r>
      <w:r w:rsidR="00C72CA4">
        <w:rPr>
          <w:noProof/>
        </w:rPr>
        <w:fldChar w:fldCharType="end"/>
      </w:r>
      <w:bookmarkEnd w:id="1921"/>
      <w:r w:rsidR="00FA5212">
        <w:t>. HIA Search Results.</w:t>
      </w:r>
      <w:bookmarkEnd w:id="1922"/>
    </w:p>
    <w:p w14:paraId="5C3CDCB2" w14:textId="48C8DB66" w:rsidR="00D843A4" w:rsidRPr="00B83B3E" w:rsidRDefault="00D843A4" w:rsidP="005F7F65">
      <w:r w:rsidRPr="00B83B3E">
        <w:t>See the next two sections to print the results displayed in the grid or export the results in</w:t>
      </w:r>
      <w:r w:rsidR="00730936" w:rsidRPr="00B83B3E">
        <w:t>to</w:t>
      </w:r>
      <w:r w:rsidRPr="00B83B3E">
        <w:t xml:space="preserve"> a .</w:t>
      </w:r>
      <w:proofErr w:type="spellStart"/>
      <w:r w:rsidRPr="00B83B3E">
        <w:t>cvs</w:t>
      </w:r>
      <w:proofErr w:type="spellEnd"/>
      <w:r w:rsidRPr="00B83B3E">
        <w:t xml:space="preserve"> file type.</w:t>
      </w:r>
    </w:p>
    <w:p w14:paraId="5C3CDCB3" w14:textId="77777777" w:rsidR="00730936" w:rsidRPr="00B83B3E" w:rsidRDefault="00730936">
      <w:pPr>
        <w:pStyle w:val="Heading5"/>
      </w:pPr>
      <w:r w:rsidRPr="00B83B3E">
        <w:lastRenderedPageBreak/>
        <w:t xml:space="preserve">Print </w:t>
      </w:r>
      <w:r w:rsidR="00FC244D" w:rsidRPr="00B83B3E">
        <w:t>Option Method</w:t>
      </w:r>
    </w:p>
    <w:p w14:paraId="5C3CDCB4" w14:textId="6976F1AA" w:rsidR="008E0663" w:rsidRPr="00B83B3E" w:rsidRDefault="005D1CDE" w:rsidP="00345C0B">
      <w:pPr>
        <w:pStyle w:val="Body3PicCaption"/>
      </w:pPr>
      <w:r w:rsidRPr="00B83B3E">
        <w:t xml:space="preserve">Select the File menu option, then select the Print option shown in the following </w:t>
      </w:r>
      <w:r w:rsidR="001A6AE6" w:rsidRPr="00B83B3E">
        <w:t>(</w:t>
      </w:r>
      <w:r w:rsidR="006B469D" w:rsidRPr="00B83B3E">
        <w:fldChar w:fldCharType="begin"/>
      </w:r>
      <w:r w:rsidR="006B469D" w:rsidRPr="00B83B3E">
        <w:instrText xml:space="preserve"> REF _Ref406770036 \h </w:instrText>
      </w:r>
      <w:r w:rsidR="00B83B3E">
        <w:instrText xml:space="preserve"> \* MERGEFORMAT </w:instrText>
      </w:r>
      <w:r w:rsidR="006B469D" w:rsidRPr="00B83B3E">
        <w:fldChar w:fldCharType="separate"/>
      </w:r>
      <w:r w:rsidR="0081024B" w:rsidRPr="00B83B3E">
        <w:t xml:space="preserve">Figure </w:t>
      </w:r>
      <w:r w:rsidR="0081024B">
        <w:t>2</w:t>
      </w:r>
      <w:r w:rsidR="0081024B">
        <w:noBreakHyphen/>
        <w:t>192</w:t>
      </w:r>
      <w:r w:rsidR="006B469D" w:rsidRPr="00B83B3E">
        <w:fldChar w:fldCharType="end"/>
      </w:r>
      <w:r w:rsidR="001A6AE6" w:rsidRPr="00B83B3E">
        <w:t>)</w:t>
      </w:r>
      <w:r w:rsidRPr="00B83B3E">
        <w:t>.</w:t>
      </w:r>
    </w:p>
    <w:p w14:paraId="5C3CDCB6" w14:textId="41D12FC2" w:rsidR="000E4B5E" w:rsidRPr="00B83B3E" w:rsidRDefault="00036424" w:rsidP="00345C0B">
      <w:pPr>
        <w:pStyle w:val="Body3PicCaption"/>
      </w:pPr>
      <w:r w:rsidRPr="00B83B3E">
        <w:drawing>
          <wp:inline distT="0" distB="0" distL="0" distR="0" wp14:anchorId="14EFC06D" wp14:editId="4CB5E1F3">
            <wp:extent cx="4099560" cy="4754880"/>
            <wp:effectExtent l="0" t="0" r="0" b="7620"/>
            <wp:docPr id="417" name="Picture 152" descr="Displays screen to select Print file" title="Figure 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41" cstate="print"/>
                    <a:srcRect/>
                    <a:stretch>
                      <a:fillRect/>
                    </a:stretch>
                  </pic:blipFill>
                  <pic:spPr bwMode="auto">
                    <a:xfrm>
                      <a:off x="0" y="0"/>
                      <a:ext cx="4099560" cy="4754880"/>
                    </a:xfrm>
                    <a:prstGeom prst="rect">
                      <a:avLst/>
                    </a:prstGeom>
                    <a:noFill/>
                  </pic:spPr>
                </pic:pic>
              </a:graphicData>
            </a:graphic>
          </wp:inline>
        </w:drawing>
      </w:r>
    </w:p>
    <w:p w14:paraId="5C3CDCB7" w14:textId="3DDD4602" w:rsidR="00586FB8" w:rsidRPr="00B83B3E" w:rsidRDefault="000E4B5E" w:rsidP="00B52F9B">
      <w:pPr>
        <w:pStyle w:val="Caption"/>
        <w:rPr>
          <w:rFonts w:cs="Times New Roman"/>
        </w:rPr>
      </w:pPr>
      <w:bookmarkStart w:id="1923" w:name="_Ref406770036"/>
      <w:bookmarkStart w:id="1924" w:name="_Toc2082740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192</w:t>
      </w:r>
      <w:r w:rsidR="008D502E">
        <w:rPr>
          <w:rFonts w:cs="Times New Roman"/>
        </w:rPr>
        <w:fldChar w:fldCharType="end"/>
      </w:r>
      <w:bookmarkEnd w:id="1923"/>
      <w:r w:rsidR="00FA5212">
        <w:rPr>
          <w:rFonts w:cs="Times New Roman"/>
        </w:rPr>
        <w:t>. HIA Search File Menu—Print Selection.</w:t>
      </w:r>
      <w:bookmarkEnd w:id="1924"/>
    </w:p>
    <w:p w14:paraId="5C3CDCB8" w14:textId="07766D3D" w:rsidR="00586FB8" w:rsidRPr="00B83B3E" w:rsidRDefault="005D1CDE" w:rsidP="00345C0B">
      <w:pPr>
        <w:pStyle w:val="Body3PicCaption"/>
      </w:pPr>
      <w:r w:rsidRPr="00B83B3E">
        <w:t>The Print Setup</w:t>
      </w:r>
      <w:r w:rsidR="001E31FE" w:rsidRPr="00B83B3E">
        <w:t xml:space="preserve"> dialog</w:t>
      </w:r>
      <w:r w:rsidRPr="00B83B3E">
        <w:t xml:space="preserve"> box appear</w:t>
      </w:r>
      <w:r w:rsidR="004D5D80" w:rsidRPr="00B83B3E">
        <w:t>s</w:t>
      </w:r>
      <w:r w:rsidRPr="00B83B3E">
        <w:t>. Select your Printer, Paper type, and Orientation choice, and then click the OK button.</w:t>
      </w:r>
      <w:r w:rsidR="008A02E7" w:rsidRPr="00B83B3E">
        <w:t xml:space="preserve"> (</w:t>
      </w:r>
      <w:r w:rsidR="006B469D" w:rsidRPr="00B83B3E">
        <w:fldChar w:fldCharType="begin"/>
      </w:r>
      <w:r w:rsidR="006B469D" w:rsidRPr="00B83B3E">
        <w:instrText xml:space="preserve"> REF _Ref406770023 \h </w:instrText>
      </w:r>
      <w:r w:rsidR="00B83B3E">
        <w:instrText xml:space="preserve"> \* MERGEFORMAT </w:instrText>
      </w:r>
      <w:r w:rsidR="006B469D" w:rsidRPr="00B83B3E">
        <w:fldChar w:fldCharType="separate"/>
      </w:r>
      <w:r w:rsidR="0081024B" w:rsidRPr="00B83B3E">
        <w:t xml:space="preserve">Figure </w:t>
      </w:r>
      <w:r w:rsidR="0081024B">
        <w:t>2</w:t>
      </w:r>
      <w:r w:rsidR="0081024B">
        <w:noBreakHyphen/>
        <w:t>193</w:t>
      </w:r>
      <w:r w:rsidR="006B469D" w:rsidRPr="00B83B3E">
        <w:fldChar w:fldCharType="end"/>
      </w:r>
      <w:r w:rsidR="008A02E7" w:rsidRPr="00B83B3E">
        <w:t>)</w:t>
      </w:r>
    </w:p>
    <w:p w14:paraId="5C3CDCB9" w14:textId="77777777" w:rsidR="000E4B5E" w:rsidRPr="00B83B3E" w:rsidRDefault="000E4B5E" w:rsidP="00345C0B">
      <w:pPr>
        <w:pStyle w:val="Body3PicCaption"/>
      </w:pPr>
    </w:p>
    <w:p w14:paraId="5C3CDCBA" w14:textId="1122046A" w:rsidR="000E4B5E" w:rsidRPr="00B83B3E" w:rsidRDefault="00036424" w:rsidP="000E4B5E">
      <w:pPr>
        <w:pStyle w:val="BodyText"/>
        <w:keepNext/>
      </w:pPr>
      <w:r w:rsidRPr="00B83B3E">
        <w:rPr>
          <w:noProof/>
        </w:rPr>
        <w:lastRenderedPageBreak/>
        <w:drawing>
          <wp:inline distT="0" distB="0" distL="0" distR="0" wp14:anchorId="795C8B4D" wp14:editId="6E58F385">
            <wp:extent cx="4747895" cy="3091180"/>
            <wp:effectExtent l="0" t="0" r="0" b="0"/>
            <wp:docPr id="418" name="Picture 119" descr="Displays the Print Setup dialog box to select printer" title="Figure 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42" cstate="print"/>
                    <a:srcRect/>
                    <a:stretch>
                      <a:fillRect/>
                    </a:stretch>
                  </pic:blipFill>
                  <pic:spPr bwMode="auto">
                    <a:xfrm>
                      <a:off x="0" y="0"/>
                      <a:ext cx="4747895" cy="3091180"/>
                    </a:xfrm>
                    <a:prstGeom prst="rect">
                      <a:avLst/>
                    </a:prstGeom>
                    <a:noFill/>
                  </pic:spPr>
                </pic:pic>
              </a:graphicData>
            </a:graphic>
          </wp:inline>
        </w:drawing>
      </w:r>
    </w:p>
    <w:p w14:paraId="5C3CDCBB" w14:textId="415AD387" w:rsidR="00C96B9F" w:rsidRPr="00B83B3E" w:rsidRDefault="000E4B5E" w:rsidP="00B52F9B">
      <w:pPr>
        <w:pStyle w:val="Caption"/>
        <w:rPr>
          <w:rFonts w:cs="Times New Roman"/>
        </w:rPr>
      </w:pPr>
      <w:bookmarkStart w:id="1925" w:name="_Ref406770023"/>
      <w:bookmarkStart w:id="1926" w:name="_Toc2082740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193</w:t>
      </w:r>
      <w:r w:rsidR="008D502E">
        <w:rPr>
          <w:rFonts w:cs="Times New Roman"/>
        </w:rPr>
        <w:fldChar w:fldCharType="end"/>
      </w:r>
      <w:bookmarkEnd w:id="1925"/>
      <w:r w:rsidR="003111F0">
        <w:rPr>
          <w:rFonts w:cs="Times New Roman"/>
        </w:rPr>
        <w:t>. Print Dialog Window.</w:t>
      </w:r>
      <w:bookmarkEnd w:id="1926"/>
    </w:p>
    <w:p w14:paraId="5C3CDCBC" w14:textId="77777777" w:rsidR="00E26469" w:rsidRPr="00B83B3E" w:rsidRDefault="00E26469" w:rsidP="00345C0B">
      <w:pPr>
        <w:pStyle w:val="Body3PicCaption"/>
      </w:pPr>
    </w:p>
    <w:p w14:paraId="5C3CDCBD" w14:textId="18F19D0E" w:rsidR="00586FB8" w:rsidRPr="00B83B3E" w:rsidRDefault="00FC244D" w:rsidP="00345C0B">
      <w:pPr>
        <w:pStyle w:val="Body3PicCaption"/>
      </w:pPr>
      <w:r w:rsidRPr="00B83B3E">
        <w:t xml:space="preserve">The following </w:t>
      </w:r>
      <w:r w:rsidR="00411845" w:rsidRPr="00B83B3E">
        <w:t>(</w:t>
      </w:r>
      <w:r w:rsidR="00397DC4" w:rsidRPr="00B83B3E">
        <w:fldChar w:fldCharType="begin"/>
      </w:r>
      <w:r w:rsidR="00397DC4" w:rsidRPr="00B83B3E">
        <w:instrText xml:space="preserve"> REF _Ref413321703 \h </w:instrText>
      </w:r>
      <w:r w:rsidR="00B83B3E">
        <w:instrText xml:space="preserve"> \* MERGEFORMAT </w:instrText>
      </w:r>
      <w:r w:rsidR="00397DC4" w:rsidRPr="00B83B3E">
        <w:fldChar w:fldCharType="separate"/>
      </w:r>
      <w:r w:rsidR="0081024B" w:rsidRPr="00B83B3E">
        <w:t xml:space="preserve">Figure </w:t>
      </w:r>
      <w:r w:rsidR="0081024B">
        <w:t>2</w:t>
      </w:r>
      <w:r w:rsidR="0081024B">
        <w:noBreakHyphen/>
        <w:t>194</w:t>
      </w:r>
      <w:r w:rsidR="00397DC4" w:rsidRPr="00B83B3E">
        <w:fldChar w:fldCharType="end"/>
      </w:r>
      <w:r w:rsidR="00411845" w:rsidRPr="00B83B3E">
        <w:t>)</w:t>
      </w:r>
      <w:r w:rsidRPr="00B83B3E">
        <w:t xml:space="preserve"> displays the fixed formatted print results.</w:t>
      </w:r>
    </w:p>
    <w:p w14:paraId="5C3CDCBE" w14:textId="61100F4D" w:rsidR="000E4B5E" w:rsidRPr="00B83B3E" w:rsidRDefault="00036424" w:rsidP="00345C0B">
      <w:pPr>
        <w:pStyle w:val="Body3PicCaption"/>
      </w:pPr>
      <w:r w:rsidRPr="00B83B3E">
        <w:drawing>
          <wp:inline distT="0" distB="0" distL="0" distR="0" wp14:anchorId="24870A45" wp14:editId="3AA18887">
            <wp:extent cx="5003665" cy="3752602"/>
            <wp:effectExtent l="0" t="0" r="6985" b="635"/>
            <wp:docPr id="419" name="Picture 120" descr="Displays the fixed formatted print results" title="Figure 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43" cstate="print"/>
                    <a:srcRect/>
                    <a:stretch>
                      <a:fillRect/>
                    </a:stretch>
                  </pic:blipFill>
                  <pic:spPr bwMode="auto">
                    <a:xfrm>
                      <a:off x="0" y="0"/>
                      <a:ext cx="5005906" cy="3754283"/>
                    </a:xfrm>
                    <a:prstGeom prst="rect">
                      <a:avLst/>
                    </a:prstGeom>
                    <a:noFill/>
                  </pic:spPr>
                </pic:pic>
              </a:graphicData>
            </a:graphic>
          </wp:inline>
        </w:drawing>
      </w:r>
    </w:p>
    <w:p w14:paraId="5C3CDCBF" w14:textId="14992918" w:rsidR="00586FB8" w:rsidRDefault="000E4B5E" w:rsidP="00B52F9B">
      <w:pPr>
        <w:pStyle w:val="Caption"/>
        <w:rPr>
          <w:rFonts w:cs="Times New Roman"/>
        </w:rPr>
      </w:pPr>
      <w:bookmarkStart w:id="1927" w:name="_Ref413321703"/>
      <w:bookmarkStart w:id="1928" w:name="_Toc2082740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194</w:t>
      </w:r>
      <w:r w:rsidR="008D502E">
        <w:rPr>
          <w:rFonts w:cs="Times New Roman"/>
        </w:rPr>
        <w:fldChar w:fldCharType="end"/>
      </w:r>
      <w:bookmarkEnd w:id="1927"/>
      <w:r w:rsidR="003111F0">
        <w:rPr>
          <w:rFonts w:cs="Times New Roman"/>
        </w:rPr>
        <w:t>. HIA Search Print Results.</w:t>
      </w:r>
      <w:bookmarkEnd w:id="1928"/>
    </w:p>
    <w:p w14:paraId="725F74C0" w14:textId="77777777" w:rsidR="00AC17AB" w:rsidRPr="00AC17AB" w:rsidRDefault="00AC17AB" w:rsidP="00AC17AB">
      <w:pPr>
        <w:pStyle w:val="BodyText"/>
      </w:pPr>
    </w:p>
    <w:p w14:paraId="5C3CDCC0" w14:textId="77777777" w:rsidR="00FC244D" w:rsidRPr="00B83B3E" w:rsidRDefault="00FC244D" w:rsidP="000F1B13">
      <w:pPr>
        <w:pStyle w:val="Heading5"/>
        <w:rPr>
          <w:rFonts w:ascii="Times New Roman" w:hAnsi="Times New Roman"/>
        </w:rPr>
      </w:pPr>
      <w:r w:rsidRPr="00B83B3E">
        <w:rPr>
          <w:rFonts w:ascii="Times New Roman" w:hAnsi="Times New Roman"/>
        </w:rPr>
        <w:lastRenderedPageBreak/>
        <w:t>Export Method Option</w:t>
      </w:r>
    </w:p>
    <w:p w14:paraId="5C3CDCC1" w14:textId="15F6D0D8" w:rsidR="00C96B9F" w:rsidRPr="00B83B3E" w:rsidRDefault="00F226E7" w:rsidP="00345C0B">
      <w:pPr>
        <w:pStyle w:val="Body3PicCaption"/>
      </w:pPr>
      <w:r w:rsidRPr="00B83B3E">
        <w:t xml:space="preserve">Select the Process menu option, then select the </w:t>
      </w:r>
      <w:r w:rsidR="006E3F7F" w:rsidRPr="00B83B3E">
        <w:t xml:space="preserve">HIA </w:t>
      </w:r>
      <w:r w:rsidRPr="00B83B3E">
        <w:t xml:space="preserve">Export Result option shown in the following </w:t>
      </w:r>
      <w:r w:rsidR="001A6AE6" w:rsidRPr="00B83B3E">
        <w:t>(</w:t>
      </w:r>
      <w:r w:rsidR="006B469D" w:rsidRPr="00B83B3E">
        <w:fldChar w:fldCharType="begin"/>
      </w:r>
      <w:r w:rsidR="006B469D" w:rsidRPr="00B83B3E">
        <w:instrText xml:space="preserve"> REF _Ref406770005 \h </w:instrText>
      </w:r>
      <w:r w:rsidR="00B83B3E">
        <w:instrText xml:space="preserve"> \* MERGEFORMAT </w:instrText>
      </w:r>
      <w:r w:rsidR="006B469D" w:rsidRPr="00B83B3E">
        <w:fldChar w:fldCharType="separate"/>
      </w:r>
      <w:r w:rsidR="0081024B" w:rsidRPr="00B83B3E">
        <w:t xml:space="preserve">Figure </w:t>
      </w:r>
      <w:r w:rsidR="0081024B">
        <w:t>2</w:t>
      </w:r>
      <w:r w:rsidR="0081024B">
        <w:noBreakHyphen/>
        <w:t>195</w:t>
      </w:r>
      <w:r w:rsidR="006B469D" w:rsidRPr="00B83B3E">
        <w:fldChar w:fldCharType="end"/>
      </w:r>
      <w:r w:rsidR="001A6AE6" w:rsidRPr="00B83B3E">
        <w:t>)</w:t>
      </w:r>
    </w:p>
    <w:p w14:paraId="5C3CDCC2" w14:textId="77777777" w:rsidR="000E4B5E" w:rsidRPr="00B83B3E" w:rsidRDefault="000E4B5E" w:rsidP="00345C0B">
      <w:pPr>
        <w:pStyle w:val="Body3PicCaption"/>
      </w:pPr>
    </w:p>
    <w:p w14:paraId="5C3CDCC3" w14:textId="4027F109" w:rsidR="000E4B5E" w:rsidRPr="00B83B3E" w:rsidRDefault="007A12C3" w:rsidP="00345C0B">
      <w:pPr>
        <w:pStyle w:val="Body3PicCaption"/>
      </w:pPr>
      <w:r w:rsidRPr="00B83B3E">
        <w:drawing>
          <wp:inline distT="0" distB="0" distL="0" distR="0" wp14:anchorId="427702EE" wp14:editId="6AB82C8A">
            <wp:extent cx="4061460" cy="4762500"/>
            <wp:effectExtent l="0" t="0" r="0" b="0"/>
            <wp:docPr id="420" name="Picture 153" descr="Displays the HIA Export Result option" title="Figure 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44" cstate="print"/>
                    <a:srcRect/>
                    <a:stretch>
                      <a:fillRect/>
                    </a:stretch>
                  </pic:blipFill>
                  <pic:spPr bwMode="auto">
                    <a:xfrm>
                      <a:off x="0" y="0"/>
                      <a:ext cx="4061460" cy="4762500"/>
                    </a:xfrm>
                    <a:prstGeom prst="rect">
                      <a:avLst/>
                    </a:prstGeom>
                    <a:noFill/>
                  </pic:spPr>
                </pic:pic>
              </a:graphicData>
            </a:graphic>
          </wp:inline>
        </w:drawing>
      </w:r>
    </w:p>
    <w:p w14:paraId="5C3CDCC4" w14:textId="168EB636" w:rsidR="00301CD0" w:rsidRPr="00B83B3E" w:rsidRDefault="000E4B5E" w:rsidP="00B52F9B">
      <w:pPr>
        <w:pStyle w:val="Caption"/>
        <w:rPr>
          <w:rFonts w:cs="Times New Roman"/>
        </w:rPr>
      </w:pPr>
      <w:bookmarkStart w:id="1929" w:name="_Ref406770005"/>
      <w:bookmarkStart w:id="1930" w:name="_Toc2082740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195</w:t>
      </w:r>
      <w:r w:rsidR="008D502E">
        <w:rPr>
          <w:rFonts w:cs="Times New Roman"/>
        </w:rPr>
        <w:fldChar w:fldCharType="end"/>
      </w:r>
      <w:bookmarkEnd w:id="1929"/>
      <w:r w:rsidR="003111F0">
        <w:rPr>
          <w:rFonts w:cs="Times New Roman"/>
        </w:rPr>
        <w:t>. HIA Search Process Menu—HIA Export Result.</w:t>
      </w:r>
      <w:bookmarkEnd w:id="1930"/>
    </w:p>
    <w:p w14:paraId="5C3CDCC5" w14:textId="77777777" w:rsidR="00E26469" w:rsidRPr="00B83B3E" w:rsidRDefault="00E26469" w:rsidP="00B52F9B">
      <w:pPr>
        <w:pStyle w:val="Caption"/>
        <w:rPr>
          <w:rFonts w:cs="Times New Roman"/>
        </w:rPr>
      </w:pPr>
    </w:p>
    <w:p w14:paraId="5C3CDCC6" w14:textId="5759659F" w:rsidR="00301CD0" w:rsidRPr="00B83B3E" w:rsidRDefault="00F226E7" w:rsidP="005F7F65">
      <w:r w:rsidRPr="00B83B3E">
        <w:t>The Save As dia</w:t>
      </w:r>
      <w:r w:rsidR="001E31FE" w:rsidRPr="00B83B3E">
        <w:t>log</w:t>
      </w:r>
      <w:r w:rsidRPr="00B83B3E">
        <w:t xml:space="preserve"> box displays,</w:t>
      </w:r>
      <w:r w:rsidR="00AC73D2" w:rsidRPr="00B83B3E">
        <w:t xml:space="preserve"> </w:t>
      </w:r>
      <w:r w:rsidR="001A6AE6" w:rsidRPr="00B83B3E">
        <w:t>(</w:t>
      </w:r>
      <w:r w:rsidR="006B469D" w:rsidRPr="00B83B3E">
        <w:fldChar w:fldCharType="begin"/>
      </w:r>
      <w:r w:rsidR="006B469D" w:rsidRPr="00B83B3E">
        <w:instrText xml:space="preserve"> REF _Ref406769993 \h </w:instrText>
      </w:r>
      <w:r w:rsidR="00B83B3E">
        <w:instrText xml:space="preserve"> \* MERGEFORMAT </w:instrText>
      </w:r>
      <w:r w:rsidR="006B469D" w:rsidRPr="00B83B3E">
        <w:fldChar w:fldCharType="separate"/>
      </w:r>
      <w:r w:rsidR="0081024B" w:rsidRPr="00B83B3E">
        <w:t xml:space="preserve">Figure </w:t>
      </w:r>
      <w:r w:rsidR="0081024B">
        <w:t>2</w:t>
      </w:r>
      <w:r w:rsidR="0081024B">
        <w:noBreakHyphen/>
        <w:t>196</w:t>
      </w:r>
      <w:r w:rsidR="006B469D" w:rsidRPr="00B83B3E">
        <w:fldChar w:fldCharType="end"/>
      </w:r>
      <w:r w:rsidR="001A6AE6" w:rsidRPr="00B83B3E">
        <w:t>)</w:t>
      </w:r>
      <w:r w:rsidRPr="00B83B3E">
        <w:t>.</w:t>
      </w:r>
      <w:r w:rsidR="00EE0CF4">
        <w:t xml:space="preserve"> </w:t>
      </w:r>
      <w:r w:rsidRPr="00B83B3E">
        <w:t>Select your Save in: location to store your .csv file.</w:t>
      </w:r>
      <w:r w:rsidR="00EE0CF4">
        <w:t xml:space="preserve"> </w:t>
      </w:r>
      <w:r w:rsidRPr="00B83B3E">
        <w:t>Next accept the default File Name: field or create a file name of your choice ensuring the file extension remains .csv.</w:t>
      </w:r>
      <w:r w:rsidR="00EE0CF4">
        <w:t xml:space="preserve"> </w:t>
      </w:r>
      <w:r w:rsidRPr="00B83B3E">
        <w:t>The Save as type: option is set only for .csv file format.</w:t>
      </w:r>
      <w:r w:rsidR="00B57C14" w:rsidRPr="00B83B3E">
        <w:t xml:space="preserve"> Click the Save button to complete the file save option. </w:t>
      </w:r>
    </w:p>
    <w:p w14:paraId="5C3CDCC7" w14:textId="5756CDF8" w:rsidR="000E4B5E" w:rsidRPr="00B83B3E" w:rsidRDefault="007A12C3" w:rsidP="00345C0B">
      <w:pPr>
        <w:pStyle w:val="Body3PicCaption"/>
      </w:pPr>
      <w:r w:rsidRPr="00B83B3E">
        <w:lastRenderedPageBreak/>
        <w:drawing>
          <wp:inline distT="0" distB="0" distL="0" distR="0" wp14:anchorId="06685F72" wp14:editId="6D225614">
            <wp:extent cx="4815840" cy="4785360"/>
            <wp:effectExtent l="0" t="0" r="3810" b="0"/>
            <wp:docPr id="421" name="Picture 154" descr="Displays the Save As dialog box" title="Figure 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45" cstate="print"/>
                    <a:srcRect/>
                    <a:stretch>
                      <a:fillRect/>
                    </a:stretch>
                  </pic:blipFill>
                  <pic:spPr bwMode="auto">
                    <a:xfrm>
                      <a:off x="0" y="0"/>
                      <a:ext cx="4815840" cy="4785360"/>
                    </a:xfrm>
                    <a:prstGeom prst="rect">
                      <a:avLst/>
                    </a:prstGeom>
                    <a:noFill/>
                  </pic:spPr>
                </pic:pic>
              </a:graphicData>
            </a:graphic>
          </wp:inline>
        </w:drawing>
      </w:r>
    </w:p>
    <w:p w14:paraId="5C3CDCC8" w14:textId="63233A2D" w:rsidR="00301CD0" w:rsidRPr="00B83B3E" w:rsidRDefault="000E4B5E" w:rsidP="00B52F9B">
      <w:pPr>
        <w:pStyle w:val="Caption"/>
        <w:rPr>
          <w:rFonts w:cs="Times New Roman"/>
        </w:rPr>
      </w:pPr>
      <w:bookmarkStart w:id="1931" w:name="_Ref406769993"/>
      <w:bookmarkStart w:id="1932" w:name="_Toc2082740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196</w:t>
      </w:r>
      <w:r w:rsidR="008D502E">
        <w:rPr>
          <w:rFonts w:cs="Times New Roman"/>
        </w:rPr>
        <w:fldChar w:fldCharType="end"/>
      </w:r>
      <w:bookmarkEnd w:id="1931"/>
      <w:r w:rsidR="004636F4">
        <w:rPr>
          <w:rFonts w:cs="Times New Roman"/>
        </w:rPr>
        <w:t>. HIA Search Export File Save.</w:t>
      </w:r>
      <w:bookmarkEnd w:id="1932"/>
    </w:p>
    <w:p w14:paraId="5C3CDCC9" w14:textId="77777777" w:rsidR="00E26469" w:rsidRPr="00B83B3E" w:rsidRDefault="00E26469" w:rsidP="007172AE">
      <w:pPr>
        <w:pStyle w:val="BodyText"/>
      </w:pPr>
    </w:p>
    <w:p w14:paraId="5C3CDCCA" w14:textId="63880FAE" w:rsidR="00E92B5B" w:rsidRPr="00B83B3E" w:rsidRDefault="00E92B5B" w:rsidP="007172AE">
      <w:pPr>
        <w:pStyle w:val="BodyText"/>
      </w:pPr>
      <w:r w:rsidRPr="00B83B3E">
        <w:t xml:space="preserve">To view the result of </w:t>
      </w:r>
      <w:r w:rsidR="00D56A19" w:rsidRPr="00B83B3E">
        <w:t>y</w:t>
      </w:r>
      <w:r w:rsidRPr="00B83B3E">
        <w:t xml:space="preserve">our .csv file, navigate to the location that you saved the file. By default, if you have </w:t>
      </w:r>
      <w:r w:rsidR="00D56A19" w:rsidRPr="00B83B3E">
        <w:t xml:space="preserve">the </w:t>
      </w:r>
      <w:r w:rsidRPr="00B83B3E">
        <w:t xml:space="preserve">MS Excel application installed, </w:t>
      </w:r>
      <w:r w:rsidR="00D56A19" w:rsidRPr="00B83B3E">
        <w:t xml:space="preserve">you can double click </w:t>
      </w:r>
      <w:r w:rsidR="001B4FF4" w:rsidRPr="00B83B3E">
        <w:t>on the file name</w:t>
      </w:r>
      <w:r w:rsidR="00D56A19" w:rsidRPr="00B83B3E">
        <w:t xml:space="preserve"> and </w:t>
      </w:r>
      <w:r w:rsidRPr="00B83B3E">
        <w:t>the file open</w:t>
      </w:r>
      <w:r w:rsidR="00DA6284" w:rsidRPr="00B83B3E">
        <w:t>s</w:t>
      </w:r>
      <w:r w:rsidRPr="00B83B3E">
        <w:t xml:space="preserve"> in an Excel format shown </w:t>
      </w:r>
      <w:r w:rsidR="00761149" w:rsidRPr="00B83B3E">
        <w:t>(</w:t>
      </w:r>
      <w:r w:rsidR="006B469D" w:rsidRPr="00B83B3E">
        <w:fldChar w:fldCharType="begin"/>
      </w:r>
      <w:r w:rsidR="006B469D" w:rsidRPr="00B83B3E">
        <w:instrText xml:space="preserve"> REF _Ref406769978 \h </w:instrText>
      </w:r>
      <w:r w:rsidR="00B83B3E">
        <w:instrText xml:space="preserve"> \* MERGEFORMAT </w:instrText>
      </w:r>
      <w:r w:rsidR="006B469D" w:rsidRPr="00B83B3E">
        <w:fldChar w:fldCharType="separate"/>
      </w:r>
      <w:r w:rsidR="0081024B" w:rsidRPr="00B83B3E">
        <w:t xml:space="preserve">Figure </w:t>
      </w:r>
      <w:r w:rsidR="0081024B">
        <w:rPr>
          <w:noProof/>
        </w:rPr>
        <w:t>2</w:t>
      </w:r>
      <w:r w:rsidR="0081024B">
        <w:rPr>
          <w:noProof/>
        </w:rPr>
        <w:noBreakHyphen/>
        <w:t>197</w:t>
      </w:r>
      <w:r w:rsidR="006B469D" w:rsidRPr="00B83B3E">
        <w:fldChar w:fldCharType="end"/>
      </w:r>
      <w:r w:rsidR="00761149" w:rsidRPr="00B83B3E">
        <w:t>)</w:t>
      </w:r>
      <w:r w:rsidR="00D56A19" w:rsidRPr="00B83B3E">
        <w:t>.</w:t>
      </w:r>
      <w:r w:rsidR="00EE0CF4">
        <w:t xml:space="preserve"> </w:t>
      </w:r>
      <w:r w:rsidRPr="00B83B3E">
        <w:t xml:space="preserve">If changes are made to </w:t>
      </w:r>
      <w:r w:rsidR="00D56A19" w:rsidRPr="00B83B3E">
        <w:t>your</w:t>
      </w:r>
      <w:r w:rsidRPr="00B83B3E">
        <w:t xml:space="preserve"> open Excel file and it is desired to </w:t>
      </w:r>
      <w:r w:rsidR="00D56A19" w:rsidRPr="00B83B3E">
        <w:t xml:space="preserve">save them and </w:t>
      </w:r>
      <w:r w:rsidRPr="00B83B3E">
        <w:t xml:space="preserve">keep the file in the .csv file type, select </w:t>
      </w:r>
      <w:r w:rsidRPr="00B83B3E">
        <w:rPr>
          <w:b/>
        </w:rPr>
        <w:t>File</w:t>
      </w:r>
      <w:r w:rsidRPr="00B83B3E">
        <w:t xml:space="preserve"> </w:t>
      </w:r>
      <w:r w:rsidR="00D56A19" w:rsidRPr="00B83B3E">
        <w:t>from the main m</w:t>
      </w:r>
      <w:r w:rsidRPr="00B83B3E">
        <w:t>enu, the</w:t>
      </w:r>
      <w:r w:rsidR="00D56A19" w:rsidRPr="00B83B3E">
        <w:t>n select</w:t>
      </w:r>
      <w:r w:rsidR="001F498C" w:rsidRPr="00B83B3E">
        <w:t xml:space="preserve"> the</w:t>
      </w:r>
      <w:r w:rsidRPr="00B83B3E">
        <w:t xml:space="preserve"> </w:t>
      </w:r>
      <w:r w:rsidRPr="00B83B3E">
        <w:rPr>
          <w:b/>
        </w:rPr>
        <w:t>Save A</w:t>
      </w:r>
      <w:r w:rsidRPr="00B83B3E">
        <w:t>s</w:t>
      </w:r>
      <w:r w:rsidR="00D56A19" w:rsidRPr="00B83B3E">
        <w:t xml:space="preserve"> option</w:t>
      </w:r>
      <w:r w:rsidRPr="00B83B3E">
        <w:t xml:space="preserve">. </w:t>
      </w:r>
      <w:r w:rsidR="001F498C" w:rsidRPr="00B83B3E">
        <w:t xml:space="preserve">The </w:t>
      </w:r>
      <w:r w:rsidR="001F498C" w:rsidRPr="00B83B3E">
        <w:rPr>
          <w:b/>
        </w:rPr>
        <w:t>Save As</w:t>
      </w:r>
      <w:r w:rsidR="001E31FE" w:rsidRPr="00B83B3E">
        <w:t xml:space="preserve"> dialog</w:t>
      </w:r>
      <w:r w:rsidR="00DA6284" w:rsidRPr="00B83B3E">
        <w:t xml:space="preserve"> box </w:t>
      </w:r>
      <w:r w:rsidR="001F498C" w:rsidRPr="00B83B3E">
        <w:t>display</w:t>
      </w:r>
      <w:r w:rsidR="00DA6284" w:rsidRPr="00B83B3E">
        <w:t>s</w:t>
      </w:r>
      <w:r w:rsidR="001F498C" w:rsidRPr="00B83B3E">
        <w:t xml:space="preserve">, then select the </w:t>
      </w:r>
      <w:r w:rsidR="001F498C" w:rsidRPr="00B83B3E">
        <w:rPr>
          <w:b/>
        </w:rPr>
        <w:t>Save as type</w:t>
      </w:r>
      <w:r w:rsidR="001F498C" w:rsidRPr="00B83B3E">
        <w:t xml:space="preserve"> drop down list.</w:t>
      </w:r>
      <w:r w:rsidR="00EE0CF4">
        <w:t xml:space="preserve"> </w:t>
      </w:r>
      <w:r w:rsidR="001F498C" w:rsidRPr="00B83B3E">
        <w:t xml:space="preserve">Select option: </w:t>
      </w:r>
      <w:r w:rsidR="001F498C" w:rsidRPr="00B83B3E">
        <w:rPr>
          <w:b/>
        </w:rPr>
        <w:t>CSV(MS-DOS) (*.csv)</w:t>
      </w:r>
      <w:r w:rsidR="00EE0CF4">
        <w:t xml:space="preserve"> </w:t>
      </w:r>
      <w:r w:rsidR="009D7961" w:rsidRPr="00B83B3E">
        <w:t>and c</w:t>
      </w:r>
      <w:r w:rsidR="001F498C" w:rsidRPr="00B83B3E">
        <w:t xml:space="preserve">lick on the </w:t>
      </w:r>
      <w:r w:rsidR="001F498C" w:rsidRPr="00B83B3E">
        <w:rPr>
          <w:b/>
        </w:rPr>
        <w:t>Save</w:t>
      </w:r>
      <w:r w:rsidR="001F498C" w:rsidRPr="00B83B3E">
        <w:t xml:space="preserve"> button to complete.</w:t>
      </w:r>
      <w:r w:rsidR="00EE0CF4">
        <w:t xml:space="preserve"> </w:t>
      </w:r>
      <w:r w:rsidR="00435546" w:rsidRPr="00B83B3E">
        <w:t xml:space="preserve">You can also save your new file in an Excel </w:t>
      </w:r>
      <w:r w:rsidR="001F0EEC" w:rsidRPr="00B83B3E">
        <w:t xml:space="preserve">file </w:t>
      </w:r>
      <w:r w:rsidR="00435546" w:rsidRPr="00B83B3E">
        <w:t>format</w:t>
      </w:r>
      <w:r w:rsidR="009812A5" w:rsidRPr="00B83B3E">
        <w:t xml:space="preserve"> by following the same </w:t>
      </w:r>
      <w:r w:rsidR="009706EB" w:rsidRPr="00B83B3E">
        <w:t>method but</w:t>
      </w:r>
      <w:r w:rsidR="009812A5" w:rsidRPr="00B83B3E">
        <w:t xml:space="preserve"> save it as a standard Excel format.</w:t>
      </w:r>
    </w:p>
    <w:p w14:paraId="5C3CDCCB" w14:textId="148022ED" w:rsidR="00301CD0" w:rsidRPr="00B83B3E" w:rsidRDefault="00E92B5B" w:rsidP="007172AE">
      <w:pPr>
        <w:pStyle w:val="BodyText"/>
      </w:pPr>
      <w:r w:rsidRPr="00B83B3E">
        <w:t>You can also right mouse click on the file name and select open with the Notepad application. Notepad display</w:t>
      </w:r>
      <w:r w:rsidR="00C57C77" w:rsidRPr="00B83B3E">
        <w:t>s</w:t>
      </w:r>
      <w:r w:rsidRPr="00B83B3E">
        <w:t xml:space="preserve"> the results in a common</w:t>
      </w:r>
      <w:r w:rsidR="00EE0CF4">
        <w:t xml:space="preserve"> </w:t>
      </w:r>
      <w:r w:rsidR="00CE01AB" w:rsidRPr="00B83B3E">
        <w:t xml:space="preserve">delimited </w:t>
      </w:r>
      <w:r w:rsidRPr="00B83B3E">
        <w:t>format.</w:t>
      </w:r>
      <w:r w:rsidR="009812A5" w:rsidRPr="00B83B3E">
        <w:t xml:space="preserve"> Once the file is opened in Notepad and if changes are made that you desire to retain, select </w:t>
      </w:r>
      <w:r w:rsidR="009812A5" w:rsidRPr="00B83B3E">
        <w:rPr>
          <w:b/>
        </w:rPr>
        <w:t>File</w:t>
      </w:r>
      <w:r w:rsidR="009812A5" w:rsidRPr="00B83B3E">
        <w:t xml:space="preserve"> and click </w:t>
      </w:r>
      <w:r w:rsidR="009812A5" w:rsidRPr="00B83B3E">
        <w:rPr>
          <w:b/>
        </w:rPr>
        <w:t>Save</w:t>
      </w:r>
      <w:r w:rsidR="009812A5" w:rsidRPr="00B83B3E">
        <w:t xml:space="preserve"> and it save</w:t>
      </w:r>
      <w:r w:rsidR="00C57C77" w:rsidRPr="00B83B3E">
        <w:t>s</w:t>
      </w:r>
      <w:r w:rsidR="009812A5" w:rsidRPr="00B83B3E">
        <w:t xml:space="preserve"> </w:t>
      </w:r>
      <w:r w:rsidR="003A3DF3" w:rsidRPr="00B83B3E">
        <w:t>at</w:t>
      </w:r>
      <w:r w:rsidR="009812A5" w:rsidRPr="00B83B3E">
        <w:t xml:space="preserve"> the existing location as a .csv file type.</w:t>
      </w:r>
    </w:p>
    <w:p w14:paraId="5C3CDCCC" w14:textId="38288BEB" w:rsidR="000E4B5E" w:rsidRPr="00B83B3E" w:rsidRDefault="007A12C3" w:rsidP="00345C0B">
      <w:pPr>
        <w:pStyle w:val="Body3PicCaption"/>
      </w:pPr>
      <w:r w:rsidRPr="00B83B3E">
        <w:lastRenderedPageBreak/>
        <w:drawing>
          <wp:inline distT="0" distB="0" distL="0" distR="0" wp14:anchorId="120564D0" wp14:editId="73F94D43">
            <wp:extent cx="4658360" cy="5311775"/>
            <wp:effectExtent l="0" t="0" r="8890" b="3175"/>
            <wp:docPr id="422" name="Picture 422" descr="Displays results in Microsoft Excel format" title="Figure 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46" cstate="print"/>
                    <a:srcRect/>
                    <a:stretch>
                      <a:fillRect/>
                    </a:stretch>
                  </pic:blipFill>
                  <pic:spPr bwMode="auto">
                    <a:xfrm>
                      <a:off x="0" y="0"/>
                      <a:ext cx="4658360" cy="5311775"/>
                    </a:xfrm>
                    <a:prstGeom prst="rect">
                      <a:avLst/>
                    </a:prstGeom>
                    <a:noFill/>
                  </pic:spPr>
                </pic:pic>
              </a:graphicData>
            </a:graphic>
          </wp:inline>
        </w:drawing>
      </w:r>
    </w:p>
    <w:p w14:paraId="5C3CDCCD" w14:textId="0950CA72" w:rsidR="00301CD0" w:rsidRPr="00B83B3E" w:rsidRDefault="000E4B5E" w:rsidP="00B52F9B">
      <w:pPr>
        <w:pStyle w:val="Caption"/>
        <w:rPr>
          <w:rFonts w:cs="Times New Roman"/>
        </w:rPr>
      </w:pPr>
      <w:bookmarkStart w:id="1933" w:name="_Ref406769978"/>
      <w:bookmarkStart w:id="1934" w:name="_Toc2082741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197</w:t>
      </w:r>
      <w:r w:rsidR="008D502E">
        <w:rPr>
          <w:rFonts w:cs="Times New Roman"/>
        </w:rPr>
        <w:fldChar w:fldCharType="end"/>
      </w:r>
      <w:bookmarkEnd w:id="1933"/>
      <w:r w:rsidR="004636F4">
        <w:rPr>
          <w:rFonts w:cs="Times New Roman"/>
        </w:rPr>
        <w:t>. HIA Search File Save Results.</w:t>
      </w:r>
      <w:bookmarkEnd w:id="1934"/>
    </w:p>
    <w:p w14:paraId="5C3CDCD7" w14:textId="77777777" w:rsidR="00B30349" w:rsidRPr="00B83B3E" w:rsidRDefault="00B30349" w:rsidP="005C0512"/>
    <w:p w14:paraId="5C3CDCD8" w14:textId="77777777" w:rsidR="00C74F93" w:rsidRPr="00B83B3E" w:rsidRDefault="00085EF5" w:rsidP="00A561AD">
      <w:pPr>
        <w:pStyle w:val="Heading3"/>
      </w:pPr>
      <w:bookmarkStart w:id="1935" w:name="_Ref362953745"/>
      <w:bookmarkStart w:id="1936" w:name="_Toc278187868"/>
      <w:r w:rsidRPr="00B83B3E">
        <w:t xml:space="preserve"> </w:t>
      </w:r>
      <w:bookmarkStart w:id="1937" w:name="_Toc508873691"/>
      <w:bookmarkStart w:id="1938" w:name="_Toc508875047"/>
      <w:bookmarkStart w:id="1939" w:name="_Toc508875901"/>
      <w:bookmarkStart w:id="1940" w:name="_Toc20827564"/>
      <w:r w:rsidR="005C0512" w:rsidRPr="00B83B3E">
        <w:t>CAPRI Contract Referral (CCR) – On the Tools Menu</w:t>
      </w:r>
      <w:bookmarkEnd w:id="1935"/>
      <w:bookmarkEnd w:id="1937"/>
      <w:bookmarkEnd w:id="1938"/>
      <w:bookmarkEnd w:id="1939"/>
      <w:bookmarkEnd w:id="1940"/>
    </w:p>
    <w:p w14:paraId="5C3CDCDA" w14:textId="33128B40" w:rsidR="00B30349" w:rsidRPr="00B83B3E" w:rsidRDefault="00B30349" w:rsidP="00EF7F14">
      <w:pPr>
        <w:pStyle w:val="Note"/>
      </w:pPr>
      <w:r w:rsidRPr="005F7F65">
        <w:t>NOTE:</w:t>
      </w:r>
      <w:r w:rsidR="00EE0CF4">
        <w:t xml:space="preserve"> </w:t>
      </w:r>
      <w:r w:rsidRPr="00B83B3E">
        <w:t>C &amp; P Users must complete training on use of CCR prior to implementing the application functionality.</w:t>
      </w:r>
      <w:r w:rsidR="00952587">
        <w:t xml:space="preserve"> </w:t>
      </w:r>
      <w:r w:rsidRPr="00B83B3E">
        <w:t>Once trained, the DEM Program Office will authorize the keys be provided to allow for functionality.</w:t>
      </w:r>
    </w:p>
    <w:p w14:paraId="5C3CDCDB" w14:textId="77777777" w:rsidR="00B30349" w:rsidRPr="00B83B3E" w:rsidRDefault="00B30349" w:rsidP="00952587"/>
    <w:p w14:paraId="5C3CDCDC" w14:textId="77777777" w:rsidR="00B30349" w:rsidRPr="00B83B3E" w:rsidRDefault="00B30349" w:rsidP="003918BA">
      <w:r w:rsidRPr="00B83B3E">
        <w:t>DEM Program Office POC:</w:t>
      </w:r>
    </w:p>
    <w:p w14:paraId="5C3CDCDD" w14:textId="77777777" w:rsidR="00B30349" w:rsidRPr="00B83B3E" w:rsidRDefault="00B30349">
      <w:r w:rsidRPr="00B83B3E">
        <w:t xml:space="preserve">Paul </w:t>
      </w:r>
      <w:proofErr w:type="spellStart"/>
      <w:r w:rsidRPr="00B83B3E">
        <w:t>Alcocer</w:t>
      </w:r>
      <w:proofErr w:type="spellEnd"/>
      <w:r w:rsidRPr="00B83B3E">
        <w:t xml:space="preserve">: </w:t>
      </w:r>
      <w:hyperlink r:id="rId247" w:history="1">
        <w:r w:rsidRPr="00B83B3E">
          <w:rPr>
            <w:rStyle w:val="Hyperlink"/>
          </w:rPr>
          <w:t>Paul.alcocer@va.gov</w:t>
        </w:r>
      </w:hyperlink>
    </w:p>
    <w:p w14:paraId="5C3CDCDE" w14:textId="77777777" w:rsidR="00B30349" w:rsidRPr="00B83B3E" w:rsidRDefault="00B30349">
      <w:r w:rsidRPr="00B83B3E">
        <w:t xml:space="preserve">Chuck Sener: </w:t>
      </w:r>
      <w:hyperlink r:id="rId248" w:history="1">
        <w:r w:rsidRPr="00B83B3E">
          <w:rPr>
            <w:rStyle w:val="Hyperlink"/>
          </w:rPr>
          <w:t>Charles.sener@va.gov</w:t>
        </w:r>
      </w:hyperlink>
    </w:p>
    <w:p w14:paraId="5C3CDCDF" w14:textId="77777777" w:rsidR="00B30349" w:rsidRPr="00B83B3E" w:rsidRDefault="00B30349">
      <w:r w:rsidRPr="00B83B3E">
        <w:t xml:space="preserve">Sandra Struck: </w:t>
      </w:r>
      <w:hyperlink r:id="rId249" w:history="1">
        <w:r w:rsidRPr="00B83B3E">
          <w:rPr>
            <w:rStyle w:val="Hyperlink"/>
          </w:rPr>
          <w:t>Sandra.struck@va.gov</w:t>
        </w:r>
      </w:hyperlink>
    </w:p>
    <w:p w14:paraId="5C3CDCE1" w14:textId="77777777" w:rsidR="00C74F93" w:rsidRPr="00B83B3E" w:rsidRDefault="00C74F93" w:rsidP="00EE33FC">
      <w:pPr>
        <w:pStyle w:val="Heading4"/>
      </w:pPr>
      <w:bookmarkStart w:id="1941" w:name="_Toc508873692"/>
      <w:r w:rsidRPr="00B83B3E">
        <w:lastRenderedPageBreak/>
        <w:t>Overview</w:t>
      </w:r>
      <w:bookmarkEnd w:id="1941"/>
    </w:p>
    <w:p w14:paraId="5C3CDCE2" w14:textId="77777777" w:rsidR="00C74F93" w:rsidRPr="00B83B3E" w:rsidRDefault="00C74F93" w:rsidP="00C74F93">
      <w:pPr>
        <w:pStyle w:val="ps4"/>
      </w:pPr>
      <w:r w:rsidRPr="00B83B3E">
        <w:rPr>
          <w:rStyle w:val="ts3"/>
        </w:rPr>
        <w:t>CAPRI Contract Referral (CCR) is a utility used within the Disability Clinics of the VAMC’s or Military Installations to facilitate referral of disability exams to vendors awarded contracts through the Disability Examination Management Contract (DEM).</w:t>
      </w:r>
    </w:p>
    <w:p w14:paraId="5C3CDCE3" w14:textId="77777777" w:rsidR="00C74F93" w:rsidRPr="00B83B3E" w:rsidRDefault="00C74F93" w:rsidP="00EE33FC">
      <w:pPr>
        <w:pStyle w:val="Heading4"/>
      </w:pPr>
      <w:bookmarkStart w:id="1942" w:name="_Toc508873693"/>
      <w:r w:rsidRPr="00B83B3E">
        <w:t>User Setup</w:t>
      </w:r>
      <w:bookmarkEnd w:id="1942"/>
    </w:p>
    <w:p w14:paraId="5C3CDCE4" w14:textId="77777777" w:rsidR="00C74F93" w:rsidRPr="00156BAB" w:rsidRDefault="00C74F93" w:rsidP="00C74F93">
      <w:pPr>
        <w:pStyle w:val="Heading5"/>
        <w:rPr>
          <w:rFonts w:ascii="Times New Roman" w:hAnsi="Times New Roman"/>
        </w:rPr>
      </w:pPr>
      <w:r w:rsidRPr="00156BAB">
        <w:rPr>
          <w:rFonts w:ascii="Times New Roman" w:hAnsi="Times New Roman"/>
        </w:rPr>
        <w:t>Security Key Assignment</w:t>
      </w:r>
    </w:p>
    <w:p w14:paraId="5C3CDCE5" w14:textId="77777777" w:rsidR="00C74F93" w:rsidRPr="00B83B3E" w:rsidRDefault="00C74F93" w:rsidP="00C06146">
      <w:pPr>
        <w:pStyle w:val="ProbSoluHdr"/>
        <w:numPr>
          <w:ilvl w:val="0"/>
          <w:numId w:val="5"/>
        </w:numPr>
        <w:rPr>
          <w:rStyle w:val="ProbSoluHdrChar"/>
          <w:rFonts w:ascii="Times New Roman" w:hAnsi="Times New Roman" w:cs="Times New Roman"/>
          <w:bCs/>
          <w:iCs/>
          <w:kern w:val="32"/>
        </w:rPr>
      </w:pPr>
      <w:r w:rsidRPr="00B83B3E">
        <w:rPr>
          <w:rStyle w:val="ProbSoluHdrChar"/>
          <w:rFonts w:ascii="Times New Roman" w:hAnsi="Times New Roman" w:cs="Times New Roman"/>
        </w:rPr>
        <w:t>CCR will be available to users who hold the following security key assigned:</w:t>
      </w:r>
    </w:p>
    <w:p w14:paraId="5C3CDCE6" w14:textId="77777777" w:rsidR="00C74F93" w:rsidRPr="00B83B3E" w:rsidRDefault="00C74F93" w:rsidP="009422B6">
      <w:pPr>
        <w:pStyle w:val="ProbSoluHdr"/>
        <w:tabs>
          <w:tab w:val="left" w:pos="3330"/>
        </w:tabs>
        <w:ind w:left="1080"/>
        <w:rPr>
          <w:rStyle w:val="ProbSoluHdrChar"/>
          <w:rFonts w:ascii="Times New Roman" w:hAnsi="Times New Roman" w:cs="Times New Roman"/>
          <w:b/>
        </w:rPr>
      </w:pPr>
      <w:r w:rsidRPr="00B83B3E">
        <w:rPr>
          <w:rStyle w:val="ProbSoluHdrChar"/>
          <w:rFonts w:ascii="Times New Roman" w:hAnsi="Times New Roman" w:cs="Times New Roman"/>
          <w:b/>
        </w:rPr>
        <w:t>DVBA CONTRACTED EXM CCRUSR</w:t>
      </w:r>
    </w:p>
    <w:p w14:paraId="5C3CDCE7" w14:textId="77777777" w:rsidR="009422B6" w:rsidRPr="00B83B3E" w:rsidRDefault="009422B6" w:rsidP="009422B6">
      <w:pPr>
        <w:pStyle w:val="ProbSoluHdr"/>
        <w:tabs>
          <w:tab w:val="left" w:pos="3330"/>
        </w:tabs>
        <w:ind w:left="1080"/>
        <w:rPr>
          <w:rStyle w:val="ProbSoluHdrChar"/>
          <w:rFonts w:ascii="Times New Roman" w:hAnsi="Times New Roman" w:cs="Times New Roman"/>
          <w:b/>
        </w:rPr>
      </w:pPr>
    </w:p>
    <w:p w14:paraId="5C3CDCE8" w14:textId="420F635C" w:rsidR="00C74F93" w:rsidRPr="00B83B3E" w:rsidRDefault="00C74F93" w:rsidP="009422B6">
      <w:pPr>
        <w:tabs>
          <w:tab w:val="left" w:pos="3330"/>
        </w:tabs>
        <w:ind w:left="1080"/>
      </w:pPr>
      <w:r w:rsidRPr="00B83B3E">
        <w:rPr>
          <w:b/>
        </w:rPr>
        <w:t>DESCRIPTION:</w:t>
      </w:r>
      <w:r w:rsidR="00EE0CF4">
        <w:t xml:space="preserve"> </w:t>
      </w:r>
      <w:r w:rsidRPr="00B83B3E">
        <w:t xml:space="preserve"> This security key will allow the CAPRI user access to the CCR menu</w:t>
      </w:r>
      <w:r w:rsidR="009422B6" w:rsidRPr="00B83B3E">
        <w:t xml:space="preserve"> from the Tools menu</w:t>
      </w:r>
      <w:r w:rsidRPr="00B83B3E">
        <w:t xml:space="preserve">. Without this key, CAPRI users will not see the option. </w:t>
      </w:r>
    </w:p>
    <w:p w14:paraId="5C3CDCE9" w14:textId="068C94A2" w:rsidR="000E4B5E" w:rsidRPr="00B83B3E" w:rsidRDefault="007A12C3" w:rsidP="000E4B5E">
      <w:pPr>
        <w:keepNext/>
      </w:pPr>
      <w:r w:rsidRPr="00B83B3E">
        <w:rPr>
          <w:noProof/>
        </w:rPr>
        <w:drawing>
          <wp:inline distT="0" distB="0" distL="0" distR="0" wp14:anchorId="63C783B6" wp14:editId="7814D05B">
            <wp:extent cx="2400300" cy="2600325"/>
            <wp:effectExtent l="0" t="0" r="0" b="9525"/>
            <wp:docPr id="423" name="Picture 2" descr="Displays the Tools Menu with the Capri Contract Referral (CCR) option selected" title="Figure 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cstate="print"/>
                    <a:srcRect/>
                    <a:stretch>
                      <a:fillRect/>
                    </a:stretch>
                  </pic:blipFill>
                  <pic:spPr bwMode="auto">
                    <a:xfrm>
                      <a:off x="0" y="0"/>
                      <a:ext cx="2400300" cy="2600325"/>
                    </a:xfrm>
                    <a:prstGeom prst="rect">
                      <a:avLst/>
                    </a:prstGeom>
                    <a:noFill/>
                    <a:ln w="9525">
                      <a:noFill/>
                      <a:miter lim="800000"/>
                      <a:headEnd/>
                      <a:tailEnd/>
                    </a:ln>
                  </pic:spPr>
                </pic:pic>
              </a:graphicData>
            </a:graphic>
          </wp:inline>
        </w:drawing>
      </w:r>
    </w:p>
    <w:p w14:paraId="5C3CDCEA" w14:textId="54D49E5C" w:rsidR="001A6AE6" w:rsidRPr="00B83B3E" w:rsidRDefault="000E4B5E" w:rsidP="00B52F9B">
      <w:pPr>
        <w:pStyle w:val="Caption"/>
        <w:rPr>
          <w:rFonts w:cs="Times New Roman"/>
        </w:rPr>
      </w:pPr>
      <w:bookmarkStart w:id="1943" w:name="_Toc2082741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198</w:t>
      </w:r>
      <w:r w:rsidR="008D502E">
        <w:rPr>
          <w:rFonts w:cs="Times New Roman"/>
        </w:rPr>
        <w:fldChar w:fldCharType="end"/>
      </w:r>
      <w:r w:rsidR="004636F4">
        <w:rPr>
          <w:rFonts w:cs="Times New Roman"/>
        </w:rPr>
        <w:t>. CAPRI Tolls Menu—CAPRI Contract Referral (CCR) Selection,</w:t>
      </w:r>
      <w:bookmarkEnd w:id="1943"/>
    </w:p>
    <w:p w14:paraId="5C3CDCEB" w14:textId="77777777" w:rsidR="00C74F93" w:rsidRPr="00B83B3E" w:rsidRDefault="00C74F93" w:rsidP="00C74F93">
      <w:pPr>
        <w:ind w:left="360"/>
        <w:rPr>
          <w:noProof/>
        </w:rPr>
      </w:pPr>
    </w:p>
    <w:p w14:paraId="5C3CDCEC" w14:textId="77777777" w:rsidR="00C74F93" w:rsidRPr="00B83B3E" w:rsidRDefault="00C74F93" w:rsidP="00C06146">
      <w:pPr>
        <w:numPr>
          <w:ilvl w:val="0"/>
          <w:numId w:val="14"/>
        </w:numPr>
      </w:pPr>
      <w:r w:rsidRPr="00B83B3E">
        <w:t>CCR users that will need access to the “Admin Tools” menu within CCR will need the following security key assigned:</w:t>
      </w:r>
    </w:p>
    <w:p w14:paraId="5C3CDCED" w14:textId="77777777" w:rsidR="00C74F93" w:rsidRPr="00B83B3E" w:rsidRDefault="00C74F93" w:rsidP="009422B6">
      <w:pPr>
        <w:ind w:left="1080"/>
        <w:rPr>
          <w:rStyle w:val="ts3"/>
          <w:b/>
        </w:rPr>
      </w:pPr>
      <w:r w:rsidRPr="00B83B3E">
        <w:rPr>
          <w:rStyle w:val="ts3"/>
          <w:b/>
        </w:rPr>
        <w:t>DVBA CONTRACTED EXM SPRVSR</w:t>
      </w:r>
    </w:p>
    <w:p w14:paraId="5C3CDCEE" w14:textId="00E239D7" w:rsidR="00C74F93" w:rsidRPr="00B83B3E" w:rsidRDefault="00C74F93" w:rsidP="009422B6">
      <w:pPr>
        <w:ind w:left="1080"/>
        <w:rPr>
          <w:rStyle w:val="ts3"/>
        </w:rPr>
      </w:pPr>
      <w:r w:rsidRPr="00B83B3E">
        <w:rPr>
          <w:rStyle w:val="ts3"/>
          <w:b/>
        </w:rPr>
        <w:t>DESCRIPTION:</w:t>
      </w:r>
      <w:r w:rsidR="00EE0CF4">
        <w:rPr>
          <w:rStyle w:val="ts3"/>
        </w:rPr>
        <w:t xml:space="preserve"> </w:t>
      </w:r>
      <w:r w:rsidRPr="00B83B3E">
        <w:rPr>
          <w:rStyle w:val="ts3"/>
        </w:rPr>
        <w:t>This security key will allow the CAPRI user access to the following options under Admin Tools</w:t>
      </w:r>
      <w:r w:rsidR="009422B6" w:rsidRPr="00B83B3E">
        <w:rPr>
          <w:rStyle w:val="ts3"/>
        </w:rPr>
        <w:t xml:space="preserve"> from within the CAPRI Contract Referral (CCR) window</w:t>
      </w:r>
    </w:p>
    <w:p w14:paraId="5C3CDCEF" w14:textId="77777777" w:rsidR="00C74F93" w:rsidRPr="00B83B3E" w:rsidRDefault="00C74F93" w:rsidP="00C06146">
      <w:pPr>
        <w:pStyle w:val="ListParagraph"/>
        <w:numPr>
          <w:ilvl w:val="0"/>
          <w:numId w:val="22"/>
        </w:numPr>
        <w:ind w:left="2664"/>
        <w:contextualSpacing/>
        <w:rPr>
          <w:rStyle w:val="ProbSoluHdrChar"/>
          <w:rFonts w:ascii="Times New Roman" w:hAnsi="Times New Roman" w:cs="Times New Roman"/>
          <w:b w:val="0"/>
          <w:color w:val="000000" w:themeColor="text1"/>
          <w:kern w:val="0"/>
        </w:rPr>
      </w:pPr>
      <w:r w:rsidRPr="00B83B3E">
        <w:rPr>
          <w:rStyle w:val="ProbSoluHdrChar"/>
          <w:rFonts w:ascii="Times New Roman" w:hAnsi="Times New Roman" w:cs="Times New Roman"/>
        </w:rPr>
        <w:t>Add/Edit Contractors</w:t>
      </w:r>
    </w:p>
    <w:p w14:paraId="5C3CDCF0" w14:textId="77777777" w:rsidR="00C74F93" w:rsidRPr="00B83B3E" w:rsidRDefault="00C74F93" w:rsidP="00C06146">
      <w:pPr>
        <w:pStyle w:val="ListParagraph"/>
        <w:numPr>
          <w:ilvl w:val="0"/>
          <w:numId w:val="22"/>
        </w:numPr>
        <w:ind w:left="2664"/>
        <w:contextualSpacing/>
        <w:rPr>
          <w:rStyle w:val="ProbSoluHdrChar"/>
          <w:rFonts w:ascii="Times New Roman" w:hAnsi="Times New Roman" w:cs="Times New Roman"/>
          <w:b w:val="0"/>
        </w:rPr>
      </w:pPr>
      <w:r w:rsidRPr="00B83B3E">
        <w:rPr>
          <w:rStyle w:val="ProbSoluHdrChar"/>
          <w:rFonts w:ascii="Times New Roman" w:hAnsi="Times New Roman" w:cs="Times New Roman"/>
        </w:rPr>
        <w:t>Delete Exam Check-Out</w:t>
      </w:r>
    </w:p>
    <w:p w14:paraId="5C3CDCF1" w14:textId="77777777" w:rsidR="00C74F93" w:rsidRPr="00B83B3E" w:rsidRDefault="00C74F93" w:rsidP="00C06146">
      <w:pPr>
        <w:pStyle w:val="ListParagraph"/>
        <w:numPr>
          <w:ilvl w:val="0"/>
          <w:numId w:val="22"/>
        </w:numPr>
        <w:ind w:left="2664"/>
        <w:contextualSpacing/>
        <w:rPr>
          <w:rStyle w:val="ProbSoluHdrChar"/>
          <w:rFonts w:ascii="Times New Roman" w:hAnsi="Times New Roman" w:cs="Times New Roman"/>
          <w:b w:val="0"/>
        </w:rPr>
      </w:pPr>
      <w:r w:rsidRPr="00B83B3E">
        <w:rPr>
          <w:rStyle w:val="ProbSoluHdrChar"/>
          <w:rFonts w:ascii="Times New Roman" w:hAnsi="Times New Roman" w:cs="Times New Roman"/>
        </w:rPr>
        <w:t>Edit Exam Check-In</w:t>
      </w:r>
    </w:p>
    <w:p w14:paraId="5C3CDCF2" w14:textId="77777777" w:rsidR="00C74F93" w:rsidRPr="00B83B3E" w:rsidRDefault="00C74F93" w:rsidP="009422B6">
      <w:pPr>
        <w:pStyle w:val="ListParagraph"/>
        <w:numPr>
          <w:ilvl w:val="0"/>
          <w:numId w:val="0"/>
        </w:numPr>
        <w:ind w:left="4680" w:hanging="360"/>
        <w:contextualSpacing/>
        <w:rPr>
          <w:rStyle w:val="ProbSoluHdrChar"/>
          <w:rFonts w:ascii="Times New Roman" w:hAnsi="Times New Roman" w:cs="Times New Roman"/>
          <w:b w:val="0"/>
        </w:rPr>
      </w:pPr>
    </w:p>
    <w:p w14:paraId="5C3CDCF3" w14:textId="5A2ED1A8" w:rsidR="000E4B5E" w:rsidRPr="00B83B3E" w:rsidRDefault="007A12C3" w:rsidP="000E4B5E">
      <w:pPr>
        <w:keepNext/>
      </w:pPr>
      <w:r w:rsidRPr="00B83B3E">
        <w:rPr>
          <w:rFonts w:eastAsia="Calibri"/>
          <w:noProof/>
        </w:rPr>
        <w:lastRenderedPageBreak/>
        <w:drawing>
          <wp:inline distT="0" distB="0" distL="0" distR="0" wp14:anchorId="296B5B90" wp14:editId="16A47C55">
            <wp:extent cx="2733675" cy="876300"/>
            <wp:effectExtent l="0" t="0" r="9525" b="0"/>
            <wp:docPr id="424" name="Picture 1" descr="Displays Admin Tools Menu options" title="Figure 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1" cstate="print"/>
                    <a:srcRect/>
                    <a:stretch>
                      <a:fillRect/>
                    </a:stretch>
                  </pic:blipFill>
                  <pic:spPr bwMode="auto">
                    <a:xfrm>
                      <a:off x="0" y="0"/>
                      <a:ext cx="2733675" cy="876300"/>
                    </a:xfrm>
                    <a:prstGeom prst="rect">
                      <a:avLst/>
                    </a:prstGeom>
                    <a:noFill/>
                    <a:ln w="9525">
                      <a:noFill/>
                      <a:miter lim="800000"/>
                      <a:headEnd/>
                      <a:tailEnd/>
                    </a:ln>
                  </pic:spPr>
                </pic:pic>
              </a:graphicData>
            </a:graphic>
          </wp:inline>
        </w:drawing>
      </w:r>
    </w:p>
    <w:p w14:paraId="5C3CDCF4" w14:textId="3E48EC35" w:rsidR="00C74F93" w:rsidRPr="00B83B3E" w:rsidRDefault="000E4B5E" w:rsidP="00B52F9B">
      <w:pPr>
        <w:pStyle w:val="Caption"/>
        <w:rPr>
          <w:rStyle w:val="ProbSoluHdrChar"/>
          <w:rFonts w:ascii="Times New Roman" w:hAnsi="Times New Roman" w:cs="Times New Roman"/>
          <w:b/>
          <w:sz w:val="22"/>
        </w:rPr>
      </w:pPr>
      <w:bookmarkStart w:id="1944" w:name="_Toc2082741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199</w:t>
      </w:r>
      <w:r w:rsidR="008D502E">
        <w:rPr>
          <w:rFonts w:cs="Times New Roman"/>
        </w:rPr>
        <w:fldChar w:fldCharType="end"/>
      </w:r>
      <w:r w:rsidR="00135269">
        <w:rPr>
          <w:rFonts w:cs="Times New Roman"/>
        </w:rPr>
        <w:t>. CCR Admin Tools Menu.</w:t>
      </w:r>
      <w:bookmarkEnd w:id="1944"/>
    </w:p>
    <w:p w14:paraId="5C3CDCF6" w14:textId="77777777" w:rsidR="00C74F93" w:rsidRPr="00B83B3E" w:rsidRDefault="00C74F93" w:rsidP="00C74F93">
      <w:pPr>
        <w:ind w:left="360"/>
      </w:pPr>
    </w:p>
    <w:p w14:paraId="5C3CDCF7" w14:textId="77777777" w:rsidR="009422B6" w:rsidRPr="00B83B3E" w:rsidRDefault="009422B6" w:rsidP="00EE33FC">
      <w:pPr>
        <w:pStyle w:val="Heading4"/>
      </w:pPr>
      <w:bookmarkStart w:id="1945" w:name="_Toc508873694"/>
      <w:r w:rsidRPr="00B83B3E">
        <w:t>CAPRI Contract Referral Process</w:t>
      </w:r>
      <w:bookmarkEnd w:id="1945"/>
    </w:p>
    <w:p w14:paraId="5C3CDCF8" w14:textId="7121B40C" w:rsidR="005C0512" w:rsidRPr="00B83B3E" w:rsidRDefault="005C0512" w:rsidP="005C0512">
      <w:pPr>
        <w:pStyle w:val="ProbSoluHdr"/>
        <w:rPr>
          <w:rStyle w:val="ProbSoluHdrChar"/>
          <w:rFonts w:ascii="Times New Roman" w:hAnsi="Times New Roman" w:cs="Times New Roman"/>
        </w:rPr>
      </w:pPr>
      <w:r w:rsidRPr="00B83B3E">
        <w:rPr>
          <w:rStyle w:val="ProbSoluHdrChar"/>
          <w:rFonts w:ascii="Times New Roman" w:hAnsi="Times New Roman" w:cs="Times New Roman"/>
        </w:rPr>
        <w:t>CAPRI Contract Referral (CCR) has been integrated into CAPRI and is available under the Tools menu.</w:t>
      </w:r>
      <w:r w:rsidR="00EE0CF4">
        <w:rPr>
          <w:rStyle w:val="ProbSoluHdrChar"/>
          <w:rFonts w:ascii="Times New Roman" w:hAnsi="Times New Roman" w:cs="Times New Roman"/>
        </w:rPr>
        <w:t xml:space="preserve"> </w:t>
      </w:r>
      <w:r w:rsidRPr="00B83B3E">
        <w:rPr>
          <w:rStyle w:val="ProbSoluHdrChar"/>
          <w:rFonts w:ascii="Times New Roman" w:hAnsi="Times New Roman" w:cs="Times New Roman"/>
        </w:rPr>
        <w:t xml:space="preserve">Please refer to “CAPRI Help” </w:t>
      </w:r>
      <w:r w:rsidR="009422B6" w:rsidRPr="00B83B3E">
        <w:rPr>
          <w:rStyle w:val="ProbSoluHdrChar"/>
          <w:rFonts w:ascii="Times New Roman" w:hAnsi="Times New Roman" w:cs="Times New Roman"/>
        </w:rPr>
        <w:t>for Overview</w:t>
      </w:r>
      <w:r w:rsidRPr="00B83B3E">
        <w:rPr>
          <w:rStyle w:val="ProbSoluHdrChar"/>
          <w:rFonts w:ascii="Times New Roman" w:hAnsi="Times New Roman" w:cs="Times New Roman"/>
        </w:rPr>
        <w:t xml:space="preserve"> of the CCR process.</w:t>
      </w:r>
      <w:r w:rsidR="00EE0CF4">
        <w:rPr>
          <w:rStyle w:val="ProbSoluHdrChar"/>
          <w:rFonts w:ascii="Times New Roman" w:hAnsi="Times New Roman" w:cs="Times New Roman"/>
        </w:rPr>
        <w:t xml:space="preserve"> </w:t>
      </w:r>
      <w:r w:rsidR="009422B6" w:rsidRPr="00B83B3E">
        <w:rPr>
          <w:rStyle w:val="ProbSoluHdrChar"/>
          <w:rFonts w:ascii="Times New Roman" w:hAnsi="Times New Roman" w:cs="Times New Roman"/>
        </w:rPr>
        <w:t>To access CAPRI Help click on the “Help” menu and choose CAPRI Help F1 or just click F1</w:t>
      </w:r>
      <w:r w:rsidR="00D23E69" w:rsidRPr="00B83B3E">
        <w:rPr>
          <w:rStyle w:val="ProbSoluHdrChar"/>
          <w:rFonts w:ascii="Times New Roman" w:hAnsi="Times New Roman" w:cs="Times New Roman"/>
        </w:rPr>
        <w:t xml:space="preserve"> (shown in </w:t>
      </w:r>
      <w:r w:rsidR="001A6AE6" w:rsidRPr="00B83B3E">
        <w:rPr>
          <w:rStyle w:val="ProbSoluHdrChar"/>
          <w:rFonts w:ascii="Times New Roman" w:hAnsi="Times New Roman" w:cs="Times New Roman"/>
        </w:rPr>
        <w:t>(</w:t>
      </w:r>
      <w:r w:rsidR="006B469D" w:rsidRPr="00B83B3E">
        <w:rPr>
          <w:rStyle w:val="ProbSoluHdrChar"/>
          <w:rFonts w:ascii="Times New Roman" w:hAnsi="Times New Roman" w:cs="Times New Roman"/>
          <w:b/>
        </w:rPr>
        <w:fldChar w:fldCharType="begin"/>
      </w:r>
      <w:r w:rsidR="006B469D" w:rsidRPr="00B83B3E">
        <w:rPr>
          <w:rStyle w:val="ProbSoluHdrChar"/>
          <w:rFonts w:ascii="Times New Roman" w:hAnsi="Times New Roman" w:cs="Times New Roman"/>
        </w:rPr>
        <w:instrText xml:space="preserve"> REF _Ref406769873 \h </w:instrText>
      </w:r>
      <w:r w:rsidR="00B83B3E">
        <w:rPr>
          <w:rStyle w:val="ProbSoluHdrChar"/>
          <w:rFonts w:ascii="Times New Roman" w:hAnsi="Times New Roman" w:cs="Times New Roman"/>
          <w:b/>
        </w:rPr>
        <w:instrText xml:space="preserve"> \* MERGEFORMAT </w:instrText>
      </w:r>
      <w:r w:rsidR="006B469D" w:rsidRPr="00B83B3E">
        <w:rPr>
          <w:rStyle w:val="ProbSoluHdrChar"/>
          <w:rFonts w:ascii="Times New Roman" w:hAnsi="Times New Roman" w:cs="Times New Roman"/>
          <w:b/>
        </w:rPr>
      </w:r>
      <w:r w:rsidR="006B469D" w:rsidRPr="00B83B3E">
        <w:rPr>
          <w:rStyle w:val="ProbSoluHdrChar"/>
          <w:rFonts w:ascii="Times New Roman" w:hAnsi="Times New Roman" w:cs="Times New Roman"/>
          <w:b/>
        </w:rPr>
        <w:fldChar w:fldCharType="separate"/>
      </w:r>
      <w:r w:rsidR="0081024B" w:rsidRPr="0081024B">
        <w:rPr>
          <w:rFonts w:ascii="Times New Roman" w:hAnsi="Times New Roman" w:cs="Times New Roman"/>
        </w:rPr>
        <w:t xml:space="preserve">Figure </w:t>
      </w:r>
      <w:r w:rsidR="0081024B" w:rsidRPr="0081024B">
        <w:rPr>
          <w:rFonts w:ascii="Times New Roman" w:hAnsi="Times New Roman" w:cs="Times New Roman"/>
          <w:noProof/>
        </w:rPr>
        <w:t>2</w:t>
      </w:r>
      <w:r w:rsidR="0081024B" w:rsidRPr="0081024B">
        <w:rPr>
          <w:rFonts w:ascii="Times New Roman" w:hAnsi="Times New Roman" w:cs="Times New Roman"/>
          <w:noProof/>
        </w:rPr>
        <w:noBreakHyphen/>
        <w:t>200</w:t>
      </w:r>
      <w:r w:rsidR="006B469D" w:rsidRPr="00B83B3E">
        <w:rPr>
          <w:rStyle w:val="ProbSoluHdrChar"/>
          <w:rFonts w:ascii="Times New Roman" w:hAnsi="Times New Roman" w:cs="Times New Roman"/>
          <w:b/>
        </w:rPr>
        <w:fldChar w:fldCharType="end"/>
      </w:r>
      <w:r w:rsidR="00135269">
        <w:rPr>
          <w:rStyle w:val="ProbSoluHdrChar"/>
          <w:rFonts w:ascii="Times New Roman" w:hAnsi="Times New Roman" w:cs="Times New Roman"/>
          <w:b/>
        </w:rPr>
        <w:t>)</w:t>
      </w:r>
      <w:r w:rsidR="001A6AE6" w:rsidRPr="00B83B3E">
        <w:rPr>
          <w:rStyle w:val="ProbSoluHdrChar"/>
          <w:rFonts w:ascii="Times New Roman" w:hAnsi="Times New Roman" w:cs="Times New Roman"/>
        </w:rPr>
        <w:t xml:space="preserve"> </w:t>
      </w:r>
      <w:r w:rsidR="00C4456F" w:rsidRPr="00B83B3E">
        <w:rPr>
          <w:rStyle w:val="ProbSoluHdrChar"/>
          <w:rFonts w:ascii="Times New Roman" w:hAnsi="Times New Roman" w:cs="Times New Roman"/>
        </w:rPr>
        <w:t xml:space="preserve">and </w:t>
      </w:r>
      <w:r w:rsidR="00A100AB" w:rsidRPr="00B83B3E">
        <w:rPr>
          <w:rStyle w:val="ProbSoluHdrChar"/>
          <w:rFonts w:ascii="Times New Roman" w:hAnsi="Times New Roman" w:cs="Times New Roman"/>
        </w:rPr>
        <w:t>(</w:t>
      </w:r>
      <w:r w:rsidR="00135269" w:rsidRPr="00135269">
        <w:rPr>
          <w:rStyle w:val="ProbSoluHdrChar"/>
          <w:rFonts w:ascii="Times New Roman" w:hAnsi="Times New Roman" w:cs="Times New Roman"/>
        </w:rPr>
        <w:fldChar w:fldCharType="begin"/>
      </w:r>
      <w:r w:rsidR="00135269" w:rsidRPr="00156BAB">
        <w:rPr>
          <w:rStyle w:val="ProbSoluHdrChar"/>
          <w:rFonts w:ascii="Times New Roman" w:hAnsi="Times New Roman" w:cs="Times New Roman"/>
        </w:rPr>
        <w:instrText xml:space="preserve"> REF _Ref510105730 \h </w:instrText>
      </w:r>
      <w:r w:rsidR="00135269">
        <w:rPr>
          <w:rStyle w:val="ProbSoluHdrChar"/>
          <w:rFonts w:ascii="Times New Roman" w:hAnsi="Times New Roman" w:cs="Times New Roman"/>
        </w:rPr>
        <w:instrText xml:space="preserve"> \* MERGEFORMAT </w:instrText>
      </w:r>
      <w:r w:rsidR="00135269" w:rsidRPr="00135269">
        <w:rPr>
          <w:rStyle w:val="ProbSoluHdrChar"/>
          <w:rFonts w:ascii="Times New Roman" w:hAnsi="Times New Roman" w:cs="Times New Roman"/>
        </w:rPr>
      </w:r>
      <w:r w:rsidR="00135269" w:rsidRPr="00135269">
        <w:rPr>
          <w:rStyle w:val="ProbSoluHdrChar"/>
          <w:rFonts w:ascii="Times New Roman" w:hAnsi="Times New Roman" w:cs="Times New Roman"/>
        </w:rPr>
        <w:fldChar w:fldCharType="separate"/>
      </w:r>
      <w:r w:rsidR="0081024B" w:rsidRPr="0081024B">
        <w:rPr>
          <w:rFonts w:ascii="Times New Roman" w:hAnsi="Times New Roman" w:cs="Times New Roman"/>
        </w:rPr>
        <w:t xml:space="preserve">Figure </w:t>
      </w:r>
      <w:r w:rsidR="0081024B" w:rsidRPr="0081024B">
        <w:rPr>
          <w:rFonts w:ascii="Times New Roman" w:hAnsi="Times New Roman" w:cs="Times New Roman"/>
          <w:noProof/>
        </w:rPr>
        <w:t>2</w:t>
      </w:r>
      <w:r w:rsidR="0081024B" w:rsidRPr="0081024B">
        <w:rPr>
          <w:rFonts w:ascii="Times New Roman" w:hAnsi="Times New Roman" w:cs="Times New Roman"/>
          <w:noProof/>
        </w:rPr>
        <w:noBreakHyphen/>
        <w:t>201</w:t>
      </w:r>
      <w:r w:rsidR="00135269" w:rsidRPr="00135269">
        <w:rPr>
          <w:rStyle w:val="ProbSoluHdrChar"/>
          <w:rFonts w:ascii="Times New Roman" w:hAnsi="Times New Roman" w:cs="Times New Roman"/>
        </w:rPr>
        <w:fldChar w:fldCharType="end"/>
      </w:r>
      <w:r w:rsidR="00C4456F" w:rsidRPr="00135269">
        <w:rPr>
          <w:rStyle w:val="ProbSoluHdrChar"/>
          <w:rFonts w:ascii="Times New Roman" w:hAnsi="Times New Roman" w:cs="Times New Roman"/>
        </w:rPr>
        <w:t>)</w:t>
      </w:r>
      <w:r w:rsidR="009422B6" w:rsidRPr="00135269">
        <w:rPr>
          <w:rStyle w:val="ProbSoluHdrChar"/>
          <w:rFonts w:ascii="Times New Roman" w:hAnsi="Times New Roman" w:cs="Times New Roman"/>
        </w:rPr>
        <w:t xml:space="preserve">. </w:t>
      </w:r>
    </w:p>
    <w:p w14:paraId="5C3CDCF9" w14:textId="77777777" w:rsidR="005C0512" w:rsidRPr="00B83B3E" w:rsidRDefault="005C0512" w:rsidP="005C0512">
      <w:pPr>
        <w:pStyle w:val="ProbSoluHdr"/>
        <w:rPr>
          <w:rStyle w:val="ProbSoluHdrChar"/>
          <w:rFonts w:ascii="Times New Roman" w:hAnsi="Times New Roman" w:cs="Times New Roman"/>
        </w:rPr>
      </w:pPr>
    </w:p>
    <w:p w14:paraId="5C3CDCFA" w14:textId="512E0CD2" w:rsidR="000E4B5E" w:rsidRPr="00B83B3E" w:rsidRDefault="007A12C3" w:rsidP="000E4B5E">
      <w:pPr>
        <w:pStyle w:val="ProbSoluHdr"/>
        <w:ind w:left="0"/>
        <w:rPr>
          <w:rFonts w:ascii="Times New Roman" w:hAnsi="Times New Roman" w:cs="Times New Roman"/>
        </w:rPr>
      </w:pPr>
      <w:r w:rsidRPr="00B83B3E">
        <w:rPr>
          <w:rFonts w:ascii="Times New Roman" w:hAnsi="Times New Roman" w:cs="Times New Roman"/>
          <w:b w:val="0"/>
          <w:noProof/>
        </w:rPr>
        <w:drawing>
          <wp:inline distT="0" distB="0" distL="0" distR="0" wp14:anchorId="64B7B6DA" wp14:editId="76EEA534">
            <wp:extent cx="5343525" cy="2809875"/>
            <wp:effectExtent l="0" t="0" r="9525" b="9525"/>
            <wp:docPr id="425" name="Picture 3" descr="Displays CAPRI Contract Referral (CCR) Help document screen capture" title="Figure 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2" cstate="print"/>
                    <a:srcRect/>
                    <a:stretch>
                      <a:fillRect/>
                    </a:stretch>
                  </pic:blipFill>
                  <pic:spPr bwMode="auto">
                    <a:xfrm>
                      <a:off x="0" y="0"/>
                      <a:ext cx="5343525" cy="2809875"/>
                    </a:xfrm>
                    <a:prstGeom prst="rect">
                      <a:avLst/>
                    </a:prstGeom>
                    <a:noFill/>
                    <a:ln w="9525">
                      <a:noFill/>
                      <a:miter lim="800000"/>
                      <a:headEnd/>
                      <a:tailEnd/>
                    </a:ln>
                  </pic:spPr>
                </pic:pic>
              </a:graphicData>
            </a:graphic>
          </wp:inline>
        </w:drawing>
      </w:r>
    </w:p>
    <w:p w14:paraId="5C3CDCFB" w14:textId="0C0AFE01" w:rsidR="005C0512" w:rsidRPr="00B83B3E" w:rsidRDefault="000E4B5E" w:rsidP="00B52F9B">
      <w:pPr>
        <w:pStyle w:val="Caption"/>
        <w:rPr>
          <w:rFonts w:cs="Times New Roman"/>
        </w:rPr>
      </w:pPr>
      <w:bookmarkStart w:id="1946" w:name="_Ref406769873"/>
      <w:bookmarkStart w:id="1947" w:name="_Toc2082741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200</w:t>
      </w:r>
      <w:r w:rsidR="008D502E">
        <w:rPr>
          <w:rFonts w:cs="Times New Roman"/>
        </w:rPr>
        <w:fldChar w:fldCharType="end"/>
      </w:r>
      <w:bookmarkEnd w:id="1946"/>
      <w:r w:rsidR="00135269">
        <w:rPr>
          <w:rFonts w:cs="Times New Roman"/>
        </w:rPr>
        <w:t>. CAPRI Help—CCR View.</w:t>
      </w:r>
      <w:bookmarkEnd w:id="1947"/>
    </w:p>
    <w:p w14:paraId="5C3CDCFC" w14:textId="573B8B6D" w:rsidR="001A6AE6" w:rsidRPr="00B02DC4" w:rsidRDefault="001A6AE6" w:rsidP="00B02DC4"/>
    <w:p w14:paraId="5C3CDCFD" w14:textId="77777777" w:rsidR="005C0512" w:rsidRPr="00B02DC4" w:rsidRDefault="005C0512" w:rsidP="00B02DC4">
      <w:pPr>
        <w:rPr>
          <w:rFonts w:eastAsia="Calibri"/>
        </w:rPr>
      </w:pPr>
    </w:p>
    <w:p w14:paraId="5C3CDCFE" w14:textId="6EAEB89E" w:rsidR="000E4B5E" w:rsidRPr="00B83B3E" w:rsidRDefault="007A12C3" w:rsidP="007A12C3">
      <w:pPr>
        <w:keepNext/>
        <w:ind w:left="360"/>
      </w:pPr>
      <w:r w:rsidRPr="00B83B3E">
        <w:rPr>
          <w:noProof/>
        </w:rPr>
        <w:lastRenderedPageBreak/>
        <w:drawing>
          <wp:inline distT="0" distB="0" distL="0" distR="0" wp14:anchorId="79CA9459" wp14:editId="6BAA0CE5">
            <wp:extent cx="5838825" cy="4029075"/>
            <wp:effectExtent l="0" t="0" r="9525" b="9525"/>
            <wp:docPr id="426" name="Picture 426" descr="Displays CAPRI Contract Referral (CCR) Help document screen capture of Overview Process" title="Figure 2-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53" cstate="print"/>
                    <a:srcRect/>
                    <a:stretch>
                      <a:fillRect/>
                    </a:stretch>
                  </pic:blipFill>
                  <pic:spPr bwMode="auto">
                    <a:xfrm>
                      <a:off x="0" y="0"/>
                      <a:ext cx="5838825" cy="4029075"/>
                    </a:xfrm>
                    <a:prstGeom prst="rect">
                      <a:avLst/>
                    </a:prstGeom>
                    <a:noFill/>
                    <a:ln w="9525">
                      <a:noFill/>
                      <a:miter lim="800000"/>
                      <a:headEnd/>
                      <a:tailEnd/>
                    </a:ln>
                  </pic:spPr>
                </pic:pic>
              </a:graphicData>
            </a:graphic>
          </wp:inline>
        </w:drawing>
      </w:r>
    </w:p>
    <w:p w14:paraId="5C3CDCFF" w14:textId="5589A8CD" w:rsidR="005C0512" w:rsidRPr="00B83B3E" w:rsidRDefault="000E4B5E" w:rsidP="00B52F9B">
      <w:pPr>
        <w:pStyle w:val="Caption"/>
        <w:rPr>
          <w:rFonts w:cs="Times New Roman"/>
        </w:rPr>
      </w:pPr>
      <w:bookmarkStart w:id="1948" w:name="_Ref510105730"/>
      <w:bookmarkStart w:id="1949" w:name="_Toc2082741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201</w:t>
      </w:r>
      <w:r w:rsidR="008D502E">
        <w:rPr>
          <w:rFonts w:cs="Times New Roman"/>
        </w:rPr>
        <w:fldChar w:fldCharType="end"/>
      </w:r>
      <w:bookmarkEnd w:id="1948"/>
      <w:r w:rsidR="00135269">
        <w:rPr>
          <w:rFonts w:cs="Times New Roman"/>
        </w:rPr>
        <w:t>. CAPRI Help—Overview of CCR.</w:t>
      </w:r>
      <w:bookmarkEnd w:id="1949"/>
    </w:p>
    <w:p w14:paraId="5C3CDD00" w14:textId="77777777" w:rsidR="00757614" w:rsidRPr="00B83B3E" w:rsidRDefault="00596878" w:rsidP="00EE33FC">
      <w:pPr>
        <w:pStyle w:val="Heading4"/>
      </w:pPr>
      <w:bookmarkStart w:id="1950" w:name="_Toc508873695"/>
      <w:bookmarkStart w:id="1951" w:name="_Toc401580565"/>
      <w:r w:rsidRPr="00B83B3E">
        <w:t>CAPRI Contract Referral (CCR) – Notify DAS of vendor exam requests</w:t>
      </w:r>
      <w:bookmarkEnd w:id="1950"/>
    </w:p>
    <w:p w14:paraId="5C3CDD02" w14:textId="77777777" w:rsidR="00596878" w:rsidRPr="00B83B3E" w:rsidRDefault="00596878" w:rsidP="00596878">
      <w:r w:rsidRPr="00B83B3E">
        <w:t xml:space="preserve">CAPRI (CCR) has been modified to notify DAS that a new 2507 Exam Request has been submitted for a </w:t>
      </w:r>
      <w:r w:rsidRPr="00B83B3E">
        <w:rPr>
          <w:b/>
        </w:rPr>
        <w:t>DAS enabled vendor</w:t>
      </w:r>
      <w:r w:rsidRPr="00B83B3E">
        <w:t xml:space="preserve">, currently those vendors are </w:t>
      </w:r>
      <w:r w:rsidRPr="00B83B3E">
        <w:rPr>
          <w:b/>
          <w:i/>
          <w:color w:val="FF0000"/>
        </w:rPr>
        <w:t>Logistics Health Incorporated (LHI) and</w:t>
      </w:r>
      <w:r w:rsidRPr="00B83B3E">
        <w:rPr>
          <w:b/>
          <w:i/>
        </w:rPr>
        <w:t xml:space="preserve"> </w:t>
      </w:r>
      <w:r w:rsidRPr="00B83B3E">
        <w:rPr>
          <w:b/>
          <w:i/>
          <w:color w:val="FF0000"/>
        </w:rPr>
        <w:t>Medical Services of Los Angeles (MSLA)</w:t>
      </w:r>
      <w:r w:rsidRPr="00B83B3E">
        <w:rPr>
          <w:color w:val="FF0000"/>
        </w:rPr>
        <w:t>.</w:t>
      </w:r>
      <w:r w:rsidRPr="00B83B3E">
        <w:t xml:space="preserve"> The VHA user may assign one or many exams from the 2507 Exam Request to a vendor.</w:t>
      </w:r>
    </w:p>
    <w:p w14:paraId="5C3CDD04" w14:textId="77777777" w:rsidR="00596878" w:rsidRPr="00B83B3E" w:rsidRDefault="00596878" w:rsidP="00596878">
      <w:r w:rsidRPr="00B83B3E">
        <w:t>If a 2507 exam request is assigned in part to one vendor and in part to another vendor, then each such assignment is a separate notification to DAS. Each assignment is intended for one and only one vendor. An exam request notification to the vendor will only include the exams specifically assigned by a VHA user to the vendor and will not include any other exams that are part of the 2507 Exam Request. DAS will then notify the appropriate vendor that a new exam request is available for retrieval.</w:t>
      </w:r>
    </w:p>
    <w:p w14:paraId="5C3CDD07" w14:textId="77777777" w:rsidR="00596878" w:rsidRPr="00B83B3E" w:rsidRDefault="00596878" w:rsidP="00596878"/>
    <w:p w14:paraId="5C3CDD08" w14:textId="77777777" w:rsidR="00596878" w:rsidRPr="00B83B3E" w:rsidRDefault="00596878" w:rsidP="00EE33FC">
      <w:pPr>
        <w:pStyle w:val="Heading4"/>
      </w:pPr>
      <w:bookmarkStart w:id="1952" w:name="_Toc508873696"/>
      <w:r w:rsidRPr="00B83B3E">
        <w:t xml:space="preserve">CAPRI Contract Referral (CCR) pending under review exams </w:t>
      </w:r>
      <w:r w:rsidR="00FD725D" w:rsidRPr="00B83B3E">
        <w:t xml:space="preserve">via DAS </w:t>
      </w:r>
      <w:r w:rsidRPr="00B83B3E">
        <w:t>– Alerts Screen</w:t>
      </w:r>
      <w:bookmarkEnd w:id="1952"/>
    </w:p>
    <w:p w14:paraId="5C3CDD0A" w14:textId="0AB8318C" w:rsidR="00596878" w:rsidRPr="00B83B3E" w:rsidRDefault="00596878" w:rsidP="00596878">
      <w:pPr>
        <w:pStyle w:val="BodyText"/>
        <w:rPr>
          <w:b/>
          <w:i/>
          <w:color w:val="FF0000"/>
        </w:rPr>
      </w:pPr>
      <w:r w:rsidRPr="00B83B3E">
        <w:rPr>
          <w:szCs w:val="24"/>
        </w:rPr>
        <w:t xml:space="preserve">When CAPRI users, that have access to </w:t>
      </w:r>
      <w:r w:rsidRPr="00B83B3E">
        <w:rPr>
          <w:b/>
          <w:szCs w:val="24"/>
        </w:rPr>
        <w:t>CAPRI Contract Referral (CCR),</w:t>
      </w:r>
      <w:r w:rsidR="00EE0CF4">
        <w:rPr>
          <w:b/>
          <w:szCs w:val="24"/>
        </w:rPr>
        <w:t xml:space="preserve"> </w:t>
      </w:r>
      <w:r w:rsidRPr="00B83B3E">
        <w:rPr>
          <w:szCs w:val="24"/>
        </w:rPr>
        <w:t>log into CAPRI, any exam results from a vendor that are in a status of pending review will display in the alerts screen as “</w:t>
      </w:r>
      <w:r w:rsidRPr="00B83B3E">
        <w:rPr>
          <w:b/>
          <w:szCs w:val="24"/>
        </w:rPr>
        <w:t>You have # vendor exam requests pending review”.</w:t>
      </w:r>
    </w:p>
    <w:p w14:paraId="5469E846" w14:textId="08A18494" w:rsidR="00324F6D" w:rsidRPr="00B83B3E" w:rsidRDefault="00731294" w:rsidP="00EF7F14">
      <w:pPr>
        <w:pStyle w:val="Note"/>
      </w:pPr>
      <w:r>
        <w:t>NOTE:</w:t>
      </w:r>
      <w:r w:rsidR="00596878" w:rsidRPr="00731294">
        <w:t xml:space="preserve"> </w:t>
      </w:r>
      <w:r w:rsidR="00065A6D">
        <w:t>P</w:t>
      </w:r>
      <w:r w:rsidR="00596878" w:rsidRPr="00731294">
        <w:t>ending under review exams will only be displayed for vendors that utilize DAS for sending and receiving exams results.</w:t>
      </w:r>
    </w:p>
    <w:p w14:paraId="5C3CDD0E" w14:textId="77777777" w:rsidR="00596878" w:rsidRPr="00B83B3E" w:rsidRDefault="00596878" w:rsidP="00345C0B">
      <w:pPr>
        <w:pStyle w:val="Body3PicCaption"/>
      </w:pPr>
      <w:r w:rsidRPr="00B83B3E">
        <w:lastRenderedPageBreak/>
        <w:t>The user may select Continue to bypass the alerts and go to the Patient Selector screen and access the Tools|CAPRI Contract Referral menu to perform CCR tasks needed to review, approve, or mark the exam insufficient from the Vendor.</w:t>
      </w:r>
    </w:p>
    <w:p w14:paraId="5C3CDD0F" w14:textId="3FED678E" w:rsidR="00596878" w:rsidRPr="00B83B3E" w:rsidRDefault="007A12C3" w:rsidP="00596878">
      <w:r w:rsidRPr="00B83B3E">
        <w:rPr>
          <w:noProof/>
        </w:rPr>
        <w:drawing>
          <wp:inline distT="0" distB="0" distL="0" distR="0" wp14:anchorId="54D06961" wp14:editId="5A677F89">
            <wp:extent cx="4976446" cy="3103685"/>
            <wp:effectExtent l="0" t="0" r="0" b="1905"/>
            <wp:docPr id="427" name="Picture 427" descr="Displays CAPRI Alerts screen" title="Figure 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978795" cy="3105150"/>
                    </a:xfrm>
                    <a:prstGeom prst="rect">
                      <a:avLst/>
                    </a:prstGeom>
                    <a:noFill/>
                    <a:ln>
                      <a:noFill/>
                    </a:ln>
                  </pic:spPr>
                </pic:pic>
              </a:graphicData>
            </a:graphic>
          </wp:inline>
        </w:drawing>
      </w:r>
    </w:p>
    <w:p w14:paraId="5C3CDD11" w14:textId="2CBBA1A9" w:rsidR="00596878" w:rsidRPr="00B83B3E" w:rsidRDefault="000E4B5E" w:rsidP="00B52F9B">
      <w:pPr>
        <w:pStyle w:val="Caption"/>
        <w:rPr>
          <w:rFonts w:cs="Times New Roman"/>
        </w:rPr>
      </w:pPr>
      <w:bookmarkStart w:id="1953" w:name="_Toc2082741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202</w:t>
      </w:r>
      <w:r w:rsidR="008D502E">
        <w:rPr>
          <w:rFonts w:cs="Times New Roman"/>
        </w:rPr>
        <w:fldChar w:fldCharType="end"/>
      </w:r>
      <w:r w:rsidR="00135269">
        <w:rPr>
          <w:rFonts w:cs="Times New Roman"/>
        </w:rPr>
        <w:t>.</w:t>
      </w:r>
      <w:r w:rsidR="00065A6D">
        <w:rPr>
          <w:rFonts w:cs="Times New Roman"/>
        </w:rPr>
        <w:t>CAPRI Alerts View—Resolve Exam Alert.</w:t>
      </w:r>
      <w:bookmarkEnd w:id="1953"/>
    </w:p>
    <w:p w14:paraId="5C3CDD13" w14:textId="6E9BC564" w:rsidR="00596878" w:rsidRPr="00B83B3E" w:rsidRDefault="00596878" w:rsidP="00596878">
      <w:r w:rsidRPr="00B83B3E">
        <w:t xml:space="preserve">The user clicks the </w:t>
      </w:r>
      <w:r w:rsidRPr="00B83B3E">
        <w:rPr>
          <w:b/>
        </w:rPr>
        <w:t>Resolve This Alert</w:t>
      </w:r>
      <w:r w:rsidRPr="00B83B3E">
        <w:t xml:space="preserve"> button to be taken to the </w:t>
      </w:r>
      <w:r w:rsidRPr="00B83B3E">
        <w:rPr>
          <w:b/>
        </w:rPr>
        <w:t xml:space="preserve">Manifests Pending </w:t>
      </w:r>
      <w:r w:rsidR="00183139" w:rsidRPr="00B83B3E">
        <w:rPr>
          <w:b/>
        </w:rPr>
        <w:t>Under</w:t>
      </w:r>
      <w:r w:rsidRPr="00B83B3E">
        <w:rPr>
          <w:b/>
        </w:rPr>
        <w:t xml:space="preserve"> Review </w:t>
      </w:r>
      <w:r w:rsidRPr="00B83B3E">
        <w:t>window where the alert can be resolved.</w:t>
      </w:r>
      <w:r w:rsidR="00EE0CF4">
        <w:t xml:space="preserve"> </w:t>
      </w:r>
      <w:r w:rsidRPr="00B83B3E">
        <w:t xml:space="preserve">The user will choose the patient and then click on the </w:t>
      </w:r>
      <w:r w:rsidRPr="00B83B3E">
        <w:rPr>
          <w:b/>
        </w:rPr>
        <w:t xml:space="preserve">CAPRI Contract Referral (CCR) </w:t>
      </w:r>
      <w:r w:rsidRPr="00B83B3E">
        <w:t>button, which will open CCR functionality and allow the user to perform CCR tasks needed to review, approve, or mark the exam insufficient from the vendor.</w:t>
      </w:r>
    </w:p>
    <w:p w14:paraId="5C3CDD16" w14:textId="3767DC83" w:rsidR="00757614" w:rsidRPr="00B83B3E" w:rsidRDefault="00757614" w:rsidP="00EE33FC">
      <w:pPr>
        <w:pStyle w:val="Heading4"/>
      </w:pPr>
      <w:bookmarkStart w:id="1954" w:name="_Toc508873697"/>
      <w:r w:rsidRPr="00B83B3E">
        <w:t>CAPRI Contract Referral (CCR) – Retrieve exam results with status of pending under review from DAS</w:t>
      </w:r>
      <w:bookmarkEnd w:id="1951"/>
      <w:bookmarkEnd w:id="1954"/>
    </w:p>
    <w:p w14:paraId="5C3CDD18" w14:textId="399BB8D6" w:rsidR="00757614" w:rsidRPr="00B83B3E" w:rsidRDefault="00757614" w:rsidP="00757614">
      <w:pPr>
        <w:pStyle w:val="NormalIndent"/>
        <w:ind w:left="0"/>
      </w:pPr>
      <w:r w:rsidRPr="00B83B3E">
        <w:t>To retrieve exam results from DAS, from a DAS enabled vendor, with a status of pending under review</w:t>
      </w:r>
      <w:r w:rsidR="00183139" w:rsidRPr="00B83B3E">
        <w:t>, the</w:t>
      </w:r>
      <w:r w:rsidRPr="00B83B3E">
        <w:t xml:space="preserve"> user will click </w:t>
      </w:r>
      <w:r w:rsidRPr="00B83B3E">
        <w:rPr>
          <w:b/>
        </w:rPr>
        <w:t xml:space="preserve">“Download Exam Results” </w:t>
      </w:r>
      <w:r w:rsidRPr="00B83B3E">
        <w:t>button.</w:t>
      </w:r>
      <w:r w:rsidR="00EE0CF4">
        <w:t xml:space="preserve"> </w:t>
      </w:r>
      <w:r w:rsidRPr="00B83B3E">
        <w:t>Once the results have been downloaded the exams will be removed from the “</w:t>
      </w:r>
      <w:r w:rsidRPr="00B83B3E">
        <w:rPr>
          <w:b/>
        </w:rPr>
        <w:t>Contracted 2507 Requests and Exams</w:t>
      </w:r>
      <w:r w:rsidRPr="00B83B3E">
        <w:t>” window with a referral status of “</w:t>
      </w:r>
      <w:r w:rsidRPr="00B83B3E">
        <w:rPr>
          <w:b/>
        </w:rPr>
        <w:t>Pending Referrals</w:t>
      </w:r>
      <w:r w:rsidR="00F432AE" w:rsidRPr="00B83B3E">
        <w:t>.”</w:t>
      </w:r>
    </w:p>
    <w:p w14:paraId="5C3CDD19" w14:textId="77777777" w:rsidR="00757614" w:rsidRPr="00B83B3E" w:rsidRDefault="00757614" w:rsidP="00757614">
      <w:pPr>
        <w:pStyle w:val="NormalIndent"/>
        <w:ind w:left="0"/>
      </w:pPr>
    </w:p>
    <w:p w14:paraId="5C3CDD1A" w14:textId="11AA8A7B" w:rsidR="000E4B5E" w:rsidRPr="00B83B3E" w:rsidRDefault="00DB66D4" w:rsidP="000E4B5E">
      <w:pPr>
        <w:pStyle w:val="NormalIndent"/>
        <w:keepNext/>
        <w:ind w:left="0"/>
      </w:pPr>
      <w:r w:rsidRPr="00B83B3E">
        <w:rPr>
          <w:noProof/>
        </w:rPr>
        <w:lastRenderedPageBreak/>
        <w:drawing>
          <wp:inline distT="0" distB="0" distL="0" distR="0" wp14:anchorId="6335C417" wp14:editId="20B09AB9">
            <wp:extent cx="5695950" cy="3152775"/>
            <wp:effectExtent l="0" t="0" r="0" b="9525"/>
            <wp:docPr id="428" name="Picture 1" descr="Displays screen with Download Exam Results button" title="Figure 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5" cstate="print"/>
                    <a:srcRect/>
                    <a:stretch>
                      <a:fillRect/>
                    </a:stretch>
                  </pic:blipFill>
                  <pic:spPr bwMode="auto">
                    <a:xfrm>
                      <a:off x="0" y="0"/>
                      <a:ext cx="5695950" cy="3152775"/>
                    </a:xfrm>
                    <a:prstGeom prst="rect">
                      <a:avLst/>
                    </a:prstGeom>
                    <a:noFill/>
                    <a:ln w="9525">
                      <a:noFill/>
                      <a:miter lim="800000"/>
                      <a:headEnd/>
                      <a:tailEnd/>
                    </a:ln>
                  </pic:spPr>
                </pic:pic>
              </a:graphicData>
            </a:graphic>
          </wp:inline>
        </w:drawing>
      </w:r>
    </w:p>
    <w:p w14:paraId="5C3CDD1B" w14:textId="3800E83D" w:rsidR="00757614" w:rsidRPr="00B83B3E" w:rsidRDefault="000E4B5E" w:rsidP="00B52F9B">
      <w:pPr>
        <w:pStyle w:val="Caption"/>
        <w:rPr>
          <w:rFonts w:cs="Times New Roman"/>
        </w:rPr>
      </w:pPr>
      <w:bookmarkStart w:id="1955" w:name="_Toc2082741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203</w:t>
      </w:r>
      <w:r w:rsidR="008D502E">
        <w:rPr>
          <w:rFonts w:cs="Times New Roman"/>
        </w:rPr>
        <w:fldChar w:fldCharType="end"/>
      </w:r>
      <w:r w:rsidR="00065A6D">
        <w:rPr>
          <w:rFonts w:cs="Times New Roman"/>
        </w:rPr>
        <w:t xml:space="preserve">. </w:t>
      </w:r>
      <w:r w:rsidR="00B55082">
        <w:rPr>
          <w:rFonts w:cs="Times New Roman"/>
        </w:rPr>
        <w:t>Retrieve Pending Under Review Exam Result.</w:t>
      </w:r>
      <w:bookmarkEnd w:id="1955"/>
    </w:p>
    <w:p w14:paraId="5C3CDD1C" w14:textId="77777777" w:rsidR="00757614" w:rsidRPr="00B83B3E" w:rsidRDefault="00757614" w:rsidP="00757614">
      <w:pPr>
        <w:pStyle w:val="NormalIndent"/>
        <w:ind w:left="0"/>
      </w:pPr>
    </w:p>
    <w:p w14:paraId="5C3CDD1D" w14:textId="77777777" w:rsidR="00757614" w:rsidRPr="00B83B3E" w:rsidRDefault="00757614" w:rsidP="00757614">
      <w:pPr>
        <w:pStyle w:val="NormalIndent"/>
        <w:ind w:left="0"/>
      </w:pPr>
      <w:r w:rsidRPr="00B83B3E">
        <w:t xml:space="preserve">To review the downloaded results the user will access </w:t>
      </w:r>
      <w:proofErr w:type="spellStart"/>
      <w:r w:rsidRPr="00B83B3E">
        <w:rPr>
          <w:b/>
        </w:rPr>
        <w:t>Tools|Manage</w:t>
      </w:r>
      <w:proofErr w:type="spellEnd"/>
      <w:r w:rsidRPr="00B83B3E">
        <w:rPr>
          <w:b/>
        </w:rPr>
        <w:t xml:space="preserve"> Patient’s C&amp;P Exam Requests</w:t>
      </w:r>
      <w:r w:rsidRPr="00B83B3E">
        <w:t xml:space="preserve"> from the </w:t>
      </w:r>
      <w:r w:rsidRPr="00B83B3E">
        <w:rPr>
          <w:b/>
        </w:rPr>
        <w:t>CAPRI Contract Referral (CCR)</w:t>
      </w:r>
      <w:r w:rsidRPr="00B83B3E">
        <w:t xml:space="preserve"> screen and perform the following from the </w:t>
      </w:r>
      <w:r w:rsidRPr="00B83B3E">
        <w:rPr>
          <w:b/>
        </w:rPr>
        <w:t>CCR-C&amp;P Exam Request Report Management</w:t>
      </w:r>
      <w:r w:rsidRPr="00B83B3E">
        <w:t xml:space="preserve"> screen:</w:t>
      </w:r>
    </w:p>
    <w:p w14:paraId="5C3CDD1E" w14:textId="77777777" w:rsidR="00757614" w:rsidRPr="00B83B3E" w:rsidRDefault="00757614" w:rsidP="00757614">
      <w:pPr>
        <w:pStyle w:val="NormalIndent"/>
        <w:ind w:left="0"/>
      </w:pPr>
    </w:p>
    <w:p w14:paraId="5C3CDD1F" w14:textId="77777777" w:rsidR="00757614" w:rsidRPr="00B83B3E" w:rsidRDefault="00757614" w:rsidP="00C06146">
      <w:pPr>
        <w:pStyle w:val="NormalIndent"/>
        <w:numPr>
          <w:ilvl w:val="0"/>
          <w:numId w:val="9"/>
        </w:numPr>
        <w:overflowPunct w:val="0"/>
        <w:autoSpaceDE w:val="0"/>
        <w:autoSpaceDN w:val="0"/>
        <w:adjustRightInd w:val="0"/>
        <w:spacing w:after="0"/>
        <w:textAlignment w:val="baseline"/>
      </w:pPr>
      <w:r w:rsidRPr="00B83B3E">
        <w:t xml:space="preserve">Choose the exam request from the </w:t>
      </w:r>
      <w:r w:rsidRPr="00B83B3E">
        <w:rPr>
          <w:b/>
        </w:rPr>
        <w:t xml:space="preserve">C&amp;P Exam Requests </w:t>
      </w:r>
      <w:r w:rsidRPr="00B83B3E">
        <w:t>section</w:t>
      </w:r>
    </w:p>
    <w:p w14:paraId="5C3CDD20" w14:textId="77777777" w:rsidR="00757614" w:rsidRPr="00B83B3E" w:rsidRDefault="00757614" w:rsidP="00C06146">
      <w:pPr>
        <w:pStyle w:val="NormalIndent"/>
        <w:numPr>
          <w:ilvl w:val="0"/>
          <w:numId w:val="9"/>
        </w:numPr>
        <w:overflowPunct w:val="0"/>
        <w:autoSpaceDE w:val="0"/>
        <w:autoSpaceDN w:val="0"/>
        <w:adjustRightInd w:val="0"/>
        <w:spacing w:after="0"/>
        <w:textAlignment w:val="baseline"/>
      </w:pPr>
      <w:r w:rsidRPr="00B83B3E">
        <w:t xml:space="preserve">Choose the exam to review from the </w:t>
      </w:r>
      <w:r w:rsidRPr="00B83B3E">
        <w:rPr>
          <w:b/>
        </w:rPr>
        <w:t xml:space="preserve">Exams </w:t>
      </w:r>
      <w:r w:rsidRPr="00B83B3E">
        <w:t>section</w:t>
      </w:r>
    </w:p>
    <w:p w14:paraId="2B19AAB2" w14:textId="77777777" w:rsidR="0044564A" w:rsidRPr="005F7F65" w:rsidRDefault="00757614" w:rsidP="00C06146">
      <w:pPr>
        <w:pStyle w:val="NormalIndent"/>
        <w:numPr>
          <w:ilvl w:val="0"/>
          <w:numId w:val="9"/>
        </w:numPr>
        <w:overflowPunct w:val="0"/>
        <w:autoSpaceDE w:val="0"/>
        <w:autoSpaceDN w:val="0"/>
        <w:adjustRightInd w:val="0"/>
        <w:spacing w:after="0"/>
        <w:textAlignment w:val="baseline"/>
        <w:rPr>
          <w:b/>
          <w:i/>
        </w:rPr>
      </w:pPr>
      <w:r w:rsidRPr="00B83B3E">
        <w:t>Click “</w:t>
      </w:r>
      <w:r w:rsidRPr="00B83B3E">
        <w:rPr>
          <w:b/>
        </w:rPr>
        <w:t>View Exam Attachments</w:t>
      </w:r>
      <w:r w:rsidRPr="00B83B3E">
        <w:t xml:space="preserve">” to review the exam results in PDF format. </w:t>
      </w:r>
    </w:p>
    <w:p w14:paraId="449D99F5" w14:textId="77777777" w:rsidR="00285E2A" w:rsidRPr="005F7F65" w:rsidRDefault="00285E2A" w:rsidP="005F7F65">
      <w:pPr>
        <w:pStyle w:val="NormalIndent"/>
        <w:overflowPunct w:val="0"/>
        <w:autoSpaceDE w:val="0"/>
        <w:autoSpaceDN w:val="0"/>
        <w:adjustRightInd w:val="0"/>
        <w:spacing w:after="0"/>
        <w:ind w:left="0"/>
        <w:textAlignment w:val="baseline"/>
        <w:rPr>
          <w:b/>
          <w:i/>
        </w:rPr>
      </w:pPr>
    </w:p>
    <w:p w14:paraId="5C3CDD21" w14:textId="438ED1ED" w:rsidR="00757614" w:rsidRPr="00B83B3E" w:rsidRDefault="0044564A" w:rsidP="00EF7F14">
      <w:pPr>
        <w:pStyle w:val="Note"/>
      </w:pPr>
      <w:r>
        <w:t>NOTE:</w:t>
      </w:r>
      <w:r w:rsidR="00757614" w:rsidRPr="00B83B3E">
        <w:t xml:space="preserve"> vendors may send other supporting documentation, which will also be displayed.</w:t>
      </w:r>
    </w:p>
    <w:p w14:paraId="5C3CDD23" w14:textId="568F46A2" w:rsidR="000E4B5E" w:rsidRPr="00B83B3E" w:rsidRDefault="00DB66D4" w:rsidP="00324F6D">
      <w:pPr>
        <w:pStyle w:val="NormalIndent"/>
        <w:keepNext/>
        <w:ind w:left="0"/>
      </w:pPr>
      <w:r w:rsidRPr="00B83B3E">
        <w:rPr>
          <w:noProof/>
        </w:rPr>
        <w:lastRenderedPageBreak/>
        <w:drawing>
          <wp:inline distT="0" distB="0" distL="0" distR="0" wp14:anchorId="14C19966" wp14:editId="62269E44">
            <wp:extent cx="5940714" cy="4753232"/>
            <wp:effectExtent l="0" t="0" r="3175" b="9525"/>
            <wp:docPr id="429" name="Picture 429" descr="Displays screen with View Exam Attachments button" title="Figure 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4755541"/>
                    </a:xfrm>
                    <a:prstGeom prst="rect">
                      <a:avLst/>
                    </a:prstGeom>
                    <a:noFill/>
                    <a:ln>
                      <a:noFill/>
                    </a:ln>
                  </pic:spPr>
                </pic:pic>
              </a:graphicData>
            </a:graphic>
          </wp:inline>
        </w:drawing>
      </w:r>
    </w:p>
    <w:p w14:paraId="5C3CDD24" w14:textId="69228090" w:rsidR="00757614" w:rsidRPr="00B83B3E" w:rsidRDefault="000E4B5E" w:rsidP="00B52F9B">
      <w:pPr>
        <w:pStyle w:val="Caption"/>
        <w:rPr>
          <w:rFonts w:cs="Times New Roman"/>
        </w:rPr>
      </w:pPr>
      <w:bookmarkStart w:id="1956" w:name="_Toc2082741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204</w:t>
      </w:r>
      <w:r w:rsidR="008D502E">
        <w:rPr>
          <w:rFonts w:cs="Times New Roman"/>
        </w:rPr>
        <w:fldChar w:fldCharType="end"/>
      </w:r>
      <w:r w:rsidR="00B55082">
        <w:rPr>
          <w:rFonts w:cs="Times New Roman"/>
        </w:rPr>
        <w:t>. Pending Under Review Exam Results Screen.</w:t>
      </w:r>
      <w:bookmarkEnd w:id="1956"/>
    </w:p>
    <w:p w14:paraId="5C3CDD27" w14:textId="29A67142" w:rsidR="00757614" w:rsidRPr="00B83B3E" w:rsidRDefault="00757614" w:rsidP="00C06146">
      <w:pPr>
        <w:pStyle w:val="NormalIndent"/>
        <w:numPr>
          <w:ilvl w:val="0"/>
          <w:numId w:val="9"/>
        </w:numPr>
        <w:overflowPunct w:val="0"/>
        <w:autoSpaceDE w:val="0"/>
        <w:autoSpaceDN w:val="0"/>
        <w:adjustRightInd w:val="0"/>
        <w:spacing w:after="0"/>
        <w:textAlignment w:val="baseline"/>
      </w:pPr>
      <w:r w:rsidRPr="00B83B3E">
        <w:t xml:space="preserve">After clicking </w:t>
      </w:r>
      <w:r w:rsidRPr="00B83B3E">
        <w:rPr>
          <w:b/>
        </w:rPr>
        <w:t>View Exam Attachments</w:t>
      </w:r>
      <w:r w:rsidRPr="00B83B3E">
        <w:t xml:space="preserve">, the </w:t>
      </w:r>
      <w:r w:rsidRPr="00B83B3E">
        <w:rPr>
          <w:b/>
        </w:rPr>
        <w:t>Retrieve Documents from DAS</w:t>
      </w:r>
      <w:r w:rsidRPr="00B83B3E">
        <w:t xml:space="preserve"> window will be displayed.</w:t>
      </w:r>
    </w:p>
    <w:p w14:paraId="5C3CDD28" w14:textId="77777777" w:rsidR="00757614" w:rsidRPr="00B83B3E" w:rsidRDefault="00757614" w:rsidP="00757614">
      <w:pPr>
        <w:pStyle w:val="NormalIndent"/>
        <w:ind w:left="0"/>
      </w:pPr>
    </w:p>
    <w:p w14:paraId="5C3CDD2A" w14:textId="5195864C" w:rsidR="000E4B5E" w:rsidRPr="00B83B3E" w:rsidRDefault="00DB66D4" w:rsidP="00324F6D">
      <w:pPr>
        <w:pStyle w:val="NormalIndent"/>
        <w:keepNext/>
        <w:ind w:left="0"/>
      </w:pPr>
      <w:r w:rsidRPr="00B83B3E">
        <w:rPr>
          <w:noProof/>
        </w:rPr>
        <w:drawing>
          <wp:inline distT="0" distB="0" distL="0" distR="0" wp14:anchorId="74A69FB1" wp14:editId="3749332D">
            <wp:extent cx="5381625" cy="1457325"/>
            <wp:effectExtent l="0" t="0" r="9525" b="9525"/>
            <wp:docPr id="430" name="Picture 7" descr="displays the Retrieve Documents from DAS window" title="Figure 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7" cstate="print"/>
                    <a:srcRect/>
                    <a:stretch>
                      <a:fillRect/>
                    </a:stretch>
                  </pic:blipFill>
                  <pic:spPr bwMode="auto">
                    <a:xfrm>
                      <a:off x="0" y="0"/>
                      <a:ext cx="5381625" cy="1457325"/>
                    </a:xfrm>
                    <a:prstGeom prst="rect">
                      <a:avLst/>
                    </a:prstGeom>
                    <a:noFill/>
                    <a:ln w="9525">
                      <a:noFill/>
                      <a:miter lim="800000"/>
                      <a:headEnd/>
                      <a:tailEnd/>
                    </a:ln>
                  </pic:spPr>
                </pic:pic>
              </a:graphicData>
            </a:graphic>
          </wp:inline>
        </w:drawing>
      </w:r>
    </w:p>
    <w:p w14:paraId="5C3CDD2B" w14:textId="760DBB19" w:rsidR="00757614" w:rsidRPr="00B83B3E" w:rsidRDefault="000E4B5E" w:rsidP="00B52F9B">
      <w:pPr>
        <w:pStyle w:val="Caption"/>
        <w:rPr>
          <w:rFonts w:cs="Times New Roman"/>
        </w:rPr>
      </w:pPr>
      <w:bookmarkStart w:id="1957" w:name="_Toc2082741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205</w:t>
      </w:r>
      <w:r w:rsidR="008D502E">
        <w:rPr>
          <w:rFonts w:cs="Times New Roman"/>
        </w:rPr>
        <w:fldChar w:fldCharType="end"/>
      </w:r>
      <w:r w:rsidR="00E209D9">
        <w:rPr>
          <w:rFonts w:cs="Times New Roman"/>
        </w:rPr>
        <w:t>. Retrieve Documents from DAS View.</w:t>
      </w:r>
      <w:bookmarkEnd w:id="1957"/>
    </w:p>
    <w:p w14:paraId="5C3CDD2D" w14:textId="77777777" w:rsidR="00757614" w:rsidRPr="00B83B3E" w:rsidRDefault="00757614" w:rsidP="00757614">
      <w:pPr>
        <w:pStyle w:val="NormalIndent"/>
      </w:pPr>
    </w:p>
    <w:p w14:paraId="5C3CDD2E" w14:textId="77777777" w:rsidR="00757614" w:rsidRPr="00B83B3E" w:rsidRDefault="00757614" w:rsidP="00C06146">
      <w:pPr>
        <w:pStyle w:val="NormalIndent"/>
        <w:numPr>
          <w:ilvl w:val="0"/>
          <w:numId w:val="9"/>
        </w:numPr>
        <w:overflowPunct w:val="0"/>
        <w:autoSpaceDE w:val="0"/>
        <w:autoSpaceDN w:val="0"/>
        <w:adjustRightInd w:val="0"/>
        <w:spacing w:after="0"/>
        <w:textAlignment w:val="baseline"/>
      </w:pPr>
      <w:r w:rsidRPr="00B83B3E">
        <w:t>The user will click “</w:t>
      </w:r>
      <w:r w:rsidRPr="00B83B3E">
        <w:rPr>
          <w:b/>
        </w:rPr>
        <w:t>View Selected Document</w:t>
      </w:r>
      <w:r w:rsidRPr="00B83B3E">
        <w:t xml:space="preserve">” or </w:t>
      </w:r>
      <w:r w:rsidRPr="00B83B3E">
        <w:rPr>
          <w:b/>
        </w:rPr>
        <w:t>double click</w:t>
      </w:r>
      <w:r w:rsidRPr="00B83B3E">
        <w:t xml:space="preserve"> on the document and the exam result will be displayed in PDF format to user for review.</w:t>
      </w:r>
    </w:p>
    <w:p w14:paraId="5C3CDD31" w14:textId="615E636E" w:rsidR="00757614" w:rsidRPr="00117650" w:rsidRDefault="00117650" w:rsidP="00EF7F14">
      <w:pPr>
        <w:pStyle w:val="Note"/>
      </w:pPr>
      <w:r>
        <w:lastRenderedPageBreak/>
        <w:t>NOTE:</w:t>
      </w:r>
      <w:r w:rsidR="00EE0CF4">
        <w:t xml:space="preserve"> </w:t>
      </w:r>
      <w:r w:rsidR="00757614" w:rsidRPr="00117650">
        <w:t xml:space="preserve">If it is determined that the exam will need to be “marked insufficient” and sent back to the vendor it is </w:t>
      </w:r>
      <w:r w:rsidR="00757614" w:rsidRPr="005F7F65">
        <w:t>highly recommended</w:t>
      </w:r>
      <w:r w:rsidR="00757614" w:rsidRPr="00117650">
        <w:t xml:space="preserve"> that you </w:t>
      </w:r>
      <w:r w:rsidR="00757614" w:rsidRPr="005F7F65">
        <w:t>save</w:t>
      </w:r>
      <w:r w:rsidR="00757614" w:rsidRPr="00117650">
        <w:t xml:space="preserve"> the PDF document for reference during the mark insufficient process as the PDF (or any other supporting documents) will be closed when the user closes the “</w:t>
      </w:r>
      <w:r w:rsidR="00757614" w:rsidRPr="005F7F65">
        <w:t>Retrieve Documents from DAS</w:t>
      </w:r>
      <w:r w:rsidR="00757614" w:rsidRPr="00117650">
        <w:t>” window.</w:t>
      </w:r>
    </w:p>
    <w:p w14:paraId="680A7594" w14:textId="77777777" w:rsidR="00117650" w:rsidRDefault="00117650" w:rsidP="000E4B5E">
      <w:pPr>
        <w:pStyle w:val="NormalIndent"/>
        <w:keepNext/>
        <w:ind w:left="0"/>
        <w:rPr>
          <w:noProof/>
        </w:rPr>
      </w:pPr>
    </w:p>
    <w:p w14:paraId="5C3CDD32" w14:textId="704DFC74" w:rsidR="000E4B5E" w:rsidRPr="00B83B3E" w:rsidRDefault="00DB66D4" w:rsidP="000E4B5E">
      <w:pPr>
        <w:pStyle w:val="NormalIndent"/>
        <w:keepNext/>
        <w:ind w:left="0"/>
      </w:pPr>
      <w:r w:rsidRPr="00B83B3E">
        <w:rPr>
          <w:noProof/>
        </w:rPr>
        <w:drawing>
          <wp:inline distT="0" distB="0" distL="0" distR="0" wp14:anchorId="4AB48EB8" wp14:editId="0BD40921">
            <wp:extent cx="5343525" cy="1676400"/>
            <wp:effectExtent l="0" t="0" r="9525" b="0"/>
            <wp:docPr id="431" name="Picture 12" descr="Displays window with the Exam Results" title="Figure 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8" cstate="print"/>
                    <a:srcRect/>
                    <a:stretch>
                      <a:fillRect/>
                    </a:stretch>
                  </pic:blipFill>
                  <pic:spPr bwMode="auto">
                    <a:xfrm>
                      <a:off x="0" y="0"/>
                      <a:ext cx="5343525" cy="1676400"/>
                    </a:xfrm>
                    <a:prstGeom prst="rect">
                      <a:avLst/>
                    </a:prstGeom>
                    <a:noFill/>
                    <a:ln w="9525">
                      <a:noFill/>
                      <a:miter lim="800000"/>
                      <a:headEnd/>
                      <a:tailEnd/>
                    </a:ln>
                  </pic:spPr>
                </pic:pic>
              </a:graphicData>
            </a:graphic>
          </wp:inline>
        </w:drawing>
      </w:r>
    </w:p>
    <w:p w14:paraId="5C3CDD33" w14:textId="1054598F" w:rsidR="00757614" w:rsidRPr="00B83B3E" w:rsidRDefault="000E4B5E" w:rsidP="00B52F9B">
      <w:pPr>
        <w:pStyle w:val="Caption"/>
        <w:rPr>
          <w:rFonts w:cs="Times New Roman"/>
        </w:rPr>
      </w:pPr>
      <w:bookmarkStart w:id="1958" w:name="_Toc2082741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206</w:t>
      </w:r>
      <w:r w:rsidR="008D502E">
        <w:rPr>
          <w:rFonts w:cs="Times New Roman"/>
        </w:rPr>
        <w:fldChar w:fldCharType="end"/>
      </w:r>
      <w:r w:rsidR="00F87019">
        <w:rPr>
          <w:rFonts w:cs="Times New Roman"/>
        </w:rPr>
        <w:t>. Retrieve Document from DAS Results.</w:t>
      </w:r>
      <w:bookmarkEnd w:id="1958"/>
    </w:p>
    <w:p w14:paraId="5C3CDD34" w14:textId="77777777" w:rsidR="00757614" w:rsidRPr="00B83B3E" w:rsidRDefault="00757614" w:rsidP="00757614">
      <w:pPr>
        <w:pStyle w:val="NormalIndent"/>
      </w:pPr>
    </w:p>
    <w:p w14:paraId="5C3CDD35" w14:textId="350CB031" w:rsidR="00757614" w:rsidRPr="00B83B3E" w:rsidRDefault="00757614" w:rsidP="00C06146">
      <w:pPr>
        <w:pStyle w:val="NormalIndent"/>
        <w:numPr>
          <w:ilvl w:val="0"/>
          <w:numId w:val="9"/>
        </w:numPr>
        <w:overflowPunct w:val="0"/>
        <w:autoSpaceDE w:val="0"/>
        <w:autoSpaceDN w:val="0"/>
        <w:adjustRightInd w:val="0"/>
        <w:spacing w:after="0"/>
        <w:textAlignment w:val="baseline"/>
      </w:pPr>
      <w:r w:rsidRPr="00B83B3E">
        <w:t xml:space="preserve">Once the Retrieve Documents from DAS window </w:t>
      </w:r>
      <w:r w:rsidR="009706EB" w:rsidRPr="00B83B3E">
        <w:t>has</w:t>
      </w:r>
      <w:r w:rsidRPr="00B83B3E">
        <w:t xml:space="preserve"> been closed the user will be taken back to the </w:t>
      </w:r>
      <w:r w:rsidRPr="00B83B3E">
        <w:rPr>
          <w:b/>
        </w:rPr>
        <w:t xml:space="preserve">CCR-C&amp;P Exam Request Report Management </w:t>
      </w:r>
      <w:r w:rsidRPr="00B83B3E">
        <w:t>screen.</w:t>
      </w:r>
      <w:r w:rsidR="00EE0CF4">
        <w:t xml:space="preserve"> </w:t>
      </w:r>
    </w:p>
    <w:p w14:paraId="5C3CDD36" w14:textId="77777777" w:rsidR="00757614" w:rsidRPr="00B83B3E" w:rsidRDefault="00757614" w:rsidP="00C06146">
      <w:pPr>
        <w:pStyle w:val="NormalIndent"/>
        <w:numPr>
          <w:ilvl w:val="0"/>
          <w:numId w:val="9"/>
        </w:numPr>
        <w:overflowPunct w:val="0"/>
        <w:autoSpaceDE w:val="0"/>
        <w:autoSpaceDN w:val="0"/>
        <w:adjustRightInd w:val="0"/>
        <w:spacing w:after="0"/>
        <w:textAlignment w:val="baseline"/>
      </w:pPr>
      <w:r w:rsidRPr="00B83B3E">
        <w:t xml:space="preserve">If the exam results are considered complete the user will choose </w:t>
      </w:r>
      <w:r w:rsidRPr="00B83B3E">
        <w:rPr>
          <w:b/>
        </w:rPr>
        <w:t xml:space="preserve">Release this Open Exam Request </w:t>
      </w:r>
      <w:r w:rsidRPr="00B83B3E">
        <w:t>and DAS will be notified that the exam request is complete.</w:t>
      </w:r>
    </w:p>
    <w:p w14:paraId="5C3CDD37" w14:textId="77777777" w:rsidR="00757614" w:rsidRPr="00B83B3E" w:rsidRDefault="00757614" w:rsidP="00C06146">
      <w:pPr>
        <w:pStyle w:val="NormalIndent"/>
        <w:numPr>
          <w:ilvl w:val="0"/>
          <w:numId w:val="9"/>
        </w:numPr>
        <w:overflowPunct w:val="0"/>
        <w:autoSpaceDE w:val="0"/>
        <w:autoSpaceDN w:val="0"/>
        <w:adjustRightInd w:val="0"/>
        <w:spacing w:after="0"/>
        <w:textAlignment w:val="baseline"/>
      </w:pPr>
      <w:r w:rsidRPr="00B83B3E">
        <w:t xml:space="preserve">If the exam </w:t>
      </w:r>
      <w:proofErr w:type="gramStart"/>
      <w:r w:rsidRPr="00B83B3E">
        <w:t>result</w:t>
      </w:r>
      <w:proofErr w:type="gramEnd"/>
      <w:r w:rsidRPr="00B83B3E">
        <w:t xml:space="preserve"> for 1 or more of the exams in the request is “insufficient” the user will perform the following:</w:t>
      </w:r>
    </w:p>
    <w:p w14:paraId="5C3CDD38" w14:textId="77777777" w:rsidR="00757614" w:rsidRPr="00B83B3E" w:rsidRDefault="00757614" w:rsidP="00C06146">
      <w:pPr>
        <w:pStyle w:val="NormalIndent"/>
        <w:numPr>
          <w:ilvl w:val="1"/>
          <w:numId w:val="9"/>
        </w:numPr>
        <w:overflowPunct w:val="0"/>
        <w:autoSpaceDE w:val="0"/>
        <w:autoSpaceDN w:val="0"/>
        <w:adjustRightInd w:val="0"/>
        <w:spacing w:after="0"/>
        <w:textAlignment w:val="baseline"/>
      </w:pPr>
      <w:r w:rsidRPr="00B83B3E">
        <w:t>Choose the exam to mark insufficient</w:t>
      </w:r>
    </w:p>
    <w:p w14:paraId="5C3CDD39" w14:textId="77777777" w:rsidR="00757614" w:rsidRPr="00B83B3E" w:rsidRDefault="00757614" w:rsidP="00C06146">
      <w:pPr>
        <w:pStyle w:val="NormalIndent"/>
        <w:numPr>
          <w:ilvl w:val="1"/>
          <w:numId w:val="9"/>
        </w:numPr>
        <w:overflowPunct w:val="0"/>
        <w:autoSpaceDE w:val="0"/>
        <w:autoSpaceDN w:val="0"/>
        <w:adjustRightInd w:val="0"/>
        <w:spacing w:after="0"/>
        <w:textAlignment w:val="baseline"/>
      </w:pPr>
      <w:r w:rsidRPr="00B83B3E">
        <w:t>Click “</w:t>
      </w:r>
      <w:r w:rsidRPr="00B83B3E">
        <w:rPr>
          <w:b/>
        </w:rPr>
        <w:t>Mark Insufficient</w:t>
      </w:r>
      <w:r w:rsidRPr="00B83B3E">
        <w:t xml:space="preserve">” </w:t>
      </w:r>
    </w:p>
    <w:p w14:paraId="5C3CDD3A" w14:textId="77777777" w:rsidR="00757614" w:rsidRPr="00B83B3E" w:rsidRDefault="00757614" w:rsidP="00C06146">
      <w:pPr>
        <w:pStyle w:val="NormalIndent"/>
        <w:numPr>
          <w:ilvl w:val="1"/>
          <w:numId w:val="9"/>
        </w:numPr>
        <w:overflowPunct w:val="0"/>
        <w:autoSpaceDE w:val="0"/>
        <w:autoSpaceDN w:val="0"/>
        <w:adjustRightInd w:val="0"/>
        <w:spacing w:after="0"/>
        <w:textAlignment w:val="baseline"/>
      </w:pPr>
      <w:r w:rsidRPr="00B83B3E">
        <w:t xml:space="preserve">Update the word document with disapproved changes, click </w:t>
      </w:r>
      <w:r w:rsidRPr="00B83B3E">
        <w:rPr>
          <w:b/>
        </w:rPr>
        <w:t>save</w:t>
      </w:r>
      <w:r w:rsidRPr="00B83B3E">
        <w:t xml:space="preserve"> and close the word document</w:t>
      </w:r>
    </w:p>
    <w:p w14:paraId="5C3CDD3B" w14:textId="77777777" w:rsidR="00757614" w:rsidRPr="00B83B3E" w:rsidRDefault="00757614" w:rsidP="00C06146">
      <w:pPr>
        <w:pStyle w:val="NormalIndent"/>
        <w:numPr>
          <w:ilvl w:val="1"/>
          <w:numId w:val="9"/>
        </w:numPr>
        <w:overflowPunct w:val="0"/>
        <w:autoSpaceDE w:val="0"/>
        <w:autoSpaceDN w:val="0"/>
        <w:adjustRightInd w:val="0"/>
        <w:spacing w:after="0"/>
        <w:textAlignment w:val="baseline"/>
      </w:pPr>
      <w:r w:rsidRPr="00B83B3E">
        <w:t xml:space="preserve">Click </w:t>
      </w:r>
      <w:r w:rsidRPr="00B83B3E">
        <w:rPr>
          <w:b/>
        </w:rPr>
        <w:t>Reassign to Vendor</w:t>
      </w:r>
      <w:r w:rsidRPr="00B83B3E">
        <w:t xml:space="preserve"> button</w:t>
      </w:r>
    </w:p>
    <w:p w14:paraId="5C3CDD3D" w14:textId="325BEDF7" w:rsidR="00757614" w:rsidRPr="005F7F65" w:rsidRDefault="00546276" w:rsidP="00EF7F14">
      <w:pPr>
        <w:pStyle w:val="Note"/>
      </w:pPr>
      <w:r>
        <w:t xml:space="preserve">NOTE: </w:t>
      </w:r>
      <w:r w:rsidR="00757614" w:rsidRPr="005F7F65">
        <w:t xml:space="preserve">If multiple exams within the request are insufficient, each </w:t>
      </w:r>
      <w:r w:rsidR="00995188" w:rsidRPr="005F7F65">
        <w:t xml:space="preserve">EXAM </w:t>
      </w:r>
      <w:r w:rsidR="00757614" w:rsidRPr="005F7F65">
        <w:t>must be re-assigned individually.</w:t>
      </w:r>
      <w:r w:rsidR="00EE0CF4">
        <w:t xml:space="preserve"> </w:t>
      </w:r>
      <w:r w:rsidR="00995188" w:rsidRPr="005F7F65">
        <w:t>**You must CLICK the Reassign to Vendor for each exam**</w:t>
      </w:r>
    </w:p>
    <w:p w14:paraId="5C3CDD3F" w14:textId="7C480ECF" w:rsidR="00757614" w:rsidRPr="00B83B3E" w:rsidRDefault="00757614" w:rsidP="00C06146">
      <w:pPr>
        <w:pStyle w:val="NormalIndent"/>
        <w:numPr>
          <w:ilvl w:val="0"/>
          <w:numId w:val="10"/>
        </w:numPr>
        <w:overflowPunct w:val="0"/>
        <w:autoSpaceDE w:val="0"/>
        <w:autoSpaceDN w:val="0"/>
        <w:adjustRightInd w:val="0"/>
        <w:spacing w:after="0"/>
        <w:textAlignment w:val="baseline"/>
      </w:pPr>
      <w:r w:rsidRPr="00B83B3E">
        <w:t>After the user re-assigns the exam to the vendor, CAPRI will send a notification to DAS of the rejected exa</w:t>
      </w:r>
      <w:r w:rsidR="004765E8">
        <w:t>m and attach the word document.</w:t>
      </w:r>
    </w:p>
    <w:p w14:paraId="5C3CDD40" w14:textId="77777777" w:rsidR="00757614" w:rsidRPr="00B83B3E" w:rsidRDefault="00757614" w:rsidP="00C06146">
      <w:pPr>
        <w:pStyle w:val="NormalIndent"/>
        <w:numPr>
          <w:ilvl w:val="0"/>
          <w:numId w:val="10"/>
        </w:numPr>
        <w:overflowPunct w:val="0"/>
        <w:autoSpaceDE w:val="0"/>
        <w:autoSpaceDN w:val="0"/>
        <w:adjustRightInd w:val="0"/>
        <w:spacing w:after="0"/>
        <w:textAlignment w:val="baseline"/>
      </w:pPr>
      <w:r w:rsidRPr="00B83B3E">
        <w:t>DAS will notify the appropriate vendor of the rejected exam.</w:t>
      </w:r>
    </w:p>
    <w:p w14:paraId="5C3CDD44" w14:textId="6A74CFEC" w:rsidR="00D86AF8" w:rsidRPr="00B83B3E" w:rsidRDefault="00D86AF8" w:rsidP="00A561AD">
      <w:pPr>
        <w:pStyle w:val="Heading3"/>
      </w:pPr>
      <w:bookmarkStart w:id="1959" w:name="_Toc508873698"/>
      <w:bookmarkStart w:id="1960" w:name="_Toc508875048"/>
      <w:bookmarkStart w:id="1961" w:name="_Toc508875902"/>
      <w:bookmarkStart w:id="1962" w:name="_Toc20827565"/>
      <w:r w:rsidRPr="00B83B3E">
        <w:t>Edit Remote User Site Access</w:t>
      </w:r>
      <w:bookmarkEnd w:id="1936"/>
      <w:bookmarkEnd w:id="1959"/>
      <w:bookmarkEnd w:id="1960"/>
      <w:bookmarkEnd w:id="1961"/>
      <w:bookmarkEnd w:id="1962"/>
    </w:p>
    <w:p w14:paraId="5C3CDD45" w14:textId="1F07D1AE" w:rsidR="00D86AF8" w:rsidRPr="00B83B3E" w:rsidRDefault="00672222" w:rsidP="00345C0B">
      <w:pPr>
        <w:pStyle w:val="Body3PicCaption"/>
      </w:pPr>
      <w:r w:rsidRPr="00B83B3E">
        <w:t xml:space="preserve">The </w:t>
      </w:r>
      <w:r w:rsidR="00D86AF8" w:rsidRPr="00B83B3E">
        <w:t>Remote User Site</w:t>
      </w:r>
      <w:r w:rsidRPr="00B83B3E">
        <w:t>s</w:t>
      </w:r>
      <w:r w:rsidR="00D86AF8" w:rsidRPr="00B83B3E">
        <w:t xml:space="preserve"> </w:t>
      </w:r>
      <w:r w:rsidRPr="00B83B3E">
        <w:t>Editor window</w:t>
      </w:r>
      <w:r w:rsidR="0067188D" w:rsidRPr="00B83B3E">
        <w:t>,</w:t>
      </w:r>
      <w:r w:rsidR="00D86AF8" w:rsidRPr="00B83B3E">
        <w:rPr>
          <w:bCs/>
        </w:rPr>
        <w:t xml:space="preserve"> found on the Help </w:t>
      </w:r>
      <w:r w:rsidR="0040161B" w:rsidRPr="00B83B3E">
        <w:rPr>
          <w:bCs/>
        </w:rPr>
        <w:t>m</w:t>
      </w:r>
      <w:r w:rsidR="00D86AF8" w:rsidRPr="00B83B3E">
        <w:rPr>
          <w:bCs/>
        </w:rPr>
        <w:t>enu</w:t>
      </w:r>
      <w:r w:rsidR="0067188D" w:rsidRPr="00B83B3E">
        <w:rPr>
          <w:bCs/>
        </w:rPr>
        <w:t>,</w:t>
      </w:r>
      <w:r w:rsidR="00D86AF8" w:rsidRPr="00B83B3E">
        <w:t xml:space="preserve"> </w:t>
      </w:r>
      <w:r w:rsidR="00254AD3" w:rsidRPr="00B83B3E">
        <w:t>is</w:t>
      </w:r>
      <w:r w:rsidR="00D86AF8" w:rsidRPr="00B83B3E">
        <w:t xml:space="preserve"> available to users with @ or U level FileMan access</w:t>
      </w:r>
      <w:r w:rsidR="00C11464" w:rsidRPr="00B83B3E">
        <w:t xml:space="preserve"> (</w:t>
      </w:r>
      <w:r w:rsidR="006B469D" w:rsidRPr="00B83B3E">
        <w:fldChar w:fldCharType="begin"/>
      </w:r>
      <w:r w:rsidR="006B469D" w:rsidRPr="00B83B3E">
        <w:instrText xml:space="preserve"> REF _Ref406769822 \h </w:instrText>
      </w:r>
      <w:r w:rsidR="00B83B3E">
        <w:instrText xml:space="preserve"> \* MERGEFORMAT </w:instrText>
      </w:r>
      <w:r w:rsidR="006B469D" w:rsidRPr="00B83B3E">
        <w:fldChar w:fldCharType="separate"/>
      </w:r>
      <w:r w:rsidR="0081024B" w:rsidRPr="00B83B3E">
        <w:t xml:space="preserve">Figure </w:t>
      </w:r>
      <w:r w:rsidR="0081024B">
        <w:t>2</w:t>
      </w:r>
      <w:r w:rsidR="0081024B">
        <w:noBreakHyphen/>
        <w:t>207</w:t>
      </w:r>
      <w:r w:rsidR="006B469D" w:rsidRPr="00B83B3E">
        <w:fldChar w:fldCharType="end"/>
      </w:r>
      <w:r w:rsidR="00133E80" w:rsidRPr="00B83B3E">
        <w:t>)</w:t>
      </w:r>
      <w:r w:rsidR="00D86AF8" w:rsidRPr="00B83B3E">
        <w:t>.</w:t>
      </w:r>
      <w:r w:rsidR="00EE0CF4">
        <w:t xml:space="preserve"> </w:t>
      </w:r>
      <w:r w:rsidR="00D86AF8" w:rsidRPr="00B83B3E">
        <w:t xml:space="preserve">This tool allows a </w:t>
      </w:r>
      <w:r w:rsidR="006B7071" w:rsidRPr="00B83B3E">
        <w:t>CAPRI</w:t>
      </w:r>
      <w:r w:rsidR="00D86AF8" w:rsidRPr="00B83B3E">
        <w:t xml:space="preserve"> administrator to change the remote sites for specific </w:t>
      </w:r>
      <w:r w:rsidR="006B7071" w:rsidRPr="00B83B3E">
        <w:t>CAPRI</w:t>
      </w:r>
      <w:r w:rsidR="00D86AF8" w:rsidRPr="00B83B3E">
        <w:t xml:space="preserve"> users, either limiting their site list or providing the full list of </w:t>
      </w:r>
      <w:r w:rsidR="00D86AF8" w:rsidRPr="00B83B3E">
        <w:lastRenderedPageBreak/>
        <w:t>VHA VistA systems to the user.</w:t>
      </w:r>
      <w:r w:rsidR="00EE0CF4">
        <w:t xml:space="preserve"> </w:t>
      </w:r>
      <w:r w:rsidR="00D86AF8" w:rsidRPr="00B83B3E">
        <w:t xml:space="preserve">This list </w:t>
      </w:r>
      <w:r w:rsidR="00254AD3" w:rsidRPr="00B83B3E">
        <w:t>is</w:t>
      </w:r>
      <w:r w:rsidR="00D86AF8" w:rsidRPr="00B83B3E">
        <w:t xml:space="preserve"> presented to the </w:t>
      </w:r>
      <w:r w:rsidR="0067188D" w:rsidRPr="00B83B3E">
        <w:t>administrator</w:t>
      </w:r>
      <w:r w:rsidR="00D86AF8" w:rsidRPr="00B83B3E">
        <w:t xml:space="preserve"> when </w:t>
      </w:r>
      <w:r w:rsidR="006B7071" w:rsidRPr="00B83B3E">
        <w:t>CAPRI</w:t>
      </w:r>
      <w:r w:rsidR="00D86AF8" w:rsidRPr="00B83B3E">
        <w:t xml:space="preserve"> is started in remote mode.</w:t>
      </w:r>
    </w:p>
    <w:p w14:paraId="5C3CDD46" w14:textId="77777777" w:rsidR="006B469D" w:rsidRPr="00B83B3E" w:rsidRDefault="006B469D" w:rsidP="00345C0B">
      <w:pPr>
        <w:pStyle w:val="Body3PicCaption"/>
      </w:pPr>
    </w:p>
    <w:p w14:paraId="5C3CDD47" w14:textId="7ADAEF17" w:rsidR="000E4B5E" w:rsidRPr="00B83B3E" w:rsidRDefault="006A768B" w:rsidP="00345C0B">
      <w:pPr>
        <w:pStyle w:val="Body3PicCaption"/>
      </w:pPr>
      <w:r w:rsidRPr="00B83B3E">
        <w:drawing>
          <wp:inline distT="0" distB="0" distL="0" distR="0" wp14:anchorId="3FC8D69E" wp14:editId="16DE514E">
            <wp:extent cx="5324475" cy="3714750"/>
            <wp:effectExtent l="0" t="0" r="9525" b="0"/>
            <wp:docPr id="432" name="Picture 21" descr="Displays the Remote User Sites Editor window" title="Figure 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9" cstate="print"/>
                    <a:srcRect l="28606" t="27200" r="19229" b="14487"/>
                    <a:stretch>
                      <a:fillRect/>
                    </a:stretch>
                  </pic:blipFill>
                  <pic:spPr bwMode="auto">
                    <a:xfrm>
                      <a:off x="0" y="0"/>
                      <a:ext cx="5324475" cy="3714750"/>
                    </a:xfrm>
                    <a:prstGeom prst="rect">
                      <a:avLst/>
                    </a:prstGeom>
                    <a:noFill/>
                    <a:ln w="9525">
                      <a:noFill/>
                      <a:miter lim="800000"/>
                      <a:headEnd/>
                      <a:tailEnd/>
                    </a:ln>
                  </pic:spPr>
                </pic:pic>
              </a:graphicData>
            </a:graphic>
          </wp:inline>
        </w:drawing>
      </w:r>
    </w:p>
    <w:p w14:paraId="5C3CDD48" w14:textId="0EC4CB40" w:rsidR="00D86AF8" w:rsidRPr="00B83B3E" w:rsidRDefault="000E4B5E" w:rsidP="00B52F9B">
      <w:pPr>
        <w:pStyle w:val="Caption"/>
        <w:rPr>
          <w:rFonts w:cs="Times New Roman"/>
        </w:rPr>
      </w:pPr>
      <w:bookmarkStart w:id="1963" w:name="_Ref406769822"/>
      <w:bookmarkStart w:id="1964" w:name="_Toc2082742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207</w:t>
      </w:r>
      <w:r w:rsidR="008D502E">
        <w:rPr>
          <w:rFonts w:cs="Times New Roman"/>
        </w:rPr>
        <w:fldChar w:fldCharType="end"/>
      </w:r>
      <w:bookmarkEnd w:id="1963"/>
      <w:r w:rsidR="00401845">
        <w:rPr>
          <w:rFonts w:cs="Times New Roman"/>
        </w:rPr>
        <w:t xml:space="preserve">. </w:t>
      </w:r>
      <w:r w:rsidR="004765E8">
        <w:rPr>
          <w:rFonts w:cs="Times New Roman"/>
        </w:rPr>
        <w:t>Remote User Sites Editor.</w:t>
      </w:r>
      <w:bookmarkEnd w:id="1964"/>
    </w:p>
    <w:p w14:paraId="5C3CDD49" w14:textId="77777777" w:rsidR="00E26469" w:rsidRPr="00B83B3E" w:rsidRDefault="00E26469" w:rsidP="00884C03">
      <w:pPr>
        <w:pStyle w:val="BodyText"/>
      </w:pPr>
    </w:p>
    <w:p w14:paraId="5C3CDD4A" w14:textId="77777777" w:rsidR="0067188D" w:rsidRPr="00B83B3E" w:rsidRDefault="00D86AF8" w:rsidP="00884C03">
      <w:pPr>
        <w:pStyle w:val="BodyText"/>
      </w:pPr>
      <w:r w:rsidRPr="00B83B3E">
        <w:t xml:space="preserve">The </w:t>
      </w:r>
      <w:r w:rsidR="006B7071" w:rsidRPr="00B83B3E">
        <w:rPr>
          <w:b/>
        </w:rPr>
        <w:t>U</w:t>
      </w:r>
      <w:r w:rsidRPr="00B83B3E">
        <w:rPr>
          <w:b/>
        </w:rPr>
        <w:t>ser</w:t>
      </w:r>
      <w:r w:rsidR="006B7071" w:rsidRPr="00B83B3E">
        <w:rPr>
          <w:b/>
        </w:rPr>
        <w:t>:</w:t>
      </w:r>
      <w:r w:rsidRPr="00B83B3E">
        <w:t xml:space="preserve"> list is generated from the Claims system, which runs on the Forum hardware hosted by the VHA Office of Information in Silver Spring, MD.</w:t>
      </w:r>
      <w:r w:rsidR="00EA72BB" w:rsidRPr="00B83B3E">
        <w:t xml:space="preserve"> </w:t>
      </w:r>
      <w:r w:rsidR="0067188D" w:rsidRPr="00B83B3E">
        <w:t xml:space="preserve">The DVBAB RESTRICTED LIST PATIENTS remote procedure is used to restrict unauthorized patient record access. </w:t>
      </w:r>
    </w:p>
    <w:p w14:paraId="5C3CDD4B" w14:textId="76B6D591" w:rsidR="00D86AF8" w:rsidRPr="00B83B3E" w:rsidRDefault="0067188D" w:rsidP="00884C03">
      <w:pPr>
        <w:pStyle w:val="BodyText"/>
      </w:pPr>
      <w:r w:rsidRPr="00B83B3E">
        <w:t xml:space="preserve">To begin the process, the administrator selects a name from the </w:t>
      </w:r>
      <w:r w:rsidRPr="00B83B3E">
        <w:rPr>
          <w:b/>
        </w:rPr>
        <w:t>User:</w:t>
      </w:r>
      <w:r w:rsidRPr="00B83B3E">
        <w:t xml:space="preserve"> column.</w:t>
      </w:r>
      <w:r w:rsidR="00EE0CF4">
        <w:t xml:space="preserve"> </w:t>
      </w:r>
      <w:r w:rsidR="00D86AF8" w:rsidRPr="00B83B3E">
        <w:t xml:space="preserve">The second column </w:t>
      </w:r>
      <w:r w:rsidR="00254AD3" w:rsidRPr="00B83B3E">
        <w:t>is</w:t>
      </w:r>
      <w:r w:rsidR="00D86AF8" w:rsidRPr="00B83B3E">
        <w:t xml:space="preserve"> updated with the user’s site access privileges. </w:t>
      </w:r>
      <w:r w:rsidRPr="00B83B3E">
        <w:t xml:space="preserve">Selecting </w:t>
      </w:r>
      <w:r w:rsidRPr="00B83B3E">
        <w:rPr>
          <w:b/>
        </w:rPr>
        <w:t>Yes</w:t>
      </w:r>
      <w:r w:rsidRPr="00B83B3E">
        <w:t xml:space="preserve"> for </w:t>
      </w:r>
      <w:r w:rsidR="00D86AF8" w:rsidRPr="00B83B3E">
        <w:rPr>
          <w:b/>
        </w:rPr>
        <w:t>Show all sites</w:t>
      </w:r>
      <w:r w:rsidRPr="00B83B3E">
        <w:rPr>
          <w:b/>
        </w:rPr>
        <w:t>?</w:t>
      </w:r>
      <w:r w:rsidR="00D86AF8" w:rsidRPr="00B83B3E">
        <w:t xml:space="preserve"> </w:t>
      </w:r>
      <w:r w:rsidR="009A38D0" w:rsidRPr="00B83B3E">
        <w:t xml:space="preserve">displays every available </w:t>
      </w:r>
      <w:proofErr w:type="spellStart"/>
      <w:r w:rsidR="009A38D0" w:rsidRPr="00B83B3E">
        <w:t>VistA</w:t>
      </w:r>
      <w:proofErr w:type="spellEnd"/>
      <w:r w:rsidR="009A38D0" w:rsidRPr="00B83B3E">
        <w:t xml:space="preserve"> site on the </w:t>
      </w:r>
      <w:r w:rsidR="00D86AF8" w:rsidRPr="00B83B3E">
        <w:t xml:space="preserve">user’s </w:t>
      </w:r>
      <w:r w:rsidR="009A38D0" w:rsidRPr="00B83B3E">
        <w:rPr>
          <w:b/>
        </w:rPr>
        <w:t>Authorized Sites:</w:t>
      </w:r>
      <w:r w:rsidR="009A38D0" w:rsidRPr="00B83B3E">
        <w:t xml:space="preserve"> list</w:t>
      </w:r>
      <w:r w:rsidR="00D86AF8" w:rsidRPr="00B83B3E">
        <w:t xml:space="preserve">. If the user should have access to </w:t>
      </w:r>
      <w:r w:rsidRPr="00B83B3E">
        <w:t xml:space="preserve">only </w:t>
      </w:r>
      <w:r w:rsidR="00D86AF8" w:rsidRPr="00B83B3E">
        <w:t xml:space="preserve">a limited number of sites, </w:t>
      </w:r>
      <w:r w:rsidRPr="00B83B3E">
        <w:t xml:space="preserve">then the administrator should </w:t>
      </w:r>
      <w:r w:rsidR="00D86AF8" w:rsidRPr="00B83B3E">
        <w:t xml:space="preserve">select </w:t>
      </w:r>
      <w:r w:rsidR="00D86AF8" w:rsidRPr="00B83B3E">
        <w:rPr>
          <w:b/>
        </w:rPr>
        <w:t>No</w:t>
      </w:r>
      <w:r w:rsidR="00D86AF8" w:rsidRPr="00B83B3E">
        <w:t xml:space="preserve"> for this radio group and update the user’s allowed sites under </w:t>
      </w:r>
      <w:r w:rsidR="00D86AF8" w:rsidRPr="00B83B3E">
        <w:rPr>
          <w:b/>
        </w:rPr>
        <w:t>Authorized Sites</w:t>
      </w:r>
      <w:r w:rsidR="00D86AF8" w:rsidRPr="00B83B3E">
        <w:t>.</w:t>
      </w:r>
    </w:p>
    <w:p w14:paraId="5C3CDD4C" w14:textId="480B436E" w:rsidR="0067188D" w:rsidRPr="00B83B3E" w:rsidRDefault="00D86AF8" w:rsidP="00884C03">
      <w:pPr>
        <w:pStyle w:val="BodyText"/>
      </w:pPr>
      <w:r w:rsidRPr="00B83B3E">
        <w:t>One user’s site list can be copied to other users.</w:t>
      </w:r>
      <w:r w:rsidR="00EE0CF4">
        <w:t xml:space="preserve"> </w:t>
      </w:r>
      <w:r w:rsidRPr="00B83B3E">
        <w:t>This is useful when a known group of users access</w:t>
      </w:r>
      <w:r w:rsidR="006B7071" w:rsidRPr="00B83B3E">
        <w:t>es</w:t>
      </w:r>
      <w:r w:rsidRPr="00B83B3E">
        <w:t xml:space="preserve"> the same sites.</w:t>
      </w:r>
      <w:r w:rsidR="00EE0CF4">
        <w:t xml:space="preserve"> </w:t>
      </w:r>
      <w:r w:rsidRPr="00B83B3E">
        <w:t>This function is accomplished using the third</w:t>
      </w:r>
      <w:r w:rsidR="009A41C9" w:rsidRPr="00B83B3E">
        <w:t xml:space="preserve"> column of the utility.</w:t>
      </w:r>
    </w:p>
    <w:p w14:paraId="5C3CDD4D" w14:textId="77777777" w:rsidR="0067188D" w:rsidRPr="00B83B3E" w:rsidRDefault="00371383" w:rsidP="009A41C9">
      <w:pPr>
        <w:pStyle w:val="BodyText"/>
      </w:pPr>
      <w:r w:rsidRPr="00B83B3E">
        <w:rPr>
          <w:b/>
        </w:rPr>
        <w:t>Step 1</w:t>
      </w:r>
      <w:r w:rsidRPr="00B83B3E">
        <w:t xml:space="preserve"> –</w:t>
      </w:r>
      <w:r w:rsidR="009A41C9" w:rsidRPr="00B83B3E">
        <w:t xml:space="preserve"> </w:t>
      </w:r>
      <w:r w:rsidRPr="00B83B3E">
        <w:t>A user is</w:t>
      </w:r>
      <w:r w:rsidR="00537552" w:rsidRPr="00B83B3E">
        <w:t xml:space="preserve"> selected</w:t>
      </w:r>
      <w:r w:rsidR="00D86AF8" w:rsidRPr="00B83B3E">
        <w:t xml:space="preserve"> and </w:t>
      </w:r>
      <w:r w:rsidR="006B7071" w:rsidRPr="00B83B3E">
        <w:t>the</w:t>
      </w:r>
      <w:r w:rsidR="00D86AF8" w:rsidRPr="00B83B3E">
        <w:t xml:space="preserve"> </w:t>
      </w:r>
      <w:r w:rsidR="00537552" w:rsidRPr="00B83B3E">
        <w:t xml:space="preserve">list of </w:t>
      </w:r>
      <w:r w:rsidR="00D86AF8" w:rsidRPr="00B83B3E">
        <w:t xml:space="preserve">sites </w:t>
      </w:r>
      <w:r w:rsidR="006B7071" w:rsidRPr="00B83B3E">
        <w:t>in</w:t>
      </w:r>
      <w:r w:rsidR="00D86AF8" w:rsidRPr="00B83B3E">
        <w:t xml:space="preserve"> the second column</w:t>
      </w:r>
      <w:r w:rsidR="00537552" w:rsidRPr="00B83B3E">
        <w:t xml:space="preserve"> is updated</w:t>
      </w:r>
      <w:r w:rsidR="00884C03" w:rsidRPr="00B83B3E">
        <w:t>.</w:t>
      </w:r>
    </w:p>
    <w:p w14:paraId="5C3CDD4E" w14:textId="77777777" w:rsidR="0067188D" w:rsidRPr="00B83B3E" w:rsidRDefault="00371383" w:rsidP="009A41C9">
      <w:pPr>
        <w:pStyle w:val="BodyText"/>
      </w:pPr>
      <w:r w:rsidRPr="00B83B3E">
        <w:rPr>
          <w:b/>
        </w:rPr>
        <w:t>Step 2</w:t>
      </w:r>
      <w:r w:rsidRPr="00B83B3E">
        <w:t xml:space="preserve"> </w:t>
      </w:r>
      <w:r w:rsidR="001768A4" w:rsidRPr="00B83B3E">
        <w:t>–</w:t>
      </w:r>
      <w:r w:rsidR="009A41C9" w:rsidRPr="00B83B3E">
        <w:t xml:space="preserve"> </w:t>
      </w:r>
      <w:r w:rsidR="000F5B38" w:rsidRPr="00B83B3E">
        <w:t>After</w:t>
      </w:r>
      <w:r w:rsidR="00D86AF8" w:rsidRPr="00B83B3E">
        <w:t xml:space="preserve"> the user is set up correctly, the </w:t>
      </w:r>
      <w:r w:rsidR="00D86AF8" w:rsidRPr="00B83B3E">
        <w:rPr>
          <w:b/>
        </w:rPr>
        <w:t>Use Selected as Parent Clone</w:t>
      </w:r>
      <w:r w:rsidR="00D86AF8" w:rsidRPr="00B83B3E">
        <w:t xml:space="preserve"> button</w:t>
      </w:r>
      <w:r w:rsidR="006B7071" w:rsidRPr="00B83B3E">
        <w:t xml:space="preserve"> is selected</w:t>
      </w:r>
      <w:r w:rsidR="00D86AF8" w:rsidRPr="00B83B3E">
        <w:t xml:space="preserve">. This user </w:t>
      </w:r>
      <w:r w:rsidR="0040161B" w:rsidRPr="00B83B3E">
        <w:t xml:space="preserve">is then </w:t>
      </w:r>
      <w:r w:rsidR="00D86AF8" w:rsidRPr="00B83B3E">
        <w:t xml:space="preserve">listed </w:t>
      </w:r>
      <w:r w:rsidR="003136F5" w:rsidRPr="00B83B3E">
        <w:t>in</w:t>
      </w:r>
      <w:r w:rsidR="00D86AF8" w:rsidRPr="00B83B3E">
        <w:t xml:space="preserve"> the Parent Clone</w:t>
      </w:r>
      <w:r w:rsidR="00537552" w:rsidRPr="00B83B3E">
        <w:t xml:space="preserve"> </w:t>
      </w:r>
      <w:r w:rsidR="003136F5" w:rsidRPr="00B83B3E">
        <w:t>edit box</w:t>
      </w:r>
      <w:r w:rsidR="00537552" w:rsidRPr="00B83B3E">
        <w:t>.</w:t>
      </w:r>
    </w:p>
    <w:p w14:paraId="5C3CDD4F" w14:textId="77777777" w:rsidR="0067188D" w:rsidRPr="00B83B3E" w:rsidRDefault="00371383" w:rsidP="009A41C9">
      <w:pPr>
        <w:pStyle w:val="BodyText"/>
      </w:pPr>
      <w:r w:rsidRPr="00B83B3E">
        <w:rPr>
          <w:b/>
        </w:rPr>
        <w:t>Step 3</w:t>
      </w:r>
      <w:r w:rsidRPr="00B83B3E">
        <w:t xml:space="preserve"> </w:t>
      </w:r>
      <w:r w:rsidR="001768A4" w:rsidRPr="00B83B3E">
        <w:t>–</w:t>
      </w:r>
      <w:r w:rsidR="009A41C9" w:rsidRPr="00B83B3E">
        <w:t xml:space="preserve"> </w:t>
      </w:r>
      <w:r w:rsidRPr="00B83B3E">
        <w:t>E</w:t>
      </w:r>
      <w:r w:rsidR="00D86AF8" w:rsidRPr="00B83B3E">
        <w:t xml:space="preserve">ach user who should have the same site list </w:t>
      </w:r>
      <w:r w:rsidR="00537552" w:rsidRPr="00B83B3E">
        <w:t xml:space="preserve">is selected, </w:t>
      </w:r>
      <w:r w:rsidR="00D86AF8" w:rsidRPr="00B83B3E">
        <w:t>and the Add Selected to Child Clone List button</w:t>
      </w:r>
      <w:r w:rsidR="00537552" w:rsidRPr="00B83B3E">
        <w:t xml:space="preserve"> is clicked</w:t>
      </w:r>
      <w:r w:rsidR="00884C03" w:rsidRPr="00B83B3E">
        <w:t>.</w:t>
      </w:r>
    </w:p>
    <w:p w14:paraId="5C3CDD50" w14:textId="77777777" w:rsidR="00D86AF8" w:rsidRPr="00B83B3E" w:rsidRDefault="00371383" w:rsidP="009A41C9">
      <w:pPr>
        <w:pStyle w:val="BodyText"/>
      </w:pPr>
      <w:r w:rsidRPr="00B83B3E">
        <w:rPr>
          <w:b/>
        </w:rPr>
        <w:lastRenderedPageBreak/>
        <w:t>Step 4</w:t>
      </w:r>
      <w:r w:rsidRPr="00B83B3E">
        <w:t xml:space="preserve"> </w:t>
      </w:r>
      <w:r w:rsidR="001768A4" w:rsidRPr="00B83B3E">
        <w:t>–</w:t>
      </w:r>
      <w:r w:rsidR="009A41C9" w:rsidRPr="00B83B3E">
        <w:t xml:space="preserve"> </w:t>
      </w:r>
      <w:r w:rsidR="000F5B38" w:rsidRPr="00B83B3E">
        <w:t>After</w:t>
      </w:r>
      <w:r w:rsidR="00D86AF8" w:rsidRPr="00B83B3E">
        <w:t xml:space="preserve"> the list is set up correctly, </w:t>
      </w:r>
      <w:r w:rsidR="0016306E" w:rsidRPr="00B83B3E">
        <w:t xml:space="preserve">the </w:t>
      </w:r>
      <w:r w:rsidR="006B7071" w:rsidRPr="00B83B3E">
        <w:t>process is completed</w:t>
      </w:r>
      <w:r w:rsidR="00D86AF8" w:rsidRPr="00B83B3E">
        <w:t xml:space="preserve"> by </w:t>
      </w:r>
      <w:r w:rsidR="006B7071" w:rsidRPr="00B83B3E">
        <w:t>selecting</w:t>
      </w:r>
      <w:r w:rsidR="00D86AF8" w:rsidRPr="00B83B3E">
        <w:t xml:space="preserve"> the Start Cloning button.</w:t>
      </w:r>
    </w:p>
    <w:p w14:paraId="5C3CDD52" w14:textId="77777777" w:rsidR="00D86AF8" w:rsidRPr="00B83B3E" w:rsidRDefault="00D86AF8" w:rsidP="00A561AD">
      <w:pPr>
        <w:pStyle w:val="Heading3"/>
      </w:pPr>
      <w:bookmarkStart w:id="1965" w:name="_Toc278187869"/>
      <w:bookmarkStart w:id="1966" w:name="_Toc508873699"/>
      <w:bookmarkStart w:id="1967" w:name="_Toc508875049"/>
      <w:bookmarkStart w:id="1968" w:name="_Toc508875903"/>
      <w:bookmarkStart w:id="1969" w:name="_Toc20827566"/>
      <w:r w:rsidRPr="00B83B3E">
        <w:t>Consolidated Remote Reports</w:t>
      </w:r>
      <w:bookmarkEnd w:id="1965"/>
      <w:bookmarkEnd w:id="1966"/>
      <w:bookmarkEnd w:id="1967"/>
      <w:bookmarkEnd w:id="1968"/>
      <w:bookmarkEnd w:id="1969"/>
    </w:p>
    <w:p w14:paraId="5C3CDD53" w14:textId="0A456544" w:rsidR="00D86AF8" w:rsidRDefault="00D86AF8" w:rsidP="00113C7E">
      <w:pPr>
        <w:pStyle w:val="BodyText"/>
      </w:pPr>
      <w:r w:rsidRPr="00B83B3E">
        <w:rPr>
          <w:b/>
        </w:rPr>
        <w:t>Consolidated Remote Reports</w:t>
      </w:r>
      <w:r w:rsidR="00537552" w:rsidRPr="00B83B3E">
        <w:rPr>
          <w:b/>
        </w:rPr>
        <w:t>,</w:t>
      </w:r>
      <w:r w:rsidRPr="00B83B3E">
        <w:rPr>
          <w:b/>
        </w:rPr>
        <w:t xml:space="preserve"> </w:t>
      </w:r>
      <w:r w:rsidRPr="00B83B3E">
        <w:rPr>
          <w:bCs/>
        </w:rPr>
        <w:t>found on the Help menu</w:t>
      </w:r>
      <w:r w:rsidR="00537552" w:rsidRPr="00B83B3E">
        <w:rPr>
          <w:bCs/>
        </w:rPr>
        <w:t>,</w:t>
      </w:r>
      <w:r w:rsidRPr="00B83B3E">
        <w:rPr>
          <w:b/>
        </w:rPr>
        <w:t xml:space="preserve"> </w:t>
      </w:r>
      <w:r w:rsidR="00254AD3" w:rsidRPr="00B83B3E">
        <w:t>is</w:t>
      </w:r>
      <w:r w:rsidRPr="00B83B3E">
        <w:t xml:space="preserve"> available to users of </w:t>
      </w:r>
      <w:r w:rsidR="006B7071" w:rsidRPr="00B83B3E">
        <w:t>CAPRI</w:t>
      </w:r>
      <w:r w:rsidRPr="00B83B3E">
        <w:t xml:space="preserve"> when in remote mode.</w:t>
      </w:r>
      <w:r w:rsidR="00EE0CF4">
        <w:t xml:space="preserve"> </w:t>
      </w:r>
      <w:r w:rsidRPr="00B83B3E">
        <w:t xml:space="preserve">This report tool was primarily created for the Tiger Team to run reports on multiple </w:t>
      </w:r>
      <w:proofErr w:type="spellStart"/>
      <w:r w:rsidRPr="00B83B3E">
        <w:t>VistA</w:t>
      </w:r>
      <w:proofErr w:type="spellEnd"/>
      <w:r w:rsidRPr="00B83B3E">
        <w:t xml:space="preserve"> accounts at the same time.</w:t>
      </w:r>
      <w:r w:rsidR="00EE0CF4">
        <w:t xml:space="preserve"> </w:t>
      </w:r>
      <w:r w:rsidR="00C225F2" w:rsidRPr="00B83B3E">
        <w:t>To use it, the user clicks</w:t>
      </w:r>
      <w:r w:rsidRPr="00B83B3E">
        <w:t xml:space="preserve"> the sites on which the report is to run in the </w:t>
      </w:r>
      <w:r w:rsidR="00C225F2" w:rsidRPr="00B83B3E">
        <w:rPr>
          <w:b/>
        </w:rPr>
        <w:t>Available C</w:t>
      </w:r>
      <w:r w:rsidRPr="00B83B3E">
        <w:rPr>
          <w:b/>
        </w:rPr>
        <w:t>onnections</w:t>
      </w:r>
      <w:r w:rsidRPr="00B83B3E">
        <w:t xml:space="preserve"> </w:t>
      </w:r>
      <w:r w:rsidR="00213B8B" w:rsidRPr="00B83B3E">
        <w:t>list box</w:t>
      </w:r>
      <w:r w:rsidRPr="00B83B3E">
        <w:t>.</w:t>
      </w:r>
      <w:r w:rsidR="00EE0CF4">
        <w:t xml:space="preserve"> </w:t>
      </w:r>
      <w:r w:rsidR="00C225F2" w:rsidRPr="00B83B3E">
        <w:t>The user then enters</w:t>
      </w:r>
      <w:r w:rsidRPr="00B83B3E">
        <w:t xml:space="preserve"> stop and start date</w:t>
      </w:r>
      <w:r w:rsidR="00C225F2" w:rsidRPr="00B83B3E">
        <w:t>s</w:t>
      </w:r>
      <w:r w:rsidR="00537552" w:rsidRPr="00B83B3E">
        <w:t>,</w:t>
      </w:r>
      <w:r w:rsidR="00C225F2" w:rsidRPr="00B83B3E">
        <w:t xml:space="preserve"> chooses</w:t>
      </w:r>
      <w:r w:rsidRPr="00B83B3E">
        <w:t xml:space="preserve"> a report type</w:t>
      </w:r>
      <w:r w:rsidR="00537552" w:rsidRPr="00B83B3E">
        <w:t>, and clicks</w:t>
      </w:r>
      <w:r w:rsidR="00C225F2" w:rsidRPr="00B83B3E">
        <w:t xml:space="preserve"> </w:t>
      </w:r>
      <w:r w:rsidRPr="00B83B3E">
        <w:rPr>
          <w:b/>
        </w:rPr>
        <w:t>Run Selected</w:t>
      </w:r>
      <w:r w:rsidRPr="00B83B3E">
        <w:t>.</w:t>
      </w:r>
      <w:r w:rsidR="00EE0CF4">
        <w:t xml:space="preserve"> </w:t>
      </w:r>
      <w:r w:rsidRPr="00B83B3E">
        <w:t xml:space="preserve">This dialog box has its own </w:t>
      </w:r>
      <w:r w:rsidRPr="00B83B3E">
        <w:rPr>
          <w:b/>
        </w:rPr>
        <w:t>Print</w:t>
      </w:r>
      <w:r w:rsidRPr="00B83B3E">
        <w:t xml:space="preserve"> button whic</w:t>
      </w:r>
      <w:r w:rsidR="00C225F2" w:rsidRPr="00B83B3E">
        <w:t>h should be used instead of selecting Print from the File menu and</w:t>
      </w:r>
      <w:r w:rsidRPr="00B83B3E">
        <w:t xml:space="preserve"> printing from the main </w:t>
      </w:r>
      <w:r w:rsidR="006B7071" w:rsidRPr="00B83B3E">
        <w:t>CAPRI</w:t>
      </w:r>
      <w:r w:rsidRPr="00B83B3E">
        <w:t xml:space="preserve"> interface.</w:t>
      </w:r>
      <w:r w:rsidR="00EE0CF4">
        <w:t xml:space="preserve"> </w:t>
      </w:r>
      <w:r w:rsidR="009D1410" w:rsidRPr="00B83B3E">
        <w:t>See</w:t>
      </w:r>
      <w:r w:rsidR="00F21C66" w:rsidRPr="00B83B3E">
        <w:t xml:space="preserve"> </w:t>
      </w:r>
      <w:r w:rsidR="0003726C" w:rsidRPr="00B83B3E">
        <w:t>(</w:t>
      </w:r>
      <w:r w:rsidR="006B469D" w:rsidRPr="00B83B3E">
        <w:fldChar w:fldCharType="begin"/>
      </w:r>
      <w:r w:rsidR="006B469D" w:rsidRPr="00B83B3E">
        <w:instrText xml:space="preserve"> REF _Ref406769797 \h </w:instrText>
      </w:r>
      <w:r w:rsidR="00B83B3E">
        <w:instrText xml:space="preserve"> \* MERGEFORMAT </w:instrText>
      </w:r>
      <w:r w:rsidR="006B469D" w:rsidRPr="00B83B3E">
        <w:fldChar w:fldCharType="separate"/>
      </w:r>
      <w:r w:rsidR="0081024B" w:rsidRPr="00B83B3E">
        <w:t xml:space="preserve">Figure </w:t>
      </w:r>
      <w:r w:rsidR="0081024B">
        <w:rPr>
          <w:noProof/>
        </w:rPr>
        <w:t>2</w:t>
      </w:r>
      <w:r w:rsidR="0081024B">
        <w:rPr>
          <w:noProof/>
        </w:rPr>
        <w:noBreakHyphen/>
        <w:t>208</w:t>
      </w:r>
      <w:r w:rsidR="006B469D" w:rsidRPr="00B83B3E">
        <w:fldChar w:fldCharType="end"/>
      </w:r>
      <w:r w:rsidR="0003726C" w:rsidRPr="00B83B3E">
        <w:t>)</w:t>
      </w:r>
      <w:r w:rsidR="009D1410" w:rsidRPr="00B83B3E">
        <w:t>.</w:t>
      </w:r>
    </w:p>
    <w:p w14:paraId="45E5C723" w14:textId="77777777" w:rsidR="004765E8" w:rsidRPr="00B83B3E" w:rsidRDefault="004765E8" w:rsidP="00113C7E">
      <w:pPr>
        <w:pStyle w:val="BodyText"/>
      </w:pPr>
    </w:p>
    <w:p w14:paraId="5C3CDD54" w14:textId="3C13366C" w:rsidR="000E4B5E" w:rsidRPr="00B83B3E" w:rsidRDefault="006A768B" w:rsidP="004765E8">
      <w:r w:rsidRPr="004765E8">
        <w:rPr>
          <w:noProof/>
        </w:rPr>
        <w:drawing>
          <wp:inline distT="0" distB="0" distL="0" distR="0" wp14:anchorId="6B2CBC3A" wp14:editId="2E3DF22F">
            <wp:extent cx="5267325" cy="3333750"/>
            <wp:effectExtent l="0" t="0" r="9525" b="0"/>
            <wp:docPr id="433" name="Picture 24" descr="Displays the Consolidated Remote Reports screen" title="Figure 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0" cstate="print"/>
                    <a:srcRect l="20512" t="20128" r="20673" b="20386"/>
                    <a:stretch>
                      <a:fillRect/>
                    </a:stretch>
                  </pic:blipFill>
                  <pic:spPr bwMode="auto">
                    <a:xfrm>
                      <a:off x="0" y="0"/>
                      <a:ext cx="5267325" cy="3333750"/>
                    </a:xfrm>
                    <a:prstGeom prst="rect">
                      <a:avLst/>
                    </a:prstGeom>
                    <a:noFill/>
                    <a:ln w="9525">
                      <a:noFill/>
                      <a:miter lim="800000"/>
                      <a:headEnd/>
                      <a:tailEnd/>
                    </a:ln>
                  </pic:spPr>
                </pic:pic>
              </a:graphicData>
            </a:graphic>
          </wp:inline>
        </w:drawing>
      </w:r>
    </w:p>
    <w:p w14:paraId="5C3CDD55" w14:textId="6DF6DF10" w:rsidR="00D86AF8" w:rsidRPr="00B83B3E" w:rsidRDefault="000E4B5E" w:rsidP="00B52F9B">
      <w:pPr>
        <w:pStyle w:val="Caption"/>
        <w:rPr>
          <w:rFonts w:cs="Times New Roman"/>
        </w:rPr>
      </w:pPr>
      <w:bookmarkStart w:id="1970" w:name="_Ref406769797"/>
      <w:bookmarkStart w:id="1971" w:name="_Toc2082742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208</w:t>
      </w:r>
      <w:r w:rsidR="008D502E">
        <w:rPr>
          <w:rFonts w:cs="Times New Roman"/>
        </w:rPr>
        <w:fldChar w:fldCharType="end"/>
      </w:r>
      <w:bookmarkEnd w:id="1970"/>
      <w:r w:rsidR="004765E8">
        <w:rPr>
          <w:rFonts w:cs="Times New Roman"/>
        </w:rPr>
        <w:t>. Consolidated Remote Reports Screen.</w:t>
      </w:r>
      <w:bookmarkEnd w:id="1971"/>
    </w:p>
    <w:p w14:paraId="5C3CDD56" w14:textId="77777777" w:rsidR="00D86AF8" w:rsidRPr="00B83B3E" w:rsidRDefault="00D86AF8" w:rsidP="00A561AD">
      <w:pPr>
        <w:pStyle w:val="Heading3"/>
      </w:pPr>
      <w:bookmarkStart w:id="1972" w:name="_Toc278187870"/>
      <w:bookmarkStart w:id="1973" w:name="_Toc508873700"/>
      <w:bookmarkStart w:id="1974" w:name="_Toc508875050"/>
      <w:bookmarkStart w:id="1975" w:name="_Toc508875904"/>
      <w:bookmarkStart w:id="1976" w:name="_Toc20827567"/>
      <w:r w:rsidRPr="00B83B3E">
        <w:t xml:space="preserve">Audit Trail Download </w:t>
      </w:r>
      <w:r w:rsidR="001C4104" w:rsidRPr="00B83B3E">
        <w:t>U</w:t>
      </w:r>
      <w:r w:rsidRPr="00B83B3E">
        <w:t>tility</w:t>
      </w:r>
      <w:bookmarkEnd w:id="1972"/>
      <w:bookmarkEnd w:id="1973"/>
      <w:bookmarkEnd w:id="1974"/>
      <w:bookmarkEnd w:id="1975"/>
      <w:bookmarkEnd w:id="1976"/>
    </w:p>
    <w:p w14:paraId="5C3CDD57" w14:textId="302B84AF" w:rsidR="00D86AF8" w:rsidRPr="00B83B3E" w:rsidRDefault="00D86AF8" w:rsidP="00345C0B">
      <w:pPr>
        <w:pStyle w:val="Body3PicCaption"/>
      </w:pPr>
      <w:r w:rsidRPr="00B83B3E">
        <w:t xml:space="preserve">Audit Trail </w:t>
      </w:r>
      <w:r w:rsidR="00B45C47" w:rsidRPr="00B83B3E">
        <w:t>d</w:t>
      </w:r>
      <w:r w:rsidRPr="00B83B3E">
        <w:t xml:space="preserve">ownload </w:t>
      </w:r>
      <w:r w:rsidR="00B45C47" w:rsidRPr="00B83B3E">
        <w:t>u</w:t>
      </w:r>
      <w:r w:rsidRPr="00B83B3E">
        <w:t>tility</w:t>
      </w:r>
      <w:r w:rsidR="00537552" w:rsidRPr="00B83B3E">
        <w:t>,</w:t>
      </w:r>
      <w:r w:rsidRPr="00B83B3E">
        <w:t xml:space="preserve"> </w:t>
      </w:r>
      <w:r w:rsidRPr="00B83B3E">
        <w:rPr>
          <w:bCs/>
        </w:rPr>
        <w:t>found on the Help menu</w:t>
      </w:r>
      <w:r w:rsidR="00537552" w:rsidRPr="00B83B3E">
        <w:rPr>
          <w:bCs/>
        </w:rPr>
        <w:t>,</w:t>
      </w:r>
      <w:r w:rsidRPr="00B83B3E">
        <w:rPr>
          <w:bCs/>
        </w:rPr>
        <w:t xml:space="preserve"> </w:t>
      </w:r>
      <w:r w:rsidR="00254AD3" w:rsidRPr="00B83B3E">
        <w:t>is</w:t>
      </w:r>
      <w:r w:rsidRPr="00B83B3E">
        <w:t xml:space="preserve"> available to users with @ or U level FileMan access and who have been provided an additional secondary menu option on the Claims system</w:t>
      </w:r>
      <w:r w:rsidR="00C11464" w:rsidRPr="00B83B3E">
        <w:t xml:space="preserve"> (</w:t>
      </w:r>
      <w:r w:rsidR="00641A8D" w:rsidRPr="00B83B3E">
        <w:fldChar w:fldCharType="begin"/>
      </w:r>
      <w:r w:rsidR="00641A8D" w:rsidRPr="00B83B3E">
        <w:instrText xml:space="preserve"> REF _Ref406769776 \h </w:instrText>
      </w:r>
      <w:r w:rsidR="00B83B3E">
        <w:instrText xml:space="preserve"> \* MERGEFORMAT </w:instrText>
      </w:r>
      <w:r w:rsidR="00641A8D" w:rsidRPr="00B83B3E">
        <w:fldChar w:fldCharType="separate"/>
      </w:r>
      <w:r w:rsidR="0081024B" w:rsidRPr="00B83B3E">
        <w:t xml:space="preserve">Figure </w:t>
      </w:r>
      <w:r w:rsidR="0081024B">
        <w:t>2</w:t>
      </w:r>
      <w:r w:rsidR="0081024B">
        <w:noBreakHyphen/>
        <w:t>209</w:t>
      </w:r>
      <w:r w:rsidR="00641A8D" w:rsidRPr="00B83B3E">
        <w:fldChar w:fldCharType="end"/>
      </w:r>
      <w:r w:rsidR="0003726C" w:rsidRPr="00B83B3E">
        <w:t>)</w:t>
      </w:r>
      <w:r w:rsidR="001C6999">
        <w:t xml:space="preserve">. </w:t>
      </w:r>
      <w:r w:rsidRPr="00B83B3E">
        <w:t xml:space="preserve">This tool is used by VBA to download </w:t>
      </w:r>
      <w:r w:rsidR="006B7071" w:rsidRPr="00B83B3E">
        <w:t>CAPRI</w:t>
      </w:r>
      <w:r w:rsidRPr="00B83B3E">
        <w:t xml:space="preserve"> audit data for internal reporting.</w:t>
      </w:r>
      <w:r w:rsidR="00EE0CF4">
        <w:t xml:space="preserve"> </w:t>
      </w:r>
      <w:r w:rsidRPr="00B83B3E">
        <w:t>Although a user may see this option on the</w:t>
      </w:r>
      <w:r w:rsidR="00537552" w:rsidRPr="00B83B3E">
        <w:t xml:space="preserve"> </w:t>
      </w:r>
      <w:r w:rsidRPr="00B83B3E">
        <w:t xml:space="preserve">menu, the secondary menu option that </w:t>
      </w:r>
      <w:r w:rsidR="0099385A" w:rsidRPr="00B83B3E">
        <w:t>allows</w:t>
      </w:r>
      <w:r w:rsidR="00537552" w:rsidRPr="00B83B3E">
        <w:t xml:space="preserve"> it to run may not be provided.</w:t>
      </w:r>
      <w:r w:rsidR="00EE0CF4">
        <w:t xml:space="preserve"> </w:t>
      </w:r>
      <w:r w:rsidR="00D73D96" w:rsidRPr="00B83B3E">
        <w:t xml:space="preserve">The utility </w:t>
      </w:r>
      <w:r w:rsidRPr="00B83B3E">
        <w:rPr>
          <w:u w:val="single"/>
        </w:rPr>
        <w:t>automatically continue</w:t>
      </w:r>
      <w:r w:rsidR="00D73D96" w:rsidRPr="00B83B3E">
        <w:rPr>
          <w:u w:val="single"/>
        </w:rPr>
        <w:t>s</w:t>
      </w:r>
      <w:r w:rsidRPr="00B83B3E">
        <w:t xml:space="preserve"> at the last point </w:t>
      </w:r>
      <w:r w:rsidR="00537552" w:rsidRPr="00B83B3E">
        <w:t xml:space="preserve">where </w:t>
      </w:r>
      <w:r w:rsidRPr="00B83B3E">
        <w:t>it stopped if the same filename is selected as during a previous session.</w:t>
      </w:r>
      <w:r w:rsidR="00EE0CF4">
        <w:t xml:space="preserve"> </w:t>
      </w:r>
      <w:r w:rsidRPr="00B83B3E">
        <w:t xml:space="preserve">If a new filename is </w:t>
      </w:r>
      <w:r w:rsidRPr="00B83B3E">
        <w:lastRenderedPageBreak/>
        <w:t>created, the utility start</w:t>
      </w:r>
      <w:r w:rsidR="00D73D96" w:rsidRPr="00B83B3E">
        <w:t>s</w:t>
      </w:r>
      <w:r w:rsidRPr="00B83B3E">
        <w:t xml:space="preserve"> from scratch and download</w:t>
      </w:r>
      <w:r w:rsidR="00D73D96" w:rsidRPr="00B83B3E">
        <w:t>s</w:t>
      </w:r>
      <w:r w:rsidRPr="00B83B3E">
        <w:t xml:space="preserve"> every entry in the VistA Claims system database.</w:t>
      </w:r>
    </w:p>
    <w:p w14:paraId="5C3CDD58" w14:textId="77777777" w:rsidR="00641A8D" w:rsidRPr="00B83B3E" w:rsidRDefault="00641A8D" w:rsidP="00345C0B">
      <w:pPr>
        <w:pStyle w:val="Body3PicCaption"/>
      </w:pPr>
    </w:p>
    <w:p w14:paraId="5C3CDD59" w14:textId="481BAAD2" w:rsidR="000E4B5E" w:rsidRPr="00B83B3E" w:rsidRDefault="006A768B" w:rsidP="00345C0B">
      <w:pPr>
        <w:pStyle w:val="Body3PicCaption"/>
      </w:pPr>
      <w:r w:rsidRPr="00B83B3E">
        <w:drawing>
          <wp:inline distT="0" distB="0" distL="0" distR="0" wp14:anchorId="54A46A35" wp14:editId="428B514A">
            <wp:extent cx="1943100" cy="1438275"/>
            <wp:effectExtent l="0" t="0" r="0" b="9525"/>
            <wp:docPr id="434" name="Picture 158" descr="Displays screen capture of the CAPRI Audit Trail Screen showing download in progress" title="Figure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Description: Screen capture of the CAPRI Audit Trail Screen showing download in progress"/>
                    <pic:cNvPicPr>
                      <a:picLocks noChangeAspect="1" noChangeArrowheads="1"/>
                    </pic:cNvPicPr>
                  </pic:nvPicPr>
                  <pic:blipFill>
                    <a:blip r:embed="rId261" cstate="print"/>
                    <a:srcRect/>
                    <a:stretch>
                      <a:fillRect/>
                    </a:stretch>
                  </pic:blipFill>
                  <pic:spPr bwMode="auto">
                    <a:xfrm>
                      <a:off x="0" y="0"/>
                      <a:ext cx="1943100" cy="1438275"/>
                    </a:xfrm>
                    <a:prstGeom prst="rect">
                      <a:avLst/>
                    </a:prstGeom>
                    <a:noFill/>
                    <a:ln w="9525">
                      <a:noFill/>
                      <a:miter lim="800000"/>
                      <a:headEnd/>
                      <a:tailEnd/>
                    </a:ln>
                  </pic:spPr>
                </pic:pic>
              </a:graphicData>
            </a:graphic>
          </wp:inline>
        </w:drawing>
      </w:r>
    </w:p>
    <w:p w14:paraId="5C3CDD5A" w14:textId="755ABC11" w:rsidR="00D86AF8" w:rsidRPr="00B83B3E" w:rsidRDefault="000E4B5E" w:rsidP="00B52F9B">
      <w:pPr>
        <w:pStyle w:val="Caption"/>
        <w:rPr>
          <w:rFonts w:cs="Times New Roman"/>
        </w:rPr>
      </w:pPr>
      <w:bookmarkStart w:id="1977" w:name="_Ref406769776"/>
      <w:bookmarkStart w:id="1978" w:name="_Toc2082742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209</w:t>
      </w:r>
      <w:r w:rsidR="008D502E">
        <w:rPr>
          <w:rFonts w:cs="Times New Roman"/>
        </w:rPr>
        <w:fldChar w:fldCharType="end"/>
      </w:r>
      <w:bookmarkEnd w:id="1977"/>
      <w:r w:rsidR="001C6999">
        <w:rPr>
          <w:rFonts w:cs="Times New Roman"/>
        </w:rPr>
        <w:t>. CAPRI Audit Trail View.</w:t>
      </w:r>
      <w:bookmarkEnd w:id="1978"/>
    </w:p>
    <w:p w14:paraId="5C3CDD5B" w14:textId="77777777" w:rsidR="00D86AF8" w:rsidRPr="00B83B3E" w:rsidRDefault="00D86AF8" w:rsidP="00A561AD">
      <w:pPr>
        <w:pStyle w:val="Heading2"/>
      </w:pPr>
      <w:bookmarkStart w:id="1979" w:name="_Toc150075141"/>
      <w:bookmarkStart w:id="1980" w:name="_Toc150075210"/>
      <w:bookmarkStart w:id="1981" w:name="_Toc150075271"/>
      <w:bookmarkStart w:id="1982" w:name="_Toc278187871"/>
      <w:bookmarkStart w:id="1983" w:name="_Toc508873701"/>
      <w:bookmarkStart w:id="1984" w:name="_Toc508875051"/>
      <w:bookmarkStart w:id="1985" w:name="_Toc508875905"/>
      <w:bookmarkStart w:id="1986" w:name="_Toc20827568"/>
      <w:r w:rsidRPr="00B83B3E">
        <w:t xml:space="preserve">Miscellaneous </w:t>
      </w:r>
      <w:r w:rsidR="006B7071" w:rsidRPr="00B83B3E">
        <w:t>CAPRI</w:t>
      </w:r>
      <w:r w:rsidRPr="00B83B3E">
        <w:t xml:space="preserve"> Functionality</w:t>
      </w:r>
      <w:bookmarkEnd w:id="1979"/>
      <w:bookmarkEnd w:id="1980"/>
      <w:bookmarkEnd w:id="1981"/>
      <w:bookmarkEnd w:id="1982"/>
      <w:bookmarkEnd w:id="1983"/>
      <w:bookmarkEnd w:id="1984"/>
      <w:bookmarkEnd w:id="1985"/>
      <w:bookmarkEnd w:id="1986"/>
    </w:p>
    <w:p w14:paraId="5C3CDD5C" w14:textId="77777777" w:rsidR="00D86AF8" w:rsidRPr="00B83B3E" w:rsidRDefault="00D86AF8" w:rsidP="00223E83">
      <w:pPr>
        <w:pStyle w:val="Heading3"/>
      </w:pPr>
      <w:bookmarkStart w:id="1987" w:name="_Toc278187872"/>
      <w:bookmarkStart w:id="1988" w:name="_Toc508873702"/>
      <w:bookmarkStart w:id="1989" w:name="_Toc508875052"/>
      <w:bookmarkStart w:id="1990" w:name="_Toc508875906"/>
      <w:bookmarkStart w:id="1991" w:name="_Toc20827569"/>
      <w:r w:rsidRPr="00B83B3E">
        <w:t>Edit Exam List Parameters</w:t>
      </w:r>
      <w:bookmarkEnd w:id="1987"/>
      <w:bookmarkEnd w:id="1988"/>
      <w:bookmarkEnd w:id="1989"/>
      <w:bookmarkEnd w:id="1990"/>
      <w:bookmarkEnd w:id="1991"/>
      <w:r w:rsidRPr="00B83B3E">
        <w:t xml:space="preserve"> </w:t>
      </w:r>
    </w:p>
    <w:p w14:paraId="5C3CDD5D" w14:textId="615FB415" w:rsidR="00D86AF8" w:rsidRPr="00B83B3E" w:rsidRDefault="00680B75" w:rsidP="007172AE">
      <w:pPr>
        <w:pStyle w:val="BodyText"/>
      </w:pPr>
      <w:r w:rsidRPr="00B83B3E">
        <w:t>The m</w:t>
      </w:r>
      <w:r w:rsidR="00D86AF8" w:rsidRPr="00B83B3E">
        <w:t xml:space="preserve">enu </w:t>
      </w:r>
      <w:r w:rsidR="00213B8B" w:rsidRPr="00B83B3E">
        <w:t xml:space="preserve">option </w:t>
      </w:r>
      <w:r w:rsidR="00213B8B" w:rsidRPr="00B83B3E">
        <w:rPr>
          <w:b/>
        </w:rPr>
        <w:t>Edit</w:t>
      </w:r>
      <w:r w:rsidR="00D86AF8" w:rsidRPr="00B83B3E">
        <w:rPr>
          <w:b/>
        </w:rPr>
        <w:t xml:space="preserve"> Exam List Parameter (MAS</w:t>
      </w:r>
      <w:r w:rsidR="00213B8B" w:rsidRPr="00B83B3E">
        <w:rPr>
          <w:b/>
        </w:rPr>
        <w:t>)</w:t>
      </w:r>
      <w:r w:rsidR="00213B8B" w:rsidRPr="00B83B3E">
        <w:t xml:space="preserve"> is</w:t>
      </w:r>
      <w:r w:rsidR="00D86AF8" w:rsidRPr="00B83B3E">
        <w:t xml:space="preserve"> </w:t>
      </w:r>
      <w:r w:rsidR="00213B8B" w:rsidRPr="00B83B3E">
        <w:t>under Tools on</w:t>
      </w:r>
      <w:r w:rsidR="00D86AF8" w:rsidRPr="00B83B3E">
        <w:t xml:space="preserve"> the </w:t>
      </w:r>
      <w:r w:rsidR="006B7071" w:rsidRPr="00B83B3E">
        <w:t>CAPRI</w:t>
      </w:r>
      <w:r w:rsidR="00D86AF8" w:rsidRPr="00B83B3E">
        <w:t xml:space="preserve"> menu bar. Exam List Parameter (MAS) is a tool used by sites to define which exams are performed at a division.</w:t>
      </w:r>
      <w:r w:rsidR="00EE0CF4">
        <w:t xml:space="preserve"> </w:t>
      </w:r>
      <w:r w:rsidR="00D86AF8" w:rsidRPr="00B83B3E">
        <w:t>When an exam request is made via the C&amp;P exams tab, the exam list displays exams as performed or not performed in a division according to this definition.</w:t>
      </w:r>
      <w:r w:rsidR="00EE0CF4">
        <w:t xml:space="preserve"> </w:t>
      </w:r>
      <w:r w:rsidR="009D1410" w:rsidRPr="00B83B3E">
        <w:t>See</w:t>
      </w:r>
      <w:r w:rsidR="001E7469" w:rsidRPr="00B83B3E">
        <w:t xml:space="preserve"> </w:t>
      </w:r>
      <w:r w:rsidR="0003726C" w:rsidRPr="00B83B3E">
        <w:t>(</w:t>
      </w:r>
      <w:r w:rsidR="001C6EAB">
        <w:fldChar w:fldCharType="begin"/>
      </w:r>
      <w:r w:rsidR="001C6EAB">
        <w:instrText xml:space="preserve"> REF _Ref514507771 \h </w:instrText>
      </w:r>
      <w:r w:rsidR="001C6EAB">
        <w:fldChar w:fldCharType="separate"/>
      </w:r>
      <w:r w:rsidR="0081024B">
        <w:t xml:space="preserve">Figure </w:t>
      </w:r>
      <w:r w:rsidR="0081024B">
        <w:rPr>
          <w:noProof/>
        </w:rPr>
        <w:t>2</w:t>
      </w:r>
      <w:r w:rsidR="0081024B">
        <w:noBreakHyphen/>
      </w:r>
      <w:r w:rsidR="0081024B">
        <w:rPr>
          <w:noProof/>
        </w:rPr>
        <w:t>210</w:t>
      </w:r>
      <w:r w:rsidR="0081024B">
        <w:t>. CAPRI Tools Menu—Edit Exam List Parameters.</w:t>
      </w:r>
      <w:r w:rsidR="001C6EAB">
        <w:fldChar w:fldCharType="end"/>
      </w:r>
      <w:r w:rsidR="0003726C" w:rsidRPr="00B83B3E">
        <w:t>)</w:t>
      </w:r>
    </w:p>
    <w:p w14:paraId="5C3CDD5E" w14:textId="68750F1B" w:rsidR="000E4B5E" w:rsidRPr="00B83B3E" w:rsidRDefault="006A768B" w:rsidP="00345C0B">
      <w:pPr>
        <w:pStyle w:val="Body3PicCaption"/>
      </w:pPr>
      <w:r w:rsidRPr="00B83B3E">
        <w:drawing>
          <wp:inline distT="0" distB="0" distL="0" distR="0" wp14:anchorId="17A8AD8A" wp14:editId="3D164805">
            <wp:extent cx="4592955" cy="3175635"/>
            <wp:effectExtent l="0" t="0" r="0" b="5715"/>
            <wp:docPr id="435" name="Picture 83" descr="Displays Tools Menu with Edit Exam List Parameters option selected" title="Figure 2-2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62" cstate="print"/>
                    <a:srcRect/>
                    <a:stretch>
                      <a:fillRect/>
                    </a:stretch>
                  </pic:blipFill>
                  <pic:spPr bwMode="auto">
                    <a:xfrm>
                      <a:off x="0" y="0"/>
                      <a:ext cx="4592955" cy="3175635"/>
                    </a:xfrm>
                    <a:prstGeom prst="rect">
                      <a:avLst/>
                    </a:prstGeom>
                    <a:noFill/>
                  </pic:spPr>
                </pic:pic>
              </a:graphicData>
            </a:graphic>
          </wp:inline>
        </w:drawing>
      </w:r>
    </w:p>
    <w:p w14:paraId="1082450E" w14:textId="41151E99" w:rsidR="00F627D0" w:rsidRDefault="005979D4" w:rsidP="005F7F65">
      <w:pPr>
        <w:pStyle w:val="Caption"/>
      </w:pPr>
      <w:bookmarkStart w:id="1992" w:name="_Ref514507771"/>
      <w:bookmarkStart w:id="1993" w:name="_Toc20827423"/>
      <w:r>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210</w:t>
      </w:r>
      <w:r w:rsidR="00C72CA4">
        <w:rPr>
          <w:noProof/>
        </w:rPr>
        <w:fldChar w:fldCharType="end"/>
      </w:r>
      <w:r w:rsidR="001C6999">
        <w:t>. CAPRI Tools Menu—Edit Exam List Parameters.</w:t>
      </w:r>
      <w:bookmarkEnd w:id="1992"/>
      <w:bookmarkEnd w:id="1993"/>
    </w:p>
    <w:p w14:paraId="5C3CDD61" w14:textId="24B1FED6" w:rsidR="00D86AF8" w:rsidRPr="00B83B3E" w:rsidRDefault="00D86454" w:rsidP="00113C7E">
      <w:pPr>
        <w:pStyle w:val="BodyText"/>
      </w:pPr>
      <w:r w:rsidRPr="00B83B3E">
        <w:t xml:space="preserve">The </w:t>
      </w:r>
      <w:r w:rsidR="000B7C2C" w:rsidRPr="00B83B3E">
        <w:t>Security Key</w:t>
      </w:r>
      <w:r w:rsidRPr="00B83B3E">
        <w:t xml:space="preserve"> </w:t>
      </w:r>
      <w:r w:rsidR="00D514EF" w:rsidRPr="00B83B3E">
        <w:rPr>
          <w:b/>
        </w:rPr>
        <w:t>DVBA CAPRI EXAM LIST EDIT</w:t>
      </w:r>
      <w:r w:rsidR="00554F86" w:rsidRPr="00B83B3E">
        <w:rPr>
          <w:b/>
        </w:rPr>
        <w:t xml:space="preserve"> </w:t>
      </w:r>
      <w:r w:rsidR="00D86AF8" w:rsidRPr="00B83B3E">
        <w:t>should be assigned to the MAS ADPAC, C&amp;P Clinic Clerk, or other individual who is responsible for maintaining the list of C</w:t>
      </w:r>
      <w:r w:rsidR="00557393" w:rsidRPr="00B83B3E">
        <w:t>&amp;P exams performed at the site.</w:t>
      </w:r>
    </w:p>
    <w:p w14:paraId="5C3CDD62" w14:textId="77777777" w:rsidR="00D86AF8" w:rsidRPr="00B83B3E" w:rsidRDefault="00D86AF8" w:rsidP="00113C7E">
      <w:pPr>
        <w:pStyle w:val="BodyText"/>
      </w:pPr>
      <w:r w:rsidRPr="00B83B3E">
        <w:lastRenderedPageBreak/>
        <w:t xml:space="preserve">The </w:t>
      </w:r>
      <w:r w:rsidR="00BD43CF" w:rsidRPr="00B83B3E">
        <w:t>user,</w:t>
      </w:r>
      <w:r w:rsidRPr="00B83B3E">
        <w:t xml:space="preserve"> </w:t>
      </w:r>
      <w:r w:rsidR="00680B75" w:rsidRPr="00B83B3E">
        <w:t xml:space="preserve">who has the </w:t>
      </w:r>
      <w:r w:rsidR="000B7C2C" w:rsidRPr="00B83B3E">
        <w:t>Security Key</w:t>
      </w:r>
      <w:r w:rsidR="00680B75" w:rsidRPr="00B83B3E">
        <w:t xml:space="preserve"> above,</w:t>
      </w:r>
      <w:r w:rsidR="00981A0B" w:rsidRPr="00B83B3E">
        <w:t xml:space="preserve"> </w:t>
      </w:r>
      <w:r w:rsidRPr="00B83B3E">
        <w:t>or programmer access</w:t>
      </w:r>
      <w:r w:rsidR="00981A0B" w:rsidRPr="00B83B3E">
        <w:t>,</w:t>
      </w:r>
      <w:r w:rsidRPr="00B83B3E">
        <w:t xml:space="preserve"> should </w:t>
      </w:r>
      <w:r w:rsidR="00213B8B" w:rsidRPr="00B83B3E">
        <w:t xml:space="preserve">see </w:t>
      </w:r>
      <w:r w:rsidR="00213B8B" w:rsidRPr="00B83B3E">
        <w:rPr>
          <w:b/>
        </w:rPr>
        <w:t>Edit</w:t>
      </w:r>
      <w:r w:rsidRPr="00B83B3E">
        <w:rPr>
          <w:b/>
        </w:rPr>
        <w:t xml:space="preserve"> Exam List Parameter (MAS</w:t>
      </w:r>
      <w:r w:rsidR="00213B8B" w:rsidRPr="00B83B3E">
        <w:rPr>
          <w:b/>
        </w:rPr>
        <w:t xml:space="preserve">) </w:t>
      </w:r>
      <w:r w:rsidR="00213B8B" w:rsidRPr="00B83B3E">
        <w:t>under</w:t>
      </w:r>
      <w:r w:rsidR="00D700D7" w:rsidRPr="00B83B3E">
        <w:t xml:space="preserve"> the T</w:t>
      </w:r>
      <w:r w:rsidRPr="00B83B3E">
        <w:t xml:space="preserve">ools menu option after logging into the </w:t>
      </w:r>
      <w:r w:rsidR="006B7071" w:rsidRPr="00B83B3E">
        <w:t>CAPRI</w:t>
      </w:r>
      <w:r w:rsidRPr="00B83B3E">
        <w:t xml:space="preserve"> GUI executable.</w:t>
      </w:r>
    </w:p>
    <w:p w14:paraId="5C3CDD63" w14:textId="77777777" w:rsidR="00D86AF8" w:rsidRPr="00B83B3E" w:rsidRDefault="00D86AF8" w:rsidP="00113C7E">
      <w:pPr>
        <w:pStyle w:val="BodyText"/>
      </w:pPr>
      <w:r w:rsidRPr="00B83B3E">
        <w:t>If the user do</w:t>
      </w:r>
      <w:r w:rsidR="00D86454" w:rsidRPr="00B83B3E">
        <w:t xml:space="preserve">es not have option context DVBA </w:t>
      </w:r>
      <w:r w:rsidR="006B7071" w:rsidRPr="00B83B3E">
        <w:t>CAPRI</w:t>
      </w:r>
      <w:r w:rsidR="00D86454" w:rsidRPr="00B83B3E">
        <w:t xml:space="preserve"> GUI,</w:t>
      </w:r>
      <w:r w:rsidRPr="00B83B3E">
        <w:t xml:space="preserve"> </w:t>
      </w:r>
      <w:r w:rsidR="00680B75" w:rsidRPr="00B83B3E">
        <w:t>it should be assigned</w:t>
      </w:r>
      <w:r w:rsidRPr="00B83B3E">
        <w:t xml:space="preserve"> to their secondary menu.</w:t>
      </w:r>
    </w:p>
    <w:p w14:paraId="5C3CDD64" w14:textId="02D573F9" w:rsidR="00D86AF8" w:rsidRPr="00B83B3E" w:rsidRDefault="00D86AF8" w:rsidP="00113C7E">
      <w:pPr>
        <w:pStyle w:val="BodyText"/>
      </w:pPr>
      <w:r w:rsidRPr="00B83B3E">
        <w:t>For users wh</w:t>
      </w:r>
      <w:r w:rsidR="00680B75" w:rsidRPr="00B83B3E">
        <w:t xml:space="preserve">o do not hold this </w:t>
      </w:r>
      <w:r w:rsidR="000B7C2C" w:rsidRPr="00B83B3E">
        <w:t xml:space="preserve">Security Key </w:t>
      </w:r>
      <w:r w:rsidR="00680B75" w:rsidRPr="00B83B3E">
        <w:t>or</w:t>
      </w:r>
      <w:r w:rsidR="000B7C2C" w:rsidRPr="00B83B3E">
        <w:t xml:space="preserve"> who</w:t>
      </w:r>
      <w:r w:rsidR="00680B75" w:rsidRPr="00B83B3E">
        <w:t xml:space="preserve"> have @</w:t>
      </w:r>
      <w:r w:rsidRPr="00B83B3E">
        <w:t xml:space="preserve"> </w:t>
      </w:r>
      <w:proofErr w:type="spellStart"/>
      <w:r w:rsidRPr="00B83B3E">
        <w:t>FileMan</w:t>
      </w:r>
      <w:proofErr w:type="spellEnd"/>
      <w:r w:rsidRPr="00B83B3E">
        <w:t xml:space="preserve"> access, the option </w:t>
      </w:r>
      <w:r w:rsidR="00254AD3" w:rsidRPr="00B83B3E">
        <w:t>is</w:t>
      </w:r>
      <w:r w:rsidRPr="00B83B3E">
        <w:t xml:space="preserve"> </w:t>
      </w:r>
      <w:r w:rsidR="003136F5" w:rsidRPr="00B83B3E">
        <w:t>not displayed</w:t>
      </w:r>
      <w:r w:rsidRPr="00B83B3E">
        <w:t>.</w:t>
      </w:r>
      <w:r w:rsidR="00EE0CF4">
        <w:t xml:space="preserve"> </w:t>
      </w:r>
      <w:r w:rsidRPr="00B83B3E">
        <w:t xml:space="preserve">When </w:t>
      </w:r>
      <w:r w:rsidR="00680B75" w:rsidRPr="00B83B3E">
        <w:t xml:space="preserve">a </w:t>
      </w:r>
      <w:r w:rsidRPr="00B83B3E">
        <w:t xml:space="preserve">user clicks </w:t>
      </w:r>
      <w:r w:rsidRPr="00B83B3E">
        <w:rPr>
          <w:b/>
        </w:rPr>
        <w:t>Edit Exam List Parameter (MAS)</w:t>
      </w:r>
      <w:r w:rsidR="00D700D7" w:rsidRPr="00B83B3E">
        <w:t>,</w:t>
      </w:r>
      <w:r w:rsidRPr="00B83B3E">
        <w:t xml:space="preserve"> the dialog box </w:t>
      </w:r>
      <w:r w:rsidR="003136F5" w:rsidRPr="00B83B3E">
        <w:t xml:space="preserve">in </w:t>
      </w:r>
      <w:r w:rsidR="00EA1E40" w:rsidRPr="00B83B3E">
        <w:t>(</w:t>
      </w:r>
      <w:r w:rsidR="00641A8D" w:rsidRPr="00B83B3E">
        <w:fldChar w:fldCharType="begin"/>
      </w:r>
      <w:r w:rsidR="00641A8D" w:rsidRPr="00B83B3E">
        <w:instrText xml:space="preserve"> REF _Ref406769740 \h </w:instrText>
      </w:r>
      <w:r w:rsidR="00B83B3E">
        <w:instrText xml:space="preserve"> \* MERGEFORMAT </w:instrText>
      </w:r>
      <w:r w:rsidR="00641A8D" w:rsidRPr="00B83B3E">
        <w:fldChar w:fldCharType="separate"/>
      </w:r>
      <w:r w:rsidR="0081024B" w:rsidRPr="00B83B3E">
        <w:t xml:space="preserve">Figure </w:t>
      </w:r>
      <w:r w:rsidR="0081024B">
        <w:rPr>
          <w:noProof/>
        </w:rPr>
        <w:t>2</w:t>
      </w:r>
      <w:r w:rsidR="0081024B">
        <w:rPr>
          <w:noProof/>
        </w:rPr>
        <w:noBreakHyphen/>
        <w:t>211</w:t>
      </w:r>
      <w:r w:rsidR="00641A8D" w:rsidRPr="00B83B3E">
        <w:fldChar w:fldCharType="end"/>
      </w:r>
      <w:r w:rsidR="00EA1E40" w:rsidRPr="00B83B3E">
        <w:t>)</w:t>
      </w:r>
      <w:r w:rsidRPr="00B83B3E">
        <w:t xml:space="preserve"> displayed.</w:t>
      </w:r>
      <w:r w:rsidR="00EE0CF4">
        <w:t xml:space="preserve"> </w:t>
      </w:r>
      <w:r w:rsidRPr="00B83B3E">
        <w:t xml:space="preserve">Parameters that are set in this window </w:t>
      </w:r>
      <w:r w:rsidR="00D700D7" w:rsidRPr="00B83B3E">
        <w:t>are</w:t>
      </w:r>
      <w:r w:rsidRPr="00B83B3E">
        <w:t xml:space="preserve"> displayed in </w:t>
      </w:r>
      <w:r w:rsidR="00213B8B" w:rsidRPr="00B83B3E">
        <w:t xml:space="preserve">the </w:t>
      </w:r>
      <w:r w:rsidR="00213B8B" w:rsidRPr="00B83B3E">
        <w:rPr>
          <w:b/>
        </w:rPr>
        <w:t>Add</w:t>
      </w:r>
      <w:r w:rsidRPr="00B83B3E">
        <w:rPr>
          <w:b/>
        </w:rPr>
        <w:t xml:space="preserve"> a New C&amp;P </w:t>
      </w:r>
      <w:r w:rsidR="00213B8B" w:rsidRPr="00B83B3E">
        <w:rPr>
          <w:b/>
        </w:rPr>
        <w:t>Exam</w:t>
      </w:r>
      <w:r w:rsidR="00213B8B" w:rsidRPr="00B83B3E">
        <w:t xml:space="preserve"> dialog</w:t>
      </w:r>
      <w:r w:rsidRPr="00B83B3E">
        <w:t xml:space="preserve"> box.</w:t>
      </w:r>
    </w:p>
    <w:p w14:paraId="5AB6DF43" w14:textId="543F5762" w:rsidR="00554F86" w:rsidRPr="00B83B3E" w:rsidRDefault="00787941" w:rsidP="00554F86">
      <w:pPr>
        <w:spacing w:after="60"/>
      </w:pPr>
      <w:r w:rsidRPr="00B83B3E">
        <w:t>If a new division(s) has/have been added, the next time a user uses this option it set</w:t>
      </w:r>
      <w:r w:rsidR="00620542" w:rsidRPr="00B83B3E">
        <w:t>s</w:t>
      </w:r>
      <w:r w:rsidRPr="00B83B3E">
        <w:t xml:space="preserve"> the new division(s) </w:t>
      </w:r>
      <w:r w:rsidRPr="0048336A">
        <w:t xml:space="preserve">to </w:t>
      </w:r>
      <w:r w:rsidR="00554F86" w:rsidRPr="0048336A">
        <w:t>in</w:t>
      </w:r>
      <w:r w:rsidRPr="0048336A">
        <w:t>active</w:t>
      </w:r>
      <w:r w:rsidR="00554F86" w:rsidRPr="0048336A">
        <w:t xml:space="preserve"> by default</w:t>
      </w:r>
      <w:r w:rsidRPr="0048336A">
        <w:t>.</w:t>
      </w:r>
      <w:r w:rsidR="00554F86" w:rsidRPr="0048336A">
        <w:t xml:space="preserve"> CAPRI user</w:t>
      </w:r>
      <w:r w:rsidR="00223FD7" w:rsidRPr="0048336A">
        <w:t>s</w:t>
      </w:r>
      <w:r w:rsidR="00554F86" w:rsidRPr="0048336A">
        <w:t xml:space="preserve"> can manually activate the new division(s) by unchecking the ‘Completely Inactive this Division’s checkbox.</w:t>
      </w:r>
    </w:p>
    <w:p w14:paraId="5C3CDD66" w14:textId="7FAD1EC3" w:rsidR="00C11464" w:rsidRPr="00B83B3E" w:rsidRDefault="00C11464" w:rsidP="00113C7E">
      <w:pPr>
        <w:pStyle w:val="BodyText"/>
      </w:pPr>
      <w:r w:rsidRPr="00B83B3E">
        <w:t xml:space="preserve">To turn off a division so it is not available for user selection, the user selects the division on the left of the screen then selects the box labeled </w:t>
      </w:r>
      <w:r w:rsidRPr="00B83B3E">
        <w:rPr>
          <w:b/>
        </w:rPr>
        <w:t>Completely Inactivate this Division</w:t>
      </w:r>
      <w:r w:rsidRPr="00B83B3E">
        <w:t xml:space="preserve"> in the </w:t>
      </w:r>
      <w:r w:rsidRPr="00B83B3E">
        <w:rPr>
          <w:b/>
        </w:rPr>
        <w:t xml:space="preserve">Edit Exam List Parameters (MAS) </w:t>
      </w:r>
      <w:r w:rsidRPr="00B83B3E">
        <w:t>window as shown in (</w:t>
      </w:r>
      <w:r w:rsidR="00A065BD">
        <w:fldChar w:fldCharType="begin"/>
      </w:r>
      <w:r w:rsidR="00A065BD">
        <w:instrText xml:space="preserve"> REF _Ref514864136 \h </w:instrText>
      </w:r>
      <w:r w:rsidR="00A065BD">
        <w:fldChar w:fldCharType="separate"/>
      </w:r>
      <w:r w:rsidR="0081024B">
        <w:t xml:space="preserve">Edit Exam List Parameters </w:t>
      </w:r>
      <w:proofErr w:type="spellStart"/>
      <w:r w:rsidR="0081024B">
        <w:t>Screen.</w:t>
      </w:r>
      <w:r w:rsidR="00A065BD">
        <w:fldChar w:fldCharType="end"/>
      </w:r>
      <w:r w:rsidR="00A065BD">
        <w:fldChar w:fldCharType="begin"/>
      </w:r>
      <w:r w:rsidR="00A065BD">
        <w:instrText xml:space="preserve"> REF _Ref406769740 \h </w:instrText>
      </w:r>
      <w:r w:rsidR="00A065BD">
        <w:fldChar w:fldCharType="separate"/>
      </w:r>
      <w:r w:rsidR="0081024B" w:rsidRPr="00B83B3E">
        <w:t>Figure</w:t>
      </w:r>
      <w:proofErr w:type="spellEnd"/>
      <w:r w:rsidR="0081024B" w:rsidRPr="00B83B3E">
        <w:t xml:space="preserve"> </w:t>
      </w:r>
      <w:r w:rsidR="0081024B">
        <w:rPr>
          <w:noProof/>
        </w:rPr>
        <w:t>2</w:t>
      </w:r>
      <w:r w:rsidR="0081024B">
        <w:noBreakHyphen/>
      </w:r>
      <w:r w:rsidR="0081024B">
        <w:rPr>
          <w:noProof/>
        </w:rPr>
        <w:t>211</w:t>
      </w:r>
      <w:r w:rsidR="00A065BD">
        <w:fldChar w:fldCharType="end"/>
      </w:r>
      <w:r w:rsidRPr="00B83B3E">
        <w:t>).</w:t>
      </w:r>
      <w:r w:rsidR="00EE0CF4">
        <w:t xml:space="preserve"> </w:t>
      </w:r>
      <w:r w:rsidRPr="00B83B3E">
        <w:t xml:space="preserve">A textbox is provided for </w:t>
      </w:r>
      <w:r w:rsidR="00E87082">
        <w:rPr>
          <w:rFonts w:ascii="Calibri" w:hAnsi="Calibri"/>
          <w:color w:val="F4F4F4"/>
          <w:sz w:val="22"/>
          <w:szCs w:val="22"/>
          <w:vertAlign w:val="subscript"/>
        </w:rPr>
        <w:t>&lt;</w:t>
      </w:r>
      <w:r w:rsidRPr="00B83B3E">
        <w:t>comments relating to a specific division.</w:t>
      </w:r>
    </w:p>
    <w:p w14:paraId="5C3CDD67" w14:textId="58926AEA" w:rsidR="00C11464" w:rsidRPr="00B83B3E" w:rsidRDefault="00C11464" w:rsidP="00113C7E">
      <w:pPr>
        <w:pStyle w:val="BodyText"/>
      </w:pPr>
      <w:r w:rsidRPr="00B83B3E">
        <w:t xml:space="preserve">When selecting </w:t>
      </w:r>
      <w:r w:rsidRPr="00B83B3E">
        <w:rPr>
          <w:b/>
        </w:rPr>
        <w:t>Edit Exam List Parameters (MAS)</w:t>
      </w:r>
      <w:r w:rsidRPr="00B83B3E">
        <w:t xml:space="preserve"> for the first time, CAPRI automatically finds the site’s divisions and activates all exams for each division in a default list.</w:t>
      </w:r>
      <w:r w:rsidR="00EE0CF4">
        <w:t xml:space="preserve"> </w:t>
      </w:r>
      <w:r w:rsidRPr="00B83B3E">
        <w:t>The user is then able to add new lists or modify the default list that was created.</w:t>
      </w:r>
    </w:p>
    <w:p w14:paraId="5C3CDD68" w14:textId="77777777" w:rsidR="00C11464" w:rsidRPr="00B83B3E" w:rsidRDefault="00C11464" w:rsidP="00113C7E">
      <w:pPr>
        <w:pStyle w:val="BodyText"/>
      </w:pPr>
      <w:r w:rsidRPr="00B83B3E">
        <w:t xml:space="preserve">To enable a specified group of users to order certain exams, the user may create a custom list by selecting the </w:t>
      </w:r>
      <w:r w:rsidRPr="00B83B3E">
        <w:rPr>
          <w:b/>
        </w:rPr>
        <w:t>Add New</w:t>
      </w:r>
      <w:r w:rsidRPr="00B83B3E">
        <w:t xml:space="preserve"> button in the </w:t>
      </w:r>
      <w:r w:rsidRPr="00B83B3E">
        <w:rPr>
          <w:b/>
        </w:rPr>
        <w:t>Edit Exam List Parameters (MAS)</w:t>
      </w:r>
      <w:r w:rsidRPr="00B83B3E">
        <w:t xml:space="preserve"> window.</w:t>
      </w:r>
    </w:p>
    <w:p w14:paraId="5C3CDD69" w14:textId="6DD17053" w:rsidR="000E4B5E" w:rsidRPr="00B83B3E" w:rsidRDefault="006A768B" w:rsidP="00345C0B">
      <w:pPr>
        <w:pStyle w:val="Body3PicCaption"/>
      </w:pPr>
      <w:r w:rsidRPr="00B83B3E">
        <w:drawing>
          <wp:inline distT="0" distB="0" distL="0" distR="0" wp14:anchorId="0FA3C549" wp14:editId="18D43227">
            <wp:extent cx="4412809" cy="3080951"/>
            <wp:effectExtent l="0" t="0" r="6985" b="5715"/>
            <wp:docPr id="436" name="Picture 436" descr="Displays the Edit Exam List Parameters (MAS) window" title="Figure 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4413978" cy="3081767"/>
                    </a:xfrm>
                    <a:prstGeom prst="rect">
                      <a:avLst/>
                    </a:prstGeom>
                  </pic:spPr>
                </pic:pic>
              </a:graphicData>
            </a:graphic>
          </wp:inline>
        </w:drawing>
      </w:r>
    </w:p>
    <w:p w14:paraId="5C3CDD6A" w14:textId="5AA906A1" w:rsidR="00966DCD" w:rsidRPr="00B83B3E" w:rsidRDefault="000E4B5E" w:rsidP="00B52F9B">
      <w:pPr>
        <w:pStyle w:val="Caption"/>
        <w:rPr>
          <w:rFonts w:cs="Times New Roman"/>
        </w:rPr>
      </w:pPr>
      <w:bookmarkStart w:id="1994" w:name="_Ref406769740"/>
      <w:bookmarkStart w:id="1995" w:name="_Ref514864026"/>
      <w:bookmarkStart w:id="1996" w:name="_Toc2082742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211</w:t>
      </w:r>
      <w:r w:rsidR="008D502E">
        <w:rPr>
          <w:rFonts w:cs="Times New Roman"/>
        </w:rPr>
        <w:fldChar w:fldCharType="end"/>
      </w:r>
      <w:bookmarkEnd w:id="1994"/>
      <w:r w:rsidR="005A39A1">
        <w:rPr>
          <w:rFonts w:cs="Times New Roman"/>
        </w:rPr>
        <w:t xml:space="preserve">. </w:t>
      </w:r>
      <w:bookmarkStart w:id="1997" w:name="_Ref514864136"/>
      <w:r w:rsidR="005A39A1">
        <w:rPr>
          <w:rFonts w:cs="Times New Roman"/>
        </w:rPr>
        <w:t>Edit Exam List Parameters Screen.</w:t>
      </w:r>
      <w:bookmarkEnd w:id="1995"/>
      <w:bookmarkEnd w:id="1996"/>
      <w:bookmarkEnd w:id="1997"/>
    </w:p>
    <w:p w14:paraId="0E6FE6FB" w14:textId="77777777" w:rsidR="00CD5E1B" w:rsidRDefault="00CD5E1B" w:rsidP="005F7F65"/>
    <w:p w14:paraId="5C3CDD6D" w14:textId="377DBD19" w:rsidR="00D86AF8" w:rsidRPr="00CD5E1B" w:rsidRDefault="00D86AF8" w:rsidP="005F7F65">
      <w:r w:rsidRPr="00CD5E1B">
        <w:t xml:space="preserve">When the user selects an </w:t>
      </w:r>
      <w:proofErr w:type="gramStart"/>
      <w:r w:rsidRPr="00CD5E1B">
        <w:t>exam</w:t>
      </w:r>
      <w:proofErr w:type="gramEnd"/>
      <w:r w:rsidRPr="00CD5E1B">
        <w:t xml:space="preserve"> list defined for a division, the Edit Selected button is enabled.</w:t>
      </w:r>
      <w:r w:rsidR="00EE0CF4">
        <w:t xml:space="preserve"> </w:t>
      </w:r>
      <w:r w:rsidR="006B7071" w:rsidRPr="00CD5E1B">
        <w:t xml:space="preserve">Selecting </w:t>
      </w:r>
      <w:r w:rsidRPr="00CD5E1B">
        <w:t>this button trigger</w:t>
      </w:r>
      <w:r w:rsidR="00D86454" w:rsidRPr="00CD5E1B">
        <w:t>s</w:t>
      </w:r>
      <w:r w:rsidRPr="00CD5E1B">
        <w:t xml:space="preserve"> the display of the screen below</w:t>
      </w:r>
      <w:r w:rsidR="00C11464" w:rsidRPr="00CD5E1B">
        <w:t xml:space="preserve"> (</w:t>
      </w:r>
      <w:r w:rsidR="00641A8D" w:rsidRPr="00CD5E1B">
        <w:fldChar w:fldCharType="begin"/>
      </w:r>
      <w:r w:rsidR="00641A8D" w:rsidRPr="00CD5E1B">
        <w:instrText xml:space="preserve"> REF _Ref406769699 \h </w:instrText>
      </w:r>
      <w:r w:rsidR="00B83B3E" w:rsidRPr="00CD5E1B">
        <w:instrText xml:space="preserve"> \* MERGEFORMAT </w:instrText>
      </w:r>
      <w:r w:rsidR="00641A8D" w:rsidRPr="00CD5E1B">
        <w:fldChar w:fldCharType="separate"/>
      </w:r>
      <w:r w:rsidR="0081024B" w:rsidRPr="00B83B3E">
        <w:t xml:space="preserve">Figure </w:t>
      </w:r>
      <w:r w:rsidR="0081024B">
        <w:t>2</w:t>
      </w:r>
      <w:r w:rsidR="0081024B">
        <w:noBreakHyphen/>
        <w:t>212</w:t>
      </w:r>
      <w:r w:rsidR="00641A8D" w:rsidRPr="00CD5E1B">
        <w:fldChar w:fldCharType="end"/>
      </w:r>
      <w:r w:rsidR="00C11464" w:rsidRPr="00CD5E1B">
        <w:t>)</w:t>
      </w:r>
      <w:r w:rsidRPr="00CD5E1B">
        <w:t xml:space="preserve"> to enable users to modify the list of exams and add comme</w:t>
      </w:r>
      <w:r w:rsidR="00D86454" w:rsidRPr="00CD5E1B">
        <w:t xml:space="preserve">nts about a </w:t>
      </w:r>
      <w:proofErr w:type="gramStart"/>
      <w:r w:rsidR="00D86454" w:rsidRPr="00CD5E1B">
        <w:t>particular list</w:t>
      </w:r>
      <w:proofErr w:type="gramEnd"/>
      <w:r w:rsidR="00D86454" w:rsidRPr="00CD5E1B">
        <w:t xml:space="preserve"> </w:t>
      </w:r>
      <w:r w:rsidRPr="00CD5E1B">
        <w:t>or exam.</w:t>
      </w:r>
    </w:p>
    <w:p w14:paraId="5C3CDD6E" w14:textId="16CF011D" w:rsidR="000E4B5E" w:rsidRPr="00B83B3E" w:rsidRDefault="006A768B" w:rsidP="00345C0B">
      <w:pPr>
        <w:pStyle w:val="Body3PicCaption"/>
      </w:pPr>
      <w:r w:rsidRPr="00B83B3E">
        <w:lastRenderedPageBreak/>
        <w:drawing>
          <wp:inline distT="0" distB="0" distL="0" distR="0" wp14:anchorId="05B2E525" wp14:editId="3B0D7011">
            <wp:extent cx="4457700" cy="2628900"/>
            <wp:effectExtent l="19050" t="19050" r="19050" b="19050"/>
            <wp:docPr id="437" name="Picture 23" descr="Displays screen that enables users to modify the list of exams and add comments about a particular list or exam" title="Figure 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4" cstate="print"/>
                    <a:srcRect/>
                    <a:stretch>
                      <a:fillRect/>
                    </a:stretch>
                  </pic:blipFill>
                  <pic:spPr bwMode="auto">
                    <a:xfrm>
                      <a:off x="0" y="0"/>
                      <a:ext cx="4457700" cy="2628900"/>
                    </a:xfrm>
                    <a:prstGeom prst="rect">
                      <a:avLst/>
                    </a:prstGeom>
                    <a:noFill/>
                    <a:ln w="6350" cmpd="sng">
                      <a:solidFill>
                        <a:srgbClr val="000000"/>
                      </a:solidFill>
                      <a:miter lim="800000"/>
                      <a:headEnd/>
                      <a:tailEnd/>
                    </a:ln>
                    <a:effectLst/>
                  </pic:spPr>
                </pic:pic>
              </a:graphicData>
            </a:graphic>
          </wp:inline>
        </w:drawing>
      </w:r>
    </w:p>
    <w:p w14:paraId="5C3CDD6F" w14:textId="748489AA" w:rsidR="00B36C36" w:rsidRPr="00B83B3E" w:rsidRDefault="000E4B5E" w:rsidP="00B52F9B">
      <w:pPr>
        <w:pStyle w:val="Caption"/>
        <w:rPr>
          <w:rFonts w:cs="Times New Roman"/>
        </w:rPr>
      </w:pPr>
      <w:bookmarkStart w:id="1998" w:name="_Ref406769699"/>
      <w:bookmarkStart w:id="1999" w:name="_Toc2082742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212</w:t>
      </w:r>
      <w:r w:rsidR="008D502E">
        <w:rPr>
          <w:rFonts w:cs="Times New Roman"/>
        </w:rPr>
        <w:fldChar w:fldCharType="end"/>
      </w:r>
      <w:bookmarkEnd w:id="1998"/>
      <w:r w:rsidR="005A39A1">
        <w:rPr>
          <w:rFonts w:cs="Times New Roman"/>
        </w:rPr>
        <w:t xml:space="preserve">. Edit Exam List Parameters </w:t>
      </w:r>
      <w:r w:rsidR="00692ED6">
        <w:rPr>
          <w:rFonts w:cs="Times New Roman"/>
        </w:rPr>
        <w:t>Dialog Window</w:t>
      </w:r>
      <w:r w:rsidR="005A39A1">
        <w:rPr>
          <w:rFonts w:cs="Times New Roman"/>
        </w:rPr>
        <w:t>.</w:t>
      </w:r>
      <w:bookmarkEnd w:id="1999"/>
    </w:p>
    <w:p w14:paraId="5C3CDD70" w14:textId="77777777" w:rsidR="00E26469" w:rsidRPr="00B83B3E" w:rsidRDefault="00E26469" w:rsidP="00557393">
      <w:pPr>
        <w:pStyle w:val="BodyText"/>
      </w:pPr>
    </w:p>
    <w:p w14:paraId="5C3CDD71" w14:textId="77777777" w:rsidR="00D86AF8" w:rsidRPr="00B83B3E" w:rsidRDefault="00D86AF8" w:rsidP="00557393">
      <w:pPr>
        <w:pStyle w:val="BodyText"/>
      </w:pPr>
      <w:r w:rsidRPr="00B83B3E">
        <w:t>The checkmarks in the checkboxes</w:t>
      </w:r>
      <w:r w:rsidR="00680B75" w:rsidRPr="00B83B3E">
        <w:t xml:space="preserve"> next to the exam name indicate</w:t>
      </w:r>
      <w:r w:rsidRPr="00B83B3E">
        <w:t xml:space="preserve"> that the exams are activated. </w:t>
      </w:r>
    </w:p>
    <w:p w14:paraId="5C3CDD72" w14:textId="73D7C1E2" w:rsidR="00D86AF8" w:rsidRPr="00B83B3E" w:rsidRDefault="00D86AF8" w:rsidP="00557393">
      <w:pPr>
        <w:pStyle w:val="BodyText"/>
      </w:pPr>
      <w:r w:rsidRPr="00B83B3E">
        <w:t>Users can modify (turn off) the default as well as the custom exam list by clearing the check mark</w:t>
      </w:r>
      <w:r w:rsidR="00836B46" w:rsidRPr="00B83B3E">
        <w:t>s</w:t>
      </w:r>
      <w:r w:rsidRPr="00B83B3E">
        <w:t xml:space="preserve"> from the checkboxes next to the exams they wish to turn off.</w:t>
      </w:r>
      <w:r w:rsidR="00EE0CF4">
        <w:t xml:space="preserve"> </w:t>
      </w:r>
      <w:r w:rsidR="000E1378" w:rsidRPr="00B83B3E">
        <w:t xml:space="preserve">This </w:t>
      </w:r>
      <w:r w:rsidRPr="00B83B3E">
        <w:t>cause</w:t>
      </w:r>
      <w:r w:rsidR="000E1378" w:rsidRPr="00B83B3E">
        <w:t>s</w:t>
      </w:r>
      <w:r w:rsidRPr="00B83B3E">
        <w:t xml:space="preserve"> the exam to display in red in </w:t>
      </w:r>
      <w:r w:rsidR="00213B8B" w:rsidRPr="00B83B3E">
        <w:t xml:space="preserve">the </w:t>
      </w:r>
      <w:r w:rsidR="00213B8B" w:rsidRPr="00B83B3E">
        <w:rPr>
          <w:b/>
        </w:rPr>
        <w:t>Add</w:t>
      </w:r>
      <w:r w:rsidRPr="00B83B3E">
        <w:rPr>
          <w:b/>
        </w:rPr>
        <w:t xml:space="preserve"> a New </w:t>
      </w:r>
      <w:r w:rsidR="00213B8B" w:rsidRPr="00B83B3E">
        <w:rPr>
          <w:b/>
        </w:rPr>
        <w:t>Exam</w:t>
      </w:r>
      <w:r w:rsidR="00213B8B" w:rsidRPr="00B83B3E">
        <w:t xml:space="preserve"> dialog</w:t>
      </w:r>
      <w:r w:rsidRPr="00B83B3E">
        <w:t xml:space="preserve"> box, indicating that the exam is not performed at the </w:t>
      </w:r>
      <w:proofErr w:type="gramStart"/>
      <w:r w:rsidRPr="00B83B3E">
        <w:t>particular facility</w:t>
      </w:r>
      <w:proofErr w:type="gramEnd"/>
      <w:r w:rsidRPr="00B83B3E">
        <w:t>.</w:t>
      </w:r>
    </w:p>
    <w:p w14:paraId="5C3CDD73" w14:textId="77777777" w:rsidR="00D86AF8" w:rsidRPr="00B83B3E" w:rsidRDefault="00D86AF8" w:rsidP="00557393">
      <w:pPr>
        <w:pStyle w:val="BodyText"/>
      </w:pPr>
      <w:r w:rsidRPr="00B83B3E">
        <w:t>If exams are turned off via future DVB patches, t</w:t>
      </w:r>
      <w:r w:rsidR="000E1378" w:rsidRPr="00B83B3E">
        <w:t xml:space="preserve">hey </w:t>
      </w:r>
      <w:r w:rsidR="007F1E3C" w:rsidRPr="00B83B3E">
        <w:t xml:space="preserve">no longer </w:t>
      </w:r>
      <w:r w:rsidR="000E1378" w:rsidRPr="00B83B3E">
        <w:t>display</w:t>
      </w:r>
      <w:r w:rsidR="007F1E3C" w:rsidRPr="00B83B3E">
        <w:t xml:space="preserve"> in the </w:t>
      </w:r>
      <w:r w:rsidRPr="00B83B3E">
        <w:rPr>
          <w:b/>
        </w:rPr>
        <w:t>New Exam</w:t>
      </w:r>
      <w:r w:rsidRPr="00B83B3E">
        <w:t xml:space="preserve"> dialog box.</w:t>
      </w:r>
    </w:p>
    <w:p w14:paraId="5C3CDD74" w14:textId="77777777" w:rsidR="00D86AF8" w:rsidRPr="00B83B3E" w:rsidRDefault="00D86AF8" w:rsidP="00557393">
      <w:pPr>
        <w:pStyle w:val="BodyText"/>
      </w:pPr>
      <w:r w:rsidRPr="00B83B3E">
        <w:t xml:space="preserve">If a patch releases a new exam, it </w:t>
      </w:r>
      <w:r w:rsidR="00254AD3" w:rsidRPr="00B83B3E">
        <w:t>is</w:t>
      </w:r>
      <w:r w:rsidRPr="00B83B3E">
        <w:t xml:space="preserve"> shown t</w:t>
      </w:r>
      <w:r w:rsidR="007F1E3C" w:rsidRPr="00B83B3E">
        <w:t xml:space="preserve">o all users until someone uses </w:t>
      </w:r>
      <w:r w:rsidRPr="00B83B3E">
        <w:rPr>
          <w:b/>
        </w:rPr>
        <w:t>Edit Exam List Parameter (MAS)</w:t>
      </w:r>
      <w:r w:rsidRPr="00B83B3E">
        <w:t xml:space="preserve"> to turn it off. </w:t>
      </w:r>
    </w:p>
    <w:p w14:paraId="5C3CDD75" w14:textId="4A5F2E91" w:rsidR="00D86AF8" w:rsidRPr="00B83B3E" w:rsidRDefault="00D86AF8" w:rsidP="00557393">
      <w:pPr>
        <w:pStyle w:val="BodyText"/>
      </w:pPr>
      <w:r w:rsidRPr="00B83B3E">
        <w:t xml:space="preserve">Comments may be added for the exam list in the </w:t>
      </w:r>
      <w:r w:rsidR="007F1E3C" w:rsidRPr="00B83B3E">
        <w:t xml:space="preserve">section labeled </w:t>
      </w:r>
      <w:r w:rsidR="007F1E3C" w:rsidRPr="00B83B3E">
        <w:rPr>
          <w:b/>
        </w:rPr>
        <w:t>Comment for this list of exams</w:t>
      </w:r>
      <w:r w:rsidR="00BD43CF" w:rsidRPr="00B83B3E">
        <w:t>.</w:t>
      </w:r>
      <w:r w:rsidR="00EE0CF4">
        <w:t xml:space="preserve"> </w:t>
      </w:r>
      <w:r w:rsidRPr="00B83B3E">
        <w:t xml:space="preserve">Users can place comments, reminders, </w:t>
      </w:r>
      <w:r w:rsidR="00836B46" w:rsidRPr="00B83B3E">
        <w:t xml:space="preserve">or </w:t>
      </w:r>
      <w:r w:rsidRPr="00B83B3E">
        <w:t>notes</w:t>
      </w:r>
      <w:r w:rsidR="00836B46" w:rsidRPr="00B83B3E">
        <w:t xml:space="preserve"> </w:t>
      </w:r>
      <w:r w:rsidRPr="00B83B3E">
        <w:t>about an</w:t>
      </w:r>
      <w:r w:rsidR="007F1E3C" w:rsidRPr="00B83B3E">
        <w:t xml:space="preserve"> exam in the text box labeled, </w:t>
      </w:r>
      <w:r w:rsidRPr="00B83B3E">
        <w:rPr>
          <w:b/>
        </w:rPr>
        <w:t>Comment</w:t>
      </w:r>
      <w:r w:rsidRPr="00B83B3E">
        <w:t xml:space="preserve"> </w:t>
      </w:r>
      <w:r w:rsidRPr="00B83B3E">
        <w:rPr>
          <w:b/>
        </w:rPr>
        <w:t>to be displayed when thi</w:t>
      </w:r>
      <w:r w:rsidR="006B7071" w:rsidRPr="00B83B3E">
        <w:rPr>
          <w:b/>
        </w:rPr>
        <w:t>s exam is selected</w:t>
      </w:r>
      <w:r w:rsidR="00BD43CF" w:rsidRPr="00B83B3E">
        <w:t>.</w:t>
      </w:r>
      <w:r w:rsidR="00EE0CF4">
        <w:t xml:space="preserve"> </w:t>
      </w:r>
      <w:r w:rsidR="006B7071" w:rsidRPr="00B83B3E">
        <w:t xml:space="preserve">Selecting </w:t>
      </w:r>
      <w:r w:rsidR="000E1378" w:rsidRPr="00B83B3E">
        <w:t xml:space="preserve">the exam </w:t>
      </w:r>
      <w:r w:rsidRPr="00B83B3E">
        <w:t>bring</w:t>
      </w:r>
      <w:r w:rsidR="000E1378" w:rsidRPr="00B83B3E">
        <w:t>s</w:t>
      </w:r>
      <w:r w:rsidRPr="00B83B3E">
        <w:t xml:space="preserve"> the textbox </w:t>
      </w:r>
      <w:r w:rsidR="00836B46" w:rsidRPr="00B83B3E">
        <w:t>in</w:t>
      </w:r>
      <w:r w:rsidRPr="00B83B3E">
        <w:t>to view.</w:t>
      </w:r>
    </w:p>
    <w:p w14:paraId="5C3CDD86" w14:textId="729255DE" w:rsidR="00D86AF8" w:rsidRPr="0081069C" w:rsidRDefault="0048336A" w:rsidP="0077082F">
      <w:pPr>
        <w:pStyle w:val="Heading3"/>
        <w:spacing w:before="240"/>
      </w:pPr>
      <w:bookmarkStart w:id="2000" w:name="_Toc278187874"/>
      <w:bookmarkStart w:id="2001" w:name="OLE_LINK7"/>
      <w:r>
        <w:t xml:space="preserve"> </w:t>
      </w:r>
      <w:bookmarkStart w:id="2002" w:name="_Toc20827570"/>
      <w:bookmarkEnd w:id="2000"/>
      <w:r w:rsidR="005C2427" w:rsidRPr="0081069C">
        <w:t>J</w:t>
      </w:r>
      <w:r w:rsidR="00E51AC1" w:rsidRPr="0081069C">
        <w:t xml:space="preserve">oint Legacy Viewer (JLV) </w:t>
      </w:r>
      <w:r w:rsidR="005C2427" w:rsidRPr="0081069C">
        <w:t>Tab</w:t>
      </w:r>
      <w:bookmarkEnd w:id="2002"/>
    </w:p>
    <w:p w14:paraId="6A9CF113" w14:textId="4B38F643" w:rsidR="00873B5C" w:rsidRPr="00873B5C" w:rsidRDefault="00873B5C" w:rsidP="00EF7F14">
      <w:pPr>
        <w:pStyle w:val="Note"/>
      </w:pPr>
      <w:r w:rsidRPr="0081069C">
        <w:t>NOTE</w:t>
      </w:r>
      <w:r w:rsidRPr="00873B5C">
        <w:t xml:space="preserve">: </w:t>
      </w:r>
      <w:r w:rsidRPr="00873B5C">
        <w:rPr>
          <w:color w:val="000000"/>
        </w:rPr>
        <w:t xml:space="preserve">Training materials for the JLV system are available on the </w:t>
      </w:r>
      <w:hyperlink r:id="rId265" w:history="1">
        <w:r w:rsidRPr="00873B5C">
          <w:rPr>
            <w:rStyle w:val="Hyperlink"/>
            <w:rFonts w:cs="Arial"/>
          </w:rPr>
          <w:t>JLV Resources</w:t>
        </w:r>
      </w:hyperlink>
      <w:r w:rsidRPr="00873B5C">
        <w:rPr>
          <w:color w:val="000000"/>
        </w:rPr>
        <w:t xml:space="preserve"> SharePoint site</w:t>
      </w:r>
    </w:p>
    <w:p w14:paraId="1C242207" w14:textId="46AFD65A" w:rsidR="00FC78B4" w:rsidRDefault="00FC78B4" w:rsidP="0077082F">
      <w:pPr>
        <w:pStyle w:val="CommentText"/>
        <w:spacing w:before="60"/>
        <w:rPr>
          <w:sz w:val="24"/>
          <w:szCs w:val="24"/>
        </w:rPr>
      </w:pPr>
      <w:r w:rsidRPr="00D54CB7">
        <w:rPr>
          <w:sz w:val="24"/>
          <w:szCs w:val="24"/>
        </w:rPr>
        <w:t xml:space="preserve">The Joint Legacy Viewer (JLV) tab has replaced the </w:t>
      </w:r>
      <w:proofErr w:type="spellStart"/>
      <w:r w:rsidRPr="00D54CB7">
        <w:rPr>
          <w:sz w:val="24"/>
          <w:szCs w:val="24"/>
        </w:rPr>
        <w:t>VistAWeb</w:t>
      </w:r>
      <w:proofErr w:type="spellEnd"/>
      <w:r w:rsidRPr="00D54CB7">
        <w:rPr>
          <w:sz w:val="24"/>
          <w:szCs w:val="24"/>
        </w:rPr>
        <w:t xml:space="preserve"> tab as part of the GUI 193.12 update in preparation of </w:t>
      </w:r>
      <w:r w:rsidRPr="00FC78B4">
        <w:rPr>
          <w:sz w:val="24"/>
          <w:szCs w:val="24"/>
        </w:rPr>
        <w:t xml:space="preserve">the </w:t>
      </w:r>
      <w:proofErr w:type="spellStart"/>
      <w:r w:rsidRPr="00FC78B4">
        <w:rPr>
          <w:sz w:val="24"/>
          <w:szCs w:val="24"/>
        </w:rPr>
        <w:t>VistAWeb</w:t>
      </w:r>
      <w:proofErr w:type="spellEnd"/>
      <w:r w:rsidRPr="00FC78B4">
        <w:rPr>
          <w:sz w:val="24"/>
          <w:szCs w:val="24"/>
        </w:rPr>
        <w:t xml:space="preserve"> end of lifecycle. </w:t>
      </w:r>
      <w:r w:rsidRPr="00D54CB7">
        <w:rPr>
          <w:sz w:val="24"/>
          <w:szCs w:val="24"/>
        </w:rPr>
        <w:t xml:space="preserve">The Joint Legacy Viewer tab supplies a button that launches the JLV URL in an external browser </w:t>
      </w:r>
      <w:r w:rsidRPr="00FC78B4">
        <w:rPr>
          <w:sz w:val="24"/>
          <w:szCs w:val="24"/>
        </w:rPr>
        <w:t xml:space="preserve">while keeping patient context. </w:t>
      </w:r>
      <w:r w:rsidRPr="00D54CB7">
        <w:rPr>
          <w:sz w:val="24"/>
          <w:szCs w:val="24"/>
        </w:rPr>
        <w:t xml:space="preserve">The JLV provides an </w:t>
      </w:r>
      <w:r w:rsidR="009706EB" w:rsidRPr="00D54CB7">
        <w:rPr>
          <w:sz w:val="24"/>
          <w:szCs w:val="24"/>
        </w:rPr>
        <w:t>integrated</w:t>
      </w:r>
      <w:r w:rsidRPr="00D54CB7">
        <w:rPr>
          <w:sz w:val="24"/>
          <w:szCs w:val="24"/>
        </w:rPr>
        <w:t xml:space="preserve"> read-only view of health data from all VA, and VA community partner sites where the Veteran or Service member has received care.</w:t>
      </w:r>
    </w:p>
    <w:p w14:paraId="7E70DBB4" w14:textId="77777777" w:rsidR="00873B5C" w:rsidRPr="00D54CB7" w:rsidRDefault="00873B5C" w:rsidP="00FC78B4">
      <w:pPr>
        <w:pStyle w:val="CommentText"/>
        <w:rPr>
          <w:sz w:val="24"/>
          <w:szCs w:val="24"/>
        </w:rPr>
      </w:pPr>
    </w:p>
    <w:bookmarkEnd w:id="2001"/>
    <w:p w14:paraId="1CAB9B24" w14:textId="0304221F" w:rsidR="00952A23" w:rsidRPr="0081069C" w:rsidRDefault="00952A23" w:rsidP="005F7F65">
      <w:r w:rsidRPr="0081069C">
        <w:rPr>
          <w:noProof/>
        </w:rPr>
        <w:lastRenderedPageBreak/>
        <w:drawing>
          <wp:inline distT="0" distB="0" distL="0" distR="0" wp14:anchorId="06412F0E" wp14:editId="2E19418F">
            <wp:extent cx="4305554" cy="2867575"/>
            <wp:effectExtent l="19050" t="19050" r="19050" b="28575"/>
            <wp:docPr id="346" name="Picture 346" descr="Joint Legacy Viewer (JLV) Acces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LV_4a.jpg"/>
                    <pic:cNvPicPr/>
                  </pic:nvPicPr>
                  <pic:blipFill>
                    <a:blip r:embed="rId266">
                      <a:extLst>
                        <a:ext uri="{28A0092B-C50C-407E-A947-70E740481C1C}">
                          <a14:useLocalDpi xmlns:a14="http://schemas.microsoft.com/office/drawing/2010/main" val="0"/>
                        </a:ext>
                      </a:extLst>
                    </a:blip>
                    <a:stretch>
                      <a:fillRect/>
                    </a:stretch>
                  </pic:blipFill>
                  <pic:spPr>
                    <a:xfrm>
                      <a:off x="0" y="0"/>
                      <a:ext cx="4305554" cy="2867575"/>
                    </a:xfrm>
                    <a:prstGeom prst="rect">
                      <a:avLst/>
                    </a:prstGeom>
                    <a:ln w="6350">
                      <a:solidFill>
                        <a:schemeClr val="tx1"/>
                      </a:solidFill>
                    </a:ln>
                  </pic:spPr>
                </pic:pic>
              </a:graphicData>
            </a:graphic>
          </wp:inline>
        </w:drawing>
      </w:r>
    </w:p>
    <w:p w14:paraId="27110F8F" w14:textId="0DA31AE2" w:rsidR="00575EE9" w:rsidRPr="00963B5F" w:rsidRDefault="00952A23" w:rsidP="00977DA0">
      <w:pPr>
        <w:pStyle w:val="Caption"/>
        <w:rPr>
          <w:rFonts w:ascii="Segoe UI" w:hAnsi="Segoe UI" w:cs="Segoe UI"/>
          <w:color w:val="000000"/>
        </w:rPr>
      </w:pPr>
      <w:bookmarkStart w:id="2003" w:name="_Toc20827426"/>
      <w:r w:rsidRPr="0081069C">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rsidRPr="0081069C">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213</w:t>
      </w:r>
      <w:r w:rsidR="00C72CA4">
        <w:rPr>
          <w:noProof/>
        </w:rPr>
        <w:fldChar w:fldCharType="end"/>
      </w:r>
      <w:r w:rsidRPr="0081069C">
        <w:t xml:space="preserve">. </w:t>
      </w:r>
      <w:r w:rsidR="00F61D8F" w:rsidRPr="0081069C">
        <w:t>Joint Legacy Viewer (JLV</w:t>
      </w:r>
      <w:r w:rsidR="00F61D8F" w:rsidRPr="00963B5F">
        <w:t xml:space="preserve">) </w:t>
      </w:r>
      <w:r w:rsidR="00575EE9" w:rsidRPr="00963B5F">
        <w:rPr>
          <w:color w:val="000000"/>
        </w:rPr>
        <w:t>launching button</w:t>
      </w:r>
      <w:bookmarkEnd w:id="2003"/>
    </w:p>
    <w:p w14:paraId="2A6390CB" w14:textId="77777777" w:rsidR="00AB1A1D" w:rsidRDefault="00AB1A1D" w:rsidP="00AB1A1D">
      <w:pPr>
        <w:pStyle w:val="BodyText"/>
      </w:pPr>
      <w:bookmarkStart w:id="2004" w:name="_Hlk521936983"/>
    </w:p>
    <w:p w14:paraId="48B6749E" w14:textId="2AFFCAE4" w:rsidR="00AB1A1D" w:rsidRPr="00AB1A1D" w:rsidRDefault="00AB1A1D" w:rsidP="00EF7F14">
      <w:pPr>
        <w:pStyle w:val="Note"/>
      </w:pPr>
      <w:r w:rsidRPr="004938E1">
        <w:t>NOTE</w:t>
      </w:r>
      <w:r w:rsidRPr="00AB1A1D">
        <w:t xml:space="preserve">: </w:t>
      </w:r>
      <w:r w:rsidRPr="00963B5F">
        <w:t>In order to maintain patient context between CAPRI and Joint Legacy Viewer, CAPRI will close the JLV bowser each time a patient or site is changed.</w:t>
      </w:r>
    </w:p>
    <w:p w14:paraId="0DBA44A9" w14:textId="76AE0CA3" w:rsidR="00515AEC" w:rsidRDefault="00515AEC" w:rsidP="004938E1">
      <w:pPr>
        <w:pStyle w:val="BodyText"/>
      </w:pPr>
      <w:bookmarkStart w:id="2005" w:name="_Toc326149719"/>
      <w:bookmarkStart w:id="2006" w:name="_Toc278548293"/>
      <w:bookmarkStart w:id="2007" w:name="_Ref322029113"/>
      <w:bookmarkStart w:id="2008" w:name="_Ref331603073"/>
      <w:bookmarkEnd w:id="2004"/>
    </w:p>
    <w:p w14:paraId="5C3CDD90" w14:textId="6BFF534D" w:rsidR="00D86AF8" w:rsidRPr="00B83B3E" w:rsidRDefault="00D86AF8" w:rsidP="00A561AD">
      <w:pPr>
        <w:pStyle w:val="Heading2"/>
      </w:pPr>
      <w:bookmarkStart w:id="2009" w:name="_Toc278187875"/>
      <w:bookmarkStart w:id="2010" w:name="_Toc508873704"/>
      <w:bookmarkStart w:id="2011" w:name="_Toc508875054"/>
      <w:bookmarkStart w:id="2012" w:name="_Toc508875908"/>
      <w:bookmarkStart w:id="2013" w:name="_Toc20827571"/>
      <w:bookmarkEnd w:id="2005"/>
      <w:bookmarkEnd w:id="2006"/>
      <w:bookmarkEnd w:id="2007"/>
      <w:bookmarkEnd w:id="2008"/>
      <w:r w:rsidRPr="00B83B3E">
        <w:t>Set Up Options</w:t>
      </w:r>
      <w:bookmarkEnd w:id="2009"/>
      <w:bookmarkEnd w:id="2010"/>
      <w:bookmarkEnd w:id="2011"/>
      <w:bookmarkEnd w:id="2012"/>
      <w:bookmarkEnd w:id="2013"/>
    </w:p>
    <w:p w14:paraId="5C3CDD91" w14:textId="77777777" w:rsidR="00D86AF8" w:rsidRPr="00B83B3E" w:rsidRDefault="00D86AF8" w:rsidP="00A561AD">
      <w:pPr>
        <w:pStyle w:val="Heading3"/>
      </w:pPr>
      <w:bookmarkStart w:id="2014" w:name="_Toc508873705"/>
      <w:bookmarkStart w:id="2015" w:name="_Toc508875055"/>
      <w:bookmarkStart w:id="2016" w:name="_Toc508875909"/>
      <w:bookmarkStart w:id="2017" w:name="_Toc20827572"/>
      <w:r w:rsidRPr="00B83B3E">
        <w:t>Printer Set Up</w:t>
      </w:r>
      <w:bookmarkEnd w:id="2014"/>
      <w:bookmarkEnd w:id="2015"/>
      <w:bookmarkEnd w:id="2016"/>
      <w:bookmarkEnd w:id="2017"/>
    </w:p>
    <w:p w14:paraId="5C3CDD92" w14:textId="77777777" w:rsidR="00D86AF8" w:rsidRPr="004938E1" w:rsidRDefault="006B7071" w:rsidP="004938E1">
      <w:r w:rsidRPr="00515AEC">
        <w:t>CAPRI</w:t>
      </w:r>
      <w:r w:rsidR="00D86AF8" w:rsidRPr="00661C17">
        <w:t xml:space="preserve"> has</w:t>
      </w:r>
      <w:r w:rsidR="00D86AF8" w:rsidRPr="004938E1">
        <w:t xml:space="preserve"> Windows printer functionality. </w:t>
      </w:r>
      <w:r w:rsidR="00914F6F" w:rsidRPr="004938E1">
        <w:t>The user</w:t>
      </w:r>
      <w:r w:rsidR="00D86AF8" w:rsidRPr="004938E1">
        <w:t xml:space="preserve"> can generate printouts using </w:t>
      </w:r>
      <w:r w:rsidR="004F56ED" w:rsidRPr="004938E1">
        <w:t>the</w:t>
      </w:r>
      <w:r w:rsidR="00D86AF8" w:rsidRPr="004938E1">
        <w:t xml:space="preserve"> default printer selection.</w:t>
      </w:r>
    </w:p>
    <w:p w14:paraId="5C3CDD93" w14:textId="42226EBF" w:rsidR="00D86AF8" w:rsidRPr="00B83B3E" w:rsidRDefault="00196B97" w:rsidP="00345C0B">
      <w:pPr>
        <w:pStyle w:val="Body3PicCaption"/>
      </w:pPr>
      <w:r w:rsidRPr="004938E1">
        <w:rPr>
          <w:b/>
        </w:rPr>
        <w:lastRenderedPageBreak/>
        <w:t>Step 1</w:t>
      </w:r>
      <w:r w:rsidR="00D86AF8" w:rsidRPr="004938E1">
        <w:rPr>
          <w:b/>
        </w:rPr>
        <w:t xml:space="preserve"> </w:t>
      </w:r>
      <w:r w:rsidR="002D1317" w:rsidRPr="004938E1">
        <w:rPr>
          <w:b/>
        </w:rPr>
        <w:t>–</w:t>
      </w:r>
      <w:r w:rsidR="00113C7E" w:rsidRPr="00B83B3E">
        <w:t xml:space="preserve"> </w:t>
      </w:r>
      <w:r w:rsidR="002D1317" w:rsidRPr="00B83B3E">
        <w:t>The user selects Print</w:t>
      </w:r>
      <w:r w:rsidR="00AF649E">
        <w:t>er</w:t>
      </w:r>
      <w:r w:rsidR="002D1317" w:rsidRPr="00B83B3E">
        <w:t xml:space="preserve"> Set</w:t>
      </w:r>
      <w:r w:rsidR="00D86AF8" w:rsidRPr="00B83B3E">
        <w:t>up</w:t>
      </w:r>
      <w:r w:rsidR="002D1317" w:rsidRPr="00B83B3E">
        <w:t xml:space="preserve"> from the File menu</w:t>
      </w:r>
      <w:r w:rsidR="00D86AF8" w:rsidRPr="00B83B3E">
        <w:t xml:space="preserve"> (</w:t>
      </w:r>
      <w:r w:rsidR="00FA7CA5" w:rsidRPr="00B83B3E">
        <w:fldChar w:fldCharType="begin"/>
      </w:r>
      <w:r w:rsidR="00FA7CA5" w:rsidRPr="00B83B3E">
        <w:instrText xml:space="preserve"> REF _Ref406769535 \h </w:instrText>
      </w:r>
      <w:r w:rsidR="00B83B3E">
        <w:instrText xml:space="preserve"> \* MERGEFORMAT </w:instrText>
      </w:r>
      <w:r w:rsidR="00FA7CA5" w:rsidRPr="00B83B3E">
        <w:fldChar w:fldCharType="separate"/>
      </w:r>
      <w:r w:rsidR="0081024B">
        <w:t>F</w:t>
      </w:r>
      <w:r w:rsidR="0081024B" w:rsidRPr="00B83B3E">
        <w:t xml:space="preserve">igure </w:t>
      </w:r>
      <w:r w:rsidR="0081024B">
        <w:t>2</w:t>
      </w:r>
      <w:r w:rsidR="0081024B">
        <w:noBreakHyphen/>
        <w:t>214</w:t>
      </w:r>
      <w:r w:rsidR="00FA7CA5" w:rsidRPr="00B83B3E">
        <w:fldChar w:fldCharType="end"/>
      </w:r>
      <w:r w:rsidR="00D86AF8" w:rsidRPr="00B83B3E">
        <w:t>).</w:t>
      </w:r>
    </w:p>
    <w:p w14:paraId="5C3CDD94" w14:textId="77777777" w:rsidR="00FA7CA5" w:rsidRPr="00B83B3E" w:rsidRDefault="00FA7CA5" w:rsidP="00345C0B">
      <w:pPr>
        <w:pStyle w:val="Body3PicCaption"/>
      </w:pPr>
    </w:p>
    <w:p w14:paraId="5C3CDD95" w14:textId="5A861E75" w:rsidR="000E4B5E" w:rsidRPr="00B83B3E" w:rsidRDefault="009E3057" w:rsidP="00345C0B">
      <w:pPr>
        <w:pStyle w:val="Body3PicCaption"/>
      </w:pPr>
      <w:r>
        <mc:AlternateContent>
          <mc:Choice Requires="wps">
            <w:drawing>
              <wp:anchor distT="0" distB="0" distL="114300" distR="114300" simplePos="0" relativeHeight="251660288" behindDoc="0" locked="1" layoutInCell="1" allowOverlap="1" wp14:anchorId="664B4C9D" wp14:editId="54170EEE">
                <wp:simplePos x="0" y="0"/>
                <wp:positionH relativeFrom="column">
                  <wp:posOffset>273050</wp:posOffset>
                </wp:positionH>
                <wp:positionV relativeFrom="paragraph">
                  <wp:posOffset>1419860</wp:posOffset>
                </wp:positionV>
                <wp:extent cx="1329690" cy="246380"/>
                <wp:effectExtent l="19050" t="19050" r="22860" b="20320"/>
                <wp:wrapNone/>
                <wp:docPr id="79" name="Rectangle 79"/>
                <wp:cNvGraphicFramePr/>
                <a:graphic xmlns:a="http://schemas.openxmlformats.org/drawingml/2006/main">
                  <a:graphicData uri="http://schemas.microsoft.com/office/word/2010/wordprocessingShape">
                    <wps:wsp>
                      <wps:cNvSpPr/>
                      <wps:spPr>
                        <a:xfrm>
                          <a:off x="0" y="0"/>
                          <a:ext cx="1329690" cy="2463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2D563" id="Rectangle 79" o:spid="_x0000_s1026" style="position:absolute;margin-left:21.5pt;margin-top:111.8pt;width:104.7pt;height:19.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" filled="f" strokecolor="red" strokeweight="2.25pt">
                <w10:anchorlock/>
              </v:rect>
            </w:pict>
          </mc:Fallback>
        </mc:AlternateContent>
      </w:r>
      <w:r w:rsidR="006A4556">
        <w:drawing>
          <wp:inline distT="0" distB="0" distL="0" distR="0" wp14:anchorId="18B741E7" wp14:editId="4967FB22">
            <wp:extent cx="1674495" cy="2345690"/>
            <wp:effectExtent l="0" t="0" r="1905" b="0"/>
            <wp:docPr id="71" name="Picture 71" descr="cid:image003.png@01D52DB3.EC326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3.png@01D52DB3.EC326820"/>
                    <pic:cNvPicPr>
                      <a:picLocks noChangeAspect="1" noChangeArrowheads="1"/>
                    </pic:cNvPicPr>
                  </pic:nvPicPr>
                  <pic:blipFill>
                    <a:blip r:embed="rId231" r:link="rId232" cstate="print">
                      <a:extLst>
                        <a:ext uri="{28A0092B-C50C-407E-A947-70E740481C1C}">
                          <a14:useLocalDpi xmlns:a14="http://schemas.microsoft.com/office/drawing/2010/main" val="0"/>
                        </a:ext>
                      </a:extLst>
                    </a:blip>
                    <a:srcRect/>
                    <a:stretch>
                      <a:fillRect/>
                    </a:stretch>
                  </pic:blipFill>
                  <pic:spPr bwMode="auto">
                    <a:xfrm>
                      <a:off x="0" y="0"/>
                      <a:ext cx="1674495" cy="2345690"/>
                    </a:xfrm>
                    <a:prstGeom prst="rect">
                      <a:avLst/>
                    </a:prstGeom>
                    <a:noFill/>
                    <a:ln>
                      <a:noFill/>
                    </a:ln>
                  </pic:spPr>
                </pic:pic>
              </a:graphicData>
            </a:graphic>
          </wp:inline>
        </w:drawing>
      </w:r>
    </w:p>
    <w:p w14:paraId="5C3CDD96" w14:textId="524A0312" w:rsidR="00D70EB8" w:rsidRPr="00B83B3E" w:rsidRDefault="00FF72F0" w:rsidP="00B52F9B">
      <w:pPr>
        <w:pStyle w:val="Caption"/>
        <w:rPr>
          <w:rFonts w:cs="Times New Roman"/>
        </w:rPr>
      </w:pPr>
      <w:bookmarkStart w:id="2018" w:name="_Ref406769535"/>
      <w:bookmarkStart w:id="2019" w:name="_Toc20827427"/>
      <w:r>
        <w:rPr>
          <w:rFonts w:cs="Times New Roman"/>
        </w:rPr>
        <w:t>F</w:t>
      </w:r>
      <w:r w:rsidR="000E4B5E" w:rsidRPr="00B83B3E">
        <w:rPr>
          <w:rFonts w:cs="Times New Roman"/>
        </w:rPr>
        <w:t xml:space="preserve">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214</w:t>
      </w:r>
      <w:r w:rsidR="008D502E">
        <w:rPr>
          <w:rFonts w:cs="Times New Roman"/>
        </w:rPr>
        <w:fldChar w:fldCharType="end"/>
      </w:r>
      <w:bookmarkEnd w:id="2018"/>
      <w:r w:rsidR="00073BE3">
        <w:rPr>
          <w:rFonts w:cs="Times New Roman"/>
        </w:rPr>
        <w:t>. CAPRI File Menu—Printer Setup Selection.</w:t>
      </w:r>
      <w:bookmarkEnd w:id="2019"/>
    </w:p>
    <w:p w14:paraId="5C3CDD98" w14:textId="6C3B3255" w:rsidR="00D86AF8" w:rsidRPr="00B83B3E" w:rsidRDefault="00196B97" w:rsidP="00345C0B">
      <w:pPr>
        <w:pStyle w:val="Body3PicCaption"/>
      </w:pPr>
      <w:r w:rsidRPr="005F7F65">
        <w:rPr>
          <w:b/>
        </w:rPr>
        <w:t>Step 2</w:t>
      </w:r>
      <w:r w:rsidR="00D86AF8" w:rsidRPr="005F7F65">
        <w:rPr>
          <w:b/>
        </w:rPr>
        <w:t xml:space="preserve"> </w:t>
      </w:r>
      <w:r w:rsidR="001768A4" w:rsidRPr="005F7F65">
        <w:rPr>
          <w:b/>
        </w:rPr>
        <w:t>–</w:t>
      </w:r>
      <w:r w:rsidR="004B0500" w:rsidRPr="00B83B3E">
        <w:t xml:space="preserve"> </w:t>
      </w:r>
      <w:r w:rsidR="006B7071" w:rsidRPr="00B83B3E">
        <w:t>CAPRI</w:t>
      </w:r>
      <w:r w:rsidR="00D86AF8" w:rsidRPr="00B83B3E">
        <w:t xml:space="preserve"> </w:t>
      </w:r>
      <w:r w:rsidR="00106F8B" w:rsidRPr="00B83B3E">
        <w:t>displays</w:t>
      </w:r>
      <w:r w:rsidR="00D86AF8" w:rsidRPr="00B83B3E">
        <w:t xml:space="preserve"> </w:t>
      </w:r>
      <w:r w:rsidR="002D1317" w:rsidRPr="00B83B3E">
        <w:t>the</w:t>
      </w:r>
      <w:r w:rsidR="0011516D">
        <w:t xml:space="preserve"> current default printer</w:t>
      </w:r>
      <w:r w:rsidR="000569D2" w:rsidRPr="00B83B3E">
        <w:t xml:space="preserve">. </w:t>
      </w:r>
      <w:r w:rsidR="00D86AF8" w:rsidRPr="00B83B3E">
        <w:t xml:space="preserve">If </w:t>
      </w:r>
      <w:r w:rsidR="00914F6F" w:rsidRPr="00B83B3E">
        <w:t>the user has</w:t>
      </w:r>
      <w:r w:rsidR="00D86AF8" w:rsidRPr="00B83B3E">
        <w:t xml:space="preserve"> more than one printer, </w:t>
      </w:r>
      <w:r w:rsidR="006B7071" w:rsidRPr="00B83B3E">
        <w:t>selecting</w:t>
      </w:r>
      <w:r w:rsidR="00D86AF8" w:rsidRPr="00B83B3E">
        <w:t xml:space="preserve"> the down arrow at the end of the printer name </w:t>
      </w:r>
      <w:r w:rsidR="002D1317" w:rsidRPr="00B83B3E">
        <w:t>displays</w:t>
      </w:r>
      <w:r w:rsidR="00D86AF8" w:rsidRPr="00B83B3E">
        <w:t xml:space="preserve"> a list of available printers.</w:t>
      </w:r>
      <w:r w:rsidR="00EE0CF4">
        <w:t xml:space="preserve"> </w:t>
      </w:r>
      <w:r w:rsidR="00796D38" w:rsidRPr="00B83B3E">
        <w:t xml:space="preserve">To </w:t>
      </w:r>
      <w:r w:rsidR="00D86AF8" w:rsidRPr="00B83B3E">
        <w:lastRenderedPageBreak/>
        <w:t xml:space="preserve">permanently change </w:t>
      </w:r>
      <w:r w:rsidR="002D1317" w:rsidRPr="00B83B3E">
        <w:t>the</w:t>
      </w:r>
      <w:r w:rsidR="00D86AF8" w:rsidRPr="00B83B3E">
        <w:t xml:space="preserve"> default printer, </w:t>
      </w:r>
      <w:r w:rsidR="002D1317" w:rsidRPr="00B83B3E">
        <w:t xml:space="preserve">the user must </w:t>
      </w:r>
      <w:r w:rsidR="00D86AF8" w:rsidRPr="00B83B3E">
        <w:t>contact IRM or use the printer’s applet under the Windows control panel.</w:t>
      </w:r>
    </w:p>
    <w:p w14:paraId="5C3CDD99" w14:textId="77777777" w:rsidR="00143B43" w:rsidRDefault="00143B43" w:rsidP="00345C0B">
      <w:pPr>
        <w:pStyle w:val="Body3PicCaption"/>
      </w:pPr>
    </w:p>
    <w:p w14:paraId="5C3CDD9C" w14:textId="03B2F88A" w:rsidR="00D86AF8" w:rsidRPr="00B83B3E" w:rsidRDefault="00D86AF8" w:rsidP="00A561AD">
      <w:pPr>
        <w:pStyle w:val="Heading3"/>
      </w:pPr>
      <w:bookmarkStart w:id="2020" w:name="_Ref413319297"/>
      <w:bookmarkStart w:id="2021" w:name="_Toc508873706"/>
      <w:bookmarkStart w:id="2022" w:name="_Toc508875056"/>
      <w:bookmarkStart w:id="2023" w:name="_Toc508875910"/>
      <w:bookmarkStart w:id="2024" w:name="_Toc20827573"/>
      <w:r w:rsidRPr="00B83B3E">
        <w:t>Display Properties</w:t>
      </w:r>
      <w:bookmarkEnd w:id="2020"/>
      <w:bookmarkEnd w:id="2021"/>
      <w:bookmarkEnd w:id="2022"/>
      <w:bookmarkEnd w:id="2023"/>
      <w:bookmarkEnd w:id="2024"/>
    </w:p>
    <w:p w14:paraId="5C3CDD9E" w14:textId="69EB5FDA" w:rsidR="00D86AF8" w:rsidRPr="00B83B3E" w:rsidRDefault="002D1317" w:rsidP="00345C0B">
      <w:pPr>
        <w:pStyle w:val="Body3PicCaption"/>
      </w:pPr>
      <w:r w:rsidRPr="00B83B3E">
        <w:t>Display</w:t>
      </w:r>
      <w:r w:rsidR="00D86AF8" w:rsidRPr="00B83B3E">
        <w:t xml:space="preserve"> properties can be accessed from the </w:t>
      </w:r>
      <w:r w:rsidR="00284857" w:rsidRPr="00B83B3E">
        <w:t xml:space="preserve">Properties option on the </w:t>
      </w:r>
      <w:r w:rsidR="00D86AF8" w:rsidRPr="00B83B3E">
        <w:t xml:space="preserve">Tools </w:t>
      </w:r>
      <w:r w:rsidRPr="00B83B3E">
        <w:t>m</w:t>
      </w:r>
      <w:r w:rsidR="00D86AF8" w:rsidRPr="00B83B3E">
        <w:t>enu</w:t>
      </w:r>
      <w:r w:rsidR="00BF7506" w:rsidRPr="00B83B3E">
        <w:t xml:space="preserve"> as shown in</w:t>
      </w:r>
      <w:r w:rsidR="00FB3F07" w:rsidRPr="00B83B3E">
        <w:t xml:space="preserve"> (</w:t>
      </w:r>
      <w:r w:rsidR="00FB3F07" w:rsidRPr="00B83B3E">
        <w:fldChar w:fldCharType="begin"/>
      </w:r>
      <w:r w:rsidR="00FB3F07" w:rsidRPr="00B83B3E">
        <w:instrText xml:space="preserve"> REF _Ref406769484 \h </w:instrText>
      </w:r>
      <w:r w:rsidR="00B83B3E">
        <w:instrText xml:space="preserve"> \* MERGEFORMAT </w:instrText>
      </w:r>
      <w:r w:rsidR="00FB3F07" w:rsidRPr="00B83B3E">
        <w:fldChar w:fldCharType="separate"/>
      </w:r>
      <w:r w:rsidR="0081024B" w:rsidRPr="00B83B3E">
        <w:t xml:space="preserve">Figure </w:t>
      </w:r>
      <w:r w:rsidR="0081024B">
        <w:t>2</w:t>
      </w:r>
      <w:r w:rsidR="0081024B">
        <w:noBreakHyphen/>
        <w:t>215</w:t>
      </w:r>
      <w:r w:rsidR="00FB3F07" w:rsidRPr="00B83B3E">
        <w:fldChar w:fldCharType="end"/>
      </w:r>
      <w:r w:rsidR="00FB3F07" w:rsidRPr="00B83B3E">
        <w:t>)</w:t>
      </w:r>
      <w:r w:rsidR="00002E76" w:rsidRPr="00B83B3E">
        <w:t xml:space="preserve"> </w:t>
      </w:r>
    </w:p>
    <w:p w14:paraId="5C3CDD9F" w14:textId="7D7CE897" w:rsidR="00143B43" w:rsidRPr="00B83B3E" w:rsidRDefault="003359CA" w:rsidP="00345C0B">
      <w:pPr>
        <w:pStyle w:val="Body3PicCaption"/>
      </w:pPr>
      <w:r w:rsidRPr="00B83B3E">
        <w:drawing>
          <wp:inline distT="0" distB="0" distL="0" distR="0" wp14:anchorId="2D9E5056" wp14:editId="2D7CC3F1">
            <wp:extent cx="2619375" cy="2362200"/>
            <wp:effectExtent l="19050" t="19050" r="28575" b="19050"/>
            <wp:docPr id="439" name="Picture 35" descr="Displays Tools Menu with Properties option selected" title="Figure 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7" cstate="print"/>
                    <a:srcRect/>
                    <a:stretch>
                      <a:fillRect/>
                    </a:stretch>
                  </pic:blipFill>
                  <pic:spPr bwMode="auto">
                    <a:xfrm>
                      <a:off x="0" y="0"/>
                      <a:ext cx="2619375" cy="2362200"/>
                    </a:xfrm>
                    <a:prstGeom prst="rect">
                      <a:avLst/>
                    </a:prstGeom>
                    <a:noFill/>
                    <a:ln w="6350" cmpd="sng">
                      <a:solidFill>
                        <a:srgbClr val="000000"/>
                      </a:solidFill>
                      <a:miter lim="800000"/>
                      <a:headEnd/>
                      <a:tailEnd/>
                    </a:ln>
                    <a:effectLst/>
                  </pic:spPr>
                </pic:pic>
              </a:graphicData>
            </a:graphic>
          </wp:inline>
        </w:drawing>
      </w:r>
    </w:p>
    <w:p w14:paraId="5C3CDDA0" w14:textId="2F0F19F9" w:rsidR="00C65102" w:rsidRPr="00B83B3E" w:rsidRDefault="00143B43" w:rsidP="00B52F9B">
      <w:pPr>
        <w:pStyle w:val="Caption"/>
        <w:rPr>
          <w:rFonts w:cs="Times New Roman"/>
        </w:rPr>
      </w:pPr>
      <w:bookmarkStart w:id="2025" w:name="_Ref406769484"/>
      <w:bookmarkStart w:id="2026" w:name="_Toc20827428"/>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215</w:t>
      </w:r>
      <w:r w:rsidR="008D502E">
        <w:rPr>
          <w:rFonts w:cs="Times New Roman"/>
        </w:rPr>
        <w:fldChar w:fldCharType="end"/>
      </w:r>
      <w:bookmarkEnd w:id="2025"/>
      <w:r w:rsidR="001F6D2C">
        <w:rPr>
          <w:rFonts w:cs="Times New Roman"/>
        </w:rPr>
        <w:t xml:space="preserve">. </w:t>
      </w:r>
      <w:r w:rsidR="00090B1E">
        <w:rPr>
          <w:rFonts w:cs="Times New Roman"/>
        </w:rPr>
        <w:t>CAPRI File Menu—Properties Selection.</w:t>
      </w:r>
      <w:bookmarkEnd w:id="2026"/>
    </w:p>
    <w:p w14:paraId="5C3CDDA1" w14:textId="77777777" w:rsidR="00D86AF8" w:rsidRPr="00B83B3E" w:rsidRDefault="00E26469" w:rsidP="00A561AD">
      <w:pPr>
        <w:pStyle w:val="Heading3"/>
      </w:pPr>
      <w:r w:rsidRPr="00B83B3E">
        <w:t xml:space="preserve"> </w:t>
      </w:r>
      <w:bookmarkStart w:id="2027" w:name="_Toc508873707"/>
      <w:bookmarkStart w:id="2028" w:name="_Toc508875057"/>
      <w:bookmarkStart w:id="2029" w:name="_Toc508875911"/>
      <w:bookmarkStart w:id="2030" w:name="_Toc20827574"/>
      <w:r w:rsidR="00D86AF8" w:rsidRPr="00B83B3E">
        <w:t>Properties</w:t>
      </w:r>
      <w:bookmarkEnd w:id="2027"/>
      <w:bookmarkEnd w:id="2028"/>
      <w:bookmarkEnd w:id="2029"/>
      <w:bookmarkEnd w:id="2030"/>
    </w:p>
    <w:p w14:paraId="5C3CDDA2" w14:textId="4F693900" w:rsidR="00D86AF8" w:rsidRPr="00B83B3E" w:rsidRDefault="00D86AF8" w:rsidP="00345C0B">
      <w:pPr>
        <w:pStyle w:val="Body3PicCaption"/>
      </w:pPr>
      <w:r w:rsidRPr="00B83B3E">
        <w:t xml:space="preserve">This </w:t>
      </w:r>
      <w:r w:rsidR="00836B46" w:rsidRPr="00B83B3E">
        <w:t>panel</w:t>
      </w:r>
      <w:r w:rsidRPr="00B83B3E">
        <w:t xml:space="preserve"> allows </w:t>
      </w:r>
      <w:r w:rsidR="00914F6F" w:rsidRPr="00B83B3E">
        <w:t>the user</w:t>
      </w:r>
      <w:r w:rsidRPr="00B83B3E">
        <w:t xml:space="preserve"> to change the way </w:t>
      </w:r>
      <w:r w:rsidR="00914F6F" w:rsidRPr="00B83B3E">
        <w:t>the</w:t>
      </w:r>
      <w:r w:rsidRPr="00B83B3E">
        <w:t xml:space="preserve"> PC looks and works (</w:t>
      </w:r>
      <w:r w:rsidR="00143B43" w:rsidRPr="00B83B3E">
        <w:fldChar w:fldCharType="begin"/>
      </w:r>
      <w:r w:rsidR="00143B43" w:rsidRPr="00B83B3E">
        <w:instrText xml:space="preserve"> REF _Ref406769424 \h </w:instrText>
      </w:r>
      <w:r w:rsidR="00B83B3E">
        <w:instrText xml:space="preserve"> \* MERGEFORMAT </w:instrText>
      </w:r>
      <w:r w:rsidR="00143B43" w:rsidRPr="00B83B3E">
        <w:fldChar w:fldCharType="separate"/>
      </w:r>
      <w:r w:rsidR="0081024B" w:rsidRPr="00B83B3E">
        <w:t xml:space="preserve">Figure </w:t>
      </w:r>
      <w:r w:rsidR="0081024B">
        <w:t>2</w:t>
      </w:r>
      <w:r w:rsidR="0081024B">
        <w:noBreakHyphen/>
        <w:t>216</w:t>
      </w:r>
      <w:r w:rsidR="00143B43" w:rsidRPr="00B83B3E">
        <w:fldChar w:fldCharType="end"/>
      </w:r>
      <w:r w:rsidR="00143B43" w:rsidRPr="00B83B3E">
        <w:t>).</w:t>
      </w:r>
    </w:p>
    <w:p w14:paraId="5C3CDDA3" w14:textId="77777777" w:rsidR="00143B43" w:rsidRPr="00B83B3E" w:rsidRDefault="00143B43" w:rsidP="00345C0B">
      <w:pPr>
        <w:pStyle w:val="Body3PicCaption"/>
      </w:pPr>
    </w:p>
    <w:p w14:paraId="5C3CDDA4" w14:textId="64DDD6B2" w:rsidR="000E4B5E" w:rsidRPr="00B83B3E" w:rsidRDefault="003359CA" w:rsidP="00345C0B">
      <w:pPr>
        <w:pStyle w:val="Body3PicCaption"/>
      </w:pPr>
      <w:r w:rsidRPr="00B83B3E">
        <w:drawing>
          <wp:inline distT="0" distB="0" distL="0" distR="0" wp14:anchorId="523F4EDA" wp14:editId="61C0F003">
            <wp:extent cx="3543300" cy="2333625"/>
            <wp:effectExtent l="0" t="0" r="0" b="9525"/>
            <wp:docPr id="440" name="Picture 33" descr="Displays the Properties window" title="Figure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8" cstate="print"/>
                    <a:srcRect/>
                    <a:stretch>
                      <a:fillRect/>
                    </a:stretch>
                  </pic:blipFill>
                  <pic:spPr bwMode="auto">
                    <a:xfrm>
                      <a:off x="0" y="0"/>
                      <a:ext cx="3543300" cy="2333625"/>
                    </a:xfrm>
                    <a:prstGeom prst="rect">
                      <a:avLst/>
                    </a:prstGeom>
                    <a:noFill/>
                    <a:ln w="9525">
                      <a:noFill/>
                      <a:miter lim="800000"/>
                      <a:headEnd/>
                      <a:tailEnd/>
                    </a:ln>
                  </pic:spPr>
                </pic:pic>
              </a:graphicData>
            </a:graphic>
          </wp:inline>
        </w:drawing>
      </w:r>
    </w:p>
    <w:p w14:paraId="5C3CDDA5" w14:textId="55D5D5A3" w:rsidR="00D70EB8" w:rsidRPr="00B83B3E" w:rsidRDefault="000E4B5E" w:rsidP="00B52F9B">
      <w:pPr>
        <w:pStyle w:val="Caption"/>
        <w:rPr>
          <w:rFonts w:cs="Times New Roman"/>
        </w:rPr>
      </w:pPr>
      <w:bookmarkStart w:id="2031" w:name="_Ref406769424"/>
      <w:bookmarkStart w:id="2032" w:name="_Toc2082742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216</w:t>
      </w:r>
      <w:r w:rsidR="008D502E">
        <w:rPr>
          <w:rFonts w:cs="Times New Roman"/>
        </w:rPr>
        <w:fldChar w:fldCharType="end"/>
      </w:r>
      <w:bookmarkEnd w:id="2031"/>
      <w:r w:rsidR="00090B1E">
        <w:rPr>
          <w:rFonts w:cs="Times New Roman"/>
        </w:rPr>
        <w:t>. CAPRI Properties Dialog Window.</w:t>
      </w:r>
      <w:bookmarkEnd w:id="2032"/>
    </w:p>
    <w:p w14:paraId="5C3CDDA6" w14:textId="77777777" w:rsidR="00E26469" w:rsidRPr="00B83B3E" w:rsidRDefault="00E26469" w:rsidP="00D93629">
      <w:pPr>
        <w:pStyle w:val="BodyText"/>
      </w:pPr>
    </w:p>
    <w:p w14:paraId="5C3CDDA7" w14:textId="5857C7C5" w:rsidR="00D86AF8" w:rsidRPr="00B83B3E" w:rsidRDefault="006B7071" w:rsidP="00D93629">
      <w:pPr>
        <w:pStyle w:val="BodyText"/>
      </w:pPr>
      <w:r w:rsidRPr="00B83B3E">
        <w:lastRenderedPageBreak/>
        <w:t>Selecting</w:t>
      </w:r>
      <w:r w:rsidR="009B7E48" w:rsidRPr="00B83B3E">
        <w:t xml:space="preserve"> </w:t>
      </w:r>
      <w:r w:rsidR="00D86AF8" w:rsidRPr="00B83B3E">
        <w:rPr>
          <w:b/>
        </w:rPr>
        <w:t>Display Settings</w:t>
      </w:r>
      <w:r w:rsidR="009B7E48" w:rsidRPr="00B83B3E">
        <w:t xml:space="preserve"> </w:t>
      </w:r>
      <w:r w:rsidR="00D86AF8" w:rsidRPr="00B83B3E">
        <w:t>(</w:t>
      </w:r>
      <w:r w:rsidR="00180640" w:rsidRPr="00B83B3E">
        <w:fldChar w:fldCharType="begin"/>
      </w:r>
      <w:r w:rsidR="00180640" w:rsidRPr="00B83B3E">
        <w:instrText xml:space="preserve"> REF _Ref406769391 \h </w:instrText>
      </w:r>
      <w:r w:rsidR="00B83B3E">
        <w:instrText xml:space="preserve"> \* MERGEFORMAT </w:instrText>
      </w:r>
      <w:r w:rsidR="00180640" w:rsidRPr="00B83B3E">
        <w:fldChar w:fldCharType="separate"/>
      </w:r>
      <w:r w:rsidR="0081024B" w:rsidRPr="00B83B3E">
        <w:t xml:space="preserve">Figure </w:t>
      </w:r>
      <w:r w:rsidR="0081024B">
        <w:rPr>
          <w:noProof/>
        </w:rPr>
        <w:t>2</w:t>
      </w:r>
      <w:r w:rsidR="0081024B">
        <w:rPr>
          <w:noProof/>
        </w:rPr>
        <w:noBreakHyphen/>
        <w:t>217</w:t>
      </w:r>
      <w:r w:rsidR="00180640" w:rsidRPr="00B83B3E">
        <w:fldChar w:fldCharType="end"/>
      </w:r>
      <w:r w:rsidR="00782BCC" w:rsidRPr="00B83B3E">
        <w:t>)</w:t>
      </w:r>
      <w:r w:rsidR="00143B43" w:rsidRPr="00B83B3E">
        <w:t>,</w:t>
      </w:r>
      <w:r w:rsidR="00782BCC" w:rsidRPr="00B83B3E">
        <w:t xml:space="preserve"> </w:t>
      </w:r>
      <w:r w:rsidR="00D86AF8" w:rsidRPr="00B83B3E">
        <w:t xml:space="preserve">takes </w:t>
      </w:r>
      <w:r w:rsidR="00914F6F" w:rsidRPr="00B83B3E">
        <w:t>the user</w:t>
      </w:r>
      <w:r w:rsidR="00D86AF8" w:rsidRPr="00B83B3E">
        <w:t xml:space="preserve"> to the standard Windows Display Settings dialog box that can </w:t>
      </w:r>
      <w:r w:rsidR="00914F6F" w:rsidRPr="00B83B3E">
        <w:t xml:space="preserve">be </w:t>
      </w:r>
      <w:r w:rsidR="00D86AF8" w:rsidRPr="00B83B3E">
        <w:t>open</w:t>
      </w:r>
      <w:r w:rsidR="00914F6F" w:rsidRPr="00B83B3E">
        <w:t>ed</w:t>
      </w:r>
      <w:r w:rsidR="00D86AF8" w:rsidRPr="00B83B3E">
        <w:t xml:space="preserve"> </w:t>
      </w:r>
      <w:r w:rsidR="00836B46" w:rsidRPr="00B83B3E">
        <w:t>also via</w:t>
      </w:r>
      <w:r w:rsidR="00D86AF8" w:rsidRPr="00B83B3E">
        <w:t xml:space="preserve"> </w:t>
      </w:r>
      <w:r w:rsidR="00D86AF8" w:rsidRPr="00B83B3E">
        <w:rPr>
          <w:b/>
        </w:rPr>
        <w:t>Start/</w:t>
      </w:r>
      <w:r w:rsidR="00717661" w:rsidRPr="00B83B3E" w:rsidDel="00717661">
        <w:rPr>
          <w:b/>
        </w:rPr>
        <w:t xml:space="preserve"> </w:t>
      </w:r>
      <w:r w:rsidR="00D86AF8" w:rsidRPr="00B83B3E">
        <w:rPr>
          <w:b/>
        </w:rPr>
        <w:t>Control Panel/</w:t>
      </w:r>
      <w:r w:rsidR="00717661" w:rsidRPr="00B83B3E">
        <w:rPr>
          <w:b/>
        </w:rPr>
        <w:t>Appearance and Personalization/Display/Adjust Resolution</w:t>
      </w:r>
      <w:r w:rsidR="00C65102" w:rsidRPr="00B83B3E">
        <w:t xml:space="preserve"> (</w:t>
      </w:r>
      <w:r w:rsidR="00180640" w:rsidRPr="00B83B3E">
        <w:fldChar w:fldCharType="begin"/>
      </w:r>
      <w:r w:rsidR="00180640" w:rsidRPr="00B83B3E">
        <w:instrText xml:space="preserve"> REF _Ref406769391 \h </w:instrText>
      </w:r>
      <w:r w:rsidR="00B83B3E">
        <w:instrText xml:space="preserve"> \* MERGEFORMAT </w:instrText>
      </w:r>
      <w:r w:rsidR="00180640" w:rsidRPr="00B83B3E">
        <w:fldChar w:fldCharType="separate"/>
      </w:r>
      <w:r w:rsidR="0081024B" w:rsidRPr="00B83B3E">
        <w:t xml:space="preserve">Figure </w:t>
      </w:r>
      <w:r w:rsidR="0081024B">
        <w:rPr>
          <w:noProof/>
        </w:rPr>
        <w:t>2</w:t>
      </w:r>
      <w:r w:rsidR="0081024B">
        <w:rPr>
          <w:noProof/>
        </w:rPr>
        <w:noBreakHyphen/>
        <w:t>217</w:t>
      </w:r>
      <w:r w:rsidR="00180640" w:rsidRPr="00B83B3E">
        <w:fldChar w:fldCharType="end"/>
      </w:r>
      <w:r w:rsidR="00C65102" w:rsidRPr="00B83B3E">
        <w:t>)</w:t>
      </w:r>
      <w:r w:rsidR="00D86AF8" w:rsidRPr="00B83B3E">
        <w:t>.</w:t>
      </w:r>
    </w:p>
    <w:p w14:paraId="5C3CDDA8" w14:textId="71FCC798" w:rsidR="000E4B5E" w:rsidRPr="00B83B3E" w:rsidRDefault="003359CA" w:rsidP="000E4B5E">
      <w:pPr>
        <w:pStyle w:val="BodyText"/>
        <w:keepNext/>
      </w:pPr>
      <w:r w:rsidRPr="00B83B3E">
        <w:rPr>
          <w:noProof/>
        </w:rPr>
        <w:lastRenderedPageBreak/>
        <w:drawing>
          <wp:inline distT="0" distB="0" distL="0" distR="0" wp14:anchorId="32F01E52" wp14:editId="40C7EB5B">
            <wp:extent cx="5400675" cy="4038600"/>
            <wp:effectExtent l="0" t="0" r="9525" b="0"/>
            <wp:docPr id="441" name="Picture 441" descr="Properties Display Settings window" title="Figure 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69" cstate="print"/>
                    <a:srcRect/>
                    <a:stretch>
                      <a:fillRect/>
                    </a:stretch>
                  </pic:blipFill>
                  <pic:spPr bwMode="auto">
                    <a:xfrm>
                      <a:off x="0" y="0"/>
                      <a:ext cx="5400675" cy="4038600"/>
                    </a:xfrm>
                    <a:prstGeom prst="rect">
                      <a:avLst/>
                    </a:prstGeom>
                    <a:noFill/>
                    <a:ln w="9525">
                      <a:noFill/>
                      <a:miter lim="800000"/>
                      <a:headEnd/>
                      <a:tailEnd/>
                    </a:ln>
                  </pic:spPr>
                </pic:pic>
              </a:graphicData>
            </a:graphic>
          </wp:inline>
        </w:drawing>
      </w:r>
    </w:p>
    <w:p w14:paraId="5C3CDDA9" w14:textId="44B6C0AB" w:rsidR="00D70EB8" w:rsidRPr="00B83B3E" w:rsidRDefault="000E4B5E" w:rsidP="00B52F9B">
      <w:pPr>
        <w:pStyle w:val="Caption"/>
        <w:rPr>
          <w:rFonts w:cs="Times New Roman"/>
        </w:rPr>
      </w:pPr>
      <w:bookmarkStart w:id="2033" w:name="_Ref406769391"/>
      <w:bookmarkStart w:id="2034" w:name="_Toc2082743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217</w:t>
      </w:r>
      <w:r w:rsidR="008D502E">
        <w:rPr>
          <w:rFonts w:cs="Times New Roman"/>
        </w:rPr>
        <w:fldChar w:fldCharType="end"/>
      </w:r>
      <w:bookmarkEnd w:id="2033"/>
      <w:r w:rsidR="00090B1E">
        <w:rPr>
          <w:rFonts w:cs="Times New Roman"/>
        </w:rPr>
        <w:t>. Desktop Display Settings.</w:t>
      </w:r>
      <w:bookmarkEnd w:id="2034"/>
    </w:p>
    <w:p w14:paraId="5C3CDDAA" w14:textId="7D3FE6F5" w:rsidR="00D86AF8" w:rsidRPr="00B83B3E" w:rsidRDefault="00836B46" w:rsidP="00345C0B">
      <w:pPr>
        <w:pStyle w:val="Body3PicCaption"/>
      </w:pPr>
      <w:r w:rsidRPr="00B83B3E">
        <w:t xml:space="preserve">Selecting </w:t>
      </w:r>
      <w:r w:rsidR="00D86AF8" w:rsidRPr="00B83B3E">
        <w:t>Accessibility</w:t>
      </w:r>
      <w:r w:rsidRPr="00B83B3E">
        <w:t xml:space="preserve"> </w:t>
      </w:r>
      <w:r w:rsidR="00D86AF8" w:rsidRPr="00B83B3E">
        <w:t xml:space="preserve">takes </w:t>
      </w:r>
      <w:r w:rsidR="00914F6F" w:rsidRPr="00B83B3E">
        <w:t xml:space="preserve">the user </w:t>
      </w:r>
      <w:r w:rsidR="00D86AF8" w:rsidRPr="00B83B3E">
        <w:t xml:space="preserve">to the standard Windows Accessibility Options dialog box that </w:t>
      </w:r>
      <w:r w:rsidR="00914F6F" w:rsidRPr="00B83B3E">
        <w:t>the user</w:t>
      </w:r>
      <w:r w:rsidR="00D86AF8" w:rsidRPr="00B83B3E">
        <w:t xml:space="preserve"> can open </w:t>
      </w:r>
      <w:r w:rsidRPr="00B83B3E">
        <w:t>via</w:t>
      </w:r>
      <w:r w:rsidR="00D86AF8" w:rsidRPr="00B83B3E">
        <w:t xml:space="preserve"> Start/</w:t>
      </w:r>
      <w:r w:rsidR="00717661" w:rsidRPr="00B83B3E">
        <w:t>Control Panel/Ease of Access/Ease of Access Center</w:t>
      </w:r>
      <w:r w:rsidR="00D86AF8" w:rsidRPr="00B83B3E">
        <w:t xml:space="preserve"> (</w:t>
      </w:r>
      <w:r w:rsidR="002D3B98">
        <w:fldChar w:fldCharType="begin"/>
      </w:r>
      <w:r w:rsidR="002D3B98">
        <w:instrText xml:space="preserve"> REF _Ref406769301 \h </w:instrText>
      </w:r>
      <w:r w:rsidR="002D3B98">
        <w:fldChar w:fldCharType="separate"/>
      </w:r>
      <w:r w:rsidR="0081024B" w:rsidRPr="00B83B3E">
        <w:t xml:space="preserve">Figure </w:t>
      </w:r>
      <w:r w:rsidR="0081024B">
        <w:t>2</w:t>
      </w:r>
      <w:r w:rsidR="0081024B">
        <w:noBreakHyphen/>
        <w:t>218</w:t>
      </w:r>
      <w:r w:rsidR="002D3B98">
        <w:fldChar w:fldCharType="end"/>
      </w:r>
      <w:r w:rsidR="00180640" w:rsidRPr="00B83B3E">
        <w:t>)</w:t>
      </w:r>
      <w:r w:rsidR="00D86AF8" w:rsidRPr="00B83B3E">
        <w:t>.</w:t>
      </w:r>
    </w:p>
    <w:p w14:paraId="5C3CDDAB" w14:textId="77777777" w:rsidR="00BE42C6" w:rsidRPr="00B83B3E" w:rsidRDefault="00BE42C6" w:rsidP="00345C0B">
      <w:pPr>
        <w:pStyle w:val="Body3PicCaption"/>
      </w:pPr>
    </w:p>
    <w:p w14:paraId="5C3CDDAC" w14:textId="4F10BAA2" w:rsidR="000E4B5E" w:rsidRPr="00B83B3E" w:rsidRDefault="003359CA" w:rsidP="00345C0B">
      <w:pPr>
        <w:pStyle w:val="Body3PicCaption"/>
      </w:pPr>
      <w:r w:rsidRPr="00B83B3E">
        <w:lastRenderedPageBreak/>
        <w:drawing>
          <wp:inline distT="0" distB="0" distL="0" distR="0" wp14:anchorId="2AA6B281" wp14:editId="4B583369">
            <wp:extent cx="5943600" cy="3857625"/>
            <wp:effectExtent l="0" t="0" r="0" b="9525"/>
            <wp:docPr id="442" name="Picture 442" descr="Displays Properties Accessibility settings" title="Figure 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70" cstate="print"/>
                    <a:srcRect/>
                    <a:stretch>
                      <a:fillRect/>
                    </a:stretch>
                  </pic:blipFill>
                  <pic:spPr bwMode="auto">
                    <a:xfrm>
                      <a:off x="0" y="0"/>
                      <a:ext cx="5943600" cy="3857625"/>
                    </a:xfrm>
                    <a:prstGeom prst="rect">
                      <a:avLst/>
                    </a:prstGeom>
                    <a:noFill/>
                    <a:ln w="9525">
                      <a:noFill/>
                      <a:miter lim="800000"/>
                      <a:headEnd/>
                      <a:tailEnd/>
                    </a:ln>
                  </pic:spPr>
                </pic:pic>
              </a:graphicData>
            </a:graphic>
          </wp:inline>
        </w:drawing>
      </w:r>
    </w:p>
    <w:p w14:paraId="5C3CDDAD" w14:textId="087E727F" w:rsidR="00D70EB8" w:rsidRPr="00B83B3E" w:rsidRDefault="000E4B5E" w:rsidP="00B52F9B">
      <w:pPr>
        <w:pStyle w:val="Caption"/>
        <w:rPr>
          <w:rFonts w:cs="Times New Roman"/>
        </w:rPr>
      </w:pPr>
      <w:bookmarkStart w:id="2035" w:name="_Ref406769301"/>
      <w:bookmarkStart w:id="2036" w:name="_Toc2082743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218</w:t>
      </w:r>
      <w:r w:rsidR="008D502E">
        <w:rPr>
          <w:rFonts w:cs="Times New Roman"/>
        </w:rPr>
        <w:fldChar w:fldCharType="end"/>
      </w:r>
      <w:bookmarkEnd w:id="2035"/>
      <w:r w:rsidR="00090B1E">
        <w:rPr>
          <w:rFonts w:cs="Times New Roman"/>
        </w:rPr>
        <w:t>. Windows Ease of Access View.</w:t>
      </w:r>
      <w:bookmarkEnd w:id="2036"/>
    </w:p>
    <w:p w14:paraId="273FF610" w14:textId="77777777" w:rsidR="00125D3D" w:rsidRPr="00B83B3E" w:rsidRDefault="00125D3D" w:rsidP="00345C0B">
      <w:pPr>
        <w:pStyle w:val="Body3PicCaption"/>
      </w:pPr>
    </w:p>
    <w:p w14:paraId="5C3CDDAE" w14:textId="3505171B" w:rsidR="00D86AF8" w:rsidRPr="00B83B3E" w:rsidRDefault="006B7071" w:rsidP="00345C0B">
      <w:pPr>
        <w:pStyle w:val="Body3PicCaption"/>
      </w:pPr>
      <w:r w:rsidRPr="00B83B3E">
        <w:t>Selecting</w:t>
      </w:r>
      <w:r w:rsidR="00BA5C40" w:rsidRPr="00B83B3E">
        <w:t xml:space="preserve"> </w:t>
      </w:r>
      <w:r w:rsidR="00D86AF8" w:rsidRPr="00B83B3E">
        <w:t xml:space="preserve">Change Font takes </w:t>
      </w:r>
      <w:r w:rsidR="00914F6F" w:rsidRPr="00B83B3E">
        <w:t>the user</w:t>
      </w:r>
      <w:r w:rsidR="00D86AF8" w:rsidRPr="00B83B3E">
        <w:t xml:space="preserve"> to the standard Windows Fonts dialog box</w:t>
      </w:r>
      <w:r w:rsidR="0011516D">
        <w:t xml:space="preserve"> </w:t>
      </w:r>
      <w:r w:rsidR="00D86AF8" w:rsidRPr="00B83B3E">
        <w:t>that can</w:t>
      </w:r>
      <w:r w:rsidR="00914F6F" w:rsidRPr="00B83B3E">
        <w:t xml:space="preserve"> </w:t>
      </w:r>
      <w:r w:rsidR="00BA5C40" w:rsidRPr="00B83B3E">
        <w:t xml:space="preserve">also </w:t>
      </w:r>
      <w:r w:rsidR="00914F6F" w:rsidRPr="00B83B3E">
        <w:t>be</w:t>
      </w:r>
      <w:r w:rsidR="00D86AF8" w:rsidRPr="00B83B3E">
        <w:t xml:space="preserve"> open</w:t>
      </w:r>
      <w:r w:rsidR="00914F6F" w:rsidRPr="00B83B3E">
        <w:t>ed</w:t>
      </w:r>
      <w:r w:rsidR="00D86AF8" w:rsidRPr="00B83B3E">
        <w:t xml:space="preserve"> </w:t>
      </w:r>
      <w:r w:rsidR="00836B46" w:rsidRPr="00B83B3E">
        <w:t>via</w:t>
      </w:r>
      <w:r w:rsidR="00D86AF8" w:rsidRPr="00B83B3E">
        <w:t xml:space="preserve"> Start/Control Panel/</w:t>
      </w:r>
      <w:r w:rsidR="00CA47EF" w:rsidRPr="00B83B3E">
        <w:t xml:space="preserve"> Appearance and Personalization /</w:t>
      </w:r>
      <w:r w:rsidR="00D86AF8" w:rsidRPr="00B83B3E">
        <w:t>Fonts.</w:t>
      </w:r>
    </w:p>
    <w:p w14:paraId="5C3CDDAF" w14:textId="77777777" w:rsidR="00180640" w:rsidRPr="00B83B3E" w:rsidRDefault="00180640" w:rsidP="00345C0B">
      <w:pPr>
        <w:pStyle w:val="Body3PicCaption"/>
      </w:pPr>
    </w:p>
    <w:p w14:paraId="5C3CDDB3" w14:textId="08C1C9B7" w:rsidR="00D86AF8" w:rsidRPr="00B83B3E" w:rsidRDefault="00D86AF8" w:rsidP="00337520">
      <w:pPr>
        <w:pStyle w:val="BodyText"/>
      </w:pPr>
      <w:r w:rsidRPr="00B83B3E">
        <w:rPr>
          <w:b/>
        </w:rPr>
        <w:t>Patient Lookup Keyboard Sensitivity</w:t>
      </w:r>
      <w:r w:rsidRPr="00B83B3E">
        <w:t xml:space="preserve"> (</w:t>
      </w:r>
      <w:r w:rsidR="00180640" w:rsidRPr="00B83B3E">
        <w:fldChar w:fldCharType="begin"/>
      </w:r>
      <w:r w:rsidR="00180640" w:rsidRPr="00B83B3E">
        <w:instrText xml:space="preserve"> REF _Ref406769301 \h </w:instrText>
      </w:r>
      <w:r w:rsidR="00B83B3E">
        <w:instrText xml:space="preserve"> \* MERGEFORMAT </w:instrText>
      </w:r>
      <w:r w:rsidR="00180640" w:rsidRPr="00B83B3E">
        <w:fldChar w:fldCharType="separate"/>
      </w:r>
      <w:r w:rsidR="0081024B" w:rsidRPr="00B83B3E">
        <w:t xml:space="preserve">Figure </w:t>
      </w:r>
      <w:r w:rsidR="0081024B">
        <w:rPr>
          <w:noProof/>
        </w:rPr>
        <w:t>2</w:t>
      </w:r>
      <w:r w:rsidR="0081024B">
        <w:rPr>
          <w:noProof/>
        </w:rPr>
        <w:noBreakHyphen/>
        <w:t>218</w:t>
      </w:r>
      <w:r w:rsidR="00180640" w:rsidRPr="00B83B3E">
        <w:fldChar w:fldCharType="end"/>
      </w:r>
      <w:r w:rsidR="00100A7C" w:rsidRPr="00B83B3E">
        <w:t xml:space="preserve">) </w:t>
      </w:r>
      <w:r w:rsidRPr="00B83B3E">
        <w:t xml:space="preserve">adjusts the amount of time </w:t>
      </w:r>
      <w:r w:rsidR="006B7071" w:rsidRPr="00B83B3E">
        <w:t>CAPRI</w:t>
      </w:r>
      <w:r w:rsidRPr="00B83B3E">
        <w:t xml:space="preserve"> waits after a keystroke before searching for the patient on the Patient Selector screen.</w:t>
      </w:r>
      <w:r w:rsidR="00EE0CF4">
        <w:t xml:space="preserve"> </w:t>
      </w:r>
      <w:r w:rsidR="00914F6F" w:rsidRPr="00B83B3E">
        <w:t>The user</w:t>
      </w:r>
      <w:r w:rsidRPr="00B83B3E">
        <w:t xml:space="preserve"> should not change this from the default setting of 500 milliseconds unless </w:t>
      </w:r>
      <w:r w:rsidR="00914F6F" w:rsidRPr="00B83B3E">
        <w:t xml:space="preserve">there are </w:t>
      </w:r>
      <w:r w:rsidRPr="00B83B3E">
        <w:t>difficulties.</w:t>
      </w:r>
    </w:p>
    <w:p w14:paraId="5C3CDDB4" w14:textId="4A2E111E" w:rsidR="00D86AF8" w:rsidRPr="00B83B3E" w:rsidRDefault="00D86AF8" w:rsidP="00337520">
      <w:pPr>
        <w:pStyle w:val="BodyText"/>
      </w:pPr>
      <w:r w:rsidRPr="00B83B3E">
        <w:t xml:space="preserve">If </w:t>
      </w:r>
      <w:r w:rsidR="00914F6F" w:rsidRPr="00B83B3E">
        <w:t xml:space="preserve">the </w:t>
      </w:r>
      <w:r w:rsidR="00092F41" w:rsidRPr="00B83B3E">
        <w:t>user makes</w:t>
      </w:r>
      <w:r w:rsidRPr="00B83B3E">
        <w:t xml:space="preserve"> any changes to these settings and want</w:t>
      </w:r>
      <w:r w:rsidR="00236E16" w:rsidRPr="00B83B3E">
        <w:t>s</w:t>
      </w:r>
      <w:r w:rsidRPr="00B83B3E">
        <w:t xml:space="preserve"> to undo the changes, </w:t>
      </w:r>
      <w:r w:rsidR="00836B46" w:rsidRPr="00B83B3E">
        <w:t>then the user should select</w:t>
      </w:r>
      <w:r w:rsidRPr="00B83B3E">
        <w:t xml:space="preserve"> </w:t>
      </w:r>
      <w:r w:rsidRPr="00B83B3E">
        <w:rPr>
          <w:b/>
        </w:rPr>
        <w:t xml:space="preserve">Restore Original Font/Keyboard Settings </w:t>
      </w:r>
      <w:r w:rsidRPr="00B83B3E">
        <w:t>(</w:t>
      </w:r>
      <w:r w:rsidR="00180640" w:rsidRPr="00B83B3E">
        <w:fldChar w:fldCharType="begin"/>
      </w:r>
      <w:r w:rsidR="00180640" w:rsidRPr="00B83B3E">
        <w:instrText xml:space="preserve"> REF _Ref406769301 \h </w:instrText>
      </w:r>
      <w:r w:rsidR="00B83B3E">
        <w:instrText xml:space="preserve"> \* MERGEFORMAT </w:instrText>
      </w:r>
      <w:r w:rsidR="00180640" w:rsidRPr="00B83B3E">
        <w:fldChar w:fldCharType="separate"/>
      </w:r>
      <w:r w:rsidR="0081024B" w:rsidRPr="00B83B3E">
        <w:t xml:space="preserve">Figure </w:t>
      </w:r>
      <w:r w:rsidR="0081024B">
        <w:rPr>
          <w:noProof/>
        </w:rPr>
        <w:t>2</w:t>
      </w:r>
      <w:r w:rsidR="0081024B">
        <w:rPr>
          <w:noProof/>
        </w:rPr>
        <w:noBreakHyphen/>
        <w:t>218</w:t>
      </w:r>
      <w:r w:rsidR="00180640" w:rsidRPr="00B83B3E">
        <w:fldChar w:fldCharType="end"/>
      </w:r>
      <w:r w:rsidRPr="00B83B3E">
        <w:t>).</w:t>
      </w:r>
    </w:p>
    <w:p w14:paraId="5C3CDDB5" w14:textId="4541F3F6" w:rsidR="00D86AF8" w:rsidRPr="00B83B3E" w:rsidRDefault="00125D3D" w:rsidP="00A561AD">
      <w:pPr>
        <w:pStyle w:val="Heading3"/>
      </w:pPr>
      <w:bookmarkStart w:id="2037" w:name="_Toc146086579"/>
      <w:r w:rsidRPr="00B83B3E">
        <w:t xml:space="preserve"> </w:t>
      </w:r>
      <w:bookmarkStart w:id="2038" w:name="_Toc508873708"/>
      <w:bookmarkStart w:id="2039" w:name="_Toc508875058"/>
      <w:bookmarkStart w:id="2040" w:name="_Toc508875912"/>
      <w:bookmarkStart w:id="2041" w:name="_Toc20827575"/>
      <w:r w:rsidR="00D86AF8" w:rsidRPr="00B83B3E">
        <w:t>Change Forwarding Address</w:t>
      </w:r>
      <w:bookmarkEnd w:id="2037"/>
      <w:bookmarkEnd w:id="2038"/>
      <w:bookmarkEnd w:id="2039"/>
      <w:bookmarkEnd w:id="2040"/>
      <w:bookmarkEnd w:id="2041"/>
    </w:p>
    <w:p w14:paraId="5C3CDDB6" w14:textId="261ADE36" w:rsidR="00D86AF8" w:rsidRPr="00B83B3E" w:rsidRDefault="00D86AF8" w:rsidP="00345C0B">
      <w:pPr>
        <w:pStyle w:val="Body3PicCaption"/>
      </w:pPr>
      <w:r w:rsidRPr="00B83B3E">
        <w:t xml:space="preserve">Change Forwarding Address on the Tools </w:t>
      </w:r>
      <w:r w:rsidR="00836B46" w:rsidRPr="00B83B3E">
        <w:t>m</w:t>
      </w:r>
      <w:r w:rsidR="00AF1FFD" w:rsidRPr="00B83B3E">
        <w:t>enu</w:t>
      </w:r>
      <w:r w:rsidRPr="00B83B3E">
        <w:t xml:space="preserve"> allows </w:t>
      </w:r>
      <w:r w:rsidR="00914F6F" w:rsidRPr="00B83B3E">
        <w:t>the user</w:t>
      </w:r>
      <w:r w:rsidRPr="00B83B3E">
        <w:t xml:space="preserve"> to specify an Exchange email address for forwarding MailMan messages and </w:t>
      </w:r>
      <w:r w:rsidR="006B7071" w:rsidRPr="00B83B3E">
        <w:t>CAPRI</w:t>
      </w:r>
      <w:r w:rsidRPr="00B83B3E">
        <w:t xml:space="preserve"> reports (</w:t>
      </w:r>
      <w:r w:rsidR="00BE42C6" w:rsidRPr="00B83B3E">
        <w:fldChar w:fldCharType="begin"/>
      </w:r>
      <w:r w:rsidR="00BE42C6" w:rsidRPr="00B83B3E">
        <w:instrText xml:space="preserve"> REF _Ref406769125 \h </w:instrText>
      </w:r>
      <w:r w:rsidR="00B83B3E">
        <w:instrText xml:space="preserve"> \* MERGEFORMAT </w:instrText>
      </w:r>
      <w:r w:rsidR="00BE42C6" w:rsidRPr="00B83B3E">
        <w:fldChar w:fldCharType="separate"/>
      </w:r>
      <w:r w:rsidR="0081024B" w:rsidRPr="00B83B3E">
        <w:t xml:space="preserve">Figure </w:t>
      </w:r>
      <w:r w:rsidR="0081024B">
        <w:t>2</w:t>
      </w:r>
      <w:r w:rsidR="0081024B">
        <w:noBreakHyphen/>
        <w:t>219</w:t>
      </w:r>
      <w:r w:rsidR="00BE42C6" w:rsidRPr="00B83B3E">
        <w:fldChar w:fldCharType="end"/>
      </w:r>
      <w:r w:rsidR="00C34C12">
        <w:t>)</w:t>
      </w:r>
      <w:r w:rsidRPr="00B83B3E">
        <w:t>.</w:t>
      </w:r>
      <w:r w:rsidR="00EE0CF4">
        <w:t xml:space="preserve"> </w:t>
      </w:r>
      <w:r w:rsidR="00914F6F" w:rsidRPr="00B83B3E">
        <w:t>The user</w:t>
      </w:r>
      <w:r w:rsidRPr="00B83B3E">
        <w:t xml:space="preserve"> can find an Exchange email address by opening the Address Book in </w:t>
      </w:r>
      <w:r w:rsidR="00836B46" w:rsidRPr="00B83B3E">
        <w:t>the default email application</w:t>
      </w:r>
      <w:r w:rsidRPr="00B83B3E">
        <w:t xml:space="preserve"> and searching for the desired name.</w:t>
      </w:r>
      <w:r w:rsidR="00EE0CF4">
        <w:t xml:space="preserve"> </w:t>
      </w:r>
      <w:r w:rsidR="000F5B38" w:rsidRPr="00B83B3E">
        <w:t>After</w:t>
      </w:r>
      <w:r w:rsidRPr="00B83B3E">
        <w:t xml:space="preserve"> </w:t>
      </w:r>
      <w:r w:rsidR="00914F6F" w:rsidRPr="00B83B3E">
        <w:t>the user</w:t>
      </w:r>
      <w:r w:rsidRPr="00B83B3E">
        <w:t xml:space="preserve"> find</w:t>
      </w:r>
      <w:r w:rsidR="00836B46" w:rsidRPr="00B83B3E">
        <w:t>s</w:t>
      </w:r>
      <w:r w:rsidRPr="00B83B3E">
        <w:t xml:space="preserve"> the name</w:t>
      </w:r>
      <w:r w:rsidR="00836B46" w:rsidRPr="00B83B3E">
        <w:t xml:space="preserve"> and</w:t>
      </w:r>
      <w:r w:rsidRPr="00B83B3E">
        <w:t xml:space="preserve"> right-click</w:t>
      </w:r>
      <w:r w:rsidR="00836B46" w:rsidRPr="00B83B3E">
        <w:t>s it</w:t>
      </w:r>
      <w:r w:rsidRPr="00B83B3E">
        <w:t>, Properties</w:t>
      </w:r>
      <w:r w:rsidR="00836B46" w:rsidRPr="00B83B3E">
        <w:t xml:space="preserve"> is </w:t>
      </w:r>
      <w:r w:rsidR="00836B46" w:rsidRPr="00B83B3E">
        <w:lastRenderedPageBreak/>
        <w:t>selected.</w:t>
      </w:r>
      <w:r w:rsidR="00EE0CF4">
        <w:t xml:space="preserve"> </w:t>
      </w:r>
      <w:r w:rsidR="00836B46" w:rsidRPr="00B83B3E">
        <w:t>Then, the user should go to</w:t>
      </w:r>
      <w:r w:rsidRPr="00B83B3E">
        <w:t xml:space="preserve"> the </w:t>
      </w:r>
      <w:r w:rsidR="00956670" w:rsidRPr="00B83B3E">
        <w:t>Email</w:t>
      </w:r>
      <w:r w:rsidRPr="00B83B3E">
        <w:t xml:space="preserve"> Addresses tab.</w:t>
      </w:r>
      <w:r w:rsidR="00EE0CF4">
        <w:t xml:space="preserve"> </w:t>
      </w:r>
      <w:r w:rsidR="00836B46" w:rsidRPr="00B83B3E">
        <w:t>L</w:t>
      </w:r>
      <w:r w:rsidRPr="00B83B3E">
        <w:t xml:space="preserve">ocal </w:t>
      </w:r>
      <w:r w:rsidR="00515BB0" w:rsidRPr="00B83B3E">
        <w:t>IRM</w:t>
      </w:r>
      <w:r w:rsidRPr="00B83B3E">
        <w:t xml:space="preserve"> staff</w:t>
      </w:r>
      <w:r w:rsidR="00836B46" w:rsidRPr="00B83B3E">
        <w:t xml:space="preserve"> should be contacted</w:t>
      </w:r>
      <w:r w:rsidRPr="00B83B3E">
        <w:t xml:space="preserve"> if </w:t>
      </w:r>
      <w:r w:rsidR="00914F6F" w:rsidRPr="00B83B3E">
        <w:t xml:space="preserve">the user </w:t>
      </w:r>
      <w:r w:rsidR="00836B46" w:rsidRPr="00B83B3E">
        <w:t>has</w:t>
      </w:r>
      <w:r w:rsidRPr="00B83B3E">
        <w:t xml:space="preserve"> difficulty identifying </w:t>
      </w:r>
      <w:r w:rsidR="00836B46" w:rsidRPr="00B83B3E">
        <w:t>the</w:t>
      </w:r>
      <w:r w:rsidRPr="00B83B3E">
        <w:t xml:space="preserve"> email addresses. </w:t>
      </w:r>
    </w:p>
    <w:p w14:paraId="5C3CDDB7" w14:textId="77777777" w:rsidR="00BE42C6" w:rsidRPr="00B83B3E" w:rsidRDefault="00BE42C6" w:rsidP="00345C0B">
      <w:pPr>
        <w:pStyle w:val="Body3PicCaption"/>
      </w:pPr>
    </w:p>
    <w:p w14:paraId="5C3CDDB8" w14:textId="6556399D" w:rsidR="0099711C" w:rsidRPr="00B83B3E" w:rsidRDefault="003359CA" w:rsidP="00345C0B">
      <w:pPr>
        <w:pStyle w:val="Body3PicCaption"/>
      </w:pPr>
      <w:r w:rsidRPr="00B83B3E">
        <w:drawing>
          <wp:inline distT="0" distB="0" distL="0" distR="0" wp14:anchorId="07224F2D" wp14:editId="4A441324">
            <wp:extent cx="2905125" cy="2600325"/>
            <wp:effectExtent l="19050" t="19050" r="28575" b="28575"/>
            <wp:docPr id="443" name="Picture 37" descr="Displays Tools Menu with Change Forwarding Address selected" title="Figure 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1" cstate="print"/>
                    <a:srcRect/>
                    <a:stretch>
                      <a:fillRect/>
                    </a:stretch>
                  </pic:blipFill>
                  <pic:spPr bwMode="auto">
                    <a:xfrm>
                      <a:off x="0" y="0"/>
                      <a:ext cx="2905125" cy="2600325"/>
                    </a:xfrm>
                    <a:prstGeom prst="rect">
                      <a:avLst/>
                    </a:prstGeom>
                    <a:noFill/>
                    <a:ln w="6350" cmpd="sng">
                      <a:solidFill>
                        <a:srgbClr val="000000"/>
                      </a:solidFill>
                      <a:miter lim="800000"/>
                      <a:headEnd/>
                      <a:tailEnd/>
                    </a:ln>
                    <a:effectLst/>
                  </pic:spPr>
                </pic:pic>
              </a:graphicData>
            </a:graphic>
          </wp:inline>
        </w:drawing>
      </w:r>
    </w:p>
    <w:p w14:paraId="5C3CDDB9" w14:textId="73AD4A6C" w:rsidR="00C65102" w:rsidRPr="00B83B3E" w:rsidRDefault="0099711C" w:rsidP="00B52F9B">
      <w:pPr>
        <w:pStyle w:val="Caption"/>
        <w:rPr>
          <w:rFonts w:cs="Times New Roman"/>
        </w:rPr>
      </w:pPr>
      <w:bookmarkStart w:id="2042" w:name="_Ref406769125"/>
      <w:bookmarkStart w:id="2043" w:name="_Toc2082743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219</w:t>
      </w:r>
      <w:r w:rsidR="008D502E">
        <w:rPr>
          <w:rFonts w:cs="Times New Roman"/>
        </w:rPr>
        <w:fldChar w:fldCharType="end"/>
      </w:r>
      <w:bookmarkEnd w:id="2042"/>
      <w:r w:rsidR="00090B1E">
        <w:rPr>
          <w:rFonts w:cs="Times New Roman"/>
        </w:rPr>
        <w:t>. CAPRI Tools Menu—Change Forwarding Address Selection.</w:t>
      </w:r>
      <w:bookmarkEnd w:id="2043"/>
    </w:p>
    <w:p w14:paraId="5C3CDDBA" w14:textId="77777777" w:rsidR="00D86AF8" w:rsidRPr="00B83B3E" w:rsidRDefault="00E26469" w:rsidP="00A561AD">
      <w:pPr>
        <w:pStyle w:val="Heading3"/>
      </w:pPr>
      <w:r w:rsidRPr="00B83B3E">
        <w:t xml:space="preserve"> </w:t>
      </w:r>
      <w:bookmarkStart w:id="2044" w:name="_Toc508873709"/>
      <w:bookmarkStart w:id="2045" w:name="_Toc508875059"/>
      <w:bookmarkStart w:id="2046" w:name="_Toc508875913"/>
      <w:bookmarkStart w:id="2047" w:name="_Toc20827576"/>
      <w:r w:rsidR="00D86AF8" w:rsidRPr="00B83B3E">
        <w:t xml:space="preserve">Forwarding </w:t>
      </w:r>
      <w:r w:rsidR="001C4104" w:rsidRPr="00B83B3E">
        <w:t>E</w:t>
      </w:r>
      <w:r w:rsidR="00956670" w:rsidRPr="00B83B3E">
        <w:t>mail</w:t>
      </w:r>
      <w:r w:rsidR="00D86AF8" w:rsidRPr="00B83B3E">
        <w:t xml:space="preserve"> </w:t>
      </w:r>
      <w:r w:rsidR="001C4104" w:rsidRPr="00B83B3E">
        <w:t>A</w:t>
      </w:r>
      <w:r w:rsidR="00D86AF8" w:rsidRPr="00B83B3E">
        <w:t>ddress</w:t>
      </w:r>
      <w:bookmarkEnd w:id="2044"/>
      <w:bookmarkEnd w:id="2045"/>
      <w:bookmarkEnd w:id="2046"/>
      <w:bookmarkEnd w:id="2047"/>
    </w:p>
    <w:p w14:paraId="5C3CDDBB" w14:textId="221EB558" w:rsidR="00D86AF8" w:rsidRPr="00B83B3E" w:rsidRDefault="00D86AF8" w:rsidP="00D93629">
      <w:pPr>
        <w:pStyle w:val="BodyText"/>
        <w:rPr>
          <w:b/>
        </w:rPr>
      </w:pPr>
      <w:r w:rsidRPr="00B83B3E">
        <w:t xml:space="preserve">This </w:t>
      </w:r>
      <w:r w:rsidR="00956670" w:rsidRPr="00B83B3E">
        <w:t>email</w:t>
      </w:r>
      <w:r w:rsidRPr="00B83B3E">
        <w:t xml:space="preserve"> address is used for automated AMIE responses to certain activity</w:t>
      </w:r>
      <w:r w:rsidR="00836B46" w:rsidRPr="00B83B3E">
        <w:t xml:space="preserve"> such as</w:t>
      </w:r>
      <w:r w:rsidR="00196B97" w:rsidRPr="00B83B3E">
        <w:rPr>
          <w:b/>
        </w:rPr>
        <w:t xml:space="preserve"> </w:t>
      </w:r>
      <w:r w:rsidRPr="00B83B3E">
        <w:t>cancelled C&amp;P exam requests and completed C&amp;P exam request bulletins</w:t>
      </w:r>
      <w:r w:rsidR="00836B46" w:rsidRPr="00B83B3E">
        <w:t>.</w:t>
      </w:r>
      <w:r w:rsidR="00EE0CF4">
        <w:t xml:space="preserve"> </w:t>
      </w:r>
      <w:r w:rsidR="00836B46" w:rsidRPr="00B83B3E">
        <w:t>The responses are</w:t>
      </w:r>
      <w:r w:rsidRPr="00B83B3E">
        <w:t xml:space="preserve"> </w:t>
      </w:r>
      <w:r w:rsidR="00956670" w:rsidRPr="00B83B3E">
        <w:t>email</w:t>
      </w:r>
      <w:r w:rsidRPr="00B83B3E">
        <w:t xml:space="preserve">ed back to the user if there is an </w:t>
      </w:r>
      <w:r w:rsidR="00956670" w:rsidRPr="00B83B3E">
        <w:t>email</w:t>
      </w:r>
      <w:r w:rsidRPr="00B83B3E">
        <w:t xml:space="preserve"> address specified</w:t>
      </w:r>
      <w:r w:rsidR="00F55449" w:rsidRPr="00B83B3E">
        <w:t xml:space="preserve"> </w:t>
      </w:r>
      <w:r w:rsidR="00F55449" w:rsidRPr="00C34C12">
        <w:t>(</w:t>
      </w:r>
      <w:r w:rsidR="002D3B98">
        <w:rPr>
          <w:b/>
        </w:rPr>
        <w:fldChar w:fldCharType="begin"/>
      </w:r>
      <w:r w:rsidR="002D3B98">
        <w:rPr>
          <w:b/>
        </w:rPr>
        <w:instrText xml:space="preserve"> REF _Ref406769082 \h </w:instrText>
      </w:r>
      <w:r w:rsidR="002D3B98">
        <w:rPr>
          <w:b/>
        </w:rPr>
      </w:r>
      <w:r w:rsidR="002D3B98">
        <w:rPr>
          <w:b/>
        </w:rPr>
        <w:fldChar w:fldCharType="separate"/>
      </w:r>
      <w:r w:rsidR="0081024B" w:rsidRPr="00B83B3E">
        <w:t xml:space="preserve">Figure </w:t>
      </w:r>
      <w:r w:rsidR="0081024B">
        <w:rPr>
          <w:noProof/>
        </w:rPr>
        <w:t>2</w:t>
      </w:r>
      <w:r w:rsidR="0081024B">
        <w:noBreakHyphen/>
      </w:r>
      <w:r w:rsidR="0081024B">
        <w:rPr>
          <w:noProof/>
        </w:rPr>
        <w:t>220</w:t>
      </w:r>
      <w:r w:rsidR="002D3B98">
        <w:rPr>
          <w:b/>
        </w:rPr>
        <w:fldChar w:fldCharType="end"/>
      </w:r>
      <w:r w:rsidR="00D727FB" w:rsidRPr="00C34C12">
        <w:t>)</w:t>
      </w:r>
      <w:r w:rsidR="006157F6" w:rsidRPr="00C34C12">
        <w:t>.</w:t>
      </w:r>
    </w:p>
    <w:p w14:paraId="5C3CDDBC" w14:textId="5D5243B8" w:rsidR="0099711C" w:rsidRPr="00B83B3E" w:rsidRDefault="003359CA" w:rsidP="00345C0B">
      <w:pPr>
        <w:pStyle w:val="Body3PicCaption"/>
      </w:pPr>
      <w:r w:rsidRPr="00B83B3E">
        <w:lastRenderedPageBreak/>
        <w:drawing>
          <wp:inline distT="0" distB="0" distL="0" distR="0" wp14:anchorId="73CAABFC" wp14:editId="4134E659">
            <wp:extent cx="3209925" cy="2657475"/>
            <wp:effectExtent l="19050" t="19050" r="28575" b="28575"/>
            <wp:docPr id="444" name="Picture 172" descr="Displays the Email Forwarding Address Screen" title="Figure 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Description: Screen capture of the Email Forwarding Address Screen"/>
                    <pic:cNvPicPr>
                      <a:picLocks noChangeAspect="1" noChangeArrowheads="1"/>
                    </pic:cNvPicPr>
                  </pic:nvPicPr>
                  <pic:blipFill>
                    <a:blip r:embed="rId272" cstate="print"/>
                    <a:srcRect/>
                    <a:stretch>
                      <a:fillRect/>
                    </a:stretch>
                  </pic:blipFill>
                  <pic:spPr bwMode="auto">
                    <a:xfrm>
                      <a:off x="0" y="0"/>
                      <a:ext cx="3209925" cy="2657475"/>
                    </a:xfrm>
                    <a:prstGeom prst="rect">
                      <a:avLst/>
                    </a:prstGeom>
                    <a:noFill/>
                    <a:ln w="6350" cmpd="sng">
                      <a:solidFill>
                        <a:srgbClr val="000000"/>
                      </a:solidFill>
                      <a:miter lim="800000"/>
                      <a:headEnd/>
                      <a:tailEnd/>
                    </a:ln>
                    <a:effectLst/>
                  </pic:spPr>
                </pic:pic>
              </a:graphicData>
            </a:graphic>
          </wp:inline>
        </w:drawing>
      </w:r>
      <w:bookmarkStart w:id="2048" w:name="_Toc278187876"/>
    </w:p>
    <w:p w14:paraId="5C3CDDBD" w14:textId="31E3D5E4" w:rsidR="0097465E" w:rsidRPr="00B83B3E" w:rsidRDefault="0099711C" w:rsidP="00B52F9B">
      <w:pPr>
        <w:pStyle w:val="Caption"/>
        <w:rPr>
          <w:rFonts w:cs="Times New Roman"/>
        </w:rPr>
      </w:pPr>
      <w:bookmarkStart w:id="2049" w:name="_Ref406769082"/>
      <w:bookmarkStart w:id="2050" w:name="_Toc2082743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220</w:t>
      </w:r>
      <w:r w:rsidR="008D502E">
        <w:rPr>
          <w:rFonts w:cs="Times New Roman"/>
        </w:rPr>
        <w:fldChar w:fldCharType="end"/>
      </w:r>
      <w:bookmarkEnd w:id="2049"/>
      <w:r w:rsidR="00090B1E">
        <w:rPr>
          <w:rFonts w:cs="Times New Roman"/>
        </w:rPr>
        <w:t>. Email Forwarding Address Dialog Window.</w:t>
      </w:r>
      <w:bookmarkEnd w:id="2050"/>
    </w:p>
    <w:p w14:paraId="5C3CDDBE" w14:textId="7CF9EE9B" w:rsidR="00D86AF8" w:rsidRPr="00B83B3E" w:rsidRDefault="00D86AF8" w:rsidP="00A561AD">
      <w:pPr>
        <w:pStyle w:val="Heading3"/>
      </w:pPr>
      <w:bookmarkStart w:id="2051" w:name="_Toc508873710"/>
      <w:bookmarkStart w:id="2052" w:name="_Toc508875060"/>
      <w:bookmarkStart w:id="2053" w:name="_Toc508875914"/>
      <w:bookmarkStart w:id="2054" w:name="_Toc20827577"/>
      <w:r w:rsidRPr="00B83B3E">
        <w:t>Help Menu</w:t>
      </w:r>
      <w:bookmarkEnd w:id="2048"/>
      <w:bookmarkEnd w:id="2051"/>
      <w:bookmarkEnd w:id="2052"/>
      <w:bookmarkEnd w:id="2053"/>
      <w:bookmarkEnd w:id="2054"/>
    </w:p>
    <w:p w14:paraId="5C3CDDBF" w14:textId="3BF8A722" w:rsidR="00D86AF8" w:rsidRPr="00B83B3E" w:rsidRDefault="000E1378" w:rsidP="00345C0B">
      <w:pPr>
        <w:pStyle w:val="Body3PicCaption"/>
      </w:pPr>
      <w:r w:rsidRPr="00B83B3E">
        <w:t xml:space="preserve">For most users, this menu </w:t>
      </w:r>
      <w:r w:rsidR="00D86AF8" w:rsidRPr="00B83B3E">
        <w:t>only ha</w:t>
      </w:r>
      <w:r w:rsidRPr="00B83B3E">
        <w:t>s</w:t>
      </w:r>
      <w:r w:rsidR="00D86AF8" w:rsidRPr="00B83B3E">
        <w:t xml:space="preserve"> two items, About (</w:t>
      </w:r>
      <w:r w:rsidR="002D3B98">
        <w:fldChar w:fldCharType="begin"/>
      </w:r>
      <w:r w:rsidR="002D3B98">
        <w:instrText xml:space="preserve"> REF _Ref406769037 \h </w:instrText>
      </w:r>
      <w:r w:rsidR="002D3B98">
        <w:fldChar w:fldCharType="separate"/>
      </w:r>
      <w:r w:rsidR="0081024B" w:rsidRPr="00B83B3E">
        <w:t xml:space="preserve">Figure </w:t>
      </w:r>
      <w:r w:rsidR="0081024B">
        <w:t>2</w:t>
      </w:r>
      <w:r w:rsidR="0081024B">
        <w:noBreakHyphen/>
        <w:t>222</w:t>
      </w:r>
      <w:r w:rsidR="002D3B98">
        <w:fldChar w:fldCharType="end"/>
      </w:r>
      <w:r w:rsidR="00D86AF8" w:rsidRPr="00B83B3E">
        <w:t xml:space="preserve">) and </w:t>
      </w:r>
      <w:r w:rsidR="006B7071" w:rsidRPr="00B83B3E">
        <w:t>CAPRI</w:t>
      </w:r>
      <w:r w:rsidR="00D86AF8" w:rsidRPr="00B83B3E">
        <w:t xml:space="preserve"> C&amp;P Template Training Website.</w:t>
      </w:r>
      <w:r w:rsidR="00EE0CF4">
        <w:t xml:space="preserve"> </w:t>
      </w:r>
      <w:r w:rsidR="00D86AF8" w:rsidRPr="00B83B3E">
        <w:t>Oth</w:t>
      </w:r>
      <w:r w:rsidR="00840424" w:rsidRPr="00B83B3E">
        <w:t xml:space="preserve">er items only show up for </w:t>
      </w:r>
      <w:r w:rsidR="00D86AF8" w:rsidRPr="00B83B3E">
        <w:t>users who have been assigned these options</w:t>
      </w:r>
      <w:r w:rsidR="00DF7F3C" w:rsidRPr="00B83B3E">
        <w:t>.</w:t>
      </w:r>
    </w:p>
    <w:p w14:paraId="5C3CDDC0" w14:textId="77777777" w:rsidR="00BE42C6" w:rsidRPr="00B83B3E" w:rsidRDefault="00BE42C6" w:rsidP="00345C0B">
      <w:pPr>
        <w:pStyle w:val="Body3PicCaption"/>
      </w:pPr>
    </w:p>
    <w:p w14:paraId="5C3CDDC1" w14:textId="7461E5B4" w:rsidR="00D86AF8" w:rsidRPr="00B83B3E" w:rsidRDefault="003359CA" w:rsidP="00345C0B">
      <w:pPr>
        <w:pStyle w:val="Body3PicCaption"/>
      </w:pPr>
      <w:r w:rsidRPr="00B83B3E">
        <w:drawing>
          <wp:inline distT="0" distB="0" distL="0" distR="0" wp14:anchorId="21B10BA6" wp14:editId="20189389">
            <wp:extent cx="2752725" cy="695325"/>
            <wp:effectExtent l="19050" t="19050" r="28575" b="28575"/>
            <wp:docPr id="445" name="Picture 173" descr="Displays Screen capture of the Help Menu" title="Figure 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Description: Screen capture of the Help Menu"/>
                    <pic:cNvPicPr>
                      <a:picLocks noChangeAspect="1" noChangeArrowheads="1"/>
                    </pic:cNvPicPr>
                  </pic:nvPicPr>
                  <pic:blipFill>
                    <a:blip r:embed="rId273" cstate="print"/>
                    <a:srcRect/>
                    <a:stretch>
                      <a:fillRect/>
                    </a:stretch>
                  </pic:blipFill>
                  <pic:spPr bwMode="auto">
                    <a:xfrm>
                      <a:off x="0" y="0"/>
                      <a:ext cx="2752725" cy="695325"/>
                    </a:xfrm>
                    <a:prstGeom prst="rect">
                      <a:avLst/>
                    </a:prstGeom>
                    <a:noFill/>
                    <a:ln w="6350" cmpd="sng">
                      <a:solidFill>
                        <a:srgbClr val="000000"/>
                      </a:solidFill>
                      <a:miter lim="800000"/>
                      <a:headEnd/>
                      <a:tailEnd/>
                    </a:ln>
                    <a:effectLst/>
                  </pic:spPr>
                </pic:pic>
              </a:graphicData>
            </a:graphic>
          </wp:inline>
        </w:drawing>
      </w:r>
    </w:p>
    <w:p w14:paraId="5C3CDDC2" w14:textId="6AB61995" w:rsidR="0099711C" w:rsidRPr="00B83B3E" w:rsidRDefault="003359CA" w:rsidP="00345C0B">
      <w:pPr>
        <w:pStyle w:val="Body3PicCaption"/>
      </w:pPr>
      <w:r w:rsidRPr="00B83B3E">
        <w:drawing>
          <wp:inline distT="0" distB="0" distL="0" distR="0" wp14:anchorId="40A7E71F" wp14:editId="045A7951">
            <wp:extent cx="2776151" cy="2380735"/>
            <wp:effectExtent l="0" t="0" r="5715" b="635"/>
            <wp:docPr id="446" name="Picture 446" descr="Displays Help Menu" title="Figure 2-2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776322" cy="2380882"/>
                    </a:xfrm>
                    <a:prstGeom prst="rect">
                      <a:avLst/>
                    </a:prstGeom>
                    <a:noFill/>
                    <a:ln>
                      <a:noFill/>
                    </a:ln>
                  </pic:spPr>
                </pic:pic>
              </a:graphicData>
            </a:graphic>
          </wp:inline>
        </w:drawing>
      </w:r>
    </w:p>
    <w:p w14:paraId="5C3CDDC3" w14:textId="44D1E39C" w:rsidR="0099711C" w:rsidRPr="00B83B3E" w:rsidRDefault="0099711C" w:rsidP="00B52F9B">
      <w:pPr>
        <w:pStyle w:val="Caption"/>
        <w:rPr>
          <w:rFonts w:cs="Times New Roman"/>
        </w:rPr>
      </w:pPr>
      <w:bookmarkStart w:id="2055" w:name="_Ref406769060"/>
      <w:bookmarkStart w:id="2056" w:name="_Toc2082743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221</w:t>
      </w:r>
      <w:r w:rsidR="008D502E">
        <w:rPr>
          <w:rFonts w:cs="Times New Roman"/>
        </w:rPr>
        <w:fldChar w:fldCharType="end"/>
      </w:r>
      <w:bookmarkEnd w:id="2055"/>
      <w:r w:rsidR="00090B1E">
        <w:rPr>
          <w:rFonts w:cs="Times New Roman"/>
        </w:rPr>
        <w:t>. CAPRI Help Menu.</w:t>
      </w:r>
      <w:bookmarkEnd w:id="2056"/>
    </w:p>
    <w:p w14:paraId="5C3CDDC4" w14:textId="3773C7B2" w:rsidR="00D86AF8" w:rsidRPr="00B83B3E" w:rsidRDefault="00D86AF8" w:rsidP="00345C0B">
      <w:pPr>
        <w:pStyle w:val="Body3PicCaption"/>
      </w:pPr>
    </w:p>
    <w:p w14:paraId="5C3CDDC5" w14:textId="77777777" w:rsidR="00D86AF8" w:rsidRPr="00B83B3E" w:rsidRDefault="00E26469" w:rsidP="00A561AD">
      <w:pPr>
        <w:pStyle w:val="Heading3"/>
      </w:pPr>
      <w:r w:rsidRPr="00B83B3E">
        <w:t xml:space="preserve"> </w:t>
      </w:r>
      <w:bookmarkStart w:id="2057" w:name="_Toc508873711"/>
      <w:bookmarkStart w:id="2058" w:name="_Toc508875061"/>
      <w:bookmarkStart w:id="2059" w:name="_Toc508875915"/>
      <w:bookmarkStart w:id="2060" w:name="_Toc20827578"/>
      <w:r w:rsidR="00D86AF8" w:rsidRPr="00B83B3E">
        <w:t>About</w:t>
      </w:r>
      <w:bookmarkEnd w:id="2057"/>
      <w:bookmarkEnd w:id="2058"/>
      <w:bookmarkEnd w:id="2059"/>
      <w:bookmarkEnd w:id="2060"/>
    </w:p>
    <w:p w14:paraId="5C3CDDC6" w14:textId="37B07DD7" w:rsidR="00D86AF8" w:rsidRPr="00B83B3E" w:rsidRDefault="00D86AF8" w:rsidP="00D93629">
      <w:pPr>
        <w:pStyle w:val="BodyText"/>
      </w:pPr>
      <w:r w:rsidRPr="00B83B3E">
        <w:lastRenderedPageBreak/>
        <w:t xml:space="preserve">The </w:t>
      </w:r>
      <w:r w:rsidRPr="00B83B3E">
        <w:rPr>
          <w:b/>
        </w:rPr>
        <w:t>About</w:t>
      </w:r>
      <w:r w:rsidRPr="00B83B3E">
        <w:t xml:space="preserve"> </w:t>
      </w:r>
      <w:r w:rsidR="00C2182F" w:rsidRPr="00B83B3E">
        <w:rPr>
          <w:b/>
        </w:rPr>
        <w:t>CAPRI</w:t>
      </w:r>
      <w:r w:rsidR="00C2182F" w:rsidRPr="00B83B3E">
        <w:t xml:space="preserve"> </w:t>
      </w:r>
      <w:r w:rsidRPr="00B83B3E">
        <w:t xml:space="preserve">screen </w:t>
      </w:r>
      <w:r w:rsidR="00106F8B" w:rsidRPr="00B83B3E">
        <w:t>displays</w:t>
      </w:r>
      <w:r w:rsidRPr="00B83B3E">
        <w:t xml:space="preserve"> the </w:t>
      </w:r>
      <w:r w:rsidR="006B7071" w:rsidRPr="00B83B3E">
        <w:t>CAPRI</w:t>
      </w:r>
      <w:r w:rsidRPr="00B83B3E">
        <w:t xml:space="preserve"> version number</w:t>
      </w:r>
      <w:r w:rsidR="001703A0" w:rsidRPr="00B83B3E">
        <w:t xml:space="preserve"> (</w:t>
      </w:r>
      <w:r w:rsidR="002D3B98">
        <w:fldChar w:fldCharType="begin"/>
      </w:r>
      <w:r w:rsidR="002D3B98">
        <w:instrText xml:space="preserve"> REF _Ref406769037 \h </w:instrText>
      </w:r>
      <w:r w:rsidR="002D3B98">
        <w:fldChar w:fldCharType="separate"/>
      </w:r>
      <w:r w:rsidR="0081024B" w:rsidRPr="00B83B3E">
        <w:t xml:space="preserve">Figure </w:t>
      </w:r>
      <w:r w:rsidR="0081024B">
        <w:rPr>
          <w:noProof/>
        </w:rPr>
        <w:t>2</w:t>
      </w:r>
      <w:r w:rsidR="0081024B">
        <w:noBreakHyphen/>
      </w:r>
      <w:r w:rsidR="0081024B">
        <w:rPr>
          <w:noProof/>
        </w:rPr>
        <w:t>222</w:t>
      </w:r>
      <w:r w:rsidR="002D3B98">
        <w:fldChar w:fldCharType="end"/>
      </w:r>
      <w:r w:rsidR="001703A0" w:rsidRPr="00B83B3E">
        <w:t>)</w:t>
      </w:r>
      <w:r w:rsidRPr="00B83B3E">
        <w:t>.</w:t>
      </w:r>
      <w:r w:rsidR="00EE0CF4">
        <w:t xml:space="preserve"> </w:t>
      </w:r>
      <w:r w:rsidR="00914F6F" w:rsidRPr="00B83B3E">
        <w:t xml:space="preserve">The user </w:t>
      </w:r>
      <w:r w:rsidRPr="00B83B3E">
        <w:t xml:space="preserve">can also see </w:t>
      </w:r>
      <w:r w:rsidR="00840424" w:rsidRPr="00B83B3E">
        <w:t xml:space="preserve">this </w:t>
      </w:r>
      <w:r w:rsidRPr="00B83B3E">
        <w:t xml:space="preserve">number on the </w:t>
      </w:r>
      <w:r w:rsidR="006B7071" w:rsidRPr="00B83B3E">
        <w:t>CAPRI</w:t>
      </w:r>
      <w:r w:rsidRPr="00B83B3E">
        <w:t xml:space="preserve"> splash screen at start-up or when switching sites when using </w:t>
      </w:r>
      <w:r w:rsidR="006B7071" w:rsidRPr="00B83B3E">
        <w:t>CAPRI</w:t>
      </w:r>
      <w:r w:rsidRPr="00B83B3E">
        <w:t xml:space="preserve"> in remote mode.</w:t>
      </w:r>
    </w:p>
    <w:p w14:paraId="5C3CDDC7" w14:textId="363434F0" w:rsidR="00D727FB" w:rsidRPr="00B83B3E" w:rsidRDefault="00D727FB" w:rsidP="00D93629">
      <w:pPr>
        <w:pStyle w:val="BodyText"/>
      </w:pPr>
      <w:r w:rsidRPr="00B83B3E">
        <w:t xml:space="preserve">The user can select </w:t>
      </w:r>
      <w:r w:rsidRPr="00B83B3E">
        <w:rPr>
          <w:b/>
        </w:rPr>
        <w:t xml:space="preserve">OK </w:t>
      </w:r>
      <w:r w:rsidRPr="00B83B3E">
        <w:t>(</w:t>
      </w:r>
      <w:r w:rsidR="002D3B98">
        <w:fldChar w:fldCharType="begin"/>
      </w:r>
      <w:r w:rsidR="002D3B98">
        <w:instrText xml:space="preserve"> REF _Ref406769037 \h </w:instrText>
      </w:r>
      <w:r w:rsidR="002D3B98">
        <w:fldChar w:fldCharType="separate"/>
      </w:r>
      <w:r w:rsidR="0081024B" w:rsidRPr="00B83B3E">
        <w:t xml:space="preserve">Figure </w:t>
      </w:r>
      <w:r w:rsidR="0081024B">
        <w:rPr>
          <w:noProof/>
        </w:rPr>
        <w:t>2</w:t>
      </w:r>
      <w:r w:rsidR="0081024B">
        <w:noBreakHyphen/>
      </w:r>
      <w:r w:rsidR="0081024B">
        <w:rPr>
          <w:noProof/>
        </w:rPr>
        <w:t>222</w:t>
      </w:r>
      <w:r w:rsidR="002D3B98">
        <w:fldChar w:fldCharType="end"/>
      </w:r>
      <w:r w:rsidRPr="00B83B3E">
        <w:t>)</w:t>
      </w:r>
      <w:r w:rsidR="0099711C" w:rsidRPr="00B83B3E">
        <w:t>,</w:t>
      </w:r>
      <w:r w:rsidRPr="00B83B3E">
        <w:t xml:space="preserve"> to close the </w:t>
      </w:r>
      <w:r w:rsidRPr="00B83B3E">
        <w:rPr>
          <w:b/>
        </w:rPr>
        <w:t>About</w:t>
      </w:r>
      <w:r w:rsidR="009D1410" w:rsidRPr="00B83B3E">
        <w:rPr>
          <w:b/>
        </w:rPr>
        <w:t xml:space="preserve"> CAPRI</w:t>
      </w:r>
      <w:r w:rsidRPr="00B83B3E">
        <w:t xml:space="preserve"> screen.</w:t>
      </w:r>
      <w:r w:rsidR="00EE0CF4">
        <w:t xml:space="preserve"> </w:t>
      </w:r>
      <w:r w:rsidRPr="00B83B3E">
        <w:t>The user should have this information available when reporting a problem.</w:t>
      </w:r>
    </w:p>
    <w:p w14:paraId="5C3CDDC8" w14:textId="3B5F249C" w:rsidR="0099711C" w:rsidRPr="00B83B3E" w:rsidRDefault="00B15143" w:rsidP="00345C0B">
      <w:pPr>
        <w:pStyle w:val="Body3PicCaption"/>
      </w:pPr>
      <w:r>
        <w:drawing>
          <wp:inline distT="0" distB="0" distL="0" distR="0" wp14:anchorId="73833157" wp14:editId="22D3BD83">
            <wp:extent cx="3438525" cy="2279384"/>
            <wp:effectExtent l="0" t="0" r="0" b="6985"/>
            <wp:docPr id="64" name="Picture 64" descr="Display of the CAPRI About Splash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459041" cy="2292984"/>
                    </a:xfrm>
                    <a:prstGeom prst="rect">
                      <a:avLst/>
                    </a:prstGeom>
                  </pic:spPr>
                </pic:pic>
              </a:graphicData>
            </a:graphic>
          </wp:inline>
        </w:drawing>
      </w:r>
    </w:p>
    <w:p w14:paraId="5C3CDDC9" w14:textId="5C40B51E" w:rsidR="0097465E" w:rsidRPr="00B83B3E" w:rsidRDefault="0099711C" w:rsidP="00B52F9B">
      <w:pPr>
        <w:pStyle w:val="Caption"/>
        <w:rPr>
          <w:rFonts w:cs="Times New Roman"/>
        </w:rPr>
      </w:pPr>
      <w:bookmarkStart w:id="2061" w:name="_Ref406769037"/>
      <w:bookmarkStart w:id="2062" w:name="_Toc2082743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2</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222</w:t>
      </w:r>
      <w:r w:rsidR="008D502E">
        <w:rPr>
          <w:rFonts w:cs="Times New Roman"/>
        </w:rPr>
        <w:fldChar w:fldCharType="end"/>
      </w:r>
      <w:bookmarkEnd w:id="2061"/>
      <w:r w:rsidR="00090B1E">
        <w:rPr>
          <w:rFonts w:cs="Times New Roman"/>
        </w:rPr>
        <w:t>. About CAPRI View.</w:t>
      </w:r>
      <w:bookmarkEnd w:id="2062"/>
    </w:p>
    <w:p w14:paraId="5C3CDDCA" w14:textId="77777777" w:rsidR="00D86AF8" w:rsidRPr="00B83B3E" w:rsidRDefault="00D86AF8" w:rsidP="00A561AD">
      <w:pPr>
        <w:pStyle w:val="Heading3"/>
      </w:pPr>
      <w:bookmarkStart w:id="2063" w:name="_Toc508873712"/>
      <w:bookmarkStart w:id="2064" w:name="_Toc508875062"/>
      <w:bookmarkStart w:id="2065" w:name="_Toc508875916"/>
      <w:bookmarkStart w:id="2066" w:name="_Toc20827579"/>
      <w:r w:rsidRPr="00B83B3E">
        <w:t xml:space="preserve">Training </w:t>
      </w:r>
      <w:r w:rsidR="005D3DF1" w:rsidRPr="00B83B3E">
        <w:t>W</w:t>
      </w:r>
      <w:r w:rsidRPr="00B83B3E">
        <w:t>ebsite</w:t>
      </w:r>
      <w:bookmarkEnd w:id="2063"/>
      <w:bookmarkEnd w:id="2064"/>
      <w:bookmarkEnd w:id="2065"/>
      <w:bookmarkEnd w:id="2066"/>
    </w:p>
    <w:p w14:paraId="1FEF564E" w14:textId="4A386671" w:rsidR="003B16E3" w:rsidRPr="00B83B3E" w:rsidRDefault="00840424" w:rsidP="00337520">
      <w:pPr>
        <w:pStyle w:val="BodyText"/>
      </w:pPr>
      <w:r w:rsidRPr="00B83B3E">
        <w:t>Selecting</w:t>
      </w:r>
      <w:r w:rsidRPr="00B83B3E">
        <w:rPr>
          <w:b/>
        </w:rPr>
        <w:t xml:space="preserve"> </w:t>
      </w:r>
      <w:r w:rsidR="006B7071" w:rsidRPr="00B83B3E">
        <w:rPr>
          <w:b/>
        </w:rPr>
        <w:t>CAPRI</w:t>
      </w:r>
      <w:r w:rsidR="00D86AF8" w:rsidRPr="00B83B3E">
        <w:rPr>
          <w:b/>
        </w:rPr>
        <w:t xml:space="preserve"> C&amp;P Template Training Website </w:t>
      </w:r>
      <w:r w:rsidR="00D86AF8" w:rsidRPr="00B83B3E">
        <w:t xml:space="preserve">takes </w:t>
      </w:r>
      <w:r w:rsidRPr="00B83B3E">
        <w:t xml:space="preserve">the </w:t>
      </w:r>
      <w:r w:rsidR="00D86AF8" w:rsidRPr="00B83B3E">
        <w:t xml:space="preserve">user to the </w:t>
      </w:r>
      <w:r w:rsidR="006B7071" w:rsidRPr="00B83B3E">
        <w:t>CAPRI</w:t>
      </w:r>
      <w:r w:rsidR="00D86AF8" w:rsidRPr="00B83B3E">
        <w:t xml:space="preserve"> website with video training materials.</w:t>
      </w:r>
    </w:p>
    <w:p w14:paraId="66DDD1CF" w14:textId="4E50BE94" w:rsidR="003B16E3" w:rsidRPr="00B83B3E" w:rsidRDefault="003B16E3" w:rsidP="00A561AD">
      <w:pPr>
        <w:pStyle w:val="Heading3"/>
      </w:pPr>
      <w:bookmarkStart w:id="2067" w:name="_Toc508873713"/>
      <w:bookmarkStart w:id="2068" w:name="_Toc508875063"/>
      <w:bookmarkStart w:id="2069" w:name="_Toc508875917"/>
      <w:bookmarkStart w:id="2070" w:name="_Toc20827580"/>
      <w:r w:rsidRPr="00B83B3E">
        <w:t>Manage Exam Cancellation Reasons</w:t>
      </w:r>
      <w:bookmarkEnd w:id="2067"/>
      <w:bookmarkEnd w:id="2068"/>
      <w:bookmarkEnd w:id="2069"/>
      <w:bookmarkEnd w:id="2070"/>
    </w:p>
    <w:p w14:paraId="3208A7F1" w14:textId="2E199EB8" w:rsidR="003B16E3" w:rsidRPr="00B83B3E" w:rsidRDefault="003B16E3" w:rsidP="003B16E3">
      <w:r w:rsidRPr="00B83B3E">
        <w:rPr>
          <w:b/>
        </w:rPr>
        <w:t xml:space="preserve">Manage Exam Cancellation Reasons </w:t>
      </w:r>
      <w:r w:rsidRPr="00B83B3E">
        <w:t xml:space="preserve">allows a user to add/inactivate/reactivate 2507 Cancellation Reasons. This option is available from the </w:t>
      </w:r>
      <w:r w:rsidRPr="00B83B3E">
        <w:rPr>
          <w:b/>
        </w:rPr>
        <w:t xml:space="preserve">HELP </w:t>
      </w:r>
      <w:r w:rsidRPr="00B83B3E">
        <w:t>menu.</w:t>
      </w:r>
    </w:p>
    <w:p w14:paraId="111F8B51" w14:textId="77777777" w:rsidR="003B16E3" w:rsidRPr="00B83B3E" w:rsidRDefault="003B16E3" w:rsidP="003B16E3"/>
    <w:p w14:paraId="02304FD6" w14:textId="5B0409E9" w:rsidR="003B16E3" w:rsidRPr="00B83B3E" w:rsidRDefault="003359CA" w:rsidP="003B16E3">
      <w:r w:rsidRPr="00B83B3E">
        <w:rPr>
          <w:noProof/>
        </w:rPr>
        <w:drawing>
          <wp:inline distT="0" distB="0" distL="0" distR="0" wp14:anchorId="1C217697" wp14:editId="224182C8">
            <wp:extent cx="2743200" cy="1251429"/>
            <wp:effectExtent l="19050" t="19050" r="19050" b="25400"/>
            <wp:docPr id="448" name="Picture 448" descr="Displays the Help menu with Manage Exam Cancellation Reasons and Manage Exam Insufficient Reasons options selected" title="Figure 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743060" cy="1251365"/>
                    </a:xfrm>
                    <a:prstGeom prst="rect">
                      <a:avLst/>
                    </a:prstGeom>
                    <a:noFill/>
                    <a:ln w="6350">
                      <a:solidFill>
                        <a:schemeClr val="tx1"/>
                      </a:solidFill>
                    </a:ln>
                  </pic:spPr>
                </pic:pic>
              </a:graphicData>
            </a:graphic>
          </wp:inline>
        </w:drawing>
      </w:r>
    </w:p>
    <w:p w14:paraId="12737B11" w14:textId="631F2AB3" w:rsidR="003B16E3" w:rsidRPr="00B83B3E" w:rsidRDefault="003359CA" w:rsidP="009F306C">
      <w:pPr>
        <w:pStyle w:val="Caption"/>
      </w:pPr>
      <w:bookmarkStart w:id="2071" w:name="_Toc20827436"/>
      <w:r>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223</w:t>
      </w:r>
      <w:r w:rsidR="00C72CA4">
        <w:rPr>
          <w:noProof/>
        </w:rPr>
        <w:fldChar w:fldCharType="end"/>
      </w:r>
      <w:r w:rsidR="006F75F2">
        <w:t>.</w:t>
      </w:r>
      <w:r w:rsidR="00353B10">
        <w:t xml:space="preserve"> CAPRI Help Menu—Manage Exam Cancellation </w:t>
      </w:r>
      <w:r w:rsidR="00E20B60">
        <w:t xml:space="preserve">Reasons </w:t>
      </w:r>
      <w:r w:rsidR="00353B10">
        <w:t>Selection.</w:t>
      </w:r>
      <w:bookmarkEnd w:id="2071"/>
    </w:p>
    <w:p w14:paraId="7345091A" w14:textId="20D66CC4" w:rsidR="003B16E3" w:rsidRPr="00B83B3E" w:rsidRDefault="003B16E3" w:rsidP="003B16E3">
      <w:r w:rsidRPr="00B83B3E">
        <w:t xml:space="preserve">This option will only be available to </w:t>
      </w:r>
      <w:r w:rsidRPr="00B83B3E">
        <w:rPr>
          <w:b/>
        </w:rPr>
        <w:t xml:space="preserve">CAPRI-Remote (national) users </w:t>
      </w:r>
      <w:r w:rsidRPr="00B83B3E">
        <w:t>who are assigned security key “</w:t>
      </w:r>
      <w:r w:rsidRPr="00B83B3E">
        <w:rPr>
          <w:b/>
        </w:rPr>
        <w:t>DVBA CAPRI EXAMCANC</w:t>
      </w:r>
      <w:r w:rsidR="00F432AE" w:rsidRPr="00B83B3E">
        <w:t>.”</w:t>
      </w:r>
    </w:p>
    <w:p w14:paraId="1F48B4D9" w14:textId="77777777" w:rsidR="003B16E3" w:rsidRPr="00B83B3E" w:rsidRDefault="003B16E3" w:rsidP="003B16E3"/>
    <w:p w14:paraId="3CDA5153" w14:textId="36007294" w:rsidR="003B16E3" w:rsidRPr="00B83B3E" w:rsidRDefault="003B16E3" w:rsidP="003B16E3">
      <w:pPr>
        <w:rPr>
          <w:b/>
        </w:rPr>
      </w:pPr>
      <w:r w:rsidRPr="00B83B3E">
        <w:rPr>
          <w:b/>
          <w:color w:val="FF0000"/>
          <w:u w:val="single"/>
        </w:rPr>
        <w:t>SECURITY KEY ALLOCATION</w:t>
      </w:r>
      <w:r w:rsidRPr="00B83B3E">
        <w:rPr>
          <w:b/>
          <w:color w:val="FF0000"/>
        </w:rPr>
        <w:t>:</w:t>
      </w:r>
    </w:p>
    <w:p w14:paraId="1E6EB246" w14:textId="77777777" w:rsidR="003B16E3" w:rsidRPr="00B83B3E" w:rsidRDefault="003B16E3" w:rsidP="003B16E3">
      <w:r w:rsidRPr="00B83B3E">
        <w:rPr>
          <w:b/>
          <w:color w:val="FF0000"/>
        </w:rPr>
        <w:t xml:space="preserve">DVBA CAPRI EXAMCANC </w:t>
      </w:r>
      <w:r w:rsidRPr="00B83B3E">
        <w:t>– must be assigned to a user that will need access to the</w:t>
      </w:r>
      <w:r w:rsidRPr="00B83B3E">
        <w:rPr>
          <w:b/>
        </w:rPr>
        <w:t xml:space="preserve"> “Manage Exam Cancellation Reasons” </w:t>
      </w:r>
      <w:r w:rsidRPr="00B83B3E">
        <w:t>option.</w:t>
      </w:r>
    </w:p>
    <w:p w14:paraId="5209B131" w14:textId="77777777" w:rsidR="003B16E3" w:rsidRPr="00B83B3E" w:rsidRDefault="003B16E3" w:rsidP="003B16E3"/>
    <w:p w14:paraId="58DF81C9" w14:textId="77777777" w:rsidR="003B16E3" w:rsidRPr="00B83B3E" w:rsidRDefault="003B16E3" w:rsidP="003B16E3">
      <w:r w:rsidRPr="00B83B3E">
        <w:rPr>
          <w:b/>
          <w:u w:val="single"/>
        </w:rPr>
        <w:t>MANAGE EXAM CANCELLATION REASONS</w:t>
      </w:r>
      <w:r w:rsidRPr="00B83B3E">
        <w:t xml:space="preserve"> option functionality:</w:t>
      </w:r>
    </w:p>
    <w:p w14:paraId="1182E5D2" w14:textId="77777777" w:rsidR="003B16E3" w:rsidRPr="00B83B3E" w:rsidRDefault="003B16E3" w:rsidP="003B16E3"/>
    <w:p w14:paraId="65B76F0C" w14:textId="77777777" w:rsidR="003B16E3" w:rsidRPr="00B83B3E" w:rsidRDefault="003B16E3" w:rsidP="00C06146">
      <w:pPr>
        <w:pStyle w:val="ListParagraph"/>
        <w:numPr>
          <w:ilvl w:val="0"/>
          <w:numId w:val="14"/>
        </w:numPr>
        <w:contextualSpacing/>
        <w:rPr>
          <w:rFonts w:ascii="Times New Roman" w:hAnsi="Times New Roman" w:cs="Times New Roman"/>
        </w:rPr>
      </w:pPr>
      <w:r w:rsidRPr="00B83B3E">
        <w:rPr>
          <w:rFonts w:ascii="Times New Roman" w:hAnsi="Times New Roman" w:cs="Times New Roman"/>
        </w:rPr>
        <w:t xml:space="preserve">From the </w:t>
      </w:r>
      <w:r w:rsidRPr="00B83B3E">
        <w:rPr>
          <w:rFonts w:ascii="Times New Roman" w:hAnsi="Times New Roman" w:cs="Times New Roman"/>
          <w:b/>
        </w:rPr>
        <w:t>HELP</w:t>
      </w:r>
      <w:r w:rsidRPr="00B83B3E">
        <w:rPr>
          <w:rFonts w:ascii="Times New Roman" w:hAnsi="Times New Roman" w:cs="Times New Roman"/>
        </w:rPr>
        <w:t xml:space="preserve"> menu choose “</w:t>
      </w:r>
      <w:r w:rsidRPr="00B83B3E">
        <w:rPr>
          <w:rFonts w:ascii="Times New Roman" w:hAnsi="Times New Roman" w:cs="Times New Roman"/>
          <w:b/>
        </w:rPr>
        <w:t>Manage Exam Cancellation Reasons</w:t>
      </w:r>
      <w:r w:rsidRPr="00B83B3E">
        <w:rPr>
          <w:rFonts w:ascii="Times New Roman" w:hAnsi="Times New Roman" w:cs="Times New Roman"/>
        </w:rPr>
        <w:t>” option</w:t>
      </w:r>
    </w:p>
    <w:p w14:paraId="492BFD52" w14:textId="77777777" w:rsidR="003B16E3" w:rsidRPr="00B83B3E" w:rsidRDefault="003B16E3" w:rsidP="00C06146">
      <w:pPr>
        <w:pStyle w:val="ListParagraph"/>
        <w:numPr>
          <w:ilvl w:val="0"/>
          <w:numId w:val="14"/>
        </w:numPr>
        <w:contextualSpacing/>
        <w:rPr>
          <w:rFonts w:ascii="Times New Roman" w:hAnsi="Times New Roman" w:cs="Times New Roman"/>
        </w:rPr>
      </w:pPr>
      <w:r w:rsidRPr="00B83B3E">
        <w:rPr>
          <w:rFonts w:ascii="Times New Roman" w:hAnsi="Times New Roman" w:cs="Times New Roman"/>
        </w:rPr>
        <w:t>The “Manage Exam Cancellation Reasons” window will be displayed</w:t>
      </w:r>
    </w:p>
    <w:p w14:paraId="61B89E7C" w14:textId="77777777" w:rsidR="005D416B" w:rsidRPr="00B83B3E" w:rsidRDefault="005D416B" w:rsidP="005D416B">
      <w:pPr>
        <w:pStyle w:val="ListParagraph"/>
        <w:numPr>
          <w:ilvl w:val="0"/>
          <w:numId w:val="0"/>
        </w:numPr>
        <w:ind w:left="720"/>
        <w:contextualSpacing/>
        <w:rPr>
          <w:rFonts w:ascii="Times New Roman" w:hAnsi="Times New Roman" w:cs="Times New Roman"/>
        </w:rPr>
      </w:pPr>
    </w:p>
    <w:p w14:paraId="37A20416" w14:textId="44FD10FA" w:rsidR="003B16E3" w:rsidRPr="00B83B3E" w:rsidRDefault="003359CA" w:rsidP="003B16E3">
      <w:pPr>
        <w:pStyle w:val="ListParagraph"/>
        <w:numPr>
          <w:ilvl w:val="0"/>
          <w:numId w:val="0"/>
        </w:numPr>
        <w:ind w:left="720"/>
        <w:rPr>
          <w:rFonts w:ascii="Times New Roman" w:hAnsi="Times New Roman" w:cs="Times New Roman"/>
        </w:rPr>
      </w:pPr>
      <w:r w:rsidRPr="00B83B3E">
        <w:rPr>
          <w:rFonts w:ascii="Times New Roman" w:hAnsi="Times New Roman" w:cs="Times New Roman"/>
          <w:noProof/>
        </w:rPr>
        <w:drawing>
          <wp:inline distT="0" distB="0" distL="0" distR="0" wp14:anchorId="1E472462" wp14:editId="692BB7AF">
            <wp:extent cx="5054444" cy="2580137"/>
            <wp:effectExtent l="0" t="0" r="0" b="0"/>
            <wp:docPr id="449" name="Picture 449" descr="Display of the Manage Exam Cancellation Reason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054010" cy="2579915"/>
                    </a:xfrm>
                    <a:prstGeom prst="rect">
                      <a:avLst/>
                    </a:prstGeom>
                    <a:noFill/>
                    <a:ln>
                      <a:noFill/>
                    </a:ln>
                  </pic:spPr>
                </pic:pic>
              </a:graphicData>
            </a:graphic>
          </wp:inline>
        </w:drawing>
      </w:r>
    </w:p>
    <w:p w14:paraId="5D839CE7" w14:textId="2B157DB0" w:rsidR="003B16E3" w:rsidRPr="00B83B3E" w:rsidRDefault="003359CA" w:rsidP="009F306C">
      <w:pPr>
        <w:pStyle w:val="Caption"/>
      </w:pPr>
      <w:bookmarkStart w:id="2072" w:name="_Toc20827437"/>
      <w:r>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224</w:t>
      </w:r>
      <w:r w:rsidR="00C72CA4">
        <w:rPr>
          <w:noProof/>
        </w:rPr>
        <w:fldChar w:fldCharType="end"/>
      </w:r>
      <w:r w:rsidR="00C41E8F">
        <w:rPr>
          <w:noProof/>
        </w:rPr>
        <w:t>. Manage Exam Cancellation Screen.</w:t>
      </w:r>
      <w:bookmarkEnd w:id="2072"/>
    </w:p>
    <w:p w14:paraId="1D272CC0" w14:textId="3C7FCC66" w:rsidR="003B16E3" w:rsidRPr="00B83B3E" w:rsidRDefault="003B16E3" w:rsidP="00C06146">
      <w:pPr>
        <w:pStyle w:val="ListParagraph"/>
        <w:numPr>
          <w:ilvl w:val="0"/>
          <w:numId w:val="14"/>
        </w:numPr>
        <w:contextualSpacing/>
        <w:rPr>
          <w:rFonts w:ascii="Times New Roman" w:hAnsi="Times New Roman" w:cs="Times New Roman"/>
        </w:rPr>
      </w:pPr>
      <w:proofErr w:type="gramStart"/>
      <w:r w:rsidRPr="00B83B3E">
        <w:rPr>
          <w:rFonts w:ascii="Times New Roman" w:hAnsi="Times New Roman" w:cs="Times New Roman"/>
        </w:rPr>
        <w:t xml:space="preserve">To </w:t>
      </w:r>
      <w:r w:rsidRPr="00B83B3E">
        <w:rPr>
          <w:rFonts w:ascii="Times New Roman" w:hAnsi="Times New Roman" w:cs="Times New Roman"/>
          <w:b/>
        </w:rPr>
        <w:t>Inactivate</w:t>
      </w:r>
      <w:r w:rsidRPr="00B83B3E">
        <w:rPr>
          <w:rFonts w:ascii="Times New Roman" w:hAnsi="Times New Roman" w:cs="Times New Roman"/>
        </w:rPr>
        <w:t xml:space="preserve"> an Active reason,</w:t>
      </w:r>
      <w:proofErr w:type="gramEnd"/>
      <w:r w:rsidRPr="00B83B3E">
        <w:rPr>
          <w:rFonts w:ascii="Times New Roman" w:hAnsi="Times New Roman" w:cs="Times New Roman"/>
        </w:rPr>
        <w:t xml:space="preserve"> choose the</w:t>
      </w:r>
      <w:r w:rsidRPr="00B83B3E">
        <w:rPr>
          <w:rFonts w:ascii="Times New Roman" w:hAnsi="Times New Roman" w:cs="Times New Roman"/>
          <w:b/>
        </w:rPr>
        <w:t xml:space="preserve"> </w:t>
      </w:r>
      <w:r w:rsidRPr="00B83B3E">
        <w:rPr>
          <w:rFonts w:ascii="Times New Roman" w:hAnsi="Times New Roman" w:cs="Times New Roman"/>
        </w:rPr>
        <w:t xml:space="preserve">reason in the </w:t>
      </w:r>
      <w:r w:rsidRPr="00B83B3E">
        <w:rPr>
          <w:rFonts w:ascii="Times New Roman" w:hAnsi="Times New Roman" w:cs="Times New Roman"/>
          <w:b/>
        </w:rPr>
        <w:t>Active list</w:t>
      </w:r>
      <w:r w:rsidRPr="00B83B3E">
        <w:rPr>
          <w:rFonts w:ascii="Times New Roman" w:hAnsi="Times New Roman" w:cs="Times New Roman"/>
        </w:rPr>
        <w:t xml:space="preserve"> and click the “</w:t>
      </w:r>
      <w:r w:rsidRPr="00B83B3E">
        <w:rPr>
          <w:rFonts w:ascii="Times New Roman" w:hAnsi="Times New Roman" w:cs="Times New Roman"/>
          <w:b/>
        </w:rPr>
        <w:t>Inactivate</w:t>
      </w:r>
      <w:r w:rsidRPr="00B83B3E">
        <w:rPr>
          <w:rFonts w:ascii="Times New Roman" w:hAnsi="Times New Roman" w:cs="Times New Roman"/>
        </w:rPr>
        <w:t>” button.</w:t>
      </w:r>
      <w:r w:rsidR="00EE0CF4">
        <w:rPr>
          <w:rFonts w:ascii="Times New Roman" w:hAnsi="Times New Roman" w:cs="Times New Roman"/>
        </w:rPr>
        <w:t xml:space="preserve"> </w:t>
      </w:r>
      <w:r w:rsidRPr="00B83B3E">
        <w:rPr>
          <w:rFonts w:ascii="Times New Roman" w:hAnsi="Times New Roman" w:cs="Times New Roman"/>
        </w:rPr>
        <w:t xml:space="preserve">This will move the active reason chosen to the </w:t>
      </w:r>
      <w:r w:rsidRPr="00B83B3E">
        <w:rPr>
          <w:rFonts w:ascii="Times New Roman" w:hAnsi="Times New Roman" w:cs="Times New Roman"/>
          <w:b/>
        </w:rPr>
        <w:t>Inactive list</w:t>
      </w:r>
      <w:r w:rsidRPr="00B83B3E">
        <w:rPr>
          <w:rFonts w:ascii="Times New Roman" w:hAnsi="Times New Roman" w:cs="Times New Roman"/>
        </w:rPr>
        <w:t xml:space="preserve"> column.</w:t>
      </w:r>
    </w:p>
    <w:p w14:paraId="7350F040" w14:textId="77777777" w:rsidR="003B16E3" w:rsidRPr="00B83B3E" w:rsidRDefault="003B16E3" w:rsidP="003B16E3">
      <w:pPr>
        <w:pStyle w:val="ListParagraph"/>
        <w:numPr>
          <w:ilvl w:val="0"/>
          <w:numId w:val="0"/>
        </w:numPr>
        <w:ind w:left="720"/>
        <w:contextualSpacing/>
        <w:rPr>
          <w:rFonts w:ascii="Times New Roman" w:hAnsi="Times New Roman" w:cs="Times New Roman"/>
        </w:rPr>
      </w:pPr>
    </w:p>
    <w:p w14:paraId="02EC8BA2" w14:textId="3B811EC9" w:rsidR="003B16E3" w:rsidRPr="00B83B3E" w:rsidRDefault="003359CA" w:rsidP="003B16E3">
      <w:pPr>
        <w:pStyle w:val="ListParagraph"/>
        <w:numPr>
          <w:ilvl w:val="0"/>
          <w:numId w:val="0"/>
        </w:numPr>
        <w:ind w:left="720"/>
        <w:rPr>
          <w:rFonts w:ascii="Times New Roman" w:hAnsi="Times New Roman" w:cs="Times New Roman"/>
        </w:rPr>
      </w:pPr>
      <w:r w:rsidRPr="00B83B3E">
        <w:rPr>
          <w:rFonts w:ascii="Times New Roman" w:hAnsi="Times New Roman" w:cs="Times New Roman"/>
          <w:noProof/>
        </w:rPr>
        <w:drawing>
          <wp:inline distT="0" distB="0" distL="0" distR="0" wp14:anchorId="4B3C4035" wp14:editId="1A8A6761">
            <wp:extent cx="4874930" cy="2401001"/>
            <wp:effectExtent l="0" t="0" r="1905" b="0"/>
            <wp:docPr id="450" name="Picture 450" descr="Manage Exam Cancellation Reasons with a selection shown in the Activ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876767" cy="2401906"/>
                    </a:xfrm>
                    <a:prstGeom prst="rect">
                      <a:avLst/>
                    </a:prstGeom>
                    <a:noFill/>
                    <a:ln>
                      <a:noFill/>
                    </a:ln>
                  </pic:spPr>
                </pic:pic>
              </a:graphicData>
            </a:graphic>
          </wp:inline>
        </w:drawing>
      </w:r>
    </w:p>
    <w:p w14:paraId="47B57D13" w14:textId="233272C9" w:rsidR="003B16E3" w:rsidRPr="00B83B3E" w:rsidRDefault="00C41E8F" w:rsidP="004938E1">
      <w:pPr>
        <w:pStyle w:val="Caption"/>
      </w:pPr>
      <w:bookmarkStart w:id="2073" w:name="_Toc20827438"/>
      <w:r>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225</w:t>
      </w:r>
      <w:r w:rsidR="00C72CA4">
        <w:rPr>
          <w:noProof/>
        </w:rPr>
        <w:fldChar w:fldCharType="end"/>
      </w:r>
      <w:r>
        <w:t xml:space="preserve">. </w:t>
      </w:r>
      <w:r w:rsidR="002308D6">
        <w:rPr>
          <w:noProof/>
        </w:rPr>
        <w:t>Exam Cancellation Screen—Active Selection.</w:t>
      </w:r>
      <w:bookmarkEnd w:id="2073"/>
    </w:p>
    <w:p w14:paraId="188C16BA" w14:textId="2E0518C6" w:rsidR="003B16E3" w:rsidRPr="00B83B3E" w:rsidRDefault="003B16E3" w:rsidP="00C06146">
      <w:pPr>
        <w:pStyle w:val="ListParagraph"/>
        <w:numPr>
          <w:ilvl w:val="0"/>
          <w:numId w:val="14"/>
        </w:numPr>
        <w:contextualSpacing/>
        <w:rPr>
          <w:rFonts w:ascii="Times New Roman" w:hAnsi="Times New Roman" w:cs="Times New Roman"/>
        </w:rPr>
      </w:pPr>
      <w:proofErr w:type="gramStart"/>
      <w:r w:rsidRPr="00B83B3E">
        <w:rPr>
          <w:rFonts w:ascii="Times New Roman" w:hAnsi="Times New Roman" w:cs="Times New Roman"/>
        </w:rPr>
        <w:t xml:space="preserve">To </w:t>
      </w:r>
      <w:r w:rsidRPr="00B83B3E">
        <w:rPr>
          <w:rFonts w:ascii="Times New Roman" w:hAnsi="Times New Roman" w:cs="Times New Roman"/>
          <w:b/>
        </w:rPr>
        <w:t>Activate</w:t>
      </w:r>
      <w:r w:rsidRPr="00B83B3E">
        <w:rPr>
          <w:rFonts w:ascii="Times New Roman" w:hAnsi="Times New Roman" w:cs="Times New Roman"/>
        </w:rPr>
        <w:t xml:space="preserve"> an Inactive reason,</w:t>
      </w:r>
      <w:proofErr w:type="gramEnd"/>
      <w:r w:rsidRPr="00B83B3E">
        <w:rPr>
          <w:rFonts w:ascii="Times New Roman" w:hAnsi="Times New Roman" w:cs="Times New Roman"/>
        </w:rPr>
        <w:t xml:space="preserve"> choose the reason from the </w:t>
      </w:r>
      <w:r w:rsidRPr="00B83B3E">
        <w:rPr>
          <w:rFonts w:ascii="Times New Roman" w:hAnsi="Times New Roman" w:cs="Times New Roman"/>
          <w:b/>
        </w:rPr>
        <w:t>Inactive list</w:t>
      </w:r>
      <w:r w:rsidRPr="00B83B3E">
        <w:rPr>
          <w:rFonts w:ascii="Times New Roman" w:hAnsi="Times New Roman" w:cs="Times New Roman"/>
        </w:rPr>
        <w:t xml:space="preserve"> and click the “</w:t>
      </w:r>
      <w:r w:rsidRPr="00B83B3E">
        <w:rPr>
          <w:rFonts w:ascii="Times New Roman" w:hAnsi="Times New Roman" w:cs="Times New Roman"/>
          <w:b/>
        </w:rPr>
        <w:t>Activate</w:t>
      </w:r>
      <w:r w:rsidRPr="00B83B3E">
        <w:rPr>
          <w:rFonts w:ascii="Times New Roman" w:hAnsi="Times New Roman" w:cs="Times New Roman"/>
        </w:rPr>
        <w:t>” button.</w:t>
      </w:r>
      <w:r w:rsidR="00EE0CF4">
        <w:rPr>
          <w:rFonts w:ascii="Times New Roman" w:hAnsi="Times New Roman" w:cs="Times New Roman"/>
        </w:rPr>
        <w:t xml:space="preserve"> </w:t>
      </w:r>
      <w:r w:rsidRPr="00B83B3E">
        <w:rPr>
          <w:rFonts w:ascii="Times New Roman" w:hAnsi="Times New Roman" w:cs="Times New Roman"/>
        </w:rPr>
        <w:t xml:space="preserve">This will move the inactive reason chosen to the </w:t>
      </w:r>
      <w:r w:rsidRPr="00B83B3E">
        <w:rPr>
          <w:rFonts w:ascii="Times New Roman" w:hAnsi="Times New Roman" w:cs="Times New Roman"/>
          <w:b/>
        </w:rPr>
        <w:t>Active list</w:t>
      </w:r>
      <w:r w:rsidRPr="00B83B3E">
        <w:rPr>
          <w:rFonts w:ascii="Times New Roman" w:hAnsi="Times New Roman" w:cs="Times New Roman"/>
        </w:rPr>
        <w:t xml:space="preserve"> column.</w:t>
      </w:r>
    </w:p>
    <w:p w14:paraId="70BECC3F" w14:textId="77777777" w:rsidR="00C91C8B" w:rsidRPr="00B83B3E" w:rsidRDefault="00C91C8B" w:rsidP="00C91C8B">
      <w:pPr>
        <w:pStyle w:val="ListParagraph"/>
        <w:numPr>
          <w:ilvl w:val="0"/>
          <w:numId w:val="0"/>
        </w:numPr>
        <w:ind w:left="720"/>
        <w:contextualSpacing/>
        <w:rPr>
          <w:rFonts w:ascii="Times New Roman" w:hAnsi="Times New Roman" w:cs="Times New Roman"/>
        </w:rPr>
      </w:pPr>
    </w:p>
    <w:p w14:paraId="7B7574B1" w14:textId="17C4D32A" w:rsidR="003B16E3" w:rsidRPr="00B83B3E" w:rsidRDefault="003B16E3" w:rsidP="00C91C8B">
      <w:pPr>
        <w:ind w:left="720"/>
      </w:pPr>
      <w:r w:rsidRPr="00B83B3E">
        <w:rPr>
          <w:noProof/>
        </w:rPr>
        <w:lastRenderedPageBreak/>
        <w:drawing>
          <wp:inline distT="0" distB="0" distL="0" distR="0" wp14:anchorId="1EE36970" wp14:editId="75B1DFF0">
            <wp:extent cx="4874930" cy="2626926"/>
            <wp:effectExtent l="0" t="0" r="1905" b="2540"/>
            <wp:docPr id="75" name="Picture 75" descr="Manage Exam Cancellation Reasons screen, showing the highlighted option in the Inactiv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874513" cy="2626701"/>
                    </a:xfrm>
                    <a:prstGeom prst="rect">
                      <a:avLst/>
                    </a:prstGeom>
                    <a:noFill/>
                    <a:ln>
                      <a:noFill/>
                    </a:ln>
                  </pic:spPr>
                </pic:pic>
              </a:graphicData>
            </a:graphic>
          </wp:inline>
        </w:drawing>
      </w:r>
    </w:p>
    <w:p w14:paraId="62AE8CDD" w14:textId="592D5C5E" w:rsidR="00C91C8B" w:rsidRPr="00B83B3E" w:rsidRDefault="00C76312" w:rsidP="004938E1">
      <w:pPr>
        <w:pStyle w:val="Caption"/>
      </w:pPr>
      <w:bookmarkStart w:id="2074" w:name="_Toc20827439"/>
      <w:r>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226</w:t>
      </w:r>
      <w:r w:rsidR="00C72CA4">
        <w:rPr>
          <w:noProof/>
        </w:rPr>
        <w:fldChar w:fldCharType="end"/>
      </w:r>
      <w:r>
        <w:t xml:space="preserve">. </w:t>
      </w:r>
      <w:r>
        <w:rPr>
          <w:noProof/>
        </w:rPr>
        <w:t>Exam Cancellation Screen—Inactive Selection</w:t>
      </w:r>
      <w:bookmarkEnd w:id="2074"/>
    </w:p>
    <w:p w14:paraId="640A978B" w14:textId="77777777" w:rsidR="003B16E3" w:rsidRPr="00B83B3E" w:rsidRDefault="003B16E3" w:rsidP="00C06146">
      <w:pPr>
        <w:pStyle w:val="ListParagraph"/>
        <w:numPr>
          <w:ilvl w:val="0"/>
          <w:numId w:val="14"/>
        </w:numPr>
        <w:contextualSpacing/>
        <w:rPr>
          <w:rFonts w:ascii="Times New Roman" w:hAnsi="Times New Roman" w:cs="Times New Roman"/>
        </w:rPr>
      </w:pPr>
      <w:r w:rsidRPr="00B83B3E">
        <w:rPr>
          <w:rFonts w:ascii="Times New Roman" w:hAnsi="Times New Roman" w:cs="Times New Roman"/>
        </w:rPr>
        <w:t>To add a cancellation reason, click the “</w:t>
      </w:r>
      <w:r w:rsidRPr="00B83B3E">
        <w:rPr>
          <w:rFonts w:ascii="Times New Roman" w:hAnsi="Times New Roman" w:cs="Times New Roman"/>
          <w:b/>
        </w:rPr>
        <w:t>Add New Cancellation Reason</w:t>
      </w:r>
      <w:r w:rsidRPr="00B83B3E">
        <w:rPr>
          <w:rFonts w:ascii="Times New Roman" w:hAnsi="Times New Roman" w:cs="Times New Roman"/>
        </w:rPr>
        <w:t>” button</w:t>
      </w:r>
    </w:p>
    <w:p w14:paraId="0E1A31A6" w14:textId="77777777" w:rsidR="003B16E3" w:rsidRPr="00B83B3E" w:rsidRDefault="003B16E3" w:rsidP="003B16E3">
      <w:pPr>
        <w:pStyle w:val="ListParagraph"/>
        <w:numPr>
          <w:ilvl w:val="0"/>
          <w:numId w:val="0"/>
        </w:numPr>
        <w:ind w:left="720"/>
        <w:contextualSpacing/>
        <w:rPr>
          <w:rFonts w:ascii="Times New Roman" w:hAnsi="Times New Roman" w:cs="Times New Roman"/>
        </w:rPr>
      </w:pPr>
    </w:p>
    <w:p w14:paraId="0564A969" w14:textId="77777777" w:rsidR="003B16E3" w:rsidRPr="00B83B3E" w:rsidRDefault="003B16E3" w:rsidP="005D416B">
      <w:pPr>
        <w:pStyle w:val="ListParagraph"/>
        <w:numPr>
          <w:ilvl w:val="0"/>
          <w:numId w:val="0"/>
        </w:numPr>
        <w:ind w:left="720"/>
        <w:rPr>
          <w:rFonts w:ascii="Times New Roman" w:hAnsi="Times New Roman" w:cs="Times New Roman"/>
        </w:rPr>
      </w:pPr>
      <w:r w:rsidRPr="00B83B3E">
        <w:rPr>
          <w:rFonts w:ascii="Times New Roman" w:hAnsi="Times New Roman" w:cs="Times New Roman"/>
          <w:noProof/>
        </w:rPr>
        <w:drawing>
          <wp:inline distT="0" distB="0" distL="0" distR="0" wp14:anchorId="55A1C79F" wp14:editId="63278205">
            <wp:extent cx="4802002" cy="2530027"/>
            <wp:effectExtent l="0" t="0" r="0" b="3810"/>
            <wp:docPr id="109" name="Picture 109" descr="Manage Exam Cancellation Reason screen with a red box surrounding the Add New Cancellation Reaso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801877" cy="2529961"/>
                    </a:xfrm>
                    <a:prstGeom prst="rect">
                      <a:avLst/>
                    </a:prstGeom>
                    <a:noFill/>
                    <a:ln>
                      <a:noFill/>
                    </a:ln>
                  </pic:spPr>
                </pic:pic>
              </a:graphicData>
            </a:graphic>
          </wp:inline>
        </w:drawing>
      </w:r>
    </w:p>
    <w:p w14:paraId="4E0BE89A" w14:textId="6653D298" w:rsidR="003B16E3" w:rsidRPr="00B83B3E" w:rsidRDefault="00C76312" w:rsidP="004938E1">
      <w:pPr>
        <w:pStyle w:val="Caption"/>
      </w:pPr>
      <w:bookmarkStart w:id="2075" w:name="_Toc20827440"/>
      <w:r>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227</w:t>
      </w:r>
      <w:r w:rsidR="00C72CA4">
        <w:rPr>
          <w:noProof/>
        </w:rPr>
        <w:fldChar w:fldCharType="end"/>
      </w:r>
      <w:r>
        <w:t xml:space="preserve">. </w:t>
      </w:r>
      <w:r>
        <w:rPr>
          <w:noProof/>
        </w:rPr>
        <w:t>Exam Cancellation Screen—Add New Cancellation Reason.</w:t>
      </w:r>
      <w:bookmarkEnd w:id="2075"/>
    </w:p>
    <w:p w14:paraId="39E73111" w14:textId="117AD523" w:rsidR="003B16E3" w:rsidRPr="00B83B3E" w:rsidRDefault="003B16E3" w:rsidP="00C06146">
      <w:pPr>
        <w:pStyle w:val="ListParagraph"/>
        <w:numPr>
          <w:ilvl w:val="0"/>
          <w:numId w:val="14"/>
        </w:numPr>
        <w:contextualSpacing/>
        <w:rPr>
          <w:rFonts w:ascii="Times New Roman" w:hAnsi="Times New Roman" w:cs="Times New Roman"/>
        </w:rPr>
      </w:pPr>
      <w:r w:rsidRPr="00B83B3E">
        <w:rPr>
          <w:rFonts w:ascii="Times New Roman" w:hAnsi="Times New Roman" w:cs="Times New Roman"/>
        </w:rPr>
        <w:t>Enter the new cancellation reason in the text field.</w:t>
      </w:r>
      <w:r w:rsidR="00EE0CF4">
        <w:rPr>
          <w:rFonts w:ascii="Times New Roman" w:hAnsi="Times New Roman" w:cs="Times New Roman"/>
        </w:rPr>
        <w:t xml:space="preserve"> </w:t>
      </w:r>
      <w:r w:rsidRPr="00B83B3E">
        <w:rPr>
          <w:rFonts w:ascii="Times New Roman" w:hAnsi="Times New Roman" w:cs="Times New Roman"/>
        </w:rPr>
        <w:t xml:space="preserve">Cancellation reason must be </w:t>
      </w:r>
      <w:r w:rsidRPr="00B83B3E">
        <w:rPr>
          <w:rFonts w:ascii="Times New Roman" w:hAnsi="Times New Roman" w:cs="Times New Roman"/>
          <w:b/>
        </w:rPr>
        <w:t>3-40</w:t>
      </w:r>
      <w:r w:rsidRPr="00B83B3E">
        <w:rPr>
          <w:rFonts w:ascii="Times New Roman" w:hAnsi="Times New Roman" w:cs="Times New Roman"/>
        </w:rPr>
        <w:t xml:space="preserve"> characters in length.</w:t>
      </w:r>
    </w:p>
    <w:p w14:paraId="51C5367F" w14:textId="77777777" w:rsidR="00C91C8B" w:rsidRPr="00B83B3E" w:rsidRDefault="00C91C8B" w:rsidP="00C91C8B">
      <w:pPr>
        <w:pStyle w:val="ListParagraph"/>
        <w:numPr>
          <w:ilvl w:val="0"/>
          <w:numId w:val="0"/>
        </w:numPr>
        <w:ind w:left="720"/>
        <w:contextualSpacing/>
        <w:rPr>
          <w:rFonts w:ascii="Times New Roman" w:hAnsi="Times New Roman" w:cs="Times New Roman"/>
        </w:rPr>
      </w:pPr>
    </w:p>
    <w:p w14:paraId="755230D7" w14:textId="77777777" w:rsidR="003B16E3" w:rsidRDefault="003B16E3" w:rsidP="005D416B">
      <w:pPr>
        <w:ind w:left="720"/>
      </w:pPr>
      <w:r w:rsidRPr="00B83B3E">
        <w:rPr>
          <w:noProof/>
        </w:rPr>
        <w:lastRenderedPageBreak/>
        <w:drawing>
          <wp:inline distT="0" distB="0" distL="0" distR="0" wp14:anchorId="0F3D104D" wp14:editId="5FF8212A">
            <wp:extent cx="4886150" cy="2750829"/>
            <wp:effectExtent l="0" t="0" r="0" b="0"/>
            <wp:docPr id="114" name="Picture 114" descr="Manage Exam Cancellation Reason screen with a red box surrounding the cancellation reason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892399" cy="2754347"/>
                    </a:xfrm>
                    <a:prstGeom prst="rect">
                      <a:avLst/>
                    </a:prstGeom>
                    <a:noFill/>
                    <a:ln>
                      <a:noFill/>
                    </a:ln>
                  </pic:spPr>
                </pic:pic>
              </a:graphicData>
            </a:graphic>
          </wp:inline>
        </w:drawing>
      </w:r>
    </w:p>
    <w:p w14:paraId="546082AC" w14:textId="2FA92BEB" w:rsidR="00B13C93" w:rsidRPr="00B83B3E" w:rsidRDefault="00B13C93" w:rsidP="004938E1">
      <w:pPr>
        <w:pStyle w:val="Caption"/>
      </w:pPr>
      <w:bookmarkStart w:id="2076" w:name="_Toc20827441"/>
      <w:r>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228</w:t>
      </w:r>
      <w:r w:rsidR="00C72CA4">
        <w:rPr>
          <w:noProof/>
        </w:rPr>
        <w:fldChar w:fldCharType="end"/>
      </w:r>
      <w:r>
        <w:t xml:space="preserve">. </w:t>
      </w:r>
      <w:r>
        <w:rPr>
          <w:noProof/>
        </w:rPr>
        <w:t>Exam Cancellation Screen—Cancellation Reason.</w:t>
      </w:r>
      <w:bookmarkEnd w:id="2076"/>
    </w:p>
    <w:p w14:paraId="6D2895DF" w14:textId="77777777" w:rsidR="003B16E3" w:rsidRPr="00B83B3E" w:rsidRDefault="003B16E3" w:rsidP="003B16E3">
      <w:pPr>
        <w:ind w:left="3600"/>
      </w:pPr>
    </w:p>
    <w:p w14:paraId="490A9043" w14:textId="6DC73584" w:rsidR="003B16E3" w:rsidRPr="00B83B3E" w:rsidRDefault="003B16E3" w:rsidP="00C06146">
      <w:pPr>
        <w:pStyle w:val="ListParagraph"/>
        <w:numPr>
          <w:ilvl w:val="0"/>
          <w:numId w:val="14"/>
        </w:numPr>
        <w:contextualSpacing/>
        <w:rPr>
          <w:rFonts w:ascii="Times New Roman" w:hAnsi="Times New Roman" w:cs="Times New Roman"/>
        </w:rPr>
      </w:pPr>
      <w:r w:rsidRPr="00B83B3E">
        <w:rPr>
          <w:rFonts w:ascii="Times New Roman" w:hAnsi="Times New Roman" w:cs="Times New Roman"/>
        </w:rPr>
        <w:t xml:space="preserve">To </w:t>
      </w:r>
      <w:r w:rsidRPr="00B83B3E">
        <w:rPr>
          <w:rFonts w:ascii="Times New Roman" w:hAnsi="Times New Roman" w:cs="Times New Roman"/>
          <w:b/>
        </w:rPr>
        <w:t>save</w:t>
      </w:r>
      <w:r w:rsidRPr="00B83B3E">
        <w:rPr>
          <w:rFonts w:ascii="Times New Roman" w:hAnsi="Times New Roman" w:cs="Times New Roman"/>
        </w:rPr>
        <w:t xml:space="preserve"> the cancellation reason just entered, click “</w:t>
      </w:r>
      <w:r w:rsidRPr="00B83B3E">
        <w:rPr>
          <w:rFonts w:ascii="Times New Roman" w:hAnsi="Times New Roman" w:cs="Times New Roman"/>
          <w:b/>
        </w:rPr>
        <w:t>Save Cancellation Reason</w:t>
      </w:r>
      <w:r w:rsidRPr="00B83B3E">
        <w:rPr>
          <w:rFonts w:ascii="Times New Roman" w:hAnsi="Times New Roman" w:cs="Times New Roman"/>
        </w:rPr>
        <w:t>” button.</w:t>
      </w:r>
      <w:r w:rsidR="00EE0CF4">
        <w:rPr>
          <w:rFonts w:ascii="Times New Roman" w:hAnsi="Times New Roman" w:cs="Times New Roman"/>
        </w:rPr>
        <w:t xml:space="preserve"> </w:t>
      </w:r>
      <w:r w:rsidRPr="00B83B3E">
        <w:rPr>
          <w:rFonts w:ascii="Times New Roman" w:hAnsi="Times New Roman" w:cs="Times New Roman"/>
        </w:rPr>
        <w:t>Once saved, the reason entered will be automatically added to the “</w:t>
      </w:r>
      <w:r w:rsidRPr="00B83B3E">
        <w:rPr>
          <w:rFonts w:ascii="Times New Roman" w:hAnsi="Times New Roman" w:cs="Times New Roman"/>
          <w:b/>
        </w:rPr>
        <w:t>Active</w:t>
      </w:r>
      <w:r w:rsidRPr="00B83B3E">
        <w:rPr>
          <w:rFonts w:ascii="Times New Roman" w:hAnsi="Times New Roman" w:cs="Times New Roman"/>
        </w:rPr>
        <w:t>” list column.</w:t>
      </w:r>
    </w:p>
    <w:p w14:paraId="354D24BF" w14:textId="77777777" w:rsidR="003B16E3" w:rsidRPr="00B83B3E" w:rsidRDefault="003B16E3" w:rsidP="00C91C8B">
      <w:pPr>
        <w:pStyle w:val="ListParagraph"/>
        <w:numPr>
          <w:ilvl w:val="0"/>
          <w:numId w:val="0"/>
        </w:numPr>
        <w:ind w:left="3960"/>
        <w:rPr>
          <w:rFonts w:ascii="Times New Roman" w:hAnsi="Times New Roman" w:cs="Times New Roman"/>
        </w:rPr>
      </w:pPr>
    </w:p>
    <w:p w14:paraId="6B877506" w14:textId="1D7AEBCD" w:rsidR="003B16E3" w:rsidRPr="00B83B3E" w:rsidRDefault="003B16E3" w:rsidP="00C06146">
      <w:pPr>
        <w:pStyle w:val="ListParagraph"/>
        <w:numPr>
          <w:ilvl w:val="0"/>
          <w:numId w:val="14"/>
        </w:numPr>
        <w:contextualSpacing/>
        <w:rPr>
          <w:rFonts w:ascii="Times New Roman" w:hAnsi="Times New Roman" w:cs="Times New Roman"/>
        </w:rPr>
      </w:pPr>
      <w:r w:rsidRPr="00B83B3E">
        <w:rPr>
          <w:rFonts w:ascii="Times New Roman" w:hAnsi="Times New Roman" w:cs="Times New Roman"/>
        </w:rPr>
        <w:t xml:space="preserve">If you </w:t>
      </w:r>
      <w:r w:rsidRPr="00B83B3E">
        <w:rPr>
          <w:rFonts w:ascii="Times New Roman" w:hAnsi="Times New Roman" w:cs="Times New Roman"/>
          <w:b/>
        </w:rPr>
        <w:t>do not</w:t>
      </w:r>
      <w:r w:rsidRPr="00B83B3E">
        <w:rPr>
          <w:rFonts w:ascii="Times New Roman" w:hAnsi="Times New Roman" w:cs="Times New Roman"/>
        </w:rPr>
        <w:t xml:space="preserve"> want to </w:t>
      </w:r>
      <w:r w:rsidRPr="00B83B3E">
        <w:rPr>
          <w:rFonts w:ascii="Times New Roman" w:hAnsi="Times New Roman" w:cs="Times New Roman"/>
          <w:b/>
        </w:rPr>
        <w:t>save</w:t>
      </w:r>
      <w:r w:rsidRPr="00B83B3E">
        <w:rPr>
          <w:rFonts w:ascii="Times New Roman" w:hAnsi="Times New Roman" w:cs="Times New Roman"/>
        </w:rPr>
        <w:t xml:space="preserve"> the cancellation reason click “</w:t>
      </w:r>
      <w:r w:rsidRPr="00B83B3E">
        <w:rPr>
          <w:rFonts w:ascii="Times New Roman" w:hAnsi="Times New Roman" w:cs="Times New Roman"/>
          <w:b/>
        </w:rPr>
        <w:t>Cancel</w:t>
      </w:r>
      <w:r w:rsidRPr="00B83B3E">
        <w:rPr>
          <w:rFonts w:ascii="Times New Roman" w:hAnsi="Times New Roman" w:cs="Times New Roman"/>
        </w:rPr>
        <w:t>” button.</w:t>
      </w:r>
      <w:r w:rsidR="00EE0CF4">
        <w:rPr>
          <w:rFonts w:ascii="Times New Roman" w:hAnsi="Times New Roman" w:cs="Times New Roman"/>
        </w:rPr>
        <w:t xml:space="preserve"> </w:t>
      </w:r>
      <w:r w:rsidRPr="00B83B3E">
        <w:rPr>
          <w:rFonts w:ascii="Times New Roman" w:hAnsi="Times New Roman" w:cs="Times New Roman"/>
        </w:rPr>
        <w:t>Reason will “not” be added to either the Active or Inactive list columns.</w:t>
      </w:r>
    </w:p>
    <w:p w14:paraId="46A14584" w14:textId="77777777" w:rsidR="003B16E3" w:rsidRPr="00B83B3E" w:rsidRDefault="003B16E3" w:rsidP="00C91C8B">
      <w:pPr>
        <w:pStyle w:val="ListParagraph"/>
        <w:numPr>
          <w:ilvl w:val="0"/>
          <w:numId w:val="0"/>
        </w:numPr>
        <w:ind w:left="3960"/>
        <w:rPr>
          <w:rFonts w:ascii="Times New Roman" w:hAnsi="Times New Roman" w:cs="Times New Roman"/>
        </w:rPr>
      </w:pPr>
    </w:p>
    <w:p w14:paraId="33F4A6CE" w14:textId="77777777" w:rsidR="003B16E3" w:rsidRPr="00B83B3E" w:rsidRDefault="003B16E3" w:rsidP="00C06146">
      <w:pPr>
        <w:pStyle w:val="ListParagraph"/>
        <w:numPr>
          <w:ilvl w:val="0"/>
          <w:numId w:val="14"/>
        </w:numPr>
        <w:contextualSpacing/>
        <w:rPr>
          <w:rFonts w:ascii="Times New Roman" w:hAnsi="Times New Roman" w:cs="Times New Roman"/>
        </w:rPr>
      </w:pPr>
      <w:r w:rsidRPr="00B83B3E">
        <w:rPr>
          <w:rFonts w:ascii="Times New Roman" w:hAnsi="Times New Roman" w:cs="Times New Roman"/>
        </w:rPr>
        <w:t xml:space="preserve">To </w:t>
      </w:r>
      <w:r w:rsidRPr="00B83B3E">
        <w:rPr>
          <w:rFonts w:ascii="Times New Roman" w:hAnsi="Times New Roman" w:cs="Times New Roman"/>
          <w:b/>
        </w:rPr>
        <w:t>EXIT</w:t>
      </w:r>
      <w:r w:rsidRPr="00B83B3E">
        <w:rPr>
          <w:rFonts w:ascii="Times New Roman" w:hAnsi="Times New Roman" w:cs="Times New Roman"/>
        </w:rPr>
        <w:t xml:space="preserve"> the “</w:t>
      </w:r>
      <w:r w:rsidRPr="00B83B3E">
        <w:rPr>
          <w:rFonts w:ascii="Times New Roman" w:hAnsi="Times New Roman" w:cs="Times New Roman"/>
          <w:b/>
        </w:rPr>
        <w:t>Manage Exam Cancellation Reasons</w:t>
      </w:r>
      <w:r w:rsidRPr="00B83B3E">
        <w:rPr>
          <w:rFonts w:ascii="Times New Roman" w:hAnsi="Times New Roman" w:cs="Times New Roman"/>
        </w:rPr>
        <w:t>” window click the “</w:t>
      </w:r>
      <w:r w:rsidRPr="00B83B3E">
        <w:rPr>
          <w:rFonts w:ascii="Times New Roman" w:hAnsi="Times New Roman" w:cs="Times New Roman"/>
          <w:b/>
        </w:rPr>
        <w:t>Close</w:t>
      </w:r>
      <w:r w:rsidRPr="00B83B3E">
        <w:rPr>
          <w:rFonts w:ascii="Times New Roman" w:hAnsi="Times New Roman" w:cs="Times New Roman"/>
        </w:rPr>
        <w:t>” button or “</w:t>
      </w:r>
      <w:r w:rsidRPr="00B83B3E">
        <w:rPr>
          <w:rFonts w:ascii="Times New Roman" w:hAnsi="Times New Roman" w:cs="Times New Roman"/>
          <w:b/>
        </w:rPr>
        <w:t>X</w:t>
      </w:r>
      <w:r w:rsidRPr="00B83B3E">
        <w:rPr>
          <w:rFonts w:ascii="Times New Roman" w:hAnsi="Times New Roman" w:cs="Times New Roman"/>
        </w:rPr>
        <w:t>” to close the window.</w:t>
      </w:r>
    </w:p>
    <w:p w14:paraId="79FE762D" w14:textId="77777777" w:rsidR="003B16E3" w:rsidRPr="00B83B3E" w:rsidRDefault="003B16E3" w:rsidP="003B16E3">
      <w:pPr>
        <w:rPr>
          <w:lang w:eastAsia="ko-KR"/>
        </w:rPr>
      </w:pPr>
    </w:p>
    <w:p w14:paraId="7C5540AE" w14:textId="1283EFF3" w:rsidR="003B16E3" w:rsidRPr="00B83B3E" w:rsidRDefault="003B16E3" w:rsidP="00A561AD">
      <w:pPr>
        <w:pStyle w:val="Heading3"/>
      </w:pPr>
      <w:bookmarkStart w:id="2077" w:name="_Toc508873714"/>
      <w:bookmarkStart w:id="2078" w:name="_Toc508875064"/>
      <w:bookmarkStart w:id="2079" w:name="_Toc508875918"/>
      <w:bookmarkStart w:id="2080" w:name="_Toc20827581"/>
      <w:r w:rsidRPr="00B83B3E">
        <w:t>Manage Exam Insufficient Reasons</w:t>
      </w:r>
      <w:bookmarkEnd w:id="2077"/>
      <w:bookmarkEnd w:id="2078"/>
      <w:bookmarkEnd w:id="2079"/>
      <w:bookmarkEnd w:id="2080"/>
    </w:p>
    <w:p w14:paraId="17659367" w14:textId="543E3F51" w:rsidR="003B16E3" w:rsidRPr="00B83B3E" w:rsidRDefault="003B16E3" w:rsidP="003B16E3">
      <w:r w:rsidRPr="00B83B3E">
        <w:rPr>
          <w:b/>
        </w:rPr>
        <w:t xml:space="preserve">Manage Exam </w:t>
      </w:r>
      <w:r w:rsidR="00C91C8B" w:rsidRPr="00B83B3E">
        <w:rPr>
          <w:b/>
        </w:rPr>
        <w:t>Insufficient</w:t>
      </w:r>
      <w:r w:rsidRPr="00B83B3E">
        <w:rPr>
          <w:b/>
        </w:rPr>
        <w:t xml:space="preserve"> Reasons </w:t>
      </w:r>
      <w:r w:rsidRPr="00B83B3E">
        <w:t xml:space="preserve">allows a user to add/inactivate/reactivate 2507 </w:t>
      </w:r>
      <w:r w:rsidR="00C91C8B" w:rsidRPr="00B83B3E">
        <w:t xml:space="preserve">Insufficient </w:t>
      </w:r>
      <w:r w:rsidRPr="00B83B3E">
        <w:t xml:space="preserve">Reasons. This option is available from the </w:t>
      </w:r>
      <w:r w:rsidRPr="00B83B3E">
        <w:rPr>
          <w:b/>
        </w:rPr>
        <w:t xml:space="preserve">HELP </w:t>
      </w:r>
      <w:r w:rsidRPr="00B83B3E">
        <w:t>menu.</w:t>
      </w:r>
    </w:p>
    <w:p w14:paraId="2A95898C" w14:textId="77777777" w:rsidR="003B16E3" w:rsidRPr="00B83B3E" w:rsidRDefault="003B16E3" w:rsidP="003B16E3">
      <w:r w:rsidRPr="00B83B3E">
        <w:rPr>
          <w:noProof/>
        </w:rPr>
        <w:drawing>
          <wp:inline distT="0" distB="0" distL="0" distR="0" wp14:anchorId="41333F50" wp14:editId="50B6ACF3">
            <wp:extent cx="2743200" cy="1251429"/>
            <wp:effectExtent l="19050" t="19050" r="19050" b="25400"/>
            <wp:docPr id="115" name="Picture 115" descr="CAPRI Help menu displaying the Manage Exam Insufficient Reasons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743060" cy="1251365"/>
                    </a:xfrm>
                    <a:prstGeom prst="rect">
                      <a:avLst/>
                    </a:prstGeom>
                    <a:noFill/>
                    <a:ln w="6350">
                      <a:solidFill>
                        <a:schemeClr val="tx1"/>
                      </a:solidFill>
                    </a:ln>
                  </pic:spPr>
                </pic:pic>
              </a:graphicData>
            </a:graphic>
          </wp:inline>
        </w:drawing>
      </w:r>
    </w:p>
    <w:p w14:paraId="45CA8219" w14:textId="4453E80A" w:rsidR="003B16E3" w:rsidRPr="00B83B3E" w:rsidRDefault="00C64E5A" w:rsidP="004938E1">
      <w:pPr>
        <w:pStyle w:val="Caption"/>
      </w:pPr>
      <w:bookmarkStart w:id="2081" w:name="_Toc20827442"/>
      <w:r>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229</w:t>
      </w:r>
      <w:r w:rsidR="00C72CA4">
        <w:rPr>
          <w:noProof/>
        </w:rPr>
        <w:fldChar w:fldCharType="end"/>
      </w:r>
      <w:r>
        <w:t xml:space="preserve">. </w:t>
      </w:r>
      <w:r w:rsidR="00E20B60">
        <w:t>CAPRI Help Menu—Manage Exam Insufficient Reasons Selection</w:t>
      </w:r>
      <w:bookmarkEnd w:id="2081"/>
    </w:p>
    <w:p w14:paraId="04EDC271" w14:textId="66094EA7" w:rsidR="003B16E3" w:rsidRPr="00B83B3E" w:rsidRDefault="003B16E3" w:rsidP="003B16E3">
      <w:r w:rsidRPr="00B83B3E">
        <w:t xml:space="preserve">This option will only be available to </w:t>
      </w:r>
      <w:r w:rsidRPr="00B83B3E">
        <w:rPr>
          <w:b/>
        </w:rPr>
        <w:t xml:space="preserve">CAPRI-Remote (national) users </w:t>
      </w:r>
      <w:r w:rsidRPr="00B83B3E">
        <w:t>who are assigned security key “</w:t>
      </w:r>
      <w:r w:rsidRPr="00B83B3E">
        <w:rPr>
          <w:b/>
        </w:rPr>
        <w:t>DVBA CAPRI EXAMCANC</w:t>
      </w:r>
      <w:r w:rsidR="00F432AE" w:rsidRPr="00B83B3E">
        <w:t>.”</w:t>
      </w:r>
    </w:p>
    <w:p w14:paraId="304915DC" w14:textId="77777777" w:rsidR="003B16E3" w:rsidRPr="00B83B3E" w:rsidRDefault="003B16E3" w:rsidP="003B16E3"/>
    <w:p w14:paraId="7ED86439" w14:textId="77777777" w:rsidR="003B16E3" w:rsidRPr="00B83B3E" w:rsidRDefault="003B16E3" w:rsidP="003B16E3">
      <w:pPr>
        <w:rPr>
          <w:b/>
        </w:rPr>
      </w:pPr>
      <w:r w:rsidRPr="00B83B3E">
        <w:rPr>
          <w:b/>
          <w:color w:val="FF0000"/>
          <w:u w:val="single"/>
        </w:rPr>
        <w:lastRenderedPageBreak/>
        <w:t>SECURITY KEY ALLOCATION</w:t>
      </w:r>
      <w:r w:rsidRPr="00B83B3E">
        <w:rPr>
          <w:b/>
          <w:color w:val="FF0000"/>
        </w:rPr>
        <w:t>:</w:t>
      </w:r>
    </w:p>
    <w:p w14:paraId="24F40A13" w14:textId="77777777" w:rsidR="003B16E3" w:rsidRPr="00B83B3E" w:rsidRDefault="003B16E3" w:rsidP="003B16E3">
      <w:r w:rsidRPr="00B83B3E">
        <w:rPr>
          <w:b/>
          <w:color w:val="FF0000"/>
        </w:rPr>
        <w:t>DVBA CAPRI EXAMINSUFF</w:t>
      </w:r>
      <w:r w:rsidRPr="00B83B3E">
        <w:rPr>
          <w:b/>
        </w:rPr>
        <w:t xml:space="preserve"> – </w:t>
      </w:r>
      <w:r w:rsidRPr="00B83B3E">
        <w:t xml:space="preserve">must be assigned to a user that will need access to the </w:t>
      </w:r>
      <w:r w:rsidRPr="00B83B3E">
        <w:rPr>
          <w:b/>
        </w:rPr>
        <w:t xml:space="preserve">“Manage Exam Insufficient Reasons” </w:t>
      </w:r>
      <w:r w:rsidRPr="00B83B3E">
        <w:t>option.</w:t>
      </w:r>
    </w:p>
    <w:p w14:paraId="5CD27ED9" w14:textId="77777777" w:rsidR="00C91C8B" w:rsidRPr="00B83B3E" w:rsidRDefault="00C91C8B" w:rsidP="003B16E3"/>
    <w:p w14:paraId="054A5956" w14:textId="77777777" w:rsidR="00C91C8B" w:rsidRPr="00B83B3E" w:rsidRDefault="00C91C8B" w:rsidP="00C91C8B">
      <w:r w:rsidRPr="00B83B3E">
        <w:rPr>
          <w:b/>
          <w:u w:val="single"/>
        </w:rPr>
        <w:t>MANAGE EXAM INSUFFICIENT REASONS</w:t>
      </w:r>
      <w:r w:rsidRPr="00B83B3E">
        <w:t xml:space="preserve"> option functionality:</w:t>
      </w:r>
    </w:p>
    <w:p w14:paraId="1051E2F4" w14:textId="77777777" w:rsidR="00C91C8B" w:rsidRPr="00B83B3E" w:rsidRDefault="00C91C8B" w:rsidP="00C91C8B"/>
    <w:p w14:paraId="307C72A6" w14:textId="77777777" w:rsidR="00C91C8B" w:rsidRPr="00B83B3E" w:rsidRDefault="00C91C8B" w:rsidP="00C06146">
      <w:pPr>
        <w:pStyle w:val="ListParagraph"/>
        <w:numPr>
          <w:ilvl w:val="0"/>
          <w:numId w:val="15"/>
        </w:numPr>
        <w:contextualSpacing/>
        <w:rPr>
          <w:rFonts w:ascii="Times New Roman" w:hAnsi="Times New Roman" w:cs="Times New Roman"/>
        </w:rPr>
      </w:pPr>
      <w:r w:rsidRPr="00B83B3E">
        <w:rPr>
          <w:rFonts w:ascii="Times New Roman" w:hAnsi="Times New Roman" w:cs="Times New Roman"/>
        </w:rPr>
        <w:t xml:space="preserve">From the </w:t>
      </w:r>
      <w:r w:rsidRPr="00B83B3E">
        <w:rPr>
          <w:rFonts w:ascii="Times New Roman" w:hAnsi="Times New Roman" w:cs="Times New Roman"/>
          <w:b/>
        </w:rPr>
        <w:t>HELP</w:t>
      </w:r>
      <w:r w:rsidRPr="00B83B3E">
        <w:rPr>
          <w:rFonts w:ascii="Times New Roman" w:hAnsi="Times New Roman" w:cs="Times New Roman"/>
        </w:rPr>
        <w:t xml:space="preserve"> menu choose “</w:t>
      </w:r>
      <w:r w:rsidRPr="00B83B3E">
        <w:rPr>
          <w:rFonts w:ascii="Times New Roman" w:hAnsi="Times New Roman" w:cs="Times New Roman"/>
          <w:b/>
        </w:rPr>
        <w:t>Manage Exam Insufficient Reasons</w:t>
      </w:r>
      <w:r w:rsidRPr="00B83B3E">
        <w:rPr>
          <w:rFonts w:ascii="Times New Roman" w:hAnsi="Times New Roman" w:cs="Times New Roman"/>
        </w:rPr>
        <w:t>” option</w:t>
      </w:r>
    </w:p>
    <w:p w14:paraId="31471323" w14:textId="77777777" w:rsidR="00C91C8B" w:rsidRPr="00B83B3E" w:rsidRDefault="00C91C8B" w:rsidP="00C91C8B">
      <w:pPr>
        <w:pStyle w:val="ListParagraph"/>
        <w:numPr>
          <w:ilvl w:val="0"/>
          <w:numId w:val="0"/>
        </w:numPr>
        <w:ind w:left="3960"/>
        <w:rPr>
          <w:rFonts w:ascii="Times New Roman" w:hAnsi="Times New Roman" w:cs="Times New Roman"/>
        </w:rPr>
      </w:pPr>
    </w:p>
    <w:p w14:paraId="0EB5EE79" w14:textId="77777777" w:rsidR="00C91C8B" w:rsidRPr="00B83B3E" w:rsidRDefault="00C91C8B" w:rsidP="00C06146">
      <w:pPr>
        <w:pStyle w:val="ListParagraph"/>
        <w:numPr>
          <w:ilvl w:val="0"/>
          <w:numId w:val="15"/>
        </w:numPr>
        <w:contextualSpacing/>
        <w:rPr>
          <w:rFonts w:ascii="Times New Roman" w:hAnsi="Times New Roman" w:cs="Times New Roman"/>
        </w:rPr>
      </w:pPr>
      <w:r w:rsidRPr="00B83B3E">
        <w:rPr>
          <w:rFonts w:ascii="Times New Roman" w:hAnsi="Times New Roman" w:cs="Times New Roman"/>
        </w:rPr>
        <w:t>The “Manage Exam Insufficient Reasons” window will be displayed</w:t>
      </w:r>
    </w:p>
    <w:p w14:paraId="4BBA5BA3" w14:textId="77777777" w:rsidR="00C91C8B" w:rsidRPr="00B83B3E" w:rsidRDefault="00C91C8B" w:rsidP="00C91C8B">
      <w:pPr>
        <w:pStyle w:val="ListParagraph"/>
        <w:numPr>
          <w:ilvl w:val="0"/>
          <w:numId w:val="0"/>
        </w:numPr>
        <w:ind w:left="720"/>
        <w:contextualSpacing/>
        <w:rPr>
          <w:rFonts w:ascii="Times New Roman" w:hAnsi="Times New Roman" w:cs="Times New Roman"/>
        </w:rPr>
      </w:pPr>
    </w:p>
    <w:p w14:paraId="748A59BE" w14:textId="77777777" w:rsidR="00C91C8B" w:rsidRDefault="00C91C8B" w:rsidP="00C91C8B">
      <w:pPr>
        <w:pStyle w:val="ListParagraph"/>
        <w:numPr>
          <w:ilvl w:val="0"/>
          <w:numId w:val="0"/>
        </w:numPr>
        <w:ind w:left="720"/>
        <w:rPr>
          <w:rFonts w:ascii="Times New Roman" w:hAnsi="Times New Roman" w:cs="Times New Roman"/>
        </w:rPr>
      </w:pPr>
      <w:r w:rsidRPr="00B83B3E">
        <w:rPr>
          <w:rFonts w:ascii="Times New Roman" w:hAnsi="Times New Roman" w:cs="Times New Roman"/>
          <w:noProof/>
        </w:rPr>
        <w:drawing>
          <wp:inline distT="0" distB="0" distL="0" distR="0" wp14:anchorId="5B301461" wp14:editId="0753F7EB">
            <wp:extent cx="4817910" cy="2067698"/>
            <wp:effectExtent l="0" t="0" r="1905" b="8890"/>
            <wp:docPr id="118" name="Picture 118" descr="Manage Exam Insufficient Reason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819273" cy="2068283"/>
                    </a:xfrm>
                    <a:prstGeom prst="rect">
                      <a:avLst/>
                    </a:prstGeom>
                    <a:noFill/>
                    <a:ln>
                      <a:noFill/>
                    </a:ln>
                  </pic:spPr>
                </pic:pic>
              </a:graphicData>
            </a:graphic>
          </wp:inline>
        </w:drawing>
      </w:r>
    </w:p>
    <w:p w14:paraId="5CF59942" w14:textId="60A010F9" w:rsidR="007408ED" w:rsidRPr="007408ED" w:rsidRDefault="007408ED" w:rsidP="004938E1">
      <w:pPr>
        <w:pStyle w:val="Caption"/>
      </w:pPr>
      <w:bookmarkStart w:id="2082" w:name="_Toc20827443"/>
      <w:r>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230</w:t>
      </w:r>
      <w:r w:rsidR="00C72CA4">
        <w:rPr>
          <w:noProof/>
        </w:rPr>
        <w:fldChar w:fldCharType="end"/>
      </w:r>
      <w:r>
        <w:t xml:space="preserve">. </w:t>
      </w:r>
      <w:r>
        <w:rPr>
          <w:noProof/>
        </w:rPr>
        <w:t>Manage Exam Insufficient Reasons.</w:t>
      </w:r>
      <w:bookmarkEnd w:id="2082"/>
    </w:p>
    <w:p w14:paraId="2974BB38" w14:textId="292A97CD" w:rsidR="00C91C8B" w:rsidRPr="00B83B3E" w:rsidRDefault="00C91C8B" w:rsidP="00C06146">
      <w:pPr>
        <w:pStyle w:val="ListParagraph"/>
        <w:numPr>
          <w:ilvl w:val="0"/>
          <w:numId w:val="15"/>
        </w:numPr>
        <w:contextualSpacing/>
        <w:rPr>
          <w:rFonts w:ascii="Times New Roman" w:hAnsi="Times New Roman" w:cs="Times New Roman"/>
        </w:rPr>
      </w:pPr>
      <w:proofErr w:type="gramStart"/>
      <w:r w:rsidRPr="00B83B3E">
        <w:rPr>
          <w:rFonts w:ascii="Times New Roman" w:hAnsi="Times New Roman" w:cs="Times New Roman"/>
        </w:rPr>
        <w:t xml:space="preserve">To </w:t>
      </w:r>
      <w:r w:rsidRPr="00B83B3E">
        <w:rPr>
          <w:rFonts w:ascii="Times New Roman" w:hAnsi="Times New Roman" w:cs="Times New Roman"/>
          <w:b/>
        </w:rPr>
        <w:t>Inactivate</w:t>
      </w:r>
      <w:r w:rsidRPr="00B83B3E">
        <w:rPr>
          <w:rFonts w:ascii="Times New Roman" w:hAnsi="Times New Roman" w:cs="Times New Roman"/>
        </w:rPr>
        <w:t xml:space="preserve"> an Active reason,</w:t>
      </w:r>
      <w:proofErr w:type="gramEnd"/>
      <w:r w:rsidRPr="00B83B3E">
        <w:rPr>
          <w:rFonts w:ascii="Times New Roman" w:hAnsi="Times New Roman" w:cs="Times New Roman"/>
        </w:rPr>
        <w:t xml:space="preserve"> choose the</w:t>
      </w:r>
      <w:r w:rsidRPr="00B83B3E">
        <w:rPr>
          <w:rFonts w:ascii="Times New Roman" w:hAnsi="Times New Roman" w:cs="Times New Roman"/>
          <w:b/>
        </w:rPr>
        <w:t xml:space="preserve"> </w:t>
      </w:r>
      <w:r w:rsidRPr="00B83B3E">
        <w:rPr>
          <w:rFonts w:ascii="Times New Roman" w:hAnsi="Times New Roman" w:cs="Times New Roman"/>
        </w:rPr>
        <w:t xml:space="preserve">reason in the </w:t>
      </w:r>
      <w:r w:rsidRPr="00B83B3E">
        <w:rPr>
          <w:rFonts w:ascii="Times New Roman" w:hAnsi="Times New Roman" w:cs="Times New Roman"/>
          <w:b/>
        </w:rPr>
        <w:t>Active list</w:t>
      </w:r>
      <w:r w:rsidRPr="00B83B3E">
        <w:rPr>
          <w:rFonts w:ascii="Times New Roman" w:hAnsi="Times New Roman" w:cs="Times New Roman"/>
        </w:rPr>
        <w:t xml:space="preserve"> and click the “</w:t>
      </w:r>
      <w:r w:rsidRPr="00B83B3E">
        <w:rPr>
          <w:rFonts w:ascii="Times New Roman" w:hAnsi="Times New Roman" w:cs="Times New Roman"/>
          <w:b/>
        </w:rPr>
        <w:t>Inactivate</w:t>
      </w:r>
      <w:r w:rsidRPr="00B83B3E">
        <w:rPr>
          <w:rFonts w:ascii="Times New Roman" w:hAnsi="Times New Roman" w:cs="Times New Roman"/>
        </w:rPr>
        <w:t>” button.</w:t>
      </w:r>
      <w:r w:rsidR="00EE0CF4">
        <w:rPr>
          <w:rFonts w:ascii="Times New Roman" w:hAnsi="Times New Roman" w:cs="Times New Roman"/>
        </w:rPr>
        <w:t xml:space="preserve"> </w:t>
      </w:r>
      <w:r w:rsidRPr="00B83B3E">
        <w:rPr>
          <w:rFonts w:ascii="Times New Roman" w:hAnsi="Times New Roman" w:cs="Times New Roman"/>
        </w:rPr>
        <w:t xml:space="preserve">This will move the active reason chosen to the </w:t>
      </w:r>
      <w:r w:rsidRPr="00B83B3E">
        <w:rPr>
          <w:rFonts w:ascii="Times New Roman" w:hAnsi="Times New Roman" w:cs="Times New Roman"/>
          <w:b/>
        </w:rPr>
        <w:t>Inactive list</w:t>
      </w:r>
      <w:r w:rsidRPr="00B83B3E">
        <w:rPr>
          <w:rFonts w:ascii="Times New Roman" w:hAnsi="Times New Roman" w:cs="Times New Roman"/>
        </w:rPr>
        <w:t xml:space="preserve"> column.</w:t>
      </w:r>
    </w:p>
    <w:p w14:paraId="0A5C2DE1" w14:textId="77777777" w:rsidR="005D416B" w:rsidRPr="00B83B3E" w:rsidRDefault="005D416B" w:rsidP="005D416B">
      <w:pPr>
        <w:pStyle w:val="ListParagraph"/>
        <w:numPr>
          <w:ilvl w:val="0"/>
          <w:numId w:val="0"/>
        </w:numPr>
        <w:ind w:left="720"/>
        <w:contextualSpacing/>
        <w:rPr>
          <w:rFonts w:ascii="Times New Roman" w:hAnsi="Times New Roman" w:cs="Times New Roman"/>
        </w:rPr>
      </w:pPr>
    </w:p>
    <w:p w14:paraId="7E3F2370" w14:textId="77777777" w:rsidR="00C91C8B" w:rsidRPr="00B83B3E" w:rsidRDefault="00C91C8B" w:rsidP="00C91C8B">
      <w:pPr>
        <w:pStyle w:val="ListParagraph"/>
        <w:numPr>
          <w:ilvl w:val="0"/>
          <w:numId w:val="0"/>
        </w:numPr>
        <w:ind w:left="720"/>
        <w:rPr>
          <w:rFonts w:ascii="Times New Roman" w:hAnsi="Times New Roman" w:cs="Times New Roman"/>
        </w:rPr>
      </w:pPr>
      <w:r w:rsidRPr="00B83B3E">
        <w:rPr>
          <w:rFonts w:ascii="Times New Roman" w:hAnsi="Times New Roman" w:cs="Times New Roman"/>
          <w:noProof/>
        </w:rPr>
        <w:drawing>
          <wp:inline distT="0" distB="0" distL="0" distR="0" wp14:anchorId="0CECFCC2" wp14:editId="2F99ADE2">
            <wp:extent cx="4863710" cy="1946606"/>
            <wp:effectExtent l="0" t="0" r="0" b="0"/>
            <wp:docPr id="137" name="Picture 137" descr="Manage Exam Insufficient Reasons screen showing highlighted selection in the active menu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863148" cy="1946381"/>
                    </a:xfrm>
                    <a:prstGeom prst="rect">
                      <a:avLst/>
                    </a:prstGeom>
                    <a:noFill/>
                    <a:ln>
                      <a:noFill/>
                    </a:ln>
                  </pic:spPr>
                </pic:pic>
              </a:graphicData>
            </a:graphic>
          </wp:inline>
        </w:drawing>
      </w:r>
    </w:p>
    <w:p w14:paraId="573F868F" w14:textId="1815B763" w:rsidR="00C91C8B" w:rsidRPr="00F8099C" w:rsidRDefault="00F8099C" w:rsidP="004938E1">
      <w:pPr>
        <w:pStyle w:val="Caption"/>
      </w:pPr>
      <w:bookmarkStart w:id="2083" w:name="_Toc20827444"/>
      <w:r>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231</w:t>
      </w:r>
      <w:r w:rsidR="00C72CA4">
        <w:rPr>
          <w:noProof/>
        </w:rPr>
        <w:fldChar w:fldCharType="end"/>
      </w:r>
      <w:r>
        <w:t xml:space="preserve">. </w:t>
      </w:r>
      <w:r>
        <w:rPr>
          <w:noProof/>
        </w:rPr>
        <w:t>Exam Insufficient Reasons—Active Selection.</w:t>
      </w:r>
      <w:bookmarkEnd w:id="2083"/>
    </w:p>
    <w:p w14:paraId="3B19F3FE" w14:textId="5A7C7629" w:rsidR="00C91C8B" w:rsidRPr="00B83B3E" w:rsidRDefault="00C91C8B" w:rsidP="00C06146">
      <w:pPr>
        <w:pStyle w:val="ListParagraph"/>
        <w:numPr>
          <w:ilvl w:val="0"/>
          <w:numId w:val="15"/>
        </w:numPr>
        <w:contextualSpacing/>
        <w:rPr>
          <w:rFonts w:ascii="Times New Roman" w:hAnsi="Times New Roman" w:cs="Times New Roman"/>
        </w:rPr>
      </w:pPr>
      <w:proofErr w:type="gramStart"/>
      <w:r w:rsidRPr="00B83B3E">
        <w:rPr>
          <w:rFonts w:ascii="Times New Roman" w:hAnsi="Times New Roman" w:cs="Times New Roman"/>
        </w:rPr>
        <w:t xml:space="preserve">To </w:t>
      </w:r>
      <w:r w:rsidRPr="00B83B3E">
        <w:rPr>
          <w:rFonts w:ascii="Times New Roman" w:hAnsi="Times New Roman" w:cs="Times New Roman"/>
          <w:b/>
        </w:rPr>
        <w:t>Activate</w:t>
      </w:r>
      <w:r w:rsidRPr="00B83B3E">
        <w:rPr>
          <w:rFonts w:ascii="Times New Roman" w:hAnsi="Times New Roman" w:cs="Times New Roman"/>
        </w:rPr>
        <w:t xml:space="preserve"> an Inactive reason,</w:t>
      </w:r>
      <w:proofErr w:type="gramEnd"/>
      <w:r w:rsidRPr="00B83B3E">
        <w:rPr>
          <w:rFonts w:ascii="Times New Roman" w:hAnsi="Times New Roman" w:cs="Times New Roman"/>
        </w:rPr>
        <w:t xml:space="preserve"> choose the reason from the </w:t>
      </w:r>
      <w:r w:rsidRPr="00B83B3E">
        <w:rPr>
          <w:rFonts w:ascii="Times New Roman" w:hAnsi="Times New Roman" w:cs="Times New Roman"/>
          <w:b/>
        </w:rPr>
        <w:t>Inactive list</w:t>
      </w:r>
      <w:r w:rsidRPr="00B83B3E">
        <w:rPr>
          <w:rFonts w:ascii="Times New Roman" w:hAnsi="Times New Roman" w:cs="Times New Roman"/>
        </w:rPr>
        <w:t xml:space="preserve"> and click the “</w:t>
      </w:r>
      <w:r w:rsidRPr="00B83B3E">
        <w:rPr>
          <w:rFonts w:ascii="Times New Roman" w:hAnsi="Times New Roman" w:cs="Times New Roman"/>
          <w:b/>
        </w:rPr>
        <w:t>Activate</w:t>
      </w:r>
      <w:r w:rsidRPr="00B83B3E">
        <w:rPr>
          <w:rFonts w:ascii="Times New Roman" w:hAnsi="Times New Roman" w:cs="Times New Roman"/>
        </w:rPr>
        <w:t>” button.</w:t>
      </w:r>
      <w:r w:rsidR="00EE0CF4">
        <w:rPr>
          <w:rFonts w:ascii="Times New Roman" w:hAnsi="Times New Roman" w:cs="Times New Roman"/>
        </w:rPr>
        <w:t xml:space="preserve"> </w:t>
      </w:r>
      <w:r w:rsidRPr="00B83B3E">
        <w:rPr>
          <w:rFonts w:ascii="Times New Roman" w:hAnsi="Times New Roman" w:cs="Times New Roman"/>
        </w:rPr>
        <w:t xml:space="preserve">This will move the inactive reason chosen to the </w:t>
      </w:r>
      <w:r w:rsidRPr="00B83B3E">
        <w:rPr>
          <w:rFonts w:ascii="Times New Roman" w:hAnsi="Times New Roman" w:cs="Times New Roman"/>
          <w:b/>
        </w:rPr>
        <w:t>Active list</w:t>
      </w:r>
      <w:r w:rsidRPr="00B83B3E">
        <w:rPr>
          <w:rFonts w:ascii="Times New Roman" w:hAnsi="Times New Roman" w:cs="Times New Roman"/>
        </w:rPr>
        <w:t xml:space="preserve"> column.</w:t>
      </w:r>
    </w:p>
    <w:p w14:paraId="2C379228" w14:textId="77777777" w:rsidR="00C91C8B" w:rsidRPr="00B83B3E" w:rsidRDefault="00C91C8B" w:rsidP="00C91C8B">
      <w:pPr>
        <w:pStyle w:val="ListParagraph"/>
        <w:numPr>
          <w:ilvl w:val="0"/>
          <w:numId w:val="0"/>
        </w:numPr>
        <w:ind w:left="720"/>
        <w:contextualSpacing/>
        <w:rPr>
          <w:rFonts w:ascii="Times New Roman" w:hAnsi="Times New Roman" w:cs="Times New Roman"/>
        </w:rPr>
      </w:pPr>
    </w:p>
    <w:p w14:paraId="6DB21B28" w14:textId="77777777" w:rsidR="00C91C8B" w:rsidRPr="00B83B3E" w:rsidRDefault="00C91C8B" w:rsidP="00C91C8B">
      <w:pPr>
        <w:pStyle w:val="ListParagraph"/>
        <w:numPr>
          <w:ilvl w:val="0"/>
          <w:numId w:val="0"/>
        </w:numPr>
        <w:ind w:left="720"/>
        <w:rPr>
          <w:rFonts w:ascii="Times New Roman" w:hAnsi="Times New Roman" w:cs="Times New Roman"/>
        </w:rPr>
      </w:pPr>
      <w:r w:rsidRPr="00B83B3E">
        <w:rPr>
          <w:rFonts w:ascii="Times New Roman" w:hAnsi="Times New Roman" w:cs="Times New Roman"/>
          <w:noProof/>
        </w:rPr>
        <w:lastRenderedPageBreak/>
        <w:drawing>
          <wp:inline distT="0" distB="0" distL="0" distR="0" wp14:anchorId="4B3E6062" wp14:editId="350959A9">
            <wp:extent cx="4919808" cy="1833897"/>
            <wp:effectExtent l="0" t="0" r="0" b="0"/>
            <wp:docPr id="143" name="Picture 143" descr="Manage Exam Insufficient Reasons screen with a red box surrounding an inactive menu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921650" cy="1834583"/>
                    </a:xfrm>
                    <a:prstGeom prst="rect">
                      <a:avLst/>
                    </a:prstGeom>
                    <a:noFill/>
                    <a:ln>
                      <a:noFill/>
                    </a:ln>
                  </pic:spPr>
                </pic:pic>
              </a:graphicData>
            </a:graphic>
          </wp:inline>
        </w:drawing>
      </w:r>
    </w:p>
    <w:p w14:paraId="64C8BD19" w14:textId="155D8B42" w:rsidR="00C91C8B" w:rsidRPr="00780543" w:rsidRDefault="00780543" w:rsidP="004938E1">
      <w:pPr>
        <w:pStyle w:val="Caption"/>
      </w:pPr>
      <w:bookmarkStart w:id="2084" w:name="_Toc20827445"/>
      <w:r>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232</w:t>
      </w:r>
      <w:r w:rsidR="00C72CA4">
        <w:rPr>
          <w:noProof/>
        </w:rPr>
        <w:fldChar w:fldCharType="end"/>
      </w:r>
      <w:r>
        <w:t xml:space="preserve">. </w:t>
      </w:r>
      <w:r>
        <w:rPr>
          <w:noProof/>
        </w:rPr>
        <w:t>Exam Insufficient Reasons—Inactive Selection</w:t>
      </w:r>
      <w:bookmarkEnd w:id="2084"/>
    </w:p>
    <w:p w14:paraId="72134E30" w14:textId="77777777" w:rsidR="00C91C8B" w:rsidRPr="00B83B3E" w:rsidRDefault="00C91C8B" w:rsidP="00C06146">
      <w:pPr>
        <w:pStyle w:val="ListParagraph"/>
        <w:numPr>
          <w:ilvl w:val="0"/>
          <w:numId w:val="15"/>
        </w:numPr>
        <w:contextualSpacing/>
        <w:rPr>
          <w:rFonts w:ascii="Times New Roman" w:hAnsi="Times New Roman" w:cs="Times New Roman"/>
        </w:rPr>
      </w:pPr>
      <w:r w:rsidRPr="00B83B3E">
        <w:rPr>
          <w:rFonts w:ascii="Times New Roman" w:hAnsi="Times New Roman" w:cs="Times New Roman"/>
        </w:rPr>
        <w:t>To add an insufficient reason, click the “</w:t>
      </w:r>
      <w:r w:rsidRPr="00B83B3E">
        <w:rPr>
          <w:rFonts w:ascii="Times New Roman" w:hAnsi="Times New Roman" w:cs="Times New Roman"/>
          <w:b/>
        </w:rPr>
        <w:t>Add New Insufficient Reason</w:t>
      </w:r>
      <w:r w:rsidRPr="00B83B3E">
        <w:rPr>
          <w:rFonts w:ascii="Times New Roman" w:hAnsi="Times New Roman" w:cs="Times New Roman"/>
        </w:rPr>
        <w:t>” button</w:t>
      </w:r>
    </w:p>
    <w:p w14:paraId="58CCAF94" w14:textId="77777777" w:rsidR="00C91C8B" w:rsidRPr="00B83B3E" w:rsidRDefault="00C91C8B" w:rsidP="00C91C8B">
      <w:pPr>
        <w:pStyle w:val="ListParagraph"/>
        <w:numPr>
          <w:ilvl w:val="0"/>
          <w:numId w:val="0"/>
        </w:numPr>
        <w:ind w:left="720"/>
        <w:contextualSpacing/>
        <w:rPr>
          <w:rFonts w:ascii="Times New Roman" w:hAnsi="Times New Roman" w:cs="Times New Roman"/>
        </w:rPr>
      </w:pPr>
    </w:p>
    <w:p w14:paraId="69AB8038" w14:textId="77777777" w:rsidR="00C91C8B" w:rsidRDefault="00C91C8B" w:rsidP="00C91C8B">
      <w:pPr>
        <w:pStyle w:val="ListParagraph"/>
        <w:numPr>
          <w:ilvl w:val="0"/>
          <w:numId w:val="0"/>
        </w:numPr>
        <w:ind w:left="720"/>
        <w:rPr>
          <w:rFonts w:ascii="Times New Roman" w:hAnsi="Times New Roman" w:cs="Times New Roman"/>
        </w:rPr>
      </w:pPr>
      <w:r w:rsidRPr="00B83B3E">
        <w:rPr>
          <w:rFonts w:ascii="Times New Roman" w:hAnsi="Times New Roman" w:cs="Times New Roman"/>
          <w:noProof/>
        </w:rPr>
        <w:drawing>
          <wp:inline distT="0" distB="0" distL="0" distR="0" wp14:anchorId="4C4ADA57" wp14:editId="08FC07E5">
            <wp:extent cx="4992736" cy="1884898"/>
            <wp:effectExtent l="19050" t="19050" r="17780" b="20320"/>
            <wp:docPr id="172" name="Picture 172" descr="Manage Exam Insufficient Reasons screen with a red box surrounding the Add New Insufficient Reaso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992159" cy="1884680"/>
                    </a:xfrm>
                    <a:prstGeom prst="rect">
                      <a:avLst/>
                    </a:prstGeom>
                    <a:noFill/>
                    <a:ln w="6350">
                      <a:solidFill>
                        <a:schemeClr val="tx1"/>
                      </a:solidFill>
                    </a:ln>
                  </pic:spPr>
                </pic:pic>
              </a:graphicData>
            </a:graphic>
          </wp:inline>
        </w:drawing>
      </w:r>
    </w:p>
    <w:p w14:paraId="7E84B35A" w14:textId="5D40CEBC" w:rsidR="00B02DC4" w:rsidRPr="00B83B3E" w:rsidRDefault="00C82EB9" w:rsidP="004938E1">
      <w:pPr>
        <w:pStyle w:val="Caption"/>
        <w:rPr>
          <w:rFonts w:ascii="Times New Roman" w:hAnsi="Times New Roman" w:cs="Times New Roman"/>
        </w:rPr>
      </w:pPr>
      <w:bookmarkStart w:id="2085" w:name="_Toc20827446"/>
      <w:r>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233</w:t>
      </w:r>
      <w:r w:rsidR="00C72CA4">
        <w:rPr>
          <w:noProof/>
        </w:rPr>
        <w:fldChar w:fldCharType="end"/>
      </w:r>
      <w:r>
        <w:t xml:space="preserve">. </w:t>
      </w:r>
      <w:r>
        <w:rPr>
          <w:noProof/>
        </w:rPr>
        <w:t>Exam Insufficient Reasons—</w:t>
      </w:r>
      <w:r w:rsidR="00780543">
        <w:rPr>
          <w:noProof/>
        </w:rPr>
        <w:t>Add New Insufficient Reason.</w:t>
      </w:r>
      <w:bookmarkEnd w:id="2085"/>
    </w:p>
    <w:p w14:paraId="1E27FDE2" w14:textId="3EC7655F" w:rsidR="00C91C8B" w:rsidRPr="00B83B3E" w:rsidRDefault="00C91C8B" w:rsidP="00C06146">
      <w:pPr>
        <w:pStyle w:val="ListParagraph"/>
        <w:numPr>
          <w:ilvl w:val="0"/>
          <w:numId w:val="15"/>
        </w:numPr>
        <w:contextualSpacing/>
        <w:rPr>
          <w:rFonts w:ascii="Times New Roman" w:hAnsi="Times New Roman" w:cs="Times New Roman"/>
        </w:rPr>
      </w:pPr>
      <w:r w:rsidRPr="00B83B3E">
        <w:rPr>
          <w:rFonts w:ascii="Times New Roman" w:hAnsi="Times New Roman" w:cs="Times New Roman"/>
        </w:rPr>
        <w:t>Enter the new insufficient reason in the text field.</w:t>
      </w:r>
      <w:r w:rsidR="00EE0CF4">
        <w:rPr>
          <w:rFonts w:ascii="Times New Roman" w:hAnsi="Times New Roman" w:cs="Times New Roman"/>
        </w:rPr>
        <w:t xml:space="preserve"> </w:t>
      </w:r>
      <w:r w:rsidRPr="00B83B3E">
        <w:rPr>
          <w:rFonts w:ascii="Times New Roman" w:hAnsi="Times New Roman" w:cs="Times New Roman"/>
        </w:rPr>
        <w:t xml:space="preserve">Insufficient reason must be </w:t>
      </w:r>
      <w:r w:rsidRPr="00B83B3E">
        <w:rPr>
          <w:rFonts w:ascii="Times New Roman" w:hAnsi="Times New Roman" w:cs="Times New Roman"/>
          <w:b/>
        </w:rPr>
        <w:t>1-75</w:t>
      </w:r>
      <w:r w:rsidRPr="00B83B3E">
        <w:rPr>
          <w:rFonts w:ascii="Times New Roman" w:hAnsi="Times New Roman" w:cs="Times New Roman"/>
        </w:rPr>
        <w:t xml:space="preserve"> characters in length.</w:t>
      </w:r>
    </w:p>
    <w:p w14:paraId="450B980D" w14:textId="77777777" w:rsidR="00C91C8B" w:rsidRPr="00B83B3E" w:rsidRDefault="00C91C8B" w:rsidP="00C91C8B">
      <w:pPr>
        <w:pStyle w:val="ListParagraph"/>
        <w:numPr>
          <w:ilvl w:val="0"/>
          <w:numId w:val="0"/>
        </w:numPr>
        <w:ind w:left="720"/>
        <w:contextualSpacing/>
        <w:rPr>
          <w:rFonts w:ascii="Times New Roman" w:hAnsi="Times New Roman" w:cs="Times New Roman"/>
        </w:rPr>
      </w:pPr>
    </w:p>
    <w:p w14:paraId="7F437DCC" w14:textId="77777777" w:rsidR="00C91C8B" w:rsidRPr="00B83B3E" w:rsidRDefault="00C91C8B" w:rsidP="00C91C8B">
      <w:pPr>
        <w:pStyle w:val="ListParagraph"/>
        <w:numPr>
          <w:ilvl w:val="0"/>
          <w:numId w:val="0"/>
        </w:numPr>
        <w:ind w:left="720"/>
        <w:rPr>
          <w:rFonts w:ascii="Times New Roman" w:hAnsi="Times New Roman" w:cs="Times New Roman"/>
        </w:rPr>
      </w:pPr>
      <w:r w:rsidRPr="00B83B3E">
        <w:rPr>
          <w:rFonts w:ascii="Times New Roman" w:hAnsi="Times New Roman" w:cs="Times New Roman"/>
          <w:noProof/>
        </w:rPr>
        <w:drawing>
          <wp:inline distT="0" distB="0" distL="0" distR="0" wp14:anchorId="1E0224A7" wp14:editId="50F266AC">
            <wp:extent cx="5060054" cy="2052194"/>
            <wp:effectExtent l="19050" t="19050" r="26670" b="24765"/>
            <wp:docPr id="176" name="Picture 176" descr="Manage Exam Insufficient Reasons Screen with a red box surrounding the Insufficient Reason field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062140" cy="2053040"/>
                    </a:xfrm>
                    <a:prstGeom prst="rect">
                      <a:avLst/>
                    </a:prstGeom>
                    <a:noFill/>
                    <a:ln w="6350">
                      <a:solidFill>
                        <a:schemeClr val="tx1"/>
                      </a:solidFill>
                    </a:ln>
                  </pic:spPr>
                </pic:pic>
              </a:graphicData>
            </a:graphic>
          </wp:inline>
        </w:drawing>
      </w:r>
    </w:p>
    <w:p w14:paraId="5B3DEBE0" w14:textId="218FE861" w:rsidR="00C91C8B" w:rsidRPr="00867489" w:rsidRDefault="00867489" w:rsidP="004938E1">
      <w:pPr>
        <w:pStyle w:val="Caption"/>
      </w:pPr>
      <w:bookmarkStart w:id="2086" w:name="_Toc20827447"/>
      <w:r>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234</w:t>
      </w:r>
      <w:r w:rsidR="00C72CA4">
        <w:rPr>
          <w:noProof/>
        </w:rPr>
        <w:fldChar w:fldCharType="end"/>
      </w:r>
      <w:r>
        <w:t>. Exam Insufficient Reasons—Insufficient Reason Field.</w:t>
      </w:r>
      <w:bookmarkEnd w:id="2086"/>
    </w:p>
    <w:p w14:paraId="718ED873" w14:textId="51F8F486" w:rsidR="00C91C8B" w:rsidRPr="00B83B3E" w:rsidRDefault="00C91C8B" w:rsidP="00C06146">
      <w:pPr>
        <w:pStyle w:val="ListParagraph"/>
        <w:numPr>
          <w:ilvl w:val="0"/>
          <w:numId w:val="15"/>
        </w:numPr>
        <w:contextualSpacing/>
        <w:rPr>
          <w:rFonts w:ascii="Times New Roman" w:hAnsi="Times New Roman" w:cs="Times New Roman"/>
        </w:rPr>
      </w:pPr>
      <w:r w:rsidRPr="00B83B3E">
        <w:rPr>
          <w:rFonts w:ascii="Times New Roman" w:hAnsi="Times New Roman" w:cs="Times New Roman"/>
        </w:rPr>
        <w:t xml:space="preserve">To </w:t>
      </w:r>
      <w:r w:rsidRPr="00B83B3E">
        <w:rPr>
          <w:rFonts w:ascii="Times New Roman" w:hAnsi="Times New Roman" w:cs="Times New Roman"/>
          <w:b/>
        </w:rPr>
        <w:t>save</w:t>
      </w:r>
      <w:r w:rsidRPr="00B83B3E">
        <w:rPr>
          <w:rFonts w:ascii="Times New Roman" w:hAnsi="Times New Roman" w:cs="Times New Roman"/>
        </w:rPr>
        <w:t xml:space="preserve"> the insufficient reason just entered, click “</w:t>
      </w:r>
      <w:r w:rsidRPr="00B83B3E">
        <w:rPr>
          <w:rFonts w:ascii="Times New Roman" w:hAnsi="Times New Roman" w:cs="Times New Roman"/>
          <w:b/>
        </w:rPr>
        <w:t>Save Insufficient Reason</w:t>
      </w:r>
      <w:r w:rsidRPr="00B83B3E">
        <w:rPr>
          <w:rFonts w:ascii="Times New Roman" w:hAnsi="Times New Roman" w:cs="Times New Roman"/>
        </w:rPr>
        <w:t>” button.</w:t>
      </w:r>
      <w:r w:rsidR="00EE0CF4">
        <w:rPr>
          <w:rFonts w:ascii="Times New Roman" w:hAnsi="Times New Roman" w:cs="Times New Roman"/>
        </w:rPr>
        <w:t xml:space="preserve"> </w:t>
      </w:r>
      <w:r w:rsidRPr="00B83B3E">
        <w:rPr>
          <w:rFonts w:ascii="Times New Roman" w:hAnsi="Times New Roman" w:cs="Times New Roman"/>
        </w:rPr>
        <w:t>Once saved, the reason entered will be automatically added to the “</w:t>
      </w:r>
      <w:r w:rsidRPr="00B83B3E">
        <w:rPr>
          <w:rFonts w:ascii="Times New Roman" w:hAnsi="Times New Roman" w:cs="Times New Roman"/>
          <w:b/>
        </w:rPr>
        <w:t>Active</w:t>
      </w:r>
      <w:r w:rsidRPr="00B83B3E">
        <w:rPr>
          <w:rFonts w:ascii="Times New Roman" w:hAnsi="Times New Roman" w:cs="Times New Roman"/>
        </w:rPr>
        <w:t>” list column.</w:t>
      </w:r>
    </w:p>
    <w:p w14:paraId="10129915" w14:textId="77777777" w:rsidR="00C91C8B" w:rsidRPr="00B83B3E" w:rsidRDefault="00C91C8B" w:rsidP="00C91C8B">
      <w:pPr>
        <w:pStyle w:val="ListParagraph"/>
        <w:numPr>
          <w:ilvl w:val="0"/>
          <w:numId w:val="0"/>
        </w:numPr>
        <w:ind w:left="3960"/>
        <w:rPr>
          <w:rFonts w:ascii="Times New Roman" w:hAnsi="Times New Roman" w:cs="Times New Roman"/>
        </w:rPr>
      </w:pPr>
    </w:p>
    <w:p w14:paraId="34878449" w14:textId="112BBCC8" w:rsidR="00C91C8B" w:rsidRPr="00B83B3E" w:rsidRDefault="00C91C8B" w:rsidP="00C06146">
      <w:pPr>
        <w:pStyle w:val="ListParagraph"/>
        <w:numPr>
          <w:ilvl w:val="0"/>
          <w:numId w:val="15"/>
        </w:numPr>
        <w:contextualSpacing/>
        <w:rPr>
          <w:rFonts w:ascii="Times New Roman" w:hAnsi="Times New Roman" w:cs="Times New Roman"/>
        </w:rPr>
      </w:pPr>
      <w:r w:rsidRPr="00B83B3E">
        <w:rPr>
          <w:rFonts w:ascii="Times New Roman" w:hAnsi="Times New Roman" w:cs="Times New Roman"/>
        </w:rPr>
        <w:t xml:space="preserve">If you </w:t>
      </w:r>
      <w:r w:rsidRPr="00B83B3E">
        <w:rPr>
          <w:rFonts w:ascii="Times New Roman" w:hAnsi="Times New Roman" w:cs="Times New Roman"/>
          <w:b/>
        </w:rPr>
        <w:t>do not</w:t>
      </w:r>
      <w:r w:rsidRPr="00B83B3E">
        <w:rPr>
          <w:rFonts w:ascii="Times New Roman" w:hAnsi="Times New Roman" w:cs="Times New Roman"/>
        </w:rPr>
        <w:t xml:space="preserve"> want to </w:t>
      </w:r>
      <w:r w:rsidRPr="00B83B3E">
        <w:rPr>
          <w:rFonts w:ascii="Times New Roman" w:hAnsi="Times New Roman" w:cs="Times New Roman"/>
          <w:b/>
        </w:rPr>
        <w:t>save</w:t>
      </w:r>
      <w:r w:rsidRPr="00B83B3E">
        <w:rPr>
          <w:rFonts w:ascii="Times New Roman" w:hAnsi="Times New Roman" w:cs="Times New Roman"/>
        </w:rPr>
        <w:t xml:space="preserve"> the insufficient reason click “</w:t>
      </w:r>
      <w:r w:rsidRPr="00B83B3E">
        <w:rPr>
          <w:rFonts w:ascii="Times New Roman" w:hAnsi="Times New Roman" w:cs="Times New Roman"/>
          <w:b/>
        </w:rPr>
        <w:t>Cancel</w:t>
      </w:r>
      <w:r w:rsidRPr="00B83B3E">
        <w:rPr>
          <w:rFonts w:ascii="Times New Roman" w:hAnsi="Times New Roman" w:cs="Times New Roman"/>
        </w:rPr>
        <w:t>” button.</w:t>
      </w:r>
      <w:r w:rsidR="00EE0CF4">
        <w:rPr>
          <w:rFonts w:ascii="Times New Roman" w:hAnsi="Times New Roman" w:cs="Times New Roman"/>
        </w:rPr>
        <w:t xml:space="preserve"> </w:t>
      </w:r>
      <w:r w:rsidRPr="00B83B3E">
        <w:rPr>
          <w:rFonts w:ascii="Times New Roman" w:hAnsi="Times New Roman" w:cs="Times New Roman"/>
        </w:rPr>
        <w:t>Reason will “not” be added to either the Active or Inactive list columns.</w:t>
      </w:r>
    </w:p>
    <w:p w14:paraId="4DEAAD33" w14:textId="77777777" w:rsidR="00C91C8B" w:rsidRPr="00B83B3E" w:rsidRDefault="00C91C8B" w:rsidP="00C91C8B">
      <w:pPr>
        <w:pStyle w:val="ListParagraph"/>
        <w:numPr>
          <w:ilvl w:val="0"/>
          <w:numId w:val="0"/>
        </w:numPr>
        <w:ind w:left="3960"/>
        <w:rPr>
          <w:rFonts w:ascii="Times New Roman" w:hAnsi="Times New Roman" w:cs="Times New Roman"/>
        </w:rPr>
      </w:pPr>
    </w:p>
    <w:p w14:paraId="3F035EB6" w14:textId="77777777" w:rsidR="00C91C8B" w:rsidRPr="00B83B3E" w:rsidRDefault="00C91C8B" w:rsidP="00C06146">
      <w:pPr>
        <w:pStyle w:val="ListParagraph"/>
        <w:numPr>
          <w:ilvl w:val="0"/>
          <w:numId w:val="15"/>
        </w:numPr>
        <w:contextualSpacing/>
        <w:rPr>
          <w:rFonts w:ascii="Times New Roman" w:hAnsi="Times New Roman" w:cs="Times New Roman"/>
        </w:rPr>
      </w:pPr>
      <w:r w:rsidRPr="00B83B3E">
        <w:rPr>
          <w:rFonts w:ascii="Times New Roman" w:hAnsi="Times New Roman" w:cs="Times New Roman"/>
        </w:rPr>
        <w:t xml:space="preserve">To </w:t>
      </w:r>
      <w:r w:rsidRPr="00B83B3E">
        <w:rPr>
          <w:rFonts w:ascii="Times New Roman" w:hAnsi="Times New Roman" w:cs="Times New Roman"/>
          <w:b/>
        </w:rPr>
        <w:t>EXIT</w:t>
      </w:r>
      <w:r w:rsidRPr="00B83B3E">
        <w:rPr>
          <w:rFonts w:ascii="Times New Roman" w:hAnsi="Times New Roman" w:cs="Times New Roman"/>
        </w:rPr>
        <w:t xml:space="preserve"> the “</w:t>
      </w:r>
      <w:r w:rsidRPr="00B83B3E">
        <w:rPr>
          <w:rFonts w:ascii="Times New Roman" w:hAnsi="Times New Roman" w:cs="Times New Roman"/>
          <w:b/>
        </w:rPr>
        <w:t>Manage Exam Insufficient Reasons</w:t>
      </w:r>
      <w:r w:rsidRPr="00B83B3E">
        <w:rPr>
          <w:rFonts w:ascii="Times New Roman" w:hAnsi="Times New Roman" w:cs="Times New Roman"/>
        </w:rPr>
        <w:t>” window click the “</w:t>
      </w:r>
      <w:r w:rsidRPr="00B83B3E">
        <w:rPr>
          <w:rFonts w:ascii="Times New Roman" w:hAnsi="Times New Roman" w:cs="Times New Roman"/>
          <w:b/>
        </w:rPr>
        <w:t>Close</w:t>
      </w:r>
      <w:r w:rsidRPr="00B83B3E">
        <w:rPr>
          <w:rFonts w:ascii="Times New Roman" w:hAnsi="Times New Roman" w:cs="Times New Roman"/>
        </w:rPr>
        <w:t>” button or “</w:t>
      </w:r>
      <w:r w:rsidRPr="00B83B3E">
        <w:rPr>
          <w:rFonts w:ascii="Times New Roman" w:hAnsi="Times New Roman" w:cs="Times New Roman"/>
          <w:b/>
        </w:rPr>
        <w:t>X</w:t>
      </w:r>
      <w:r w:rsidRPr="00B83B3E">
        <w:rPr>
          <w:rFonts w:ascii="Times New Roman" w:hAnsi="Times New Roman" w:cs="Times New Roman"/>
        </w:rPr>
        <w:t>” to close the window.</w:t>
      </w:r>
    </w:p>
    <w:p w14:paraId="7F553625" w14:textId="77777777" w:rsidR="00C91C8B" w:rsidRPr="00B83B3E" w:rsidRDefault="00C91C8B" w:rsidP="00C91C8B">
      <w:pPr>
        <w:pStyle w:val="ListParagraph"/>
        <w:numPr>
          <w:ilvl w:val="0"/>
          <w:numId w:val="0"/>
        </w:numPr>
        <w:ind w:left="3960"/>
        <w:rPr>
          <w:rFonts w:ascii="Times New Roman" w:hAnsi="Times New Roman" w:cs="Times New Roman"/>
        </w:rPr>
      </w:pPr>
    </w:p>
    <w:p w14:paraId="1E5DB836" w14:textId="4DD55D06" w:rsidR="00881EE9" w:rsidRPr="009A035C" w:rsidRDefault="00456B5E" w:rsidP="00B02DC4">
      <w:pPr>
        <w:pStyle w:val="Heading3"/>
        <w:rPr>
          <w:i/>
          <w:sz w:val="22"/>
          <w:szCs w:val="22"/>
        </w:rPr>
      </w:pPr>
      <w:bookmarkStart w:id="2087" w:name="_Toc508873715"/>
      <w:bookmarkStart w:id="2088" w:name="_Toc508875065"/>
      <w:bookmarkStart w:id="2089" w:name="_Toc508875919"/>
      <w:bookmarkStart w:id="2090" w:name="_Toc20827582"/>
      <w:r w:rsidRPr="00B83B3E">
        <w:t>Manage Routing Reasons</w:t>
      </w:r>
      <w:bookmarkEnd w:id="2087"/>
      <w:bookmarkEnd w:id="2088"/>
      <w:bookmarkEnd w:id="2089"/>
      <w:bookmarkEnd w:id="2090"/>
      <w:r w:rsidR="00ED78E0">
        <w:t xml:space="preserve"> </w:t>
      </w:r>
    </w:p>
    <w:p w14:paraId="17EB8467" w14:textId="77777777" w:rsidR="00456B5E" w:rsidRPr="00B83B3E" w:rsidRDefault="00456B5E" w:rsidP="00456B5E">
      <w:pPr>
        <w:rPr>
          <w:lang w:eastAsia="ko-KR"/>
        </w:rPr>
      </w:pPr>
    </w:p>
    <w:p w14:paraId="0C70BF58" w14:textId="1AF642E1" w:rsidR="00881EE9" w:rsidRPr="00B83B3E" w:rsidRDefault="00881EE9" w:rsidP="00881EE9">
      <w:r w:rsidRPr="00B83B3E">
        <w:rPr>
          <w:b/>
        </w:rPr>
        <w:t xml:space="preserve">Manage Routing Reasons </w:t>
      </w:r>
      <w:r w:rsidRPr="00B83B3E">
        <w:t>allows a us</w:t>
      </w:r>
      <w:r w:rsidR="003B1233">
        <w:t xml:space="preserve">er to add/inactivate/reactivate </w:t>
      </w:r>
      <w:r w:rsidRPr="00B83B3E">
        <w:t xml:space="preserve">Routing Reasons. This option is available from the </w:t>
      </w:r>
      <w:r w:rsidRPr="00B83B3E">
        <w:rPr>
          <w:b/>
        </w:rPr>
        <w:t xml:space="preserve">HELP </w:t>
      </w:r>
      <w:r w:rsidRPr="00B83B3E">
        <w:t>menu.</w:t>
      </w:r>
    </w:p>
    <w:p w14:paraId="5C6950A2" w14:textId="77777777" w:rsidR="00881EE9" w:rsidRPr="00B83B3E" w:rsidRDefault="00881EE9" w:rsidP="00881EE9"/>
    <w:p w14:paraId="4F47437F" w14:textId="44ACF7E7" w:rsidR="00881EE9" w:rsidRPr="00B83B3E" w:rsidRDefault="00881EE9" w:rsidP="00881EE9">
      <w:r w:rsidRPr="00B83B3E">
        <w:rPr>
          <w:noProof/>
        </w:rPr>
        <w:drawing>
          <wp:inline distT="0" distB="0" distL="0" distR="0" wp14:anchorId="7BC0E707" wp14:editId="1644C89A">
            <wp:extent cx="5753100" cy="3990975"/>
            <wp:effectExtent l="19050" t="19050" r="19050" b="28575"/>
            <wp:docPr id="199" name="Picture 199" descr="Display of the CAPRI help drop down menu with a red box surrounding the Manage Routing Reasons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7"/>
                    <a:srcRect l="1283" t="2472" r="1893" b="3372"/>
                    <a:stretch/>
                  </pic:blipFill>
                  <pic:spPr bwMode="auto">
                    <a:xfrm>
                      <a:off x="0" y="0"/>
                      <a:ext cx="5754824" cy="3992171"/>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7BF54782" w14:textId="6178B976" w:rsidR="00881EE9" w:rsidRPr="00B83B3E" w:rsidRDefault="00975A0F" w:rsidP="004938E1">
      <w:pPr>
        <w:pStyle w:val="Caption"/>
      </w:pPr>
      <w:bookmarkStart w:id="2091" w:name="_Toc20827448"/>
      <w:r>
        <w:t xml:space="preserve">Figure </w:t>
      </w:r>
      <w:r w:rsidR="00C72CA4">
        <w:rPr>
          <w:noProof/>
        </w:rPr>
        <w:fldChar w:fldCharType="begin"/>
      </w:r>
      <w:r w:rsidR="00C72CA4">
        <w:rPr>
          <w:noProof/>
        </w:rPr>
        <w:instrText xml:space="preserve"> STYLEREF 1 \s </w:instrText>
      </w:r>
      <w:r w:rsidR="00C72CA4">
        <w:rPr>
          <w:noProof/>
        </w:rPr>
        <w:fldChar w:fldCharType="separate"/>
      </w:r>
      <w:r w:rsidR="0081024B">
        <w:rPr>
          <w:noProof/>
        </w:rPr>
        <w:t>2</w:t>
      </w:r>
      <w:r w:rsidR="00C72CA4">
        <w:rPr>
          <w:noProof/>
        </w:rPr>
        <w:fldChar w:fldCharType="end"/>
      </w:r>
      <w:r w:rsidR="008D502E">
        <w:noBreakHyphen/>
      </w:r>
      <w:r w:rsidR="00C72CA4">
        <w:rPr>
          <w:noProof/>
        </w:rPr>
        <w:fldChar w:fldCharType="begin"/>
      </w:r>
      <w:r w:rsidR="00C72CA4">
        <w:rPr>
          <w:noProof/>
        </w:rPr>
        <w:instrText xml:space="preserve"> SEQ Figure \* ARABIC \s 1 </w:instrText>
      </w:r>
      <w:r w:rsidR="00C72CA4">
        <w:rPr>
          <w:noProof/>
        </w:rPr>
        <w:fldChar w:fldCharType="separate"/>
      </w:r>
      <w:r w:rsidR="0081024B">
        <w:rPr>
          <w:noProof/>
        </w:rPr>
        <w:t>235</w:t>
      </w:r>
      <w:r w:rsidR="00C72CA4">
        <w:rPr>
          <w:noProof/>
        </w:rPr>
        <w:fldChar w:fldCharType="end"/>
      </w:r>
      <w:r>
        <w:t>. CAPRI Help Menu—Manage Routing Reasons Selection.</w:t>
      </w:r>
      <w:bookmarkEnd w:id="2091"/>
    </w:p>
    <w:p w14:paraId="2A5119F4" w14:textId="77777777" w:rsidR="00881EE9" w:rsidRPr="00B83B3E" w:rsidRDefault="00881EE9" w:rsidP="00881EE9"/>
    <w:p w14:paraId="045D6FD3" w14:textId="77777777" w:rsidR="00881EE9" w:rsidRPr="00E977CF" w:rsidRDefault="00881EE9" w:rsidP="00881EE9">
      <w:pPr>
        <w:rPr>
          <w:b/>
          <w:color w:val="auto"/>
        </w:rPr>
      </w:pPr>
      <w:r w:rsidRPr="00E977CF">
        <w:rPr>
          <w:b/>
          <w:color w:val="auto"/>
          <w:u w:val="single"/>
        </w:rPr>
        <w:t>SECURITY KEY ALLOCATION</w:t>
      </w:r>
      <w:r w:rsidRPr="00E977CF">
        <w:rPr>
          <w:b/>
          <w:color w:val="auto"/>
        </w:rPr>
        <w:t>:</w:t>
      </w:r>
    </w:p>
    <w:p w14:paraId="766CD0CF" w14:textId="4F9B7EDD" w:rsidR="00104C2E" w:rsidRPr="00E977CF" w:rsidRDefault="00E977CF" w:rsidP="00881EE9">
      <w:r>
        <w:t>There are no new Security Key allocations.</w:t>
      </w:r>
    </w:p>
    <w:p w14:paraId="1A840B00" w14:textId="77777777" w:rsidR="00881EE9" w:rsidRPr="00B83B3E" w:rsidRDefault="00881EE9" w:rsidP="004938E1">
      <w:pPr>
        <w:spacing w:before="0" w:after="0"/>
      </w:pPr>
    </w:p>
    <w:p w14:paraId="5C3CDDCD" w14:textId="77777777" w:rsidR="00D86AF8" w:rsidRPr="00A561AD" w:rsidRDefault="00D86AF8" w:rsidP="00A561AD">
      <w:pPr>
        <w:pStyle w:val="Heading1"/>
      </w:pPr>
      <w:bookmarkStart w:id="2092" w:name="_Toc146086703"/>
      <w:bookmarkStart w:id="2093" w:name="_Toc278187877"/>
      <w:bookmarkStart w:id="2094" w:name="_Toc508873716"/>
      <w:bookmarkStart w:id="2095" w:name="_Toc508875066"/>
      <w:bookmarkStart w:id="2096" w:name="_Toc508875920"/>
      <w:bookmarkStart w:id="2097" w:name="_Toc20827583"/>
      <w:r w:rsidRPr="00A561AD">
        <w:lastRenderedPageBreak/>
        <w:t>Troubleshooting and Error Messages</w:t>
      </w:r>
      <w:bookmarkEnd w:id="2092"/>
      <w:bookmarkEnd w:id="2093"/>
      <w:bookmarkEnd w:id="2094"/>
      <w:bookmarkEnd w:id="2095"/>
      <w:bookmarkEnd w:id="2096"/>
      <w:bookmarkEnd w:id="2097"/>
    </w:p>
    <w:p w14:paraId="5C3CDDCE" w14:textId="77777777" w:rsidR="00D86AF8" w:rsidRPr="00B83B3E" w:rsidRDefault="00D86AF8" w:rsidP="00345C0B">
      <w:pPr>
        <w:pStyle w:val="Body3PicCaption"/>
      </w:pPr>
      <w:r w:rsidRPr="00B83B3E">
        <w:t>Note:</w:t>
      </w:r>
      <w:r w:rsidR="00907EFD" w:rsidRPr="00B83B3E">
        <w:t xml:space="preserve"> I</w:t>
      </w:r>
      <w:r w:rsidRPr="00B83B3E">
        <w:t>n all cases, please print the</w:t>
      </w:r>
      <w:r w:rsidR="00956670" w:rsidRPr="00B83B3E">
        <w:t xml:space="preserve"> error message for your local IRM</w:t>
      </w:r>
      <w:r w:rsidRPr="00B83B3E">
        <w:t xml:space="preserve"> staff.</w:t>
      </w:r>
    </w:p>
    <w:p w14:paraId="5C3CDDCF" w14:textId="42BAD017" w:rsidR="00D86AF8" w:rsidRPr="00B83B3E" w:rsidRDefault="006B7071" w:rsidP="00A561AD">
      <w:pPr>
        <w:pStyle w:val="Heading2"/>
      </w:pPr>
      <w:bookmarkStart w:id="2098" w:name="_Toc508873717"/>
      <w:bookmarkStart w:id="2099" w:name="_Toc508875067"/>
      <w:bookmarkStart w:id="2100" w:name="_Toc508875921"/>
      <w:bookmarkStart w:id="2101" w:name="_Toc20827584"/>
      <w:r w:rsidRPr="00B83B3E">
        <w:t>CAPRI</w:t>
      </w:r>
      <w:r w:rsidR="00D86AF8" w:rsidRPr="00B83B3E">
        <w:t xml:space="preserve"> </w:t>
      </w:r>
      <w:r w:rsidR="005D3DF1" w:rsidRPr="00B83B3E">
        <w:t>N</w:t>
      </w:r>
      <w:r w:rsidR="00D86AF8" w:rsidRPr="00B83B3E">
        <w:t xml:space="preserve">ot </w:t>
      </w:r>
      <w:r w:rsidR="005D3DF1" w:rsidRPr="00B83B3E">
        <w:t>I</w:t>
      </w:r>
      <w:r w:rsidR="00D86AF8" w:rsidRPr="00B83B3E">
        <w:t xml:space="preserve">nstalled in </w:t>
      </w:r>
      <w:proofErr w:type="spellStart"/>
      <w:r w:rsidR="00D86AF8" w:rsidRPr="00B83B3E">
        <w:t>VistA</w:t>
      </w:r>
      <w:bookmarkEnd w:id="2098"/>
      <w:bookmarkEnd w:id="2099"/>
      <w:bookmarkEnd w:id="2100"/>
      <w:bookmarkEnd w:id="2101"/>
      <w:proofErr w:type="spellEnd"/>
    </w:p>
    <w:p w14:paraId="5C3CDDD0" w14:textId="43168838" w:rsidR="00D727FB" w:rsidRPr="00B83B3E" w:rsidRDefault="00D727FB" w:rsidP="00345C0B">
      <w:pPr>
        <w:pStyle w:val="Body3PicCaption"/>
      </w:pPr>
      <w:r w:rsidRPr="00B83B3E">
        <w:t xml:space="preserve">The user receives the message in </w:t>
      </w:r>
      <w:r w:rsidR="0099711C" w:rsidRPr="00B83B3E">
        <w:t>(</w:t>
      </w:r>
      <w:r w:rsidR="007029AF">
        <w:fldChar w:fldCharType="begin"/>
      </w:r>
      <w:r w:rsidR="007029AF">
        <w:instrText xml:space="preserve"> REF _Ref514864854 \h </w:instrText>
      </w:r>
      <w:r w:rsidR="007029AF">
        <w:fldChar w:fldCharType="separate"/>
      </w:r>
      <w:r w:rsidR="0081024B" w:rsidRPr="00B83B3E">
        <w:t xml:space="preserve">Figure </w:t>
      </w:r>
      <w:r w:rsidR="0081024B">
        <w:t>3</w:t>
      </w:r>
      <w:r w:rsidR="0081024B">
        <w:noBreakHyphen/>
        <w:t>1</w:t>
      </w:r>
      <w:r w:rsidR="007029AF">
        <w:fldChar w:fldCharType="end"/>
      </w:r>
      <w:r w:rsidR="0099711C" w:rsidRPr="00B83B3E">
        <w:t>),</w:t>
      </w:r>
      <w:r w:rsidRPr="00B83B3E">
        <w:t xml:space="preserve"> if the VHA Medical Center has not loaded the VHA half of the CAPRI software.</w:t>
      </w:r>
      <w:r w:rsidR="00EE0CF4">
        <w:t xml:space="preserve"> </w:t>
      </w:r>
      <w:r w:rsidRPr="00B83B3E">
        <w:t>The user should contact local IRM staff after receiving this message.</w:t>
      </w:r>
    </w:p>
    <w:p w14:paraId="5C3CDDD1" w14:textId="77777777" w:rsidR="0099711C" w:rsidRPr="00B83B3E" w:rsidRDefault="0099711C" w:rsidP="00345C0B">
      <w:pPr>
        <w:pStyle w:val="Body3PicCaption"/>
      </w:pPr>
    </w:p>
    <w:p w14:paraId="5C3CDDD2" w14:textId="77777777" w:rsidR="00D86AF8" w:rsidRPr="00B83B3E" w:rsidRDefault="00323BF1" w:rsidP="00345C0B">
      <w:pPr>
        <w:pStyle w:val="Body3PicCaption"/>
      </w:pPr>
      <w:r w:rsidRPr="00B83B3E">
        <w:drawing>
          <wp:inline distT="0" distB="0" distL="0" distR="0" wp14:anchorId="5C3CE2CD" wp14:editId="5C3CE2CE">
            <wp:extent cx="3057525" cy="1057275"/>
            <wp:effectExtent l="19050" t="19050" r="28575" b="28575"/>
            <wp:docPr id="250" name="Picture 176" descr="Description: Screen capture of CAPRI Message that &quot;The context 'DVBA CAPRI GUI' does not exist&quot; is displayed when CAPRI is not installed in V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Description: Screen capture of CAPRI Message that &quot;The context 'DVBA CAPRI GUI' does not exist&quot; is displayed when CAPRI is not installed in VistA."/>
                    <pic:cNvPicPr>
                      <a:picLocks noChangeAspect="1" noChangeArrowheads="1"/>
                    </pic:cNvPicPr>
                  </pic:nvPicPr>
                  <pic:blipFill>
                    <a:blip r:embed="rId288" cstate="print"/>
                    <a:srcRect/>
                    <a:stretch>
                      <a:fillRect/>
                    </a:stretch>
                  </pic:blipFill>
                  <pic:spPr bwMode="auto">
                    <a:xfrm>
                      <a:off x="0" y="0"/>
                      <a:ext cx="3057525" cy="1057275"/>
                    </a:xfrm>
                    <a:prstGeom prst="rect">
                      <a:avLst/>
                    </a:prstGeom>
                    <a:noFill/>
                    <a:ln w="6350" cmpd="sng">
                      <a:solidFill>
                        <a:srgbClr val="000000"/>
                      </a:solidFill>
                      <a:miter lim="800000"/>
                      <a:headEnd/>
                      <a:tailEnd/>
                    </a:ln>
                    <a:effectLst/>
                  </pic:spPr>
                </pic:pic>
              </a:graphicData>
            </a:graphic>
          </wp:inline>
        </w:drawing>
      </w:r>
    </w:p>
    <w:p w14:paraId="5C3CDDD3" w14:textId="0CFE1543" w:rsidR="003F1478" w:rsidRPr="00B83B3E" w:rsidRDefault="003F1478" w:rsidP="00B52F9B">
      <w:pPr>
        <w:pStyle w:val="Caption"/>
        <w:rPr>
          <w:rFonts w:cs="Times New Roman"/>
        </w:rPr>
      </w:pPr>
      <w:bookmarkStart w:id="2102" w:name="_Ref514864854"/>
      <w:bookmarkStart w:id="2103" w:name="_Toc326149731"/>
      <w:bookmarkStart w:id="2104" w:name="_Toc278548304"/>
      <w:bookmarkStart w:id="2105" w:name="_Ref225320718"/>
      <w:bookmarkStart w:id="2106" w:name="_Ref406768967"/>
      <w:bookmarkStart w:id="2107" w:name="_Toc20827449"/>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3</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1</w:t>
      </w:r>
      <w:r w:rsidR="008D502E">
        <w:rPr>
          <w:rFonts w:cs="Times New Roman"/>
        </w:rPr>
        <w:fldChar w:fldCharType="end"/>
      </w:r>
      <w:bookmarkEnd w:id="2102"/>
      <w:r w:rsidR="002602B9">
        <w:rPr>
          <w:rFonts w:cs="Times New Roman"/>
        </w:rPr>
        <w:t>. CAPRI Not Loaded on Server Alert.</w:t>
      </w:r>
      <w:bookmarkEnd w:id="2103"/>
      <w:bookmarkEnd w:id="2104"/>
      <w:bookmarkEnd w:id="2105"/>
      <w:bookmarkEnd w:id="2106"/>
      <w:bookmarkEnd w:id="2107"/>
    </w:p>
    <w:p w14:paraId="5C3CDDD4" w14:textId="77777777" w:rsidR="00D86AF8" w:rsidRPr="00B83B3E" w:rsidRDefault="006B7071" w:rsidP="00A561AD">
      <w:pPr>
        <w:pStyle w:val="Heading2"/>
      </w:pPr>
      <w:bookmarkStart w:id="2108" w:name="_Toc508873718"/>
      <w:bookmarkStart w:id="2109" w:name="_Toc508875068"/>
      <w:bookmarkStart w:id="2110" w:name="_Toc508875922"/>
      <w:bookmarkStart w:id="2111" w:name="_Toc20827585"/>
      <w:r w:rsidRPr="00B83B3E">
        <w:t>CAPRI</w:t>
      </w:r>
      <w:r w:rsidR="00D86AF8" w:rsidRPr="00B83B3E">
        <w:t xml:space="preserve"> GUI Option </w:t>
      </w:r>
      <w:r w:rsidR="005D3DF1" w:rsidRPr="00B83B3E">
        <w:t>N</w:t>
      </w:r>
      <w:r w:rsidR="00D86AF8" w:rsidRPr="00B83B3E">
        <w:t xml:space="preserve">ot </w:t>
      </w:r>
      <w:r w:rsidR="005D3DF1" w:rsidRPr="00B83B3E">
        <w:t>A</w:t>
      </w:r>
      <w:r w:rsidR="00D86AF8" w:rsidRPr="00B83B3E">
        <w:t xml:space="preserve">ssigned to </w:t>
      </w:r>
      <w:r w:rsidR="005D3DF1" w:rsidRPr="00B83B3E">
        <w:t>U</w:t>
      </w:r>
      <w:r w:rsidR="00D86AF8" w:rsidRPr="00B83B3E">
        <w:t xml:space="preserve">ser in </w:t>
      </w:r>
      <w:proofErr w:type="spellStart"/>
      <w:r w:rsidR="00D86AF8" w:rsidRPr="00B83B3E">
        <w:t>VistA</w:t>
      </w:r>
      <w:bookmarkEnd w:id="2108"/>
      <w:bookmarkEnd w:id="2109"/>
      <w:bookmarkEnd w:id="2110"/>
      <w:bookmarkEnd w:id="2111"/>
      <w:proofErr w:type="spellEnd"/>
    </w:p>
    <w:p w14:paraId="5C3CDDD5" w14:textId="2586F5C5" w:rsidR="00D727FB" w:rsidRPr="00B83B3E" w:rsidRDefault="00D727FB" w:rsidP="00345C0B">
      <w:pPr>
        <w:pStyle w:val="Body3PicCaption"/>
      </w:pPr>
      <w:r w:rsidRPr="00B83B3E">
        <w:t xml:space="preserve">The user receives the message in </w:t>
      </w:r>
      <w:r w:rsidR="0099711C" w:rsidRPr="00B83B3E">
        <w:t>(</w:t>
      </w:r>
      <w:r w:rsidR="007029AF">
        <w:fldChar w:fldCharType="begin"/>
      </w:r>
      <w:r w:rsidR="007029AF">
        <w:instrText xml:space="preserve"> REF _Ref514864836 \h </w:instrText>
      </w:r>
      <w:r w:rsidR="007029AF">
        <w:fldChar w:fldCharType="separate"/>
      </w:r>
      <w:r w:rsidR="0081024B" w:rsidRPr="00B83B3E">
        <w:t xml:space="preserve">Figure </w:t>
      </w:r>
      <w:r w:rsidR="0081024B">
        <w:t>3</w:t>
      </w:r>
      <w:r w:rsidR="0081024B">
        <w:noBreakHyphen/>
        <w:t>2</w:t>
      </w:r>
      <w:r w:rsidR="007029AF">
        <w:fldChar w:fldCharType="end"/>
      </w:r>
      <w:r w:rsidR="0099711C" w:rsidRPr="00B83B3E">
        <w:t>),</w:t>
      </w:r>
      <w:r w:rsidRPr="00B83B3E">
        <w:t xml:space="preserve"> if the VHA medical center has not assigned the CAPRI option to RO users.</w:t>
      </w:r>
      <w:r w:rsidR="00EE0CF4">
        <w:t xml:space="preserve"> </w:t>
      </w:r>
      <w:r w:rsidRPr="00B83B3E">
        <w:t>The user must contact local IRM staff upon receiving this message.</w:t>
      </w:r>
    </w:p>
    <w:p w14:paraId="5C3CDDD6" w14:textId="77777777" w:rsidR="0099711C" w:rsidRPr="00B83B3E" w:rsidRDefault="0099711C" w:rsidP="00345C0B">
      <w:pPr>
        <w:pStyle w:val="Body3PicCaption"/>
      </w:pPr>
    </w:p>
    <w:p w14:paraId="5C3CDDD7" w14:textId="77777777" w:rsidR="00D86AF8" w:rsidRPr="00B83B3E" w:rsidRDefault="00323BF1" w:rsidP="00345C0B">
      <w:pPr>
        <w:pStyle w:val="Body3PicCaption"/>
      </w:pPr>
      <w:r w:rsidRPr="00B83B3E">
        <w:drawing>
          <wp:inline distT="0" distB="0" distL="0" distR="0" wp14:anchorId="5C3CE2CF" wp14:editId="5C3CE2D0">
            <wp:extent cx="3667125" cy="876300"/>
            <wp:effectExtent l="19050" t="19050" r="28575" b="19050"/>
            <wp:docPr id="251" name="Picture 177" descr="Description: Screen capture of CAPRI Message that &quot;User doesnot have access ti option DVBA CAPRI GUI&quot; is displayed when CAPRI is not assigned to the user in V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Description: Screen capture of CAPRI Message that &quot;User doesnot have access ti option DVBA CAPRI GUI&quot; is displayed when CAPRI is not assigned to the user in VistA."/>
                    <pic:cNvPicPr>
                      <a:picLocks noChangeAspect="1" noChangeArrowheads="1"/>
                    </pic:cNvPicPr>
                  </pic:nvPicPr>
                  <pic:blipFill>
                    <a:blip r:embed="rId289" cstate="print"/>
                    <a:srcRect/>
                    <a:stretch>
                      <a:fillRect/>
                    </a:stretch>
                  </pic:blipFill>
                  <pic:spPr bwMode="auto">
                    <a:xfrm>
                      <a:off x="0" y="0"/>
                      <a:ext cx="3667125" cy="876300"/>
                    </a:xfrm>
                    <a:prstGeom prst="rect">
                      <a:avLst/>
                    </a:prstGeom>
                    <a:noFill/>
                    <a:ln w="6350" cmpd="sng">
                      <a:solidFill>
                        <a:srgbClr val="000000"/>
                      </a:solidFill>
                      <a:miter lim="800000"/>
                      <a:headEnd/>
                      <a:tailEnd/>
                    </a:ln>
                    <a:effectLst/>
                  </pic:spPr>
                </pic:pic>
              </a:graphicData>
            </a:graphic>
          </wp:inline>
        </w:drawing>
      </w:r>
    </w:p>
    <w:p w14:paraId="5C3CDDD8" w14:textId="31DA338A" w:rsidR="003F1478" w:rsidRPr="00B83B3E" w:rsidRDefault="003F1478" w:rsidP="00B52F9B">
      <w:pPr>
        <w:pStyle w:val="Caption"/>
        <w:rPr>
          <w:rFonts w:cs="Times New Roman"/>
        </w:rPr>
      </w:pPr>
      <w:bookmarkStart w:id="2112" w:name="_Ref514864836"/>
      <w:bookmarkStart w:id="2113" w:name="_Toc326149732"/>
      <w:bookmarkStart w:id="2114" w:name="_Toc278548305"/>
      <w:bookmarkStart w:id="2115" w:name="_Ref225320725"/>
      <w:bookmarkStart w:id="2116" w:name="_Ref406768936"/>
      <w:bookmarkStart w:id="2117" w:name="_Toc20827450"/>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3</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2</w:t>
      </w:r>
      <w:r w:rsidR="008D502E">
        <w:rPr>
          <w:rFonts w:cs="Times New Roman"/>
        </w:rPr>
        <w:fldChar w:fldCharType="end"/>
      </w:r>
      <w:bookmarkEnd w:id="2112"/>
      <w:r w:rsidR="002602B9">
        <w:rPr>
          <w:rFonts w:cs="Times New Roman"/>
        </w:rPr>
        <w:t>. CAPRI User Access Alert.</w:t>
      </w:r>
      <w:bookmarkEnd w:id="2113"/>
      <w:bookmarkEnd w:id="2114"/>
      <w:bookmarkEnd w:id="2115"/>
      <w:bookmarkEnd w:id="2116"/>
      <w:bookmarkEnd w:id="2117"/>
    </w:p>
    <w:p w14:paraId="5C3CDDD9" w14:textId="77777777" w:rsidR="00D86AF8" w:rsidRPr="00B83B3E" w:rsidRDefault="00D86AF8" w:rsidP="00A561AD">
      <w:pPr>
        <w:pStyle w:val="Heading2"/>
      </w:pPr>
      <w:bookmarkStart w:id="2118" w:name="_Toc278187878"/>
      <w:bookmarkStart w:id="2119" w:name="_Toc508873719"/>
      <w:bookmarkStart w:id="2120" w:name="_Toc508875069"/>
      <w:bookmarkStart w:id="2121" w:name="_Toc508875923"/>
      <w:bookmarkStart w:id="2122" w:name="_Toc20827586"/>
      <w:proofErr w:type="spellStart"/>
      <w:r w:rsidRPr="00B83B3E">
        <w:t>VistA</w:t>
      </w:r>
      <w:proofErr w:type="spellEnd"/>
      <w:r w:rsidRPr="00B83B3E">
        <w:t xml:space="preserve"> </w:t>
      </w:r>
      <w:r w:rsidR="005D3DF1" w:rsidRPr="00B83B3E">
        <w:t>S</w:t>
      </w:r>
      <w:r w:rsidRPr="00B83B3E">
        <w:t xml:space="preserve">erver </w:t>
      </w:r>
      <w:r w:rsidR="005D3DF1" w:rsidRPr="00B83B3E">
        <w:t>D</w:t>
      </w:r>
      <w:r w:rsidRPr="00B83B3E">
        <w:t>own</w:t>
      </w:r>
      <w:bookmarkEnd w:id="2118"/>
      <w:bookmarkEnd w:id="2119"/>
      <w:bookmarkEnd w:id="2120"/>
      <w:bookmarkEnd w:id="2121"/>
      <w:bookmarkEnd w:id="2122"/>
    </w:p>
    <w:p w14:paraId="5C3CDDDA" w14:textId="09C2C4B1" w:rsidR="00D727FB" w:rsidRPr="00B83B3E" w:rsidRDefault="00D727FB" w:rsidP="00345C0B">
      <w:pPr>
        <w:pStyle w:val="Body3PicCaption"/>
      </w:pPr>
      <w:r w:rsidRPr="00B83B3E">
        <w:t xml:space="preserve">The user receives the message in </w:t>
      </w:r>
      <w:r w:rsidR="0099711C" w:rsidRPr="00B83B3E">
        <w:t>(</w:t>
      </w:r>
      <w:r w:rsidR="007029AF">
        <w:fldChar w:fldCharType="begin"/>
      </w:r>
      <w:r w:rsidR="007029AF">
        <w:instrText xml:space="preserve"> REF _Ref514864814 \h </w:instrText>
      </w:r>
      <w:r w:rsidR="007029AF">
        <w:fldChar w:fldCharType="separate"/>
      </w:r>
      <w:r w:rsidR="0081024B" w:rsidRPr="00B83B3E">
        <w:t xml:space="preserve">Figure </w:t>
      </w:r>
      <w:r w:rsidR="0081024B">
        <w:t>3</w:t>
      </w:r>
      <w:r w:rsidR="0081024B">
        <w:noBreakHyphen/>
        <w:t>3</w:t>
      </w:r>
      <w:r w:rsidR="007029AF">
        <w:fldChar w:fldCharType="end"/>
      </w:r>
      <w:r w:rsidR="0099711C" w:rsidRPr="00B83B3E">
        <w:t>)</w:t>
      </w:r>
      <w:r w:rsidRPr="00B83B3E">
        <w:t xml:space="preserve">, or a similar one such as WSAETIMEDOUT, when there are performance issues in the VA Wide Area Network (WAN), if a server is down, or </w:t>
      </w:r>
      <w:r w:rsidRPr="00B83B3E">
        <w:lastRenderedPageBreak/>
        <w:t>if a server was not restarted after being down.</w:t>
      </w:r>
      <w:r w:rsidR="00EE0CF4">
        <w:t xml:space="preserve"> </w:t>
      </w:r>
      <w:r w:rsidRPr="00B83B3E">
        <w:t>When this happens, AMIE II may or may not connect, depending on the exact problem.</w:t>
      </w:r>
      <w:r w:rsidR="00EE0CF4">
        <w:t xml:space="preserve"> </w:t>
      </w:r>
      <w:r w:rsidRPr="00B83B3E">
        <w:t>The user should test the AMIE II connection.</w:t>
      </w:r>
    </w:p>
    <w:p w14:paraId="5C3CDDDC" w14:textId="77777777" w:rsidR="004942F8" w:rsidRPr="00B83B3E" w:rsidRDefault="00323BF1" w:rsidP="00345C0B">
      <w:pPr>
        <w:pStyle w:val="Body3PicCaption"/>
      </w:pPr>
      <w:r w:rsidRPr="00B83B3E">
        <w:drawing>
          <wp:inline distT="0" distB="0" distL="0" distR="0" wp14:anchorId="5C3CE2D1" wp14:editId="440B68FE">
            <wp:extent cx="2562225" cy="1466850"/>
            <wp:effectExtent l="0" t="0" r="9525" b="0"/>
            <wp:docPr id="252" name="Picture 1" descr="Display of a Windows alert dialog box diplayed to the user when VistA server is un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0" cstate="print"/>
                    <a:srcRect/>
                    <a:stretch>
                      <a:fillRect/>
                    </a:stretch>
                  </pic:blipFill>
                  <pic:spPr bwMode="auto">
                    <a:xfrm>
                      <a:off x="0" y="0"/>
                      <a:ext cx="2562225" cy="1466850"/>
                    </a:xfrm>
                    <a:prstGeom prst="rect">
                      <a:avLst/>
                    </a:prstGeom>
                    <a:noFill/>
                    <a:ln w="9525">
                      <a:noFill/>
                      <a:miter lim="800000"/>
                      <a:headEnd/>
                      <a:tailEnd/>
                    </a:ln>
                  </pic:spPr>
                </pic:pic>
              </a:graphicData>
            </a:graphic>
          </wp:inline>
        </w:drawing>
      </w:r>
    </w:p>
    <w:p w14:paraId="5C3CDDDD" w14:textId="74D0618B" w:rsidR="003F1478" w:rsidRPr="00B83B3E" w:rsidRDefault="003F1478" w:rsidP="00B52F9B">
      <w:pPr>
        <w:pStyle w:val="Caption"/>
        <w:rPr>
          <w:rFonts w:cs="Times New Roman"/>
        </w:rPr>
      </w:pPr>
      <w:bookmarkStart w:id="2123" w:name="_Ref514864814"/>
      <w:bookmarkStart w:id="2124" w:name="_Toc326149733"/>
      <w:bookmarkStart w:id="2125" w:name="_Toc278548306"/>
      <w:bookmarkStart w:id="2126" w:name="_Ref225320769"/>
      <w:bookmarkStart w:id="2127" w:name="_Ref406768914"/>
      <w:bookmarkStart w:id="2128" w:name="_Toc20827451"/>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3</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3</w:t>
      </w:r>
      <w:r w:rsidR="008D502E">
        <w:rPr>
          <w:rFonts w:cs="Times New Roman"/>
        </w:rPr>
        <w:fldChar w:fldCharType="end"/>
      </w:r>
      <w:bookmarkEnd w:id="2123"/>
      <w:r w:rsidR="002602B9">
        <w:rPr>
          <w:rFonts w:cs="Times New Roman"/>
        </w:rPr>
        <w:t xml:space="preserve">. </w:t>
      </w:r>
      <w:proofErr w:type="spellStart"/>
      <w:r w:rsidR="002602B9">
        <w:rPr>
          <w:rFonts w:cs="Times New Roman"/>
        </w:rPr>
        <w:t>VistA</w:t>
      </w:r>
      <w:proofErr w:type="spellEnd"/>
      <w:r w:rsidR="002602B9">
        <w:rPr>
          <w:rFonts w:cs="Times New Roman"/>
        </w:rPr>
        <w:t xml:space="preserve"> Server Unavailable Alert.</w:t>
      </w:r>
      <w:bookmarkEnd w:id="2124"/>
      <w:bookmarkEnd w:id="2125"/>
      <w:bookmarkEnd w:id="2126"/>
      <w:bookmarkEnd w:id="2127"/>
      <w:bookmarkEnd w:id="2128"/>
    </w:p>
    <w:p w14:paraId="5C3CDDDE" w14:textId="77777777" w:rsidR="00D86AF8" w:rsidRPr="00B83B3E" w:rsidRDefault="00D86AF8" w:rsidP="00A561AD">
      <w:pPr>
        <w:pStyle w:val="Heading2"/>
      </w:pPr>
      <w:bookmarkStart w:id="2129" w:name="_Toc278187879"/>
      <w:bookmarkStart w:id="2130" w:name="_Toc508873720"/>
      <w:bookmarkStart w:id="2131" w:name="_Toc508875070"/>
      <w:bookmarkStart w:id="2132" w:name="_Toc508875924"/>
      <w:bookmarkStart w:id="2133" w:name="_Toc20827587"/>
      <w:proofErr w:type="spellStart"/>
      <w:r w:rsidRPr="00B83B3E">
        <w:t>VistA</w:t>
      </w:r>
      <w:proofErr w:type="spellEnd"/>
      <w:r w:rsidRPr="00B83B3E">
        <w:t xml:space="preserve"> </w:t>
      </w:r>
      <w:r w:rsidR="00BB26DA" w:rsidRPr="00B83B3E">
        <w:t>L</w:t>
      </w:r>
      <w:r w:rsidRPr="00B83B3E">
        <w:t xml:space="preserve">imits </w:t>
      </w:r>
      <w:r w:rsidR="00BB26DA" w:rsidRPr="00B83B3E">
        <w:t>A</w:t>
      </w:r>
      <w:r w:rsidRPr="00B83B3E">
        <w:t xml:space="preserve">bility to </w:t>
      </w:r>
      <w:r w:rsidR="00BB26DA" w:rsidRPr="00B83B3E">
        <w:t>S</w:t>
      </w:r>
      <w:r w:rsidRPr="00B83B3E">
        <w:t xml:space="preserve">ee </w:t>
      </w:r>
      <w:r w:rsidR="00BB26DA" w:rsidRPr="00B83B3E">
        <w:t>P</w:t>
      </w:r>
      <w:r w:rsidRPr="00B83B3E">
        <w:t xml:space="preserve">atient </w:t>
      </w:r>
      <w:r w:rsidR="00BB26DA" w:rsidRPr="00B83B3E">
        <w:t>R</w:t>
      </w:r>
      <w:r w:rsidRPr="00B83B3E">
        <w:t>ecords</w:t>
      </w:r>
      <w:bookmarkEnd w:id="2129"/>
      <w:bookmarkEnd w:id="2130"/>
      <w:bookmarkEnd w:id="2131"/>
      <w:bookmarkEnd w:id="2132"/>
      <w:bookmarkEnd w:id="2133"/>
    </w:p>
    <w:p w14:paraId="5C3CDDDF" w14:textId="2AE9973E" w:rsidR="00D727FB" w:rsidRPr="00B83B3E" w:rsidRDefault="00D727FB" w:rsidP="00345C0B">
      <w:pPr>
        <w:pStyle w:val="Body3PicCaption"/>
      </w:pPr>
      <w:r w:rsidRPr="00B83B3E">
        <w:t xml:space="preserve">The user receives the message in </w:t>
      </w:r>
      <w:r w:rsidR="0099711C" w:rsidRPr="00B83B3E">
        <w:t>(</w:t>
      </w:r>
      <w:r w:rsidR="007029AF">
        <w:fldChar w:fldCharType="begin"/>
      </w:r>
      <w:r w:rsidR="007029AF">
        <w:instrText xml:space="preserve"> REF _Ref514864786 \h </w:instrText>
      </w:r>
      <w:r w:rsidR="007029AF">
        <w:fldChar w:fldCharType="separate"/>
      </w:r>
      <w:r w:rsidR="0081024B" w:rsidRPr="00B83B3E">
        <w:t xml:space="preserve">Figure </w:t>
      </w:r>
      <w:r w:rsidR="0081024B">
        <w:t>3</w:t>
      </w:r>
      <w:r w:rsidR="0081024B">
        <w:noBreakHyphen/>
        <w:t>4</w:t>
      </w:r>
      <w:r w:rsidR="007029AF">
        <w:fldChar w:fldCharType="end"/>
      </w:r>
      <w:r w:rsidR="0099711C" w:rsidRPr="00B83B3E">
        <w:t xml:space="preserve">), </w:t>
      </w:r>
      <w:r w:rsidRPr="00B83B3E">
        <w:t>if the medical facility made local permission modifications in VistA that prohibit users from seeing the contents of patient records.</w:t>
      </w:r>
    </w:p>
    <w:p w14:paraId="5C3CDDE1" w14:textId="77777777" w:rsidR="00D86AF8" w:rsidRPr="00B83B3E" w:rsidRDefault="00323BF1" w:rsidP="00345C0B">
      <w:pPr>
        <w:pStyle w:val="Body3PicCaption"/>
      </w:pPr>
      <w:r w:rsidRPr="00B83B3E">
        <w:drawing>
          <wp:inline distT="0" distB="0" distL="0" distR="0" wp14:anchorId="5C3CE2D3" wp14:editId="4C4BDDAD">
            <wp:extent cx="4142105" cy="2956560"/>
            <wp:effectExtent l="0" t="0" r="0" b="0"/>
            <wp:docPr id="4" name="Picture 87" descr="Diplay of a denied permission to view access displayed to the user when unable to view content in patient reco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91" cstate="print"/>
                    <a:srcRect/>
                    <a:stretch>
                      <a:fillRect/>
                    </a:stretch>
                  </pic:blipFill>
                  <pic:spPr bwMode="auto">
                    <a:xfrm>
                      <a:off x="0" y="0"/>
                      <a:ext cx="4142105" cy="2956560"/>
                    </a:xfrm>
                    <a:prstGeom prst="rect">
                      <a:avLst/>
                    </a:prstGeom>
                    <a:noFill/>
                  </pic:spPr>
                </pic:pic>
              </a:graphicData>
            </a:graphic>
          </wp:inline>
        </w:drawing>
      </w:r>
    </w:p>
    <w:p w14:paraId="5C3CDDE2" w14:textId="1F6DFC40" w:rsidR="003F1478" w:rsidRPr="00B83B3E" w:rsidRDefault="003F1478" w:rsidP="00B52F9B">
      <w:pPr>
        <w:pStyle w:val="Caption"/>
        <w:rPr>
          <w:rFonts w:cs="Times New Roman"/>
        </w:rPr>
      </w:pPr>
      <w:bookmarkStart w:id="2134" w:name="_Ref514864786"/>
      <w:bookmarkStart w:id="2135" w:name="_Toc326149734"/>
      <w:bookmarkStart w:id="2136" w:name="_Toc278548307"/>
      <w:bookmarkStart w:id="2137" w:name="_Ref225320781"/>
      <w:bookmarkStart w:id="2138" w:name="_Ref406768876"/>
      <w:bookmarkStart w:id="2139" w:name="_Toc20827452"/>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3</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4</w:t>
      </w:r>
      <w:r w:rsidR="008D502E">
        <w:rPr>
          <w:rFonts w:cs="Times New Roman"/>
        </w:rPr>
        <w:fldChar w:fldCharType="end"/>
      </w:r>
      <w:bookmarkEnd w:id="2134"/>
      <w:r w:rsidR="00AB4A43">
        <w:rPr>
          <w:rFonts w:cs="Times New Roman"/>
        </w:rPr>
        <w:t>. User Permission Restricted to View Alert.</w:t>
      </w:r>
      <w:bookmarkEnd w:id="2135"/>
      <w:bookmarkEnd w:id="2136"/>
      <w:bookmarkEnd w:id="2137"/>
      <w:bookmarkEnd w:id="2138"/>
      <w:bookmarkEnd w:id="2139"/>
    </w:p>
    <w:p w14:paraId="5C3CDDE3" w14:textId="77777777" w:rsidR="00D86AF8" w:rsidRPr="00B83B3E" w:rsidRDefault="00D86AF8" w:rsidP="00A561AD">
      <w:pPr>
        <w:pStyle w:val="Heading2"/>
      </w:pPr>
      <w:bookmarkStart w:id="2140" w:name="_Toc508873721"/>
      <w:bookmarkStart w:id="2141" w:name="_Toc508875071"/>
      <w:bookmarkStart w:id="2142" w:name="_Toc508875925"/>
      <w:bookmarkStart w:id="2143" w:name="_Toc20827588"/>
      <w:r w:rsidRPr="00B83B3E">
        <w:t xml:space="preserve">Network </w:t>
      </w:r>
      <w:r w:rsidR="005D3DF1" w:rsidRPr="00B83B3E">
        <w:t>P</w:t>
      </w:r>
      <w:r w:rsidRPr="00B83B3E">
        <w:t>roblems</w:t>
      </w:r>
      <w:bookmarkEnd w:id="2140"/>
      <w:bookmarkEnd w:id="2141"/>
      <w:bookmarkEnd w:id="2142"/>
      <w:bookmarkEnd w:id="2143"/>
    </w:p>
    <w:p w14:paraId="5C3CDDE4" w14:textId="190B7BB8" w:rsidR="00D727FB" w:rsidRPr="00B83B3E" w:rsidRDefault="00D727FB" w:rsidP="00345C0B">
      <w:pPr>
        <w:pStyle w:val="Body3PicCaption"/>
      </w:pPr>
      <w:r w:rsidRPr="00B83B3E">
        <w:t xml:space="preserve">The user receives the message in </w:t>
      </w:r>
      <w:r w:rsidR="0099711C" w:rsidRPr="00B83B3E">
        <w:t>(</w:t>
      </w:r>
      <w:r w:rsidR="007029AF">
        <w:fldChar w:fldCharType="begin"/>
      </w:r>
      <w:r w:rsidR="007029AF">
        <w:instrText xml:space="preserve"> REF _Ref514864741 \h </w:instrText>
      </w:r>
      <w:r w:rsidR="007029AF">
        <w:fldChar w:fldCharType="separate"/>
      </w:r>
      <w:r w:rsidR="0081024B" w:rsidRPr="00B83B3E">
        <w:t xml:space="preserve">Figure </w:t>
      </w:r>
      <w:r w:rsidR="0081024B">
        <w:t>3</w:t>
      </w:r>
      <w:r w:rsidR="0081024B">
        <w:noBreakHyphen/>
        <w:t>5</w:t>
      </w:r>
      <w:r w:rsidR="007029AF">
        <w:fldChar w:fldCharType="end"/>
      </w:r>
      <w:r w:rsidR="0099711C" w:rsidRPr="00B83B3E">
        <w:t>)</w:t>
      </w:r>
      <w:r w:rsidRPr="00B83B3E">
        <w:t xml:space="preserve"> if the connection to the medical facility is lost unexpectedly.</w:t>
      </w:r>
      <w:r w:rsidR="00EE0CF4">
        <w:t xml:space="preserve"> </w:t>
      </w:r>
      <w:r w:rsidRPr="00B83B3E">
        <w:t>The user should try to connect to the medical facility again.</w:t>
      </w:r>
    </w:p>
    <w:p w14:paraId="5C3CDDE5" w14:textId="77777777" w:rsidR="0099711C" w:rsidRPr="00B83B3E" w:rsidRDefault="0099711C" w:rsidP="00345C0B">
      <w:pPr>
        <w:pStyle w:val="Body3PicCaption"/>
      </w:pPr>
    </w:p>
    <w:p w14:paraId="5C3CDDE6" w14:textId="77777777" w:rsidR="004942F8" w:rsidRPr="00B83B3E" w:rsidRDefault="00323BF1" w:rsidP="00345C0B">
      <w:pPr>
        <w:pStyle w:val="Body3PicCaption"/>
      </w:pPr>
      <w:r w:rsidRPr="00B83B3E">
        <w:lastRenderedPageBreak/>
        <w:drawing>
          <wp:inline distT="0" distB="0" distL="0" distR="0" wp14:anchorId="5C3CE2D5" wp14:editId="62038E6F">
            <wp:extent cx="2085975" cy="1546076"/>
            <wp:effectExtent l="0" t="0" r="0" b="0"/>
            <wp:docPr id="254" name="Picture 34" descr="Display of the windows dialog alert a user receives when connection to medical facility is un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2" cstate="print"/>
                    <a:srcRect/>
                    <a:stretch>
                      <a:fillRect/>
                    </a:stretch>
                  </pic:blipFill>
                  <pic:spPr bwMode="auto">
                    <a:xfrm>
                      <a:off x="0" y="0"/>
                      <a:ext cx="2085975" cy="1546076"/>
                    </a:xfrm>
                    <a:prstGeom prst="rect">
                      <a:avLst/>
                    </a:prstGeom>
                    <a:noFill/>
                    <a:ln w="9525">
                      <a:noFill/>
                      <a:miter lim="800000"/>
                      <a:headEnd/>
                      <a:tailEnd/>
                    </a:ln>
                  </pic:spPr>
                </pic:pic>
              </a:graphicData>
            </a:graphic>
          </wp:inline>
        </w:drawing>
      </w:r>
    </w:p>
    <w:p w14:paraId="5C3CDDE7" w14:textId="619CA3EA" w:rsidR="003F1478" w:rsidRPr="00B83B3E" w:rsidRDefault="003F1478" w:rsidP="00B52F9B">
      <w:pPr>
        <w:pStyle w:val="Caption"/>
        <w:rPr>
          <w:rFonts w:cs="Times New Roman"/>
        </w:rPr>
      </w:pPr>
      <w:bookmarkStart w:id="2144" w:name="_Ref514864741"/>
      <w:bookmarkStart w:id="2145" w:name="_Toc326149735"/>
      <w:bookmarkStart w:id="2146" w:name="_Toc278548308"/>
      <w:bookmarkStart w:id="2147" w:name="_Ref225320787"/>
      <w:bookmarkStart w:id="2148" w:name="_Ref406768857"/>
      <w:bookmarkStart w:id="2149" w:name="_Toc20827453"/>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3</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5</w:t>
      </w:r>
      <w:r w:rsidR="008D502E">
        <w:rPr>
          <w:rFonts w:cs="Times New Roman"/>
        </w:rPr>
        <w:fldChar w:fldCharType="end"/>
      </w:r>
      <w:bookmarkEnd w:id="2144"/>
      <w:r w:rsidR="0078782F">
        <w:rPr>
          <w:rFonts w:cs="Times New Roman"/>
        </w:rPr>
        <w:t>. Connection to Medical Facility Unavailable Alert.</w:t>
      </w:r>
      <w:bookmarkEnd w:id="2145"/>
      <w:bookmarkEnd w:id="2146"/>
      <w:bookmarkEnd w:id="2147"/>
      <w:bookmarkEnd w:id="2148"/>
      <w:bookmarkEnd w:id="2149"/>
    </w:p>
    <w:p w14:paraId="5C3CDDE8" w14:textId="77777777" w:rsidR="00D86AF8" w:rsidRPr="00B83B3E" w:rsidRDefault="00D86AF8" w:rsidP="00A561AD">
      <w:pPr>
        <w:pStyle w:val="Heading2"/>
      </w:pPr>
      <w:bookmarkStart w:id="2150" w:name="_Toc278187880"/>
      <w:bookmarkStart w:id="2151" w:name="_Toc508873722"/>
      <w:bookmarkStart w:id="2152" w:name="_Toc508875072"/>
      <w:bookmarkStart w:id="2153" w:name="_Toc508875926"/>
      <w:bookmarkStart w:id="2154" w:name="_Toc20827589"/>
      <w:r w:rsidRPr="00B83B3E">
        <w:t xml:space="preserve">Institution </w:t>
      </w:r>
      <w:r w:rsidR="001C4104" w:rsidRPr="00B83B3E">
        <w:t>F</w:t>
      </w:r>
      <w:r w:rsidRPr="00B83B3E">
        <w:t xml:space="preserve">ile in </w:t>
      </w:r>
      <w:proofErr w:type="spellStart"/>
      <w:r w:rsidRPr="00B83B3E">
        <w:t>VistA</w:t>
      </w:r>
      <w:proofErr w:type="spellEnd"/>
      <w:r w:rsidRPr="00B83B3E">
        <w:t xml:space="preserve"> has </w:t>
      </w:r>
      <w:r w:rsidR="005D3DF1" w:rsidRPr="00B83B3E">
        <w:t>B</w:t>
      </w:r>
      <w:r w:rsidRPr="00B83B3E">
        <w:t xml:space="preserve">een </w:t>
      </w:r>
      <w:r w:rsidR="001C4104" w:rsidRPr="00B83B3E">
        <w:t>L</w:t>
      </w:r>
      <w:r w:rsidRPr="00B83B3E">
        <w:t xml:space="preserve">ocally </w:t>
      </w:r>
      <w:r w:rsidR="001C4104" w:rsidRPr="00B83B3E">
        <w:t>M</w:t>
      </w:r>
      <w:r w:rsidRPr="00B83B3E">
        <w:t>odified</w:t>
      </w:r>
      <w:bookmarkEnd w:id="2150"/>
      <w:bookmarkEnd w:id="2151"/>
      <w:bookmarkEnd w:id="2152"/>
      <w:bookmarkEnd w:id="2153"/>
      <w:bookmarkEnd w:id="2154"/>
    </w:p>
    <w:p w14:paraId="5C3CDDE9" w14:textId="65CF61F4" w:rsidR="00D727FB" w:rsidRPr="00B83B3E" w:rsidRDefault="00D727FB" w:rsidP="00345C0B">
      <w:pPr>
        <w:pStyle w:val="Body3PicCaption"/>
      </w:pPr>
      <w:r w:rsidRPr="00B83B3E">
        <w:t xml:space="preserve">The user may receive the message in </w:t>
      </w:r>
      <w:r w:rsidR="0099711C" w:rsidRPr="00B83B3E">
        <w:t>(</w:t>
      </w:r>
      <w:r w:rsidR="007B1BF5" w:rsidRPr="00B83B3E">
        <w:fldChar w:fldCharType="begin"/>
      </w:r>
      <w:r w:rsidR="007B1BF5" w:rsidRPr="00B83B3E">
        <w:instrText xml:space="preserve"> REF _Ref225320795 \h  \* MERGEFORMAT </w:instrText>
      </w:r>
      <w:r w:rsidR="007B1BF5" w:rsidRPr="00B83B3E">
        <w:fldChar w:fldCharType="separate"/>
      </w:r>
      <w:r w:rsidR="0081024B" w:rsidRPr="00B83B3E">
        <w:t xml:space="preserve">Figure </w:t>
      </w:r>
      <w:r w:rsidR="0081024B">
        <w:t>3</w:t>
      </w:r>
      <w:r w:rsidR="0081024B">
        <w:noBreakHyphen/>
        <w:t>6. Incorrect Regional Office List Alert.</w:t>
      </w:r>
      <w:r w:rsidR="007B1BF5" w:rsidRPr="00B83B3E">
        <w:fldChar w:fldCharType="end"/>
      </w:r>
      <w:r w:rsidR="0099711C" w:rsidRPr="00B83B3E">
        <w:t>)</w:t>
      </w:r>
      <w:r w:rsidRPr="00B83B3E">
        <w:t xml:space="preserve"> when requesting exams, requesting 7131s, or entering new patients if the VHA medical facility has an incomplete or incorrect Regional Office list in their system.</w:t>
      </w:r>
    </w:p>
    <w:p w14:paraId="5C3CDDEA" w14:textId="77777777" w:rsidR="0099711C" w:rsidRPr="00B83B3E" w:rsidRDefault="0099711C" w:rsidP="00345C0B">
      <w:pPr>
        <w:pStyle w:val="Body3PicCaption"/>
      </w:pPr>
    </w:p>
    <w:p w14:paraId="5C3CDDEB" w14:textId="77777777" w:rsidR="00761B10" w:rsidRPr="00B83B3E" w:rsidRDefault="00323BF1" w:rsidP="00345C0B">
      <w:pPr>
        <w:pStyle w:val="Body3PicCaption"/>
      </w:pPr>
      <w:r w:rsidRPr="00B83B3E">
        <w:drawing>
          <wp:inline distT="0" distB="0" distL="0" distR="0" wp14:anchorId="5C3CE2D7" wp14:editId="6AC9545A">
            <wp:extent cx="2954169" cy="1076325"/>
            <wp:effectExtent l="0" t="0" r="0" b="0"/>
            <wp:docPr id="255" name="Picture 26" descr="Display of a windows dialog alert the user receives when the VAMC has an incomplete or incorrect Regional Offic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3" cstate="print"/>
                    <a:srcRect/>
                    <a:stretch>
                      <a:fillRect/>
                    </a:stretch>
                  </pic:blipFill>
                  <pic:spPr bwMode="auto">
                    <a:xfrm>
                      <a:off x="0" y="0"/>
                      <a:ext cx="2954169" cy="1076325"/>
                    </a:xfrm>
                    <a:prstGeom prst="rect">
                      <a:avLst/>
                    </a:prstGeom>
                    <a:noFill/>
                    <a:ln w="9525">
                      <a:noFill/>
                      <a:miter lim="800000"/>
                      <a:headEnd/>
                      <a:tailEnd/>
                    </a:ln>
                  </pic:spPr>
                </pic:pic>
              </a:graphicData>
            </a:graphic>
          </wp:inline>
        </w:drawing>
      </w:r>
    </w:p>
    <w:p w14:paraId="5C3CDDEC" w14:textId="412DACE3" w:rsidR="003F1478" w:rsidRPr="00B83B3E" w:rsidRDefault="003F1478" w:rsidP="00B52F9B">
      <w:pPr>
        <w:pStyle w:val="Caption"/>
        <w:rPr>
          <w:rFonts w:cs="Times New Roman"/>
        </w:rPr>
      </w:pPr>
      <w:bookmarkStart w:id="2155" w:name="_Ref514864712"/>
      <w:bookmarkStart w:id="2156" w:name="_Toc326149736"/>
      <w:bookmarkStart w:id="2157" w:name="_Toc278548309"/>
      <w:bookmarkStart w:id="2158" w:name="_Ref225320795"/>
      <w:bookmarkStart w:id="2159" w:name="_Ref406768838"/>
      <w:bookmarkStart w:id="2160" w:name="_Toc20827454"/>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3</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6</w:t>
      </w:r>
      <w:r w:rsidR="008D502E">
        <w:rPr>
          <w:rFonts w:cs="Times New Roman"/>
        </w:rPr>
        <w:fldChar w:fldCharType="end"/>
      </w:r>
      <w:bookmarkEnd w:id="2155"/>
      <w:r w:rsidR="00550197">
        <w:rPr>
          <w:rFonts w:cs="Times New Roman"/>
        </w:rPr>
        <w:t>. Incorrect Regional Office List Alert.</w:t>
      </w:r>
      <w:bookmarkEnd w:id="2156"/>
      <w:bookmarkEnd w:id="2157"/>
      <w:bookmarkEnd w:id="2158"/>
      <w:bookmarkEnd w:id="2159"/>
      <w:bookmarkEnd w:id="2160"/>
    </w:p>
    <w:p w14:paraId="5C3CDDED" w14:textId="77777777" w:rsidR="00D86AF8" w:rsidRPr="00B83B3E" w:rsidRDefault="00D86AF8" w:rsidP="00A561AD">
      <w:pPr>
        <w:pStyle w:val="Heading2"/>
      </w:pPr>
      <w:bookmarkStart w:id="2161" w:name="_Toc278187881"/>
      <w:bookmarkStart w:id="2162" w:name="_Toc508873723"/>
      <w:bookmarkStart w:id="2163" w:name="_Toc508875073"/>
      <w:bookmarkStart w:id="2164" w:name="_Toc508875927"/>
      <w:bookmarkStart w:id="2165" w:name="_Toc20827590"/>
      <w:r w:rsidRPr="00B83B3E">
        <w:t xml:space="preserve">Too </w:t>
      </w:r>
      <w:r w:rsidR="001C4104" w:rsidRPr="00B83B3E">
        <w:t>M</w:t>
      </w:r>
      <w:r w:rsidRPr="00B83B3E">
        <w:t xml:space="preserve">any </w:t>
      </w:r>
      <w:r w:rsidR="001C4104" w:rsidRPr="00B83B3E">
        <w:t>Invalid A</w:t>
      </w:r>
      <w:r w:rsidRPr="00B83B3E">
        <w:t xml:space="preserve">ttempts at </w:t>
      </w:r>
      <w:r w:rsidR="001C4104" w:rsidRPr="00B83B3E">
        <w:t>A</w:t>
      </w:r>
      <w:r w:rsidRPr="00B83B3E">
        <w:t xml:space="preserve">ccess </w:t>
      </w:r>
      <w:r w:rsidR="001C4104" w:rsidRPr="00B83B3E">
        <w:t>C</w:t>
      </w:r>
      <w:r w:rsidRPr="00B83B3E">
        <w:t xml:space="preserve">ode / </w:t>
      </w:r>
      <w:r w:rsidR="001C4104" w:rsidRPr="00B83B3E">
        <w:t>V</w:t>
      </w:r>
      <w:r w:rsidRPr="00B83B3E">
        <w:t xml:space="preserve">erify </w:t>
      </w:r>
      <w:r w:rsidR="001C4104" w:rsidRPr="00B83B3E">
        <w:t>C</w:t>
      </w:r>
      <w:r w:rsidRPr="00B83B3E">
        <w:t>ode</w:t>
      </w:r>
      <w:bookmarkEnd w:id="2161"/>
      <w:bookmarkEnd w:id="2162"/>
      <w:bookmarkEnd w:id="2163"/>
      <w:bookmarkEnd w:id="2164"/>
      <w:bookmarkEnd w:id="2165"/>
    </w:p>
    <w:p w14:paraId="5C3CDDEE" w14:textId="69708006" w:rsidR="0099711C" w:rsidRPr="00B83B3E" w:rsidRDefault="00D727FB" w:rsidP="00345C0B">
      <w:pPr>
        <w:pStyle w:val="Body3PicCaption"/>
      </w:pPr>
      <w:r w:rsidRPr="00B83B3E">
        <w:t xml:space="preserve">The user receives the message in </w:t>
      </w:r>
      <w:r w:rsidR="0099711C" w:rsidRPr="00B83B3E">
        <w:t>(</w:t>
      </w:r>
      <w:r w:rsidR="0099711C" w:rsidRPr="00B83B3E">
        <w:fldChar w:fldCharType="begin"/>
      </w:r>
      <w:r w:rsidR="0099711C" w:rsidRPr="00B83B3E">
        <w:instrText xml:space="preserve"> REF _Ref406768819 \h </w:instrText>
      </w:r>
      <w:r w:rsidR="00B83B3E">
        <w:instrText xml:space="preserve"> \* MERGEFORMAT </w:instrText>
      </w:r>
      <w:r w:rsidR="0099711C" w:rsidRPr="00B83B3E">
        <w:fldChar w:fldCharType="separate"/>
      </w:r>
      <w:r w:rsidR="0081024B" w:rsidRPr="00B83B3E">
        <w:t xml:space="preserve">Figure </w:t>
      </w:r>
      <w:r w:rsidR="0081024B">
        <w:t>3</w:t>
      </w:r>
      <w:r w:rsidR="0081024B">
        <w:noBreakHyphen/>
        <w:t>7. Multiple Invalid Login Attempts Alert.</w:t>
      </w:r>
      <w:r w:rsidR="0099711C" w:rsidRPr="00B83B3E">
        <w:fldChar w:fldCharType="end"/>
      </w:r>
      <w:r w:rsidR="0099711C" w:rsidRPr="00B83B3E">
        <w:t>),</w:t>
      </w:r>
      <w:r w:rsidRPr="00B83B3E">
        <w:t xml:space="preserve"> if the user attempted to log on and entered the wrong Access Code / Verify Code combination </w:t>
      </w:r>
      <w:r w:rsidR="00337520" w:rsidRPr="00B83B3E">
        <w:t>three</w:t>
      </w:r>
      <w:r w:rsidRPr="00B83B3E">
        <w:t xml:space="preserve"> or more times</w:t>
      </w:r>
    </w:p>
    <w:p w14:paraId="5C3CDDEF" w14:textId="77777777" w:rsidR="00D727FB" w:rsidRPr="00B83B3E" w:rsidRDefault="00D727FB" w:rsidP="00345C0B">
      <w:pPr>
        <w:pStyle w:val="Body3PicCaption"/>
      </w:pPr>
      <w:r w:rsidRPr="00B83B3E">
        <w:t xml:space="preserve">. </w:t>
      </w:r>
    </w:p>
    <w:p w14:paraId="5C3CDDF0" w14:textId="77777777" w:rsidR="004942F8" w:rsidRPr="00B83B3E" w:rsidRDefault="00323BF1" w:rsidP="00345C0B">
      <w:pPr>
        <w:pStyle w:val="Body3PicCaption"/>
      </w:pPr>
      <w:r w:rsidRPr="00B83B3E">
        <w:drawing>
          <wp:inline distT="0" distB="0" distL="0" distR="0" wp14:anchorId="5C3CE2D9" wp14:editId="2B09E1F9">
            <wp:extent cx="2638425" cy="1504950"/>
            <wp:effectExtent l="0" t="0" r="9525" b="0"/>
            <wp:docPr id="256" name="Picture 2" descr="Display of the windows dialog warning the user receives after multiple invalid access code and verify code login attem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4" cstate="print"/>
                    <a:srcRect/>
                    <a:stretch>
                      <a:fillRect/>
                    </a:stretch>
                  </pic:blipFill>
                  <pic:spPr bwMode="auto">
                    <a:xfrm>
                      <a:off x="0" y="0"/>
                      <a:ext cx="2638425" cy="1504950"/>
                    </a:xfrm>
                    <a:prstGeom prst="rect">
                      <a:avLst/>
                    </a:prstGeom>
                    <a:noFill/>
                    <a:ln w="9525">
                      <a:noFill/>
                      <a:miter lim="800000"/>
                      <a:headEnd/>
                      <a:tailEnd/>
                    </a:ln>
                  </pic:spPr>
                </pic:pic>
              </a:graphicData>
            </a:graphic>
          </wp:inline>
        </w:drawing>
      </w:r>
    </w:p>
    <w:p w14:paraId="5C3CDDF1" w14:textId="2AFB34B6" w:rsidR="003F1478" w:rsidRPr="00B83B3E" w:rsidRDefault="003F1478" w:rsidP="00B52F9B">
      <w:pPr>
        <w:pStyle w:val="Caption"/>
        <w:rPr>
          <w:rFonts w:cs="Times New Roman"/>
        </w:rPr>
      </w:pPr>
      <w:bookmarkStart w:id="2166" w:name="_Ref514864676"/>
      <w:bookmarkStart w:id="2167" w:name="_Toc326149737"/>
      <w:bookmarkStart w:id="2168" w:name="_Toc278548310"/>
      <w:bookmarkStart w:id="2169" w:name="_Ref225320802"/>
      <w:bookmarkStart w:id="2170" w:name="_Ref406768819"/>
      <w:bookmarkStart w:id="2171" w:name="_Toc20827455"/>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3</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7</w:t>
      </w:r>
      <w:r w:rsidR="008D502E">
        <w:rPr>
          <w:rFonts w:cs="Times New Roman"/>
        </w:rPr>
        <w:fldChar w:fldCharType="end"/>
      </w:r>
      <w:bookmarkEnd w:id="2166"/>
      <w:r w:rsidR="00550197">
        <w:rPr>
          <w:rFonts w:cs="Times New Roman"/>
        </w:rPr>
        <w:t>. Multiple Invalid Login Attempts Alert.</w:t>
      </w:r>
      <w:bookmarkEnd w:id="2167"/>
      <w:bookmarkEnd w:id="2168"/>
      <w:bookmarkEnd w:id="2169"/>
      <w:bookmarkEnd w:id="2170"/>
      <w:bookmarkEnd w:id="2171"/>
    </w:p>
    <w:p w14:paraId="5C3CDDF2" w14:textId="77777777" w:rsidR="00D86AF8" w:rsidRPr="00B83B3E" w:rsidRDefault="00D86AF8" w:rsidP="00A561AD">
      <w:pPr>
        <w:pStyle w:val="Heading2"/>
      </w:pPr>
      <w:bookmarkStart w:id="2172" w:name="_Toc278187882"/>
      <w:bookmarkStart w:id="2173" w:name="_Toc508873724"/>
      <w:bookmarkStart w:id="2174" w:name="_Toc508875074"/>
      <w:bookmarkStart w:id="2175" w:name="_Toc508875928"/>
      <w:bookmarkStart w:id="2176" w:name="_Toc20827591"/>
      <w:r w:rsidRPr="00B83B3E">
        <w:t xml:space="preserve">Multiple </w:t>
      </w:r>
      <w:r w:rsidR="001C4104" w:rsidRPr="00B83B3E">
        <w:t>S</w:t>
      </w:r>
      <w:r w:rsidRPr="00B83B3E">
        <w:t>ign-</w:t>
      </w:r>
      <w:proofErr w:type="spellStart"/>
      <w:r w:rsidR="001C4104" w:rsidRPr="00B83B3E">
        <w:t>O</w:t>
      </w:r>
      <w:r w:rsidRPr="00B83B3E">
        <w:t>ns</w:t>
      </w:r>
      <w:bookmarkEnd w:id="2172"/>
      <w:bookmarkEnd w:id="2173"/>
      <w:bookmarkEnd w:id="2174"/>
      <w:bookmarkEnd w:id="2175"/>
      <w:bookmarkEnd w:id="2176"/>
      <w:proofErr w:type="spellEnd"/>
    </w:p>
    <w:p w14:paraId="5C3CDDF3" w14:textId="5CF131AD" w:rsidR="00D727FB" w:rsidRPr="00B83B3E" w:rsidRDefault="00D727FB" w:rsidP="00345C0B">
      <w:pPr>
        <w:pStyle w:val="Body3PicCaption"/>
      </w:pPr>
      <w:r w:rsidRPr="00B83B3E">
        <w:lastRenderedPageBreak/>
        <w:t xml:space="preserve">The user may receive the message in </w:t>
      </w:r>
      <w:r w:rsidR="0099711C" w:rsidRPr="00B83B3E">
        <w:t>(</w:t>
      </w:r>
      <w:r w:rsidR="007B1BF5" w:rsidRPr="00B83B3E">
        <w:fldChar w:fldCharType="begin"/>
      </w:r>
      <w:r w:rsidR="007B1BF5" w:rsidRPr="00B83B3E">
        <w:instrText xml:space="preserve"> REF _Ref225320809 \h  \* MERGEFORMAT </w:instrText>
      </w:r>
      <w:r w:rsidR="007B1BF5" w:rsidRPr="00B83B3E">
        <w:fldChar w:fldCharType="separate"/>
      </w:r>
      <w:r w:rsidR="0081024B" w:rsidRPr="00B83B3E">
        <w:t xml:space="preserve">Figure </w:t>
      </w:r>
      <w:r w:rsidR="0081024B">
        <w:t>3</w:t>
      </w:r>
      <w:r w:rsidR="0081024B">
        <w:noBreakHyphen/>
        <w:t>8. Multiple Sign-on Alert.</w:t>
      </w:r>
      <w:r w:rsidR="007B1BF5" w:rsidRPr="00B83B3E">
        <w:fldChar w:fldCharType="end"/>
      </w:r>
      <w:r w:rsidR="0099711C" w:rsidRPr="00B83B3E">
        <w:t>),</w:t>
      </w:r>
      <w:r w:rsidRPr="00B83B3E">
        <w:t xml:space="preserve"> if the user did not log out of CAPRI correctly or if the session</w:t>
      </w:r>
      <w:r w:rsidR="00337520" w:rsidRPr="00B83B3E">
        <w:t xml:space="preserve"> was unexpectedly disconnected.</w:t>
      </w:r>
    </w:p>
    <w:p w14:paraId="5C3CDDF4" w14:textId="77777777" w:rsidR="00D86AF8" w:rsidRPr="00B83B3E" w:rsidRDefault="00323BF1" w:rsidP="00345C0B">
      <w:pPr>
        <w:pStyle w:val="Body3PicCaption"/>
      </w:pPr>
      <w:r w:rsidRPr="00B83B3E">
        <w:drawing>
          <wp:inline distT="0" distB="0" distL="0" distR="0" wp14:anchorId="5C3CE2DB" wp14:editId="5C3CE2DC">
            <wp:extent cx="2590800" cy="1057275"/>
            <wp:effectExtent l="19050" t="0" r="0" b="0"/>
            <wp:docPr id="257" name="Picture 182" descr="Description: Screen capture of CAPRI Message that &quot;Multiple Sign ons not allowe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Description: Screen capture of CAPRI Message that &quot;Multiple Sign ons not allowed&quot;."/>
                    <pic:cNvPicPr>
                      <a:picLocks noChangeAspect="1" noChangeArrowheads="1"/>
                    </pic:cNvPicPr>
                  </pic:nvPicPr>
                  <pic:blipFill>
                    <a:blip r:embed="rId295" cstate="print"/>
                    <a:srcRect/>
                    <a:stretch>
                      <a:fillRect/>
                    </a:stretch>
                  </pic:blipFill>
                  <pic:spPr bwMode="auto">
                    <a:xfrm>
                      <a:off x="0" y="0"/>
                      <a:ext cx="2590800" cy="1057275"/>
                    </a:xfrm>
                    <a:prstGeom prst="rect">
                      <a:avLst/>
                    </a:prstGeom>
                    <a:noFill/>
                    <a:ln w="9525">
                      <a:noFill/>
                      <a:miter lim="800000"/>
                      <a:headEnd/>
                      <a:tailEnd/>
                    </a:ln>
                  </pic:spPr>
                </pic:pic>
              </a:graphicData>
            </a:graphic>
          </wp:inline>
        </w:drawing>
      </w:r>
    </w:p>
    <w:p w14:paraId="5C3CDDF5" w14:textId="7A96B2E7" w:rsidR="003F1478" w:rsidRPr="00B83B3E" w:rsidRDefault="003F1478" w:rsidP="00B52F9B">
      <w:pPr>
        <w:pStyle w:val="Caption"/>
        <w:rPr>
          <w:rFonts w:cs="Times New Roman"/>
        </w:rPr>
      </w:pPr>
      <w:bookmarkStart w:id="2177" w:name="_Ref514864654"/>
      <w:bookmarkStart w:id="2178" w:name="_Toc326149738"/>
      <w:bookmarkStart w:id="2179" w:name="_Toc278548311"/>
      <w:bookmarkStart w:id="2180" w:name="_Ref225320809"/>
      <w:bookmarkStart w:id="2181" w:name="_Ref406768781"/>
      <w:bookmarkStart w:id="2182" w:name="_Toc20827456"/>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3</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8</w:t>
      </w:r>
      <w:r w:rsidR="008D502E">
        <w:rPr>
          <w:rFonts w:cs="Times New Roman"/>
        </w:rPr>
        <w:fldChar w:fldCharType="end"/>
      </w:r>
      <w:bookmarkEnd w:id="2177"/>
      <w:r w:rsidR="00550197">
        <w:rPr>
          <w:rFonts w:cs="Times New Roman"/>
        </w:rPr>
        <w:t>. Multiple Sign-on Alert.</w:t>
      </w:r>
      <w:bookmarkEnd w:id="2178"/>
      <w:bookmarkEnd w:id="2179"/>
      <w:bookmarkEnd w:id="2180"/>
      <w:bookmarkEnd w:id="2181"/>
      <w:bookmarkEnd w:id="2182"/>
    </w:p>
    <w:p w14:paraId="5C3CDDF6" w14:textId="77777777" w:rsidR="00D86AF8" w:rsidRPr="00B83B3E" w:rsidRDefault="00D86AF8" w:rsidP="00A561AD">
      <w:pPr>
        <w:pStyle w:val="Heading2"/>
      </w:pPr>
      <w:bookmarkStart w:id="2183" w:name="_Toc278187883"/>
      <w:bookmarkStart w:id="2184" w:name="_Toc508873725"/>
      <w:bookmarkStart w:id="2185" w:name="_Toc508875075"/>
      <w:bookmarkStart w:id="2186" w:name="_Toc508875929"/>
      <w:bookmarkStart w:id="2187" w:name="_Toc20827592"/>
      <w:r w:rsidRPr="00B83B3E">
        <w:t xml:space="preserve">General </w:t>
      </w:r>
      <w:r w:rsidR="001C4104" w:rsidRPr="00B83B3E">
        <w:t>E</w:t>
      </w:r>
      <w:r w:rsidRPr="00B83B3E">
        <w:t xml:space="preserve">rror </w:t>
      </w:r>
      <w:r w:rsidR="001C4104" w:rsidRPr="00B83B3E">
        <w:t>M</w:t>
      </w:r>
      <w:r w:rsidRPr="00B83B3E">
        <w:t>essage</w:t>
      </w:r>
      <w:bookmarkEnd w:id="2183"/>
      <w:bookmarkEnd w:id="2184"/>
      <w:bookmarkEnd w:id="2185"/>
      <w:bookmarkEnd w:id="2186"/>
      <w:bookmarkEnd w:id="2187"/>
    </w:p>
    <w:p w14:paraId="5C3CDDF7" w14:textId="4D90BD9C" w:rsidR="00D727FB" w:rsidRPr="00B83B3E" w:rsidRDefault="00D727FB" w:rsidP="00963CDD">
      <w:r w:rsidRPr="00B83B3E">
        <w:t xml:space="preserve">The user may receive the message in </w:t>
      </w:r>
      <w:r w:rsidR="0099711C" w:rsidRPr="00B83B3E">
        <w:t>(</w:t>
      </w:r>
      <w:r w:rsidR="007029AF">
        <w:fldChar w:fldCharType="begin"/>
      </w:r>
      <w:r w:rsidR="007029AF">
        <w:instrText xml:space="preserve"> REF _Ref514864622 \h </w:instrText>
      </w:r>
      <w:r w:rsidR="007029AF">
        <w:fldChar w:fldCharType="separate"/>
      </w:r>
      <w:r w:rsidR="0081024B" w:rsidRPr="00B83B3E">
        <w:t xml:space="preserve">Figure </w:t>
      </w:r>
      <w:r w:rsidR="0081024B">
        <w:rPr>
          <w:noProof/>
        </w:rPr>
        <w:t>3</w:t>
      </w:r>
      <w:r w:rsidR="0081024B">
        <w:noBreakHyphen/>
      </w:r>
      <w:r w:rsidR="0081024B">
        <w:rPr>
          <w:noProof/>
        </w:rPr>
        <w:t>9</w:t>
      </w:r>
      <w:r w:rsidR="007029AF">
        <w:fldChar w:fldCharType="end"/>
      </w:r>
      <w:r w:rsidR="0099711C" w:rsidRPr="00B83B3E">
        <w:t>),</w:t>
      </w:r>
      <w:r w:rsidRPr="00B83B3E">
        <w:t xml:space="preserve"> for </w:t>
      </w:r>
      <w:proofErr w:type="gramStart"/>
      <w:r w:rsidRPr="00B83B3E">
        <w:t>a number of</w:t>
      </w:r>
      <w:proofErr w:type="gramEnd"/>
      <w:r w:rsidRPr="00B83B3E">
        <w:t xml:space="preserve"> reasons.</w:t>
      </w:r>
      <w:r w:rsidR="00EE0CF4">
        <w:t xml:space="preserve"> </w:t>
      </w:r>
      <w:r w:rsidRPr="00B83B3E">
        <w:t>Upon receiving this message, the user should cancel the current task, close CAPRI, and sign on again.</w:t>
      </w:r>
      <w:r w:rsidR="00EE0CF4">
        <w:t xml:space="preserve"> </w:t>
      </w:r>
      <w:r w:rsidRPr="00B83B3E">
        <w:t>If the user receives this error message again, local IRM staff should be contacted for assistance.</w:t>
      </w:r>
    </w:p>
    <w:p w14:paraId="5C3CDDF8" w14:textId="77777777" w:rsidR="00D86AF8" w:rsidRPr="00B83B3E" w:rsidRDefault="00323BF1" w:rsidP="00345C0B">
      <w:pPr>
        <w:pStyle w:val="Body3PicCaption"/>
      </w:pPr>
      <w:r w:rsidRPr="00B83B3E">
        <w:drawing>
          <wp:inline distT="0" distB="0" distL="0" distR="0" wp14:anchorId="5C3CE2DD" wp14:editId="5C3CE2DE">
            <wp:extent cx="2028825" cy="1162050"/>
            <wp:effectExtent l="19050" t="19050" r="28575" b="19050"/>
            <wp:docPr id="258" name="Picture 183" descr="Description: Screen capture of CAPRI Message that &quot;A win32 APIfunction failed.&quot; This is a general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Description: Screen capture of CAPRI Message that &quot;A win32 APIfunction failed.&quot; This is a general error message."/>
                    <pic:cNvPicPr>
                      <a:picLocks noChangeAspect="1" noChangeArrowheads="1"/>
                    </pic:cNvPicPr>
                  </pic:nvPicPr>
                  <pic:blipFill>
                    <a:blip r:embed="rId296" cstate="print"/>
                    <a:srcRect/>
                    <a:stretch>
                      <a:fillRect/>
                    </a:stretch>
                  </pic:blipFill>
                  <pic:spPr bwMode="auto">
                    <a:xfrm>
                      <a:off x="0" y="0"/>
                      <a:ext cx="2028825" cy="1162050"/>
                    </a:xfrm>
                    <a:prstGeom prst="rect">
                      <a:avLst/>
                    </a:prstGeom>
                    <a:noFill/>
                    <a:ln w="6350" cmpd="sng">
                      <a:solidFill>
                        <a:srgbClr val="000000"/>
                      </a:solidFill>
                      <a:miter lim="800000"/>
                      <a:headEnd/>
                      <a:tailEnd/>
                    </a:ln>
                    <a:effectLst/>
                  </pic:spPr>
                </pic:pic>
              </a:graphicData>
            </a:graphic>
          </wp:inline>
        </w:drawing>
      </w:r>
    </w:p>
    <w:p w14:paraId="5C3CDDF9" w14:textId="1675A38C" w:rsidR="003F1478" w:rsidRPr="00B83B3E" w:rsidRDefault="003F1478" w:rsidP="00B52F9B">
      <w:pPr>
        <w:pStyle w:val="Caption"/>
        <w:rPr>
          <w:rFonts w:cs="Times New Roman"/>
        </w:rPr>
      </w:pPr>
      <w:bookmarkStart w:id="2188" w:name="_Ref514864622"/>
      <w:bookmarkStart w:id="2189" w:name="_Toc326149739"/>
      <w:bookmarkStart w:id="2190" w:name="_Toc278548312"/>
      <w:bookmarkStart w:id="2191" w:name="_Ref225320816"/>
      <w:bookmarkStart w:id="2192" w:name="_Ref406768767"/>
      <w:bookmarkStart w:id="2193" w:name="_Toc20827457"/>
      <w:r w:rsidRPr="00B83B3E">
        <w:rPr>
          <w:rFonts w:cs="Times New Roman"/>
        </w:rPr>
        <w:t xml:space="preserve">Figure </w:t>
      </w:r>
      <w:r w:rsidR="008D502E">
        <w:rPr>
          <w:rFonts w:cs="Times New Roman"/>
        </w:rPr>
        <w:fldChar w:fldCharType="begin"/>
      </w:r>
      <w:r w:rsidR="008D502E">
        <w:rPr>
          <w:rFonts w:cs="Times New Roman"/>
        </w:rPr>
        <w:instrText xml:space="preserve"> STYLEREF 1 \s </w:instrText>
      </w:r>
      <w:r w:rsidR="008D502E">
        <w:rPr>
          <w:rFonts w:cs="Times New Roman"/>
        </w:rPr>
        <w:fldChar w:fldCharType="separate"/>
      </w:r>
      <w:r w:rsidR="0081024B">
        <w:rPr>
          <w:rFonts w:cs="Times New Roman"/>
          <w:noProof/>
        </w:rPr>
        <w:t>3</w:t>
      </w:r>
      <w:r w:rsidR="008D502E">
        <w:rPr>
          <w:rFonts w:cs="Times New Roman"/>
        </w:rPr>
        <w:fldChar w:fldCharType="end"/>
      </w:r>
      <w:r w:rsidR="008D502E">
        <w:rPr>
          <w:rFonts w:cs="Times New Roman"/>
        </w:rPr>
        <w:noBreakHyphen/>
      </w:r>
      <w:r w:rsidR="008D502E">
        <w:rPr>
          <w:rFonts w:cs="Times New Roman"/>
        </w:rPr>
        <w:fldChar w:fldCharType="begin"/>
      </w:r>
      <w:r w:rsidR="008D502E">
        <w:rPr>
          <w:rFonts w:cs="Times New Roman"/>
        </w:rPr>
        <w:instrText xml:space="preserve"> SEQ Figure \* ARABIC \s 1 </w:instrText>
      </w:r>
      <w:r w:rsidR="008D502E">
        <w:rPr>
          <w:rFonts w:cs="Times New Roman"/>
        </w:rPr>
        <w:fldChar w:fldCharType="separate"/>
      </w:r>
      <w:r w:rsidR="0081024B">
        <w:rPr>
          <w:rFonts w:cs="Times New Roman"/>
          <w:noProof/>
        </w:rPr>
        <w:t>9</w:t>
      </w:r>
      <w:r w:rsidR="008D502E">
        <w:rPr>
          <w:rFonts w:cs="Times New Roman"/>
        </w:rPr>
        <w:fldChar w:fldCharType="end"/>
      </w:r>
      <w:bookmarkEnd w:id="2188"/>
      <w:r w:rsidR="00550197">
        <w:rPr>
          <w:rFonts w:cs="Times New Roman"/>
        </w:rPr>
        <w:t>. CAPRI Login Error Message.</w:t>
      </w:r>
      <w:bookmarkEnd w:id="2189"/>
      <w:bookmarkEnd w:id="2190"/>
      <w:bookmarkEnd w:id="2191"/>
      <w:bookmarkEnd w:id="2192"/>
      <w:bookmarkEnd w:id="2193"/>
    </w:p>
    <w:p w14:paraId="5C3CDDFA" w14:textId="77777777" w:rsidR="00B73010" w:rsidRPr="00B83B3E" w:rsidRDefault="00B73010" w:rsidP="00113C7E">
      <w:bookmarkStart w:id="2194" w:name="_Toc146086705"/>
      <w:bookmarkStart w:id="2195" w:name="_Toc278187884"/>
    </w:p>
    <w:p w14:paraId="65B9534C" w14:textId="553C3AE7" w:rsidR="0082750D" w:rsidRPr="00B83B3E" w:rsidRDefault="0082750D" w:rsidP="00963CDD">
      <w:pPr>
        <w:pStyle w:val="Heading2"/>
        <w:rPr>
          <w:lang w:eastAsia="ko-KR"/>
        </w:rPr>
      </w:pPr>
      <w:bookmarkStart w:id="2196" w:name="_Toc20827593"/>
      <w:bookmarkStart w:id="2197" w:name="_Toc508873726"/>
      <w:bookmarkStart w:id="2198" w:name="_Toc508875076"/>
      <w:bookmarkStart w:id="2199" w:name="_Toc508875930"/>
      <w:r w:rsidRPr="00B83B3E">
        <w:t>Error Message displayed for GUI version of CAPRI</w:t>
      </w:r>
      <w:bookmarkEnd w:id="2196"/>
      <w:r w:rsidRPr="00B83B3E">
        <w:t xml:space="preserve"> </w:t>
      </w:r>
      <w:bookmarkEnd w:id="2197"/>
      <w:bookmarkEnd w:id="2198"/>
      <w:bookmarkEnd w:id="2199"/>
    </w:p>
    <w:p w14:paraId="52176944" w14:textId="707D16B6" w:rsidR="00AD2DC4" w:rsidRPr="00B83B3E" w:rsidRDefault="00AD2DC4" w:rsidP="00AD2DC4">
      <w:bookmarkStart w:id="2200" w:name="_Hlk356682"/>
      <w:r>
        <w:t xml:space="preserve">An error message is displayed for GUI version of CAPRI </w:t>
      </w:r>
      <w:r w:rsidRPr="00B83B3E">
        <w:t xml:space="preserve">that does not match the current version of the </w:t>
      </w:r>
      <w:proofErr w:type="spellStart"/>
      <w:r w:rsidRPr="00B83B3E">
        <w:t>VistA</w:t>
      </w:r>
      <w:proofErr w:type="spellEnd"/>
      <w:r w:rsidRPr="00B83B3E">
        <w:t xml:space="preserve"> patch</w:t>
      </w:r>
      <w:r>
        <w:t>.</w:t>
      </w:r>
    </w:p>
    <w:p w14:paraId="3D6703BE" w14:textId="77777777" w:rsidR="007E3E12" w:rsidRPr="004B4A01" w:rsidRDefault="007E3E12" w:rsidP="007E3E12">
      <w:pPr>
        <w:tabs>
          <w:tab w:val="left" w:pos="1541"/>
        </w:tabs>
        <w:spacing w:before="55"/>
        <w:ind w:left="432" w:right="475"/>
        <w:rPr>
          <w:b/>
          <w:spacing w:val="-1"/>
        </w:rPr>
      </w:pPr>
      <w:r w:rsidRPr="004B4A01">
        <w:rPr>
          <w:b/>
          <w:spacing w:val="-1"/>
        </w:rPr>
        <w:t xml:space="preserve">CAPRI </w:t>
      </w:r>
      <w:proofErr w:type="spellStart"/>
      <w:r w:rsidRPr="004B4A01">
        <w:rPr>
          <w:b/>
          <w:spacing w:val="-1"/>
        </w:rPr>
        <w:t>VistA</w:t>
      </w:r>
      <w:proofErr w:type="spellEnd"/>
      <w:r w:rsidRPr="004B4A01">
        <w:rPr>
          <w:b/>
          <w:spacing w:val="-1"/>
        </w:rPr>
        <w:t xml:space="preserve"> and GUI Enhancements – Software Versioning Messages</w:t>
      </w:r>
    </w:p>
    <w:p w14:paraId="34077600" w14:textId="77777777" w:rsidR="007E3E12" w:rsidRPr="004B4A01" w:rsidRDefault="007E3E12" w:rsidP="007E3E12">
      <w:pPr>
        <w:tabs>
          <w:tab w:val="left" w:pos="2981"/>
        </w:tabs>
        <w:ind w:left="432" w:right="446"/>
      </w:pPr>
      <w:r w:rsidRPr="004B4A01">
        <w:rPr>
          <w:spacing w:val="1"/>
        </w:rPr>
        <w:t>For GUI</w:t>
      </w:r>
      <w:r w:rsidRPr="004B4A01">
        <w:rPr>
          <w:spacing w:val="-4"/>
        </w:rPr>
        <w:t xml:space="preserve"> </w:t>
      </w:r>
      <w:r w:rsidRPr="004B4A01">
        <w:rPr>
          <w:spacing w:val="-1"/>
        </w:rPr>
        <w:t>versions</w:t>
      </w:r>
      <w:r w:rsidRPr="004B4A01">
        <w:t xml:space="preserve"> of</w:t>
      </w:r>
      <w:r w:rsidRPr="004B4A01">
        <w:rPr>
          <w:spacing w:val="-1"/>
        </w:rPr>
        <w:t xml:space="preserve"> the </w:t>
      </w:r>
      <w:r w:rsidRPr="004B4A01">
        <w:rPr>
          <w:spacing w:val="1"/>
        </w:rPr>
        <w:t>CAPRI application</w:t>
      </w:r>
      <w:r w:rsidRPr="004B4A01">
        <w:rPr>
          <w:spacing w:val="-6"/>
        </w:rPr>
        <w:t xml:space="preserve"> </w:t>
      </w:r>
      <w:r w:rsidRPr="004B4A01">
        <w:t xml:space="preserve">that </w:t>
      </w:r>
      <w:r w:rsidRPr="004B4A01">
        <w:rPr>
          <w:spacing w:val="-1"/>
        </w:rPr>
        <w:t>do</w:t>
      </w:r>
      <w:r w:rsidRPr="004B4A01">
        <w:rPr>
          <w:spacing w:val="36"/>
        </w:rPr>
        <w:t xml:space="preserve"> </w:t>
      </w:r>
      <w:r w:rsidRPr="004B4A01">
        <w:t xml:space="preserve">not </w:t>
      </w:r>
      <w:r w:rsidRPr="004B4A01">
        <w:rPr>
          <w:spacing w:val="-1"/>
        </w:rPr>
        <w:t>match</w:t>
      </w:r>
      <w:r w:rsidRPr="004B4A01">
        <w:t xml:space="preserve"> the</w:t>
      </w:r>
      <w:r w:rsidRPr="004B4A01">
        <w:rPr>
          <w:spacing w:val="-1"/>
        </w:rPr>
        <w:t xml:space="preserve"> current</w:t>
      </w:r>
      <w:r w:rsidRPr="004B4A01">
        <w:t xml:space="preserve"> version of the</w:t>
      </w:r>
      <w:r w:rsidRPr="004B4A01">
        <w:rPr>
          <w:spacing w:val="-2"/>
        </w:rPr>
        <w:t xml:space="preserve"> </w:t>
      </w:r>
      <w:proofErr w:type="spellStart"/>
      <w:r w:rsidRPr="004B4A01">
        <w:t>VistA</w:t>
      </w:r>
      <w:proofErr w:type="spellEnd"/>
      <w:r w:rsidRPr="004B4A01">
        <w:t xml:space="preserve"> </w:t>
      </w:r>
      <w:r w:rsidRPr="004B4A01">
        <w:rPr>
          <w:spacing w:val="-1"/>
        </w:rPr>
        <w:t>patch,</w:t>
      </w:r>
      <w:r w:rsidRPr="004B4A01">
        <w:t xml:space="preserve"> a </w:t>
      </w:r>
      <w:r w:rsidRPr="004B4A01">
        <w:rPr>
          <w:spacing w:val="-1"/>
        </w:rPr>
        <w:t>message displays that the software does not match what is running on the Vista server and</w:t>
      </w:r>
      <w:r w:rsidRPr="004B4A01">
        <w:rPr>
          <w:spacing w:val="37"/>
        </w:rPr>
        <w:t xml:space="preserve"> </w:t>
      </w:r>
      <w:r w:rsidRPr="004B4A01">
        <w:t>a seven (7)-day grace period is in effect for the user to update the client software:</w:t>
      </w:r>
    </w:p>
    <w:p w14:paraId="1D46C002" w14:textId="77777777" w:rsidR="007E3E12" w:rsidRPr="004B4A01" w:rsidRDefault="007E3E12" w:rsidP="007E3E12">
      <w:pPr>
        <w:tabs>
          <w:tab w:val="left" w:pos="2981"/>
        </w:tabs>
        <w:ind w:left="434" w:right="446"/>
        <w:rPr>
          <w:b/>
        </w:rPr>
      </w:pPr>
      <w:r w:rsidRPr="004B4A01">
        <w:rPr>
          <w:b/>
        </w:rPr>
        <w:t xml:space="preserve">Example Message: </w:t>
      </w:r>
    </w:p>
    <w:p w14:paraId="3E40D6AE" w14:textId="48ECD0BF" w:rsidR="007E3E12" w:rsidRPr="004B4A01" w:rsidRDefault="007E3E12" w:rsidP="5B01E609">
      <w:pPr>
        <w:tabs>
          <w:tab w:val="left" w:pos="2261"/>
        </w:tabs>
        <w:spacing w:line="293" w:lineRule="exact"/>
        <w:ind w:left="434"/>
        <w:rPr>
          <w:i/>
          <w:iCs/>
        </w:rPr>
      </w:pPr>
      <w:r w:rsidRPr="004B4A01">
        <w:rPr>
          <w:i/>
          <w:iCs/>
        </w:rPr>
        <w:t>Your</w:t>
      </w:r>
      <w:r w:rsidRPr="004B4A01">
        <w:rPr>
          <w:i/>
          <w:iCs/>
          <w:spacing w:val="-2"/>
        </w:rPr>
        <w:t xml:space="preserve"> </w:t>
      </w:r>
      <w:r w:rsidRPr="004B4A01">
        <w:rPr>
          <w:i/>
          <w:iCs/>
          <w:spacing w:val="-1"/>
        </w:rPr>
        <w:t>client</w:t>
      </w:r>
      <w:r w:rsidRPr="004B4A01">
        <w:rPr>
          <w:i/>
          <w:iCs/>
        </w:rPr>
        <w:t xml:space="preserve"> software</w:t>
      </w:r>
      <w:r w:rsidRPr="004B4A01">
        <w:rPr>
          <w:i/>
          <w:iCs/>
          <w:spacing w:val="-2"/>
        </w:rPr>
        <w:t xml:space="preserve"> </w:t>
      </w:r>
      <w:r w:rsidRPr="004B4A01">
        <w:rPr>
          <w:i/>
          <w:iCs/>
        </w:rPr>
        <w:t xml:space="preserve">does not match the </w:t>
      </w:r>
      <w:r w:rsidRPr="004B4A01">
        <w:rPr>
          <w:i/>
          <w:iCs/>
          <w:spacing w:val="-1"/>
        </w:rPr>
        <w:t>server</w:t>
      </w:r>
      <w:r w:rsidRPr="004B4A01">
        <w:rPr>
          <w:i/>
          <w:iCs/>
        </w:rPr>
        <w:t xml:space="preserve"> on</w:t>
      </w:r>
      <w:r w:rsidRPr="004B4A01">
        <w:rPr>
          <w:i/>
          <w:iCs/>
          <w:spacing w:val="1"/>
        </w:rPr>
        <w:t xml:space="preserve"> </w:t>
      </w:r>
      <w:proofErr w:type="spellStart"/>
      <w:r w:rsidRPr="004B4A01">
        <w:rPr>
          <w:i/>
          <w:iCs/>
        </w:rPr>
        <w:t>VistA</w:t>
      </w:r>
      <w:proofErr w:type="spellEnd"/>
      <w:r w:rsidRPr="004B4A01">
        <w:rPr>
          <w:i/>
          <w:iCs/>
        </w:rPr>
        <w:t xml:space="preserve">. </w:t>
      </w:r>
      <w:r w:rsidRPr="004B4A01">
        <w:rPr>
          <w:i/>
          <w:iCs/>
          <w:spacing w:val="-1"/>
        </w:rPr>
        <w:t>Please contact</w:t>
      </w:r>
      <w:r w:rsidRPr="004B4A01">
        <w:rPr>
          <w:i/>
          <w:iCs/>
          <w:spacing w:val="5"/>
        </w:rPr>
        <w:t xml:space="preserve"> </w:t>
      </w:r>
      <w:r w:rsidRPr="004B4A01">
        <w:rPr>
          <w:i/>
          <w:iCs/>
          <w:spacing w:val="-2"/>
        </w:rPr>
        <w:t>IRM</w:t>
      </w:r>
      <w:r w:rsidRPr="004B4A01">
        <w:rPr>
          <w:i/>
          <w:iCs/>
        </w:rPr>
        <w:t xml:space="preserve"> for </w:t>
      </w:r>
      <w:r w:rsidRPr="004B4A01">
        <w:rPr>
          <w:i/>
          <w:iCs/>
          <w:spacing w:val="-1"/>
        </w:rPr>
        <w:t xml:space="preserve">assistance. </w:t>
      </w:r>
      <w:proofErr w:type="spellStart"/>
      <w:r w:rsidRPr="004B4A01">
        <w:rPr>
          <w:i/>
          <w:iCs/>
        </w:rPr>
        <w:t>VistA</w:t>
      </w:r>
      <w:proofErr w:type="spellEnd"/>
      <w:r w:rsidRPr="004B4A01">
        <w:rPr>
          <w:i/>
          <w:iCs/>
        </w:rPr>
        <w:t xml:space="preserve"> is running</w:t>
      </w:r>
      <w:r w:rsidRPr="004B4A01">
        <w:rPr>
          <w:i/>
          <w:iCs/>
          <w:spacing w:val="-3"/>
        </w:rPr>
        <w:t xml:space="preserve"> </w:t>
      </w:r>
      <w:r w:rsidRPr="004B4A01">
        <w:rPr>
          <w:i/>
          <w:iCs/>
        </w:rPr>
        <w:t>DVBA</w:t>
      </w:r>
      <w:r w:rsidRPr="004B4A01">
        <w:rPr>
          <w:i/>
          <w:iCs/>
          <w:spacing w:val="-4"/>
        </w:rPr>
        <w:t>*</w:t>
      </w:r>
      <w:r w:rsidRPr="004B4A01">
        <w:rPr>
          <w:i/>
          <w:iCs/>
        </w:rPr>
        <w:t>2.7*209</w:t>
      </w:r>
      <w:r w:rsidR="00D33CED" w:rsidRPr="004B4A01">
        <w:rPr>
          <w:i/>
          <w:iCs/>
        </w:rPr>
        <w:t>.</w:t>
      </w:r>
      <w:r w:rsidRPr="004B4A01">
        <w:rPr>
          <w:i/>
          <w:iCs/>
        </w:rPr>
        <w:t>1</w:t>
      </w:r>
    </w:p>
    <w:p w14:paraId="2096E05D" w14:textId="2BA1086D" w:rsidR="00B54108" w:rsidRPr="004B4A01" w:rsidRDefault="00B54108" w:rsidP="007E3E12">
      <w:pPr>
        <w:tabs>
          <w:tab w:val="left" w:pos="2261"/>
        </w:tabs>
        <w:spacing w:line="293" w:lineRule="exact"/>
        <w:ind w:left="434"/>
        <w:rPr>
          <w:i/>
        </w:rPr>
      </w:pPr>
      <w:r w:rsidRPr="004B4A01">
        <w:rPr>
          <w:i/>
        </w:rPr>
        <w:t xml:space="preserve">Your access using this version will be denied after 11/18/2019 [example </w:t>
      </w:r>
      <w:r w:rsidR="00D216B0" w:rsidRPr="004B4A01">
        <w:rPr>
          <w:i/>
        </w:rPr>
        <w:t xml:space="preserve">7-day </w:t>
      </w:r>
      <w:r w:rsidRPr="004B4A01">
        <w:rPr>
          <w:i/>
        </w:rPr>
        <w:t>grace period date]</w:t>
      </w:r>
    </w:p>
    <w:p w14:paraId="5878B5C3" w14:textId="27D73E97" w:rsidR="007E3E12" w:rsidRPr="004B4A01" w:rsidRDefault="007E3E12" w:rsidP="007E3E12">
      <w:pPr>
        <w:spacing w:before="132"/>
        <w:ind w:firstLine="720"/>
        <w:rPr>
          <w:b/>
          <w:spacing w:val="-1"/>
        </w:rPr>
      </w:pPr>
      <w:r w:rsidRPr="004B4A01">
        <w:rPr>
          <w:b/>
          <w:spacing w:val="-1"/>
        </w:rPr>
        <w:t>Example</w:t>
      </w:r>
      <w:r w:rsidRPr="004B4A01">
        <w:rPr>
          <w:b/>
        </w:rPr>
        <w:t xml:space="preserve"> of </w:t>
      </w:r>
      <w:r w:rsidRPr="004B4A01">
        <w:rPr>
          <w:b/>
          <w:spacing w:val="-1"/>
        </w:rPr>
        <w:t>Message</w:t>
      </w:r>
      <w:r w:rsidRPr="004B4A01">
        <w:rPr>
          <w:b/>
        </w:rPr>
        <w:t xml:space="preserve"> Displayed in </w:t>
      </w:r>
      <w:r w:rsidRPr="004B4A01">
        <w:rPr>
          <w:b/>
          <w:spacing w:val="-1"/>
        </w:rPr>
        <w:t>the GUI</w:t>
      </w:r>
    </w:p>
    <w:p w14:paraId="7876D317" w14:textId="77777777" w:rsidR="00B54108" w:rsidRPr="00D6777E" w:rsidRDefault="00B54108" w:rsidP="007E3E12">
      <w:pPr>
        <w:spacing w:before="132"/>
        <w:ind w:firstLine="720"/>
        <w:rPr>
          <w:b/>
          <w:spacing w:val="-1"/>
          <w:highlight w:val="yellow"/>
        </w:rPr>
      </w:pPr>
    </w:p>
    <w:p w14:paraId="29E1F0E7" w14:textId="09D4C7CA" w:rsidR="007E3E12" w:rsidRDefault="00B54108" w:rsidP="007E3E12">
      <w:pPr>
        <w:ind w:left="360"/>
        <w:rPr>
          <w:b/>
          <w:bCs/>
          <w:highlight w:val="yellow"/>
        </w:rPr>
      </w:pPr>
      <w:r>
        <w:rPr>
          <w:b/>
          <w:bCs/>
          <w:noProof/>
        </w:rPr>
        <w:lastRenderedPageBreak/>
        <w:drawing>
          <wp:inline distT="0" distB="0" distL="0" distR="0" wp14:anchorId="4708EE8E" wp14:editId="1A199A0F">
            <wp:extent cx="5943600" cy="1283970"/>
            <wp:effectExtent l="0" t="0" r="0" b="0"/>
            <wp:docPr id="51" name="Picture 51" descr="GUI Software Version alert Mess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ceperiodwarning-1.png"/>
                    <pic:cNvPicPr/>
                  </pic:nvPicPr>
                  <pic:blipFill>
                    <a:blip r:embed="rId297">
                      <a:extLst>
                        <a:ext uri="{28A0092B-C50C-407E-A947-70E740481C1C}">
                          <a14:useLocalDpi xmlns:a14="http://schemas.microsoft.com/office/drawing/2010/main" val="0"/>
                        </a:ext>
                      </a:extLst>
                    </a:blip>
                    <a:stretch>
                      <a:fillRect/>
                    </a:stretch>
                  </pic:blipFill>
                  <pic:spPr>
                    <a:xfrm>
                      <a:off x="0" y="0"/>
                      <a:ext cx="5943600" cy="1283970"/>
                    </a:xfrm>
                    <a:prstGeom prst="rect">
                      <a:avLst/>
                    </a:prstGeom>
                  </pic:spPr>
                </pic:pic>
              </a:graphicData>
            </a:graphic>
          </wp:inline>
        </w:drawing>
      </w:r>
    </w:p>
    <w:p w14:paraId="1341E826" w14:textId="16570D5B" w:rsidR="0080080A" w:rsidRPr="00B83B3E" w:rsidRDefault="0080080A" w:rsidP="0080080A">
      <w:pPr>
        <w:pStyle w:val="Caption"/>
        <w:ind w:left="360"/>
        <w:rPr>
          <w:rFonts w:cs="Times New Roman"/>
        </w:rPr>
      </w:pPr>
      <w:bookmarkStart w:id="2201" w:name="_Toc20827458"/>
      <w:r w:rsidRPr="00B83B3E">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sidR="0081024B">
        <w:rPr>
          <w:rFonts w:cs="Times New Roman"/>
          <w:noProof/>
        </w:rPr>
        <w:t>3</w:t>
      </w:r>
      <w:r>
        <w:rPr>
          <w:rFonts w:cs="Times New Roman"/>
        </w:rPr>
        <w:fldChar w:fldCharType="end"/>
      </w:r>
      <w:r>
        <w:rPr>
          <w:rFonts w:cs="Times New Roman"/>
        </w:rPr>
        <w:noBreakHyphen/>
      </w:r>
      <w:r>
        <w:rPr>
          <w:rFonts w:cs="Times New Roman"/>
        </w:rPr>
        <w:fldChar w:fldCharType="begin"/>
      </w:r>
      <w:r>
        <w:rPr>
          <w:rFonts w:cs="Times New Roman"/>
        </w:rPr>
        <w:instrText xml:space="preserve"> SEQ Figure \* ARABIC \s 1 </w:instrText>
      </w:r>
      <w:r>
        <w:rPr>
          <w:rFonts w:cs="Times New Roman"/>
        </w:rPr>
        <w:fldChar w:fldCharType="separate"/>
      </w:r>
      <w:r w:rsidR="0081024B">
        <w:rPr>
          <w:rFonts w:cs="Times New Roman"/>
          <w:noProof/>
        </w:rPr>
        <w:t>10</w:t>
      </w:r>
      <w:r>
        <w:rPr>
          <w:rFonts w:cs="Times New Roman"/>
        </w:rPr>
        <w:fldChar w:fldCharType="end"/>
      </w:r>
      <w:r>
        <w:rPr>
          <w:rFonts w:cs="Times New Roman"/>
        </w:rPr>
        <w:t>a. Software Version Error Message 1.</w:t>
      </w:r>
      <w:bookmarkEnd w:id="2201"/>
    </w:p>
    <w:p w14:paraId="5BE39972" w14:textId="77777777" w:rsidR="007E3E12" w:rsidRPr="004B4A01" w:rsidRDefault="007E3E12" w:rsidP="007E3E12">
      <w:pPr>
        <w:tabs>
          <w:tab w:val="left" w:pos="2981"/>
        </w:tabs>
        <w:spacing w:line="274" w:lineRule="exact"/>
        <w:ind w:left="331" w:right="720"/>
        <w:rPr>
          <w:spacing w:val="-1"/>
        </w:rPr>
      </w:pPr>
      <w:r w:rsidRPr="004B4A01">
        <w:rPr>
          <w:spacing w:val="-1"/>
        </w:rPr>
        <w:t xml:space="preserve">If the user fails to update the client software within the </w:t>
      </w:r>
      <w:r w:rsidRPr="004B4A01">
        <w:t>seven (7)-day grace period, message below displays:</w:t>
      </w:r>
    </w:p>
    <w:p w14:paraId="458287DA" w14:textId="77777777" w:rsidR="007E3E12" w:rsidRPr="004B4A01" w:rsidRDefault="007E3E12" w:rsidP="007E3E12">
      <w:pPr>
        <w:ind w:left="360"/>
        <w:rPr>
          <w:b/>
        </w:rPr>
      </w:pPr>
      <w:r w:rsidRPr="004B4A01">
        <w:rPr>
          <w:b/>
        </w:rPr>
        <w:t>Example Message:</w:t>
      </w:r>
    </w:p>
    <w:p w14:paraId="3BA27D14" w14:textId="0B3DE8EA" w:rsidR="007E3E12" w:rsidRPr="004B4A01" w:rsidRDefault="007E3E12" w:rsidP="5B01E609">
      <w:pPr>
        <w:ind w:left="360"/>
        <w:rPr>
          <w:b/>
          <w:bCs/>
          <w:i/>
          <w:iCs/>
        </w:rPr>
      </w:pPr>
      <w:r w:rsidRPr="004B4A01">
        <w:rPr>
          <w:i/>
          <w:iCs/>
        </w:rPr>
        <w:t>Your client</w:t>
      </w:r>
      <w:r w:rsidRPr="004B4A01">
        <w:rPr>
          <w:b/>
          <w:bCs/>
          <w:i/>
          <w:iCs/>
        </w:rPr>
        <w:t xml:space="preserve"> </w:t>
      </w:r>
      <w:r w:rsidRPr="004B4A01">
        <w:rPr>
          <w:i/>
          <w:iCs/>
        </w:rPr>
        <w:t xml:space="preserve">software does not match the </w:t>
      </w:r>
      <w:r w:rsidRPr="004B4A01">
        <w:rPr>
          <w:i/>
          <w:iCs/>
          <w:spacing w:val="-1"/>
        </w:rPr>
        <w:t>server</w:t>
      </w:r>
      <w:r w:rsidRPr="004B4A01">
        <w:rPr>
          <w:i/>
          <w:iCs/>
        </w:rPr>
        <w:t xml:space="preserve"> on</w:t>
      </w:r>
      <w:r w:rsidRPr="004B4A01">
        <w:rPr>
          <w:i/>
          <w:iCs/>
          <w:spacing w:val="1"/>
        </w:rPr>
        <w:t xml:space="preserve"> </w:t>
      </w:r>
      <w:proofErr w:type="spellStart"/>
      <w:r w:rsidRPr="004B4A01">
        <w:rPr>
          <w:i/>
          <w:iCs/>
        </w:rPr>
        <w:t>VistA</w:t>
      </w:r>
      <w:proofErr w:type="spellEnd"/>
      <w:r w:rsidRPr="004B4A01">
        <w:rPr>
          <w:i/>
          <w:iCs/>
        </w:rPr>
        <w:t xml:space="preserve">. </w:t>
      </w:r>
      <w:r w:rsidRPr="004B4A01">
        <w:rPr>
          <w:i/>
          <w:iCs/>
          <w:spacing w:val="-1"/>
        </w:rPr>
        <w:t>Please contact</w:t>
      </w:r>
      <w:r w:rsidRPr="004B4A01">
        <w:rPr>
          <w:i/>
          <w:iCs/>
          <w:spacing w:val="5"/>
        </w:rPr>
        <w:t xml:space="preserve"> </w:t>
      </w:r>
      <w:r w:rsidRPr="004B4A01">
        <w:rPr>
          <w:i/>
          <w:iCs/>
          <w:spacing w:val="-2"/>
        </w:rPr>
        <w:t>IRM</w:t>
      </w:r>
      <w:r w:rsidRPr="004B4A01">
        <w:rPr>
          <w:i/>
          <w:iCs/>
        </w:rPr>
        <w:t xml:space="preserve"> for </w:t>
      </w:r>
      <w:r w:rsidRPr="004B4A01">
        <w:rPr>
          <w:i/>
          <w:iCs/>
          <w:spacing w:val="-1"/>
        </w:rPr>
        <w:t xml:space="preserve">assistance. </w:t>
      </w:r>
      <w:proofErr w:type="spellStart"/>
      <w:r w:rsidRPr="004B4A01">
        <w:rPr>
          <w:i/>
          <w:iCs/>
        </w:rPr>
        <w:t>VistA</w:t>
      </w:r>
      <w:proofErr w:type="spellEnd"/>
      <w:r w:rsidRPr="004B4A01">
        <w:rPr>
          <w:i/>
          <w:iCs/>
        </w:rPr>
        <w:t xml:space="preserve"> is running</w:t>
      </w:r>
      <w:r w:rsidRPr="004B4A01">
        <w:rPr>
          <w:i/>
          <w:iCs/>
          <w:spacing w:val="-3"/>
        </w:rPr>
        <w:t xml:space="preserve"> </w:t>
      </w:r>
      <w:r w:rsidRPr="004B4A01">
        <w:rPr>
          <w:i/>
          <w:iCs/>
        </w:rPr>
        <w:t>DVBA</w:t>
      </w:r>
      <w:r w:rsidRPr="004B4A01">
        <w:rPr>
          <w:i/>
          <w:iCs/>
          <w:spacing w:val="-4"/>
        </w:rPr>
        <w:t>*</w:t>
      </w:r>
      <w:r w:rsidRPr="004B4A01">
        <w:rPr>
          <w:i/>
          <w:iCs/>
        </w:rPr>
        <w:t>2.7*209</w:t>
      </w:r>
      <w:r w:rsidR="00242915" w:rsidRPr="004B4A01">
        <w:rPr>
          <w:i/>
          <w:iCs/>
        </w:rPr>
        <w:t>.1</w:t>
      </w:r>
    </w:p>
    <w:p w14:paraId="63A53BA9" w14:textId="77777777" w:rsidR="007E3E12" w:rsidRPr="004B4A01" w:rsidRDefault="007E3E12" w:rsidP="007E3E12">
      <w:pPr>
        <w:spacing w:before="132"/>
        <w:ind w:left="360" w:firstLine="360"/>
      </w:pPr>
      <w:r w:rsidRPr="004B4A01">
        <w:rPr>
          <w:b/>
          <w:spacing w:val="-1"/>
        </w:rPr>
        <w:t>Example</w:t>
      </w:r>
      <w:r w:rsidRPr="004B4A01">
        <w:rPr>
          <w:b/>
        </w:rPr>
        <w:t xml:space="preserve"> of </w:t>
      </w:r>
      <w:r w:rsidRPr="004B4A01">
        <w:rPr>
          <w:b/>
          <w:spacing w:val="-1"/>
        </w:rPr>
        <w:t>Message</w:t>
      </w:r>
      <w:r w:rsidRPr="004B4A01">
        <w:rPr>
          <w:b/>
        </w:rPr>
        <w:t xml:space="preserve"> Displayed in </w:t>
      </w:r>
      <w:r w:rsidRPr="004B4A01">
        <w:rPr>
          <w:b/>
          <w:spacing w:val="-1"/>
        </w:rPr>
        <w:t>the GUI</w:t>
      </w:r>
    </w:p>
    <w:p w14:paraId="54EEA29A" w14:textId="558D3B30" w:rsidR="007E3E12" w:rsidRDefault="007E3E12" w:rsidP="007E3E12">
      <w:pPr>
        <w:ind w:left="360"/>
        <w:rPr>
          <w:b/>
          <w:bCs/>
          <w:sz w:val="20"/>
          <w:szCs w:val="20"/>
          <w:highlight w:val="yellow"/>
        </w:rPr>
      </w:pPr>
      <w:r w:rsidRPr="00D6777E">
        <w:rPr>
          <w:noProof/>
          <w:highlight w:val="yellow"/>
        </w:rPr>
        <w:drawing>
          <wp:inline distT="0" distB="0" distL="0" distR="0" wp14:anchorId="631BB856" wp14:editId="18517306">
            <wp:extent cx="5943600" cy="1019175"/>
            <wp:effectExtent l="0" t="0" r="0" b="9525"/>
            <wp:docPr id="5" name="Picture 5" descr="GUI Software Version alert Message 2"/>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98"/>
                    <a:stretch>
                      <a:fillRect/>
                    </a:stretch>
                  </pic:blipFill>
                  <pic:spPr>
                    <a:xfrm>
                      <a:off x="0" y="0"/>
                      <a:ext cx="5943600" cy="1019175"/>
                    </a:xfrm>
                    <a:prstGeom prst="rect">
                      <a:avLst/>
                    </a:prstGeom>
                  </pic:spPr>
                </pic:pic>
              </a:graphicData>
            </a:graphic>
          </wp:inline>
        </w:drawing>
      </w:r>
    </w:p>
    <w:p w14:paraId="359E1ADF" w14:textId="17B4D259" w:rsidR="0080080A" w:rsidRPr="00B83B3E" w:rsidRDefault="0080080A" w:rsidP="0080080A">
      <w:pPr>
        <w:pStyle w:val="Caption"/>
        <w:ind w:left="360"/>
        <w:rPr>
          <w:rFonts w:cs="Times New Roman"/>
        </w:rPr>
      </w:pPr>
      <w:r w:rsidRPr="00B83B3E">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sidR="0081024B">
        <w:rPr>
          <w:rFonts w:cs="Times New Roman"/>
          <w:noProof/>
        </w:rPr>
        <w:t>3</w:t>
      </w:r>
      <w:r>
        <w:rPr>
          <w:rFonts w:cs="Times New Roman"/>
        </w:rPr>
        <w:fldChar w:fldCharType="end"/>
      </w:r>
      <w:r>
        <w:rPr>
          <w:rFonts w:cs="Times New Roman"/>
        </w:rPr>
        <w:noBreakHyphen/>
      </w:r>
      <w:r w:rsidR="003C033F">
        <w:rPr>
          <w:rFonts w:cs="Times New Roman"/>
        </w:rPr>
        <w:t>10</w:t>
      </w:r>
      <w:r>
        <w:rPr>
          <w:rFonts w:cs="Times New Roman"/>
        </w:rPr>
        <w:t>b. Software Version Error Message 2.</w:t>
      </w:r>
    </w:p>
    <w:p w14:paraId="61E0D079" w14:textId="77777777" w:rsidR="007E3E12" w:rsidRPr="004B4A01" w:rsidRDefault="007E3E12" w:rsidP="007E3E12">
      <w:pPr>
        <w:tabs>
          <w:tab w:val="left" w:pos="2981"/>
        </w:tabs>
        <w:ind w:left="360" w:right="582"/>
        <w:rPr>
          <w:spacing w:val="-1"/>
        </w:rPr>
      </w:pPr>
      <w:r w:rsidRPr="004B4A01">
        <w:rPr>
          <w:spacing w:val="-1"/>
        </w:rPr>
        <w:t>Pressing OK at the screen above will display the message below:</w:t>
      </w:r>
    </w:p>
    <w:p w14:paraId="08AAACB1" w14:textId="77777777" w:rsidR="007E3E12" w:rsidRPr="004B4A01" w:rsidRDefault="007E3E12" w:rsidP="007E3E12">
      <w:pPr>
        <w:tabs>
          <w:tab w:val="left" w:pos="2981"/>
        </w:tabs>
        <w:ind w:left="360" w:right="582"/>
        <w:rPr>
          <w:spacing w:val="-1"/>
        </w:rPr>
      </w:pPr>
    </w:p>
    <w:p w14:paraId="16AFCA03" w14:textId="77777777" w:rsidR="007E3E12" w:rsidRPr="004B4A01" w:rsidRDefault="007E3E12" w:rsidP="007E3E12">
      <w:pPr>
        <w:ind w:left="360"/>
        <w:rPr>
          <w:b/>
        </w:rPr>
      </w:pPr>
      <w:r w:rsidRPr="004B4A01">
        <w:rPr>
          <w:b/>
        </w:rPr>
        <w:t>Example Message:</w:t>
      </w:r>
    </w:p>
    <w:p w14:paraId="70E5820B" w14:textId="58081A20" w:rsidR="007E3E12" w:rsidRPr="004B4A01" w:rsidRDefault="007E3E12" w:rsidP="5B01E609">
      <w:pPr>
        <w:tabs>
          <w:tab w:val="left" w:pos="2981"/>
        </w:tabs>
        <w:ind w:left="360" w:right="582"/>
        <w:rPr>
          <w:i/>
          <w:iCs/>
        </w:rPr>
      </w:pPr>
      <w:r w:rsidRPr="004B4A01">
        <w:rPr>
          <w:i/>
          <w:iCs/>
        </w:rPr>
        <w:t>Versions of CAPRI prior to DVBA</w:t>
      </w:r>
      <w:r w:rsidRPr="004B4A01">
        <w:rPr>
          <w:i/>
          <w:iCs/>
          <w:spacing w:val="-4"/>
        </w:rPr>
        <w:t>*</w:t>
      </w:r>
      <w:r w:rsidRPr="004B4A01">
        <w:rPr>
          <w:i/>
          <w:iCs/>
        </w:rPr>
        <w:t>2.7*</w:t>
      </w:r>
      <w:r w:rsidR="004841BD">
        <w:rPr>
          <w:i/>
          <w:iCs/>
        </w:rPr>
        <w:t>212.7</w:t>
      </w:r>
      <w:r w:rsidRPr="004B4A01">
        <w:rPr>
          <w:i/>
          <w:iCs/>
        </w:rPr>
        <w:t xml:space="preserve"> will not run from this server.</w:t>
      </w:r>
      <w:r w:rsidRPr="004B4A01">
        <w:rPr>
          <w:i/>
          <w:iCs/>
          <w:spacing w:val="-1"/>
        </w:rPr>
        <w:t xml:space="preserve"> </w:t>
      </w:r>
      <w:r w:rsidRPr="004B4A01">
        <w:rPr>
          <w:i/>
          <w:iCs/>
        </w:rPr>
        <w:t>You are currently running</w:t>
      </w:r>
      <w:r w:rsidRPr="004B4A01">
        <w:rPr>
          <w:i/>
          <w:iCs/>
          <w:spacing w:val="-3"/>
        </w:rPr>
        <w:t xml:space="preserve"> </w:t>
      </w:r>
      <w:r w:rsidRPr="004B4A01">
        <w:rPr>
          <w:i/>
          <w:iCs/>
        </w:rPr>
        <w:t>DVBA</w:t>
      </w:r>
      <w:r w:rsidRPr="004B4A01">
        <w:rPr>
          <w:i/>
          <w:iCs/>
          <w:spacing w:val="-4"/>
        </w:rPr>
        <w:t>*</w:t>
      </w:r>
      <w:r w:rsidRPr="004B4A01">
        <w:rPr>
          <w:i/>
          <w:iCs/>
        </w:rPr>
        <w:t>2.7*</w:t>
      </w:r>
      <w:r w:rsidR="004841BD">
        <w:rPr>
          <w:i/>
          <w:iCs/>
        </w:rPr>
        <w:t>209</w:t>
      </w:r>
      <w:r w:rsidRPr="004B4A01">
        <w:rPr>
          <w:i/>
          <w:iCs/>
        </w:rPr>
        <w:t>.1</w:t>
      </w:r>
    </w:p>
    <w:p w14:paraId="2FBADF9A" w14:textId="77777777" w:rsidR="007E3E12" w:rsidRPr="004B4A01" w:rsidRDefault="007E3E12" w:rsidP="007E3E12">
      <w:pPr>
        <w:spacing w:before="132"/>
        <w:ind w:left="360" w:firstLine="360"/>
        <w:jc w:val="both"/>
      </w:pPr>
      <w:r w:rsidRPr="004B4A01">
        <w:rPr>
          <w:b/>
          <w:spacing w:val="-1"/>
        </w:rPr>
        <w:t>Example</w:t>
      </w:r>
      <w:r w:rsidRPr="004B4A01">
        <w:rPr>
          <w:b/>
        </w:rPr>
        <w:t xml:space="preserve"> of </w:t>
      </w:r>
      <w:r w:rsidRPr="004B4A01">
        <w:rPr>
          <w:b/>
          <w:spacing w:val="-1"/>
        </w:rPr>
        <w:t>Message</w:t>
      </w:r>
      <w:r w:rsidRPr="004B4A01">
        <w:rPr>
          <w:b/>
        </w:rPr>
        <w:t xml:space="preserve"> Displayed in </w:t>
      </w:r>
      <w:r w:rsidRPr="004B4A01">
        <w:rPr>
          <w:b/>
          <w:spacing w:val="-1"/>
        </w:rPr>
        <w:t>the GUI</w:t>
      </w:r>
    </w:p>
    <w:bookmarkEnd w:id="2200"/>
    <w:p w14:paraId="2F20D74F" w14:textId="71FB3C77" w:rsidR="007E3E12" w:rsidRDefault="006D6744" w:rsidP="007E3E12">
      <w:pPr>
        <w:tabs>
          <w:tab w:val="left" w:pos="2981"/>
        </w:tabs>
        <w:ind w:left="360" w:right="582"/>
        <w:rPr>
          <w:spacing w:val="-1"/>
        </w:rPr>
      </w:pPr>
      <w:r>
        <w:rPr>
          <w:noProof/>
        </w:rPr>
        <w:drawing>
          <wp:inline distT="0" distB="0" distL="0" distR="0" wp14:anchorId="06503143" wp14:editId="32C606AF">
            <wp:extent cx="3826510" cy="1305560"/>
            <wp:effectExtent l="0" t="0" r="254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826510" cy="1305560"/>
                    </a:xfrm>
                    <a:prstGeom prst="rect">
                      <a:avLst/>
                    </a:prstGeom>
                    <a:noFill/>
                    <a:ln>
                      <a:noFill/>
                    </a:ln>
                  </pic:spPr>
                </pic:pic>
              </a:graphicData>
            </a:graphic>
          </wp:inline>
        </w:drawing>
      </w:r>
    </w:p>
    <w:p w14:paraId="23FF2958" w14:textId="1D24C4EA" w:rsidR="0080080A" w:rsidRDefault="0080080A" w:rsidP="0080080A">
      <w:pPr>
        <w:pStyle w:val="Caption"/>
        <w:ind w:left="360"/>
        <w:rPr>
          <w:rFonts w:cs="Times New Roman"/>
        </w:rPr>
      </w:pPr>
      <w:bookmarkStart w:id="2202" w:name="_Toc20827459"/>
      <w:r w:rsidRPr="00B83B3E">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sidR="0081024B">
        <w:rPr>
          <w:rFonts w:cs="Times New Roman"/>
          <w:noProof/>
        </w:rPr>
        <w:t>3</w:t>
      </w:r>
      <w:r>
        <w:rPr>
          <w:rFonts w:cs="Times New Roman"/>
        </w:rPr>
        <w:fldChar w:fldCharType="end"/>
      </w:r>
      <w:r>
        <w:rPr>
          <w:rFonts w:cs="Times New Roman"/>
        </w:rPr>
        <w:noBreakHyphen/>
      </w:r>
      <w:r>
        <w:rPr>
          <w:rFonts w:cs="Times New Roman"/>
        </w:rPr>
        <w:fldChar w:fldCharType="begin"/>
      </w:r>
      <w:r>
        <w:rPr>
          <w:rFonts w:cs="Times New Roman"/>
        </w:rPr>
        <w:instrText xml:space="preserve"> SEQ Figure \* ARABIC \s 1 </w:instrText>
      </w:r>
      <w:r>
        <w:rPr>
          <w:rFonts w:cs="Times New Roman"/>
        </w:rPr>
        <w:fldChar w:fldCharType="separate"/>
      </w:r>
      <w:r w:rsidR="0081024B">
        <w:rPr>
          <w:rFonts w:cs="Times New Roman"/>
          <w:noProof/>
        </w:rPr>
        <w:t>1</w:t>
      </w:r>
      <w:r>
        <w:rPr>
          <w:rFonts w:cs="Times New Roman"/>
        </w:rPr>
        <w:fldChar w:fldCharType="end"/>
      </w:r>
      <w:r w:rsidR="003C033F">
        <w:rPr>
          <w:rFonts w:cs="Times New Roman"/>
        </w:rPr>
        <w:t>0</w:t>
      </w:r>
      <w:r>
        <w:rPr>
          <w:rFonts w:cs="Times New Roman"/>
        </w:rPr>
        <w:t xml:space="preserve">c. </w:t>
      </w:r>
      <w:bookmarkStart w:id="2203" w:name="_Hlk356457"/>
      <w:r>
        <w:rPr>
          <w:rFonts w:cs="Times New Roman"/>
        </w:rPr>
        <w:t>Software Version Error Message 3.</w:t>
      </w:r>
      <w:bookmarkEnd w:id="2202"/>
      <w:bookmarkEnd w:id="2203"/>
    </w:p>
    <w:p w14:paraId="33EA1367" w14:textId="77777777" w:rsidR="000F60F7" w:rsidRDefault="000F60F7">
      <w:pPr>
        <w:spacing w:before="0" w:after="0"/>
        <w:rPr>
          <w:rFonts w:ascii="Arial" w:hAnsi="Arial" w:cs="Arial"/>
          <w:b/>
          <w:bCs/>
          <w:kern w:val="32"/>
          <w:sz w:val="36"/>
          <w:szCs w:val="32"/>
        </w:rPr>
      </w:pPr>
      <w:bookmarkStart w:id="2204" w:name="_Toc1316027"/>
      <w:bookmarkStart w:id="2205" w:name="_Toc1316028"/>
      <w:bookmarkStart w:id="2206" w:name="_Toc1316029"/>
      <w:bookmarkStart w:id="2207" w:name="_Toc1316030"/>
      <w:bookmarkStart w:id="2208" w:name="_Toc508873727"/>
      <w:bookmarkStart w:id="2209" w:name="_Toc508875077"/>
      <w:bookmarkStart w:id="2210" w:name="_Toc508875931"/>
      <w:bookmarkEnd w:id="2204"/>
      <w:bookmarkEnd w:id="2205"/>
      <w:bookmarkEnd w:id="2206"/>
      <w:bookmarkEnd w:id="2207"/>
      <w:r>
        <w:br w:type="page"/>
      </w:r>
    </w:p>
    <w:p w14:paraId="2ACFD006" w14:textId="77777777" w:rsidR="000F60F7" w:rsidRDefault="000F60F7" w:rsidP="000F60F7">
      <w:pPr>
        <w:pStyle w:val="BodyText"/>
      </w:pPr>
    </w:p>
    <w:p w14:paraId="016C503F" w14:textId="77777777" w:rsidR="000F60F7" w:rsidRDefault="000F60F7" w:rsidP="000F60F7">
      <w:pPr>
        <w:pStyle w:val="Heading2"/>
      </w:pPr>
      <w:bookmarkStart w:id="2211" w:name="_Toc16600827"/>
      <w:bookmarkStart w:id="2212" w:name="_Toc20827594"/>
      <w:r>
        <w:t>Error Message for 7131 Request</w:t>
      </w:r>
      <w:bookmarkEnd w:id="2211"/>
      <w:bookmarkEnd w:id="2212"/>
    </w:p>
    <w:p w14:paraId="334F411A" w14:textId="77777777" w:rsidR="000F60F7" w:rsidRPr="00B37DEE" w:rsidRDefault="000F60F7" w:rsidP="000F60F7">
      <w:pPr>
        <w:pStyle w:val="Paragraph3"/>
        <w:ind w:left="0"/>
        <w:rPr>
          <w:sz w:val="24"/>
          <w:szCs w:val="24"/>
          <w:highlight w:val="yellow"/>
        </w:rPr>
      </w:pPr>
      <w:r w:rsidRPr="00B37DEE">
        <w:rPr>
          <w:sz w:val="24"/>
          <w:szCs w:val="24"/>
        </w:rPr>
        <w:t xml:space="preserve">When placing a new 7131 Request, CAPRI requires that at least one checkbox is </w:t>
      </w:r>
      <w:proofErr w:type="gramStart"/>
      <w:r w:rsidRPr="00B37DEE">
        <w:rPr>
          <w:sz w:val="24"/>
          <w:szCs w:val="24"/>
        </w:rPr>
        <w:t>marked</w:t>
      </w:r>
      <w:proofErr w:type="gramEnd"/>
      <w:r w:rsidRPr="00B37DEE">
        <w:rPr>
          <w:sz w:val="24"/>
          <w:szCs w:val="24"/>
        </w:rPr>
        <w:t xml:space="preserve"> and data has to be entered into the "Comments" memo box. The following error message displays if no checkbox is selected or no Comment is entered.</w:t>
      </w:r>
    </w:p>
    <w:p w14:paraId="02814F7A" w14:textId="77777777" w:rsidR="000F60F7" w:rsidRPr="00B83B3E" w:rsidRDefault="000F60F7" w:rsidP="000F60F7">
      <w:pPr>
        <w:pStyle w:val="Caption"/>
        <w:ind w:left="360"/>
        <w:rPr>
          <w:rFonts w:cs="Times New Roman"/>
        </w:rPr>
      </w:pPr>
      <w:r>
        <w:rPr>
          <w:noProof/>
        </w:rPr>
        <mc:AlternateContent>
          <mc:Choice Requires="wps">
            <w:drawing>
              <wp:anchor distT="0" distB="0" distL="114300" distR="114300" simplePos="0" relativeHeight="251662336" behindDoc="0" locked="0" layoutInCell="1" allowOverlap="1" wp14:anchorId="1FD35927" wp14:editId="0A0FF853">
                <wp:simplePos x="0" y="0"/>
                <wp:positionH relativeFrom="column">
                  <wp:posOffset>1238250</wp:posOffset>
                </wp:positionH>
                <wp:positionV relativeFrom="paragraph">
                  <wp:posOffset>2233295</wp:posOffset>
                </wp:positionV>
                <wp:extent cx="1314450" cy="2333625"/>
                <wp:effectExtent l="0" t="0" r="19050" b="28575"/>
                <wp:wrapNone/>
                <wp:docPr id="77" name="Rectangle 7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314450" cy="23336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0558DE" id="Rectangle 77" o:spid="_x0000_s1026" style="position:absolute;margin-left:97.5pt;margin-top:175.85pt;width:103.5pt;height:183.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" filled="f" strokecolor="red" strokeweight="2pt"/>
            </w:pict>
          </mc:Fallback>
        </mc:AlternateContent>
      </w:r>
      <w:r>
        <w:rPr>
          <w:noProof/>
        </w:rPr>
        <w:drawing>
          <wp:inline distT="0" distB="0" distL="0" distR="0" wp14:anchorId="21B642C0" wp14:editId="682B74DF">
            <wp:extent cx="5943600" cy="5868670"/>
            <wp:effectExtent l="0" t="0" r="0" b="0"/>
            <wp:docPr id="96" name="Picture 96" descr="7131 Request screen displaying the following message if no check checkbox is selected: &quot;At least one check box must be selected to submit a request.&quot;">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5868670"/>
                    </a:xfrm>
                    <a:prstGeom prst="rect">
                      <a:avLst/>
                    </a:prstGeom>
                  </pic:spPr>
                </pic:pic>
              </a:graphicData>
            </a:graphic>
          </wp:inline>
        </w:drawing>
      </w:r>
      <w:r w:rsidRPr="0028437E">
        <w:rPr>
          <w:rFonts w:cs="Times New Roman"/>
        </w:rPr>
        <w:t xml:space="preserve"> </w:t>
      </w:r>
      <w:r w:rsidRPr="00B83B3E">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3</w:t>
      </w:r>
      <w:r>
        <w:rPr>
          <w:rFonts w:cs="Times New Roman"/>
        </w:rPr>
        <w:fldChar w:fldCharType="end"/>
      </w:r>
      <w:r>
        <w:rPr>
          <w:rFonts w:cs="Times New Roman"/>
        </w:rPr>
        <w:noBreakHyphen/>
        <w:t>11a. 7131 Request Message 1.</w:t>
      </w:r>
    </w:p>
    <w:p w14:paraId="35D2AFCF" w14:textId="77777777" w:rsidR="000F60F7" w:rsidRDefault="000F60F7" w:rsidP="000F60F7">
      <w:pPr>
        <w:pStyle w:val="BodyText"/>
      </w:pPr>
    </w:p>
    <w:p w14:paraId="6EAF6809" w14:textId="77777777" w:rsidR="000F60F7" w:rsidRPr="00B83B3E" w:rsidRDefault="000F60F7" w:rsidP="000F60F7">
      <w:pPr>
        <w:pStyle w:val="Caption"/>
        <w:rPr>
          <w:rFonts w:cs="Times New Roman"/>
        </w:rPr>
      </w:pPr>
      <w:r>
        <w:rPr>
          <w:noProof/>
        </w:rPr>
        <w:lastRenderedPageBreak/>
        <mc:AlternateContent>
          <mc:Choice Requires="wps">
            <w:drawing>
              <wp:anchor distT="0" distB="0" distL="114300" distR="114300" simplePos="0" relativeHeight="251663360" behindDoc="0" locked="0" layoutInCell="1" allowOverlap="1" wp14:anchorId="662F86E5" wp14:editId="4856F102">
                <wp:simplePos x="0" y="0"/>
                <wp:positionH relativeFrom="column">
                  <wp:posOffset>295275</wp:posOffset>
                </wp:positionH>
                <wp:positionV relativeFrom="paragraph">
                  <wp:posOffset>4676775</wp:posOffset>
                </wp:positionV>
                <wp:extent cx="5295900" cy="885825"/>
                <wp:effectExtent l="0" t="0" r="19050" b="28575"/>
                <wp:wrapNone/>
                <wp:docPr id="89" name="Rectangle 8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295900" cy="885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495A04" id="Rectangle 89" o:spid="_x0000_s1026" style="position:absolute;margin-left:23.25pt;margin-top:368.25pt;width:417pt;height:69.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" filled="f" strokecolor="red" strokeweight="2pt"/>
            </w:pict>
          </mc:Fallback>
        </mc:AlternateContent>
      </w:r>
      <w:r>
        <w:rPr>
          <w:noProof/>
        </w:rPr>
        <w:drawing>
          <wp:inline distT="0" distB="0" distL="0" distR="0" wp14:anchorId="4A68B032" wp14:editId="2D3C392B">
            <wp:extent cx="5943600" cy="5829935"/>
            <wp:effectExtent l="0" t="0" r="0" b="0"/>
            <wp:docPr id="111" name="Picture 111" descr="New 7131 Request Edit screen, screen showing error message that displays if no Comment is en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5829935"/>
                    </a:xfrm>
                    <a:prstGeom prst="rect">
                      <a:avLst/>
                    </a:prstGeom>
                  </pic:spPr>
                </pic:pic>
              </a:graphicData>
            </a:graphic>
          </wp:inline>
        </w:drawing>
      </w:r>
      <w:r w:rsidRPr="00B83B3E">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3</w:t>
      </w:r>
      <w:r>
        <w:rPr>
          <w:rFonts w:cs="Times New Roman"/>
        </w:rPr>
        <w:fldChar w:fldCharType="end"/>
      </w:r>
      <w:r>
        <w:rPr>
          <w:rFonts w:cs="Times New Roman"/>
        </w:rPr>
        <w:noBreakHyphen/>
        <w:t>11b. 7131 Request Message 2.</w:t>
      </w:r>
    </w:p>
    <w:p w14:paraId="5A371389" w14:textId="77777777" w:rsidR="000F60F7" w:rsidRDefault="000F60F7" w:rsidP="000F60F7">
      <w:pPr>
        <w:pStyle w:val="BodyText"/>
      </w:pPr>
      <w:r>
        <w:rPr>
          <w:noProof/>
        </w:rPr>
        <w:lastRenderedPageBreak/>
        <mc:AlternateContent>
          <mc:Choice Requires="wps">
            <w:drawing>
              <wp:anchor distT="0" distB="0" distL="114300" distR="114300" simplePos="0" relativeHeight="251665408" behindDoc="0" locked="0" layoutInCell="1" allowOverlap="1" wp14:anchorId="7A69F9A3" wp14:editId="4E9AEC4F">
                <wp:simplePos x="0" y="0"/>
                <wp:positionH relativeFrom="column">
                  <wp:posOffset>266700</wp:posOffset>
                </wp:positionH>
                <wp:positionV relativeFrom="paragraph">
                  <wp:posOffset>4733925</wp:posOffset>
                </wp:positionV>
                <wp:extent cx="5248275" cy="809625"/>
                <wp:effectExtent l="0" t="0" r="28575" b="28575"/>
                <wp:wrapNone/>
                <wp:docPr id="92" name="Rectangle 9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248275" cy="8096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AC995" id="Rectangle 92" o:spid="_x0000_s1026" style="position:absolute;margin-left:21pt;margin-top:372.75pt;width:413.25pt;height:6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" filled="f" strokecolor="red" strokeweight="2pt"/>
            </w:pict>
          </mc:Fallback>
        </mc:AlternateContent>
      </w:r>
      <w:r>
        <w:rPr>
          <w:noProof/>
        </w:rPr>
        <mc:AlternateContent>
          <mc:Choice Requires="wps">
            <w:drawing>
              <wp:anchor distT="0" distB="0" distL="114300" distR="114300" simplePos="0" relativeHeight="251664384" behindDoc="0" locked="0" layoutInCell="1" allowOverlap="1" wp14:anchorId="2868638C" wp14:editId="47BFCB53">
                <wp:simplePos x="0" y="0"/>
                <wp:positionH relativeFrom="column">
                  <wp:posOffset>1323975</wp:posOffset>
                </wp:positionH>
                <wp:positionV relativeFrom="paragraph">
                  <wp:posOffset>2609850</wp:posOffset>
                </wp:positionV>
                <wp:extent cx="1781175" cy="238125"/>
                <wp:effectExtent l="0" t="0" r="28575" b="28575"/>
                <wp:wrapNone/>
                <wp:docPr id="91" name="Rectangle 9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781175"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DD21DC" id="Rectangle 91" o:spid="_x0000_s1026" style="position:absolute;margin-left:104.25pt;margin-top:205.5pt;width:140.25pt;height:18.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" filled="f" strokecolor="red" strokeweight="2pt"/>
            </w:pict>
          </mc:Fallback>
        </mc:AlternateContent>
      </w:r>
      <w:r>
        <w:rPr>
          <w:noProof/>
        </w:rPr>
        <w:drawing>
          <wp:inline distT="0" distB="0" distL="0" distR="0" wp14:anchorId="23E80459" wp14:editId="16FB91F7">
            <wp:extent cx="5943600" cy="5839460"/>
            <wp:effectExtent l="0" t="0" r="0" b="8890"/>
            <wp:docPr id="112" name="Picture 112" descr="New 7131 Request Edit screen, screen showing error message that displays if no Comment is entered when you select 'Other/Exam (Review/Rema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5839460"/>
                    </a:xfrm>
                    <a:prstGeom prst="rect">
                      <a:avLst/>
                    </a:prstGeom>
                  </pic:spPr>
                </pic:pic>
              </a:graphicData>
            </a:graphic>
          </wp:inline>
        </w:drawing>
      </w:r>
    </w:p>
    <w:p w14:paraId="0DF548C3" w14:textId="77777777" w:rsidR="000F60F7" w:rsidRPr="00B83B3E" w:rsidRDefault="000F60F7" w:rsidP="000F60F7">
      <w:pPr>
        <w:pStyle w:val="Caption"/>
        <w:ind w:left="360"/>
        <w:rPr>
          <w:rFonts w:cs="Times New Roman"/>
        </w:rPr>
      </w:pPr>
      <w:r w:rsidRPr="00B83B3E">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3</w:t>
      </w:r>
      <w:r>
        <w:rPr>
          <w:rFonts w:cs="Times New Roman"/>
        </w:rPr>
        <w:fldChar w:fldCharType="end"/>
      </w:r>
      <w:r>
        <w:rPr>
          <w:rFonts w:cs="Times New Roman"/>
        </w:rPr>
        <w:noBreakHyphen/>
        <w:t>11c. 7131 Request Message 3.</w:t>
      </w:r>
    </w:p>
    <w:p w14:paraId="15F51A17" w14:textId="77777777" w:rsidR="000F60F7" w:rsidRDefault="000F60F7" w:rsidP="000F60F7">
      <w:pPr>
        <w:pStyle w:val="BodyText"/>
      </w:pPr>
    </w:p>
    <w:p w14:paraId="76F68F23" w14:textId="77777777" w:rsidR="000F60F7" w:rsidRDefault="000F60F7" w:rsidP="000F60F7">
      <w:pPr>
        <w:pStyle w:val="Heading2"/>
      </w:pPr>
      <w:bookmarkStart w:id="2213" w:name="_Toc16600828"/>
      <w:bookmarkStart w:id="2214" w:name="_Toc20827595"/>
      <w:r>
        <w:t>Error Message on Enterprise Search</w:t>
      </w:r>
      <w:bookmarkEnd w:id="2213"/>
      <w:bookmarkEnd w:id="2214"/>
    </w:p>
    <w:p w14:paraId="6BDE270D" w14:textId="77777777" w:rsidR="000F60F7" w:rsidRDefault="000F60F7" w:rsidP="000F60F7">
      <w:pPr>
        <w:pStyle w:val="BodyText"/>
      </w:pPr>
      <w:r>
        <w:t>Date of Birth is currently one of the required fields when performing an Enterprise Search on REMOTE CAPRI.  The following error message displays when no Date of Birth is entered.</w:t>
      </w:r>
    </w:p>
    <w:p w14:paraId="448D08F2" w14:textId="77777777" w:rsidR="000F60F7" w:rsidRDefault="000F60F7" w:rsidP="000F60F7">
      <w:pPr>
        <w:pStyle w:val="BodyText"/>
      </w:pPr>
      <w:r>
        <w:rPr>
          <w:noProof/>
        </w:rPr>
        <w:lastRenderedPageBreak/>
        <mc:AlternateContent>
          <mc:Choice Requires="wps">
            <w:drawing>
              <wp:anchor distT="0" distB="0" distL="114300" distR="114300" simplePos="0" relativeHeight="251666432" behindDoc="0" locked="0" layoutInCell="1" allowOverlap="1" wp14:anchorId="4C1B7D15" wp14:editId="559A6BFD">
                <wp:simplePos x="0" y="0"/>
                <wp:positionH relativeFrom="column">
                  <wp:posOffset>1391055</wp:posOffset>
                </wp:positionH>
                <wp:positionV relativeFrom="paragraph">
                  <wp:posOffset>583660</wp:posOffset>
                </wp:positionV>
                <wp:extent cx="1459149" cy="466927"/>
                <wp:effectExtent l="0" t="0" r="27305" b="28575"/>
                <wp:wrapNone/>
                <wp:docPr id="94" name="Rectangle 9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459149" cy="4669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E10862" id="Rectangle 94" o:spid="_x0000_s1026" style="position:absolute;margin-left:109.55pt;margin-top:45.95pt;width:114.9pt;height:36.7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" filled="f" strokecolor="red" strokeweight="2pt"/>
            </w:pict>
          </mc:Fallback>
        </mc:AlternateContent>
      </w:r>
      <w:r>
        <w:rPr>
          <w:noProof/>
        </w:rPr>
        <w:drawing>
          <wp:inline distT="0" distB="0" distL="0" distR="0" wp14:anchorId="202DAF31" wp14:editId="13A69BF5">
            <wp:extent cx="5943600" cy="6187440"/>
            <wp:effectExtent l="0" t="0" r="0" b="3810"/>
            <wp:docPr id="93" name="Picture 93" descr="Enterprise Search window displaying Invalid Date of Birth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6187440"/>
                    </a:xfrm>
                    <a:prstGeom prst="rect">
                      <a:avLst/>
                    </a:prstGeom>
                  </pic:spPr>
                </pic:pic>
              </a:graphicData>
            </a:graphic>
          </wp:inline>
        </w:drawing>
      </w:r>
    </w:p>
    <w:p w14:paraId="719D030E" w14:textId="77777777" w:rsidR="000F60F7" w:rsidRPr="00B83B3E" w:rsidRDefault="000F60F7" w:rsidP="000F60F7">
      <w:pPr>
        <w:pStyle w:val="Caption"/>
        <w:ind w:left="360"/>
        <w:rPr>
          <w:rFonts w:cs="Times New Roman"/>
        </w:rPr>
      </w:pPr>
      <w:r w:rsidRPr="00B83B3E">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3</w:t>
      </w:r>
      <w:r>
        <w:rPr>
          <w:rFonts w:cs="Times New Roman"/>
        </w:rPr>
        <w:fldChar w:fldCharType="end"/>
      </w:r>
      <w:r>
        <w:rPr>
          <w:rFonts w:cs="Times New Roman"/>
        </w:rPr>
        <w:noBreakHyphen/>
        <w:t>12a. Enterprise Search Screen.</w:t>
      </w:r>
    </w:p>
    <w:p w14:paraId="2F8B1371" w14:textId="77777777" w:rsidR="000F60F7" w:rsidRPr="00B56D2B" w:rsidRDefault="000F60F7" w:rsidP="000F60F7">
      <w:pPr>
        <w:pStyle w:val="BodyText"/>
      </w:pPr>
    </w:p>
    <w:p w14:paraId="0575AA80" w14:textId="77777777" w:rsidR="000F60F7" w:rsidRDefault="000F60F7" w:rsidP="000F60F7">
      <w:pPr>
        <w:pStyle w:val="BodyText"/>
      </w:pPr>
      <w:r>
        <w:t xml:space="preserve">The following message displays when a user tries to connect to a site that he is currently connected to from Enterprise Search. </w:t>
      </w:r>
    </w:p>
    <w:p w14:paraId="0E1A98D1" w14:textId="77777777" w:rsidR="000F60F7" w:rsidRDefault="000F60F7" w:rsidP="000F60F7">
      <w:pPr>
        <w:pStyle w:val="BodyText"/>
      </w:pPr>
    </w:p>
    <w:p w14:paraId="2D6532C3" w14:textId="77777777" w:rsidR="000F60F7" w:rsidRDefault="000F60F7" w:rsidP="000F60F7">
      <w:pPr>
        <w:pStyle w:val="Caption"/>
        <w:ind w:left="360"/>
        <w:rPr>
          <w:rFonts w:cs="Times New Roman"/>
        </w:rPr>
      </w:pPr>
      <w:r>
        <w:rPr>
          <w:noProof/>
        </w:rPr>
        <w:lastRenderedPageBreak/>
        <w:drawing>
          <wp:inline distT="0" distB="0" distL="0" distR="0" wp14:anchorId="79B9BF79" wp14:editId="65F36B02">
            <wp:extent cx="4048125" cy="1266825"/>
            <wp:effectExtent l="0" t="0" r="9525" b="9525"/>
            <wp:docPr id="95" name="Picture 95" descr="Error message that displays when a user tries to connect to a site that he is currently connected to from Enterprise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4048125" cy="1266825"/>
                    </a:xfrm>
                    <a:prstGeom prst="rect">
                      <a:avLst/>
                    </a:prstGeom>
                  </pic:spPr>
                </pic:pic>
              </a:graphicData>
            </a:graphic>
          </wp:inline>
        </w:drawing>
      </w:r>
      <w:r w:rsidRPr="00DD6B9F">
        <w:rPr>
          <w:rFonts w:cs="Times New Roman"/>
        </w:rPr>
        <w:t xml:space="preserve"> </w:t>
      </w:r>
    </w:p>
    <w:p w14:paraId="1E593C75" w14:textId="77777777" w:rsidR="000F60F7" w:rsidRPr="00B83B3E" w:rsidRDefault="000F60F7" w:rsidP="000F60F7">
      <w:pPr>
        <w:pStyle w:val="Caption"/>
        <w:ind w:left="360"/>
        <w:rPr>
          <w:rFonts w:cs="Times New Roman"/>
        </w:rPr>
      </w:pPr>
      <w:r w:rsidRPr="00B83B3E">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3</w:t>
      </w:r>
      <w:r>
        <w:rPr>
          <w:rFonts w:cs="Times New Roman"/>
        </w:rPr>
        <w:fldChar w:fldCharType="end"/>
      </w:r>
      <w:r>
        <w:rPr>
          <w:rFonts w:cs="Times New Roman"/>
        </w:rPr>
        <w:noBreakHyphen/>
        <w:t>12b. Enterprise Search Error Message 1.</w:t>
      </w:r>
    </w:p>
    <w:p w14:paraId="60711145" w14:textId="77777777" w:rsidR="000F60F7" w:rsidRDefault="000F60F7" w:rsidP="000F60F7">
      <w:pPr>
        <w:pStyle w:val="BodyText"/>
      </w:pPr>
    </w:p>
    <w:p w14:paraId="6CB069D1" w14:textId="77777777" w:rsidR="000F60F7" w:rsidRPr="000816E3" w:rsidRDefault="000F60F7" w:rsidP="000F60F7">
      <w:pPr>
        <w:pStyle w:val="Paragraph3"/>
        <w:ind w:left="0"/>
        <w:rPr>
          <w:sz w:val="24"/>
          <w:szCs w:val="24"/>
          <w:highlight w:val="yellow"/>
        </w:rPr>
      </w:pPr>
      <w:r w:rsidRPr="000816E3">
        <w:rPr>
          <w:sz w:val="24"/>
          <w:szCs w:val="24"/>
        </w:rPr>
        <w:t>After selecting a non VAMC entity to connect from the Enterprise Search</w:t>
      </w:r>
      <w:r>
        <w:rPr>
          <w:sz w:val="24"/>
          <w:szCs w:val="24"/>
        </w:rPr>
        <w:t>, Treating Facilities list</w:t>
      </w:r>
      <w:r w:rsidRPr="000816E3">
        <w:rPr>
          <w:sz w:val="24"/>
          <w:szCs w:val="24"/>
        </w:rPr>
        <w:t>, a message displays indicating that the entry selected is not a VA treatment facility containing patient records.</w:t>
      </w:r>
    </w:p>
    <w:p w14:paraId="46D86A64" w14:textId="77777777" w:rsidR="000F60F7" w:rsidRDefault="000F60F7" w:rsidP="000F60F7">
      <w:pPr>
        <w:pStyle w:val="BodyText"/>
      </w:pPr>
      <w:r w:rsidRPr="00355B88">
        <w:rPr>
          <w:rFonts w:ascii="Arial" w:hAnsi="Arial" w:cs="Arial"/>
          <w:b/>
          <w:noProof/>
        </w:rPr>
        <w:drawing>
          <wp:inline distT="0" distB="0" distL="0" distR="0" wp14:anchorId="465D14DA" wp14:editId="7BF5C2F6">
            <wp:extent cx="4314825" cy="1123950"/>
            <wp:effectExtent l="0" t="0" r="9525" b="0"/>
            <wp:docPr id="97" name="Picture 97" descr="Error message that displays (rom the Enterprise Search), indicating that the entry selected is not a VA treatment facility containing patient rec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4314825" cy="1123950"/>
                    </a:xfrm>
                    <a:prstGeom prst="rect">
                      <a:avLst/>
                    </a:prstGeom>
                  </pic:spPr>
                </pic:pic>
              </a:graphicData>
            </a:graphic>
          </wp:inline>
        </w:drawing>
      </w:r>
    </w:p>
    <w:p w14:paraId="777654B8" w14:textId="77777777" w:rsidR="000F60F7" w:rsidRPr="00B83B3E" w:rsidRDefault="000F60F7" w:rsidP="000F60F7">
      <w:pPr>
        <w:pStyle w:val="Caption"/>
        <w:ind w:left="360"/>
        <w:rPr>
          <w:rFonts w:cs="Times New Roman"/>
        </w:rPr>
      </w:pPr>
      <w:r w:rsidRPr="00B83B3E">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3</w:t>
      </w:r>
      <w:r>
        <w:rPr>
          <w:rFonts w:cs="Times New Roman"/>
        </w:rPr>
        <w:fldChar w:fldCharType="end"/>
      </w:r>
      <w:r>
        <w:rPr>
          <w:rFonts w:cs="Times New Roman"/>
        </w:rPr>
        <w:noBreakHyphen/>
        <w:t>12c. Enterprise Search Error Message 2.</w:t>
      </w:r>
    </w:p>
    <w:p w14:paraId="119D013F" w14:textId="77777777" w:rsidR="000F60F7" w:rsidRDefault="000F60F7" w:rsidP="000F60F7">
      <w:pPr>
        <w:pStyle w:val="BodyText"/>
      </w:pPr>
    </w:p>
    <w:p w14:paraId="4F457EAA" w14:textId="77777777" w:rsidR="000F60F7" w:rsidRDefault="000F60F7" w:rsidP="000F60F7">
      <w:pPr>
        <w:pStyle w:val="Heading2"/>
      </w:pPr>
      <w:bookmarkStart w:id="2215" w:name="_Toc16600829"/>
      <w:bookmarkStart w:id="2216" w:name="_Toc20827596"/>
      <w:r>
        <w:t xml:space="preserve">Error Message on </w:t>
      </w:r>
      <w:r w:rsidRPr="006A6923">
        <w:t xml:space="preserve">CAPRI </w:t>
      </w:r>
      <w:r>
        <w:t>E</w:t>
      </w:r>
      <w:r w:rsidRPr="006A6923">
        <w:t xml:space="preserve">dit </w:t>
      </w:r>
      <w:r>
        <w:t>E</w:t>
      </w:r>
      <w:r w:rsidRPr="006A6923">
        <w:t xml:space="preserve">xam </w:t>
      </w:r>
      <w:r>
        <w:t>L</w:t>
      </w:r>
      <w:r w:rsidRPr="006A6923">
        <w:t xml:space="preserve">ist </w:t>
      </w:r>
      <w:r>
        <w:t>P</w:t>
      </w:r>
      <w:r w:rsidRPr="006A6923">
        <w:t xml:space="preserve">arameters </w:t>
      </w:r>
      <w:r>
        <w:t>(</w:t>
      </w:r>
      <w:r w:rsidRPr="006A6923">
        <w:t>MAS</w:t>
      </w:r>
      <w:r>
        <w:t>)</w:t>
      </w:r>
      <w:r w:rsidRPr="006A6923">
        <w:t xml:space="preserve"> </w:t>
      </w:r>
      <w:r>
        <w:t>O</w:t>
      </w:r>
      <w:r w:rsidRPr="006A6923">
        <w:t>ption</w:t>
      </w:r>
      <w:bookmarkEnd w:id="2215"/>
      <w:bookmarkEnd w:id="2216"/>
    </w:p>
    <w:p w14:paraId="3819231D" w14:textId="77777777" w:rsidR="000F60F7" w:rsidRDefault="000F60F7" w:rsidP="000F60F7">
      <w:pPr>
        <w:pStyle w:val="BodyText"/>
      </w:pPr>
      <w:r>
        <w:t>CAPRI requires at least one division to be active in the EDIT EXAM LIST PARAMETERS (MAS) in CAPRI. The following message displays when a user tries to inactivate the last active division.</w:t>
      </w:r>
    </w:p>
    <w:p w14:paraId="3764E3D5" w14:textId="77777777" w:rsidR="000F60F7" w:rsidRDefault="000F60F7" w:rsidP="000F60F7">
      <w:pPr>
        <w:pStyle w:val="BodyText"/>
      </w:pPr>
    </w:p>
    <w:p w14:paraId="3485231E" w14:textId="77777777" w:rsidR="000F60F7" w:rsidRDefault="000F60F7" w:rsidP="000F60F7">
      <w:pPr>
        <w:pStyle w:val="BodyText"/>
      </w:pPr>
      <w:r>
        <w:rPr>
          <w:noProof/>
        </w:rPr>
        <w:lastRenderedPageBreak/>
        <w:drawing>
          <wp:inline distT="0" distB="0" distL="0" distR="0" wp14:anchorId="1E455A6B" wp14:editId="65AA88DF">
            <wp:extent cx="5943600" cy="3841115"/>
            <wp:effectExtent l="0" t="0" r="0" b="6985"/>
            <wp:docPr id="104" name="Picture 104" descr="Edit Exam List Parameters screen displaying message, 'There must be one active Division listed. All Divisions cannot be inactivated,' when a user tries to inactivate the last active di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3841115"/>
                    </a:xfrm>
                    <a:prstGeom prst="rect">
                      <a:avLst/>
                    </a:prstGeom>
                  </pic:spPr>
                </pic:pic>
              </a:graphicData>
            </a:graphic>
          </wp:inline>
        </w:drawing>
      </w:r>
    </w:p>
    <w:p w14:paraId="72A10D56" w14:textId="77777777" w:rsidR="000F60F7" w:rsidRDefault="000F60F7" w:rsidP="000F60F7">
      <w:pPr>
        <w:pStyle w:val="Caption"/>
      </w:pPr>
      <w:r w:rsidRPr="00B83B3E">
        <w:t xml:space="preserve">Figure </w:t>
      </w:r>
      <w:r>
        <w:rPr>
          <w:noProof/>
        </w:rPr>
        <w:fldChar w:fldCharType="begin"/>
      </w:r>
      <w:r>
        <w:rPr>
          <w:noProof/>
        </w:rPr>
        <w:instrText xml:space="preserve"> STYLEREF 1 \s </w:instrText>
      </w:r>
      <w:r>
        <w:rPr>
          <w:noProof/>
        </w:rPr>
        <w:fldChar w:fldCharType="separate"/>
      </w:r>
      <w:r>
        <w:rPr>
          <w:noProof/>
        </w:rPr>
        <w:t>3</w:t>
      </w:r>
      <w:r>
        <w:rPr>
          <w:noProof/>
        </w:rPr>
        <w:fldChar w:fldCharType="end"/>
      </w:r>
      <w:r>
        <w:noBreakHyphen/>
        <w:t>13. Edit Exam List Parameter Screen.</w:t>
      </w:r>
    </w:p>
    <w:p w14:paraId="27899B79" w14:textId="77777777" w:rsidR="000F60F7" w:rsidRPr="001C1E32" w:rsidRDefault="000F60F7" w:rsidP="000F60F7">
      <w:pPr>
        <w:pStyle w:val="BodyText"/>
      </w:pPr>
    </w:p>
    <w:p w14:paraId="651E34EA" w14:textId="77777777" w:rsidR="000F60F7" w:rsidRDefault="000F60F7" w:rsidP="000F60F7">
      <w:pPr>
        <w:pStyle w:val="Heading2"/>
      </w:pPr>
      <w:bookmarkStart w:id="2217" w:name="_Toc16600830"/>
      <w:bookmarkStart w:id="2218" w:name="_Toc20827597"/>
      <w:r>
        <w:t>Error Message on Other Facilities Visited</w:t>
      </w:r>
      <w:bookmarkEnd w:id="2217"/>
      <w:bookmarkEnd w:id="2218"/>
    </w:p>
    <w:p w14:paraId="52E0EB8B" w14:textId="77777777" w:rsidR="000F60F7" w:rsidRPr="000816E3" w:rsidRDefault="000F60F7" w:rsidP="000F60F7">
      <w:pPr>
        <w:pStyle w:val="Paragraph3"/>
        <w:ind w:left="0"/>
        <w:rPr>
          <w:sz w:val="24"/>
          <w:szCs w:val="24"/>
        </w:rPr>
      </w:pPr>
      <w:r w:rsidRPr="000816E3">
        <w:rPr>
          <w:sz w:val="24"/>
          <w:szCs w:val="24"/>
        </w:rPr>
        <w:t>Capri displays the following message when attempting to switch to a non VAMC entity from the Remote Sites indicating that the entry selected is not a VA treatment facility containing patient records.</w:t>
      </w:r>
    </w:p>
    <w:p w14:paraId="19B91AFA" w14:textId="77777777" w:rsidR="000F60F7" w:rsidRPr="00640E68" w:rsidRDefault="000F60F7" w:rsidP="000F60F7">
      <w:pPr>
        <w:pStyle w:val="Paragraph3"/>
        <w:ind w:left="0"/>
        <w:rPr>
          <w:sz w:val="22"/>
          <w:szCs w:val="22"/>
          <w:highlight w:val="yellow"/>
        </w:rPr>
      </w:pPr>
    </w:p>
    <w:p w14:paraId="6D4C9660" w14:textId="77777777" w:rsidR="000F60F7" w:rsidRDefault="000F60F7" w:rsidP="000F60F7">
      <w:pPr>
        <w:pStyle w:val="Paragraph3"/>
        <w:ind w:left="0"/>
        <w:rPr>
          <w:rFonts w:ascii="Arial" w:hAnsi="Arial" w:cs="Arial"/>
          <w:sz w:val="22"/>
          <w:szCs w:val="22"/>
          <w:highlight w:val="yellow"/>
        </w:rPr>
      </w:pPr>
      <w:r>
        <w:rPr>
          <w:rFonts w:ascii="Verdana" w:hAnsi="Verdana"/>
          <w:noProof/>
          <w:sz w:val="24"/>
          <w:szCs w:val="24"/>
        </w:rPr>
        <w:drawing>
          <wp:inline distT="0" distB="0" distL="0" distR="0" wp14:anchorId="5A51B039" wp14:editId="0AE2530D">
            <wp:extent cx="2352675" cy="1706079"/>
            <wp:effectExtent l="0" t="0" r="0" b="8890"/>
            <wp:docPr id="105" name="Picture 105" descr="CAPRI Screen capture with Other Facilities Visited button marked with a red box.">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363306" cy="1713788"/>
                    </a:xfrm>
                    <a:prstGeom prst="rect">
                      <a:avLst/>
                    </a:prstGeom>
                    <a:noFill/>
                    <a:ln>
                      <a:noFill/>
                    </a:ln>
                  </pic:spPr>
                </pic:pic>
              </a:graphicData>
            </a:graphic>
          </wp:inline>
        </w:drawing>
      </w:r>
    </w:p>
    <w:p w14:paraId="2E31CB80" w14:textId="77777777" w:rsidR="000F60F7" w:rsidRDefault="000F60F7" w:rsidP="000F60F7">
      <w:pPr>
        <w:pStyle w:val="Caption"/>
      </w:pPr>
      <w:r w:rsidRPr="00B83B3E">
        <w:t xml:space="preserve">Figure </w:t>
      </w:r>
      <w:r>
        <w:rPr>
          <w:noProof/>
        </w:rPr>
        <w:fldChar w:fldCharType="begin"/>
      </w:r>
      <w:r>
        <w:rPr>
          <w:noProof/>
        </w:rPr>
        <w:instrText xml:space="preserve"> STYLEREF 1 \s </w:instrText>
      </w:r>
      <w:r>
        <w:rPr>
          <w:noProof/>
        </w:rPr>
        <w:fldChar w:fldCharType="separate"/>
      </w:r>
      <w:r>
        <w:rPr>
          <w:noProof/>
        </w:rPr>
        <w:t>3</w:t>
      </w:r>
      <w:r>
        <w:rPr>
          <w:noProof/>
        </w:rPr>
        <w:fldChar w:fldCharType="end"/>
      </w:r>
      <w:r>
        <w:noBreakHyphen/>
        <w:t>14a. Other Facilities Visited Button.</w:t>
      </w:r>
    </w:p>
    <w:p w14:paraId="4758B342" w14:textId="77777777" w:rsidR="000F60F7" w:rsidRDefault="000F60F7" w:rsidP="000F60F7">
      <w:pPr>
        <w:pStyle w:val="BodyText"/>
      </w:pPr>
    </w:p>
    <w:p w14:paraId="30E1C8F0" w14:textId="77777777" w:rsidR="000F60F7" w:rsidRPr="00D66CEC" w:rsidRDefault="000F60F7" w:rsidP="000F60F7">
      <w:pPr>
        <w:pStyle w:val="BodyText"/>
      </w:pPr>
      <w:r>
        <w:rPr>
          <w:rFonts w:ascii="Verdana" w:hAnsi="Verdana"/>
          <w:noProof/>
        </w:rPr>
        <w:lastRenderedPageBreak/>
        <w:drawing>
          <wp:inline distT="0" distB="0" distL="0" distR="0" wp14:anchorId="2798D31F" wp14:editId="2CE804FC">
            <wp:extent cx="4171950" cy="2905125"/>
            <wp:effectExtent l="0" t="0" r="0" b="9525"/>
            <wp:docPr id="106" name="Picture 106" descr="Remote Site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171950" cy="2905125"/>
                    </a:xfrm>
                    <a:prstGeom prst="rect">
                      <a:avLst/>
                    </a:prstGeom>
                    <a:noFill/>
                    <a:ln>
                      <a:noFill/>
                    </a:ln>
                  </pic:spPr>
                </pic:pic>
              </a:graphicData>
            </a:graphic>
          </wp:inline>
        </w:drawing>
      </w:r>
    </w:p>
    <w:p w14:paraId="60E6707C" w14:textId="77777777" w:rsidR="000F60F7" w:rsidRDefault="000F60F7" w:rsidP="000F60F7">
      <w:pPr>
        <w:pStyle w:val="Caption"/>
      </w:pPr>
      <w:r w:rsidRPr="00B83B3E">
        <w:t xml:space="preserve">Figure </w:t>
      </w:r>
      <w:r>
        <w:rPr>
          <w:noProof/>
        </w:rPr>
        <w:fldChar w:fldCharType="begin"/>
      </w:r>
      <w:r>
        <w:rPr>
          <w:noProof/>
        </w:rPr>
        <w:instrText xml:space="preserve"> STYLEREF 1 \s </w:instrText>
      </w:r>
      <w:r>
        <w:rPr>
          <w:noProof/>
        </w:rPr>
        <w:fldChar w:fldCharType="separate"/>
      </w:r>
      <w:r>
        <w:rPr>
          <w:noProof/>
        </w:rPr>
        <w:t>3</w:t>
      </w:r>
      <w:r>
        <w:rPr>
          <w:noProof/>
        </w:rPr>
        <w:fldChar w:fldCharType="end"/>
      </w:r>
      <w:r>
        <w:noBreakHyphen/>
        <w:t>14b. Remote Sites Screen.</w:t>
      </w:r>
    </w:p>
    <w:p w14:paraId="037621F6" w14:textId="77777777" w:rsidR="000F60F7" w:rsidRDefault="000F60F7" w:rsidP="000F60F7">
      <w:pPr>
        <w:pStyle w:val="BodyText"/>
      </w:pPr>
      <w:r>
        <w:rPr>
          <w:noProof/>
        </w:rPr>
        <w:drawing>
          <wp:inline distT="0" distB="0" distL="0" distR="0" wp14:anchorId="5C13FE47" wp14:editId="060ED59E">
            <wp:extent cx="4314825" cy="1123950"/>
            <wp:effectExtent l="0" t="0" r="9525" b="0"/>
            <wp:docPr id="108" name="Picture 108" descr="Error message informing user, 'The site you have chosen is not a VA treatment facility containing patient rec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314825" cy="1123950"/>
                    </a:xfrm>
                    <a:prstGeom prst="rect">
                      <a:avLst/>
                    </a:prstGeom>
                  </pic:spPr>
                </pic:pic>
              </a:graphicData>
            </a:graphic>
          </wp:inline>
        </w:drawing>
      </w:r>
    </w:p>
    <w:p w14:paraId="660196D5" w14:textId="77777777" w:rsidR="000F60F7" w:rsidRDefault="000F60F7" w:rsidP="000F60F7">
      <w:pPr>
        <w:pStyle w:val="Caption"/>
      </w:pPr>
      <w:r w:rsidRPr="00B83B3E">
        <w:t xml:space="preserve">Figure </w:t>
      </w:r>
      <w:r>
        <w:rPr>
          <w:noProof/>
        </w:rPr>
        <w:fldChar w:fldCharType="begin"/>
      </w:r>
      <w:r>
        <w:rPr>
          <w:noProof/>
        </w:rPr>
        <w:instrText xml:space="preserve"> STYLEREF 1 \s </w:instrText>
      </w:r>
      <w:r>
        <w:rPr>
          <w:noProof/>
        </w:rPr>
        <w:fldChar w:fldCharType="separate"/>
      </w:r>
      <w:r>
        <w:rPr>
          <w:noProof/>
        </w:rPr>
        <w:t>3</w:t>
      </w:r>
      <w:r>
        <w:rPr>
          <w:noProof/>
        </w:rPr>
        <w:fldChar w:fldCharType="end"/>
      </w:r>
      <w:r>
        <w:noBreakHyphen/>
        <w:t xml:space="preserve">14c. </w:t>
      </w:r>
      <w:r w:rsidRPr="00B83B3E">
        <w:t xml:space="preserve">Figure </w:t>
      </w:r>
      <w:r>
        <w:rPr>
          <w:noProof/>
        </w:rPr>
        <w:fldChar w:fldCharType="begin"/>
      </w:r>
      <w:r>
        <w:rPr>
          <w:noProof/>
        </w:rPr>
        <w:instrText xml:space="preserve"> STYLEREF 1 \s </w:instrText>
      </w:r>
      <w:r>
        <w:rPr>
          <w:noProof/>
        </w:rPr>
        <w:fldChar w:fldCharType="separate"/>
      </w:r>
      <w:r>
        <w:rPr>
          <w:noProof/>
        </w:rPr>
        <w:t>3</w:t>
      </w:r>
      <w:r>
        <w:rPr>
          <w:noProof/>
        </w:rPr>
        <w:fldChar w:fldCharType="end"/>
      </w:r>
      <w:r>
        <w:noBreakHyphen/>
        <w:t>14c. Remote Sites Error Message.</w:t>
      </w:r>
    </w:p>
    <w:p w14:paraId="6604599F" w14:textId="77777777" w:rsidR="000F60F7" w:rsidRDefault="000F60F7" w:rsidP="000F60F7">
      <w:pPr>
        <w:pStyle w:val="Caption"/>
      </w:pPr>
    </w:p>
    <w:p w14:paraId="4FEF0659" w14:textId="77777777" w:rsidR="000F60F7" w:rsidRDefault="000F60F7" w:rsidP="000F60F7">
      <w:pPr>
        <w:pStyle w:val="BodyText"/>
      </w:pPr>
    </w:p>
    <w:p w14:paraId="62C49688" w14:textId="77777777" w:rsidR="000F60F7" w:rsidRDefault="000F60F7">
      <w:pPr>
        <w:spacing w:before="0" w:after="0"/>
        <w:rPr>
          <w:rFonts w:ascii="Arial" w:hAnsi="Arial" w:cs="Arial"/>
          <w:b/>
          <w:bCs/>
          <w:kern w:val="32"/>
          <w:sz w:val="36"/>
          <w:szCs w:val="32"/>
        </w:rPr>
      </w:pPr>
      <w:r>
        <w:br w:type="page"/>
      </w:r>
    </w:p>
    <w:p w14:paraId="5C3CDDFC" w14:textId="35F713EF" w:rsidR="00D86AF8" w:rsidRPr="00223E83" w:rsidRDefault="006B7071" w:rsidP="00A561AD">
      <w:pPr>
        <w:pStyle w:val="Heading1"/>
      </w:pPr>
      <w:bookmarkStart w:id="2219" w:name="_Toc20827598"/>
      <w:r w:rsidRPr="00A561AD">
        <w:lastRenderedPageBreak/>
        <w:t>CAPRI</w:t>
      </w:r>
      <w:r w:rsidR="00D86AF8" w:rsidRPr="00A561AD">
        <w:t xml:space="preserve"> Equivalents for AMIE II Functions</w:t>
      </w:r>
      <w:bookmarkEnd w:id="2194"/>
      <w:bookmarkEnd w:id="2195"/>
      <w:bookmarkEnd w:id="2208"/>
      <w:bookmarkEnd w:id="2209"/>
      <w:bookmarkEnd w:id="2210"/>
      <w:bookmarkEnd w:id="2219"/>
    </w:p>
    <w:p w14:paraId="5C3CDDFD" w14:textId="77777777" w:rsidR="000E1ADC" w:rsidRPr="00B83B3E" w:rsidRDefault="000E1ADC" w:rsidP="00EF387E">
      <w:pPr>
        <w:pStyle w:val="BodyText"/>
        <w:rPr>
          <w:sz w:val="16"/>
          <w:szCs w:val="16"/>
        </w:rPr>
      </w:pPr>
    </w:p>
    <w:tbl>
      <w:tblPr>
        <w:tblStyle w:val="TableGrid"/>
        <w:tblW w:w="0" w:type="auto"/>
        <w:tblLook w:val="04A0" w:firstRow="1" w:lastRow="0" w:firstColumn="1" w:lastColumn="0" w:noHBand="0" w:noVBand="1"/>
        <w:tblDescription w:val="CAPRI equivalents for AMIE II functions."/>
      </w:tblPr>
      <w:tblGrid>
        <w:gridCol w:w="4428"/>
        <w:gridCol w:w="4680"/>
      </w:tblGrid>
      <w:tr w:rsidR="00AF1B27" w:rsidRPr="00552F60" w14:paraId="5C3CDE00" w14:textId="77777777" w:rsidTr="005F7F65">
        <w:trPr>
          <w:tblHeader/>
        </w:trPr>
        <w:tc>
          <w:tcPr>
            <w:tcW w:w="4428" w:type="dxa"/>
            <w:shd w:val="clear" w:color="auto" w:fill="BFBFBF" w:themeFill="background1" w:themeFillShade="BF"/>
            <w:vAlign w:val="center"/>
          </w:tcPr>
          <w:p w14:paraId="5C3CDDFE" w14:textId="77777777" w:rsidR="00AF1B27" w:rsidRPr="005F7F65" w:rsidRDefault="00631E11" w:rsidP="005F7F65">
            <w:pPr>
              <w:jc w:val="center"/>
              <w:rPr>
                <w:rFonts w:ascii="Arial" w:hAnsi="Arial" w:cs="Arial"/>
                <w:sz w:val="20"/>
              </w:rPr>
            </w:pPr>
            <w:r w:rsidRPr="005F7F65">
              <w:rPr>
                <w:rFonts w:ascii="Arial" w:hAnsi="Arial" w:cs="Arial"/>
                <w:sz w:val="20"/>
                <w:szCs w:val="20"/>
              </w:rPr>
              <w:t>AMIE Function</w:t>
            </w:r>
          </w:p>
        </w:tc>
        <w:tc>
          <w:tcPr>
            <w:tcW w:w="4680" w:type="dxa"/>
            <w:shd w:val="clear" w:color="auto" w:fill="BFBFBF" w:themeFill="background1" w:themeFillShade="BF"/>
            <w:vAlign w:val="center"/>
          </w:tcPr>
          <w:p w14:paraId="5C3CDDFF" w14:textId="77777777" w:rsidR="00AF1B27" w:rsidRPr="005F7F65" w:rsidRDefault="00631E11" w:rsidP="005F7F65">
            <w:pPr>
              <w:jc w:val="center"/>
              <w:rPr>
                <w:rFonts w:ascii="Arial" w:hAnsi="Arial" w:cs="Arial"/>
                <w:sz w:val="20"/>
              </w:rPr>
            </w:pPr>
            <w:r w:rsidRPr="005F7F65">
              <w:rPr>
                <w:rFonts w:ascii="Arial" w:hAnsi="Arial" w:cs="Arial"/>
                <w:sz w:val="20"/>
                <w:szCs w:val="20"/>
              </w:rPr>
              <w:t>CAPRI Function</w:t>
            </w:r>
          </w:p>
        </w:tc>
      </w:tr>
      <w:tr w:rsidR="00631E11" w:rsidRPr="00552F60" w14:paraId="5C3CDE03" w14:textId="77777777" w:rsidTr="005F7F65">
        <w:tc>
          <w:tcPr>
            <w:tcW w:w="4428" w:type="dxa"/>
          </w:tcPr>
          <w:p w14:paraId="5C3CDE01" w14:textId="77777777" w:rsidR="00631E11" w:rsidRPr="005F7F65" w:rsidRDefault="00631E11" w:rsidP="005F7F65">
            <w:pPr>
              <w:rPr>
                <w:rFonts w:ascii="Arial" w:hAnsi="Arial" w:cs="Arial"/>
                <w:sz w:val="20"/>
                <w:szCs w:val="20"/>
              </w:rPr>
            </w:pPr>
            <w:r w:rsidRPr="005F7F65">
              <w:rPr>
                <w:rFonts w:ascii="Arial" w:hAnsi="Arial" w:cs="Arial"/>
                <w:sz w:val="20"/>
                <w:szCs w:val="20"/>
              </w:rPr>
              <w:t>Admission Inquiry by Date (All Admissions)</w:t>
            </w:r>
          </w:p>
        </w:tc>
        <w:tc>
          <w:tcPr>
            <w:tcW w:w="4680" w:type="dxa"/>
          </w:tcPr>
          <w:p w14:paraId="5C3CDE02" w14:textId="77777777" w:rsidR="00631E11" w:rsidRPr="005F7F65" w:rsidRDefault="003A2F28" w:rsidP="005F7F65">
            <w:pPr>
              <w:rPr>
                <w:rFonts w:ascii="Arial" w:hAnsi="Arial" w:cs="Arial"/>
                <w:sz w:val="20"/>
                <w:szCs w:val="20"/>
              </w:rPr>
            </w:pPr>
            <w:r w:rsidRPr="005F7F65">
              <w:rPr>
                <w:rFonts w:ascii="Arial" w:hAnsi="Arial" w:cs="Arial"/>
                <w:sz w:val="20"/>
                <w:szCs w:val="20"/>
              </w:rPr>
              <w:t xml:space="preserve">Admission Inquiry </w:t>
            </w:r>
            <w:proofErr w:type="gramStart"/>
            <w:r w:rsidRPr="005F7F65">
              <w:rPr>
                <w:rFonts w:ascii="Arial" w:hAnsi="Arial" w:cs="Arial"/>
                <w:sz w:val="20"/>
                <w:szCs w:val="20"/>
              </w:rPr>
              <w:t>By</w:t>
            </w:r>
            <w:proofErr w:type="gramEnd"/>
            <w:r w:rsidRPr="005F7F65">
              <w:rPr>
                <w:rFonts w:ascii="Arial" w:hAnsi="Arial" w:cs="Arial"/>
                <w:sz w:val="20"/>
                <w:szCs w:val="20"/>
              </w:rPr>
              <w:t xml:space="preserve"> Date</w:t>
            </w:r>
          </w:p>
        </w:tc>
      </w:tr>
      <w:tr w:rsidR="00631E11" w:rsidRPr="00552F60" w14:paraId="5C3CDE06" w14:textId="77777777" w:rsidTr="005F7F65">
        <w:tc>
          <w:tcPr>
            <w:tcW w:w="4428" w:type="dxa"/>
          </w:tcPr>
          <w:p w14:paraId="5C3CDE04" w14:textId="77777777" w:rsidR="00631E11" w:rsidRPr="005F7F65" w:rsidRDefault="00631E11" w:rsidP="005F7F65">
            <w:pPr>
              <w:rPr>
                <w:rFonts w:ascii="Arial" w:hAnsi="Arial" w:cs="Arial"/>
                <w:sz w:val="20"/>
                <w:szCs w:val="20"/>
              </w:rPr>
            </w:pPr>
            <w:r w:rsidRPr="005F7F65">
              <w:rPr>
                <w:rFonts w:ascii="Arial" w:hAnsi="Arial" w:cs="Arial"/>
                <w:sz w:val="20"/>
                <w:szCs w:val="20"/>
              </w:rPr>
              <w:t>Print New Notices of Discharge</w:t>
            </w:r>
          </w:p>
        </w:tc>
        <w:tc>
          <w:tcPr>
            <w:tcW w:w="4680" w:type="dxa"/>
          </w:tcPr>
          <w:p w14:paraId="5C3CDE05" w14:textId="77777777" w:rsidR="00631E11" w:rsidRPr="005F7F65" w:rsidRDefault="003A2F28" w:rsidP="005F7F65">
            <w:pPr>
              <w:rPr>
                <w:rFonts w:ascii="Arial" w:hAnsi="Arial" w:cs="Arial"/>
                <w:sz w:val="20"/>
                <w:szCs w:val="20"/>
              </w:rPr>
            </w:pPr>
            <w:r w:rsidRPr="005F7F65">
              <w:rPr>
                <w:rFonts w:ascii="Arial" w:hAnsi="Arial" w:cs="Arial"/>
                <w:sz w:val="20"/>
                <w:szCs w:val="20"/>
              </w:rPr>
              <w:t>Print New Notices of Discharge</w:t>
            </w:r>
          </w:p>
        </w:tc>
      </w:tr>
      <w:tr w:rsidR="00631E11" w:rsidRPr="00552F60" w14:paraId="5C3CDE09" w14:textId="77777777" w:rsidTr="005F7F65">
        <w:tc>
          <w:tcPr>
            <w:tcW w:w="4428" w:type="dxa"/>
          </w:tcPr>
          <w:p w14:paraId="5C3CDE07" w14:textId="77777777" w:rsidR="00631E11" w:rsidRPr="005F7F65" w:rsidRDefault="00631E11" w:rsidP="005F7F65">
            <w:pPr>
              <w:rPr>
                <w:rFonts w:ascii="Arial" w:hAnsi="Arial" w:cs="Arial"/>
                <w:sz w:val="20"/>
                <w:szCs w:val="20"/>
              </w:rPr>
            </w:pPr>
            <w:r w:rsidRPr="005F7F65">
              <w:rPr>
                <w:rFonts w:ascii="Arial" w:hAnsi="Arial" w:cs="Arial"/>
                <w:sz w:val="20"/>
                <w:szCs w:val="20"/>
              </w:rPr>
              <w:t>Add an Exam to an Existing Request</w:t>
            </w:r>
          </w:p>
        </w:tc>
        <w:tc>
          <w:tcPr>
            <w:tcW w:w="4680" w:type="dxa"/>
          </w:tcPr>
          <w:p w14:paraId="5C3CDE08" w14:textId="77777777" w:rsidR="00631E11" w:rsidRPr="005F7F65" w:rsidRDefault="00631E11" w:rsidP="005F7F65">
            <w:pPr>
              <w:rPr>
                <w:rFonts w:ascii="Arial" w:hAnsi="Arial" w:cs="Arial"/>
                <w:sz w:val="20"/>
                <w:szCs w:val="20"/>
              </w:rPr>
            </w:pPr>
            <w:r w:rsidRPr="005F7F65">
              <w:rPr>
                <w:rFonts w:ascii="Arial" w:hAnsi="Arial" w:cs="Arial"/>
                <w:sz w:val="20"/>
                <w:szCs w:val="20"/>
              </w:rPr>
              <w:t>C&amp;P Exams – View/Edit Selected Request – Add Exam to Request</w:t>
            </w:r>
          </w:p>
        </w:tc>
      </w:tr>
      <w:tr w:rsidR="00631E11" w:rsidRPr="00552F60" w14:paraId="5C3CDE0C" w14:textId="77777777" w:rsidTr="005F7F65">
        <w:tc>
          <w:tcPr>
            <w:tcW w:w="4428" w:type="dxa"/>
          </w:tcPr>
          <w:p w14:paraId="5C3CDE0A" w14:textId="77777777" w:rsidR="00631E11" w:rsidRPr="005F7F65" w:rsidRDefault="00631E11" w:rsidP="005F7F65">
            <w:pPr>
              <w:rPr>
                <w:rFonts w:ascii="Arial" w:hAnsi="Arial" w:cs="Arial"/>
                <w:sz w:val="20"/>
                <w:szCs w:val="20"/>
              </w:rPr>
            </w:pPr>
            <w:r w:rsidRPr="005F7F65">
              <w:rPr>
                <w:rFonts w:ascii="Arial" w:hAnsi="Arial" w:cs="Arial"/>
                <w:sz w:val="20"/>
                <w:szCs w:val="20"/>
              </w:rPr>
              <w:t>Ad Hoc Health Summary</w:t>
            </w:r>
          </w:p>
        </w:tc>
        <w:tc>
          <w:tcPr>
            <w:tcW w:w="4680" w:type="dxa"/>
          </w:tcPr>
          <w:p w14:paraId="5C3CDE0B" w14:textId="77777777" w:rsidR="00631E11" w:rsidRPr="005F7F65" w:rsidRDefault="00631E11" w:rsidP="005F7F65">
            <w:pPr>
              <w:rPr>
                <w:rFonts w:ascii="Arial" w:hAnsi="Arial" w:cs="Arial"/>
                <w:sz w:val="20"/>
                <w:szCs w:val="20"/>
              </w:rPr>
            </w:pPr>
            <w:r w:rsidRPr="005F7F65">
              <w:rPr>
                <w:rFonts w:ascii="Arial" w:hAnsi="Arial" w:cs="Arial"/>
                <w:sz w:val="20"/>
                <w:szCs w:val="20"/>
              </w:rPr>
              <w:t xml:space="preserve">Health Summaries – </w:t>
            </w:r>
            <w:proofErr w:type="spellStart"/>
            <w:r w:rsidRPr="005F7F65">
              <w:rPr>
                <w:rFonts w:ascii="Arial" w:hAnsi="Arial" w:cs="Arial"/>
                <w:sz w:val="20"/>
                <w:szCs w:val="20"/>
              </w:rPr>
              <w:t>Adhoc</w:t>
            </w:r>
            <w:proofErr w:type="spellEnd"/>
            <w:r w:rsidRPr="005F7F65">
              <w:rPr>
                <w:rFonts w:ascii="Arial" w:hAnsi="Arial" w:cs="Arial"/>
                <w:sz w:val="20"/>
                <w:szCs w:val="20"/>
              </w:rPr>
              <w:t xml:space="preserve"> Report</w:t>
            </w:r>
          </w:p>
        </w:tc>
      </w:tr>
      <w:tr w:rsidR="00631E11" w:rsidRPr="00552F60" w14:paraId="5C3CDE0F" w14:textId="77777777" w:rsidTr="005F7F65">
        <w:tc>
          <w:tcPr>
            <w:tcW w:w="4428" w:type="dxa"/>
          </w:tcPr>
          <w:p w14:paraId="5C3CDE0D" w14:textId="77777777" w:rsidR="00631E11" w:rsidRPr="005F7F65" w:rsidRDefault="00631E11" w:rsidP="005F7F65">
            <w:pPr>
              <w:rPr>
                <w:rFonts w:ascii="Arial" w:hAnsi="Arial" w:cs="Arial"/>
                <w:sz w:val="20"/>
                <w:szCs w:val="20"/>
              </w:rPr>
            </w:pPr>
            <w:r w:rsidRPr="005F7F65">
              <w:rPr>
                <w:rFonts w:ascii="Arial" w:hAnsi="Arial" w:cs="Arial"/>
                <w:sz w:val="20"/>
                <w:szCs w:val="20"/>
              </w:rPr>
              <w:t xml:space="preserve">Admission Report for </w:t>
            </w:r>
            <w:proofErr w:type="gramStart"/>
            <w:r w:rsidRPr="005F7F65">
              <w:rPr>
                <w:rFonts w:ascii="Arial" w:hAnsi="Arial" w:cs="Arial"/>
                <w:sz w:val="20"/>
                <w:szCs w:val="20"/>
              </w:rPr>
              <w:t>Service Connected</w:t>
            </w:r>
            <w:proofErr w:type="gramEnd"/>
            <w:r w:rsidRPr="005F7F65">
              <w:rPr>
                <w:rFonts w:ascii="Arial" w:hAnsi="Arial" w:cs="Arial"/>
                <w:sz w:val="20"/>
                <w:szCs w:val="20"/>
              </w:rPr>
              <w:t xml:space="preserve"> Veterans</w:t>
            </w:r>
          </w:p>
        </w:tc>
        <w:tc>
          <w:tcPr>
            <w:tcW w:w="4680" w:type="dxa"/>
          </w:tcPr>
          <w:p w14:paraId="5C3CDE0E" w14:textId="77777777" w:rsidR="00631E11" w:rsidRPr="005F7F65" w:rsidRDefault="00631E11" w:rsidP="005F7F65">
            <w:pPr>
              <w:rPr>
                <w:rFonts w:ascii="Arial" w:hAnsi="Arial" w:cs="Arial"/>
                <w:sz w:val="20"/>
                <w:szCs w:val="20"/>
              </w:rPr>
            </w:pPr>
            <w:r w:rsidRPr="005F7F65">
              <w:rPr>
                <w:rFonts w:ascii="Arial" w:hAnsi="Arial" w:cs="Arial"/>
                <w:sz w:val="20"/>
                <w:szCs w:val="20"/>
              </w:rPr>
              <w:t>CAPRI Reports – Admission Report for SC Veterans</w:t>
            </w:r>
          </w:p>
        </w:tc>
      </w:tr>
      <w:tr w:rsidR="00631E11" w:rsidRPr="00552F60" w14:paraId="5C3CDE12" w14:textId="77777777" w:rsidTr="005F7F65">
        <w:tc>
          <w:tcPr>
            <w:tcW w:w="4428" w:type="dxa"/>
          </w:tcPr>
          <w:p w14:paraId="5C3CDE10" w14:textId="77777777" w:rsidR="00631E11" w:rsidRPr="005F7F65" w:rsidRDefault="00631E11" w:rsidP="005F7F65">
            <w:pPr>
              <w:rPr>
                <w:rFonts w:ascii="Arial" w:hAnsi="Arial" w:cs="Arial"/>
                <w:sz w:val="20"/>
                <w:szCs w:val="20"/>
              </w:rPr>
            </w:pPr>
            <w:r w:rsidRPr="005F7F65">
              <w:rPr>
                <w:rFonts w:ascii="Arial" w:hAnsi="Arial" w:cs="Arial"/>
                <w:sz w:val="20"/>
                <w:szCs w:val="20"/>
              </w:rPr>
              <w:t>AMIS 290 for the Regional Office</w:t>
            </w:r>
          </w:p>
        </w:tc>
        <w:tc>
          <w:tcPr>
            <w:tcW w:w="4680" w:type="dxa"/>
          </w:tcPr>
          <w:p w14:paraId="5C3CDE11" w14:textId="77777777" w:rsidR="00631E11" w:rsidRPr="005F7F65" w:rsidRDefault="00631E11" w:rsidP="005F7F65">
            <w:pPr>
              <w:rPr>
                <w:rFonts w:ascii="Arial" w:hAnsi="Arial" w:cs="Arial"/>
                <w:sz w:val="20"/>
                <w:szCs w:val="20"/>
              </w:rPr>
            </w:pPr>
            <w:r w:rsidRPr="005F7F65">
              <w:rPr>
                <w:rFonts w:ascii="Arial" w:hAnsi="Arial" w:cs="Arial"/>
                <w:sz w:val="20"/>
                <w:szCs w:val="20"/>
              </w:rPr>
              <w:t>CAPRI Reports – AMIS 290</w:t>
            </w:r>
          </w:p>
        </w:tc>
      </w:tr>
      <w:tr w:rsidR="00631E11" w:rsidRPr="00552F60" w14:paraId="5C3CDE15" w14:textId="77777777" w:rsidTr="005F7F65">
        <w:tc>
          <w:tcPr>
            <w:tcW w:w="4428" w:type="dxa"/>
          </w:tcPr>
          <w:p w14:paraId="5C3CDE13" w14:textId="77777777" w:rsidR="00631E11" w:rsidRPr="005F7F65" w:rsidRDefault="00631E11" w:rsidP="005F7F65">
            <w:pPr>
              <w:rPr>
                <w:rFonts w:ascii="Arial" w:hAnsi="Arial" w:cs="Arial"/>
                <w:sz w:val="20"/>
                <w:szCs w:val="20"/>
              </w:rPr>
            </w:pPr>
            <w:r w:rsidRPr="005F7F65">
              <w:rPr>
                <w:rFonts w:ascii="Arial" w:hAnsi="Arial" w:cs="Arial"/>
                <w:sz w:val="20"/>
                <w:szCs w:val="20"/>
              </w:rPr>
              <w:t>Beneficiary Information Status Inquiry</w:t>
            </w:r>
          </w:p>
        </w:tc>
        <w:tc>
          <w:tcPr>
            <w:tcW w:w="4680" w:type="dxa"/>
          </w:tcPr>
          <w:p w14:paraId="5C3CDE14" w14:textId="77777777" w:rsidR="00631E11" w:rsidRPr="005F7F65" w:rsidRDefault="00631E11" w:rsidP="005F7F65">
            <w:pPr>
              <w:rPr>
                <w:rFonts w:ascii="Arial" w:hAnsi="Arial" w:cs="Arial"/>
                <w:sz w:val="20"/>
                <w:szCs w:val="20"/>
              </w:rPr>
            </w:pPr>
            <w:r w:rsidRPr="005F7F65">
              <w:rPr>
                <w:rFonts w:ascii="Arial" w:hAnsi="Arial" w:cs="Arial"/>
                <w:sz w:val="20"/>
                <w:szCs w:val="20"/>
              </w:rPr>
              <w:t>7131 Request – Status Inquiry</w:t>
            </w:r>
          </w:p>
        </w:tc>
      </w:tr>
      <w:tr w:rsidR="00631E11" w:rsidRPr="00552F60" w14:paraId="5C3CDE18" w14:textId="77777777" w:rsidTr="005F7F65">
        <w:tc>
          <w:tcPr>
            <w:tcW w:w="4428" w:type="dxa"/>
          </w:tcPr>
          <w:p w14:paraId="5C3CDE16" w14:textId="77777777" w:rsidR="00631E11" w:rsidRPr="005F7F65" w:rsidRDefault="00631E11" w:rsidP="005F7F65">
            <w:pPr>
              <w:rPr>
                <w:rFonts w:ascii="Arial" w:hAnsi="Arial" w:cs="Arial"/>
                <w:sz w:val="20"/>
                <w:szCs w:val="20"/>
              </w:rPr>
            </w:pPr>
            <w:r w:rsidRPr="005F7F65">
              <w:rPr>
                <w:rFonts w:ascii="Arial" w:hAnsi="Arial" w:cs="Arial"/>
                <w:sz w:val="20"/>
                <w:szCs w:val="20"/>
              </w:rPr>
              <w:t>Cancel C&amp;P Requests (all exams)</w:t>
            </w:r>
          </w:p>
        </w:tc>
        <w:tc>
          <w:tcPr>
            <w:tcW w:w="4680" w:type="dxa"/>
          </w:tcPr>
          <w:p w14:paraId="5C3CDE17" w14:textId="77777777" w:rsidR="00631E11" w:rsidRPr="005F7F65" w:rsidRDefault="00631E11" w:rsidP="005F7F65">
            <w:pPr>
              <w:rPr>
                <w:rFonts w:ascii="Arial" w:hAnsi="Arial" w:cs="Arial"/>
                <w:sz w:val="20"/>
                <w:szCs w:val="20"/>
              </w:rPr>
            </w:pPr>
            <w:r w:rsidRPr="005F7F65">
              <w:rPr>
                <w:rFonts w:ascii="Arial" w:hAnsi="Arial" w:cs="Arial"/>
                <w:sz w:val="20"/>
                <w:szCs w:val="20"/>
              </w:rPr>
              <w:t>C&amp;P Exams – View/Edit Selected Request – Cancel ALL Exams</w:t>
            </w:r>
          </w:p>
        </w:tc>
      </w:tr>
      <w:tr w:rsidR="00631E11" w:rsidRPr="00552F60" w14:paraId="5C3CDE1B" w14:textId="77777777" w:rsidTr="005F7F65">
        <w:tc>
          <w:tcPr>
            <w:tcW w:w="4428" w:type="dxa"/>
          </w:tcPr>
          <w:p w14:paraId="5C3CDE19" w14:textId="77777777" w:rsidR="00631E11" w:rsidRPr="005F7F65" w:rsidRDefault="00631E11" w:rsidP="005F7F65">
            <w:pPr>
              <w:rPr>
                <w:rFonts w:ascii="Arial" w:hAnsi="Arial" w:cs="Arial"/>
                <w:sz w:val="20"/>
                <w:szCs w:val="20"/>
              </w:rPr>
            </w:pPr>
            <w:r w:rsidRPr="005F7F65">
              <w:rPr>
                <w:rFonts w:ascii="Arial" w:hAnsi="Arial" w:cs="Arial"/>
                <w:sz w:val="20"/>
                <w:szCs w:val="20"/>
              </w:rPr>
              <w:t>Cancel C&amp;P Requests (selected exams)</w:t>
            </w:r>
          </w:p>
        </w:tc>
        <w:tc>
          <w:tcPr>
            <w:tcW w:w="4680" w:type="dxa"/>
          </w:tcPr>
          <w:p w14:paraId="5C3CDE1A" w14:textId="77777777" w:rsidR="00631E11" w:rsidRPr="005F7F65" w:rsidRDefault="00631E11" w:rsidP="005F7F65">
            <w:pPr>
              <w:rPr>
                <w:rFonts w:ascii="Arial" w:hAnsi="Arial" w:cs="Arial"/>
                <w:sz w:val="20"/>
                <w:szCs w:val="20"/>
              </w:rPr>
            </w:pPr>
            <w:r w:rsidRPr="005F7F65">
              <w:rPr>
                <w:rFonts w:ascii="Arial" w:hAnsi="Arial" w:cs="Arial"/>
                <w:sz w:val="20"/>
                <w:szCs w:val="20"/>
              </w:rPr>
              <w:t>C&amp;P Exams – View/Edit Selected Request – Select Exam – View Exam – Cancel This Exam</w:t>
            </w:r>
          </w:p>
        </w:tc>
      </w:tr>
      <w:tr w:rsidR="00631E11" w:rsidRPr="00552F60" w14:paraId="5C3CDE1E" w14:textId="77777777" w:rsidTr="005F7F65">
        <w:tc>
          <w:tcPr>
            <w:tcW w:w="4428" w:type="dxa"/>
          </w:tcPr>
          <w:p w14:paraId="5C3CDE1C" w14:textId="77777777" w:rsidR="00631E11" w:rsidRPr="005F7F65" w:rsidRDefault="00631E11" w:rsidP="005F7F65">
            <w:pPr>
              <w:rPr>
                <w:rFonts w:ascii="Arial" w:hAnsi="Arial" w:cs="Arial"/>
                <w:sz w:val="20"/>
                <w:szCs w:val="20"/>
              </w:rPr>
            </w:pPr>
            <w:r w:rsidRPr="005F7F65">
              <w:rPr>
                <w:rFonts w:ascii="Arial" w:hAnsi="Arial" w:cs="Arial"/>
                <w:sz w:val="20"/>
                <w:szCs w:val="20"/>
              </w:rPr>
              <w:t>Detailed Inpatient Inquiry</w:t>
            </w:r>
          </w:p>
        </w:tc>
        <w:tc>
          <w:tcPr>
            <w:tcW w:w="4680" w:type="dxa"/>
          </w:tcPr>
          <w:p w14:paraId="5C3CDE1D" w14:textId="77777777" w:rsidR="00631E11" w:rsidRPr="005F7F65" w:rsidRDefault="00631E11" w:rsidP="005F7F65">
            <w:pPr>
              <w:rPr>
                <w:rFonts w:ascii="Arial" w:hAnsi="Arial" w:cs="Arial"/>
                <w:sz w:val="20"/>
                <w:szCs w:val="20"/>
              </w:rPr>
            </w:pPr>
            <w:r w:rsidRPr="005F7F65">
              <w:rPr>
                <w:rFonts w:ascii="Arial" w:hAnsi="Arial" w:cs="Arial"/>
                <w:sz w:val="20"/>
                <w:szCs w:val="20"/>
              </w:rPr>
              <w:t xml:space="preserve">Reports – Detailed </w:t>
            </w:r>
            <w:proofErr w:type="spellStart"/>
            <w:r w:rsidRPr="005F7F65">
              <w:rPr>
                <w:rFonts w:ascii="Arial" w:hAnsi="Arial" w:cs="Arial"/>
                <w:sz w:val="20"/>
                <w:szCs w:val="20"/>
              </w:rPr>
              <w:t>Inpt</w:t>
            </w:r>
            <w:proofErr w:type="spellEnd"/>
            <w:r w:rsidRPr="005F7F65">
              <w:rPr>
                <w:rFonts w:ascii="Arial" w:hAnsi="Arial" w:cs="Arial"/>
                <w:sz w:val="20"/>
                <w:szCs w:val="20"/>
              </w:rPr>
              <w:t>. Inquiry</w:t>
            </w:r>
          </w:p>
        </w:tc>
      </w:tr>
      <w:tr w:rsidR="00631E11" w:rsidRPr="00552F60" w14:paraId="5C3CDE21" w14:textId="77777777" w:rsidTr="005F7F65">
        <w:tc>
          <w:tcPr>
            <w:tcW w:w="4428" w:type="dxa"/>
          </w:tcPr>
          <w:p w14:paraId="5C3CDE1F" w14:textId="77777777" w:rsidR="00631E11" w:rsidRPr="005F7F65" w:rsidRDefault="00631E11" w:rsidP="005F7F65">
            <w:pPr>
              <w:rPr>
                <w:rFonts w:ascii="Arial" w:hAnsi="Arial" w:cs="Arial"/>
                <w:sz w:val="20"/>
                <w:szCs w:val="20"/>
              </w:rPr>
            </w:pPr>
            <w:r w:rsidRPr="005F7F65">
              <w:rPr>
                <w:rFonts w:ascii="Arial" w:hAnsi="Arial" w:cs="Arial"/>
                <w:sz w:val="20"/>
                <w:szCs w:val="20"/>
              </w:rPr>
              <w:t>Discharge Report (A&amp;A, Pension, Service Connected, All)</w:t>
            </w:r>
          </w:p>
        </w:tc>
        <w:tc>
          <w:tcPr>
            <w:tcW w:w="4680" w:type="dxa"/>
          </w:tcPr>
          <w:p w14:paraId="5C3CDE20" w14:textId="77777777" w:rsidR="00631E11" w:rsidRPr="005F7F65" w:rsidRDefault="00631E11" w:rsidP="005F7F65">
            <w:pPr>
              <w:rPr>
                <w:rFonts w:ascii="Arial" w:hAnsi="Arial" w:cs="Arial"/>
                <w:sz w:val="20"/>
                <w:szCs w:val="20"/>
              </w:rPr>
            </w:pPr>
            <w:r w:rsidRPr="005F7F65">
              <w:rPr>
                <w:rFonts w:ascii="Arial" w:hAnsi="Arial" w:cs="Arial"/>
                <w:sz w:val="20"/>
                <w:szCs w:val="20"/>
              </w:rPr>
              <w:t>CAPRI Reports – Discharge Report (A&amp;A, Pension, SC, All)</w:t>
            </w:r>
          </w:p>
        </w:tc>
      </w:tr>
      <w:tr w:rsidR="00631E11" w:rsidRPr="00552F60" w14:paraId="5C3CDE24" w14:textId="77777777" w:rsidTr="005F7F65">
        <w:tc>
          <w:tcPr>
            <w:tcW w:w="4428" w:type="dxa"/>
          </w:tcPr>
          <w:p w14:paraId="5C3CDE22" w14:textId="77777777" w:rsidR="00631E11" w:rsidRPr="005F7F65" w:rsidRDefault="00631E11" w:rsidP="005F7F65">
            <w:pPr>
              <w:rPr>
                <w:rFonts w:ascii="Arial" w:hAnsi="Arial" w:cs="Arial"/>
                <w:sz w:val="20"/>
                <w:szCs w:val="20"/>
              </w:rPr>
            </w:pPr>
            <w:r w:rsidRPr="005F7F65">
              <w:rPr>
                <w:rFonts w:ascii="Arial" w:hAnsi="Arial" w:cs="Arial"/>
                <w:sz w:val="20"/>
                <w:szCs w:val="20"/>
              </w:rPr>
              <w:t>Edit 7131 Remarks</w:t>
            </w:r>
          </w:p>
        </w:tc>
        <w:tc>
          <w:tcPr>
            <w:tcW w:w="4680" w:type="dxa"/>
          </w:tcPr>
          <w:p w14:paraId="5C3CDE23" w14:textId="77777777" w:rsidR="00631E11" w:rsidRPr="005F7F65" w:rsidRDefault="00631E11" w:rsidP="005F7F65">
            <w:pPr>
              <w:rPr>
                <w:rFonts w:ascii="Arial" w:hAnsi="Arial" w:cs="Arial"/>
                <w:sz w:val="20"/>
                <w:szCs w:val="20"/>
              </w:rPr>
            </w:pPr>
            <w:r w:rsidRPr="005F7F65">
              <w:rPr>
                <w:rFonts w:ascii="Arial" w:hAnsi="Arial" w:cs="Arial"/>
                <w:sz w:val="20"/>
                <w:szCs w:val="20"/>
              </w:rPr>
              <w:t>7131 Request – View/Edit Selected Request</w:t>
            </w:r>
          </w:p>
        </w:tc>
      </w:tr>
      <w:tr w:rsidR="00631E11" w:rsidRPr="00552F60" w14:paraId="5C3CDE27" w14:textId="77777777" w:rsidTr="005F7F65">
        <w:tc>
          <w:tcPr>
            <w:tcW w:w="4428" w:type="dxa"/>
          </w:tcPr>
          <w:p w14:paraId="5C3CDE25" w14:textId="77777777" w:rsidR="00631E11" w:rsidRPr="005F7F65" w:rsidRDefault="00631E11" w:rsidP="005F7F65">
            <w:pPr>
              <w:rPr>
                <w:rFonts w:ascii="Arial" w:hAnsi="Arial" w:cs="Arial"/>
                <w:sz w:val="20"/>
                <w:szCs w:val="20"/>
              </w:rPr>
            </w:pPr>
            <w:r w:rsidRPr="005F7F65">
              <w:rPr>
                <w:rFonts w:ascii="Arial" w:hAnsi="Arial" w:cs="Arial"/>
                <w:sz w:val="20"/>
                <w:szCs w:val="20"/>
              </w:rPr>
              <w:t>Edit C&amp;P Request Information</w:t>
            </w:r>
          </w:p>
        </w:tc>
        <w:tc>
          <w:tcPr>
            <w:tcW w:w="4680" w:type="dxa"/>
          </w:tcPr>
          <w:p w14:paraId="5C3CDE26" w14:textId="77777777" w:rsidR="00631E11" w:rsidRPr="005F7F65" w:rsidRDefault="00631E11" w:rsidP="005F7F65">
            <w:pPr>
              <w:rPr>
                <w:rFonts w:ascii="Arial" w:hAnsi="Arial" w:cs="Arial"/>
                <w:sz w:val="20"/>
                <w:szCs w:val="20"/>
              </w:rPr>
            </w:pPr>
            <w:r w:rsidRPr="005F7F65">
              <w:rPr>
                <w:rFonts w:ascii="Arial" w:hAnsi="Arial" w:cs="Arial"/>
                <w:sz w:val="20"/>
                <w:szCs w:val="20"/>
              </w:rPr>
              <w:t>C&amp;P Exams – View/Edit Selected Request</w:t>
            </w:r>
          </w:p>
        </w:tc>
      </w:tr>
      <w:tr w:rsidR="00631E11" w:rsidRPr="00552F60" w14:paraId="5C3CDE2A" w14:textId="77777777" w:rsidTr="005F7F65">
        <w:tc>
          <w:tcPr>
            <w:tcW w:w="4428" w:type="dxa"/>
          </w:tcPr>
          <w:p w14:paraId="5C3CDE28" w14:textId="77777777" w:rsidR="00631E11" w:rsidRPr="005F7F65" w:rsidRDefault="00631E11" w:rsidP="005F7F65">
            <w:pPr>
              <w:rPr>
                <w:rFonts w:ascii="Arial" w:hAnsi="Arial" w:cs="Arial"/>
                <w:sz w:val="20"/>
                <w:szCs w:val="20"/>
              </w:rPr>
            </w:pPr>
            <w:r w:rsidRPr="005F7F65">
              <w:rPr>
                <w:rFonts w:ascii="Arial" w:hAnsi="Arial" w:cs="Arial"/>
                <w:sz w:val="20"/>
                <w:szCs w:val="20"/>
              </w:rPr>
              <w:t>Edit Patient Address Information</w:t>
            </w:r>
          </w:p>
        </w:tc>
        <w:tc>
          <w:tcPr>
            <w:tcW w:w="4680" w:type="dxa"/>
          </w:tcPr>
          <w:p w14:paraId="5C3CDE29" w14:textId="77777777" w:rsidR="00631E11" w:rsidRPr="005F7F65" w:rsidRDefault="00631E11" w:rsidP="005F7F65">
            <w:pPr>
              <w:rPr>
                <w:rFonts w:ascii="Arial" w:hAnsi="Arial" w:cs="Arial"/>
                <w:sz w:val="20"/>
                <w:szCs w:val="20"/>
              </w:rPr>
            </w:pPr>
            <w:r w:rsidRPr="005F7F65">
              <w:rPr>
                <w:rFonts w:ascii="Arial" w:hAnsi="Arial" w:cs="Arial"/>
                <w:sz w:val="20"/>
                <w:szCs w:val="20"/>
              </w:rPr>
              <w:t>Admin – Edit Address Information</w:t>
            </w:r>
          </w:p>
        </w:tc>
      </w:tr>
      <w:tr w:rsidR="00631E11" w:rsidRPr="00552F60" w14:paraId="5C3CDE2D" w14:textId="77777777" w:rsidTr="005F7F65">
        <w:tc>
          <w:tcPr>
            <w:tcW w:w="4428" w:type="dxa"/>
          </w:tcPr>
          <w:p w14:paraId="5C3CDE2B" w14:textId="77777777" w:rsidR="00631E11" w:rsidRPr="005F7F65" w:rsidRDefault="00631E11" w:rsidP="005F7F65">
            <w:pPr>
              <w:rPr>
                <w:rFonts w:ascii="Arial" w:hAnsi="Arial" w:cs="Arial"/>
                <w:sz w:val="20"/>
                <w:szCs w:val="20"/>
              </w:rPr>
            </w:pPr>
            <w:r w:rsidRPr="005F7F65">
              <w:rPr>
                <w:rFonts w:ascii="Arial" w:hAnsi="Arial" w:cs="Arial"/>
                <w:sz w:val="20"/>
                <w:szCs w:val="20"/>
              </w:rPr>
              <w:t>Enter a C&amp;P Exam Request</w:t>
            </w:r>
          </w:p>
        </w:tc>
        <w:tc>
          <w:tcPr>
            <w:tcW w:w="4680" w:type="dxa"/>
          </w:tcPr>
          <w:p w14:paraId="5C3CDE2C" w14:textId="77777777" w:rsidR="00631E11" w:rsidRPr="005F7F65" w:rsidRDefault="00631E11" w:rsidP="005F7F65">
            <w:pPr>
              <w:rPr>
                <w:rFonts w:ascii="Arial" w:hAnsi="Arial" w:cs="Arial"/>
                <w:sz w:val="20"/>
                <w:szCs w:val="20"/>
              </w:rPr>
            </w:pPr>
            <w:r w:rsidRPr="005F7F65">
              <w:rPr>
                <w:rFonts w:ascii="Arial" w:hAnsi="Arial" w:cs="Arial"/>
                <w:sz w:val="20"/>
                <w:szCs w:val="20"/>
              </w:rPr>
              <w:t>C&amp;P Exams – Add a New Request</w:t>
            </w:r>
          </w:p>
        </w:tc>
      </w:tr>
      <w:tr w:rsidR="00631E11" w:rsidRPr="00552F60" w14:paraId="5C3CDE30" w14:textId="77777777" w:rsidTr="005F7F65">
        <w:tc>
          <w:tcPr>
            <w:tcW w:w="4428" w:type="dxa"/>
          </w:tcPr>
          <w:p w14:paraId="5C3CDE2E" w14:textId="77777777" w:rsidR="00631E11" w:rsidRPr="005F7F65" w:rsidRDefault="00631E11" w:rsidP="005F7F65">
            <w:pPr>
              <w:rPr>
                <w:rFonts w:ascii="Arial" w:hAnsi="Arial" w:cs="Arial"/>
                <w:sz w:val="20"/>
                <w:szCs w:val="20"/>
              </w:rPr>
            </w:pPr>
            <w:r w:rsidRPr="005F7F65">
              <w:rPr>
                <w:rFonts w:ascii="Arial" w:hAnsi="Arial" w:cs="Arial"/>
                <w:sz w:val="20"/>
                <w:szCs w:val="20"/>
              </w:rPr>
              <w:t>Full Patient Profile MAS</w:t>
            </w:r>
          </w:p>
        </w:tc>
        <w:tc>
          <w:tcPr>
            <w:tcW w:w="4680" w:type="dxa"/>
          </w:tcPr>
          <w:p w14:paraId="5C3CDE2F" w14:textId="77777777" w:rsidR="00631E11" w:rsidRPr="005F7F65" w:rsidRDefault="00631E11" w:rsidP="005F7F65">
            <w:pPr>
              <w:rPr>
                <w:rFonts w:ascii="Arial" w:hAnsi="Arial" w:cs="Arial"/>
                <w:sz w:val="20"/>
                <w:szCs w:val="20"/>
              </w:rPr>
            </w:pPr>
            <w:r w:rsidRPr="005F7F65">
              <w:rPr>
                <w:rFonts w:ascii="Arial" w:hAnsi="Arial" w:cs="Arial"/>
                <w:sz w:val="20"/>
                <w:szCs w:val="20"/>
              </w:rPr>
              <w:t>Reports – Patient Profile MAS (Full)</w:t>
            </w:r>
          </w:p>
        </w:tc>
      </w:tr>
      <w:tr w:rsidR="00631E11" w:rsidRPr="00552F60" w14:paraId="5C3CDE33" w14:textId="77777777" w:rsidTr="005F7F65">
        <w:tc>
          <w:tcPr>
            <w:tcW w:w="4428" w:type="dxa"/>
          </w:tcPr>
          <w:p w14:paraId="5C3CDE31" w14:textId="77777777" w:rsidR="00631E11" w:rsidRPr="005F7F65" w:rsidRDefault="00631E11" w:rsidP="005F7F65">
            <w:pPr>
              <w:rPr>
                <w:rFonts w:ascii="Arial" w:hAnsi="Arial" w:cs="Arial"/>
                <w:sz w:val="20"/>
                <w:szCs w:val="20"/>
              </w:rPr>
            </w:pPr>
            <w:r w:rsidRPr="005F7F65">
              <w:rPr>
                <w:rFonts w:ascii="Arial" w:hAnsi="Arial" w:cs="Arial"/>
                <w:sz w:val="20"/>
                <w:szCs w:val="20"/>
              </w:rPr>
              <w:t>HS Health Summary Menu</w:t>
            </w:r>
          </w:p>
        </w:tc>
        <w:tc>
          <w:tcPr>
            <w:tcW w:w="4680" w:type="dxa"/>
          </w:tcPr>
          <w:p w14:paraId="5C3CDE32" w14:textId="77777777" w:rsidR="00631E11" w:rsidRPr="005F7F65" w:rsidRDefault="00631E11" w:rsidP="005F7F65">
            <w:pPr>
              <w:rPr>
                <w:rFonts w:ascii="Arial" w:hAnsi="Arial" w:cs="Arial"/>
                <w:sz w:val="20"/>
                <w:szCs w:val="20"/>
              </w:rPr>
            </w:pPr>
            <w:r w:rsidRPr="005F7F65">
              <w:rPr>
                <w:rFonts w:ascii="Arial" w:hAnsi="Arial" w:cs="Arial"/>
                <w:sz w:val="20"/>
                <w:szCs w:val="20"/>
              </w:rPr>
              <w:t>Health Summaries tab</w:t>
            </w:r>
          </w:p>
        </w:tc>
      </w:tr>
      <w:tr w:rsidR="00631E11" w:rsidRPr="00552F60" w14:paraId="5C3CDE36" w14:textId="77777777" w:rsidTr="005F7F65">
        <w:tc>
          <w:tcPr>
            <w:tcW w:w="4428" w:type="dxa"/>
          </w:tcPr>
          <w:p w14:paraId="5C3CDE34" w14:textId="77777777" w:rsidR="00631E11" w:rsidRPr="005F7F65" w:rsidRDefault="00631E11" w:rsidP="005F7F65">
            <w:pPr>
              <w:rPr>
                <w:rFonts w:ascii="Arial" w:hAnsi="Arial" w:cs="Arial"/>
                <w:sz w:val="20"/>
                <w:szCs w:val="20"/>
              </w:rPr>
            </w:pPr>
            <w:r w:rsidRPr="005F7F65">
              <w:rPr>
                <w:rFonts w:ascii="Arial" w:hAnsi="Arial" w:cs="Arial"/>
                <w:sz w:val="20"/>
                <w:szCs w:val="20"/>
              </w:rPr>
              <w:t>Incompetent Veterans Report</w:t>
            </w:r>
          </w:p>
        </w:tc>
        <w:tc>
          <w:tcPr>
            <w:tcW w:w="4680" w:type="dxa"/>
          </w:tcPr>
          <w:p w14:paraId="5C3CDE35" w14:textId="77777777" w:rsidR="00631E11" w:rsidRPr="005F7F65" w:rsidRDefault="00631E11" w:rsidP="005F7F65">
            <w:pPr>
              <w:rPr>
                <w:rFonts w:ascii="Arial" w:hAnsi="Arial" w:cs="Arial"/>
                <w:sz w:val="20"/>
                <w:szCs w:val="20"/>
              </w:rPr>
            </w:pPr>
            <w:r w:rsidRPr="005F7F65">
              <w:rPr>
                <w:rFonts w:ascii="Arial" w:hAnsi="Arial" w:cs="Arial"/>
                <w:sz w:val="20"/>
                <w:szCs w:val="20"/>
              </w:rPr>
              <w:t>CAPRI Reports – Incompetent Veterans Report</w:t>
            </w:r>
          </w:p>
        </w:tc>
      </w:tr>
      <w:tr w:rsidR="00631E11" w:rsidRPr="00552F60" w14:paraId="5C3CDE39" w14:textId="77777777" w:rsidTr="005F7F65">
        <w:tc>
          <w:tcPr>
            <w:tcW w:w="4428" w:type="dxa"/>
          </w:tcPr>
          <w:p w14:paraId="5C3CDE37" w14:textId="77777777" w:rsidR="00631E11" w:rsidRPr="005F7F65" w:rsidRDefault="00631E11" w:rsidP="005F7F65">
            <w:pPr>
              <w:rPr>
                <w:rFonts w:ascii="Arial" w:hAnsi="Arial" w:cs="Arial"/>
                <w:sz w:val="20"/>
                <w:szCs w:val="20"/>
              </w:rPr>
            </w:pPr>
            <w:r w:rsidRPr="005F7F65">
              <w:rPr>
                <w:rFonts w:ascii="Arial" w:hAnsi="Arial" w:cs="Arial"/>
                <w:sz w:val="20"/>
                <w:szCs w:val="20"/>
              </w:rPr>
              <w:t>INPT Detailed Inpatient Inquiry</w:t>
            </w:r>
          </w:p>
        </w:tc>
        <w:tc>
          <w:tcPr>
            <w:tcW w:w="4680" w:type="dxa"/>
          </w:tcPr>
          <w:p w14:paraId="5C3CDE38" w14:textId="77777777" w:rsidR="00631E11" w:rsidRPr="005F7F65" w:rsidRDefault="00631E11" w:rsidP="005F7F65">
            <w:pPr>
              <w:rPr>
                <w:rFonts w:ascii="Arial" w:hAnsi="Arial" w:cs="Arial"/>
                <w:sz w:val="20"/>
                <w:szCs w:val="20"/>
              </w:rPr>
            </w:pPr>
            <w:r w:rsidRPr="005F7F65">
              <w:rPr>
                <w:rFonts w:ascii="Arial" w:hAnsi="Arial" w:cs="Arial"/>
                <w:sz w:val="20"/>
                <w:szCs w:val="20"/>
              </w:rPr>
              <w:t xml:space="preserve">Reports – Detailed </w:t>
            </w:r>
            <w:proofErr w:type="spellStart"/>
            <w:r w:rsidRPr="005F7F65">
              <w:rPr>
                <w:rFonts w:ascii="Arial" w:hAnsi="Arial" w:cs="Arial"/>
                <w:sz w:val="20"/>
                <w:szCs w:val="20"/>
              </w:rPr>
              <w:t>Inpt</w:t>
            </w:r>
            <w:proofErr w:type="spellEnd"/>
            <w:r w:rsidRPr="005F7F65">
              <w:rPr>
                <w:rFonts w:ascii="Arial" w:hAnsi="Arial" w:cs="Arial"/>
                <w:sz w:val="20"/>
                <w:szCs w:val="20"/>
              </w:rPr>
              <w:t>. Inquiry</w:t>
            </w:r>
          </w:p>
        </w:tc>
      </w:tr>
      <w:tr w:rsidR="00631E11" w:rsidRPr="00552F60" w14:paraId="5C3CDE3C" w14:textId="77777777" w:rsidTr="005F7F65">
        <w:tc>
          <w:tcPr>
            <w:tcW w:w="4428" w:type="dxa"/>
          </w:tcPr>
          <w:p w14:paraId="5C3CDE3A" w14:textId="77777777" w:rsidR="00631E11" w:rsidRPr="005F7F65" w:rsidRDefault="00631E11" w:rsidP="005F7F65">
            <w:pPr>
              <w:rPr>
                <w:rFonts w:ascii="Arial" w:hAnsi="Arial" w:cs="Arial"/>
                <w:sz w:val="20"/>
                <w:szCs w:val="20"/>
              </w:rPr>
            </w:pPr>
            <w:r w:rsidRPr="005F7F65">
              <w:rPr>
                <w:rFonts w:ascii="Arial" w:hAnsi="Arial" w:cs="Arial"/>
                <w:sz w:val="20"/>
                <w:szCs w:val="20"/>
              </w:rPr>
              <w:t>INQ Patient Inquiry</w:t>
            </w:r>
          </w:p>
        </w:tc>
        <w:tc>
          <w:tcPr>
            <w:tcW w:w="4680" w:type="dxa"/>
          </w:tcPr>
          <w:p w14:paraId="5C3CDE3B" w14:textId="77777777" w:rsidR="00631E11" w:rsidRPr="005F7F65" w:rsidRDefault="00631E11" w:rsidP="005F7F65">
            <w:pPr>
              <w:rPr>
                <w:rFonts w:ascii="Arial" w:hAnsi="Arial" w:cs="Arial"/>
                <w:sz w:val="20"/>
                <w:szCs w:val="20"/>
              </w:rPr>
            </w:pPr>
            <w:r w:rsidRPr="005F7F65">
              <w:rPr>
                <w:rFonts w:ascii="Arial" w:hAnsi="Arial" w:cs="Arial"/>
                <w:sz w:val="20"/>
                <w:szCs w:val="20"/>
              </w:rPr>
              <w:t>Reports – Pt. Inquiry</w:t>
            </w:r>
          </w:p>
        </w:tc>
      </w:tr>
      <w:tr w:rsidR="00631E11" w:rsidRPr="00552F60" w14:paraId="5C3CDE3F" w14:textId="77777777" w:rsidTr="005F7F65">
        <w:tc>
          <w:tcPr>
            <w:tcW w:w="4428" w:type="dxa"/>
          </w:tcPr>
          <w:p w14:paraId="5C3CDE3D" w14:textId="77777777" w:rsidR="00631E11" w:rsidRPr="005F7F65" w:rsidRDefault="00631E11" w:rsidP="005F7F65">
            <w:pPr>
              <w:rPr>
                <w:rFonts w:ascii="Arial" w:hAnsi="Arial" w:cs="Arial"/>
                <w:sz w:val="20"/>
                <w:szCs w:val="20"/>
              </w:rPr>
            </w:pPr>
            <w:r w:rsidRPr="005F7F65">
              <w:rPr>
                <w:rFonts w:ascii="Arial" w:hAnsi="Arial" w:cs="Arial"/>
                <w:sz w:val="20"/>
                <w:szCs w:val="20"/>
              </w:rPr>
              <w:t>Inquiry for C&amp;P Requests</w:t>
            </w:r>
          </w:p>
        </w:tc>
        <w:tc>
          <w:tcPr>
            <w:tcW w:w="4680" w:type="dxa"/>
          </w:tcPr>
          <w:p w14:paraId="5C3CDE3E" w14:textId="77777777" w:rsidR="00631E11" w:rsidRPr="005F7F65" w:rsidRDefault="00631E11" w:rsidP="005F7F65">
            <w:pPr>
              <w:rPr>
                <w:rFonts w:ascii="Arial" w:hAnsi="Arial" w:cs="Arial"/>
                <w:sz w:val="20"/>
                <w:szCs w:val="20"/>
              </w:rPr>
            </w:pPr>
            <w:r w:rsidRPr="005F7F65">
              <w:rPr>
                <w:rFonts w:ascii="Arial" w:hAnsi="Arial" w:cs="Arial"/>
                <w:sz w:val="20"/>
                <w:szCs w:val="20"/>
              </w:rPr>
              <w:t>C&amp;P Exams – Status Inquiry</w:t>
            </w:r>
          </w:p>
        </w:tc>
      </w:tr>
      <w:tr w:rsidR="00631E11" w:rsidRPr="00552F60" w14:paraId="5C3CDE42" w14:textId="77777777" w:rsidTr="005F7F65">
        <w:tc>
          <w:tcPr>
            <w:tcW w:w="4428" w:type="dxa"/>
          </w:tcPr>
          <w:p w14:paraId="5C3CDE40" w14:textId="77777777" w:rsidR="00631E11" w:rsidRPr="005F7F65" w:rsidRDefault="00631E11" w:rsidP="005F7F65">
            <w:pPr>
              <w:rPr>
                <w:rFonts w:ascii="Arial" w:hAnsi="Arial" w:cs="Arial"/>
                <w:sz w:val="20"/>
                <w:szCs w:val="20"/>
              </w:rPr>
            </w:pPr>
            <w:r w:rsidRPr="005F7F65">
              <w:rPr>
                <w:rFonts w:ascii="Arial" w:hAnsi="Arial" w:cs="Arial"/>
                <w:sz w:val="20"/>
                <w:szCs w:val="20"/>
              </w:rPr>
              <w:lastRenderedPageBreak/>
              <w:t>Insufficient Exam Report</w:t>
            </w:r>
          </w:p>
        </w:tc>
        <w:tc>
          <w:tcPr>
            <w:tcW w:w="4680" w:type="dxa"/>
          </w:tcPr>
          <w:p w14:paraId="5C3CDE41" w14:textId="77777777" w:rsidR="00631E11" w:rsidRPr="005F7F65" w:rsidRDefault="00631E11" w:rsidP="005F7F65">
            <w:pPr>
              <w:rPr>
                <w:rFonts w:ascii="Arial" w:hAnsi="Arial" w:cs="Arial"/>
                <w:sz w:val="20"/>
                <w:szCs w:val="20"/>
              </w:rPr>
            </w:pPr>
            <w:r w:rsidRPr="005F7F65">
              <w:rPr>
                <w:rFonts w:ascii="Arial" w:hAnsi="Arial" w:cs="Arial"/>
                <w:sz w:val="20"/>
                <w:szCs w:val="20"/>
              </w:rPr>
              <w:t>CAPRI Reports – Insufficient Exam Report</w:t>
            </w:r>
          </w:p>
        </w:tc>
      </w:tr>
      <w:tr w:rsidR="00631E11" w:rsidRPr="00552F60" w14:paraId="5C3CDE45" w14:textId="77777777" w:rsidTr="005F7F65">
        <w:tc>
          <w:tcPr>
            <w:tcW w:w="4428" w:type="dxa"/>
          </w:tcPr>
          <w:p w14:paraId="5C3CDE43" w14:textId="77777777" w:rsidR="00631E11" w:rsidRPr="005F7F65" w:rsidRDefault="00631E11" w:rsidP="005F7F65">
            <w:pPr>
              <w:rPr>
                <w:rFonts w:ascii="Arial" w:hAnsi="Arial" w:cs="Arial"/>
                <w:sz w:val="20"/>
                <w:szCs w:val="20"/>
              </w:rPr>
            </w:pPr>
            <w:r w:rsidRPr="005F7F65">
              <w:rPr>
                <w:rFonts w:ascii="Arial" w:hAnsi="Arial" w:cs="Arial"/>
                <w:sz w:val="20"/>
                <w:szCs w:val="20"/>
              </w:rPr>
              <w:t>LAB Interim Report</w:t>
            </w:r>
          </w:p>
        </w:tc>
        <w:tc>
          <w:tcPr>
            <w:tcW w:w="4680" w:type="dxa"/>
          </w:tcPr>
          <w:p w14:paraId="5C3CDE44" w14:textId="77777777" w:rsidR="00631E11" w:rsidRPr="005F7F65" w:rsidRDefault="00631E11" w:rsidP="005F7F65">
            <w:pPr>
              <w:rPr>
                <w:rFonts w:ascii="Arial" w:hAnsi="Arial" w:cs="Arial"/>
                <w:sz w:val="20"/>
                <w:szCs w:val="20"/>
              </w:rPr>
            </w:pPr>
            <w:r w:rsidRPr="005F7F65">
              <w:rPr>
                <w:rFonts w:ascii="Arial" w:hAnsi="Arial" w:cs="Arial"/>
                <w:sz w:val="20"/>
                <w:szCs w:val="20"/>
              </w:rPr>
              <w:t>Clinical Documents – Lab tab</w:t>
            </w:r>
          </w:p>
        </w:tc>
      </w:tr>
      <w:tr w:rsidR="00631E11" w:rsidRPr="00552F60" w14:paraId="5C3CDE48" w14:textId="77777777" w:rsidTr="005F7F65">
        <w:tc>
          <w:tcPr>
            <w:tcW w:w="4428" w:type="dxa"/>
          </w:tcPr>
          <w:p w14:paraId="5C3CDE46" w14:textId="77777777" w:rsidR="00631E11" w:rsidRPr="005F7F65" w:rsidRDefault="00631E11" w:rsidP="00397BFA">
            <w:pPr>
              <w:rPr>
                <w:rFonts w:ascii="Arial" w:hAnsi="Arial" w:cs="Arial"/>
                <w:sz w:val="20"/>
                <w:szCs w:val="20"/>
              </w:rPr>
            </w:pPr>
            <w:r w:rsidRPr="005F7F65">
              <w:rPr>
                <w:rFonts w:ascii="Arial" w:hAnsi="Arial" w:cs="Arial"/>
                <w:sz w:val="20"/>
                <w:szCs w:val="20"/>
              </w:rPr>
              <w:t>NHE Network Health Exchange Options</w:t>
            </w:r>
          </w:p>
        </w:tc>
        <w:tc>
          <w:tcPr>
            <w:tcW w:w="4680" w:type="dxa"/>
          </w:tcPr>
          <w:p w14:paraId="5C3CDE47" w14:textId="77777777" w:rsidR="00631E11" w:rsidRPr="005F7F65" w:rsidRDefault="00631E11" w:rsidP="00715505">
            <w:pPr>
              <w:rPr>
                <w:rFonts w:ascii="Arial" w:hAnsi="Arial" w:cs="Arial"/>
                <w:sz w:val="20"/>
                <w:szCs w:val="20"/>
              </w:rPr>
            </w:pPr>
            <w:r w:rsidRPr="005F7F65">
              <w:rPr>
                <w:rFonts w:ascii="Arial" w:hAnsi="Arial" w:cs="Arial"/>
                <w:sz w:val="20"/>
                <w:szCs w:val="20"/>
              </w:rPr>
              <w:t>CAPRI Remote Data View</w:t>
            </w:r>
          </w:p>
        </w:tc>
      </w:tr>
      <w:tr w:rsidR="00631E11" w:rsidRPr="00552F60" w14:paraId="5C3CDE4B" w14:textId="77777777" w:rsidTr="005F7F65">
        <w:tc>
          <w:tcPr>
            <w:tcW w:w="4428" w:type="dxa"/>
          </w:tcPr>
          <w:p w14:paraId="5C3CDE49" w14:textId="77777777" w:rsidR="00631E11" w:rsidRPr="005F7F65" w:rsidRDefault="00631E11" w:rsidP="00397BFA">
            <w:pPr>
              <w:rPr>
                <w:rFonts w:ascii="Arial" w:hAnsi="Arial" w:cs="Arial"/>
                <w:sz w:val="20"/>
                <w:szCs w:val="20"/>
              </w:rPr>
            </w:pPr>
            <w:r w:rsidRPr="005F7F65">
              <w:rPr>
                <w:rFonts w:ascii="Arial" w:hAnsi="Arial" w:cs="Arial"/>
                <w:sz w:val="20"/>
                <w:szCs w:val="20"/>
              </w:rPr>
              <w:t>NOTE Print Document Menu</w:t>
            </w:r>
          </w:p>
        </w:tc>
        <w:tc>
          <w:tcPr>
            <w:tcW w:w="4680" w:type="dxa"/>
          </w:tcPr>
          <w:p w14:paraId="5C3CDE4A" w14:textId="77777777" w:rsidR="00631E11" w:rsidRPr="005F7F65" w:rsidRDefault="00631E11" w:rsidP="00715505">
            <w:pPr>
              <w:rPr>
                <w:rFonts w:ascii="Arial" w:hAnsi="Arial" w:cs="Arial"/>
                <w:sz w:val="20"/>
                <w:szCs w:val="20"/>
              </w:rPr>
            </w:pPr>
            <w:r w:rsidRPr="005F7F65">
              <w:rPr>
                <w:rFonts w:ascii="Arial" w:hAnsi="Arial" w:cs="Arial"/>
                <w:sz w:val="20"/>
                <w:szCs w:val="20"/>
              </w:rPr>
              <w:t>Clinical Documents – Notes tab</w:t>
            </w:r>
          </w:p>
        </w:tc>
      </w:tr>
      <w:tr w:rsidR="00631E11" w:rsidRPr="00552F60" w14:paraId="5C3CDE4E" w14:textId="77777777" w:rsidTr="005F7F65">
        <w:tc>
          <w:tcPr>
            <w:tcW w:w="4428" w:type="dxa"/>
          </w:tcPr>
          <w:p w14:paraId="5C3CDE4C" w14:textId="77777777" w:rsidR="00631E11" w:rsidRPr="005F7F65" w:rsidRDefault="00631E11" w:rsidP="00397BFA">
            <w:pPr>
              <w:rPr>
                <w:rFonts w:ascii="Arial" w:hAnsi="Arial" w:cs="Arial"/>
                <w:sz w:val="20"/>
                <w:szCs w:val="20"/>
              </w:rPr>
            </w:pPr>
            <w:r w:rsidRPr="005F7F65">
              <w:rPr>
                <w:rFonts w:ascii="Arial" w:hAnsi="Arial" w:cs="Arial"/>
                <w:sz w:val="20"/>
                <w:szCs w:val="20"/>
              </w:rPr>
              <w:t>OP Operation Report</w:t>
            </w:r>
          </w:p>
        </w:tc>
        <w:tc>
          <w:tcPr>
            <w:tcW w:w="4680" w:type="dxa"/>
          </w:tcPr>
          <w:p w14:paraId="5C3CDE4D" w14:textId="77777777" w:rsidR="00631E11" w:rsidRPr="005F7F65" w:rsidRDefault="00631E11" w:rsidP="00715505">
            <w:pPr>
              <w:rPr>
                <w:rFonts w:ascii="Arial" w:hAnsi="Arial" w:cs="Arial"/>
                <w:sz w:val="20"/>
                <w:szCs w:val="20"/>
              </w:rPr>
            </w:pPr>
            <w:r w:rsidRPr="005F7F65">
              <w:rPr>
                <w:rFonts w:ascii="Arial" w:hAnsi="Arial" w:cs="Arial"/>
                <w:sz w:val="20"/>
                <w:szCs w:val="20"/>
              </w:rPr>
              <w:t>Reports – Surgery Report</w:t>
            </w:r>
          </w:p>
        </w:tc>
      </w:tr>
      <w:tr w:rsidR="00631E11" w:rsidRPr="00552F60" w14:paraId="5C3CDE51" w14:textId="77777777" w:rsidTr="005F7F65">
        <w:tc>
          <w:tcPr>
            <w:tcW w:w="4428" w:type="dxa"/>
          </w:tcPr>
          <w:p w14:paraId="5C3CDE4F" w14:textId="77777777" w:rsidR="00631E11" w:rsidRPr="005F7F65" w:rsidRDefault="00631E11" w:rsidP="00397BFA">
            <w:pPr>
              <w:rPr>
                <w:rFonts w:ascii="Arial" w:hAnsi="Arial" w:cs="Arial"/>
                <w:sz w:val="20"/>
                <w:szCs w:val="20"/>
              </w:rPr>
            </w:pPr>
            <w:r w:rsidRPr="005F7F65">
              <w:rPr>
                <w:rFonts w:ascii="Arial" w:hAnsi="Arial" w:cs="Arial"/>
                <w:sz w:val="20"/>
                <w:szCs w:val="20"/>
              </w:rPr>
              <w:t>PDX Patient Data Exchange</w:t>
            </w:r>
          </w:p>
        </w:tc>
        <w:tc>
          <w:tcPr>
            <w:tcW w:w="4680" w:type="dxa"/>
          </w:tcPr>
          <w:p w14:paraId="5C3CDE50" w14:textId="77777777" w:rsidR="00631E11" w:rsidRPr="005F7F65" w:rsidRDefault="00631E11" w:rsidP="00715505">
            <w:pPr>
              <w:rPr>
                <w:rFonts w:ascii="Arial" w:hAnsi="Arial" w:cs="Arial"/>
                <w:sz w:val="20"/>
                <w:szCs w:val="20"/>
              </w:rPr>
            </w:pPr>
            <w:r w:rsidRPr="005F7F65">
              <w:rPr>
                <w:rFonts w:ascii="Arial" w:hAnsi="Arial" w:cs="Arial"/>
                <w:sz w:val="20"/>
                <w:szCs w:val="20"/>
              </w:rPr>
              <w:t>CAPRI Remote Data View</w:t>
            </w:r>
          </w:p>
        </w:tc>
      </w:tr>
      <w:tr w:rsidR="00631E11" w:rsidRPr="00552F60" w14:paraId="5C3CDE54" w14:textId="77777777" w:rsidTr="005F7F65">
        <w:tc>
          <w:tcPr>
            <w:tcW w:w="4428" w:type="dxa"/>
          </w:tcPr>
          <w:p w14:paraId="5C3CDE52" w14:textId="77777777" w:rsidR="00631E11" w:rsidRPr="005F7F65" w:rsidRDefault="00631E11" w:rsidP="00397BFA">
            <w:pPr>
              <w:rPr>
                <w:rFonts w:ascii="Arial" w:hAnsi="Arial" w:cs="Arial"/>
                <w:sz w:val="20"/>
                <w:szCs w:val="20"/>
              </w:rPr>
            </w:pPr>
            <w:r w:rsidRPr="005F7F65">
              <w:rPr>
                <w:rFonts w:ascii="Arial" w:hAnsi="Arial" w:cs="Arial"/>
                <w:sz w:val="20"/>
                <w:szCs w:val="20"/>
              </w:rPr>
              <w:t>Pending C&amp;P Exams Report</w:t>
            </w:r>
          </w:p>
        </w:tc>
        <w:tc>
          <w:tcPr>
            <w:tcW w:w="4680" w:type="dxa"/>
          </w:tcPr>
          <w:p w14:paraId="5C3CDE53" w14:textId="77777777" w:rsidR="00631E11" w:rsidRPr="005F7F65" w:rsidRDefault="00631E11" w:rsidP="00715505">
            <w:pPr>
              <w:rPr>
                <w:rFonts w:ascii="Arial" w:hAnsi="Arial" w:cs="Arial"/>
                <w:sz w:val="20"/>
                <w:szCs w:val="20"/>
              </w:rPr>
            </w:pPr>
            <w:r w:rsidRPr="005F7F65">
              <w:rPr>
                <w:rFonts w:ascii="Arial" w:hAnsi="Arial" w:cs="Arial"/>
                <w:sz w:val="20"/>
                <w:szCs w:val="20"/>
              </w:rPr>
              <w:t>CAPRI Reports – Pending C&amp;P Exams</w:t>
            </w:r>
          </w:p>
        </w:tc>
      </w:tr>
      <w:tr w:rsidR="00631E11" w:rsidRPr="00552F60" w14:paraId="5C3CDE57" w14:textId="77777777" w:rsidTr="005F7F65">
        <w:tc>
          <w:tcPr>
            <w:tcW w:w="4428" w:type="dxa"/>
          </w:tcPr>
          <w:p w14:paraId="5C3CDE55" w14:textId="77777777" w:rsidR="00631E11" w:rsidRPr="005F7F65" w:rsidRDefault="00631E11" w:rsidP="00397BFA">
            <w:pPr>
              <w:rPr>
                <w:rFonts w:ascii="Arial" w:hAnsi="Arial" w:cs="Arial"/>
                <w:sz w:val="20"/>
                <w:szCs w:val="20"/>
              </w:rPr>
            </w:pPr>
            <w:r w:rsidRPr="005F7F65">
              <w:rPr>
                <w:rFonts w:ascii="Arial" w:hAnsi="Arial" w:cs="Arial"/>
                <w:sz w:val="20"/>
                <w:szCs w:val="20"/>
              </w:rPr>
              <w:t>Pending Form 7131 Requests Report</w:t>
            </w:r>
          </w:p>
        </w:tc>
        <w:tc>
          <w:tcPr>
            <w:tcW w:w="4680" w:type="dxa"/>
          </w:tcPr>
          <w:p w14:paraId="5C3CDE56" w14:textId="77777777" w:rsidR="00631E11" w:rsidRPr="005F7F65" w:rsidRDefault="00631E11" w:rsidP="00715505">
            <w:pPr>
              <w:rPr>
                <w:rFonts w:ascii="Arial" w:hAnsi="Arial" w:cs="Arial"/>
                <w:sz w:val="20"/>
                <w:szCs w:val="20"/>
              </w:rPr>
            </w:pPr>
            <w:r w:rsidRPr="005F7F65">
              <w:rPr>
                <w:rFonts w:ascii="Arial" w:hAnsi="Arial" w:cs="Arial"/>
                <w:sz w:val="20"/>
                <w:szCs w:val="20"/>
              </w:rPr>
              <w:t>CAPRI Reports – Pending Form 7131 Requests</w:t>
            </w:r>
          </w:p>
        </w:tc>
      </w:tr>
      <w:tr w:rsidR="00631E11" w:rsidRPr="00552F60" w14:paraId="5C3CDE5A" w14:textId="77777777" w:rsidTr="005F7F65">
        <w:tc>
          <w:tcPr>
            <w:tcW w:w="4428" w:type="dxa"/>
          </w:tcPr>
          <w:p w14:paraId="5C3CDE58" w14:textId="77777777" w:rsidR="00631E11" w:rsidRPr="005F7F65" w:rsidRDefault="00631E11" w:rsidP="00397BFA">
            <w:pPr>
              <w:rPr>
                <w:rFonts w:ascii="Arial" w:hAnsi="Arial" w:cs="Arial"/>
                <w:sz w:val="20"/>
                <w:szCs w:val="20"/>
              </w:rPr>
            </w:pPr>
            <w:r w:rsidRPr="005F7F65">
              <w:rPr>
                <w:rFonts w:ascii="Arial" w:hAnsi="Arial" w:cs="Arial"/>
                <w:sz w:val="20"/>
                <w:szCs w:val="20"/>
              </w:rPr>
              <w:t>Print C&amp;P Final Report (Manual)</w:t>
            </w:r>
          </w:p>
        </w:tc>
        <w:tc>
          <w:tcPr>
            <w:tcW w:w="4680" w:type="dxa"/>
          </w:tcPr>
          <w:p w14:paraId="5C3CDE59" w14:textId="77777777" w:rsidR="00631E11" w:rsidRPr="005F7F65" w:rsidRDefault="00631E11" w:rsidP="00715505">
            <w:pPr>
              <w:rPr>
                <w:rFonts w:ascii="Arial" w:hAnsi="Arial" w:cs="Arial"/>
                <w:sz w:val="20"/>
                <w:szCs w:val="20"/>
              </w:rPr>
            </w:pPr>
            <w:r w:rsidRPr="005F7F65">
              <w:rPr>
                <w:rFonts w:ascii="Arial" w:hAnsi="Arial" w:cs="Arial"/>
                <w:sz w:val="20"/>
                <w:szCs w:val="20"/>
              </w:rPr>
              <w:t>Print C&amp;P Final Report (Manual)</w:t>
            </w:r>
          </w:p>
        </w:tc>
      </w:tr>
      <w:tr w:rsidR="00631E11" w:rsidRPr="00552F60" w14:paraId="5C3CDE5D" w14:textId="77777777" w:rsidTr="005F7F65">
        <w:tc>
          <w:tcPr>
            <w:tcW w:w="4428" w:type="dxa"/>
          </w:tcPr>
          <w:p w14:paraId="5C3CDE5B" w14:textId="77777777" w:rsidR="00631E11" w:rsidRPr="005F7F65" w:rsidRDefault="00631E11" w:rsidP="00397BFA">
            <w:pPr>
              <w:rPr>
                <w:rFonts w:ascii="Arial" w:hAnsi="Arial" w:cs="Arial"/>
                <w:sz w:val="20"/>
                <w:szCs w:val="20"/>
              </w:rPr>
            </w:pPr>
            <w:r w:rsidRPr="005F7F65">
              <w:rPr>
                <w:rFonts w:ascii="Arial" w:hAnsi="Arial" w:cs="Arial"/>
                <w:sz w:val="20"/>
                <w:szCs w:val="20"/>
              </w:rPr>
              <w:t>Print Exam Check List for RO</w:t>
            </w:r>
          </w:p>
        </w:tc>
        <w:tc>
          <w:tcPr>
            <w:tcW w:w="4680" w:type="dxa"/>
          </w:tcPr>
          <w:p w14:paraId="5C3CDE5C" w14:textId="77777777" w:rsidR="00631E11" w:rsidRPr="005F7F65" w:rsidRDefault="00631E11" w:rsidP="00715505">
            <w:pPr>
              <w:rPr>
                <w:rFonts w:ascii="Arial" w:hAnsi="Arial" w:cs="Arial"/>
                <w:sz w:val="20"/>
                <w:szCs w:val="20"/>
              </w:rPr>
            </w:pPr>
            <w:r w:rsidRPr="005F7F65">
              <w:rPr>
                <w:rFonts w:ascii="Arial" w:hAnsi="Arial" w:cs="Arial"/>
                <w:sz w:val="20"/>
                <w:szCs w:val="20"/>
              </w:rPr>
              <w:t>CAPRI Reports – C&amp;P Exams Checklist</w:t>
            </w:r>
          </w:p>
        </w:tc>
      </w:tr>
      <w:tr w:rsidR="00631E11" w:rsidRPr="00552F60" w14:paraId="5C3CDE60" w14:textId="77777777" w:rsidTr="005F7F65">
        <w:tc>
          <w:tcPr>
            <w:tcW w:w="4428" w:type="dxa"/>
          </w:tcPr>
          <w:p w14:paraId="5C3CDE5E" w14:textId="77777777" w:rsidR="00631E11" w:rsidRPr="005F7F65" w:rsidRDefault="00631E11" w:rsidP="00397BFA">
            <w:pPr>
              <w:rPr>
                <w:rFonts w:ascii="Arial" w:hAnsi="Arial" w:cs="Arial"/>
                <w:sz w:val="20"/>
                <w:szCs w:val="20"/>
              </w:rPr>
            </w:pPr>
            <w:r w:rsidRPr="005F7F65">
              <w:rPr>
                <w:rFonts w:ascii="Arial" w:hAnsi="Arial" w:cs="Arial"/>
                <w:sz w:val="20"/>
                <w:szCs w:val="20"/>
              </w:rPr>
              <w:t>Re-admission Report</w:t>
            </w:r>
          </w:p>
        </w:tc>
        <w:tc>
          <w:tcPr>
            <w:tcW w:w="4680" w:type="dxa"/>
          </w:tcPr>
          <w:p w14:paraId="5C3CDE5F" w14:textId="77777777" w:rsidR="00631E11" w:rsidRPr="005F7F65" w:rsidRDefault="00631E11" w:rsidP="00715505">
            <w:pPr>
              <w:rPr>
                <w:rFonts w:ascii="Arial" w:hAnsi="Arial" w:cs="Arial"/>
                <w:sz w:val="20"/>
                <w:szCs w:val="20"/>
              </w:rPr>
            </w:pPr>
            <w:r w:rsidRPr="005F7F65">
              <w:rPr>
                <w:rFonts w:ascii="Arial" w:hAnsi="Arial" w:cs="Arial"/>
                <w:sz w:val="20"/>
                <w:szCs w:val="20"/>
              </w:rPr>
              <w:t>CAPRI Reports – Re-Admission Report</w:t>
            </w:r>
          </w:p>
        </w:tc>
      </w:tr>
      <w:tr w:rsidR="00631E11" w:rsidRPr="00552F60" w14:paraId="5C3CDE63" w14:textId="77777777" w:rsidTr="005F7F65">
        <w:tc>
          <w:tcPr>
            <w:tcW w:w="4428" w:type="dxa"/>
          </w:tcPr>
          <w:p w14:paraId="5C3CDE61" w14:textId="77777777" w:rsidR="00631E11" w:rsidRPr="005F7F65" w:rsidRDefault="00631E11" w:rsidP="00397BFA">
            <w:pPr>
              <w:rPr>
                <w:rFonts w:ascii="Arial" w:hAnsi="Arial" w:cs="Arial"/>
                <w:sz w:val="20"/>
                <w:szCs w:val="20"/>
              </w:rPr>
            </w:pPr>
            <w:r w:rsidRPr="005F7F65">
              <w:rPr>
                <w:rFonts w:ascii="Arial" w:hAnsi="Arial" w:cs="Arial"/>
                <w:sz w:val="20"/>
                <w:szCs w:val="20"/>
              </w:rPr>
              <w:t>Regional Office 21-day Certificate Printing</w:t>
            </w:r>
          </w:p>
        </w:tc>
        <w:tc>
          <w:tcPr>
            <w:tcW w:w="4680" w:type="dxa"/>
          </w:tcPr>
          <w:p w14:paraId="5C3CDE62" w14:textId="77777777" w:rsidR="00631E11" w:rsidRPr="005F7F65" w:rsidRDefault="00631E11" w:rsidP="00715505">
            <w:pPr>
              <w:rPr>
                <w:rFonts w:ascii="Arial" w:hAnsi="Arial" w:cs="Arial"/>
                <w:sz w:val="20"/>
                <w:szCs w:val="20"/>
              </w:rPr>
            </w:pPr>
            <w:r w:rsidRPr="005F7F65">
              <w:rPr>
                <w:rFonts w:ascii="Arial" w:hAnsi="Arial" w:cs="Arial"/>
                <w:sz w:val="20"/>
                <w:szCs w:val="20"/>
              </w:rPr>
              <w:t>CAPRI Reports – 21 Day Certificate Printing</w:t>
            </w:r>
          </w:p>
        </w:tc>
      </w:tr>
      <w:tr w:rsidR="00631E11" w:rsidRPr="00552F60" w14:paraId="5C3CDE66" w14:textId="77777777" w:rsidTr="005F7F65">
        <w:tc>
          <w:tcPr>
            <w:tcW w:w="4428" w:type="dxa"/>
          </w:tcPr>
          <w:p w14:paraId="5C3CDE64" w14:textId="77777777" w:rsidR="00631E11" w:rsidRPr="005F7F65" w:rsidRDefault="00631E11" w:rsidP="00397BFA">
            <w:pPr>
              <w:rPr>
                <w:rFonts w:ascii="Arial" w:hAnsi="Arial" w:cs="Arial"/>
                <w:sz w:val="20"/>
                <w:szCs w:val="20"/>
              </w:rPr>
            </w:pPr>
            <w:r w:rsidRPr="005F7F65">
              <w:rPr>
                <w:rFonts w:ascii="Arial" w:hAnsi="Arial" w:cs="Arial"/>
                <w:sz w:val="20"/>
                <w:szCs w:val="20"/>
              </w:rPr>
              <w:t>Regional Office Patient Inquiry</w:t>
            </w:r>
          </w:p>
        </w:tc>
        <w:tc>
          <w:tcPr>
            <w:tcW w:w="4680" w:type="dxa"/>
          </w:tcPr>
          <w:p w14:paraId="5C3CDE65" w14:textId="77777777" w:rsidR="00631E11" w:rsidRPr="005F7F65" w:rsidRDefault="00631E11" w:rsidP="00715505">
            <w:pPr>
              <w:rPr>
                <w:rFonts w:ascii="Arial" w:hAnsi="Arial" w:cs="Arial"/>
                <w:sz w:val="20"/>
                <w:szCs w:val="20"/>
              </w:rPr>
            </w:pPr>
            <w:r w:rsidRPr="005F7F65">
              <w:rPr>
                <w:rFonts w:ascii="Arial" w:hAnsi="Arial" w:cs="Arial"/>
                <w:sz w:val="20"/>
                <w:szCs w:val="20"/>
              </w:rPr>
              <w:t>Reports – Pt. Inquiry</w:t>
            </w:r>
          </w:p>
        </w:tc>
      </w:tr>
      <w:tr w:rsidR="00631E11" w:rsidRPr="00552F60" w14:paraId="5C3CDE69" w14:textId="77777777" w:rsidTr="005F7F65">
        <w:tc>
          <w:tcPr>
            <w:tcW w:w="4428" w:type="dxa"/>
          </w:tcPr>
          <w:p w14:paraId="5C3CDE67" w14:textId="77777777" w:rsidR="00631E11" w:rsidRPr="005F7F65" w:rsidRDefault="00631E11" w:rsidP="00397BFA">
            <w:pPr>
              <w:rPr>
                <w:rFonts w:ascii="Arial" w:hAnsi="Arial" w:cs="Arial"/>
                <w:sz w:val="20"/>
                <w:szCs w:val="20"/>
              </w:rPr>
            </w:pPr>
            <w:r w:rsidRPr="005F7F65">
              <w:rPr>
                <w:rFonts w:ascii="Arial" w:hAnsi="Arial" w:cs="Arial"/>
                <w:sz w:val="20"/>
                <w:szCs w:val="20"/>
              </w:rPr>
              <w:t>REG View Registration Data</w:t>
            </w:r>
          </w:p>
        </w:tc>
        <w:tc>
          <w:tcPr>
            <w:tcW w:w="4680" w:type="dxa"/>
          </w:tcPr>
          <w:p w14:paraId="5C3CDE68" w14:textId="77777777" w:rsidR="00631E11" w:rsidRPr="005F7F65" w:rsidRDefault="00631E11" w:rsidP="00715505">
            <w:pPr>
              <w:rPr>
                <w:rFonts w:ascii="Arial" w:hAnsi="Arial" w:cs="Arial"/>
                <w:sz w:val="20"/>
                <w:szCs w:val="20"/>
              </w:rPr>
            </w:pPr>
            <w:r w:rsidRPr="005F7F65">
              <w:rPr>
                <w:rFonts w:ascii="Arial" w:hAnsi="Arial" w:cs="Arial"/>
                <w:sz w:val="20"/>
                <w:szCs w:val="20"/>
              </w:rPr>
              <w:t>Reports – View Registration Data</w:t>
            </w:r>
          </w:p>
        </w:tc>
      </w:tr>
      <w:tr w:rsidR="00631E11" w:rsidRPr="00552F60" w14:paraId="5C3CDE6C" w14:textId="77777777" w:rsidTr="005F7F65">
        <w:tc>
          <w:tcPr>
            <w:tcW w:w="4428" w:type="dxa"/>
          </w:tcPr>
          <w:p w14:paraId="5C3CDE6A" w14:textId="77777777" w:rsidR="00631E11" w:rsidRPr="005F7F65" w:rsidRDefault="00631E11" w:rsidP="00397BFA">
            <w:pPr>
              <w:rPr>
                <w:rFonts w:ascii="Arial" w:hAnsi="Arial" w:cs="Arial"/>
                <w:sz w:val="20"/>
                <w:szCs w:val="20"/>
              </w:rPr>
            </w:pPr>
            <w:r w:rsidRPr="005F7F65">
              <w:rPr>
                <w:rFonts w:ascii="Arial" w:hAnsi="Arial" w:cs="Arial"/>
                <w:sz w:val="20"/>
                <w:szCs w:val="20"/>
              </w:rPr>
              <w:t>Report for Pension and A&amp;A</w:t>
            </w:r>
          </w:p>
        </w:tc>
        <w:tc>
          <w:tcPr>
            <w:tcW w:w="4680" w:type="dxa"/>
          </w:tcPr>
          <w:p w14:paraId="5C3CDE6B" w14:textId="77777777" w:rsidR="00631E11" w:rsidRPr="005F7F65" w:rsidRDefault="00631E11" w:rsidP="00715505">
            <w:pPr>
              <w:rPr>
                <w:rFonts w:ascii="Arial" w:hAnsi="Arial" w:cs="Arial"/>
                <w:sz w:val="20"/>
                <w:szCs w:val="20"/>
              </w:rPr>
            </w:pPr>
            <w:r w:rsidRPr="005F7F65">
              <w:rPr>
                <w:rFonts w:ascii="Arial" w:hAnsi="Arial" w:cs="Arial"/>
                <w:sz w:val="20"/>
                <w:szCs w:val="20"/>
              </w:rPr>
              <w:t>CAPRI Reports – Discharge Report, select Pension or A&amp;A</w:t>
            </w:r>
          </w:p>
        </w:tc>
      </w:tr>
      <w:tr w:rsidR="00631E11" w:rsidRPr="00552F60" w14:paraId="5C3CDE6F" w14:textId="77777777" w:rsidTr="005F7F65">
        <w:tc>
          <w:tcPr>
            <w:tcW w:w="4428" w:type="dxa"/>
          </w:tcPr>
          <w:p w14:paraId="5C3CDE6D" w14:textId="77777777" w:rsidR="00631E11" w:rsidRPr="005F7F65" w:rsidRDefault="00631E11" w:rsidP="00397BFA">
            <w:pPr>
              <w:rPr>
                <w:rFonts w:ascii="Arial" w:hAnsi="Arial" w:cs="Arial"/>
                <w:sz w:val="20"/>
                <w:szCs w:val="20"/>
              </w:rPr>
            </w:pPr>
            <w:r w:rsidRPr="005F7F65">
              <w:rPr>
                <w:rFonts w:ascii="Arial" w:hAnsi="Arial" w:cs="Arial"/>
                <w:sz w:val="20"/>
                <w:szCs w:val="20"/>
              </w:rPr>
              <w:t>Reprint a 21-day Certificate for the RO</w:t>
            </w:r>
          </w:p>
        </w:tc>
        <w:tc>
          <w:tcPr>
            <w:tcW w:w="4680" w:type="dxa"/>
          </w:tcPr>
          <w:p w14:paraId="5C3CDE6E" w14:textId="77777777" w:rsidR="00631E11" w:rsidRPr="005F7F65" w:rsidRDefault="00631E11" w:rsidP="00715505">
            <w:pPr>
              <w:rPr>
                <w:rFonts w:ascii="Arial" w:hAnsi="Arial" w:cs="Arial"/>
                <w:sz w:val="20"/>
                <w:szCs w:val="20"/>
              </w:rPr>
            </w:pPr>
            <w:r w:rsidRPr="005F7F65">
              <w:rPr>
                <w:rFonts w:ascii="Arial" w:hAnsi="Arial" w:cs="Arial"/>
                <w:sz w:val="20"/>
                <w:szCs w:val="20"/>
              </w:rPr>
              <w:t>CAPRI Reports – Reprint a 21 Day Certificate (can run with or without a patient selected)</w:t>
            </w:r>
          </w:p>
        </w:tc>
      </w:tr>
      <w:tr w:rsidR="00631E11" w:rsidRPr="00552F60" w14:paraId="5C3CDE72" w14:textId="77777777" w:rsidTr="005F7F65">
        <w:tc>
          <w:tcPr>
            <w:tcW w:w="4428" w:type="dxa"/>
          </w:tcPr>
          <w:p w14:paraId="5C3CDE70" w14:textId="77777777" w:rsidR="00631E11" w:rsidRPr="005F7F65" w:rsidRDefault="00631E11" w:rsidP="00397BFA">
            <w:pPr>
              <w:rPr>
                <w:rFonts w:ascii="Arial" w:hAnsi="Arial" w:cs="Arial"/>
                <w:sz w:val="20"/>
                <w:szCs w:val="20"/>
              </w:rPr>
            </w:pPr>
            <w:r w:rsidRPr="005F7F65">
              <w:rPr>
                <w:rFonts w:ascii="Arial" w:hAnsi="Arial" w:cs="Arial"/>
                <w:sz w:val="20"/>
                <w:szCs w:val="20"/>
              </w:rPr>
              <w:t>Reprint a Notice of Discharge</w:t>
            </w:r>
          </w:p>
        </w:tc>
        <w:tc>
          <w:tcPr>
            <w:tcW w:w="4680" w:type="dxa"/>
          </w:tcPr>
          <w:p w14:paraId="5C3CDE71" w14:textId="77777777" w:rsidR="00631E11" w:rsidRPr="005F7F65" w:rsidRDefault="00631E11" w:rsidP="00715505">
            <w:pPr>
              <w:rPr>
                <w:rFonts w:ascii="Arial" w:hAnsi="Arial" w:cs="Arial"/>
                <w:sz w:val="20"/>
                <w:szCs w:val="20"/>
              </w:rPr>
            </w:pPr>
            <w:r w:rsidRPr="005F7F65">
              <w:rPr>
                <w:rFonts w:ascii="Arial" w:hAnsi="Arial" w:cs="Arial"/>
                <w:sz w:val="20"/>
                <w:szCs w:val="20"/>
              </w:rPr>
              <w:t>CAPRI Reports – Reprint a Notice of Discharge (can run with or without a patient selected)</w:t>
            </w:r>
          </w:p>
        </w:tc>
      </w:tr>
      <w:tr w:rsidR="00631E11" w:rsidRPr="00552F60" w14:paraId="5C3CDE75" w14:textId="77777777" w:rsidTr="005F7F65">
        <w:tc>
          <w:tcPr>
            <w:tcW w:w="4428" w:type="dxa"/>
          </w:tcPr>
          <w:p w14:paraId="5C3CDE73" w14:textId="77777777" w:rsidR="00631E11" w:rsidRPr="005F7F65" w:rsidRDefault="00631E11" w:rsidP="00397BFA">
            <w:pPr>
              <w:rPr>
                <w:rFonts w:ascii="Arial" w:hAnsi="Arial" w:cs="Arial"/>
                <w:sz w:val="20"/>
                <w:szCs w:val="20"/>
              </w:rPr>
            </w:pPr>
            <w:r w:rsidRPr="005F7F65">
              <w:rPr>
                <w:rFonts w:ascii="Arial" w:hAnsi="Arial" w:cs="Arial"/>
                <w:sz w:val="20"/>
                <w:szCs w:val="20"/>
              </w:rPr>
              <w:t>Reprint C&amp;P Final Report</w:t>
            </w:r>
          </w:p>
        </w:tc>
        <w:tc>
          <w:tcPr>
            <w:tcW w:w="4680" w:type="dxa"/>
          </w:tcPr>
          <w:p w14:paraId="5C3CDE74" w14:textId="77777777" w:rsidR="00631E11" w:rsidRPr="005F7F65" w:rsidRDefault="00631E11" w:rsidP="00715505">
            <w:pPr>
              <w:rPr>
                <w:rFonts w:ascii="Arial" w:hAnsi="Arial" w:cs="Arial"/>
                <w:sz w:val="20"/>
                <w:szCs w:val="20"/>
              </w:rPr>
            </w:pPr>
            <w:r w:rsidRPr="005F7F65">
              <w:rPr>
                <w:rFonts w:ascii="Arial" w:hAnsi="Arial" w:cs="Arial"/>
                <w:sz w:val="20"/>
                <w:szCs w:val="20"/>
              </w:rPr>
              <w:t>Re-Print C&amp;P Final Report(s)</w:t>
            </w:r>
          </w:p>
        </w:tc>
      </w:tr>
      <w:tr w:rsidR="00631E11" w:rsidRPr="00552F60" w14:paraId="5C3CDE78" w14:textId="77777777" w:rsidTr="005F7F65">
        <w:tc>
          <w:tcPr>
            <w:tcW w:w="4428" w:type="dxa"/>
          </w:tcPr>
          <w:p w14:paraId="5C3CDE76" w14:textId="77777777" w:rsidR="00631E11" w:rsidRPr="005F7F65" w:rsidRDefault="00631E11" w:rsidP="00397BFA">
            <w:pPr>
              <w:rPr>
                <w:rFonts w:ascii="Arial" w:hAnsi="Arial" w:cs="Arial"/>
                <w:sz w:val="20"/>
                <w:szCs w:val="20"/>
              </w:rPr>
            </w:pPr>
            <w:r w:rsidRPr="005F7F65">
              <w:rPr>
                <w:rFonts w:ascii="Arial" w:hAnsi="Arial" w:cs="Arial"/>
                <w:sz w:val="20"/>
                <w:szCs w:val="20"/>
              </w:rPr>
              <w:t>Request for 7131 Information</w:t>
            </w:r>
          </w:p>
        </w:tc>
        <w:tc>
          <w:tcPr>
            <w:tcW w:w="4680" w:type="dxa"/>
          </w:tcPr>
          <w:p w14:paraId="5C3CDE77" w14:textId="77777777" w:rsidR="00631E11" w:rsidRPr="005F7F65" w:rsidRDefault="00631E11" w:rsidP="00715505">
            <w:pPr>
              <w:rPr>
                <w:rFonts w:ascii="Arial" w:hAnsi="Arial" w:cs="Arial"/>
                <w:sz w:val="20"/>
                <w:szCs w:val="20"/>
              </w:rPr>
            </w:pPr>
            <w:r w:rsidRPr="005F7F65">
              <w:rPr>
                <w:rFonts w:ascii="Arial" w:hAnsi="Arial" w:cs="Arial"/>
                <w:sz w:val="20"/>
                <w:szCs w:val="20"/>
              </w:rPr>
              <w:t>7131 Request – Add a New Request</w:t>
            </w:r>
          </w:p>
        </w:tc>
      </w:tr>
      <w:tr w:rsidR="00631E11" w:rsidRPr="00552F60" w14:paraId="5C3CDE7B" w14:textId="77777777" w:rsidTr="005F7F65">
        <w:tc>
          <w:tcPr>
            <w:tcW w:w="4428" w:type="dxa"/>
          </w:tcPr>
          <w:p w14:paraId="5C3CDE79" w14:textId="77777777" w:rsidR="00631E11" w:rsidRPr="005F7F65" w:rsidRDefault="00631E11" w:rsidP="00397BFA">
            <w:pPr>
              <w:rPr>
                <w:rFonts w:ascii="Arial" w:hAnsi="Arial" w:cs="Arial"/>
                <w:sz w:val="20"/>
                <w:szCs w:val="20"/>
              </w:rPr>
            </w:pPr>
            <w:r w:rsidRPr="005F7F65">
              <w:rPr>
                <w:rFonts w:ascii="Arial" w:hAnsi="Arial" w:cs="Arial"/>
                <w:sz w:val="20"/>
                <w:szCs w:val="20"/>
              </w:rPr>
              <w:t>XRAY Radiology Reports for VARO</w:t>
            </w:r>
          </w:p>
        </w:tc>
        <w:tc>
          <w:tcPr>
            <w:tcW w:w="4680" w:type="dxa"/>
          </w:tcPr>
          <w:p w14:paraId="5C3CDE7A" w14:textId="77777777" w:rsidR="00631E11" w:rsidRPr="005F7F65" w:rsidRDefault="00631E11" w:rsidP="00715505">
            <w:pPr>
              <w:rPr>
                <w:rFonts w:ascii="Arial" w:hAnsi="Arial" w:cs="Arial"/>
                <w:sz w:val="20"/>
                <w:szCs w:val="20"/>
              </w:rPr>
            </w:pPr>
            <w:r w:rsidRPr="005F7F65">
              <w:rPr>
                <w:rFonts w:ascii="Arial" w:hAnsi="Arial" w:cs="Arial"/>
                <w:sz w:val="20"/>
                <w:szCs w:val="20"/>
              </w:rPr>
              <w:t>Clinical Documents – Imaging tab</w:t>
            </w:r>
          </w:p>
        </w:tc>
      </w:tr>
    </w:tbl>
    <w:p w14:paraId="5C3CDE7C" w14:textId="77777777" w:rsidR="00EF387E" w:rsidRPr="00B83B3E" w:rsidRDefault="00EF387E" w:rsidP="00D644D1"/>
    <w:p w14:paraId="5C3CDE7D" w14:textId="77777777" w:rsidR="00E9222B" w:rsidRPr="00B83B3E" w:rsidRDefault="00E9222B" w:rsidP="00D644D1"/>
    <w:p w14:paraId="5C3CDE7E" w14:textId="77777777" w:rsidR="004519C9" w:rsidRDefault="004519C9">
      <w:pPr>
        <w:pStyle w:val="Heading1"/>
        <w:sectPr w:rsidR="004519C9" w:rsidSect="00DE5034">
          <w:headerReference w:type="even" r:id="rId310"/>
          <w:headerReference w:type="default" r:id="rId311"/>
          <w:headerReference w:type="first" r:id="rId312"/>
          <w:pgSz w:w="12240" w:h="15840" w:code="1"/>
          <w:pgMar w:top="1440" w:right="1440" w:bottom="1440" w:left="1440" w:header="720" w:footer="720" w:gutter="0"/>
          <w:cols w:space="720"/>
          <w:titlePg/>
          <w:docGrid w:linePitch="360"/>
        </w:sectPr>
      </w:pPr>
      <w:bookmarkStart w:id="2220" w:name="_Toc146086707"/>
      <w:bookmarkStart w:id="2221" w:name="_Toc278187885"/>
    </w:p>
    <w:p w14:paraId="5C3CDE7F" w14:textId="77777777" w:rsidR="00D86AF8" w:rsidRDefault="006B7071">
      <w:pPr>
        <w:pStyle w:val="Heading1"/>
      </w:pPr>
      <w:bookmarkStart w:id="2222" w:name="_Toc508873728"/>
      <w:bookmarkStart w:id="2223" w:name="_Toc508875078"/>
      <w:bookmarkStart w:id="2224" w:name="_Toc508875932"/>
      <w:bookmarkStart w:id="2225" w:name="_Toc20827599"/>
      <w:r w:rsidRPr="00A561AD">
        <w:lastRenderedPageBreak/>
        <w:t>CAPRI</w:t>
      </w:r>
      <w:r w:rsidR="00D86AF8" w:rsidRPr="00A561AD">
        <w:t xml:space="preserve"> Locations for Medical Evidence</w:t>
      </w:r>
      <w:bookmarkEnd w:id="2220"/>
      <w:bookmarkEnd w:id="2221"/>
      <w:bookmarkEnd w:id="2222"/>
      <w:bookmarkEnd w:id="2223"/>
      <w:bookmarkEnd w:id="2224"/>
      <w:bookmarkEnd w:id="2225"/>
    </w:p>
    <w:p w14:paraId="70952AF7" w14:textId="77777777" w:rsidR="003D69C8" w:rsidRPr="003D69C8" w:rsidRDefault="003D69C8" w:rsidP="003D69C8">
      <w:pPr>
        <w:pStyle w:val="BodyText"/>
      </w:pPr>
    </w:p>
    <w:p w14:paraId="0CD7A6C7" w14:textId="1BED6476" w:rsidR="00715505" w:rsidRPr="00B83B3E" w:rsidRDefault="00715505" w:rsidP="00EF7F14">
      <w:pPr>
        <w:pStyle w:val="Note"/>
      </w:pPr>
      <w:r w:rsidRPr="005F7F65">
        <w:t>NOTE</w:t>
      </w:r>
      <w:r w:rsidR="00D86AF8" w:rsidRPr="005F7F65">
        <w:t>:</w:t>
      </w:r>
      <w:r w:rsidR="00773386" w:rsidRPr="00B83B3E">
        <w:t xml:space="preserve"> T</w:t>
      </w:r>
      <w:r w:rsidR="00D86AF8" w:rsidRPr="00B83B3E">
        <w:t>his list is not meant to be all-inclusive in terms of providing the evidentiary requirements for the evaluation of disabilities.</w:t>
      </w:r>
      <w:r w:rsidR="00EE0CF4">
        <w:t xml:space="preserve"> </w:t>
      </w:r>
      <w:r w:rsidR="00D86AF8" w:rsidRPr="00B83B3E">
        <w:t xml:space="preserve">Rather it is meant to provide helpful hints for locating commonly </w:t>
      </w:r>
      <w:r w:rsidR="00B20D5E" w:rsidRPr="00B83B3E">
        <w:t>used types of medical evidence.</w:t>
      </w:r>
    </w:p>
    <w:p w14:paraId="1338507B" w14:textId="77777777" w:rsidR="003D69C8" w:rsidRDefault="003D69C8" w:rsidP="00894DD3">
      <w:pPr>
        <w:pStyle w:val="Caption"/>
        <w:spacing w:before="60"/>
      </w:pPr>
    </w:p>
    <w:p w14:paraId="2C6F8F91" w14:textId="6B3C4B7A" w:rsidR="00125D3D" w:rsidRPr="00B83B3E" w:rsidRDefault="00715505" w:rsidP="00894DD3">
      <w:pPr>
        <w:pStyle w:val="Caption"/>
        <w:spacing w:before="60"/>
      </w:pPr>
      <w:bookmarkStart w:id="2226" w:name="_Toc521960159"/>
      <w:r>
        <w:t xml:space="preserve">Table </w:t>
      </w:r>
      <w:r w:rsidR="00C72CA4">
        <w:rPr>
          <w:noProof/>
        </w:rPr>
        <w:fldChar w:fldCharType="begin"/>
      </w:r>
      <w:r w:rsidR="00C72CA4">
        <w:rPr>
          <w:noProof/>
        </w:rPr>
        <w:instrText xml:space="preserve"> STYLEREF 1 \s </w:instrText>
      </w:r>
      <w:r w:rsidR="00C72CA4">
        <w:rPr>
          <w:noProof/>
        </w:rPr>
        <w:fldChar w:fldCharType="separate"/>
      </w:r>
      <w:r w:rsidR="0081024B">
        <w:rPr>
          <w:noProof/>
        </w:rPr>
        <w:t>5</w:t>
      </w:r>
      <w:r w:rsidR="00C72CA4">
        <w:rPr>
          <w:noProof/>
        </w:rPr>
        <w:fldChar w:fldCharType="end"/>
      </w:r>
      <w:r w:rsidR="00BD1288">
        <w:noBreakHyphen/>
      </w:r>
      <w:r w:rsidR="00C72CA4">
        <w:rPr>
          <w:noProof/>
        </w:rPr>
        <w:fldChar w:fldCharType="begin"/>
      </w:r>
      <w:r w:rsidR="00C72CA4">
        <w:rPr>
          <w:noProof/>
        </w:rPr>
        <w:instrText xml:space="preserve"> SEQ Table \* ARABIC \s 1 </w:instrText>
      </w:r>
      <w:r w:rsidR="00C72CA4">
        <w:rPr>
          <w:noProof/>
        </w:rPr>
        <w:fldChar w:fldCharType="separate"/>
      </w:r>
      <w:r w:rsidR="0081024B">
        <w:rPr>
          <w:noProof/>
        </w:rPr>
        <w:t>1</w:t>
      </w:r>
      <w:r w:rsidR="00C72CA4">
        <w:rPr>
          <w:noProof/>
        </w:rPr>
        <w:fldChar w:fldCharType="end"/>
      </w:r>
      <w:r>
        <w:t xml:space="preserve">. </w:t>
      </w:r>
      <w:r w:rsidRPr="00715505">
        <w:t>M</w:t>
      </w:r>
      <w:r w:rsidR="00E65906">
        <w:t xml:space="preserve">usculoskeletal </w:t>
      </w:r>
      <w:r w:rsidRPr="00715505">
        <w:t>(DC 5000, 5100, 5200, 5300)</w:t>
      </w:r>
      <w:r>
        <w:t xml:space="preserve"> </w:t>
      </w:r>
      <w:r w:rsidR="006C1E16">
        <w:t xml:space="preserve">Location </w:t>
      </w:r>
      <w:r>
        <w:t>Table.</w:t>
      </w:r>
      <w:bookmarkEnd w:id="2226"/>
    </w:p>
    <w:tbl>
      <w:tblPr>
        <w:tblStyle w:val="TableGrid"/>
        <w:tblW w:w="0" w:type="auto"/>
        <w:tblLayout w:type="fixed"/>
        <w:tblLook w:val="0020" w:firstRow="1" w:lastRow="0" w:firstColumn="0" w:lastColumn="0" w:noHBand="0" w:noVBand="0"/>
        <w:tblDescription w:val="Location table for CAPRI diagnostics."/>
      </w:tblPr>
      <w:tblGrid>
        <w:gridCol w:w="4620"/>
        <w:gridCol w:w="4500"/>
      </w:tblGrid>
      <w:tr w:rsidR="00D86AF8" w:rsidRPr="00715505" w14:paraId="5C3CDE83" w14:textId="77777777" w:rsidTr="00780D4F">
        <w:trPr>
          <w:trHeight w:val="144"/>
          <w:tblHeader/>
        </w:trPr>
        <w:tc>
          <w:tcPr>
            <w:tcW w:w="4620" w:type="dxa"/>
            <w:shd w:val="clear" w:color="auto" w:fill="BFBFBF" w:themeFill="background1" w:themeFillShade="BF"/>
            <w:vAlign w:val="center"/>
          </w:tcPr>
          <w:p w14:paraId="5C3CDE81" w14:textId="6E2F5193" w:rsidR="00D86AF8" w:rsidRPr="005F7F65" w:rsidRDefault="00D86AF8" w:rsidP="00894DD3">
            <w:pPr>
              <w:tabs>
                <w:tab w:val="left" w:pos="3550"/>
              </w:tabs>
              <w:spacing w:before="60" w:after="60"/>
              <w:jc w:val="center"/>
              <w:rPr>
                <w:rFonts w:ascii="Arial" w:hAnsi="Arial" w:cs="Arial"/>
                <w:b/>
                <w:sz w:val="20"/>
                <w:szCs w:val="20"/>
              </w:rPr>
            </w:pPr>
            <w:r w:rsidRPr="005F7F65">
              <w:rPr>
                <w:rFonts w:ascii="Arial" w:hAnsi="Arial" w:cs="Arial"/>
                <w:b/>
                <w:sz w:val="20"/>
                <w:szCs w:val="20"/>
              </w:rPr>
              <w:t>What do I need?</w:t>
            </w:r>
          </w:p>
        </w:tc>
        <w:tc>
          <w:tcPr>
            <w:tcW w:w="4500" w:type="dxa"/>
            <w:shd w:val="clear" w:color="auto" w:fill="BFBFBF" w:themeFill="background1" w:themeFillShade="BF"/>
            <w:vAlign w:val="center"/>
          </w:tcPr>
          <w:p w14:paraId="5C3CDE82" w14:textId="77777777" w:rsidR="00D86AF8" w:rsidRPr="005F7F65" w:rsidRDefault="00D86AF8" w:rsidP="00894DD3">
            <w:pPr>
              <w:spacing w:before="60" w:after="60"/>
              <w:jc w:val="center"/>
              <w:rPr>
                <w:rFonts w:ascii="Arial" w:hAnsi="Arial" w:cs="Arial"/>
                <w:b/>
                <w:sz w:val="20"/>
                <w:szCs w:val="20"/>
              </w:rPr>
            </w:pPr>
            <w:r w:rsidRPr="005F7F65">
              <w:rPr>
                <w:rFonts w:ascii="Arial" w:hAnsi="Arial" w:cs="Arial"/>
                <w:b/>
                <w:sz w:val="20"/>
                <w:szCs w:val="20"/>
              </w:rPr>
              <w:t xml:space="preserve">Where to go in </w:t>
            </w:r>
            <w:r w:rsidR="006B7071" w:rsidRPr="005F7F65">
              <w:rPr>
                <w:rFonts w:ascii="Arial" w:hAnsi="Arial" w:cs="Arial"/>
                <w:b/>
                <w:sz w:val="20"/>
                <w:szCs w:val="20"/>
              </w:rPr>
              <w:t>CAPRI</w:t>
            </w:r>
          </w:p>
        </w:tc>
      </w:tr>
      <w:tr w:rsidR="00D86AF8" w:rsidRPr="00715505" w14:paraId="5C3CDE88" w14:textId="77777777" w:rsidTr="00780D4F">
        <w:trPr>
          <w:trHeight w:val="144"/>
        </w:trPr>
        <w:tc>
          <w:tcPr>
            <w:tcW w:w="4620" w:type="dxa"/>
          </w:tcPr>
          <w:p w14:paraId="5C3CDE86"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History and Physical Examinations</w:t>
            </w:r>
          </w:p>
        </w:tc>
        <w:tc>
          <w:tcPr>
            <w:tcW w:w="4500" w:type="dxa"/>
          </w:tcPr>
          <w:p w14:paraId="5C3CDE87"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C&amp;P Exam, Notes, Discharge Summaries</w:t>
            </w:r>
          </w:p>
        </w:tc>
      </w:tr>
      <w:tr w:rsidR="00D86AF8" w:rsidRPr="00715505" w14:paraId="5C3CDE8B" w14:textId="77777777" w:rsidTr="00780D4F">
        <w:trPr>
          <w:trHeight w:val="144"/>
        </w:trPr>
        <w:tc>
          <w:tcPr>
            <w:tcW w:w="4620" w:type="dxa"/>
          </w:tcPr>
          <w:p w14:paraId="5C3CDE89"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Magnetic Resonance Imaging (MRI)</w:t>
            </w:r>
          </w:p>
        </w:tc>
        <w:tc>
          <w:tcPr>
            <w:tcW w:w="4500" w:type="dxa"/>
          </w:tcPr>
          <w:p w14:paraId="5C3CDE8A"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Imaging Tab</w:t>
            </w:r>
          </w:p>
        </w:tc>
      </w:tr>
      <w:tr w:rsidR="00D86AF8" w:rsidRPr="00715505" w14:paraId="5C3CDE8E" w14:textId="77777777" w:rsidTr="00780D4F">
        <w:trPr>
          <w:trHeight w:val="144"/>
        </w:trPr>
        <w:tc>
          <w:tcPr>
            <w:tcW w:w="4620" w:type="dxa"/>
          </w:tcPr>
          <w:p w14:paraId="5C3CDE8C"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X-rays</w:t>
            </w:r>
          </w:p>
        </w:tc>
        <w:tc>
          <w:tcPr>
            <w:tcW w:w="4500" w:type="dxa"/>
          </w:tcPr>
          <w:p w14:paraId="5C3CDE8D"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Imaging Tab</w:t>
            </w:r>
          </w:p>
        </w:tc>
      </w:tr>
      <w:tr w:rsidR="00D86AF8" w:rsidRPr="00715505" w14:paraId="5C3CDE91" w14:textId="77777777" w:rsidTr="00780D4F">
        <w:trPr>
          <w:trHeight w:val="144"/>
        </w:trPr>
        <w:tc>
          <w:tcPr>
            <w:tcW w:w="4620" w:type="dxa"/>
          </w:tcPr>
          <w:p w14:paraId="5C3CDE8F"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Arthrograms (X-ray dye)</w:t>
            </w:r>
          </w:p>
        </w:tc>
        <w:tc>
          <w:tcPr>
            <w:tcW w:w="4500" w:type="dxa"/>
          </w:tcPr>
          <w:p w14:paraId="5C3CDE90"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Imaging Tab</w:t>
            </w:r>
          </w:p>
        </w:tc>
      </w:tr>
      <w:tr w:rsidR="00D86AF8" w:rsidRPr="00715505" w14:paraId="5C3CDE94" w14:textId="77777777" w:rsidTr="00780D4F">
        <w:trPr>
          <w:trHeight w:val="144"/>
        </w:trPr>
        <w:tc>
          <w:tcPr>
            <w:tcW w:w="4620" w:type="dxa"/>
          </w:tcPr>
          <w:p w14:paraId="5C3CDE92"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Arthroscopies</w:t>
            </w:r>
          </w:p>
        </w:tc>
        <w:tc>
          <w:tcPr>
            <w:tcW w:w="4500" w:type="dxa"/>
          </w:tcPr>
          <w:p w14:paraId="5C3CDE93"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Imaging Tab</w:t>
            </w:r>
          </w:p>
        </w:tc>
      </w:tr>
      <w:tr w:rsidR="00D86AF8" w:rsidRPr="00715505" w14:paraId="5C3CDE97" w14:textId="77777777" w:rsidTr="00780D4F">
        <w:trPr>
          <w:trHeight w:val="144"/>
        </w:trPr>
        <w:tc>
          <w:tcPr>
            <w:tcW w:w="4620" w:type="dxa"/>
          </w:tcPr>
          <w:p w14:paraId="5C3CDE95"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Range of Motion Studies</w:t>
            </w:r>
          </w:p>
        </w:tc>
        <w:tc>
          <w:tcPr>
            <w:tcW w:w="4500" w:type="dxa"/>
          </w:tcPr>
          <w:p w14:paraId="5C3CDE96"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Notes Tab, Consults Tab</w:t>
            </w:r>
          </w:p>
        </w:tc>
      </w:tr>
      <w:tr w:rsidR="00D86AF8" w:rsidRPr="00715505" w14:paraId="5C3CDE9A" w14:textId="77777777" w:rsidTr="00780D4F">
        <w:trPr>
          <w:trHeight w:val="144"/>
        </w:trPr>
        <w:tc>
          <w:tcPr>
            <w:tcW w:w="4620" w:type="dxa"/>
          </w:tcPr>
          <w:p w14:paraId="5C3CDE98"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Surgical Procedures</w:t>
            </w:r>
          </w:p>
        </w:tc>
        <w:tc>
          <w:tcPr>
            <w:tcW w:w="4500" w:type="dxa"/>
          </w:tcPr>
          <w:p w14:paraId="5C3CDE99"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Reports Tab/Surgery Report</w:t>
            </w:r>
          </w:p>
        </w:tc>
      </w:tr>
      <w:tr w:rsidR="00D86AF8" w:rsidRPr="00715505" w14:paraId="5C3CDE9D" w14:textId="77777777" w:rsidTr="00780D4F">
        <w:trPr>
          <w:trHeight w:val="144"/>
        </w:trPr>
        <w:tc>
          <w:tcPr>
            <w:tcW w:w="4620" w:type="dxa"/>
          </w:tcPr>
          <w:p w14:paraId="5C3CDE9B"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Surgical Pathology</w:t>
            </w:r>
          </w:p>
        </w:tc>
        <w:tc>
          <w:tcPr>
            <w:tcW w:w="4500" w:type="dxa"/>
          </w:tcPr>
          <w:p w14:paraId="5C3CDE9C"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Labs Tab/Anatomic Pathology</w:t>
            </w:r>
          </w:p>
        </w:tc>
      </w:tr>
      <w:tr w:rsidR="00D86AF8" w:rsidRPr="00715505" w14:paraId="5C3CDEA0" w14:textId="77777777" w:rsidTr="00780D4F">
        <w:trPr>
          <w:trHeight w:val="144"/>
        </w:trPr>
        <w:tc>
          <w:tcPr>
            <w:tcW w:w="4620" w:type="dxa"/>
          </w:tcPr>
          <w:p w14:paraId="5C3CDE9E"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Prescribed medications</w:t>
            </w:r>
          </w:p>
        </w:tc>
        <w:tc>
          <w:tcPr>
            <w:tcW w:w="4500" w:type="dxa"/>
          </w:tcPr>
          <w:p w14:paraId="5C3CDE9F"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Meds Tab</w:t>
            </w:r>
          </w:p>
        </w:tc>
      </w:tr>
    </w:tbl>
    <w:p w14:paraId="57E73B89" w14:textId="77777777" w:rsidR="00715505" w:rsidRDefault="00715505" w:rsidP="00894DD3">
      <w:pPr>
        <w:spacing w:before="60" w:after="60"/>
      </w:pPr>
    </w:p>
    <w:p w14:paraId="31318538" w14:textId="383E34F7" w:rsidR="00715505" w:rsidRDefault="00715505" w:rsidP="00894DD3">
      <w:pPr>
        <w:pStyle w:val="Caption"/>
        <w:spacing w:before="60"/>
      </w:pPr>
      <w:bookmarkStart w:id="2227" w:name="_Toc521960160"/>
      <w:r>
        <w:t xml:space="preserve">Table </w:t>
      </w:r>
      <w:r w:rsidR="00C72CA4">
        <w:rPr>
          <w:noProof/>
        </w:rPr>
        <w:fldChar w:fldCharType="begin"/>
      </w:r>
      <w:r w:rsidR="00C72CA4">
        <w:rPr>
          <w:noProof/>
        </w:rPr>
        <w:instrText xml:space="preserve"> STYLEREF 1 \s </w:instrText>
      </w:r>
      <w:r w:rsidR="00C72CA4">
        <w:rPr>
          <w:noProof/>
        </w:rPr>
        <w:fldChar w:fldCharType="separate"/>
      </w:r>
      <w:r w:rsidR="0081024B">
        <w:rPr>
          <w:noProof/>
        </w:rPr>
        <w:t>5</w:t>
      </w:r>
      <w:r w:rsidR="00C72CA4">
        <w:rPr>
          <w:noProof/>
        </w:rPr>
        <w:fldChar w:fldCharType="end"/>
      </w:r>
      <w:r w:rsidR="00BD1288">
        <w:noBreakHyphen/>
      </w:r>
      <w:r w:rsidR="00C72CA4">
        <w:rPr>
          <w:noProof/>
        </w:rPr>
        <w:fldChar w:fldCharType="begin"/>
      </w:r>
      <w:r w:rsidR="00C72CA4">
        <w:rPr>
          <w:noProof/>
        </w:rPr>
        <w:instrText xml:space="preserve"> SEQ Table \* ARABIC \s 1 </w:instrText>
      </w:r>
      <w:r w:rsidR="00C72CA4">
        <w:rPr>
          <w:noProof/>
        </w:rPr>
        <w:fldChar w:fldCharType="separate"/>
      </w:r>
      <w:r w:rsidR="0081024B">
        <w:rPr>
          <w:noProof/>
        </w:rPr>
        <w:t>2</w:t>
      </w:r>
      <w:r w:rsidR="00C72CA4">
        <w:rPr>
          <w:noProof/>
        </w:rPr>
        <w:fldChar w:fldCharType="end"/>
      </w:r>
      <w:r>
        <w:t xml:space="preserve">. </w:t>
      </w:r>
      <w:r w:rsidR="00E65906">
        <w:t xml:space="preserve">Eye </w:t>
      </w:r>
      <w:r w:rsidRPr="00715505">
        <w:t>(DC 6000)</w:t>
      </w:r>
      <w:r>
        <w:t xml:space="preserve"> </w:t>
      </w:r>
      <w:r w:rsidR="006C1E16">
        <w:t xml:space="preserve">Location </w:t>
      </w:r>
      <w:r>
        <w:t>Table.</w:t>
      </w:r>
      <w:bookmarkEnd w:id="2227"/>
    </w:p>
    <w:tbl>
      <w:tblPr>
        <w:tblStyle w:val="TableGrid"/>
        <w:tblW w:w="0" w:type="auto"/>
        <w:tblLayout w:type="fixed"/>
        <w:tblLook w:val="0020" w:firstRow="1" w:lastRow="0" w:firstColumn="0" w:lastColumn="0" w:noHBand="0" w:noVBand="0"/>
        <w:tblDescription w:val="Location table for CAPRI diagnostics."/>
      </w:tblPr>
      <w:tblGrid>
        <w:gridCol w:w="4608"/>
        <w:gridCol w:w="4512"/>
      </w:tblGrid>
      <w:tr w:rsidR="00715505" w:rsidRPr="005F7F65" w14:paraId="5C3CDEA2" w14:textId="77777777" w:rsidTr="00780D4F">
        <w:trPr>
          <w:tblHeader/>
        </w:trPr>
        <w:tc>
          <w:tcPr>
            <w:tcW w:w="4608" w:type="dxa"/>
            <w:shd w:val="clear" w:color="auto" w:fill="BFBFBF" w:themeFill="background1" w:themeFillShade="BF"/>
            <w:vAlign w:val="center"/>
          </w:tcPr>
          <w:p w14:paraId="719D1011" w14:textId="1278E452" w:rsidR="00715505" w:rsidRPr="005F7F65" w:rsidRDefault="00715505" w:rsidP="00894DD3">
            <w:pPr>
              <w:spacing w:before="60" w:after="60"/>
              <w:jc w:val="center"/>
              <w:rPr>
                <w:rFonts w:ascii="Arial" w:hAnsi="Arial" w:cs="Arial"/>
                <w:b/>
                <w:sz w:val="20"/>
                <w:szCs w:val="20"/>
              </w:rPr>
            </w:pPr>
            <w:r w:rsidRPr="005F7F65">
              <w:rPr>
                <w:rFonts w:ascii="Arial" w:hAnsi="Arial" w:cs="Arial"/>
                <w:b/>
                <w:sz w:val="20"/>
                <w:szCs w:val="20"/>
              </w:rPr>
              <w:t>What do I Need?</w:t>
            </w:r>
          </w:p>
        </w:tc>
        <w:tc>
          <w:tcPr>
            <w:tcW w:w="4512" w:type="dxa"/>
            <w:shd w:val="clear" w:color="auto" w:fill="BFBFBF" w:themeFill="background1" w:themeFillShade="BF"/>
            <w:vAlign w:val="center"/>
          </w:tcPr>
          <w:p w14:paraId="5C3CDEA1" w14:textId="6343C957" w:rsidR="00715505" w:rsidRPr="005F7F65" w:rsidRDefault="00715505" w:rsidP="00894DD3">
            <w:pPr>
              <w:spacing w:before="60" w:after="60"/>
              <w:jc w:val="center"/>
              <w:rPr>
                <w:rFonts w:ascii="Arial" w:hAnsi="Arial" w:cs="Arial"/>
                <w:b/>
                <w:sz w:val="20"/>
                <w:szCs w:val="20"/>
              </w:rPr>
            </w:pPr>
            <w:r w:rsidRPr="005F7F65">
              <w:rPr>
                <w:rFonts w:ascii="Arial" w:hAnsi="Arial" w:cs="Arial"/>
                <w:b/>
                <w:sz w:val="20"/>
                <w:szCs w:val="20"/>
              </w:rPr>
              <w:t>Where to go in CAPRI</w:t>
            </w:r>
          </w:p>
        </w:tc>
      </w:tr>
      <w:tr w:rsidR="00D86AF8" w:rsidRPr="005F7F65" w14:paraId="5C3CDEA5" w14:textId="77777777" w:rsidTr="00780D4F">
        <w:tc>
          <w:tcPr>
            <w:tcW w:w="4608" w:type="dxa"/>
          </w:tcPr>
          <w:p w14:paraId="5C3CDEA3"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History and Physical Examinations</w:t>
            </w:r>
          </w:p>
        </w:tc>
        <w:tc>
          <w:tcPr>
            <w:tcW w:w="4512" w:type="dxa"/>
          </w:tcPr>
          <w:p w14:paraId="5C3CDEA4"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C&amp;P Exam, Notes, Discharge Summaries</w:t>
            </w:r>
          </w:p>
        </w:tc>
      </w:tr>
      <w:tr w:rsidR="00D86AF8" w:rsidRPr="005F7F65" w14:paraId="5C3CDEA8" w14:textId="77777777" w:rsidTr="00780D4F">
        <w:tc>
          <w:tcPr>
            <w:tcW w:w="4608" w:type="dxa"/>
          </w:tcPr>
          <w:p w14:paraId="5C3CDEA6"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Ophthalmology reports</w:t>
            </w:r>
          </w:p>
        </w:tc>
        <w:tc>
          <w:tcPr>
            <w:tcW w:w="4512" w:type="dxa"/>
          </w:tcPr>
          <w:p w14:paraId="5C3CDEA7"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Notes Tab, Consults Tab</w:t>
            </w:r>
          </w:p>
        </w:tc>
      </w:tr>
      <w:tr w:rsidR="00D86AF8" w:rsidRPr="005F7F65" w14:paraId="5C3CDEAB" w14:textId="77777777" w:rsidTr="00780D4F">
        <w:tc>
          <w:tcPr>
            <w:tcW w:w="4608" w:type="dxa"/>
          </w:tcPr>
          <w:p w14:paraId="5C3CDEA9"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 xml:space="preserve">Eye exams w/Snellen test (visual acuity) and </w:t>
            </w:r>
            <w:proofErr w:type="spellStart"/>
            <w:r w:rsidRPr="005F7F65">
              <w:rPr>
                <w:rFonts w:ascii="Arial" w:hAnsi="Arial" w:cs="Arial"/>
                <w:sz w:val="20"/>
                <w:szCs w:val="20"/>
              </w:rPr>
              <w:t>Goldmann</w:t>
            </w:r>
            <w:proofErr w:type="spellEnd"/>
            <w:r w:rsidRPr="005F7F65">
              <w:rPr>
                <w:rFonts w:ascii="Arial" w:hAnsi="Arial" w:cs="Arial"/>
                <w:sz w:val="20"/>
                <w:szCs w:val="20"/>
              </w:rPr>
              <w:t xml:space="preserve"> Perimeter Chart (field test)</w:t>
            </w:r>
          </w:p>
        </w:tc>
        <w:tc>
          <w:tcPr>
            <w:tcW w:w="4512" w:type="dxa"/>
          </w:tcPr>
          <w:p w14:paraId="5C3CDEAA"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Notes Tab, Consults Tab</w:t>
            </w:r>
          </w:p>
        </w:tc>
      </w:tr>
      <w:tr w:rsidR="00D86AF8" w:rsidRPr="005F7F65" w14:paraId="5C3CDEAE" w14:textId="77777777" w:rsidTr="00780D4F">
        <w:tc>
          <w:tcPr>
            <w:tcW w:w="4608" w:type="dxa"/>
          </w:tcPr>
          <w:p w14:paraId="5C3CDEAC"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Surgical Procedures</w:t>
            </w:r>
          </w:p>
        </w:tc>
        <w:tc>
          <w:tcPr>
            <w:tcW w:w="4512" w:type="dxa"/>
          </w:tcPr>
          <w:p w14:paraId="5C3CDEAD"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Reports Tab/Surgery Report</w:t>
            </w:r>
          </w:p>
        </w:tc>
      </w:tr>
      <w:tr w:rsidR="00D86AF8" w:rsidRPr="005F7F65" w14:paraId="5C3CDEB1" w14:textId="77777777" w:rsidTr="00780D4F">
        <w:tc>
          <w:tcPr>
            <w:tcW w:w="4608" w:type="dxa"/>
          </w:tcPr>
          <w:p w14:paraId="5C3CDEAF"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Surgical Pathology</w:t>
            </w:r>
          </w:p>
        </w:tc>
        <w:tc>
          <w:tcPr>
            <w:tcW w:w="4512" w:type="dxa"/>
          </w:tcPr>
          <w:p w14:paraId="5C3CDEB0"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Labs Tab/Anatomic Pathology</w:t>
            </w:r>
          </w:p>
        </w:tc>
      </w:tr>
      <w:tr w:rsidR="00D86AF8" w:rsidRPr="005F7F65" w14:paraId="5C3CDEB4" w14:textId="77777777" w:rsidTr="00780D4F">
        <w:tc>
          <w:tcPr>
            <w:tcW w:w="4608" w:type="dxa"/>
          </w:tcPr>
          <w:p w14:paraId="5C3CDEB2"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Prescribed medications</w:t>
            </w:r>
          </w:p>
        </w:tc>
        <w:tc>
          <w:tcPr>
            <w:tcW w:w="4512" w:type="dxa"/>
          </w:tcPr>
          <w:p w14:paraId="5C3CDEB3" w14:textId="77777777" w:rsidR="00D86AF8" w:rsidRPr="005F7F65" w:rsidRDefault="00D86AF8" w:rsidP="00894DD3">
            <w:pPr>
              <w:spacing w:before="60" w:after="60"/>
              <w:rPr>
                <w:rFonts w:ascii="Arial" w:hAnsi="Arial" w:cs="Arial"/>
                <w:sz w:val="20"/>
                <w:szCs w:val="20"/>
              </w:rPr>
            </w:pPr>
            <w:r w:rsidRPr="005F7F65">
              <w:rPr>
                <w:rFonts w:ascii="Arial" w:hAnsi="Arial" w:cs="Arial"/>
                <w:sz w:val="20"/>
                <w:szCs w:val="20"/>
              </w:rPr>
              <w:t>Meds Tab</w:t>
            </w:r>
          </w:p>
        </w:tc>
      </w:tr>
    </w:tbl>
    <w:p w14:paraId="77F79B15" w14:textId="77777777" w:rsidR="00715505" w:rsidRDefault="00715505" w:rsidP="00894DD3">
      <w:pPr>
        <w:spacing w:before="60" w:after="60"/>
      </w:pPr>
    </w:p>
    <w:p w14:paraId="38797E58" w14:textId="4008B90E" w:rsidR="00E92347" w:rsidRDefault="00E92347" w:rsidP="00894DD3">
      <w:pPr>
        <w:pStyle w:val="Caption"/>
        <w:spacing w:before="60"/>
      </w:pPr>
      <w:bookmarkStart w:id="2228" w:name="_Toc521960161"/>
      <w:r>
        <w:t xml:space="preserve">Table </w:t>
      </w:r>
      <w:r w:rsidR="00C72CA4">
        <w:rPr>
          <w:noProof/>
        </w:rPr>
        <w:fldChar w:fldCharType="begin"/>
      </w:r>
      <w:r w:rsidR="00C72CA4">
        <w:rPr>
          <w:noProof/>
        </w:rPr>
        <w:instrText xml:space="preserve"> STYLEREF 1 \s </w:instrText>
      </w:r>
      <w:r w:rsidR="00C72CA4">
        <w:rPr>
          <w:noProof/>
        </w:rPr>
        <w:fldChar w:fldCharType="separate"/>
      </w:r>
      <w:r w:rsidR="0081024B">
        <w:rPr>
          <w:noProof/>
        </w:rPr>
        <w:t>5</w:t>
      </w:r>
      <w:r w:rsidR="00C72CA4">
        <w:rPr>
          <w:noProof/>
        </w:rPr>
        <w:fldChar w:fldCharType="end"/>
      </w:r>
      <w:r w:rsidR="00BD1288">
        <w:noBreakHyphen/>
      </w:r>
      <w:r w:rsidR="00C72CA4">
        <w:rPr>
          <w:noProof/>
        </w:rPr>
        <w:fldChar w:fldCharType="begin"/>
      </w:r>
      <w:r w:rsidR="00C72CA4">
        <w:rPr>
          <w:noProof/>
        </w:rPr>
        <w:instrText xml:space="preserve"> SEQ Table \* ARABIC \s 1 </w:instrText>
      </w:r>
      <w:r w:rsidR="00C72CA4">
        <w:rPr>
          <w:noProof/>
        </w:rPr>
        <w:fldChar w:fldCharType="separate"/>
      </w:r>
      <w:r w:rsidR="0081024B">
        <w:rPr>
          <w:noProof/>
        </w:rPr>
        <w:t>3</w:t>
      </w:r>
      <w:r w:rsidR="00C72CA4">
        <w:rPr>
          <w:noProof/>
        </w:rPr>
        <w:fldChar w:fldCharType="end"/>
      </w:r>
      <w:r>
        <w:t xml:space="preserve">. </w:t>
      </w:r>
      <w:r w:rsidR="00E65906">
        <w:t xml:space="preserve">Ear and Other Sense Organs </w:t>
      </w:r>
      <w:r w:rsidRPr="00715505">
        <w:t>(DC 6100, 6200)</w:t>
      </w:r>
      <w:r>
        <w:t xml:space="preserve"> </w:t>
      </w:r>
      <w:r w:rsidR="006C1E16">
        <w:t xml:space="preserve">Location </w:t>
      </w:r>
      <w:r>
        <w:t>Table.</w:t>
      </w:r>
      <w:bookmarkEnd w:id="2228"/>
    </w:p>
    <w:tbl>
      <w:tblPr>
        <w:tblStyle w:val="TableGrid"/>
        <w:tblW w:w="0" w:type="auto"/>
        <w:tblLayout w:type="fixed"/>
        <w:tblLook w:val="0020" w:firstRow="1" w:lastRow="0" w:firstColumn="0" w:lastColumn="0" w:noHBand="0" w:noVBand="0"/>
        <w:tblDescription w:val="Location table for CAPRI diagnostics."/>
      </w:tblPr>
      <w:tblGrid>
        <w:gridCol w:w="4620"/>
        <w:gridCol w:w="4500"/>
      </w:tblGrid>
      <w:tr w:rsidR="003D69C8" w:rsidRPr="003D69C8" w14:paraId="6F432E9B" w14:textId="77777777" w:rsidTr="00780D4F">
        <w:trPr>
          <w:tblHeader/>
        </w:trPr>
        <w:tc>
          <w:tcPr>
            <w:tcW w:w="4620" w:type="dxa"/>
            <w:shd w:val="clear" w:color="auto" w:fill="BFBFBF" w:themeFill="background1" w:themeFillShade="BF"/>
            <w:vAlign w:val="center"/>
          </w:tcPr>
          <w:p w14:paraId="2B0A49D4" w14:textId="3D555A82" w:rsidR="003D69C8" w:rsidRPr="003D69C8" w:rsidRDefault="003D69C8" w:rsidP="00894DD3">
            <w:pPr>
              <w:spacing w:before="60" w:after="60"/>
              <w:jc w:val="center"/>
              <w:rPr>
                <w:rFonts w:ascii="Arial" w:hAnsi="Arial" w:cs="Arial"/>
                <w:sz w:val="20"/>
                <w:szCs w:val="20"/>
              </w:rPr>
            </w:pPr>
            <w:r w:rsidRPr="003D69C8">
              <w:rPr>
                <w:rFonts w:ascii="Arial" w:hAnsi="Arial" w:cs="Arial"/>
                <w:b/>
                <w:sz w:val="20"/>
                <w:szCs w:val="20"/>
              </w:rPr>
              <w:t>What do I Need?</w:t>
            </w:r>
          </w:p>
        </w:tc>
        <w:tc>
          <w:tcPr>
            <w:tcW w:w="4500" w:type="dxa"/>
            <w:shd w:val="clear" w:color="auto" w:fill="BFBFBF" w:themeFill="background1" w:themeFillShade="BF"/>
            <w:vAlign w:val="center"/>
          </w:tcPr>
          <w:p w14:paraId="44BF0582" w14:textId="0E7E02A6" w:rsidR="003D69C8" w:rsidRPr="003D69C8" w:rsidRDefault="003D69C8" w:rsidP="00894DD3">
            <w:pPr>
              <w:spacing w:before="60" w:after="60"/>
              <w:jc w:val="center"/>
              <w:rPr>
                <w:rFonts w:ascii="Arial" w:hAnsi="Arial" w:cs="Arial"/>
                <w:sz w:val="20"/>
                <w:szCs w:val="20"/>
              </w:rPr>
            </w:pPr>
            <w:r w:rsidRPr="003D69C8">
              <w:rPr>
                <w:rFonts w:ascii="Arial" w:hAnsi="Arial" w:cs="Arial"/>
                <w:b/>
                <w:sz w:val="20"/>
                <w:szCs w:val="20"/>
              </w:rPr>
              <w:t>Where to go in CAPRI</w:t>
            </w:r>
          </w:p>
        </w:tc>
      </w:tr>
      <w:tr w:rsidR="00D86AF8" w:rsidRPr="003D69C8" w14:paraId="5C3CDEB9" w14:textId="77777777" w:rsidTr="00780D4F">
        <w:tc>
          <w:tcPr>
            <w:tcW w:w="4620" w:type="dxa"/>
          </w:tcPr>
          <w:p w14:paraId="5C3CDEB7"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History and Physical Examinations</w:t>
            </w:r>
          </w:p>
        </w:tc>
        <w:tc>
          <w:tcPr>
            <w:tcW w:w="4500" w:type="dxa"/>
          </w:tcPr>
          <w:p w14:paraId="5C3CDEB8"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C&amp;P Exam, Notes, Discharge Summaries</w:t>
            </w:r>
          </w:p>
        </w:tc>
      </w:tr>
      <w:tr w:rsidR="00D86AF8" w:rsidRPr="003D69C8" w14:paraId="5C3CDEBC" w14:textId="77777777" w:rsidTr="00780D4F">
        <w:tc>
          <w:tcPr>
            <w:tcW w:w="4620" w:type="dxa"/>
          </w:tcPr>
          <w:p w14:paraId="5C3CDEBA"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Audiologic (conductive/sensorineural) tests</w:t>
            </w:r>
          </w:p>
        </w:tc>
        <w:tc>
          <w:tcPr>
            <w:tcW w:w="4500" w:type="dxa"/>
          </w:tcPr>
          <w:p w14:paraId="5C3CDEBB"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Notes Tab, Consults Tab</w:t>
            </w:r>
          </w:p>
        </w:tc>
      </w:tr>
      <w:tr w:rsidR="00D86AF8" w:rsidRPr="003D69C8" w14:paraId="5C3CDEBF" w14:textId="77777777" w:rsidTr="00780D4F">
        <w:tc>
          <w:tcPr>
            <w:tcW w:w="4620" w:type="dxa"/>
          </w:tcPr>
          <w:p w14:paraId="5C3CDEBD"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Audiograms (</w:t>
            </w:r>
            <w:proofErr w:type="spellStart"/>
            <w:r w:rsidRPr="003D69C8">
              <w:rPr>
                <w:rFonts w:ascii="Arial" w:hAnsi="Arial" w:cs="Arial"/>
                <w:sz w:val="20"/>
                <w:szCs w:val="20"/>
              </w:rPr>
              <w:t>puretone</w:t>
            </w:r>
            <w:proofErr w:type="spellEnd"/>
            <w:r w:rsidRPr="003D69C8">
              <w:rPr>
                <w:rFonts w:ascii="Arial" w:hAnsi="Arial" w:cs="Arial"/>
                <w:sz w:val="20"/>
                <w:szCs w:val="20"/>
              </w:rPr>
              <w:t xml:space="preserve"> </w:t>
            </w:r>
            <w:r w:rsidR="00AF1FFD" w:rsidRPr="003D69C8">
              <w:rPr>
                <w:rFonts w:ascii="Arial" w:hAnsi="Arial" w:cs="Arial"/>
                <w:sz w:val="20"/>
                <w:szCs w:val="20"/>
              </w:rPr>
              <w:t>threshold</w:t>
            </w:r>
            <w:r w:rsidRPr="003D69C8">
              <w:rPr>
                <w:rFonts w:ascii="Arial" w:hAnsi="Arial" w:cs="Arial"/>
                <w:sz w:val="20"/>
                <w:szCs w:val="20"/>
              </w:rPr>
              <w:t>/speech recognition scores)</w:t>
            </w:r>
          </w:p>
        </w:tc>
        <w:tc>
          <w:tcPr>
            <w:tcW w:w="4500" w:type="dxa"/>
          </w:tcPr>
          <w:p w14:paraId="5C3CDEBE"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Notes Tab, Consults Tab</w:t>
            </w:r>
          </w:p>
        </w:tc>
      </w:tr>
      <w:tr w:rsidR="00D86AF8" w:rsidRPr="003D69C8" w14:paraId="5C3CDEC2" w14:textId="77777777" w:rsidTr="00780D4F">
        <w:tc>
          <w:tcPr>
            <w:tcW w:w="4620" w:type="dxa"/>
          </w:tcPr>
          <w:p w14:paraId="5C3CDEC0" w14:textId="77777777" w:rsidR="00D86AF8" w:rsidRPr="003D69C8" w:rsidRDefault="00D86AF8" w:rsidP="00894DD3">
            <w:pPr>
              <w:spacing w:before="60" w:after="60"/>
              <w:rPr>
                <w:rFonts w:ascii="Arial" w:hAnsi="Arial" w:cs="Arial"/>
                <w:sz w:val="20"/>
                <w:szCs w:val="20"/>
              </w:rPr>
            </w:pPr>
            <w:proofErr w:type="spellStart"/>
            <w:r w:rsidRPr="003D69C8">
              <w:rPr>
                <w:rFonts w:ascii="Arial" w:hAnsi="Arial" w:cs="Arial"/>
                <w:sz w:val="20"/>
                <w:szCs w:val="20"/>
              </w:rPr>
              <w:t>Electrogustometry</w:t>
            </w:r>
            <w:proofErr w:type="spellEnd"/>
            <w:r w:rsidRPr="003D69C8">
              <w:rPr>
                <w:rFonts w:ascii="Arial" w:hAnsi="Arial" w:cs="Arial"/>
                <w:sz w:val="20"/>
                <w:szCs w:val="20"/>
              </w:rPr>
              <w:t xml:space="preserve"> (taste sensation)</w:t>
            </w:r>
          </w:p>
        </w:tc>
        <w:tc>
          <w:tcPr>
            <w:tcW w:w="4500" w:type="dxa"/>
          </w:tcPr>
          <w:p w14:paraId="5C3CDEC1"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Notes Tab, Consults, Procedures Tab</w:t>
            </w:r>
          </w:p>
        </w:tc>
      </w:tr>
      <w:tr w:rsidR="00D86AF8" w:rsidRPr="003D69C8" w14:paraId="5C3CDEC5" w14:textId="77777777" w:rsidTr="00780D4F">
        <w:tc>
          <w:tcPr>
            <w:tcW w:w="4620" w:type="dxa"/>
          </w:tcPr>
          <w:p w14:paraId="5C3CDEC3"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Prescribed medications</w:t>
            </w:r>
          </w:p>
        </w:tc>
        <w:tc>
          <w:tcPr>
            <w:tcW w:w="4500" w:type="dxa"/>
          </w:tcPr>
          <w:p w14:paraId="5C3CDEC4"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Meds Tab</w:t>
            </w:r>
          </w:p>
        </w:tc>
      </w:tr>
    </w:tbl>
    <w:p w14:paraId="3AC9F992" w14:textId="77777777" w:rsidR="00040473" w:rsidRDefault="00040473" w:rsidP="00894DD3">
      <w:pPr>
        <w:pStyle w:val="Caption"/>
        <w:spacing w:before="60"/>
      </w:pPr>
    </w:p>
    <w:p w14:paraId="5C3CDEC7" w14:textId="66022C21" w:rsidR="00D86AF8" w:rsidRPr="00B83B3E" w:rsidRDefault="003D69C8" w:rsidP="00894DD3">
      <w:pPr>
        <w:pStyle w:val="Caption"/>
        <w:spacing w:before="60"/>
      </w:pPr>
      <w:bookmarkStart w:id="2229" w:name="_Toc521960162"/>
      <w:r>
        <w:t xml:space="preserve">Table </w:t>
      </w:r>
      <w:r w:rsidR="00C72CA4">
        <w:rPr>
          <w:noProof/>
        </w:rPr>
        <w:fldChar w:fldCharType="begin"/>
      </w:r>
      <w:r w:rsidR="00C72CA4">
        <w:rPr>
          <w:noProof/>
        </w:rPr>
        <w:instrText xml:space="preserve"> STYLEREF 1 \s </w:instrText>
      </w:r>
      <w:r w:rsidR="00C72CA4">
        <w:rPr>
          <w:noProof/>
        </w:rPr>
        <w:fldChar w:fldCharType="separate"/>
      </w:r>
      <w:r w:rsidR="0081024B">
        <w:rPr>
          <w:noProof/>
        </w:rPr>
        <w:t>5</w:t>
      </w:r>
      <w:r w:rsidR="00C72CA4">
        <w:rPr>
          <w:noProof/>
        </w:rPr>
        <w:fldChar w:fldCharType="end"/>
      </w:r>
      <w:r w:rsidR="00BD1288">
        <w:noBreakHyphen/>
      </w:r>
      <w:r w:rsidR="00C72CA4">
        <w:rPr>
          <w:noProof/>
        </w:rPr>
        <w:fldChar w:fldCharType="begin"/>
      </w:r>
      <w:r w:rsidR="00C72CA4">
        <w:rPr>
          <w:noProof/>
        </w:rPr>
        <w:instrText xml:space="preserve"> SEQ Table \* ARABIC \s 1 </w:instrText>
      </w:r>
      <w:r w:rsidR="00C72CA4">
        <w:rPr>
          <w:noProof/>
        </w:rPr>
        <w:fldChar w:fldCharType="separate"/>
      </w:r>
      <w:r w:rsidR="0081024B">
        <w:rPr>
          <w:noProof/>
        </w:rPr>
        <w:t>4</w:t>
      </w:r>
      <w:r w:rsidR="00C72CA4">
        <w:rPr>
          <w:noProof/>
        </w:rPr>
        <w:fldChar w:fldCharType="end"/>
      </w:r>
      <w:r>
        <w:t xml:space="preserve">. </w:t>
      </w:r>
      <w:r w:rsidRPr="00715505">
        <w:t>I</w:t>
      </w:r>
      <w:r w:rsidR="00301F4E">
        <w:t xml:space="preserve">nfectious Diseases, Immune Disorders and Nutritional Deficiencies </w:t>
      </w:r>
      <w:r w:rsidRPr="00715505">
        <w:t>(DC 6300)</w:t>
      </w:r>
      <w:r w:rsidR="00383EE9">
        <w:t xml:space="preserve"> </w:t>
      </w:r>
      <w:r w:rsidR="00EE47EF">
        <w:t xml:space="preserve">Location </w:t>
      </w:r>
      <w:r w:rsidR="00383EE9">
        <w:t>Table.</w:t>
      </w:r>
      <w:bookmarkEnd w:id="2229"/>
    </w:p>
    <w:tbl>
      <w:tblPr>
        <w:tblStyle w:val="TableGrid"/>
        <w:tblW w:w="0" w:type="auto"/>
        <w:tblLayout w:type="fixed"/>
        <w:tblLook w:val="0020" w:firstRow="1" w:lastRow="0" w:firstColumn="0" w:lastColumn="0" w:noHBand="0" w:noVBand="0"/>
        <w:tblDescription w:val="Location table for CAPRI diagnostics."/>
      </w:tblPr>
      <w:tblGrid>
        <w:gridCol w:w="4620"/>
        <w:gridCol w:w="4500"/>
      </w:tblGrid>
      <w:tr w:rsidR="00D86AF8" w:rsidRPr="003D69C8" w14:paraId="5C3CDECA" w14:textId="77777777" w:rsidTr="00780D4F">
        <w:trPr>
          <w:trHeight w:val="305"/>
          <w:tblHeader/>
        </w:trPr>
        <w:tc>
          <w:tcPr>
            <w:tcW w:w="4620" w:type="dxa"/>
            <w:shd w:val="clear" w:color="auto" w:fill="BFBFBF" w:themeFill="background1" w:themeFillShade="BF"/>
            <w:vAlign w:val="center"/>
          </w:tcPr>
          <w:p w14:paraId="5C3CDEC8" w14:textId="69294B2B" w:rsidR="00D86AF8" w:rsidRPr="003D69C8" w:rsidRDefault="00D86AF8" w:rsidP="00894DD3">
            <w:pPr>
              <w:tabs>
                <w:tab w:val="right" w:pos="4404"/>
              </w:tabs>
              <w:spacing w:before="60" w:after="60"/>
              <w:jc w:val="center"/>
              <w:rPr>
                <w:rFonts w:ascii="Arial" w:hAnsi="Arial" w:cs="Arial"/>
                <w:b/>
                <w:sz w:val="20"/>
                <w:szCs w:val="20"/>
              </w:rPr>
            </w:pPr>
            <w:r w:rsidRPr="003D69C8">
              <w:rPr>
                <w:rFonts w:ascii="Arial" w:hAnsi="Arial" w:cs="Arial"/>
                <w:b/>
                <w:sz w:val="20"/>
                <w:szCs w:val="20"/>
              </w:rPr>
              <w:br w:type="page"/>
            </w:r>
            <w:r w:rsidRPr="003D69C8">
              <w:rPr>
                <w:rFonts w:ascii="Arial" w:hAnsi="Arial" w:cs="Arial"/>
                <w:b/>
                <w:sz w:val="20"/>
                <w:szCs w:val="20"/>
              </w:rPr>
              <w:br w:type="page"/>
              <w:t>What do I need?</w:t>
            </w:r>
          </w:p>
        </w:tc>
        <w:tc>
          <w:tcPr>
            <w:tcW w:w="4500" w:type="dxa"/>
            <w:shd w:val="clear" w:color="auto" w:fill="BFBFBF" w:themeFill="background1" w:themeFillShade="BF"/>
            <w:vAlign w:val="center"/>
          </w:tcPr>
          <w:p w14:paraId="5C3CDEC9" w14:textId="77777777" w:rsidR="00D86AF8" w:rsidRPr="003D69C8" w:rsidRDefault="00D86AF8" w:rsidP="00894DD3">
            <w:pPr>
              <w:spacing w:before="60" w:after="60"/>
              <w:jc w:val="center"/>
              <w:rPr>
                <w:rFonts w:ascii="Arial" w:hAnsi="Arial" w:cs="Arial"/>
                <w:b/>
                <w:sz w:val="20"/>
                <w:szCs w:val="20"/>
              </w:rPr>
            </w:pPr>
            <w:r w:rsidRPr="003D69C8">
              <w:rPr>
                <w:rFonts w:ascii="Arial" w:hAnsi="Arial" w:cs="Arial"/>
                <w:b/>
                <w:sz w:val="20"/>
                <w:szCs w:val="20"/>
              </w:rPr>
              <w:t xml:space="preserve">Where to go in </w:t>
            </w:r>
            <w:r w:rsidR="006B7071" w:rsidRPr="003D69C8">
              <w:rPr>
                <w:rFonts w:ascii="Arial" w:hAnsi="Arial" w:cs="Arial"/>
                <w:b/>
                <w:sz w:val="20"/>
                <w:szCs w:val="20"/>
              </w:rPr>
              <w:t>CAPRI</w:t>
            </w:r>
          </w:p>
        </w:tc>
      </w:tr>
      <w:tr w:rsidR="00D86AF8" w:rsidRPr="003D69C8" w14:paraId="5C3CDECF" w14:textId="77777777" w:rsidTr="00780D4F">
        <w:tc>
          <w:tcPr>
            <w:tcW w:w="4620" w:type="dxa"/>
          </w:tcPr>
          <w:p w14:paraId="5C3CDECD"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History and Physical Examinations</w:t>
            </w:r>
          </w:p>
        </w:tc>
        <w:tc>
          <w:tcPr>
            <w:tcW w:w="4500" w:type="dxa"/>
          </w:tcPr>
          <w:p w14:paraId="5C3CDECE"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 xml:space="preserve">C&amp;P Exam, Notes, Discharge Summaries </w:t>
            </w:r>
          </w:p>
        </w:tc>
      </w:tr>
      <w:tr w:rsidR="00D86AF8" w:rsidRPr="003D69C8" w14:paraId="5C3CDED2" w14:textId="77777777" w:rsidTr="00780D4F">
        <w:tc>
          <w:tcPr>
            <w:tcW w:w="4620" w:type="dxa"/>
          </w:tcPr>
          <w:p w14:paraId="5C3CDED0"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Blood tests (creatinine, BUN, albumin)</w:t>
            </w:r>
          </w:p>
        </w:tc>
        <w:tc>
          <w:tcPr>
            <w:tcW w:w="4500" w:type="dxa"/>
          </w:tcPr>
          <w:p w14:paraId="5C3CDED1"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Labs Tab/</w:t>
            </w:r>
            <w:r w:rsidR="00E26C72" w:rsidRPr="003D69C8">
              <w:rPr>
                <w:rFonts w:ascii="Arial" w:hAnsi="Arial" w:cs="Arial"/>
                <w:sz w:val="20"/>
                <w:szCs w:val="20"/>
              </w:rPr>
              <w:t>Cumulative</w:t>
            </w:r>
            <w:r w:rsidRPr="003D69C8">
              <w:rPr>
                <w:rFonts w:ascii="Arial" w:hAnsi="Arial" w:cs="Arial"/>
                <w:sz w:val="20"/>
                <w:szCs w:val="20"/>
              </w:rPr>
              <w:t>/Graph</w:t>
            </w:r>
          </w:p>
        </w:tc>
      </w:tr>
      <w:tr w:rsidR="00D86AF8" w:rsidRPr="003D69C8" w14:paraId="5C3CDED5" w14:textId="77777777" w:rsidTr="00780D4F">
        <w:tc>
          <w:tcPr>
            <w:tcW w:w="4620" w:type="dxa"/>
          </w:tcPr>
          <w:p w14:paraId="5C3CDED3"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Skin tests</w:t>
            </w:r>
          </w:p>
        </w:tc>
        <w:tc>
          <w:tcPr>
            <w:tcW w:w="4500" w:type="dxa"/>
          </w:tcPr>
          <w:p w14:paraId="5C3CDED4"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Labs Tab/Anatomic Pathology, Notes, Consults</w:t>
            </w:r>
          </w:p>
        </w:tc>
      </w:tr>
      <w:tr w:rsidR="00D86AF8" w:rsidRPr="003D69C8" w14:paraId="5C3CDED8" w14:textId="77777777" w:rsidTr="00780D4F">
        <w:tc>
          <w:tcPr>
            <w:tcW w:w="4620" w:type="dxa"/>
          </w:tcPr>
          <w:p w14:paraId="5C3CDED6"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Stool cultures</w:t>
            </w:r>
          </w:p>
        </w:tc>
        <w:tc>
          <w:tcPr>
            <w:tcW w:w="4500" w:type="dxa"/>
          </w:tcPr>
          <w:p w14:paraId="5C3CDED7" w14:textId="77777777" w:rsidR="00D86AF8" w:rsidRPr="003D69C8" w:rsidRDefault="00E26C72" w:rsidP="00894DD3">
            <w:pPr>
              <w:spacing w:before="60" w:after="60"/>
              <w:rPr>
                <w:rFonts w:ascii="Arial" w:hAnsi="Arial" w:cs="Arial"/>
                <w:sz w:val="20"/>
                <w:szCs w:val="20"/>
              </w:rPr>
            </w:pPr>
            <w:r w:rsidRPr="003D69C8">
              <w:rPr>
                <w:rFonts w:ascii="Arial" w:hAnsi="Arial" w:cs="Arial"/>
                <w:sz w:val="20"/>
                <w:szCs w:val="20"/>
              </w:rPr>
              <w:t>Labs Tab/Microbiology/Cu</w:t>
            </w:r>
            <w:r w:rsidR="00D86AF8" w:rsidRPr="003D69C8">
              <w:rPr>
                <w:rFonts w:ascii="Arial" w:hAnsi="Arial" w:cs="Arial"/>
                <w:sz w:val="20"/>
                <w:szCs w:val="20"/>
              </w:rPr>
              <w:t>mulative</w:t>
            </w:r>
          </w:p>
        </w:tc>
      </w:tr>
      <w:tr w:rsidR="00D86AF8" w:rsidRPr="003D69C8" w14:paraId="5C3CDEDB" w14:textId="77777777" w:rsidTr="00780D4F">
        <w:tc>
          <w:tcPr>
            <w:tcW w:w="4620" w:type="dxa"/>
          </w:tcPr>
          <w:p w14:paraId="5C3CDED9"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T4 Cell Count</w:t>
            </w:r>
          </w:p>
        </w:tc>
        <w:tc>
          <w:tcPr>
            <w:tcW w:w="4500" w:type="dxa"/>
          </w:tcPr>
          <w:p w14:paraId="5C3CDEDA" w14:textId="77777777" w:rsidR="00D86AF8" w:rsidRPr="003D69C8" w:rsidRDefault="00E26C72" w:rsidP="00894DD3">
            <w:pPr>
              <w:spacing w:before="60" w:after="60"/>
              <w:rPr>
                <w:rFonts w:ascii="Arial" w:hAnsi="Arial" w:cs="Arial"/>
                <w:sz w:val="20"/>
                <w:szCs w:val="20"/>
              </w:rPr>
            </w:pPr>
            <w:r w:rsidRPr="003D69C8">
              <w:rPr>
                <w:rFonts w:ascii="Arial" w:hAnsi="Arial" w:cs="Arial"/>
                <w:sz w:val="20"/>
                <w:szCs w:val="20"/>
              </w:rPr>
              <w:t>Labs Tab/Cu</w:t>
            </w:r>
            <w:r w:rsidR="00D86AF8" w:rsidRPr="003D69C8">
              <w:rPr>
                <w:rFonts w:ascii="Arial" w:hAnsi="Arial" w:cs="Arial"/>
                <w:sz w:val="20"/>
                <w:szCs w:val="20"/>
              </w:rPr>
              <w:t>mulative/Graphs</w:t>
            </w:r>
          </w:p>
        </w:tc>
      </w:tr>
      <w:tr w:rsidR="00D86AF8" w:rsidRPr="003D69C8" w14:paraId="5C3CDEDE" w14:textId="77777777" w:rsidTr="00780D4F">
        <w:tc>
          <w:tcPr>
            <w:tcW w:w="4620" w:type="dxa"/>
          </w:tcPr>
          <w:p w14:paraId="5C3CDEDC"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Serology</w:t>
            </w:r>
          </w:p>
        </w:tc>
        <w:tc>
          <w:tcPr>
            <w:tcW w:w="4500" w:type="dxa"/>
          </w:tcPr>
          <w:p w14:paraId="5C3CDEDD" w14:textId="77777777" w:rsidR="00D86AF8" w:rsidRPr="003D69C8" w:rsidRDefault="00E26C72" w:rsidP="00894DD3">
            <w:pPr>
              <w:spacing w:before="60" w:after="60"/>
              <w:rPr>
                <w:rFonts w:ascii="Arial" w:hAnsi="Arial" w:cs="Arial"/>
                <w:sz w:val="20"/>
                <w:szCs w:val="20"/>
              </w:rPr>
            </w:pPr>
            <w:r w:rsidRPr="003D69C8">
              <w:rPr>
                <w:rFonts w:ascii="Arial" w:hAnsi="Arial" w:cs="Arial"/>
                <w:sz w:val="20"/>
                <w:szCs w:val="20"/>
              </w:rPr>
              <w:t>Labs Tab/Cu</w:t>
            </w:r>
            <w:r w:rsidR="00D86AF8" w:rsidRPr="003D69C8">
              <w:rPr>
                <w:rFonts w:ascii="Arial" w:hAnsi="Arial" w:cs="Arial"/>
                <w:sz w:val="20"/>
                <w:szCs w:val="20"/>
              </w:rPr>
              <w:t>mulative/Graphs</w:t>
            </w:r>
          </w:p>
        </w:tc>
      </w:tr>
      <w:tr w:rsidR="00D86AF8" w:rsidRPr="003D69C8" w14:paraId="5C3CDEE1" w14:textId="77777777" w:rsidTr="00780D4F">
        <w:tc>
          <w:tcPr>
            <w:tcW w:w="4620" w:type="dxa"/>
          </w:tcPr>
          <w:p w14:paraId="5C3CDEDF"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Weight Loss</w:t>
            </w:r>
          </w:p>
        </w:tc>
        <w:tc>
          <w:tcPr>
            <w:tcW w:w="4500" w:type="dxa"/>
          </w:tcPr>
          <w:p w14:paraId="5C3CDEE0"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Vitals Tab/Graph</w:t>
            </w:r>
          </w:p>
        </w:tc>
      </w:tr>
      <w:tr w:rsidR="00D86AF8" w:rsidRPr="003D69C8" w14:paraId="5C3CDEE4" w14:textId="77777777" w:rsidTr="00780D4F">
        <w:tc>
          <w:tcPr>
            <w:tcW w:w="4620" w:type="dxa"/>
          </w:tcPr>
          <w:p w14:paraId="5C3CDEE2"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Prescribed medications</w:t>
            </w:r>
          </w:p>
        </w:tc>
        <w:tc>
          <w:tcPr>
            <w:tcW w:w="4500" w:type="dxa"/>
          </w:tcPr>
          <w:p w14:paraId="5C3CDEE3" w14:textId="77777777" w:rsidR="00D86AF8" w:rsidRPr="003D69C8" w:rsidRDefault="00D86AF8" w:rsidP="00894DD3">
            <w:pPr>
              <w:spacing w:before="60" w:after="60"/>
              <w:rPr>
                <w:rFonts w:ascii="Arial" w:hAnsi="Arial" w:cs="Arial"/>
                <w:sz w:val="20"/>
                <w:szCs w:val="20"/>
              </w:rPr>
            </w:pPr>
            <w:r w:rsidRPr="003D69C8">
              <w:rPr>
                <w:rFonts w:ascii="Arial" w:hAnsi="Arial" w:cs="Arial"/>
                <w:sz w:val="20"/>
                <w:szCs w:val="20"/>
              </w:rPr>
              <w:t>Meds Tab</w:t>
            </w:r>
          </w:p>
        </w:tc>
      </w:tr>
    </w:tbl>
    <w:p w14:paraId="71782071" w14:textId="77777777" w:rsidR="00040473" w:rsidRDefault="00040473" w:rsidP="00894DD3">
      <w:pPr>
        <w:pStyle w:val="Caption"/>
        <w:spacing w:before="60"/>
      </w:pPr>
    </w:p>
    <w:p w14:paraId="3CB659E9" w14:textId="6575F00C" w:rsidR="00383EE9" w:rsidRDefault="00383EE9" w:rsidP="00894DD3">
      <w:pPr>
        <w:pStyle w:val="Caption"/>
        <w:spacing w:before="60"/>
      </w:pPr>
      <w:bookmarkStart w:id="2230" w:name="_Toc521960163"/>
      <w:r>
        <w:t xml:space="preserve">Table </w:t>
      </w:r>
      <w:r w:rsidR="00C72CA4">
        <w:rPr>
          <w:noProof/>
        </w:rPr>
        <w:fldChar w:fldCharType="begin"/>
      </w:r>
      <w:r w:rsidR="00C72CA4">
        <w:rPr>
          <w:noProof/>
        </w:rPr>
        <w:instrText xml:space="preserve"> STYLEREF 1 \s </w:instrText>
      </w:r>
      <w:r w:rsidR="00C72CA4">
        <w:rPr>
          <w:noProof/>
        </w:rPr>
        <w:fldChar w:fldCharType="separate"/>
      </w:r>
      <w:r w:rsidR="0081024B">
        <w:rPr>
          <w:noProof/>
        </w:rPr>
        <w:t>5</w:t>
      </w:r>
      <w:r w:rsidR="00C72CA4">
        <w:rPr>
          <w:noProof/>
        </w:rPr>
        <w:fldChar w:fldCharType="end"/>
      </w:r>
      <w:r w:rsidR="00BD1288">
        <w:noBreakHyphen/>
      </w:r>
      <w:r w:rsidR="00C72CA4">
        <w:rPr>
          <w:noProof/>
        </w:rPr>
        <w:fldChar w:fldCharType="begin"/>
      </w:r>
      <w:r w:rsidR="00C72CA4">
        <w:rPr>
          <w:noProof/>
        </w:rPr>
        <w:instrText xml:space="preserve"> SEQ Table \* ARABIC \s 1 </w:instrText>
      </w:r>
      <w:r w:rsidR="00C72CA4">
        <w:rPr>
          <w:noProof/>
        </w:rPr>
        <w:fldChar w:fldCharType="separate"/>
      </w:r>
      <w:r w:rsidR="0081024B">
        <w:rPr>
          <w:noProof/>
        </w:rPr>
        <w:t>5</w:t>
      </w:r>
      <w:r w:rsidR="00C72CA4">
        <w:rPr>
          <w:noProof/>
        </w:rPr>
        <w:fldChar w:fldCharType="end"/>
      </w:r>
      <w:r>
        <w:t xml:space="preserve">. </w:t>
      </w:r>
      <w:r w:rsidR="00301F4E">
        <w:t xml:space="preserve">Respiratory System </w:t>
      </w:r>
      <w:r w:rsidRPr="00715505">
        <w:t>(DC 6500, 6600, 6700, 6800)</w:t>
      </w:r>
      <w:r>
        <w:t xml:space="preserve"> </w:t>
      </w:r>
      <w:r w:rsidR="00EE47EF">
        <w:t xml:space="preserve">Location </w:t>
      </w:r>
      <w:r>
        <w:t>Table.</w:t>
      </w:r>
      <w:bookmarkEnd w:id="2230"/>
    </w:p>
    <w:tbl>
      <w:tblPr>
        <w:tblStyle w:val="TableGrid"/>
        <w:tblW w:w="0" w:type="auto"/>
        <w:tblLayout w:type="fixed"/>
        <w:tblLook w:val="0020" w:firstRow="1" w:lastRow="0" w:firstColumn="0" w:lastColumn="0" w:noHBand="0" w:noVBand="0"/>
        <w:tblDescription w:val="Location table for CAPRI diagnostics."/>
      </w:tblPr>
      <w:tblGrid>
        <w:gridCol w:w="4608"/>
        <w:gridCol w:w="4512"/>
      </w:tblGrid>
      <w:tr w:rsidR="00383EE9" w:rsidRPr="00383EE9" w14:paraId="5C3CDEE6" w14:textId="77777777" w:rsidTr="00780D4F">
        <w:trPr>
          <w:tblHeader/>
        </w:trPr>
        <w:tc>
          <w:tcPr>
            <w:tcW w:w="4608" w:type="dxa"/>
            <w:shd w:val="clear" w:color="auto" w:fill="BFBFBF" w:themeFill="background1" w:themeFillShade="BF"/>
            <w:vAlign w:val="center"/>
          </w:tcPr>
          <w:p w14:paraId="2AE10151" w14:textId="25880839" w:rsidR="00383EE9" w:rsidRPr="00383EE9" w:rsidRDefault="00383EE9" w:rsidP="00C4797E">
            <w:pPr>
              <w:spacing w:before="60" w:after="60"/>
              <w:jc w:val="center"/>
              <w:rPr>
                <w:rFonts w:ascii="Arial" w:hAnsi="Arial" w:cs="Arial"/>
                <w:b/>
                <w:sz w:val="20"/>
                <w:szCs w:val="20"/>
              </w:rPr>
            </w:pPr>
            <w:r w:rsidRPr="00383EE9">
              <w:rPr>
                <w:rFonts w:ascii="Arial" w:hAnsi="Arial" w:cs="Arial"/>
                <w:b/>
                <w:sz w:val="20"/>
                <w:szCs w:val="20"/>
              </w:rPr>
              <w:t xml:space="preserve">What do I </w:t>
            </w:r>
            <w:r w:rsidR="00C4797E">
              <w:rPr>
                <w:rFonts w:ascii="Arial" w:hAnsi="Arial" w:cs="Arial"/>
                <w:b/>
                <w:sz w:val="20"/>
                <w:szCs w:val="20"/>
              </w:rPr>
              <w:t>n</w:t>
            </w:r>
            <w:r w:rsidRPr="00383EE9">
              <w:rPr>
                <w:rFonts w:ascii="Arial" w:hAnsi="Arial" w:cs="Arial"/>
                <w:b/>
                <w:sz w:val="20"/>
                <w:szCs w:val="20"/>
              </w:rPr>
              <w:t>eed?</w:t>
            </w:r>
          </w:p>
        </w:tc>
        <w:tc>
          <w:tcPr>
            <w:tcW w:w="4512" w:type="dxa"/>
            <w:shd w:val="clear" w:color="auto" w:fill="BFBFBF" w:themeFill="background1" w:themeFillShade="BF"/>
            <w:vAlign w:val="center"/>
          </w:tcPr>
          <w:p w14:paraId="5C3CDEE5" w14:textId="2F2E3F3D" w:rsidR="00383EE9" w:rsidRPr="00383EE9" w:rsidRDefault="00383EE9" w:rsidP="00894DD3">
            <w:pPr>
              <w:spacing w:before="60" w:after="60"/>
              <w:jc w:val="center"/>
              <w:rPr>
                <w:rFonts w:ascii="Arial" w:hAnsi="Arial" w:cs="Arial"/>
                <w:b/>
                <w:sz w:val="20"/>
                <w:szCs w:val="20"/>
              </w:rPr>
            </w:pPr>
            <w:r w:rsidRPr="00383EE9">
              <w:rPr>
                <w:rFonts w:ascii="Arial" w:hAnsi="Arial" w:cs="Arial"/>
                <w:b/>
                <w:sz w:val="20"/>
                <w:szCs w:val="20"/>
              </w:rPr>
              <w:t>Where to go in CAPRI</w:t>
            </w:r>
          </w:p>
        </w:tc>
      </w:tr>
      <w:tr w:rsidR="00D86AF8" w:rsidRPr="00383EE9" w14:paraId="5C3CDEE9" w14:textId="77777777" w:rsidTr="00780D4F">
        <w:trPr>
          <w:trHeight w:val="55"/>
        </w:trPr>
        <w:tc>
          <w:tcPr>
            <w:tcW w:w="4608" w:type="dxa"/>
          </w:tcPr>
          <w:p w14:paraId="5C3CDEE7"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History and Physical Examinations</w:t>
            </w:r>
          </w:p>
        </w:tc>
        <w:tc>
          <w:tcPr>
            <w:tcW w:w="4512" w:type="dxa"/>
          </w:tcPr>
          <w:p w14:paraId="5C3CDEE8"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 xml:space="preserve">C&amp;P Exam, Notes, Discharge Summaries </w:t>
            </w:r>
          </w:p>
        </w:tc>
      </w:tr>
      <w:tr w:rsidR="00D86AF8" w:rsidRPr="00383EE9" w14:paraId="5C3CDEEC" w14:textId="77777777" w:rsidTr="00780D4F">
        <w:tc>
          <w:tcPr>
            <w:tcW w:w="4608" w:type="dxa"/>
          </w:tcPr>
          <w:p w14:paraId="5C3CDEEA"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Pulmonary Function Tests (PFT)</w:t>
            </w:r>
          </w:p>
        </w:tc>
        <w:tc>
          <w:tcPr>
            <w:tcW w:w="4512" w:type="dxa"/>
          </w:tcPr>
          <w:p w14:paraId="5C3CDEEB"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Procedures Tab, Notes Tab (interpretation)</w:t>
            </w:r>
          </w:p>
        </w:tc>
      </w:tr>
      <w:tr w:rsidR="00D86AF8" w:rsidRPr="00383EE9" w14:paraId="5C3CDEEF" w14:textId="77777777" w:rsidTr="00780D4F">
        <w:tc>
          <w:tcPr>
            <w:tcW w:w="4608" w:type="dxa"/>
          </w:tcPr>
          <w:p w14:paraId="5C3CDEED"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X-rays</w:t>
            </w:r>
          </w:p>
        </w:tc>
        <w:tc>
          <w:tcPr>
            <w:tcW w:w="4512" w:type="dxa"/>
          </w:tcPr>
          <w:p w14:paraId="5C3CDEEE"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Imaging Tab</w:t>
            </w:r>
          </w:p>
        </w:tc>
      </w:tr>
      <w:tr w:rsidR="00D86AF8" w:rsidRPr="00383EE9" w14:paraId="5C3CDEF2" w14:textId="77777777" w:rsidTr="00780D4F">
        <w:tc>
          <w:tcPr>
            <w:tcW w:w="4608" w:type="dxa"/>
          </w:tcPr>
          <w:p w14:paraId="5C3CDEF0"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Sleep Studies</w:t>
            </w:r>
          </w:p>
        </w:tc>
        <w:tc>
          <w:tcPr>
            <w:tcW w:w="4512" w:type="dxa"/>
          </w:tcPr>
          <w:p w14:paraId="5C3CDEF1"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Notes Tab, Consults Tab</w:t>
            </w:r>
          </w:p>
        </w:tc>
      </w:tr>
      <w:tr w:rsidR="00D86AF8" w:rsidRPr="00383EE9" w14:paraId="5C3CDEF5" w14:textId="77777777" w:rsidTr="00780D4F">
        <w:tc>
          <w:tcPr>
            <w:tcW w:w="4608" w:type="dxa"/>
          </w:tcPr>
          <w:p w14:paraId="5C3CDEF3"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Surgical Procedures</w:t>
            </w:r>
          </w:p>
        </w:tc>
        <w:tc>
          <w:tcPr>
            <w:tcW w:w="4512" w:type="dxa"/>
          </w:tcPr>
          <w:p w14:paraId="5C3CDEF4"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Reports Tab/Surgery Report</w:t>
            </w:r>
          </w:p>
        </w:tc>
      </w:tr>
      <w:tr w:rsidR="00D86AF8" w:rsidRPr="00383EE9" w14:paraId="5C3CDEF8" w14:textId="77777777" w:rsidTr="00780D4F">
        <w:tc>
          <w:tcPr>
            <w:tcW w:w="4608" w:type="dxa"/>
          </w:tcPr>
          <w:p w14:paraId="5C3CDEF6"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Surgical Pathology</w:t>
            </w:r>
          </w:p>
        </w:tc>
        <w:tc>
          <w:tcPr>
            <w:tcW w:w="4512" w:type="dxa"/>
          </w:tcPr>
          <w:p w14:paraId="5C3CDEF7"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Labs Tab/Anatomic Pathology</w:t>
            </w:r>
          </w:p>
        </w:tc>
      </w:tr>
      <w:tr w:rsidR="00D86AF8" w:rsidRPr="00383EE9" w14:paraId="5C3CDEFB" w14:textId="77777777" w:rsidTr="00780D4F">
        <w:tc>
          <w:tcPr>
            <w:tcW w:w="4608" w:type="dxa"/>
          </w:tcPr>
          <w:p w14:paraId="5C3CDEF9"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Prescribed medications</w:t>
            </w:r>
          </w:p>
        </w:tc>
        <w:tc>
          <w:tcPr>
            <w:tcW w:w="4512" w:type="dxa"/>
          </w:tcPr>
          <w:p w14:paraId="5C3CDEFA" w14:textId="77777777" w:rsidR="00D86AF8" w:rsidRPr="00383EE9" w:rsidRDefault="00D86AF8" w:rsidP="00894DD3">
            <w:pPr>
              <w:spacing w:before="60" w:after="60"/>
              <w:rPr>
                <w:rFonts w:ascii="Arial" w:hAnsi="Arial" w:cs="Arial"/>
                <w:sz w:val="20"/>
                <w:szCs w:val="20"/>
              </w:rPr>
            </w:pPr>
            <w:r w:rsidRPr="00383EE9">
              <w:rPr>
                <w:rFonts w:ascii="Arial" w:hAnsi="Arial" w:cs="Arial"/>
                <w:sz w:val="20"/>
                <w:szCs w:val="20"/>
              </w:rPr>
              <w:t>Meds Tab</w:t>
            </w:r>
          </w:p>
        </w:tc>
      </w:tr>
    </w:tbl>
    <w:p w14:paraId="02C6D383" w14:textId="77777777" w:rsidR="003D69C8" w:rsidRDefault="003D69C8" w:rsidP="00894DD3">
      <w:pPr>
        <w:spacing w:before="60" w:after="60"/>
      </w:pPr>
    </w:p>
    <w:p w14:paraId="316B8E78" w14:textId="355A89B5" w:rsidR="009D7C2E" w:rsidRDefault="009D7C2E" w:rsidP="00894DD3">
      <w:pPr>
        <w:pStyle w:val="Caption"/>
        <w:spacing w:before="60"/>
      </w:pPr>
      <w:bookmarkStart w:id="2231" w:name="_Toc521960164"/>
      <w:r>
        <w:t xml:space="preserve">Table </w:t>
      </w:r>
      <w:r w:rsidR="00C72CA4">
        <w:rPr>
          <w:noProof/>
        </w:rPr>
        <w:fldChar w:fldCharType="begin"/>
      </w:r>
      <w:r w:rsidR="00C72CA4">
        <w:rPr>
          <w:noProof/>
        </w:rPr>
        <w:instrText xml:space="preserve"> STYLEREF 1 \s </w:instrText>
      </w:r>
      <w:r w:rsidR="00C72CA4">
        <w:rPr>
          <w:noProof/>
        </w:rPr>
        <w:fldChar w:fldCharType="separate"/>
      </w:r>
      <w:r w:rsidR="0081024B">
        <w:rPr>
          <w:noProof/>
        </w:rPr>
        <w:t>5</w:t>
      </w:r>
      <w:r w:rsidR="00C72CA4">
        <w:rPr>
          <w:noProof/>
        </w:rPr>
        <w:fldChar w:fldCharType="end"/>
      </w:r>
      <w:r w:rsidR="00BD1288">
        <w:noBreakHyphen/>
      </w:r>
      <w:r w:rsidR="00C72CA4">
        <w:rPr>
          <w:noProof/>
        </w:rPr>
        <w:fldChar w:fldCharType="begin"/>
      </w:r>
      <w:r w:rsidR="00C72CA4">
        <w:rPr>
          <w:noProof/>
        </w:rPr>
        <w:instrText xml:space="preserve"> SEQ Table \* ARABIC \s 1 </w:instrText>
      </w:r>
      <w:r w:rsidR="00C72CA4">
        <w:rPr>
          <w:noProof/>
        </w:rPr>
        <w:fldChar w:fldCharType="separate"/>
      </w:r>
      <w:r w:rsidR="0081024B">
        <w:rPr>
          <w:noProof/>
        </w:rPr>
        <w:t>6</w:t>
      </w:r>
      <w:r w:rsidR="00C72CA4">
        <w:rPr>
          <w:noProof/>
        </w:rPr>
        <w:fldChar w:fldCharType="end"/>
      </w:r>
      <w:r>
        <w:t xml:space="preserve">. </w:t>
      </w:r>
      <w:r w:rsidRPr="00715505">
        <w:t>C</w:t>
      </w:r>
      <w:r w:rsidR="00301F4E">
        <w:t xml:space="preserve">ardiovascular System </w:t>
      </w:r>
      <w:r w:rsidRPr="00715505">
        <w:t>(DC 7000, 7100)</w:t>
      </w:r>
      <w:r>
        <w:t xml:space="preserve"> </w:t>
      </w:r>
      <w:r w:rsidR="00301F4E">
        <w:t xml:space="preserve">Location </w:t>
      </w:r>
      <w:r>
        <w:t>Table.</w:t>
      </w:r>
      <w:bookmarkEnd w:id="2231"/>
    </w:p>
    <w:tbl>
      <w:tblPr>
        <w:tblStyle w:val="TableGrid"/>
        <w:tblW w:w="0" w:type="auto"/>
        <w:tblLayout w:type="fixed"/>
        <w:tblLook w:val="0020" w:firstRow="1" w:lastRow="0" w:firstColumn="0" w:lastColumn="0" w:noHBand="0" w:noVBand="0"/>
        <w:tblDescription w:val="Location table for CAPRI diagnostics."/>
      </w:tblPr>
      <w:tblGrid>
        <w:gridCol w:w="4608"/>
        <w:gridCol w:w="4512"/>
      </w:tblGrid>
      <w:tr w:rsidR="009D7C2E" w:rsidRPr="009D7C2E" w14:paraId="5C3CDEFD" w14:textId="77777777" w:rsidTr="00780D4F">
        <w:trPr>
          <w:tblHeader/>
        </w:trPr>
        <w:tc>
          <w:tcPr>
            <w:tcW w:w="4608" w:type="dxa"/>
            <w:shd w:val="clear" w:color="auto" w:fill="BFBFBF" w:themeFill="background1" w:themeFillShade="BF"/>
            <w:vAlign w:val="center"/>
          </w:tcPr>
          <w:p w14:paraId="2287255E" w14:textId="7B75940A" w:rsidR="009D7C2E" w:rsidRPr="009D7C2E" w:rsidRDefault="009D7C2E" w:rsidP="00C4797E">
            <w:pPr>
              <w:spacing w:before="60" w:after="60"/>
              <w:jc w:val="center"/>
              <w:rPr>
                <w:rFonts w:ascii="Arial" w:hAnsi="Arial" w:cs="Arial"/>
                <w:sz w:val="20"/>
                <w:szCs w:val="20"/>
              </w:rPr>
            </w:pPr>
            <w:r w:rsidRPr="009D7C2E">
              <w:rPr>
                <w:rFonts w:ascii="Arial" w:hAnsi="Arial" w:cs="Arial"/>
                <w:b/>
                <w:sz w:val="20"/>
                <w:szCs w:val="20"/>
              </w:rPr>
              <w:t xml:space="preserve">What do I </w:t>
            </w:r>
            <w:r w:rsidR="00C4797E">
              <w:rPr>
                <w:rFonts w:ascii="Arial" w:hAnsi="Arial" w:cs="Arial"/>
                <w:b/>
                <w:sz w:val="20"/>
                <w:szCs w:val="20"/>
              </w:rPr>
              <w:t>n</w:t>
            </w:r>
            <w:r w:rsidRPr="009D7C2E">
              <w:rPr>
                <w:rFonts w:ascii="Arial" w:hAnsi="Arial" w:cs="Arial"/>
                <w:b/>
                <w:sz w:val="20"/>
                <w:szCs w:val="20"/>
              </w:rPr>
              <w:t>eed?</w:t>
            </w:r>
          </w:p>
        </w:tc>
        <w:tc>
          <w:tcPr>
            <w:tcW w:w="4512" w:type="dxa"/>
            <w:shd w:val="clear" w:color="auto" w:fill="BFBFBF" w:themeFill="background1" w:themeFillShade="BF"/>
            <w:vAlign w:val="center"/>
          </w:tcPr>
          <w:p w14:paraId="5C3CDEFC" w14:textId="4F212CD9" w:rsidR="009D7C2E" w:rsidRPr="009D7C2E" w:rsidRDefault="009D7C2E" w:rsidP="00894DD3">
            <w:pPr>
              <w:spacing w:before="60" w:after="60"/>
              <w:jc w:val="center"/>
              <w:rPr>
                <w:rFonts w:ascii="Arial" w:hAnsi="Arial" w:cs="Arial"/>
                <w:sz w:val="20"/>
                <w:szCs w:val="20"/>
              </w:rPr>
            </w:pPr>
            <w:r w:rsidRPr="009D7C2E">
              <w:rPr>
                <w:rFonts w:ascii="Arial" w:hAnsi="Arial" w:cs="Arial"/>
                <w:b/>
                <w:sz w:val="20"/>
                <w:szCs w:val="20"/>
              </w:rPr>
              <w:t>Where to go in CAPRI</w:t>
            </w:r>
          </w:p>
        </w:tc>
      </w:tr>
      <w:tr w:rsidR="00D86AF8" w:rsidRPr="009D7C2E" w14:paraId="5C3CDF00" w14:textId="77777777" w:rsidTr="00780D4F">
        <w:tc>
          <w:tcPr>
            <w:tcW w:w="4608" w:type="dxa"/>
          </w:tcPr>
          <w:p w14:paraId="5C3CDEFE"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History and Physical Examinations</w:t>
            </w:r>
          </w:p>
        </w:tc>
        <w:tc>
          <w:tcPr>
            <w:tcW w:w="4512" w:type="dxa"/>
          </w:tcPr>
          <w:p w14:paraId="5C3CDEFF"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C&amp;P Exam, Notes, Discharge Summaries</w:t>
            </w:r>
          </w:p>
        </w:tc>
      </w:tr>
      <w:tr w:rsidR="00D86AF8" w:rsidRPr="009D7C2E" w14:paraId="5C3CDF03" w14:textId="77777777" w:rsidTr="00780D4F">
        <w:tc>
          <w:tcPr>
            <w:tcW w:w="4608" w:type="dxa"/>
          </w:tcPr>
          <w:p w14:paraId="5C3CDF01"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X-rays</w:t>
            </w:r>
          </w:p>
        </w:tc>
        <w:tc>
          <w:tcPr>
            <w:tcW w:w="4512" w:type="dxa"/>
          </w:tcPr>
          <w:p w14:paraId="5C3CDF02"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Imaging Tab</w:t>
            </w:r>
          </w:p>
        </w:tc>
      </w:tr>
      <w:tr w:rsidR="00D86AF8" w:rsidRPr="009D7C2E" w14:paraId="5C3CDF06" w14:textId="77777777" w:rsidTr="00780D4F">
        <w:tc>
          <w:tcPr>
            <w:tcW w:w="4608" w:type="dxa"/>
          </w:tcPr>
          <w:p w14:paraId="5C3CDF04"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Electrocardiograms (ECG/EKG)</w:t>
            </w:r>
          </w:p>
        </w:tc>
        <w:tc>
          <w:tcPr>
            <w:tcW w:w="4512" w:type="dxa"/>
          </w:tcPr>
          <w:p w14:paraId="5C3CDF05"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Procedures, Consults, Notes (interpretation)</w:t>
            </w:r>
          </w:p>
        </w:tc>
      </w:tr>
      <w:tr w:rsidR="00D86AF8" w:rsidRPr="009D7C2E" w14:paraId="5C3CDF09" w14:textId="77777777" w:rsidTr="00780D4F">
        <w:tc>
          <w:tcPr>
            <w:tcW w:w="4608" w:type="dxa"/>
          </w:tcPr>
          <w:p w14:paraId="5C3CDF07"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Exercise Stress tests (METS)</w:t>
            </w:r>
          </w:p>
        </w:tc>
        <w:tc>
          <w:tcPr>
            <w:tcW w:w="4512" w:type="dxa"/>
          </w:tcPr>
          <w:p w14:paraId="5C3CDF08"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Procedures, Consults, Notes (interpretation)</w:t>
            </w:r>
          </w:p>
        </w:tc>
      </w:tr>
      <w:tr w:rsidR="00D86AF8" w:rsidRPr="009D7C2E" w14:paraId="5C3CDF0C" w14:textId="77777777" w:rsidTr="00780D4F">
        <w:tc>
          <w:tcPr>
            <w:tcW w:w="4608" w:type="dxa"/>
          </w:tcPr>
          <w:p w14:paraId="5C3CDF0A"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Echocardiography/Ejection Fraction tests</w:t>
            </w:r>
          </w:p>
        </w:tc>
        <w:tc>
          <w:tcPr>
            <w:tcW w:w="4512" w:type="dxa"/>
          </w:tcPr>
          <w:p w14:paraId="5C3CDF0B"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Procedures, Consults, Notes (interpretation)</w:t>
            </w:r>
          </w:p>
        </w:tc>
      </w:tr>
      <w:tr w:rsidR="00D86AF8" w:rsidRPr="009D7C2E" w14:paraId="5C3CDF0F" w14:textId="77777777" w:rsidTr="00780D4F">
        <w:tc>
          <w:tcPr>
            <w:tcW w:w="4608" w:type="dxa"/>
          </w:tcPr>
          <w:p w14:paraId="5C3CDF0D"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Holter monitor</w:t>
            </w:r>
          </w:p>
        </w:tc>
        <w:tc>
          <w:tcPr>
            <w:tcW w:w="4512" w:type="dxa"/>
          </w:tcPr>
          <w:p w14:paraId="5C3CDF0E"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Procedures, Consults, Notes (interpretation)</w:t>
            </w:r>
          </w:p>
        </w:tc>
      </w:tr>
      <w:tr w:rsidR="00D86AF8" w:rsidRPr="009D7C2E" w14:paraId="5C3CDF12" w14:textId="77777777" w:rsidTr="00780D4F">
        <w:tc>
          <w:tcPr>
            <w:tcW w:w="4608" w:type="dxa"/>
          </w:tcPr>
          <w:p w14:paraId="5C3CDF10"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Doppler studies (ankle/brachial index)</w:t>
            </w:r>
          </w:p>
        </w:tc>
        <w:tc>
          <w:tcPr>
            <w:tcW w:w="4512" w:type="dxa"/>
          </w:tcPr>
          <w:p w14:paraId="5C3CDF11"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Imaging Tab</w:t>
            </w:r>
          </w:p>
        </w:tc>
      </w:tr>
      <w:tr w:rsidR="00D86AF8" w:rsidRPr="009D7C2E" w14:paraId="5C3CDF15" w14:textId="77777777" w:rsidTr="00780D4F">
        <w:tc>
          <w:tcPr>
            <w:tcW w:w="4608" w:type="dxa"/>
          </w:tcPr>
          <w:p w14:paraId="5C3CDF13"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Blood Pressure</w:t>
            </w:r>
          </w:p>
        </w:tc>
        <w:tc>
          <w:tcPr>
            <w:tcW w:w="4512" w:type="dxa"/>
          </w:tcPr>
          <w:p w14:paraId="5C3CDF14"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Vitals Tab/Graph</w:t>
            </w:r>
          </w:p>
        </w:tc>
      </w:tr>
      <w:tr w:rsidR="00D86AF8" w:rsidRPr="009D7C2E" w14:paraId="5C3CDF18" w14:textId="77777777" w:rsidTr="00780D4F">
        <w:tc>
          <w:tcPr>
            <w:tcW w:w="4608" w:type="dxa"/>
          </w:tcPr>
          <w:p w14:paraId="5C3CDF16"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Surgical Procedures</w:t>
            </w:r>
          </w:p>
        </w:tc>
        <w:tc>
          <w:tcPr>
            <w:tcW w:w="4512" w:type="dxa"/>
          </w:tcPr>
          <w:p w14:paraId="5C3CDF17"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Reports Tab/Surgery Report</w:t>
            </w:r>
          </w:p>
        </w:tc>
      </w:tr>
      <w:tr w:rsidR="00D86AF8" w:rsidRPr="009D7C2E" w14:paraId="5C3CDF1B" w14:textId="77777777" w:rsidTr="00780D4F">
        <w:tc>
          <w:tcPr>
            <w:tcW w:w="4608" w:type="dxa"/>
          </w:tcPr>
          <w:p w14:paraId="5C3CDF19"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Surgical Pathology</w:t>
            </w:r>
          </w:p>
        </w:tc>
        <w:tc>
          <w:tcPr>
            <w:tcW w:w="4512" w:type="dxa"/>
          </w:tcPr>
          <w:p w14:paraId="5C3CDF1A"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Labs Tab/Anatomic Pathology</w:t>
            </w:r>
          </w:p>
        </w:tc>
      </w:tr>
      <w:tr w:rsidR="00D86AF8" w:rsidRPr="009D7C2E" w14:paraId="5C3CDF1E" w14:textId="77777777" w:rsidTr="00780D4F">
        <w:tc>
          <w:tcPr>
            <w:tcW w:w="4608" w:type="dxa"/>
          </w:tcPr>
          <w:p w14:paraId="5C3CDF1C"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Prescribed medications</w:t>
            </w:r>
          </w:p>
        </w:tc>
        <w:tc>
          <w:tcPr>
            <w:tcW w:w="4512" w:type="dxa"/>
          </w:tcPr>
          <w:p w14:paraId="5C3CDF1D" w14:textId="77777777" w:rsidR="00D86AF8" w:rsidRPr="009D7C2E" w:rsidRDefault="00D86AF8" w:rsidP="00894DD3">
            <w:pPr>
              <w:spacing w:before="60" w:after="60"/>
              <w:rPr>
                <w:rFonts w:ascii="Arial" w:hAnsi="Arial" w:cs="Arial"/>
                <w:sz w:val="20"/>
                <w:szCs w:val="20"/>
              </w:rPr>
            </w:pPr>
            <w:r w:rsidRPr="009D7C2E">
              <w:rPr>
                <w:rFonts w:ascii="Arial" w:hAnsi="Arial" w:cs="Arial"/>
                <w:sz w:val="20"/>
                <w:szCs w:val="20"/>
              </w:rPr>
              <w:t>Meds Tab</w:t>
            </w:r>
          </w:p>
        </w:tc>
      </w:tr>
    </w:tbl>
    <w:p w14:paraId="5C3CDF1F" w14:textId="77777777" w:rsidR="00B20D5E" w:rsidRPr="00B83B3E" w:rsidRDefault="00B20D5E" w:rsidP="00894DD3">
      <w:pPr>
        <w:tabs>
          <w:tab w:val="left" w:pos="4350"/>
        </w:tabs>
        <w:spacing w:before="60" w:after="60"/>
      </w:pPr>
    </w:p>
    <w:p w14:paraId="5C3CDF20" w14:textId="636C219D" w:rsidR="00556CA9" w:rsidRPr="00B83B3E" w:rsidRDefault="00040473" w:rsidP="00894DD3">
      <w:pPr>
        <w:pStyle w:val="Caption"/>
        <w:spacing w:before="60"/>
      </w:pPr>
      <w:bookmarkStart w:id="2232" w:name="_Toc521960165"/>
      <w:r>
        <w:lastRenderedPageBreak/>
        <w:t xml:space="preserve">Table </w:t>
      </w:r>
      <w:r w:rsidR="00C72CA4">
        <w:rPr>
          <w:noProof/>
        </w:rPr>
        <w:fldChar w:fldCharType="begin"/>
      </w:r>
      <w:r w:rsidR="00C72CA4">
        <w:rPr>
          <w:noProof/>
        </w:rPr>
        <w:instrText xml:space="preserve"> STYLEREF 1 \s </w:instrText>
      </w:r>
      <w:r w:rsidR="00C72CA4">
        <w:rPr>
          <w:noProof/>
        </w:rPr>
        <w:fldChar w:fldCharType="separate"/>
      </w:r>
      <w:r w:rsidR="0081024B">
        <w:rPr>
          <w:noProof/>
        </w:rPr>
        <w:t>5</w:t>
      </w:r>
      <w:r w:rsidR="00C72CA4">
        <w:rPr>
          <w:noProof/>
        </w:rPr>
        <w:fldChar w:fldCharType="end"/>
      </w:r>
      <w:r w:rsidR="00BD1288">
        <w:noBreakHyphen/>
      </w:r>
      <w:r w:rsidR="00C72CA4">
        <w:rPr>
          <w:noProof/>
        </w:rPr>
        <w:fldChar w:fldCharType="begin"/>
      </w:r>
      <w:r w:rsidR="00C72CA4">
        <w:rPr>
          <w:noProof/>
        </w:rPr>
        <w:instrText xml:space="preserve"> SEQ Table \* ARABIC \s 1 </w:instrText>
      </w:r>
      <w:r w:rsidR="00C72CA4">
        <w:rPr>
          <w:noProof/>
        </w:rPr>
        <w:fldChar w:fldCharType="separate"/>
      </w:r>
      <w:r w:rsidR="0081024B">
        <w:rPr>
          <w:noProof/>
        </w:rPr>
        <w:t>7</w:t>
      </w:r>
      <w:r w:rsidR="00C72CA4">
        <w:rPr>
          <w:noProof/>
        </w:rPr>
        <w:fldChar w:fldCharType="end"/>
      </w:r>
      <w:r>
        <w:t xml:space="preserve">. </w:t>
      </w:r>
      <w:r w:rsidRPr="003D69C8">
        <w:t>D</w:t>
      </w:r>
      <w:r w:rsidR="00301F4E">
        <w:t xml:space="preserve">igestive </w:t>
      </w:r>
      <w:r w:rsidRPr="003D69C8">
        <w:t>(DC 7200, 7300)</w:t>
      </w:r>
      <w:r w:rsidR="00301F4E">
        <w:t xml:space="preserve"> Location Table</w:t>
      </w:r>
      <w:r w:rsidR="006C1E16">
        <w:t>.</w:t>
      </w:r>
      <w:bookmarkEnd w:id="2232"/>
    </w:p>
    <w:tbl>
      <w:tblPr>
        <w:tblStyle w:val="TableGrid"/>
        <w:tblW w:w="0" w:type="auto"/>
        <w:tblLayout w:type="fixed"/>
        <w:tblLook w:val="0020" w:firstRow="1" w:lastRow="0" w:firstColumn="0" w:lastColumn="0" w:noHBand="0" w:noVBand="0"/>
        <w:tblDescription w:val="Location table for CAPRI diagnostics."/>
      </w:tblPr>
      <w:tblGrid>
        <w:gridCol w:w="4620"/>
        <w:gridCol w:w="4500"/>
      </w:tblGrid>
      <w:tr w:rsidR="00D86AF8" w:rsidRPr="00294475" w14:paraId="5C3CDF23" w14:textId="77777777" w:rsidTr="00780D4F">
        <w:trPr>
          <w:tblHeader/>
        </w:trPr>
        <w:tc>
          <w:tcPr>
            <w:tcW w:w="4620" w:type="dxa"/>
            <w:shd w:val="clear" w:color="auto" w:fill="BFBFBF" w:themeFill="background1" w:themeFillShade="BF"/>
            <w:vAlign w:val="center"/>
          </w:tcPr>
          <w:p w14:paraId="5C3CDF21" w14:textId="77777777" w:rsidR="00D86AF8" w:rsidRPr="00294475" w:rsidRDefault="00D86AF8" w:rsidP="00894DD3">
            <w:pPr>
              <w:spacing w:before="60" w:after="60"/>
              <w:jc w:val="center"/>
              <w:rPr>
                <w:rFonts w:ascii="Arial" w:hAnsi="Arial" w:cs="Arial"/>
                <w:b/>
                <w:sz w:val="20"/>
                <w:szCs w:val="20"/>
              </w:rPr>
            </w:pPr>
            <w:r w:rsidRPr="00294475">
              <w:rPr>
                <w:rFonts w:ascii="Arial" w:hAnsi="Arial" w:cs="Arial"/>
                <w:b/>
                <w:sz w:val="20"/>
                <w:szCs w:val="20"/>
              </w:rPr>
              <w:br w:type="page"/>
              <w:t>What do I need?</w:t>
            </w:r>
          </w:p>
        </w:tc>
        <w:tc>
          <w:tcPr>
            <w:tcW w:w="4500" w:type="dxa"/>
            <w:shd w:val="clear" w:color="auto" w:fill="BFBFBF" w:themeFill="background1" w:themeFillShade="BF"/>
            <w:vAlign w:val="center"/>
          </w:tcPr>
          <w:p w14:paraId="5C3CDF22" w14:textId="77777777" w:rsidR="00D86AF8" w:rsidRPr="00294475" w:rsidRDefault="00D86AF8" w:rsidP="00894DD3">
            <w:pPr>
              <w:spacing w:before="60" w:after="60"/>
              <w:jc w:val="center"/>
              <w:rPr>
                <w:rFonts w:ascii="Arial" w:hAnsi="Arial" w:cs="Arial"/>
                <w:b/>
                <w:sz w:val="20"/>
                <w:szCs w:val="20"/>
              </w:rPr>
            </w:pPr>
            <w:r w:rsidRPr="00294475">
              <w:rPr>
                <w:rFonts w:ascii="Arial" w:hAnsi="Arial" w:cs="Arial"/>
                <w:b/>
                <w:sz w:val="20"/>
                <w:szCs w:val="20"/>
              </w:rPr>
              <w:t xml:space="preserve">Where to go in </w:t>
            </w:r>
            <w:r w:rsidR="006B7071" w:rsidRPr="00294475">
              <w:rPr>
                <w:rFonts w:ascii="Arial" w:hAnsi="Arial" w:cs="Arial"/>
                <w:b/>
                <w:sz w:val="20"/>
                <w:szCs w:val="20"/>
              </w:rPr>
              <w:t>CAPRI</w:t>
            </w:r>
          </w:p>
        </w:tc>
      </w:tr>
      <w:tr w:rsidR="00D86AF8" w:rsidRPr="00294475" w14:paraId="5C3CDF28" w14:textId="77777777" w:rsidTr="00780D4F">
        <w:tc>
          <w:tcPr>
            <w:tcW w:w="4620" w:type="dxa"/>
          </w:tcPr>
          <w:p w14:paraId="5C3CDF26"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History and Physical Examinations</w:t>
            </w:r>
          </w:p>
        </w:tc>
        <w:tc>
          <w:tcPr>
            <w:tcW w:w="4500" w:type="dxa"/>
          </w:tcPr>
          <w:p w14:paraId="5C3CDF27"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C&amp;P Exam, Notes, Discharge Summaries</w:t>
            </w:r>
          </w:p>
        </w:tc>
      </w:tr>
      <w:tr w:rsidR="00D86AF8" w:rsidRPr="00294475" w14:paraId="5C3CDF2B" w14:textId="77777777" w:rsidTr="00780D4F">
        <w:tc>
          <w:tcPr>
            <w:tcW w:w="4620" w:type="dxa"/>
          </w:tcPr>
          <w:p w14:paraId="5C3CDF29"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X-rays</w:t>
            </w:r>
          </w:p>
        </w:tc>
        <w:tc>
          <w:tcPr>
            <w:tcW w:w="4500" w:type="dxa"/>
          </w:tcPr>
          <w:p w14:paraId="5C3CDF2A"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Imaging Tab</w:t>
            </w:r>
          </w:p>
        </w:tc>
      </w:tr>
      <w:tr w:rsidR="00D86AF8" w:rsidRPr="00294475" w14:paraId="5C3CDF2E" w14:textId="77777777" w:rsidTr="00780D4F">
        <w:tc>
          <w:tcPr>
            <w:tcW w:w="4620" w:type="dxa"/>
          </w:tcPr>
          <w:p w14:paraId="5C3CDF2C"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Barium enema (colon X-ray)</w:t>
            </w:r>
          </w:p>
        </w:tc>
        <w:tc>
          <w:tcPr>
            <w:tcW w:w="4500" w:type="dxa"/>
          </w:tcPr>
          <w:p w14:paraId="5C3CDF2D"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Imaging Tab</w:t>
            </w:r>
          </w:p>
        </w:tc>
      </w:tr>
      <w:tr w:rsidR="00D86AF8" w:rsidRPr="00294475" w14:paraId="5C3CDF31" w14:textId="77777777" w:rsidTr="00780D4F">
        <w:tc>
          <w:tcPr>
            <w:tcW w:w="4620" w:type="dxa"/>
          </w:tcPr>
          <w:p w14:paraId="5C3CDF2F"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Sigmoidoscopies</w:t>
            </w:r>
          </w:p>
        </w:tc>
        <w:tc>
          <w:tcPr>
            <w:tcW w:w="4500" w:type="dxa"/>
          </w:tcPr>
          <w:p w14:paraId="5C3CDF30"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Notes Tab, Consults Tab</w:t>
            </w:r>
          </w:p>
        </w:tc>
      </w:tr>
      <w:tr w:rsidR="00D86AF8" w:rsidRPr="00294475" w14:paraId="5C3CDF34" w14:textId="77777777" w:rsidTr="00780D4F">
        <w:tc>
          <w:tcPr>
            <w:tcW w:w="4620" w:type="dxa"/>
          </w:tcPr>
          <w:p w14:paraId="5C3CDF32"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Endoscopies</w:t>
            </w:r>
          </w:p>
        </w:tc>
        <w:tc>
          <w:tcPr>
            <w:tcW w:w="4500" w:type="dxa"/>
          </w:tcPr>
          <w:p w14:paraId="5C3CDF33"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Notes Tab, Consults Tab</w:t>
            </w:r>
          </w:p>
        </w:tc>
      </w:tr>
      <w:tr w:rsidR="00D86AF8" w:rsidRPr="00294475" w14:paraId="5C3CDF37" w14:textId="77777777" w:rsidTr="00780D4F">
        <w:tc>
          <w:tcPr>
            <w:tcW w:w="4620" w:type="dxa"/>
          </w:tcPr>
          <w:p w14:paraId="5C3CDF35"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Proctoscopies</w:t>
            </w:r>
          </w:p>
        </w:tc>
        <w:tc>
          <w:tcPr>
            <w:tcW w:w="4500" w:type="dxa"/>
          </w:tcPr>
          <w:p w14:paraId="5C3CDF36"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Notes Tab, Consults Tab</w:t>
            </w:r>
          </w:p>
        </w:tc>
      </w:tr>
      <w:tr w:rsidR="00D86AF8" w:rsidRPr="00294475" w14:paraId="5C3CDF3A" w14:textId="77777777" w:rsidTr="00780D4F">
        <w:tc>
          <w:tcPr>
            <w:tcW w:w="4620" w:type="dxa"/>
          </w:tcPr>
          <w:p w14:paraId="5C3CDF38"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Colonoscopies</w:t>
            </w:r>
          </w:p>
        </w:tc>
        <w:tc>
          <w:tcPr>
            <w:tcW w:w="4500" w:type="dxa"/>
          </w:tcPr>
          <w:p w14:paraId="5C3CDF39"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Notes Tab, Consults Tab</w:t>
            </w:r>
          </w:p>
        </w:tc>
      </w:tr>
      <w:tr w:rsidR="00D86AF8" w:rsidRPr="00294475" w14:paraId="5C3CDF3D" w14:textId="77777777" w:rsidTr="00780D4F">
        <w:tc>
          <w:tcPr>
            <w:tcW w:w="4620" w:type="dxa"/>
          </w:tcPr>
          <w:p w14:paraId="5C3CDF3B"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Liver biopsies</w:t>
            </w:r>
          </w:p>
        </w:tc>
        <w:tc>
          <w:tcPr>
            <w:tcW w:w="4500" w:type="dxa"/>
          </w:tcPr>
          <w:p w14:paraId="5C3CDF3C"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Labs Tab/Anatomic Pathology</w:t>
            </w:r>
          </w:p>
        </w:tc>
      </w:tr>
      <w:tr w:rsidR="00D86AF8" w:rsidRPr="00294475" w14:paraId="5C3CDF40" w14:textId="77777777" w:rsidTr="00780D4F">
        <w:tc>
          <w:tcPr>
            <w:tcW w:w="4620" w:type="dxa"/>
          </w:tcPr>
          <w:p w14:paraId="5C3CDF3E"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 xml:space="preserve">Gastrointestinal </w:t>
            </w:r>
            <w:r w:rsidR="001768A4" w:rsidRPr="00294475">
              <w:rPr>
                <w:rFonts w:ascii="Arial" w:hAnsi="Arial" w:cs="Arial"/>
                <w:sz w:val="20"/>
                <w:szCs w:val="20"/>
              </w:rPr>
              <w:t>–</w:t>
            </w:r>
            <w:r w:rsidRPr="00294475">
              <w:rPr>
                <w:rFonts w:ascii="Arial" w:hAnsi="Arial" w:cs="Arial"/>
                <w:sz w:val="20"/>
                <w:szCs w:val="20"/>
              </w:rPr>
              <w:t xml:space="preserve"> upper and lower </w:t>
            </w:r>
            <w:r w:rsidR="001768A4" w:rsidRPr="00294475">
              <w:rPr>
                <w:rFonts w:ascii="Arial" w:hAnsi="Arial" w:cs="Arial"/>
                <w:sz w:val="20"/>
                <w:szCs w:val="20"/>
              </w:rPr>
              <w:t>–</w:t>
            </w:r>
            <w:r w:rsidRPr="00294475">
              <w:rPr>
                <w:rFonts w:ascii="Arial" w:hAnsi="Arial" w:cs="Arial"/>
                <w:sz w:val="20"/>
                <w:szCs w:val="20"/>
              </w:rPr>
              <w:t xml:space="preserve"> series</w:t>
            </w:r>
          </w:p>
        </w:tc>
        <w:tc>
          <w:tcPr>
            <w:tcW w:w="4500" w:type="dxa"/>
          </w:tcPr>
          <w:p w14:paraId="5C3CDF3F"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Imaging Tab</w:t>
            </w:r>
          </w:p>
        </w:tc>
      </w:tr>
      <w:tr w:rsidR="00D86AF8" w:rsidRPr="00294475" w14:paraId="5C3CDF43" w14:textId="77777777" w:rsidTr="00780D4F">
        <w:tc>
          <w:tcPr>
            <w:tcW w:w="4620" w:type="dxa"/>
          </w:tcPr>
          <w:p w14:paraId="5C3CDF41"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Liver Function Tests (LFT)</w:t>
            </w:r>
          </w:p>
        </w:tc>
        <w:tc>
          <w:tcPr>
            <w:tcW w:w="4500" w:type="dxa"/>
          </w:tcPr>
          <w:p w14:paraId="5C3CDF42"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Labs Tab/Cumulative/Graph</w:t>
            </w:r>
          </w:p>
        </w:tc>
      </w:tr>
      <w:tr w:rsidR="00D86AF8" w:rsidRPr="00294475" w14:paraId="5C3CDF46" w14:textId="77777777" w:rsidTr="00780D4F">
        <w:tc>
          <w:tcPr>
            <w:tcW w:w="4620" w:type="dxa"/>
          </w:tcPr>
          <w:p w14:paraId="5C3CDF44"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Weight Loss</w:t>
            </w:r>
          </w:p>
        </w:tc>
        <w:tc>
          <w:tcPr>
            <w:tcW w:w="4500" w:type="dxa"/>
          </w:tcPr>
          <w:p w14:paraId="5C3CDF45"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Vitals Tab/Graph</w:t>
            </w:r>
          </w:p>
        </w:tc>
      </w:tr>
      <w:tr w:rsidR="00D86AF8" w:rsidRPr="00294475" w14:paraId="5C3CDF49" w14:textId="77777777" w:rsidTr="00780D4F">
        <w:tc>
          <w:tcPr>
            <w:tcW w:w="4620" w:type="dxa"/>
          </w:tcPr>
          <w:p w14:paraId="5C3CDF47"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Dietary Restrictions</w:t>
            </w:r>
          </w:p>
        </w:tc>
        <w:tc>
          <w:tcPr>
            <w:tcW w:w="4500" w:type="dxa"/>
          </w:tcPr>
          <w:p w14:paraId="5C3CDF48"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Nutritional Assessment Tab, Diet Tab</w:t>
            </w:r>
          </w:p>
        </w:tc>
      </w:tr>
      <w:tr w:rsidR="00D86AF8" w:rsidRPr="00294475" w14:paraId="5C3CDF4C" w14:textId="77777777" w:rsidTr="00780D4F">
        <w:tc>
          <w:tcPr>
            <w:tcW w:w="4620" w:type="dxa"/>
          </w:tcPr>
          <w:p w14:paraId="5C3CDF4A"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Surgical Procedures</w:t>
            </w:r>
          </w:p>
        </w:tc>
        <w:tc>
          <w:tcPr>
            <w:tcW w:w="4500" w:type="dxa"/>
          </w:tcPr>
          <w:p w14:paraId="5C3CDF4B"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Reports Tab/Surgery Report</w:t>
            </w:r>
          </w:p>
        </w:tc>
      </w:tr>
      <w:tr w:rsidR="00D86AF8" w:rsidRPr="00294475" w14:paraId="5C3CDF4F" w14:textId="77777777" w:rsidTr="00780D4F">
        <w:tc>
          <w:tcPr>
            <w:tcW w:w="4620" w:type="dxa"/>
          </w:tcPr>
          <w:p w14:paraId="5C3CDF4D"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Surgical Pathology</w:t>
            </w:r>
          </w:p>
        </w:tc>
        <w:tc>
          <w:tcPr>
            <w:tcW w:w="4500" w:type="dxa"/>
          </w:tcPr>
          <w:p w14:paraId="5C3CDF4E"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Labs Tab/Anatomic Pathology</w:t>
            </w:r>
          </w:p>
        </w:tc>
      </w:tr>
      <w:tr w:rsidR="00D86AF8" w:rsidRPr="00294475" w14:paraId="5C3CDF52" w14:textId="77777777" w:rsidTr="00780D4F">
        <w:tc>
          <w:tcPr>
            <w:tcW w:w="4620" w:type="dxa"/>
          </w:tcPr>
          <w:p w14:paraId="5C3CDF50"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Prescribed medications</w:t>
            </w:r>
          </w:p>
        </w:tc>
        <w:tc>
          <w:tcPr>
            <w:tcW w:w="4500" w:type="dxa"/>
          </w:tcPr>
          <w:p w14:paraId="5C3CDF51" w14:textId="77777777" w:rsidR="00D86AF8" w:rsidRPr="00294475" w:rsidRDefault="00D86AF8" w:rsidP="00894DD3">
            <w:pPr>
              <w:spacing w:before="60" w:after="60"/>
              <w:rPr>
                <w:rFonts w:ascii="Arial" w:hAnsi="Arial" w:cs="Arial"/>
                <w:sz w:val="20"/>
                <w:szCs w:val="20"/>
              </w:rPr>
            </w:pPr>
            <w:r w:rsidRPr="00294475">
              <w:rPr>
                <w:rFonts w:ascii="Arial" w:hAnsi="Arial" w:cs="Arial"/>
                <w:sz w:val="20"/>
                <w:szCs w:val="20"/>
              </w:rPr>
              <w:t>Meds Tab</w:t>
            </w:r>
          </w:p>
        </w:tc>
      </w:tr>
    </w:tbl>
    <w:p w14:paraId="0B2D92E4" w14:textId="673B3EC4" w:rsidR="00E65906" w:rsidRDefault="00E65906" w:rsidP="00894DD3">
      <w:pPr>
        <w:spacing w:before="60" w:after="60"/>
      </w:pPr>
    </w:p>
    <w:p w14:paraId="246FC57B" w14:textId="3650B8B2" w:rsidR="00E81D4E" w:rsidRDefault="00E81D4E" w:rsidP="00894DD3">
      <w:pPr>
        <w:pStyle w:val="Caption"/>
        <w:spacing w:before="60"/>
      </w:pPr>
      <w:bookmarkStart w:id="2233" w:name="_Toc521960166"/>
      <w:r>
        <w:t xml:space="preserve">Table </w:t>
      </w:r>
      <w:r w:rsidR="00C72CA4">
        <w:rPr>
          <w:noProof/>
        </w:rPr>
        <w:fldChar w:fldCharType="begin"/>
      </w:r>
      <w:r w:rsidR="00C72CA4">
        <w:rPr>
          <w:noProof/>
        </w:rPr>
        <w:instrText xml:space="preserve"> STYLEREF 1 \s </w:instrText>
      </w:r>
      <w:r w:rsidR="00C72CA4">
        <w:rPr>
          <w:noProof/>
        </w:rPr>
        <w:fldChar w:fldCharType="separate"/>
      </w:r>
      <w:r w:rsidR="0081024B">
        <w:rPr>
          <w:noProof/>
        </w:rPr>
        <w:t>5</w:t>
      </w:r>
      <w:r w:rsidR="00C72CA4">
        <w:rPr>
          <w:noProof/>
        </w:rPr>
        <w:fldChar w:fldCharType="end"/>
      </w:r>
      <w:r w:rsidR="00BD1288">
        <w:noBreakHyphen/>
      </w:r>
      <w:r w:rsidR="00C72CA4">
        <w:rPr>
          <w:noProof/>
        </w:rPr>
        <w:fldChar w:fldCharType="begin"/>
      </w:r>
      <w:r w:rsidR="00C72CA4">
        <w:rPr>
          <w:noProof/>
        </w:rPr>
        <w:instrText xml:space="preserve"> SEQ Table \* ARABIC \s 1 </w:instrText>
      </w:r>
      <w:r w:rsidR="00C72CA4">
        <w:rPr>
          <w:noProof/>
        </w:rPr>
        <w:fldChar w:fldCharType="separate"/>
      </w:r>
      <w:r w:rsidR="0081024B">
        <w:rPr>
          <w:noProof/>
        </w:rPr>
        <w:t>8</w:t>
      </w:r>
      <w:r w:rsidR="00C72CA4">
        <w:rPr>
          <w:noProof/>
        </w:rPr>
        <w:fldChar w:fldCharType="end"/>
      </w:r>
      <w:r>
        <w:t xml:space="preserve">. </w:t>
      </w:r>
      <w:r w:rsidR="00301F4E">
        <w:t>Genitourinary System</w:t>
      </w:r>
      <w:r w:rsidRPr="003D69C8">
        <w:t xml:space="preserve"> (DC 7500)</w:t>
      </w:r>
      <w:r>
        <w:t xml:space="preserve"> </w:t>
      </w:r>
      <w:r w:rsidR="00301F4E">
        <w:t xml:space="preserve">Location </w:t>
      </w:r>
      <w:r>
        <w:t>Table.</w:t>
      </w:r>
      <w:bookmarkEnd w:id="2233"/>
    </w:p>
    <w:tbl>
      <w:tblPr>
        <w:tblStyle w:val="TableGrid"/>
        <w:tblW w:w="0" w:type="auto"/>
        <w:tblLayout w:type="fixed"/>
        <w:tblLook w:val="0020" w:firstRow="1" w:lastRow="0" w:firstColumn="0" w:lastColumn="0" w:noHBand="0" w:noVBand="0"/>
        <w:tblDescription w:val="Location table for CAPRI diagnostics."/>
      </w:tblPr>
      <w:tblGrid>
        <w:gridCol w:w="4608"/>
        <w:gridCol w:w="4512"/>
      </w:tblGrid>
      <w:tr w:rsidR="00E81D4E" w:rsidRPr="00E81D4E" w14:paraId="5C3CDF54" w14:textId="77777777" w:rsidTr="00780D4F">
        <w:trPr>
          <w:tblHeader/>
        </w:trPr>
        <w:tc>
          <w:tcPr>
            <w:tcW w:w="4608" w:type="dxa"/>
            <w:shd w:val="clear" w:color="auto" w:fill="BFBFBF" w:themeFill="background1" w:themeFillShade="BF"/>
            <w:vAlign w:val="center"/>
          </w:tcPr>
          <w:p w14:paraId="39C51E72" w14:textId="4DFA4A08" w:rsidR="00E81D4E" w:rsidRPr="00E81D4E" w:rsidRDefault="00E81D4E" w:rsidP="00894DD3">
            <w:pPr>
              <w:spacing w:before="60" w:after="60"/>
              <w:jc w:val="center"/>
              <w:rPr>
                <w:rFonts w:ascii="Arial" w:hAnsi="Arial" w:cs="Arial"/>
                <w:sz w:val="20"/>
                <w:szCs w:val="20"/>
              </w:rPr>
            </w:pPr>
            <w:r w:rsidRPr="00294475">
              <w:rPr>
                <w:rFonts w:ascii="Arial" w:hAnsi="Arial" w:cs="Arial"/>
                <w:b/>
                <w:sz w:val="20"/>
                <w:szCs w:val="20"/>
              </w:rPr>
              <w:br w:type="page"/>
              <w:t>What do I need?</w:t>
            </w:r>
          </w:p>
        </w:tc>
        <w:tc>
          <w:tcPr>
            <w:tcW w:w="4512" w:type="dxa"/>
            <w:shd w:val="clear" w:color="auto" w:fill="BFBFBF" w:themeFill="background1" w:themeFillShade="BF"/>
            <w:vAlign w:val="center"/>
          </w:tcPr>
          <w:p w14:paraId="5C3CDF53" w14:textId="15F6EA2D" w:rsidR="00E81D4E" w:rsidRPr="00E81D4E" w:rsidRDefault="00E81D4E" w:rsidP="00894DD3">
            <w:pPr>
              <w:spacing w:before="60" w:after="60"/>
              <w:jc w:val="center"/>
              <w:rPr>
                <w:rFonts w:ascii="Arial" w:hAnsi="Arial" w:cs="Arial"/>
                <w:sz w:val="20"/>
                <w:szCs w:val="20"/>
              </w:rPr>
            </w:pPr>
            <w:r w:rsidRPr="00294475">
              <w:rPr>
                <w:rFonts w:ascii="Arial" w:hAnsi="Arial" w:cs="Arial"/>
                <w:b/>
                <w:sz w:val="20"/>
                <w:szCs w:val="20"/>
              </w:rPr>
              <w:t>Where to go in CAPRI</w:t>
            </w:r>
          </w:p>
        </w:tc>
      </w:tr>
      <w:tr w:rsidR="00D86AF8" w:rsidRPr="00E81D4E" w14:paraId="5C3CDF57" w14:textId="77777777" w:rsidTr="00780D4F">
        <w:tc>
          <w:tcPr>
            <w:tcW w:w="4608" w:type="dxa"/>
          </w:tcPr>
          <w:p w14:paraId="5C3CDF55"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History and Physical Examinations</w:t>
            </w:r>
          </w:p>
        </w:tc>
        <w:tc>
          <w:tcPr>
            <w:tcW w:w="4512" w:type="dxa"/>
          </w:tcPr>
          <w:p w14:paraId="5C3CDF56"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C&amp;P Exam, Notes, Discharge Summaries</w:t>
            </w:r>
          </w:p>
        </w:tc>
      </w:tr>
      <w:tr w:rsidR="00D86AF8" w:rsidRPr="00E81D4E" w14:paraId="5C3CDF5A" w14:textId="77777777" w:rsidTr="00780D4F">
        <w:tc>
          <w:tcPr>
            <w:tcW w:w="4608" w:type="dxa"/>
          </w:tcPr>
          <w:p w14:paraId="5C3CDF58"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Urinalysis (macro and micro)</w:t>
            </w:r>
          </w:p>
        </w:tc>
        <w:tc>
          <w:tcPr>
            <w:tcW w:w="4512" w:type="dxa"/>
          </w:tcPr>
          <w:p w14:paraId="5C3CDF59"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Labs Tab/Cumulative/Microbiology/Graphs</w:t>
            </w:r>
          </w:p>
        </w:tc>
      </w:tr>
      <w:tr w:rsidR="00D86AF8" w:rsidRPr="00E81D4E" w14:paraId="5C3CDF5D" w14:textId="77777777" w:rsidTr="00780D4F">
        <w:tc>
          <w:tcPr>
            <w:tcW w:w="4608" w:type="dxa"/>
          </w:tcPr>
          <w:p w14:paraId="5C3CDF5B"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Blood tests (creatinine, BUN, albumin)</w:t>
            </w:r>
          </w:p>
        </w:tc>
        <w:tc>
          <w:tcPr>
            <w:tcW w:w="4512" w:type="dxa"/>
          </w:tcPr>
          <w:p w14:paraId="5C3CDF5C"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Labs Tab/Cumulative/Graph</w:t>
            </w:r>
          </w:p>
        </w:tc>
      </w:tr>
      <w:tr w:rsidR="00D86AF8" w:rsidRPr="00E81D4E" w14:paraId="5C3CDF60" w14:textId="77777777" w:rsidTr="00780D4F">
        <w:tc>
          <w:tcPr>
            <w:tcW w:w="4608" w:type="dxa"/>
          </w:tcPr>
          <w:p w14:paraId="5C3CDF5E"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Complete Blood Count test (CBC)</w:t>
            </w:r>
          </w:p>
        </w:tc>
        <w:tc>
          <w:tcPr>
            <w:tcW w:w="4512" w:type="dxa"/>
          </w:tcPr>
          <w:p w14:paraId="5C3CDF5F"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Labs Tab/Cumulative/Graph</w:t>
            </w:r>
          </w:p>
        </w:tc>
      </w:tr>
      <w:tr w:rsidR="00D86AF8" w:rsidRPr="00E81D4E" w14:paraId="5C3CDF63" w14:textId="77777777" w:rsidTr="00780D4F">
        <w:tc>
          <w:tcPr>
            <w:tcW w:w="4608" w:type="dxa"/>
          </w:tcPr>
          <w:p w14:paraId="5C3CDF61"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Uroflowmetry</w:t>
            </w:r>
          </w:p>
        </w:tc>
        <w:tc>
          <w:tcPr>
            <w:tcW w:w="4512" w:type="dxa"/>
          </w:tcPr>
          <w:p w14:paraId="5C3CDF62"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Consults Tab, Notes Tab</w:t>
            </w:r>
          </w:p>
        </w:tc>
      </w:tr>
      <w:tr w:rsidR="00D86AF8" w:rsidRPr="00E81D4E" w14:paraId="5C3CDF66" w14:textId="77777777" w:rsidTr="00780D4F">
        <w:tc>
          <w:tcPr>
            <w:tcW w:w="4608" w:type="dxa"/>
          </w:tcPr>
          <w:p w14:paraId="5C3CDF64"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Semen and endocrine evaluations</w:t>
            </w:r>
          </w:p>
        </w:tc>
        <w:tc>
          <w:tcPr>
            <w:tcW w:w="4512" w:type="dxa"/>
          </w:tcPr>
          <w:p w14:paraId="5C3CDF65"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Labs Tab/Cumulative/Graph</w:t>
            </w:r>
          </w:p>
        </w:tc>
      </w:tr>
      <w:tr w:rsidR="00D86AF8" w:rsidRPr="00E81D4E" w14:paraId="5C3CDF69" w14:textId="77777777" w:rsidTr="00780D4F">
        <w:tc>
          <w:tcPr>
            <w:tcW w:w="4608" w:type="dxa"/>
          </w:tcPr>
          <w:p w14:paraId="5C3CDF67"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Surgical Procedures</w:t>
            </w:r>
          </w:p>
        </w:tc>
        <w:tc>
          <w:tcPr>
            <w:tcW w:w="4512" w:type="dxa"/>
          </w:tcPr>
          <w:p w14:paraId="5C3CDF68"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Reports Tab/Surgery Report</w:t>
            </w:r>
          </w:p>
        </w:tc>
      </w:tr>
      <w:tr w:rsidR="00D86AF8" w:rsidRPr="00E81D4E" w14:paraId="5C3CDF6C" w14:textId="77777777" w:rsidTr="00780D4F">
        <w:tc>
          <w:tcPr>
            <w:tcW w:w="4608" w:type="dxa"/>
          </w:tcPr>
          <w:p w14:paraId="5C3CDF6A"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Surgical Pathology</w:t>
            </w:r>
          </w:p>
        </w:tc>
        <w:tc>
          <w:tcPr>
            <w:tcW w:w="4512" w:type="dxa"/>
          </w:tcPr>
          <w:p w14:paraId="5C3CDF6B"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Labs Tab/Anatomic Pathology</w:t>
            </w:r>
          </w:p>
        </w:tc>
      </w:tr>
      <w:tr w:rsidR="00D86AF8" w:rsidRPr="00E81D4E" w14:paraId="5C3CDF6F" w14:textId="77777777" w:rsidTr="00780D4F">
        <w:tc>
          <w:tcPr>
            <w:tcW w:w="4608" w:type="dxa"/>
          </w:tcPr>
          <w:p w14:paraId="5C3CDF6D"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Prescribed medications</w:t>
            </w:r>
          </w:p>
        </w:tc>
        <w:tc>
          <w:tcPr>
            <w:tcW w:w="4512" w:type="dxa"/>
          </w:tcPr>
          <w:p w14:paraId="5C3CDF6E" w14:textId="77777777" w:rsidR="00D86AF8" w:rsidRPr="00E81D4E" w:rsidRDefault="00D86AF8" w:rsidP="00894DD3">
            <w:pPr>
              <w:spacing w:before="60" w:after="60"/>
              <w:rPr>
                <w:rFonts w:ascii="Arial" w:hAnsi="Arial" w:cs="Arial"/>
                <w:sz w:val="20"/>
                <w:szCs w:val="20"/>
              </w:rPr>
            </w:pPr>
            <w:r w:rsidRPr="00E81D4E">
              <w:rPr>
                <w:rFonts w:ascii="Arial" w:hAnsi="Arial" w:cs="Arial"/>
                <w:sz w:val="20"/>
                <w:szCs w:val="20"/>
              </w:rPr>
              <w:t>Meds Tab</w:t>
            </w:r>
          </w:p>
        </w:tc>
      </w:tr>
    </w:tbl>
    <w:p w14:paraId="5C3CDF70" w14:textId="7B30427F" w:rsidR="00A15F2B" w:rsidRDefault="00A15F2B" w:rsidP="00894DD3">
      <w:pPr>
        <w:spacing w:before="60" w:after="60"/>
      </w:pPr>
    </w:p>
    <w:p w14:paraId="0573F42E" w14:textId="77777777" w:rsidR="00A15F2B" w:rsidRDefault="00A15F2B">
      <w:pPr>
        <w:spacing w:before="0" w:after="0"/>
      </w:pPr>
      <w:r>
        <w:br w:type="page"/>
      </w:r>
    </w:p>
    <w:p w14:paraId="3E66091C" w14:textId="7F895FA0" w:rsidR="00F54505" w:rsidRDefault="00F54505" w:rsidP="00894DD3">
      <w:pPr>
        <w:pStyle w:val="Caption"/>
        <w:spacing w:before="60"/>
      </w:pPr>
      <w:bookmarkStart w:id="2234" w:name="_Toc521960167"/>
      <w:r>
        <w:lastRenderedPageBreak/>
        <w:t xml:space="preserve">Table </w:t>
      </w:r>
      <w:r w:rsidR="00C72CA4">
        <w:rPr>
          <w:noProof/>
        </w:rPr>
        <w:fldChar w:fldCharType="begin"/>
      </w:r>
      <w:r w:rsidR="00C72CA4">
        <w:rPr>
          <w:noProof/>
        </w:rPr>
        <w:instrText xml:space="preserve"> STYLEREF 1 \s </w:instrText>
      </w:r>
      <w:r w:rsidR="00C72CA4">
        <w:rPr>
          <w:noProof/>
        </w:rPr>
        <w:fldChar w:fldCharType="separate"/>
      </w:r>
      <w:r w:rsidR="0081024B">
        <w:rPr>
          <w:noProof/>
        </w:rPr>
        <w:t>5</w:t>
      </w:r>
      <w:r w:rsidR="00C72CA4">
        <w:rPr>
          <w:noProof/>
        </w:rPr>
        <w:fldChar w:fldCharType="end"/>
      </w:r>
      <w:r w:rsidR="00BD1288">
        <w:noBreakHyphen/>
      </w:r>
      <w:r w:rsidR="00C72CA4">
        <w:rPr>
          <w:noProof/>
        </w:rPr>
        <w:fldChar w:fldCharType="begin"/>
      </w:r>
      <w:r w:rsidR="00C72CA4">
        <w:rPr>
          <w:noProof/>
        </w:rPr>
        <w:instrText xml:space="preserve"> SEQ Table \* ARABIC \s 1 </w:instrText>
      </w:r>
      <w:r w:rsidR="00C72CA4">
        <w:rPr>
          <w:noProof/>
        </w:rPr>
        <w:fldChar w:fldCharType="separate"/>
      </w:r>
      <w:r w:rsidR="0081024B">
        <w:rPr>
          <w:noProof/>
        </w:rPr>
        <w:t>9</w:t>
      </w:r>
      <w:r w:rsidR="00C72CA4">
        <w:rPr>
          <w:noProof/>
        </w:rPr>
        <w:fldChar w:fldCharType="end"/>
      </w:r>
      <w:r>
        <w:t xml:space="preserve">. </w:t>
      </w:r>
      <w:r w:rsidRPr="00235185">
        <w:t>G</w:t>
      </w:r>
      <w:r w:rsidR="00301F4E">
        <w:t xml:space="preserve">ynecological Conditions and Disorders of the Breast </w:t>
      </w:r>
      <w:r w:rsidRPr="00235185">
        <w:t>(DC 7600)</w:t>
      </w:r>
      <w:r w:rsidR="00301F4E">
        <w:t xml:space="preserve"> Location Table.</w:t>
      </w:r>
      <w:bookmarkEnd w:id="2234"/>
    </w:p>
    <w:tbl>
      <w:tblPr>
        <w:tblStyle w:val="TableGrid"/>
        <w:tblW w:w="0" w:type="auto"/>
        <w:tblLayout w:type="fixed"/>
        <w:tblLook w:val="0020" w:firstRow="1" w:lastRow="0" w:firstColumn="0" w:lastColumn="0" w:noHBand="0" w:noVBand="0"/>
        <w:tblDescription w:val="Location table for CAPRI diagnostics."/>
      </w:tblPr>
      <w:tblGrid>
        <w:gridCol w:w="4620"/>
        <w:gridCol w:w="4500"/>
      </w:tblGrid>
      <w:tr w:rsidR="00D86AF8" w:rsidRPr="006C1E16" w14:paraId="5C3CDF74" w14:textId="77777777" w:rsidTr="00780D4F">
        <w:trPr>
          <w:tblHeader/>
        </w:trPr>
        <w:tc>
          <w:tcPr>
            <w:tcW w:w="4620" w:type="dxa"/>
            <w:shd w:val="clear" w:color="auto" w:fill="BFBFBF" w:themeFill="background1" w:themeFillShade="BF"/>
            <w:vAlign w:val="center"/>
          </w:tcPr>
          <w:p w14:paraId="5C3CDF72" w14:textId="77777777" w:rsidR="00D86AF8" w:rsidRPr="006C1E16" w:rsidRDefault="00D86AF8" w:rsidP="00894DD3">
            <w:pPr>
              <w:spacing w:before="60" w:after="60"/>
              <w:jc w:val="center"/>
              <w:rPr>
                <w:rFonts w:ascii="Arial" w:hAnsi="Arial" w:cs="Arial"/>
                <w:b/>
                <w:sz w:val="20"/>
                <w:szCs w:val="20"/>
              </w:rPr>
            </w:pPr>
            <w:r w:rsidRPr="006C1E16">
              <w:rPr>
                <w:rFonts w:ascii="Arial" w:hAnsi="Arial" w:cs="Arial"/>
                <w:b/>
                <w:sz w:val="20"/>
                <w:szCs w:val="20"/>
              </w:rPr>
              <w:t>What do I need?</w:t>
            </w:r>
          </w:p>
        </w:tc>
        <w:tc>
          <w:tcPr>
            <w:tcW w:w="4500" w:type="dxa"/>
            <w:shd w:val="clear" w:color="auto" w:fill="BFBFBF" w:themeFill="background1" w:themeFillShade="BF"/>
            <w:vAlign w:val="center"/>
          </w:tcPr>
          <w:p w14:paraId="5C3CDF73" w14:textId="77777777" w:rsidR="00D86AF8" w:rsidRPr="006C1E16" w:rsidRDefault="00D86AF8" w:rsidP="00894DD3">
            <w:pPr>
              <w:spacing w:before="60" w:after="60"/>
              <w:jc w:val="center"/>
              <w:rPr>
                <w:rFonts w:ascii="Arial" w:hAnsi="Arial" w:cs="Arial"/>
                <w:b/>
                <w:sz w:val="20"/>
                <w:szCs w:val="20"/>
              </w:rPr>
            </w:pPr>
            <w:r w:rsidRPr="006C1E16">
              <w:rPr>
                <w:rFonts w:ascii="Arial" w:hAnsi="Arial" w:cs="Arial"/>
                <w:b/>
                <w:sz w:val="20"/>
                <w:szCs w:val="20"/>
              </w:rPr>
              <w:t xml:space="preserve">Where to go in </w:t>
            </w:r>
            <w:r w:rsidR="006B7071" w:rsidRPr="006C1E16">
              <w:rPr>
                <w:rFonts w:ascii="Arial" w:hAnsi="Arial" w:cs="Arial"/>
                <w:b/>
                <w:sz w:val="20"/>
                <w:szCs w:val="20"/>
              </w:rPr>
              <w:t>CAPRI</w:t>
            </w:r>
          </w:p>
        </w:tc>
      </w:tr>
      <w:tr w:rsidR="00D86AF8" w:rsidRPr="006C1E16" w14:paraId="5C3CDF79" w14:textId="77777777" w:rsidTr="00780D4F">
        <w:tc>
          <w:tcPr>
            <w:tcW w:w="4620" w:type="dxa"/>
          </w:tcPr>
          <w:p w14:paraId="5C3CDF77"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History and Physical Examinations</w:t>
            </w:r>
          </w:p>
        </w:tc>
        <w:tc>
          <w:tcPr>
            <w:tcW w:w="4500" w:type="dxa"/>
          </w:tcPr>
          <w:p w14:paraId="5C3CDF78"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C&amp;P Exam, Notes, Discharge Summaries</w:t>
            </w:r>
          </w:p>
        </w:tc>
      </w:tr>
      <w:tr w:rsidR="00D86AF8" w:rsidRPr="006C1E16" w14:paraId="5C3CDF7C" w14:textId="77777777" w:rsidTr="00780D4F">
        <w:tc>
          <w:tcPr>
            <w:tcW w:w="4620" w:type="dxa"/>
          </w:tcPr>
          <w:p w14:paraId="5C3CDF7A"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Laparoscopies</w:t>
            </w:r>
          </w:p>
        </w:tc>
        <w:tc>
          <w:tcPr>
            <w:tcW w:w="4500" w:type="dxa"/>
          </w:tcPr>
          <w:p w14:paraId="5C3CDF7B"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Notes Tab, Consults Tab</w:t>
            </w:r>
          </w:p>
        </w:tc>
      </w:tr>
      <w:tr w:rsidR="00D86AF8" w:rsidRPr="006C1E16" w14:paraId="5C3CDF7F" w14:textId="77777777" w:rsidTr="00780D4F">
        <w:tc>
          <w:tcPr>
            <w:tcW w:w="4620" w:type="dxa"/>
          </w:tcPr>
          <w:p w14:paraId="5C3CDF7D"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X-rays</w:t>
            </w:r>
          </w:p>
        </w:tc>
        <w:tc>
          <w:tcPr>
            <w:tcW w:w="4500" w:type="dxa"/>
          </w:tcPr>
          <w:p w14:paraId="5C3CDF7E"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Imaging Tab</w:t>
            </w:r>
          </w:p>
        </w:tc>
      </w:tr>
      <w:tr w:rsidR="00D86AF8" w:rsidRPr="006C1E16" w14:paraId="5C3CDF82" w14:textId="77777777" w:rsidTr="00780D4F">
        <w:tc>
          <w:tcPr>
            <w:tcW w:w="4620" w:type="dxa"/>
          </w:tcPr>
          <w:p w14:paraId="5C3CDF80"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Ultrasounds</w:t>
            </w:r>
          </w:p>
        </w:tc>
        <w:tc>
          <w:tcPr>
            <w:tcW w:w="4500" w:type="dxa"/>
          </w:tcPr>
          <w:p w14:paraId="5C3CDF81"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Imaging Tab</w:t>
            </w:r>
          </w:p>
        </w:tc>
      </w:tr>
      <w:tr w:rsidR="00D86AF8" w:rsidRPr="006C1E16" w14:paraId="5C3CDF85" w14:textId="77777777" w:rsidTr="00780D4F">
        <w:tc>
          <w:tcPr>
            <w:tcW w:w="4620" w:type="dxa"/>
          </w:tcPr>
          <w:p w14:paraId="5C3CDF83"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Pap smears</w:t>
            </w:r>
          </w:p>
        </w:tc>
        <w:tc>
          <w:tcPr>
            <w:tcW w:w="4500" w:type="dxa"/>
          </w:tcPr>
          <w:p w14:paraId="5C3CDF84"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Labs Tab/Cumulative/Microbiology</w:t>
            </w:r>
          </w:p>
        </w:tc>
      </w:tr>
      <w:tr w:rsidR="00D86AF8" w:rsidRPr="006C1E16" w14:paraId="5C3CDF88" w14:textId="77777777" w:rsidTr="00780D4F">
        <w:tc>
          <w:tcPr>
            <w:tcW w:w="4620" w:type="dxa"/>
          </w:tcPr>
          <w:p w14:paraId="5C3CDF86"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Urinalysis (macro and micro)</w:t>
            </w:r>
          </w:p>
        </w:tc>
        <w:tc>
          <w:tcPr>
            <w:tcW w:w="4500" w:type="dxa"/>
          </w:tcPr>
          <w:p w14:paraId="5C3CDF87"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Labs Tab/Cumulative/Microbiology/Graphs</w:t>
            </w:r>
          </w:p>
        </w:tc>
      </w:tr>
      <w:tr w:rsidR="00D86AF8" w:rsidRPr="006C1E16" w14:paraId="5C3CDF8B" w14:textId="77777777" w:rsidTr="00780D4F">
        <w:tc>
          <w:tcPr>
            <w:tcW w:w="4620" w:type="dxa"/>
          </w:tcPr>
          <w:p w14:paraId="5C3CDF89"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Complete Blood Count test (CBC)</w:t>
            </w:r>
          </w:p>
        </w:tc>
        <w:tc>
          <w:tcPr>
            <w:tcW w:w="4500" w:type="dxa"/>
          </w:tcPr>
          <w:p w14:paraId="5C3CDF8A"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Labs Tab/Cumulative/Graph</w:t>
            </w:r>
          </w:p>
        </w:tc>
      </w:tr>
      <w:tr w:rsidR="00D86AF8" w:rsidRPr="006C1E16" w14:paraId="5C3CDF8E" w14:textId="77777777" w:rsidTr="00780D4F">
        <w:tc>
          <w:tcPr>
            <w:tcW w:w="4620" w:type="dxa"/>
          </w:tcPr>
          <w:p w14:paraId="5C3CDF8C"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Ultrasounds</w:t>
            </w:r>
          </w:p>
        </w:tc>
        <w:tc>
          <w:tcPr>
            <w:tcW w:w="4500" w:type="dxa"/>
          </w:tcPr>
          <w:p w14:paraId="5C3CDF8D"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Imaging Tab</w:t>
            </w:r>
          </w:p>
        </w:tc>
      </w:tr>
      <w:tr w:rsidR="00D86AF8" w:rsidRPr="006C1E16" w14:paraId="5C3CDF91" w14:textId="77777777" w:rsidTr="00780D4F">
        <w:tc>
          <w:tcPr>
            <w:tcW w:w="4620" w:type="dxa"/>
          </w:tcPr>
          <w:p w14:paraId="5C3CDF8F" w14:textId="4A4361F1" w:rsidR="00D86AF8" w:rsidRPr="006C1E16" w:rsidRDefault="00933E71" w:rsidP="00894DD3">
            <w:pPr>
              <w:spacing w:before="60" w:after="60"/>
              <w:rPr>
                <w:rFonts w:ascii="Arial" w:hAnsi="Arial" w:cs="Arial"/>
                <w:sz w:val="20"/>
                <w:szCs w:val="20"/>
              </w:rPr>
            </w:pPr>
            <w:r w:rsidRPr="006C1E16">
              <w:rPr>
                <w:rFonts w:ascii="Arial" w:hAnsi="Arial" w:cs="Arial"/>
                <w:sz w:val="20"/>
                <w:szCs w:val="20"/>
              </w:rPr>
              <w:t>Mammography’s</w:t>
            </w:r>
          </w:p>
        </w:tc>
        <w:tc>
          <w:tcPr>
            <w:tcW w:w="4500" w:type="dxa"/>
          </w:tcPr>
          <w:p w14:paraId="5C3CDF90"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Imaging Tab</w:t>
            </w:r>
          </w:p>
        </w:tc>
      </w:tr>
      <w:tr w:rsidR="00D86AF8" w:rsidRPr="006C1E16" w14:paraId="5C3CDF94" w14:textId="77777777" w:rsidTr="00780D4F">
        <w:tc>
          <w:tcPr>
            <w:tcW w:w="4620" w:type="dxa"/>
          </w:tcPr>
          <w:p w14:paraId="5C3CDF92"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Surgical Procedures</w:t>
            </w:r>
          </w:p>
        </w:tc>
        <w:tc>
          <w:tcPr>
            <w:tcW w:w="4500" w:type="dxa"/>
          </w:tcPr>
          <w:p w14:paraId="5C3CDF93"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Reports Tab/Surgery Report</w:t>
            </w:r>
          </w:p>
        </w:tc>
      </w:tr>
      <w:tr w:rsidR="00D86AF8" w:rsidRPr="006C1E16" w14:paraId="5C3CDF97" w14:textId="77777777" w:rsidTr="00780D4F">
        <w:tc>
          <w:tcPr>
            <w:tcW w:w="4620" w:type="dxa"/>
          </w:tcPr>
          <w:p w14:paraId="5C3CDF95"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Surgical Pathology</w:t>
            </w:r>
          </w:p>
        </w:tc>
        <w:tc>
          <w:tcPr>
            <w:tcW w:w="4500" w:type="dxa"/>
          </w:tcPr>
          <w:p w14:paraId="5C3CDF96"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Labs Tab/Anatomic Pathology</w:t>
            </w:r>
          </w:p>
        </w:tc>
      </w:tr>
      <w:tr w:rsidR="00D86AF8" w:rsidRPr="006C1E16" w14:paraId="5C3CDF9A" w14:textId="77777777" w:rsidTr="00780D4F">
        <w:tc>
          <w:tcPr>
            <w:tcW w:w="4620" w:type="dxa"/>
          </w:tcPr>
          <w:p w14:paraId="5C3CDF98"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Prescribed medications</w:t>
            </w:r>
          </w:p>
        </w:tc>
        <w:tc>
          <w:tcPr>
            <w:tcW w:w="4500" w:type="dxa"/>
          </w:tcPr>
          <w:p w14:paraId="5C3CDF99" w14:textId="77777777" w:rsidR="00D86AF8" w:rsidRPr="006C1E16" w:rsidRDefault="00D86AF8" w:rsidP="00894DD3">
            <w:pPr>
              <w:spacing w:before="60" w:after="60"/>
              <w:rPr>
                <w:rFonts w:ascii="Arial" w:hAnsi="Arial" w:cs="Arial"/>
                <w:sz w:val="20"/>
                <w:szCs w:val="20"/>
              </w:rPr>
            </w:pPr>
            <w:r w:rsidRPr="006C1E16">
              <w:rPr>
                <w:rFonts w:ascii="Arial" w:hAnsi="Arial" w:cs="Arial"/>
                <w:sz w:val="20"/>
                <w:szCs w:val="20"/>
              </w:rPr>
              <w:t>Meds Tab</w:t>
            </w:r>
          </w:p>
        </w:tc>
      </w:tr>
    </w:tbl>
    <w:p w14:paraId="702EADBB" w14:textId="77777777" w:rsidR="00F54505" w:rsidRDefault="00F54505" w:rsidP="00894DD3">
      <w:pPr>
        <w:spacing w:before="60" w:after="60"/>
      </w:pPr>
    </w:p>
    <w:p w14:paraId="47FB4863" w14:textId="77E53C8E" w:rsidR="006C1E16" w:rsidRDefault="006C1E16" w:rsidP="00894DD3">
      <w:pPr>
        <w:pStyle w:val="Caption"/>
        <w:spacing w:before="60"/>
      </w:pPr>
      <w:bookmarkStart w:id="2235" w:name="_Toc521960168"/>
      <w:r>
        <w:t xml:space="preserve">Table </w:t>
      </w:r>
      <w:r w:rsidR="00C72CA4">
        <w:rPr>
          <w:noProof/>
        </w:rPr>
        <w:fldChar w:fldCharType="begin"/>
      </w:r>
      <w:r w:rsidR="00C72CA4">
        <w:rPr>
          <w:noProof/>
        </w:rPr>
        <w:instrText xml:space="preserve"> STYLEREF 1 \s </w:instrText>
      </w:r>
      <w:r w:rsidR="00C72CA4">
        <w:rPr>
          <w:noProof/>
        </w:rPr>
        <w:fldChar w:fldCharType="separate"/>
      </w:r>
      <w:r w:rsidR="0081024B">
        <w:rPr>
          <w:noProof/>
        </w:rPr>
        <w:t>5</w:t>
      </w:r>
      <w:r w:rsidR="00C72CA4">
        <w:rPr>
          <w:noProof/>
        </w:rPr>
        <w:fldChar w:fldCharType="end"/>
      </w:r>
      <w:r w:rsidR="00BD1288">
        <w:noBreakHyphen/>
      </w:r>
      <w:r w:rsidR="00C72CA4">
        <w:rPr>
          <w:noProof/>
        </w:rPr>
        <w:fldChar w:fldCharType="begin"/>
      </w:r>
      <w:r w:rsidR="00C72CA4">
        <w:rPr>
          <w:noProof/>
        </w:rPr>
        <w:instrText xml:space="preserve"> SEQ Table \* ARABIC \s 1 </w:instrText>
      </w:r>
      <w:r w:rsidR="00C72CA4">
        <w:rPr>
          <w:noProof/>
        </w:rPr>
        <w:fldChar w:fldCharType="separate"/>
      </w:r>
      <w:r w:rsidR="0081024B">
        <w:rPr>
          <w:noProof/>
        </w:rPr>
        <w:t>10</w:t>
      </w:r>
      <w:r w:rsidR="00C72CA4">
        <w:rPr>
          <w:noProof/>
        </w:rPr>
        <w:fldChar w:fldCharType="end"/>
      </w:r>
      <w:r>
        <w:t xml:space="preserve">. </w:t>
      </w:r>
      <w:r w:rsidRPr="00235185">
        <w:t>H</w:t>
      </w:r>
      <w:r w:rsidR="00301F4E">
        <w:t>emic</w:t>
      </w:r>
      <w:r w:rsidRPr="00235185">
        <w:t xml:space="preserve"> </w:t>
      </w:r>
      <w:r w:rsidR="00301F4E">
        <w:t xml:space="preserve">and </w:t>
      </w:r>
      <w:r w:rsidRPr="00235185">
        <w:t>L</w:t>
      </w:r>
      <w:r w:rsidR="00301F4E">
        <w:t>ymphatic Systems</w:t>
      </w:r>
      <w:r w:rsidRPr="00235185">
        <w:t xml:space="preserve"> (DC 7700)</w:t>
      </w:r>
      <w:r w:rsidR="00EE47EF">
        <w:t xml:space="preserve"> Location Table</w:t>
      </w:r>
      <w:r>
        <w:t>.</w:t>
      </w:r>
      <w:bookmarkEnd w:id="2235"/>
    </w:p>
    <w:tbl>
      <w:tblPr>
        <w:tblStyle w:val="TableGrid"/>
        <w:tblW w:w="0" w:type="auto"/>
        <w:tblLayout w:type="fixed"/>
        <w:tblLook w:val="0020" w:firstRow="1" w:lastRow="0" w:firstColumn="0" w:lastColumn="0" w:noHBand="0" w:noVBand="0"/>
        <w:tblDescription w:val="Location table for CAPRI diagnostics."/>
      </w:tblPr>
      <w:tblGrid>
        <w:gridCol w:w="4608"/>
        <w:gridCol w:w="4512"/>
      </w:tblGrid>
      <w:tr w:rsidR="006C1E16" w:rsidRPr="00E65906" w14:paraId="5C3CDF9C" w14:textId="77777777" w:rsidTr="00780D4F">
        <w:trPr>
          <w:tblHeader/>
        </w:trPr>
        <w:tc>
          <w:tcPr>
            <w:tcW w:w="4608" w:type="dxa"/>
            <w:shd w:val="clear" w:color="auto" w:fill="BFBFBF" w:themeFill="background1" w:themeFillShade="BF"/>
            <w:vAlign w:val="center"/>
          </w:tcPr>
          <w:p w14:paraId="0B435696" w14:textId="44D07451" w:rsidR="006C1E16" w:rsidRPr="00E65906" w:rsidRDefault="006C1E16" w:rsidP="00894DD3">
            <w:pPr>
              <w:spacing w:before="60" w:after="60"/>
              <w:jc w:val="center"/>
              <w:rPr>
                <w:rFonts w:ascii="Arial" w:hAnsi="Arial" w:cs="Arial"/>
                <w:sz w:val="20"/>
                <w:szCs w:val="20"/>
              </w:rPr>
            </w:pPr>
            <w:r w:rsidRPr="00E65906">
              <w:rPr>
                <w:rFonts w:ascii="Arial" w:hAnsi="Arial" w:cs="Arial"/>
                <w:b/>
                <w:sz w:val="20"/>
                <w:szCs w:val="20"/>
              </w:rPr>
              <w:t>What do I need?</w:t>
            </w:r>
          </w:p>
        </w:tc>
        <w:tc>
          <w:tcPr>
            <w:tcW w:w="4512" w:type="dxa"/>
            <w:shd w:val="clear" w:color="auto" w:fill="BFBFBF" w:themeFill="background1" w:themeFillShade="BF"/>
            <w:vAlign w:val="center"/>
          </w:tcPr>
          <w:p w14:paraId="5C3CDF9B" w14:textId="0C0B21B8" w:rsidR="006C1E16" w:rsidRPr="00E65906" w:rsidRDefault="006C1E16" w:rsidP="00894DD3">
            <w:pPr>
              <w:spacing w:before="60" w:after="60"/>
              <w:jc w:val="center"/>
              <w:rPr>
                <w:rFonts w:ascii="Arial" w:hAnsi="Arial" w:cs="Arial"/>
                <w:sz w:val="20"/>
                <w:szCs w:val="20"/>
              </w:rPr>
            </w:pPr>
            <w:r w:rsidRPr="00E65906">
              <w:rPr>
                <w:rFonts w:ascii="Arial" w:hAnsi="Arial" w:cs="Arial"/>
                <w:b/>
                <w:sz w:val="20"/>
                <w:szCs w:val="20"/>
              </w:rPr>
              <w:t>Where to go in CAPRI</w:t>
            </w:r>
          </w:p>
        </w:tc>
      </w:tr>
      <w:tr w:rsidR="006C1E16" w:rsidRPr="00E65906" w14:paraId="5C3CDF9F" w14:textId="77777777" w:rsidTr="00780D4F">
        <w:tc>
          <w:tcPr>
            <w:tcW w:w="4608" w:type="dxa"/>
          </w:tcPr>
          <w:p w14:paraId="5C3CDF9D"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History and Physical Examinations</w:t>
            </w:r>
          </w:p>
        </w:tc>
        <w:tc>
          <w:tcPr>
            <w:tcW w:w="4512" w:type="dxa"/>
          </w:tcPr>
          <w:p w14:paraId="5C3CDF9E"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C&amp;P Exam, Notes, Discharge Summaries</w:t>
            </w:r>
          </w:p>
        </w:tc>
      </w:tr>
      <w:tr w:rsidR="006C1E16" w:rsidRPr="00E65906" w14:paraId="5C3CDFA2" w14:textId="77777777" w:rsidTr="00780D4F">
        <w:tc>
          <w:tcPr>
            <w:tcW w:w="4608" w:type="dxa"/>
          </w:tcPr>
          <w:p w14:paraId="5C3CDFA0"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Hemoglobin – See CBC</w:t>
            </w:r>
          </w:p>
        </w:tc>
        <w:tc>
          <w:tcPr>
            <w:tcW w:w="4512" w:type="dxa"/>
          </w:tcPr>
          <w:p w14:paraId="5C3CDFA1"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Labs Tab/Cumulative/Graph</w:t>
            </w:r>
          </w:p>
        </w:tc>
      </w:tr>
      <w:tr w:rsidR="006C1E16" w:rsidRPr="00E65906" w14:paraId="5C3CDFA5" w14:textId="77777777" w:rsidTr="00780D4F">
        <w:tc>
          <w:tcPr>
            <w:tcW w:w="4608" w:type="dxa"/>
          </w:tcPr>
          <w:p w14:paraId="5C3CDFA3"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X-rays</w:t>
            </w:r>
          </w:p>
        </w:tc>
        <w:tc>
          <w:tcPr>
            <w:tcW w:w="4512" w:type="dxa"/>
          </w:tcPr>
          <w:p w14:paraId="5C3CDFA4"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Imaging Tab</w:t>
            </w:r>
          </w:p>
        </w:tc>
      </w:tr>
      <w:tr w:rsidR="006C1E16" w:rsidRPr="00E65906" w14:paraId="5C3CDFA8" w14:textId="77777777" w:rsidTr="00780D4F">
        <w:tc>
          <w:tcPr>
            <w:tcW w:w="4608" w:type="dxa"/>
          </w:tcPr>
          <w:p w14:paraId="5C3CDFA6"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Platelet count (Thrombocyte) – See CBC</w:t>
            </w:r>
          </w:p>
        </w:tc>
        <w:tc>
          <w:tcPr>
            <w:tcW w:w="4512" w:type="dxa"/>
          </w:tcPr>
          <w:p w14:paraId="5C3CDFA7"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Labs Tab/Cumulative/Graph</w:t>
            </w:r>
          </w:p>
        </w:tc>
      </w:tr>
      <w:tr w:rsidR="006C1E16" w:rsidRPr="00E65906" w14:paraId="5C3CDFAB" w14:textId="77777777" w:rsidTr="00780D4F">
        <w:tc>
          <w:tcPr>
            <w:tcW w:w="4608" w:type="dxa"/>
          </w:tcPr>
          <w:p w14:paraId="5C3CDFA9"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Magnetic Resonance Imaging (MRI)</w:t>
            </w:r>
          </w:p>
        </w:tc>
        <w:tc>
          <w:tcPr>
            <w:tcW w:w="4512" w:type="dxa"/>
          </w:tcPr>
          <w:p w14:paraId="5C3CDFAA"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Imaging Tab</w:t>
            </w:r>
          </w:p>
        </w:tc>
      </w:tr>
      <w:tr w:rsidR="006C1E16" w:rsidRPr="00E65906" w14:paraId="5C3CDFAE" w14:textId="77777777" w:rsidTr="00780D4F">
        <w:tc>
          <w:tcPr>
            <w:tcW w:w="4608" w:type="dxa"/>
          </w:tcPr>
          <w:p w14:paraId="5C3CDFAC"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CT scans</w:t>
            </w:r>
          </w:p>
        </w:tc>
        <w:tc>
          <w:tcPr>
            <w:tcW w:w="4512" w:type="dxa"/>
          </w:tcPr>
          <w:p w14:paraId="5C3CDFAD"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Imaging Tab</w:t>
            </w:r>
          </w:p>
        </w:tc>
      </w:tr>
      <w:tr w:rsidR="006C1E16" w:rsidRPr="00E65906" w14:paraId="5C3CDFB1" w14:textId="77777777" w:rsidTr="00780D4F">
        <w:tc>
          <w:tcPr>
            <w:tcW w:w="4608" w:type="dxa"/>
          </w:tcPr>
          <w:p w14:paraId="5C3CDFAF"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Prescribed medications</w:t>
            </w:r>
          </w:p>
        </w:tc>
        <w:tc>
          <w:tcPr>
            <w:tcW w:w="4512" w:type="dxa"/>
          </w:tcPr>
          <w:p w14:paraId="5C3CDFB0" w14:textId="77777777" w:rsidR="006C1E16" w:rsidRPr="00E65906" w:rsidRDefault="006C1E16" w:rsidP="00894DD3">
            <w:pPr>
              <w:spacing w:before="60" w:after="60"/>
              <w:rPr>
                <w:rFonts w:ascii="Arial" w:hAnsi="Arial" w:cs="Arial"/>
                <w:sz w:val="20"/>
                <w:szCs w:val="20"/>
              </w:rPr>
            </w:pPr>
            <w:r w:rsidRPr="00E65906">
              <w:rPr>
                <w:rFonts w:ascii="Arial" w:hAnsi="Arial" w:cs="Arial"/>
                <w:sz w:val="20"/>
                <w:szCs w:val="20"/>
              </w:rPr>
              <w:t>Meds Tab</w:t>
            </w:r>
          </w:p>
        </w:tc>
      </w:tr>
    </w:tbl>
    <w:p w14:paraId="2F451812" w14:textId="77777777" w:rsidR="00EE47EF" w:rsidRDefault="00EE47EF" w:rsidP="00894DD3">
      <w:pPr>
        <w:spacing w:before="60" w:after="60"/>
      </w:pPr>
    </w:p>
    <w:p w14:paraId="4FADFAE9" w14:textId="3A0630F0" w:rsidR="00894DD3" w:rsidRDefault="00894DD3" w:rsidP="00894DD3">
      <w:pPr>
        <w:pStyle w:val="Caption"/>
      </w:pPr>
      <w:bookmarkStart w:id="2236" w:name="_Toc521960169"/>
      <w:r>
        <w:t xml:space="preserve">Table </w:t>
      </w:r>
      <w:r w:rsidR="00C72CA4">
        <w:rPr>
          <w:noProof/>
        </w:rPr>
        <w:fldChar w:fldCharType="begin"/>
      </w:r>
      <w:r w:rsidR="00C72CA4">
        <w:rPr>
          <w:noProof/>
        </w:rPr>
        <w:instrText xml:space="preserve"> STYLEREF 1 \s </w:instrText>
      </w:r>
      <w:r w:rsidR="00C72CA4">
        <w:rPr>
          <w:noProof/>
        </w:rPr>
        <w:fldChar w:fldCharType="separate"/>
      </w:r>
      <w:r w:rsidR="0081024B">
        <w:rPr>
          <w:noProof/>
        </w:rPr>
        <w:t>5</w:t>
      </w:r>
      <w:r w:rsidR="00C72CA4">
        <w:rPr>
          <w:noProof/>
        </w:rPr>
        <w:fldChar w:fldCharType="end"/>
      </w:r>
      <w:r w:rsidR="00BD1288">
        <w:noBreakHyphen/>
      </w:r>
      <w:r w:rsidR="00C72CA4">
        <w:rPr>
          <w:noProof/>
        </w:rPr>
        <w:fldChar w:fldCharType="begin"/>
      </w:r>
      <w:r w:rsidR="00C72CA4">
        <w:rPr>
          <w:noProof/>
        </w:rPr>
        <w:instrText xml:space="preserve"> SEQ Table \* ARABIC \s 1 </w:instrText>
      </w:r>
      <w:r w:rsidR="00C72CA4">
        <w:rPr>
          <w:noProof/>
        </w:rPr>
        <w:fldChar w:fldCharType="separate"/>
      </w:r>
      <w:r w:rsidR="0081024B">
        <w:rPr>
          <w:noProof/>
        </w:rPr>
        <w:t>11</w:t>
      </w:r>
      <w:r w:rsidR="00C72CA4">
        <w:rPr>
          <w:noProof/>
        </w:rPr>
        <w:fldChar w:fldCharType="end"/>
      </w:r>
      <w:r>
        <w:t xml:space="preserve">. </w:t>
      </w:r>
      <w:r w:rsidR="00BD1288">
        <w:t>Skin</w:t>
      </w:r>
      <w:r w:rsidRPr="00235185">
        <w:t xml:space="preserve"> (DC 7800)</w:t>
      </w:r>
      <w:r>
        <w:t xml:space="preserve"> Location Table.</w:t>
      </w:r>
      <w:bookmarkEnd w:id="2236"/>
    </w:p>
    <w:tbl>
      <w:tblPr>
        <w:tblStyle w:val="TableGrid"/>
        <w:tblW w:w="0" w:type="auto"/>
        <w:tblLayout w:type="fixed"/>
        <w:tblLook w:val="0020" w:firstRow="1" w:lastRow="0" w:firstColumn="0" w:lastColumn="0" w:noHBand="0" w:noVBand="0"/>
        <w:tblDescription w:val="Location table for CAPRI diagnostics."/>
      </w:tblPr>
      <w:tblGrid>
        <w:gridCol w:w="4608"/>
        <w:gridCol w:w="4512"/>
      </w:tblGrid>
      <w:tr w:rsidR="00EF7848" w:rsidRPr="0039400A" w14:paraId="5C3CDFB3" w14:textId="77777777" w:rsidTr="00780D4F">
        <w:trPr>
          <w:tblHeader/>
        </w:trPr>
        <w:tc>
          <w:tcPr>
            <w:tcW w:w="4608" w:type="dxa"/>
            <w:shd w:val="clear" w:color="auto" w:fill="BFBFBF" w:themeFill="background1" w:themeFillShade="BF"/>
            <w:vAlign w:val="center"/>
          </w:tcPr>
          <w:p w14:paraId="5C05913E" w14:textId="5CA1D961" w:rsidR="00EF7848" w:rsidRPr="0039400A" w:rsidRDefault="00EF7848" w:rsidP="0039400A">
            <w:pPr>
              <w:spacing w:before="60" w:after="60"/>
              <w:jc w:val="center"/>
              <w:rPr>
                <w:rFonts w:ascii="Arial" w:hAnsi="Arial" w:cs="Arial"/>
                <w:b/>
                <w:sz w:val="20"/>
                <w:szCs w:val="20"/>
              </w:rPr>
            </w:pPr>
            <w:r w:rsidRPr="0039400A">
              <w:rPr>
                <w:rFonts w:ascii="Arial" w:hAnsi="Arial" w:cs="Arial"/>
                <w:b/>
                <w:sz w:val="20"/>
                <w:szCs w:val="20"/>
              </w:rPr>
              <w:t>What do I need?</w:t>
            </w:r>
          </w:p>
        </w:tc>
        <w:tc>
          <w:tcPr>
            <w:tcW w:w="4512" w:type="dxa"/>
            <w:shd w:val="clear" w:color="auto" w:fill="BFBFBF" w:themeFill="background1" w:themeFillShade="BF"/>
            <w:vAlign w:val="center"/>
          </w:tcPr>
          <w:p w14:paraId="5C3CDFB2" w14:textId="481D409E" w:rsidR="00EF7848" w:rsidRPr="0039400A" w:rsidRDefault="00EF7848" w:rsidP="0039400A">
            <w:pPr>
              <w:spacing w:before="60" w:after="60"/>
              <w:jc w:val="center"/>
              <w:rPr>
                <w:rFonts w:ascii="Arial" w:hAnsi="Arial" w:cs="Arial"/>
                <w:b/>
                <w:sz w:val="20"/>
                <w:szCs w:val="20"/>
              </w:rPr>
            </w:pPr>
            <w:r w:rsidRPr="0039400A">
              <w:rPr>
                <w:rFonts w:ascii="Arial" w:hAnsi="Arial" w:cs="Arial"/>
                <w:b/>
                <w:sz w:val="20"/>
                <w:szCs w:val="20"/>
              </w:rPr>
              <w:t>Where to go in CAPRI</w:t>
            </w:r>
          </w:p>
        </w:tc>
      </w:tr>
      <w:tr w:rsidR="006C1E16" w:rsidRPr="0039400A" w14:paraId="5C3CDFB6" w14:textId="77777777" w:rsidTr="00780D4F">
        <w:tc>
          <w:tcPr>
            <w:tcW w:w="4608" w:type="dxa"/>
          </w:tcPr>
          <w:p w14:paraId="5C3CDFB4" w14:textId="77777777" w:rsidR="006C1E16" w:rsidRPr="0039400A" w:rsidRDefault="006C1E16" w:rsidP="0039400A">
            <w:pPr>
              <w:spacing w:before="60" w:after="60"/>
              <w:rPr>
                <w:rFonts w:ascii="Arial" w:hAnsi="Arial" w:cs="Arial"/>
                <w:sz w:val="20"/>
                <w:szCs w:val="20"/>
              </w:rPr>
            </w:pPr>
            <w:r w:rsidRPr="0039400A">
              <w:rPr>
                <w:rFonts w:ascii="Arial" w:hAnsi="Arial" w:cs="Arial"/>
                <w:sz w:val="20"/>
                <w:szCs w:val="20"/>
              </w:rPr>
              <w:t>History and Physical Examinations</w:t>
            </w:r>
          </w:p>
        </w:tc>
        <w:tc>
          <w:tcPr>
            <w:tcW w:w="4512" w:type="dxa"/>
          </w:tcPr>
          <w:p w14:paraId="5C3CDFB5" w14:textId="77777777" w:rsidR="006C1E16" w:rsidRPr="0039400A" w:rsidRDefault="006C1E16" w:rsidP="0039400A">
            <w:pPr>
              <w:spacing w:before="60" w:after="60"/>
              <w:rPr>
                <w:rFonts w:ascii="Arial" w:hAnsi="Arial" w:cs="Arial"/>
                <w:sz w:val="20"/>
                <w:szCs w:val="20"/>
              </w:rPr>
            </w:pPr>
            <w:r w:rsidRPr="0039400A">
              <w:rPr>
                <w:rFonts w:ascii="Arial" w:hAnsi="Arial" w:cs="Arial"/>
                <w:sz w:val="20"/>
                <w:szCs w:val="20"/>
              </w:rPr>
              <w:t>C&amp;P Exam, Notes, Discharge Summaries</w:t>
            </w:r>
          </w:p>
        </w:tc>
      </w:tr>
      <w:tr w:rsidR="006C1E16" w:rsidRPr="0039400A" w14:paraId="5C3CDFB9" w14:textId="77777777" w:rsidTr="00780D4F">
        <w:tc>
          <w:tcPr>
            <w:tcW w:w="4608" w:type="dxa"/>
          </w:tcPr>
          <w:p w14:paraId="5C3CDFB7" w14:textId="77777777" w:rsidR="006C1E16" w:rsidRPr="0039400A" w:rsidRDefault="006C1E16" w:rsidP="0039400A">
            <w:pPr>
              <w:spacing w:before="60" w:after="60"/>
              <w:rPr>
                <w:rFonts w:ascii="Arial" w:hAnsi="Arial" w:cs="Arial"/>
                <w:sz w:val="20"/>
                <w:szCs w:val="20"/>
              </w:rPr>
            </w:pPr>
            <w:r w:rsidRPr="0039400A">
              <w:rPr>
                <w:rFonts w:ascii="Arial" w:hAnsi="Arial" w:cs="Arial"/>
                <w:sz w:val="20"/>
                <w:szCs w:val="20"/>
              </w:rPr>
              <w:t>Skin biopsies</w:t>
            </w:r>
          </w:p>
        </w:tc>
        <w:tc>
          <w:tcPr>
            <w:tcW w:w="4512" w:type="dxa"/>
          </w:tcPr>
          <w:p w14:paraId="5C3CDFB8" w14:textId="77777777" w:rsidR="006C1E16" w:rsidRPr="0039400A" w:rsidRDefault="006C1E16" w:rsidP="0039400A">
            <w:pPr>
              <w:spacing w:before="60" w:after="60"/>
              <w:rPr>
                <w:rFonts w:ascii="Arial" w:hAnsi="Arial" w:cs="Arial"/>
                <w:sz w:val="20"/>
                <w:szCs w:val="20"/>
              </w:rPr>
            </w:pPr>
            <w:r w:rsidRPr="0039400A">
              <w:rPr>
                <w:rFonts w:ascii="Arial" w:hAnsi="Arial" w:cs="Arial"/>
                <w:sz w:val="20"/>
                <w:szCs w:val="20"/>
              </w:rPr>
              <w:t>Labs Tab/Anatomic Pathology</w:t>
            </w:r>
          </w:p>
        </w:tc>
      </w:tr>
      <w:tr w:rsidR="006C1E16" w:rsidRPr="0039400A" w14:paraId="5C3CDFBC" w14:textId="77777777" w:rsidTr="00780D4F">
        <w:tc>
          <w:tcPr>
            <w:tcW w:w="4608" w:type="dxa"/>
          </w:tcPr>
          <w:p w14:paraId="5C3CDFBA" w14:textId="77777777" w:rsidR="006C1E16" w:rsidRPr="0039400A" w:rsidRDefault="006C1E16" w:rsidP="0039400A">
            <w:pPr>
              <w:spacing w:before="60" w:after="60"/>
              <w:rPr>
                <w:rFonts w:ascii="Arial" w:hAnsi="Arial" w:cs="Arial"/>
                <w:sz w:val="20"/>
                <w:szCs w:val="20"/>
              </w:rPr>
            </w:pPr>
            <w:r w:rsidRPr="0039400A">
              <w:rPr>
                <w:rFonts w:ascii="Arial" w:hAnsi="Arial" w:cs="Arial"/>
                <w:sz w:val="20"/>
                <w:szCs w:val="20"/>
              </w:rPr>
              <w:t>Surgical Procedures</w:t>
            </w:r>
          </w:p>
        </w:tc>
        <w:tc>
          <w:tcPr>
            <w:tcW w:w="4512" w:type="dxa"/>
          </w:tcPr>
          <w:p w14:paraId="5C3CDFBB" w14:textId="77777777" w:rsidR="006C1E16" w:rsidRPr="0039400A" w:rsidRDefault="006C1E16" w:rsidP="0039400A">
            <w:pPr>
              <w:spacing w:before="60" w:after="60"/>
              <w:rPr>
                <w:rFonts w:ascii="Arial" w:hAnsi="Arial" w:cs="Arial"/>
                <w:sz w:val="20"/>
                <w:szCs w:val="20"/>
              </w:rPr>
            </w:pPr>
            <w:r w:rsidRPr="0039400A">
              <w:rPr>
                <w:rFonts w:ascii="Arial" w:hAnsi="Arial" w:cs="Arial"/>
                <w:sz w:val="20"/>
                <w:szCs w:val="20"/>
              </w:rPr>
              <w:t>Reports Tab/Surgery Report</w:t>
            </w:r>
          </w:p>
        </w:tc>
      </w:tr>
      <w:tr w:rsidR="006C1E16" w:rsidRPr="0039400A" w14:paraId="5C3CDFBF" w14:textId="77777777" w:rsidTr="00780D4F">
        <w:tc>
          <w:tcPr>
            <w:tcW w:w="4608" w:type="dxa"/>
          </w:tcPr>
          <w:p w14:paraId="5C3CDFBD" w14:textId="77777777" w:rsidR="006C1E16" w:rsidRPr="0039400A" w:rsidRDefault="006C1E16" w:rsidP="0039400A">
            <w:pPr>
              <w:spacing w:before="60" w:after="60"/>
              <w:rPr>
                <w:rFonts w:ascii="Arial" w:hAnsi="Arial" w:cs="Arial"/>
                <w:sz w:val="20"/>
                <w:szCs w:val="20"/>
              </w:rPr>
            </w:pPr>
            <w:r w:rsidRPr="0039400A">
              <w:rPr>
                <w:rFonts w:ascii="Arial" w:hAnsi="Arial" w:cs="Arial"/>
                <w:sz w:val="20"/>
                <w:szCs w:val="20"/>
              </w:rPr>
              <w:t>Surgical Pathology</w:t>
            </w:r>
          </w:p>
        </w:tc>
        <w:tc>
          <w:tcPr>
            <w:tcW w:w="4512" w:type="dxa"/>
          </w:tcPr>
          <w:p w14:paraId="5C3CDFBE" w14:textId="77777777" w:rsidR="006C1E16" w:rsidRPr="0039400A" w:rsidRDefault="006C1E16" w:rsidP="0039400A">
            <w:pPr>
              <w:spacing w:before="60" w:after="60"/>
              <w:rPr>
                <w:rFonts w:ascii="Arial" w:hAnsi="Arial" w:cs="Arial"/>
                <w:sz w:val="20"/>
                <w:szCs w:val="20"/>
              </w:rPr>
            </w:pPr>
            <w:r w:rsidRPr="0039400A">
              <w:rPr>
                <w:rFonts w:ascii="Arial" w:hAnsi="Arial" w:cs="Arial"/>
                <w:sz w:val="20"/>
                <w:szCs w:val="20"/>
              </w:rPr>
              <w:t>Labs Tab/Anatomic Pathology</w:t>
            </w:r>
          </w:p>
        </w:tc>
      </w:tr>
      <w:tr w:rsidR="006C1E16" w:rsidRPr="0039400A" w14:paraId="5C3CDFC2" w14:textId="77777777" w:rsidTr="00780D4F">
        <w:tc>
          <w:tcPr>
            <w:tcW w:w="4608" w:type="dxa"/>
          </w:tcPr>
          <w:p w14:paraId="5C3CDFC0" w14:textId="77777777" w:rsidR="006C1E16" w:rsidRPr="0039400A" w:rsidRDefault="006C1E16" w:rsidP="0039400A">
            <w:pPr>
              <w:spacing w:before="60" w:after="60"/>
              <w:rPr>
                <w:rFonts w:ascii="Arial" w:hAnsi="Arial" w:cs="Arial"/>
                <w:sz w:val="20"/>
                <w:szCs w:val="20"/>
              </w:rPr>
            </w:pPr>
            <w:r w:rsidRPr="0039400A">
              <w:rPr>
                <w:rFonts w:ascii="Arial" w:hAnsi="Arial" w:cs="Arial"/>
                <w:sz w:val="20"/>
                <w:szCs w:val="20"/>
              </w:rPr>
              <w:t>Prescribed medications</w:t>
            </w:r>
          </w:p>
        </w:tc>
        <w:tc>
          <w:tcPr>
            <w:tcW w:w="4512" w:type="dxa"/>
          </w:tcPr>
          <w:p w14:paraId="5C3CDFC1" w14:textId="77777777" w:rsidR="006C1E16" w:rsidRPr="0039400A" w:rsidRDefault="006C1E16" w:rsidP="0039400A">
            <w:pPr>
              <w:spacing w:before="60" w:after="60"/>
              <w:rPr>
                <w:rFonts w:ascii="Arial" w:hAnsi="Arial" w:cs="Arial"/>
                <w:sz w:val="20"/>
                <w:szCs w:val="20"/>
              </w:rPr>
            </w:pPr>
            <w:r w:rsidRPr="0039400A">
              <w:rPr>
                <w:rFonts w:ascii="Arial" w:hAnsi="Arial" w:cs="Arial"/>
                <w:sz w:val="20"/>
                <w:szCs w:val="20"/>
              </w:rPr>
              <w:t>Meds Tab</w:t>
            </w:r>
          </w:p>
        </w:tc>
      </w:tr>
    </w:tbl>
    <w:p w14:paraId="22193E9A" w14:textId="25A308FA" w:rsidR="00A15F2B" w:rsidRDefault="00A15F2B" w:rsidP="00D644D1"/>
    <w:p w14:paraId="7A9C37FB" w14:textId="77777777" w:rsidR="00A15F2B" w:rsidRDefault="00A15F2B">
      <w:pPr>
        <w:spacing w:before="0" w:after="0"/>
      </w:pPr>
      <w:r>
        <w:br w:type="page"/>
      </w:r>
    </w:p>
    <w:p w14:paraId="5C3CDFC3" w14:textId="3FE52BCE" w:rsidR="00D86AF8" w:rsidRPr="00B83B3E" w:rsidRDefault="00665170" w:rsidP="00665170">
      <w:pPr>
        <w:pStyle w:val="Caption"/>
      </w:pPr>
      <w:bookmarkStart w:id="2237" w:name="_Toc521960170"/>
      <w:r>
        <w:lastRenderedPageBreak/>
        <w:t xml:space="preserve">Table </w:t>
      </w:r>
      <w:r w:rsidR="00C72CA4">
        <w:rPr>
          <w:noProof/>
        </w:rPr>
        <w:fldChar w:fldCharType="begin"/>
      </w:r>
      <w:r w:rsidR="00C72CA4">
        <w:rPr>
          <w:noProof/>
        </w:rPr>
        <w:instrText xml:space="preserve"> STYLEREF 1 \s </w:instrText>
      </w:r>
      <w:r w:rsidR="00C72CA4">
        <w:rPr>
          <w:noProof/>
        </w:rPr>
        <w:fldChar w:fldCharType="separate"/>
      </w:r>
      <w:r w:rsidR="0081024B">
        <w:rPr>
          <w:noProof/>
        </w:rPr>
        <w:t>5</w:t>
      </w:r>
      <w:r w:rsidR="00C72CA4">
        <w:rPr>
          <w:noProof/>
        </w:rPr>
        <w:fldChar w:fldCharType="end"/>
      </w:r>
      <w:r w:rsidR="00BD1288">
        <w:noBreakHyphen/>
      </w:r>
      <w:r w:rsidR="00C72CA4">
        <w:rPr>
          <w:noProof/>
        </w:rPr>
        <w:fldChar w:fldCharType="begin"/>
      </w:r>
      <w:r w:rsidR="00C72CA4">
        <w:rPr>
          <w:noProof/>
        </w:rPr>
        <w:instrText xml:space="preserve"> SEQ Table \* ARABIC \s 1 </w:instrText>
      </w:r>
      <w:r w:rsidR="00C72CA4">
        <w:rPr>
          <w:noProof/>
        </w:rPr>
        <w:fldChar w:fldCharType="separate"/>
      </w:r>
      <w:r w:rsidR="0081024B">
        <w:rPr>
          <w:noProof/>
        </w:rPr>
        <w:t>12</w:t>
      </w:r>
      <w:r w:rsidR="00C72CA4">
        <w:rPr>
          <w:noProof/>
        </w:rPr>
        <w:fldChar w:fldCharType="end"/>
      </w:r>
      <w:r>
        <w:t xml:space="preserve">. </w:t>
      </w:r>
      <w:r w:rsidR="00BD1288">
        <w:t xml:space="preserve">Endocrine System </w:t>
      </w:r>
      <w:r w:rsidR="00AC09FB" w:rsidRPr="00235185">
        <w:t>(DC 7900)</w:t>
      </w:r>
      <w:r>
        <w:t xml:space="preserve"> Location Table.</w:t>
      </w:r>
      <w:bookmarkEnd w:id="2237"/>
    </w:p>
    <w:tbl>
      <w:tblPr>
        <w:tblStyle w:val="TableGrid"/>
        <w:tblW w:w="0" w:type="auto"/>
        <w:tblLayout w:type="fixed"/>
        <w:tblLook w:val="0020" w:firstRow="1" w:lastRow="0" w:firstColumn="0" w:lastColumn="0" w:noHBand="0" w:noVBand="0"/>
        <w:tblDescription w:val="Location table for CAPRI diagnostics."/>
      </w:tblPr>
      <w:tblGrid>
        <w:gridCol w:w="4608"/>
        <w:gridCol w:w="4512"/>
      </w:tblGrid>
      <w:tr w:rsidR="00D86AF8" w:rsidRPr="00640F15" w14:paraId="5C3CDFC6" w14:textId="77777777" w:rsidTr="00780D4F">
        <w:trPr>
          <w:tblHeader/>
        </w:trPr>
        <w:tc>
          <w:tcPr>
            <w:tcW w:w="4608" w:type="dxa"/>
            <w:shd w:val="clear" w:color="auto" w:fill="BFBFBF" w:themeFill="background1" w:themeFillShade="BF"/>
            <w:vAlign w:val="center"/>
          </w:tcPr>
          <w:p w14:paraId="5C3CDFC4" w14:textId="197325E3" w:rsidR="00D86AF8" w:rsidRPr="00640F15" w:rsidRDefault="00D86AF8" w:rsidP="00640F15">
            <w:pPr>
              <w:tabs>
                <w:tab w:val="left" w:pos="3694"/>
              </w:tabs>
              <w:spacing w:before="60" w:after="60"/>
              <w:jc w:val="center"/>
              <w:rPr>
                <w:rFonts w:ascii="Arial" w:hAnsi="Arial" w:cs="Arial"/>
                <w:b/>
                <w:sz w:val="20"/>
              </w:rPr>
            </w:pPr>
            <w:r w:rsidRPr="00640F15">
              <w:rPr>
                <w:rFonts w:ascii="Arial" w:hAnsi="Arial" w:cs="Arial"/>
                <w:b/>
                <w:sz w:val="20"/>
              </w:rPr>
              <w:t>What do I need?</w:t>
            </w:r>
          </w:p>
        </w:tc>
        <w:tc>
          <w:tcPr>
            <w:tcW w:w="4512" w:type="dxa"/>
            <w:shd w:val="clear" w:color="auto" w:fill="BFBFBF" w:themeFill="background1" w:themeFillShade="BF"/>
            <w:vAlign w:val="center"/>
          </w:tcPr>
          <w:p w14:paraId="5C3CDFC5" w14:textId="77777777" w:rsidR="00D86AF8" w:rsidRPr="00640F15" w:rsidRDefault="00D86AF8" w:rsidP="00640F15">
            <w:pPr>
              <w:spacing w:before="60" w:after="60"/>
              <w:jc w:val="center"/>
              <w:rPr>
                <w:rFonts w:ascii="Arial" w:hAnsi="Arial" w:cs="Arial"/>
                <w:b/>
                <w:sz w:val="20"/>
              </w:rPr>
            </w:pPr>
            <w:r w:rsidRPr="00640F15">
              <w:rPr>
                <w:rFonts w:ascii="Arial" w:hAnsi="Arial" w:cs="Arial"/>
                <w:b/>
                <w:sz w:val="20"/>
              </w:rPr>
              <w:t xml:space="preserve">Where to go in </w:t>
            </w:r>
            <w:r w:rsidR="006B7071" w:rsidRPr="00640F15">
              <w:rPr>
                <w:rFonts w:ascii="Arial" w:hAnsi="Arial" w:cs="Arial"/>
                <w:b/>
                <w:sz w:val="20"/>
              </w:rPr>
              <w:t>CAPRI</w:t>
            </w:r>
          </w:p>
        </w:tc>
      </w:tr>
      <w:tr w:rsidR="00D86AF8" w:rsidRPr="00640F15" w14:paraId="5C3CDFCB" w14:textId="77777777" w:rsidTr="00780D4F">
        <w:tc>
          <w:tcPr>
            <w:tcW w:w="4608" w:type="dxa"/>
          </w:tcPr>
          <w:p w14:paraId="5C3CDFC9" w14:textId="77777777" w:rsidR="00D86AF8" w:rsidRPr="00640F15" w:rsidRDefault="00D86AF8" w:rsidP="00640F15">
            <w:pPr>
              <w:spacing w:before="60" w:after="60"/>
              <w:rPr>
                <w:rFonts w:ascii="Arial" w:hAnsi="Arial" w:cs="Arial"/>
                <w:sz w:val="20"/>
              </w:rPr>
            </w:pPr>
            <w:r w:rsidRPr="00640F15">
              <w:rPr>
                <w:rFonts w:ascii="Arial" w:hAnsi="Arial" w:cs="Arial"/>
                <w:sz w:val="20"/>
              </w:rPr>
              <w:t>History and Physical Examinations</w:t>
            </w:r>
          </w:p>
        </w:tc>
        <w:tc>
          <w:tcPr>
            <w:tcW w:w="4512" w:type="dxa"/>
          </w:tcPr>
          <w:p w14:paraId="5C3CDFCA" w14:textId="77777777" w:rsidR="00D86AF8" w:rsidRPr="00640F15" w:rsidRDefault="00D86AF8" w:rsidP="00640F15">
            <w:pPr>
              <w:spacing w:before="60" w:after="60"/>
              <w:rPr>
                <w:rFonts w:ascii="Arial" w:hAnsi="Arial" w:cs="Arial"/>
                <w:sz w:val="20"/>
              </w:rPr>
            </w:pPr>
            <w:r w:rsidRPr="00640F15">
              <w:rPr>
                <w:rFonts w:ascii="Arial" w:hAnsi="Arial" w:cs="Arial"/>
                <w:sz w:val="20"/>
              </w:rPr>
              <w:t>C&amp;P Exam, Notes, Discharge Summaries</w:t>
            </w:r>
          </w:p>
        </w:tc>
      </w:tr>
      <w:tr w:rsidR="00D86AF8" w:rsidRPr="00640F15" w14:paraId="5C3CDFCE" w14:textId="77777777" w:rsidTr="00780D4F">
        <w:tc>
          <w:tcPr>
            <w:tcW w:w="4608" w:type="dxa"/>
          </w:tcPr>
          <w:p w14:paraId="5C3CDFCC" w14:textId="77777777" w:rsidR="00D86AF8" w:rsidRPr="00640F15" w:rsidRDefault="00D86AF8" w:rsidP="00640F15">
            <w:pPr>
              <w:spacing w:before="60" w:after="60"/>
              <w:rPr>
                <w:rFonts w:ascii="Arial" w:hAnsi="Arial" w:cs="Arial"/>
                <w:sz w:val="20"/>
              </w:rPr>
            </w:pPr>
            <w:r w:rsidRPr="00640F15">
              <w:rPr>
                <w:rFonts w:ascii="Arial" w:hAnsi="Arial" w:cs="Arial"/>
                <w:sz w:val="20"/>
              </w:rPr>
              <w:t>T4 (Thyroxine test)</w:t>
            </w:r>
          </w:p>
        </w:tc>
        <w:tc>
          <w:tcPr>
            <w:tcW w:w="4512" w:type="dxa"/>
          </w:tcPr>
          <w:p w14:paraId="5C3CDFCD" w14:textId="77777777" w:rsidR="00D86AF8" w:rsidRPr="00640F15" w:rsidRDefault="00D86AF8" w:rsidP="00640F15">
            <w:pPr>
              <w:spacing w:before="60" w:after="60"/>
              <w:rPr>
                <w:rFonts w:ascii="Arial" w:hAnsi="Arial" w:cs="Arial"/>
                <w:sz w:val="20"/>
              </w:rPr>
            </w:pPr>
            <w:r w:rsidRPr="00640F15">
              <w:rPr>
                <w:rFonts w:ascii="Arial" w:hAnsi="Arial" w:cs="Arial"/>
                <w:sz w:val="20"/>
              </w:rPr>
              <w:t>Labs Tab/Cumulative/Graph</w:t>
            </w:r>
          </w:p>
        </w:tc>
      </w:tr>
      <w:tr w:rsidR="00D86AF8" w:rsidRPr="00640F15" w14:paraId="5C3CDFD1" w14:textId="77777777" w:rsidTr="00780D4F">
        <w:tc>
          <w:tcPr>
            <w:tcW w:w="4608" w:type="dxa"/>
          </w:tcPr>
          <w:p w14:paraId="5C3CDFCF" w14:textId="77777777" w:rsidR="00D86AF8" w:rsidRPr="00640F15" w:rsidRDefault="00D86AF8" w:rsidP="00640F15">
            <w:pPr>
              <w:spacing w:before="60" w:after="60"/>
              <w:rPr>
                <w:rFonts w:ascii="Arial" w:hAnsi="Arial" w:cs="Arial"/>
                <w:sz w:val="20"/>
              </w:rPr>
            </w:pPr>
            <w:r w:rsidRPr="00640F15">
              <w:rPr>
                <w:rFonts w:ascii="Arial" w:hAnsi="Arial" w:cs="Arial"/>
                <w:sz w:val="20"/>
              </w:rPr>
              <w:t>T3 (Triiodothyronine or T3 Radioimmunoassay test)</w:t>
            </w:r>
          </w:p>
        </w:tc>
        <w:tc>
          <w:tcPr>
            <w:tcW w:w="4512" w:type="dxa"/>
          </w:tcPr>
          <w:p w14:paraId="5C3CDFD0" w14:textId="77777777" w:rsidR="00D86AF8" w:rsidRPr="00640F15" w:rsidRDefault="00D86AF8" w:rsidP="00640F15">
            <w:pPr>
              <w:spacing w:before="60" w:after="60"/>
              <w:rPr>
                <w:rFonts w:ascii="Arial" w:hAnsi="Arial" w:cs="Arial"/>
                <w:sz w:val="20"/>
              </w:rPr>
            </w:pPr>
            <w:r w:rsidRPr="00640F15">
              <w:rPr>
                <w:rFonts w:ascii="Arial" w:hAnsi="Arial" w:cs="Arial"/>
                <w:sz w:val="20"/>
              </w:rPr>
              <w:t>Labs Tab/Cumulative/Graph</w:t>
            </w:r>
          </w:p>
        </w:tc>
      </w:tr>
      <w:tr w:rsidR="00D86AF8" w:rsidRPr="00640F15" w14:paraId="5C3CDFD4" w14:textId="77777777" w:rsidTr="00780D4F">
        <w:tc>
          <w:tcPr>
            <w:tcW w:w="4608" w:type="dxa"/>
          </w:tcPr>
          <w:p w14:paraId="5C3CDFD2" w14:textId="77777777" w:rsidR="00D86AF8" w:rsidRPr="00640F15" w:rsidRDefault="00D86AF8" w:rsidP="00640F15">
            <w:pPr>
              <w:spacing w:before="60" w:after="60"/>
              <w:rPr>
                <w:rFonts w:ascii="Arial" w:hAnsi="Arial" w:cs="Arial"/>
                <w:sz w:val="20"/>
              </w:rPr>
            </w:pPr>
            <w:r w:rsidRPr="00640F15">
              <w:rPr>
                <w:rFonts w:ascii="Arial" w:hAnsi="Arial" w:cs="Arial"/>
                <w:sz w:val="20"/>
              </w:rPr>
              <w:t>TSH (Thyrotropin or Thyroid Stimulating Hormone test)</w:t>
            </w:r>
          </w:p>
        </w:tc>
        <w:tc>
          <w:tcPr>
            <w:tcW w:w="4512" w:type="dxa"/>
          </w:tcPr>
          <w:p w14:paraId="5C3CDFD3" w14:textId="77777777" w:rsidR="00D86AF8" w:rsidRPr="00640F15" w:rsidRDefault="00D86AF8" w:rsidP="00640F15">
            <w:pPr>
              <w:spacing w:before="60" w:after="60"/>
              <w:rPr>
                <w:rFonts w:ascii="Arial" w:hAnsi="Arial" w:cs="Arial"/>
                <w:sz w:val="20"/>
              </w:rPr>
            </w:pPr>
            <w:r w:rsidRPr="00640F15">
              <w:rPr>
                <w:rFonts w:ascii="Arial" w:hAnsi="Arial" w:cs="Arial"/>
                <w:sz w:val="20"/>
              </w:rPr>
              <w:t>Labs Tab/Cumulative/Graph</w:t>
            </w:r>
          </w:p>
        </w:tc>
      </w:tr>
      <w:tr w:rsidR="00D86AF8" w:rsidRPr="00640F15" w14:paraId="5C3CDFD7" w14:textId="77777777" w:rsidTr="00780D4F">
        <w:tc>
          <w:tcPr>
            <w:tcW w:w="4608" w:type="dxa"/>
          </w:tcPr>
          <w:p w14:paraId="5C3CDFD5" w14:textId="77777777" w:rsidR="00D86AF8" w:rsidRPr="00640F15" w:rsidRDefault="00D86AF8" w:rsidP="00640F15">
            <w:pPr>
              <w:spacing w:before="60" w:after="60"/>
              <w:rPr>
                <w:rFonts w:ascii="Arial" w:hAnsi="Arial" w:cs="Arial"/>
                <w:sz w:val="20"/>
              </w:rPr>
            </w:pPr>
            <w:r w:rsidRPr="00640F15">
              <w:rPr>
                <w:rFonts w:ascii="Arial" w:hAnsi="Arial" w:cs="Arial"/>
                <w:sz w:val="20"/>
              </w:rPr>
              <w:t>Renal function tests</w:t>
            </w:r>
          </w:p>
        </w:tc>
        <w:tc>
          <w:tcPr>
            <w:tcW w:w="4512" w:type="dxa"/>
          </w:tcPr>
          <w:p w14:paraId="5C3CDFD6" w14:textId="77777777" w:rsidR="00D86AF8" w:rsidRPr="00640F15" w:rsidRDefault="00D86AF8" w:rsidP="00640F15">
            <w:pPr>
              <w:spacing w:before="60" w:after="60"/>
              <w:rPr>
                <w:rFonts w:ascii="Arial" w:hAnsi="Arial" w:cs="Arial"/>
                <w:sz w:val="20"/>
              </w:rPr>
            </w:pPr>
            <w:r w:rsidRPr="00640F15">
              <w:rPr>
                <w:rFonts w:ascii="Arial" w:hAnsi="Arial" w:cs="Arial"/>
                <w:sz w:val="20"/>
              </w:rPr>
              <w:t>Labs Tab/Cumulative/Graph</w:t>
            </w:r>
          </w:p>
        </w:tc>
      </w:tr>
      <w:tr w:rsidR="00D86AF8" w:rsidRPr="00640F15" w14:paraId="5C3CDFDA" w14:textId="77777777" w:rsidTr="00780D4F">
        <w:tc>
          <w:tcPr>
            <w:tcW w:w="4608" w:type="dxa"/>
          </w:tcPr>
          <w:p w14:paraId="5C3CDFD8" w14:textId="77777777" w:rsidR="00D86AF8" w:rsidRPr="00640F15" w:rsidRDefault="00D86AF8" w:rsidP="00640F15">
            <w:pPr>
              <w:spacing w:before="60" w:after="60"/>
              <w:rPr>
                <w:rFonts w:ascii="Arial" w:hAnsi="Arial" w:cs="Arial"/>
                <w:sz w:val="20"/>
              </w:rPr>
            </w:pPr>
            <w:r w:rsidRPr="00640F15">
              <w:rPr>
                <w:rFonts w:ascii="Arial" w:hAnsi="Arial" w:cs="Arial"/>
                <w:sz w:val="20"/>
              </w:rPr>
              <w:t>Blood sugar</w:t>
            </w:r>
          </w:p>
        </w:tc>
        <w:tc>
          <w:tcPr>
            <w:tcW w:w="4512" w:type="dxa"/>
          </w:tcPr>
          <w:p w14:paraId="5C3CDFD9" w14:textId="77777777" w:rsidR="00D86AF8" w:rsidRPr="00640F15" w:rsidRDefault="00D86AF8" w:rsidP="00640F15">
            <w:pPr>
              <w:spacing w:before="60" w:after="60"/>
              <w:rPr>
                <w:rFonts w:ascii="Arial" w:hAnsi="Arial" w:cs="Arial"/>
                <w:sz w:val="20"/>
              </w:rPr>
            </w:pPr>
            <w:r w:rsidRPr="00640F15">
              <w:rPr>
                <w:rFonts w:ascii="Arial" w:hAnsi="Arial" w:cs="Arial"/>
                <w:sz w:val="20"/>
              </w:rPr>
              <w:t>Labs Tab/Cumulative/Graph</w:t>
            </w:r>
          </w:p>
        </w:tc>
      </w:tr>
      <w:tr w:rsidR="00D86AF8" w:rsidRPr="00640F15" w14:paraId="5C3CDFDD" w14:textId="77777777" w:rsidTr="00780D4F">
        <w:tc>
          <w:tcPr>
            <w:tcW w:w="4608" w:type="dxa"/>
          </w:tcPr>
          <w:p w14:paraId="5C3CDFDB" w14:textId="77777777" w:rsidR="00D86AF8" w:rsidRPr="00640F15" w:rsidRDefault="00D86AF8" w:rsidP="00640F15">
            <w:pPr>
              <w:spacing w:before="60" w:after="60"/>
              <w:rPr>
                <w:rFonts w:ascii="Arial" w:hAnsi="Arial" w:cs="Arial"/>
                <w:sz w:val="20"/>
              </w:rPr>
            </w:pPr>
            <w:r w:rsidRPr="00640F15">
              <w:rPr>
                <w:rFonts w:ascii="Arial" w:hAnsi="Arial" w:cs="Arial"/>
                <w:sz w:val="20"/>
              </w:rPr>
              <w:t>Urinalysis (macro and micro)</w:t>
            </w:r>
          </w:p>
        </w:tc>
        <w:tc>
          <w:tcPr>
            <w:tcW w:w="4512" w:type="dxa"/>
          </w:tcPr>
          <w:p w14:paraId="5C3CDFDC" w14:textId="77777777" w:rsidR="00D86AF8" w:rsidRPr="00640F15" w:rsidRDefault="00D86AF8" w:rsidP="00640F15">
            <w:pPr>
              <w:spacing w:before="60" w:after="60"/>
              <w:rPr>
                <w:rFonts w:ascii="Arial" w:hAnsi="Arial" w:cs="Arial"/>
                <w:sz w:val="20"/>
              </w:rPr>
            </w:pPr>
            <w:r w:rsidRPr="00640F15">
              <w:rPr>
                <w:rFonts w:ascii="Arial" w:hAnsi="Arial" w:cs="Arial"/>
                <w:sz w:val="20"/>
              </w:rPr>
              <w:t>Labs Tab/Cumulative/Graph/Microbiology</w:t>
            </w:r>
          </w:p>
        </w:tc>
      </w:tr>
      <w:tr w:rsidR="00D86AF8" w:rsidRPr="00640F15" w14:paraId="5C3CDFE0" w14:textId="77777777" w:rsidTr="00780D4F">
        <w:tc>
          <w:tcPr>
            <w:tcW w:w="4608" w:type="dxa"/>
          </w:tcPr>
          <w:p w14:paraId="5C3CDFDE" w14:textId="77777777" w:rsidR="00D86AF8" w:rsidRPr="00640F15" w:rsidRDefault="00D86AF8" w:rsidP="00640F15">
            <w:pPr>
              <w:spacing w:before="60" w:after="60"/>
              <w:rPr>
                <w:rFonts w:ascii="Arial" w:hAnsi="Arial" w:cs="Arial"/>
                <w:sz w:val="20"/>
              </w:rPr>
            </w:pPr>
            <w:r w:rsidRPr="00640F15">
              <w:rPr>
                <w:rFonts w:ascii="Arial" w:hAnsi="Arial" w:cs="Arial"/>
                <w:sz w:val="20"/>
              </w:rPr>
              <w:t>Dietary Restrictions</w:t>
            </w:r>
          </w:p>
        </w:tc>
        <w:tc>
          <w:tcPr>
            <w:tcW w:w="4512" w:type="dxa"/>
          </w:tcPr>
          <w:p w14:paraId="5C3CDFDF" w14:textId="77777777" w:rsidR="00D86AF8" w:rsidRPr="00640F15" w:rsidRDefault="00D86AF8" w:rsidP="00640F15">
            <w:pPr>
              <w:spacing w:before="60" w:after="60"/>
              <w:rPr>
                <w:rFonts w:ascii="Arial" w:hAnsi="Arial" w:cs="Arial"/>
                <w:sz w:val="20"/>
              </w:rPr>
            </w:pPr>
            <w:r w:rsidRPr="00640F15">
              <w:rPr>
                <w:rFonts w:ascii="Arial" w:hAnsi="Arial" w:cs="Arial"/>
                <w:sz w:val="20"/>
              </w:rPr>
              <w:t>Nutritional Assessment, Diet Tab (inpatient)</w:t>
            </w:r>
          </w:p>
        </w:tc>
      </w:tr>
      <w:tr w:rsidR="00D86AF8" w:rsidRPr="00640F15" w14:paraId="5C3CDFE3" w14:textId="77777777" w:rsidTr="00780D4F">
        <w:tc>
          <w:tcPr>
            <w:tcW w:w="4608" w:type="dxa"/>
          </w:tcPr>
          <w:p w14:paraId="5C3CDFE1" w14:textId="77777777" w:rsidR="00D86AF8" w:rsidRPr="00640F15" w:rsidRDefault="00D86AF8" w:rsidP="00640F15">
            <w:pPr>
              <w:spacing w:before="60" w:after="60"/>
              <w:rPr>
                <w:rFonts w:ascii="Arial" w:hAnsi="Arial" w:cs="Arial"/>
                <w:sz w:val="20"/>
              </w:rPr>
            </w:pPr>
            <w:r w:rsidRPr="00640F15">
              <w:rPr>
                <w:rFonts w:ascii="Arial" w:hAnsi="Arial" w:cs="Arial"/>
                <w:sz w:val="20"/>
              </w:rPr>
              <w:t>Glucose Tolerance test</w:t>
            </w:r>
          </w:p>
        </w:tc>
        <w:tc>
          <w:tcPr>
            <w:tcW w:w="4512" w:type="dxa"/>
          </w:tcPr>
          <w:p w14:paraId="5C3CDFE2" w14:textId="77777777" w:rsidR="00D86AF8" w:rsidRPr="00640F15" w:rsidRDefault="00D86AF8" w:rsidP="00640F15">
            <w:pPr>
              <w:spacing w:before="60" w:after="60"/>
              <w:rPr>
                <w:rFonts w:ascii="Arial" w:hAnsi="Arial" w:cs="Arial"/>
                <w:sz w:val="20"/>
              </w:rPr>
            </w:pPr>
            <w:r w:rsidRPr="00640F15">
              <w:rPr>
                <w:rFonts w:ascii="Arial" w:hAnsi="Arial" w:cs="Arial"/>
                <w:sz w:val="20"/>
              </w:rPr>
              <w:t>Labs Tab/Cumulative/Graph</w:t>
            </w:r>
          </w:p>
        </w:tc>
      </w:tr>
      <w:tr w:rsidR="00D86AF8" w:rsidRPr="00640F15" w14:paraId="5C3CDFE6" w14:textId="77777777" w:rsidTr="00780D4F">
        <w:tc>
          <w:tcPr>
            <w:tcW w:w="4608" w:type="dxa"/>
          </w:tcPr>
          <w:p w14:paraId="5C3CDFE4" w14:textId="77777777" w:rsidR="00D86AF8" w:rsidRPr="00640F15" w:rsidRDefault="00D86AF8" w:rsidP="00640F15">
            <w:pPr>
              <w:spacing w:before="60" w:after="60"/>
              <w:rPr>
                <w:rFonts w:ascii="Arial" w:hAnsi="Arial" w:cs="Arial"/>
                <w:sz w:val="20"/>
              </w:rPr>
            </w:pPr>
            <w:r w:rsidRPr="00640F15">
              <w:rPr>
                <w:rFonts w:ascii="Arial" w:hAnsi="Arial" w:cs="Arial"/>
                <w:sz w:val="20"/>
              </w:rPr>
              <w:t>Surgical Procedures</w:t>
            </w:r>
          </w:p>
        </w:tc>
        <w:tc>
          <w:tcPr>
            <w:tcW w:w="4512" w:type="dxa"/>
          </w:tcPr>
          <w:p w14:paraId="5C3CDFE5" w14:textId="77777777" w:rsidR="00D86AF8" w:rsidRPr="00640F15" w:rsidRDefault="00D86AF8" w:rsidP="00640F15">
            <w:pPr>
              <w:spacing w:before="60" w:after="60"/>
              <w:rPr>
                <w:rFonts w:ascii="Arial" w:hAnsi="Arial" w:cs="Arial"/>
                <w:sz w:val="20"/>
              </w:rPr>
            </w:pPr>
            <w:r w:rsidRPr="00640F15">
              <w:rPr>
                <w:rFonts w:ascii="Arial" w:hAnsi="Arial" w:cs="Arial"/>
                <w:sz w:val="20"/>
              </w:rPr>
              <w:t>Reports Tab/Surgery Report</w:t>
            </w:r>
          </w:p>
        </w:tc>
      </w:tr>
      <w:tr w:rsidR="00D86AF8" w:rsidRPr="00640F15" w14:paraId="5C3CDFE9" w14:textId="77777777" w:rsidTr="00780D4F">
        <w:tc>
          <w:tcPr>
            <w:tcW w:w="4608" w:type="dxa"/>
          </w:tcPr>
          <w:p w14:paraId="5C3CDFE7" w14:textId="77777777" w:rsidR="00D86AF8" w:rsidRPr="00640F15" w:rsidRDefault="00D86AF8" w:rsidP="00640F15">
            <w:pPr>
              <w:spacing w:before="60" w:after="60"/>
              <w:rPr>
                <w:rFonts w:ascii="Arial" w:hAnsi="Arial" w:cs="Arial"/>
                <w:sz w:val="20"/>
              </w:rPr>
            </w:pPr>
            <w:r w:rsidRPr="00640F15">
              <w:rPr>
                <w:rFonts w:ascii="Arial" w:hAnsi="Arial" w:cs="Arial"/>
                <w:sz w:val="20"/>
              </w:rPr>
              <w:t>Surgical Pathology</w:t>
            </w:r>
          </w:p>
        </w:tc>
        <w:tc>
          <w:tcPr>
            <w:tcW w:w="4512" w:type="dxa"/>
          </w:tcPr>
          <w:p w14:paraId="5C3CDFE8" w14:textId="77777777" w:rsidR="00D86AF8" w:rsidRPr="00640F15" w:rsidRDefault="00D86AF8" w:rsidP="00640F15">
            <w:pPr>
              <w:spacing w:before="60" w:after="60"/>
              <w:rPr>
                <w:rFonts w:ascii="Arial" w:hAnsi="Arial" w:cs="Arial"/>
                <w:sz w:val="20"/>
              </w:rPr>
            </w:pPr>
            <w:r w:rsidRPr="00640F15">
              <w:rPr>
                <w:rFonts w:ascii="Arial" w:hAnsi="Arial" w:cs="Arial"/>
                <w:sz w:val="20"/>
              </w:rPr>
              <w:t>Labs Tab/Anatomic Pathology</w:t>
            </w:r>
          </w:p>
        </w:tc>
      </w:tr>
      <w:tr w:rsidR="00D86AF8" w:rsidRPr="00640F15" w14:paraId="5C3CDFEC" w14:textId="77777777" w:rsidTr="00780D4F">
        <w:tc>
          <w:tcPr>
            <w:tcW w:w="4608" w:type="dxa"/>
          </w:tcPr>
          <w:p w14:paraId="5C3CDFEA" w14:textId="77777777" w:rsidR="00D86AF8" w:rsidRPr="00640F15" w:rsidRDefault="00D86AF8" w:rsidP="00640F15">
            <w:pPr>
              <w:spacing w:before="60" w:after="60"/>
              <w:rPr>
                <w:rFonts w:ascii="Arial" w:hAnsi="Arial" w:cs="Arial"/>
                <w:sz w:val="20"/>
              </w:rPr>
            </w:pPr>
            <w:r w:rsidRPr="00640F15">
              <w:rPr>
                <w:rFonts w:ascii="Arial" w:hAnsi="Arial" w:cs="Arial"/>
                <w:sz w:val="20"/>
              </w:rPr>
              <w:t>Prescribed medications</w:t>
            </w:r>
          </w:p>
        </w:tc>
        <w:tc>
          <w:tcPr>
            <w:tcW w:w="4512" w:type="dxa"/>
          </w:tcPr>
          <w:p w14:paraId="5C3CDFEB" w14:textId="77777777" w:rsidR="00D86AF8" w:rsidRPr="00640F15" w:rsidRDefault="00D86AF8" w:rsidP="00640F15">
            <w:pPr>
              <w:spacing w:before="60" w:after="60"/>
              <w:rPr>
                <w:rFonts w:ascii="Arial" w:hAnsi="Arial" w:cs="Arial"/>
                <w:sz w:val="20"/>
              </w:rPr>
            </w:pPr>
            <w:r w:rsidRPr="00640F15">
              <w:rPr>
                <w:rFonts w:ascii="Arial" w:hAnsi="Arial" w:cs="Arial"/>
                <w:sz w:val="20"/>
              </w:rPr>
              <w:t>Meds Tab</w:t>
            </w:r>
          </w:p>
        </w:tc>
      </w:tr>
    </w:tbl>
    <w:p w14:paraId="081B53A2" w14:textId="2AC8CDEA" w:rsidR="00C4797E" w:rsidRDefault="00C4797E" w:rsidP="00C4797E">
      <w:pPr>
        <w:pStyle w:val="Caption"/>
        <w:ind w:left="1123" w:hanging="1123"/>
      </w:pPr>
      <w:bookmarkStart w:id="2238" w:name="_Toc521960171"/>
      <w:r>
        <w:t xml:space="preserve">Table </w:t>
      </w:r>
      <w:r w:rsidR="00C72CA4">
        <w:rPr>
          <w:noProof/>
        </w:rPr>
        <w:fldChar w:fldCharType="begin"/>
      </w:r>
      <w:r w:rsidR="00C72CA4">
        <w:rPr>
          <w:noProof/>
        </w:rPr>
        <w:instrText xml:space="preserve"> STYLEREF 1 \s </w:instrText>
      </w:r>
      <w:r w:rsidR="00C72CA4">
        <w:rPr>
          <w:noProof/>
        </w:rPr>
        <w:fldChar w:fldCharType="separate"/>
      </w:r>
      <w:r w:rsidR="0081024B">
        <w:rPr>
          <w:noProof/>
        </w:rPr>
        <w:t>5</w:t>
      </w:r>
      <w:r w:rsidR="00C72CA4">
        <w:rPr>
          <w:noProof/>
        </w:rPr>
        <w:fldChar w:fldCharType="end"/>
      </w:r>
      <w:r w:rsidR="00BD1288">
        <w:noBreakHyphen/>
      </w:r>
      <w:r w:rsidR="00C72CA4">
        <w:rPr>
          <w:noProof/>
        </w:rPr>
        <w:fldChar w:fldCharType="begin"/>
      </w:r>
      <w:r w:rsidR="00C72CA4">
        <w:rPr>
          <w:noProof/>
        </w:rPr>
        <w:instrText xml:space="preserve"> SEQ Table \* ARABIC \s 1 </w:instrText>
      </w:r>
      <w:r w:rsidR="00C72CA4">
        <w:rPr>
          <w:noProof/>
        </w:rPr>
        <w:fldChar w:fldCharType="separate"/>
      </w:r>
      <w:r w:rsidR="0081024B">
        <w:rPr>
          <w:noProof/>
        </w:rPr>
        <w:t>13</w:t>
      </w:r>
      <w:r w:rsidR="00C72CA4">
        <w:rPr>
          <w:noProof/>
        </w:rPr>
        <w:fldChar w:fldCharType="end"/>
      </w:r>
      <w:r>
        <w:t xml:space="preserve">. </w:t>
      </w:r>
      <w:r w:rsidR="00BD1288">
        <w:t xml:space="preserve">Neurological Conditions and Convulsive Disorders </w:t>
      </w:r>
      <w:r w:rsidRPr="00235185">
        <w:t>(DC 8000-8900)</w:t>
      </w:r>
      <w:r>
        <w:t xml:space="preserve"> Location Table.</w:t>
      </w:r>
      <w:bookmarkEnd w:id="2238"/>
    </w:p>
    <w:tbl>
      <w:tblPr>
        <w:tblStyle w:val="TableGrid"/>
        <w:tblW w:w="0" w:type="auto"/>
        <w:tblLayout w:type="fixed"/>
        <w:tblLook w:val="0020" w:firstRow="1" w:lastRow="0" w:firstColumn="0" w:lastColumn="0" w:noHBand="0" w:noVBand="0"/>
        <w:tblDescription w:val="Location table for CAPRI diagnostics."/>
      </w:tblPr>
      <w:tblGrid>
        <w:gridCol w:w="4608"/>
        <w:gridCol w:w="4512"/>
      </w:tblGrid>
      <w:tr w:rsidR="00C4797E" w:rsidRPr="00C4797E" w14:paraId="5C3CDFEE" w14:textId="77777777" w:rsidTr="00780D4F">
        <w:trPr>
          <w:tblHeader/>
        </w:trPr>
        <w:tc>
          <w:tcPr>
            <w:tcW w:w="4608" w:type="dxa"/>
            <w:shd w:val="clear" w:color="auto" w:fill="BFBFBF" w:themeFill="background1" w:themeFillShade="BF"/>
            <w:vAlign w:val="center"/>
          </w:tcPr>
          <w:p w14:paraId="59C04D9D" w14:textId="3D4B183C" w:rsidR="00C4797E" w:rsidRPr="008950BE" w:rsidRDefault="00C4797E" w:rsidP="008950BE">
            <w:pPr>
              <w:spacing w:before="60" w:after="60"/>
              <w:jc w:val="center"/>
              <w:rPr>
                <w:rFonts w:ascii="Arial" w:hAnsi="Arial" w:cs="Arial"/>
                <w:b/>
                <w:sz w:val="20"/>
                <w:szCs w:val="20"/>
              </w:rPr>
            </w:pPr>
            <w:r w:rsidRPr="008950BE">
              <w:rPr>
                <w:rFonts w:ascii="Arial" w:hAnsi="Arial" w:cs="Arial"/>
                <w:b/>
                <w:sz w:val="20"/>
                <w:szCs w:val="20"/>
              </w:rPr>
              <w:t>What do I need?</w:t>
            </w:r>
          </w:p>
        </w:tc>
        <w:tc>
          <w:tcPr>
            <w:tcW w:w="4512" w:type="dxa"/>
            <w:shd w:val="clear" w:color="auto" w:fill="BFBFBF" w:themeFill="background1" w:themeFillShade="BF"/>
            <w:vAlign w:val="center"/>
          </w:tcPr>
          <w:p w14:paraId="5C3CDFED" w14:textId="7E15E09D" w:rsidR="00C4797E" w:rsidRPr="008950BE" w:rsidRDefault="00C4797E" w:rsidP="008950BE">
            <w:pPr>
              <w:spacing w:before="60" w:after="60"/>
              <w:jc w:val="center"/>
              <w:rPr>
                <w:rFonts w:ascii="Arial" w:hAnsi="Arial" w:cs="Arial"/>
                <w:b/>
                <w:sz w:val="20"/>
                <w:szCs w:val="20"/>
              </w:rPr>
            </w:pPr>
            <w:r w:rsidRPr="008950BE">
              <w:rPr>
                <w:rFonts w:ascii="Arial" w:hAnsi="Arial" w:cs="Arial"/>
                <w:b/>
                <w:sz w:val="20"/>
                <w:szCs w:val="20"/>
              </w:rPr>
              <w:t>Where to go in CAPRI</w:t>
            </w:r>
          </w:p>
        </w:tc>
      </w:tr>
      <w:tr w:rsidR="00D86AF8" w:rsidRPr="00C4797E" w14:paraId="5C3CDFF1" w14:textId="77777777" w:rsidTr="00780D4F">
        <w:tc>
          <w:tcPr>
            <w:tcW w:w="4608" w:type="dxa"/>
          </w:tcPr>
          <w:p w14:paraId="5C3CDFEF"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History and Physical Examinations</w:t>
            </w:r>
          </w:p>
        </w:tc>
        <w:tc>
          <w:tcPr>
            <w:tcW w:w="4512" w:type="dxa"/>
          </w:tcPr>
          <w:p w14:paraId="5C3CDFF0"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C&amp;P Exam, Notes, Discharge Summaries</w:t>
            </w:r>
          </w:p>
        </w:tc>
      </w:tr>
      <w:tr w:rsidR="00D86AF8" w:rsidRPr="00C4797E" w14:paraId="5C3CDFF4" w14:textId="77777777" w:rsidTr="00780D4F">
        <w:tc>
          <w:tcPr>
            <w:tcW w:w="4608" w:type="dxa"/>
          </w:tcPr>
          <w:p w14:paraId="5C3CDFF2" w14:textId="77777777" w:rsidR="00D86AF8" w:rsidRPr="00C4797E" w:rsidRDefault="00D86AF8" w:rsidP="00C4797E">
            <w:pPr>
              <w:spacing w:before="60" w:after="60"/>
              <w:rPr>
                <w:rFonts w:ascii="Arial" w:hAnsi="Arial" w:cs="Arial"/>
                <w:sz w:val="20"/>
                <w:szCs w:val="20"/>
              </w:rPr>
            </w:pPr>
            <w:proofErr w:type="spellStart"/>
            <w:r w:rsidRPr="00C4797E">
              <w:rPr>
                <w:rFonts w:ascii="Arial" w:hAnsi="Arial" w:cs="Arial"/>
                <w:sz w:val="20"/>
                <w:szCs w:val="20"/>
              </w:rPr>
              <w:t>Electromyographies</w:t>
            </w:r>
            <w:proofErr w:type="spellEnd"/>
            <w:r w:rsidRPr="00C4797E">
              <w:rPr>
                <w:rFonts w:ascii="Arial" w:hAnsi="Arial" w:cs="Arial"/>
                <w:sz w:val="20"/>
                <w:szCs w:val="20"/>
              </w:rPr>
              <w:t xml:space="preserve">, </w:t>
            </w:r>
            <w:proofErr w:type="spellStart"/>
            <w:r w:rsidRPr="00C4797E">
              <w:rPr>
                <w:rFonts w:ascii="Arial" w:hAnsi="Arial" w:cs="Arial"/>
                <w:sz w:val="20"/>
                <w:szCs w:val="20"/>
              </w:rPr>
              <w:t>Myograms</w:t>
            </w:r>
            <w:proofErr w:type="spellEnd"/>
            <w:r w:rsidRPr="00C4797E">
              <w:rPr>
                <w:rFonts w:ascii="Arial" w:hAnsi="Arial" w:cs="Arial"/>
                <w:sz w:val="20"/>
                <w:szCs w:val="20"/>
              </w:rPr>
              <w:t xml:space="preserve"> (EMG)</w:t>
            </w:r>
          </w:p>
        </w:tc>
        <w:tc>
          <w:tcPr>
            <w:tcW w:w="4512" w:type="dxa"/>
          </w:tcPr>
          <w:p w14:paraId="5C3CDFF3"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Procedures, Consults, Notes (interpretation)</w:t>
            </w:r>
          </w:p>
        </w:tc>
      </w:tr>
      <w:tr w:rsidR="00D86AF8" w:rsidRPr="00C4797E" w14:paraId="5C3CDFF7" w14:textId="77777777" w:rsidTr="00780D4F">
        <w:tc>
          <w:tcPr>
            <w:tcW w:w="4608" w:type="dxa"/>
          </w:tcPr>
          <w:p w14:paraId="5C3CDFF5"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Nerve Conduction Velocity (NCV)</w:t>
            </w:r>
          </w:p>
        </w:tc>
        <w:tc>
          <w:tcPr>
            <w:tcW w:w="4512" w:type="dxa"/>
          </w:tcPr>
          <w:p w14:paraId="5C3CDFF6"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Procedures, Consults, Notes (interpretation)</w:t>
            </w:r>
          </w:p>
        </w:tc>
      </w:tr>
      <w:tr w:rsidR="00D86AF8" w:rsidRPr="00C4797E" w14:paraId="5C3CDFFA" w14:textId="77777777" w:rsidTr="00780D4F">
        <w:tc>
          <w:tcPr>
            <w:tcW w:w="4608" w:type="dxa"/>
          </w:tcPr>
          <w:p w14:paraId="5C3CDFF8"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Electroencephalograms, Brain wave tests</w:t>
            </w:r>
          </w:p>
        </w:tc>
        <w:tc>
          <w:tcPr>
            <w:tcW w:w="4512" w:type="dxa"/>
          </w:tcPr>
          <w:p w14:paraId="5C3CDFF9"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Procedures, Consults, Notes (interpretation)</w:t>
            </w:r>
          </w:p>
        </w:tc>
      </w:tr>
      <w:tr w:rsidR="00D86AF8" w:rsidRPr="00C4797E" w14:paraId="5C3CDFFD" w14:textId="77777777" w:rsidTr="00780D4F">
        <w:tc>
          <w:tcPr>
            <w:tcW w:w="4608" w:type="dxa"/>
          </w:tcPr>
          <w:p w14:paraId="5C3CDFFB"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Magnetic Resonance Imaging (MRI)</w:t>
            </w:r>
          </w:p>
        </w:tc>
        <w:tc>
          <w:tcPr>
            <w:tcW w:w="4512" w:type="dxa"/>
          </w:tcPr>
          <w:p w14:paraId="5C3CDFFC"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Imaging Tab</w:t>
            </w:r>
          </w:p>
        </w:tc>
      </w:tr>
      <w:tr w:rsidR="00D86AF8" w:rsidRPr="00C4797E" w14:paraId="5C3CE000" w14:textId="77777777" w:rsidTr="00780D4F">
        <w:tc>
          <w:tcPr>
            <w:tcW w:w="4608" w:type="dxa"/>
          </w:tcPr>
          <w:p w14:paraId="5C3CDFFE"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X-rays</w:t>
            </w:r>
          </w:p>
        </w:tc>
        <w:tc>
          <w:tcPr>
            <w:tcW w:w="4512" w:type="dxa"/>
          </w:tcPr>
          <w:p w14:paraId="5C3CDFFF"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Imaging Tab</w:t>
            </w:r>
          </w:p>
        </w:tc>
      </w:tr>
      <w:tr w:rsidR="00D86AF8" w:rsidRPr="00C4797E" w14:paraId="5C3CE003" w14:textId="77777777" w:rsidTr="00780D4F">
        <w:tc>
          <w:tcPr>
            <w:tcW w:w="4608" w:type="dxa"/>
          </w:tcPr>
          <w:p w14:paraId="5C3CE001"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Prescribed medications</w:t>
            </w:r>
          </w:p>
        </w:tc>
        <w:tc>
          <w:tcPr>
            <w:tcW w:w="4512" w:type="dxa"/>
          </w:tcPr>
          <w:p w14:paraId="5C3CE002" w14:textId="77777777" w:rsidR="00D86AF8" w:rsidRPr="00C4797E" w:rsidRDefault="00D86AF8" w:rsidP="00C4797E">
            <w:pPr>
              <w:spacing w:before="60" w:after="60"/>
              <w:rPr>
                <w:rFonts w:ascii="Arial" w:hAnsi="Arial" w:cs="Arial"/>
                <w:sz w:val="20"/>
                <w:szCs w:val="20"/>
              </w:rPr>
            </w:pPr>
            <w:r w:rsidRPr="00C4797E">
              <w:rPr>
                <w:rFonts w:ascii="Arial" w:hAnsi="Arial" w:cs="Arial"/>
                <w:sz w:val="20"/>
                <w:szCs w:val="20"/>
              </w:rPr>
              <w:t>Meds Tab</w:t>
            </w:r>
          </w:p>
        </w:tc>
      </w:tr>
    </w:tbl>
    <w:p w14:paraId="5C3CE004" w14:textId="77777777" w:rsidR="00D86AF8" w:rsidRPr="00B83B3E" w:rsidRDefault="00D86AF8" w:rsidP="00D644D1"/>
    <w:p w14:paraId="5C3CE005" w14:textId="7D9347CA" w:rsidR="00D86AF8" w:rsidRPr="00B83B3E" w:rsidRDefault="0026270F" w:rsidP="0026270F">
      <w:pPr>
        <w:pStyle w:val="Caption"/>
      </w:pPr>
      <w:bookmarkStart w:id="2239" w:name="_Toc521960172"/>
      <w:r>
        <w:t xml:space="preserve">Table </w:t>
      </w:r>
      <w:r w:rsidR="00C72CA4">
        <w:rPr>
          <w:noProof/>
        </w:rPr>
        <w:fldChar w:fldCharType="begin"/>
      </w:r>
      <w:r w:rsidR="00C72CA4">
        <w:rPr>
          <w:noProof/>
        </w:rPr>
        <w:instrText xml:space="preserve"> STYLEREF 1 \s </w:instrText>
      </w:r>
      <w:r w:rsidR="00C72CA4">
        <w:rPr>
          <w:noProof/>
        </w:rPr>
        <w:fldChar w:fldCharType="separate"/>
      </w:r>
      <w:r w:rsidR="0081024B">
        <w:rPr>
          <w:noProof/>
        </w:rPr>
        <w:t>5</w:t>
      </w:r>
      <w:r w:rsidR="00C72CA4">
        <w:rPr>
          <w:noProof/>
        </w:rPr>
        <w:fldChar w:fldCharType="end"/>
      </w:r>
      <w:r w:rsidR="00BD1288">
        <w:noBreakHyphen/>
      </w:r>
      <w:r w:rsidR="00C72CA4">
        <w:rPr>
          <w:noProof/>
        </w:rPr>
        <w:fldChar w:fldCharType="begin"/>
      </w:r>
      <w:r w:rsidR="00C72CA4">
        <w:rPr>
          <w:noProof/>
        </w:rPr>
        <w:instrText xml:space="preserve"> SEQ Table \* ARABIC \s 1 </w:instrText>
      </w:r>
      <w:r w:rsidR="00C72CA4">
        <w:rPr>
          <w:noProof/>
        </w:rPr>
        <w:fldChar w:fldCharType="separate"/>
      </w:r>
      <w:r w:rsidR="0081024B">
        <w:rPr>
          <w:noProof/>
        </w:rPr>
        <w:t>14</w:t>
      </w:r>
      <w:r w:rsidR="00C72CA4">
        <w:rPr>
          <w:noProof/>
        </w:rPr>
        <w:fldChar w:fldCharType="end"/>
      </w:r>
      <w:r>
        <w:t xml:space="preserve">. </w:t>
      </w:r>
      <w:r w:rsidRPr="00235185">
        <w:t>M</w:t>
      </w:r>
      <w:r w:rsidR="00BD1288">
        <w:t xml:space="preserve">ental Disorders </w:t>
      </w:r>
      <w:r w:rsidRPr="00235185">
        <w:t>(DC 9200-9500)</w:t>
      </w:r>
      <w:r>
        <w:t xml:space="preserve"> Location Table.</w:t>
      </w:r>
      <w:bookmarkEnd w:id="2239"/>
    </w:p>
    <w:tbl>
      <w:tblPr>
        <w:tblStyle w:val="TableGrid"/>
        <w:tblW w:w="0" w:type="auto"/>
        <w:tblLayout w:type="fixed"/>
        <w:tblLook w:val="0020" w:firstRow="1" w:lastRow="0" w:firstColumn="0" w:lastColumn="0" w:noHBand="0" w:noVBand="0"/>
        <w:tblDescription w:val="Location table for CAPRI diagnostics."/>
      </w:tblPr>
      <w:tblGrid>
        <w:gridCol w:w="4350"/>
        <w:gridCol w:w="4451"/>
      </w:tblGrid>
      <w:tr w:rsidR="00D86AF8" w:rsidRPr="0026270F" w14:paraId="5C3CE008" w14:textId="77777777" w:rsidTr="00780D4F">
        <w:trPr>
          <w:tblHeader/>
        </w:trPr>
        <w:tc>
          <w:tcPr>
            <w:tcW w:w="4350" w:type="dxa"/>
            <w:shd w:val="clear" w:color="auto" w:fill="BFBFBF" w:themeFill="background1" w:themeFillShade="BF"/>
            <w:vAlign w:val="center"/>
          </w:tcPr>
          <w:p w14:paraId="5C3CE006" w14:textId="77777777" w:rsidR="00D86AF8" w:rsidRPr="00A15F2B" w:rsidRDefault="00D86AF8" w:rsidP="00A15F2B">
            <w:pPr>
              <w:spacing w:before="60" w:after="60"/>
              <w:jc w:val="center"/>
              <w:rPr>
                <w:rFonts w:ascii="Arial" w:hAnsi="Arial" w:cs="Arial"/>
                <w:b/>
                <w:sz w:val="20"/>
                <w:szCs w:val="20"/>
              </w:rPr>
            </w:pPr>
            <w:r w:rsidRPr="00A15F2B">
              <w:rPr>
                <w:rFonts w:ascii="Arial" w:hAnsi="Arial" w:cs="Arial"/>
                <w:b/>
                <w:sz w:val="20"/>
                <w:szCs w:val="20"/>
              </w:rPr>
              <w:t>What do I need?</w:t>
            </w:r>
          </w:p>
        </w:tc>
        <w:tc>
          <w:tcPr>
            <w:tcW w:w="4451" w:type="dxa"/>
            <w:shd w:val="clear" w:color="auto" w:fill="BFBFBF" w:themeFill="background1" w:themeFillShade="BF"/>
            <w:vAlign w:val="center"/>
          </w:tcPr>
          <w:p w14:paraId="5C3CE007" w14:textId="77777777" w:rsidR="00D86AF8" w:rsidRPr="00A15F2B" w:rsidRDefault="00D86AF8" w:rsidP="00A15F2B">
            <w:pPr>
              <w:spacing w:before="60" w:after="60"/>
              <w:jc w:val="center"/>
              <w:rPr>
                <w:rFonts w:ascii="Arial" w:hAnsi="Arial" w:cs="Arial"/>
                <w:b/>
                <w:sz w:val="20"/>
                <w:szCs w:val="20"/>
              </w:rPr>
            </w:pPr>
            <w:r w:rsidRPr="00A15F2B">
              <w:rPr>
                <w:rFonts w:ascii="Arial" w:hAnsi="Arial" w:cs="Arial"/>
                <w:b/>
                <w:sz w:val="20"/>
                <w:szCs w:val="20"/>
              </w:rPr>
              <w:t xml:space="preserve">Where to go in </w:t>
            </w:r>
            <w:r w:rsidR="006B7071" w:rsidRPr="00A15F2B">
              <w:rPr>
                <w:rFonts w:ascii="Arial" w:hAnsi="Arial" w:cs="Arial"/>
                <w:b/>
                <w:sz w:val="20"/>
                <w:szCs w:val="20"/>
              </w:rPr>
              <w:t>CAPRI</w:t>
            </w:r>
          </w:p>
        </w:tc>
      </w:tr>
      <w:tr w:rsidR="00D86AF8" w:rsidRPr="0026270F" w14:paraId="5C3CE00D" w14:textId="77777777" w:rsidTr="00780D4F">
        <w:tc>
          <w:tcPr>
            <w:tcW w:w="4350" w:type="dxa"/>
          </w:tcPr>
          <w:p w14:paraId="5C3CE00B" w14:textId="77777777" w:rsidR="00D86AF8" w:rsidRPr="0026270F" w:rsidRDefault="00D86AF8" w:rsidP="0026270F">
            <w:pPr>
              <w:spacing w:before="60" w:after="60"/>
              <w:rPr>
                <w:rFonts w:ascii="Arial" w:hAnsi="Arial" w:cs="Arial"/>
                <w:sz w:val="20"/>
                <w:szCs w:val="20"/>
              </w:rPr>
            </w:pPr>
            <w:r w:rsidRPr="0026270F">
              <w:rPr>
                <w:rFonts w:ascii="Arial" w:hAnsi="Arial" w:cs="Arial"/>
                <w:sz w:val="20"/>
                <w:szCs w:val="20"/>
              </w:rPr>
              <w:t>History and Psychiatric Examinations</w:t>
            </w:r>
          </w:p>
        </w:tc>
        <w:tc>
          <w:tcPr>
            <w:tcW w:w="4451" w:type="dxa"/>
          </w:tcPr>
          <w:p w14:paraId="5C3CE00C" w14:textId="77777777" w:rsidR="00D86AF8" w:rsidRPr="0026270F" w:rsidRDefault="00D86AF8" w:rsidP="0026270F">
            <w:pPr>
              <w:spacing w:before="60" w:after="60"/>
              <w:rPr>
                <w:rFonts w:ascii="Arial" w:hAnsi="Arial" w:cs="Arial"/>
                <w:sz w:val="20"/>
                <w:szCs w:val="20"/>
              </w:rPr>
            </w:pPr>
            <w:r w:rsidRPr="0026270F">
              <w:rPr>
                <w:rFonts w:ascii="Arial" w:hAnsi="Arial" w:cs="Arial"/>
                <w:sz w:val="20"/>
                <w:szCs w:val="20"/>
              </w:rPr>
              <w:t>C&amp;P Exam Tab, Notes Tab, Discharge Summaries Tab</w:t>
            </w:r>
          </w:p>
        </w:tc>
      </w:tr>
      <w:tr w:rsidR="00D86AF8" w:rsidRPr="0026270F" w14:paraId="5C3CE010" w14:textId="77777777" w:rsidTr="00780D4F">
        <w:tc>
          <w:tcPr>
            <w:tcW w:w="4350" w:type="dxa"/>
          </w:tcPr>
          <w:p w14:paraId="5C3CE00E" w14:textId="77777777" w:rsidR="00D86AF8" w:rsidRPr="0026270F" w:rsidRDefault="00D86AF8" w:rsidP="0026270F">
            <w:pPr>
              <w:spacing w:before="60" w:after="60"/>
              <w:rPr>
                <w:rFonts w:ascii="Arial" w:hAnsi="Arial" w:cs="Arial"/>
                <w:sz w:val="20"/>
                <w:szCs w:val="20"/>
              </w:rPr>
            </w:pPr>
            <w:r w:rsidRPr="0026270F">
              <w:rPr>
                <w:rFonts w:ascii="Arial" w:hAnsi="Arial" w:cs="Arial"/>
                <w:sz w:val="20"/>
                <w:szCs w:val="20"/>
              </w:rPr>
              <w:t>Social and Industrial Surveys</w:t>
            </w:r>
          </w:p>
        </w:tc>
        <w:tc>
          <w:tcPr>
            <w:tcW w:w="4451" w:type="dxa"/>
          </w:tcPr>
          <w:p w14:paraId="5C3CE00F" w14:textId="77777777" w:rsidR="00D86AF8" w:rsidRPr="0026270F" w:rsidRDefault="00D86AF8" w:rsidP="0026270F">
            <w:pPr>
              <w:spacing w:before="60" w:after="60"/>
              <w:rPr>
                <w:rFonts w:ascii="Arial" w:hAnsi="Arial" w:cs="Arial"/>
                <w:sz w:val="20"/>
                <w:szCs w:val="20"/>
              </w:rPr>
            </w:pPr>
            <w:r w:rsidRPr="0026270F">
              <w:rPr>
                <w:rFonts w:ascii="Arial" w:hAnsi="Arial" w:cs="Arial"/>
                <w:sz w:val="20"/>
                <w:szCs w:val="20"/>
              </w:rPr>
              <w:t>Notes Tab, Consults Tab</w:t>
            </w:r>
          </w:p>
        </w:tc>
      </w:tr>
      <w:tr w:rsidR="00D86AF8" w:rsidRPr="0026270F" w14:paraId="5C3CE013" w14:textId="77777777" w:rsidTr="00780D4F">
        <w:tc>
          <w:tcPr>
            <w:tcW w:w="4350" w:type="dxa"/>
          </w:tcPr>
          <w:p w14:paraId="5C3CE011" w14:textId="77777777" w:rsidR="00D86AF8" w:rsidRPr="0026270F" w:rsidRDefault="00D86AF8" w:rsidP="0026270F">
            <w:pPr>
              <w:spacing w:before="60" w:after="60"/>
              <w:rPr>
                <w:rFonts w:ascii="Arial" w:hAnsi="Arial" w:cs="Arial"/>
                <w:sz w:val="20"/>
                <w:szCs w:val="20"/>
              </w:rPr>
            </w:pPr>
            <w:r w:rsidRPr="0026270F">
              <w:rPr>
                <w:rFonts w:ascii="Arial" w:hAnsi="Arial" w:cs="Arial"/>
                <w:sz w:val="20"/>
                <w:szCs w:val="20"/>
              </w:rPr>
              <w:t>Global Assessment of Functioning (GAF)</w:t>
            </w:r>
          </w:p>
        </w:tc>
        <w:tc>
          <w:tcPr>
            <w:tcW w:w="4451" w:type="dxa"/>
          </w:tcPr>
          <w:p w14:paraId="5C3CE012" w14:textId="77777777" w:rsidR="00D86AF8" w:rsidRPr="0026270F" w:rsidRDefault="00D86AF8" w:rsidP="0026270F">
            <w:pPr>
              <w:spacing w:before="60" w:after="60"/>
              <w:rPr>
                <w:rFonts w:ascii="Arial" w:hAnsi="Arial" w:cs="Arial"/>
                <w:sz w:val="20"/>
                <w:szCs w:val="20"/>
              </w:rPr>
            </w:pPr>
            <w:r w:rsidRPr="0026270F">
              <w:rPr>
                <w:rFonts w:ascii="Arial" w:hAnsi="Arial" w:cs="Arial"/>
                <w:sz w:val="20"/>
                <w:szCs w:val="20"/>
              </w:rPr>
              <w:t>Notes Tab, Consults Tab</w:t>
            </w:r>
          </w:p>
        </w:tc>
      </w:tr>
      <w:tr w:rsidR="00D86AF8" w:rsidRPr="0026270F" w14:paraId="5C3CE016" w14:textId="77777777" w:rsidTr="00780D4F">
        <w:tc>
          <w:tcPr>
            <w:tcW w:w="4350" w:type="dxa"/>
          </w:tcPr>
          <w:p w14:paraId="5C3CE014" w14:textId="77777777" w:rsidR="00D86AF8" w:rsidRPr="0026270F" w:rsidRDefault="00D86AF8" w:rsidP="0026270F">
            <w:pPr>
              <w:spacing w:before="60" w:after="60"/>
              <w:rPr>
                <w:rFonts w:ascii="Arial" w:hAnsi="Arial" w:cs="Arial"/>
                <w:sz w:val="20"/>
                <w:szCs w:val="20"/>
              </w:rPr>
            </w:pPr>
            <w:r w:rsidRPr="0026270F">
              <w:rPr>
                <w:rFonts w:ascii="Arial" w:hAnsi="Arial" w:cs="Arial"/>
                <w:sz w:val="20"/>
                <w:szCs w:val="20"/>
              </w:rPr>
              <w:t>Dietary Restrictions</w:t>
            </w:r>
          </w:p>
        </w:tc>
        <w:tc>
          <w:tcPr>
            <w:tcW w:w="4451" w:type="dxa"/>
          </w:tcPr>
          <w:p w14:paraId="5C3CE015" w14:textId="77777777" w:rsidR="00D86AF8" w:rsidRPr="0026270F" w:rsidRDefault="00D86AF8" w:rsidP="0026270F">
            <w:pPr>
              <w:spacing w:before="60" w:after="60"/>
              <w:rPr>
                <w:rFonts w:ascii="Arial" w:hAnsi="Arial" w:cs="Arial"/>
                <w:sz w:val="20"/>
                <w:szCs w:val="20"/>
              </w:rPr>
            </w:pPr>
            <w:r w:rsidRPr="0026270F">
              <w:rPr>
                <w:rFonts w:ascii="Arial" w:hAnsi="Arial" w:cs="Arial"/>
                <w:sz w:val="20"/>
                <w:szCs w:val="20"/>
              </w:rPr>
              <w:t>Nutritional Assessment Tab, Diet Tab (inpatient)</w:t>
            </w:r>
          </w:p>
        </w:tc>
      </w:tr>
      <w:tr w:rsidR="00D86AF8" w:rsidRPr="0026270F" w14:paraId="5C3CE019" w14:textId="77777777" w:rsidTr="00780D4F">
        <w:tc>
          <w:tcPr>
            <w:tcW w:w="4350" w:type="dxa"/>
          </w:tcPr>
          <w:p w14:paraId="5C3CE017" w14:textId="77777777" w:rsidR="00D86AF8" w:rsidRPr="0026270F" w:rsidRDefault="00D86AF8" w:rsidP="0026270F">
            <w:pPr>
              <w:spacing w:before="60" w:after="60"/>
              <w:rPr>
                <w:rFonts w:ascii="Arial" w:hAnsi="Arial" w:cs="Arial"/>
                <w:sz w:val="20"/>
                <w:szCs w:val="20"/>
              </w:rPr>
            </w:pPr>
            <w:r w:rsidRPr="0026270F">
              <w:rPr>
                <w:rFonts w:ascii="Arial" w:hAnsi="Arial" w:cs="Arial"/>
                <w:sz w:val="20"/>
                <w:szCs w:val="20"/>
              </w:rPr>
              <w:t>Weight Loss</w:t>
            </w:r>
          </w:p>
        </w:tc>
        <w:tc>
          <w:tcPr>
            <w:tcW w:w="4451" w:type="dxa"/>
          </w:tcPr>
          <w:p w14:paraId="5C3CE018" w14:textId="77777777" w:rsidR="00D86AF8" w:rsidRPr="0026270F" w:rsidRDefault="00D86AF8" w:rsidP="0026270F">
            <w:pPr>
              <w:spacing w:before="60" w:after="60"/>
              <w:rPr>
                <w:rFonts w:ascii="Arial" w:hAnsi="Arial" w:cs="Arial"/>
                <w:sz w:val="20"/>
                <w:szCs w:val="20"/>
              </w:rPr>
            </w:pPr>
            <w:r w:rsidRPr="0026270F">
              <w:rPr>
                <w:rFonts w:ascii="Arial" w:hAnsi="Arial" w:cs="Arial"/>
                <w:sz w:val="20"/>
                <w:szCs w:val="20"/>
              </w:rPr>
              <w:t>Vitals Tab/Graph</w:t>
            </w:r>
          </w:p>
        </w:tc>
      </w:tr>
      <w:tr w:rsidR="00D86AF8" w:rsidRPr="0026270F" w14:paraId="5C3CE01C" w14:textId="77777777" w:rsidTr="00780D4F">
        <w:tc>
          <w:tcPr>
            <w:tcW w:w="4350" w:type="dxa"/>
          </w:tcPr>
          <w:p w14:paraId="5C3CE01A" w14:textId="77777777" w:rsidR="00D86AF8" w:rsidRPr="0026270F" w:rsidRDefault="00D86AF8" w:rsidP="0026270F">
            <w:pPr>
              <w:spacing w:before="60" w:after="60"/>
              <w:rPr>
                <w:rFonts w:ascii="Arial" w:hAnsi="Arial" w:cs="Arial"/>
                <w:sz w:val="20"/>
                <w:szCs w:val="20"/>
              </w:rPr>
            </w:pPr>
            <w:r w:rsidRPr="0026270F">
              <w:rPr>
                <w:rFonts w:ascii="Arial" w:hAnsi="Arial" w:cs="Arial"/>
                <w:sz w:val="20"/>
                <w:szCs w:val="20"/>
              </w:rPr>
              <w:t>Prescribed medications</w:t>
            </w:r>
          </w:p>
        </w:tc>
        <w:tc>
          <w:tcPr>
            <w:tcW w:w="4451" w:type="dxa"/>
          </w:tcPr>
          <w:p w14:paraId="5C3CE01B" w14:textId="77777777" w:rsidR="00D86AF8" w:rsidRPr="0026270F" w:rsidRDefault="00D86AF8" w:rsidP="0026270F">
            <w:pPr>
              <w:spacing w:before="60" w:after="60"/>
              <w:rPr>
                <w:rFonts w:ascii="Arial" w:hAnsi="Arial" w:cs="Arial"/>
                <w:sz w:val="20"/>
                <w:szCs w:val="20"/>
              </w:rPr>
            </w:pPr>
            <w:r w:rsidRPr="0026270F">
              <w:rPr>
                <w:rFonts w:ascii="Arial" w:hAnsi="Arial" w:cs="Arial"/>
                <w:sz w:val="20"/>
                <w:szCs w:val="20"/>
              </w:rPr>
              <w:t>Meds Tab</w:t>
            </w:r>
          </w:p>
        </w:tc>
      </w:tr>
    </w:tbl>
    <w:p w14:paraId="78A45E31" w14:textId="119848DA" w:rsidR="00F54505" w:rsidRDefault="00BD1288" w:rsidP="00BD1288">
      <w:pPr>
        <w:pStyle w:val="Caption"/>
      </w:pPr>
      <w:bookmarkStart w:id="2240" w:name="_Toc521960173"/>
      <w:r>
        <w:lastRenderedPageBreak/>
        <w:t xml:space="preserve">Table </w:t>
      </w:r>
      <w:r w:rsidR="00C72CA4">
        <w:rPr>
          <w:noProof/>
        </w:rPr>
        <w:fldChar w:fldCharType="begin"/>
      </w:r>
      <w:r w:rsidR="00C72CA4">
        <w:rPr>
          <w:noProof/>
        </w:rPr>
        <w:instrText xml:space="preserve"> STYLEREF 1 \s </w:instrText>
      </w:r>
      <w:r w:rsidR="00C72CA4">
        <w:rPr>
          <w:noProof/>
        </w:rPr>
        <w:fldChar w:fldCharType="separate"/>
      </w:r>
      <w:r w:rsidR="0081024B">
        <w:rPr>
          <w:noProof/>
        </w:rPr>
        <w:t>5</w:t>
      </w:r>
      <w:r w:rsidR="00C72CA4">
        <w:rPr>
          <w:noProof/>
        </w:rPr>
        <w:fldChar w:fldCharType="end"/>
      </w:r>
      <w:r>
        <w:noBreakHyphen/>
      </w:r>
      <w:r w:rsidR="00C72CA4">
        <w:rPr>
          <w:noProof/>
        </w:rPr>
        <w:fldChar w:fldCharType="begin"/>
      </w:r>
      <w:r w:rsidR="00C72CA4">
        <w:rPr>
          <w:noProof/>
        </w:rPr>
        <w:instrText xml:space="preserve"> SEQ Table \* ARABIC \s 1 </w:instrText>
      </w:r>
      <w:r w:rsidR="00C72CA4">
        <w:rPr>
          <w:noProof/>
        </w:rPr>
        <w:fldChar w:fldCharType="separate"/>
      </w:r>
      <w:r w:rsidR="0081024B">
        <w:rPr>
          <w:noProof/>
        </w:rPr>
        <w:t>15</w:t>
      </w:r>
      <w:r w:rsidR="00C72CA4">
        <w:rPr>
          <w:noProof/>
        </w:rPr>
        <w:fldChar w:fldCharType="end"/>
      </w:r>
      <w:r>
        <w:t>.</w:t>
      </w:r>
      <w:r w:rsidR="00F5035A">
        <w:t xml:space="preserve"> Dental and Oral Conditions </w:t>
      </w:r>
      <w:r w:rsidR="008950BE" w:rsidRPr="00235185">
        <w:t>(DC 9900)</w:t>
      </w:r>
      <w:r w:rsidR="00F5035A">
        <w:t xml:space="preserve"> Location Table.</w:t>
      </w:r>
      <w:bookmarkEnd w:id="2240"/>
    </w:p>
    <w:tbl>
      <w:tblPr>
        <w:tblStyle w:val="TableGrid"/>
        <w:tblW w:w="0" w:type="auto"/>
        <w:tblLayout w:type="fixed"/>
        <w:tblLook w:val="0020" w:firstRow="1" w:lastRow="0" w:firstColumn="0" w:lastColumn="0" w:noHBand="0" w:noVBand="0"/>
        <w:tblDescription w:val="Location table for CAPRI diagnostics."/>
      </w:tblPr>
      <w:tblGrid>
        <w:gridCol w:w="4338"/>
        <w:gridCol w:w="4463"/>
      </w:tblGrid>
      <w:tr w:rsidR="008950BE" w:rsidRPr="008950BE" w14:paraId="5C3CE01E" w14:textId="77777777" w:rsidTr="00780D4F">
        <w:trPr>
          <w:tblHeader/>
        </w:trPr>
        <w:tc>
          <w:tcPr>
            <w:tcW w:w="4338" w:type="dxa"/>
            <w:shd w:val="clear" w:color="auto" w:fill="BFBFBF" w:themeFill="background1" w:themeFillShade="BF"/>
            <w:vAlign w:val="center"/>
          </w:tcPr>
          <w:p w14:paraId="4E0EB0D6" w14:textId="583EBB65" w:rsidR="008950BE" w:rsidRPr="008950BE" w:rsidRDefault="008950BE" w:rsidP="008950BE">
            <w:pPr>
              <w:tabs>
                <w:tab w:val="right" w:pos="4122"/>
              </w:tabs>
              <w:spacing w:before="60" w:after="60"/>
              <w:jc w:val="center"/>
              <w:rPr>
                <w:rFonts w:ascii="Arial" w:hAnsi="Arial" w:cs="Arial"/>
                <w:sz w:val="20"/>
                <w:szCs w:val="20"/>
              </w:rPr>
            </w:pPr>
            <w:r w:rsidRPr="008950BE">
              <w:rPr>
                <w:rFonts w:ascii="Arial" w:hAnsi="Arial" w:cs="Arial"/>
                <w:b/>
                <w:sz w:val="20"/>
                <w:szCs w:val="20"/>
              </w:rPr>
              <w:t>What do I need?</w:t>
            </w:r>
          </w:p>
        </w:tc>
        <w:tc>
          <w:tcPr>
            <w:tcW w:w="4463" w:type="dxa"/>
            <w:shd w:val="clear" w:color="auto" w:fill="BFBFBF" w:themeFill="background1" w:themeFillShade="BF"/>
            <w:vAlign w:val="center"/>
          </w:tcPr>
          <w:p w14:paraId="5C3CE01D" w14:textId="2BBC7BF7" w:rsidR="008950BE" w:rsidRPr="008950BE" w:rsidRDefault="008950BE" w:rsidP="008950BE">
            <w:pPr>
              <w:spacing w:before="60" w:after="60"/>
              <w:jc w:val="center"/>
              <w:rPr>
                <w:rFonts w:ascii="Arial" w:hAnsi="Arial" w:cs="Arial"/>
                <w:sz w:val="20"/>
                <w:szCs w:val="20"/>
              </w:rPr>
            </w:pPr>
            <w:r w:rsidRPr="008950BE">
              <w:rPr>
                <w:rFonts w:ascii="Arial" w:hAnsi="Arial" w:cs="Arial"/>
                <w:b/>
                <w:sz w:val="20"/>
                <w:szCs w:val="20"/>
              </w:rPr>
              <w:t>Where to go in CAPRI</w:t>
            </w:r>
          </w:p>
        </w:tc>
      </w:tr>
      <w:tr w:rsidR="00D86AF8" w:rsidRPr="008950BE" w14:paraId="5C3CE021" w14:textId="77777777" w:rsidTr="00780D4F">
        <w:tc>
          <w:tcPr>
            <w:tcW w:w="4338" w:type="dxa"/>
          </w:tcPr>
          <w:p w14:paraId="5C3CE01F" w14:textId="77777777" w:rsidR="00D86AF8" w:rsidRPr="008950BE" w:rsidRDefault="00D86AF8" w:rsidP="008950BE">
            <w:pPr>
              <w:spacing w:before="60" w:after="60"/>
              <w:rPr>
                <w:rFonts w:ascii="Arial" w:hAnsi="Arial" w:cs="Arial"/>
                <w:sz w:val="20"/>
                <w:szCs w:val="20"/>
              </w:rPr>
            </w:pPr>
            <w:r w:rsidRPr="008950BE">
              <w:rPr>
                <w:rFonts w:ascii="Arial" w:hAnsi="Arial" w:cs="Arial"/>
                <w:sz w:val="20"/>
                <w:szCs w:val="20"/>
              </w:rPr>
              <w:t>History and Dental Examinations</w:t>
            </w:r>
          </w:p>
        </w:tc>
        <w:tc>
          <w:tcPr>
            <w:tcW w:w="4463" w:type="dxa"/>
          </w:tcPr>
          <w:p w14:paraId="5C3CE020" w14:textId="77777777" w:rsidR="00D86AF8" w:rsidRPr="008950BE" w:rsidRDefault="00D86AF8" w:rsidP="008950BE">
            <w:pPr>
              <w:spacing w:before="60" w:after="60"/>
              <w:rPr>
                <w:rFonts w:ascii="Arial" w:hAnsi="Arial" w:cs="Arial"/>
                <w:sz w:val="20"/>
                <w:szCs w:val="20"/>
              </w:rPr>
            </w:pPr>
            <w:r w:rsidRPr="008950BE">
              <w:rPr>
                <w:rFonts w:ascii="Arial" w:hAnsi="Arial" w:cs="Arial"/>
                <w:sz w:val="20"/>
                <w:szCs w:val="20"/>
              </w:rPr>
              <w:t>C&amp;P Exam Tab, Notes Tab, Discharge Summaries Tab</w:t>
            </w:r>
          </w:p>
        </w:tc>
      </w:tr>
      <w:tr w:rsidR="00D86AF8" w:rsidRPr="008950BE" w14:paraId="5C3CE024" w14:textId="77777777" w:rsidTr="00780D4F">
        <w:tc>
          <w:tcPr>
            <w:tcW w:w="4338" w:type="dxa"/>
          </w:tcPr>
          <w:p w14:paraId="5C3CE022" w14:textId="77777777" w:rsidR="00D86AF8" w:rsidRPr="008950BE" w:rsidRDefault="00D86AF8" w:rsidP="008950BE">
            <w:pPr>
              <w:spacing w:before="60" w:after="60"/>
              <w:rPr>
                <w:rFonts w:ascii="Arial" w:hAnsi="Arial" w:cs="Arial"/>
                <w:sz w:val="20"/>
                <w:szCs w:val="20"/>
              </w:rPr>
            </w:pPr>
            <w:r w:rsidRPr="008950BE">
              <w:rPr>
                <w:rFonts w:ascii="Arial" w:hAnsi="Arial" w:cs="Arial"/>
                <w:sz w:val="20"/>
                <w:szCs w:val="20"/>
              </w:rPr>
              <w:t>X-rays</w:t>
            </w:r>
          </w:p>
        </w:tc>
        <w:tc>
          <w:tcPr>
            <w:tcW w:w="4463" w:type="dxa"/>
          </w:tcPr>
          <w:p w14:paraId="5C3CE023" w14:textId="77777777" w:rsidR="00D86AF8" w:rsidRPr="008950BE" w:rsidRDefault="00D86AF8" w:rsidP="008950BE">
            <w:pPr>
              <w:spacing w:before="60" w:after="60"/>
              <w:rPr>
                <w:rFonts w:ascii="Arial" w:hAnsi="Arial" w:cs="Arial"/>
                <w:sz w:val="20"/>
                <w:szCs w:val="20"/>
              </w:rPr>
            </w:pPr>
            <w:r w:rsidRPr="008950BE">
              <w:rPr>
                <w:rFonts w:ascii="Arial" w:hAnsi="Arial" w:cs="Arial"/>
                <w:sz w:val="20"/>
                <w:szCs w:val="20"/>
              </w:rPr>
              <w:t>Imaging Tab</w:t>
            </w:r>
          </w:p>
        </w:tc>
      </w:tr>
    </w:tbl>
    <w:p w14:paraId="5C3CE025" w14:textId="77777777" w:rsidR="00D86AF8" w:rsidRPr="00B83B3E" w:rsidRDefault="00D86AF8" w:rsidP="00D644D1"/>
    <w:p w14:paraId="5C3CE026" w14:textId="77777777" w:rsidR="00631E11" w:rsidRPr="00B83B3E" w:rsidRDefault="00631E11" w:rsidP="00D644D1">
      <w:pPr>
        <w:sectPr w:rsidR="00631E11" w:rsidRPr="00B83B3E" w:rsidSect="00DE5034">
          <w:headerReference w:type="even" r:id="rId313"/>
          <w:headerReference w:type="default" r:id="rId314"/>
          <w:headerReference w:type="first" r:id="rId315"/>
          <w:pgSz w:w="12240" w:h="15840" w:code="1"/>
          <w:pgMar w:top="1440" w:right="1440" w:bottom="1440" w:left="1440" w:header="720" w:footer="720" w:gutter="0"/>
          <w:cols w:space="720"/>
          <w:titlePg/>
          <w:docGrid w:linePitch="360"/>
        </w:sectPr>
      </w:pPr>
    </w:p>
    <w:p w14:paraId="5C3CE027" w14:textId="77777777" w:rsidR="00D86AF8" w:rsidRPr="00223E83" w:rsidRDefault="00D86AF8" w:rsidP="00A561AD">
      <w:pPr>
        <w:pStyle w:val="Heading1"/>
      </w:pPr>
      <w:bookmarkStart w:id="2241" w:name="_Toc150075142"/>
      <w:bookmarkStart w:id="2242" w:name="_Toc150075211"/>
      <w:bookmarkStart w:id="2243" w:name="_Toc150075272"/>
      <w:bookmarkStart w:id="2244" w:name="_Toc278187886"/>
      <w:bookmarkStart w:id="2245" w:name="_Toc508873729"/>
      <w:bookmarkStart w:id="2246" w:name="_Toc508875079"/>
      <w:bookmarkStart w:id="2247" w:name="_Toc508875933"/>
      <w:bookmarkStart w:id="2248" w:name="_Toc20827600"/>
      <w:r w:rsidRPr="00A561AD">
        <w:lastRenderedPageBreak/>
        <w:t>Glossary</w:t>
      </w:r>
      <w:bookmarkEnd w:id="2241"/>
      <w:bookmarkEnd w:id="2242"/>
      <w:bookmarkEnd w:id="2243"/>
      <w:bookmarkEnd w:id="2244"/>
      <w:bookmarkEnd w:id="2245"/>
      <w:bookmarkEnd w:id="2246"/>
      <w:bookmarkEnd w:id="2247"/>
      <w:bookmarkEnd w:id="2248"/>
    </w:p>
    <w:tbl>
      <w:tblPr>
        <w:tblStyle w:val="TableGrid"/>
        <w:tblW w:w="9378" w:type="dxa"/>
        <w:tblLook w:val="01E0" w:firstRow="1" w:lastRow="1" w:firstColumn="1" w:lastColumn="1" w:noHBand="0" w:noVBand="0"/>
        <w:tblDescription w:val="Document Abbreviations and Acronym list."/>
      </w:tblPr>
      <w:tblGrid>
        <w:gridCol w:w="1548"/>
        <w:gridCol w:w="7830"/>
      </w:tblGrid>
      <w:tr w:rsidR="008A46E2" w:rsidRPr="00F54505" w14:paraId="5C3CE02A" w14:textId="77777777" w:rsidTr="00F54505">
        <w:trPr>
          <w:tblHeader/>
        </w:trPr>
        <w:tc>
          <w:tcPr>
            <w:tcW w:w="1548" w:type="dxa"/>
            <w:shd w:val="clear" w:color="auto" w:fill="BFBFBF" w:themeFill="background1" w:themeFillShade="BF"/>
            <w:vAlign w:val="center"/>
            <w:hideMark/>
          </w:tcPr>
          <w:p w14:paraId="5C3CE028" w14:textId="77777777" w:rsidR="008A46E2" w:rsidRPr="00F54505" w:rsidRDefault="008A46E2" w:rsidP="00F54505">
            <w:pPr>
              <w:jc w:val="center"/>
              <w:rPr>
                <w:rFonts w:ascii="Arial" w:hAnsi="Arial" w:cs="Arial"/>
                <w:b/>
                <w:sz w:val="20"/>
                <w:szCs w:val="20"/>
              </w:rPr>
            </w:pPr>
            <w:r w:rsidRPr="00F54505">
              <w:rPr>
                <w:rFonts w:ascii="Arial" w:hAnsi="Arial" w:cs="Arial"/>
                <w:b/>
                <w:sz w:val="20"/>
                <w:szCs w:val="20"/>
              </w:rPr>
              <w:t>Term</w:t>
            </w:r>
          </w:p>
        </w:tc>
        <w:tc>
          <w:tcPr>
            <w:tcW w:w="7830" w:type="dxa"/>
            <w:shd w:val="clear" w:color="auto" w:fill="BFBFBF" w:themeFill="background1" w:themeFillShade="BF"/>
            <w:vAlign w:val="center"/>
            <w:hideMark/>
          </w:tcPr>
          <w:p w14:paraId="5C3CE029" w14:textId="77777777" w:rsidR="008A46E2" w:rsidRPr="00F54505" w:rsidRDefault="008A46E2" w:rsidP="00F54505">
            <w:pPr>
              <w:jc w:val="center"/>
              <w:rPr>
                <w:rFonts w:ascii="Arial" w:hAnsi="Arial" w:cs="Arial"/>
                <w:b/>
                <w:sz w:val="20"/>
                <w:szCs w:val="20"/>
              </w:rPr>
            </w:pPr>
            <w:r w:rsidRPr="00F54505">
              <w:rPr>
                <w:rFonts w:ascii="Arial" w:hAnsi="Arial" w:cs="Arial"/>
                <w:b/>
                <w:sz w:val="20"/>
                <w:szCs w:val="20"/>
              </w:rPr>
              <w:t>Definition</w:t>
            </w:r>
          </w:p>
        </w:tc>
      </w:tr>
      <w:tr w:rsidR="008A46E2" w:rsidRPr="00F54505" w14:paraId="5C3CE02D" w14:textId="77777777" w:rsidTr="00F54505">
        <w:tc>
          <w:tcPr>
            <w:tcW w:w="1548" w:type="dxa"/>
            <w:hideMark/>
          </w:tcPr>
          <w:p w14:paraId="5C3CE02B" w14:textId="77777777" w:rsidR="008A46E2" w:rsidRPr="00F54505" w:rsidRDefault="008A46E2" w:rsidP="00F54505">
            <w:pPr>
              <w:rPr>
                <w:rFonts w:ascii="Arial" w:hAnsi="Arial" w:cs="Arial"/>
                <w:sz w:val="20"/>
                <w:szCs w:val="20"/>
              </w:rPr>
            </w:pPr>
            <w:r w:rsidRPr="00F54505">
              <w:rPr>
                <w:rFonts w:ascii="Arial" w:hAnsi="Arial" w:cs="Arial"/>
                <w:sz w:val="20"/>
                <w:szCs w:val="20"/>
              </w:rPr>
              <w:t>A&amp;A</w:t>
            </w:r>
          </w:p>
        </w:tc>
        <w:tc>
          <w:tcPr>
            <w:tcW w:w="7830" w:type="dxa"/>
            <w:hideMark/>
          </w:tcPr>
          <w:p w14:paraId="5C3CE02C" w14:textId="77777777" w:rsidR="008A46E2" w:rsidRPr="00F54505" w:rsidRDefault="008A46E2" w:rsidP="00F54505">
            <w:pPr>
              <w:rPr>
                <w:rFonts w:ascii="Arial" w:hAnsi="Arial" w:cs="Arial"/>
                <w:sz w:val="20"/>
                <w:szCs w:val="20"/>
              </w:rPr>
            </w:pPr>
            <w:r w:rsidRPr="00F54505">
              <w:rPr>
                <w:rFonts w:ascii="Arial" w:hAnsi="Arial" w:cs="Arial"/>
                <w:sz w:val="20"/>
                <w:szCs w:val="20"/>
              </w:rPr>
              <w:t>Aid and Attendance</w:t>
            </w:r>
          </w:p>
        </w:tc>
      </w:tr>
      <w:tr w:rsidR="008A46E2" w:rsidRPr="00F54505" w14:paraId="5C3CE030" w14:textId="77777777" w:rsidTr="00F54505">
        <w:tc>
          <w:tcPr>
            <w:tcW w:w="1548" w:type="dxa"/>
            <w:hideMark/>
          </w:tcPr>
          <w:p w14:paraId="5C3CE02E" w14:textId="77777777" w:rsidR="008A46E2" w:rsidRPr="00F54505" w:rsidRDefault="008A46E2" w:rsidP="00F54505">
            <w:pPr>
              <w:rPr>
                <w:rFonts w:ascii="Arial" w:hAnsi="Arial" w:cs="Arial"/>
                <w:sz w:val="20"/>
                <w:szCs w:val="20"/>
              </w:rPr>
            </w:pPr>
            <w:r w:rsidRPr="00F54505">
              <w:rPr>
                <w:rFonts w:ascii="Arial" w:hAnsi="Arial" w:cs="Arial"/>
                <w:sz w:val="20"/>
                <w:szCs w:val="20"/>
              </w:rPr>
              <w:t>AMIE</w:t>
            </w:r>
          </w:p>
        </w:tc>
        <w:tc>
          <w:tcPr>
            <w:tcW w:w="7830" w:type="dxa"/>
            <w:hideMark/>
          </w:tcPr>
          <w:p w14:paraId="5C3CE02F" w14:textId="77777777" w:rsidR="008A46E2" w:rsidRPr="00F54505" w:rsidRDefault="008A46E2" w:rsidP="00F54505">
            <w:pPr>
              <w:rPr>
                <w:rFonts w:ascii="Arial" w:hAnsi="Arial" w:cs="Arial"/>
                <w:sz w:val="20"/>
                <w:szCs w:val="20"/>
              </w:rPr>
            </w:pPr>
            <w:r w:rsidRPr="00F54505">
              <w:rPr>
                <w:rFonts w:ascii="Arial" w:hAnsi="Arial" w:cs="Arial"/>
                <w:sz w:val="20"/>
                <w:szCs w:val="20"/>
              </w:rPr>
              <w:t>Automated Medical Information Exchange</w:t>
            </w:r>
          </w:p>
        </w:tc>
      </w:tr>
      <w:tr w:rsidR="008A46E2" w:rsidRPr="00F54505" w14:paraId="5C3CE033" w14:textId="77777777" w:rsidTr="00F54505">
        <w:tc>
          <w:tcPr>
            <w:tcW w:w="1548" w:type="dxa"/>
            <w:hideMark/>
          </w:tcPr>
          <w:p w14:paraId="5C3CE031" w14:textId="77777777" w:rsidR="008A46E2" w:rsidRPr="00F54505" w:rsidRDefault="008A46E2" w:rsidP="00F54505">
            <w:pPr>
              <w:rPr>
                <w:rFonts w:ascii="Arial" w:hAnsi="Arial" w:cs="Arial"/>
                <w:sz w:val="20"/>
                <w:szCs w:val="20"/>
              </w:rPr>
            </w:pPr>
            <w:r w:rsidRPr="00F54505">
              <w:rPr>
                <w:rFonts w:ascii="Arial" w:hAnsi="Arial" w:cs="Arial"/>
                <w:sz w:val="20"/>
                <w:szCs w:val="20"/>
              </w:rPr>
              <w:t>AMIS</w:t>
            </w:r>
          </w:p>
        </w:tc>
        <w:tc>
          <w:tcPr>
            <w:tcW w:w="7830" w:type="dxa"/>
            <w:hideMark/>
          </w:tcPr>
          <w:p w14:paraId="5C3CE032" w14:textId="77777777" w:rsidR="008A46E2" w:rsidRPr="00F54505" w:rsidRDefault="008A46E2" w:rsidP="00F54505">
            <w:pPr>
              <w:rPr>
                <w:rFonts w:ascii="Arial" w:hAnsi="Arial" w:cs="Arial"/>
                <w:sz w:val="20"/>
                <w:szCs w:val="20"/>
              </w:rPr>
            </w:pPr>
            <w:r w:rsidRPr="00F54505">
              <w:rPr>
                <w:rFonts w:ascii="Arial" w:hAnsi="Arial" w:cs="Arial"/>
                <w:sz w:val="20"/>
                <w:szCs w:val="20"/>
              </w:rPr>
              <w:t>Automated Management Information System</w:t>
            </w:r>
          </w:p>
        </w:tc>
      </w:tr>
      <w:tr w:rsidR="008A46E2" w:rsidRPr="00F54505" w14:paraId="5C3CE036" w14:textId="77777777" w:rsidTr="00F54505">
        <w:tc>
          <w:tcPr>
            <w:tcW w:w="1548" w:type="dxa"/>
            <w:hideMark/>
          </w:tcPr>
          <w:p w14:paraId="5C3CE034" w14:textId="77777777" w:rsidR="008A46E2" w:rsidRPr="00F54505" w:rsidRDefault="008A46E2" w:rsidP="00F54505">
            <w:pPr>
              <w:rPr>
                <w:rFonts w:ascii="Arial" w:hAnsi="Arial" w:cs="Arial"/>
                <w:sz w:val="20"/>
                <w:szCs w:val="20"/>
              </w:rPr>
            </w:pPr>
            <w:r w:rsidRPr="00F54505">
              <w:rPr>
                <w:rFonts w:ascii="Arial" w:hAnsi="Arial" w:cs="Arial"/>
                <w:sz w:val="20"/>
                <w:szCs w:val="20"/>
              </w:rPr>
              <w:t>ASU</w:t>
            </w:r>
          </w:p>
        </w:tc>
        <w:tc>
          <w:tcPr>
            <w:tcW w:w="7830" w:type="dxa"/>
            <w:hideMark/>
          </w:tcPr>
          <w:p w14:paraId="5C3CE035" w14:textId="77777777" w:rsidR="008A46E2" w:rsidRPr="00F54505" w:rsidRDefault="008A46E2" w:rsidP="00F54505">
            <w:pPr>
              <w:rPr>
                <w:rFonts w:ascii="Arial" w:hAnsi="Arial" w:cs="Arial"/>
                <w:sz w:val="20"/>
                <w:szCs w:val="20"/>
              </w:rPr>
            </w:pPr>
            <w:r w:rsidRPr="00F54505">
              <w:rPr>
                <w:rFonts w:ascii="Arial" w:hAnsi="Arial" w:cs="Arial"/>
                <w:sz w:val="20"/>
                <w:szCs w:val="20"/>
              </w:rPr>
              <w:t>Authorization/Subscription Utility</w:t>
            </w:r>
          </w:p>
        </w:tc>
      </w:tr>
      <w:tr w:rsidR="008A46E2" w:rsidRPr="00F54505" w14:paraId="5C3CE039" w14:textId="77777777" w:rsidTr="00F54505">
        <w:tc>
          <w:tcPr>
            <w:tcW w:w="1548" w:type="dxa"/>
          </w:tcPr>
          <w:p w14:paraId="5C3CE037" w14:textId="77777777" w:rsidR="008A46E2" w:rsidRPr="00F54505" w:rsidRDefault="008A46E2" w:rsidP="00F54505">
            <w:pPr>
              <w:rPr>
                <w:rFonts w:ascii="Arial" w:hAnsi="Arial" w:cs="Arial"/>
                <w:sz w:val="20"/>
                <w:szCs w:val="20"/>
              </w:rPr>
            </w:pPr>
            <w:r w:rsidRPr="00F54505">
              <w:rPr>
                <w:rFonts w:ascii="Arial" w:hAnsi="Arial" w:cs="Arial"/>
                <w:sz w:val="20"/>
                <w:szCs w:val="20"/>
              </w:rPr>
              <w:t>BDD</w:t>
            </w:r>
          </w:p>
        </w:tc>
        <w:tc>
          <w:tcPr>
            <w:tcW w:w="7830" w:type="dxa"/>
          </w:tcPr>
          <w:p w14:paraId="5C3CE038" w14:textId="77777777" w:rsidR="008A46E2" w:rsidRPr="00F54505" w:rsidRDefault="008A46E2" w:rsidP="00F54505">
            <w:pPr>
              <w:rPr>
                <w:rFonts w:ascii="Arial" w:hAnsi="Arial" w:cs="Arial"/>
                <w:sz w:val="20"/>
                <w:szCs w:val="20"/>
              </w:rPr>
            </w:pPr>
            <w:r w:rsidRPr="00F54505">
              <w:rPr>
                <w:rFonts w:ascii="Arial" w:hAnsi="Arial" w:cs="Arial"/>
                <w:sz w:val="20"/>
                <w:szCs w:val="20"/>
              </w:rPr>
              <w:t>Benefits Delivery at Discharge</w:t>
            </w:r>
          </w:p>
        </w:tc>
      </w:tr>
      <w:tr w:rsidR="008A46E2" w:rsidRPr="00F54505" w14:paraId="5C3CE03C" w14:textId="77777777" w:rsidTr="00F54505">
        <w:tc>
          <w:tcPr>
            <w:tcW w:w="1548" w:type="dxa"/>
          </w:tcPr>
          <w:p w14:paraId="5C3CE03A" w14:textId="77777777" w:rsidR="008A46E2" w:rsidRPr="00F54505" w:rsidRDefault="008A46E2" w:rsidP="00F54505">
            <w:pPr>
              <w:rPr>
                <w:rFonts w:ascii="Arial" w:hAnsi="Arial" w:cs="Arial"/>
                <w:sz w:val="20"/>
                <w:szCs w:val="20"/>
              </w:rPr>
            </w:pPr>
            <w:r w:rsidRPr="00F54505">
              <w:rPr>
                <w:rFonts w:ascii="Arial" w:hAnsi="Arial" w:cs="Arial"/>
                <w:sz w:val="20"/>
                <w:szCs w:val="20"/>
              </w:rPr>
              <w:t>CAC</w:t>
            </w:r>
          </w:p>
        </w:tc>
        <w:tc>
          <w:tcPr>
            <w:tcW w:w="7830" w:type="dxa"/>
            <w:hideMark/>
          </w:tcPr>
          <w:p w14:paraId="5C3CE03B" w14:textId="77777777" w:rsidR="008A46E2" w:rsidRPr="00F54505" w:rsidRDefault="008A46E2" w:rsidP="00F54505">
            <w:pPr>
              <w:rPr>
                <w:rFonts w:ascii="Arial" w:hAnsi="Arial" w:cs="Arial"/>
                <w:sz w:val="20"/>
                <w:szCs w:val="20"/>
              </w:rPr>
            </w:pPr>
            <w:r w:rsidRPr="00F54505">
              <w:rPr>
                <w:rFonts w:ascii="Arial" w:hAnsi="Arial" w:cs="Arial"/>
                <w:sz w:val="20"/>
                <w:szCs w:val="20"/>
              </w:rPr>
              <w:t xml:space="preserve">Clinical Applications Coordinator. The CAC is a person at a hospital or clinic assigned to coordinate the installation, maintenance and upgrading of CPRS and other </w:t>
            </w:r>
            <w:proofErr w:type="spellStart"/>
            <w:r w:rsidRPr="00F54505">
              <w:rPr>
                <w:rFonts w:ascii="Arial" w:hAnsi="Arial" w:cs="Arial"/>
                <w:sz w:val="20"/>
                <w:szCs w:val="20"/>
              </w:rPr>
              <w:t>VistA</w:t>
            </w:r>
            <w:proofErr w:type="spellEnd"/>
            <w:r w:rsidRPr="00F54505">
              <w:rPr>
                <w:rFonts w:ascii="Arial" w:hAnsi="Arial" w:cs="Arial"/>
                <w:sz w:val="20"/>
                <w:szCs w:val="20"/>
              </w:rPr>
              <w:t xml:space="preserve"> software programs for the end users.</w:t>
            </w:r>
          </w:p>
        </w:tc>
      </w:tr>
      <w:tr w:rsidR="008A46E2" w:rsidRPr="00F54505" w14:paraId="5C3CE03F" w14:textId="77777777" w:rsidTr="00F54505">
        <w:tc>
          <w:tcPr>
            <w:tcW w:w="1548" w:type="dxa"/>
          </w:tcPr>
          <w:p w14:paraId="5C3CE03D" w14:textId="77777777" w:rsidR="008A46E2" w:rsidRPr="00F54505" w:rsidRDefault="008A46E2" w:rsidP="00F54505">
            <w:pPr>
              <w:rPr>
                <w:rFonts w:ascii="Arial" w:hAnsi="Arial" w:cs="Arial"/>
                <w:sz w:val="20"/>
                <w:szCs w:val="20"/>
              </w:rPr>
            </w:pPr>
            <w:r w:rsidRPr="00F54505">
              <w:rPr>
                <w:rFonts w:ascii="Arial" w:hAnsi="Arial" w:cs="Arial"/>
                <w:sz w:val="20"/>
                <w:szCs w:val="20"/>
              </w:rPr>
              <w:t>CAP</w:t>
            </w:r>
          </w:p>
        </w:tc>
        <w:tc>
          <w:tcPr>
            <w:tcW w:w="7830" w:type="dxa"/>
          </w:tcPr>
          <w:p w14:paraId="5C3CE03E" w14:textId="77777777" w:rsidR="008A46E2" w:rsidRPr="00F54505" w:rsidRDefault="008A46E2" w:rsidP="00F54505">
            <w:pPr>
              <w:rPr>
                <w:rFonts w:ascii="Arial" w:hAnsi="Arial" w:cs="Arial"/>
                <w:sz w:val="20"/>
                <w:szCs w:val="20"/>
              </w:rPr>
            </w:pPr>
            <w:r w:rsidRPr="00F54505">
              <w:rPr>
                <w:rFonts w:ascii="Arial" w:hAnsi="Arial" w:cs="Arial"/>
                <w:sz w:val="20"/>
                <w:szCs w:val="20"/>
              </w:rPr>
              <w:t>Combined Assessment Program</w:t>
            </w:r>
          </w:p>
        </w:tc>
      </w:tr>
      <w:tr w:rsidR="008A46E2" w:rsidRPr="00F54505" w14:paraId="5C3CE042" w14:textId="77777777" w:rsidTr="00F54505">
        <w:tc>
          <w:tcPr>
            <w:tcW w:w="1548" w:type="dxa"/>
            <w:hideMark/>
          </w:tcPr>
          <w:p w14:paraId="5C3CE040" w14:textId="77777777" w:rsidR="008A46E2" w:rsidRPr="00F54505" w:rsidRDefault="008A46E2" w:rsidP="00F54505">
            <w:pPr>
              <w:rPr>
                <w:rFonts w:ascii="Arial" w:hAnsi="Arial" w:cs="Arial"/>
                <w:sz w:val="20"/>
                <w:szCs w:val="20"/>
              </w:rPr>
            </w:pPr>
            <w:r w:rsidRPr="00F54505">
              <w:rPr>
                <w:rFonts w:ascii="Arial" w:hAnsi="Arial" w:cs="Arial"/>
                <w:sz w:val="20"/>
                <w:szCs w:val="20"/>
              </w:rPr>
              <w:t>CAPRI</w:t>
            </w:r>
          </w:p>
        </w:tc>
        <w:tc>
          <w:tcPr>
            <w:tcW w:w="7830" w:type="dxa"/>
            <w:hideMark/>
          </w:tcPr>
          <w:p w14:paraId="5C3CE041" w14:textId="77777777" w:rsidR="008A46E2" w:rsidRPr="00F54505" w:rsidRDefault="008A46E2" w:rsidP="00F54505">
            <w:pPr>
              <w:rPr>
                <w:rFonts w:ascii="Arial" w:hAnsi="Arial" w:cs="Arial"/>
                <w:sz w:val="20"/>
                <w:szCs w:val="20"/>
              </w:rPr>
            </w:pPr>
            <w:r w:rsidRPr="00F54505">
              <w:rPr>
                <w:rFonts w:ascii="Arial" w:hAnsi="Arial" w:cs="Arial"/>
                <w:sz w:val="20"/>
                <w:szCs w:val="20"/>
              </w:rPr>
              <w:t>Compensation and Pension Record Interchange</w:t>
            </w:r>
          </w:p>
        </w:tc>
      </w:tr>
      <w:tr w:rsidR="008A46E2" w:rsidRPr="00F54505" w14:paraId="5C3CE045" w14:textId="77777777" w:rsidTr="00F54505">
        <w:tc>
          <w:tcPr>
            <w:tcW w:w="1548" w:type="dxa"/>
          </w:tcPr>
          <w:p w14:paraId="5C3CE043" w14:textId="77777777" w:rsidR="008A46E2" w:rsidRPr="00F54505" w:rsidRDefault="00BC5884" w:rsidP="00F54505">
            <w:pPr>
              <w:rPr>
                <w:rFonts w:ascii="Arial" w:hAnsi="Arial" w:cs="Arial"/>
                <w:sz w:val="20"/>
                <w:szCs w:val="20"/>
              </w:rPr>
            </w:pPr>
            <w:r w:rsidRPr="00F54505">
              <w:rPr>
                <w:rFonts w:ascii="Arial" w:hAnsi="Arial" w:cs="Arial"/>
                <w:sz w:val="20"/>
                <w:szCs w:val="20"/>
              </w:rPr>
              <w:t>CCR</w:t>
            </w:r>
          </w:p>
        </w:tc>
        <w:tc>
          <w:tcPr>
            <w:tcW w:w="7830" w:type="dxa"/>
          </w:tcPr>
          <w:p w14:paraId="5C3CE044" w14:textId="77777777" w:rsidR="008A46E2" w:rsidRPr="00F54505" w:rsidRDefault="00BC5884" w:rsidP="00F54505">
            <w:pPr>
              <w:rPr>
                <w:rFonts w:ascii="Arial" w:hAnsi="Arial" w:cs="Arial"/>
                <w:sz w:val="20"/>
                <w:szCs w:val="20"/>
              </w:rPr>
            </w:pPr>
            <w:r w:rsidRPr="00F54505">
              <w:rPr>
                <w:rFonts w:ascii="Arial" w:hAnsi="Arial" w:cs="Arial"/>
                <w:sz w:val="20"/>
                <w:szCs w:val="20"/>
              </w:rPr>
              <w:t>CAPRI Contract Referral</w:t>
            </w:r>
          </w:p>
        </w:tc>
      </w:tr>
      <w:tr w:rsidR="00BC5884" w:rsidRPr="00F54505" w14:paraId="5C3CE048" w14:textId="77777777" w:rsidTr="00F54505">
        <w:tc>
          <w:tcPr>
            <w:tcW w:w="1548" w:type="dxa"/>
          </w:tcPr>
          <w:p w14:paraId="5C3CE046" w14:textId="77777777" w:rsidR="00BC5884" w:rsidRPr="00F54505" w:rsidRDefault="00BC5884" w:rsidP="00F54505">
            <w:pPr>
              <w:rPr>
                <w:rFonts w:ascii="Arial" w:hAnsi="Arial" w:cs="Arial"/>
                <w:sz w:val="20"/>
                <w:szCs w:val="20"/>
              </w:rPr>
            </w:pPr>
            <w:r w:rsidRPr="00F54505">
              <w:rPr>
                <w:rFonts w:ascii="Arial" w:hAnsi="Arial" w:cs="Arial"/>
                <w:sz w:val="20"/>
                <w:szCs w:val="20"/>
              </w:rPr>
              <w:t>CNH</w:t>
            </w:r>
          </w:p>
        </w:tc>
        <w:tc>
          <w:tcPr>
            <w:tcW w:w="7830" w:type="dxa"/>
          </w:tcPr>
          <w:p w14:paraId="5C3CE047" w14:textId="77777777" w:rsidR="00BC5884" w:rsidRPr="00F54505" w:rsidRDefault="00BC5884" w:rsidP="00F54505">
            <w:pPr>
              <w:rPr>
                <w:rFonts w:ascii="Arial" w:hAnsi="Arial" w:cs="Arial"/>
                <w:sz w:val="20"/>
                <w:szCs w:val="20"/>
              </w:rPr>
            </w:pPr>
            <w:r w:rsidRPr="00F54505">
              <w:rPr>
                <w:rFonts w:ascii="Arial" w:hAnsi="Arial" w:cs="Arial"/>
                <w:sz w:val="20"/>
                <w:szCs w:val="20"/>
              </w:rPr>
              <w:t>Community Nursing Home</w:t>
            </w:r>
          </w:p>
        </w:tc>
      </w:tr>
      <w:tr w:rsidR="008A46E2" w:rsidRPr="00F54505" w14:paraId="5C3CE04B" w14:textId="77777777" w:rsidTr="00F54505">
        <w:tc>
          <w:tcPr>
            <w:tcW w:w="1548" w:type="dxa"/>
            <w:hideMark/>
          </w:tcPr>
          <w:p w14:paraId="5C3CE049" w14:textId="77777777" w:rsidR="008A46E2" w:rsidRPr="00F54505" w:rsidRDefault="008A46E2" w:rsidP="00F54505">
            <w:pPr>
              <w:rPr>
                <w:rFonts w:ascii="Arial" w:hAnsi="Arial" w:cs="Arial"/>
                <w:sz w:val="20"/>
                <w:szCs w:val="20"/>
              </w:rPr>
            </w:pPr>
            <w:r w:rsidRPr="00F54505">
              <w:rPr>
                <w:rFonts w:ascii="Arial" w:hAnsi="Arial" w:cs="Arial"/>
                <w:sz w:val="20"/>
                <w:szCs w:val="20"/>
              </w:rPr>
              <w:t>Consults</w:t>
            </w:r>
          </w:p>
        </w:tc>
        <w:tc>
          <w:tcPr>
            <w:tcW w:w="7830" w:type="dxa"/>
            <w:hideMark/>
          </w:tcPr>
          <w:p w14:paraId="5C3CE04A" w14:textId="77777777" w:rsidR="008A46E2" w:rsidRPr="00F54505" w:rsidRDefault="008A46E2" w:rsidP="00F54505">
            <w:pPr>
              <w:rPr>
                <w:rFonts w:ascii="Arial" w:hAnsi="Arial" w:cs="Arial"/>
                <w:sz w:val="20"/>
                <w:szCs w:val="20"/>
              </w:rPr>
            </w:pPr>
            <w:r w:rsidRPr="00F54505">
              <w:rPr>
                <w:rFonts w:ascii="Arial" w:hAnsi="Arial" w:cs="Arial"/>
                <w:sz w:val="20"/>
                <w:szCs w:val="20"/>
              </w:rPr>
              <w:t xml:space="preserve">Consult/Request Tracking, a </w:t>
            </w:r>
            <w:proofErr w:type="spellStart"/>
            <w:r w:rsidRPr="00F54505">
              <w:rPr>
                <w:rFonts w:ascii="Arial" w:hAnsi="Arial" w:cs="Arial"/>
                <w:sz w:val="20"/>
                <w:szCs w:val="20"/>
              </w:rPr>
              <w:t>VistA</w:t>
            </w:r>
            <w:proofErr w:type="spellEnd"/>
            <w:r w:rsidRPr="00F54505">
              <w:rPr>
                <w:rFonts w:ascii="Arial" w:hAnsi="Arial" w:cs="Arial"/>
                <w:sz w:val="20"/>
                <w:szCs w:val="20"/>
              </w:rPr>
              <w:t xml:space="preserve"> product that is also part of CPRS (it can function as part of CPRS, independently as a standalone package, or as part of TIU). It is used to request and track consultations or procedures from one clinician to another clinician or service.</w:t>
            </w:r>
          </w:p>
        </w:tc>
      </w:tr>
      <w:tr w:rsidR="008A46E2" w:rsidRPr="00F54505" w14:paraId="5C3CE04E" w14:textId="77777777" w:rsidTr="00F54505">
        <w:tc>
          <w:tcPr>
            <w:tcW w:w="1548" w:type="dxa"/>
            <w:hideMark/>
          </w:tcPr>
          <w:p w14:paraId="5C3CE04C" w14:textId="77777777" w:rsidR="008A46E2" w:rsidRPr="00F54505" w:rsidRDefault="008A46E2" w:rsidP="00F54505">
            <w:pPr>
              <w:rPr>
                <w:rFonts w:ascii="Arial" w:hAnsi="Arial" w:cs="Arial"/>
                <w:sz w:val="20"/>
                <w:szCs w:val="20"/>
              </w:rPr>
            </w:pPr>
            <w:r w:rsidRPr="00F54505">
              <w:rPr>
                <w:rFonts w:ascii="Arial" w:hAnsi="Arial" w:cs="Arial"/>
                <w:sz w:val="20"/>
                <w:szCs w:val="20"/>
              </w:rPr>
              <w:t>C-Number</w:t>
            </w:r>
          </w:p>
        </w:tc>
        <w:tc>
          <w:tcPr>
            <w:tcW w:w="7830" w:type="dxa"/>
            <w:hideMark/>
          </w:tcPr>
          <w:p w14:paraId="5C3CE04D" w14:textId="77777777" w:rsidR="008A46E2" w:rsidRPr="00F54505" w:rsidRDefault="008A46E2" w:rsidP="00F54505">
            <w:pPr>
              <w:rPr>
                <w:rFonts w:ascii="Arial" w:hAnsi="Arial" w:cs="Arial"/>
                <w:sz w:val="20"/>
                <w:szCs w:val="20"/>
              </w:rPr>
            </w:pPr>
            <w:r w:rsidRPr="00F54505">
              <w:rPr>
                <w:rFonts w:ascii="Arial" w:hAnsi="Arial" w:cs="Arial"/>
                <w:sz w:val="20"/>
                <w:szCs w:val="20"/>
              </w:rPr>
              <w:t>Claim Number</w:t>
            </w:r>
          </w:p>
        </w:tc>
      </w:tr>
      <w:tr w:rsidR="008A46E2" w:rsidRPr="00F54505" w14:paraId="5C3CE051" w14:textId="77777777" w:rsidTr="00F54505">
        <w:tc>
          <w:tcPr>
            <w:tcW w:w="1548" w:type="dxa"/>
            <w:hideMark/>
          </w:tcPr>
          <w:p w14:paraId="5C3CE04F" w14:textId="77777777" w:rsidR="008A46E2" w:rsidRPr="00F54505" w:rsidRDefault="008A46E2" w:rsidP="00F54505">
            <w:pPr>
              <w:rPr>
                <w:rFonts w:ascii="Arial" w:hAnsi="Arial" w:cs="Arial"/>
                <w:sz w:val="20"/>
                <w:szCs w:val="20"/>
              </w:rPr>
            </w:pPr>
            <w:r w:rsidRPr="00F54505">
              <w:rPr>
                <w:rFonts w:ascii="Arial" w:hAnsi="Arial" w:cs="Arial"/>
                <w:sz w:val="20"/>
                <w:szCs w:val="20"/>
              </w:rPr>
              <w:t>C&amp;P</w:t>
            </w:r>
          </w:p>
        </w:tc>
        <w:tc>
          <w:tcPr>
            <w:tcW w:w="7830" w:type="dxa"/>
            <w:hideMark/>
          </w:tcPr>
          <w:p w14:paraId="5C3CE050" w14:textId="77777777" w:rsidR="008A46E2" w:rsidRPr="00F54505" w:rsidRDefault="008A46E2" w:rsidP="00F54505">
            <w:pPr>
              <w:rPr>
                <w:rFonts w:ascii="Arial" w:hAnsi="Arial" w:cs="Arial"/>
                <w:sz w:val="20"/>
                <w:szCs w:val="20"/>
              </w:rPr>
            </w:pPr>
            <w:r w:rsidRPr="00F54505">
              <w:rPr>
                <w:rFonts w:ascii="Arial" w:hAnsi="Arial" w:cs="Arial"/>
                <w:sz w:val="20"/>
                <w:szCs w:val="20"/>
              </w:rPr>
              <w:t>Compensation and Pension</w:t>
            </w:r>
          </w:p>
        </w:tc>
      </w:tr>
      <w:tr w:rsidR="008A46E2" w:rsidRPr="00F54505" w14:paraId="5C3CE054" w14:textId="77777777" w:rsidTr="00F54505">
        <w:tc>
          <w:tcPr>
            <w:tcW w:w="1548" w:type="dxa"/>
            <w:hideMark/>
          </w:tcPr>
          <w:p w14:paraId="5C3CE052" w14:textId="77777777" w:rsidR="008A46E2" w:rsidRPr="00F54505" w:rsidRDefault="008A46E2" w:rsidP="00F54505">
            <w:pPr>
              <w:rPr>
                <w:rFonts w:ascii="Arial" w:hAnsi="Arial" w:cs="Arial"/>
                <w:sz w:val="20"/>
                <w:szCs w:val="20"/>
              </w:rPr>
            </w:pPr>
            <w:r w:rsidRPr="00F54505">
              <w:rPr>
                <w:rFonts w:ascii="Arial" w:hAnsi="Arial" w:cs="Arial"/>
                <w:sz w:val="20"/>
                <w:szCs w:val="20"/>
              </w:rPr>
              <w:t>CPEP</w:t>
            </w:r>
          </w:p>
        </w:tc>
        <w:tc>
          <w:tcPr>
            <w:tcW w:w="7830" w:type="dxa"/>
            <w:hideMark/>
          </w:tcPr>
          <w:p w14:paraId="5C3CE053" w14:textId="77777777" w:rsidR="008A46E2" w:rsidRPr="00F54505" w:rsidRDefault="008A46E2" w:rsidP="00F54505">
            <w:pPr>
              <w:rPr>
                <w:rFonts w:ascii="Arial" w:hAnsi="Arial" w:cs="Arial"/>
                <w:sz w:val="20"/>
                <w:szCs w:val="20"/>
              </w:rPr>
            </w:pPr>
            <w:r w:rsidRPr="00F54505">
              <w:rPr>
                <w:rFonts w:ascii="Arial" w:hAnsi="Arial" w:cs="Arial"/>
                <w:sz w:val="20"/>
                <w:szCs w:val="20"/>
              </w:rPr>
              <w:t>Compensation and Pension Examination Program</w:t>
            </w:r>
          </w:p>
        </w:tc>
      </w:tr>
      <w:tr w:rsidR="008A46E2" w:rsidRPr="00F54505" w14:paraId="5C3CE057" w14:textId="77777777" w:rsidTr="00F54505">
        <w:tc>
          <w:tcPr>
            <w:tcW w:w="1548" w:type="dxa"/>
          </w:tcPr>
          <w:p w14:paraId="5C3CE055" w14:textId="77777777" w:rsidR="008A46E2" w:rsidRPr="00F54505" w:rsidRDefault="008A46E2" w:rsidP="00F54505">
            <w:pPr>
              <w:rPr>
                <w:rFonts w:ascii="Arial" w:hAnsi="Arial" w:cs="Arial"/>
                <w:sz w:val="20"/>
                <w:szCs w:val="20"/>
              </w:rPr>
            </w:pPr>
            <w:r w:rsidRPr="00F54505">
              <w:rPr>
                <w:rFonts w:ascii="Arial" w:hAnsi="Arial" w:cs="Arial"/>
                <w:sz w:val="20"/>
                <w:szCs w:val="20"/>
              </w:rPr>
              <w:t>CPRS</w:t>
            </w:r>
          </w:p>
        </w:tc>
        <w:tc>
          <w:tcPr>
            <w:tcW w:w="7830" w:type="dxa"/>
            <w:hideMark/>
          </w:tcPr>
          <w:p w14:paraId="5C3CE056" w14:textId="77777777" w:rsidR="008A46E2" w:rsidRPr="00F54505" w:rsidRDefault="008A46E2" w:rsidP="00F54505">
            <w:pPr>
              <w:rPr>
                <w:rFonts w:ascii="Arial" w:hAnsi="Arial" w:cs="Arial"/>
                <w:sz w:val="20"/>
                <w:szCs w:val="20"/>
              </w:rPr>
            </w:pPr>
            <w:r w:rsidRPr="00F54505">
              <w:rPr>
                <w:rFonts w:ascii="Arial" w:hAnsi="Arial" w:cs="Arial"/>
                <w:sz w:val="20"/>
                <w:szCs w:val="20"/>
              </w:rPr>
              <w:t xml:space="preserve">Computerized Patient Record System, the </w:t>
            </w:r>
            <w:proofErr w:type="spellStart"/>
            <w:r w:rsidRPr="00F54505">
              <w:rPr>
                <w:rFonts w:ascii="Arial" w:hAnsi="Arial" w:cs="Arial"/>
                <w:sz w:val="20"/>
                <w:szCs w:val="20"/>
              </w:rPr>
              <w:t>VistA</w:t>
            </w:r>
            <w:proofErr w:type="spellEnd"/>
            <w:r w:rsidRPr="00F54505">
              <w:rPr>
                <w:rFonts w:ascii="Arial" w:hAnsi="Arial" w:cs="Arial"/>
                <w:sz w:val="20"/>
                <w:szCs w:val="20"/>
              </w:rPr>
              <w:t xml:space="preserve"> package (in both GUI and character-based formats) that provides access to most components of the patient chart</w:t>
            </w:r>
          </w:p>
        </w:tc>
      </w:tr>
      <w:tr w:rsidR="008A46E2" w:rsidRPr="00F54505" w14:paraId="5C3CE05A" w14:textId="77777777" w:rsidTr="00F54505">
        <w:tc>
          <w:tcPr>
            <w:tcW w:w="1548" w:type="dxa"/>
            <w:hideMark/>
          </w:tcPr>
          <w:p w14:paraId="5C3CE058" w14:textId="77777777" w:rsidR="008A46E2" w:rsidRPr="00F54505" w:rsidRDefault="008A46E2" w:rsidP="00F54505">
            <w:pPr>
              <w:rPr>
                <w:rFonts w:ascii="Arial" w:hAnsi="Arial" w:cs="Arial"/>
                <w:sz w:val="20"/>
                <w:szCs w:val="20"/>
              </w:rPr>
            </w:pPr>
            <w:r w:rsidRPr="00F54505">
              <w:rPr>
                <w:rFonts w:ascii="Arial" w:hAnsi="Arial" w:cs="Arial"/>
                <w:sz w:val="20"/>
                <w:szCs w:val="20"/>
              </w:rPr>
              <w:t>CPWM</w:t>
            </w:r>
          </w:p>
        </w:tc>
        <w:tc>
          <w:tcPr>
            <w:tcW w:w="7830" w:type="dxa"/>
            <w:hideMark/>
          </w:tcPr>
          <w:p w14:paraId="5C3CE059" w14:textId="77777777" w:rsidR="008A46E2" w:rsidRPr="00F54505" w:rsidRDefault="008A46E2" w:rsidP="00F54505">
            <w:pPr>
              <w:rPr>
                <w:rFonts w:ascii="Arial" w:hAnsi="Arial" w:cs="Arial"/>
                <w:sz w:val="20"/>
                <w:szCs w:val="20"/>
              </w:rPr>
            </w:pPr>
            <w:r w:rsidRPr="00F54505">
              <w:rPr>
                <w:rFonts w:ascii="Arial" w:hAnsi="Arial" w:cs="Arial"/>
                <w:sz w:val="20"/>
                <w:szCs w:val="20"/>
              </w:rPr>
              <w:t>Compensation and Pension Worksheet Module</w:t>
            </w:r>
          </w:p>
        </w:tc>
      </w:tr>
      <w:tr w:rsidR="008A46E2" w:rsidRPr="00F54505" w14:paraId="5C3CE05D" w14:textId="77777777" w:rsidTr="00F54505">
        <w:tc>
          <w:tcPr>
            <w:tcW w:w="1548" w:type="dxa"/>
            <w:hideMark/>
          </w:tcPr>
          <w:p w14:paraId="5C3CE05B" w14:textId="77777777" w:rsidR="008A46E2" w:rsidRPr="00F54505" w:rsidRDefault="008A46E2" w:rsidP="00F54505">
            <w:pPr>
              <w:rPr>
                <w:rFonts w:ascii="Arial" w:hAnsi="Arial" w:cs="Arial"/>
                <w:sz w:val="20"/>
                <w:szCs w:val="20"/>
              </w:rPr>
            </w:pPr>
            <w:r w:rsidRPr="00F54505">
              <w:rPr>
                <w:rFonts w:ascii="Arial" w:hAnsi="Arial" w:cs="Arial"/>
                <w:sz w:val="20"/>
                <w:szCs w:val="20"/>
              </w:rPr>
              <w:t>DBQ</w:t>
            </w:r>
          </w:p>
        </w:tc>
        <w:tc>
          <w:tcPr>
            <w:tcW w:w="7830" w:type="dxa"/>
            <w:hideMark/>
          </w:tcPr>
          <w:p w14:paraId="5C3CE05C" w14:textId="77777777" w:rsidR="008A46E2" w:rsidRPr="00F54505" w:rsidRDefault="008A46E2" w:rsidP="00F54505">
            <w:pPr>
              <w:rPr>
                <w:rFonts w:ascii="Arial" w:hAnsi="Arial" w:cs="Arial"/>
                <w:sz w:val="20"/>
                <w:szCs w:val="20"/>
              </w:rPr>
            </w:pPr>
            <w:r w:rsidRPr="00F54505">
              <w:rPr>
                <w:rFonts w:ascii="Arial" w:hAnsi="Arial" w:cs="Arial"/>
                <w:sz w:val="20"/>
                <w:szCs w:val="20"/>
              </w:rPr>
              <w:t>Disability Benefits Questionnaire</w:t>
            </w:r>
          </w:p>
        </w:tc>
      </w:tr>
      <w:tr w:rsidR="008A46E2" w:rsidRPr="00F54505" w14:paraId="5C3CE060" w14:textId="77777777" w:rsidTr="00F54505">
        <w:tc>
          <w:tcPr>
            <w:tcW w:w="1548" w:type="dxa"/>
            <w:hideMark/>
          </w:tcPr>
          <w:p w14:paraId="5C3CE05E" w14:textId="77777777" w:rsidR="008A46E2" w:rsidRPr="00F54505" w:rsidRDefault="008A46E2" w:rsidP="00F54505">
            <w:pPr>
              <w:rPr>
                <w:rFonts w:ascii="Arial" w:hAnsi="Arial" w:cs="Arial"/>
                <w:sz w:val="20"/>
                <w:szCs w:val="20"/>
              </w:rPr>
            </w:pPr>
            <w:r w:rsidRPr="00F54505">
              <w:rPr>
                <w:rFonts w:ascii="Arial" w:hAnsi="Arial" w:cs="Arial"/>
                <w:sz w:val="20"/>
                <w:szCs w:val="20"/>
              </w:rPr>
              <w:t>DES</w:t>
            </w:r>
          </w:p>
        </w:tc>
        <w:tc>
          <w:tcPr>
            <w:tcW w:w="7830" w:type="dxa"/>
            <w:hideMark/>
          </w:tcPr>
          <w:p w14:paraId="5C3CE05F" w14:textId="77777777" w:rsidR="008A46E2" w:rsidRPr="00F54505" w:rsidRDefault="008A46E2" w:rsidP="00F54505">
            <w:pPr>
              <w:rPr>
                <w:rFonts w:ascii="Arial" w:hAnsi="Arial" w:cs="Arial"/>
                <w:sz w:val="20"/>
                <w:szCs w:val="20"/>
              </w:rPr>
            </w:pPr>
            <w:r w:rsidRPr="00F54505">
              <w:rPr>
                <w:rFonts w:ascii="Arial" w:hAnsi="Arial" w:cs="Arial"/>
                <w:sz w:val="20"/>
                <w:szCs w:val="20"/>
              </w:rPr>
              <w:t>Disability Evaluation System</w:t>
            </w:r>
          </w:p>
        </w:tc>
      </w:tr>
      <w:tr w:rsidR="008A46E2" w:rsidRPr="00F54505" w14:paraId="5C3CE063" w14:textId="77777777" w:rsidTr="00F54505">
        <w:tc>
          <w:tcPr>
            <w:tcW w:w="1548" w:type="dxa"/>
            <w:hideMark/>
          </w:tcPr>
          <w:p w14:paraId="5C3CE061" w14:textId="77777777" w:rsidR="008A46E2" w:rsidRPr="00F54505" w:rsidRDefault="008A46E2" w:rsidP="00F54505">
            <w:pPr>
              <w:rPr>
                <w:rFonts w:ascii="Arial" w:hAnsi="Arial" w:cs="Arial"/>
                <w:sz w:val="20"/>
                <w:szCs w:val="20"/>
              </w:rPr>
            </w:pPr>
            <w:r w:rsidRPr="00F54505">
              <w:rPr>
                <w:rFonts w:ascii="Arial" w:hAnsi="Arial" w:cs="Arial"/>
                <w:sz w:val="20"/>
                <w:szCs w:val="20"/>
              </w:rPr>
              <w:t>Discharge Summary</w:t>
            </w:r>
          </w:p>
        </w:tc>
        <w:tc>
          <w:tcPr>
            <w:tcW w:w="7830" w:type="dxa"/>
            <w:hideMark/>
          </w:tcPr>
          <w:p w14:paraId="5C3CE062" w14:textId="77777777" w:rsidR="008A46E2" w:rsidRPr="00F54505" w:rsidRDefault="008A46E2" w:rsidP="00F54505">
            <w:pPr>
              <w:rPr>
                <w:rFonts w:ascii="Arial" w:hAnsi="Arial" w:cs="Arial"/>
                <w:sz w:val="20"/>
                <w:szCs w:val="20"/>
              </w:rPr>
            </w:pPr>
            <w:r w:rsidRPr="00F54505">
              <w:rPr>
                <w:rFonts w:ascii="Arial" w:hAnsi="Arial" w:cs="Arial"/>
                <w:sz w:val="20"/>
                <w:szCs w:val="20"/>
              </w:rPr>
              <w:t>Component of TIU that can function as part of CPRS, Discharge Summaries are recapitulations of a patient’s course of care while in the hospital.</w:t>
            </w:r>
          </w:p>
        </w:tc>
      </w:tr>
      <w:tr w:rsidR="008A46E2" w:rsidRPr="00F54505" w14:paraId="5C3CE066" w14:textId="77777777" w:rsidTr="00F54505">
        <w:tc>
          <w:tcPr>
            <w:tcW w:w="1548" w:type="dxa"/>
          </w:tcPr>
          <w:p w14:paraId="5C3CE064" w14:textId="77777777" w:rsidR="008A46E2" w:rsidRPr="00F54505" w:rsidRDefault="008A46E2" w:rsidP="00F54505">
            <w:pPr>
              <w:rPr>
                <w:rFonts w:ascii="Arial" w:hAnsi="Arial" w:cs="Arial"/>
                <w:sz w:val="20"/>
                <w:szCs w:val="20"/>
              </w:rPr>
            </w:pPr>
            <w:r w:rsidRPr="00F54505">
              <w:rPr>
                <w:rFonts w:ascii="Arial" w:hAnsi="Arial" w:cs="Arial"/>
                <w:sz w:val="20"/>
                <w:szCs w:val="20"/>
              </w:rPr>
              <w:t>DES</w:t>
            </w:r>
          </w:p>
        </w:tc>
        <w:tc>
          <w:tcPr>
            <w:tcW w:w="7830" w:type="dxa"/>
          </w:tcPr>
          <w:p w14:paraId="5C3CE065" w14:textId="77777777" w:rsidR="008A46E2" w:rsidRPr="00F54505" w:rsidRDefault="008A46E2" w:rsidP="00F54505">
            <w:pPr>
              <w:rPr>
                <w:rFonts w:ascii="Arial" w:hAnsi="Arial" w:cs="Arial"/>
                <w:sz w:val="20"/>
                <w:szCs w:val="20"/>
              </w:rPr>
            </w:pPr>
            <w:r w:rsidRPr="00F54505">
              <w:rPr>
                <w:rFonts w:ascii="Arial" w:hAnsi="Arial" w:cs="Arial"/>
                <w:sz w:val="20"/>
                <w:szCs w:val="20"/>
              </w:rPr>
              <w:t>Disability Evaluation System</w:t>
            </w:r>
          </w:p>
        </w:tc>
      </w:tr>
      <w:tr w:rsidR="008A46E2" w:rsidRPr="00F54505" w14:paraId="5C3CE06C" w14:textId="77777777" w:rsidTr="00F54505">
        <w:tc>
          <w:tcPr>
            <w:tcW w:w="1548" w:type="dxa"/>
          </w:tcPr>
          <w:p w14:paraId="5C3CE06A" w14:textId="77777777" w:rsidR="008A46E2" w:rsidRPr="00F54505" w:rsidRDefault="008A46E2" w:rsidP="00F54505">
            <w:pPr>
              <w:rPr>
                <w:rFonts w:ascii="Arial" w:hAnsi="Arial" w:cs="Arial"/>
                <w:sz w:val="20"/>
                <w:szCs w:val="20"/>
              </w:rPr>
            </w:pPr>
            <w:r w:rsidRPr="00F54505">
              <w:rPr>
                <w:rFonts w:ascii="Arial" w:hAnsi="Arial" w:cs="Arial"/>
                <w:sz w:val="20"/>
                <w:szCs w:val="20"/>
              </w:rPr>
              <w:t>DOM</w:t>
            </w:r>
          </w:p>
        </w:tc>
        <w:tc>
          <w:tcPr>
            <w:tcW w:w="7830" w:type="dxa"/>
          </w:tcPr>
          <w:p w14:paraId="5C3CE06B" w14:textId="77777777" w:rsidR="008A46E2" w:rsidRPr="00F54505" w:rsidRDefault="008A46E2" w:rsidP="00F54505">
            <w:pPr>
              <w:rPr>
                <w:rFonts w:ascii="Arial" w:hAnsi="Arial" w:cs="Arial"/>
                <w:sz w:val="20"/>
                <w:szCs w:val="20"/>
              </w:rPr>
            </w:pPr>
            <w:r w:rsidRPr="00F54505">
              <w:rPr>
                <w:rFonts w:ascii="Arial" w:hAnsi="Arial" w:cs="Arial"/>
                <w:sz w:val="20"/>
                <w:szCs w:val="20"/>
              </w:rPr>
              <w:t>Domiciliary</w:t>
            </w:r>
          </w:p>
        </w:tc>
      </w:tr>
      <w:tr w:rsidR="008A46E2" w:rsidRPr="00F54505" w14:paraId="5C3CE06F" w14:textId="77777777" w:rsidTr="00F54505">
        <w:tc>
          <w:tcPr>
            <w:tcW w:w="1548" w:type="dxa"/>
          </w:tcPr>
          <w:p w14:paraId="5C3CE06D" w14:textId="77777777" w:rsidR="008A46E2" w:rsidRPr="00F54505" w:rsidRDefault="008A46E2" w:rsidP="00F54505">
            <w:pPr>
              <w:rPr>
                <w:rFonts w:ascii="Arial" w:hAnsi="Arial" w:cs="Arial"/>
                <w:sz w:val="20"/>
                <w:szCs w:val="20"/>
              </w:rPr>
            </w:pPr>
            <w:r w:rsidRPr="00F54505">
              <w:rPr>
                <w:rFonts w:ascii="Arial" w:hAnsi="Arial" w:cs="Arial"/>
                <w:sz w:val="20"/>
                <w:szCs w:val="20"/>
              </w:rPr>
              <w:lastRenderedPageBreak/>
              <w:t>DROs</w:t>
            </w:r>
          </w:p>
        </w:tc>
        <w:tc>
          <w:tcPr>
            <w:tcW w:w="7830" w:type="dxa"/>
          </w:tcPr>
          <w:p w14:paraId="5C3CE06E" w14:textId="77777777" w:rsidR="008A46E2" w:rsidRPr="00F54505" w:rsidRDefault="008A46E2" w:rsidP="00F54505">
            <w:pPr>
              <w:rPr>
                <w:rFonts w:ascii="Arial" w:hAnsi="Arial" w:cs="Arial"/>
                <w:sz w:val="20"/>
                <w:szCs w:val="20"/>
              </w:rPr>
            </w:pPr>
            <w:r w:rsidRPr="00F54505">
              <w:rPr>
                <w:rFonts w:ascii="Arial" w:hAnsi="Arial" w:cs="Arial"/>
                <w:sz w:val="20"/>
                <w:szCs w:val="20"/>
              </w:rPr>
              <w:t>Data Request Outputs</w:t>
            </w:r>
          </w:p>
        </w:tc>
      </w:tr>
      <w:tr w:rsidR="008A46E2" w:rsidRPr="00F54505" w14:paraId="5C3CE072" w14:textId="77777777" w:rsidTr="00F54505">
        <w:tc>
          <w:tcPr>
            <w:tcW w:w="1548" w:type="dxa"/>
          </w:tcPr>
          <w:p w14:paraId="5C3CE070" w14:textId="77777777" w:rsidR="008A46E2" w:rsidRPr="00F54505" w:rsidRDefault="008A46E2" w:rsidP="00F54505">
            <w:pPr>
              <w:rPr>
                <w:rFonts w:ascii="Arial" w:hAnsi="Arial" w:cs="Arial"/>
                <w:sz w:val="20"/>
                <w:szCs w:val="20"/>
              </w:rPr>
            </w:pPr>
            <w:r w:rsidRPr="00F54505">
              <w:rPr>
                <w:rFonts w:ascii="Arial" w:hAnsi="Arial" w:cs="Arial"/>
                <w:sz w:val="20"/>
                <w:szCs w:val="20"/>
              </w:rPr>
              <w:t>DVBA</w:t>
            </w:r>
          </w:p>
        </w:tc>
        <w:tc>
          <w:tcPr>
            <w:tcW w:w="7830" w:type="dxa"/>
          </w:tcPr>
          <w:p w14:paraId="5C3CE071" w14:textId="77777777" w:rsidR="008A46E2" w:rsidRPr="00F54505" w:rsidRDefault="008A46E2" w:rsidP="00F54505">
            <w:pPr>
              <w:rPr>
                <w:rFonts w:ascii="Arial" w:hAnsi="Arial" w:cs="Arial"/>
                <w:sz w:val="20"/>
                <w:szCs w:val="20"/>
              </w:rPr>
            </w:pPr>
            <w:r w:rsidRPr="00F54505">
              <w:rPr>
                <w:rFonts w:ascii="Arial" w:hAnsi="Arial" w:cs="Arial"/>
                <w:sz w:val="20"/>
                <w:szCs w:val="20"/>
              </w:rPr>
              <w:t>On Front Cover</w:t>
            </w:r>
          </w:p>
        </w:tc>
      </w:tr>
      <w:tr w:rsidR="008A46E2" w:rsidRPr="00F54505" w14:paraId="5C3CE075" w14:textId="77777777" w:rsidTr="00F54505">
        <w:tc>
          <w:tcPr>
            <w:tcW w:w="1548" w:type="dxa"/>
          </w:tcPr>
          <w:p w14:paraId="5C3CE073" w14:textId="77777777" w:rsidR="008A46E2" w:rsidRPr="00F54505" w:rsidRDefault="008A46E2" w:rsidP="00F54505">
            <w:pPr>
              <w:rPr>
                <w:rFonts w:ascii="Arial" w:hAnsi="Arial" w:cs="Arial"/>
                <w:sz w:val="20"/>
                <w:szCs w:val="20"/>
              </w:rPr>
            </w:pPr>
            <w:r w:rsidRPr="00F54505">
              <w:rPr>
                <w:rFonts w:ascii="Arial" w:hAnsi="Arial" w:cs="Arial"/>
                <w:sz w:val="20"/>
                <w:szCs w:val="20"/>
              </w:rPr>
              <w:t>FBCNH</w:t>
            </w:r>
          </w:p>
        </w:tc>
        <w:tc>
          <w:tcPr>
            <w:tcW w:w="7830" w:type="dxa"/>
          </w:tcPr>
          <w:p w14:paraId="5C3CE074" w14:textId="77777777" w:rsidR="008A46E2" w:rsidRPr="00F54505" w:rsidRDefault="008A46E2" w:rsidP="00F54505">
            <w:pPr>
              <w:rPr>
                <w:rFonts w:ascii="Arial" w:hAnsi="Arial" w:cs="Arial"/>
                <w:sz w:val="20"/>
                <w:szCs w:val="20"/>
              </w:rPr>
            </w:pPr>
            <w:r w:rsidRPr="00F54505">
              <w:rPr>
                <w:rFonts w:ascii="Arial" w:hAnsi="Arial" w:cs="Arial"/>
                <w:sz w:val="20"/>
                <w:szCs w:val="20"/>
              </w:rPr>
              <w:t>Fee Basis Community Nursing Home</w:t>
            </w:r>
          </w:p>
        </w:tc>
      </w:tr>
      <w:tr w:rsidR="008A46E2" w:rsidRPr="00F54505" w14:paraId="5C3CE078" w14:textId="77777777" w:rsidTr="00F54505">
        <w:tc>
          <w:tcPr>
            <w:tcW w:w="1548" w:type="dxa"/>
            <w:hideMark/>
          </w:tcPr>
          <w:p w14:paraId="5C3CE076" w14:textId="77777777" w:rsidR="008A46E2" w:rsidRPr="00F54505" w:rsidRDefault="008A46E2" w:rsidP="00F54505">
            <w:pPr>
              <w:rPr>
                <w:rFonts w:ascii="Arial" w:hAnsi="Arial" w:cs="Arial"/>
                <w:sz w:val="20"/>
                <w:szCs w:val="20"/>
              </w:rPr>
            </w:pPr>
            <w:r w:rsidRPr="00F54505">
              <w:rPr>
                <w:rFonts w:ascii="Arial" w:hAnsi="Arial" w:cs="Arial"/>
                <w:sz w:val="20"/>
                <w:szCs w:val="20"/>
              </w:rPr>
              <w:t>FHIE</w:t>
            </w:r>
          </w:p>
        </w:tc>
        <w:tc>
          <w:tcPr>
            <w:tcW w:w="7830" w:type="dxa"/>
            <w:hideMark/>
          </w:tcPr>
          <w:p w14:paraId="5C3CE077" w14:textId="77777777" w:rsidR="008A46E2" w:rsidRPr="00F54505" w:rsidRDefault="008A46E2" w:rsidP="00F54505">
            <w:pPr>
              <w:rPr>
                <w:rFonts w:ascii="Arial" w:hAnsi="Arial" w:cs="Arial"/>
                <w:sz w:val="20"/>
                <w:szCs w:val="20"/>
              </w:rPr>
            </w:pPr>
            <w:r w:rsidRPr="00F54505">
              <w:rPr>
                <w:rFonts w:ascii="Arial" w:hAnsi="Arial" w:cs="Arial"/>
                <w:sz w:val="20"/>
                <w:szCs w:val="20"/>
              </w:rPr>
              <w:t xml:space="preserve">Federal Health Information Exchange </w:t>
            </w:r>
          </w:p>
        </w:tc>
      </w:tr>
      <w:tr w:rsidR="008A46E2" w:rsidRPr="00F54505" w14:paraId="5C3CE07B" w14:textId="77777777" w:rsidTr="00F54505">
        <w:tc>
          <w:tcPr>
            <w:tcW w:w="1548" w:type="dxa"/>
          </w:tcPr>
          <w:p w14:paraId="5C3CE079" w14:textId="77777777" w:rsidR="008A46E2" w:rsidRPr="00F54505" w:rsidRDefault="008A46E2" w:rsidP="00F54505">
            <w:pPr>
              <w:rPr>
                <w:rFonts w:ascii="Arial" w:hAnsi="Arial" w:cs="Arial"/>
                <w:sz w:val="20"/>
                <w:szCs w:val="20"/>
              </w:rPr>
            </w:pPr>
            <w:r w:rsidRPr="00F54505">
              <w:rPr>
                <w:rFonts w:ascii="Arial" w:hAnsi="Arial" w:cs="Arial"/>
                <w:sz w:val="20"/>
                <w:szCs w:val="20"/>
              </w:rPr>
              <w:t>GUI</w:t>
            </w:r>
          </w:p>
        </w:tc>
        <w:tc>
          <w:tcPr>
            <w:tcW w:w="7830" w:type="dxa"/>
            <w:hideMark/>
          </w:tcPr>
          <w:p w14:paraId="5C3CE07A" w14:textId="77777777" w:rsidR="008A46E2" w:rsidRPr="00F54505" w:rsidRDefault="008A46E2" w:rsidP="00F54505">
            <w:pPr>
              <w:rPr>
                <w:rFonts w:ascii="Arial" w:hAnsi="Arial" w:cs="Arial"/>
                <w:sz w:val="20"/>
                <w:szCs w:val="20"/>
              </w:rPr>
            </w:pPr>
            <w:r w:rsidRPr="00F54505">
              <w:rPr>
                <w:rFonts w:ascii="Arial" w:hAnsi="Arial" w:cs="Arial"/>
                <w:sz w:val="20"/>
                <w:szCs w:val="20"/>
              </w:rPr>
              <w:t>Graphical User Interface – Windows-like screen with pull-down menus, icons, pointer device, etc. on front cover</w:t>
            </w:r>
          </w:p>
        </w:tc>
      </w:tr>
      <w:tr w:rsidR="008A46E2" w:rsidRPr="00F54505" w14:paraId="5C3CE07E" w14:textId="77777777" w:rsidTr="00F54505">
        <w:tc>
          <w:tcPr>
            <w:tcW w:w="1548" w:type="dxa"/>
          </w:tcPr>
          <w:p w14:paraId="5C3CE07C" w14:textId="77777777" w:rsidR="008A46E2" w:rsidRPr="00F54505" w:rsidRDefault="008A46E2" w:rsidP="00F54505">
            <w:pPr>
              <w:rPr>
                <w:rFonts w:ascii="Arial" w:hAnsi="Arial" w:cs="Arial"/>
                <w:sz w:val="20"/>
                <w:szCs w:val="20"/>
              </w:rPr>
            </w:pPr>
            <w:r w:rsidRPr="00F54505">
              <w:rPr>
                <w:rFonts w:ascii="Arial" w:hAnsi="Arial" w:cs="Arial"/>
                <w:sz w:val="20"/>
                <w:szCs w:val="20"/>
              </w:rPr>
              <w:t>Health Summary</w:t>
            </w:r>
          </w:p>
        </w:tc>
        <w:tc>
          <w:tcPr>
            <w:tcW w:w="7830" w:type="dxa"/>
            <w:hideMark/>
          </w:tcPr>
          <w:p w14:paraId="5C3CE07D" w14:textId="77777777" w:rsidR="008A46E2" w:rsidRPr="00F54505" w:rsidRDefault="008A46E2" w:rsidP="00F54505">
            <w:pPr>
              <w:rPr>
                <w:rFonts w:ascii="Arial" w:hAnsi="Arial" w:cs="Arial"/>
                <w:sz w:val="20"/>
                <w:szCs w:val="20"/>
              </w:rPr>
            </w:pPr>
            <w:proofErr w:type="spellStart"/>
            <w:r w:rsidRPr="00F54505">
              <w:rPr>
                <w:rFonts w:ascii="Arial" w:hAnsi="Arial" w:cs="Arial"/>
                <w:sz w:val="20"/>
                <w:szCs w:val="20"/>
              </w:rPr>
              <w:t>VistA</w:t>
            </w:r>
            <w:proofErr w:type="spellEnd"/>
            <w:r w:rsidRPr="00F54505">
              <w:rPr>
                <w:rFonts w:ascii="Arial" w:hAnsi="Arial" w:cs="Arial"/>
                <w:sz w:val="20"/>
                <w:szCs w:val="20"/>
              </w:rPr>
              <w:t xml:space="preserve"> product that can be viewed through CPRS, Health Summaries are components of patient information extracted from other </w:t>
            </w:r>
            <w:proofErr w:type="spellStart"/>
            <w:r w:rsidRPr="00F54505">
              <w:rPr>
                <w:rFonts w:ascii="Arial" w:hAnsi="Arial" w:cs="Arial"/>
                <w:sz w:val="20"/>
                <w:szCs w:val="20"/>
              </w:rPr>
              <w:t>VistA</w:t>
            </w:r>
            <w:proofErr w:type="spellEnd"/>
            <w:r w:rsidRPr="00F54505">
              <w:rPr>
                <w:rFonts w:ascii="Arial" w:hAnsi="Arial" w:cs="Arial"/>
                <w:sz w:val="20"/>
                <w:szCs w:val="20"/>
              </w:rPr>
              <w:t xml:space="preserve"> applications</w:t>
            </w:r>
          </w:p>
        </w:tc>
      </w:tr>
      <w:tr w:rsidR="008A46E2" w:rsidRPr="00F54505" w14:paraId="5C3CE081" w14:textId="77777777" w:rsidTr="00F54505">
        <w:tc>
          <w:tcPr>
            <w:tcW w:w="1548" w:type="dxa"/>
            <w:hideMark/>
          </w:tcPr>
          <w:p w14:paraId="5C3CE07F" w14:textId="77777777" w:rsidR="008A46E2" w:rsidRPr="00F54505" w:rsidRDefault="008A46E2" w:rsidP="00F54505">
            <w:pPr>
              <w:rPr>
                <w:rFonts w:ascii="Arial" w:hAnsi="Arial" w:cs="Arial"/>
                <w:sz w:val="20"/>
                <w:szCs w:val="20"/>
              </w:rPr>
            </w:pPr>
            <w:r w:rsidRPr="00F54505">
              <w:rPr>
                <w:rFonts w:ascii="Arial" w:hAnsi="Arial" w:cs="Arial"/>
                <w:sz w:val="20"/>
                <w:szCs w:val="20"/>
              </w:rPr>
              <w:t>HDR</w:t>
            </w:r>
          </w:p>
        </w:tc>
        <w:tc>
          <w:tcPr>
            <w:tcW w:w="7830" w:type="dxa"/>
            <w:hideMark/>
          </w:tcPr>
          <w:p w14:paraId="5C3CE080" w14:textId="77777777" w:rsidR="008A46E2" w:rsidRPr="00F54505" w:rsidRDefault="008A46E2" w:rsidP="00F54505">
            <w:pPr>
              <w:rPr>
                <w:rFonts w:ascii="Arial" w:hAnsi="Arial" w:cs="Arial"/>
                <w:sz w:val="20"/>
                <w:szCs w:val="20"/>
              </w:rPr>
            </w:pPr>
            <w:r w:rsidRPr="00F54505">
              <w:rPr>
                <w:rFonts w:ascii="Arial" w:hAnsi="Arial" w:cs="Arial"/>
                <w:sz w:val="20"/>
                <w:szCs w:val="20"/>
              </w:rPr>
              <w:t xml:space="preserve">Health Data Repository </w:t>
            </w:r>
          </w:p>
        </w:tc>
      </w:tr>
      <w:tr w:rsidR="008A46E2" w:rsidRPr="00F54505" w14:paraId="5C3CE084" w14:textId="77777777" w:rsidTr="00F54505">
        <w:tc>
          <w:tcPr>
            <w:tcW w:w="1548" w:type="dxa"/>
            <w:hideMark/>
          </w:tcPr>
          <w:p w14:paraId="5C3CE082" w14:textId="77777777" w:rsidR="008A46E2" w:rsidRPr="00F54505" w:rsidRDefault="008A46E2" w:rsidP="00F54505">
            <w:pPr>
              <w:rPr>
                <w:rFonts w:ascii="Arial" w:hAnsi="Arial" w:cs="Arial"/>
                <w:sz w:val="20"/>
                <w:szCs w:val="20"/>
              </w:rPr>
            </w:pPr>
            <w:r w:rsidRPr="00F54505">
              <w:rPr>
                <w:rFonts w:ascii="Arial" w:hAnsi="Arial" w:cs="Arial"/>
                <w:sz w:val="20"/>
                <w:szCs w:val="20"/>
              </w:rPr>
              <w:t>HIA</w:t>
            </w:r>
          </w:p>
        </w:tc>
        <w:tc>
          <w:tcPr>
            <w:tcW w:w="7830" w:type="dxa"/>
            <w:hideMark/>
          </w:tcPr>
          <w:p w14:paraId="5C3CE083" w14:textId="77777777" w:rsidR="008A46E2" w:rsidRPr="00F54505" w:rsidRDefault="008A46E2" w:rsidP="00F54505">
            <w:pPr>
              <w:rPr>
                <w:rFonts w:ascii="Arial" w:hAnsi="Arial" w:cs="Arial"/>
                <w:sz w:val="20"/>
                <w:szCs w:val="20"/>
              </w:rPr>
            </w:pPr>
            <w:r w:rsidRPr="00F54505">
              <w:rPr>
                <w:rFonts w:ascii="Arial" w:hAnsi="Arial" w:cs="Arial"/>
                <w:sz w:val="20"/>
                <w:szCs w:val="20"/>
              </w:rPr>
              <w:t xml:space="preserve">Health Information Access </w:t>
            </w:r>
          </w:p>
        </w:tc>
      </w:tr>
      <w:tr w:rsidR="008A46E2" w:rsidRPr="00F54505" w14:paraId="5C3CE087" w14:textId="77777777" w:rsidTr="00F54505">
        <w:tc>
          <w:tcPr>
            <w:tcW w:w="1548" w:type="dxa"/>
            <w:hideMark/>
          </w:tcPr>
          <w:p w14:paraId="5C3CE085" w14:textId="77777777" w:rsidR="008A46E2" w:rsidRPr="00F54505" w:rsidRDefault="008A46E2" w:rsidP="00F54505">
            <w:pPr>
              <w:rPr>
                <w:rFonts w:ascii="Arial" w:hAnsi="Arial" w:cs="Arial"/>
                <w:sz w:val="20"/>
                <w:szCs w:val="20"/>
              </w:rPr>
            </w:pPr>
            <w:r w:rsidRPr="00F54505">
              <w:rPr>
                <w:rFonts w:ascii="Arial" w:hAnsi="Arial" w:cs="Arial"/>
                <w:sz w:val="20"/>
                <w:szCs w:val="20"/>
              </w:rPr>
              <w:t>Imaging</w:t>
            </w:r>
          </w:p>
        </w:tc>
        <w:tc>
          <w:tcPr>
            <w:tcW w:w="7830" w:type="dxa"/>
            <w:hideMark/>
          </w:tcPr>
          <w:p w14:paraId="5C3CE086" w14:textId="44C195D0" w:rsidR="008A46E2" w:rsidRPr="00F54505" w:rsidRDefault="008A46E2" w:rsidP="00F54505">
            <w:pPr>
              <w:rPr>
                <w:rFonts w:ascii="Arial" w:hAnsi="Arial" w:cs="Arial"/>
                <w:sz w:val="20"/>
                <w:szCs w:val="20"/>
              </w:rPr>
            </w:pPr>
            <w:proofErr w:type="spellStart"/>
            <w:r w:rsidRPr="00F54505">
              <w:rPr>
                <w:rFonts w:ascii="Arial" w:hAnsi="Arial" w:cs="Arial"/>
                <w:sz w:val="20"/>
                <w:szCs w:val="20"/>
              </w:rPr>
              <w:t>VistA</w:t>
            </w:r>
            <w:proofErr w:type="spellEnd"/>
            <w:r w:rsidRPr="00F54505">
              <w:rPr>
                <w:rFonts w:ascii="Arial" w:hAnsi="Arial" w:cs="Arial"/>
                <w:sz w:val="20"/>
                <w:szCs w:val="20"/>
              </w:rPr>
              <w:t xml:space="preserve"> product that is also a component of CPRS;</w:t>
            </w:r>
            <w:r w:rsidR="00EE0CF4">
              <w:rPr>
                <w:rFonts w:ascii="Arial" w:hAnsi="Arial" w:cs="Arial"/>
                <w:sz w:val="20"/>
                <w:szCs w:val="20"/>
              </w:rPr>
              <w:t xml:space="preserve"> </w:t>
            </w:r>
            <w:r w:rsidRPr="00F54505">
              <w:rPr>
                <w:rFonts w:ascii="Arial" w:hAnsi="Arial" w:cs="Arial"/>
                <w:sz w:val="20"/>
                <w:szCs w:val="20"/>
              </w:rPr>
              <w:t>includes Radiology, X-rays, Nuclear Medicine, etc.</w:t>
            </w:r>
          </w:p>
        </w:tc>
      </w:tr>
      <w:tr w:rsidR="008A46E2" w:rsidRPr="00F54505" w14:paraId="5C3CE08A" w14:textId="77777777" w:rsidTr="00F54505">
        <w:tc>
          <w:tcPr>
            <w:tcW w:w="1548" w:type="dxa"/>
            <w:hideMark/>
          </w:tcPr>
          <w:p w14:paraId="5C3CE088" w14:textId="77777777" w:rsidR="008A46E2" w:rsidRPr="00F54505" w:rsidRDefault="008A46E2" w:rsidP="00F54505">
            <w:pPr>
              <w:rPr>
                <w:rFonts w:ascii="Arial" w:hAnsi="Arial" w:cs="Arial"/>
                <w:sz w:val="20"/>
                <w:szCs w:val="20"/>
              </w:rPr>
            </w:pPr>
            <w:r w:rsidRPr="00F54505">
              <w:rPr>
                <w:rFonts w:ascii="Arial" w:hAnsi="Arial" w:cs="Arial"/>
                <w:sz w:val="20"/>
                <w:szCs w:val="20"/>
              </w:rPr>
              <w:t>IRM</w:t>
            </w:r>
          </w:p>
        </w:tc>
        <w:tc>
          <w:tcPr>
            <w:tcW w:w="7830" w:type="dxa"/>
            <w:hideMark/>
          </w:tcPr>
          <w:p w14:paraId="5C3CE089" w14:textId="77777777" w:rsidR="008A46E2" w:rsidRPr="00F54505" w:rsidRDefault="008A46E2" w:rsidP="00F54505">
            <w:pPr>
              <w:rPr>
                <w:rFonts w:ascii="Arial" w:hAnsi="Arial" w:cs="Arial"/>
                <w:sz w:val="20"/>
                <w:szCs w:val="20"/>
              </w:rPr>
            </w:pPr>
            <w:r w:rsidRPr="00F54505">
              <w:rPr>
                <w:rFonts w:ascii="Arial" w:hAnsi="Arial" w:cs="Arial"/>
                <w:sz w:val="20"/>
                <w:szCs w:val="20"/>
              </w:rPr>
              <w:t xml:space="preserve">Information Resources Management </w:t>
            </w:r>
          </w:p>
        </w:tc>
      </w:tr>
      <w:tr w:rsidR="008A46E2" w:rsidRPr="00F54505" w14:paraId="5C3CE08D" w14:textId="77777777" w:rsidTr="00F54505">
        <w:tc>
          <w:tcPr>
            <w:tcW w:w="1548" w:type="dxa"/>
            <w:hideMark/>
          </w:tcPr>
          <w:p w14:paraId="5C3CE08B" w14:textId="77777777" w:rsidR="008A46E2" w:rsidRPr="00F54505" w:rsidRDefault="008A46E2" w:rsidP="00F54505">
            <w:pPr>
              <w:rPr>
                <w:rFonts w:ascii="Arial" w:hAnsi="Arial" w:cs="Arial"/>
                <w:sz w:val="20"/>
                <w:szCs w:val="20"/>
              </w:rPr>
            </w:pPr>
            <w:r w:rsidRPr="00F54505">
              <w:rPr>
                <w:rFonts w:ascii="Arial" w:hAnsi="Arial" w:cs="Arial"/>
                <w:sz w:val="20"/>
                <w:szCs w:val="20"/>
              </w:rPr>
              <w:t>MAS</w:t>
            </w:r>
          </w:p>
        </w:tc>
        <w:tc>
          <w:tcPr>
            <w:tcW w:w="7830" w:type="dxa"/>
            <w:hideMark/>
          </w:tcPr>
          <w:p w14:paraId="5C3CE08C" w14:textId="77777777" w:rsidR="008A46E2" w:rsidRPr="00F54505" w:rsidRDefault="008A46E2" w:rsidP="00F54505">
            <w:pPr>
              <w:rPr>
                <w:rFonts w:ascii="Arial" w:hAnsi="Arial" w:cs="Arial"/>
                <w:sz w:val="20"/>
                <w:szCs w:val="20"/>
              </w:rPr>
            </w:pPr>
            <w:r w:rsidRPr="00F54505">
              <w:rPr>
                <w:rFonts w:ascii="Arial" w:hAnsi="Arial" w:cs="Arial"/>
                <w:sz w:val="20"/>
                <w:szCs w:val="20"/>
              </w:rPr>
              <w:t>Medical Administration Service</w:t>
            </w:r>
          </w:p>
        </w:tc>
      </w:tr>
      <w:tr w:rsidR="008A46E2" w:rsidRPr="00F54505" w14:paraId="5C3CE090" w14:textId="77777777" w:rsidTr="00F54505">
        <w:tc>
          <w:tcPr>
            <w:tcW w:w="1548" w:type="dxa"/>
          </w:tcPr>
          <w:p w14:paraId="5C3CE08E" w14:textId="77777777" w:rsidR="008A46E2" w:rsidRPr="00F54505" w:rsidRDefault="008A46E2" w:rsidP="00F54505">
            <w:pPr>
              <w:rPr>
                <w:rFonts w:ascii="Arial" w:hAnsi="Arial" w:cs="Arial"/>
                <w:sz w:val="20"/>
                <w:szCs w:val="20"/>
              </w:rPr>
            </w:pPr>
            <w:r w:rsidRPr="00F54505">
              <w:rPr>
                <w:rFonts w:ascii="Arial" w:hAnsi="Arial" w:cs="Arial"/>
                <w:sz w:val="20"/>
                <w:szCs w:val="20"/>
              </w:rPr>
              <w:t>MVI</w:t>
            </w:r>
          </w:p>
        </w:tc>
        <w:tc>
          <w:tcPr>
            <w:tcW w:w="7830" w:type="dxa"/>
          </w:tcPr>
          <w:p w14:paraId="5C3CE08F" w14:textId="77777777" w:rsidR="008A46E2" w:rsidRPr="00F54505" w:rsidRDefault="008A46E2" w:rsidP="00F54505">
            <w:pPr>
              <w:rPr>
                <w:rFonts w:ascii="Arial" w:hAnsi="Arial" w:cs="Arial"/>
                <w:sz w:val="20"/>
                <w:szCs w:val="20"/>
              </w:rPr>
            </w:pPr>
            <w:r w:rsidRPr="00F54505">
              <w:rPr>
                <w:rFonts w:ascii="Arial" w:hAnsi="Arial" w:cs="Arial"/>
                <w:sz w:val="20"/>
                <w:szCs w:val="20"/>
              </w:rPr>
              <w:t>Master Veteran Index</w:t>
            </w:r>
          </w:p>
        </w:tc>
      </w:tr>
      <w:tr w:rsidR="008A46E2" w:rsidRPr="00F54505" w14:paraId="5C3CE093" w14:textId="77777777" w:rsidTr="00F54505">
        <w:tc>
          <w:tcPr>
            <w:tcW w:w="1548" w:type="dxa"/>
          </w:tcPr>
          <w:p w14:paraId="5C3CE091" w14:textId="77777777" w:rsidR="008A46E2" w:rsidRPr="00F54505" w:rsidRDefault="008A46E2" w:rsidP="00F54505">
            <w:pPr>
              <w:rPr>
                <w:rFonts w:ascii="Arial" w:hAnsi="Arial" w:cs="Arial"/>
                <w:sz w:val="20"/>
                <w:szCs w:val="20"/>
              </w:rPr>
            </w:pPr>
            <w:r w:rsidRPr="00F54505">
              <w:rPr>
                <w:rFonts w:ascii="Arial" w:hAnsi="Arial" w:cs="Arial"/>
                <w:sz w:val="20"/>
                <w:szCs w:val="20"/>
              </w:rPr>
              <w:t>OED</w:t>
            </w:r>
          </w:p>
        </w:tc>
        <w:tc>
          <w:tcPr>
            <w:tcW w:w="7830" w:type="dxa"/>
          </w:tcPr>
          <w:p w14:paraId="5C3CE092" w14:textId="77777777" w:rsidR="008A46E2" w:rsidRPr="00F54505" w:rsidRDefault="008A46E2" w:rsidP="00F54505">
            <w:pPr>
              <w:rPr>
                <w:rFonts w:ascii="Arial" w:hAnsi="Arial" w:cs="Arial"/>
                <w:sz w:val="20"/>
                <w:szCs w:val="20"/>
              </w:rPr>
            </w:pPr>
            <w:r w:rsidRPr="00F54505">
              <w:rPr>
                <w:rFonts w:ascii="Arial" w:hAnsi="Arial" w:cs="Arial"/>
                <w:sz w:val="20"/>
                <w:szCs w:val="20"/>
              </w:rPr>
              <w:t>Office of Enterprise Development</w:t>
            </w:r>
          </w:p>
        </w:tc>
      </w:tr>
      <w:tr w:rsidR="008A46E2" w:rsidRPr="00F54505" w14:paraId="5C3CE096" w14:textId="77777777" w:rsidTr="00F54505">
        <w:tc>
          <w:tcPr>
            <w:tcW w:w="1548" w:type="dxa"/>
          </w:tcPr>
          <w:p w14:paraId="5C3CE094" w14:textId="77777777" w:rsidR="008A46E2" w:rsidRPr="00F54505" w:rsidRDefault="008A46E2" w:rsidP="00F54505">
            <w:pPr>
              <w:rPr>
                <w:rFonts w:ascii="Arial" w:hAnsi="Arial" w:cs="Arial"/>
                <w:sz w:val="20"/>
                <w:szCs w:val="20"/>
              </w:rPr>
            </w:pPr>
            <w:r w:rsidRPr="00F54505">
              <w:rPr>
                <w:rFonts w:ascii="Arial" w:hAnsi="Arial" w:cs="Arial"/>
                <w:sz w:val="20"/>
                <w:szCs w:val="20"/>
              </w:rPr>
              <w:t>OI</w:t>
            </w:r>
          </w:p>
        </w:tc>
        <w:tc>
          <w:tcPr>
            <w:tcW w:w="7830" w:type="dxa"/>
          </w:tcPr>
          <w:p w14:paraId="5C3CE095" w14:textId="77777777" w:rsidR="008A46E2" w:rsidRPr="00F54505" w:rsidRDefault="008A46E2" w:rsidP="00F54505">
            <w:pPr>
              <w:rPr>
                <w:rFonts w:ascii="Arial" w:hAnsi="Arial" w:cs="Arial"/>
                <w:sz w:val="20"/>
                <w:szCs w:val="20"/>
              </w:rPr>
            </w:pPr>
            <w:r w:rsidRPr="00F54505">
              <w:rPr>
                <w:rFonts w:ascii="Arial" w:hAnsi="Arial" w:cs="Arial"/>
                <w:sz w:val="20"/>
                <w:szCs w:val="20"/>
              </w:rPr>
              <w:t>Office of Information</w:t>
            </w:r>
          </w:p>
        </w:tc>
      </w:tr>
      <w:tr w:rsidR="008A46E2" w:rsidRPr="00F54505" w14:paraId="5C3CE099" w14:textId="77777777" w:rsidTr="00F54505">
        <w:tc>
          <w:tcPr>
            <w:tcW w:w="1548" w:type="dxa"/>
          </w:tcPr>
          <w:p w14:paraId="5C3CE097" w14:textId="77777777" w:rsidR="008A46E2" w:rsidRPr="00F54505" w:rsidRDefault="008A46E2" w:rsidP="00F54505">
            <w:pPr>
              <w:rPr>
                <w:rFonts w:ascii="Arial" w:hAnsi="Arial" w:cs="Arial"/>
                <w:sz w:val="20"/>
                <w:szCs w:val="20"/>
              </w:rPr>
            </w:pPr>
            <w:r w:rsidRPr="00F54505">
              <w:rPr>
                <w:rFonts w:ascii="Arial" w:hAnsi="Arial" w:cs="Arial"/>
                <w:sz w:val="20"/>
                <w:szCs w:val="20"/>
              </w:rPr>
              <w:t>OIG</w:t>
            </w:r>
          </w:p>
        </w:tc>
        <w:tc>
          <w:tcPr>
            <w:tcW w:w="7830" w:type="dxa"/>
          </w:tcPr>
          <w:p w14:paraId="5C3CE098" w14:textId="77777777" w:rsidR="008A46E2" w:rsidRPr="00F54505" w:rsidRDefault="008A46E2" w:rsidP="00F54505">
            <w:pPr>
              <w:rPr>
                <w:rFonts w:ascii="Arial" w:hAnsi="Arial" w:cs="Arial"/>
                <w:sz w:val="20"/>
                <w:szCs w:val="20"/>
              </w:rPr>
            </w:pPr>
            <w:r w:rsidRPr="00F54505">
              <w:rPr>
                <w:rFonts w:ascii="Arial" w:hAnsi="Arial" w:cs="Arial"/>
                <w:sz w:val="20"/>
                <w:szCs w:val="20"/>
              </w:rPr>
              <w:t>Office of the Inspector General</w:t>
            </w:r>
          </w:p>
        </w:tc>
      </w:tr>
      <w:tr w:rsidR="00976E34" w:rsidRPr="00F54505" w14:paraId="5C3CE09C" w14:textId="77777777" w:rsidTr="00F54505">
        <w:tc>
          <w:tcPr>
            <w:tcW w:w="1548" w:type="dxa"/>
          </w:tcPr>
          <w:p w14:paraId="5C3CE09A" w14:textId="77777777" w:rsidR="00976E34" w:rsidRPr="00F54505" w:rsidRDefault="00976E34" w:rsidP="00F54505">
            <w:pPr>
              <w:rPr>
                <w:rFonts w:ascii="Arial" w:hAnsi="Arial" w:cs="Arial"/>
                <w:sz w:val="20"/>
                <w:szCs w:val="20"/>
              </w:rPr>
            </w:pPr>
            <w:r w:rsidRPr="00F54505">
              <w:rPr>
                <w:rFonts w:ascii="Arial" w:hAnsi="Arial" w:cs="Arial"/>
                <w:sz w:val="20"/>
                <w:szCs w:val="20"/>
              </w:rPr>
              <w:t>O/P</w:t>
            </w:r>
          </w:p>
        </w:tc>
        <w:tc>
          <w:tcPr>
            <w:tcW w:w="7830" w:type="dxa"/>
          </w:tcPr>
          <w:p w14:paraId="5C3CE09B" w14:textId="77777777" w:rsidR="00976E34" w:rsidRPr="00F54505" w:rsidRDefault="00976E34" w:rsidP="00F54505">
            <w:pPr>
              <w:rPr>
                <w:rFonts w:ascii="Arial" w:hAnsi="Arial" w:cs="Arial"/>
                <w:sz w:val="20"/>
                <w:szCs w:val="20"/>
              </w:rPr>
            </w:pPr>
            <w:r w:rsidRPr="00F54505">
              <w:rPr>
                <w:rFonts w:ascii="Arial" w:hAnsi="Arial" w:cs="Arial"/>
                <w:sz w:val="20"/>
                <w:szCs w:val="20"/>
              </w:rPr>
              <w:t>Out Patient</w:t>
            </w:r>
          </w:p>
        </w:tc>
      </w:tr>
      <w:tr w:rsidR="008A46E2" w:rsidRPr="00F54505" w14:paraId="5C3CE09F" w14:textId="77777777" w:rsidTr="00F54505">
        <w:tc>
          <w:tcPr>
            <w:tcW w:w="1548" w:type="dxa"/>
          </w:tcPr>
          <w:p w14:paraId="5C3CE09D" w14:textId="77777777" w:rsidR="008A46E2" w:rsidRPr="00F54505" w:rsidRDefault="008A46E2" w:rsidP="00F54505">
            <w:pPr>
              <w:rPr>
                <w:rFonts w:ascii="Arial" w:hAnsi="Arial" w:cs="Arial"/>
                <w:sz w:val="20"/>
                <w:szCs w:val="20"/>
              </w:rPr>
            </w:pPr>
            <w:r w:rsidRPr="00F54505">
              <w:rPr>
                <w:rFonts w:ascii="Arial" w:hAnsi="Arial" w:cs="Arial"/>
                <w:sz w:val="20"/>
                <w:szCs w:val="20"/>
              </w:rPr>
              <w:t>PDF</w:t>
            </w:r>
          </w:p>
        </w:tc>
        <w:tc>
          <w:tcPr>
            <w:tcW w:w="7830" w:type="dxa"/>
          </w:tcPr>
          <w:p w14:paraId="5C3CE09E" w14:textId="77777777" w:rsidR="008A46E2" w:rsidRPr="00F54505" w:rsidRDefault="008A46E2" w:rsidP="00F54505">
            <w:pPr>
              <w:rPr>
                <w:rFonts w:ascii="Arial" w:hAnsi="Arial" w:cs="Arial"/>
                <w:sz w:val="20"/>
                <w:szCs w:val="20"/>
              </w:rPr>
            </w:pPr>
            <w:r w:rsidRPr="00F54505">
              <w:rPr>
                <w:rFonts w:ascii="Arial" w:hAnsi="Arial" w:cs="Arial"/>
                <w:sz w:val="20"/>
                <w:szCs w:val="20"/>
              </w:rPr>
              <w:t>Portable Document Format</w:t>
            </w:r>
          </w:p>
        </w:tc>
      </w:tr>
      <w:tr w:rsidR="008A46E2" w:rsidRPr="00F54505" w14:paraId="5C3CE0A2" w14:textId="77777777" w:rsidTr="00F54505">
        <w:tc>
          <w:tcPr>
            <w:tcW w:w="1548" w:type="dxa"/>
            <w:hideMark/>
          </w:tcPr>
          <w:p w14:paraId="5C3CE0A0" w14:textId="77777777" w:rsidR="008A46E2" w:rsidRPr="00F54505" w:rsidRDefault="008A46E2" w:rsidP="00F54505">
            <w:pPr>
              <w:rPr>
                <w:rFonts w:ascii="Arial" w:hAnsi="Arial" w:cs="Arial"/>
                <w:sz w:val="20"/>
                <w:szCs w:val="20"/>
              </w:rPr>
            </w:pPr>
            <w:r w:rsidRPr="00F54505">
              <w:rPr>
                <w:rFonts w:ascii="Arial" w:hAnsi="Arial" w:cs="Arial"/>
                <w:sz w:val="20"/>
                <w:szCs w:val="20"/>
              </w:rPr>
              <w:t>Progress Notes</w:t>
            </w:r>
          </w:p>
        </w:tc>
        <w:tc>
          <w:tcPr>
            <w:tcW w:w="7830" w:type="dxa"/>
            <w:hideMark/>
          </w:tcPr>
          <w:p w14:paraId="5C3CE0A1" w14:textId="77777777" w:rsidR="008A46E2" w:rsidRPr="00F54505" w:rsidRDefault="008A46E2" w:rsidP="00F54505">
            <w:pPr>
              <w:rPr>
                <w:rFonts w:ascii="Arial" w:hAnsi="Arial" w:cs="Arial"/>
                <w:sz w:val="20"/>
                <w:szCs w:val="20"/>
              </w:rPr>
            </w:pPr>
            <w:r w:rsidRPr="00F54505">
              <w:rPr>
                <w:rFonts w:ascii="Arial" w:hAnsi="Arial" w:cs="Arial"/>
                <w:sz w:val="20"/>
                <w:szCs w:val="20"/>
              </w:rPr>
              <w:t>Component of TIU that can function as part of CPRS.</w:t>
            </w:r>
          </w:p>
        </w:tc>
      </w:tr>
      <w:tr w:rsidR="008A46E2" w:rsidRPr="00F54505" w14:paraId="5C3CE0A5" w14:textId="77777777" w:rsidTr="00F54505">
        <w:tc>
          <w:tcPr>
            <w:tcW w:w="1548" w:type="dxa"/>
          </w:tcPr>
          <w:p w14:paraId="5C3CE0A3" w14:textId="77777777" w:rsidR="008A46E2" w:rsidRPr="00F54505" w:rsidRDefault="008A46E2" w:rsidP="00F54505">
            <w:pPr>
              <w:rPr>
                <w:rFonts w:ascii="Arial" w:hAnsi="Arial" w:cs="Arial"/>
                <w:sz w:val="20"/>
                <w:szCs w:val="20"/>
              </w:rPr>
            </w:pPr>
            <w:r w:rsidRPr="00F54505">
              <w:rPr>
                <w:rFonts w:ascii="Arial" w:hAnsi="Arial" w:cs="Arial"/>
                <w:sz w:val="20"/>
                <w:szCs w:val="20"/>
              </w:rPr>
              <w:t>QS</w:t>
            </w:r>
          </w:p>
        </w:tc>
        <w:tc>
          <w:tcPr>
            <w:tcW w:w="7830" w:type="dxa"/>
          </w:tcPr>
          <w:p w14:paraId="5C3CE0A4" w14:textId="77777777" w:rsidR="008A46E2" w:rsidRPr="00F54505" w:rsidRDefault="008A46E2" w:rsidP="00F54505">
            <w:pPr>
              <w:rPr>
                <w:rFonts w:ascii="Arial" w:hAnsi="Arial" w:cs="Arial"/>
                <w:sz w:val="20"/>
                <w:szCs w:val="20"/>
              </w:rPr>
            </w:pPr>
            <w:r w:rsidRPr="00F54505">
              <w:rPr>
                <w:rFonts w:ascii="Arial" w:hAnsi="Arial" w:cs="Arial"/>
                <w:sz w:val="20"/>
                <w:szCs w:val="20"/>
              </w:rPr>
              <w:t>Quick Start</w:t>
            </w:r>
          </w:p>
        </w:tc>
      </w:tr>
      <w:tr w:rsidR="008A46E2" w:rsidRPr="00F54505" w14:paraId="5C3CE0A8" w14:textId="77777777" w:rsidTr="00F54505">
        <w:tc>
          <w:tcPr>
            <w:tcW w:w="1548" w:type="dxa"/>
            <w:hideMark/>
          </w:tcPr>
          <w:p w14:paraId="5C3CE0A6" w14:textId="77777777" w:rsidR="008A46E2" w:rsidRPr="00F54505" w:rsidRDefault="008A46E2" w:rsidP="00F54505">
            <w:pPr>
              <w:rPr>
                <w:rFonts w:ascii="Arial" w:hAnsi="Arial" w:cs="Arial"/>
                <w:sz w:val="20"/>
                <w:szCs w:val="20"/>
              </w:rPr>
            </w:pPr>
            <w:r w:rsidRPr="00F54505">
              <w:rPr>
                <w:rFonts w:ascii="Arial" w:hAnsi="Arial" w:cs="Arial"/>
                <w:sz w:val="20"/>
                <w:szCs w:val="20"/>
              </w:rPr>
              <w:t>RDV</w:t>
            </w:r>
          </w:p>
        </w:tc>
        <w:tc>
          <w:tcPr>
            <w:tcW w:w="7830" w:type="dxa"/>
            <w:hideMark/>
          </w:tcPr>
          <w:p w14:paraId="5C3CE0A7" w14:textId="77777777" w:rsidR="008A46E2" w:rsidRPr="00F54505" w:rsidRDefault="008A46E2" w:rsidP="00F54505">
            <w:pPr>
              <w:rPr>
                <w:rFonts w:ascii="Arial" w:hAnsi="Arial" w:cs="Arial"/>
                <w:sz w:val="20"/>
                <w:szCs w:val="20"/>
              </w:rPr>
            </w:pPr>
            <w:r w:rsidRPr="00F54505">
              <w:rPr>
                <w:rFonts w:ascii="Arial" w:hAnsi="Arial" w:cs="Arial"/>
                <w:sz w:val="20"/>
                <w:szCs w:val="20"/>
              </w:rPr>
              <w:t>Remote Data View</w:t>
            </w:r>
          </w:p>
        </w:tc>
      </w:tr>
      <w:tr w:rsidR="008A46E2" w:rsidRPr="00F54505" w14:paraId="5C3CE0AB" w14:textId="77777777" w:rsidTr="00F54505">
        <w:tc>
          <w:tcPr>
            <w:tcW w:w="1548" w:type="dxa"/>
            <w:hideMark/>
          </w:tcPr>
          <w:p w14:paraId="5C3CE0A9" w14:textId="77777777" w:rsidR="008A46E2" w:rsidRPr="00F54505" w:rsidRDefault="008A46E2" w:rsidP="00F54505">
            <w:pPr>
              <w:rPr>
                <w:rFonts w:ascii="Arial" w:hAnsi="Arial" w:cs="Arial"/>
                <w:sz w:val="20"/>
                <w:szCs w:val="20"/>
              </w:rPr>
            </w:pPr>
            <w:r w:rsidRPr="00F54505">
              <w:rPr>
                <w:rFonts w:ascii="Arial" w:hAnsi="Arial" w:cs="Arial"/>
                <w:sz w:val="20"/>
                <w:szCs w:val="20"/>
              </w:rPr>
              <w:t>RO</w:t>
            </w:r>
          </w:p>
        </w:tc>
        <w:tc>
          <w:tcPr>
            <w:tcW w:w="7830" w:type="dxa"/>
            <w:hideMark/>
          </w:tcPr>
          <w:p w14:paraId="5C3CE0AA" w14:textId="77777777" w:rsidR="008A46E2" w:rsidRPr="00F54505" w:rsidRDefault="008A46E2" w:rsidP="00F54505">
            <w:pPr>
              <w:rPr>
                <w:rFonts w:ascii="Arial" w:hAnsi="Arial" w:cs="Arial"/>
                <w:sz w:val="20"/>
                <w:szCs w:val="20"/>
              </w:rPr>
            </w:pPr>
            <w:r w:rsidRPr="00F54505">
              <w:rPr>
                <w:rFonts w:ascii="Arial" w:hAnsi="Arial" w:cs="Arial"/>
                <w:sz w:val="20"/>
                <w:szCs w:val="20"/>
              </w:rPr>
              <w:t>Regional Office</w:t>
            </w:r>
          </w:p>
        </w:tc>
      </w:tr>
      <w:tr w:rsidR="008A46E2" w:rsidRPr="00F54505" w14:paraId="5C3CE0AE" w14:textId="77777777" w:rsidTr="00F54505">
        <w:tc>
          <w:tcPr>
            <w:tcW w:w="1548" w:type="dxa"/>
            <w:hideMark/>
          </w:tcPr>
          <w:p w14:paraId="5C3CE0AC" w14:textId="77777777" w:rsidR="008A46E2" w:rsidRPr="00F54505" w:rsidRDefault="008A46E2" w:rsidP="00F54505">
            <w:pPr>
              <w:rPr>
                <w:rFonts w:ascii="Arial" w:hAnsi="Arial" w:cs="Arial"/>
                <w:sz w:val="20"/>
                <w:szCs w:val="20"/>
              </w:rPr>
            </w:pPr>
            <w:r w:rsidRPr="00F54505">
              <w:rPr>
                <w:rFonts w:ascii="Arial" w:hAnsi="Arial" w:cs="Arial"/>
                <w:sz w:val="20"/>
                <w:szCs w:val="20"/>
              </w:rPr>
              <w:t>RPC</w:t>
            </w:r>
          </w:p>
        </w:tc>
        <w:tc>
          <w:tcPr>
            <w:tcW w:w="7830" w:type="dxa"/>
            <w:hideMark/>
          </w:tcPr>
          <w:p w14:paraId="5C3CE0AD" w14:textId="77777777" w:rsidR="008A46E2" w:rsidRPr="00F54505" w:rsidRDefault="008A46E2" w:rsidP="00F54505">
            <w:pPr>
              <w:rPr>
                <w:rFonts w:ascii="Arial" w:hAnsi="Arial" w:cs="Arial"/>
                <w:sz w:val="20"/>
                <w:szCs w:val="20"/>
              </w:rPr>
            </w:pPr>
            <w:r w:rsidRPr="00F54505">
              <w:rPr>
                <w:rFonts w:ascii="Arial" w:hAnsi="Arial" w:cs="Arial"/>
                <w:sz w:val="20"/>
                <w:szCs w:val="20"/>
              </w:rPr>
              <w:t>Remote Procedure Call</w:t>
            </w:r>
          </w:p>
        </w:tc>
      </w:tr>
      <w:tr w:rsidR="008A46E2" w:rsidRPr="00F54505" w14:paraId="5C3CE0B1" w14:textId="77777777" w:rsidTr="00F54505">
        <w:tc>
          <w:tcPr>
            <w:tcW w:w="1548" w:type="dxa"/>
          </w:tcPr>
          <w:p w14:paraId="5C3CE0AF" w14:textId="77777777" w:rsidR="008A46E2" w:rsidRPr="00F54505" w:rsidRDefault="008A46E2" w:rsidP="00F54505">
            <w:pPr>
              <w:rPr>
                <w:rFonts w:ascii="Arial" w:hAnsi="Arial" w:cs="Arial"/>
                <w:sz w:val="20"/>
                <w:szCs w:val="20"/>
              </w:rPr>
            </w:pPr>
            <w:r w:rsidRPr="00F54505">
              <w:rPr>
                <w:rFonts w:ascii="Arial" w:hAnsi="Arial" w:cs="Arial"/>
                <w:sz w:val="20"/>
                <w:szCs w:val="20"/>
              </w:rPr>
              <w:t>RSVRs</w:t>
            </w:r>
          </w:p>
        </w:tc>
        <w:tc>
          <w:tcPr>
            <w:tcW w:w="7830" w:type="dxa"/>
          </w:tcPr>
          <w:p w14:paraId="5C3CE0B0" w14:textId="77777777" w:rsidR="008A46E2" w:rsidRPr="00F54505" w:rsidRDefault="008A46E2" w:rsidP="00F54505">
            <w:pPr>
              <w:rPr>
                <w:rFonts w:ascii="Arial" w:hAnsi="Arial" w:cs="Arial"/>
                <w:sz w:val="20"/>
                <w:szCs w:val="20"/>
              </w:rPr>
            </w:pPr>
            <w:r w:rsidRPr="00F54505">
              <w:rPr>
                <w:rFonts w:ascii="Arial" w:hAnsi="Arial" w:cs="Arial"/>
                <w:sz w:val="20"/>
                <w:szCs w:val="20"/>
              </w:rPr>
              <w:t>Ratings Veterans Services Representatives</w:t>
            </w:r>
          </w:p>
        </w:tc>
      </w:tr>
      <w:tr w:rsidR="008A46E2" w:rsidRPr="00F54505" w14:paraId="5C3CE0B4" w14:textId="77777777" w:rsidTr="00F54505">
        <w:tc>
          <w:tcPr>
            <w:tcW w:w="1548" w:type="dxa"/>
          </w:tcPr>
          <w:p w14:paraId="5C3CE0B2" w14:textId="77777777" w:rsidR="008A46E2" w:rsidRPr="00F54505" w:rsidRDefault="008A46E2" w:rsidP="00F54505">
            <w:pPr>
              <w:rPr>
                <w:rFonts w:ascii="Arial" w:hAnsi="Arial" w:cs="Arial"/>
                <w:sz w:val="20"/>
                <w:szCs w:val="20"/>
              </w:rPr>
            </w:pPr>
            <w:r w:rsidRPr="00F54505">
              <w:rPr>
                <w:rFonts w:ascii="Arial" w:hAnsi="Arial" w:cs="Arial"/>
                <w:sz w:val="20"/>
                <w:szCs w:val="20"/>
              </w:rPr>
              <w:t>SSN</w:t>
            </w:r>
          </w:p>
        </w:tc>
        <w:tc>
          <w:tcPr>
            <w:tcW w:w="7830" w:type="dxa"/>
          </w:tcPr>
          <w:p w14:paraId="5C3CE0B3" w14:textId="77777777" w:rsidR="008A46E2" w:rsidRPr="00F54505" w:rsidRDefault="008A46E2" w:rsidP="00F54505">
            <w:pPr>
              <w:rPr>
                <w:rFonts w:ascii="Arial" w:hAnsi="Arial" w:cs="Arial"/>
                <w:sz w:val="20"/>
                <w:szCs w:val="20"/>
              </w:rPr>
            </w:pPr>
            <w:r w:rsidRPr="00F54505">
              <w:rPr>
                <w:rFonts w:ascii="Arial" w:hAnsi="Arial" w:cs="Arial"/>
                <w:sz w:val="20"/>
                <w:szCs w:val="20"/>
              </w:rPr>
              <w:t>Social Security Number</w:t>
            </w:r>
          </w:p>
        </w:tc>
      </w:tr>
      <w:tr w:rsidR="008A46E2" w:rsidRPr="00F54505" w14:paraId="5C3CE0B7" w14:textId="77777777" w:rsidTr="00F54505">
        <w:tc>
          <w:tcPr>
            <w:tcW w:w="1548" w:type="dxa"/>
            <w:hideMark/>
          </w:tcPr>
          <w:p w14:paraId="5C3CE0B5" w14:textId="77777777" w:rsidR="008A46E2" w:rsidRPr="00F54505" w:rsidRDefault="008A46E2" w:rsidP="00F54505">
            <w:pPr>
              <w:rPr>
                <w:rFonts w:ascii="Arial" w:hAnsi="Arial" w:cs="Arial"/>
                <w:sz w:val="20"/>
                <w:szCs w:val="20"/>
              </w:rPr>
            </w:pPr>
            <w:r w:rsidRPr="00F54505">
              <w:rPr>
                <w:rFonts w:ascii="Arial" w:hAnsi="Arial" w:cs="Arial"/>
                <w:sz w:val="20"/>
                <w:szCs w:val="20"/>
              </w:rPr>
              <w:lastRenderedPageBreak/>
              <w:t>TIU</w:t>
            </w:r>
          </w:p>
        </w:tc>
        <w:tc>
          <w:tcPr>
            <w:tcW w:w="7830" w:type="dxa"/>
            <w:hideMark/>
          </w:tcPr>
          <w:p w14:paraId="5C3CE0B6" w14:textId="77777777" w:rsidR="008A46E2" w:rsidRPr="00F54505" w:rsidRDefault="008A46E2" w:rsidP="00F54505">
            <w:pPr>
              <w:rPr>
                <w:rFonts w:ascii="Arial" w:hAnsi="Arial" w:cs="Arial"/>
                <w:sz w:val="20"/>
                <w:szCs w:val="20"/>
              </w:rPr>
            </w:pPr>
            <w:r w:rsidRPr="00F54505">
              <w:rPr>
                <w:rFonts w:ascii="Arial" w:hAnsi="Arial" w:cs="Arial"/>
                <w:sz w:val="20"/>
                <w:szCs w:val="20"/>
              </w:rPr>
              <w:t>Text Integration Utilities; a package for document handling, that includes Consults, Discharge Summary, and Progress Notes, and will later add other document types such as surgical pathology reports. TIU components can be accessed for individual patients through the CPRS, or for multiple patients through the TIU interface.</w:t>
            </w:r>
          </w:p>
        </w:tc>
      </w:tr>
      <w:tr w:rsidR="008A46E2" w:rsidRPr="00F54505" w14:paraId="5C3CE0BA" w14:textId="77777777" w:rsidTr="00F54505">
        <w:tc>
          <w:tcPr>
            <w:tcW w:w="1548" w:type="dxa"/>
          </w:tcPr>
          <w:p w14:paraId="5C3CE0B8" w14:textId="77777777" w:rsidR="008A46E2" w:rsidRPr="00F54505" w:rsidRDefault="008A46E2" w:rsidP="00F54505">
            <w:pPr>
              <w:rPr>
                <w:rFonts w:ascii="Arial" w:hAnsi="Arial" w:cs="Arial"/>
                <w:sz w:val="20"/>
                <w:szCs w:val="20"/>
              </w:rPr>
            </w:pPr>
            <w:r w:rsidRPr="00F54505">
              <w:rPr>
                <w:rFonts w:ascii="Arial" w:hAnsi="Arial" w:cs="Arial"/>
                <w:sz w:val="20"/>
                <w:szCs w:val="20"/>
              </w:rPr>
              <w:t>VA</w:t>
            </w:r>
          </w:p>
        </w:tc>
        <w:tc>
          <w:tcPr>
            <w:tcW w:w="7830" w:type="dxa"/>
          </w:tcPr>
          <w:p w14:paraId="5C3CE0B9" w14:textId="77777777" w:rsidR="008A46E2" w:rsidRPr="00F54505" w:rsidRDefault="008A46E2" w:rsidP="00F54505">
            <w:pPr>
              <w:rPr>
                <w:rFonts w:ascii="Arial" w:hAnsi="Arial" w:cs="Arial"/>
                <w:sz w:val="20"/>
                <w:szCs w:val="20"/>
              </w:rPr>
            </w:pPr>
            <w:r w:rsidRPr="00F54505">
              <w:rPr>
                <w:rFonts w:ascii="Arial" w:hAnsi="Arial" w:cs="Arial"/>
                <w:sz w:val="20"/>
                <w:szCs w:val="20"/>
              </w:rPr>
              <w:t>Department of Veterans Affairs</w:t>
            </w:r>
          </w:p>
        </w:tc>
      </w:tr>
      <w:tr w:rsidR="008A46E2" w:rsidRPr="00F54505" w14:paraId="5C3CE0BD" w14:textId="77777777" w:rsidTr="00F54505">
        <w:tc>
          <w:tcPr>
            <w:tcW w:w="1548" w:type="dxa"/>
          </w:tcPr>
          <w:p w14:paraId="5C3CE0BB" w14:textId="77777777" w:rsidR="008A46E2" w:rsidRPr="00F54505" w:rsidRDefault="008A46E2" w:rsidP="00F54505">
            <w:pPr>
              <w:rPr>
                <w:rFonts w:ascii="Arial" w:hAnsi="Arial" w:cs="Arial"/>
                <w:sz w:val="20"/>
                <w:szCs w:val="20"/>
              </w:rPr>
            </w:pPr>
            <w:r w:rsidRPr="00F54505">
              <w:rPr>
                <w:rFonts w:ascii="Arial" w:hAnsi="Arial" w:cs="Arial"/>
                <w:sz w:val="20"/>
                <w:szCs w:val="20"/>
              </w:rPr>
              <w:t>VAF</w:t>
            </w:r>
          </w:p>
        </w:tc>
        <w:tc>
          <w:tcPr>
            <w:tcW w:w="7830" w:type="dxa"/>
          </w:tcPr>
          <w:p w14:paraId="5C3CE0BC" w14:textId="77777777" w:rsidR="008A46E2" w:rsidRPr="00F54505" w:rsidRDefault="008A46E2" w:rsidP="00F54505">
            <w:pPr>
              <w:rPr>
                <w:rFonts w:ascii="Arial" w:hAnsi="Arial" w:cs="Arial"/>
                <w:sz w:val="20"/>
                <w:szCs w:val="20"/>
              </w:rPr>
            </w:pPr>
            <w:r w:rsidRPr="00F54505">
              <w:rPr>
                <w:rFonts w:ascii="Arial" w:hAnsi="Arial" w:cs="Arial"/>
                <w:sz w:val="20"/>
                <w:szCs w:val="20"/>
              </w:rPr>
              <w:t>Veterans Affairs Form</w:t>
            </w:r>
          </w:p>
        </w:tc>
      </w:tr>
      <w:tr w:rsidR="008A46E2" w:rsidRPr="00F54505" w14:paraId="5C3CE0C0" w14:textId="77777777" w:rsidTr="00F54505">
        <w:tc>
          <w:tcPr>
            <w:tcW w:w="1548" w:type="dxa"/>
            <w:hideMark/>
          </w:tcPr>
          <w:p w14:paraId="5C3CE0BE" w14:textId="77777777" w:rsidR="008A46E2" w:rsidRPr="00F54505" w:rsidRDefault="008A46E2" w:rsidP="00F54505">
            <w:pPr>
              <w:rPr>
                <w:rFonts w:ascii="Arial" w:hAnsi="Arial" w:cs="Arial"/>
                <w:sz w:val="20"/>
                <w:szCs w:val="20"/>
              </w:rPr>
            </w:pPr>
            <w:r w:rsidRPr="00F54505">
              <w:rPr>
                <w:rFonts w:ascii="Arial" w:hAnsi="Arial" w:cs="Arial"/>
                <w:sz w:val="20"/>
                <w:szCs w:val="20"/>
              </w:rPr>
              <w:t>VAMC</w:t>
            </w:r>
          </w:p>
        </w:tc>
        <w:tc>
          <w:tcPr>
            <w:tcW w:w="7830" w:type="dxa"/>
            <w:hideMark/>
          </w:tcPr>
          <w:p w14:paraId="5C3CE0BF" w14:textId="77777777" w:rsidR="008A46E2" w:rsidRPr="00F54505" w:rsidRDefault="008A46E2" w:rsidP="00F54505">
            <w:pPr>
              <w:rPr>
                <w:rFonts w:ascii="Arial" w:hAnsi="Arial" w:cs="Arial"/>
                <w:sz w:val="20"/>
                <w:szCs w:val="20"/>
              </w:rPr>
            </w:pPr>
            <w:r w:rsidRPr="00F54505">
              <w:rPr>
                <w:rFonts w:ascii="Arial" w:hAnsi="Arial" w:cs="Arial"/>
                <w:sz w:val="20"/>
                <w:szCs w:val="20"/>
              </w:rPr>
              <w:t>VA Medical Center</w:t>
            </w:r>
          </w:p>
        </w:tc>
      </w:tr>
      <w:tr w:rsidR="008A46E2" w:rsidRPr="00F54505" w14:paraId="5C3CE0C3" w14:textId="77777777" w:rsidTr="00F54505">
        <w:tc>
          <w:tcPr>
            <w:tcW w:w="1548" w:type="dxa"/>
            <w:hideMark/>
          </w:tcPr>
          <w:p w14:paraId="5C3CE0C1" w14:textId="77777777" w:rsidR="008A46E2" w:rsidRPr="00F54505" w:rsidRDefault="008A46E2" w:rsidP="00F54505">
            <w:pPr>
              <w:rPr>
                <w:rFonts w:ascii="Arial" w:hAnsi="Arial" w:cs="Arial"/>
                <w:sz w:val="20"/>
                <w:szCs w:val="20"/>
              </w:rPr>
            </w:pPr>
            <w:r w:rsidRPr="00F54505">
              <w:rPr>
                <w:rFonts w:ascii="Arial" w:hAnsi="Arial" w:cs="Arial"/>
                <w:sz w:val="20"/>
                <w:szCs w:val="20"/>
              </w:rPr>
              <w:t>VARO</w:t>
            </w:r>
          </w:p>
        </w:tc>
        <w:tc>
          <w:tcPr>
            <w:tcW w:w="7830" w:type="dxa"/>
            <w:hideMark/>
          </w:tcPr>
          <w:p w14:paraId="5C3CE0C2" w14:textId="77777777" w:rsidR="008A46E2" w:rsidRPr="00F54505" w:rsidRDefault="008A46E2" w:rsidP="00F54505">
            <w:pPr>
              <w:rPr>
                <w:rFonts w:ascii="Arial" w:hAnsi="Arial" w:cs="Arial"/>
                <w:sz w:val="20"/>
                <w:szCs w:val="20"/>
              </w:rPr>
            </w:pPr>
            <w:r w:rsidRPr="00F54505">
              <w:rPr>
                <w:rFonts w:ascii="Arial" w:hAnsi="Arial" w:cs="Arial"/>
                <w:sz w:val="20"/>
                <w:szCs w:val="20"/>
              </w:rPr>
              <w:t>Veterans Administration Regional Office</w:t>
            </w:r>
          </w:p>
        </w:tc>
      </w:tr>
      <w:tr w:rsidR="008A46E2" w:rsidRPr="00F54505" w14:paraId="5C3CE0C6" w14:textId="77777777" w:rsidTr="00F54505">
        <w:tc>
          <w:tcPr>
            <w:tcW w:w="1548" w:type="dxa"/>
            <w:hideMark/>
          </w:tcPr>
          <w:p w14:paraId="5C3CE0C4" w14:textId="77777777" w:rsidR="008A46E2" w:rsidRPr="00F54505" w:rsidRDefault="008A46E2" w:rsidP="00F54505">
            <w:pPr>
              <w:rPr>
                <w:rFonts w:ascii="Arial" w:hAnsi="Arial" w:cs="Arial"/>
                <w:sz w:val="20"/>
                <w:szCs w:val="20"/>
              </w:rPr>
            </w:pPr>
            <w:r w:rsidRPr="00F54505">
              <w:rPr>
                <w:rFonts w:ascii="Arial" w:hAnsi="Arial" w:cs="Arial"/>
                <w:sz w:val="20"/>
                <w:szCs w:val="20"/>
              </w:rPr>
              <w:t>VBA</w:t>
            </w:r>
          </w:p>
        </w:tc>
        <w:tc>
          <w:tcPr>
            <w:tcW w:w="7830" w:type="dxa"/>
            <w:hideMark/>
          </w:tcPr>
          <w:p w14:paraId="5C3CE0C5" w14:textId="77777777" w:rsidR="008A46E2" w:rsidRPr="00F54505" w:rsidRDefault="008A46E2" w:rsidP="00F54505">
            <w:pPr>
              <w:rPr>
                <w:rFonts w:ascii="Arial" w:hAnsi="Arial" w:cs="Arial"/>
                <w:sz w:val="20"/>
                <w:szCs w:val="20"/>
              </w:rPr>
            </w:pPr>
            <w:r w:rsidRPr="00F54505">
              <w:rPr>
                <w:rFonts w:ascii="Arial" w:hAnsi="Arial" w:cs="Arial"/>
                <w:sz w:val="20"/>
                <w:szCs w:val="20"/>
              </w:rPr>
              <w:t>Veterans Benefits Administration</w:t>
            </w:r>
          </w:p>
        </w:tc>
      </w:tr>
      <w:tr w:rsidR="008A46E2" w:rsidRPr="00F54505" w14:paraId="5C3CE0C9" w14:textId="77777777" w:rsidTr="00F54505">
        <w:tc>
          <w:tcPr>
            <w:tcW w:w="1548" w:type="dxa"/>
            <w:hideMark/>
          </w:tcPr>
          <w:p w14:paraId="5C3CE0C7" w14:textId="77777777" w:rsidR="008A46E2" w:rsidRPr="00F54505" w:rsidRDefault="008A46E2" w:rsidP="00F54505">
            <w:pPr>
              <w:rPr>
                <w:rFonts w:ascii="Arial" w:hAnsi="Arial" w:cs="Arial"/>
                <w:sz w:val="20"/>
                <w:szCs w:val="20"/>
              </w:rPr>
            </w:pPr>
            <w:r w:rsidRPr="00F54505">
              <w:rPr>
                <w:rFonts w:ascii="Arial" w:hAnsi="Arial" w:cs="Arial"/>
                <w:sz w:val="20"/>
                <w:szCs w:val="20"/>
              </w:rPr>
              <w:t>VDL</w:t>
            </w:r>
          </w:p>
        </w:tc>
        <w:tc>
          <w:tcPr>
            <w:tcW w:w="7830" w:type="dxa"/>
            <w:hideMark/>
          </w:tcPr>
          <w:p w14:paraId="5C3CE0C8" w14:textId="77777777" w:rsidR="008A46E2" w:rsidRPr="00F54505" w:rsidRDefault="008A46E2" w:rsidP="00F54505">
            <w:pPr>
              <w:rPr>
                <w:rFonts w:ascii="Arial" w:hAnsi="Arial" w:cs="Arial"/>
                <w:sz w:val="20"/>
                <w:szCs w:val="20"/>
              </w:rPr>
            </w:pPr>
            <w:r w:rsidRPr="00F54505">
              <w:rPr>
                <w:rFonts w:ascii="Arial" w:hAnsi="Arial" w:cs="Arial"/>
                <w:sz w:val="20"/>
                <w:szCs w:val="20"/>
              </w:rPr>
              <w:t>VA (Software) Document Library</w:t>
            </w:r>
          </w:p>
        </w:tc>
      </w:tr>
      <w:tr w:rsidR="008A46E2" w:rsidRPr="00F54505" w14:paraId="5C3CE0CC" w14:textId="77777777" w:rsidTr="00F54505">
        <w:tc>
          <w:tcPr>
            <w:tcW w:w="1548" w:type="dxa"/>
            <w:hideMark/>
          </w:tcPr>
          <w:p w14:paraId="5C3CE0CA" w14:textId="77777777" w:rsidR="008A46E2" w:rsidRPr="00F54505" w:rsidRDefault="008A46E2" w:rsidP="00F54505">
            <w:pPr>
              <w:rPr>
                <w:rFonts w:ascii="Arial" w:hAnsi="Arial" w:cs="Arial"/>
                <w:sz w:val="20"/>
                <w:szCs w:val="20"/>
              </w:rPr>
            </w:pPr>
            <w:r w:rsidRPr="00F54505">
              <w:rPr>
                <w:rFonts w:ascii="Arial" w:hAnsi="Arial" w:cs="Arial"/>
                <w:sz w:val="20"/>
                <w:szCs w:val="20"/>
              </w:rPr>
              <w:t>VHA</w:t>
            </w:r>
          </w:p>
        </w:tc>
        <w:tc>
          <w:tcPr>
            <w:tcW w:w="7830" w:type="dxa"/>
            <w:hideMark/>
          </w:tcPr>
          <w:p w14:paraId="5C3CE0CB" w14:textId="77777777" w:rsidR="008A46E2" w:rsidRPr="00F54505" w:rsidRDefault="008A46E2" w:rsidP="00F54505">
            <w:pPr>
              <w:rPr>
                <w:rFonts w:ascii="Arial" w:hAnsi="Arial" w:cs="Arial"/>
                <w:sz w:val="20"/>
                <w:szCs w:val="20"/>
              </w:rPr>
            </w:pPr>
            <w:proofErr w:type="spellStart"/>
            <w:r w:rsidRPr="00F54505">
              <w:rPr>
                <w:rFonts w:ascii="Arial" w:hAnsi="Arial" w:cs="Arial"/>
                <w:sz w:val="20"/>
                <w:szCs w:val="20"/>
              </w:rPr>
              <w:t>Veterans</w:t>
            </w:r>
            <w:proofErr w:type="spellEnd"/>
            <w:r w:rsidRPr="00F54505">
              <w:rPr>
                <w:rFonts w:ascii="Arial" w:hAnsi="Arial" w:cs="Arial"/>
                <w:sz w:val="20"/>
                <w:szCs w:val="20"/>
              </w:rPr>
              <w:t xml:space="preserve"> Health Administration</w:t>
            </w:r>
          </w:p>
        </w:tc>
      </w:tr>
      <w:tr w:rsidR="008A46E2" w:rsidRPr="00F54505" w14:paraId="5C3CE0CF" w14:textId="77777777" w:rsidTr="00F54505">
        <w:tc>
          <w:tcPr>
            <w:tcW w:w="1548" w:type="dxa"/>
            <w:hideMark/>
          </w:tcPr>
          <w:p w14:paraId="5C3CE0CD" w14:textId="77777777" w:rsidR="008A46E2" w:rsidRPr="00F54505" w:rsidRDefault="008A46E2" w:rsidP="00F54505">
            <w:pPr>
              <w:rPr>
                <w:rFonts w:ascii="Arial" w:hAnsi="Arial" w:cs="Arial"/>
                <w:sz w:val="20"/>
                <w:szCs w:val="20"/>
              </w:rPr>
            </w:pPr>
            <w:r w:rsidRPr="00F54505">
              <w:rPr>
                <w:rFonts w:ascii="Arial" w:hAnsi="Arial" w:cs="Arial"/>
                <w:sz w:val="20"/>
                <w:szCs w:val="20"/>
              </w:rPr>
              <w:t>VISN</w:t>
            </w:r>
          </w:p>
        </w:tc>
        <w:tc>
          <w:tcPr>
            <w:tcW w:w="7830" w:type="dxa"/>
            <w:hideMark/>
          </w:tcPr>
          <w:p w14:paraId="5C3CE0CE" w14:textId="77777777" w:rsidR="008A46E2" w:rsidRPr="00F54505" w:rsidRDefault="008A46E2" w:rsidP="00F54505">
            <w:pPr>
              <w:rPr>
                <w:rFonts w:ascii="Arial" w:hAnsi="Arial" w:cs="Arial"/>
                <w:sz w:val="20"/>
                <w:szCs w:val="20"/>
              </w:rPr>
            </w:pPr>
            <w:r w:rsidRPr="00F54505">
              <w:rPr>
                <w:rFonts w:ascii="Arial" w:hAnsi="Arial" w:cs="Arial"/>
                <w:sz w:val="20"/>
                <w:szCs w:val="20"/>
              </w:rPr>
              <w:t>Veterans Integrated Service Network</w:t>
            </w:r>
          </w:p>
        </w:tc>
      </w:tr>
      <w:tr w:rsidR="008A46E2" w:rsidRPr="00F54505" w14:paraId="5C3CE0D2" w14:textId="77777777" w:rsidTr="00F54505">
        <w:tc>
          <w:tcPr>
            <w:tcW w:w="1548" w:type="dxa"/>
            <w:hideMark/>
          </w:tcPr>
          <w:p w14:paraId="5C3CE0D0" w14:textId="77777777" w:rsidR="008A46E2" w:rsidRPr="00F54505" w:rsidRDefault="008A46E2" w:rsidP="00F54505">
            <w:pPr>
              <w:rPr>
                <w:rFonts w:ascii="Arial" w:hAnsi="Arial" w:cs="Arial"/>
                <w:sz w:val="20"/>
                <w:szCs w:val="20"/>
              </w:rPr>
            </w:pPr>
            <w:proofErr w:type="spellStart"/>
            <w:r w:rsidRPr="00F54505">
              <w:rPr>
                <w:rFonts w:ascii="Arial" w:hAnsi="Arial" w:cs="Arial"/>
                <w:sz w:val="20"/>
                <w:szCs w:val="20"/>
              </w:rPr>
              <w:t>VistA</w:t>
            </w:r>
            <w:proofErr w:type="spellEnd"/>
          </w:p>
        </w:tc>
        <w:tc>
          <w:tcPr>
            <w:tcW w:w="7830" w:type="dxa"/>
            <w:hideMark/>
          </w:tcPr>
          <w:p w14:paraId="5C3CE0D1" w14:textId="77777777" w:rsidR="008A46E2" w:rsidRPr="00F54505" w:rsidRDefault="008A46E2" w:rsidP="00F54505">
            <w:pPr>
              <w:rPr>
                <w:rFonts w:ascii="Arial" w:hAnsi="Arial" w:cs="Arial"/>
                <w:sz w:val="20"/>
                <w:szCs w:val="20"/>
              </w:rPr>
            </w:pPr>
            <w:r w:rsidRPr="00F54505">
              <w:rPr>
                <w:rFonts w:ascii="Arial" w:hAnsi="Arial" w:cs="Arial"/>
                <w:sz w:val="20"/>
                <w:szCs w:val="20"/>
              </w:rPr>
              <w:t>Veterans Information Systems Technology Architecture, the new name for Decentralized Hospital Computer Program (DHCP)</w:t>
            </w:r>
          </w:p>
        </w:tc>
      </w:tr>
      <w:tr w:rsidR="008A46E2" w:rsidRPr="00F54505" w14:paraId="5C3CE0D5" w14:textId="77777777" w:rsidTr="00F54505">
        <w:tc>
          <w:tcPr>
            <w:tcW w:w="1548" w:type="dxa"/>
            <w:hideMark/>
          </w:tcPr>
          <w:p w14:paraId="5C3CE0D3" w14:textId="77777777" w:rsidR="008A46E2" w:rsidRPr="00F54505" w:rsidRDefault="008A46E2" w:rsidP="00F54505">
            <w:pPr>
              <w:rPr>
                <w:rFonts w:ascii="Arial" w:hAnsi="Arial" w:cs="Arial"/>
                <w:sz w:val="20"/>
                <w:szCs w:val="20"/>
              </w:rPr>
            </w:pPr>
            <w:proofErr w:type="spellStart"/>
            <w:r w:rsidRPr="00F54505">
              <w:rPr>
                <w:rFonts w:ascii="Arial" w:hAnsi="Arial" w:cs="Arial"/>
                <w:sz w:val="20"/>
                <w:szCs w:val="20"/>
              </w:rPr>
              <w:t>VistAWeb</w:t>
            </w:r>
            <w:proofErr w:type="spellEnd"/>
          </w:p>
        </w:tc>
        <w:tc>
          <w:tcPr>
            <w:tcW w:w="7830" w:type="dxa"/>
            <w:hideMark/>
          </w:tcPr>
          <w:p w14:paraId="5C3CE0D4" w14:textId="77777777" w:rsidR="008A46E2" w:rsidRPr="00F54505" w:rsidRDefault="008A46E2" w:rsidP="00F54505">
            <w:pPr>
              <w:rPr>
                <w:rFonts w:ascii="Arial" w:hAnsi="Arial" w:cs="Arial"/>
                <w:sz w:val="20"/>
                <w:szCs w:val="20"/>
              </w:rPr>
            </w:pPr>
            <w:r w:rsidRPr="00F54505">
              <w:rPr>
                <w:rFonts w:ascii="Arial" w:hAnsi="Arial" w:cs="Arial"/>
                <w:sz w:val="20"/>
                <w:szCs w:val="20"/>
              </w:rPr>
              <w:t xml:space="preserve">Intranet web application used to review remote patient information found in </w:t>
            </w:r>
            <w:proofErr w:type="spellStart"/>
            <w:r w:rsidRPr="00F54505">
              <w:rPr>
                <w:rFonts w:ascii="Arial" w:hAnsi="Arial" w:cs="Arial"/>
                <w:sz w:val="20"/>
                <w:szCs w:val="20"/>
              </w:rPr>
              <w:t>VistA</w:t>
            </w:r>
            <w:proofErr w:type="spellEnd"/>
            <w:r w:rsidRPr="00F54505">
              <w:rPr>
                <w:rFonts w:ascii="Arial" w:hAnsi="Arial" w:cs="Arial"/>
                <w:sz w:val="20"/>
                <w:szCs w:val="20"/>
              </w:rPr>
              <w:t xml:space="preserve"> and the Health Data Repository (HDR) databases</w:t>
            </w:r>
          </w:p>
        </w:tc>
      </w:tr>
      <w:tr w:rsidR="008A46E2" w:rsidRPr="00F54505" w14:paraId="5C3CE0D8" w14:textId="77777777" w:rsidTr="00F54505">
        <w:tc>
          <w:tcPr>
            <w:tcW w:w="1548" w:type="dxa"/>
          </w:tcPr>
          <w:p w14:paraId="5C3CE0D6" w14:textId="77777777" w:rsidR="008A46E2" w:rsidRPr="00F54505" w:rsidRDefault="008A46E2" w:rsidP="00F54505">
            <w:pPr>
              <w:rPr>
                <w:rFonts w:ascii="Arial" w:hAnsi="Arial" w:cs="Arial"/>
                <w:sz w:val="20"/>
                <w:szCs w:val="20"/>
              </w:rPr>
            </w:pPr>
            <w:r w:rsidRPr="00F54505">
              <w:rPr>
                <w:rFonts w:ascii="Arial" w:hAnsi="Arial" w:cs="Arial"/>
                <w:sz w:val="20"/>
                <w:szCs w:val="20"/>
              </w:rPr>
              <w:t>VR&amp;E</w:t>
            </w:r>
          </w:p>
        </w:tc>
        <w:tc>
          <w:tcPr>
            <w:tcW w:w="7830" w:type="dxa"/>
          </w:tcPr>
          <w:p w14:paraId="5C3CE0D7" w14:textId="77777777" w:rsidR="008A46E2" w:rsidRPr="00F54505" w:rsidRDefault="008A46E2" w:rsidP="00F54505">
            <w:pPr>
              <w:rPr>
                <w:rFonts w:ascii="Arial" w:hAnsi="Arial" w:cs="Arial"/>
                <w:sz w:val="20"/>
                <w:szCs w:val="20"/>
              </w:rPr>
            </w:pPr>
            <w:r w:rsidRPr="00F54505">
              <w:rPr>
                <w:rFonts w:ascii="Arial" w:hAnsi="Arial" w:cs="Arial"/>
                <w:sz w:val="20"/>
                <w:szCs w:val="20"/>
              </w:rPr>
              <w:t xml:space="preserve">Vocational Rehabilitation and Employment </w:t>
            </w:r>
          </w:p>
        </w:tc>
      </w:tr>
      <w:tr w:rsidR="008A46E2" w:rsidRPr="00F54505" w14:paraId="5C3CE0DB" w14:textId="77777777" w:rsidTr="00F54505">
        <w:tc>
          <w:tcPr>
            <w:tcW w:w="1548" w:type="dxa"/>
            <w:hideMark/>
          </w:tcPr>
          <w:p w14:paraId="5C3CE0D9" w14:textId="77777777" w:rsidR="008A46E2" w:rsidRPr="00F54505" w:rsidRDefault="008A46E2" w:rsidP="00F54505">
            <w:pPr>
              <w:rPr>
                <w:rFonts w:ascii="Arial" w:hAnsi="Arial" w:cs="Arial"/>
                <w:sz w:val="20"/>
                <w:szCs w:val="20"/>
              </w:rPr>
            </w:pPr>
            <w:r w:rsidRPr="00F54505">
              <w:rPr>
                <w:rFonts w:ascii="Arial" w:hAnsi="Arial" w:cs="Arial"/>
                <w:sz w:val="20"/>
                <w:szCs w:val="20"/>
              </w:rPr>
              <w:t>VVA</w:t>
            </w:r>
          </w:p>
        </w:tc>
        <w:tc>
          <w:tcPr>
            <w:tcW w:w="7830" w:type="dxa"/>
            <w:hideMark/>
          </w:tcPr>
          <w:p w14:paraId="5C3CE0DA" w14:textId="77777777" w:rsidR="008A46E2" w:rsidRPr="00F54505" w:rsidRDefault="008A46E2" w:rsidP="00F54505">
            <w:pPr>
              <w:rPr>
                <w:rFonts w:ascii="Arial" w:hAnsi="Arial" w:cs="Arial"/>
                <w:sz w:val="20"/>
                <w:szCs w:val="20"/>
              </w:rPr>
            </w:pPr>
            <w:r w:rsidRPr="00F54505">
              <w:rPr>
                <w:rFonts w:ascii="Arial" w:hAnsi="Arial" w:cs="Arial"/>
                <w:sz w:val="20"/>
                <w:szCs w:val="20"/>
              </w:rPr>
              <w:t>Virtual VA</w:t>
            </w:r>
          </w:p>
        </w:tc>
      </w:tr>
    </w:tbl>
    <w:p w14:paraId="5C3CE0DC" w14:textId="77777777" w:rsidR="00D86AF8" w:rsidRPr="00B83B3E" w:rsidRDefault="00D86AF8" w:rsidP="00D644D1"/>
    <w:sectPr w:rsidR="00D86AF8" w:rsidRPr="00B83B3E" w:rsidSect="00CC4FC3">
      <w:headerReference w:type="even" r:id="rId316"/>
      <w:headerReference w:type="default" r:id="rId317"/>
      <w:headerReference w:type="first" r:id="rId318"/>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4C4549" w14:textId="77777777" w:rsidR="003546D2" w:rsidRDefault="003546D2" w:rsidP="00D644D1">
      <w:r>
        <w:separator/>
      </w:r>
    </w:p>
    <w:p w14:paraId="2C0AF2F6" w14:textId="77777777" w:rsidR="003546D2" w:rsidRDefault="003546D2"/>
  </w:endnote>
  <w:endnote w:type="continuationSeparator" w:id="0">
    <w:p w14:paraId="149BBF69" w14:textId="77777777" w:rsidR="003546D2" w:rsidRDefault="003546D2" w:rsidP="00D644D1">
      <w:r>
        <w:continuationSeparator/>
      </w:r>
    </w:p>
    <w:p w14:paraId="360AE80D" w14:textId="77777777" w:rsidR="003546D2" w:rsidRDefault="003546D2"/>
  </w:endnote>
  <w:endnote w:type="continuationNotice" w:id="1">
    <w:p w14:paraId="341E9B72" w14:textId="77777777" w:rsidR="003546D2" w:rsidRDefault="003546D2">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345FD" w14:textId="5E308D73" w:rsidR="006976F7" w:rsidRDefault="006976F7" w:rsidP="00801211">
    <w:pPr>
      <w:pStyle w:val="Footer"/>
      <w:rPr>
        <w:rStyle w:val="PageNumber"/>
      </w:rPr>
    </w:pPr>
    <w:r>
      <w:t>CAPRI</w:t>
    </w:r>
    <w:r>
      <w:rPr>
        <w:rStyle w:val="PageNumber"/>
      </w:rPr>
      <w:tab/>
    </w:r>
    <w:r>
      <w:rPr>
        <w:rStyle w:val="PageNumber"/>
      </w:rPr>
      <w:fldChar w:fldCharType="begin"/>
    </w:r>
    <w:r>
      <w:rPr>
        <w:rStyle w:val="PageNumber"/>
      </w:rPr>
      <w:instrText xml:space="preserve"> PAGE </w:instrText>
    </w:r>
    <w:r>
      <w:rPr>
        <w:rStyle w:val="PageNumber"/>
      </w:rPr>
      <w:fldChar w:fldCharType="separate"/>
    </w:r>
    <w:r>
      <w:rPr>
        <w:rStyle w:val="PageNumber"/>
        <w:noProof/>
      </w:rPr>
      <w:t>xv</w:t>
    </w:r>
    <w:r>
      <w:rPr>
        <w:rStyle w:val="PageNumber"/>
      </w:rPr>
      <w:fldChar w:fldCharType="end"/>
    </w:r>
    <w:r>
      <w:rPr>
        <w:rStyle w:val="PageNumber"/>
      </w:rPr>
      <w:tab/>
      <w:t>September 2019</w:t>
    </w:r>
  </w:p>
  <w:p w14:paraId="65F449CD" w14:textId="6ECDF25B" w:rsidR="006976F7" w:rsidRDefault="006976F7" w:rsidP="00801211">
    <w:pPr>
      <w:pStyle w:val="Footer"/>
    </w:pPr>
    <w:r>
      <w:t xml:space="preserve">GUI </w:t>
    </w:r>
    <w:r w:rsidRPr="000D17C3">
      <w:t>U</w:t>
    </w:r>
    <w:r>
      <w:t>ser Manual</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C3A08E" w14:textId="7B606236" w:rsidR="006976F7" w:rsidRDefault="006976F7" w:rsidP="003F51CD">
    <w:pPr>
      <w:pStyle w:val="Footer"/>
      <w:rPr>
        <w:rStyle w:val="PageNumber"/>
      </w:rPr>
    </w:pPr>
    <w:r>
      <w:t>CAPRI</w:t>
    </w:r>
    <w:r>
      <w:rPr>
        <w:rStyle w:val="PageNumber"/>
      </w:rPr>
      <w:tab/>
    </w: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r>
      <w:rPr>
        <w:rStyle w:val="PageNumber"/>
      </w:rPr>
      <w:tab/>
      <w:t>September 2019</w:t>
    </w:r>
  </w:p>
  <w:p w14:paraId="62D404A9" w14:textId="4A0CB27C" w:rsidR="006976F7" w:rsidRPr="00335BF6" w:rsidRDefault="006976F7" w:rsidP="00335BF6">
    <w:pPr>
      <w:pStyle w:val="Footer"/>
    </w:pPr>
    <w:r>
      <w:t xml:space="preserve">GUI </w:t>
    </w:r>
    <w:r w:rsidRPr="000D17C3">
      <w:t>U</w:t>
    </w:r>
    <w:r>
      <w:t>ser Manual</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CE2F3" w14:textId="69EB854B" w:rsidR="006976F7" w:rsidRDefault="006976F7" w:rsidP="00CB19FF">
    <w:pPr>
      <w:pStyle w:val="Footer"/>
      <w:rPr>
        <w:rStyle w:val="PageNumber"/>
      </w:rPr>
    </w:pPr>
    <w:r>
      <w:t>CAPRI</w:t>
    </w:r>
    <w:r>
      <w:rPr>
        <w:rStyle w:val="PageNumber"/>
      </w:rPr>
      <w:tab/>
    </w:r>
    <w:r>
      <w:rPr>
        <w:rStyle w:val="PageNumber"/>
      </w:rPr>
      <w:fldChar w:fldCharType="begin"/>
    </w:r>
    <w:r>
      <w:rPr>
        <w:rStyle w:val="PageNumber"/>
      </w:rPr>
      <w:instrText xml:space="preserve"> PAGE </w:instrText>
    </w:r>
    <w:r>
      <w:rPr>
        <w:rStyle w:val="PageNumber"/>
      </w:rPr>
      <w:fldChar w:fldCharType="separate"/>
    </w:r>
    <w:r>
      <w:rPr>
        <w:rStyle w:val="PageNumber"/>
        <w:noProof/>
      </w:rPr>
      <w:t>210</w:t>
    </w:r>
    <w:r>
      <w:rPr>
        <w:rStyle w:val="PageNumber"/>
      </w:rPr>
      <w:fldChar w:fldCharType="end"/>
    </w:r>
    <w:r>
      <w:rPr>
        <w:rStyle w:val="PageNumber"/>
      </w:rPr>
      <w:tab/>
      <w:t>September 2019</w:t>
    </w:r>
  </w:p>
  <w:p w14:paraId="1A3B24CC" w14:textId="0539345D" w:rsidR="006976F7" w:rsidRDefault="006976F7" w:rsidP="00CB19FF">
    <w:pPr>
      <w:pStyle w:val="Footer"/>
    </w:pPr>
    <w:r>
      <w:t xml:space="preserve">GUI </w:t>
    </w:r>
    <w:r w:rsidRPr="000D17C3">
      <w:t>U</w:t>
    </w:r>
    <w:r>
      <w:t>ser Manual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5FB179" w14:textId="77777777" w:rsidR="003546D2" w:rsidRDefault="003546D2" w:rsidP="00D644D1">
      <w:r>
        <w:separator/>
      </w:r>
    </w:p>
    <w:p w14:paraId="12283C10" w14:textId="77777777" w:rsidR="003546D2" w:rsidRDefault="003546D2"/>
  </w:footnote>
  <w:footnote w:type="continuationSeparator" w:id="0">
    <w:p w14:paraId="66A5FFA2" w14:textId="77777777" w:rsidR="003546D2" w:rsidRDefault="003546D2" w:rsidP="00D644D1">
      <w:r>
        <w:continuationSeparator/>
      </w:r>
    </w:p>
    <w:p w14:paraId="094CC51E" w14:textId="77777777" w:rsidR="003546D2" w:rsidRDefault="003546D2"/>
  </w:footnote>
  <w:footnote w:type="continuationNotice" w:id="1">
    <w:p w14:paraId="74DCBBC4" w14:textId="77777777" w:rsidR="003546D2" w:rsidRDefault="003546D2">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CE2F0" w14:textId="65392280" w:rsidR="006976F7" w:rsidRPr="00AF6E46" w:rsidRDefault="006976F7" w:rsidP="00AF6E46">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CE301" w14:textId="684201C6" w:rsidR="006976F7" w:rsidRPr="00631E11" w:rsidRDefault="006976F7" w:rsidP="00AF6E46">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CE302" w14:textId="073E8DB3" w:rsidR="006976F7" w:rsidRDefault="006976F7" w:rsidP="00AF6E4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CE2F2" w14:textId="703D1537" w:rsidR="006976F7" w:rsidRPr="005C3BD0" w:rsidRDefault="006976F7" w:rsidP="005C3BD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CE2FA" w14:textId="0B099C46" w:rsidR="006976F7" w:rsidRPr="00631E11" w:rsidRDefault="006976F7" w:rsidP="00AF6E46">
    <w:pPr>
      <w:pStyle w:val="Header"/>
    </w:pPr>
    <w:r w:rsidRPr="00631E11">
      <w:t xml:space="preserve">CAPRI </w:t>
    </w:r>
    <w:r>
      <w:t>Equivalents for AMIE II Functions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CE2FB" w14:textId="0ABCD0D8" w:rsidR="006976F7" w:rsidRPr="00631E11" w:rsidRDefault="006976F7" w:rsidP="00AF6E4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CE2FC" w14:textId="48E818BB" w:rsidR="006976F7" w:rsidRDefault="006976F7" w:rsidP="00AF6E4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CE2FD" w14:textId="3204AEA2" w:rsidR="006976F7" w:rsidRPr="00631E11" w:rsidRDefault="006976F7" w:rsidP="00AF6E46">
    <w:pPr>
      <w:pStyle w:val="Header"/>
    </w:pPr>
    <w:r w:rsidRPr="00631E11">
      <w:t>CAPRI Locations for Medical Evidence</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CE2FE" w14:textId="78AC5B7C" w:rsidR="006976F7" w:rsidRPr="00631E11" w:rsidRDefault="006976F7" w:rsidP="00900198">
    <w:pPr>
      <w:pStyle w:val="Heade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CE2FF" w14:textId="08A4B6C7" w:rsidR="006976F7" w:rsidRDefault="006976F7" w:rsidP="00AF6E46">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CE300" w14:textId="05CEC401" w:rsidR="006976F7" w:rsidRPr="00631E11" w:rsidRDefault="006976F7" w:rsidP="00AF6E46">
    <w:pPr>
      <w:pStyle w:val="Header"/>
    </w:pPr>
    <w:r>
      <w:t>Glossary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048A5"/>
    <w:multiLevelType w:val="hybridMultilevel"/>
    <w:tmpl w:val="2850123E"/>
    <w:lvl w:ilvl="0" w:tplc="0409000F">
      <w:start w:val="1"/>
      <w:numFmt w:val="decimal"/>
      <w:lvlText w:val="%1."/>
      <w:lvlJc w:val="left"/>
      <w:pPr>
        <w:ind w:left="720" w:hanging="360"/>
      </w:pPr>
    </w:lvl>
    <w:lvl w:ilvl="1" w:tplc="04090011">
      <w:start w:val="1"/>
      <w:numFmt w:val="decimal"/>
      <w:lvlText w:val="%2)"/>
      <w:lvlJc w:val="left"/>
      <w:pPr>
        <w:ind w:left="1440" w:hanging="360"/>
      </w:pPr>
    </w:lvl>
    <w:lvl w:ilvl="2" w:tplc="0409000F">
      <w:start w:val="1"/>
      <w:numFmt w:val="decimal"/>
      <w:lvlText w:val="%3."/>
      <w:lvlJc w:val="lef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22747A8"/>
    <w:multiLevelType w:val="multilevel"/>
    <w:tmpl w:val="70480CCA"/>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49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792" w:hanging="792"/>
      </w:pPr>
      <w:rPr>
        <w:rFonts w:hint="default"/>
      </w:rPr>
    </w:lvl>
    <w:lvl w:ilvl="5">
      <w:start w:val="1"/>
      <w:numFmt w:val="decimal"/>
      <w:pStyle w:val="Heading6"/>
      <w:lvlText w:val="%1.%2.%3.%4.%5.%6."/>
      <w:lvlJc w:val="left"/>
      <w:pPr>
        <w:ind w:left="2736" w:hanging="936"/>
      </w:pPr>
      <w:rPr>
        <w:rFonts w:hint="default"/>
      </w:rPr>
    </w:lvl>
    <w:lvl w:ilvl="6">
      <w:start w:val="1"/>
      <w:numFmt w:val="decimal"/>
      <w:pStyle w:val="Heading7"/>
      <w:lvlText w:val="%1.%2.%3.%4.%5.%6.%7."/>
      <w:lvlJc w:val="left"/>
      <w:pPr>
        <w:ind w:left="3240" w:hanging="1080"/>
      </w:pPr>
      <w:rPr>
        <w:rFonts w:hint="default"/>
      </w:rPr>
    </w:lvl>
    <w:lvl w:ilvl="7">
      <w:start w:val="1"/>
      <w:numFmt w:val="decimal"/>
      <w:pStyle w:val="Heading8"/>
      <w:lvlText w:val="%1.%2.%3.%4.%5.%6.%7.%8."/>
      <w:lvlJc w:val="left"/>
      <w:pPr>
        <w:ind w:left="3744" w:hanging="1224"/>
      </w:pPr>
      <w:rPr>
        <w:rFonts w:hint="default"/>
      </w:rPr>
    </w:lvl>
    <w:lvl w:ilvl="8">
      <w:start w:val="1"/>
      <w:numFmt w:val="decimal"/>
      <w:pStyle w:val="Heading9"/>
      <w:lvlText w:val="%1.%2.%3.%4.%5.%6.%7.%8.%9."/>
      <w:lvlJc w:val="left"/>
      <w:pPr>
        <w:ind w:left="4320" w:hanging="1440"/>
      </w:pPr>
      <w:rPr>
        <w:rFonts w:hint="default"/>
      </w:rPr>
    </w:lvl>
  </w:abstractNum>
  <w:abstractNum w:abstractNumId="2" w15:restartNumberingAfterBreak="0">
    <w:nsid w:val="056F1DEB"/>
    <w:multiLevelType w:val="hybridMultilevel"/>
    <w:tmpl w:val="E04AF57C"/>
    <w:lvl w:ilvl="0" w:tplc="0409000F">
      <w:start w:val="1"/>
      <w:numFmt w:val="decimal"/>
      <w:lvlText w:val="%1."/>
      <w:lvlJc w:val="left"/>
      <w:pPr>
        <w:ind w:left="720" w:hanging="360"/>
      </w:pPr>
    </w:lvl>
    <w:lvl w:ilvl="1" w:tplc="04090011">
      <w:start w:val="1"/>
      <w:numFmt w:val="decimal"/>
      <w:lvlText w:val="%2)"/>
      <w:lvlJc w:val="left"/>
      <w:pPr>
        <w:ind w:left="1440" w:hanging="360"/>
      </w:pPr>
    </w:lvl>
    <w:lvl w:ilvl="2" w:tplc="0409000F">
      <w:start w:val="1"/>
      <w:numFmt w:val="decimal"/>
      <w:lvlText w:val="%3."/>
      <w:lvlJc w:val="left"/>
      <w:pPr>
        <w:ind w:left="2160" w:hanging="180"/>
      </w:pPr>
    </w:lvl>
    <w:lvl w:ilvl="3" w:tplc="04090001">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8124948"/>
    <w:multiLevelType w:val="hybridMultilevel"/>
    <w:tmpl w:val="2AD484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 w15:restartNumberingAfterBreak="0">
    <w:nsid w:val="0BED2C81"/>
    <w:multiLevelType w:val="hybridMultilevel"/>
    <w:tmpl w:val="99804F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E4265A"/>
    <w:multiLevelType w:val="hybridMultilevel"/>
    <w:tmpl w:val="DB5E3982"/>
    <w:lvl w:ilvl="0" w:tplc="BF6E4F9E">
      <w:start w:val="1"/>
      <w:numFmt w:val="decimal"/>
      <w:lvlText w:val="%1."/>
      <w:lvlJc w:val="left"/>
      <w:pPr>
        <w:ind w:left="547" w:hanging="360"/>
      </w:pPr>
      <w:rPr>
        <w:rFonts w:hint="default"/>
        <w:b w:val="0"/>
      </w:rPr>
    </w:lvl>
    <w:lvl w:ilvl="1" w:tplc="04090019" w:tentative="1">
      <w:start w:val="1"/>
      <w:numFmt w:val="lowerLetter"/>
      <w:lvlText w:val="%2."/>
      <w:lvlJc w:val="left"/>
      <w:pPr>
        <w:ind w:left="1267" w:hanging="360"/>
      </w:pPr>
    </w:lvl>
    <w:lvl w:ilvl="2" w:tplc="0409001B" w:tentative="1">
      <w:start w:val="1"/>
      <w:numFmt w:val="lowerRoman"/>
      <w:lvlText w:val="%3."/>
      <w:lvlJc w:val="right"/>
      <w:pPr>
        <w:ind w:left="1987" w:hanging="180"/>
      </w:pPr>
    </w:lvl>
    <w:lvl w:ilvl="3" w:tplc="0409000F" w:tentative="1">
      <w:start w:val="1"/>
      <w:numFmt w:val="decimal"/>
      <w:lvlText w:val="%4."/>
      <w:lvlJc w:val="left"/>
      <w:pPr>
        <w:ind w:left="2707" w:hanging="360"/>
      </w:pPr>
    </w:lvl>
    <w:lvl w:ilvl="4" w:tplc="04090019" w:tentative="1">
      <w:start w:val="1"/>
      <w:numFmt w:val="lowerLetter"/>
      <w:lvlText w:val="%5."/>
      <w:lvlJc w:val="left"/>
      <w:pPr>
        <w:ind w:left="3427" w:hanging="360"/>
      </w:pPr>
    </w:lvl>
    <w:lvl w:ilvl="5" w:tplc="0409001B" w:tentative="1">
      <w:start w:val="1"/>
      <w:numFmt w:val="lowerRoman"/>
      <w:lvlText w:val="%6."/>
      <w:lvlJc w:val="right"/>
      <w:pPr>
        <w:ind w:left="4147" w:hanging="180"/>
      </w:pPr>
    </w:lvl>
    <w:lvl w:ilvl="6" w:tplc="0409000F" w:tentative="1">
      <w:start w:val="1"/>
      <w:numFmt w:val="decimal"/>
      <w:lvlText w:val="%7."/>
      <w:lvlJc w:val="left"/>
      <w:pPr>
        <w:ind w:left="4867" w:hanging="360"/>
      </w:pPr>
    </w:lvl>
    <w:lvl w:ilvl="7" w:tplc="04090019" w:tentative="1">
      <w:start w:val="1"/>
      <w:numFmt w:val="lowerLetter"/>
      <w:lvlText w:val="%8."/>
      <w:lvlJc w:val="left"/>
      <w:pPr>
        <w:ind w:left="5587" w:hanging="360"/>
      </w:pPr>
    </w:lvl>
    <w:lvl w:ilvl="8" w:tplc="0409001B" w:tentative="1">
      <w:start w:val="1"/>
      <w:numFmt w:val="lowerRoman"/>
      <w:lvlText w:val="%9."/>
      <w:lvlJc w:val="right"/>
      <w:pPr>
        <w:ind w:left="6307" w:hanging="180"/>
      </w:pPr>
    </w:lvl>
  </w:abstractNum>
  <w:abstractNum w:abstractNumId="7" w15:restartNumberingAfterBreak="0">
    <w:nsid w:val="15CB4E8C"/>
    <w:multiLevelType w:val="hybridMultilevel"/>
    <w:tmpl w:val="307667C8"/>
    <w:lvl w:ilvl="0" w:tplc="0409000F">
      <w:start w:val="1"/>
      <w:numFmt w:val="decimal"/>
      <w:lvlText w:val="%1."/>
      <w:lvlJc w:val="left"/>
      <w:pPr>
        <w:ind w:left="720" w:hanging="360"/>
      </w:pPr>
    </w:lvl>
    <w:lvl w:ilvl="1" w:tplc="04090011">
      <w:start w:val="1"/>
      <w:numFmt w:val="decimal"/>
      <w:lvlText w:val="%2)"/>
      <w:lvlJc w:val="left"/>
      <w:pPr>
        <w:ind w:left="1440" w:hanging="360"/>
      </w:pPr>
    </w:lvl>
    <w:lvl w:ilvl="2" w:tplc="0409000F">
      <w:start w:val="1"/>
      <w:numFmt w:val="decimal"/>
      <w:lvlText w:val="%3."/>
      <w:lvlJc w:val="left"/>
      <w:pPr>
        <w:ind w:left="2160" w:hanging="180"/>
      </w:pPr>
    </w:lvl>
    <w:lvl w:ilvl="3" w:tplc="04090011">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1C646E06"/>
    <w:multiLevelType w:val="hybridMultilevel"/>
    <w:tmpl w:val="53C06764"/>
    <w:lvl w:ilvl="0" w:tplc="04090003">
      <w:start w:val="1"/>
      <w:numFmt w:val="bullet"/>
      <w:lvlText w:val="o"/>
      <w:lvlJc w:val="left"/>
      <w:pPr>
        <w:ind w:left="3240" w:hanging="360"/>
      </w:pPr>
      <w:rPr>
        <w:rFonts w:ascii="Courier New" w:hAnsi="Courier New" w:cs="Courier New" w:hint="default"/>
      </w:rPr>
    </w:lvl>
    <w:lvl w:ilvl="1" w:tplc="04090003">
      <w:start w:val="1"/>
      <w:numFmt w:val="bullet"/>
      <w:lvlText w:val="o"/>
      <w:lvlJc w:val="left"/>
      <w:pPr>
        <w:ind w:left="3960" w:hanging="360"/>
      </w:pPr>
      <w:rPr>
        <w:rFonts w:ascii="Courier New" w:hAnsi="Courier New" w:cs="Courier New" w:hint="default"/>
      </w:rPr>
    </w:lvl>
    <w:lvl w:ilvl="2" w:tplc="04090005">
      <w:start w:val="1"/>
      <w:numFmt w:val="bullet"/>
      <w:lvlText w:val=""/>
      <w:lvlJc w:val="left"/>
      <w:pPr>
        <w:ind w:left="4680" w:hanging="360"/>
      </w:pPr>
      <w:rPr>
        <w:rFonts w:ascii="Wingdings" w:hAnsi="Wingdings" w:hint="default"/>
      </w:rPr>
    </w:lvl>
    <w:lvl w:ilvl="3" w:tplc="04090001">
      <w:start w:val="1"/>
      <w:numFmt w:val="bullet"/>
      <w:lvlText w:val=""/>
      <w:lvlJc w:val="left"/>
      <w:pPr>
        <w:ind w:left="5400" w:hanging="360"/>
      </w:pPr>
      <w:rPr>
        <w:rFonts w:ascii="Symbol" w:hAnsi="Symbol" w:hint="default"/>
      </w:rPr>
    </w:lvl>
    <w:lvl w:ilvl="4" w:tplc="04090003">
      <w:start w:val="1"/>
      <w:numFmt w:val="bullet"/>
      <w:lvlText w:val="o"/>
      <w:lvlJc w:val="left"/>
      <w:pPr>
        <w:ind w:left="6120" w:hanging="360"/>
      </w:pPr>
      <w:rPr>
        <w:rFonts w:ascii="Courier New" w:hAnsi="Courier New" w:cs="Courier New" w:hint="default"/>
      </w:rPr>
    </w:lvl>
    <w:lvl w:ilvl="5" w:tplc="04090005">
      <w:start w:val="1"/>
      <w:numFmt w:val="bullet"/>
      <w:lvlText w:val=""/>
      <w:lvlJc w:val="left"/>
      <w:pPr>
        <w:ind w:left="6840" w:hanging="360"/>
      </w:pPr>
      <w:rPr>
        <w:rFonts w:ascii="Wingdings" w:hAnsi="Wingdings" w:hint="default"/>
      </w:rPr>
    </w:lvl>
    <w:lvl w:ilvl="6" w:tplc="04090001">
      <w:start w:val="1"/>
      <w:numFmt w:val="bullet"/>
      <w:lvlText w:val=""/>
      <w:lvlJc w:val="left"/>
      <w:pPr>
        <w:ind w:left="7560" w:hanging="360"/>
      </w:pPr>
      <w:rPr>
        <w:rFonts w:ascii="Symbol" w:hAnsi="Symbol" w:hint="default"/>
      </w:rPr>
    </w:lvl>
    <w:lvl w:ilvl="7" w:tplc="04090003">
      <w:start w:val="1"/>
      <w:numFmt w:val="bullet"/>
      <w:lvlText w:val="o"/>
      <w:lvlJc w:val="left"/>
      <w:pPr>
        <w:ind w:left="8280" w:hanging="360"/>
      </w:pPr>
      <w:rPr>
        <w:rFonts w:ascii="Courier New" w:hAnsi="Courier New" w:cs="Courier New" w:hint="default"/>
      </w:rPr>
    </w:lvl>
    <w:lvl w:ilvl="8" w:tplc="04090005">
      <w:start w:val="1"/>
      <w:numFmt w:val="bullet"/>
      <w:lvlText w:val=""/>
      <w:lvlJc w:val="left"/>
      <w:pPr>
        <w:ind w:left="9000" w:hanging="360"/>
      </w:pPr>
      <w:rPr>
        <w:rFonts w:ascii="Wingdings" w:hAnsi="Wingdings" w:hint="default"/>
      </w:rPr>
    </w:lvl>
  </w:abstractNum>
  <w:abstractNum w:abstractNumId="9" w15:restartNumberingAfterBreak="0">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tentative="1">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3A80DCC"/>
    <w:multiLevelType w:val="hybridMultilevel"/>
    <w:tmpl w:val="9912D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CD3767"/>
    <w:multiLevelType w:val="hybridMultilevel"/>
    <w:tmpl w:val="B8F4E6E0"/>
    <w:lvl w:ilvl="0" w:tplc="04090001">
      <w:start w:val="1"/>
      <w:numFmt w:val="bullet"/>
      <w:lvlText w:val=""/>
      <w:lvlJc w:val="left"/>
      <w:pPr>
        <w:ind w:left="1944"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2" w15:restartNumberingAfterBreak="0">
    <w:nsid w:val="29D2203B"/>
    <w:multiLevelType w:val="hybridMultilevel"/>
    <w:tmpl w:val="B288BB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14"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338376ED"/>
    <w:multiLevelType w:val="hybridMultilevel"/>
    <w:tmpl w:val="F4CE33F4"/>
    <w:lvl w:ilvl="0" w:tplc="646872D0">
      <w:start w:val="1"/>
      <w:numFmt w:val="bullet"/>
      <w:pStyle w:val="BodyText5Numbers"/>
      <w:lvlText w:val=""/>
      <w:lvlJc w:val="left"/>
      <w:pPr>
        <w:ind w:left="576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6" w15:restartNumberingAfterBreak="0">
    <w:nsid w:val="35247105"/>
    <w:multiLevelType w:val="hybridMultilevel"/>
    <w:tmpl w:val="501A66D0"/>
    <w:lvl w:ilvl="0" w:tplc="2CF642F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68C52B2"/>
    <w:multiLevelType w:val="hybridMultilevel"/>
    <w:tmpl w:val="58008356"/>
    <w:lvl w:ilvl="0" w:tplc="0409000F">
      <w:start w:val="1"/>
      <w:numFmt w:val="decimal"/>
      <w:lvlText w:val="%1."/>
      <w:lvlJc w:val="left"/>
      <w:pPr>
        <w:ind w:left="720" w:hanging="360"/>
      </w:pPr>
    </w:lvl>
    <w:lvl w:ilvl="1" w:tplc="04090011">
      <w:start w:val="1"/>
      <w:numFmt w:val="decimal"/>
      <w:lvlText w:val="%2)"/>
      <w:lvlJc w:val="left"/>
      <w:pPr>
        <w:ind w:left="1440" w:hanging="360"/>
      </w:pPr>
    </w:lvl>
    <w:lvl w:ilvl="2" w:tplc="0409000F">
      <w:start w:val="1"/>
      <w:numFmt w:val="decimal"/>
      <w:lvlText w:val="%3."/>
      <w:lvlJc w:val="left"/>
      <w:pPr>
        <w:ind w:left="2160" w:hanging="180"/>
      </w:pPr>
    </w:lvl>
    <w:lvl w:ilvl="3" w:tplc="0409000F">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39C6191B"/>
    <w:multiLevelType w:val="hybridMultilevel"/>
    <w:tmpl w:val="9B1C2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6D1A65"/>
    <w:multiLevelType w:val="hybridMultilevel"/>
    <w:tmpl w:val="75606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FB73FB"/>
    <w:multiLevelType w:val="hybridMultilevel"/>
    <w:tmpl w:val="32D8FE64"/>
    <w:lvl w:ilvl="0" w:tplc="DF20664C">
      <w:start w:val="1"/>
      <w:numFmt w:val="bullet"/>
      <w:pStyle w:val="ListParagraph"/>
      <w:lvlText w:val=""/>
      <w:lvlJc w:val="left"/>
      <w:pPr>
        <w:ind w:left="3960" w:hanging="360"/>
      </w:pPr>
      <w:rPr>
        <w:rFonts w:ascii="Wingdings" w:hAnsi="Wingdings"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21" w15:restartNumberingAfterBreak="0">
    <w:nsid w:val="3E3241EE"/>
    <w:multiLevelType w:val="hybridMultilevel"/>
    <w:tmpl w:val="25A24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5D5E22"/>
    <w:multiLevelType w:val="hybridMultilevel"/>
    <w:tmpl w:val="99804F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B85492"/>
    <w:multiLevelType w:val="hybridMultilevel"/>
    <w:tmpl w:val="45E27784"/>
    <w:lvl w:ilvl="0" w:tplc="61CC2A64">
      <w:start w:val="1"/>
      <w:numFmt w:val="decimal"/>
      <w:pStyle w:val="Number5"/>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86D4F29"/>
    <w:multiLevelType w:val="hybridMultilevel"/>
    <w:tmpl w:val="1932E56E"/>
    <w:lvl w:ilvl="0" w:tplc="FD009DE6">
      <w:start w:val="9"/>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5"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26" w15:restartNumberingAfterBreak="0">
    <w:nsid w:val="549D569E"/>
    <w:multiLevelType w:val="hybridMultilevel"/>
    <w:tmpl w:val="B1F8F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815062"/>
    <w:multiLevelType w:val="hybridMultilevel"/>
    <w:tmpl w:val="EE9691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7092B20"/>
    <w:multiLevelType w:val="hybridMultilevel"/>
    <w:tmpl w:val="61906A48"/>
    <w:lvl w:ilvl="0" w:tplc="0409000F">
      <w:start w:val="1"/>
      <w:numFmt w:val="decimal"/>
      <w:lvlText w:val="%1."/>
      <w:lvlJc w:val="left"/>
      <w:pPr>
        <w:ind w:left="720" w:hanging="360"/>
      </w:pPr>
    </w:lvl>
    <w:lvl w:ilvl="1" w:tplc="04090011">
      <w:start w:val="1"/>
      <w:numFmt w:val="decimal"/>
      <w:lvlText w:val="%2)"/>
      <w:lvlJc w:val="left"/>
      <w:pPr>
        <w:ind w:left="1440" w:hanging="360"/>
      </w:pPr>
    </w:lvl>
    <w:lvl w:ilvl="2" w:tplc="0409000F">
      <w:start w:val="1"/>
      <w:numFmt w:val="decimal"/>
      <w:lvlText w:val="%3."/>
      <w:lvlJc w:val="left"/>
      <w:pPr>
        <w:ind w:left="2160" w:hanging="180"/>
      </w:pPr>
    </w:lvl>
    <w:lvl w:ilvl="3" w:tplc="04090001">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57F34437"/>
    <w:multiLevelType w:val="hybridMultilevel"/>
    <w:tmpl w:val="4E3A9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1571F7"/>
    <w:multiLevelType w:val="hybridMultilevel"/>
    <w:tmpl w:val="13EC8F6A"/>
    <w:lvl w:ilvl="0" w:tplc="04090001">
      <w:start w:val="1"/>
      <w:numFmt w:val="bullet"/>
      <w:pStyle w:val="BodyTextBullet2"/>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5BC672E6"/>
    <w:multiLevelType w:val="hybridMultilevel"/>
    <w:tmpl w:val="AFDAD1B4"/>
    <w:lvl w:ilvl="0" w:tplc="47969BEA">
      <w:start w:val="1"/>
      <w:numFmt w:val="decimal"/>
      <w:lvlText w:val="%1."/>
      <w:lvlJc w:val="left"/>
      <w:pPr>
        <w:ind w:left="720" w:hanging="360"/>
      </w:p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2" w15:restartNumberingAfterBreak="0">
    <w:nsid w:val="5E29254D"/>
    <w:multiLevelType w:val="hybridMultilevel"/>
    <w:tmpl w:val="3216C4E2"/>
    <w:lvl w:ilvl="0" w:tplc="B2CA9916">
      <w:start w:val="1"/>
      <w:numFmt w:val="decimal"/>
      <w:pStyle w:val="Number4"/>
      <w:lvlText w:val="%1."/>
      <w:lvlJc w:val="left"/>
      <w:pPr>
        <w:ind w:left="108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3" w15:restartNumberingAfterBreak="0">
    <w:nsid w:val="61A25046"/>
    <w:multiLevelType w:val="hybridMultilevel"/>
    <w:tmpl w:val="FA727D1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4" w15:restartNumberingAfterBreak="0">
    <w:nsid w:val="631150A4"/>
    <w:multiLevelType w:val="hybridMultilevel"/>
    <w:tmpl w:val="F6A497E6"/>
    <w:lvl w:ilvl="0" w:tplc="25AE062E">
      <w:start w:val="1"/>
      <w:numFmt w:val="bullet"/>
      <w:pStyle w:val="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A329CE"/>
    <w:multiLevelType w:val="hybridMultilevel"/>
    <w:tmpl w:val="093A3AF0"/>
    <w:lvl w:ilvl="0" w:tplc="D47AE6C8">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37" w15:restartNumberingAfterBreak="0">
    <w:nsid w:val="6F182A87"/>
    <w:multiLevelType w:val="hybridMultilevel"/>
    <w:tmpl w:val="253CB208"/>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38" w15:restartNumberingAfterBreak="0">
    <w:nsid w:val="6FE57815"/>
    <w:multiLevelType w:val="hybridMultilevel"/>
    <w:tmpl w:val="28886A4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39"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40" w15:restartNumberingAfterBreak="0">
    <w:nsid w:val="75202CB6"/>
    <w:multiLevelType w:val="multilevel"/>
    <w:tmpl w:val="FD7287F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1" w15:restartNumberingAfterBreak="0">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34"/>
  </w:num>
  <w:num w:numId="2">
    <w:abstractNumId w:val="23"/>
  </w:num>
  <w:num w:numId="3">
    <w:abstractNumId w:val="32"/>
  </w:num>
  <w:num w:numId="4">
    <w:abstractNumId w:val="20"/>
  </w:num>
  <w:num w:numId="5">
    <w:abstractNumId w:val="33"/>
  </w:num>
  <w:num w:numId="6">
    <w:abstractNumId w:val="15"/>
  </w:num>
  <w:num w:numId="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5"/>
  </w:num>
  <w:num w:numId="10">
    <w:abstractNumId w:val="24"/>
  </w:num>
  <w:num w:numId="11">
    <w:abstractNumId w:val="6"/>
  </w:num>
  <w:num w:numId="12">
    <w:abstractNumId w:val="21"/>
  </w:num>
  <w:num w:numId="13">
    <w:abstractNumId w:val="12"/>
  </w:num>
  <w:num w:numId="14">
    <w:abstractNumId w:val="22"/>
  </w:num>
  <w:num w:numId="15">
    <w:abstractNumId w:val="5"/>
  </w:num>
  <w:num w:numId="16">
    <w:abstractNumId w:val="10"/>
  </w:num>
  <w:num w:numId="17">
    <w:abstractNumId w:val="18"/>
  </w:num>
  <w:num w:numId="18">
    <w:abstractNumId w:val="25"/>
  </w:num>
  <w:num w:numId="19">
    <w:abstractNumId w:val="41"/>
  </w:num>
  <w:num w:numId="20">
    <w:abstractNumId w:val="30"/>
  </w:num>
  <w:num w:numId="21">
    <w:abstractNumId w:val="4"/>
  </w:num>
  <w:num w:numId="22">
    <w:abstractNumId w:val="39"/>
  </w:num>
  <w:num w:numId="23">
    <w:abstractNumId w:val="37"/>
  </w:num>
  <w:num w:numId="24">
    <w:abstractNumId w:val="36"/>
  </w:num>
  <w:num w:numId="25">
    <w:abstractNumId w:val="14"/>
  </w:num>
  <w:num w:numId="26">
    <w:abstractNumId w:val="9"/>
  </w:num>
  <w:num w:numId="27">
    <w:abstractNumId w:val="13"/>
  </w:num>
  <w:num w:numId="28">
    <w:abstractNumId w:val="29"/>
  </w:num>
  <w:num w:numId="29">
    <w:abstractNumId w:val="16"/>
  </w:num>
  <w:num w:numId="30">
    <w:abstractNumId w:val="1"/>
  </w:num>
  <w:num w:numId="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8"/>
  </w:num>
  <w:num w:numId="34">
    <w:abstractNumId w:val="28"/>
    <w:lvlOverride w:ilvl="0">
      <w:startOverride w:val="1"/>
    </w:lvlOverride>
    <w:lvlOverride w:ilvl="1">
      <w:startOverride w:val="1"/>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7"/>
  </w:num>
  <w:num w:numId="36">
    <w:abstractNumId w:val="40"/>
  </w:num>
  <w:num w:numId="37">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0"/>
  </w:num>
  <w:num w:numId="49">
    <w:abstractNumId w:val="38"/>
  </w:num>
  <w:num w:numId="50">
    <w:abstractNumId w:val="0"/>
  </w:num>
  <w:num w:numId="51">
    <w:abstractNumId w:val="3"/>
  </w:num>
  <w:num w:numId="52">
    <w:abstractNumId w:val="2"/>
  </w:num>
  <w:num w:numId="53">
    <w:abstractNumId w:val="26"/>
  </w:num>
  <w:num w:numId="54">
    <w:abstractNumId w:val="27"/>
  </w:num>
  <w:num w:numId="55">
    <w:abstractNumId w:val="19"/>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hideGrammaticalErrors/>
  <w:activeWritingStyle w:appName="MSWord" w:lang="en-US" w:vendorID="64" w:dllVersion="6" w:nlCheck="1" w:checkStyle="1"/>
  <w:activeWritingStyle w:appName="MSWord" w:lang="es-ES" w:vendorID="64" w:dllVersion="6" w:nlCheck="1" w:checkStyle="1"/>
  <w:activeWritingStyle w:appName="MSWord" w:lang="en-US" w:vendorID="64" w:dllVersion="5" w:nlCheck="1" w:checkStyle="1"/>
  <w:activeWritingStyle w:appName="MSWord" w:lang="en-US" w:vendorID="64" w:dllVersion="0" w:nlCheck="1" w:checkStyle="0"/>
  <w:proofState w:spelling="clean" w:grammar="clean"/>
  <w:attachedTemplate r:id="rId1"/>
  <w:linkStyles/>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stylePaneSortMethod w:val="0000"/>
  <w:defaultTabStop w:val="720"/>
  <w:drawingGridHorizontalSpacing w:val="115"/>
  <w:drawingGridVerticalSpacing w:val="187"/>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B48"/>
    <w:rsid w:val="00000F53"/>
    <w:rsid w:val="00001042"/>
    <w:rsid w:val="000010AC"/>
    <w:rsid w:val="000029FE"/>
    <w:rsid w:val="00002DBA"/>
    <w:rsid w:val="00002E76"/>
    <w:rsid w:val="000033CE"/>
    <w:rsid w:val="0000395E"/>
    <w:rsid w:val="00003D7B"/>
    <w:rsid w:val="00003FC1"/>
    <w:rsid w:val="00004371"/>
    <w:rsid w:val="00004535"/>
    <w:rsid w:val="00004594"/>
    <w:rsid w:val="000055A8"/>
    <w:rsid w:val="0001024D"/>
    <w:rsid w:val="000110EA"/>
    <w:rsid w:val="0001151E"/>
    <w:rsid w:val="000119EC"/>
    <w:rsid w:val="000132D4"/>
    <w:rsid w:val="00013E61"/>
    <w:rsid w:val="00014143"/>
    <w:rsid w:val="0001545E"/>
    <w:rsid w:val="0001558B"/>
    <w:rsid w:val="00015C55"/>
    <w:rsid w:val="00016147"/>
    <w:rsid w:val="00017073"/>
    <w:rsid w:val="00017829"/>
    <w:rsid w:val="0002037F"/>
    <w:rsid w:val="00020CC1"/>
    <w:rsid w:val="00023DB1"/>
    <w:rsid w:val="0002405A"/>
    <w:rsid w:val="000241D9"/>
    <w:rsid w:val="00024902"/>
    <w:rsid w:val="00024962"/>
    <w:rsid w:val="0002529F"/>
    <w:rsid w:val="000255DA"/>
    <w:rsid w:val="00025E8C"/>
    <w:rsid w:val="000266E5"/>
    <w:rsid w:val="0002701D"/>
    <w:rsid w:val="00027211"/>
    <w:rsid w:val="00027977"/>
    <w:rsid w:val="00027A71"/>
    <w:rsid w:val="00030B60"/>
    <w:rsid w:val="0003104C"/>
    <w:rsid w:val="00031544"/>
    <w:rsid w:val="00031BD6"/>
    <w:rsid w:val="00031C12"/>
    <w:rsid w:val="00031DB7"/>
    <w:rsid w:val="00031E9B"/>
    <w:rsid w:val="00032316"/>
    <w:rsid w:val="000324D1"/>
    <w:rsid w:val="0003292A"/>
    <w:rsid w:val="00033084"/>
    <w:rsid w:val="000345AD"/>
    <w:rsid w:val="00035341"/>
    <w:rsid w:val="000358E4"/>
    <w:rsid w:val="00036378"/>
    <w:rsid w:val="00036424"/>
    <w:rsid w:val="0003662F"/>
    <w:rsid w:val="000367BF"/>
    <w:rsid w:val="000370FD"/>
    <w:rsid w:val="0003726C"/>
    <w:rsid w:val="00037E16"/>
    <w:rsid w:val="00040473"/>
    <w:rsid w:val="00040556"/>
    <w:rsid w:val="00040FC4"/>
    <w:rsid w:val="000410A3"/>
    <w:rsid w:val="0004131A"/>
    <w:rsid w:val="00041D52"/>
    <w:rsid w:val="00042109"/>
    <w:rsid w:val="00042E72"/>
    <w:rsid w:val="00045F4D"/>
    <w:rsid w:val="0004625A"/>
    <w:rsid w:val="00046B26"/>
    <w:rsid w:val="00047C36"/>
    <w:rsid w:val="00047E7F"/>
    <w:rsid w:val="00051FC1"/>
    <w:rsid w:val="000530B1"/>
    <w:rsid w:val="00053B5A"/>
    <w:rsid w:val="0005422B"/>
    <w:rsid w:val="000542FB"/>
    <w:rsid w:val="00054C92"/>
    <w:rsid w:val="000551AA"/>
    <w:rsid w:val="00055547"/>
    <w:rsid w:val="00055A9D"/>
    <w:rsid w:val="00055F8C"/>
    <w:rsid w:val="00055FC7"/>
    <w:rsid w:val="000569D2"/>
    <w:rsid w:val="00056A2F"/>
    <w:rsid w:val="00056D82"/>
    <w:rsid w:val="00056DB8"/>
    <w:rsid w:val="00056E5C"/>
    <w:rsid w:val="00056ED6"/>
    <w:rsid w:val="0005791A"/>
    <w:rsid w:val="00060740"/>
    <w:rsid w:val="00060A8F"/>
    <w:rsid w:val="00061209"/>
    <w:rsid w:val="00061B95"/>
    <w:rsid w:val="00062446"/>
    <w:rsid w:val="00063290"/>
    <w:rsid w:val="00063E40"/>
    <w:rsid w:val="00064001"/>
    <w:rsid w:val="0006422A"/>
    <w:rsid w:val="00064668"/>
    <w:rsid w:val="000656C0"/>
    <w:rsid w:val="00065A6D"/>
    <w:rsid w:val="00066172"/>
    <w:rsid w:val="000663EC"/>
    <w:rsid w:val="00067443"/>
    <w:rsid w:val="00067C61"/>
    <w:rsid w:val="000706B4"/>
    <w:rsid w:val="00070C57"/>
    <w:rsid w:val="00070E01"/>
    <w:rsid w:val="00070F16"/>
    <w:rsid w:val="00071A97"/>
    <w:rsid w:val="000722AF"/>
    <w:rsid w:val="00072326"/>
    <w:rsid w:val="00072E9B"/>
    <w:rsid w:val="00073BE3"/>
    <w:rsid w:val="000740EB"/>
    <w:rsid w:val="00075A60"/>
    <w:rsid w:val="0007656B"/>
    <w:rsid w:val="00077A52"/>
    <w:rsid w:val="00080D8E"/>
    <w:rsid w:val="000812EC"/>
    <w:rsid w:val="00085EF5"/>
    <w:rsid w:val="000867DA"/>
    <w:rsid w:val="00086FAD"/>
    <w:rsid w:val="00087026"/>
    <w:rsid w:val="000901AB"/>
    <w:rsid w:val="000906B6"/>
    <w:rsid w:val="00090B1E"/>
    <w:rsid w:val="00090C7C"/>
    <w:rsid w:val="00090DA7"/>
    <w:rsid w:val="00090FC5"/>
    <w:rsid w:val="0009176C"/>
    <w:rsid w:val="00091F0D"/>
    <w:rsid w:val="00092F41"/>
    <w:rsid w:val="00093BED"/>
    <w:rsid w:val="00093F0A"/>
    <w:rsid w:val="00094A6E"/>
    <w:rsid w:val="000958B8"/>
    <w:rsid w:val="00095AED"/>
    <w:rsid w:val="000965F8"/>
    <w:rsid w:val="00096ABD"/>
    <w:rsid w:val="000970E1"/>
    <w:rsid w:val="00097118"/>
    <w:rsid w:val="00097DC3"/>
    <w:rsid w:val="000A13D4"/>
    <w:rsid w:val="000A1DC0"/>
    <w:rsid w:val="000A3B14"/>
    <w:rsid w:val="000A3D1E"/>
    <w:rsid w:val="000A4FA4"/>
    <w:rsid w:val="000A51A3"/>
    <w:rsid w:val="000A5EFD"/>
    <w:rsid w:val="000A7769"/>
    <w:rsid w:val="000A7793"/>
    <w:rsid w:val="000A7A74"/>
    <w:rsid w:val="000A7D2D"/>
    <w:rsid w:val="000B0336"/>
    <w:rsid w:val="000B28A2"/>
    <w:rsid w:val="000B2A05"/>
    <w:rsid w:val="000B378C"/>
    <w:rsid w:val="000B3F16"/>
    <w:rsid w:val="000B46B2"/>
    <w:rsid w:val="000B5A57"/>
    <w:rsid w:val="000B767B"/>
    <w:rsid w:val="000B7C2C"/>
    <w:rsid w:val="000B7E43"/>
    <w:rsid w:val="000C0404"/>
    <w:rsid w:val="000C44BB"/>
    <w:rsid w:val="000C49E6"/>
    <w:rsid w:val="000C4AD9"/>
    <w:rsid w:val="000C6522"/>
    <w:rsid w:val="000C7792"/>
    <w:rsid w:val="000C7D23"/>
    <w:rsid w:val="000D0396"/>
    <w:rsid w:val="000D0F04"/>
    <w:rsid w:val="000D17C3"/>
    <w:rsid w:val="000D1DEE"/>
    <w:rsid w:val="000D2261"/>
    <w:rsid w:val="000D22F9"/>
    <w:rsid w:val="000D2811"/>
    <w:rsid w:val="000D2963"/>
    <w:rsid w:val="000D2C97"/>
    <w:rsid w:val="000D2CC7"/>
    <w:rsid w:val="000D345F"/>
    <w:rsid w:val="000D372F"/>
    <w:rsid w:val="000D3A87"/>
    <w:rsid w:val="000D40A9"/>
    <w:rsid w:val="000D40C3"/>
    <w:rsid w:val="000D4DFE"/>
    <w:rsid w:val="000D52FE"/>
    <w:rsid w:val="000D6A52"/>
    <w:rsid w:val="000E00BC"/>
    <w:rsid w:val="000E057A"/>
    <w:rsid w:val="000E10C9"/>
    <w:rsid w:val="000E1378"/>
    <w:rsid w:val="000E192B"/>
    <w:rsid w:val="000E1ADC"/>
    <w:rsid w:val="000E1DFC"/>
    <w:rsid w:val="000E1F1A"/>
    <w:rsid w:val="000E235C"/>
    <w:rsid w:val="000E23AA"/>
    <w:rsid w:val="000E2B9E"/>
    <w:rsid w:val="000E3D6E"/>
    <w:rsid w:val="000E4070"/>
    <w:rsid w:val="000E43F5"/>
    <w:rsid w:val="000E4B5E"/>
    <w:rsid w:val="000E4F44"/>
    <w:rsid w:val="000E5DAD"/>
    <w:rsid w:val="000E64A3"/>
    <w:rsid w:val="000E7C57"/>
    <w:rsid w:val="000F0B22"/>
    <w:rsid w:val="000F1402"/>
    <w:rsid w:val="000F19C1"/>
    <w:rsid w:val="000F1B13"/>
    <w:rsid w:val="000F2B70"/>
    <w:rsid w:val="000F34A3"/>
    <w:rsid w:val="000F5B38"/>
    <w:rsid w:val="000F60F7"/>
    <w:rsid w:val="000F64BC"/>
    <w:rsid w:val="000F66F8"/>
    <w:rsid w:val="000F7E7D"/>
    <w:rsid w:val="00100A7C"/>
    <w:rsid w:val="001011CC"/>
    <w:rsid w:val="00101285"/>
    <w:rsid w:val="00101A69"/>
    <w:rsid w:val="00102C71"/>
    <w:rsid w:val="00102CCC"/>
    <w:rsid w:val="00102D19"/>
    <w:rsid w:val="00102D7B"/>
    <w:rsid w:val="00103693"/>
    <w:rsid w:val="00104095"/>
    <w:rsid w:val="001041CF"/>
    <w:rsid w:val="00104C2E"/>
    <w:rsid w:val="0010515B"/>
    <w:rsid w:val="00105811"/>
    <w:rsid w:val="00105B89"/>
    <w:rsid w:val="00105D96"/>
    <w:rsid w:val="0010660F"/>
    <w:rsid w:val="00106E10"/>
    <w:rsid w:val="00106F8B"/>
    <w:rsid w:val="0011180F"/>
    <w:rsid w:val="001123B0"/>
    <w:rsid w:val="0011273F"/>
    <w:rsid w:val="00112915"/>
    <w:rsid w:val="00112B40"/>
    <w:rsid w:val="00112E03"/>
    <w:rsid w:val="00113337"/>
    <w:rsid w:val="00113C7E"/>
    <w:rsid w:val="00113F4A"/>
    <w:rsid w:val="00114328"/>
    <w:rsid w:val="001143E5"/>
    <w:rsid w:val="00114D65"/>
    <w:rsid w:val="0011516D"/>
    <w:rsid w:val="001168D8"/>
    <w:rsid w:val="00117650"/>
    <w:rsid w:val="0011767F"/>
    <w:rsid w:val="00120280"/>
    <w:rsid w:val="00121D8D"/>
    <w:rsid w:val="00123A31"/>
    <w:rsid w:val="00124230"/>
    <w:rsid w:val="00124494"/>
    <w:rsid w:val="001248FD"/>
    <w:rsid w:val="00124A02"/>
    <w:rsid w:val="001252A6"/>
    <w:rsid w:val="00125D3D"/>
    <w:rsid w:val="001266D4"/>
    <w:rsid w:val="00126B68"/>
    <w:rsid w:val="00126B82"/>
    <w:rsid w:val="00130978"/>
    <w:rsid w:val="0013394A"/>
    <w:rsid w:val="00133E80"/>
    <w:rsid w:val="00134D02"/>
    <w:rsid w:val="00134DAB"/>
    <w:rsid w:val="00135269"/>
    <w:rsid w:val="00135861"/>
    <w:rsid w:val="0013689A"/>
    <w:rsid w:val="00140755"/>
    <w:rsid w:val="001411C2"/>
    <w:rsid w:val="001417F8"/>
    <w:rsid w:val="00142493"/>
    <w:rsid w:val="00142672"/>
    <w:rsid w:val="00142811"/>
    <w:rsid w:val="0014349B"/>
    <w:rsid w:val="00143B43"/>
    <w:rsid w:val="00143F0D"/>
    <w:rsid w:val="0014460F"/>
    <w:rsid w:val="00144794"/>
    <w:rsid w:val="00145A6A"/>
    <w:rsid w:val="00146146"/>
    <w:rsid w:val="00146D95"/>
    <w:rsid w:val="001471B5"/>
    <w:rsid w:val="001471D6"/>
    <w:rsid w:val="001475A2"/>
    <w:rsid w:val="00150519"/>
    <w:rsid w:val="001506B2"/>
    <w:rsid w:val="00151947"/>
    <w:rsid w:val="00152005"/>
    <w:rsid w:val="00152BD4"/>
    <w:rsid w:val="00153C07"/>
    <w:rsid w:val="00153D65"/>
    <w:rsid w:val="00153D6C"/>
    <w:rsid w:val="001541C5"/>
    <w:rsid w:val="00154978"/>
    <w:rsid w:val="00155214"/>
    <w:rsid w:val="0015564F"/>
    <w:rsid w:val="00155AA5"/>
    <w:rsid w:val="00156BAB"/>
    <w:rsid w:val="00156D08"/>
    <w:rsid w:val="00157250"/>
    <w:rsid w:val="00157650"/>
    <w:rsid w:val="00160397"/>
    <w:rsid w:val="001609BA"/>
    <w:rsid w:val="00160F39"/>
    <w:rsid w:val="00161BCE"/>
    <w:rsid w:val="0016306E"/>
    <w:rsid w:val="00163DF0"/>
    <w:rsid w:val="00163FF6"/>
    <w:rsid w:val="00164193"/>
    <w:rsid w:val="00164225"/>
    <w:rsid w:val="00164401"/>
    <w:rsid w:val="00164F87"/>
    <w:rsid w:val="001651D6"/>
    <w:rsid w:val="0016545F"/>
    <w:rsid w:val="001656FD"/>
    <w:rsid w:val="0016772F"/>
    <w:rsid w:val="001703A0"/>
    <w:rsid w:val="0017075E"/>
    <w:rsid w:val="00170BE2"/>
    <w:rsid w:val="00170BFF"/>
    <w:rsid w:val="00173AAB"/>
    <w:rsid w:val="00173B5B"/>
    <w:rsid w:val="0017423A"/>
    <w:rsid w:val="00175B73"/>
    <w:rsid w:val="001768A4"/>
    <w:rsid w:val="001773D1"/>
    <w:rsid w:val="00177811"/>
    <w:rsid w:val="0018012B"/>
    <w:rsid w:val="00180640"/>
    <w:rsid w:val="00180E33"/>
    <w:rsid w:val="00181877"/>
    <w:rsid w:val="00183139"/>
    <w:rsid w:val="0018329A"/>
    <w:rsid w:val="00183398"/>
    <w:rsid w:val="001835D0"/>
    <w:rsid w:val="00184F44"/>
    <w:rsid w:val="00186195"/>
    <w:rsid w:val="00186B5E"/>
    <w:rsid w:val="001873D6"/>
    <w:rsid w:val="001874C9"/>
    <w:rsid w:val="00187981"/>
    <w:rsid w:val="00187BA7"/>
    <w:rsid w:val="00190888"/>
    <w:rsid w:val="0019128A"/>
    <w:rsid w:val="00191472"/>
    <w:rsid w:val="00192DEA"/>
    <w:rsid w:val="001938D6"/>
    <w:rsid w:val="00194ED4"/>
    <w:rsid w:val="00195265"/>
    <w:rsid w:val="001953E4"/>
    <w:rsid w:val="00196B97"/>
    <w:rsid w:val="00196F68"/>
    <w:rsid w:val="001970A6"/>
    <w:rsid w:val="00197AF1"/>
    <w:rsid w:val="00197D05"/>
    <w:rsid w:val="00197F16"/>
    <w:rsid w:val="001A04BD"/>
    <w:rsid w:val="001A07CA"/>
    <w:rsid w:val="001A0A66"/>
    <w:rsid w:val="001A14F7"/>
    <w:rsid w:val="001A281F"/>
    <w:rsid w:val="001A3153"/>
    <w:rsid w:val="001A3224"/>
    <w:rsid w:val="001A3F15"/>
    <w:rsid w:val="001A47B7"/>
    <w:rsid w:val="001A4D30"/>
    <w:rsid w:val="001A6AE6"/>
    <w:rsid w:val="001A6E80"/>
    <w:rsid w:val="001A7E91"/>
    <w:rsid w:val="001B015B"/>
    <w:rsid w:val="001B0E96"/>
    <w:rsid w:val="001B1426"/>
    <w:rsid w:val="001B1971"/>
    <w:rsid w:val="001B1A7E"/>
    <w:rsid w:val="001B1AC2"/>
    <w:rsid w:val="001B1CE4"/>
    <w:rsid w:val="001B1CF9"/>
    <w:rsid w:val="001B3E4D"/>
    <w:rsid w:val="001B449E"/>
    <w:rsid w:val="001B4CA5"/>
    <w:rsid w:val="001B4E8C"/>
    <w:rsid w:val="001B4FF4"/>
    <w:rsid w:val="001B5113"/>
    <w:rsid w:val="001B5D7F"/>
    <w:rsid w:val="001B6D8E"/>
    <w:rsid w:val="001B7C45"/>
    <w:rsid w:val="001C0145"/>
    <w:rsid w:val="001C1654"/>
    <w:rsid w:val="001C21FF"/>
    <w:rsid w:val="001C2482"/>
    <w:rsid w:val="001C2F16"/>
    <w:rsid w:val="001C364B"/>
    <w:rsid w:val="001C3A44"/>
    <w:rsid w:val="001C4104"/>
    <w:rsid w:val="001C67D8"/>
    <w:rsid w:val="001C6999"/>
    <w:rsid w:val="001C6EAB"/>
    <w:rsid w:val="001C70B8"/>
    <w:rsid w:val="001C720C"/>
    <w:rsid w:val="001C72B3"/>
    <w:rsid w:val="001C7432"/>
    <w:rsid w:val="001D00CE"/>
    <w:rsid w:val="001D03FB"/>
    <w:rsid w:val="001D0B8D"/>
    <w:rsid w:val="001D18DD"/>
    <w:rsid w:val="001D1CD5"/>
    <w:rsid w:val="001D2317"/>
    <w:rsid w:val="001D2447"/>
    <w:rsid w:val="001D2C98"/>
    <w:rsid w:val="001D3174"/>
    <w:rsid w:val="001D348C"/>
    <w:rsid w:val="001D4094"/>
    <w:rsid w:val="001D4950"/>
    <w:rsid w:val="001D54B3"/>
    <w:rsid w:val="001D5FEE"/>
    <w:rsid w:val="001D68EB"/>
    <w:rsid w:val="001D6DFA"/>
    <w:rsid w:val="001D7154"/>
    <w:rsid w:val="001E0768"/>
    <w:rsid w:val="001E2596"/>
    <w:rsid w:val="001E31FE"/>
    <w:rsid w:val="001E3CAF"/>
    <w:rsid w:val="001E3E48"/>
    <w:rsid w:val="001E52C3"/>
    <w:rsid w:val="001E5D79"/>
    <w:rsid w:val="001E7469"/>
    <w:rsid w:val="001F0023"/>
    <w:rsid w:val="001F09E2"/>
    <w:rsid w:val="001F0EEC"/>
    <w:rsid w:val="001F168A"/>
    <w:rsid w:val="001F1C53"/>
    <w:rsid w:val="001F22EC"/>
    <w:rsid w:val="001F2DCF"/>
    <w:rsid w:val="001F4278"/>
    <w:rsid w:val="001F457A"/>
    <w:rsid w:val="001F498C"/>
    <w:rsid w:val="001F4FC2"/>
    <w:rsid w:val="001F569E"/>
    <w:rsid w:val="001F58E1"/>
    <w:rsid w:val="001F5E02"/>
    <w:rsid w:val="001F61AA"/>
    <w:rsid w:val="001F6244"/>
    <w:rsid w:val="001F6A84"/>
    <w:rsid w:val="001F6D2C"/>
    <w:rsid w:val="001F7984"/>
    <w:rsid w:val="00200160"/>
    <w:rsid w:val="00201577"/>
    <w:rsid w:val="002017A0"/>
    <w:rsid w:val="00202BFE"/>
    <w:rsid w:val="00203066"/>
    <w:rsid w:val="00203A2A"/>
    <w:rsid w:val="0020419C"/>
    <w:rsid w:val="0020552E"/>
    <w:rsid w:val="00207E09"/>
    <w:rsid w:val="00210AF7"/>
    <w:rsid w:val="00210D74"/>
    <w:rsid w:val="0021146A"/>
    <w:rsid w:val="0021247F"/>
    <w:rsid w:val="00212F4A"/>
    <w:rsid w:val="00213B8B"/>
    <w:rsid w:val="00213CCB"/>
    <w:rsid w:val="002140FB"/>
    <w:rsid w:val="00214ECE"/>
    <w:rsid w:val="00215012"/>
    <w:rsid w:val="00215218"/>
    <w:rsid w:val="00215B12"/>
    <w:rsid w:val="00215F68"/>
    <w:rsid w:val="002164C6"/>
    <w:rsid w:val="002169FC"/>
    <w:rsid w:val="00216FF0"/>
    <w:rsid w:val="002174FE"/>
    <w:rsid w:val="002205EF"/>
    <w:rsid w:val="00220ACC"/>
    <w:rsid w:val="00221CD2"/>
    <w:rsid w:val="00222BE2"/>
    <w:rsid w:val="0022392C"/>
    <w:rsid w:val="00223C21"/>
    <w:rsid w:val="00223E83"/>
    <w:rsid w:val="00223FD7"/>
    <w:rsid w:val="00224343"/>
    <w:rsid w:val="002246BA"/>
    <w:rsid w:val="002249C5"/>
    <w:rsid w:val="00224AC9"/>
    <w:rsid w:val="00226358"/>
    <w:rsid w:val="0022690F"/>
    <w:rsid w:val="00226B5D"/>
    <w:rsid w:val="00226D86"/>
    <w:rsid w:val="00227164"/>
    <w:rsid w:val="00227876"/>
    <w:rsid w:val="00227C9E"/>
    <w:rsid w:val="00230459"/>
    <w:rsid w:val="002308D6"/>
    <w:rsid w:val="00231129"/>
    <w:rsid w:val="0023117A"/>
    <w:rsid w:val="00233240"/>
    <w:rsid w:val="00234A0C"/>
    <w:rsid w:val="00234D3F"/>
    <w:rsid w:val="00235185"/>
    <w:rsid w:val="00235419"/>
    <w:rsid w:val="0023666B"/>
    <w:rsid w:val="0023684A"/>
    <w:rsid w:val="00236E16"/>
    <w:rsid w:val="00237126"/>
    <w:rsid w:val="00237850"/>
    <w:rsid w:val="00241622"/>
    <w:rsid w:val="0024228A"/>
    <w:rsid w:val="00242292"/>
    <w:rsid w:val="002423BB"/>
    <w:rsid w:val="00242915"/>
    <w:rsid w:val="0024383C"/>
    <w:rsid w:val="00244FD4"/>
    <w:rsid w:val="002464CF"/>
    <w:rsid w:val="00246793"/>
    <w:rsid w:val="002469A7"/>
    <w:rsid w:val="002472D6"/>
    <w:rsid w:val="00250001"/>
    <w:rsid w:val="00251027"/>
    <w:rsid w:val="002511A3"/>
    <w:rsid w:val="00251DB3"/>
    <w:rsid w:val="00252065"/>
    <w:rsid w:val="00252646"/>
    <w:rsid w:val="002529C7"/>
    <w:rsid w:val="0025363D"/>
    <w:rsid w:val="00254A6F"/>
    <w:rsid w:val="00254AD3"/>
    <w:rsid w:val="00254BBF"/>
    <w:rsid w:val="00254FE8"/>
    <w:rsid w:val="002568FA"/>
    <w:rsid w:val="00256A29"/>
    <w:rsid w:val="00257421"/>
    <w:rsid w:val="00257DB6"/>
    <w:rsid w:val="002602B9"/>
    <w:rsid w:val="002615CA"/>
    <w:rsid w:val="00261991"/>
    <w:rsid w:val="002620F7"/>
    <w:rsid w:val="0026239F"/>
    <w:rsid w:val="0026270F"/>
    <w:rsid w:val="002628E2"/>
    <w:rsid w:val="00262BAC"/>
    <w:rsid w:val="00262E60"/>
    <w:rsid w:val="00262F38"/>
    <w:rsid w:val="0026370B"/>
    <w:rsid w:val="0026506F"/>
    <w:rsid w:val="00266053"/>
    <w:rsid w:val="00266493"/>
    <w:rsid w:val="00267041"/>
    <w:rsid w:val="00271350"/>
    <w:rsid w:val="00272556"/>
    <w:rsid w:val="002728FC"/>
    <w:rsid w:val="00273DCB"/>
    <w:rsid w:val="00273F41"/>
    <w:rsid w:val="00274557"/>
    <w:rsid w:val="002762EA"/>
    <w:rsid w:val="00276EAF"/>
    <w:rsid w:val="00277558"/>
    <w:rsid w:val="0028020A"/>
    <w:rsid w:val="002808A9"/>
    <w:rsid w:val="00281153"/>
    <w:rsid w:val="00281D56"/>
    <w:rsid w:val="002822A9"/>
    <w:rsid w:val="00282771"/>
    <w:rsid w:val="00284166"/>
    <w:rsid w:val="00284857"/>
    <w:rsid w:val="00284D05"/>
    <w:rsid w:val="00284DDB"/>
    <w:rsid w:val="00284E6C"/>
    <w:rsid w:val="00285E2A"/>
    <w:rsid w:val="0028647D"/>
    <w:rsid w:val="0028675A"/>
    <w:rsid w:val="002867D0"/>
    <w:rsid w:val="002868E2"/>
    <w:rsid w:val="00286981"/>
    <w:rsid w:val="002869BA"/>
    <w:rsid w:val="00286FEF"/>
    <w:rsid w:val="0028791A"/>
    <w:rsid w:val="0029060B"/>
    <w:rsid w:val="002906A4"/>
    <w:rsid w:val="00291162"/>
    <w:rsid w:val="00291D99"/>
    <w:rsid w:val="002927C1"/>
    <w:rsid w:val="002933F8"/>
    <w:rsid w:val="0029367B"/>
    <w:rsid w:val="002936B8"/>
    <w:rsid w:val="002939A6"/>
    <w:rsid w:val="00294475"/>
    <w:rsid w:val="00294580"/>
    <w:rsid w:val="002957A3"/>
    <w:rsid w:val="00295AFF"/>
    <w:rsid w:val="00295CD7"/>
    <w:rsid w:val="002963A4"/>
    <w:rsid w:val="00296457"/>
    <w:rsid w:val="002A0FB9"/>
    <w:rsid w:val="002A22D1"/>
    <w:rsid w:val="002A28D7"/>
    <w:rsid w:val="002A2F5B"/>
    <w:rsid w:val="002A2FB6"/>
    <w:rsid w:val="002A4695"/>
    <w:rsid w:val="002A4785"/>
    <w:rsid w:val="002A4B48"/>
    <w:rsid w:val="002A4D12"/>
    <w:rsid w:val="002A5F20"/>
    <w:rsid w:val="002A637F"/>
    <w:rsid w:val="002A667E"/>
    <w:rsid w:val="002A770C"/>
    <w:rsid w:val="002A7A98"/>
    <w:rsid w:val="002A7F46"/>
    <w:rsid w:val="002B0D79"/>
    <w:rsid w:val="002B0FD9"/>
    <w:rsid w:val="002B297B"/>
    <w:rsid w:val="002B39B8"/>
    <w:rsid w:val="002B46D3"/>
    <w:rsid w:val="002B4994"/>
    <w:rsid w:val="002B4C69"/>
    <w:rsid w:val="002B60F0"/>
    <w:rsid w:val="002B7F6A"/>
    <w:rsid w:val="002C02BB"/>
    <w:rsid w:val="002C1AD4"/>
    <w:rsid w:val="002C1D8A"/>
    <w:rsid w:val="002C29EB"/>
    <w:rsid w:val="002C3390"/>
    <w:rsid w:val="002C3FDF"/>
    <w:rsid w:val="002C4392"/>
    <w:rsid w:val="002C49D6"/>
    <w:rsid w:val="002C66C6"/>
    <w:rsid w:val="002C6E40"/>
    <w:rsid w:val="002C702E"/>
    <w:rsid w:val="002C710C"/>
    <w:rsid w:val="002C7863"/>
    <w:rsid w:val="002C7A52"/>
    <w:rsid w:val="002D0226"/>
    <w:rsid w:val="002D1317"/>
    <w:rsid w:val="002D2207"/>
    <w:rsid w:val="002D369E"/>
    <w:rsid w:val="002D3955"/>
    <w:rsid w:val="002D3B98"/>
    <w:rsid w:val="002D42FB"/>
    <w:rsid w:val="002D44E9"/>
    <w:rsid w:val="002D5B3F"/>
    <w:rsid w:val="002D61B4"/>
    <w:rsid w:val="002D7BF7"/>
    <w:rsid w:val="002D7FF3"/>
    <w:rsid w:val="002E0153"/>
    <w:rsid w:val="002E065D"/>
    <w:rsid w:val="002E0D39"/>
    <w:rsid w:val="002E1078"/>
    <w:rsid w:val="002E18C9"/>
    <w:rsid w:val="002E2CF4"/>
    <w:rsid w:val="002E35CF"/>
    <w:rsid w:val="002E368B"/>
    <w:rsid w:val="002E3783"/>
    <w:rsid w:val="002E381A"/>
    <w:rsid w:val="002E3FEF"/>
    <w:rsid w:val="002E5644"/>
    <w:rsid w:val="002E5812"/>
    <w:rsid w:val="002E5FAC"/>
    <w:rsid w:val="002E6659"/>
    <w:rsid w:val="002E6F4B"/>
    <w:rsid w:val="002E7604"/>
    <w:rsid w:val="002F233B"/>
    <w:rsid w:val="002F262B"/>
    <w:rsid w:val="002F2937"/>
    <w:rsid w:val="002F3A16"/>
    <w:rsid w:val="002F5349"/>
    <w:rsid w:val="002F75B4"/>
    <w:rsid w:val="003000DA"/>
    <w:rsid w:val="0030012F"/>
    <w:rsid w:val="00301554"/>
    <w:rsid w:val="00301CD0"/>
    <w:rsid w:val="00301F4E"/>
    <w:rsid w:val="00302383"/>
    <w:rsid w:val="0030259F"/>
    <w:rsid w:val="00303711"/>
    <w:rsid w:val="0030371E"/>
    <w:rsid w:val="00305120"/>
    <w:rsid w:val="00305DEF"/>
    <w:rsid w:val="0030634E"/>
    <w:rsid w:val="00306405"/>
    <w:rsid w:val="00306896"/>
    <w:rsid w:val="00306E48"/>
    <w:rsid w:val="003073CD"/>
    <w:rsid w:val="0031050B"/>
    <w:rsid w:val="003111F0"/>
    <w:rsid w:val="00313250"/>
    <w:rsid w:val="00313617"/>
    <w:rsid w:val="003136F5"/>
    <w:rsid w:val="00314104"/>
    <w:rsid w:val="0031598E"/>
    <w:rsid w:val="00315B29"/>
    <w:rsid w:val="0031768F"/>
    <w:rsid w:val="00317A29"/>
    <w:rsid w:val="00317F02"/>
    <w:rsid w:val="003203D5"/>
    <w:rsid w:val="00320A22"/>
    <w:rsid w:val="00320B43"/>
    <w:rsid w:val="0032101D"/>
    <w:rsid w:val="00321781"/>
    <w:rsid w:val="00323168"/>
    <w:rsid w:val="00323BF1"/>
    <w:rsid w:val="00324759"/>
    <w:rsid w:val="00324846"/>
    <w:rsid w:val="00324F6D"/>
    <w:rsid w:val="0032567A"/>
    <w:rsid w:val="00325A76"/>
    <w:rsid w:val="00325AB9"/>
    <w:rsid w:val="00325D98"/>
    <w:rsid w:val="00325E14"/>
    <w:rsid w:val="003260CD"/>
    <w:rsid w:val="00326C2F"/>
    <w:rsid w:val="00330C6B"/>
    <w:rsid w:val="00331042"/>
    <w:rsid w:val="00331810"/>
    <w:rsid w:val="0033252D"/>
    <w:rsid w:val="00334ABC"/>
    <w:rsid w:val="003359CA"/>
    <w:rsid w:val="00335BF6"/>
    <w:rsid w:val="003369B0"/>
    <w:rsid w:val="00336E57"/>
    <w:rsid w:val="00336EB7"/>
    <w:rsid w:val="00337520"/>
    <w:rsid w:val="003376B9"/>
    <w:rsid w:val="00340163"/>
    <w:rsid w:val="0034112B"/>
    <w:rsid w:val="00342490"/>
    <w:rsid w:val="00342AA0"/>
    <w:rsid w:val="003446D6"/>
    <w:rsid w:val="00344865"/>
    <w:rsid w:val="0034496D"/>
    <w:rsid w:val="00344EE9"/>
    <w:rsid w:val="00345A3A"/>
    <w:rsid w:val="00345C0B"/>
    <w:rsid w:val="00345E5C"/>
    <w:rsid w:val="00345EDC"/>
    <w:rsid w:val="00346B25"/>
    <w:rsid w:val="00346E5E"/>
    <w:rsid w:val="0034721B"/>
    <w:rsid w:val="0034721C"/>
    <w:rsid w:val="0034728E"/>
    <w:rsid w:val="0034734A"/>
    <w:rsid w:val="003474A4"/>
    <w:rsid w:val="00350304"/>
    <w:rsid w:val="00352785"/>
    <w:rsid w:val="003530E9"/>
    <w:rsid w:val="003533F6"/>
    <w:rsid w:val="00353B10"/>
    <w:rsid w:val="00354470"/>
    <w:rsid w:val="003546D2"/>
    <w:rsid w:val="003548D9"/>
    <w:rsid w:val="00355F63"/>
    <w:rsid w:val="00355F82"/>
    <w:rsid w:val="00356758"/>
    <w:rsid w:val="00357069"/>
    <w:rsid w:val="0035746E"/>
    <w:rsid w:val="003579F1"/>
    <w:rsid w:val="00357D03"/>
    <w:rsid w:val="00357D76"/>
    <w:rsid w:val="00360390"/>
    <w:rsid w:val="00361097"/>
    <w:rsid w:val="00363081"/>
    <w:rsid w:val="0036313D"/>
    <w:rsid w:val="003632B4"/>
    <w:rsid w:val="0036458E"/>
    <w:rsid w:val="00365F04"/>
    <w:rsid w:val="003663AB"/>
    <w:rsid w:val="00367550"/>
    <w:rsid w:val="00367E0A"/>
    <w:rsid w:val="003702D7"/>
    <w:rsid w:val="00371383"/>
    <w:rsid w:val="00371D1E"/>
    <w:rsid w:val="00372CD0"/>
    <w:rsid w:val="00373189"/>
    <w:rsid w:val="0037399B"/>
    <w:rsid w:val="00373AAA"/>
    <w:rsid w:val="003742B2"/>
    <w:rsid w:val="0037481F"/>
    <w:rsid w:val="003748D0"/>
    <w:rsid w:val="00374FDF"/>
    <w:rsid w:val="0037569B"/>
    <w:rsid w:val="00376681"/>
    <w:rsid w:val="00376F92"/>
    <w:rsid w:val="003775A4"/>
    <w:rsid w:val="00377734"/>
    <w:rsid w:val="00380818"/>
    <w:rsid w:val="00381227"/>
    <w:rsid w:val="00381353"/>
    <w:rsid w:val="003815B7"/>
    <w:rsid w:val="003820BC"/>
    <w:rsid w:val="003829E4"/>
    <w:rsid w:val="003831B8"/>
    <w:rsid w:val="0038326C"/>
    <w:rsid w:val="00383EE9"/>
    <w:rsid w:val="0038405F"/>
    <w:rsid w:val="0038463D"/>
    <w:rsid w:val="00385724"/>
    <w:rsid w:val="00385833"/>
    <w:rsid w:val="00385862"/>
    <w:rsid w:val="003865D7"/>
    <w:rsid w:val="0038683D"/>
    <w:rsid w:val="00386900"/>
    <w:rsid w:val="00387E2A"/>
    <w:rsid w:val="00387E59"/>
    <w:rsid w:val="0039059C"/>
    <w:rsid w:val="003918BA"/>
    <w:rsid w:val="00391E12"/>
    <w:rsid w:val="00392A09"/>
    <w:rsid w:val="00392BDD"/>
    <w:rsid w:val="0039338C"/>
    <w:rsid w:val="00393502"/>
    <w:rsid w:val="00393BB6"/>
    <w:rsid w:val="0039400A"/>
    <w:rsid w:val="0039451D"/>
    <w:rsid w:val="00395438"/>
    <w:rsid w:val="00395AA0"/>
    <w:rsid w:val="00396C7B"/>
    <w:rsid w:val="00396DD3"/>
    <w:rsid w:val="00396E4E"/>
    <w:rsid w:val="00397ABE"/>
    <w:rsid w:val="00397BFA"/>
    <w:rsid w:val="00397DC4"/>
    <w:rsid w:val="003A094A"/>
    <w:rsid w:val="003A2065"/>
    <w:rsid w:val="003A2864"/>
    <w:rsid w:val="003A2BDD"/>
    <w:rsid w:val="003A2F28"/>
    <w:rsid w:val="003A3DF3"/>
    <w:rsid w:val="003A4793"/>
    <w:rsid w:val="003A52D7"/>
    <w:rsid w:val="003A567D"/>
    <w:rsid w:val="003A5830"/>
    <w:rsid w:val="003A5F47"/>
    <w:rsid w:val="003A6540"/>
    <w:rsid w:val="003A718B"/>
    <w:rsid w:val="003A7F4D"/>
    <w:rsid w:val="003B01A9"/>
    <w:rsid w:val="003B0EE1"/>
    <w:rsid w:val="003B1233"/>
    <w:rsid w:val="003B1641"/>
    <w:rsid w:val="003B1691"/>
    <w:rsid w:val="003B16E3"/>
    <w:rsid w:val="003B33B6"/>
    <w:rsid w:val="003B3645"/>
    <w:rsid w:val="003B3C0E"/>
    <w:rsid w:val="003B52B1"/>
    <w:rsid w:val="003B5D17"/>
    <w:rsid w:val="003B6476"/>
    <w:rsid w:val="003B7204"/>
    <w:rsid w:val="003B7234"/>
    <w:rsid w:val="003B72C6"/>
    <w:rsid w:val="003B7AEA"/>
    <w:rsid w:val="003C033F"/>
    <w:rsid w:val="003C1119"/>
    <w:rsid w:val="003C34DC"/>
    <w:rsid w:val="003C3797"/>
    <w:rsid w:val="003C3E0D"/>
    <w:rsid w:val="003C4A95"/>
    <w:rsid w:val="003C4BCC"/>
    <w:rsid w:val="003C5305"/>
    <w:rsid w:val="003C64A1"/>
    <w:rsid w:val="003C6C8E"/>
    <w:rsid w:val="003C73E8"/>
    <w:rsid w:val="003C758D"/>
    <w:rsid w:val="003C7DD0"/>
    <w:rsid w:val="003D00E7"/>
    <w:rsid w:val="003D0C35"/>
    <w:rsid w:val="003D0F89"/>
    <w:rsid w:val="003D20F0"/>
    <w:rsid w:val="003D21E0"/>
    <w:rsid w:val="003D35DF"/>
    <w:rsid w:val="003D37F5"/>
    <w:rsid w:val="003D4028"/>
    <w:rsid w:val="003D4BB3"/>
    <w:rsid w:val="003D4E2D"/>
    <w:rsid w:val="003D5156"/>
    <w:rsid w:val="003D52B3"/>
    <w:rsid w:val="003D5A75"/>
    <w:rsid w:val="003D69C8"/>
    <w:rsid w:val="003D6F66"/>
    <w:rsid w:val="003D6FC1"/>
    <w:rsid w:val="003E0398"/>
    <w:rsid w:val="003E03CD"/>
    <w:rsid w:val="003E1F19"/>
    <w:rsid w:val="003E2EC5"/>
    <w:rsid w:val="003E3383"/>
    <w:rsid w:val="003E33FD"/>
    <w:rsid w:val="003E47B7"/>
    <w:rsid w:val="003E4B2C"/>
    <w:rsid w:val="003E4F2F"/>
    <w:rsid w:val="003E5384"/>
    <w:rsid w:val="003E545E"/>
    <w:rsid w:val="003E73ED"/>
    <w:rsid w:val="003F096E"/>
    <w:rsid w:val="003F0ADA"/>
    <w:rsid w:val="003F135D"/>
    <w:rsid w:val="003F1478"/>
    <w:rsid w:val="003F1675"/>
    <w:rsid w:val="003F1B4E"/>
    <w:rsid w:val="003F26DF"/>
    <w:rsid w:val="003F2B4C"/>
    <w:rsid w:val="003F2E80"/>
    <w:rsid w:val="003F2F06"/>
    <w:rsid w:val="003F426C"/>
    <w:rsid w:val="003F4552"/>
    <w:rsid w:val="003F49A1"/>
    <w:rsid w:val="003F4DF7"/>
    <w:rsid w:val="003F51CD"/>
    <w:rsid w:val="003F537B"/>
    <w:rsid w:val="003F666D"/>
    <w:rsid w:val="003F6D42"/>
    <w:rsid w:val="003F739F"/>
    <w:rsid w:val="00400B72"/>
    <w:rsid w:val="00401048"/>
    <w:rsid w:val="0040161B"/>
    <w:rsid w:val="00401845"/>
    <w:rsid w:val="004023B4"/>
    <w:rsid w:val="00403555"/>
    <w:rsid w:val="00403B8F"/>
    <w:rsid w:val="004043ED"/>
    <w:rsid w:val="004061B0"/>
    <w:rsid w:val="0040647A"/>
    <w:rsid w:val="00407D24"/>
    <w:rsid w:val="004115D7"/>
    <w:rsid w:val="00411845"/>
    <w:rsid w:val="00411C6E"/>
    <w:rsid w:val="00412D68"/>
    <w:rsid w:val="00412DF7"/>
    <w:rsid w:val="0041306C"/>
    <w:rsid w:val="00413748"/>
    <w:rsid w:val="00413E1C"/>
    <w:rsid w:val="00414374"/>
    <w:rsid w:val="0041477A"/>
    <w:rsid w:val="0041499E"/>
    <w:rsid w:val="00414EF1"/>
    <w:rsid w:val="00415860"/>
    <w:rsid w:val="00416010"/>
    <w:rsid w:val="00416819"/>
    <w:rsid w:val="00416A78"/>
    <w:rsid w:val="00417273"/>
    <w:rsid w:val="00417B67"/>
    <w:rsid w:val="004200AB"/>
    <w:rsid w:val="00420434"/>
    <w:rsid w:val="004204B3"/>
    <w:rsid w:val="00420592"/>
    <w:rsid w:val="00420ECA"/>
    <w:rsid w:val="004227D1"/>
    <w:rsid w:val="00422881"/>
    <w:rsid w:val="00424D2F"/>
    <w:rsid w:val="00425647"/>
    <w:rsid w:val="004257D9"/>
    <w:rsid w:val="0042594E"/>
    <w:rsid w:val="00425D59"/>
    <w:rsid w:val="00427102"/>
    <w:rsid w:val="0042731A"/>
    <w:rsid w:val="00427590"/>
    <w:rsid w:val="00427B27"/>
    <w:rsid w:val="004300CE"/>
    <w:rsid w:val="0043095F"/>
    <w:rsid w:val="0043174E"/>
    <w:rsid w:val="0043219D"/>
    <w:rsid w:val="00432217"/>
    <w:rsid w:val="0043301D"/>
    <w:rsid w:val="00434078"/>
    <w:rsid w:val="00434229"/>
    <w:rsid w:val="00435309"/>
    <w:rsid w:val="00435546"/>
    <w:rsid w:val="0043587B"/>
    <w:rsid w:val="004369C7"/>
    <w:rsid w:val="00436AB1"/>
    <w:rsid w:val="0043714D"/>
    <w:rsid w:val="00437C46"/>
    <w:rsid w:val="00437CEF"/>
    <w:rsid w:val="00437ECF"/>
    <w:rsid w:val="004420BD"/>
    <w:rsid w:val="00442ED7"/>
    <w:rsid w:val="00443124"/>
    <w:rsid w:val="004439F3"/>
    <w:rsid w:val="0044564A"/>
    <w:rsid w:val="004457E3"/>
    <w:rsid w:val="00445C2E"/>
    <w:rsid w:val="00446ADF"/>
    <w:rsid w:val="00447A1F"/>
    <w:rsid w:val="00450DBF"/>
    <w:rsid w:val="004516AA"/>
    <w:rsid w:val="00451907"/>
    <w:rsid w:val="004519C9"/>
    <w:rsid w:val="004521C3"/>
    <w:rsid w:val="004531B5"/>
    <w:rsid w:val="00453506"/>
    <w:rsid w:val="00454A8B"/>
    <w:rsid w:val="00454B22"/>
    <w:rsid w:val="00456008"/>
    <w:rsid w:val="00456B5E"/>
    <w:rsid w:val="00457BDE"/>
    <w:rsid w:val="004604A7"/>
    <w:rsid w:val="00460C44"/>
    <w:rsid w:val="0046126F"/>
    <w:rsid w:val="00462417"/>
    <w:rsid w:val="00462735"/>
    <w:rsid w:val="004636F4"/>
    <w:rsid w:val="00463854"/>
    <w:rsid w:val="00463F40"/>
    <w:rsid w:val="004643E5"/>
    <w:rsid w:val="00464C04"/>
    <w:rsid w:val="00464E11"/>
    <w:rsid w:val="004657B5"/>
    <w:rsid w:val="00465856"/>
    <w:rsid w:val="004661D0"/>
    <w:rsid w:val="004667C0"/>
    <w:rsid w:val="00466DA8"/>
    <w:rsid w:val="00466FF6"/>
    <w:rsid w:val="0047254E"/>
    <w:rsid w:val="00473364"/>
    <w:rsid w:val="00473A48"/>
    <w:rsid w:val="00473BE1"/>
    <w:rsid w:val="00474053"/>
    <w:rsid w:val="00474933"/>
    <w:rsid w:val="0047500F"/>
    <w:rsid w:val="004753A6"/>
    <w:rsid w:val="00475F9A"/>
    <w:rsid w:val="00476247"/>
    <w:rsid w:val="004765E8"/>
    <w:rsid w:val="00477749"/>
    <w:rsid w:val="004802AE"/>
    <w:rsid w:val="004806BD"/>
    <w:rsid w:val="004809C8"/>
    <w:rsid w:val="004811E6"/>
    <w:rsid w:val="00481240"/>
    <w:rsid w:val="00481581"/>
    <w:rsid w:val="00482043"/>
    <w:rsid w:val="00482860"/>
    <w:rsid w:val="004830D7"/>
    <w:rsid w:val="0048336A"/>
    <w:rsid w:val="004841BD"/>
    <w:rsid w:val="00484713"/>
    <w:rsid w:val="004853A1"/>
    <w:rsid w:val="004853DF"/>
    <w:rsid w:val="004859CB"/>
    <w:rsid w:val="00486D9B"/>
    <w:rsid w:val="00491802"/>
    <w:rsid w:val="0049292F"/>
    <w:rsid w:val="00492BBE"/>
    <w:rsid w:val="00492DB7"/>
    <w:rsid w:val="00492E93"/>
    <w:rsid w:val="004938E1"/>
    <w:rsid w:val="00493AA6"/>
    <w:rsid w:val="00493DAF"/>
    <w:rsid w:val="004942F8"/>
    <w:rsid w:val="004945EF"/>
    <w:rsid w:val="004946C3"/>
    <w:rsid w:val="0049502B"/>
    <w:rsid w:val="00495398"/>
    <w:rsid w:val="004956C9"/>
    <w:rsid w:val="00495CDF"/>
    <w:rsid w:val="00495D57"/>
    <w:rsid w:val="00496ADD"/>
    <w:rsid w:val="0049703F"/>
    <w:rsid w:val="00497272"/>
    <w:rsid w:val="004A05FD"/>
    <w:rsid w:val="004A0A78"/>
    <w:rsid w:val="004A1462"/>
    <w:rsid w:val="004A1945"/>
    <w:rsid w:val="004A224E"/>
    <w:rsid w:val="004A2DCC"/>
    <w:rsid w:val="004A3626"/>
    <w:rsid w:val="004A45B4"/>
    <w:rsid w:val="004A48AB"/>
    <w:rsid w:val="004A4AB2"/>
    <w:rsid w:val="004A4F40"/>
    <w:rsid w:val="004A55D7"/>
    <w:rsid w:val="004A643B"/>
    <w:rsid w:val="004A75CB"/>
    <w:rsid w:val="004A7809"/>
    <w:rsid w:val="004A7A52"/>
    <w:rsid w:val="004A7B6B"/>
    <w:rsid w:val="004A7D2D"/>
    <w:rsid w:val="004B0500"/>
    <w:rsid w:val="004B1656"/>
    <w:rsid w:val="004B1809"/>
    <w:rsid w:val="004B1CEB"/>
    <w:rsid w:val="004B2BFA"/>
    <w:rsid w:val="004B2CA0"/>
    <w:rsid w:val="004B4633"/>
    <w:rsid w:val="004B4A01"/>
    <w:rsid w:val="004B5093"/>
    <w:rsid w:val="004B7E04"/>
    <w:rsid w:val="004B7E31"/>
    <w:rsid w:val="004C015E"/>
    <w:rsid w:val="004C03B0"/>
    <w:rsid w:val="004C045F"/>
    <w:rsid w:val="004C0BE7"/>
    <w:rsid w:val="004C0CC5"/>
    <w:rsid w:val="004C0D6D"/>
    <w:rsid w:val="004C16F4"/>
    <w:rsid w:val="004C20EF"/>
    <w:rsid w:val="004C2125"/>
    <w:rsid w:val="004C338B"/>
    <w:rsid w:val="004C3D42"/>
    <w:rsid w:val="004C3E8E"/>
    <w:rsid w:val="004C4B5B"/>
    <w:rsid w:val="004C5252"/>
    <w:rsid w:val="004C6433"/>
    <w:rsid w:val="004C64D3"/>
    <w:rsid w:val="004C76CC"/>
    <w:rsid w:val="004C7A97"/>
    <w:rsid w:val="004C7D82"/>
    <w:rsid w:val="004C7FF1"/>
    <w:rsid w:val="004D0137"/>
    <w:rsid w:val="004D02B7"/>
    <w:rsid w:val="004D080B"/>
    <w:rsid w:val="004D099D"/>
    <w:rsid w:val="004D0B8C"/>
    <w:rsid w:val="004D0D11"/>
    <w:rsid w:val="004D1E0C"/>
    <w:rsid w:val="004D2B4D"/>
    <w:rsid w:val="004D39A9"/>
    <w:rsid w:val="004D4B2A"/>
    <w:rsid w:val="004D5163"/>
    <w:rsid w:val="004D5574"/>
    <w:rsid w:val="004D5D80"/>
    <w:rsid w:val="004D61B6"/>
    <w:rsid w:val="004E2E9D"/>
    <w:rsid w:val="004E3410"/>
    <w:rsid w:val="004E36FF"/>
    <w:rsid w:val="004E37FB"/>
    <w:rsid w:val="004E440D"/>
    <w:rsid w:val="004E470B"/>
    <w:rsid w:val="004E580E"/>
    <w:rsid w:val="004E5B4A"/>
    <w:rsid w:val="004E6695"/>
    <w:rsid w:val="004E6F80"/>
    <w:rsid w:val="004E6FD7"/>
    <w:rsid w:val="004E735A"/>
    <w:rsid w:val="004E7415"/>
    <w:rsid w:val="004F0CD4"/>
    <w:rsid w:val="004F113F"/>
    <w:rsid w:val="004F1686"/>
    <w:rsid w:val="004F2259"/>
    <w:rsid w:val="004F364D"/>
    <w:rsid w:val="004F4163"/>
    <w:rsid w:val="004F469E"/>
    <w:rsid w:val="004F4D03"/>
    <w:rsid w:val="004F5428"/>
    <w:rsid w:val="004F55A8"/>
    <w:rsid w:val="004F56ED"/>
    <w:rsid w:val="004F5BFA"/>
    <w:rsid w:val="004F5CE1"/>
    <w:rsid w:val="004F6086"/>
    <w:rsid w:val="004F7AC7"/>
    <w:rsid w:val="00500807"/>
    <w:rsid w:val="005009F6"/>
    <w:rsid w:val="005013B9"/>
    <w:rsid w:val="00501E09"/>
    <w:rsid w:val="00501FAA"/>
    <w:rsid w:val="00502450"/>
    <w:rsid w:val="00502ADA"/>
    <w:rsid w:val="00502B86"/>
    <w:rsid w:val="00502F0C"/>
    <w:rsid w:val="00502F81"/>
    <w:rsid w:val="0050318F"/>
    <w:rsid w:val="0050422D"/>
    <w:rsid w:val="00504528"/>
    <w:rsid w:val="00504788"/>
    <w:rsid w:val="005048D6"/>
    <w:rsid w:val="00505036"/>
    <w:rsid w:val="005055F6"/>
    <w:rsid w:val="00505F3B"/>
    <w:rsid w:val="0050619B"/>
    <w:rsid w:val="005062D1"/>
    <w:rsid w:val="005073A0"/>
    <w:rsid w:val="00507885"/>
    <w:rsid w:val="00507C16"/>
    <w:rsid w:val="0051070E"/>
    <w:rsid w:val="005110C6"/>
    <w:rsid w:val="005110D1"/>
    <w:rsid w:val="0051170C"/>
    <w:rsid w:val="00511D74"/>
    <w:rsid w:val="00512AE1"/>
    <w:rsid w:val="005134C4"/>
    <w:rsid w:val="00513B46"/>
    <w:rsid w:val="00513EC3"/>
    <w:rsid w:val="005143D3"/>
    <w:rsid w:val="005144D6"/>
    <w:rsid w:val="005151A7"/>
    <w:rsid w:val="00515508"/>
    <w:rsid w:val="00515634"/>
    <w:rsid w:val="0051581A"/>
    <w:rsid w:val="00515AEC"/>
    <w:rsid w:val="00515BB0"/>
    <w:rsid w:val="00515DA4"/>
    <w:rsid w:val="00516660"/>
    <w:rsid w:val="00516BE6"/>
    <w:rsid w:val="00516C35"/>
    <w:rsid w:val="00516F74"/>
    <w:rsid w:val="00517571"/>
    <w:rsid w:val="00517AA1"/>
    <w:rsid w:val="005222E2"/>
    <w:rsid w:val="00522616"/>
    <w:rsid w:val="0052289C"/>
    <w:rsid w:val="00523451"/>
    <w:rsid w:val="005243BA"/>
    <w:rsid w:val="005250E0"/>
    <w:rsid w:val="005254B4"/>
    <w:rsid w:val="005257D2"/>
    <w:rsid w:val="00526097"/>
    <w:rsid w:val="00526FB8"/>
    <w:rsid w:val="0052773C"/>
    <w:rsid w:val="005277EA"/>
    <w:rsid w:val="0053052B"/>
    <w:rsid w:val="00530792"/>
    <w:rsid w:val="00531A49"/>
    <w:rsid w:val="00531D6F"/>
    <w:rsid w:val="0053236F"/>
    <w:rsid w:val="005325AB"/>
    <w:rsid w:val="00532A53"/>
    <w:rsid w:val="0053357A"/>
    <w:rsid w:val="00533A5C"/>
    <w:rsid w:val="0053411C"/>
    <w:rsid w:val="0053465A"/>
    <w:rsid w:val="00536352"/>
    <w:rsid w:val="00536862"/>
    <w:rsid w:val="00537111"/>
    <w:rsid w:val="00537552"/>
    <w:rsid w:val="0053771B"/>
    <w:rsid w:val="005379BB"/>
    <w:rsid w:val="0054007F"/>
    <w:rsid w:val="005408C3"/>
    <w:rsid w:val="00540F6E"/>
    <w:rsid w:val="005413DF"/>
    <w:rsid w:val="005429CD"/>
    <w:rsid w:val="00542A2D"/>
    <w:rsid w:val="00542EEA"/>
    <w:rsid w:val="005432CB"/>
    <w:rsid w:val="005433C4"/>
    <w:rsid w:val="00543400"/>
    <w:rsid w:val="00543D32"/>
    <w:rsid w:val="00544190"/>
    <w:rsid w:val="00544F6F"/>
    <w:rsid w:val="0054528B"/>
    <w:rsid w:val="00545755"/>
    <w:rsid w:val="00546276"/>
    <w:rsid w:val="00546441"/>
    <w:rsid w:val="0054693F"/>
    <w:rsid w:val="00547752"/>
    <w:rsid w:val="00550197"/>
    <w:rsid w:val="00550B0A"/>
    <w:rsid w:val="00550F46"/>
    <w:rsid w:val="0055170E"/>
    <w:rsid w:val="00551764"/>
    <w:rsid w:val="00551930"/>
    <w:rsid w:val="00551963"/>
    <w:rsid w:val="00552216"/>
    <w:rsid w:val="00552F60"/>
    <w:rsid w:val="005533BD"/>
    <w:rsid w:val="00553F96"/>
    <w:rsid w:val="00554F86"/>
    <w:rsid w:val="005553D2"/>
    <w:rsid w:val="00555E1F"/>
    <w:rsid w:val="0055630D"/>
    <w:rsid w:val="00556415"/>
    <w:rsid w:val="00556CA9"/>
    <w:rsid w:val="00557393"/>
    <w:rsid w:val="00560107"/>
    <w:rsid w:val="005607DE"/>
    <w:rsid w:val="00560CA2"/>
    <w:rsid w:val="005613EC"/>
    <w:rsid w:val="00561B9E"/>
    <w:rsid w:val="00562126"/>
    <w:rsid w:val="00562A10"/>
    <w:rsid w:val="00562E68"/>
    <w:rsid w:val="0056388F"/>
    <w:rsid w:val="00563F92"/>
    <w:rsid w:val="00564DF7"/>
    <w:rsid w:val="00566196"/>
    <w:rsid w:val="00566692"/>
    <w:rsid w:val="005668B4"/>
    <w:rsid w:val="00566CA9"/>
    <w:rsid w:val="00566F76"/>
    <w:rsid w:val="005675E7"/>
    <w:rsid w:val="00567C8A"/>
    <w:rsid w:val="00570928"/>
    <w:rsid w:val="005709D8"/>
    <w:rsid w:val="00570A98"/>
    <w:rsid w:val="00570C92"/>
    <w:rsid w:val="00571659"/>
    <w:rsid w:val="0057226A"/>
    <w:rsid w:val="00572D3D"/>
    <w:rsid w:val="00573A1E"/>
    <w:rsid w:val="00573D81"/>
    <w:rsid w:val="00573F04"/>
    <w:rsid w:val="0057439E"/>
    <w:rsid w:val="00574CD5"/>
    <w:rsid w:val="00575040"/>
    <w:rsid w:val="00575623"/>
    <w:rsid w:val="00575EE9"/>
    <w:rsid w:val="0057610D"/>
    <w:rsid w:val="0058022E"/>
    <w:rsid w:val="00580E06"/>
    <w:rsid w:val="00581C54"/>
    <w:rsid w:val="005827BF"/>
    <w:rsid w:val="00582818"/>
    <w:rsid w:val="00583AFE"/>
    <w:rsid w:val="00584543"/>
    <w:rsid w:val="00584B64"/>
    <w:rsid w:val="005865B3"/>
    <w:rsid w:val="005869A9"/>
    <w:rsid w:val="00586B64"/>
    <w:rsid w:val="00586C2E"/>
    <w:rsid w:val="00586CEB"/>
    <w:rsid w:val="00586FB8"/>
    <w:rsid w:val="00591DB6"/>
    <w:rsid w:val="00592383"/>
    <w:rsid w:val="0059301A"/>
    <w:rsid w:val="005935DB"/>
    <w:rsid w:val="00595530"/>
    <w:rsid w:val="00596373"/>
    <w:rsid w:val="00596878"/>
    <w:rsid w:val="005979D4"/>
    <w:rsid w:val="00597BC9"/>
    <w:rsid w:val="005A1736"/>
    <w:rsid w:val="005A1C10"/>
    <w:rsid w:val="005A1D72"/>
    <w:rsid w:val="005A1E5D"/>
    <w:rsid w:val="005A3565"/>
    <w:rsid w:val="005A3682"/>
    <w:rsid w:val="005A39A1"/>
    <w:rsid w:val="005A44C0"/>
    <w:rsid w:val="005A4950"/>
    <w:rsid w:val="005A49FA"/>
    <w:rsid w:val="005A4D28"/>
    <w:rsid w:val="005A4F56"/>
    <w:rsid w:val="005A4F8C"/>
    <w:rsid w:val="005A5233"/>
    <w:rsid w:val="005A559F"/>
    <w:rsid w:val="005A717F"/>
    <w:rsid w:val="005A7B10"/>
    <w:rsid w:val="005B08F2"/>
    <w:rsid w:val="005B1534"/>
    <w:rsid w:val="005B1A59"/>
    <w:rsid w:val="005B1EAC"/>
    <w:rsid w:val="005B1FFC"/>
    <w:rsid w:val="005B290C"/>
    <w:rsid w:val="005B2F08"/>
    <w:rsid w:val="005B36DA"/>
    <w:rsid w:val="005B45C0"/>
    <w:rsid w:val="005B508A"/>
    <w:rsid w:val="005B5240"/>
    <w:rsid w:val="005B53BA"/>
    <w:rsid w:val="005B5E63"/>
    <w:rsid w:val="005B711F"/>
    <w:rsid w:val="005B73B9"/>
    <w:rsid w:val="005B76D1"/>
    <w:rsid w:val="005B7BEA"/>
    <w:rsid w:val="005B7F5D"/>
    <w:rsid w:val="005C0512"/>
    <w:rsid w:val="005C0EB0"/>
    <w:rsid w:val="005C12F0"/>
    <w:rsid w:val="005C2427"/>
    <w:rsid w:val="005C2F49"/>
    <w:rsid w:val="005C36C2"/>
    <w:rsid w:val="005C396D"/>
    <w:rsid w:val="005C3BD0"/>
    <w:rsid w:val="005C48BD"/>
    <w:rsid w:val="005C4BB1"/>
    <w:rsid w:val="005C5076"/>
    <w:rsid w:val="005C601C"/>
    <w:rsid w:val="005C6081"/>
    <w:rsid w:val="005C6C5D"/>
    <w:rsid w:val="005C750B"/>
    <w:rsid w:val="005C776C"/>
    <w:rsid w:val="005D06F6"/>
    <w:rsid w:val="005D0A3B"/>
    <w:rsid w:val="005D1928"/>
    <w:rsid w:val="005D1CDE"/>
    <w:rsid w:val="005D2921"/>
    <w:rsid w:val="005D38C4"/>
    <w:rsid w:val="005D3D7A"/>
    <w:rsid w:val="005D3DF1"/>
    <w:rsid w:val="005D416B"/>
    <w:rsid w:val="005D5458"/>
    <w:rsid w:val="005D62F5"/>
    <w:rsid w:val="005D6CD0"/>
    <w:rsid w:val="005D7124"/>
    <w:rsid w:val="005D7C65"/>
    <w:rsid w:val="005D7D0B"/>
    <w:rsid w:val="005E0ED3"/>
    <w:rsid w:val="005E10B6"/>
    <w:rsid w:val="005E19ED"/>
    <w:rsid w:val="005E1B4B"/>
    <w:rsid w:val="005E1BF1"/>
    <w:rsid w:val="005E2446"/>
    <w:rsid w:val="005E2936"/>
    <w:rsid w:val="005E305F"/>
    <w:rsid w:val="005E307B"/>
    <w:rsid w:val="005E30DE"/>
    <w:rsid w:val="005E34C6"/>
    <w:rsid w:val="005E4ACD"/>
    <w:rsid w:val="005E50D6"/>
    <w:rsid w:val="005E5BC3"/>
    <w:rsid w:val="005E622A"/>
    <w:rsid w:val="005E65FB"/>
    <w:rsid w:val="005E699B"/>
    <w:rsid w:val="005E787A"/>
    <w:rsid w:val="005F2253"/>
    <w:rsid w:val="005F249E"/>
    <w:rsid w:val="005F26F4"/>
    <w:rsid w:val="005F2B57"/>
    <w:rsid w:val="005F2B6C"/>
    <w:rsid w:val="005F36D4"/>
    <w:rsid w:val="005F4295"/>
    <w:rsid w:val="005F4CFF"/>
    <w:rsid w:val="005F4E1B"/>
    <w:rsid w:val="005F5416"/>
    <w:rsid w:val="005F6820"/>
    <w:rsid w:val="005F7AB4"/>
    <w:rsid w:val="005F7F65"/>
    <w:rsid w:val="00601744"/>
    <w:rsid w:val="00601CEF"/>
    <w:rsid w:val="0060288F"/>
    <w:rsid w:val="00602A99"/>
    <w:rsid w:val="00602ACE"/>
    <w:rsid w:val="00603B47"/>
    <w:rsid w:val="00603BF9"/>
    <w:rsid w:val="00605E4A"/>
    <w:rsid w:val="00606690"/>
    <w:rsid w:val="00606A7B"/>
    <w:rsid w:val="00607824"/>
    <w:rsid w:val="00607D35"/>
    <w:rsid w:val="006118ED"/>
    <w:rsid w:val="00613104"/>
    <w:rsid w:val="006157F6"/>
    <w:rsid w:val="00615957"/>
    <w:rsid w:val="00615FC1"/>
    <w:rsid w:val="00616A95"/>
    <w:rsid w:val="00616B0A"/>
    <w:rsid w:val="00617641"/>
    <w:rsid w:val="00617A9A"/>
    <w:rsid w:val="00620542"/>
    <w:rsid w:val="0062274F"/>
    <w:rsid w:val="006248DB"/>
    <w:rsid w:val="00624E37"/>
    <w:rsid w:val="00625194"/>
    <w:rsid w:val="00625A1C"/>
    <w:rsid w:val="00627142"/>
    <w:rsid w:val="0062784D"/>
    <w:rsid w:val="006306EE"/>
    <w:rsid w:val="00631C01"/>
    <w:rsid w:val="00631DBA"/>
    <w:rsid w:val="00631E11"/>
    <w:rsid w:val="00634526"/>
    <w:rsid w:val="00634BAB"/>
    <w:rsid w:val="00636E74"/>
    <w:rsid w:val="006370C9"/>
    <w:rsid w:val="006378D6"/>
    <w:rsid w:val="00640890"/>
    <w:rsid w:val="00640F15"/>
    <w:rsid w:val="00641A8D"/>
    <w:rsid w:val="0064226A"/>
    <w:rsid w:val="00642C84"/>
    <w:rsid w:val="006430AE"/>
    <w:rsid w:val="00643915"/>
    <w:rsid w:val="00643FC1"/>
    <w:rsid w:val="00644FDC"/>
    <w:rsid w:val="00645832"/>
    <w:rsid w:val="00645C60"/>
    <w:rsid w:val="006465B6"/>
    <w:rsid w:val="00646726"/>
    <w:rsid w:val="00646FDC"/>
    <w:rsid w:val="0064769B"/>
    <w:rsid w:val="00647CCC"/>
    <w:rsid w:val="00651389"/>
    <w:rsid w:val="00651CB7"/>
    <w:rsid w:val="00652210"/>
    <w:rsid w:val="00653806"/>
    <w:rsid w:val="00654D0C"/>
    <w:rsid w:val="00654E14"/>
    <w:rsid w:val="00655552"/>
    <w:rsid w:val="00655BD8"/>
    <w:rsid w:val="006563C4"/>
    <w:rsid w:val="00656B19"/>
    <w:rsid w:val="00660383"/>
    <w:rsid w:val="00660C56"/>
    <w:rsid w:val="00661C17"/>
    <w:rsid w:val="00662361"/>
    <w:rsid w:val="006626DC"/>
    <w:rsid w:val="00662B0E"/>
    <w:rsid w:val="006631D4"/>
    <w:rsid w:val="00663AD2"/>
    <w:rsid w:val="006649E7"/>
    <w:rsid w:val="00665170"/>
    <w:rsid w:val="006665D8"/>
    <w:rsid w:val="00666A9A"/>
    <w:rsid w:val="006671A2"/>
    <w:rsid w:val="00667AFC"/>
    <w:rsid w:val="00667EC5"/>
    <w:rsid w:val="006700B7"/>
    <w:rsid w:val="006711F0"/>
    <w:rsid w:val="00671849"/>
    <w:rsid w:val="0067188D"/>
    <w:rsid w:val="00672222"/>
    <w:rsid w:val="006733BB"/>
    <w:rsid w:val="00673556"/>
    <w:rsid w:val="00673C67"/>
    <w:rsid w:val="0067466F"/>
    <w:rsid w:val="00680127"/>
    <w:rsid w:val="00680724"/>
    <w:rsid w:val="00680B75"/>
    <w:rsid w:val="006824C7"/>
    <w:rsid w:val="0068288C"/>
    <w:rsid w:val="006836B4"/>
    <w:rsid w:val="00683B8B"/>
    <w:rsid w:val="0068404C"/>
    <w:rsid w:val="00684088"/>
    <w:rsid w:val="0068469E"/>
    <w:rsid w:val="00684FB8"/>
    <w:rsid w:val="00685686"/>
    <w:rsid w:val="006858F1"/>
    <w:rsid w:val="00686175"/>
    <w:rsid w:val="00686241"/>
    <w:rsid w:val="00686B14"/>
    <w:rsid w:val="00686ED2"/>
    <w:rsid w:val="0068720C"/>
    <w:rsid w:val="00691941"/>
    <w:rsid w:val="0069205F"/>
    <w:rsid w:val="006923C1"/>
    <w:rsid w:val="00692ED6"/>
    <w:rsid w:val="00692FF1"/>
    <w:rsid w:val="006932CB"/>
    <w:rsid w:val="0069364E"/>
    <w:rsid w:val="00693ABC"/>
    <w:rsid w:val="00695C3F"/>
    <w:rsid w:val="00696B8F"/>
    <w:rsid w:val="006976F7"/>
    <w:rsid w:val="00697F51"/>
    <w:rsid w:val="006A0A3E"/>
    <w:rsid w:val="006A0C91"/>
    <w:rsid w:val="006A0E1B"/>
    <w:rsid w:val="006A16F8"/>
    <w:rsid w:val="006A1EAF"/>
    <w:rsid w:val="006A21E5"/>
    <w:rsid w:val="006A2B2C"/>
    <w:rsid w:val="006A3F99"/>
    <w:rsid w:val="006A4556"/>
    <w:rsid w:val="006A4609"/>
    <w:rsid w:val="006A6218"/>
    <w:rsid w:val="006A659E"/>
    <w:rsid w:val="006A6E71"/>
    <w:rsid w:val="006A724C"/>
    <w:rsid w:val="006A7389"/>
    <w:rsid w:val="006A768B"/>
    <w:rsid w:val="006B011F"/>
    <w:rsid w:val="006B0FD0"/>
    <w:rsid w:val="006B2B36"/>
    <w:rsid w:val="006B4247"/>
    <w:rsid w:val="006B469D"/>
    <w:rsid w:val="006B4FA2"/>
    <w:rsid w:val="006B5071"/>
    <w:rsid w:val="006B589B"/>
    <w:rsid w:val="006B5FAF"/>
    <w:rsid w:val="006B6070"/>
    <w:rsid w:val="006B6774"/>
    <w:rsid w:val="006B6F9D"/>
    <w:rsid w:val="006B7071"/>
    <w:rsid w:val="006B746F"/>
    <w:rsid w:val="006C07EE"/>
    <w:rsid w:val="006C0AB1"/>
    <w:rsid w:val="006C0C67"/>
    <w:rsid w:val="006C0F9F"/>
    <w:rsid w:val="006C1E16"/>
    <w:rsid w:val="006C2048"/>
    <w:rsid w:val="006C3CD3"/>
    <w:rsid w:val="006C4CCA"/>
    <w:rsid w:val="006C5667"/>
    <w:rsid w:val="006C5C9B"/>
    <w:rsid w:val="006C5DD9"/>
    <w:rsid w:val="006C6BEC"/>
    <w:rsid w:val="006C6CF9"/>
    <w:rsid w:val="006C7489"/>
    <w:rsid w:val="006C7554"/>
    <w:rsid w:val="006D0020"/>
    <w:rsid w:val="006D0AD9"/>
    <w:rsid w:val="006D4F9A"/>
    <w:rsid w:val="006D538D"/>
    <w:rsid w:val="006D5717"/>
    <w:rsid w:val="006D609A"/>
    <w:rsid w:val="006D619F"/>
    <w:rsid w:val="006D6350"/>
    <w:rsid w:val="006D6744"/>
    <w:rsid w:val="006D69DF"/>
    <w:rsid w:val="006D70E2"/>
    <w:rsid w:val="006D73A7"/>
    <w:rsid w:val="006D76E8"/>
    <w:rsid w:val="006D7BF4"/>
    <w:rsid w:val="006E0956"/>
    <w:rsid w:val="006E109F"/>
    <w:rsid w:val="006E3F7F"/>
    <w:rsid w:val="006E44C5"/>
    <w:rsid w:val="006E56B2"/>
    <w:rsid w:val="006E595C"/>
    <w:rsid w:val="006E5A7D"/>
    <w:rsid w:val="006E61C1"/>
    <w:rsid w:val="006E729E"/>
    <w:rsid w:val="006E7369"/>
    <w:rsid w:val="006E7503"/>
    <w:rsid w:val="006F047E"/>
    <w:rsid w:val="006F0EF3"/>
    <w:rsid w:val="006F2249"/>
    <w:rsid w:val="006F267D"/>
    <w:rsid w:val="006F2A77"/>
    <w:rsid w:val="006F32DD"/>
    <w:rsid w:val="006F34D2"/>
    <w:rsid w:val="006F3836"/>
    <w:rsid w:val="006F6280"/>
    <w:rsid w:val="006F670B"/>
    <w:rsid w:val="006F75F2"/>
    <w:rsid w:val="006F79EA"/>
    <w:rsid w:val="006F7D3F"/>
    <w:rsid w:val="006F7E74"/>
    <w:rsid w:val="00701434"/>
    <w:rsid w:val="007027F4"/>
    <w:rsid w:val="007029AF"/>
    <w:rsid w:val="00702ED1"/>
    <w:rsid w:val="00704E94"/>
    <w:rsid w:val="0070601B"/>
    <w:rsid w:val="007061EC"/>
    <w:rsid w:val="00707013"/>
    <w:rsid w:val="00707661"/>
    <w:rsid w:val="0070786A"/>
    <w:rsid w:val="00707C09"/>
    <w:rsid w:val="00710847"/>
    <w:rsid w:val="00710A28"/>
    <w:rsid w:val="00711152"/>
    <w:rsid w:val="00711677"/>
    <w:rsid w:val="007135F9"/>
    <w:rsid w:val="00714AD0"/>
    <w:rsid w:val="00715505"/>
    <w:rsid w:val="00715CAE"/>
    <w:rsid w:val="007165AC"/>
    <w:rsid w:val="007169A1"/>
    <w:rsid w:val="0071719D"/>
    <w:rsid w:val="007172AE"/>
    <w:rsid w:val="007174B9"/>
    <w:rsid w:val="00717661"/>
    <w:rsid w:val="0072016C"/>
    <w:rsid w:val="007209C2"/>
    <w:rsid w:val="00723800"/>
    <w:rsid w:val="00724B79"/>
    <w:rsid w:val="007251EF"/>
    <w:rsid w:val="00726AC1"/>
    <w:rsid w:val="00730936"/>
    <w:rsid w:val="00731294"/>
    <w:rsid w:val="0073131D"/>
    <w:rsid w:val="0073261F"/>
    <w:rsid w:val="00733283"/>
    <w:rsid w:val="007336B0"/>
    <w:rsid w:val="00733C88"/>
    <w:rsid w:val="00733EFA"/>
    <w:rsid w:val="00736484"/>
    <w:rsid w:val="00740518"/>
    <w:rsid w:val="00740612"/>
    <w:rsid w:val="007408ED"/>
    <w:rsid w:val="00740CFE"/>
    <w:rsid w:val="0074116E"/>
    <w:rsid w:val="00741488"/>
    <w:rsid w:val="00741BB0"/>
    <w:rsid w:val="00742568"/>
    <w:rsid w:val="0074296D"/>
    <w:rsid w:val="00742FD1"/>
    <w:rsid w:val="00743B71"/>
    <w:rsid w:val="00743E91"/>
    <w:rsid w:val="007444A6"/>
    <w:rsid w:val="00744BE6"/>
    <w:rsid w:val="00745F6D"/>
    <w:rsid w:val="007465DC"/>
    <w:rsid w:val="00750677"/>
    <w:rsid w:val="007510F6"/>
    <w:rsid w:val="00751194"/>
    <w:rsid w:val="0075169C"/>
    <w:rsid w:val="00752AB6"/>
    <w:rsid w:val="007537D1"/>
    <w:rsid w:val="0075390E"/>
    <w:rsid w:val="00753E44"/>
    <w:rsid w:val="00754558"/>
    <w:rsid w:val="00754615"/>
    <w:rsid w:val="00754C18"/>
    <w:rsid w:val="007554E5"/>
    <w:rsid w:val="007556C9"/>
    <w:rsid w:val="0075646B"/>
    <w:rsid w:val="0075719E"/>
    <w:rsid w:val="00757614"/>
    <w:rsid w:val="00757F55"/>
    <w:rsid w:val="00760237"/>
    <w:rsid w:val="0076087F"/>
    <w:rsid w:val="007608F9"/>
    <w:rsid w:val="00761149"/>
    <w:rsid w:val="007619EC"/>
    <w:rsid w:val="00761B10"/>
    <w:rsid w:val="00761E18"/>
    <w:rsid w:val="00761F49"/>
    <w:rsid w:val="00762EDD"/>
    <w:rsid w:val="007642A3"/>
    <w:rsid w:val="007642D0"/>
    <w:rsid w:val="00764499"/>
    <w:rsid w:val="007646C5"/>
    <w:rsid w:val="00766643"/>
    <w:rsid w:val="00766D74"/>
    <w:rsid w:val="0076724C"/>
    <w:rsid w:val="00767350"/>
    <w:rsid w:val="007674C5"/>
    <w:rsid w:val="007707C5"/>
    <w:rsid w:val="0077082F"/>
    <w:rsid w:val="00771051"/>
    <w:rsid w:val="007713E6"/>
    <w:rsid w:val="00771593"/>
    <w:rsid w:val="00771911"/>
    <w:rsid w:val="00772587"/>
    <w:rsid w:val="00772610"/>
    <w:rsid w:val="00772AF0"/>
    <w:rsid w:val="00773386"/>
    <w:rsid w:val="00773D55"/>
    <w:rsid w:val="0077421F"/>
    <w:rsid w:val="007752A0"/>
    <w:rsid w:val="00775F54"/>
    <w:rsid w:val="0077646A"/>
    <w:rsid w:val="007766FB"/>
    <w:rsid w:val="00776721"/>
    <w:rsid w:val="0077721C"/>
    <w:rsid w:val="00780543"/>
    <w:rsid w:val="00780D4F"/>
    <w:rsid w:val="00782BCC"/>
    <w:rsid w:val="00783A8A"/>
    <w:rsid w:val="007843CD"/>
    <w:rsid w:val="00785020"/>
    <w:rsid w:val="007851D6"/>
    <w:rsid w:val="0078585A"/>
    <w:rsid w:val="00785B55"/>
    <w:rsid w:val="00787190"/>
    <w:rsid w:val="0078782F"/>
    <w:rsid w:val="00787941"/>
    <w:rsid w:val="007901EF"/>
    <w:rsid w:val="00790A9A"/>
    <w:rsid w:val="0079105A"/>
    <w:rsid w:val="0079120F"/>
    <w:rsid w:val="007912B8"/>
    <w:rsid w:val="00791DA9"/>
    <w:rsid w:val="00792B61"/>
    <w:rsid w:val="00793E7C"/>
    <w:rsid w:val="007949D8"/>
    <w:rsid w:val="00795105"/>
    <w:rsid w:val="00796016"/>
    <w:rsid w:val="007963E1"/>
    <w:rsid w:val="00796D38"/>
    <w:rsid w:val="00797038"/>
    <w:rsid w:val="007A0789"/>
    <w:rsid w:val="007A0A29"/>
    <w:rsid w:val="007A0A77"/>
    <w:rsid w:val="007A0E53"/>
    <w:rsid w:val="007A10EF"/>
    <w:rsid w:val="007A12C3"/>
    <w:rsid w:val="007A2DAC"/>
    <w:rsid w:val="007A31C8"/>
    <w:rsid w:val="007A394F"/>
    <w:rsid w:val="007A4209"/>
    <w:rsid w:val="007A4B01"/>
    <w:rsid w:val="007A4BBA"/>
    <w:rsid w:val="007A4D6D"/>
    <w:rsid w:val="007A52B7"/>
    <w:rsid w:val="007A5EE7"/>
    <w:rsid w:val="007A7D0D"/>
    <w:rsid w:val="007B0345"/>
    <w:rsid w:val="007B1109"/>
    <w:rsid w:val="007B1268"/>
    <w:rsid w:val="007B1BF5"/>
    <w:rsid w:val="007B1C4F"/>
    <w:rsid w:val="007B2351"/>
    <w:rsid w:val="007B2583"/>
    <w:rsid w:val="007B2AF9"/>
    <w:rsid w:val="007B303A"/>
    <w:rsid w:val="007B37A2"/>
    <w:rsid w:val="007B4DFA"/>
    <w:rsid w:val="007B5405"/>
    <w:rsid w:val="007B55B0"/>
    <w:rsid w:val="007B6931"/>
    <w:rsid w:val="007C123A"/>
    <w:rsid w:val="007C18AC"/>
    <w:rsid w:val="007C1ECE"/>
    <w:rsid w:val="007C2439"/>
    <w:rsid w:val="007C2DD1"/>
    <w:rsid w:val="007C3536"/>
    <w:rsid w:val="007C4040"/>
    <w:rsid w:val="007C4264"/>
    <w:rsid w:val="007C4550"/>
    <w:rsid w:val="007C4DF4"/>
    <w:rsid w:val="007C6419"/>
    <w:rsid w:val="007C75E4"/>
    <w:rsid w:val="007C763C"/>
    <w:rsid w:val="007D0658"/>
    <w:rsid w:val="007D15BD"/>
    <w:rsid w:val="007D20A0"/>
    <w:rsid w:val="007D29A8"/>
    <w:rsid w:val="007D2A7C"/>
    <w:rsid w:val="007D35F8"/>
    <w:rsid w:val="007D3712"/>
    <w:rsid w:val="007D3F9E"/>
    <w:rsid w:val="007D43F0"/>
    <w:rsid w:val="007D444A"/>
    <w:rsid w:val="007D47F3"/>
    <w:rsid w:val="007D5584"/>
    <w:rsid w:val="007D5F07"/>
    <w:rsid w:val="007D62BF"/>
    <w:rsid w:val="007D6407"/>
    <w:rsid w:val="007D6473"/>
    <w:rsid w:val="007D7386"/>
    <w:rsid w:val="007E0CAD"/>
    <w:rsid w:val="007E12EA"/>
    <w:rsid w:val="007E1770"/>
    <w:rsid w:val="007E2120"/>
    <w:rsid w:val="007E3773"/>
    <w:rsid w:val="007E3E12"/>
    <w:rsid w:val="007E4034"/>
    <w:rsid w:val="007E5A72"/>
    <w:rsid w:val="007E6D89"/>
    <w:rsid w:val="007F0927"/>
    <w:rsid w:val="007F1BCD"/>
    <w:rsid w:val="007F1E3C"/>
    <w:rsid w:val="007F24F0"/>
    <w:rsid w:val="007F3268"/>
    <w:rsid w:val="007F40F9"/>
    <w:rsid w:val="007F4839"/>
    <w:rsid w:val="007F527C"/>
    <w:rsid w:val="007F622A"/>
    <w:rsid w:val="007F6651"/>
    <w:rsid w:val="007F6783"/>
    <w:rsid w:val="007F69B8"/>
    <w:rsid w:val="007F6B58"/>
    <w:rsid w:val="007F6E08"/>
    <w:rsid w:val="007F7609"/>
    <w:rsid w:val="007F7FDF"/>
    <w:rsid w:val="0080080A"/>
    <w:rsid w:val="008009C8"/>
    <w:rsid w:val="00800AED"/>
    <w:rsid w:val="00801211"/>
    <w:rsid w:val="00802681"/>
    <w:rsid w:val="00802D15"/>
    <w:rsid w:val="008030C7"/>
    <w:rsid w:val="008035CA"/>
    <w:rsid w:val="008037E2"/>
    <w:rsid w:val="00803ADE"/>
    <w:rsid w:val="00803C6A"/>
    <w:rsid w:val="00805102"/>
    <w:rsid w:val="00806B1E"/>
    <w:rsid w:val="00807045"/>
    <w:rsid w:val="00807F54"/>
    <w:rsid w:val="0081024B"/>
    <w:rsid w:val="0081069C"/>
    <w:rsid w:val="008108A9"/>
    <w:rsid w:val="00810C74"/>
    <w:rsid w:val="00810D35"/>
    <w:rsid w:val="0081172C"/>
    <w:rsid w:val="00812A35"/>
    <w:rsid w:val="008130C0"/>
    <w:rsid w:val="0081317D"/>
    <w:rsid w:val="008131CF"/>
    <w:rsid w:val="008133CF"/>
    <w:rsid w:val="00814223"/>
    <w:rsid w:val="00814B16"/>
    <w:rsid w:val="00815245"/>
    <w:rsid w:val="00816026"/>
    <w:rsid w:val="0081613F"/>
    <w:rsid w:val="0081794B"/>
    <w:rsid w:val="00820088"/>
    <w:rsid w:val="00820E26"/>
    <w:rsid w:val="00820FD6"/>
    <w:rsid w:val="00821559"/>
    <w:rsid w:val="008215AF"/>
    <w:rsid w:val="008219B1"/>
    <w:rsid w:val="00822FA2"/>
    <w:rsid w:val="008232C5"/>
    <w:rsid w:val="008244F0"/>
    <w:rsid w:val="00824837"/>
    <w:rsid w:val="00824C8A"/>
    <w:rsid w:val="00824E45"/>
    <w:rsid w:val="008260CA"/>
    <w:rsid w:val="0082642B"/>
    <w:rsid w:val="008272F4"/>
    <w:rsid w:val="0082750D"/>
    <w:rsid w:val="008309D4"/>
    <w:rsid w:val="0083110B"/>
    <w:rsid w:val="00831378"/>
    <w:rsid w:val="0083162A"/>
    <w:rsid w:val="008316CE"/>
    <w:rsid w:val="00831EFD"/>
    <w:rsid w:val="008325BD"/>
    <w:rsid w:val="0083305D"/>
    <w:rsid w:val="008333F0"/>
    <w:rsid w:val="008334D6"/>
    <w:rsid w:val="0083354E"/>
    <w:rsid w:val="00834F42"/>
    <w:rsid w:val="00835581"/>
    <w:rsid w:val="0083563F"/>
    <w:rsid w:val="008368B7"/>
    <w:rsid w:val="00836A5A"/>
    <w:rsid w:val="00836B46"/>
    <w:rsid w:val="00837793"/>
    <w:rsid w:val="00837FAC"/>
    <w:rsid w:val="00840424"/>
    <w:rsid w:val="0084159B"/>
    <w:rsid w:val="008418B8"/>
    <w:rsid w:val="008419AB"/>
    <w:rsid w:val="00841C28"/>
    <w:rsid w:val="008433B4"/>
    <w:rsid w:val="0084384E"/>
    <w:rsid w:val="008438B0"/>
    <w:rsid w:val="00843A15"/>
    <w:rsid w:val="00843C30"/>
    <w:rsid w:val="008440F8"/>
    <w:rsid w:val="008442F3"/>
    <w:rsid w:val="00844354"/>
    <w:rsid w:val="00844EF6"/>
    <w:rsid w:val="00846A81"/>
    <w:rsid w:val="00846FA0"/>
    <w:rsid w:val="0085067E"/>
    <w:rsid w:val="00850CDB"/>
    <w:rsid w:val="0085113B"/>
    <w:rsid w:val="00851672"/>
    <w:rsid w:val="00852459"/>
    <w:rsid w:val="008524E0"/>
    <w:rsid w:val="008530B0"/>
    <w:rsid w:val="008548FD"/>
    <w:rsid w:val="00855EAA"/>
    <w:rsid w:val="00856AB7"/>
    <w:rsid w:val="00856B77"/>
    <w:rsid w:val="00857494"/>
    <w:rsid w:val="00857CD2"/>
    <w:rsid w:val="00857E21"/>
    <w:rsid w:val="00860C29"/>
    <w:rsid w:val="00860D29"/>
    <w:rsid w:val="00862D51"/>
    <w:rsid w:val="008631E4"/>
    <w:rsid w:val="0086347E"/>
    <w:rsid w:val="00863C8D"/>
    <w:rsid w:val="00864096"/>
    <w:rsid w:val="00864182"/>
    <w:rsid w:val="0086454F"/>
    <w:rsid w:val="008649E0"/>
    <w:rsid w:val="00864B79"/>
    <w:rsid w:val="008650B0"/>
    <w:rsid w:val="008653A8"/>
    <w:rsid w:val="00865946"/>
    <w:rsid w:val="00866006"/>
    <w:rsid w:val="008662A1"/>
    <w:rsid w:val="00866D28"/>
    <w:rsid w:val="00866DA4"/>
    <w:rsid w:val="00867489"/>
    <w:rsid w:val="0086781D"/>
    <w:rsid w:val="00867830"/>
    <w:rsid w:val="0086791C"/>
    <w:rsid w:val="00867A3E"/>
    <w:rsid w:val="00867B87"/>
    <w:rsid w:val="0087006B"/>
    <w:rsid w:val="00870FFD"/>
    <w:rsid w:val="00871256"/>
    <w:rsid w:val="00871AE0"/>
    <w:rsid w:val="0087297D"/>
    <w:rsid w:val="00872C29"/>
    <w:rsid w:val="00873B5C"/>
    <w:rsid w:val="00874B86"/>
    <w:rsid w:val="008756D3"/>
    <w:rsid w:val="00877B63"/>
    <w:rsid w:val="00880F36"/>
    <w:rsid w:val="0088188C"/>
    <w:rsid w:val="00881EE9"/>
    <w:rsid w:val="00882D0F"/>
    <w:rsid w:val="0088368F"/>
    <w:rsid w:val="00883BA6"/>
    <w:rsid w:val="00884607"/>
    <w:rsid w:val="00884BFE"/>
    <w:rsid w:val="00884C03"/>
    <w:rsid w:val="008851F2"/>
    <w:rsid w:val="00886C8E"/>
    <w:rsid w:val="0088700C"/>
    <w:rsid w:val="008879DC"/>
    <w:rsid w:val="00887C52"/>
    <w:rsid w:val="00887D6E"/>
    <w:rsid w:val="008912D3"/>
    <w:rsid w:val="008914C3"/>
    <w:rsid w:val="0089152B"/>
    <w:rsid w:val="00891B93"/>
    <w:rsid w:val="00892348"/>
    <w:rsid w:val="00893029"/>
    <w:rsid w:val="00893460"/>
    <w:rsid w:val="008941C7"/>
    <w:rsid w:val="00894DD3"/>
    <w:rsid w:val="00894E3E"/>
    <w:rsid w:val="008950BE"/>
    <w:rsid w:val="00896178"/>
    <w:rsid w:val="008963B5"/>
    <w:rsid w:val="0089675A"/>
    <w:rsid w:val="0089685D"/>
    <w:rsid w:val="00896D19"/>
    <w:rsid w:val="008973B4"/>
    <w:rsid w:val="0089768C"/>
    <w:rsid w:val="008A02E7"/>
    <w:rsid w:val="008A1817"/>
    <w:rsid w:val="008A2A4C"/>
    <w:rsid w:val="008A33A7"/>
    <w:rsid w:val="008A33B6"/>
    <w:rsid w:val="008A46E2"/>
    <w:rsid w:val="008A4DA7"/>
    <w:rsid w:val="008A60D1"/>
    <w:rsid w:val="008A6330"/>
    <w:rsid w:val="008A67A4"/>
    <w:rsid w:val="008A6BD9"/>
    <w:rsid w:val="008A75B5"/>
    <w:rsid w:val="008B0988"/>
    <w:rsid w:val="008B18BE"/>
    <w:rsid w:val="008B18D8"/>
    <w:rsid w:val="008B21FE"/>
    <w:rsid w:val="008B281F"/>
    <w:rsid w:val="008B3FB2"/>
    <w:rsid w:val="008B495B"/>
    <w:rsid w:val="008B4BBF"/>
    <w:rsid w:val="008B4F48"/>
    <w:rsid w:val="008B6970"/>
    <w:rsid w:val="008B6A14"/>
    <w:rsid w:val="008C056E"/>
    <w:rsid w:val="008C07CA"/>
    <w:rsid w:val="008C248A"/>
    <w:rsid w:val="008C3149"/>
    <w:rsid w:val="008C31FD"/>
    <w:rsid w:val="008C32E7"/>
    <w:rsid w:val="008C383E"/>
    <w:rsid w:val="008C47E4"/>
    <w:rsid w:val="008C5B96"/>
    <w:rsid w:val="008C5C7A"/>
    <w:rsid w:val="008C745A"/>
    <w:rsid w:val="008C7C2E"/>
    <w:rsid w:val="008D0C57"/>
    <w:rsid w:val="008D2A92"/>
    <w:rsid w:val="008D2B5D"/>
    <w:rsid w:val="008D34F8"/>
    <w:rsid w:val="008D361D"/>
    <w:rsid w:val="008D36E6"/>
    <w:rsid w:val="008D439B"/>
    <w:rsid w:val="008D502E"/>
    <w:rsid w:val="008D5181"/>
    <w:rsid w:val="008D5348"/>
    <w:rsid w:val="008D5547"/>
    <w:rsid w:val="008D635D"/>
    <w:rsid w:val="008D6629"/>
    <w:rsid w:val="008D6C2F"/>
    <w:rsid w:val="008D731A"/>
    <w:rsid w:val="008D7788"/>
    <w:rsid w:val="008E0582"/>
    <w:rsid w:val="008E0663"/>
    <w:rsid w:val="008E17AA"/>
    <w:rsid w:val="008E3645"/>
    <w:rsid w:val="008E3DF5"/>
    <w:rsid w:val="008E47E2"/>
    <w:rsid w:val="008E67B4"/>
    <w:rsid w:val="008E770A"/>
    <w:rsid w:val="008F005D"/>
    <w:rsid w:val="008F1FA0"/>
    <w:rsid w:val="008F2034"/>
    <w:rsid w:val="008F2484"/>
    <w:rsid w:val="008F24D2"/>
    <w:rsid w:val="008F30EB"/>
    <w:rsid w:val="008F374A"/>
    <w:rsid w:val="008F3D36"/>
    <w:rsid w:val="008F40AF"/>
    <w:rsid w:val="008F4233"/>
    <w:rsid w:val="008F5E76"/>
    <w:rsid w:val="008F6E86"/>
    <w:rsid w:val="008F7F75"/>
    <w:rsid w:val="00900198"/>
    <w:rsid w:val="00900283"/>
    <w:rsid w:val="00900BF8"/>
    <w:rsid w:val="00901654"/>
    <w:rsid w:val="00901BFE"/>
    <w:rsid w:val="009022AC"/>
    <w:rsid w:val="00903ECE"/>
    <w:rsid w:val="0090457B"/>
    <w:rsid w:val="00904D70"/>
    <w:rsid w:val="00905A03"/>
    <w:rsid w:val="00905E66"/>
    <w:rsid w:val="009067E8"/>
    <w:rsid w:val="00907732"/>
    <w:rsid w:val="009077C7"/>
    <w:rsid w:val="00907EFD"/>
    <w:rsid w:val="009100C2"/>
    <w:rsid w:val="009113C1"/>
    <w:rsid w:val="00911765"/>
    <w:rsid w:val="009118CE"/>
    <w:rsid w:val="00911F13"/>
    <w:rsid w:val="009121F0"/>
    <w:rsid w:val="009123CF"/>
    <w:rsid w:val="00912A45"/>
    <w:rsid w:val="00912B05"/>
    <w:rsid w:val="00912DB1"/>
    <w:rsid w:val="00912E61"/>
    <w:rsid w:val="0091313E"/>
    <w:rsid w:val="00913228"/>
    <w:rsid w:val="00913480"/>
    <w:rsid w:val="00913B7E"/>
    <w:rsid w:val="0091423D"/>
    <w:rsid w:val="009147A4"/>
    <w:rsid w:val="00914F6F"/>
    <w:rsid w:val="009152B6"/>
    <w:rsid w:val="00916308"/>
    <w:rsid w:val="0091662A"/>
    <w:rsid w:val="00916752"/>
    <w:rsid w:val="00916B3C"/>
    <w:rsid w:val="00920467"/>
    <w:rsid w:val="00920C02"/>
    <w:rsid w:val="0092314B"/>
    <w:rsid w:val="0092388D"/>
    <w:rsid w:val="009242C7"/>
    <w:rsid w:val="00924657"/>
    <w:rsid w:val="00924901"/>
    <w:rsid w:val="00924B6A"/>
    <w:rsid w:val="00924DE7"/>
    <w:rsid w:val="00925F13"/>
    <w:rsid w:val="009260FE"/>
    <w:rsid w:val="00926214"/>
    <w:rsid w:val="00926BDB"/>
    <w:rsid w:val="00927C11"/>
    <w:rsid w:val="009302AE"/>
    <w:rsid w:val="00931350"/>
    <w:rsid w:val="00932DA7"/>
    <w:rsid w:val="0093356A"/>
    <w:rsid w:val="00933DF2"/>
    <w:rsid w:val="00933E71"/>
    <w:rsid w:val="0093426A"/>
    <w:rsid w:val="00934B9D"/>
    <w:rsid w:val="009359BE"/>
    <w:rsid w:val="0093664F"/>
    <w:rsid w:val="0093693F"/>
    <w:rsid w:val="0093736A"/>
    <w:rsid w:val="009376CF"/>
    <w:rsid w:val="0094055F"/>
    <w:rsid w:val="00940639"/>
    <w:rsid w:val="0094123B"/>
    <w:rsid w:val="009422B6"/>
    <w:rsid w:val="009422BD"/>
    <w:rsid w:val="00942367"/>
    <w:rsid w:val="00942481"/>
    <w:rsid w:val="00942751"/>
    <w:rsid w:val="009429C1"/>
    <w:rsid w:val="00943736"/>
    <w:rsid w:val="009454FE"/>
    <w:rsid w:val="00945A1E"/>
    <w:rsid w:val="00945B8A"/>
    <w:rsid w:val="00945FB5"/>
    <w:rsid w:val="00946045"/>
    <w:rsid w:val="00946117"/>
    <w:rsid w:val="009464FF"/>
    <w:rsid w:val="00946699"/>
    <w:rsid w:val="00946906"/>
    <w:rsid w:val="0094765A"/>
    <w:rsid w:val="00947D66"/>
    <w:rsid w:val="0095053E"/>
    <w:rsid w:val="00950929"/>
    <w:rsid w:val="00952587"/>
    <w:rsid w:val="00952A23"/>
    <w:rsid w:val="00953634"/>
    <w:rsid w:val="009545E3"/>
    <w:rsid w:val="0095483E"/>
    <w:rsid w:val="00954DCE"/>
    <w:rsid w:val="00955211"/>
    <w:rsid w:val="0095581C"/>
    <w:rsid w:val="00955F8A"/>
    <w:rsid w:val="009564C7"/>
    <w:rsid w:val="009565A0"/>
    <w:rsid w:val="009565AE"/>
    <w:rsid w:val="00956670"/>
    <w:rsid w:val="00956A7D"/>
    <w:rsid w:val="009577B5"/>
    <w:rsid w:val="00957B5F"/>
    <w:rsid w:val="00957EF9"/>
    <w:rsid w:val="00960258"/>
    <w:rsid w:val="00960815"/>
    <w:rsid w:val="00961B43"/>
    <w:rsid w:val="00961BCC"/>
    <w:rsid w:val="00961DAB"/>
    <w:rsid w:val="00962F8D"/>
    <w:rsid w:val="00963B5F"/>
    <w:rsid w:val="00963CDD"/>
    <w:rsid w:val="00965A9D"/>
    <w:rsid w:val="0096653A"/>
    <w:rsid w:val="00966DCD"/>
    <w:rsid w:val="00967407"/>
    <w:rsid w:val="0096754E"/>
    <w:rsid w:val="009706EB"/>
    <w:rsid w:val="00971243"/>
    <w:rsid w:val="009717F3"/>
    <w:rsid w:val="00971A42"/>
    <w:rsid w:val="00971E14"/>
    <w:rsid w:val="0097223B"/>
    <w:rsid w:val="00972E49"/>
    <w:rsid w:val="009730D3"/>
    <w:rsid w:val="0097465E"/>
    <w:rsid w:val="00974F11"/>
    <w:rsid w:val="00975A04"/>
    <w:rsid w:val="00975A0F"/>
    <w:rsid w:val="00975A18"/>
    <w:rsid w:val="009768F4"/>
    <w:rsid w:val="00976E34"/>
    <w:rsid w:val="009775FC"/>
    <w:rsid w:val="00977DA0"/>
    <w:rsid w:val="009803D3"/>
    <w:rsid w:val="009812A5"/>
    <w:rsid w:val="009816C7"/>
    <w:rsid w:val="0098186F"/>
    <w:rsid w:val="009819F7"/>
    <w:rsid w:val="00981A0B"/>
    <w:rsid w:val="009827D3"/>
    <w:rsid w:val="00982949"/>
    <w:rsid w:val="009846B2"/>
    <w:rsid w:val="0098481E"/>
    <w:rsid w:val="009867C6"/>
    <w:rsid w:val="00986A84"/>
    <w:rsid w:val="00986AC0"/>
    <w:rsid w:val="00986BC8"/>
    <w:rsid w:val="009874F6"/>
    <w:rsid w:val="009877B1"/>
    <w:rsid w:val="00990437"/>
    <w:rsid w:val="009906BD"/>
    <w:rsid w:val="00991160"/>
    <w:rsid w:val="00991693"/>
    <w:rsid w:val="00992759"/>
    <w:rsid w:val="00992AA0"/>
    <w:rsid w:val="009931E0"/>
    <w:rsid w:val="0099385A"/>
    <w:rsid w:val="00993E5C"/>
    <w:rsid w:val="00993F09"/>
    <w:rsid w:val="0099445A"/>
    <w:rsid w:val="009947A5"/>
    <w:rsid w:val="00995188"/>
    <w:rsid w:val="0099593C"/>
    <w:rsid w:val="00995CF0"/>
    <w:rsid w:val="00995FF5"/>
    <w:rsid w:val="00996543"/>
    <w:rsid w:val="00996BB2"/>
    <w:rsid w:val="0099711C"/>
    <w:rsid w:val="00997E90"/>
    <w:rsid w:val="009A035C"/>
    <w:rsid w:val="009A0913"/>
    <w:rsid w:val="009A2BF6"/>
    <w:rsid w:val="009A38D0"/>
    <w:rsid w:val="009A41C9"/>
    <w:rsid w:val="009A5A63"/>
    <w:rsid w:val="009A61FB"/>
    <w:rsid w:val="009A74D2"/>
    <w:rsid w:val="009A7B99"/>
    <w:rsid w:val="009A7DA5"/>
    <w:rsid w:val="009B0CF7"/>
    <w:rsid w:val="009B1211"/>
    <w:rsid w:val="009B15A9"/>
    <w:rsid w:val="009B1822"/>
    <w:rsid w:val="009B1B11"/>
    <w:rsid w:val="009B1DA4"/>
    <w:rsid w:val="009B2A9C"/>
    <w:rsid w:val="009B3420"/>
    <w:rsid w:val="009B3904"/>
    <w:rsid w:val="009B5EC6"/>
    <w:rsid w:val="009B669B"/>
    <w:rsid w:val="009B6E5A"/>
    <w:rsid w:val="009B7E48"/>
    <w:rsid w:val="009B7E7D"/>
    <w:rsid w:val="009C060B"/>
    <w:rsid w:val="009C16BB"/>
    <w:rsid w:val="009C1C04"/>
    <w:rsid w:val="009C1CB4"/>
    <w:rsid w:val="009C230D"/>
    <w:rsid w:val="009C3612"/>
    <w:rsid w:val="009C3845"/>
    <w:rsid w:val="009C3B23"/>
    <w:rsid w:val="009C3E1B"/>
    <w:rsid w:val="009C4716"/>
    <w:rsid w:val="009C4869"/>
    <w:rsid w:val="009C49A8"/>
    <w:rsid w:val="009C6D69"/>
    <w:rsid w:val="009C7881"/>
    <w:rsid w:val="009C78F0"/>
    <w:rsid w:val="009C7976"/>
    <w:rsid w:val="009D02C9"/>
    <w:rsid w:val="009D03E0"/>
    <w:rsid w:val="009D0987"/>
    <w:rsid w:val="009D11C2"/>
    <w:rsid w:val="009D1410"/>
    <w:rsid w:val="009D309F"/>
    <w:rsid w:val="009D4019"/>
    <w:rsid w:val="009D41DA"/>
    <w:rsid w:val="009D528E"/>
    <w:rsid w:val="009D7961"/>
    <w:rsid w:val="009D7C2E"/>
    <w:rsid w:val="009E131A"/>
    <w:rsid w:val="009E1809"/>
    <w:rsid w:val="009E1921"/>
    <w:rsid w:val="009E1FBA"/>
    <w:rsid w:val="009E25FA"/>
    <w:rsid w:val="009E2681"/>
    <w:rsid w:val="009E3057"/>
    <w:rsid w:val="009E361D"/>
    <w:rsid w:val="009E3705"/>
    <w:rsid w:val="009E568B"/>
    <w:rsid w:val="009E611F"/>
    <w:rsid w:val="009E6276"/>
    <w:rsid w:val="009E69BE"/>
    <w:rsid w:val="009E6C1F"/>
    <w:rsid w:val="009E711D"/>
    <w:rsid w:val="009E75F5"/>
    <w:rsid w:val="009E7B81"/>
    <w:rsid w:val="009E7F52"/>
    <w:rsid w:val="009F02F9"/>
    <w:rsid w:val="009F306C"/>
    <w:rsid w:val="009F3514"/>
    <w:rsid w:val="009F3987"/>
    <w:rsid w:val="009F3A09"/>
    <w:rsid w:val="009F3E05"/>
    <w:rsid w:val="009F3F21"/>
    <w:rsid w:val="009F3FA3"/>
    <w:rsid w:val="009F40C1"/>
    <w:rsid w:val="009F4CAC"/>
    <w:rsid w:val="009F52B9"/>
    <w:rsid w:val="009F55FA"/>
    <w:rsid w:val="009F5923"/>
    <w:rsid w:val="009F6F2E"/>
    <w:rsid w:val="009F72A2"/>
    <w:rsid w:val="00A00139"/>
    <w:rsid w:val="00A024DE"/>
    <w:rsid w:val="00A02628"/>
    <w:rsid w:val="00A035B1"/>
    <w:rsid w:val="00A039A6"/>
    <w:rsid w:val="00A04B39"/>
    <w:rsid w:val="00A04BB0"/>
    <w:rsid w:val="00A04E41"/>
    <w:rsid w:val="00A05106"/>
    <w:rsid w:val="00A0568C"/>
    <w:rsid w:val="00A065BD"/>
    <w:rsid w:val="00A06C2E"/>
    <w:rsid w:val="00A07586"/>
    <w:rsid w:val="00A100AB"/>
    <w:rsid w:val="00A103CC"/>
    <w:rsid w:val="00A10759"/>
    <w:rsid w:val="00A10A76"/>
    <w:rsid w:val="00A1144F"/>
    <w:rsid w:val="00A11BA4"/>
    <w:rsid w:val="00A11D24"/>
    <w:rsid w:val="00A1294F"/>
    <w:rsid w:val="00A12D5C"/>
    <w:rsid w:val="00A130C1"/>
    <w:rsid w:val="00A131BA"/>
    <w:rsid w:val="00A13F92"/>
    <w:rsid w:val="00A144F6"/>
    <w:rsid w:val="00A14696"/>
    <w:rsid w:val="00A15D4C"/>
    <w:rsid w:val="00A15F2B"/>
    <w:rsid w:val="00A165AF"/>
    <w:rsid w:val="00A16A45"/>
    <w:rsid w:val="00A16E7A"/>
    <w:rsid w:val="00A20312"/>
    <w:rsid w:val="00A2064C"/>
    <w:rsid w:val="00A21E85"/>
    <w:rsid w:val="00A220EF"/>
    <w:rsid w:val="00A23115"/>
    <w:rsid w:val="00A24BD4"/>
    <w:rsid w:val="00A24C5A"/>
    <w:rsid w:val="00A2590D"/>
    <w:rsid w:val="00A260A1"/>
    <w:rsid w:val="00A26842"/>
    <w:rsid w:val="00A2695E"/>
    <w:rsid w:val="00A273DC"/>
    <w:rsid w:val="00A2767E"/>
    <w:rsid w:val="00A27887"/>
    <w:rsid w:val="00A27BAD"/>
    <w:rsid w:val="00A31A57"/>
    <w:rsid w:val="00A323A6"/>
    <w:rsid w:val="00A327B7"/>
    <w:rsid w:val="00A32921"/>
    <w:rsid w:val="00A32BF7"/>
    <w:rsid w:val="00A32CF8"/>
    <w:rsid w:val="00A32EFD"/>
    <w:rsid w:val="00A331A1"/>
    <w:rsid w:val="00A33451"/>
    <w:rsid w:val="00A3378C"/>
    <w:rsid w:val="00A337F4"/>
    <w:rsid w:val="00A3386C"/>
    <w:rsid w:val="00A33B82"/>
    <w:rsid w:val="00A3448A"/>
    <w:rsid w:val="00A3572D"/>
    <w:rsid w:val="00A36745"/>
    <w:rsid w:val="00A374CF"/>
    <w:rsid w:val="00A411A8"/>
    <w:rsid w:val="00A417CF"/>
    <w:rsid w:val="00A4227F"/>
    <w:rsid w:val="00A422EA"/>
    <w:rsid w:val="00A431C1"/>
    <w:rsid w:val="00A43A3B"/>
    <w:rsid w:val="00A43C9E"/>
    <w:rsid w:val="00A443DE"/>
    <w:rsid w:val="00A45EF9"/>
    <w:rsid w:val="00A46F67"/>
    <w:rsid w:val="00A47362"/>
    <w:rsid w:val="00A500CC"/>
    <w:rsid w:val="00A5121C"/>
    <w:rsid w:val="00A520B2"/>
    <w:rsid w:val="00A524CF"/>
    <w:rsid w:val="00A52749"/>
    <w:rsid w:val="00A52E84"/>
    <w:rsid w:val="00A53479"/>
    <w:rsid w:val="00A53FEE"/>
    <w:rsid w:val="00A55609"/>
    <w:rsid w:val="00A55888"/>
    <w:rsid w:val="00A55FE6"/>
    <w:rsid w:val="00A561AD"/>
    <w:rsid w:val="00A579A7"/>
    <w:rsid w:val="00A57D8C"/>
    <w:rsid w:val="00A6031D"/>
    <w:rsid w:val="00A61CD6"/>
    <w:rsid w:val="00A62003"/>
    <w:rsid w:val="00A627BE"/>
    <w:rsid w:val="00A63503"/>
    <w:rsid w:val="00A646C9"/>
    <w:rsid w:val="00A64CCE"/>
    <w:rsid w:val="00A658B5"/>
    <w:rsid w:val="00A660DC"/>
    <w:rsid w:val="00A66968"/>
    <w:rsid w:val="00A67382"/>
    <w:rsid w:val="00A67D68"/>
    <w:rsid w:val="00A70198"/>
    <w:rsid w:val="00A70912"/>
    <w:rsid w:val="00A70F0B"/>
    <w:rsid w:val="00A713D0"/>
    <w:rsid w:val="00A72D81"/>
    <w:rsid w:val="00A72DBE"/>
    <w:rsid w:val="00A72DC8"/>
    <w:rsid w:val="00A731ED"/>
    <w:rsid w:val="00A74B0E"/>
    <w:rsid w:val="00A75415"/>
    <w:rsid w:val="00A76018"/>
    <w:rsid w:val="00A80B1B"/>
    <w:rsid w:val="00A80E2C"/>
    <w:rsid w:val="00A81695"/>
    <w:rsid w:val="00A81E25"/>
    <w:rsid w:val="00A82336"/>
    <w:rsid w:val="00A827A6"/>
    <w:rsid w:val="00A84380"/>
    <w:rsid w:val="00A849FA"/>
    <w:rsid w:val="00A86454"/>
    <w:rsid w:val="00A86DFB"/>
    <w:rsid w:val="00A8724C"/>
    <w:rsid w:val="00A8748F"/>
    <w:rsid w:val="00A87F22"/>
    <w:rsid w:val="00A90759"/>
    <w:rsid w:val="00A90D91"/>
    <w:rsid w:val="00A91337"/>
    <w:rsid w:val="00A92436"/>
    <w:rsid w:val="00A92F14"/>
    <w:rsid w:val="00A931B3"/>
    <w:rsid w:val="00A93AFC"/>
    <w:rsid w:val="00A93E47"/>
    <w:rsid w:val="00A941A6"/>
    <w:rsid w:val="00A9455C"/>
    <w:rsid w:val="00A94896"/>
    <w:rsid w:val="00A94A81"/>
    <w:rsid w:val="00A94E12"/>
    <w:rsid w:val="00A9563A"/>
    <w:rsid w:val="00A95C7F"/>
    <w:rsid w:val="00A97ECF"/>
    <w:rsid w:val="00AA0098"/>
    <w:rsid w:val="00AA1C51"/>
    <w:rsid w:val="00AA3226"/>
    <w:rsid w:val="00AA34B8"/>
    <w:rsid w:val="00AA3E3D"/>
    <w:rsid w:val="00AA43B8"/>
    <w:rsid w:val="00AA4ADD"/>
    <w:rsid w:val="00AA5BA7"/>
    <w:rsid w:val="00AA5F45"/>
    <w:rsid w:val="00AA6256"/>
    <w:rsid w:val="00AA6402"/>
    <w:rsid w:val="00AA6836"/>
    <w:rsid w:val="00AA6A97"/>
    <w:rsid w:val="00AB0437"/>
    <w:rsid w:val="00AB091A"/>
    <w:rsid w:val="00AB11D2"/>
    <w:rsid w:val="00AB1A1D"/>
    <w:rsid w:val="00AB2054"/>
    <w:rsid w:val="00AB2560"/>
    <w:rsid w:val="00AB2E4B"/>
    <w:rsid w:val="00AB3952"/>
    <w:rsid w:val="00AB4370"/>
    <w:rsid w:val="00AB4A43"/>
    <w:rsid w:val="00AB542E"/>
    <w:rsid w:val="00AB589E"/>
    <w:rsid w:val="00AB76E1"/>
    <w:rsid w:val="00AB7C1C"/>
    <w:rsid w:val="00AC042F"/>
    <w:rsid w:val="00AC07C8"/>
    <w:rsid w:val="00AC09FB"/>
    <w:rsid w:val="00AC1573"/>
    <w:rsid w:val="00AC17AB"/>
    <w:rsid w:val="00AC2F1D"/>
    <w:rsid w:val="00AC37B1"/>
    <w:rsid w:val="00AC37D7"/>
    <w:rsid w:val="00AC461A"/>
    <w:rsid w:val="00AC4DDB"/>
    <w:rsid w:val="00AC5014"/>
    <w:rsid w:val="00AC645D"/>
    <w:rsid w:val="00AC66A4"/>
    <w:rsid w:val="00AC66FB"/>
    <w:rsid w:val="00AC6824"/>
    <w:rsid w:val="00AC693C"/>
    <w:rsid w:val="00AC73D2"/>
    <w:rsid w:val="00AC7817"/>
    <w:rsid w:val="00AD0A9C"/>
    <w:rsid w:val="00AD10CC"/>
    <w:rsid w:val="00AD1103"/>
    <w:rsid w:val="00AD1E50"/>
    <w:rsid w:val="00AD24DE"/>
    <w:rsid w:val="00AD254C"/>
    <w:rsid w:val="00AD261C"/>
    <w:rsid w:val="00AD2DC4"/>
    <w:rsid w:val="00AD3D57"/>
    <w:rsid w:val="00AD40D4"/>
    <w:rsid w:val="00AD5C4D"/>
    <w:rsid w:val="00AD785E"/>
    <w:rsid w:val="00AE09A6"/>
    <w:rsid w:val="00AE0DA9"/>
    <w:rsid w:val="00AE0DCE"/>
    <w:rsid w:val="00AE1239"/>
    <w:rsid w:val="00AE13E2"/>
    <w:rsid w:val="00AE288C"/>
    <w:rsid w:val="00AE29BC"/>
    <w:rsid w:val="00AE38BC"/>
    <w:rsid w:val="00AE3956"/>
    <w:rsid w:val="00AE3962"/>
    <w:rsid w:val="00AE42C4"/>
    <w:rsid w:val="00AE43C3"/>
    <w:rsid w:val="00AE4446"/>
    <w:rsid w:val="00AE53B9"/>
    <w:rsid w:val="00AE56AF"/>
    <w:rsid w:val="00AE691F"/>
    <w:rsid w:val="00AE6C20"/>
    <w:rsid w:val="00AE73FC"/>
    <w:rsid w:val="00AE7A6F"/>
    <w:rsid w:val="00AF0470"/>
    <w:rsid w:val="00AF064B"/>
    <w:rsid w:val="00AF1B27"/>
    <w:rsid w:val="00AF1E4C"/>
    <w:rsid w:val="00AF1FFD"/>
    <w:rsid w:val="00AF2B3A"/>
    <w:rsid w:val="00AF3059"/>
    <w:rsid w:val="00AF3137"/>
    <w:rsid w:val="00AF42FB"/>
    <w:rsid w:val="00AF442A"/>
    <w:rsid w:val="00AF446B"/>
    <w:rsid w:val="00AF479A"/>
    <w:rsid w:val="00AF48A6"/>
    <w:rsid w:val="00AF5452"/>
    <w:rsid w:val="00AF54EF"/>
    <w:rsid w:val="00AF5E98"/>
    <w:rsid w:val="00AF649E"/>
    <w:rsid w:val="00AF6702"/>
    <w:rsid w:val="00AF6E46"/>
    <w:rsid w:val="00AF7127"/>
    <w:rsid w:val="00AF7967"/>
    <w:rsid w:val="00B000BB"/>
    <w:rsid w:val="00B008C7"/>
    <w:rsid w:val="00B01039"/>
    <w:rsid w:val="00B01ECE"/>
    <w:rsid w:val="00B02DC4"/>
    <w:rsid w:val="00B02E75"/>
    <w:rsid w:val="00B03848"/>
    <w:rsid w:val="00B0386D"/>
    <w:rsid w:val="00B0536E"/>
    <w:rsid w:val="00B05DB6"/>
    <w:rsid w:val="00B05F9A"/>
    <w:rsid w:val="00B0610F"/>
    <w:rsid w:val="00B065E8"/>
    <w:rsid w:val="00B06A49"/>
    <w:rsid w:val="00B07121"/>
    <w:rsid w:val="00B0717C"/>
    <w:rsid w:val="00B07729"/>
    <w:rsid w:val="00B10D60"/>
    <w:rsid w:val="00B10F1C"/>
    <w:rsid w:val="00B1103B"/>
    <w:rsid w:val="00B11412"/>
    <w:rsid w:val="00B11FC3"/>
    <w:rsid w:val="00B12363"/>
    <w:rsid w:val="00B12373"/>
    <w:rsid w:val="00B12493"/>
    <w:rsid w:val="00B1273E"/>
    <w:rsid w:val="00B12F84"/>
    <w:rsid w:val="00B13AF3"/>
    <w:rsid w:val="00B13C93"/>
    <w:rsid w:val="00B13F8B"/>
    <w:rsid w:val="00B1415D"/>
    <w:rsid w:val="00B15143"/>
    <w:rsid w:val="00B1519F"/>
    <w:rsid w:val="00B1581D"/>
    <w:rsid w:val="00B15B15"/>
    <w:rsid w:val="00B16E4F"/>
    <w:rsid w:val="00B17043"/>
    <w:rsid w:val="00B17725"/>
    <w:rsid w:val="00B17B0D"/>
    <w:rsid w:val="00B2082F"/>
    <w:rsid w:val="00B20D5E"/>
    <w:rsid w:val="00B219E8"/>
    <w:rsid w:val="00B228B7"/>
    <w:rsid w:val="00B22D08"/>
    <w:rsid w:val="00B22FB2"/>
    <w:rsid w:val="00B2370B"/>
    <w:rsid w:val="00B26C1D"/>
    <w:rsid w:val="00B26FB7"/>
    <w:rsid w:val="00B30349"/>
    <w:rsid w:val="00B30BBB"/>
    <w:rsid w:val="00B31F74"/>
    <w:rsid w:val="00B3288D"/>
    <w:rsid w:val="00B33579"/>
    <w:rsid w:val="00B3447E"/>
    <w:rsid w:val="00B35AB4"/>
    <w:rsid w:val="00B363B6"/>
    <w:rsid w:val="00B36C36"/>
    <w:rsid w:val="00B378F3"/>
    <w:rsid w:val="00B37C7E"/>
    <w:rsid w:val="00B40096"/>
    <w:rsid w:val="00B402AB"/>
    <w:rsid w:val="00B40899"/>
    <w:rsid w:val="00B408B2"/>
    <w:rsid w:val="00B40DAD"/>
    <w:rsid w:val="00B40EE4"/>
    <w:rsid w:val="00B413BE"/>
    <w:rsid w:val="00B41B82"/>
    <w:rsid w:val="00B43AF1"/>
    <w:rsid w:val="00B448D1"/>
    <w:rsid w:val="00B44BF6"/>
    <w:rsid w:val="00B44F16"/>
    <w:rsid w:val="00B451C6"/>
    <w:rsid w:val="00B4569F"/>
    <w:rsid w:val="00B45C47"/>
    <w:rsid w:val="00B4666B"/>
    <w:rsid w:val="00B4698F"/>
    <w:rsid w:val="00B46E06"/>
    <w:rsid w:val="00B47850"/>
    <w:rsid w:val="00B47B3C"/>
    <w:rsid w:val="00B50265"/>
    <w:rsid w:val="00B5089A"/>
    <w:rsid w:val="00B51127"/>
    <w:rsid w:val="00B51DDA"/>
    <w:rsid w:val="00B5225F"/>
    <w:rsid w:val="00B52F66"/>
    <w:rsid w:val="00B52F9B"/>
    <w:rsid w:val="00B531C7"/>
    <w:rsid w:val="00B532D3"/>
    <w:rsid w:val="00B53757"/>
    <w:rsid w:val="00B537D2"/>
    <w:rsid w:val="00B54108"/>
    <w:rsid w:val="00B54172"/>
    <w:rsid w:val="00B55082"/>
    <w:rsid w:val="00B55FC9"/>
    <w:rsid w:val="00B575A2"/>
    <w:rsid w:val="00B57A1F"/>
    <w:rsid w:val="00B57C14"/>
    <w:rsid w:val="00B60C34"/>
    <w:rsid w:val="00B613F1"/>
    <w:rsid w:val="00B61517"/>
    <w:rsid w:val="00B61C65"/>
    <w:rsid w:val="00B62108"/>
    <w:rsid w:val="00B62703"/>
    <w:rsid w:val="00B62BE7"/>
    <w:rsid w:val="00B64296"/>
    <w:rsid w:val="00B652A9"/>
    <w:rsid w:val="00B654F0"/>
    <w:rsid w:val="00B65F64"/>
    <w:rsid w:val="00B663A8"/>
    <w:rsid w:val="00B6697B"/>
    <w:rsid w:val="00B671A5"/>
    <w:rsid w:val="00B6770E"/>
    <w:rsid w:val="00B67C2D"/>
    <w:rsid w:val="00B7022A"/>
    <w:rsid w:val="00B70972"/>
    <w:rsid w:val="00B70D9E"/>
    <w:rsid w:val="00B71993"/>
    <w:rsid w:val="00B73010"/>
    <w:rsid w:val="00B73288"/>
    <w:rsid w:val="00B74139"/>
    <w:rsid w:val="00B75C4E"/>
    <w:rsid w:val="00B76198"/>
    <w:rsid w:val="00B76208"/>
    <w:rsid w:val="00B80A4D"/>
    <w:rsid w:val="00B80AA7"/>
    <w:rsid w:val="00B82EA0"/>
    <w:rsid w:val="00B83B3E"/>
    <w:rsid w:val="00B844E5"/>
    <w:rsid w:val="00B8456C"/>
    <w:rsid w:val="00B84799"/>
    <w:rsid w:val="00B84890"/>
    <w:rsid w:val="00B853DB"/>
    <w:rsid w:val="00B856A9"/>
    <w:rsid w:val="00B86E18"/>
    <w:rsid w:val="00B90011"/>
    <w:rsid w:val="00B9011B"/>
    <w:rsid w:val="00B906B6"/>
    <w:rsid w:val="00B91723"/>
    <w:rsid w:val="00B91837"/>
    <w:rsid w:val="00B91C29"/>
    <w:rsid w:val="00B925A6"/>
    <w:rsid w:val="00B927BA"/>
    <w:rsid w:val="00B92A59"/>
    <w:rsid w:val="00B94117"/>
    <w:rsid w:val="00B94C75"/>
    <w:rsid w:val="00B950F4"/>
    <w:rsid w:val="00B95ECA"/>
    <w:rsid w:val="00B9655C"/>
    <w:rsid w:val="00B96813"/>
    <w:rsid w:val="00B96A98"/>
    <w:rsid w:val="00BA0A86"/>
    <w:rsid w:val="00BA0B0A"/>
    <w:rsid w:val="00BA0DE1"/>
    <w:rsid w:val="00BA10F1"/>
    <w:rsid w:val="00BA1E1D"/>
    <w:rsid w:val="00BA2425"/>
    <w:rsid w:val="00BA2B5A"/>
    <w:rsid w:val="00BA2DC0"/>
    <w:rsid w:val="00BA3A73"/>
    <w:rsid w:val="00BA47A6"/>
    <w:rsid w:val="00BA5374"/>
    <w:rsid w:val="00BA5C40"/>
    <w:rsid w:val="00BA5CF5"/>
    <w:rsid w:val="00BA6D7F"/>
    <w:rsid w:val="00BA7E0C"/>
    <w:rsid w:val="00BB1B6C"/>
    <w:rsid w:val="00BB1FC1"/>
    <w:rsid w:val="00BB26A2"/>
    <w:rsid w:val="00BB26DA"/>
    <w:rsid w:val="00BB274A"/>
    <w:rsid w:val="00BB2FAB"/>
    <w:rsid w:val="00BB32D9"/>
    <w:rsid w:val="00BB58B8"/>
    <w:rsid w:val="00BB5908"/>
    <w:rsid w:val="00BB650D"/>
    <w:rsid w:val="00BB65D4"/>
    <w:rsid w:val="00BB6845"/>
    <w:rsid w:val="00BC0BF1"/>
    <w:rsid w:val="00BC0D76"/>
    <w:rsid w:val="00BC0F3C"/>
    <w:rsid w:val="00BC10C2"/>
    <w:rsid w:val="00BC11A0"/>
    <w:rsid w:val="00BC2045"/>
    <w:rsid w:val="00BC30E6"/>
    <w:rsid w:val="00BC3E7D"/>
    <w:rsid w:val="00BC3EC8"/>
    <w:rsid w:val="00BC4118"/>
    <w:rsid w:val="00BC49D0"/>
    <w:rsid w:val="00BC4BE6"/>
    <w:rsid w:val="00BC5884"/>
    <w:rsid w:val="00BC6CCC"/>
    <w:rsid w:val="00BC6CDC"/>
    <w:rsid w:val="00BC7090"/>
    <w:rsid w:val="00BC74C8"/>
    <w:rsid w:val="00BC7500"/>
    <w:rsid w:val="00BC7D23"/>
    <w:rsid w:val="00BD10AF"/>
    <w:rsid w:val="00BD1288"/>
    <w:rsid w:val="00BD1F1E"/>
    <w:rsid w:val="00BD2D9A"/>
    <w:rsid w:val="00BD4158"/>
    <w:rsid w:val="00BD43CF"/>
    <w:rsid w:val="00BD57A7"/>
    <w:rsid w:val="00BD6532"/>
    <w:rsid w:val="00BD6ED0"/>
    <w:rsid w:val="00BD7A1B"/>
    <w:rsid w:val="00BE049E"/>
    <w:rsid w:val="00BE17DD"/>
    <w:rsid w:val="00BE1AD6"/>
    <w:rsid w:val="00BE3E50"/>
    <w:rsid w:val="00BE42C6"/>
    <w:rsid w:val="00BE500D"/>
    <w:rsid w:val="00BE5601"/>
    <w:rsid w:val="00BE6315"/>
    <w:rsid w:val="00BE6B5C"/>
    <w:rsid w:val="00BE6E9C"/>
    <w:rsid w:val="00BE7252"/>
    <w:rsid w:val="00BE755D"/>
    <w:rsid w:val="00BF014D"/>
    <w:rsid w:val="00BF078F"/>
    <w:rsid w:val="00BF0A27"/>
    <w:rsid w:val="00BF136E"/>
    <w:rsid w:val="00BF39FC"/>
    <w:rsid w:val="00BF3C6B"/>
    <w:rsid w:val="00BF3D25"/>
    <w:rsid w:val="00BF3FDB"/>
    <w:rsid w:val="00BF4AE9"/>
    <w:rsid w:val="00BF5D43"/>
    <w:rsid w:val="00BF643A"/>
    <w:rsid w:val="00BF7506"/>
    <w:rsid w:val="00C01154"/>
    <w:rsid w:val="00C011D7"/>
    <w:rsid w:val="00C01379"/>
    <w:rsid w:val="00C0139C"/>
    <w:rsid w:val="00C01664"/>
    <w:rsid w:val="00C0273A"/>
    <w:rsid w:val="00C02C67"/>
    <w:rsid w:val="00C02E50"/>
    <w:rsid w:val="00C03680"/>
    <w:rsid w:val="00C038FA"/>
    <w:rsid w:val="00C03D57"/>
    <w:rsid w:val="00C04D2E"/>
    <w:rsid w:val="00C04EDD"/>
    <w:rsid w:val="00C05D9B"/>
    <w:rsid w:val="00C06146"/>
    <w:rsid w:val="00C068C6"/>
    <w:rsid w:val="00C0731F"/>
    <w:rsid w:val="00C0790E"/>
    <w:rsid w:val="00C10D8A"/>
    <w:rsid w:val="00C10F9A"/>
    <w:rsid w:val="00C11464"/>
    <w:rsid w:val="00C11740"/>
    <w:rsid w:val="00C12124"/>
    <w:rsid w:val="00C12457"/>
    <w:rsid w:val="00C12589"/>
    <w:rsid w:val="00C13374"/>
    <w:rsid w:val="00C13D7C"/>
    <w:rsid w:val="00C13FEA"/>
    <w:rsid w:val="00C146D5"/>
    <w:rsid w:val="00C15D1C"/>
    <w:rsid w:val="00C1608E"/>
    <w:rsid w:val="00C160BA"/>
    <w:rsid w:val="00C1640B"/>
    <w:rsid w:val="00C16621"/>
    <w:rsid w:val="00C16CDA"/>
    <w:rsid w:val="00C2067F"/>
    <w:rsid w:val="00C207E6"/>
    <w:rsid w:val="00C2081C"/>
    <w:rsid w:val="00C217D9"/>
    <w:rsid w:val="00C2182F"/>
    <w:rsid w:val="00C21844"/>
    <w:rsid w:val="00C223B8"/>
    <w:rsid w:val="00C225F2"/>
    <w:rsid w:val="00C2304A"/>
    <w:rsid w:val="00C230D3"/>
    <w:rsid w:val="00C23726"/>
    <w:rsid w:val="00C237BB"/>
    <w:rsid w:val="00C2414D"/>
    <w:rsid w:val="00C25D6A"/>
    <w:rsid w:val="00C26A8A"/>
    <w:rsid w:val="00C27241"/>
    <w:rsid w:val="00C2790C"/>
    <w:rsid w:val="00C27AC6"/>
    <w:rsid w:val="00C27CBD"/>
    <w:rsid w:val="00C30592"/>
    <w:rsid w:val="00C32C42"/>
    <w:rsid w:val="00C33288"/>
    <w:rsid w:val="00C33382"/>
    <w:rsid w:val="00C33AE4"/>
    <w:rsid w:val="00C33AEF"/>
    <w:rsid w:val="00C33F17"/>
    <w:rsid w:val="00C34A41"/>
    <w:rsid w:val="00C34C12"/>
    <w:rsid w:val="00C351EA"/>
    <w:rsid w:val="00C36CF9"/>
    <w:rsid w:val="00C36E15"/>
    <w:rsid w:val="00C370E6"/>
    <w:rsid w:val="00C372BE"/>
    <w:rsid w:val="00C40180"/>
    <w:rsid w:val="00C403E1"/>
    <w:rsid w:val="00C40710"/>
    <w:rsid w:val="00C4085E"/>
    <w:rsid w:val="00C412D1"/>
    <w:rsid w:val="00C41AC3"/>
    <w:rsid w:val="00C41E8F"/>
    <w:rsid w:val="00C42758"/>
    <w:rsid w:val="00C4399E"/>
    <w:rsid w:val="00C43D43"/>
    <w:rsid w:val="00C44137"/>
    <w:rsid w:val="00C4456F"/>
    <w:rsid w:val="00C45113"/>
    <w:rsid w:val="00C454A2"/>
    <w:rsid w:val="00C459F6"/>
    <w:rsid w:val="00C464CA"/>
    <w:rsid w:val="00C4688D"/>
    <w:rsid w:val="00C46994"/>
    <w:rsid w:val="00C46F89"/>
    <w:rsid w:val="00C47691"/>
    <w:rsid w:val="00C4797E"/>
    <w:rsid w:val="00C47BE7"/>
    <w:rsid w:val="00C47E2D"/>
    <w:rsid w:val="00C5020F"/>
    <w:rsid w:val="00C51B96"/>
    <w:rsid w:val="00C52096"/>
    <w:rsid w:val="00C52231"/>
    <w:rsid w:val="00C52805"/>
    <w:rsid w:val="00C54180"/>
    <w:rsid w:val="00C55763"/>
    <w:rsid w:val="00C56350"/>
    <w:rsid w:val="00C56453"/>
    <w:rsid w:val="00C56B2B"/>
    <w:rsid w:val="00C56C47"/>
    <w:rsid w:val="00C56E22"/>
    <w:rsid w:val="00C56F09"/>
    <w:rsid w:val="00C57C77"/>
    <w:rsid w:val="00C60116"/>
    <w:rsid w:val="00C6097E"/>
    <w:rsid w:val="00C61800"/>
    <w:rsid w:val="00C622E0"/>
    <w:rsid w:val="00C624B4"/>
    <w:rsid w:val="00C627DB"/>
    <w:rsid w:val="00C63410"/>
    <w:rsid w:val="00C6346F"/>
    <w:rsid w:val="00C63529"/>
    <w:rsid w:val="00C645AA"/>
    <w:rsid w:val="00C64E5A"/>
    <w:rsid w:val="00C64E87"/>
    <w:rsid w:val="00C65102"/>
    <w:rsid w:val="00C66161"/>
    <w:rsid w:val="00C66D78"/>
    <w:rsid w:val="00C679B7"/>
    <w:rsid w:val="00C67AA6"/>
    <w:rsid w:val="00C67ACF"/>
    <w:rsid w:val="00C70626"/>
    <w:rsid w:val="00C71032"/>
    <w:rsid w:val="00C71274"/>
    <w:rsid w:val="00C72CA4"/>
    <w:rsid w:val="00C72EB3"/>
    <w:rsid w:val="00C73308"/>
    <w:rsid w:val="00C73625"/>
    <w:rsid w:val="00C738C6"/>
    <w:rsid w:val="00C73BDB"/>
    <w:rsid w:val="00C74BAC"/>
    <w:rsid w:val="00C74F93"/>
    <w:rsid w:val="00C75C57"/>
    <w:rsid w:val="00C76312"/>
    <w:rsid w:val="00C76B3C"/>
    <w:rsid w:val="00C77C23"/>
    <w:rsid w:val="00C8044E"/>
    <w:rsid w:val="00C80A36"/>
    <w:rsid w:val="00C82478"/>
    <w:rsid w:val="00C82EB9"/>
    <w:rsid w:val="00C84257"/>
    <w:rsid w:val="00C84925"/>
    <w:rsid w:val="00C85640"/>
    <w:rsid w:val="00C8707D"/>
    <w:rsid w:val="00C8768C"/>
    <w:rsid w:val="00C90647"/>
    <w:rsid w:val="00C90B5F"/>
    <w:rsid w:val="00C919CA"/>
    <w:rsid w:val="00C91C8B"/>
    <w:rsid w:val="00C92077"/>
    <w:rsid w:val="00C93311"/>
    <w:rsid w:val="00C94051"/>
    <w:rsid w:val="00C94255"/>
    <w:rsid w:val="00C947F0"/>
    <w:rsid w:val="00C94B8E"/>
    <w:rsid w:val="00C95294"/>
    <w:rsid w:val="00C955E2"/>
    <w:rsid w:val="00C9610F"/>
    <w:rsid w:val="00C96B9F"/>
    <w:rsid w:val="00C975F7"/>
    <w:rsid w:val="00C97946"/>
    <w:rsid w:val="00C97A9B"/>
    <w:rsid w:val="00CA0452"/>
    <w:rsid w:val="00CA0DEB"/>
    <w:rsid w:val="00CA115C"/>
    <w:rsid w:val="00CA23EC"/>
    <w:rsid w:val="00CA25B8"/>
    <w:rsid w:val="00CA2CF6"/>
    <w:rsid w:val="00CA3B76"/>
    <w:rsid w:val="00CA430A"/>
    <w:rsid w:val="00CA47EF"/>
    <w:rsid w:val="00CA4C85"/>
    <w:rsid w:val="00CA62AE"/>
    <w:rsid w:val="00CA720D"/>
    <w:rsid w:val="00CA7470"/>
    <w:rsid w:val="00CA7606"/>
    <w:rsid w:val="00CA775C"/>
    <w:rsid w:val="00CA78F0"/>
    <w:rsid w:val="00CB09A6"/>
    <w:rsid w:val="00CB101F"/>
    <w:rsid w:val="00CB1777"/>
    <w:rsid w:val="00CB198D"/>
    <w:rsid w:val="00CB19FF"/>
    <w:rsid w:val="00CB2ED0"/>
    <w:rsid w:val="00CB38D9"/>
    <w:rsid w:val="00CB4D5E"/>
    <w:rsid w:val="00CB589A"/>
    <w:rsid w:val="00CB5942"/>
    <w:rsid w:val="00CB5DF9"/>
    <w:rsid w:val="00CB67BE"/>
    <w:rsid w:val="00CB729A"/>
    <w:rsid w:val="00CB7507"/>
    <w:rsid w:val="00CB78F5"/>
    <w:rsid w:val="00CC0115"/>
    <w:rsid w:val="00CC0894"/>
    <w:rsid w:val="00CC1DB4"/>
    <w:rsid w:val="00CC1FED"/>
    <w:rsid w:val="00CC2261"/>
    <w:rsid w:val="00CC2428"/>
    <w:rsid w:val="00CC3C8F"/>
    <w:rsid w:val="00CC48EE"/>
    <w:rsid w:val="00CC4FC3"/>
    <w:rsid w:val="00CC5743"/>
    <w:rsid w:val="00CC57BF"/>
    <w:rsid w:val="00CC730C"/>
    <w:rsid w:val="00CC7A46"/>
    <w:rsid w:val="00CD0FD6"/>
    <w:rsid w:val="00CD126E"/>
    <w:rsid w:val="00CD1E2A"/>
    <w:rsid w:val="00CD25FD"/>
    <w:rsid w:val="00CD4F3C"/>
    <w:rsid w:val="00CD512A"/>
    <w:rsid w:val="00CD525C"/>
    <w:rsid w:val="00CD5DBA"/>
    <w:rsid w:val="00CD5E1B"/>
    <w:rsid w:val="00CD70AA"/>
    <w:rsid w:val="00CD7FC5"/>
    <w:rsid w:val="00CE01AB"/>
    <w:rsid w:val="00CE07F1"/>
    <w:rsid w:val="00CE0C21"/>
    <w:rsid w:val="00CE0FB6"/>
    <w:rsid w:val="00CE27BE"/>
    <w:rsid w:val="00CE4F48"/>
    <w:rsid w:val="00CE4F7D"/>
    <w:rsid w:val="00CE6AFA"/>
    <w:rsid w:val="00CE6B0E"/>
    <w:rsid w:val="00CE717B"/>
    <w:rsid w:val="00CE7D84"/>
    <w:rsid w:val="00CF2F64"/>
    <w:rsid w:val="00CF3540"/>
    <w:rsid w:val="00CF3E2A"/>
    <w:rsid w:val="00CF41B1"/>
    <w:rsid w:val="00CF4ECD"/>
    <w:rsid w:val="00CF5721"/>
    <w:rsid w:val="00CF5858"/>
    <w:rsid w:val="00CF5BC8"/>
    <w:rsid w:val="00CF6FB3"/>
    <w:rsid w:val="00CF709D"/>
    <w:rsid w:val="00CF7AB7"/>
    <w:rsid w:val="00CF7CDB"/>
    <w:rsid w:val="00CF7EA2"/>
    <w:rsid w:val="00D005E0"/>
    <w:rsid w:val="00D00E1B"/>
    <w:rsid w:val="00D02B92"/>
    <w:rsid w:val="00D0339E"/>
    <w:rsid w:val="00D04920"/>
    <w:rsid w:val="00D04E61"/>
    <w:rsid w:val="00D070C8"/>
    <w:rsid w:val="00D076D6"/>
    <w:rsid w:val="00D11D5B"/>
    <w:rsid w:val="00D12122"/>
    <w:rsid w:val="00D125CF"/>
    <w:rsid w:val="00D12640"/>
    <w:rsid w:val="00D127E3"/>
    <w:rsid w:val="00D12BFA"/>
    <w:rsid w:val="00D147E0"/>
    <w:rsid w:val="00D14A02"/>
    <w:rsid w:val="00D15932"/>
    <w:rsid w:val="00D16186"/>
    <w:rsid w:val="00D20264"/>
    <w:rsid w:val="00D20938"/>
    <w:rsid w:val="00D20A9B"/>
    <w:rsid w:val="00D211C1"/>
    <w:rsid w:val="00D216B0"/>
    <w:rsid w:val="00D22D9F"/>
    <w:rsid w:val="00D23A6C"/>
    <w:rsid w:val="00D23B6F"/>
    <w:rsid w:val="00D23E69"/>
    <w:rsid w:val="00D24840"/>
    <w:rsid w:val="00D24CDE"/>
    <w:rsid w:val="00D256C8"/>
    <w:rsid w:val="00D259EB"/>
    <w:rsid w:val="00D25FCB"/>
    <w:rsid w:val="00D26E31"/>
    <w:rsid w:val="00D3021E"/>
    <w:rsid w:val="00D31077"/>
    <w:rsid w:val="00D3138F"/>
    <w:rsid w:val="00D31501"/>
    <w:rsid w:val="00D31ECB"/>
    <w:rsid w:val="00D328CE"/>
    <w:rsid w:val="00D3322C"/>
    <w:rsid w:val="00D333EF"/>
    <w:rsid w:val="00D33424"/>
    <w:rsid w:val="00D33CED"/>
    <w:rsid w:val="00D34055"/>
    <w:rsid w:val="00D344E4"/>
    <w:rsid w:val="00D346D4"/>
    <w:rsid w:val="00D35779"/>
    <w:rsid w:val="00D36ED6"/>
    <w:rsid w:val="00D36EE1"/>
    <w:rsid w:val="00D37788"/>
    <w:rsid w:val="00D40BB4"/>
    <w:rsid w:val="00D40C7F"/>
    <w:rsid w:val="00D40F42"/>
    <w:rsid w:val="00D419DA"/>
    <w:rsid w:val="00D41B0F"/>
    <w:rsid w:val="00D41DCF"/>
    <w:rsid w:val="00D43083"/>
    <w:rsid w:val="00D432FC"/>
    <w:rsid w:val="00D43573"/>
    <w:rsid w:val="00D43B6E"/>
    <w:rsid w:val="00D446E0"/>
    <w:rsid w:val="00D460F0"/>
    <w:rsid w:val="00D46F00"/>
    <w:rsid w:val="00D47D6B"/>
    <w:rsid w:val="00D47FA8"/>
    <w:rsid w:val="00D510FB"/>
    <w:rsid w:val="00D514EF"/>
    <w:rsid w:val="00D51896"/>
    <w:rsid w:val="00D5269D"/>
    <w:rsid w:val="00D52A3C"/>
    <w:rsid w:val="00D52B3E"/>
    <w:rsid w:val="00D52E85"/>
    <w:rsid w:val="00D52E9F"/>
    <w:rsid w:val="00D531AE"/>
    <w:rsid w:val="00D53814"/>
    <w:rsid w:val="00D54CB7"/>
    <w:rsid w:val="00D552E4"/>
    <w:rsid w:val="00D5548B"/>
    <w:rsid w:val="00D55A21"/>
    <w:rsid w:val="00D56954"/>
    <w:rsid w:val="00D56A19"/>
    <w:rsid w:val="00D56D5F"/>
    <w:rsid w:val="00D573BD"/>
    <w:rsid w:val="00D606F9"/>
    <w:rsid w:val="00D6112F"/>
    <w:rsid w:val="00D61AC7"/>
    <w:rsid w:val="00D6241A"/>
    <w:rsid w:val="00D62525"/>
    <w:rsid w:val="00D62E95"/>
    <w:rsid w:val="00D644D1"/>
    <w:rsid w:val="00D6622A"/>
    <w:rsid w:val="00D6799F"/>
    <w:rsid w:val="00D67C6E"/>
    <w:rsid w:val="00D700D7"/>
    <w:rsid w:val="00D7011B"/>
    <w:rsid w:val="00D703B3"/>
    <w:rsid w:val="00D70EB8"/>
    <w:rsid w:val="00D71291"/>
    <w:rsid w:val="00D719E1"/>
    <w:rsid w:val="00D727FB"/>
    <w:rsid w:val="00D72D2E"/>
    <w:rsid w:val="00D72D96"/>
    <w:rsid w:val="00D72FAF"/>
    <w:rsid w:val="00D734EF"/>
    <w:rsid w:val="00D737CF"/>
    <w:rsid w:val="00D738F8"/>
    <w:rsid w:val="00D73D96"/>
    <w:rsid w:val="00D73EDC"/>
    <w:rsid w:val="00D74407"/>
    <w:rsid w:val="00D76F4F"/>
    <w:rsid w:val="00D80144"/>
    <w:rsid w:val="00D80530"/>
    <w:rsid w:val="00D82A38"/>
    <w:rsid w:val="00D82B49"/>
    <w:rsid w:val="00D83629"/>
    <w:rsid w:val="00D83942"/>
    <w:rsid w:val="00D83B22"/>
    <w:rsid w:val="00D83B68"/>
    <w:rsid w:val="00D843A4"/>
    <w:rsid w:val="00D849EE"/>
    <w:rsid w:val="00D84D05"/>
    <w:rsid w:val="00D84EE2"/>
    <w:rsid w:val="00D86454"/>
    <w:rsid w:val="00D86A62"/>
    <w:rsid w:val="00D86AF8"/>
    <w:rsid w:val="00D872C1"/>
    <w:rsid w:val="00D90829"/>
    <w:rsid w:val="00D90923"/>
    <w:rsid w:val="00D90A63"/>
    <w:rsid w:val="00D917B6"/>
    <w:rsid w:val="00D9270D"/>
    <w:rsid w:val="00D9293C"/>
    <w:rsid w:val="00D92FE2"/>
    <w:rsid w:val="00D93629"/>
    <w:rsid w:val="00D94294"/>
    <w:rsid w:val="00D94358"/>
    <w:rsid w:val="00D94E63"/>
    <w:rsid w:val="00D954A9"/>
    <w:rsid w:val="00D96590"/>
    <w:rsid w:val="00D96AC6"/>
    <w:rsid w:val="00D972FF"/>
    <w:rsid w:val="00D97509"/>
    <w:rsid w:val="00DA08D0"/>
    <w:rsid w:val="00DA16C1"/>
    <w:rsid w:val="00DA209B"/>
    <w:rsid w:val="00DA298B"/>
    <w:rsid w:val="00DA3420"/>
    <w:rsid w:val="00DA46D4"/>
    <w:rsid w:val="00DA5530"/>
    <w:rsid w:val="00DA5A21"/>
    <w:rsid w:val="00DA6284"/>
    <w:rsid w:val="00DA658E"/>
    <w:rsid w:val="00DA6B16"/>
    <w:rsid w:val="00DA77F2"/>
    <w:rsid w:val="00DA7B84"/>
    <w:rsid w:val="00DA7BEB"/>
    <w:rsid w:val="00DA7F8B"/>
    <w:rsid w:val="00DB037B"/>
    <w:rsid w:val="00DB0637"/>
    <w:rsid w:val="00DB1B72"/>
    <w:rsid w:val="00DB1D09"/>
    <w:rsid w:val="00DB2453"/>
    <w:rsid w:val="00DB2C61"/>
    <w:rsid w:val="00DB45F5"/>
    <w:rsid w:val="00DB4950"/>
    <w:rsid w:val="00DB513E"/>
    <w:rsid w:val="00DB5F88"/>
    <w:rsid w:val="00DB6583"/>
    <w:rsid w:val="00DB65D7"/>
    <w:rsid w:val="00DB66D4"/>
    <w:rsid w:val="00DB7005"/>
    <w:rsid w:val="00DB7446"/>
    <w:rsid w:val="00DB77A6"/>
    <w:rsid w:val="00DC12E5"/>
    <w:rsid w:val="00DC4598"/>
    <w:rsid w:val="00DC49E7"/>
    <w:rsid w:val="00DC5DAC"/>
    <w:rsid w:val="00DC6827"/>
    <w:rsid w:val="00DC71B7"/>
    <w:rsid w:val="00DC770F"/>
    <w:rsid w:val="00DD0501"/>
    <w:rsid w:val="00DD0739"/>
    <w:rsid w:val="00DD0D9B"/>
    <w:rsid w:val="00DD17C4"/>
    <w:rsid w:val="00DD2A49"/>
    <w:rsid w:val="00DD2E56"/>
    <w:rsid w:val="00DD3CF2"/>
    <w:rsid w:val="00DD552A"/>
    <w:rsid w:val="00DD6820"/>
    <w:rsid w:val="00DD6B48"/>
    <w:rsid w:val="00DD72B6"/>
    <w:rsid w:val="00DE0FFC"/>
    <w:rsid w:val="00DE14C4"/>
    <w:rsid w:val="00DE194E"/>
    <w:rsid w:val="00DE1957"/>
    <w:rsid w:val="00DE2218"/>
    <w:rsid w:val="00DE2AA3"/>
    <w:rsid w:val="00DE2F45"/>
    <w:rsid w:val="00DE385D"/>
    <w:rsid w:val="00DE3886"/>
    <w:rsid w:val="00DE4418"/>
    <w:rsid w:val="00DE5034"/>
    <w:rsid w:val="00DE5211"/>
    <w:rsid w:val="00DE543F"/>
    <w:rsid w:val="00DE544E"/>
    <w:rsid w:val="00DE5463"/>
    <w:rsid w:val="00DE56AC"/>
    <w:rsid w:val="00DE587E"/>
    <w:rsid w:val="00DE63C9"/>
    <w:rsid w:val="00DE67E6"/>
    <w:rsid w:val="00DF0A1B"/>
    <w:rsid w:val="00DF22C6"/>
    <w:rsid w:val="00DF44F4"/>
    <w:rsid w:val="00DF4B98"/>
    <w:rsid w:val="00DF4D3E"/>
    <w:rsid w:val="00DF582C"/>
    <w:rsid w:val="00DF5957"/>
    <w:rsid w:val="00DF5D53"/>
    <w:rsid w:val="00DF5DEB"/>
    <w:rsid w:val="00DF62D7"/>
    <w:rsid w:val="00DF6D00"/>
    <w:rsid w:val="00DF6F13"/>
    <w:rsid w:val="00DF7F3C"/>
    <w:rsid w:val="00E01E23"/>
    <w:rsid w:val="00E02AF6"/>
    <w:rsid w:val="00E02DCA"/>
    <w:rsid w:val="00E02EF7"/>
    <w:rsid w:val="00E02F7A"/>
    <w:rsid w:val="00E0369F"/>
    <w:rsid w:val="00E03C7F"/>
    <w:rsid w:val="00E03D05"/>
    <w:rsid w:val="00E03FAD"/>
    <w:rsid w:val="00E04AB0"/>
    <w:rsid w:val="00E052A7"/>
    <w:rsid w:val="00E056DE"/>
    <w:rsid w:val="00E05A76"/>
    <w:rsid w:val="00E0674F"/>
    <w:rsid w:val="00E06C77"/>
    <w:rsid w:val="00E0775B"/>
    <w:rsid w:val="00E077A8"/>
    <w:rsid w:val="00E07A73"/>
    <w:rsid w:val="00E07EB4"/>
    <w:rsid w:val="00E1122D"/>
    <w:rsid w:val="00E1149B"/>
    <w:rsid w:val="00E11838"/>
    <w:rsid w:val="00E119FA"/>
    <w:rsid w:val="00E125DC"/>
    <w:rsid w:val="00E12A49"/>
    <w:rsid w:val="00E1317D"/>
    <w:rsid w:val="00E1318D"/>
    <w:rsid w:val="00E13CE2"/>
    <w:rsid w:val="00E15B07"/>
    <w:rsid w:val="00E16173"/>
    <w:rsid w:val="00E16E19"/>
    <w:rsid w:val="00E1762B"/>
    <w:rsid w:val="00E17764"/>
    <w:rsid w:val="00E17A83"/>
    <w:rsid w:val="00E209D9"/>
    <w:rsid w:val="00E20A8A"/>
    <w:rsid w:val="00E20B60"/>
    <w:rsid w:val="00E20CE9"/>
    <w:rsid w:val="00E20F4D"/>
    <w:rsid w:val="00E210B8"/>
    <w:rsid w:val="00E2137A"/>
    <w:rsid w:val="00E223E2"/>
    <w:rsid w:val="00E225AF"/>
    <w:rsid w:val="00E22735"/>
    <w:rsid w:val="00E22944"/>
    <w:rsid w:val="00E23528"/>
    <w:rsid w:val="00E23A39"/>
    <w:rsid w:val="00E25553"/>
    <w:rsid w:val="00E25641"/>
    <w:rsid w:val="00E25984"/>
    <w:rsid w:val="00E26469"/>
    <w:rsid w:val="00E26C72"/>
    <w:rsid w:val="00E27A6C"/>
    <w:rsid w:val="00E30CA2"/>
    <w:rsid w:val="00E314DB"/>
    <w:rsid w:val="00E32173"/>
    <w:rsid w:val="00E32440"/>
    <w:rsid w:val="00E32A25"/>
    <w:rsid w:val="00E33A00"/>
    <w:rsid w:val="00E33B2F"/>
    <w:rsid w:val="00E3474E"/>
    <w:rsid w:val="00E34837"/>
    <w:rsid w:val="00E359F7"/>
    <w:rsid w:val="00E35D55"/>
    <w:rsid w:val="00E366A7"/>
    <w:rsid w:val="00E3673B"/>
    <w:rsid w:val="00E36E78"/>
    <w:rsid w:val="00E378CD"/>
    <w:rsid w:val="00E37FB6"/>
    <w:rsid w:val="00E4013F"/>
    <w:rsid w:val="00E40E33"/>
    <w:rsid w:val="00E410DB"/>
    <w:rsid w:val="00E41D7A"/>
    <w:rsid w:val="00E42647"/>
    <w:rsid w:val="00E4272F"/>
    <w:rsid w:val="00E43597"/>
    <w:rsid w:val="00E437DC"/>
    <w:rsid w:val="00E456CE"/>
    <w:rsid w:val="00E4672B"/>
    <w:rsid w:val="00E46B6A"/>
    <w:rsid w:val="00E46F86"/>
    <w:rsid w:val="00E47BE8"/>
    <w:rsid w:val="00E50078"/>
    <w:rsid w:val="00E51824"/>
    <w:rsid w:val="00E51A8E"/>
    <w:rsid w:val="00E51AC1"/>
    <w:rsid w:val="00E51BA5"/>
    <w:rsid w:val="00E526BA"/>
    <w:rsid w:val="00E53B34"/>
    <w:rsid w:val="00E5548F"/>
    <w:rsid w:val="00E557D6"/>
    <w:rsid w:val="00E55F28"/>
    <w:rsid w:val="00E57C46"/>
    <w:rsid w:val="00E60948"/>
    <w:rsid w:val="00E61287"/>
    <w:rsid w:val="00E62E7B"/>
    <w:rsid w:val="00E63117"/>
    <w:rsid w:val="00E634B9"/>
    <w:rsid w:val="00E63E70"/>
    <w:rsid w:val="00E63F13"/>
    <w:rsid w:val="00E6495E"/>
    <w:rsid w:val="00E6503C"/>
    <w:rsid w:val="00E65906"/>
    <w:rsid w:val="00E65AC2"/>
    <w:rsid w:val="00E666E4"/>
    <w:rsid w:val="00E66A90"/>
    <w:rsid w:val="00E67212"/>
    <w:rsid w:val="00E67815"/>
    <w:rsid w:val="00E67B77"/>
    <w:rsid w:val="00E7175A"/>
    <w:rsid w:val="00E71B23"/>
    <w:rsid w:val="00E71EB5"/>
    <w:rsid w:val="00E72E0D"/>
    <w:rsid w:val="00E72F2B"/>
    <w:rsid w:val="00E74350"/>
    <w:rsid w:val="00E74B4E"/>
    <w:rsid w:val="00E755CB"/>
    <w:rsid w:val="00E75896"/>
    <w:rsid w:val="00E7590C"/>
    <w:rsid w:val="00E75AA0"/>
    <w:rsid w:val="00E76A87"/>
    <w:rsid w:val="00E77BE9"/>
    <w:rsid w:val="00E80209"/>
    <w:rsid w:val="00E80BC4"/>
    <w:rsid w:val="00E80CF5"/>
    <w:rsid w:val="00E815B1"/>
    <w:rsid w:val="00E81D4E"/>
    <w:rsid w:val="00E820A8"/>
    <w:rsid w:val="00E822FF"/>
    <w:rsid w:val="00E82DB3"/>
    <w:rsid w:val="00E84AFA"/>
    <w:rsid w:val="00E84D46"/>
    <w:rsid w:val="00E87082"/>
    <w:rsid w:val="00E87133"/>
    <w:rsid w:val="00E879F6"/>
    <w:rsid w:val="00E90BB7"/>
    <w:rsid w:val="00E91635"/>
    <w:rsid w:val="00E91D10"/>
    <w:rsid w:val="00E91D54"/>
    <w:rsid w:val="00E9222B"/>
    <w:rsid w:val="00E92347"/>
    <w:rsid w:val="00E928FD"/>
    <w:rsid w:val="00E92B5B"/>
    <w:rsid w:val="00E936AA"/>
    <w:rsid w:val="00E9376A"/>
    <w:rsid w:val="00E9421E"/>
    <w:rsid w:val="00E94938"/>
    <w:rsid w:val="00E9501B"/>
    <w:rsid w:val="00E952DC"/>
    <w:rsid w:val="00E95AC4"/>
    <w:rsid w:val="00E95C19"/>
    <w:rsid w:val="00E977CF"/>
    <w:rsid w:val="00E97B23"/>
    <w:rsid w:val="00EA128A"/>
    <w:rsid w:val="00EA12FF"/>
    <w:rsid w:val="00EA16FC"/>
    <w:rsid w:val="00EA1E40"/>
    <w:rsid w:val="00EA304E"/>
    <w:rsid w:val="00EA315A"/>
    <w:rsid w:val="00EA34DC"/>
    <w:rsid w:val="00EA3525"/>
    <w:rsid w:val="00EA45B5"/>
    <w:rsid w:val="00EA50A9"/>
    <w:rsid w:val="00EA52E8"/>
    <w:rsid w:val="00EA63C0"/>
    <w:rsid w:val="00EA708B"/>
    <w:rsid w:val="00EA72BB"/>
    <w:rsid w:val="00EB08EF"/>
    <w:rsid w:val="00EB23D5"/>
    <w:rsid w:val="00EB257C"/>
    <w:rsid w:val="00EB29C4"/>
    <w:rsid w:val="00EB559E"/>
    <w:rsid w:val="00EB6A03"/>
    <w:rsid w:val="00EB74D5"/>
    <w:rsid w:val="00EB76EE"/>
    <w:rsid w:val="00EC078D"/>
    <w:rsid w:val="00EC1554"/>
    <w:rsid w:val="00EC24A9"/>
    <w:rsid w:val="00EC27B9"/>
    <w:rsid w:val="00EC3054"/>
    <w:rsid w:val="00EC34D7"/>
    <w:rsid w:val="00EC3990"/>
    <w:rsid w:val="00EC3C4E"/>
    <w:rsid w:val="00EC3EDE"/>
    <w:rsid w:val="00EC4395"/>
    <w:rsid w:val="00EC686A"/>
    <w:rsid w:val="00EC6BEA"/>
    <w:rsid w:val="00EC6D1F"/>
    <w:rsid w:val="00EC731E"/>
    <w:rsid w:val="00EC7614"/>
    <w:rsid w:val="00EC7FB7"/>
    <w:rsid w:val="00ED0404"/>
    <w:rsid w:val="00ED0B02"/>
    <w:rsid w:val="00ED0CCE"/>
    <w:rsid w:val="00ED3A18"/>
    <w:rsid w:val="00ED3C23"/>
    <w:rsid w:val="00ED3D26"/>
    <w:rsid w:val="00ED3FFE"/>
    <w:rsid w:val="00ED62B4"/>
    <w:rsid w:val="00ED6802"/>
    <w:rsid w:val="00ED7057"/>
    <w:rsid w:val="00ED78E0"/>
    <w:rsid w:val="00ED7EEE"/>
    <w:rsid w:val="00EE0CF4"/>
    <w:rsid w:val="00EE33FC"/>
    <w:rsid w:val="00EE34D2"/>
    <w:rsid w:val="00EE3B9C"/>
    <w:rsid w:val="00EE3DF6"/>
    <w:rsid w:val="00EE429F"/>
    <w:rsid w:val="00EE47EF"/>
    <w:rsid w:val="00EE4ED5"/>
    <w:rsid w:val="00EE59A7"/>
    <w:rsid w:val="00EE5AB1"/>
    <w:rsid w:val="00EE6E7D"/>
    <w:rsid w:val="00EE71A1"/>
    <w:rsid w:val="00EE7918"/>
    <w:rsid w:val="00EF04FA"/>
    <w:rsid w:val="00EF0747"/>
    <w:rsid w:val="00EF0D2F"/>
    <w:rsid w:val="00EF1C4C"/>
    <w:rsid w:val="00EF24FD"/>
    <w:rsid w:val="00EF2699"/>
    <w:rsid w:val="00EF387E"/>
    <w:rsid w:val="00EF7647"/>
    <w:rsid w:val="00EF7848"/>
    <w:rsid w:val="00EF7865"/>
    <w:rsid w:val="00EF7F14"/>
    <w:rsid w:val="00F02195"/>
    <w:rsid w:val="00F02596"/>
    <w:rsid w:val="00F028B7"/>
    <w:rsid w:val="00F036E9"/>
    <w:rsid w:val="00F03848"/>
    <w:rsid w:val="00F03E47"/>
    <w:rsid w:val="00F04007"/>
    <w:rsid w:val="00F05454"/>
    <w:rsid w:val="00F05B0F"/>
    <w:rsid w:val="00F06289"/>
    <w:rsid w:val="00F06340"/>
    <w:rsid w:val="00F06404"/>
    <w:rsid w:val="00F066A1"/>
    <w:rsid w:val="00F067F6"/>
    <w:rsid w:val="00F06D1E"/>
    <w:rsid w:val="00F076D2"/>
    <w:rsid w:val="00F10464"/>
    <w:rsid w:val="00F10A35"/>
    <w:rsid w:val="00F111D5"/>
    <w:rsid w:val="00F122C2"/>
    <w:rsid w:val="00F12630"/>
    <w:rsid w:val="00F13C5B"/>
    <w:rsid w:val="00F15644"/>
    <w:rsid w:val="00F15797"/>
    <w:rsid w:val="00F15841"/>
    <w:rsid w:val="00F15E0F"/>
    <w:rsid w:val="00F17284"/>
    <w:rsid w:val="00F1733E"/>
    <w:rsid w:val="00F1791F"/>
    <w:rsid w:val="00F205CE"/>
    <w:rsid w:val="00F20ABB"/>
    <w:rsid w:val="00F21312"/>
    <w:rsid w:val="00F214BC"/>
    <w:rsid w:val="00F21C66"/>
    <w:rsid w:val="00F226E7"/>
    <w:rsid w:val="00F2273B"/>
    <w:rsid w:val="00F22946"/>
    <w:rsid w:val="00F22D6B"/>
    <w:rsid w:val="00F234E6"/>
    <w:rsid w:val="00F2482C"/>
    <w:rsid w:val="00F24A30"/>
    <w:rsid w:val="00F24B41"/>
    <w:rsid w:val="00F24E32"/>
    <w:rsid w:val="00F25954"/>
    <w:rsid w:val="00F25D09"/>
    <w:rsid w:val="00F269D2"/>
    <w:rsid w:val="00F26FE2"/>
    <w:rsid w:val="00F277B7"/>
    <w:rsid w:val="00F27D6F"/>
    <w:rsid w:val="00F27F3D"/>
    <w:rsid w:val="00F3014E"/>
    <w:rsid w:val="00F30D22"/>
    <w:rsid w:val="00F3159E"/>
    <w:rsid w:val="00F318A3"/>
    <w:rsid w:val="00F318F8"/>
    <w:rsid w:val="00F34292"/>
    <w:rsid w:val="00F342C6"/>
    <w:rsid w:val="00F349B0"/>
    <w:rsid w:val="00F34D19"/>
    <w:rsid w:val="00F34FCB"/>
    <w:rsid w:val="00F36921"/>
    <w:rsid w:val="00F36A93"/>
    <w:rsid w:val="00F36EF3"/>
    <w:rsid w:val="00F36F48"/>
    <w:rsid w:val="00F40DAD"/>
    <w:rsid w:val="00F42529"/>
    <w:rsid w:val="00F4269A"/>
    <w:rsid w:val="00F432AE"/>
    <w:rsid w:val="00F45A62"/>
    <w:rsid w:val="00F46315"/>
    <w:rsid w:val="00F466C0"/>
    <w:rsid w:val="00F46CFD"/>
    <w:rsid w:val="00F46E3E"/>
    <w:rsid w:val="00F46EA7"/>
    <w:rsid w:val="00F47487"/>
    <w:rsid w:val="00F4779E"/>
    <w:rsid w:val="00F47CD9"/>
    <w:rsid w:val="00F47F96"/>
    <w:rsid w:val="00F5018F"/>
    <w:rsid w:val="00F5035A"/>
    <w:rsid w:val="00F50954"/>
    <w:rsid w:val="00F50B97"/>
    <w:rsid w:val="00F51129"/>
    <w:rsid w:val="00F5314E"/>
    <w:rsid w:val="00F53337"/>
    <w:rsid w:val="00F53D6C"/>
    <w:rsid w:val="00F53F68"/>
    <w:rsid w:val="00F54505"/>
    <w:rsid w:val="00F54CF2"/>
    <w:rsid w:val="00F55449"/>
    <w:rsid w:val="00F55FDF"/>
    <w:rsid w:val="00F572D6"/>
    <w:rsid w:val="00F5767D"/>
    <w:rsid w:val="00F576D2"/>
    <w:rsid w:val="00F578D0"/>
    <w:rsid w:val="00F57FF0"/>
    <w:rsid w:val="00F6007A"/>
    <w:rsid w:val="00F60629"/>
    <w:rsid w:val="00F61305"/>
    <w:rsid w:val="00F61C05"/>
    <w:rsid w:val="00F61D8F"/>
    <w:rsid w:val="00F62378"/>
    <w:rsid w:val="00F623A9"/>
    <w:rsid w:val="00F627D0"/>
    <w:rsid w:val="00F62B17"/>
    <w:rsid w:val="00F64B92"/>
    <w:rsid w:val="00F65136"/>
    <w:rsid w:val="00F66E9B"/>
    <w:rsid w:val="00F70B8D"/>
    <w:rsid w:val="00F726B3"/>
    <w:rsid w:val="00F72CA4"/>
    <w:rsid w:val="00F739AF"/>
    <w:rsid w:val="00F73DCC"/>
    <w:rsid w:val="00F74DE7"/>
    <w:rsid w:val="00F7721B"/>
    <w:rsid w:val="00F806DC"/>
    <w:rsid w:val="00F8099C"/>
    <w:rsid w:val="00F824FE"/>
    <w:rsid w:val="00F8252E"/>
    <w:rsid w:val="00F8473D"/>
    <w:rsid w:val="00F84D5C"/>
    <w:rsid w:val="00F858CB"/>
    <w:rsid w:val="00F8651E"/>
    <w:rsid w:val="00F87019"/>
    <w:rsid w:val="00F91E8E"/>
    <w:rsid w:val="00F923E3"/>
    <w:rsid w:val="00F923E9"/>
    <w:rsid w:val="00F92A52"/>
    <w:rsid w:val="00F94757"/>
    <w:rsid w:val="00F95041"/>
    <w:rsid w:val="00F9595E"/>
    <w:rsid w:val="00F96950"/>
    <w:rsid w:val="00F97891"/>
    <w:rsid w:val="00F97E10"/>
    <w:rsid w:val="00FA0787"/>
    <w:rsid w:val="00FA0B57"/>
    <w:rsid w:val="00FA17D2"/>
    <w:rsid w:val="00FA21BC"/>
    <w:rsid w:val="00FA2F59"/>
    <w:rsid w:val="00FA3227"/>
    <w:rsid w:val="00FA3886"/>
    <w:rsid w:val="00FA3A74"/>
    <w:rsid w:val="00FA3FE0"/>
    <w:rsid w:val="00FA5212"/>
    <w:rsid w:val="00FA62C6"/>
    <w:rsid w:val="00FA74B8"/>
    <w:rsid w:val="00FA7A2F"/>
    <w:rsid w:val="00FA7CA5"/>
    <w:rsid w:val="00FB02B7"/>
    <w:rsid w:val="00FB052E"/>
    <w:rsid w:val="00FB086D"/>
    <w:rsid w:val="00FB0943"/>
    <w:rsid w:val="00FB0C0A"/>
    <w:rsid w:val="00FB0CF5"/>
    <w:rsid w:val="00FB0E29"/>
    <w:rsid w:val="00FB1F10"/>
    <w:rsid w:val="00FB28F6"/>
    <w:rsid w:val="00FB2C02"/>
    <w:rsid w:val="00FB371C"/>
    <w:rsid w:val="00FB39B4"/>
    <w:rsid w:val="00FB3F07"/>
    <w:rsid w:val="00FB4AF4"/>
    <w:rsid w:val="00FB54AF"/>
    <w:rsid w:val="00FB55DF"/>
    <w:rsid w:val="00FB5C44"/>
    <w:rsid w:val="00FB61C8"/>
    <w:rsid w:val="00FB70DE"/>
    <w:rsid w:val="00FB70E1"/>
    <w:rsid w:val="00FB72E5"/>
    <w:rsid w:val="00FB7798"/>
    <w:rsid w:val="00FC07C6"/>
    <w:rsid w:val="00FC20E5"/>
    <w:rsid w:val="00FC244D"/>
    <w:rsid w:val="00FC2E16"/>
    <w:rsid w:val="00FC34A3"/>
    <w:rsid w:val="00FC3849"/>
    <w:rsid w:val="00FC3CAB"/>
    <w:rsid w:val="00FC4873"/>
    <w:rsid w:val="00FC7751"/>
    <w:rsid w:val="00FC78B4"/>
    <w:rsid w:val="00FC79DA"/>
    <w:rsid w:val="00FC79FF"/>
    <w:rsid w:val="00FD0A27"/>
    <w:rsid w:val="00FD0BA8"/>
    <w:rsid w:val="00FD0F48"/>
    <w:rsid w:val="00FD12B7"/>
    <w:rsid w:val="00FD153E"/>
    <w:rsid w:val="00FD1899"/>
    <w:rsid w:val="00FD2199"/>
    <w:rsid w:val="00FD26A3"/>
    <w:rsid w:val="00FD296F"/>
    <w:rsid w:val="00FD2BAE"/>
    <w:rsid w:val="00FD2C66"/>
    <w:rsid w:val="00FD3325"/>
    <w:rsid w:val="00FD37F0"/>
    <w:rsid w:val="00FD3999"/>
    <w:rsid w:val="00FD5639"/>
    <w:rsid w:val="00FD6366"/>
    <w:rsid w:val="00FD64FC"/>
    <w:rsid w:val="00FD6A42"/>
    <w:rsid w:val="00FD719D"/>
    <w:rsid w:val="00FD725D"/>
    <w:rsid w:val="00FD7D93"/>
    <w:rsid w:val="00FD7EC1"/>
    <w:rsid w:val="00FE0126"/>
    <w:rsid w:val="00FE1431"/>
    <w:rsid w:val="00FE1A54"/>
    <w:rsid w:val="00FE1DC9"/>
    <w:rsid w:val="00FE1F17"/>
    <w:rsid w:val="00FE2156"/>
    <w:rsid w:val="00FE25DE"/>
    <w:rsid w:val="00FE2BFA"/>
    <w:rsid w:val="00FE2EFC"/>
    <w:rsid w:val="00FE31F1"/>
    <w:rsid w:val="00FE41F4"/>
    <w:rsid w:val="00FE4B5D"/>
    <w:rsid w:val="00FE5312"/>
    <w:rsid w:val="00FE5828"/>
    <w:rsid w:val="00FE6DD4"/>
    <w:rsid w:val="00FE6E6E"/>
    <w:rsid w:val="00FE7E78"/>
    <w:rsid w:val="00FF0281"/>
    <w:rsid w:val="00FF0E70"/>
    <w:rsid w:val="00FF1FDB"/>
    <w:rsid w:val="00FF44F8"/>
    <w:rsid w:val="00FF4609"/>
    <w:rsid w:val="00FF4900"/>
    <w:rsid w:val="00FF5710"/>
    <w:rsid w:val="00FF5C8D"/>
    <w:rsid w:val="00FF72F0"/>
    <w:rsid w:val="00FF7FAC"/>
    <w:rsid w:val="3BAACBC0"/>
    <w:rsid w:val="5B01E609"/>
    <w:rsid w:val="6D8F46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C3CD43C"/>
  <w15:docId w15:val="{DC69D275-D918-43C2-9550-076FAB40F6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Batang"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iPriority="99" w:unhideWhenUsed="1"/>
    <w:lsdException w:name="index 2" w:semiHidden="1" w:uiPriority="99"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6B5071"/>
    <w:pPr>
      <w:spacing w:before="120" w:after="120"/>
    </w:pPr>
    <w:rPr>
      <w:rFonts w:eastAsia="Times New Roman"/>
      <w:color w:val="000000" w:themeColor="text1"/>
      <w:sz w:val="24"/>
      <w:szCs w:val="24"/>
    </w:rPr>
  </w:style>
  <w:style w:type="paragraph" w:styleId="Heading1">
    <w:name w:val="heading 1"/>
    <w:next w:val="BodyText"/>
    <w:link w:val="Heading1Char"/>
    <w:qFormat/>
    <w:rsid w:val="006B5071"/>
    <w:pPr>
      <w:keepNext/>
      <w:pageBreakBefore/>
      <w:numPr>
        <w:numId w:val="30"/>
      </w:numPr>
      <w:tabs>
        <w:tab w:val="left" w:pos="720"/>
      </w:tabs>
      <w:autoSpaceDE w:val="0"/>
      <w:autoSpaceDN w:val="0"/>
      <w:adjustRightInd w:val="0"/>
      <w:spacing w:after="120"/>
      <w:ind w:left="720" w:hanging="720"/>
      <w:outlineLvl w:val="0"/>
    </w:pPr>
    <w:rPr>
      <w:rFonts w:ascii="Arial" w:eastAsia="Times New Roman" w:hAnsi="Arial" w:cs="Arial"/>
      <w:b/>
      <w:bCs/>
      <w:color w:val="000000" w:themeColor="text1"/>
      <w:kern w:val="32"/>
      <w:sz w:val="36"/>
      <w:szCs w:val="32"/>
    </w:rPr>
  </w:style>
  <w:style w:type="paragraph" w:styleId="Heading2">
    <w:name w:val="heading 2"/>
    <w:basedOn w:val="Heading1"/>
    <w:next w:val="BodyText"/>
    <w:link w:val="Heading2Char"/>
    <w:qFormat/>
    <w:rsid w:val="006B5071"/>
    <w:pPr>
      <w:pageBreakBefore w:val="0"/>
      <w:numPr>
        <w:ilvl w:val="1"/>
      </w:numPr>
      <w:tabs>
        <w:tab w:val="clear" w:pos="720"/>
        <w:tab w:val="left" w:pos="907"/>
      </w:tabs>
      <w:spacing w:before="120"/>
      <w:ind w:left="907" w:hanging="907"/>
      <w:outlineLvl w:val="1"/>
    </w:pPr>
    <w:rPr>
      <w:iCs/>
      <w:sz w:val="32"/>
      <w:szCs w:val="28"/>
    </w:rPr>
  </w:style>
  <w:style w:type="paragraph" w:styleId="Heading3">
    <w:name w:val="heading 3"/>
    <w:basedOn w:val="Heading2"/>
    <w:next w:val="BodyText"/>
    <w:link w:val="Heading3Char"/>
    <w:qFormat/>
    <w:rsid w:val="006B5071"/>
    <w:pPr>
      <w:numPr>
        <w:ilvl w:val="2"/>
      </w:numPr>
      <w:tabs>
        <w:tab w:val="clear" w:pos="907"/>
        <w:tab w:val="left" w:pos="1080"/>
      </w:tabs>
      <w:ind w:left="1080" w:hanging="1080"/>
      <w:outlineLvl w:val="2"/>
    </w:pPr>
    <w:rPr>
      <w:bCs w:val="0"/>
      <w:iCs w:val="0"/>
      <w:sz w:val="28"/>
      <w:szCs w:val="26"/>
    </w:rPr>
  </w:style>
  <w:style w:type="paragraph" w:styleId="Heading4">
    <w:name w:val="heading 4"/>
    <w:basedOn w:val="Heading3"/>
    <w:next w:val="BodyText"/>
    <w:link w:val="Heading4Char"/>
    <w:qFormat/>
    <w:rsid w:val="006B5071"/>
    <w:pPr>
      <w:numPr>
        <w:ilvl w:val="3"/>
      </w:numPr>
      <w:ind w:left="1080" w:hanging="1080"/>
      <w:outlineLvl w:val="3"/>
    </w:pPr>
    <w:rPr>
      <w:sz w:val="24"/>
      <w:szCs w:val="28"/>
    </w:rPr>
  </w:style>
  <w:style w:type="paragraph" w:styleId="Heading5">
    <w:name w:val="heading 5"/>
    <w:basedOn w:val="Heading4"/>
    <w:next w:val="BodyText"/>
    <w:link w:val="Heading5Char"/>
    <w:qFormat/>
    <w:rsid w:val="006B5071"/>
    <w:pPr>
      <w:numPr>
        <w:ilvl w:val="4"/>
      </w:numPr>
      <w:ind w:left="1080" w:hanging="1080"/>
      <w:outlineLvl w:val="4"/>
    </w:pPr>
    <w:rPr>
      <w:bCs/>
      <w:iCs/>
      <w:szCs w:val="26"/>
    </w:rPr>
  </w:style>
  <w:style w:type="paragraph" w:styleId="Heading6">
    <w:name w:val="heading 6"/>
    <w:basedOn w:val="Heading5"/>
    <w:next w:val="BodyText"/>
    <w:qFormat/>
    <w:rsid w:val="006B5071"/>
    <w:pPr>
      <w:numPr>
        <w:ilvl w:val="5"/>
      </w:numPr>
      <w:ind w:left="1080" w:hanging="1080"/>
      <w:outlineLvl w:val="5"/>
    </w:pPr>
    <w:rPr>
      <w:bCs w:val="0"/>
      <w:szCs w:val="22"/>
    </w:rPr>
  </w:style>
  <w:style w:type="paragraph" w:styleId="Heading7">
    <w:name w:val="heading 7"/>
    <w:basedOn w:val="Heading6"/>
    <w:next w:val="BodyText"/>
    <w:qFormat/>
    <w:rsid w:val="006B5071"/>
    <w:pPr>
      <w:numPr>
        <w:ilvl w:val="6"/>
      </w:numPr>
      <w:ind w:left="1080"/>
      <w:outlineLvl w:val="6"/>
    </w:pPr>
    <w:rPr>
      <w:szCs w:val="24"/>
    </w:rPr>
  </w:style>
  <w:style w:type="paragraph" w:styleId="Heading8">
    <w:name w:val="heading 8"/>
    <w:basedOn w:val="Heading7"/>
    <w:next w:val="BodyText"/>
    <w:qFormat/>
    <w:rsid w:val="006B5071"/>
    <w:pPr>
      <w:numPr>
        <w:ilvl w:val="7"/>
      </w:numPr>
      <w:ind w:left="1080" w:hanging="1080"/>
      <w:outlineLvl w:val="7"/>
    </w:pPr>
    <w:rPr>
      <w:iCs w:val="0"/>
    </w:rPr>
  </w:style>
  <w:style w:type="paragraph" w:styleId="Heading9">
    <w:name w:val="heading 9"/>
    <w:basedOn w:val="Heading8"/>
    <w:next w:val="BodyText"/>
    <w:qFormat/>
    <w:rsid w:val="006B5071"/>
    <w:pPr>
      <w:numPr>
        <w:ilvl w:val="8"/>
      </w:numPr>
      <w:ind w:left="1080" w:hanging="1080"/>
      <w:outlineLvl w:val="8"/>
    </w:pPr>
    <w:rPr>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561AD"/>
    <w:rPr>
      <w:rFonts w:ascii="Arial" w:eastAsia="Times New Roman" w:hAnsi="Arial" w:cs="Arial"/>
      <w:b/>
      <w:bCs/>
      <w:color w:val="000000" w:themeColor="text1"/>
      <w:kern w:val="32"/>
      <w:sz w:val="36"/>
      <w:szCs w:val="32"/>
    </w:rPr>
  </w:style>
  <w:style w:type="character" w:customStyle="1" w:styleId="Heading2Char">
    <w:name w:val="Heading 2 Char"/>
    <w:link w:val="Heading2"/>
    <w:rsid w:val="007A7D0D"/>
    <w:rPr>
      <w:rFonts w:ascii="Arial" w:eastAsia="Times New Roman" w:hAnsi="Arial" w:cs="Arial"/>
      <w:b/>
      <w:bCs/>
      <w:iCs/>
      <w:color w:val="000000" w:themeColor="text1"/>
      <w:kern w:val="32"/>
      <w:sz w:val="32"/>
      <w:szCs w:val="28"/>
    </w:rPr>
  </w:style>
  <w:style w:type="character" w:customStyle="1" w:styleId="Heading3Char">
    <w:name w:val="Heading 3 Char"/>
    <w:link w:val="Heading3"/>
    <w:rsid w:val="00254FE8"/>
    <w:rPr>
      <w:rFonts w:ascii="Arial" w:eastAsia="Times New Roman" w:hAnsi="Arial" w:cs="Arial"/>
      <w:b/>
      <w:color w:val="000000" w:themeColor="text1"/>
      <w:kern w:val="32"/>
      <w:sz w:val="28"/>
      <w:szCs w:val="26"/>
    </w:rPr>
  </w:style>
  <w:style w:type="character" w:customStyle="1" w:styleId="Heading4Char">
    <w:name w:val="Heading 4 Char"/>
    <w:link w:val="Heading4"/>
    <w:rsid w:val="00EE33FC"/>
    <w:rPr>
      <w:rFonts w:ascii="Arial" w:eastAsia="Times New Roman" w:hAnsi="Arial" w:cs="Arial"/>
      <w:b/>
      <w:color w:val="000000" w:themeColor="text1"/>
      <w:kern w:val="32"/>
      <w:sz w:val="24"/>
      <w:szCs w:val="28"/>
    </w:rPr>
  </w:style>
  <w:style w:type="character" w:customStyle="1" w:styleId="Heading5Char">
    <w:name w:val="Heading 5 Char"/>
    <w:link w:val="Heading5"/>
    <w:rsid w:val="00105811"/>
    <w:rPr>
      <w:rFonts w:ascii="Arial" w:eastAsia="Times New Roman" w:hAnsi="Arial" w:cs="Arial"/>
      <w:b/>
      <w:bCs/>
      <w:iCs/>
      <w:color w:val="000000" w:themeColor="text1"/>
      <w:kern w:val="32"/>
      <w:sz w:val="24"/>
      <w:szCs w:val="26"/>
    </w:rPr>
  </w:style>
  <w:style w:type="paragraph" w:customStyle="1" w:styleId="Normal1">
    <w:name w:val="Normal 1"/>
    <w:basedOn w:val="Heading1"/>
    <w:autoRedefine/>
    <w:rsid w:val="00B62108"/>
    <w:pPr>
      <w:tabs>
        <w:tab w:val="num" w:pos="360"/>
      </w:tabs>
      <w:spacing w:after="0"/>
    </w:pPr>
    <w:rPr>
      <w:bCs w:val="0"/>
      <w:kern w:val="0"/>
      <w:sz w:val="24"/>
      <w:szCs w:val="20"/>
    </w:rPr>
  </w:style>
  <w:style w:type="paragraph" w:customStyle="1" w:styleId="Normal5">
    <w:name w:val="Normal 5"/>
    <w:basedOn w:val="Heading5"/>
    <w:autoRedefine/>
    <w:rsid w:val="00B62108"/>
    <w:pPr>
      <w:keepLines/>
      <w:tabs>
        <w:tab w:val="left" w:pos="900"/>
      </w:tabs>
      <w:spacing w:after="0" w:line="240" w:lineRule="exact"/>
    </w:pPr>
    <w:rPr>
      <w:b w:val="0"/>
      <w:bCs w:val="0"/>
      <w:i/>
      <w:iCs w:val="0"/>
      <w:szCs w:val="20"/>
    </w:rPr>
  </w:style>
  <w:style w:type="paragraph" w:styleId="Header">
    <w:name w:val="header"/>
    <w:link w:val="HeaderChar"/>
    <w:rsid w:val="006B5071"/>
    <w:pPr>
      <w:tabs>
        <w:tab w:val="center" w:pos="4680"/>
        <w:tab w:val="right" w:pos="9360"/>
      </w:tabs>
    </w:pPr>
    <w:rPr>
      <w:rFonts w:eastAsia="Times New Roman"/>
      <w:color w:val="000000" w:themeColor="text1"/>
    </w:rPr>
  </w:style>
  <w:style w:type="paragraph" w:styleId="Footer">
    <w:name w:val="footer"/>
    <w:link w:val="FooterChar"/>
    <w:rsid w:val="006B5071"/>
    <w:pPr>
      <w:tabs>
        <w:tab w:val="center" w:pos="4680"/>
        <w:tab w:val="right" w:pos="9360"/>
      </w:tabs>
    </w:pPr>
    <w:rPr>
      <w:rFonts w:eastAsia="Times New Roman" w:cs="Tahoma"/>
      <w:color w:val="000000" w:themeColor="text1"/>
      <w:szCs w:val="16"/>
    </w:rPr>
  </w:style>
  <w:style w:type="character" w:styleId="PageNumber">
    <w:name w:val="page number"/>
    <w:basedOn w:val="DefaultParagraphFont"/>
    <w:rsid w:val="006B5071"/>
  </w:style>
  <w:style w:type="paragraph" w:styleId="TOC1">
    <w:name w:val="toc 1"/>
    <w:next w:val="BodyText"/>
    <w:autoRedefine/>
    <w:uiPriority w:val="39"/>
    <w:rsid w:val="006B5071"/>
    <w:pPr>
      <w:keepNext/>
      <w:keepLines/>
      <w:tabs>
        <w:tab w:val="left" w:pos="540"/>
        <w:tab w:val="right" w:leader="dot" w:pos="9350"/>
      </w:tabs>
      <w:spacing w:before="60" w:after="60"/>
      <w:ind w:left="547" w:hanging="547"/>
    </w:pPr>
    <w:rPr>
      <w:rFonts w:ascii="Arial" w:eastAsia="Times New Roman" w:hAnsi="Arial"/>
      <w:b/>
      <w:color w:val="000000" w:themeColor="text1"/>
      <w:sz w:val="28"/>
    </w:rPr>
  </w:style>
  <w:style w:type="character" w:styleId="Hyperlink">
    <w:name w:val="Hyperlink"/>
    <w:uiPriority w:val="99"/>
    <w:rsid w:val="006B5071"/>
    <w:rPr>
      <w:color w:val="0000FF"/>
      <w:u w:val="single"/>
    </w:rPr>
  </w:style>
  <w:style w:type="character" w:styleId="FollowedHyperlink">
    <w:name w:val="FollowedHyperlink"/>
    <w:rsid w:val="006B5071"/>
    <w:rPr>
      <w:color w:val="606420"/>
      <w:u w:val="single"/>
    </w:rPr>
  </w:style>
  <w:style w:type="paragraph" w:styleId="TOC3">
    <w:name w:val="toc 3"/>
    <w:next w:val="BodyText"/>
    <w:autoRedefine/>
    <w:uiPriority w:val="39"/>
    <w:rsid w:val="00C01154"/>
    <w:pPr>
      <w:tabs>
        <w:tab w:val="left" w:pos="1627"/>
        <w:tab w:val="right" w:leader="dot" w:pos="9350"/>
      </w:tabs>
      <w:spacing w:before="40" w:after="40"/>
      <w:ind w:left="1627" w:hanging="907"/>
    </w:pPr>
    <w:rPr>
      <w:rFonts w:ascii="Arial" w:eastAsia="Times New Roman" w:hAnsi="Arial"/>
      <w:color w:val="000000" w:themeColor="text1"/>
      <w:sz w:val="24"/>
      <w:szCs w:val="24"/>
    </w:rPr>
  </w:style>
  <w:style w:type="paragraph" w:styleId="TOC2">
    <w:name w:val="toc 2"/>
    <w:next w:val="BodyText"/>
    <w:autoRedefine/>
    <w:uiPriority w:val="39"/>
    <w:rsid w:val="00C01154"/>
    <w:pPr>
      <w:tabs>
        <w:tab w:val="left" w:pos="1080"/>
        <w:tab w:val="right" w:leader="dot" w:pos="9350"/>
      </w:tabs>
      <w:spacing w:before="40" w:after="40"/>
      <w:ind w:left="1094" w:hanging="734"/>
    </w:pPr>
    <w:rPr>
      <w:rFonts w:ascii="Arial" w:eastAsia="Times New Roman" w:hAnsi="Arial"/>
      <w:b/>
      <w:color w:val="000000" w:themeColor="text1"/>
      <w:sz w:val="24"/>
      <w:szCs w:val="24"/>
    </w:rPr>
  </w:style>
  <w:style w:type="paragraph" w:styleId="Index1">
    <w:name w:val="index 1"/>
    <w:basedOn w:val="Normal"/>
    <w:next w:val="Normal"/>
    <w:autoRedefine/>
    <w:uiPriority w:val="99"/>
    <w:semiHidden/>
    <w:rsid w:val="00B62108"/>
    <w:pPr>
      <w:ind w:left="240" w:hanging="240"/>
    </w:pPr>
  </w:style>
  <w:style w:type="paragraph" w:styleId="Revision">
    <w:name w:val="Revision"/>
    <w:hidden/>
    <w:semiHidden/>
    <w:rsid w:val="00B62108"/>
    <w:pPr>
      <w:spacing w:after="120"/>
    </w:pPr>
    <w:rPr>
      <w:sz w:val="24"/>
      <w:szCs w:val="24"/>
      <w:lang w:eastAsia="ko-KR"/>
    </w:rPr>
  </w:style>
  <w:style w:type="paragraph" w:customStyle="1" w:styleId="StyleHeading2Before3pt">
    <w:name w:val="Style Heading 2 + Before:  3 pt"/>
    <w:basedOn w:val="Heading4"/>
    <w:rsid w:val="00B62108"/>
    <w:pPr>
      <w:spacing w:before="60"/>
    </w:pPr>
    <w:rPr>
      <w:szCs w:val="20"/>
    </w:rPr>
  </w:style>
  <w:style w:type="paragraph" w:styleId="TOC4">
    <w:name w:val="toc 4"/>
    <w:next w:val="BodyText"/>
    <w:autoRedefine/>
    <w:uiPriority w:val="39"/>
    <w:rsid w:val="006B5071"/>
    <w:pPr>
      <w:spacing w:before="40" w:after="40"/>
      <w:ind w:left="907"/>
    </w:pPr>
    <w:rPr>
      <w:rFonts w:ascii="Arial" w:eastAsia="Times New Roman" w:hAnsi="Arial"/>
      <w:color w:val="000000" w:themeColor="text1"/>
      <w:sz w:val="22"/>
      <w:szCs w:val="24"/>
    </w:rPr>
  </w:style>
  <w:style w:type="paragraph" w:styleId="BalloonText">
    <w:name w:val="Balloon Text"/>
    <w:basedOn w:val="Normal"/>
    <w:link w:val="BalloonTextChar"/>
    <w:rsid w:val="006B5071"/>
    <w:pPr>
      <w:spacing w:before="0" w:after="0"/>
    </w:pPr>
    <w:rPr>
      <w:rFonts w:ascii="Tahoma" w:hAnsi="Tahoma" w:cs="Tahoma"/>
      <w:sz w:val="16"/>
      <w:szCs w:val="16"/>
    </w:rPr>
  </w:style>
  <w:style w:type="paragraph" w:styleId="Index2">
    <w:name w:val="index 2"/>
    <w:basedOn w:val="Normal"/>
    <w:next w:val="Normal"/>
    <w:autoRedefine/>
    <w:uiPriority w:val="99"/>
    <w:semiHidden/>
    <w:rsid w:val="00B62108"/>
    <w:pPr>
      <w:ind w:left="480" w:hanging="240"/>
    </w:pPr>
  </w:style>
  <w:style w:type="paragraph" w:styleId="TOC5">
    <w:name w:val="toc 5"/>
    <w:next w:val="BodyText"/>
    <w:autoRedefine/>
    <w:uiPriority w:val="39"/>
    <w:rsid w:val="006B5071"/>
    <w:pPr>
      <w:spacing w:before="40" w:after="40"/>
      <w:ind w:left="1008"/>
    </w:pPr>
    <w:rPr>
      <w:rFonts w:ascii="Arial" w:eastAsia="Times New Roman" w:hAnsi="Arial"/>
      <w:color w:val="000000" w:themeColor="text1"/>
      <w:sz w:val="22"/>
      <w:szCs w:val="24"/>
    </w:rPr>
  </w:style>
  <w:style w:type="paragraph" w:styleId="TOC6">
    <w:name w:val="toc 6"/>
    <w:next w:val="BodyText"/>
    <w:autoRedefine/>
    <w:uiPriority w:val="39"/>
    <w:rsid w:val="006B5071"/>
    <w:pPr>
      <w:spacing w:before="40" w:after="40"/>
      <w:ind w:left="1094"/>
    </w:pPr>
    <w:rPr>
      <w:rFonts w:ascii="Arial" w:eastAsia="Times New Roman" w:hAnsi="Arial"/>
      <w:color w:val="000000" w:themeColor="text1"/>
      <w:sz w:val="22"/>
      <w:szCs w:val="24"/>
    </w:rPr>
  </w:style>
  <w:style w:type="paragraph" w:styleId="TOC7">
    <w:name w:val="toc 7"/>
    <w:next w:val="BodyText"/>
    <w:autoRedefine/>
    <w:uiPriority w:val="39"/>
    <w:rsid w:val="006B5071"/>
    <w:pPr>
      <w:spacing w:before="40" w:after="40"/>
      <w:ind w:left="1325"/>
    </w:pPr>
    <w:rPr>
      <w:rFonts w:ascii="Arial" w:eastAsia="Times New Roman" w:hAnsi="Arial"/>
      <w:color w:val="000000" w:themeColor="text1"/>
      <w:sz w:val="22"/>
      <w:szCs w:val="24"/>
    </w:rPr>
  </w:style>
  <w:style w:type="paragraph" w:styleId="TOC8">
    <w:name w:val="toc 8"/>
    <w:next w:val="BodyText"/>
    <w:autoRedefine/>
    <w:uiPriority w:val="39"/>
    <w:rsid w:val="006B5071"/>
    <w:pPr>
      <w:spacing w:before="40" w:after="40"/>
      <w:ind w:left="1541"/>
    </w:pPr>
    <w:rPr>
      <w:rFonts w:ascii="Arial" w:eastAsia="Times New Roman" w:hAnsi="Arial"/>
      <w:color w:val="000000" w:themeColor="text1"/>
      <w:sz w:val="22"/>
      <w:szCs w:val="24"/>
    </w:rPr>
  </w:style>
  <w:style w:type="paragraph" w:styleId="TOC9">
    <w:name w:val="toc 9"/>
    <w:next w:val="BodyText"/>
    <w:autoRedefine/>
    <w:uiPriority w:val="39"/>
    <w:rsid w:val="006B5071"/>
    <w:pPr>
      <w:spacing w:before="40" w:after="40"/>
      <w:ind w:left="1757"/>
    </w:pPr>
    <w:rPr>
      <w:rFonts w:ascii="Arial" w:eastAsia="Times New Roman" w:hAnsi="Arial"/>
      <w:color w:val="000000" w:themeColor="text1"/>
      <w:sz w:val="22"/>
      <w:szCs w:val="24"/>
    </w:rPr>
  </w:style>
  <w:style w:type="paragraph" w:styleId="BodyText">
    <w:name w:val="Body Text"/>
    <w:link w:val="BodyTextChar"/>
    <w:rsid w:val="006B5071"/>
    <w:pPr>
      <w:tabs>
        <w:tab w:val="left" w:pos="720"/>
      </w:tabs>
      <w:spacing w:before="120" w:after="120"/>
    </w:pPr>
    <w:rPr>
      <w:rFonts w:eastAsia="Times New Roman"/>
      <w:color w:val="000000" w:themeColor="text1"/>
      <w:sz w:val="24"/>
    </w:rPr>
  </w:style>
  <w:style w:type="character" w:styleId="CommentReference">
    <w:name w:val="annotation reference"/>
    <w:semiHidden/>
    <w:rsid w:val="00B62108"/>
    <w:rPr>
      <w:sz w:val="16"/>
      <w:szCs w:val="16"/>
    </w:rPr>
  </w:style>
  <w:style w:type="paragraph" w:styleId="CommentText">
    <w:name w:val="annotation text"/>
    <w:basedOn w:val="Normal"/>
    <w:link w:val="CommentTextChar1"/>
    <w:semiHidden/>
    <w:rsid w:val="00B62108"/>
    <w:rPr>
      <w:sz w:val="20"/>
      <w:szCs w:val="20"/>
    </w:rPr>
  </w:style>
  <w:style w:type="paragraph" w:styleId="CommentSubject">
    <w:name w:val="annotation subject"/>
    <w:basedOn w:val="CommentText"/>
    <w:next w:val="CommentText"/>
    <w:semiHidden/>
    <w:rsid w:val="00B62108"/>
    <w:rPr>
      <w:b/>
      <w:bCs/>
    </w:rPr>
  </w:style>
  <w:style w:type="paragraph" w:styleId="BlockText">
    <w:name w:val="Block Text"/>
    <w:basedOn w:val="Normal"/>
    <w:semiHidden/>
    <w:rsid w:val="00B62108"/>
    <w:pPr>
      <w:ind w:left="1440" w:right="1440"/>
    </w:pPr>
  </w:style>
  <w:style w:type="paragraph" w:styleId="BodyText2">
    <w:name w:val="Body Text 2"/>
    <w:basedOn w:val="BodyText"/>
    <w:rsid w:val="006D69DF"/>
    <w:pPr>
      <w:spacing w:after="60"/>
      <w:ind w:left="720" w:hanging="274"/>
    </w:pPr>
  </w:style>
  <w:style w:type="paragraph" w:styleId="BodyText3">
    <w:name w:val="Body Text 3"/>
    <w:basedOn w:val="BodyText"/>
    <w:rsid w:val="00BC0BF1"/>
    <w:pPr>
      <w:keepNext/>
      <w:ind w:left="1080"/>
    </w:pPr>
  </w:style>
  <w:style w:type="paragraph" w:styleId="BodyTextFirstIndent">
    <w:name w:val="Body Text First Indent"/>
    <w:basedOn w:val="BodyText"/>
    <w:semiHidden/>
    <w:rsid w:val="00B62108"/>
    <w:pPr>
      <w:ind w:firstLine="210"/>
    </w:pPr>
  </w:style>
  <w:style w:type="paragraph" w:styleId="BodyTextIndent">
    <w:name w:val="Body Text Indent"/>
    <w:basedOn w:val="Normal"/>
    <w:semiHidden/>
    <w:rsid w:val="00B62108"/>
    <w:pPr>
      <w:ind w:left="360"/>
    </w:pPr>
  </w:style>
  <w:style w:type="paragraph" w:styleId="BodyTextFirstIndent2">
    <w:name w:val="Body Text First Indent 2"/>
    <w:basedOn w:val="BodyTextIndent"/>
    <w:semiHidden/>
    <w:rsid w:val="00B62108"/>
    <w:pPr>
      <w:ind w:firstLine="210"/>
    </w:pPr>
  </w:style>
  <w:style w:type="paragraph" w:styleId="BodyTextIndent2">
    <w:name w:val="Body Text Indent 2"/>
    <w:basedOn w:val="Normal"/>
    <w:semiHidden/>
    <w:rsid w:val="00B62108"/>
    <w:pPr>
      <w:spacing w:line="480" w:lineRule="auto"/>
      <w:ind w:left="360"/>
    </w:pPr>
  </w:style>
  <w:style w:type="paragraph" w:styleId="BodyTextIndent3">
    <w:name w:val="Body Text Indent 3"/>
    <w:basedOn w:val="Normal"/>
    <w:semiHidden/>
    <w:rsid w:val="00B62108"/>
    <w:pPr>
      <w:ind w:left="360"/>
    </w:pPr>
    <w:rPr>
      <w:sz w:val="16"/>
      <w:szCs w:val="16"/>
    </w:rPr>
  </w:style>
  <w:style w:type="paragraph" w:styleId="Caption">
    <w:name w:val="caption"/>
    <w:next w:val="BodyText"/>
    <w:qFormat/>
    <w:rsid w:val="006B5071"/>
    <w:pPr>
      <w:keepNext/>
      <w:keepLines/>
      <w:spacing w:before="120" w:after="60"/>
    </w:pPr>
    <w:rPr>
      <w:rFonts w:ascii="Arial" w:eastAsia="Times New Roman" w:hAnsi="Arial" w:cs="Arial"/>
      <w:b/>
      <w:bCs/>
      <w:color w:val="000000" w:themeColor="text1"/>
    </w:rPr>
  </w:style>
  <w:style w:type="paragraph" w:styleId="Closing">
    <w:name w:val="Closing"/>
    <w:basedOn w:val="Normal"/>
    <w:semiHidden/>
    <w:rsid w:val="00B62108"/>
    <w:pPr>
      <w:ind w:left="4320"/>
    </w:pPr>
  </w:style>
  <w:style w:type="paragraph" w:styleId="Date">
    <w:name w:val="Date"/>
    <w:basedOn w:val="Normal"/>
    <w:next w:val="Normal"/>
    <w:semiHidden/>
    <w:rsid w:val="00B62108"/>
  </w:style>
  <w:style w:type="paragraph" w:styleId="DocumentMap">
    <w:name w:val="Document Map"/>
    <w:basedOn w:val="Normal"/>
    <w:semiHidden/>
    <w:rsid w:val="00B62108"/>
    <w:pPr>
      <w:shd w:val="clear" w:color="auto" w:fill="000080"/>
    </w:pPr>
    <w:rPr>
      <w:rFonts w:ascii="Tahoma" w:hAnsi="Tahoma" w:cs="Tahoma"/>
      <w:sz w:val="20"/>
      <w:szCs w:val="20"/>
    </w:rPr>
  </w:style>
  <w:style w:type="paragraph" w:styleId="E-mailSignature">
    <w:name w:val="E-mail Signature"/>
    <w:basedOn w:val="Normal"/>
    <w:semiHidden/>
    <w:rsid w:val="00B62108"/>
  </w:style>
  <w:style w:type="paragraph" w:styleId="EndnoteText">
    <w:name w:val="endnote text"/>
    <w:basedOn w:val="Normal"/>
    <w:semiHidden/>
    <w:rsid w:val="00B62108"/>
    <w:rPr>
      <w:sz w:val="20"/>
      <w:szCs w:val="20"/>
    </w:rPr>
  </w:style>
  <w:style w:type="paragraph" w:styleId="EnvelopeAddress">
    <w:name w:val="envelope address"/>
    <w:basedOn w:val="Normal"/>
    <w:semiHidden/>
    <w:rsid w:val="00B62108"/>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B62108"/>
    <w:rPr>
      <w:rFonts w:ascii="Arial" w:hAnsi="Arial" w:cs="Arial"/>
      <w:sz w:val="20"/>
      <w:szCs w:val="20"/>
    </w:rPr>
  </w:style>
  <w:style w:type="paragraph" w:styleId="FootnoteText">
    <w:name w:val="footnote text"/>
    <w:basedOn w:val="Normal"/>
    <w:semiHidden/>
    <w:rsid w:val="00B62108"/>
    <w:rPr>
      <w:sz w:val="20"/>
      <w:szCs w:val="20"/>
    </w:rPr>
  </w:style>
  <w:style w:type="paragraph" w:styleId="HTMLAddress">
    <w:name w:val="HTML Address"/>
    <w:basedOn w:val="Normal"/>
    <w:semiHidden/>
    <w:rsid w:val="00B62108"/>
    <w:rPr>
      <w:i/>
      <w:iCs/>
    </w:rPr>
  </w:style>
  <w:style w:type="paragraph" w:styleId="HTMLPreformatted">
    <w:name w:val="HTML Preformatted"/>
    <w:basedOn w:val="Normal"/>
    <w:semiHidden/>
    <w:rsid w:val="00B62108"/>
    <w:rPr>
      <w:rFonts w:ascii="Courier New" w:hAnsi="Courier New" w:cs="Courier New"/>
      <w:sz w:val="20"/>
      <w:szCs w:val="20"/>
    </w:rPr>
  </w:style>
  <w:style w:type="paragraph" w:styleId="Index3">
    <w:name w:val="index 3"/>
    <w:basedOn w:val="Normal"/>
    <w:next w:val="Normal"/>
    <w:autoRedefine/>
    <w:semiHidden/>
    <w:rsid w:val="00B62108"/>
    <w:pPr>
      <w:ind w:left="720" w:hanging="240"/>
    </w:pPr>
  </w:style>
  <w:style w:type="paragraph" w:styleId="Index4">
    <w:name w:val="index 4"/>
    <w:basedOn w:val="Normal"/>
    <w:next w:val="Normal"/>
    <w:autoRedefine/>
    <w:semiHidden/>
    <w:rsid w:val="00B62108"/>
    <w:pPr>
      <w:ind w:left="960" w:hanging="240"/>
    </w:pPr>
  </w:style>
  <w:style w:type="paragraph" w:styleId="Index5">
    <w:name w:val="index 5"/>
    <w:basedOn w:val="Normal"/>
    <w:next w:val="Normal"/>
    <w:autoRedefine/>
    <w:semiHidden/>
    <w:rsid w:val="00B62108"/>
    <w:pPr>
      <w:ind w:left="1200" w:hanging="240"/>
    </w:pPr>
  </w:style>
  <w:style w:type="paragraph" w:styleId="Index6">
    <w:name w:val="index 6"/>
    <w:basedOn w:val="Normal"/>
    <w:next w:val="Normal"/>
    <w:autoRedefine/>
    <w:semiHidden/>
    <w:rsid w:val="00B62108"/>
    <w:pPr>
      <w:ind w:left="1440" w:hanging="240"/>
    </w:pPr>
  </w:style>
  <w:style w:type="paragraph" w:styleId="Index7">
    <w:name w:val="index 7"/>
    <w:basedOn w:val="Normal"/>
    <w:next w:val="Normal"/>
    <w:autoRedefine/>
    <w:semiHidden/>
    <w:rsid w:val="00B62108"/>
    <w:pPr>
      <w:ind w:left="1680" w:hanging="240"/>
    </w:pPr>
  </w:style>
  <w:style w:type="paragraph" w:styleId="Index8">
    <w:name w:val="index 8"/>
    <w:basedOn w:val="Normal"/>
    <w:next w:val="Normal"/>
    <w:autoRedefine/>
    <w:semiHidden/>
    <w:rsid w:val="00B62108"/>
    <w:pPr>
      <w:ind w:left="1920" w:hanging="240"/>
    </w:pPr>
  </w:style>
  <w:style w:type="paragraph" w:styleId="Index9">
    <w:name w:val="index 9"/>
    <w:basedOn w:val="Normal"/>
    <w:next w:val="Normal"/>
    <w:autoRedefine/>
    <w:semiHidden/>
    <w:rsid w:val="00B62108"/>
    <w:pPr>
      <w:ind w:left="2160" w:hanging="240"/>
    </w:pPr>
  </w:style>
  <w:style w:type="paragraph" w:styleId="IndexHeading">
    <w:name w:val="index heading"/>
    <w:basedOn w:val="Normal"/>
    <w:next w:val="Index1"/>
    <w:semiHidden/>
    <w:rsid w:val="00B62108"/>
    <w:rPr>
      <w:rFonts w:ascii="Arial" w:hAnsi="Arial" w:cs="Arial"/>
      <w:b/>
      <w:bCs/>
    </w:rPr>
  </w:style>
  <w:style w:type="paragraph" w:styleId="List">
    <w:name w:val="List"/>
    <w:basedOn w:val="Normal"/>
    <w:semiHidden/>
    <w:rsid w:val="00B62108"/>
    <w:pPr>
      <w:ind w:left="360" w:hanging="360"/>
    </w:pPr>
  </w:style>
  <w:style w:type="paragraph" w:styleId="List2">
    <w:name w:val="List 2"/>
    <w:basedOn w:val="Normal"/>
    <w:semiHidden/>
    <w:rsid w:val="00B62108"/>
    <w:pPr>
      <w:ind w:left="720" w:hanging="360"/>
    </w:pPr>
  </w:style>
  <w:style w:type="paragraph" w:styleId="List3">
    <w:name w:val="List 3"/>
    <w:basedOn w:val="Normal"/>
    <w:semiHidden/>
    <w:rsid w:val="00B62108"/>
    <w:pPr>
      <w:ind w:left="1080" w:hanging="360"/>
    </w:pPr>
  </w:style>
  <w:style w:type="paragraph" w:styleId="List4">
    <w:name w:val="List 4"/>
    <w:basedOn w:val="Normal"/>
    <w:semiHidden/>
    <w:rsid w:val="00B62108"/>
    <w:pPr>
      <w:ind w:left="1440" w:hanging="360"/>
    </w:pPr>
  </w:style>
  <w:style w:type="paragraph" w:styleId="List5">
    <w:name w:val="List 5"/>
    <w:basedOn w:val="Normal"/>
    <w:semiHidden/>
    <w:rsid w:val="00B62108"/>
    <w:pPr>
      <w:ind w:left="1800" w:hanging="360"/>
    </w:pPr>
  </w:style>
  <w:style w:type="paragraph" w:styleId="ListBullet">
    <w:name w:val="List Bullet"/>
    <w:basedOn w:val="Normal"/>
    <w:rsid w:val="0075390E"/>
    <w:pPr>
      <w:numPr>
        <w:numId w:val="1"/>
      </w:numPr>
      <w:spacing w:after="60"/>
    </w:pPr>
  </w:style>
  <w:style w:type="paragraph" w:styleId="ListBullet2">
    <w:name w:val="List Bullet 2"/>
    <w:basedOn w:val="ListBullet"/>
    <w:rsid w:val="005250E0"/>
    <w:pPr>
      <w:tabs>
        <w:tab w:val="left" w:pos="540"/>
      </w:tabs>
    </w:pPr>
  </w:style>
  <w:style w:type="paragraph" w:styleId="ListBullet3">
    <w:name w:val="List Bullet 3"/>
    <w:basedOn w:val="ListBullet"/>
    <w:rsid w:val="00517571"/>
    <w:pPr>
      <w:tabs>
        <w:tab w:val="left" w:pos="1080"/>
      </w:tabs>
      <w:ind w:left="1080"/>
    </w:pPr>
  </w:style>
  <w:style w:type="paragraph" w:styleId="ListBullet4">
    <w:name w:val="List Bullet 4"/>
    <w:basedOn w:val="Normal"/>
    <w:semiHidden/>
    <w:rsid w:val="00B62108"/>
    <w:pPr>
      <w:tabs>
        <w:tab w:val="num" w:pos="360"/>
      </w:tabs>
    </w:pPr>
  </w:style>
  <w:style w:type="paragraph" w:styleId="ListBullet5">
    <w:name w:val="List Bullet 5"/>
    <w:basedOn w:val="Normal"/>
    <w:semiHidden/>
    <w:rsid w:val="00B62108"/>
    <w:pPr>
      <w:tabs>
        <w:tab w:val="num" w:pos="360"/>
      </w:tabs>
    </w:pPr>
  </w:style>
  <w:style w:type="paragraph" w:styleId="ListContinue">
    <w:name w:val="List Continue"/>
    <w:basedOn w:val="Normal"/>
    <w:semiHidden/>
    <w:rsid w:val="00B62108"/>
    <w:pPr>
      <w:ind w:left="360"/>
    </w:pPr>
  </w:style>
  <w:style w:type="paragraph" w:styleId="ListContinue2">
    <w:name w:val="List Continue 2"/>
    <w:basedOn w:val="Normal"/>
    <w:semiHidden/>
    <w:rsid w:val="00B62108"/>
    <w:pPr>
      <w:ind w:left="720"/>
    </w:pPr>
  </w:style>
  <w:style w:type="paragraph" w:styleId="ListContinue3">
    <w:name w:val="List Continue 3"/>
    <w:basedOn w:val="Normal"/>
    <w:semiHidden/>
    <w:rsid w:val="00B62108"/>
    <w:pPr>
      <w:ind w:left="1080"/>
    </w:pPr>
  </w:style>
  <w:style w:type="paragraph" w:styleId="ListContinue4">
    <w:name w:val="List Continue 4"/>
    <w:basedOn w:val="Normal"/>
    <w:semiHidden/>
    <w:rsid w:val="00B62108"/>
    <w:pPr>
      <w:ind w:left="1440"/>
    </w:pPr>
  </w:style>
  <w:style w:type="paragraph" w:styleId="ListContinue5">
    <w:name w:val="List Continue 5"/>
    <w:basedOn w:val="Normal"/>
    <w:semiHidden/>
    <w:rsid w:val="00B62108"/>
    <w:pPr>
      <w:ind w:left="1800"/>
    </w:pPr>
  </w:style>
  <w:style w:type="paragraph" w:styleId="ListNumber">
    <w:name w:val="List Number"/>
    <w:basedOn w:val="Normal"/>
    <w:semiHidden/>
    <w:rsid w:val="00B62108"/>
    <w:pPr>
      <w:tabs>
        <w:tab w:val="num" w:pos="360"/>
      </w:tabs>
    </w:pPr>
  </w:style>
  <w:style w:type="paragraph" w:styleId="ListNumber2">
    <w:name w:val="List Number 2"/>
    <w:basedOn w:val="Normal"/>
    <w:semiHidden/>
    <w:rsid w:val="00B62108"/>
    <w:pPr>
      <w:tabs>
        <w:tab w:val="num" w:pos="360"/>
      </w:tabs>
    </w:pPr>
  </w:style>
  <w:style w:type="paragraph" w:styleId="ListNumber3">
    <w:name w:val="List Number 3"/>
    <w:basedOn w:val="Normal"/>
    <w:semiHidden/>
    <w:rsid w:val="00B62108"/>
    <w:pPr>
      <w:tabs>
        <w:tab w:val="num" w:pos="360"/>
      </w:tabs>
    </w:pPr>
  </w:style>
  <w:style w:type="paragraph" w:styleId="ListNumber4">
    <w:name w:val="List Number 4"/>
    <w:basedOn w:val="Normal"/>
    <w:semiHidden/>
    <w:rsid w:val="00B62108"/>
    <w:pPr>
      <w:tabs>
        <w:tab w:val="num" w:pos="360"/>
      </w:tabs>
    </w:pPr>
  </w:style>
  <w:style w:type="paragraph" w:styleId="ListNumber5">
    <w:name w:val="List Number 5"/>
    <w:basedOn w:val="Normal"/>
    <w:semiHidden/>
    <w:rsid w:val="00B62108"/>
    <w:pPr>
      <w:tabs>
        <w:tab w:val="num" w:pos="360"/>
      </w:tabs>
    </w:pPr>
  </w:style>
  <w:style w:type="paragraph" w:styleId="MacroText">
    <w:name w:val="macro"/>
    <w:semiHidden/>
    <w:rsid w:val="00B62108"/>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sz w:val="22"/>
      <w:szCs w:val="22"/>
      <w:lang w:eastAsia="ko-KR"/>
    </w:rPr>
  </w:style>
  <w:style w:type="paragraph" w:styleId="MessageHeader">
    <w:name w:val="Message Header"/>
    <w:basedOn w:val="Normal"/>
    <w:semiHidden/>
    <w:rsid w:val="00B6210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semiHidden/>
    <w:rsid w:val="00B62108"/>
  </w:style>
  <w:style w:type="paragraph" w:styleId="NormalIndent">
    <w:name w:val="Normal Indent"/>
    <w:basedOn w:val="Normal"/>
    <w:semiHidden/>
    <w:rsid w:val="00B62108"/>
    <w:pPr>
      <w:ind w:left="720"/>
    </w:pPr>
  </w:style>
  <w:style w:type="paragraph" w:styleId="NoteHeading">
    <w:name w:val="Note Heading"/>
    <w:basedOn w:val="Normal"/>
    <w:next w:val="Normal"/>
    <w:semiHidden/>
    <w:rsid w:val="00B62108"/>
  </w:style>
  <w:style w:type="paragraph" w:styleId="PlainText">
    <w:name w:val="Plain Text"/>
    <w:basedOn w:val="Normal"/>
    <w:link w:val="PlainTextChar"/>
    <w:uiPriority w:val="99"/>
    <w:rsid w:val="00B62108"/>
    <w:rPr>
      <w:rFonts w:ascii="Courier New" w:hAnsi="Courier New"/>
      <w:sz w:val="20"/>
      <w:szCs w:val="20"/>
      <w:lang w:eastAsia="ko-KR"/>
    </w:rPr>
  </w:style>
  <w:style w:type="character" w:customStyle="1" w:styleId="PlainTextChar">
    <w:name w:val="Plain Text Char"/>
    <w:link w:val="PlainText"/>
    <w:uiPriority w:val="99"/>
    <w:rsid w:val="00942751"/>
    <w:rPr>
      <w:rFonts w:ascii="Courier New" w:hAnsi="Courier New" w:cs="Courier New"/>
      <w:lang w:eastAsia="ko-KR"/>
    </w:rPr>
  </w:style>
  <w:style w:type="paragraph" w:styleId="Salutation">
    <w:name w:val="Salutation"/>
    <w:basedOn w:val="Normal"/>
    <w:next w:val="Normal"/>
    <w:semiHidden/>
    <w:rsid w:val="00B62108"/>
  </w:style>
  <w:style w:type="paragraph" w:styleId="Signature">
    <w:name w:val="Signature"/>
    <w:basedOn w:val="Normal"/>
    <w:semiHidden/>
    <w:rsid w:val="00B62108"/>
    <w:pPr>
      <w:ind w:left="4320"/>
    </w:pPr>
  </w:style>
  <w:style w:type="paragraph" w:styleId="Subtitle">
    <w:name w:val="Subtitle"/>
    <w:basedOn w:val="Normal"/>
    <w:qFormat/>
    <w:rsid w:val="00B62108"/>
    <w:pPr>
      <w:spacing w:after="60"/>
      <w:jc w:val="center"/>
      <w:outlineLvl w:val="1"/>
    </w:pPr>
    <w:rPr>
      <w:rFonts w:ascii="Arial" w:hAnsi="Arial" w:cs="Arial"/>
    </w:rPr>
  </w:style>
  <w:style w:type="paragraph" w:styleId="TableofAuthorities">
    <w:name w:val="table of authorities"/>
    <w:basedOn w:val="Normal"/>
    <w:next w:val="Normal"/>
    <w:semiHidden/>
    <w:rsid w:val="00B62108"/>
    <w:pPr>
      <w:ind w:left="240" w:hanging="240"/>
    </w:pPr>
  </w:style>
  <w:style w:type="paragraph" w:styleId="TableofFigures">
    <w:name w:val="table of figures"/>
    <w:basedOn w:val="Normal"/>
    <w:next w:val="Normal"/>
    <w:uiPriority w:val="99"/>
    <w:rsid w:val="00D22D9F"/>
    <w:rPr>
      <w:rFonts w:ascii="Arial" w:hAnsi="Arial"/>
      <w:b/>
    </w:rPr>
  </w:style>
  <w:style w:type="paragraph" w:styleId="Title">
    <w:name w:val="Title"/>
    <w:next w:val="BodyText"/>
    <w:link w:val="TitleChar"/>
    <w:qFormat/>
    <w:rsid w:val="006B5071"/>
    <w:pPr>
      <w:autoSpaceDE w:val="0"/>
      <w:autoSpaceDN w:val="0"/>
      <w:adjustRightInd w:val="0"/>
      <w:spacing w:after="360"/>
      <w:jc w:val="center"/>
    </w:pPr>
    <w:rPr>
      <w:rFonts w:ascii="Arial" w:eastAsia="Times New Roman" w:hAnsi="Arial" w:cs="Arial"/>
      <w:b/>
      <w:bCs/>
      <w:color w:val="000000" w:themeColor="text1"/>
      <w:sz w:val="36"/>
      <w:szCs w:val="32"/>
    </w:rPr>
  </w:style>
  <w:style w:type="paragraph" w:styleId="TOAHeading">
    <w:name w:val="toa heading"/>
    <w:basedOn w:val="Normal"/>
    <w:next w:val="Normal"/>
    <w:semiHidden/>
    <w:rsid w:val="00B62108"/>
    <w:rPr>
      <w:rFonts w:ascii="Arial" w:hAnsi="Arial" w:cs="Arial"/>
      <w:b/>
      <w:bCs/>
    </w:rPr>
  </w:style>
  <w:style w:type="paragraph" w:customStyle="1" w:styleId="Note">
    <w:name w:val="Note"/>
    <w:basedOn w:val="Normal"/>
    <w:link w:val="NoteChar"/>
    <w:autoRedefine/>
    <w:qFormat/>
    <w:rsid w:val="00EF7F14"/>
    <w:pPr>
      <w:pBdr>
        <w:top w:val="single" w:sz="4" w:space="1" w:color="auto"/>
        <w:bottom w:val="single" w:sz="4" w:space="1" w:color="auto"/>
      </w:pBdr>
      <w:tabs>
        <w:tab w:val="left" w:pos="0"/>
      </w:tabs>
    </w:pPr>
    <w:rPr>
      <w:rFonts w:ascii="Arial" w:hAnsi="Arial"/>
      <w:b/>
    </w:rPr>
  </w:style>
  <w:style w:type="paragraph" w:customStyle="1" w:styleId="Body3PicCaption">
    <w:name w:val="Body 3 Pic Caption"/>
    <w:basedOn w:val="BodyText3"/>
    <w:autoRedefine/>
    <w:qFormat/>
    <w:rsid w:val="00345C0B"/>
    <w:pPr>
      <w:spacing w:after="0"/>
      <w:ind w:left="0"/>
    </w:pPr>
    <w:rPr>
      <w:noProof/>
    </w:rPr>
  </w:style>
  <w:style w:type="character" w:customStyle="1" w:styleId="NoteChar">
    <w:name w:val="Note Char"/>
    <w:link w:val="Note"/>
    <w:rsid w:val="00EF7F14"/>
    <w:rPr>
      <w:rFonts w:ascii="Arial" w:eastAsia="Times New Roman" w:hAnsi="Arial"/>
      <w:b/>
      <w:color w:val="000000" w:themeColor="text1"/>
      <w:sz w:val="24"/>
      <w:szCs w:val="24"/>
    </w:rPr>
  </w:style>
  <w:style w:type="paragraph" w:customStyle="1" w:styleId="TOC">
    <w:name w:val="TOC"/>
    <w:basedOn w:val="Normal"/>
    <w:link w:val="TOCChar"/>
    <w:qFormat/>
    <w:rsid w:val="0089152B"/>
    <w:rPr>
      <w:b/>
      <w:sz w:val="28"/>
      <w:szCs w:val="36"/>
      <w:lang w:eastAsia="ko-KR"/>
    </w:rPr>
  </w:style>
  <w:style w:type="character" w:customStyle="1" w:styleId="TOCChar">
    <w:name w:val="TOC Char"/>
    <w:link w:val="TOC"/>
    <w:rsid w:val="0089152B"/>
    <w:rPr>
      <w:rFonts w:cs="Arial"/>
      <w:b/>
      <w:sz w:val="28"/>
      <w:szCs w:val="36"/>
      <w:lang w:eastAsia="ko-KR"/>
    </w:rPr>
  </w:style>
  <w:style w:type="table" w:styleId="TableGrid">
    <w:name w:val="Table Grid"/>
    <w:basedOn w:val="TableNormal"/>
    <w:rsid w:val="006B5071"/>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umber3">
    <w:name w:val="Number 3"/>
    <w:basedOn w:val="Normal"/>
    <w:qFormat/>
    <w:rsid w:val="006E729E"/>
    <w:pPr>
      <w:tabs>
        <w:tab w:val="left" w:pos="540"/>
      </w:tabs>
      <w:spacing w:after="60"/>
      <w:ind w:left="540" w:hanging="360"/>
    </w:pPr>
    <w:rPr>
      <w:color w:val="000000"/>
    </w:rPr>
  </w:style>
  <w:style w:type="paragraph" w:customStyle="1" w:styleId="Style1">
    <w:name w:val="Style1"/>
    <w:basedOn w:val="Heading2"/>
    <w:link w:val="Style1Char"/>
    <w:qFormat/>
    <w:rsid w:val="00605E4A"/>
  </w:style>
  <w:style w:type="character" w:customStyle="1" w:styleId="Style1Char">
    <w:name w:val="Style1 Char"/>
    <w:link w:val="Style1"/>
    <w:rsid w:val="00605E4A"/>
    <w:rPr>
      <w:rFonts w:ascii="Arial" w:eastAsia="Times New Roman" w:hAnsi="Arial" w:cs="Arial"/>
      <w:b/>
      <w:bCs/>
      <w:iCs/>
      <w:color w:val="000000" w:themeColor="text1"/>
      <w:kern w:val="32"/>
      <w:sz w:val="32"/>
      <w:szCs w:val="28"/>
    </w:rPr>
  </w:style>
  <w:style w:type="paragraph" w:customStyle="1" w:styleId="BodyText3AMIS290NumbersParagraph">
    <w:name w:val="Body Text 3 AMIS 290 Numbers Paragraph"/>
    <w:basedOn w:val="Normal"/>
    <w:qFormat/>
    <w:rsid w:val="005A44C0"/>
    <w:pPr>
      <w:ind w:left="547"/>
    </w:pPr>
  </w:style>
  <w:style w:type="paragraph" w:styleId="TOCHeading">
    <w:name w:val="TOC Heading"/>
    <w:basedOn w:val="Heading1"/>
    <w:next w:val="Normal"/>
    <w:uiPriority w:val="39"/>
    <w:semiHidden/>
    <w:unhideWhenUsed/>
    <w:qFormat/>
    <w:rsid w:val="009931E0"/>
    <w:pPr>
      <w:keepLines/>
      <w:numPr>
        <w:numId w:val="0"/>
      </w:numPr>
      <w:spacing w:before="480" w:after="0" w:line="276" w:lineRule="auto"/>
      <w:outlineLvl w:val="9"/>
    </w:pPr>
    <w:rPr>
      <w:rFonts w:ascii="Cambria" w:eastAsia="MS Gothic" w:hAnsi="Cambria"/>
      <w:color w:val="365F91"/>
      <w:kern w:val="0"/>
      <w:sz w:val="28"/>
      <w:szCs w:val="28"/>
      <w:lang w:eastAsia="ja-JP"/>
    </w:rPr>
  </w:style>
  <w:style w:type="paragraph" w:customStyle="1" w:styleId="Number5">
    <w:name w:val="Number 5"/>
    <w:basedOn w:val="Normal5"/>
    <w:qFormat/>
    <w:rsid w:val="00B927BA"/>
    <w:pPr>
      <w:numPr>
        <w:ilvl w:val="0"/>
        <w:numId w:val="2"/>
      </w:numPr>
      <w:tabs>
        <w:tab w:val="clear" w:pos="900"/>
      </w:tabs>
      <w:ind w:left="1080"/>
    </w:pPr>
    <w:rPr>
      <w:b/>
      <w:sz w:val="22"/>
      <w:szCs w:val="22"/>
    </w:rPr>
  </w:style>
  <w:style w:type="paragraph" w:customStyle="1" w:styleId="Pagragraph5">
    <w:name w:val="Pagragraph 5"/>
    <w:basedOn w:val="Normal"/>
    <w:qFormat/>
    <w:rsid w:val="00B927BA"/>
    <w:pPr>
      <w:ind w:left="1080"/>
    </w:pPr>
  </w:style>
  <w:style w:type="paragraph" w:customStyle="1" w:styleId="BodyText5Numbers">
    <w:name w:val="Body Text 5 Numbers"/>
    <w:basedOn w:val="Normal"/>
    <w:qFormat/>
    <w:rsid w:val="0002701D"/>
    <w:pPr>
      <w:numPr>
        <w:numId w:val="6"/>
      </w:numPr>
      <w:tabs>
        <w:tab w:val="left" w:pos="540"/>
      </w:tabs>
      <w:spacing w:after="60"/>
      <w:ind w:left="547"/>
    </w:pPr>
  </w:style>
  <w:style w:type="paragraph" w:customStyle="1" w:styleId="Number4">
    <w:name w:val="Number 4"/>
    <w:basedOn w:val="Number3"/>
    <w:qFormat/>
    <w:rsid w:val="005A44C0"/>
    <w:pPr>
      <w:numPr>
        <w:numId w:val="3"/>
      </w:numPr>
      <w:spacing w:after="0"/>
      <w:ind w:left="548" w:hanging="274"/>
    </w:pPr>
    <w:rPr>
      <w:b/>
    </w:rPr>
  </w:style>
  <w:style w:type="paragraph" w:customStyle="1" w:styleId="NumberhardParagraph">
    <w:name w:val="Number (hard) Paragraph"/>
    <w:basedOn w:val="Number4"/>
    <w:qFormat/>
    <w:rsid w:val="00164401"/>
    <w:pPr>
      <w:numPr>
        <w:numId w:val="0"/>
      </w:numPr>
      <w:spacing w:after="60"/>
      <w:ind w:left="547" w:hanging="360"/>
    </w:pPr>
  </w:style>
  <w:style w:type="paragraph" w:customStyle="1" w:styleId="PreviewTOCTitle">
    <w:name w:val="Preview TOC Title"/>
    <w:basedOn w:val="Title"/>
    <w:qFormat/>
    <w:rsid w:val="00376F92"/>
    <w:rPr>
      <w:sz w:val="28"/>
    </w:rPr>
  </w:style>
  <w:style w:type="paragraph" w:styleId="ListParagraph">
    <w:name w:val="List Paragraph"/>
    <w:basedOn w:val="Normal"/>
    <w:link w:val="ListParagraphChar"/>
    <w:uiPriority w:val="34"/>
    <w:qFormat/>
    <w:rsid w:val="00AB542E"/>
    <w:pPr>
      <w:numPr>
        <w:numId w:val="4"/>
      </w:numPr>
      <w:spacing w:after="0"/>
    </w:pPr>
    <w:rPr>
      <w:rFonts w:ascii="Arial" w:eastAsia="Arial Unicode MS" w:hAnsi="Arial" w:cs="Arial"/>
      <w:color w:val="000000"/>
      <w:kern w:val="32"/>
    </w:rPr>
  </w:style>
  <w:style w:type="paragraph" w:customStyle="1" w:styleId="h3indent">
    <w:name w:val="h3_indent"/>
    <w:basedOn w:val="Normal"/>
    <w:link w:val="h3indentChar1"/>
    <w:qFormat/>
    <w:rsid w:val="00AB542E"/>
    <w:pPr>
      <w:ind w:left="2160"/>
    </w:pPr>
    <w:rPr>
      <w:rFonts w:ascii="Arial" w:hAnsi="Arial"/>
      <w:color w:val="000000"/>
    </w:rPr>
  </w:style>
  <w:style w:type="character" w:customStyle="1" w:styleId="h3indentChar1">
    <w:name w:val="h3_indent Char1"/>
    <w:link w:val="h3indent"/>
    <w:rsid w:val="00AB542E"/>
    <w:rPr>
      <w:rFonts w:ascii="Arial" w:eastAsia="Times New Roman" w:hAnsi="Arial"/>
      <w:color w:val="000000"/>
      <w:sz w:val="22"/>
      <w:szCs w:val="22"/>
    </w:rPr>
  </w:style>
  <w:style w:type="paragraph" w:customStyle="1" w:styleId="ProbSoluHdr">
    <w:name w:val="ProbSoluHdr"/>
    <w:basedOn w:val="Normal"/>
    <w:qFormat/>
    <w:rsid w:val="006E7369"/>
    <w:pPr>
      <w:keepNext/>
      <w:spacing w:after="0"/>
      <w:ind w:left="360"/>
    </w:pPr>
    <w:rPr>
      <w:rFonts w:ascii="Arial" w:eastAsia="Calibri" w:hAnsi="Arial" w:cs="Arial"/>
      <w:b/>
    </w:rPr>
  </w:style>
  <w:style w:type="character" w:customStyle="1" w:styleId="CommentTextChar1">
    <w:name w:val="Comment Text Char1"/>
    <w:link w:val="CommentText"/>
    <w:semiHidden/>
    <w:locked/>
    <w:rsid w:val="006E7369"/>
  </w:style>
  <w:style w:type="paragraph" w:customStyle="1" w:styleId="StyleBodyTextLeft013Hanging025">
    <w:name w:val="Style Body Text + Left:  0.13&quot; Hanging:  0.25&quot;"/>
    <w:basedOn w:val="BodyText"/>
    <w:rsid w:val="00F25954"/>
    <w:pPr>
      <w:autoSpaceDE w:val="0"/>
      <w:autoSpaceDN w:val="0"/>
      <w:adjustRightInd w:val="0"/>
      <w:ind w:left="547" w:hanging="360"/>
    </w:pPr>
  </w:style>
  <w:style w:type="paragraph" w:customStyle="1" w:styleId="StyleBodyTextLeft013Hanging025After3pt">
    <w:name w:val="Style Body Text + Left:  0.13&quot; Hanging:  0.25&quot; After:  3 pt"/>
    <w:basedOn w:val="BodyText"/>
    <w:rsid w:val="00F25954"/>
    <w:pPr>
      <w:autoSpaceDE w:val="0"/>
      <w:autoSpaceDN w:val="0"/>
      <w:adjustRightInd w:val="0"/>
      <w:spacing w:after="60"/>
      <w:ind w:left="547" w:hanging="360"/>
    </w:pPr>
  </w:style>
  <w:style w:type="character" w:customStyle="1" w:styleId="CommentTextChar">
    <w:name w:val="Comment Text Char"/>
    <w:uiPriority w:val="99"/>
    <w:semiHidden/>
    <w:rsid w:val="003E545E"/>
  </w:style>
  <w:style w:type="character" w:customStyle="1" w:styleId="BodyTextChar">
    <w:name w:val="Body Text Char"/>
    <w:link w:val="BodyText"/>
    <w:rsid w:val="006B5071"/>
    <w:rPr>
      <w:rFonts w:eastAsia="Times New Roman"/>
      <w:color w:val="000000" w:themeColor="text1"/>
      <w:sz w:val="24"/>
    </w:rPr>
  </w:style>
  <w:style w:type="character" w:customStyle="1" w:styleId="ProbSoluHdrChar">
    <w:name w:val="ProbSoluHdr Char"/>
    <w:rsid w:val="00170BFF"/>
    <w:rPr>
      <w:rFonts w:ascii="Calibri" w:eastAsia="Calibri" w:hAnsi="Calibri" w:hint="default"/>
      <w:b/>
      <w:bCs w:val="0"/>
      <w:sz w:val="24"/>
      <w:szCs w:val="22"/>
    </w:rPr>
  </w:style>
  <w:style w:type="character" w:customStyle="1" w:styleId="ts3">
    <w:name w:val="ts3"/>
    <w:basedOn w:val="DefaultParagraphFont"/>
    <w:rsid w:val="005C0512"/>
  </w:style>
  <w:style w:type="paragraph" w:customStyle="1" w:styleId="ps4">
    <w:name w:val="ps4"/>
    <w:basedOn w:val="Normal"/>
    <w:rsid w:val="005C0512"/>
    <w:pPr>
      <w:spacing w:before="100" w:beforeAutospacing="1" w:after="100" w:afterAutospacing="1"/>
    </w:pPr>
  </w:style>
  <w:style w:type="character" w:customStyle="1" w:styleId="ListParagraphChar">
    <w:name w:val="List Paragraph Char"/>
    <w:link w:val="ListParagraph"/>
    <w:uiPriority w:val="34"/>
    <w:locked/>
    <w:rsid w:val="009565AE"/>
    <w:rPr>
      <w:rFonts w:ascii="Arial" w:eastAsia="Arial Unicode MS" w:hAnsi="Arial" w:cs="Arial"/>
      <w:color w:val="000000"/>
      <w:kern w:val="32"/>
      <w:sz w:val="24"/>
      <w:szCs w:val="24"/>
    </w:rPr>
  </w:style>
  <w:style w:type="paragraph" w:customStyle="1" w:styleId="Default">
    <w:name w:val="Default"/>
    <w:uiPriority w:val="99"/>
    <w:semiHidden/>
    <w:rsid w:val="00E3474E"/>
    <w:pPr>
      <w:autoSpaceDE w:val="0"/>
      <w:autoSpaceDN w:val="0"/>
      <w:adjustRightInd w:val="0"/>
    </w:pPr>
    <w:rPr>
      <w:rFonts w:eastAsiaTheme="minorHAnsi"/>
      <w:color w:val="000000"/>
      <w:sz w:val="24"/>
      <w:szCs w:val="24"/>
    </w:rPr>
  </w:style>
  <w:style w:type="paragraph" w:customStyle="1" w:styleId="h2indent">
    <w:name w:val="h2_indent"/>
    <w:basedOn w:val="Normal"/>
    <w:link w:val="h2indentChar1"/>
    <w:qFormat/>
    <w:rsid w:val="00E95C19"/>
    <w:pPr>
      <w:ind w:left="1350"/>
    </w:pPr>
    <w:rPr>
      <w:rFonts w:ascii="Arial" w:hAnsi="Arial"/>
    </w:rPr>
  </w:style>
  <w:style w:type="character" w:customStyle="1" w:styleId="h2indentChar1">
    <w:name w:val="h2_indent Char1"/>
    <w:basedOn w:val="DefaultParagraphFont"/>
    <w:link w:val="h2indent"/>
    <w:rsid w:val="00E95C19"/>
    <w:rPr>
      <w:rFonts w:ascii="Arial" w:eastAsia="Times New Roman" w:hAnsi="Arial"/>
      <w:sz w:val="22"/>
      <w:szCs w:val="22"/>
    </w:rPr>
  </w:style>
  <w:style w:type="character" w:styleId="Strong">
    <w:name w:val="Strong"/>
    <w:basedOn w:val="DefaultParagraphFont"/>
    <w:uiPriority w:val="22"/>
    <w:qFormat/>
    <w:rsid w:val="00D20A9B"/>
    <w:rPr>
      <w:b/>
      <w:bCs/>
    </w:rPr>
  </w:style>
  <w:style w:type="paragraph" w:customStyle="1" w:styleId="Appendix1">
    <w:name w:val="Appendix 1"/>
    <w:basedOn w:val="Heading1"/>
    <w:next w:val="BodyText"/>
    <w:rsid w:val="006B5071"/>
    <w:pPr>
      <w:numPr>
        <w:numId w:val="18"/>
      </w:numPr>
      <w:tabs>
        <w:tab w:val="left" w:pos="720"/>
      </w:tabs>
      <w:ind w:left="576" w:hanging="576"/>
    </w:pPr>
    <w:rPr>
      <w:szCs w:val="24"/>
    </w:rPr>
  </w:style>
  <w:style w:type="paragraph" w:customStyle="1" w:styleId="Appendix2">
    <w:name w:val="Appendix 2"/>
    <w:basedOn w:val="Appendix1"/>
    <w:next w:val="BodyText"/>
    <w:rsid w:val="006B5071"/>
    <w:pPr>
      <w:pageBreakBefore w:val="0"/>
      <w:numPr>
        <w:ilvl w:val="1"/>
      </w:numPr>
      <w:tabs>
        <w:tab w:val="clear" w:pos="720"/>
        <w:tab w:val="clear" w:pos="1152"/>
        <w:tab w:val="left" w:pos="907"/>
      </w:tabs>
      <w:spacing w:before="120"/>
      <w:ind w:left="907" w:hanging="907"/>
    </w:pPr>
    <w:rPr>
      <w:sz w:val="32"/>
    </w:rPr>
  </w:style>
  <w:style w:type="character" w:customStyle="1" w:styleId="BalloonTextChar">
    <w:name w:val="Balloon Text Char"/>
    <w:basedOn w:val="DefaultParagraphFont"/>
    <w:link w:val="BalloonText"/>
    <w:rsid w:val="006B5071"/>
    <w:rPr>
      <w:rFonts w:ascii="Tahoma" w:eastAsia="Times New Roman" w:hAnsi="Tahoma" w:cs="Tahoma"/>
      <w:color w:val="000000" w:themeColor="text1"/>
      <w:sz w:val="16"/>
      <w:szCs w:val="16"/>
    </w:rPr>
  </w:style>
  <w:style w:type="paragraph" w:customStyle="1" w:styleId="BodyTextBullet1">
    <w:name w:val="Body Text Bullet 1"/>
    <w:rsid w:val="006B5071"/>
    <w:pPr>
      <w:numPr>
        <w:numId w:val="19"/>
      </w:numPr>
      <w:spacing w:before="60" w:after="60"/>
    </w:pPr>
    <w:rPr>
      <w:rFonts w:eastAsia="Times New Roman"/>
      <w:color w:val="000000" w:themeColor="text1"/>
      <w:sz w:val="24"/>
    </w:rPr>
  </w:style>
  <w:style w:type="paragraph" w:customStyle="1" w:styleId="BodyTextBullet2">
    <w:name w:val="Body Text Bullet 2"/>
    <w:rsid w:val="006B5071"/>
    <w:pPr>
      <w:numPr>
        <w:numId w:val="20"/>
      </w:numPr>
      <w:spacing w:before="60" w:after="60"/>
    </w:pPr>
    <w:rPr>
      <w:rFonts w:eastAsia="Times New Roman"/>
      <w:color w:val="000000" w:themeColor="text1"/>
      <w:sz w:val="24"/>
    </w:rPr>
  </w:style>
  <w:style w:type="paragraph" w:customStyle="1" w:styleId="BodyTextLettered1">
    <w:name w:val="Body Text Lettered 1"/>
    <w:rsid w:val="006B5071"/>
    <w:pPr>
      <w:numPr>
        <w:numId w:val="21"/>
      </w:numPr>
      <w:spacing w:before="60" w:after="60"/>
    </w:pPr>
    <w:rPr>
      <w:rFonts w:eastAsia="Times New Roman"/>
      <w:color w:val="000000" w:themeColor="text1"/>
      <w:sz w:val="24"/>
    </w:rPr>
  </w:style>
  <w:style w:type="paragraph" w:customStyle="1" w:styleId="BodyTextLettered2">
    <w:name w:val="Body Text Lettered 2"/>
    <w:rsid w:val="006B5071"/>
    <w:pPr>
      <w:numPr>
        <w:numId w:val="22"/>
      </w:numPr>
      <w:spacing w:before="60" w:after="60"/>
    </w:pPr>
    <w:rPr>
      <w:rFonts w:eastAsia="Times New Roman"/>
      <w:color w:val="000000" w:themeColor="text1"/>
      <w:sz w:val="24"/>
    </w:rPr>
  </w:style>
  <w:style w:type="paragraph" w:customStyle="1" w:styleId="BodyTextNumbered1">
    <w:name w:val="Body Text Numbered 1"/>
    <w:rsid w:val="006B5071"/>
    <w:pPr>
      <w:numPr>
        <w:numId w:val="23"/>
      </w:numPr>
      <w:spacing w:before="60" w:after="60"/>
    </w:pPr>
    <w:rPr>
      <w:rFonts w:eastAsia="Times New Roman"/>
      <w:color w:val="000000" w:themeColor="text1"/>
      <w:sz w:val="24"/>
    </w:rPr>
  </w:style>
  <w:style w:type="paragraph" w:customStyle="1" w:styleId="BodyTextNumbered2">
    <w:name w:val="Body Text Numbered 2"/>
    <w:rsid w:val="006B5071"/>
    <w:pPr>
      <w:numPr>
        <w:numId w:val="24"/>
      </w:numPr>
      <w:spacing w:before="60" w:after="60"/>
    </w:pPr>
    <w:rPr>
      <w:rFonts w:eastAsia="Times New Roman"/>
      <w:color w:val="000000" w:themeColor="text1"/>
      <w:sz w:val="22"/>
    </w:rPr>
  </w:style>
  <w:style w:type="paragraph" w:customStyle="1" w:styleId="BulletInstructions">
    <w:name w:val="Bullet Instructions"/>
    <w:basedOn w:val="Normal"/>
    <w:rsid w:val="006B5071"/>
    <w:pPr>
      <w:numPr>
        <w:numId w:val="25"/>
      </w:numPr>
      <w:spacing w:before="60" w:after="60"/>
    </w:pPr>
    <w:rPr>
      <w:i/>
      <w:color w:val="0000FF"/>
    </w:rPr>
  </w:style>
  <w:style w:type="paragraph" w:customStyle="1" w:styleId="InstructionalText1">
    <w:name w:val="Instructional Text 1"/>
    <w:next w:val="BodyText"/>
    <w:link w:val="InstructionalText1Char"/>
    <w:rsid w:val="006B5071"/>
    <w:pPr>
      <w:keepLines/>
      <w:tabs>
        <w:tab w:val="left" w:pos="720"/>
      </w:tabs>
      <w:autoSpaceDE w:val="0"/>
      <w:autoSpaceDN w:val="0"/>
      <w:adjustRightInd w:val="0"/>
      <w:spacing w:before="120" w:after="120" w:line="240" w:lineRule="atLeast"/>
    </w:pPr>
    <w:rPr>
      <w:rFonts w:eastAsia="Times New Roman"/>
      <w:i/>
      <w:iCs/>
      <w:color w:val="0000FF"/>
      <w:sz w:val="24"/>
    </w:rPr>
  </w:style>
  <w:style w:type="character" w:customStyle="1" w:styleId="InstructionalText1Char">
    <w:name w:val="Instructional Text 1 Char"/>
    <w:link w:val="InstructionalText1"/>
    <w:rsid w:val="006B5071"/>
    <w:rPr>
      <w:rFonts w:eastAsia="Times New Roman"/>
      <w:i/>
      <w:iCs/>
      <w:color w:val="0000FF"/>
      <w:sz w:val="24"/>
    </w:rPr>
  </w:style>
  <w:style w:type="paragraph" w:customStyle="1" w:styleId="CoverTitleInstructions">
    <w:name w:val="Cover Title Instructions"/>
    <w:basedOn w:val="InstructionalText1"/>
    <w:next w:val="Title"/>
    <w:rsid w:val="006B5071"/>
    <w:pPr>
      <w:jc w:val="center"/>
    </w:pPr>
    <w:rPr>
      <w:szCs w:val="28"/>
    </w:rPr>
  </w:style>
  <w:style w:type="character" w:customStyle="1" w:styleId="TitleChar">
    <w:name w:val="Title Char"/>
    <w:basedOn w:val="DefaultParagraphFont"/>
    <w:link w:val="Title"/>
    <w:rsid w:val="006B5071"/>
    <w:rPr>
      <w:rFonts w:ascii="Arial" w:eastAsia="Times New Roman" w:hAnsi="Arial" w:cs="Arial"/>
      <w:b/>
      <w:bCs/>
      <w:color w:val="000000" w:themeColor="text1"/>
      <w:sz w:val="36"/>
      <w:szCs w:val="32"/>
    </w:rPr>
  </w:style>
  <w:style w:type="paragraph" w:customStyle="1" w:styleId="CrossReference">
    <w:name w:val="CrossReference"/>
    <w:basedOn w:val="Normal"/>
    <w:rsid w:val="006B5071"/>
    <w:pPr>
      <w:keepNext/>
      <w:keepLines/>
      <w:autoSpaceDE w:val="0"/>
      <w:autoSpaceDN w:val="0"/>
      <w:adjustRightInd w:val="0"/>
      <w:spacing w:before="60" w:after="60"/>
    </w:pPr>
    <w:rPr>
      <w:iCs/>
      <w:color w:val="0000FF"/>
      <w:sz w:val="20"/>
      <w:szCs w:val="22"/>
      <w:u w:val="single"/>
    </w:rPr>
  </w:style>
  <w:style w:type="character" w:customStyle="1" w:styleId="FooterChar">
    <w:name w:val="Footer Char"/>
    <w:link w:val="Footer"/>
    <w:rsid w:val="006B5071"/>
    <w:rPr>
      <w:rFonts w:eastAsia="Times New Roman" w:cs="Tahoma"/>
      <w:color w:val="000000" w:themeColor="text1"/>
      <w:szCs w:val="16"/>
    </w:rPr>
  </w:style>
  <w:style w:type="character" w:customStyle="1" w:styleId="HeaderChar">
    <w:name w:val="Header Char"/>
    <w:basedOn w:val="DefaultParagraphFont"/>
    <w:link w:val="Header"/>
    <w:rsid w:val="006B5071"/>
    <w:rPr>
      <w:rFonts w:eastAsia="Times New Roman"/>
      <w:color w:val="000000" w:themeColor="text1"/>
    </w:rPr>
  </w:style>
  <w:style w:type="numbering" w:customStyle="1" w:styleId="Headings">
    <w:name w:val="Headings"/>
    <w:uiPriority w:val="99"/>
    <w:rsid w:val="006B5071"/>
    <w:pPr>
      <w:numPr>
        <w:numId w:val="30"/>
      </w:numPr>
    </w:pPr>
  </w:style>
  <w:style w:type="paragraph" w:customStyle="1" w:styleId="InstructionalBullet1">
    <w:name w:val="Instructional Bullet 1"/>
    <w:rsid w:val="006B5071"/>
    <w:pPr>
      <w:numPr>
        <w:numId w:val="26"/>
      </w:numPr>
      <w:spacing w:before="60" w:after="60"/>
    </w:pPr>
    <w:rPr>
      <w:rFonts w:eastAsia="Times New Roman"/>
      <w:i/>
      <w:color w:val="0000FF"/>
      <w:sz w:val="24"/>
      <w:szCs w:val="24"/>
    </w:rPr>
  </w:style>
  <w:style w:type="paragraph" w:customStyle="1" w:styleId="InstructionalBullet2">
    <w:name w:val="Instructional Bullet 2"/>
    <w:basedOn w:val="InstructionalBullet1"/>
    <w:rsid w:val="006B5071"/>
    <w:pPr>
      <w:numPr>
        <w:numId w:val="0"/>
      </w:numPr>
    </w:pPr>
  </w:style>
  <w:style w:type="paragraph" w:customStyle="1" w:styleId="InstructionalFooter">
    <w:name w:val="Instructional Footer"/>
    <w:basedOn w:val="Footer"/>
    <w:next w:val="Footer"/>
    <w:qFormat/>
    <w:rsid w:val="006B5071"/>
    <w:pPr>
      <w:jc w:val="center"/>
    </w:pPr>
    <w:rPr>
      <w:i/>
      <w:color w:val="0000FF"/>
    </w:rPr>
  </w:style>
  <w:style w:type="paragraph" w:customStyle="1" w:styleId="InstructionalNote">
    <w:name w:val="Instructional Note"/>
    <w:rsid w:val="006B5071"/>
    <w:pPr>
      <w:numPr>
        <w:numId w:val="27"/>
      </w:numPr>
      <w:autoSpaceDE w:val="0"/>
      <w:autoSpaceDN w:val="0"/>
      <w:adjustRightInd w:val="0"/>
      <w:spacing w:before="60" w:after="60"/>
    </w:pPr>
    <w:rPr>
      <w:rFonts w:eastAsia="Times New Roman"/>
      <w:i/>
      <w:iCs/>
      <w:color w:val="0000FF"/>
      <w:sz w:val="22"/>
      <w:szCs w:val="22"/>
    </w:rPr>
  </w:style>
  <w:style w:type="paragraph" w:customStyle="1" w:styleId="InstructionalTable">
    <w:name w:val="Instructional Table"/>
    <w:next w:val="Normal"/>
    <w:rsid w:val="006B5071"/>
    <w:rPr>
      <w:rFonts w:eastAsia="Times New Roman"/>
      <w:i/>
      <w:color w:val="0000FF"/>
      <w:sz w:val="22"/>
      <w:szCs w:val="24"/>
    </w:rPr>
  </w:style>
  <w:style w:type="paragraph" w:customStyle="1" w:styleId="InstructionalText2">
    <w:name w:val="Instructional Text 2"/>
    <w:basedOn w:val="InstructionalText1"/>
    <w:next w:val="BodyText"/>
    <w:link w:val="InstructionalText2Char"/>
    <w:rsid w:val="006B5071"/>
    <w:pPr>
      <w:ind w:left="720"/>
    </w:pPr>
  </w:style>
  <w:style w:type="character" w:customStyle="1" w:styleId="InstructionalText2Char">
    <w:name w:val="Instructional Text 2 Char"/>
    <w:basedOn w:val="InstructionalText1Char"/>
    <w:link w:val="InstructionalText2"/>
    <w:rsid w:val="006B5071"/>
    <w:rPr>
      <w:rFonts w:eastAsia="Times New Roman"/>
      <w:i/>
      <w:iCs/>
      <w:color w:val="0000FF"/>
      <w:sz w:val="24"/>
    </w:rPr>
  </w:style>
  <w:style w:type="character" w:customStyle="1" w:styleId="InstructionalTextBold">
    <w:name w:val="Instructional Text Bold"/>
    <w:rsid w:val="006B5071"/>
    <w:rPr>
      <w:b/>
      <w:bCs/>
      <w:color w:val="0000FF"/>
    </w:rPr>
  </w:style>
  <w:style w:type="paragraph" w:customStyle="1" w:styleId="InstructionalTextMainTitle">
    <w:name w:val="Instructional Text Main Title"/>
    <w:basedOn w:val="InstructionalText1"/>
    <w:next w:val="Title"/>
    <w:qFormat/>
    <w:rsid w:val="006B5071"/>
    <w:pPr>
      <w:jc w:val="center"/>
    </w:pPr>
    <w:rPr>
      <w:szCs w:val="22"/>
    </w:rPr>
  </w:style>
  <w:style w:type="paragraph" w:customStyle="1" w:styleId="InstructionalTextTitle2">
    <w:name w:val="Instructional Text Title 2"/>
    <w:basedOn w:val="InstructionalText1"/>
    <w:next w:val="Title2"/>
    <w:qFormat/>
    <w:rsid w:val="006B5071"/>
    <w:pPr>
      <w:jc w:val="center"/>
    </w:pPr>
    <w:rPr>
      <w:i w:val="0"/>
      <w:szCs w:val="22"/>
    </w:rPr>
  </w:style>
  <w:style w:type="character" w:styleId="LineNumber">
    <w:name w:val="line number"/>
    <w:basedOn w:val="DefaultParagraphFont"/>
    <w:rsid w:val="006B5071"/>
  </w:style>
  <w:style w:type="paragraph" w:customStyle="1" w:styleId="TableHeading">
    <w:name w:val="Table Heading"/>
    <w:rsid w:val="006B5071"/>
    <w:pPr>
      <w:spacing w:before="60" w:after="60"/>
    </w:pPr>
    <w:rPr>
      <w:rFonts w:ascii="Arial" w:eastAsia="Times New Roman" w:hAnsi="Arial" w:cs="Arial"/>
      <w:b/>
      <w:sz w:val="22"/>
      <w:szCs w:val="22"/>
    </w:rPr>
  </w:style>
  <w:style w:type="paragraph" w:customStyle="1" w:styleId="TableHeadingCentered">
    <w:name w:val="Table Heading Centered"/>
    <w:basedOn w:val="TableHeading"/>
    <w:rsid w:val="006B5071"/>
    <w:pPr>
      <w:jc w:val="center"/>
    </w:pPr>
    <w:rPr>
      <w:rFonts w:cs="Times New Roman"/>
      <w:sz w:val="16"/>
      <w:szCs w:val="16"/>
    </w:rPr>
  </w:style>
  <w:style w:type="paragraph" w:customStyle="1" w:styleId="TableText">
    <w:name w:val="Table Text"/>
    <w:link w:val="TableTextChar"/>
    <w:rsid w:val="006B5071"/>
    <w:pPr>
      <w:spacing w:before="60" w:after="60"/>
    </w:pPr>
    <w:rPr>
      <w:rFonts w:ascii="Arial" w:eastAsia="Times New Roman" w:hAnsi="Arial" w:cs="Arial"/>
      <w:sz w:val="22"/>
    </w:rPr>
  </w:style>
  <w:style w:type="character" w:customStyle="1" w:styleId="TableTextChar">
    <w:name w:val="Table Text Char"/>
    <w:link w:val="TableText"/>
    <w:rsid w:val="006B5071"/>
    <w:rPr>
      <w:rFonts w:ascii="Arial" w:eastAsia="Times New Roman" w:hAnsi="Arial" w:cs="Arial"/>
      <w:sz w:val="22"/>
    </w:rPr>
  </w:style>
  <w:style w:type="paragraph" w:customStyle="1" w:styleId="TemplateInstructions">
    <w:name w:val="Template Instructions"/>
    <w:next w:val="BodyText"/>
    <w:link w:val="TemplateInstructionsChar"/>
    <w:rsid w:val="006B5071"/>
    <w:pPr>
      <w:keepNext/>
      <w:keepLines/>
      <w:spacing w:before="40"/>
    </w:pPr>
    <w:rPr>
      <w:rFonts w:eastAsia="Times New Roman"/>
      <w:i/>
      <w:iCs/>
      <w:color w:val="0000FF"/>
      <w:sz w:val="22"/>
      <w:szCs w:val="22"/>
    </w:rPr>
  </w:style>
  <w:style w:type="character" w:customStyle="1" w:styleId="TemplateInstructionsChar">
    <w:name w:val="Template Instructions Char"/>
    <w:link w:val="TemplateInstructions"/>
    <w:rsid w:val="006B5071"/>
    <w:rPr>
      <w:rFonts w:eastAsia="Times New Roman"/>
      <w:i/>
      <w:iCs/>
      <w:color w:val="0000FF"/>
      <w:sz w:val="22"/>
      <w:szCs w:val="22"/>
    </w:rPr>
  </w:style>
  <w:style w:type="character" w:customStyle="1" w:styleId="TextBold">
    <w:name w:val="Text Bold"/>
    <w:rsid w:val="006B5071"/>
    <w:rPr>
      <w:b/>
    </w:rPr>
  </w:style>
  <w:style w:type="character" w:customStyle="1" w:styleId="TextBoldItalics">
    <w:name w:val="Text Bold Italics"/>
    <w:rsid w:val="006B5071"/>
    <w:rPr>
      <w:b/>
      <w:i/>
    </w:rPr>
  </w:style>
  <w:style w:type="character" w:customStyle="1" w:styleId="TextItalics">
    <w:name w:val="Text Italics"/>
    <w:rsid w:val="006B5071"/>
    <w:rPr>
      <w:i/>
    </w:rPr>
  </w:style>
  <w:style w:type="paragraph" w:customStyle="1" w:styleId="Title2">
    <w:name w:val="Title 2"/>
    <w:next w:val="BodyText"/>
    <w:rsid w:val="006B5071"/>
    <w:pPr>
      <w:spacing w:after="360"/>
      <w:jc w:val="center"/>
    </w:pPr>
    <w:rPr>
      <w:rFonts w:ascii="Arial" w:eastAsia="Times New Roman" w:hAnsi="Arial" w:cs="Arial"/>
      <w:b/>
      <w:bCs/>
      <w:color w:val="000000" w:themeColor="text1"/>
      <w:sz w:val="28"/>
      <w:szCs w:val="32"/>
    </w:rPr>
  </w:style>
  <w:style w:type="paragraph" w:customStyle="1" w:styleId="InstructionalFooterLandscape">
    <w:name w:val="Instructional Footer Landscape"/>
    <w:basedOn w:val="InstructionalFooter"/>
    <w:next w:val="Footer"/>
    <w:qFormat/>
    <w:rsid w:val="006B5071"/>
    <w:pPr>
      <w:tabs>
        <w:tab w:val="clear" w:pos="4680"/>
        <w:tab w:val="clear" w:pos="9360"/>
        <w:tab w:val="center" w:pos="6480"/>
        <w:tab w:val="right" w:pos="12960"/>
      </w:tabs>
    </w:pPr>
  </w:style>
  <w:style w:type="table" w:styleId="LightShading">
    <w:name w:val="Light Shading"/>
    <w:basedOn w:val="TableNormal"/>
    <w:uiPriority w:val="60"/>
    <w:rsid w:val="00C4797E"/>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cp2">
    <w:name w:val="hcp2"/>
    <w:basedOn w:val="Normal"/>
    <w:rsid w:val="001A281F"/>
    <w:pPr>
      <w:spacing w:before="100" w:beforeAutospacing="1" w:after="100" w:afterAutospacing="1"/>
      <w:ind w:left="600"/>
    </w:pPr>
    <w:rPr>
      <w:color w:val="auto"/>
    </w:rPr>
  </w:style>
  <w:style w:type="character" w:customStyle="1" w:styleId="hcp1">
    <w:name w:val="hcp1"/>
    <w:basedOn w:val="DefaultParagraphFont"/>
    <w:rsid w:val="001A281F"/>
    <w:rPr>
      <w:b/>
      <w:bCs/>
    </w:rPr>
  </w:style>
  <w:style w:type="character" w:styleId="UnresolvedMention">
    <w:name w:val="Unresolved Mention"/>
    <w:basedOn w:val="DefaultParagraphFont"/>
    <w:uiPriority w:val="99"/>
    <w:semiHidden/>
    <w:unhideWhenUsed/>
    <w:rsid w:val="00BC4118"/>
    <w:rPr>
      <w:color w:val="808080"/>
      <w:shd w:val="clear" w:color="auto" w:fill="E6E6E6"/>
    </w:rPr>
  </w:style>
  <w:style w:type="paragraph" w:customStyle="1" w:styleId="Paragraph3">
    <w:name w:val="Paragraph3"/>
    <w:basedOn w:val="Normal"/>
    <w:uiPriority w:val="99"/>
    <w:rsid w:val="000F60F7"/>
    <w:pPr>
      <w:spacing w:before="80" w:after="0"/>
      <w:ind w:left="360"/>
      <w:jc w:val="both"/>
    </w:pPr>
    <w:rPr>
      <w:color w:val="auto"/>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101815">
      <w:bodyDiv w:val="1"/>
      <w:marLeft w:val="0"/>
      <w:marRight w:val="0"/>
      <w:marTop w:val="0"/>
      <w:marBottom w:val="0"/>
      <w:divBdr>
        <w:top w:val="none" w:sz="0" w:space="0" w:color="auto"/>
        <w:left w:val="none" w:sz="0" w:space="0" w:color="auto"/>
        <w:bottom w:val="none" w:sz="0" w:space="0" w:color="auto"/>
        <w:right w:val="none" w:sz="0" w:space="0" w:color="auto"/>
      </w:divBdr>
    </w:div>
    <w:div w:id="126045440">
      <w:bodyDiv w:val="1"/>
      <w:marLeft w:val="0"/>
      <w:marRight w:val="0"/>
      <w:marTop w:val="0"/>
      <w:marBottom w:val="0"/>
      <w:divBdr>
        <w:top w:val="none" w:sz="0" w:space="0" w:color="auto"/>
        <w:left w:val="none" w:sz="0" w:space="0" w:color="auto"/>
        <w:bottom w:val="none" w:sz="0" w:space="0" w:color="auto"/>
        <w:right w:val="none" w:sz="0" w:space="0" w:color="auto"/>
      </w:divBdr>
    </w:div>
    <w:div w:id="155195308">
      <w:bodyDiv w:val="1"/>
      <w:marLeft w:val="0"/>
      <w:marRight w:val="0"/>
      <w:marTop w:val="0"/>
      <w:marBottom w:val="0"/>
      <w:divBdr>
        <w:top w:val="none" w:sz="0" w:space="0" w:color="auto"/>
        <w:left w:val="none" w:sz="0" w:space="0" w:color="auto"/>
        <w:bottom w:val="none" w:sz="0" w:space="0" w:color="auto"/>
        <w:right w:val="none" w:sz="0" w:space="0" w:color="auto"/>
      </w:divBdr>
    </w:div>
    <w:div w:id="182980737">
      <w:bodyDiv w:val="1"/>
      <w:marLeft w:val="0"/>
      <w:marRight w:val="0"/>
      <w:marTop w:val="0"/>
      <w:marBottom w:val="0"/>
      <w:divBdr>
        <w:top w:val="none" w:sz="0" w:space="0" w:color="auto"/>
        <w:left w:val="none" w:sz="0" w:space="0" w:color="auto"/>
        <w:bottom w:val="none" w:sz="0" w:space="0" w:color="auto"/>
        <w:right w:val="none" w:sz="0" w:space="0" w:color="auto"/>
      </w:divBdr>
    </w:div>
    <w:div w:id="205341165">
      <w:bodyDiv w:val="1"/>
      <w:marLeft w:val="0"/>
      <w:marRight w:val="0"/>
      <w:marTop w:val="0"/>
      <w:marBottom w:val="0"/>
      <w:divBdr>
        <w:top w:val="none" w:sz="0" w:space="0" w:color="auto"/>
        <w:left w:val="none" w:sz="0" w:space="0" w:color="auto"/>
        <w:bottom w:val="none" w:sz="0" w:space="0" w:color="auto"/>
        <w:right w:val="none" w:sz="0" w:space="0" w:color="auto"/>
      </w:divBdr>
    </w:div>
    <w:div w:id="233587795">
      <w:bodyDiv w:val="1"/>
      <w:marLeft w:val="0"/>
      <w:marRight w:val="0"/>
      <w:marTop w:val="0"/>
      <w:marBottom w:val="0"/>
      <w:divBdr>
        <w:top w:val="none" w:sz="0" w:space="0" w:color="auto"/>
        <w:left w:val="none" w:sz="0" w:space="0" w:color="auto"/>
        <w:bottom w:val="none" w:sz="0" w:space="0" w:color="auto"/>
        <w:right w:val="none" w:sz="0" w:space="0" w:color="auto"/>
      </w:divBdr>
    </w:div>
    <w:div w:id="246497136">
      <w:bodyDiv w:val="1"/>
      <w:marLeft w:val="0"/>
      <w:marRight w:val="0"/>
      <w:marTop w:val="0"/>
      <w:marBottom w:val="0"/>
      <w:divBdr>
        <w:top w:val="none" w:sz="0" w:space="0" w:color="auto"/>
        <w:left w:val="none" w:sz="0" w:space="0" w:color="auto"/>
        <w:bottom w:val="none" w:sz="0" w:space="0" w:color="auto"/>
        <w:right w:val="none" w:sz="0" w:space="0" w:color="auto"/>
      </w:divBdr>
    </w:div>
    <w:div w:id="275916133">
      <w:bodyDiv w:val="1"/>
      <w:marLeft w:val="0"/>
      <w:marRight w:val="0"/>
      <w:marTop w:val="0"/>
      <w:marBottom w:val="0"/>
      <w:divBdr>
        <w:top w:val="none" w:sz="0" w:space="0" w:color="auto"/>
        <w:left w:val="none" w:sz="0" w:space="0" w:color="auto"/>
        <w:bottom w:val="none" w:sz="0" w:space="0" w:color="auto"/>
        <w:right w:val="none" w:sz="0" w:space="0" w:color="auto"/>
      </w:divBdr>
    </w:div>
    <w:div w:id="302347094">
      <w:bodyDiv w:val="1"/>
      <w:marLeft w:val="85"/>
      <w:marRight w:val="85"/>
      <w:marTop w:val="85"/>
      <w:marBottom w:val="85"/>
      <w:divBdr>
        <w:top w:val="none" w:sz="0" w:space="0" w:color="auto"/>
        <w:left w:val="none" w:sz="0" w:space="0" w:color="auto"/>
        <w:bottom w:val="none" w:sz="0" w:space="0" w:color="auto"/>
        <w:right w:val="none" w:sz="0" w:space="0" w:color="auto"/>
      </w:divBdr>
    </w:div>
    <w:div w:id="309599194">
      <w:bodyDiv w:val="1"/>
      <w:marLeft w:val="0"/>
      <w:marRight w:val="0"/>
      <w:marTop w:val="0"/>
      <w:marBottom w:val="0"/>
      <w:divBdr>
        <w:top w:val="none" w:sz="0" w:space="0" w:color="auto"/>
        <w:left w:val="none" w:sz="0" w:space="0" w:color="auto"/>
        <w:bottom w:val="none" w:sz="0" w:space="0" w:color="auto"/>
        <w:right w:val="none" w:sz="0" w:space="0" w:color="auto"/>
      </w:divBdr>
    </w:div>
    <w:div w:id="351690755">
      <w:bodyDiv w:val="1"/>
      <w:marLeft w:val="0"/>
      <w:marRight w:val="0"/>
      <w:marTop w:val="0"/>
      <w:marBottom w:val="0"/>
      <w:divBdr>
        <w:top w:val="none" w:sz="0" w:space="0" w:color="auto"/>
        <w:left w:val="none" w:sz="0" w:space="0" w:color="auto"/>
        <w:bottom w:val="none" w:sz="0" w:space="0" w:color="auto"/>
        <w:right w:val="none" w:sz="0" w:space="0" w:color="auto"/>
      </w:divBdr>
    </w:div>
    <w:div w:id="357048267">
      <w:bodyDiv w:val="1"/>
      <w:marLeft w:val="0"/>
      <w:marRight w:val="0"/>
      <w:marTop w:val="0"/>
      <w:marBottom w:val="0"/>
      <w:divBdr>
        <w:top w:val="none" w:sz="0" w:space="0" w:color="auto"/>
        <w:left w:val="none" w:sz="0" w:space="0" w:color="auto"/>
        <w:bottom w:val="none" w:sz="0" w:space="0" w:color="auto"/>
        <w:right w:val="none" w:sz="0" w:space="0" w:color="auto"/>
      </w:divBdr>
    </w:div>
    <w:div w:id="468941578">
      <w:bodyDiv w:val="1"/>
      <w:marLeft w:val="0"/>
      <w:marRight w:val="0"/>
      <w:marTop w:val="0"/>
      <w:marBottom w:val="0"/>
      <w:divBdr>
        <w:top w:val="none" w:sz="0" w:space="0" w:color="auto"/>
        <w:left w:val="none" w:sz="0" w:space="0" w:color="auto"/>
        <w:bottom w:val="none" w:sz="0" w:space="0" w:color="auto"/>
        <w:right w:val="none" w:sz="0" w:space="0" w:color="auto"/>
      </w:divBdr>
    </w:div>
    <w:div w:id="526331625">
      <w:bodyDiv w:val="1"/>
      <w:marLeft w:val="0"/>
      <w:marRight w:val="0"/>
      <w:marTop w:val="0"/>
      <w:marBottom w:val="0"/>
      <w:divBdr>
        <w:top w:val="none" w:sz="0" w:space="0" w:color="auto"/>
        <w:left w:val="none" w:sz="0" w:space="0" w:color="auto"/>
        <w:bottom w:val="none" w:sz="0" w:space="0" w:color="auto"/>
        <w:right w:val="none" w:sz="0" w:space="0" w:color="auto"/>
      </w:divBdr>
    </w:div>
    <w:div w:id="567767635">
      <w:bodyDiv w:val="1"/>
      <w:marLeft w:val="0"/>
      <w:marRight w:val="0"/>
      <w:marTop w:val="0"/>
      <w:marBottom w:val="0"/>
      <w:divBdr>
        <w:top w:val="none" w:sz="0" w:space="0" w:color="auto"/>
        <w:left w:val="none" w:sz="0" w:space="0" w:color="auto"/>
        <w:bottom w:val="none" w:sz="0" w:space="0" w:color="auto"/>
        <w:right w:val="none" w:sz="0" w:space="0" w:color="auto"/>
      </w:divBdr>
    </w:div>
    <w:div w:id="591357110">
      <w:bodyDiv w:val="1"/>
      <w:marLeft w:val="0"/>
      <w:marRight w:val="0"/>
      <w:marTop w:val="0"/>
      <w:marBottom w:val="0"/>
      <w:divBdr>
        <w:top w:val="none" w:sz="0" w:space="0" w:color="auto"/>
        <w:left w:val="none" w:sz="0" w:space="0" w:color="auto"/>
        <w:bottom w:val="none" w:sz="0" w:space="0" w:color="auto"/>
        <w:right w:val="none" w:sz="0" w:space="0" w:color="auto"/>
      </w:divBdr>
      <w:divsChild>
        <w:div w:id="1398741398">
          <w:marLeft w:val="547"/>
          <w:marRight w:val="0"/>
          <w:marTop w:val="130"/>
          <w:marBottom w:val="0"/>
          <w:divBdr>
            <w:top w:val="none" w:sz="0" w:space="0" w:color="auto"/>
            <w:left w:val="none" w:sz="0" w:space="0" w:color="auto"/>
            <w:bottom w:val="none" w:sz="0" w:space="0" w:color="auto"/>
            <w:right w:val="none" w:sz="0" w:space="0" w:color="auto"/>
          </w:divBdr>
        </w:div>
      </w:divsChild>
    </w:div>
    <w:div w:id="695160418">
      <w:bodyDiv w:val="1"/>
      <w:marLeft w:val="0"/>
      <w:marRight w:val="0"/>
      <w:marTop w:val="0"/>
      <w:marBottom w:val="0"/>
      <w:divBdr>
        <w:top w:val="none" w:sz="0" w:space="0" w:color="auto"/>
        <w:left w:val="none" w:sz="0" w:space="0" w:color="auto"/>
        <w:bottom w:val="none" w:sz="0" w:space="0" w:color="auto"/>
        <w:right w:val="none" w:sz="0" w:space="0" w:color="auto"/>
      </w:divBdr>
    </w:div>
    <w:div w:id="698092561">
      <w:bodyDiv w:val="1"/>
      <w:marLeft w:val="0"/>
      <w:marRight w:val="0"/>
      <w:marTop w:val="0"/>
      <w:marBottom w:val="0"/>
      <w:divBdr>
        <w:top w:val="none" w:sz="0" w:space="0" w:color="auto"/>
        <w:left w:val="none" w:sz="0" w:space="0" w:color="auto"/>
        <w:bottom w:val="none" w:sz="0" w:space="0" w:color="auto"/>
        <w:right w:val="none" w:sz="0" w:space="0" w:color="auto"/>
      </w:divBdr>
    </w:div>
    <w:div w:id="775910852">
      <w:bodyDiv w:val="1"/>
      <w:marLeft w:val="0"/>
      <w:marRight w:val="0"/>
      <w:marTop w:val="0"/>
      <w:marBottom w:val="0"/>
      <w:divBdr>
        <w:top w:val="none" w:sz="0" w:space="0" w:color="auto"/>
        <w:left w:val="none" w:sz="0" w:space="0" w:color="auto"/>
        <w:bottom w:val="none" w:sz="0" w:space="0" w:color="auto"/>
        <w:right w:val="none" w:sz="0" w:space="0" w:color="auto"/>
      </w:divBdr>
    </w:div>
    <w:div w:id="780338097">
      <w:bodyDiv w:val="1"/>
      <w:marLeft w:val="0"/>
      <w:marRight w:val="0"/>
      <w:marTop w:val="0"/>
      <w:marBottom w:val="0"/>
      <w:divBdr>
        <w:top w:val="none" w:sz="0" w:space="0" w:color="auto"/>
        <w:left w:val="none" w:sz="0" w:space="0" w:color="auto"/>
        <w:bottom w:val="none" w:sz="0" w:space="0" w:color="auto"/>
        <w:right w:val="none" w:sz="0" w:space="0" w:color="auto"/>
      </w:divBdr>
    </w:div>
    <w:div w:id="808935969">
      <w:bodyDiv w:val="1"/>
      <w:marLeft w:val="0"/>
      <w:marRight w:val="0"/>
      <w:marTop w:val="0"/>
      <w:marBottom w:val="0"/>
      <w:divBdr>
        <w:top w:val="none" w:sz="0" w:space="0" w:color="auto"/>
        <w:left w:val="none" w:sz="0" w:space="0" w:color="auto"/>
        <w:bottom w:val="none" w:sz="0" w:space="0" w:color="auto"/>
        <w:right w:val="none" w:sz="0" w:space="0" w:color="auto"/>
      </w:divBdr>
    </w:div>
    <w:div w:id="945428576">
      <w:bodyDiv w:val="1"/>
      <w:marLeft w:val="0"/>
      <w:marRight w:val="0"/>
      <w:marTop w:val="0"/>
      <w:marBottom w:val="0"/>
      <w:divBdr>
        <w:top w:val="none" w:sz="0" w:space="0" w:color="auto"/>
        <w:left w:val="none" w:sz="0" w:space="0" w:color="auto"/>
        <w:bottom w:val="none" w:sz="0" w:space="0" w:color="auto"/>
        <w:right w:val="none" w:sz="0" w:space="0" w:color="auto"/>
      </w:divBdr>
    </w:div>
    <w:div w:id="956255811">
      <w:bodyDiv w:val="1"/>
      <w:marLeft w:val="0"/>
      <w:marRight w:val="0"/>
      <w:marTop w:val="0"/>
      <w:marBottom w:val="0"/>
      <w:divBdr>
        <w:top w:val="none" w:sz="0" w:space="0" w:color="auto"/>
        <w:left w:val="none" w:sz="0" w:space="0" w:color="auto"/>
        <w:bottom w:val="none" w:sz="0" w:space="0" w:color="auto"/>
        <w:right w:val="none" w:sz="0" w:space="0" w:color="auto"/>
      </w:divBdr>
    </w:div>
    <w:div w:id="978995225">
      <w:bodyDiv w:val="1"/>
      <w:marLeft w:val="0"/>
      <w:marRight w:val="0"/>
      <w:marTop w:val="0"/>
      <w:marBottom w:val="0"/>
      <w:divBdr>
        <w:top w:val="none" w:sz="0" w:space="0" w:color="auto"/>
        <w:left w:val="none" w:sz="0" w:space="0" w:color="auto"/>
        <w:bottom w:val="none" w:sz="0" w:space="0" w:color="auto"/>
        <w:right w:val="none" w:sz="0" w:space="0" w:color="auto"/>
      </w:divBdr>
    </w:div>
    <w:div w:id="983896864">
      <w:bodyDiv w:val="1"/>
      <w:marLeft w:val="0"/>
      <w:marRight w:val="0"/>
      <w:marTop w:val="0"/>
      <w:marBottom w:val="0"/>
      <w:divBdr>
        <w:top w:val="none" w:sz="0" w:space="0" w:color="auto"/>
        <w:left w:val="none" w:sz="0" w:space="0" w:color="auto"/>
        <w:bottom w:val="none" w:sz="0" w:space="0" w:color="auto"/>
        <w:right w:val="none" w:sz="0" w:space="0" w:color="auto"/>
      </w:divBdr>
    </w:div>
    <w:div w:id="993024113">
      <w:bodyDiv w:val="1"/>
      <w:marLeft w:val="0"/>
      <w:marRight w:val="0"/>
      <w:marTop w:val="0"/>
      <w:marBottom w:val="0"/>
      <w:divBdr>
        <w:top w:val="none" w:sz="0" w:space="0" w:color="auto"/>
        <w:left w:val="none" w:sz="0" w:space="0" w:color="auto"/>
        <w:bottom w:val="none" w:sz="0" w:space="0" w:color="auto"/>
        <w:right w:val="none" w:sz="0" w:space="0" w:color="auto"/>
      </w:divBdr>
    </w:div>
    <w:div w:id="999384195">
      <w:bodyDiv w:val="1"/>
      <w:marLeft w:val="0"/>
      <w:marRight w:val="0"/>
      <w:marTop w:val="0"/>
      <w:marBottom w:val="0"/>
      <w:divBdr>
        <w:top w:val="none" w:sz="0" w:space="0" w:color="auto"/>
        <w:left w:val="none" w:sz="0" w:space="0" w:color="auto"/>
        <w:bottom w:val="none" w:sz="0" w:space="0" w:color="auto"/>
        <w:right w:val="none" w:sz="0" w:space="0" w:color="auto"/>
      </w:divBdr>
      <w:divsChild>
        <w:div w:id="476260516">
          <w:marLeft w:val="547"/>
          <w:marRight w:val="0"/>
          <w:marTop w:val="130"/>
          <w:marBottom w:val="0"/>
          <w:divBdr>
            <w:top w:val="none" w:sz="0" w:space="0" w:color="auto"/>
            <w:left w:val="none" w:sz="0" w:space="0" w:color="auto"/>
            <w:bottom w:val="none" w:sz="0" w:space="0" w:color="auto"/>
            <w:right w:val="none" w:sz="0" w:space="0" w:color="auto"/>
          </w:divBdr>
        </w:div>
      </w:divsChild>
    </w:div>
    <w:div w:id="1122116772">
      <w:bodyDiv w:val="1"/>
      <w:marLeft w:val="0"/>
      <w:marRight w:val="0"/>
      <w:marTop w:val="0"/>
      <w:marBottom w:val="0"/>
      <w:divBdr>
        <w:top w:val="none" w:sz="0" w:space="0" w:color="auto"/>
        <w:left w:val="none" w:sz="0" w:space="0" w:color="auto"/>
        <w:bottom w:val="none" w:sz="0" w:space="0" w:color="auto"/>
        <w:right w:val="none" w:sz="0" w:space="0" w:color="auto"/>
      </w:divBdr>
    </w:div>
    <w:div w:id="1162743281">
      <w:bodyDiv w:val="1"/>
      <w:marLeft w:val="0"/>
      <w:marRight w:val="0"/>
      <w:marTop w:val="0"/>
      <w:marBottom w:val="0"/>
      <w:divBdr>
        <w:top w:val="none" w:sz="0" w:space="0" w:color="auto"/>
        <w:left w:val="none" w:sz="0" w:space="0" w:color="auto"/>
        <w:bottom w:val="none" w:sz="0" w:space="0" w:color="auto"/>
        <w:right w:val="none" w:sz="0" w:space="0" w:color="auto"/>
      </w:divBdr>
    </w:div>
    <w:div w:id="1184635234">
      <w:bodyDiv w:val="1"/>
      <w:marLeft w:val="0"/>
      <w:marRight w:val="0"/>
      <w:marTop w:val="0"/>
      <w:marBottom w:val="0"/>
      <w:divBdr>
        <w:top w:val="none" w:sz="0" w:space="0" w:color="auto"/>
        <w:left w:val="none" w:sz="0" w:space="0" w:color="auto"/>
        <w:bottom w:val="none" w:sz="0" w:space="0" w:color="auto"/>
        <w:right w:val="none" w:sz="0" w:space="0" w:color="auto"/>
      </w:divBdr>
    </w:div>
    <w:div w:id="1266961214">
      <w:bodyDiv w:val="1"/>
      <w:marLeft w:val="0"/>
      <w:marRight w:val="0"/>
      <w:marTop w:val="0"/>
      <w:marBottom w:val="0"/>
      <w:divBdr>
        <w:top w:val="none" w:sz="0" w:space="0" w:color="auto"/>
        <w:left w:val="none" w:sz="0" w:space="0" w:color="auto"/>
        <w:bottom w:val="none" w:sz="0" w:space="0" w:color="auto"/>
        <w:right w:val="none" w:sz="0" w:space="0" w:color="auto"/>
      </w:divBdr>
    </w:div>
    <w:div w:id="1288318588">
      <w:bodyDiv w:val="1"/>
      <w:marLeft w:val="0"/>
      <w:marRight w:val="0"/>
      <w:marTop w:val="0"/>
      <w:marBottom w:val="0"/>
      <w:divBdr>
        <w:top w:val="none" w:sz="0" w:space="0" w:color="auto"/>
        <w:left w:val="none" w:sz="0" w:space="0" w:color="auto"/>
        <w:bottom w:val="none" w:sz="0" w:space="0" w:color="auto"/>
        <w:right w:val="none" w:sz="0" w:space="0" w:color="auto"/>
      </w:divBdr>
    </w:div>
    <w:div w:id="1434933928">
      <w:bodyDiv w:val="1"/>
      <w:marLeft w:val="0"/>
      <w:marRight w:val="0"/>
      <w:marTop w:val="0"/>
      <w:marBottom w:val="0"/>
      <w:divBdr>
        <w:top w:val="none" w:sz="0" w:space="0" w:color="auto"/>
        <w:left w:val="none" w:sz="0" w:space="0" w:color="auto"/>
        <w:bottom w:val="none" w:sz="0" w:space="0" w:color="auto"/>
        <w:right w:val="none" w:sz="0" w:space="0" w:color="auto"/>
      </w:divBdr>
    </w:div>
    <w:div w:id="1444812037">
      <w:bodyDiv w:val="1"/>
      <w:marLeft w:val="0"/>
      <w:marRight w:val="0"/>
      <w:marTop w:val="0"/>
      <w:marBottom w:val="0"/>
      <w:divBdr>
        <w:top w:val="none" w:sz="0" w:space="0" w:color="auto"/>
        <w:left w:val="none" w:sz="0" w:space="0" w:color="auto"/>
        <w:bottom w:val="none" w:sz="0" w:space="0" w:color="auto"/>
        <w:right w:val="none" w:sz="0" w:space="0" w:color="auto"/>
      </w:divBdr>
    </w:div>
    <w:div w:id="1633360178">
      <w:bodyDiv w:val="1"/>
      <w:marLeft w:val="0"/>
      <w:marRight w:val="0"/>
      <w:marTop w:val="0"/>
      <w:marBottom w:val="0"/>
      <w:divBdr>
        <w:top w:val="none" w:sz="0" w:space="0" w:color="auto"/>
        <w:left w:val="none" w:sz="0" w:space="0" w:color="auto"/>
        <w:bottom w:val="none" w:sz="0" w:space="0" w:color="auto"/>
        <w:right w:val="none" w:sz="0" w:space="0" w:color="auto"/>
      </w:divBdr>
    </w:div>
    <w:div w:id="1636641666">
      <w:bodyDiv w:val="1"/>
      <w:marLeft w:val="0"/>
      <w:marRight w:val="0"/>
      <w:marTop w:val="0"/>
      <w:marBottom w:val="0"/>
      <w:divBdr>
        <w:top w:val="none" w:sz="0" w:space="0" w:color="auto"/>
        <w:left w:val="none" w:sz="0" w:space="0" w:color="auto"/>
        <w:bottom w:val="none" w:sz="0" w:space="0" w:color="auto"/>
        <w:right w:val="none" w:sz="0" w:space="0" w:color="auto"/>
      </w:divBdr>
    </w:div>
    <w:div w:id="1636830411">
      <w:bodyDiv w:val="1"/>
      <w:marLeft w:val="0"/>
      <w:marRight w:val="0"/>
      <w:marTop w:val="0"/>
      <w:marBottom w:val="0"/>
      <w:divBdr>
        <w:top w:val="none" w:sz="0" w:space="0" w:color="auto"/>
        <w:left w:val="none" w:sz="0" w:space="0" w:color="auto"/>
        <w:bottom w:val="none" w:sz="0" w:space="0" w:color="auto"/>
        <w:right w:val="none" w:sz="0" w:space="0" w:color="auto"/>
      </w:divBdr>
    </w:div>
    <w:div w:id="1768112150">
      <w:bodyDiv w:val="1"/>
      <w:marLeft w:val="0"/>
      <w:marRight w:val="0"/>
      <w:marTop w:val="0"/>
      <w:marBottom w:val="0"/>
      <w:divBdr>
        <w:top w:val="none" w:sz="0" w:space="0" w:color="auto"/>
        <w:left w:val="none" w:sz="0" w:space="0" w:color="auto"/>
        <w:bottom w:val="none" w:sz="0" w:space="0" w:color="auto"/>
        <w:right w:val="none" w:sz="0" w:space="0" w:color="auto"/>
      </w:divBdr>
    </w:div>
    <w:div w:id="1879318985">
      <w:bodyDiv w:val="1"/>
      <w:marLeft w:val="0"/>
      <w:marRight w:val="0"/>
      <w:marTop w:val="0"/>
      <w:marBottom w:val="0"/>
      <w:divBdr>
        <w:top w:val="none" w:sz="0" w:space="0" w:color="auto"/>
        <w:left w:val="none" w:sz="0" w:space="0" w:color="auto"/>
        <w:bottom w:val="none" w:sz="0" w:space="0" w:color="auto"/>
        <w:right w:val="none" w:sz="0" w:space="0" w:color="auto"/>
      </w:divBdr>
    </w:div>
    <w:div w:id="1897668607">
      <w:bodyDiv w:val="1"/>
      <w:marLeft w:val="0"/>
      <w:marRight w:val="0"/>
      <w:marTop w:val="0"/>
      <w:marBottom w:val="0"/>
      <w:divBdr>
        <w:top w:val="none" w:sz="0" w:space="0" w:color="auto"/>
        <w:left w:val="none" w:sz="0" w:space="0" w:color="auto"/>
        <w:bottom w:val="none" w:sz="0" w:space="0" w:color="auto"/>
        <w:right w:val="none" w:sz="0" w:space="0" w:color="auto"/>
      </w:divBdr>
    </w:div>
    <w:div w:id="1916889841">
      <w:bodyDiv w:val="1"/>
      <w:marLeft w:val="0"/>
      <w:marRight w:val="0"/>
      <w:marTop w:val="0"/>
      <w:marBottom w:val="0"/>
      <w:divBdr>
        <w:top w:val="none" w:sz="0" w:space="0" w:color="auto"/>
        <w:left w:val="none" w:sz="0" w:space="0" w:color="auto"/>
        <w:bottom w:val="none" w:sz="0" w:space="0" w:color="auto"/>
        <w:right w:val="none" w:sz="0" w:space="0" w:color="auto"/>
      </w:divBdr>
    </w:div>
    <w:div w:id="1962295374">
      <w:bodyDiv w:val="1"/>
      <w:marLeft w:val="0"/>
      <w:marRight w:val="0"/>
      <w:marTop w:val="0"/>
      <w:marBottom w:val="0"/>
      <w:divBdr>
        <w:top w:val="none" w:sz="0" w:space="0" w:color="auto"/>
        <w:left w:val="none" w:sz="0" w:space="0" w:color="auto"/>
        <w:bottom w:val="none" w:sz="0" w:space="0" w:color="auto"/>
        <w:right w:val="none" w:sz="0" w:space="0" w:color="auto"/>
      </w:divBdr>
    </w:div>
    <w:div w:id="1968731209">
      <w:bodyDiv w:val="1"/>
      <w:marLeft w:val="0"/>
      <w:marRight w:val="0"/>
      <w:marTop w:val="0"/>
      <w:marBottom w:val="0"/>
      <w:divBdr>
        <w:top w:val="none" w:sz="0" w:space="0" w:color="auto"/>
        <w:left w:val="none" w:sz="0" w:space="0" w:color="auto"/>
        <w:bottom w:val="none" w:sz="0" w:space="0" w:color="auto"/>
        <w:right w:val="none" w:sz="0" w:space="0" w:color="auto"/>
      </w:divBdr>
    </w:div>
    <w:div w:id="1994406101">
      <w:bodyDiv w:val="1"/>
      <w:marLeft w:val="0"/>
      <w:marRight w:val="0"/>
      <w:marTop w:val="0"/>
      <w:marBottom w:val="0"/>
      <w:divBdr>
        <w:top w:val="none" w:sz="0" w:space="0" w:color="auto"/>
        <w:left w:val="none" w:sz="0" w:space="0" w:color="auto"/>
        <w:bottom w:val="none" w:sz="0" w:space="0" w:color="auto"/>
        <w:right w:val="none" w:sz="0" w:space="0" w:color="auto"/>
      </w:divBdr>
    </w:div>
    <w:div w:id="2000227201">
      <w:bodyDiv w:val="1"/>
      <w:marLeft w:val="0"/>
      <w:marRight w:val="0"/>
      <w:marTop w:val="0"/>
      <w:marBottom w:val="0"/>
      <w:divBdr>
        <w:top w:val="none" w:sz="0" w:space="0" w:color="auto"/>
        <w:left w:val="none" w:sz="0" w:space="0" w:color="auto"/>
        <w:bottom w:val="none" w:sz="0" w:space="0" w:color="auto"/>
        <w:right w:val="none" w:sz="0" w:space="0" w:color="auto"/>
      </w:divBdr>
    </w:div>
    <w:div w:id="2021541397">
      <w:bodyDiv w:val="1"/>
      <w:marLeft w:val="0"/>
      <w:marRight w:val="0"/>
      <w:marTop w:val="0"/>
      <w:marBottom w:val="0"/>
      <w:divBdr>
        <w:top w:val="none" w:sz="0" w:space="0" w:color="auto"/>
        <w:left w:val="none" w:sz="0" w:space="0" w:color="auto"/>
        <w:bottom w:val="none" w:sz="0" w:space="0" w:color="auto"/>
        <w:right w:val="none" w:sz="0" w:space="0" w:color="auto"/>
      </w:divBdr>
    </w:div>
    <w:div w:id="2054033049">
      <w:bodyDiv w:val="1"/>
      <w:marLeft w:val="0"/>
      <w:marRight w:val="0"/>
      <w:marTop w:val="0"/>
      <w:marBottom w:val="0"/>
      <w:divBdr>
        <w:top w:val="none" w:sz="0" w:space="0" w:color="auto"/>
        <w:left w:val="none" w:sz="0" w:space="0" w:color="auto"/>
        <w:bottom w:val="none" w:sz="0" w:space="0" w:color="auto"/>
        <w:right w:val="none" w:sz="0" w:space="0" w:color="auto"/>
      </w:divBdr>
    </w:div>
    <w:div w:id="2055034562">
      <w:bodyDiv w:val="1"/>
      <w:marLeft w:val="0"/>
      <w:marRight w:val="0"/>
      <w:marTop w:val="0"/>
      <w:marBottom w:val="0"/>
      <w:divBdr>
        <w:top w:val="none" w:sz="0" w:space="0" w:color="auto"/>
        <w:left w:val="none" w:sz="0" w:space="0" w:color="auto"/>
        <w:bottom w:val="none" w:sz="0" w:space="0" w:color="auto"/>
        <w:right w:val="none" w:sz="0" w:space="0" w:color="auto"/>
      </w:divBdr>
    </w:div>
    <w:div w:id="2069567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99" Type="http://schemas.openxmlformats.org/officeDocument/2006/relationships/image" Target="media/image267.png"/><Relationship Id="rId303" Type="http://schemas.openxmlformats.org/officeDocument/2006/relationships/image" Target="media/image271.png"/><Relationship Id="rId21" Type="http://schemas.openxmlformats.org/officeDocument/2006/relationships/hyperlink" Target="http://vaww.demo.va.gov/capri.asp" TargetMode="External"/><Relationship Id="rId42" Type="http://schemas.openxmlformats.org/officeDocument/2006/relationships/image" Target="media/image18.jpe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image" Target="media/image144.jpeg"/><Relationship Id="rId191" Type="http://schemas.openxmlformats.org/officeDocument/2006/relationships/image" Target="media/image165.jpeg"/><Relationship Id="rId205" Type="http://schemas.openxmlformats.org/officeDocument/2006/relationships/image" Target="media/image179.jpeg"/><Relationship Id="rId226" Type="http://schemas.openxmlformats.org/officeDocument/2006/relationships/image" Target="media/image200.jpeg"/><Relationship Id="rId247" Type="http://schemas.openxmlformats.org/officeDocument/2006/relationships/hyperlink" Target="mailto:Paul.alcocer@va.gov" TargetMode="External"/><Relationship Id="rId107" Type="http://schemas.openxmlformats.org/officeDocument/2006/relationships/image" Target="media/image83.png"/><Relationship Id="rId268" Type="http://schemas.openxmlformats.org/officeDocument/2006/relationships/image" Target="media/image236.png"/><Relationship Id="rId289" Type="http://schemas.openxmlformats.org/officeDocument/2006/relationships/image" Target="media/image257.png"/><Relationship Id="rId11" Type="http://schemas.openxmlformats.org/officeDocument/2006/relationships/endnotes" Target="endnotes.xml"/><Relationship Id="rId32" Type="http://schemas.openxmlformats.org/officeDocument/2006/relationships/image" Target="media/image11.png"/><Relationship Id="rId53" Type="http://schemas.openxmlformats.org/officeDocument/2006/relationships/image" Target="media/image29.jpeg"/><Relationship Id="rId74" Type="http://schemas.openxmlformats.org/officeDocument/2006/relationships/image" Target="media/image50.png"/><Relationship Id="rId128" Type="http://schemas.openxmlformats.org/officeDocument/2006/relationships/image" Target="media/image102.png"/><Relationship Id="rId149" Type="http://schemas.openxmlformats.org/officeDocument/2006/relationships/image" Target="media/image123.png"/><Relationship Id="rId314" Type="http://schemas.openxmlformats.org/officeDocument/2006/relationships/header" Target="header7.xml"/><Relationship Id="rId5" Type="http://schemas.openxmlformats.org/officeDocument/2006/relationships/customXml" Target="../customXml/item5.xml"/><Relationship Id="rId95" Type="http://schemas.openxmlformats.org/officeDocument/2006/relationships/image" Target="media/image71.png"/><Relationship Id="rId160" Type="http://schemas.openxmlformats.org/officeDocument/2006/relationships/image" Target="media/image134.png"/><Relationship Id="rId181" Type="http://schemas.openxmlformats.org/officeDocument/2006/relationships/image" Target="media/image155.PNG"/><Relationship Id="rId216" Type="http://schemas.openxmlformats.org/officeDocument/2006/relationships/image" Target="media/image190.jpeg"/><Relationship Id="rId237" Type="http://schemas.openxmlformats.org/officeDocument/2006/relationships/image" Target="media/image209.jpeg"/><Relationship Id="rId258" Type="http://schemas.openxmlformats.org/officeDocument/2006/relationships/image" Target="media/image227.png"/><Relationship Id="rId279" Type="http://schemas.openxmlformats.org/officeDocument/2006/relationships/image" Target="media/image247.png"/><Relationship Id="rId22" Type="http://schemas.openxmlformats.org/officeDocument/2006/relationships/hyperlink" Target="mailto:vhaoisddcapri@med.va.gov" TargetMode="External"/><Relationship Id="rId43" Type="http://schemas.openxmlformats.org/officeDocument/2006/relationships/image" Target="media/image19.png"/><Relationship Id="rId64" Type="http://schemas.openxmlformats.org/officeDocument/2006/relationships/image" Target="media/image40.png"/><Relationship Id="rId118" Type="http://schemas.openxmlformats.org/officeDocument/2006/relationships/image" Target="media/image92.png"/><Relationship Id="rId139" Type="http://schemas.openxmlformats.org/officeDocument/2006/relationships/image" Target="media/image113.png"/><Relationship Id="rId290" Type="http://schemas.openxmlformats.org/officeDocument/2006/relationships/image" Target="media/image258.png"/><Relationship Id="rId304" Type="http://schemas.openxmlformats.org/officeDocument/2006/relationships/image" Target="media/image272.png"/><Relationship Id="rId85" Type="http://schemas.openxmlformats.org/officeDocument/2006/relationships/image" Target="media/image61.png"/><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image" Target="media/image166.png"/><Relationship Id="rId206" Type="http://schemas.openxmlformats.org/officeDocument/2006/relationships/image" Target="media/image180.png"/><Relationship Id="rId227" Type="http://schemas.openxmlformats.org/officeDocument/2006/relationships/image" Target="media/image201.png"/><Relationship Id="rId248" Type="http://schemas.openxmlformats.org/officeDocument/2006/relationships/hyperlink" Target="mailto:Charles.sener@va.gov" TargetMode="External"/><Relationship Id="rId269" Type="http://schemas.openxmlformats.org/officeDocument/2006/relationships/image" Target="media/image237.png"/><Relationship Id="rId12" Type="http://schemas.openxmlformats.org/officeDocument/2006/relationships/image" Target="media/image1.gif"/><Relationship Id="rId33" Type="http://schemas.openxmlformats.org/officeDocument/2006/relationships/image" Target="media/image12.png"/><Relationship Id="rId108" Type="http://schemas.openxmlformats.org/officeDocument/2006/relationships/image" Target="media/image84.png"/><Relationship Id="rId129" Type="http://schemas.openxmlformats.org/officeDocument/2006/relationships/image" Target="media/image103.png"/><Relationship Id="rId280" Type="http://schemas.openxmlformats.org/officeDocument/2006/relationships/image" Target="media/image248.png"/><Relationship Id="rId315" Type="http://schemas.openxmlformats.org/officeDocument/2006/relationships/header" Target="header8.xml"/><Relationship Id="rId54" Type="http://schemas.openxmlformats.org/officeDocument/2006/relationships/image" Target="media/image30.png"/><Relationship Id="rId75" Type="http://schemas.openxmlformats.org/officeDocument/2006/relationships/image" Target="media/image51.png"/><Relationship Id="rId96" Type="http://schemas.openxmlformats.org/officeDocument/2006/relationships/image" Target="media/image72.png"/><Relationship Id="rId140" Type="http://schemas.openxmlformats.org/officeDocument/2006/relationships/image" Target="media/image114.png"/><Relationship Id="rId161" Type="http://schemas.openxmlformats.org/officeDocument/2006/relationships/image" Target="media/image135.png"/><Relationship Id="rId182" Type="http://schemas.openxmlformats.org/officeDocument/2006/relationships/image" Target="media/image156.png"/><Relationship Id="rId217" Type="http://schemas.openxmlformats.org/officeDocument/2006/relationships/image" Target="media/image191.jpeg"/><Relationship Id="rId6" Type="http://schemas.openxmlformats.org/officeDocument/2006/relationships/numbering" Target="numbering.xml"/><Relationship Id="rId238" Type="http://schemas.openxmlformats.org/officeDocument/2006/relationships/image" Target="media/image210.jpeg"/><Relationship Id="rId259" Type="http://schemas.openxmlformats.org/officeDocument/2006/relationships/image" Target="media/image228.png"/><Relationship Id="rId23" Type="http://schemas.openxmlformats.org/officeDocument/2006/relationships/image" Target="media/image2.png"/><Relationship Id="rId119" Type="http://schemas.openxmlformats.org/officeDocument/2006/relationships/image" Target="media/image93.png"/><Relationship Id="rId270" Type="http://schemas.openxmlformats.org/officeDocument/2006/relationships/image" Target="media/image238.png"/><Relationship Id="rId291" Type="http://schemas.openxmlformats.org/officeDocument/2006/relationships/image" Target="media/image259.jpeg"/><Relationship Id="rId305" Type="http://schemas.openxmlformats.org/officeDocument/2006/relationships/image" Target="media/image273.png"/><Relationship Id="rId44" Type="http://schemas.openxmlformats.org/officeDocument/2006/relationships/image" Target="media/image20.png"/><Relationship Id="rId65" Type="http://schemas.openxmlformats.org/officeDocument/2006/relationships/image" Target="media/image41.jpeg"/><Relationship Id="rId86" Type="http://schemas.openxmlformats.org/officeDocument/2006/relationships/image" Target="media/image62.png"/><Relationship Id="rId130" Type="http://schemas.openxmlformats.org/officeDocument/2006/relationships/image" Target="media/image104.jpeg"/><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image" Target="media/image167.png"/><Relationship Id="rId207" Type="http://schemas.openxmlformats.org/officeDocument/2006/relationships/image" Target="media/image181.png"/><Relationship Id="rId228" Type="http://schemas.openxmlformats.org/officeDocument/2006/relationships/image" Target="media/image202.png"/><Relationship Id="rId249" Type="http://schemas.openxmlformats.org/officeDocument/2006/relationships/hyperlink" Target="mailto:Sandra.struck@va.gov" TargetMode="External"/><Relationship Id="rId13" Type="http://schemas.openxmlformats.org/officeDocument/2006/relationships/footer" Target="footer1.xml"/><Relationship Id="rId109" Type="http://schemas.openxmlformats.org/officeDocument/2006/relationships/image" Target="media/image85.png"/><Relationship Id="rId260" Type="http://schemas.openxmlformats.org/officeDocument/2006/relationships/image" Target="media/image229.png"/><Relationship Id="rId281" Type="http://schemas.openxmlformats.org/officeDocument/2006/relationships/image" Target="media/image249.png"/><Relationship Id="rId316" Type="http://schemas.openxmlformats.org/officeDocument/2006/relationships/header" Target="header9.xml"/><Relationship Id="rId34" Type="http://schemas.openxmlformats.org/officeDocument/2006/relationships/image" Target="media/image13.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20" Type="http://schemas.openxmlformats.org/officeDocument/2006/relationships/image" Target="media/image94.png"/><Relationship Id="rId141" Type="http://schemas.openxmlformats.org/officeDocument/2006/relationships/image" Target="media/image115.jpeg"/><Relationship Id="rId7" Type="http://schemas.openxmlformats.org/officeDocument/2006/relationships/styles" Target="styles.xml"/><Relationship Id="rId162" Type="http://schemas.openxmlformats.org/officeDocument/2006/relationships/image" Target="media/image136.png"/><Relationship Id="rId183" Type="http://schemas.openxmlformats.org/officeDocument/2006/relationships/image" Target="media/image157.png"/><Relationship Id="rId218" Type="http://schemas.openxmlformats.org/officeDocument/2006/relationships/image" Target="media/image192.jpeg"/><Relationship Id="rId239" Type="http://schemas.openxmlformats.org/officeDocument/2006/relationships/image" Target="media/image211.png"/><Relationship Id="rId250" Type="http://schemas.openxmlformats.org/officeDocument/2006/relationships/image" Target="media/image219.png"/><Relationship Id="rId271" Type="http://schemas.openxmlformats.org/officeDocument/2006/relationships/image" Target="media/image239.png"/><Relationship Id="rId292" Type="http://schemas.openxmlformats.org/officeDocument/2006/relationships/image" Target="media/image260.png"/><Relationship Id="rId306" Type="http://schemas.openxmlformats.org/officeDocument/2006/relationships/image" Target="media/image274.png"/><Relationship Id="rId24" Type="http://schemas.openxmlformats.org/officeDocument/2006/relationships/image" Target="media/image3.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31" Type="http://schemas.openxmlformats.org/officeDocument/2006/relationships/image" Target="media/image105.jpeg"/><Relationship Id="rId152" Type="http://schemas.openxmlformats.org/officeDocument/2006/relationships/image" Target="media/image126.jpeg"/><Relationship Id="rId173" Type="http://schemas.openxmlformats.org/officeDocument/2006/relationships/image" Target="media/image147.png"/><Relationship Id="rId194" Type="http://schemas.openxmlformats.org/officeDocument/2006/relationships/image" Target="media/image168.png"/><Relationship Id="rId208" Type="http://schemas.openxmlformats.org/officeDocument/2006/relationships/image" Target="media/image182.png"/><Relationship Id="rId229" Type="http://schemas.openxmlformats.org/officeDocument/2006/relationships/image" Target="media/image203.jpeg"/><Relationship Id="rId19" Type="http://schemas.openxmlformats.org/officeDocument/2006/relationships/hyperlink" Target="http://www.va.gov/vdl/application.asp?appid=133" TargetMode="External"/><Relationship Id="rId224" Type="http://schemas.openxmlformats.org/officeDocument/2006/relationships/image" Target="media/image198.jpeg"/><Relationship Id="rId240" Type="http://schemas.openxmlformats.org/officeDocument/2006/relationships/image" Target="media/image212.jpeg"/><Relationship Id="rId245" Type="http://schemas.openxmlformats.org/officeDocument/2006/relationships/image" Target="media/image217.jpeg"/><Relationship Id="rId261" Type="http://schemas.openxmlformats.org/officeDocument/2006/relationships/image" Target="media/image230.png"/><Relationship Id="rId266" Type="http://schemas.openxmlformats.org/officeDocument/2006/relationships/image" Target="media/image234.png"/><Relationship Id="rId287" Type="http://schemas.openxmlformats.org/officeDocument/2006/relationships/image" Target="media/image255.png"/><Relationship Id="rId14" Type="http://schemas.openxmlformats.org/officeDocument/2006/relationships/hyperlink" Target="mailto:Paul.alcocer@va.gov" TargetMode="Externa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282" Type="http://schemas.openxmlformats.org/officeDocument/2006/relationships/image" Target="media/image250.png"/><Relationship Id="rId312" Type="http://schemas.openxmlformats.org/officeDocument/2006/relationships/header" Target="header5.xml"/><Relationship Id="rId317" Type="http://schemas.openxmlformats.org/officeDocument/2006/relationships/header" Target="header10.xml"/><Relationship Id="rId8" Type="http://schemas.openxmlformats.org/officeDocument/2006/relationships/settings" Target="settings.xml"/><Relationship Id="rId51" Type="http://schemas.openxmlformats.org/officeDocument/2006/relationships/image" Target="media/image27.jpe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5.png"/><Relationship Id="rId142" Type="http://schemas.openxmlformats.org/officeDocument/2006/relationships/image" Target="media/image116.jpe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image" Target="media/image163.png"/><Relationship Id="rId219" Type="http://schemas.openxmlformats.org/officeDocument/2006/relationships/image" Target="media/image193.jpeg"/><Relationship Id="rId3" Type="http://schemas.openxmlformats.org/officeDocument/2006/relationships/customXml" Target="../customXml/item3.xml"/><Relationship Id="rId214" Type="http://schemas.openxmlformats.org/officeDocument/2006/relationships/image" Target="media/image188.png"/><Relationship Id="rId230" Type="http://schemas.openxmlformats.org/officeDocument/2006/relationships/image" Target="media/image204.png"/><Relationship Id="rId235" Type="http://schemas.openxmlformats.org/officeDocument/2006/relationships/hyperlink" Target="mailto:HIA@va.gov" TargetMode="External"/><Relationship Id="rId251" Type="http://schemas.openxmlformats.org/officeDocument/2006/relationships/image" Target="media/image220.png"/><Relationship Id="rId256" Type="http://schemas.openxmlformats.org/officeDocument/2006/relationships/image" Target="media/image225.png"/><Relationship Id="rId277" Type="http://schemas.openxmlformats.org/officeDocument/2006/relationships/image" Target="media/image245.png"/><Relationship Id="rId298" Type="http://schemas.openxmlformats.org/officeDocument/2006/relationships/image" Target="media/image266.png"/><Relationship Id="rId25" Type="http://schemas.openxmlformats.org/officeDocument/2006/relationships/image" Target="media/image4.jpeg"/><Relationship Id="rId46" Type="http://schemas.openxmlformats.org/officeDocument/2006/relationships/image" Target="media/image22.png"/><Relationship Id="rId67" Type="http://schemas.openxmlformats.org/officeDocument/2006/relationships/image" Target="media/image43.jpeg"/><Relationship Id="rId116" Type="http://schemas.openxmlformats.org/officeDocument/2006/relationships/image" Target="media/image90.png"/><Relationship Id="rId137" Type="http://schemas.openxmlformats.org/officeDocument/2006/relationships/image" Target="media/image111.jpeg"/><Relationship Id="rId158" Type="http://schemas.openxmlformats.org/officeDocument/2006/relationships/image" Target="media/image132.png"/><Relationship Id="rId272" Type="http://schemas.openxmlformats.org/officeDocument/2006/relationships/image" Target="media/image240.png"/><Relationship Id="rId293" Type="http://schemas.openxmlformats.org/officeDocument/2006/relationships/image" Target="media/image261.png"/><Relationship Id="rId302" Type="http://schemas.openxmlformats.org/officeDocument/2006/relationships/image" Target="media/image270.png"/><Relationship Id="rId307" Type="http://schemas.openxmlformats.org/officeDocument/2006/relationships/image" Target="media/image275.png"/><Relationship Id="rId20" Type="http://schemas.openxmlformats.org/officeDocument/2006/relationships/hyperlink" Target="http://vaww.demo.va.gov/capri.asp" TargetMode="External"/><Relationship Id="rId41" Type="http://schemas.openxmlformats.org/officeDocument/2006/relationships/image" Target="media/image17.jpe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6.jpeg"/><Relationship Id="rId153" Type="http://schemas.openxmlformats.org/officeDocument/2006/relationships/image" Target="media/image127.jpe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9.png"/><Relationship Id="rId209" Type="http://schemas.openxmlformats.org/officeDocument/2006/relationships/image" Target="media/image183.png"/><Relationship Id="rId190" Type="http://schemas.openxmlformats.org/officeDocument/2006/relationships/image" Target="media/image164.png"/><Relationship Id="rId204" Type="http://schemas.openxmlformats.org/officeDocument/2006/relationships/image" Target="media/image178.jpeg"/><Relationship Id="rId220" Type="http://schemas.openxmlformats.org/officeDocument/2006/relationships/image" Target="media/image194.jpeg"/><Relationship Id="rId225" Type="http://schemas.openxmlformats.org/officeDocument/2006/relationships/image" Target="media/image199.png"/><Relationship Id="rId241" Type="http://schemas.openxmlformats.org/officeDocument/2006/relationships/image" Target="media/image213.jpeg"/><Relationship Id="rId246" Type="http://schemas.openxmlformats.org/officeDocument/2006/relationships/image" Target="media/image218.jpeg"/><Relationship Id="rId267" Type="http://schemas.openxmlformats.org/officeDocument/2006/relationships/image" Target="media/image235.png"/><Relationship Id="rId288" Type="http://schemas.openxmlformats.org/officeDocument/2006/relationships/image" Target="media/image256.png"/><Relationship Id="rId15" Type="http://schemas.openxmlformats.org/officeDocument/2006/relationships/hyperlink" Target="mailto:Charles.sener@va.gov" TargetMode="External"/><Relationship Id="rId36" Type="http://schemas.openxmlformats.org/officeDocument/2006/relationships/image" Target="media/image15.jpeg"/><Relationship Id="rId57" Type="http://schemas.openxmlformats.org/officeDocument/2006/relationships/image" Target="media/image33.png"/><Relationship Id="rId106" Type="http://schemas.openxmlformats.org/officeDocument/2006/relationships/image" Target="media/image82.png"/><Relationship Id="rId127" Type="http://schemas.openxmlformats.org/officeDocument/2006/relationships/image" Target="media/image101.png"/><Relationship Id="rId262" Type="http://schemas.openxmlformats.org/officeDocument/2006/relationships/image" Target="media/image231.jpeg"/><Relationship Id="rId283" Type="http://schemas.openxmlformats.org/officeDocument/2006/relationships/image" Target="media/image251.png"/><Relationship Id="rId313" Type="http://schemas.openxmlformats.org/officeDocument/2006/relationships/header" Target="header6.xml"/><Relationship Id="rId318" Type="http://schemas.openxmlformats.org/officeDocument/2006/relationships/header" Target="header11.xml"/><Relationship Id="rId10" Type="http://schemas.openxmlformats.org/officeDocument/2006/relationships/footnotes" Target="footnotes.xml"/><Relationship Id="rId31" Type="http://schemas.openxmlformats.org/officeDocument/2006/relationships/image" Target="media/image10.png"/><Relationship Id="rId52" Type="http://schemas.openxmlformats.org/officeDocument/2006/relationships/image" Target="media/image28.jpe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jpe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54.png"/><Relationship Id="rId210" Type="http://schemas.openxmlformats.org/officeDocument/2006/relationships/image" Target="media/image184.png"/><Relationship Id="rId215" Type="http://schemas.openxmlformats.org/officeDocument/2006/relationships/image" Target="media/image189.png"/><Relationship Id="rId236" Type="http://schemas.openxmlformats.org/officeDocument/2006/relationships/image" Target="media/image208.png"/><Relationship Id="rId257" Type="http://schemas.openxmlformats.org/officeDocument/2006/relationships/image" Target="media/image226.png"/><Relationship Id="rId278" Type="http://schemas.openxmlformats.org/officeDocument/2006/relationships/image" Target="media/image246.png"/><Relationship Id="rId26" Type="http://schemas.openxmlformats.org/officeDocument/2006/relationships/image" Target="media/image5.jpeg"/><Relationship Id="rId231" Type="http://schemas.openxmlformats.org/officeDocument/2006/relationships/image" Target="media/image205.png"/><Relationship Id="rId252" Type="http://schemas.openxmlformats.org/officeDocument/2006/relationships/image" Target="media/image221.png"/><Relationship Id="rId273" Type="http://schemas.openxmlformats.org/officeDocument/2006/relationships/image" Target="media/image241.png"/><Relationship Id="rId294" Type="http://schemas.openxmlformats.org/officeDocument/2006/relationships/image" Target="media/image262.png"/><Relationship Id="rId308" Type="http://schemas.openxmlformats.org/officeDocument/2006/relationships/image" Target="media/image276.png"/><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8.jpe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jpeg"/><Relationship Id="rId16" Type="http://schemas.openxmlformats.org/officeDocument/2006/relationships/hyperlink" Target="mailto:Sandra.struck@va.gov" TargetMode="External"/><Relationship Id="rId221" Type="http://schemas.openxmlformats.org/officeDocument/2006/relationships/image" Target="media/image195.jpeg"/><Relationship Id="rId242" Type="http://schemas.openxmlformats.org/officeDocument/2006/relationships/image" Target="media/image214.jpeg"/><Relationship Id="rId263" Type="http://schemas.openxmlformats.org/officeDocument/2006/relationships/image" Target="media/image232.png"/><Relationship Id="rId284" Type="http://schemas.openxmlformats.org/officeDocument/2006/relationships/image" Target="media/image252.png"/><Relationship Id="rId319" Type="http://schemas.openxmlformats.org/officeDocument/2006/relationships/fontTable" Target="fontTable.xml"/><Relationship Id="rId37" Type="http://schemas.openxmlformats.org/officeDocument/2006/relationships/image" Target="media/image16.jpeg"/><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7.png"/><Relationship Id="rId144" Type="http://schemas.openxmlformats.org/officeDocument/2006/relationships/image" Target="media/image118.jpeg"/><Relationship Id="rId90" Type="http://schemas.openxmlformats.org/officeDocument/2006/relationships/image" Target="media/image66.png"/><Relationship Id="rId165" Type="http://schemas.openxmlformats.org/officeDocument/2006/relationships/image" Target="media/image139.png"/><Relationship Id="rId186" Type="http://schemas.openxmlformats.org/officeDocument/2006/relationships/image" Target="media/image160.png"/><Relationship Id="rId211" Type="http://schemas.openxmlformats.org/officeDocument/2006/relationships/image" Target="media/image185.png"/><Relationship Id="rId232" Type="http://schemas.openxmlformats.org/officeDocument/2006/relationships/image" Target="cid:image003.png@01D52DB3.EC326820" TargetMode="External"/><Relationship Id="rId253" Type="http://schemas.openxmlformats.org/officeDocument/2006/relationships/image" Target="media/image222.png"/><Relationship Id="rId274" Type="http://schemas.openxmlformats.org/officeDocument/2006/relationships/image" Target="media/image242.png"/><Relationship Id="rId295" Type="http://schemas.openxmlformats.org/officeDocument/2006/relationships/image" Target="media/image263.png"/><Relationship Id="rId309" Type="http://schemas.openxmlformats.org/officeDocument/2006/relationships/image" Target="media/image277.png"/><Relationship Id="rId27" Type="http://schemas.openxmlformats.org/officeDocument/2006/relationships/image" Target="media/image6.jpeg"/><Relationship Id="rId48" Type="http://schemas.openxmlformats.org/officeDocument/2006/relationships/image" Target="media/image24.png"/><Relationship Id="rId69" Type="http://schemas.openxmlformats.org/officeDocument/2006/relationships/image" Target="media/image45.png"/><Relationship Id="rId113" Type="http://schemas.openxmlformats.org/officeDocument/2006/relationships/hyperlink" Target="http://vaww.demo.va.gov/dmareports.asp" TargetMode="External"/><Relationship Id="rId134" Type="http://schemas.openxmlformats.org/officeDocument/2006/relationships/image" Target="media/image108.jpeg"/><Relationship Id="rId320" Type="http://schemas.openxmlformats.org/officeDocument/2006/relationships/theme" Target="theme/theme1.xml"/><Relationship Id="rId80" Type="http://schemas.openxmlformats.org/officeDocument/2006/relationships/image" Target="media/image56.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png"/><Relationship Id="rId201" Type="http://schemas.openxmlformats.org/officeDocument/2006/relationships/image" Target="media/image175.png"/><Relationship Id="rId222" Type="http://schemas.openxmlformats.org/officeDocument/2006/relationships/image" Target="media/image196.jpeg"/><Relationship Id="rId243" Type="http://schemas.openxmlformats.org/officeDocument/2006/relationships/image" Target="media/image215.jpeg"/><Relationship Id="rId264" Type="http://schemas.openxmlformats.org/officeDocument/2006/relationships/image" Target="media/image233.png"/><Relationship Id="rId285" Type="http://schemas.openxmlformats.org/officeDocument/2006/relationships/image" Target="media/image253.png"/><Relationship Id="rId17" Type="http://schemas.openxmlformats.org/officeDocument/2006/relationships/hyperlink" Target="http://vaww.demo.va.gov/capri.asp" TargetMode="External"/><Relationship Id="rId38" Type="http://schemas.openxmlformats.org/officeDocument/2006/relationships/header" Target="header1.xml"/><Relationship Id="rId59" Type="http://schemas.openxmlformats.org/officeDocument/2006/relationships/image" Target="media/image35.png"/><Relationship Id="rId103" Type="http://schemas.openxmlformats.org/officeDocument/2006/relationships/image" Target="media/image79.png"/><Relationship Id="rId124" Type="http://schemas.openxmlformats.org/officeDocument/2006/relationships/image" Target="media/image98.png"/><Relationship Id="rId310" Type="http://schemas.openxmlformats.org/officeDocument/2006/relationships/header" Target="header3.xml"/><Relationship Id="rId70" Type="http://schemas.openxmlformats.org/officeDocument/2006/relationships/image" Target="media/image46.png"/><Relationship Id="rId91" Type="http://schemas.openxmlformats.org/officeDocument/2006/relationships/image" Target="media/image67.png"/><Relationship Id="rId145" Type="http://schemas.openxmlformats.org/officeDocument/2006/relationships/image" Target="media/image119.jpe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6.png"/><Relationship Id="rId254" Type="http://schemas.openxmlformats.org/officeDocument/2006/relationships/image" Target="media/image223.png"/><Relationship Id="rId28" Type="http://schemas.openxmlformats.org/officeDocument/2006/relationships/image" Target="media/image7.png"/><Relationship Id="rId49" Type="http://schemas.openxmlformats.org/officeDocument/2006/relationships/image" Target="media/image25.png"/><Relationship Id="rId114" Type="http://schemas.openxmlformats.org/officeDocument/2006/relationships/image" Target="media/image89.png"/><Relationship Id="rId275" Type="http://schemas.openxmlformats.org/officeDocument/2006/relationships/image" Target="media/image243.png"/><Relationship Id="rId296" Type="http://schemas.openxmlformats.org/officeDocument/2006/relationships/image" Target="media/image264.png"/><Relationship Id="rId300" Type="http://schemas.openxmlformats.org/officeDocument/2006/relationships/image" Target="media/image268.png"/><Relationship Id="rId60" Type="http://schemas.openxmlformats.org/officeDocument/2006/relationships/image" Target="media/image36.png"/><Relationship Id="rId81" Type="http://schemas.openxmlformats.org/officeDocument/2006/relationships/image" Target="media/image57.pn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202" Type="http://schemas.openxmlformats.org/officeDocument/2006/relationships/image" Target="media/image176.png"/><Relationship Id="rId223" Type="http://schemas.openxmlformats.org/officeDocument/2006/relationships/image" Target="media/image197.jpg"/><Relationship Id="rId244" Type="http://schemas.openxmlformats.org/officeDocument/2006/relationships/image" Target="media/image216.jpeg"/><Relationship Id="rId18" Type="http://schemas.openxmlformats.org/officeDocument/2006/relationships/footer" Target="footer2.xml"/><Relationship Id="rId39" Type="http://schemas.openxmlformats.org/officeDocument/2006/relationships/header" Target="header2.xml"/><Relationship Id="rId265" Type="http://schemas.openxmlformats.org/officeDocument/2006/relationships/hyperlink" Target="https://vaww.oed.portal.va.gov/pm/iehr/vista_evolution/JLV/Resources/Forms/AllItems.aspx" TargetMode="External"/><Relationship Id="rId286" Type="http://schemas.openxmlformats.org/officeDocument/2006/relationships/image" Target="media/image254.png"/><Relationship Id="rId50" Type="http://schemas.openxmlformats.org/officeDocument/2006/relationships/image" Target="media/image26.jpeg"/><Relationship Id="rId104" Type="http://schemas.openxmlformats.org/officeDocument/2006/relationships/image" Target="media/image80.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image" Target="media/image162.png"/><Relationship Id="rId311" Type="http://schemas.openxmlformats.org/officeDocument/2006/relationships/header" Target="header4.xml"/><Relationship Id="rId71" Type="http://schemas.openxmlformats.org/officeDocument/2006/relationships/image" Target="media/image47.png"/><Relationship Id="rId92" Type="http://schemas.openxmlformats.org/officeDocument/2006/relationships/image" Target="media/image68.png"/><Relationship Id="rId213" Type="http://schemas.openxmlformats.org/officeDocument/2006/relationships/image" Target="media/image187.png"/><Relationship Id="rId234" Type="http://schemas.openxmlformats.org/officeDocument/2006/relationships/image" Target="media/image207.png"/><Relationship Id="rId2" Type="http://schemas.openxmlformats.org/officeDocument/2006/relationships/customXml" Target="../customXml/item2.xml"/><Relationship Id="rId29" Type="http://schemas.openxmlformats.org/officeDocument/2006/relationships/image" Target="media/image8.png"/><Relationship Id="rId255" Type="http://schemas.openxmlformats.org/officeDocument/2006/relationships/image" Target="media/image224.png"/><Relationship Id="rId276" Type="http://schemas.openxmlformats.org/officeDocument/2006/relationships/image" Target="media/image244.png"/><Relationship Id="rId297" Type="http://schemas.openxmlformats.org/officeDocument/2006/relationships/image" Target="media/image265.png"/><Relationship Id="rId40" Type="http://schemas.openxmlformats.org/officeDocument/2006/relationships/footer" Target="footer3.xml"/><Relationship Id="rId115" Type="http://schemas.openxmlformats.org/officeDocument/2006/relationships/hyperlink" Target="http://vaww.demo.va.gov/dmareports.asp" TargetMode="External"/><Relationship Id="rId136" Type="http://schemas.openxmlformats.org/officeDocument/2006/relationships/image" Target="media/image110.jpeg"/><Relationship Id="rId157" Type="http://schemas.openxmlformats.org/officeDocument/2006/relationships/image" Target="media/image131.png"/><Relationship Id="rId178" Type="http://schemas.openxmlformats.org/officeDocument/2006/relationships/image" Target="media/image152.png"/><Relationship Id="rId301" Type="http://schemas.openxmlformats.org/officeDocument/2006/relationships/image" Target="media/image269.png"/><Relationship Id="rId61" Type="http://schemas.openxmlformats.org/officeDocument/2006/relationships/image" Target="media/image37.png"/><Relationship Id="rId82" Type="http://schemas.openxmlformats.org/officeDocument/2006/relationships/image" Target="media/image58.png"/><Relationship Id="rId199" Type="http://schemas.openxmlformats.org/officeDocument/2006/relationships/image" Target="media/image173.png"/><Relationship Id="rId203" Type="http://schemas.openxmlformats.org/officeDocument/2006/relationships/image" Target="media/image17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haisarennag\Desktop\artifact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7A7692D877D3B4BAA2AEE0E9188B8A2" ma:contentTypeVersion="14" ma:contentTypeDescription="Create a new document." ma:contentTypeScope="" ma:versionID="fbb42dc22a43a1125156ac94f2577788">
  <xsd:schema xmlns:xsd="http://www.w3.org/2001/XMLSchema" xmlns:xs="http://www.w3.org/2001/XMLSchema" xmlns:p="http://schemas.microsoft.com/office/2006/metadata/properties" xmlns:ns2="1b156359-53d6-41d5-8267-3af2817001ea" xmlns:ns3="dba5b78d-15d2-43ab-9250-f867e69c79ec" targetNamespace="http://schemas.microsoft.com/office/2006/metadata/properties" ma:root="true" ma:fieldsID="a1f5b9b64c315db89341b8e9cae6956b" ns2:_="" ns3:_="">
    <xsd:import namespace="1b156359-53d6-41d5-8267-3af2817001ea"/>
    <xsd:import namespace="dba5b78d-15d2-43ab-9250-f867e69c79ec"/>
    <xsd:element name="properties">
      <xsd:complexType>
        <xsd:sequence>
          <xsd:element name="documentManagement">
            <xsd:complexType>
              <xsd:all>
                <xsd:element ref="ns2:MediaServiceMetadata" minOccurs="0"/>
                <xsd:element ref="ns2:MediaServiceFastMetadata" minOccurs="0"/>
                <xsd:element ref="ns2:MediaServiceEventHashCode" minOccurs="0"/>
                <xsd:element ref="ns2:MediaServiceGenerationTime" minOccurs="0"/>
                <xsd:element ref="ns2:MediaServiceAutoTags" minOccurs="0"/>
                <xsd:element ref="ns2:MediaServiceOCR" minOccurs="0"/>
                <xsd:element ref="ns3:SharedWithUsers" minOccurs="0"/>
                <xsd:element ref="ns3:SharedWithDetails" minOccurs="0"/>
                <xsd:element ref="ns2:MediaServiceDateTaken"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b156359-53d6-41d5-8267-3af2817001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ba5b78d-15d2-43ab-9250-f867e69c79ec"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LongProperties xmlns="http://schemas.microsoft.com/office/2006/metadata/long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FEA195-4630-464D-9EFA-941449CBD2FC}">
  <ds:schemaRefs>
    <ds:schemaRef ds:uri="http://schemas.microsoft.com/office/2006/metadata/properties"/>
  </ds:schemaRefs>
</ds:datastoreItem>
</file>

<file path=customXml/itemProps2.xml><?xml version="1.0" encoding="utf-8"?>
<ds:datastoreItem xmlns:ds="http://schemas.openxmlformats.org/officeDocument/2006/customXml" ds:itemID="{39E94A65-57ED-41C0-9D2E-71F5C55A057B}"/>
</file>

<file path=customXml/itemProps3.xml><?xml version="1.0" encoding="utf-8"?>
<ds:datastoreItem xmlns:ds="http://schemas.openxmlformats.org/officeDocument/2006/customXml" ds:itemID="{86A34E7E-044B-4747-820E-D7E43280B935}">
  <ds:schemaRefs>
    <ds:schemaRef ds:uri="http://schemas.microsoft.com/sharepoint/v3/contenttype/forms"/>
  </ds:schemaRefs>
</ds:datastoreItem>
</file>

<file path=customXml/itemProps4.xml><?xml version="1.0" encoding="utf-8"?>
<ds:datastoreItem xmlns:ds="http://schemas.openxmlformats.org/officeDocument/2006/customXml" ds:itemID="{5817554C-4745-40F8-AEBE-3F8537F43CC9}">
  <ds:schemaRefs>
    <ds:schemaRef ds:uri="http://schemas.microsoft.com/office/2006/metadata/longProperties"/>
  </ds:schemaRefs>
</ds:datastoreItem>
</file>

<file path=customXml/itemProps5.xml><?xml version="1.0" encoding="utf-8"?>
<ds:datastoreItem xmlns:ds="http://schemas.openxmlformats.org/officeDocument/2006/customXml" ds:itemID="{FBD2E17A-BD0D-4CBC-9710-B9409D052A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artifact_template.dotx</Template>
  <TotalTime>42</TotalTime>
  <Pages>239</Pages>
  <Words>42733</Words>
  <Characters>243579</Characters>
  <Application>Microsoft Office Word</Application>
  <DocSecurity>0</DocSecurity>
  <Lines>2029</Lines>
  <Paragraphs>571</Paragraphs>
  <ScaleCrop>false</ScaleCrop>
  <HeadingPairs>
    <vt:vector size="2" baseType="variant">
      <vt:variant>
        <vt:lpstr>Title</vt:lpstr>
      </vt:variant>
      <vt:variant>
        <vt:i4>1</vt:i4>
      </vt:variant>
    </vt:vector>
  </HeadingPairs>
  <TitlesOfParts>
    <vt:vector size="1" baseType="lpstr">
      <vt:lpstr>Compensation and Pension Record Interchange (CAPRI) GUI User Manual</vt:lpstr>
    </vt:vector>
  </TitlesOfParts>
  <Company>Dept. of Veterans Affairs</Company>
  <LinksUpToDate>false</LinksUpToDate>
  <CharactersWithSpaces>285741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Compensation and Pension Record Interchange (CAPRI) GUI User Manual</dc:title>
  <dc:subject/>
  <dc:creator>Dept. of Veterans Affairs</dc:creator>
  <cp:keywords/>
  <dc:description/>
  <cp:lastModifiedBy>Rolle, Cordell L.</cp:lastModifiedBy>
  <cp:revision>11</cp:revision>
  <cp:lastPrinted>2019-08-21T19:12:00Z</cp:lastPrinted>
  <dcterms:created xsi:type="dcterms:W3CDTF">2019-10-01T17:01:00Z</dcterms:created>
  <dcterms:modified xsi:type="dcterms:W3CDTF">2019-10-02T14:24:00Z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0x01010067A7692D877D3B4BAA2AEE0E9188B8A2</vt:lpwstr>
  </property>
  <property fmtid="{D5CDD505-2E9C-101B-9397-08002B2CF9AE}" pid="4" name="display_urn:schemas-microsoft-com:office:office#Editor">
    <vt:lpwstr>Headen, Jill (SMS)</vt:lpwstr>
  </property>
  <property fmtid="{D5CDD505-2E9C-101B-9397-08002B2CF9AE}" pid="5" name="xd_Signature">
    <vt:lpwstr/>
  </property>
  <property fmtid="{D5CDD505-2E9C-101B-9397-08002B2CF9AE}" pid="6" name="display_urn:schemas-microsoft-com:office:office#Author">
    <vt:lpwstr>Headen, Jill (SMS)</vt:lpwstr>
  </property>
  <property fmtid="{D5CDD505-2E9C-101B-9397-08002B2CF9AE}" pid="7" name="TemplateUrl">
    <vt:lpwstr/>
  </property>
  <property fmtid="{D5CDD505-2E9C-101B-9397-08002B2CF9AE}" pid="8" name="xd_ProgID">
    <vt:lpwstr/>
  </property>
  <property fmtid="{D5CDD505-2E9C-101B-9397-08002B2CF9AE}" pid="9" name="_dlc_DocId">
    <vt:lpwstr>657KNE7CTRDA-1522-3880</vt:lpwstr>
  </property>
  <property fmtid="{D5CDD505-2E9C-101B-9397-08002B2CF9AE}" pid="10" name="_dlc_DocIdItemGuid">
    <vt:lpwstr>5a0da5c7-fe39-4a77-9531-2e9e44ab6648</vt:lpwstr>
  </property>
  <property fmtid="{D5CDD505-2E9C-101B-9397-08002B2CF9AE}" pid="11" name="_dlc_DocIdUrl">
    <vt:lpwstr>http://vaww.oed.portal.va.gov/development/legacy_product_enhancements/healthcare_management_products/CAPRI/_layouts/DocIdRedir.aspx?ID=657KNE7CTRDA-1522-3880, 657KNE7CTRDA-1522-3880</vt:lpwstr>
  </property>
  <property fmtid="{D5CDD505-2E9C-101B-9397-08002B2CF9AE}" pid="12" name="Language">
    <vt:lpwstr>en</vt:lpwstr>
  </property>
</Properties>
</file>