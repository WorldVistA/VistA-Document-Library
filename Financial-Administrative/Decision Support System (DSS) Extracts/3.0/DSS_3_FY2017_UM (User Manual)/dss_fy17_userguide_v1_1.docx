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478DB" w:rsidRPr="000B4407" w:rsidRDefault="00713DDC" w:rsidP="00CA18EB">
      <w:pPr>
        <w:pStyle w:val="CoverProgram"/>
        <w:rPr>
          <w:lang w:val="fr-FR"/>
        </w:rPr>
      </w:pPr>
      <w:r>
        <w:t>Decision Support System (DSS)</w:t>
      </w:r>
    </w:p>
    <w:p w:rsidR="00A40AB8" w:rsidRPr="00D34CF4" w:rsidRDefault="00A40AB8" w:rsidP="00FD2969">
      <w:pPr>
        <w:pStyle w:val="CoverProgram"/>
        <w:rPr>
          <w:lang w:val="fr-FR"/>
        </w:rPr>
      </w:pPr>
    </w:p>
    <w:p w:rsidR="008C5DEA" w:rsidRPr="00D34CF4" w:rsidRDefault="008C5DEA" w:rsidP="00FD2969">
      <w:pPr>
        <w:pStyle w:val="CoverProgram"/>
        <w:rPr>
          <w:lang w:val="fr-FR"/>
        </w:rPr>
      </w:pPr>
    </w:p>
    <w:p w:rsidR="00A40AB8" w:rsidRDefault="00ED2124" w:rsidP="005B236A">
      <w:pPr>
        <w:pStyle w:val="CoverTitle"/>
      </w:pPr>
      <w:r w:rsidRPr="00F44182">
        <w:t>DSS FY17 User Guide</w:t>
      </w:r>
    </w:p>
    <w:p w:rsidR="00933FBC" w:rsidRDefault="00933FBC" w:rsidP="005B236A">
      <w:pPr>
        <w:pStyle w:val="CoverTitle"/>
      </w:pPr>
    </w:p>
    <w:p w:rsidR="00933FBC" w:rsidRPr="004332CA" w:rsidRDefault="00933FBC" w:rsidP="00933FBC">
      <w:pPr>
        <w:pStyle w:val="CoverText"/>
      </w:pPr>
      <w:r w:rsidRPr="004332CA">
        <w:t>Software Version 3.0</w:t>
      </w:r>
    </w:p>
    <w:p w:rsidR="00933FBC" w:rsidRDefault="00933FBC" w:rsidP="00933FBC">
      <w:pPr>
        <w:pStyle w:val="CoverText"/>
      </w:pPr>
      <w:r w:rsidRPr="004332CA">
        <w:t>Patch ECX*3.0*161</w:t>
      </w:r>
    </w:p>
    <w:p w:rsidR="00A40AB8" w:rsidRDefault="00A40AB8" w:rsidP="00FD2969">
      <w:pPr>
        <w:pStyle w:val="CoverProgram"/>
      </w:pPr>
    </w:p>
    <w:p w:rsidR="008C5DEA" w:rsidRDefault="008C5DEA" w:rsidP="00FD2969">
      <w:pPr>
        <w:pStyle w:val="CoverProgram"/>
      </w:pPr>
    </w:p>
    <w:p w:rsidR="00A40AB8" w:rsidRDefault="00A40AB8" w:rsidP="00FD2969">
      <w:pPr>
        <w:pStyle w:val="CoverProgram"/>
      </w:pPr>
      <w:r>
        <w:rPr>
          <w:noProof/>
        </w:rPr>
        <w:drawing>
          <wp:inline distT="0" distB="0" distL="0" distR="0" wp14:anchorId="02C81A56" wp14:editId="51A704F9">
            <wp:extent cx="1828800" cy="1828800"/>
            <wp:effectExtent l="0" t="0" r="0" b="0"/>
            <wp:docPr id="1" name="Picture 1" descr="Official_VA_Seal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ficial_VA_Seal_RG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A40AB8" w:rsidRDefault="00A40AB8" w:rsidP="00FD2969">
      <w:pPr>
        <w:pStyle w:val="CoverProgram"/>
      </w:pPr>
    </w:p>
    <w:p w:rsidR="00A40AB8" w:rsidRPr="00D34CF4" w:rsidRDefault="00A40AB8" w:rsidP="00FD2969">
      <w:pPr>
        <w:pStyle w:val="CoverProgram"/>
        <w:rPr>
          <w:lang w:val="fr-FR"/>
        </w:rPr>
      </w:pPr>
    </w:p>
    <w:p w:rsidR="00A40AB8" w:rsidRDefault="00933FBC" w:rsidP="00FD2969">
      <w:pPr>
        <w:pStyle w:val="CoverProgram"/>
      </w:pPr>
      <w:r>
        <w:t xml:space="preserve">October </w:t>
      </w:r>
      <w:r w:rsidR="00ED2124">
        <w:t>2016</w:t>
      </w:r>
    </w:p>
    <w:p w:rsidR="00A40AB8" w:rsidRDefault="00713DDC" w:rsidP="00FD2969">
      <w:pPr>
        <w:pStyle w:val="CoverProgram"/>
      </w:pPr>
      <w:r>
        <w:t xml:space="preserve">Document </w:t>
      </w:r>
      <w:r w:rsidR="00A40AB8">
        <w:t xml:space="preserve">Version </w:t>
      </w:r>
      <w:r w:rsidR="00ED2124">
        <w:t>1.</w:t>
      </w:r>
      <w:r w:rsidR="00933FBC">
        <w:t>1</w:t>
      </w:r>
    </w:p>
    <w:p w:rsidR="00A40AB8" w:rsidRPr="001C6508" w:rsidRDefault="00A40AB8" w:rsidP="00FD2969">
      <w:pPr>
        <w:pStyle w:val="CoverProgram"/>
        <w:rPr>
          <w:sz w:val="14"/>
        </w:rPr>
      </w:pPr>
    </w:p>
    <w:p w:rsidR="00D16E00" w:rsidRPr="00FD2969" w:rsidRDefault="00D16E00" w:rsidP="00FD2969">
      <w:pPr>
        <w:pStyle w:val="DSSECSBodyText"/>
      </w:pPr>
    </w:p>
    <w:p w:rsidR="00D16E00" w:rsidRPr="00FD2969" w:rsidRDefault="00D16E00" w:rsidP="00FD2969">
      <w:pPr>
        <w:pStyle w:val="DSSECSBodyText"/>
        <w:sectPr w:rsidR="00D16E00" w:rsidRPr="00FD2969" w:rsidSect="00B44850">
          <w:headerReference w:type="default" r:id="rId10"/>
          <w:footerReference w:type="even" r:id="rId11"/>
          <w:footerReference w:type="default" r:id="rId12"/>
          <w:headerReference w:type="first" r:id="rId13"/>
          <w:footerReference w:type="first" r:id="rId14"/>
          <w:pgSz w:w="12240" w:h="15840" w:code="1"/>
          <w:pgMar w:top="1440" w:right="1440" w:bottom="1440" w:left="1440" w:header="720" w:footer="936" w:gutter="0"/>
          <w:pgNumType w:fmt="lowerRoman" w:start="1"/>
          <w:cols w:space="720"/>
          <w:docGrid w:linePitch="272"/>
        </w:sectPr>
      </w:pPr>
    </w:p>
    <w:p w:rsidR="0029289E" w:rsidRPr="00D16E00" w:rsidRDefault="00D60CCB" w:rsidP="00D16E00">
      <w:pPr>
        <w:pStyle w:val="Heading-FrontMatter"/>
      </w:pPr>
      <w:r>
        <w:lastRenderedPageBreak/>
        <w:t>Revision History</w:t>
      </w:r>
    </w:p>
    <w:tbl>
      <w:tblPr>
        <w:tblW w:w="490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15" w:type="dxa"/>
          <w:right w:w="115" w:type="dxa"/>
        </w:tblCellMar>
        <w:tblLook w:val="0000" w:firstRow="0" w:lastRow="0" w:firstColumn="0" w:lastColumn="0" w:noHBand="0" w:noVBand="0"/>
      </w:tblPr>
      <w:tblGrid>
        <w:gridCol w:w="1735"/>
        <w:gridCol w:w="1236"/>
        <w:gridCol w:w="4041"/>
        <w:gridCol w:w="2398"/>
      </w:tblGrid>
      <w:tr w:rsidR="00D60CCB" w:rsidRPr="00E53541" w:rsidTr="0024124F">
        <w:trPr>
          <w:cantSplit/>
          <w:tblHeader/>
        </w:trPr>
        <w:tc>
          <w:tcPr>
            <w:tcW w:w="922" w:type="pct"/>
            <w:shd w:val="clear" w:color="auto" w:fill="BFBFBF" w:themeFill="background1" w:themeFillShade="BF"/>
            <w:vAlign w:val="center"/>
          </w:tcPr>
          <w:p w:rsidR="00D60CCB" w:rsidRPr="00E53541" w:rsidRDefault="00D60CCB" w:rsidP="00D16E00">
            <w:pPr>
              <w:pStyle w:val="TableColumnHeading"/>
            </w:pPr>
            <w:r w:rsidRPr="00E53541">
              <w:t>Date</w:t>
            </w:r>
          </w:p>
        </w:tc>
        <w:tc>
          <w:tcPr>
            <w:tcW w:w="657" w:type="pct"/>
            <w:shd w:val="clear" w:color="auto" w:fill="BFBFBF" w:themeFill="background1" w:themeFillShade="BF"/>
            <w:vAlign w:val="center"/>
          </w:tcPr>
          <w:p w:rsidR="00D60CCB" w:rsidRPr="00E53541" w:rsidRDefault="00D60CCB" w:rsidP="00D16E00">
            <w:pPr>
              <w:pStyle w:val="TableColumnHeading"/>
            </w:pPr>
            <w:r w:rsidRPr="00E53541">
              <w:t>Version</w:t>
            </w:r>
          </w:p>
        </w:tc>
        <w:tc>
          <w:tcPr>
            <w:tcW w:w="2147" w:type="pct"/>
            <w:shd w:val="clear" w:color="auto" w:fill="BFBFBF" w:themeFill="background1" w:themeFillShade="BF"/>
            <w:vAlign w:val="center"/>
          </w:tcPr>
          <w:p w:rsidR="00D60CCB" w:rsidRPr="00E53541" w:rsidRDefault="00D60CCB" w:rsidP="00D16E00">
            <w:pPr>
              <w:pStyle w:val="TableColumnHeading"/>
            </w:pPr>
            <w:r w:rsidRPr="00E53541">
              <w:t>Description</w:t>
            </w:r>
          </w:p>
        </w:tc>
        <w:tc>
          <w:tcPr>
            <w:tcW w:w="1274" w:type="pct"/>
            <w:shd w:val="clear" w:color="auto" w:fill="BFBFBF" w:themeFill="background1" w:themeFillShade="BF"/>
            <w:vAlign w:val="center"/>
          </w:tcPr>
          <w:p w:rsidR="00D60CCB" w:rsidRPr="00E53541" w:rsidRDefault="00D60CCB" w:rsidP="00D16E00">
            <w:pPr>
              <w:pStyle w:val="TableColumnHeading"/>
            </w:pPr>
            <w:r w:rsidRPr="00E53541">
              <w:t>Author</w:t>
            </w:r>
          </w:p>
        </w:tc>
      </w:tr>
      <w:tr w:rsidR="00933FBC" w:rsidRPr="00E53541" w:rsidTr="0024124F">
        <w:trPr>
          <w:cantSplit/>
        </w:trPr>
        <w:tc>
          <w:tcPr>
            <w:tcW w:w="922" w:type="pct"/>
            <w:shd w:val="clear" w:color="000080" w:fill="FFFFFF"/>
          </w:tcPr>
          <w:p w:rsidR="00933FBC" w:rsidRPr="00E53541" w:rsidRDefault="00933FBC" w:rsidP="00ED2124">
            <w:pPr>
              <w:pStyle w:val="TableText"/>
            </w:pPr>
            <w:r>
              <w:t>10/07/2016</w:t>
            </w:r>
          </w:p>
        </w:tc>
        <w:tc>
          <w:tcPr>
            <w:tcW w:w="657" w:type="pct"/>
            <w:shd w:val="clear" w:color="000080" w:fill="FFFFFF"/>
          </w:tcPr>
          <w:p w:rsidR="00933FBC" w:rsidRPr="00E53541" w:rsidRDefault="00933FBC" w:rsidP="00ED2124">
            <w:pPr>
              <w:pStyle w:val="TableText"/>
            </w:pPr>
            <w:r>
              <w:t>1.1</w:t>
            </w:r>
          </w:p>
        </w:tc>
        <w:tc>
          <w:tcPr>
            <w:tcW w:w="2147" w:type="pct"/>
            <w:shd w:val="clear" w:color="000080" w:fill="FFFFFF"/>
          </w:tcPr>
          <w:p w:rsidR="00933FBC" w:rsidRDefault="0004621C" w:rsidP="00D16E00">
            <w:pPr>
              <w:pStyle w:val="TableText"/>
            </w:pPr>
            <w:r>
              <w:t xml:space="preserve">Applied </w:t>
            </w:r>
            <w:r w:rsidR="00BB2D40">
              <w:t>Product Support changes from Stacy Hardy</w:t>
            </w:r>
          </w:p>
        </w:tc>
        <w:tc>
          <w:tcPr>
            <w:tcW w:w="1274" w:type="pct"/>
            <w:shd w:val="clear" w:color="000080" w:fill="FFFFFF"/>
          </w:tcPr>
          <w:p w:rsidR="00933FBC" w:rsidRPr="00E53541" w:rsidRDefault="00BB2D40" w:rsidP="00ED2124">
            <w:pPr>
              <w:pStyle w:val="TableText"/>
            </w:pPr>
            <w:r w:rsidRPr="00E53541">
              <w:t>Team SMS</w:t>
            </w:r>
            <w:r>
              <w:t>/LMCO</w:t>
            </w:r>
          </w:p>
        </w:tc>
      </w:tr>
      <w:tr w:rsidR="00D60CCB" w:rsidRPr="00E53541" w:rsidTr="0024124F">
        <w:trPr>
          <w:cantSplit/>
        </w:trPr>
        <w:tc>
          <w:tcPr>
            <w:tcW w:w="922" w:type="pct"/>
            <w:shd w:val="clear" w:color="000080" w:fill="FFFFFF"/>
          </w:tcPr>
          <w:p w:rsidR="00D60CCB" w:rsidRPr="00E53541" w:rsidRDefault="00ED2124" w:rsidP="00ED2124">
            <w:pPr>
              <w:pStyle w:val="TableText"/>
            </w:pPr>
            <w:r w:rsidRPr="00E53541">
              <w:t>08/10/2016</w:t>
            </w:r>
          </w:p>
        </w:tc>
        <w:tc>
          <w:tcPr>
            <w:tcW w:w="657" w:type="pct"/>
            <w:shd w:val="clear" w:color="000080" w:fill="FFFFFF"/>
          </w:tcPr>
          <w:p w:rsidR="00D60CCB" w:rsidRPr="00E53541" w:rsidRDefault="00ED2124" w:rsidP="00ED2124">
            <w:pPr>
              <w:pStyle w:val="TableText"/>
            </w:pPr>
            <w:r w:rsidRPr="00E53541">
              <w:t>1.0</w:t>
            </w:r>
          </w:p>
        </w:tc>
        <w:tc>
          <w:tcPr>
            <w:tcW w:w="2147" w:type="pct"/>
            <w:shd w:val="clear" w:color="000080" w:fill="FFFFFF"/>
          </w:tcPr>
          <w:p w:rsidR="00D60CCB" w:rsidRPr="00E53541" w:rsidRDefault="007968DA" w:rsidP="00D16E00">
            <w:pPr>
              <w:pStyle w:val="TableText"/>
            </w:pPr>
            <w:r>
              <w:t>Initial Document Release</w:t>
            </w:r>
          </w:p>
        </w:tc>
        <w:tc>
          <w:tcPr>
            <w:tcW w:w="1274" w:type="pct"/>
            <w:shd w:val="clear" w:color="000080" w:fill="FFFFFF"/>
          </w:tcPr>
          <w:p w:rsidR="00D60CCB" w:rsidRPr="00E53541" w:rsidRDefault="001D2FD8" w:rsidP="00ED2124">
            <w:pPr>
              <w:pStyle w:val="TableText"/>
            </w:pPr>
            <w:r w:rsidRPr="00E53541">
              <w:t>Team SMS</w:t>
            </w:r>
            <w:r w:rsidR="007968DA">
              <w:t>/LMCO</w:t>
            </w:r>
          </w:p>
        </w:tc>
      </w:tr>
    </w:tbl>
    <w:p w:rsidR="0029289E" w:rsidRPr="0035516B" w:rsidRDefault="0029289E" w:rsidP="008B4DDA">
      <w:pPr>
        <w:pStyle w:val="DSSECSBodyText"/>
        <w:spacing w:after="0"/>
        <w:rPr>
          <w:sz w:val="10"/>
        </w:rPr>
      </w:pPr>
    </w:p>
    <w:p w:rsidR="00CF1E17" w:rsidRPr="008B4DDA" w:rsidRDefault="00CF1E17" w:rsidP="00D16E00">
      <w:pPr>
        <w:pStyle w:val="DSSECSBodyText"/>
        <w:rPr>
          <w:sz w:val="16"/>
        </w:rPr>
      </w:pPr>
      <w:r w:rsidRPr="008B4DDA">
        <w:rPr>
          <w:sz w:val="16"/>
        </w:rPr>
        <w:br w:type="page"/>
      </w:r>
    </w:p>
    <w:p w:rsidR="005E11C4" w:rsidRDefault="00991C14" w:rsidP="006E1A2D">
      <w:pPr>
        <w:pStyle w:val="Heading-FrontMatter"/>
      </w:pPr>
      <w:r w:rsidRPr="006E1A2D">
        <w:lastRenderedPageBreak/>
        <w:t xml:space="preserve">Table of </w:t>
      </w:r>
      <w:r w:rsidR="005E11C4" w:rsidRPr="006E1A2D">
        <w:t>Contents</w:t>
      </w:r>
    </w:p>
    <w:p w:rsidR="003E177E" w:rsidRDefault="0095489D">
      <w:pPr>
        <w:pStyle w:val="TOC1"/>
        <w:rPr>
          <w:rFonts w:asciiTheme="minorHAnsi" w:eastAsiaTheme="minorEastAsia" w:hAnsiTheme="minorHAnsi" w:cstheme="minorBidi"/>
          <w:sz w:val="22"/>
        </w:rPr>
      </w:pPr>
      <w:r>
        <w:fldChar w:fldCharType="begin"/>
      </w:r>
      <w:r>
        <w:instrText xml:space="preserve"> TOC \o "1-6" \h \z \u </w:instrText>
      </w:r>
      <w:r>
        <w:fldChar w:fldCharType="separate"/>
      </w:r>
      <w:hyperlink w:anchor="_Toc459043618" w:history="1">
        <w:r w:rsidR="003E177E" w:rsidRPr="006E41B9">
          <w:rPr>
            <w:rStyle w:val="Hyperlink"/>
          </w:rPr>
          <w:t>1.</w:t>
        </w:r>
        <w:r w:rsidR="003E177E">
          <w:rPr>
            <w:rFonts w:asciiTheme="minorHAnsi" w:eastAsiaTheme="minorEastAsia" w:hAnsiTheme="minorHAnsi" w:cstheme="minorBidi"/>
            <w:sz w:val="22"/>
          </w:rPr>
          <w:tab/>
        </w:r>
        <w:r w:rsidR="003E177E" w:rsidRPr="006E41B9">
          <w:rPr>
            <w:rStyle w:val="Hyperlink"/>
          </w:rPr>
          <w:t>Introduction</w:t>
        </w:r>
        <w:r w:rsidR="003E177E">
          <w:rPr>
            <w:webHidden/>
          </w:rPr>
          <w:tab/>
        </w:r>
        <w:r w:rsidR="003E177E">
          <w:rPr>
            <w:webHidden/>
          </w:rPr>
          <w:fldChar w:fldCharType="begin"/>
        </w:r>
        <w:r w:rsidR="003E177E">
          <w:rPr>
            <w:webHidden/>
          </w:rPr>
          <w:instrText xml:space="preserve"> PAGEREF _Toc459043618 \h </w:instrText>
        </w:r>
        <w:r w:rsidR="003E177E">
          <w:rPr>
            <w:webHidden/>
          </w:rPr>
        </w:r>
        <w:r w:rsidR="003E177E">
          <w:rPr>
            <w:webHidden/>
          </w:rPr>
          <w:fldChar w:fldCharType="separate"/>
        </w:r>
        <w:r w:rsidR="00A22BD0">
          <w:rPr>
            <w:webHidden/>
          </w:rPr>
          <w:t>1</w:t>
        </w:r>
        <w:r w:rsidR="003E177E">
          <w:rPr>
            <w:webHidden/>
          </w:rPr>
          <w:fldChar w:fldCharType="end"/>
        </w:r>
      </w:hyperlink>
    </w:p>
    <w:p w:rsidR="003E177E" w:rsidRDefault="003662CF">
      <w:pPr>
        <w:pStyle w:val="TOC2"/>
        <w:rPr>
          <w:rFonts w:asciiTheme="minorHAnsi" w:eastAsiaTheme="minorEastAsia" w:hAnsiTheme="minorHAnsi" w:cstheme="minorBidi"/>
          <w:sz w:val="22"/>
        </w:rPr>
      </w:pPr>
      <w:hyperlink w:anchor="_Toc459043619" w:history="1">
        <w:r w:rsidR="003E177E" w:rsidRPr="006E41B9">
          <w:rPr>
            <w:rStyle w:val="Hyperlink"/>
          </w:rPr>
          <w:t>1.1.</w:t>
        </w:r>
        <w:r w:rsidR="003E177E">
          <w:rPr>
            <w:rFonts w:asciiTheme="minorHAnsi" w:eastAsiaTheme="minorEastAsia" w:hAnsiTheme="minorHAnsi" w:cstheme="minorBidi"/>
            <w:sz w:val="22"/>
          </w:rPr>
          <w:tab/>
        </w:r>
        <w:r w:rsidR="003E177E" w:rsidRPr="006E41B9">
          <w:rPr>
            <w:rStyle w:val="Hyperlink"/>
          </w:rPr>
          <w:t>Purpose</w:t>
        </w:r>
        <w:r w:rsidR="003E177E">
          <w:rPr>
            <w:webHidden/>
          </w:rPr>
          <w:tab/>
        </w:r>
        <w:r w:rsidR="003E177E">
          <w:rPr>
            <w:webHidden/>
          </w:rPr>
          <w:fldChar w:fldCharType="begin"/>
        </w:r>
        <w:r w:rsidR="003E177E">
          <w:rPr>
            <w:webHidden/>
          </w:rPr>
          <w:instrText xml:space="preserve"> PAGEREF _Toc459043619 \h </w:instrText>
        </w:r>
        <w:r w:rsidR="003E177E">
          <w:rPr>
            <w:webHidden/>
          </w:rPr>
        </w:r>
        <w:r w:rsidR="003E177E">
          <w:rPr>
            <w:webHidden/>
          </w:rPr>
          <w:fldChar w:fldCharType="separate"/>
        </w:r>
        <w:r w:rsidR="00A22BD0">
          <w:rPr>
            <w:webHidden/>
          </w:rPr>
          <w:t>1</w:t>
        </w:r>
        <w:r w:rsidR="003E177E">
          <w:rPr>
            <w:webHidden/>
          </w:rPr>
          <w:fldChar w:fldCharType="end"/>
        </w:r>
      </w:hyperlink>
    </w:p>
    <w:p w:rsidR="003E177E" w:rsidRDefault="003662CF">
      <w:pPr>
        <w:pStyle w:val="TOC2"/>
        <w:rPr>
          <w:rFonts w:asciiTheme="minorHAnsi" w:eastAsiaTheme="minorEastAsia" w:hAnsiTheme="minorHAnsi" w:cstheme="minorBidi"/>
          <w:sz w:val="22"/>
        </w:rPr>
      </w:pPr>
      <w:hyperlink w:anchor="_Toc459043620" w:history="1">
        <w:r w:rsidR="003E177E" w:rsidRPr="006E41B9">
          <w:rPr>
            <w:rStyle w:val="Hyperlink"/>
          </w:rPr>
          <w:t>1.2.</w:t>
        </w:r>
        <w:r w:rsidR="003E177E">
          <w:rPr>
            <w:rFonts w:asciiTheme="minorHAnsi" w:eastAsiaTheme="minorEastAsia" w:hAnsiTheme="minorHAnsi" w:cstheme="minorBidi"/>
            <w:sz w:val="22"/>
          </w:rPr>
          <w:tab/>
        </w:r>
        <w:r w:rsidR="003E177E" w:rsidRPr="006E41B9">
          <w:rPr>
            <w:rStyle w:val="Hyperlink"/>
          </w:rPr>
          <w:t>Document Orientation</w:t>
        </w:r>
        <w:r w:rsidR="003E177E">
          <w:rPr>
            <w:webHidden/>
          </w:rPr>
          <w:tab/>
        </w:r>
        <w:r w:rsidR="003E177E">
          <w:rPr>
            <w:webHidden/>
          </w:rPr>
          <w:fldChar w:fldCharType="begin"/>
        </w:r>
        <w:r w:rsidR="003E177E">
          <w:rPr>
            <w:webHidden/>
          </w:rPr>
          <w:instrText xml:space="preserve"> PAGEREF _Toc459043620 \h </w:instrText>
        </w:r>
        <w:r w:rsidR="003E177E">
          <w:rPr>
            <w:webHidden/>
          </w:rPr>
        </w:r>
        <w:r w:rsidR="003E177E">
          <w:rPr>
            <w:webHidden/>
          </w:rPr>
          <w:fldChar w:fldCharType="separate"/>
        </w:r>
        <w:r w:rsidR="00A22BD0">
          <w:rPr>
            <w:webHidden/>
          </w:rPr>
          <w:t>1</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621" w:history="1">
        <w:r w:rsidR="003E177E" w:rsidRPr="006E41B9">
          <w:rPr>
            <w:rStyle w:val="Hyperlink"/>
          </w:rPr>
          <w:t>1.2.1.</w:t>
        </w:r>
        <w:r w:rsidR="003E177E">
          <w:rPr>
            <w:rFonts w:asciiTheme="minorHAnsi" w:eastAsiaTheme="minorEastAsia" w:hAnsiTheme="minorHAnsi" w:cstheme="minorBidi"/>
            <w:sz w:val="22"/>
            <w:szCs w:val="22"/>
          </w:rPr>
          <w:tab/>
        </w:r>
        <w:r w:rsidR="003E177E" w:rsidRPr="006E41B9">
          <w:rPr>
            <w:rStyle w:val="Hyperlink"/>
          </w:rPr>
          <w:t>Organization of the Manual</w:t>
        </w:r>
        <w:r w:rsidR="003E177E">
          <w:rPr>
            <w:webHidden/>
          </w:rPr>
          <w:tab/>
        </w:r>
        <w:r w:rsidR="003E177E">
          <w:rPr>
            <w:webHidden/>
          </w:rPr>
          <w:fldChar w:fldCharType="begin"/>
        </w:r>
        <w:r w:rsidR="003E177E">
          <w:rPr>
            <w:webHidden/>
          </w:rPr>
          <w:instrText xml:space="preserve"> PAGEREF _Toc459043621 \h </w:instrText>
        </w:r>
        <w:r w:rsidR="003E177E">
          <w:rPr>
            <w:webHidden/>
          </w:rPr>
        </w:r>
        <w:r w:rsidR="003E177E">
          <w:rPr>
            <w:webHidden/>
          </w:rPr>
          <w:fldChar w:fldCharType="separate"/>
        </w:r>
        <w:r w:rsidR="00A22BD0">
          <w:rPr>
            <w:webHidden/>
          </w:rPr>
          <w:t>1</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622" w:history="1">
        <w:r w:rsidR="003E177E" w:rsidRPr="006E41B9">
          <w:rPr>
            <w:rStyle w:val="Hyperlink"/>
          </w:rPr>
          <w:t>1.2.2.</w:t>
        </w:r>
        <w:r w:rsidR="003E177E">
          <w:rPr>
            <w:rFonts w:asciiTheme="minorHAnsi" w:eastAsiaTheme="minorEastAsia" w:hAnsiTheme="minorHAnsi" w:cstheme="minorBidi"/>
            <w:sz w:val="22"/>
            <w:szCs w:val="22"/>
          </w:rPr>
          <w:tab/>
        </w:r>
        <w:r w:rsidR="003E177E" w:rsidRPr="006E41B9">
          <w:rPr>
            <w:rStyle w:val="Hyperlink"/>
          </w:rPr>
          <w:t>Assumptions</w:t>
        </w:r>
        <w:r w:rsidR="003E177E">
          <w:rPr>
            <w:webHidden/>
          </w:rPr>
          <w:tab/>
        </w:r>
        <w:r w:rsidR="003E177E">
          <w:rPr>
            <w:webHidden/>
          </w:rPr>
          <w:fldChar w:fldCharType="begin"/>
        </w:r>
        <w:r w:rsidR="003E177E">
          <w:rPr>
            <w:webHidden/>
          </w:rPr>
          <w:instrText xml:space="preserve"> PAGEREF _Toc459043622 \h </w:instrText>
        </w:r>
        <w:r w:rsidR="003E177E">
          <w:rPr>
            <w:webHidden/>
          </w:rPr>
        </w:r>
        <w:r w:rsidR="003E177E">
          <w:rPr>
            <w:webHidden/>
          </w:rPr>
          <w:fldChar w:fldCharType="separate"/>
        </w:r>
        <w:r w:rsidR="00A22BD0">
          <w:rPr>
            <w:webHidden/>
          </w:rPr>
          <w:t>2</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623" w:history="1">
        <w:r w:rsidR="003E177E" w:rsidRPr="006E41B9">
          <w:rPr>
            <w:rStyle w:val="Hyperlink"/>
          </w:rPr>
          <w:t>1.2.3.</w:t>
        </w:r>
        <w:r w:rsidR="003E177E">
          <w:rPr>
            <w:rFonts w:asciiTheme="minorHAnsi" w:eastAsiaTheme="minorEastAsia" w:hAnsiTheme="minorHAnsi" w:cstheme="minorBidi"/>
            <w:sz w:val="22"/>
            <w:szCs w:val="22"/>
          </w:rPr>
          <w:tab/>
        </w:r>
        <w:r w:rsidR="003E177E" w:rsidRPr="006E41B9">
          <w:rPr>
            <w:rStyle w:val="Hyperlink"/>
          </w:rPr>
          <w:t>Coordination</w:t>
        </w:r>
        <w:r w:rsidR="003E177E">
          <w:rPr>
            <w:webHidden/>
          </w:rPr>
          <w:tab/>
        </w:r>
        <w:r w:rsidR="003E177E">
          <w:rPr>
            <w:webHidden/>
          </w:rPr>
          <w:fldChar w:fldCharType="begin"/>
        </w:r>
        <w:r w:rsidR="003E177E">
          <w:rPr>
            <w:webHidden/>
          </w:rPr>
          <w:instrText xml:space="preserve"> PAGEREF _Toc459043623 \h </w:instrText>
        </w:r>
        <w:r w:rsidR="003E177E">
          <w:rPr>
            <w:webHidden/>
          </w:rPr>
        </w:r>
        <w:r w:rsidR="003E177E">
          <w:rPr>
            <w:webHidden/>
          </w:rPr>
          <w:fldChar w:fldCharType="separate"/>
        </w:r>
        <w:r w:rsidR="00A22BD0">
          <w:rPr>
            <w:webHidden/>
          </w:rPr>
          <w:t>2</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624" w:history="1">
        <w:r w:rsidR="003E177E" w:rsidRPr="006E41B9">
          <w:rPr>
            <w:rStyle w:val="Hyperlink"/>
          </w:rPr>
          <w:t>1.2.4.</w:t>
        </w:r>
        <w:r w:rsidR="003E177E">
          <w:rPr>
            <w:rFonts w:asciiTheme="minorHAnsi" w:eastAsiaTheme="minorEastAsia" w:hAnsiTheme="minorHAnsi" w:cstheme="minorBidi"/>
            <w:sz w:val="22"/>
            <w:szCs w:val="22"/>
          </w:rPr>
          <w:tab/>
        </w:r>
        <w:r w:rsidR="003E177E" w:rsidRPr="006E41B9">
          <w:rPr>
            <w:rStyle w:val="Hyperlink"/>
          </w:rPr>
          <w:t>Disclaimers</w:t>
        </w:r>
        <w:r w:rsidR="003E177E">
          <w:rPr>
            <w:webHidden/>
          </w:rPr>
          <w:tab/>
        </w:r>
        <w:r w:rsidR="003E177E">
          <w:rPr>
            <w:webHidden/>
          </w:rPr>
          <w:fldChar w:fldCharType="begin"/>
        </w:r>
        <w:r w:rsidR="003E177E">
          <w:rPr>
            <w:webHidden/>
          </w:rPr>
          <w:instrText xml:space="preserve"> PAGEREF _Toc459043624 \h </w:instrText>
        </w:r>
        <w:r w:rsidR="003E177E">
          <w:rPr>
            <w:webHidden/>
          </w:rPr>
        </w:r>
        <w:r w:rsidR="003E177E">
          <w:rPr>
            <w:webHidden/>
          </w:rPr>
          <w:fldChar w:fldCharType="separate"/>
        </w:r>
        <w:r w:rsidR="00A22BD0">
          <w:rPr>
            <w:webHidden/>
          </w:rPr>
          <w:t>2</w:t>
        </w:r>
        <w:r w:rsidR="003E177E">
          <w:rPr>
            <w:webHidden/>
          </w:rPr>
          <w:fldChar w:fldCharType="end"/>
        </w:r>
      </w:hyperlink>
    </w:p>
    <w:p w:rsidR="003E177E" w:rsidRDefault="003662CF">
      <w:pPr>
        <w:pStyle w:val="TOC4"/>
        <w:tabs>
          <w:tab w:val="left" w:pos="1987"/>
        </w:tabs>
        <w:rPr>
          <w:rFonts w:asciiTheme="minorHAnsi" w:hAnsiTheme="minorHAnsi"/>
          <w:noProof/>
          <w:sz w:val="22"/>
        </w:rPr>
      </w:pPr>
      <w:hyperlink w:anchor="_Toc459043625" w:history="1">
        <w:r w:rsidR="003E177E" w:rsidRPr="006E41B9">
          <w:rPr>
            <w:rStyle w:val="Hyperlink"/>
            <w:noProof/>
          </w:rPr>
          <w:t>1.2.4.1.</w:t>
        </w:r>
        <w:r w:rsidR="003E177E">
          <w:rPr>
            <w:rFonts w:asciiTheme="minorHAnsi" w:hAnsiTheme="minorHAnsi"/>
            <w:noProof/>
            <w:sz w:val="22"/>
          </w:rPr>
          <w:tab/>
        </w:r>
        <w:r w:rsidR="003E177E" w:rsidRPr="006E41B9">
          <w:rPr>
            <w:rStyle w:val="Hyperlink"/>
            <w:noProof/>
          </w:rPr>
          <w:t>Software Disclaimer</w:t>
        </w:r>
        <w:r w:rsidR="003E177E">
          <w:rPr>
            <w:noProof/>
            <w:webHidden/>
          </w:rPr>
          <w:tab/>
        </w:r>
        <w:r w:rsidR="003E177E">
          <w:rPr>
            <w:noProof/>
            <w:webHidden/>
          </w:rPr>
          <w:fldChar w:fldCharType="begin"/>
        </w:r>
        <w:r w:rsidR="003E177E">
          <w:rPr>
            <w:noProof/>
            <w:webHidden/>
          </w:rPr>
          <w:instrText xml:space="preserve"> PAGEREF _Toc459043625 \h </w:instrText>
        </w:r>
        <w:r w:rsidR="003E177E">
          <w:rPr>
            <w:noProof/>
            <w:webHidden/>
          </w:rPr>
        </w:r>
        <w:r w:rsidR="003E177E">
          <w:rPr>
            <w:noProof/>
            <w:webHidden/>
          </w:rPr>
          <w:fldChar w:fldCharType="separate"/>
        </w:r>
        <w:r w:rsidR="00A22BD0">
          <w:rPr>
            <w:noProof/>
            <w:webHidden/>
          </w:rPr>
          <w:t>2</w:t>
        </w:r>
        <w:r w:rsidR="003E177E">
          <w:rPr>
            <w:noProof/>
            <w:webHidden/>
          </w:rPr>
          <w:fldChar w:fldCharType="end"/>
        </w:r>
      </w:hyperlink>
    </w:p>
    <w:p w:rsidR="003E177E" w:rsidRDefault="003662CF">
      <w:pPr>
        <w:pStyle w:val="TOC4"/>
        <w:tabs>
          <w:tab w:val="left" w:pos="1987"/>
        </w:tabs>
        <w:rPr>
          <w:rFonts w:asciiTheme="minorHAnsi" w:hAnsiTheme="minorHAnsi"/>
          <w:noProof/>
          <w:sz w:val="22"/>
        </w:rPr>
      </w:pPr>
      <w:hyperlink w:anchor="_Toc459043626" w:history="1">
        <w:r w:rsidR="003E177E" w:rsidRPr="006E41B9">
          <w:rPr>
            <w:rStyle w:val="Hyperlink"/>
            <w:noProof/>
          </w:rPr>
          <w:t>1.2.4.2.</w:t>
        </w:r>
        <w:r w:rsidR="003E177E">
          <w:rPr>
            <w:rFonts w:asciiTheme="minorHAnsi" w:hAnsiTheme="minorHAnsi"/>
            <w:noProof/>
            <w:sz w:val="22"/>
          </w:rPr>
          <w:tab/>
        </w:r>
        <w:r w:rsidR="003E177E" w:rsidRPr="006E41B9">
          <w:rPr>
            <w:rStyle w:val="Hyperlink"/>
            <w:noProof/>
          </w:rPr>
          <w:t>Documentation Disclaimer</w:t>
        </w:r>
        <w:r w:rsidR="003E177E">
          <w:rPr>
            <w:noProof/>
            <w:webHidden/>
          </w:rPr>
          <w:tab/>
        </w:r>
        <w:r w:rsidR="003E177E">
          <w:rPr>
            <w:noProof/>
            <w:webHidden/>
          </w:rPr>
          <w:fldChar w:fldCharType="begin"/>
        </w:r>
        <w:r w:rsidR="003E177E">
          <w:rPr>
            <w:noProof/>
            <w:webHidden/>
          </w:rPr>
          <w:instrText xml:space="preserve"> PAGEREF _Toc459043626 \h </w:instrText>
        </w:r>
        <w:r w:rsidR="003E177E">
          <w:rPr>
            <w:noProof/>
            <w:webHidden/>
          </w:rPr>
        </w:r>
        <w:r w:rsidR="003E177E">
          <w:rPr>
            <w:noProof/>
            <w:webHidden/>
          </w:rPr>
          <w:fldChar w:fldCharType="separate"/>
        </w:r>
        <w:r w:rsidR="00A22BD0">
          <w:rPr>
            <w:noProof/>
            <w:webHidden/>
          </w:rPr>
          <w:t>2</w:t>
        </w:r>
        <w:r w:rsidR="003E177E">
          <w:rPr>
            <w:noProof/>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627" w:history="1">
        <w:r w:rsidR="003E177E" w:rsidRPr="006E41B9">
          <w:rPr>
            <w:rStyle w:val="Hyperlink"/>
          </w:rPr>
          <w:t>1.2.5.</w:t>
        </w:r>
        <w:r w:rsidR="003E177E">
          <w:rPr>
            <w:rFonts w:asciiTheme="minorHAnsi" w:eastAsiaTheme="minorEastAsia" w:hAnsiTheme="minorHAnsi" w:cstheme="minorBidi"/>
            <w:sz w:val="22"/>
            <w:szCs w:val="22"/>
          </w:rPr>
          <w:tab/>
        </w:r>
        <w:r w:rsidR="003E177E" w:rsidRPr="006E41B9">
          <w:rPr>
            <w:rStyle w:val="Hyperlink"/>
          </w:rPr>
          <w:t>Documentation Conventions</w:t>
        </w:r>
        <w:r w:rsidR="003E177E">
          <w:rPr>
            <w:webHidden/>
          </w:rPr>
          <w:tab/>
        </w:r>
        <w:r w:rsidR="003E177E">
          <w:rPr>
            <w:webHidden/>
          </w:rPr>
          <w:fldChar w:fldCharType="begin"/>
        </w:r>
        <w:r w:rsidR="003E177E">
          <w:rPr>
            <w:webHidden/>
          </w:rPr>
          <w:instrText xml:space="preserve"> PAGEREF _Toc459043627 \h </w:instrText>
        </w:r>
        <w:r w:rsidR="003E177E">
          <w:rPr>
            <w:webHidden/>
          </w:rPr>
        </w:r>
        <w:r w:rsidR="003E177E">
          <w:rPr>
            <w:webHidden/>
          </w:rPr>
          <w:fldChar w:fldCharType="separate"/>
        </w:r>
        <w:r w:rsidR="00A22BD0">
          <w:rPr>
            <w:webHidden/>
          </w:rPr>
          <w:t>2</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628" w:history="1">
        <w:r w:rsidR="003E177E" w:rsidRPr="006E41B9">
          <w:rPr>
            <w:rStyle w:val="Hyperlink"/>
          </w:rPr>
          <w:t>1.2.6.</w:t>
        </w:r>
        <w:r w:rsidR="003E177E">
          <w:rPr>
            <w:rFonts w:asciiTheme="minorHAnsi" w:eastAsiaTheme="minorEastAsia" w:hAnsiTheme="minorHAnsi" w:cstheme="minorBidi"/>
            <w:sz w:val="22"/>
            <w:szCs w:val="22"/>
          </w:rPr>
          <w:tab/>
        </w:r>
        <w:r w:rsidR="003E177E" w:rsidRPr="006E41B9">
          <w:rPr>
            <w:rStyle w:val="Hyperlink"/>
          </w:rPr>
          <w:t>References and Resources</w:t>
        </w:r>
        <w:r w:rsidR="003E177E">
          <w:rPr>
            <w:webHidden/>
          </w:rPr>
          <w:tab/>
        </w:r>
        <w:r w:rsidR="003E177E">
          <w:rPr>
            <w:webHidden/>
          </w:rPr>
          <w:fldChar w:fldCharType="begin"/>
        </w:r>
        <w:r w:rsidR="003E177E">
          <w:rPr>
            <w:webHidden/>
          </w:rPr>
          <w:instrText xml:space="preserve"> PAGEREF _Toc459043628 \h </w:instrText>
        </w:r>
        <w:r w:rsidR="003E177E">
          <w:rPr>
            <w:webHidden/>
          </w:rPr>
        </w:r>
        <w:r w:rsidR="003E177E">
          <w:rPr>
            <w:webHidden/>
          </w:rPr>
          <w:fldChar w:fldCharType="separate"/>
        </w:r>
        <w:r w:rsidR="00A22BD0">
          <w:rPr>
            <w:webHidden/>
          </w:rPr>
          <w:t>3</w:t>
        </w:r>
        <w:r w:rsidR="003E177E">
          <w:rPr>
            <w:webHidden/>
          </w:rPr>
          <w:fldChar w:fldCharType="end"/>
        </w:r>
      </w:hyperlink>
    </w:p>
    <w:p w:rsidR="003E177E" w:rsidRDefault="003662CF">
      <w:pPr>
        <w:pStyle w:val="TOC2"/>
        <w:rPr>
          <w:rFonts w:asciiTheme="minorHAnsi" w:eastAsiaTheme="minorEastAsia" w:hAnsiTheme="minorHAnsi" w:cstheme="minorBidi"/>
          <w:sz w:val="22"/>
        </w:rPr>
      </w:pPr>
      <w:hyperlink w:anchor="_Toc459043629" w:history="1">
        <w:r w:rsidR="003E177E" w:rsidRPr="006E41B9">
          <w:rPr>
            <w:rStyle w:val="Hyperlink"/>
          </w:rPr>
          <w:t>1.3.</w:t>
        </w:r>
        <w:r w:rsidR="003E177E">
          <w:rPr>
            <w:rFonts w:asciiTheme="minorHAnsi" w:eastAsiaTheme="minorEastAsia" w:hAnsiTheme="minorHAnsi" w:cstheme="minorBidi"/>
            <w:sz w:val="22"/>
          </w:rPr>
          <w:tab/>
        </w:r>
        <w:r w:rsidR="003E177E" w:rsidRPr="006E41B9">
          <w:rPr>
            <w:rStyle w:val="Hyperlink"/>
          </w:rPr>
          <w:t>National Service Desk and Organizational Contacts</w:t>
        </w:r>
        <w:r w:rsidR="003E177E">
          <w:rPr>
            <w:webHidden/>
          </w:rPr>
          <w:tab/>
        </w:r>
        <w:r w:rsidR="003E177E">
          <w:rPr>
            <w:webHidden/>
          </w:rPr>
          <w:fldChar w:fldCharType="begin"/>
        </w:r>
        <w:r w:rsidR="003E177E">
          <w:rPr>
            <w:webHidden/>
          </w:rPr>
          <w:instrText xml:space="preserve"> PAGEREF _Toc459043629 \h </w:instrText>
        </w:r>
        <w:r w:rsidR="003E177E">
          <w:rPr>
            <w:webHidden/>
          </w:rPr>
        </w:r>
        <w:r w:rsidR="003E177E">
          <w:rPr>
            <w:webHidden/>
          </w:rPr>
          <w:fldChar w:fldCharType="separate"/>
        </w:r>
        <w:r w:rsidR="00A22BD0">
          <w:rPr>
            <w:webHidden/>
          </w:rPr>
          <w:t>3</w:t>
        </w:r>
        <w:r w:rsidR="003E177E">
          <w:rPr>
            <w:webHidden/>
          </w:rPr>
          <w:fldChar w:fldCharType="end"/>
        </w:r>
      </w:hyperlink>
    </w:p>
    <w:p w:rsidR="003E177E" w:rsidRDefault="003662CF">
      <w:pPr>
        <w:pStyle w:val="TOC1"/>
        <w:rPr>
          <w:rFonts w:asciiTheme="minorHAnsi" w:eastAsiaTheme="minorEastAsia" w:hAnsiTheme="minorHAnsi" w:cstheme="minorBidi"/>
          <w:sz w:val="22"/>
        </w:rPr>
      </w:pPr>
      <w:hyperlink w:anchor="_Toc459043630" w:history="1">
        <w:r w:rsidR="003E177E" w:rsidRPr="006E41B9">
          <w:rPr>
            <w:rStyle w:val="Hyperlink"/>
          </w:rPr>
          <w:t>2.</w:t>
        </w:r>
        <w:r w:rsidR="003E177E">
          <w:rPr>
            <w:rFonts w:asciiTheme="minorHAnsi" w:eastAsiaTheme="minorEastAsia" w:hAnsiTheme="minorHAnsi" w:cstheme="minorBidi"/>
            <w:sz w:val="22"/>
          </w:rPr>
          <w:tab/>
        </w:r>
        <w:r w:rsidR="003E177E" w:rsidRPr="006E41B9">
          <w:rPr>
            <w:rStyle w:val="Hyperlink"/>
          </w:rPr>
          <w:t>System Summary</w:t>
        </w:r>
        <w:r w:rsidR="003E177E">
          <w:rPr>
            <w:webHidden/>
          </w:rPr>
          <w:tab/>
        </w:r>
        <w:r w:rsidR="003E177E">
          <w:rPr>
            <w:webHidden/>
          </w:rPr>
          <w:fldChar w:fldCharType="begin"/>
        </w:r>
        <w:r w:rsidR="003E177E">
          <w:rPr>
            <w:webHidden/>
          </w:rPr>
          <w:instrText xml:space="preserve"> PAGEREF _Toc459043630 \h </w:instrText>
        </w:r>
        <w:r w:rsidR="003E177E">
          <w:rPr>
            <w:webHidden/>
          </w:rPr>
        </w:r>
        <w:r w:rsidR="003E177E">
          <w:rPr>
            <w:webHidden/>
          </w:rPr>
          <w:fldChar w:fldCharType="separate"/>
        </w:r>
        <w:r w:rsidR="00A22BD0">
          <w:rPr>
            <w:webHidden/>
          </w:rPr>
          <w:t>4</w:t>
        </w:r>
        <w:r w:rsidR="003E177E">
          <w:rPr>
            <w:webHidden/>
          </w:rPr>
          <w:fldChar w:fldCharType="end"/>
        </w:r>
      </w:hyperlink>
    </w:p>
    <w:p w:rsidR="003E177E" w:rsidRDefault="003662CF">
      <w:pPr>
        <w:pStyle w:val="TOC2"/>
        <w:rPr>
          <w:rFonts w:asciiTheme="minorHAnsi" w:eastAsiaTheme="minorEastAsia" w:hAnsiTheme="minorHAnsi" w:cstheme="minorBidi"/>
          <w:sz w:val="22"/>
        </w:rPr>
      </w:pPr>
      <w:hyperlink w:anchor="_Toc459043631" w:history="1">
        <w:r w:rsidR="003E177E" w:rsidRPr="006E41B9">
          <w:rPr>
            <w:rStyle w:val="Hyperlink"/>
          </w:rPr>
          <w:t>2.1.</w:t>
        </w:r>
        <w:r w:rsidR="003E177E">
          <w:rPr>
            <w:rFonts w:asciiTheme="minorHAnsi" w:eastAsiaTheme="minorEastAsia" w:hAnsiTheme="minorHAnsi" w:cstheme="minorBidi"/>
            <w:sz w:val="22"/>
          </w:rPr>
          <w:tab/>
        </w:r>
        <w:r w:rsidR="003E177E" w:rsidRPr="006E41B9">
          <w:rPr>
            <w:rStyle w:val="Hyperlink"/>
          </w:rPr>
          <w:t>System Configuration</w:t>
        </w:r>
        <w:r w:rsidR="003E177E">
          <w:rPr>
            <w:webHidden/>
          </w:rPr>
          <w:tab/>
        </w:r>
        <w:r w:rsidR="003E177E">
          <w:rPr>
            <w:webHidden/>
          </w:rPr>
          <w:fldChar w:fldCharType="begin"/>
        </w:r>
        <w:r w:rsidR="003E177E">
          <w:rPr>
            <w:webHidden/>
          </w:rPr>
          <w:instrText xml:space="preserve"> PAGEREF _Toc459043631 \h </w:instrText>
        </w:r>
        <w:r w:rsidR="003E177E">
          <w:rPr>
            <w:webHidden/>
          </w:rPr>
        </w:r>
        <w:r w:rsidR="003E177E">
          <w:rPr>
            <w:webHidden/>
          </w:rPr>
          <w:fldChar w:fldCharType="separate"/>
        </w:r>
        <w:r w:rsidR="00A22BD0">
          <w:rPr>
            <w:webHidden/>
          </w:rPr>
          <w:t>4</w:t>
        </w:r>
        <w:r w:rsidR="003E177E">
          <w:rPr>
            <w:webHidden/>
          </w:rPr>
          <w:fldChar w:fldCharType="end"/>
        </w:r>
      </w:hyperlink>
    </w:p>
    <w:p w:rsidR="003E177E" w:rsidRDefault="003662CF">
      <w:pPr>
        <w:pStyle w:val="TOC2"/>
        <w:rPr>
          <w:rFonts w:asciiTheme="minorHAnsi" w:eastAsiaTheme="minorEastAsia" w:hAnsiTheme="minorHAnsi" w:cstheme="minorBidi"/>
          <w:sz w:val="22"/>
        </w:rPr>
      </w:pPr>
      <w:hyperlink w:anchor="_Toc459043632" w:history="1">
        <w:r w:rsidR="003E177E" w:rsidRPr="006E41B9">
          <w:rPr>
            <w:rStyle w:val="Hyperlink"/>
          </w:rPr>
          <w:t>2.2.</w:t>
        </w:r>
        <w:r w:rsidR="003E177E">
          <w:rPr>
            <w:rFonts w:asciiTheme="minorHAnsi" w:eastAsiaTheme="minorEastAsia" w:hAnsiTheme="minorHAnsi" w:cstheme="minorBidi"/>
            <w:sz w:val="22"/>
          </w:rPr>
          <w:tab/>
        </w:r>
        <w:r w:rsidR="003E177E" w:rsidRPr="006E41B9">
          <w:rPr>
            <w:rStyle w:val="Hyperlink"/>
          </w:rPr>
          <w:t>Data Flows</w:t>
        </w:r>
        <w:r w:rsidR="003E177E">
          <w:rPr>
            <w:webHidden/>
          </w:rPr>
          <w:tab/>
        </w:r>
        <w:r w:rsidR="003E177E">
          <w:rPr>
            <w:webHidden/>
          </w:rPr>
          <w:fldChar w:fldCharType="begin"/>
        </w:r>
        <w:r w:rsidR="003E177E">
          <w:rPr>
            <w:webHidden/>
          </w:rPr>
          <w:instrText xml:space="preserve"> PAGEREF _Toc459043632 \h </w:instrText>
        </w:r>
        <w:r w:rsidR="003E177E">
          <w:rPr>
            <w:webHidden/>
          </w:rPr>
        </w:r>
        <w:r w:rsidR="003E177E">
          <w:rPr>
            <w:webHidden/>
          </w:rPr>
          <w:fldChar w:fldCharType="separate"/>
        </w:r>
        <w:r w:rsidR="00A22BD0">
          <w:rPr>
            <w:webHidden/>
          </w:rPr>
          <w:t>4</w:t>
        </w:r>
        <w:r w:rsidR="003E177E">
          <w:rPr>
            <w:webHidden/>
          </w:rPr>
          <w:fldChar w:fldCharType="end"/>
        </w:r>
      </w:hyperlink>
    </w:p>
    <w:p w:rsidR="003E177E" w:rsidRDefault="003662CF">
      <w:pPr>
        <w:pStyle w:val="TOC2"/>
        <w:rPr>
          <w:rFonts w:asciiTheme="minorHAnsi" w:eastAsiaTheme="minorEastAsia" w:hAnsiTheme="minorHAnsi" w:cstheme="minorBidi"/>
          <w:sz w:val="22"/>
        </w:rPr>
      </w:pPr>
      <w:hyperlink w:anchor="_Toc459043633" w:history="1">
        <w:r w:rsidR="003E177E" w:rsidRPr="006E41B9">
          <w:rPr>
            <w:rStyle w:val="Hyperlink"/>
          </w:rPr>
          <w:t>2.3.</w:t>
        </w:r>
        <w:r w:rsidR="003E177E">
          <w:rPr>
            <w:rFonts w:asciiTheme="minorHAnsi" w:eastAsiaTheme="minorEastAsia" w:hAnsiTheme="minorHAnsi" w:cstheme="minorBidi"/>
            <w:sz w:val="22"/>
          </w:rPr>
          <w:tab/>
        </w:r>
        <w:r w:rsidR="003E177E" w:rsidRPr="006E41B9">
          <w:rPr>
            <w:rStyle w:val="Hyperlink"/>
          </w:rPr>
          <w:t>User Access Levels</w:t>
        </w:r>
        <w:r w:rsidR="003E177E">
          <w:rPr>
            <w:webHidden/>
          </w:rPr>
          <w:tab/>
        </w:r>
        <w:r w:rsidR="003E177E">
          <w:rPr>
            <w:webHidden/>
          </w:rPr>
          <w:fldChar w:fldCharType="begin"/>
        </w:r>
        <w:r w:rsidR="003E177E">
          <w:rPr>
            <w:webHidden/>
          </w:rPr>
          <w:instrText xml:space="preserve"> PAGEREF _Toc459043633 \h </w:instrText>
        </w:r>
        <w:r w:rsidR="003E177E">
          <w:rPr>
            <w:webHidden/>
          </w:rPr>
        </w:r>
        <w:r w:rsidR="003E177E">
          <w:rPr>
            <w:webHidden/>
          </w:rPr>
          <w:fldChar w:fldCharType="separate"/>
        </w:r>
        <w:r w:rsidR="00A22BD0">
          <w:rPr>
            <w:webHidden/>
          </w:rPr>
          <w:t>4</w:t>
        </w:r>
        <w:r w:rsidR="003E177E">
          <w:rPr>
            <w:webHidden/>
          </w:rPr>
          <w:fldChar w:fldCharType="end"/>
        </w:r>
      </w:hyperlink>
    </w:p>
    <w:p w:rsidR="003E177E" w:rsidRDefault="003662CF">
      <w:pPr>
        <w:pStyle w:val="TOC1"/>
        <w:rPr>
          <w:rFonts w:asciiTheme="minorHAnsi" w:eastAsiaTheme="minorEastAsia" w:hAnsiTheme="minorHAnsi" w:cstheme="minorBidi"/>
          <w:sz w:val="22"/>
        </w:rPr>
      </w:pPr>
      <w:hyperlink w:anchor="_Toc459043634" w:history="1">
        <w:r w:rsidR="003E177E" w:rsidRPr="006E41B9">
          <w:rPr>
            <w:rStyle w:val="Hyperlink"/>
          </w:rPr>
          <w:t>3.</w:t>
        </w:r>
        <w:r w:rsidR="003E177E">
          <w:rPr>
            <w:rFonts w:asciiTheme="minorHAnsi" w:eastAsiaTheme="minorEastAsia" w:hAnsiTheme="minorHAnsi" w:cstheme="minorBidi"/>
            <w:sz w:val="22"/>
          </w:rPr>
          <w:tab/>
        </w:r>
        <w:r w:rsidR="003E177E" w:rsidRPr="006E41B9">
          <w:rPr>
            <w:rStyle w:val="Hyperlink"/>
          </w:rPr>
          <w:t>Getting Started</w:t>
        </w:r>
        <w:r w:rsidR="003E177E">
          <w:rPr>
            <w:webHidden/>
          </w:rPr>
          <w:tab/>
        </w:r>
        <w:r w:rsidR="003E177E">
          <w:rPr>
            <w:webHidden/>
          </w:rPr>
          <w:fldChar w:fldCharType="begin"/>
        </w:r>
        <w:r w:rsidR="003E177E">
          <w:rPr>
            <w:webHidden/>
          </w:rPr>
          <w:instrText xml:space="preserve"> PAGEREF _Toc459043634 \h </w:instrText>
        </w:r>
        <w:r w:rsidR="003E177E">
          <w:rPr>
            <w:webHidden/>
          </w:rPr>
        </w:r>
        <w:r w:rsidR="003E177E">
          <w:rPr>
            <w:webHidden/>
          </w:rPr>
          <w:fldChar w:fldCharType="separate"/>
        </w:r>
        <w:r w:rsidR="00A22BD0">
          <w:rPr>
            <w:webHidden/>
          </w:rPr>
          <w:t>6</w:t>
        </w:r>
        <w:r w:rsidR="003E177E">
          <w:rPr>
            <w:webHidden/>
          </w:rPr>
          <w:fldChar w:fldCharType="end"/>
        </w:r>
      </w:hyperlink>
    </w:p>
    <w:p w:rsidR="003E177E" w:rsidRDefault="003662CF">
      <w:pPr>
        <w:pStyle w:val="TOC2"/>
        <w:rPr>
          <w:rFonts w:asciiTheme="minorHAnsi" w:eastAsiaTheme="minorEastAsia" w:hAnsiTheme="minorHAnsi" w:cstheme="minorBidi"/>
          <w:sz w:val="22"/>
        </w:rPr>
      </w:pPr>
      <w:hyperlink w:anchor="_Toc459043635" w:history="1">
        <w:r w:rsidR="003E177E" w:rsidRPr="006E41B9">
          <w:rPr>
            <w:rStyle w:val="Hyperlink"/>
          </w:rPr>
          <w:t>3.1.</w:t>
        </w:r>
        <w:r w:rsidR="003E177E">
          <w:rPr>
            <w:rFonts w:asciiTheme="minorHAnsi" w:eastAsiaTheme="minorEastAsia" w:hAnsiTheme="minorHAnsi" w:cstheme="minorBidi"/>
            <w:sz w:val="22"/>
          </w:rPr>
          <w:tab/>
        </w:r>
        <w:r w:rsidR="003E177E" w:rsidRPr="006E41B9">
          <w:rPr>
            <w:rStyle w:val="Hyperlink"/>
          </w:rPr>
          <w:t>Setup Required DSS Information</w:t>
        </w:r>
        <w:r w:rsidR="003E177E">
          <w:rPr>
            <w:webHidden/>
          </w:rPr>
          <w:tab/>
        </w:r>
        <w:r w:rsidR="003E177E">
          <w:rPr>
            <w:webHidden/>
          </w:rPr>
          <w:fldChar w:fldCharType="begin"/>
        </w:r>
        <w:r w:rsidR="003E177E">
          <w:rPr>
            <w:webHidden/>
          </w:rPr>
          <w:instrText xml:space="preserve"> PAGEREF _Toc459043635 \h </w:instrText>
        </w:r>
        <w:r w:rsidR="003E177E">
          <w:rPr>
            <w:webHidden/>
          </w:rPr>
        </w:r>
        <w:r w:rsidR="003E177E">
          <w:rPr>
            <w:webHidden/>
          </w:rPr>
          <w:fldChar w:fldCharType="separate"/>
        </w:r>
        <w:r w:rsidR="00A22BD0">
          <w:rPr>
            <w:webHidden/>
          </w:rPr>
          <w:t>6</w:t>
        </w:r>
        <w:r w:rsidR="003E177E">
          <w:rPr>
            <w:webHidden/>
          </w:rPr>
          <w:fldChar w:fldCharType="end"/>
        </w:r>
      </w:hyperlink>
    </w:p>
    <w:p w:rsidR="003E177E" w:rsidRDefault="003662CF">
      <w:pPr>
        <w:pStyle w:val="TOC2"/>
        <w:rPr>
          <w:rFonts w:asciiTheme="minorHAnsi" w:eastAsiaTheme="minorEastAsia" w:hAnsiTheme="minorHAnsi" w:cstheme="minorBidi"/>
          <w:sz w:val="22"/>
        </w:rPr>
      </w:pPr>
      <w:hyperlink w:anchor="_Toc459043636" w:history="1">
        <w:r w:rsidR="003E177E" w:rsidRPr="006E41B9">
          <w:rPr>
            <w:rStyle w:val="Hyperlink"/>
          </w:rPr>
          <w:t>3.2.</w:t>
        </w:r>
        <w:r w:rsidR="003E177E">
          <w:rPr>
            <w:rFonts w:asciiTheme="minorHAnsi" w:eastAsiaTheme="minorEastAsia" w:hAnsiTheme="minorHAnsi" w:cstheme="minorBidi"/>
            <w:sz w:val="22"/>
          </w:rPr>
          <w:tab/>
        </w:r>
        <w:r w:rsidR="003E177E" w:rsidRPr="006E41B9">
          <w:rPr>
            <w:rStyle w:val="Hyperlink"/>
          </w:rPr>
          <w:t>Logging On - System Menu</w:t>
        </w:r>
        <w:r w:rsidR="003E177E">
          <w:rPr>
            <w:webHidden/>
          </w:rPr>
          <w:tab/>
        </w:r>
        <w:r w:rsidR="003E177E">
          <w:rPr>
            <w:webHidden/>
          </w:rPr>
          <w:fldChar w:fldCharType="begin"/>
        </w:r>
        <w:r w:rsidR="003E177E">
          <w:rPr>
            <w:webHidden/>
          </w:rPr>
          <w:instrText xml:space="preserve"> PAGEREF _Toc459043636 \h </w:instrText>
        </w:r>
        <w:r w:rsidR="003E177E">
          <w:rPr>
            <w:webHidden/>
          </w:rPr>
        </w:r>
        <w:r w:rsidR="003E177E">
          <w:rPr>
            <w:webHidden/>
          </w:rPr>
          <w:fldChar w:fldCharType="separate"/>
        </w:r>
        <w:r w:rsidR="00A22BD0">
          <w:rPr>
            <w:webHidden/>
          </w:rPr>
          <w:t>6</w:t>
        </w:r>
        <w:r w:rsidR="003E177E">
          <w:rPr>
            <w:webHidden/>
          </w:rPr>
          <w:fldChar w:fldCharType="end"/>
        </w:r>
      </w:hyperlink>
    </w:p>
    <w:p w:rsidR="003E177E" w:rsidRDefault="003662CF">
      <w:pPr>
        <w:pStyle w:val="TOC2"/>
        <w:rPr>
          <w:rFonts w:asciiTheme="minorHAnsi" w:eastAsiaTheme="minorEastAsia" w:hAnsiTheme="minorHAnsi" w:cstheme="minorBidi"/>
          <w:sz w:val="22"/>
        </w:rPr>
      </w:pPr>
      <w:hyperlink w:anchor="_Toc459043637" w:history="1">
        <w:r w:rsidR="003E177E" w:rsidRPr="006E41B9">
          <w:rPr>
            <w:rStyle w:val="Hyperlink"/>
          </w:rPr>
          <w:t>3.3.</w:t>
        </w:r>
        <w:r w:rsidR="003E177E">
          <w:rPr>
            <w:rFonts w:asciiTheme="minorHAnsi" w:eastAsiaTheme="minorEastAsia" w:hAnsiTheme="minorHAnsi" w:cstheme="minorBidi"/>
            <w:sz w:val="22"/>
          </w:rPr>
          <w:tab/>
        </w:r>
        <w:r w:rsidR="003E177E" w:rsidRPr="006E41B9">
          <w:rPr>
            <w:rStyle w:val="Hyperlink"/>
          </w:rPr>
          <w:t>Accessing DSS</w:t>
        </w:r>
        <w:r w:rsidR="003E177E">
          <w:rPr>
            <w:webHidden/>
          </w:rPr>
          <w:tab/>
        </w:r>
        <w:r w:rsidR="003E177E">
          <w:rPr>
            <w:webHidden/>
          </w:rPr>
          <w:fldChar w:fldCharType="begin"/>
        </w:r>
        <w:r w:rsidR="003E177E">
          <w:rPr>
            <w:webHidden/>
          </w:rPr>
          <w:instrText xml:space="preserve"> PAGEREF _Toc459043637 \h </w:instrText>
        </w:r>
        <w:r w:rsidR="003E177E">
          <w:rPr>
            <w:webHidden/>
          </w:rPr>
        </w:r>
        <w:r w:rsidR="003E177E">
          <w:rPr>
            <w:webHidden/>
          </w:rPr>
          <w:fldChar w:fldCharType="separate"/>
        </w:r>
        <w:r w:rsidR="00A22BD0">
          <w:rPr>
            <w:webHidden/>
          </w:rPr>
          <w:t>6</w:t>
        </w:r>
        <w:r w:rsidR="003E177E">
          <w:rPr>
            <w:webHidden/>
          </w:rPr>
          <w:fldChar w:fldCharType="end"/>
        </w:r>
      </w:hyperlink>
    </w:p>
    <w:p w:rsidR="003E177E" w:rsidRDefault="003662CF">
      <w:pPr>
        <w:pStyle w:val="TOC2"/>
        <w:rPr>
          <w:rFonts w:asciiTheme="minorHAnsi" w:eastAsiaTheme="minorEastAsia" w:hAnsiTheme="minorHAnsi" w:cstheme="minorBidi"/>
          <w:sz w:val="22"/>
        </w:rPr>
      </w:pPr>
      <w:hyperlink w:anchor="_Toc459043638" w:history="1">
        <w:r w:rsidR="003E177E" w:rsidRPr="006E41B9">
          <w:rPr>
            <w:rStyle w:val="Hyperlink"/>
          </w:rPr>
          <w:t>3.4.</w:t>
        </w:r>
        <w:r w:rsidR="003E177E">
          <w:rPr>
            <w:rFonts w:asciiTheme="minorHAnsi" w:eastAsiaTheme="minorEastAsia" w:hAnsiTheme="minorHAnsi" w:cstheme="minorBidi"/>
            <w:sz w:val="22"/>
          </w:rPr>
          <w:tab/>
        </w:r>
        <w:r w:rsidR="003E177E" w:rsidRPr="006E41B9">
          <w:rPr>
            <w:rStyle w:val="Hyperlink"/>
          </w:rPr>
          <w:t>Caveats and Exceptions</w:t>
        </w:r>
        <w:r w:rsidR="003E177E">
          <w:rPr>
            <w:webHidden/>
          </w:rPr>
          <w:tab/>
        </w:r>
        <w:r w:rsidR="003E177E">
          <w:rPr>
            <w:webHidden/>
          </w:rPr>
          <w:fldChar w:fldCharType="begin"/>
        </w:r>
        <w:r w:rsidR="003E177E">
          <w:rPr>
            <w:webHidden/>
          </w:rPr>
          <w:instrText xml:space="preserve"> PAGEREF _Toc459043638 \h </w:instrText>
        </w:r>
        <w:r w:rsidR="003E177E">
          <w:rPr>
            <w:webHidden/>
          </w:rPr>
        </w:r>
        <w:r w:rsidR="003E177E">
          <w:rPr>
            <w:webHidden/>
          </w:rPr>
          <w:fldChar w:fldCharType="separate"/>
        </w:r>
        <w:r w:rsidR="00A22BD0">
          <w:rPr>
            <w:webHidden/>
          </w:rPr>
          <w:t>7</w:t>
        </w:r>
        <w:r w:rsidR="003E177E">
          <w:rPr>
            <w:webHidden/>
          </w:rPr>
          <w:fldChar w:fldCharType="end"/>
        </w:r>
      </w:hyperlink>
    </w:p>
    <w:p w:rsidR="003E177E" w:rsidRDefault="003662CF">
      <w:pPr>
        <w:pStyle w:val="TOC1"/>
        <w:rPr>
          <w:rFonts w:asciiTheme="minorHAnsi" w:eastAsiaTheme="minorEastAsia" w:hAnsiTheme="minorHAnsi" w:cstheme="minorBidi"/>
          <w:sz w:val="22"/>
        </w:rPr>
      </w:pPr>
      <w:hyperlink w:anchor="_Toc459043639" w:history="1">
        <w:r w:rsidR="003E177E" w:rsidRPr="006E41B9">
          <w:rPr>
            <w:rStyle w:val="Hyperlink"/>
          </w:rPr>
          <w:t>4.</w:t>
        </w:r>
        <w:r w:rsidR="003E177E">
          <w:rPr>
            <w:rFonts w:asciiTheme="minorHAnsi" w:eastAsiaTheme="minorEastAsia" w:hAnsiTheme="minorHAnsi" w:cstheme="minorBidi"/>
            <w:sz w:val="22"/>
          </w:rPr>
          <w:tab/>
        </w:r>
        <w:r w:rsidR="003E177E" w:rsidRPr="006E41B9">
          <w:rPr>
            <w:rStyle w:val="Hyperlink"/>
          </w:rPr>
          <w:t>Using the Software</w:t>
        </w:r>
        <w:r w:rsidR="003E177E">
          <w:rPr>
            <w:webHidden/>
          </w:rPr>
          <w:tab/>
        </w:r>
        <w:r w:rsidR="003E177E">
          <w:rPr>
            <w:webHidden/>
          </w:rPr>
          <w:fldChar w:fldCharType="begin"/>
        </w:r>
        <w:r w:rsidR="003E177E">
          <w:rPr>
            <w:webHidden/>
          </w:rPr>
          <w:instrText xml:space="preserve"> PAGEREF _Toc459043639 \h </w:instrText>
        </w:r>
        <w:r w:rsidR="003E177E">
          <w:rPr>
            <w:webHidden/>
          </w:rPr>
        </w:r>
        <w:r w:rsidR="003E177E">
          <w:rPr>
            <w:webHidden/>
          </w:rPr>
          <w:fldChar w:fldCharType="separate"/>
        </w:r>
        <w:r w:rsidR="00A22BD0">
          <w:rPr>
            <w:webHidden/>
          </w:rPr>
          <w:t>8</w:t>
        </w:r>
        <w:r w:rsidR="003E177E">
          <w:rPr>
            <w:webHidden/>
          </w:rPr>
          <w:fldChar w:fldCharType="end"/>
        </w:r>
      </w:hyperlink>
    </w:p>
    <w:p w:rsidR="003E177E" w:rsidRDefault="003662CF">
      <w:pPr>
        <w:pStyle w:val="TOC2"/>
        <w:rPr>
          <w:rFonts w:asciiTheme="minorHAnsi" w:eastAsiaTheme="minorEastAsia" w:hAnsiTheme="minorHAnsi" w:cstheme="minorBidi"/>
          <w:sz w:val="22"/>
        </w:rPr>
      </w:pPr>
      <w:hyperlink w:anchor="_Toc459043640" w:history="1">
        <w:r w:rsidR="003E177E" w:rsidRPr="006E41B9">
          <w:rPr>
            <w:rStyle w:val="Hyperlink"/>
          </w:rPr>
          <w:t>4.1.</w:t>
        </w:r>
        <w:r w:rsidR="003E177E">
          <w:rPr>
            <w:rFonts w:asciiTheme="minorHAnsi" w:eastAsiaTheme="minorEastAsia" w:hAnsiTheme="minorHAnsi" w:cstheme="minorBidi"/>
            <w:sz w:val="22"/>
          </w:rPr>
          <w:tab/>
        </w:r>
        <w:r w:rsidR="003E177E" w:rsidRPr="006E41B9">
          <w:rPr>
            <w:rStyle w:val="Hyperlink"/>
          </w:rPr>
          <w:t>Maintenance Menu</w:t>
        </w:r>
        <w:r w:rsidR="003E177E">
          <w:rPr>
            <w:webHidden/>
          </w:rPr>
          <w:tab/>
        </w:r>
        <w:r w:rsidR="003E177E">
          <w:rPr>
            <w:webHidden/>
          </w:rPr>
          <w:fldChar w:fldCharType="begin"/>
        </w:r>
        <w:r w:rsidR="003E177E">
          <w:rPr>
            <w:webHidden/>
          </w:rPr>
          <w:instrText xml:space="preserve"> PAGEREF _Toc459043640 \h </w:instrText>
        </w:r>
        <w:r w:rsidR="003E177E">
          <w:rPr>
            <w:webHidden/>
          </w:rPr>
        </w:r>
        <w:r w:rsidR="003E177E">
          <w:rPr>
            <w:webHidden/>
          </w:rPr>
          <w:fldChar w:fldCharType="separate"/>
        </w:r>
        <w:r w:rsidR="00A22BD0">
          <w:rPr>
            <w:webHidden/>
          </w:rPr>
          <w:t>8</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641" w:history="1">
        <w:r w:rsidR="003E177E" w:rsidRPr="006E41B9">
          <w:rPr>
            <w:rStyle w:val="Hyperlink"/>
          </w:rPr>
          <w:t>4.1.1.</w:t>
        </w:r>
        <w:r w:rsidR="003E177E">
          <w:rPr>
            <w:rFonts w:asciiTheme="minorHAnsi" w:eastAsiaTheme="minorEastAsia" w:hAnsiTheme="minorHAnsi" w:cstheme="minorBidi"/>
            <w:sz w:val="22"/>
            <w:szCs w:val="22"/>
          </w:rPr>
          <w:tab/>
        </w:r>
        <w:r w:rsidR="003E177E" w:rsidRPr="006E41B9">
          <w:rPr>
            <w:rStyle w:val="Hyperlink"/>
          </w:rPr>
          <w:t>CBOC Activity Report</w:t>
        </w:r>
        <w:r w:rsidR="003E177E">
          <w:rPr>
            <w:webHidden/>
          </w:rPr>
          <w:tab/>
        </w:r>
        <w:r w:rsidR="003E177E">
          <w:rPr>
            <w:webHidden/>
          </w:rPr>
          <w:fldChar w:fldCharType="begin"/>
        </w:r>
        <w:r w:rsidR="003E177E">
          <w:rPr>
            <w:webHidden/>
          </w:rPr>
          <w:instrText xml:space="preserve"> PAGEREF _Toc459043641 \h </w:instrText>
        </w:r>
        <w:r w:rsidR="003E177E">
          <w:rPr>
            <w:webHidden/>
          </w:rPr>
        </w:r>
        <w:r w:rsidR="003E177E">
          <w:rPr>
            <w:webHidden/>
          </w:rPr>
          <w:fldChar w:fldCharType="separate"/>
        </w:r>
        <w:r w:rsidR="00A22BD0">
          <w:rPr>
            <w:webHidden/>
          </w:rPr>
          <w:t>8</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642" w:history="1">
        <w:r w:rsidR="003E177E" w:rsidRPr="006E41B9">
          <w:rPr>
            <w:rStyle w:val="Hyperlink"/>
          </w:rPr>
          <w:t>4.1.2.</w:t>
        </w:r>
        <w:r w:rsidR="003E177E">
          <w:rPr>
            <w:rFonts w:asciiTheme="minorHAnsi" w:eastAsiaTheme="minorEastAsia" w:hAnsiTheme="minorHAnsi" w:cstheme="minorBidi"/>
            <w:sz w:val="22"/>
            <w:szCs w:val="22"/>
          </w:rPr>
          <w:tab/>
        </w:r>
        <w:r w:rsidR="003E177E" w:rsidRPr="006E41B9">
          <w:rPr>
            <w:rStyle w:val="Hyperlink"/>
          </w:rPr>
          <w:t>Current Procedural Terminology (CPT) Inquiry</w:t>
        </w:r>
        <w:r w:rsidR="003E177E">
          <w:rPr>
            <w:webHidden/>
          </w:rPr>
          <w:tab/>
        </w:r>
        <w:r w:rsidR="003E177E">
          <w:rPr>
            <w:webHidden/>
          </w:rPr>
          <w:fldChar w:fldCharType="begin"/>
        </w:r>
        <w:r w:rsidR="003E177E">
          <w:rPr>
            <w:webHidden/>
          </w:rPr>
          <w:instrText xml:space="preserve"> PAGEREF _Toc459043642 \h </w:instrText>
        </w:r>
        <w:r w:rsidR="003E177E">
          <w:rPr>
            <w:webHidden/>
          </w:rPr>
        </w:r>
        <w:r w:rsidR="003E177E">
          <w:rPr>
            <w:webHidden/>
          </w:rPr>
          <w:fldChar w:fldCharType="separate"/>
        </w:r>
        <w:r w:rsidR="00A22BD0">
          <w:rPr>
            <w:webHidden/>
          </w:rPr>
          <w:t>10</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643" w:history="1">
        <w:r w:rsidR="003E177E" w:rsidRPr="006E41B9">
          <w:rPr>
            <w:rStyle w:val="Hyperlink"/>
          </w:rPr>
          <w:t>4.1.3.</w:t>
        </w:r>
        <w:r w:rsidR="003E177E">
          <w:rPr>
            <w:rFonts w:asciiTheme="minorHAnsi" w:eastAsiaTheme="minorEastAsia" w:hAnsiTheme="minorHAnsi" w:cstheme="minorBidi"/>
            <w:sz w:val="22"/>
            <w:szCs w:val="22"/>
          </w:rPr>
          <w:tab/>
        </w:r>
        <w:r w:rsidR="003E177E" w:rsidRPr="006E41B9">
          <w:rPr>
            <w:rStyle w:val="Hyperlink"/>
          </w:rPr>
          <w:t>DSS Department Management</w:t>
        </w:r>
        <w:r w:rsidR="003E177E">
          <w:rPr>
            <w:webHidden/>
          </w:rPr>
          <w:tab/>
        </w:r>
        <w:r w:rsidR="003E177E">
          <w:rPr>
            <w:webHidden/>
          </w:rPr>
          <w:fldChar w:fldCharType="begin"/>
        </w:r>
        <w:r w:rsidR="003E177E">
          <w:rPr>
            <w:webHidden/>
          </w:rPr>
          <w:instrText xml:space="preserve"> PAGEREF _Toc459043643 \h </w:instrText>
        </w:r>
        <w:r w:rsidR="003E177E">
          <w:rPr>
            <w:webHidden/>
          </w:rPr>
        </w:r>
        <w:r w:rsidR="003E177E">
          <w:rPr>
            <w:webHidden/>
          </w:rPr>
          <w:fldChar w:fldCharType="separate"/>
        </w:r>
        <w:r w:rsidR="00A22BD0">
          <w:rPr>
            <w:webHidden/>
          </w:rPr>
          <w:t>11</w:t>
        </w:r>
        <w:r w:rsidR="003E177E">
          <w:rPr>
            <w:webHidden/>
          </w:rPr>
          <w:fldChar w:fldCharType="end"/>
        </w:r>
      </w:hyperlink>
    </w:p>
    <w:p w:rsidR="003E177E" w:rsidRDefault="003662CF">
      <w:pPr>
        <w:pStyle w:val="TOC4"/>
        <w:tabs>
          <w:tab w:val="left" w:pos="1987"/>
        </w:tabs>
        <w:rPr>
          <w:rFonts w:asciiTheme="minorHAnsi" w:hAnsiTheme="minorHAnsi"/>
          <w:noProof/>
          <w:sz w:val="22"/>
        </w:rPr>
      </w:pPr>
      <w:hyperlink w:anchor="_Toc459043644" w:history="1">
        <w:r w:rsidR="003E177E" w:rsidRPr="006E41B9">
          <w:rPr>
            <w:rStyle w:val="Hyperlink"/>
            <w:noProof/>
          </w:rPr>
          <w:t>4.1.3.1.</w:t>
        </w:r>
        <w:r w:rsidR="003E177E">
          <w:rPr>
            <w:rFonts w:asciiTheme="minorHAnsi" w:hAnsiTheme="minorHAnsi"/>
            <w:noProof/>
            <w:sz w:val="22"/>
          </w:rPr>
          <w:tab/>
        </w:r>
        <w:r w:rsidR="003E177E" w:rsidRPr="006E41B9">
          <w:rPr>
            <w:rStyle w:val="Hyperlink"/>
            <w:noProof/>
          </w:rPr>
          <w:t>Enter/Edit DSS Ward</w:t>
        </w:r>
        <w:r w:rsidR="003E177E">
          <w:rPr>
            <w:noProof/>
            <w:webHidden/>
          </w:rPr>
          <w:tab/>
        </w:r>
        <w:r w:rsidR="003E177E">
          <w:rPr>
            <w:noProof/>
            <w:webHidden/>
          </w:rPr>
          <w:fldChar w:fldCharType="begin"/>
        </w:r>
        <w:r w:rsidR="003E177E">
          <w:rPr>
            <w:noProof/>
            <w:webHidden/>
          </w:rPr>
          <w:instrText xml:space="preserve"> PAGEREF _Toc459043644 \h </w:instrText>
        </w:r>
        <w:r w:rsidR="003E177E">
          <w:rPr>
            <w:noProof/>
            <w:webHidden/>
          </w:rPr>
        </w:r>
        <w:r w:rsidR="003E177E">
          <w:rPr>
            <w:noProof/>
            <w:webHidden/>
          </w:rPr>
          <w:fldChar w:fldCharType="separate"/>
        </w:r>
        <w:r w:rsidR="00A22BD0">
          <w:rPr>
            <w:noProof/>
            <w:webHidden/>
          </w:rPr>
          <w:t>11</w:t>
        </w:r>
        <w:r w:rsidR="003E177E">
          <w:rPr>
            <w:noProof/>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645" w:history="1">
        <w:r w:rsidR="003E177E" w:rsidRPr="006E41B9">
          <w:rPr>
            <w:rStyle w:val="Hyperlink"/>
          </w:rPr>
          <w:t>4.1.4.</w:t>
        </w:r>
        <w:r w:rsidR="003E177E">
          <w:rPr>
            <w:rFonts w:asciiTheme="minorHAnsi" w:eastAsiaTheme="minorEastAsia" w:hAnsiTheme="minorHAnsi" w:cstheme="minorBidi"/>
            <w:sz w:val="22"/>
            <w:szCs w:val="22"/>
          </w:rPr>
          <w:tab/>
        </w:r>
        <w:r w:rsidR="003E177E" w:rsidRPr="006E41B9">
          <w:rPr>
            <w:rStyle w:val="Hyperlink"/>
          </w:rPr>
          <w:t>Event Capture</w:t>
        </w:r>
        <w:r w:rsidR="003E177E">
          <w:rPr>
            <w:webHidden/>
          </w:rPr>
          <w:tab/>
        </w:r>
        <w:r w:rsidR="003E177E">
          <w:rPr>
            <w:webHidden/>
          </w:rPr>
          <w:fldChar w:fldCharType="begin"/>
        </w:r>
        <w:r w:rsidR="003E177E">
          <w:rPr>
            <w:webHidden/>
          </w:rPr>
          <w:instrText xml:space="preserve"> PAGEREF _Toc459043645 \h </w:instrText>
        </w:r>
        <w:r w:rsidR="003E177E">
          <w:rPr>
            <w:webHidden/>
          </w:rPr>
        </w:r>
        <w:r w:rsidR="003E177E">
          <w:rPr>
            <w:webHidden/>
          </w:rPr>
          <w:fldChar w:fldCharType="separate"/>
        </w:r>
        <w:r w:rsidR="00A22BD0">
          <w:rPr>
            <w:webHidden/>
          </w:rPr>
          <w:t>11</w:t>
        </w:r>
        <w:r w:rsidR="003E177E">
          <w:rPr>
            <w:webHidden/>
          </w:rPr>
          <w:fldChar w:fldCharType="end"/>
        </w:r>
      </w:hyperlink>
    </w:p>
    <w:p w:rsidR="003E177E" w:rsidRDefault="003662CF">
      <w:pPr>
        <w:pStyle w:val="TOC4"/>
        <w:tabs>
          <w:tab w:val="left" w:pos="1987"/>
        </w:tabs>
        <w:rPr>
          <w:rFonts w:asciiTheme="minorHAnsi" w:hAnsiTheme="minorHAnsi"/>
          <w:noProof/>
          <w:sz w:val="22"/>
        </w:rPr>
      </w:pPr>
      <w:hyperlink w:anchor="_Toc459043646" w:history="1">
        <w:r w:rsidR="003E177E" w:rsidRPr="006E41B9">
          <w:rPr>
            <w:rStyle w:val="Hyperlink"/>
            <w:noProof/>
          </w:rPr>
          <w:t>4.1.4.1.</w:t>
        </w:r>
        <w:r w:rsidR="003E177E">
          <w:rPr>
            <w:rFonts w:asciiTheme="minorHAnsi" w:hAnsiTheme="minorHAnsi"/>
            <w:noProof/>
            <w:sz w:val="22"/>
          </w:rPr>
          <w:tab/>
        </w:r>
        <w:r w:rsidR="003E177E" w:rsidRPr="006E41B9">
          <w:rPr>
            <w:rStyle w:val="Hyperlink"/>
            <w:noProof/>
          </w:rPr>
          <w:t>Unusual Volume Report for Event Capture</w:t>
        </w:r>
        <w:r w:rsidR="003E177E">
          <w:rPr>
            <w:noProof/>
            <w:webHidden/>
          </w:rPr>
          <w:tab/>
        </w:r>
        <w:r w:rsidR="003E177E">
          <w:rPr>
            <w:noProof/>
            <w:webHidden/>
          </w:rPr>
          <w:fldChar w:fldCharType="begin"/>
        </w:r>
        <w:r w:rsidR="003E177E">
          <w:rPr>
            <w:noProof/>
            <w:webHidden/>
          </w:rPr>
          <w:instrText xml:space="preserve"> PAGEREF _Toc459043646 \h </w:instrText>
        </w:r>
        <w:r w:rsidR="003E177E">
          <w:rPr>
            <w:noProof/>
            <w:webHidden/>
          </w:rPr>
        </w:r>
        <w:r w:rsidR="003E177E">
          <w:rPr>
            <w:noProof/>
            <w:webHidden/>
          </w:rPr>
          <w:fldChar w:fldCharType="separate"/>
        </w:r>
        <w:r w:rsidR="00A22BD0">
          <w:rPr>
            <w:noProof/>
            <w:webHidden/>
          </w:rPr>
          <w:t>11</w:t>
        </w:r>
        <w:r w:rsidR="003E177E">
          <w:rPr>
            <w:noProof/>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647" w:history="1">
        <w:r w:rsidR="003E177E" w:rsidRPr="006E41B9">
          <w:rPr>
            <w:rStyle w:val="Hyperlink"/>
          </w:rPr>
          <w:t>4.1.5.</w:t>
        </w:r>
        <w:r w:rsidR="003E177E">
          <w:rPr>
            <w:rFonts w:asciiTheme="minorHAnsi" w:eastAsiaTheme="minorEastAsia" w:hAnsiTheme="minorHAnsi" w:cstheme="minorBidi"/>
            <w:sz w:val="22"/>
            <w:szCs w:val="22"/>
          </w:rPr>
          <w:tab/>
        </w:r>
        <w:r w:rsidR="003E177E" w:rsidRPr="006E41B9">
          <w:rPr>
            <w:rStyle w:val="Hyperlink"/>
          </w:rPr>
          <w:t>Laboratory</w:t>
        </w:r>
        <w:r w:rsidR="003E177E">
          <w:rPr>
            <w:webHidden/>
          </w:rPr>
          <w:tab/>
        </w:r>
        <w:r w:rsidR="003E177E">
          <w:rPr>
            <w:webHidden/>
          </w:rPr>
          <w:fldChar w:fldCharType="begin"/>
        </w:r>
        <w:r w:rsidR="003E177E">
          <w:rPr>
            <w:webHidden/>
          </w:rPr>
          <w:instrText xml:space="preserve"> PAGEREF _Toc459043647 \h </w:instrText>
        </w:r>
        <w:r w:rsidR="003E177E">
          <w:rPr>
            <w:webHidden/>
          </w:rPr>
        </w:r>
        <w:r w:rsidR="003E177E">
          <w:rPr>
            <w:webHidden/>
          </w:rPr>
          <w:fldChar w:fldCharType="separate"/>
        </w:r>
        <w:r w:rsidR="00A22BD0">
          <w:rPr>
            <w:webHidden/>
          </w:rPr>
          <w:t>14</w:t>
        </w:r>
        <w:r w:rsidR="003E177E">
          <w:rPr>
            <w:webHidden/>
          </w:rPr>
          <w:fldChar w:fldCharType="end"/>
        </w:r>
      </w:hyperlink>
    </w:p>
    <w:p w:rsidR="003E177E" w:rsidRDefault="003662CF">
      <w:pPr>
        <w:pStyle w:val="TOC4"/>
        <w:tabs>
          <w:tab w:val="left" w:pos="1987"/>
        </w:tabs>
        <w:rPr>
          <w:rFonts w:asciiTheme="minorHAnsi" w:hAnsiTheme="minorHAnsi"/>
          <w:noProof/>
          <w:sz w:val="22"/>
        </w:rPr>
      </w:pPr>
      <w:hyperlink w:anchor="_Toc459043648" w:history="1">
        <w:r w:rsidR="003E177E" w:rsidRPr="006E41B9">
          <w:rPr>
            <w:rStyle w:val="Hyperlink"/>
            <w:noProof/>
          </w:rPr>
          <w:t>4.1.5.1.</w:t>
        </w:r>
        <w:r w:rsidR="003E177E">
          <w:rPr>
            <w:rFonts w:asciiTheme="minorHAnsi" w:hAnsiTheme="minorHAnsi"/>
            <w:noProof/>
            <w:sz w:val="22"/>
          </w:rPr>
          <w:tab/>
        </w:r>
        <w:r w:rsidR="003E177E" w:rsidRPr="006E41B9">
          <w:rPr>
            <w:rStyle w:val="Hyperlink"/>
            <w:noProof/>
          </w:rPr>
          <w:t>Add/Edit Lab Results Translation Table</w:t>
        </w:r>
        <w:r w:rsidR="003E177E">
          <w:rPr>
            <w:noProof/>
            <w:webHidden/>
          </w:rPr>
          <w:tab/>
        </w:r>
        <w:r w:rsidR="003E177E">
          <w:rPr>
            <w:noProof/>
            <w:webHidden/>
          </w:rPr>
          <w:fldChar w:fldCharType="begin"/>
        </w:r>
        <w:r w:rsidR="003E177E">
          <w:rPr>
            <w:noProof/>
            <w:webHidden/>
          </w:rPr>
          <w:instrText xml:space="preserve"> PAGEREF _Toc459043648 \h </w:instrText>
        </w:r>
        <w:r w:rsidR="003E177E">
          <w:rPr>
            <w:noProof/>
            <w:webHidden/>
          </w:rPr>
        </w:r>
        <w:r w:rsidR="003E177E">
          <w:rPr>
            <w:noProof/>
            <w:webHidden/>
          </w:rPr>
          <w:fldChar w:fldCharType="separate"/>
        </w:r>
        <w:r w:rsidR="00A22BD0">
          <w:rPr>
            <w:noProof/>
            <w:webHidden/>
          </w:rPr>
          <w:t>14</w:t>
        </w:r>
        <w:r w:rsidR="003E177E">
          <w:rPr>
            <w:noProof/>
            <w:webHidden/>
          </w:rPr>
          <w:fldChar w:fldCharType="end"/>
        </w:r>
      </w:hyperlink>
    </w:p>
    <w:p w:rsidR="003E177E" w:rsidRDefault="003662CF">
      <w:pPr>
        <w:pStyle w:val="TOC4"/>
        <w:tabs>
          <w:tab w:val="left" w:pos="1987"/>
        </w:tabs>
        <w:rPr>
          <w:rFonts w:asciiTheme="minorHAnsi" w:hAnsiTheme="minorHAnsi"/>
          <w:noProof/>
          <w:sz w:val="22"/>
        </w:rPr>
      </w:pPr>
      <w:hyperlink w:anchor="_Toc459043649" w:history="1">
        <w:r w:rsidR="003E177E" w:rsidRPr="006E41B9">
          <w:rPr>
            <w:rStyle w:val="Hyperlink"/>
            <w:noProof/>
          </w:rPr>
          <w:t>4.1.5.2.</w:t>
        </w:r>
        <w:r w:rsidR="003E177E">
          <w:rPr>
            <w:rFonts w:asciiTheme="minorHAnsi" w:hAnsiTheme="minorHAnsi"/>
            <w:noProof/>
            <w:sz w:val="22"/>
          </w:rPr>
          <w:tab/>
        </w:r>
        <w:r w:rsidR="003E177E" w:rsidRPr="006E41B9">
          <w:rPr>
            <w:rStyle w:val="Hyperlink"/>
            <w:noProof/>
          </w:rPr>
          <w:t>Lab Results Extract Untranslatable Results Report</w:t>
        </w:r>
        <w:r w:rsidR="003E177E">
          <w:rPr>
            <w:noProof/>
            <w:webHidden/>
          </w:rPr>
          <w:tab/>
        </w:r>
        <w:r w:rsidR="003E177E">
          <w:rPr>
            <w:noProof/>
            <w:webHidden/>
          </w:rPr>
          <w:fldChar w:fldCharType="begin"/>
        </w:r>
        <w:r w:rsidR="003E177E">
          <w:rPr>
            <w:noProof/>
            <w:webHidden/>
          </w:rPr>
          <w:instrText xml:space="preserve"> PAGEREF _Toc459043649 \h </w:instrText>
        </w:r>
        <w:r w:rsidR="003E177E">
          <w:rPr>
            <w:noProof/>
            <w:webHidden/>
          </w:rPr>
        </w:r>
        <w:r w:rsidR="003E177E">
          <w:rPr>
            <w:noProof/>
            <w:webHidden/>
          </w:rPr>
          <w:fldChar w:fldCharType="separate"/>
        </w:r>
        <w:r w:rsidR="00A22BD0">
          <w:rPr>
            <w:noProof/>
            <w:webHidden/>
          </w:rPr>
          <w:t>16</w:t>
        </w:r>
        <w:r w:rsidR="003E177E">
          <w:rPr>
            <w:noProof/>
            <w:webHidden/>
          </w:rPr>
          <w:fldChar w:fldCharType="end"/>
        </w:r>
      </w:hyperlink>
    </w:p>
    <w:p w:rsidR="003E177E" w:rsidRDefault="003662CF">
      <w:pPr>
        <w:pStyle w:val="TOC4"/>
        <w:tabs>
          <w:tab w:val="left" w:pos="1987"/>
        </w:tabs>
        <w:rPr>
          <w:rFonts w:asciiTheme="minorHAnsi" w:hAnsiTheme="minorHAnsi"/>
          <w:noProof/>
          <w:sz w:val="22"/>
        </w:rPr>
      </w:pPr>
      <w:hyperlink w:anchor="_Toc459043650" w:history="1">
        <w:r w:rsidR="003E177E" w:rsidRPr="006E41B9">
          <w:rPr>
            <w:rStyle w:val="Hyperlink"/>
            <w:noProof/>
            <w:lang w:val="fr-FR"/>
          </w:rPr>
          <w:t>4.1.5.3.</w:t>
        </w:r>
        <w:r w:rsidR="003E177E">
          <w:rPr>
            <w:rFonts w:asciiTheme="minorHAnsi" w:hAnsiTheme="minorHAnsi"/>
            <w:noProof/>
            <w:sz w:val="22"/>
          </w:rPr>
          <w:tab/>
        </w:r>
        <w:r w:rsidR="003E177E" w:rsidRPr="006E41B9">
          <w:rPr>
            <w:rStyle w:val="Hyperlink"/>
            <w:noProof/>
            <w:lang w:val="fr-FR"/>
          </w:rPr>
          <w:t>Lab Results DSS LOINC® Code Report</w:t>
        </w:r>
        <w:r w:rsidR="003E177E">
          <w:rPr>
            <w:noProof/>
            <w:webHidden/>
          </w:rPr>
          <w:tab/>
        </w:r>
        <w:r w:rsidR="003E177E">
          <w:rPr>
            <w:noProof/>
            <w:webHidden/>
          </w:rPr>
          <w:fldChar w:fldCharType="begin"/>
        </w:r>
        <w:r w:rsidR="003E177E">
          <w:rPr>
            <w:noProof/>
            <w:webHidden/>
          </w:rPr>
          <w:instrText xml:space="preserve"> PAGEREF _Toc459043650 \h </w:instrText>
        </w:r>
        <w:r w:rsidR="003E177E">
          <w:rPr>
            <w:noProof/>
            <w:webHidden/>
          </w:rPr>
        </w:r>
        <w:r w:rsidR="003E177E">
          <w:rPr>
            <w:noProof/>
            <w:webHidden/>
          </w:rPr>
          <w:fldChar w:fldCharType="separate"/>
        </w:r>
        <w:r w:rsidR="00A22BD0">
          <w:rPr>
            <w:noProof/>
            <w:webHidden/>
          </w:rPr>
          <w:t>17</w:t>
        </w:r>
        <w:r w:rsidR="003E177E">
          <w:rPr>
            <w:noProof/>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651" w:history="1">
        <w:r w:rsidR="003E177E" w:rsidRPr="006E41B9">
          <w:rPr>
            <w:rStyle w:val="Hyperlink"/>
          </w:rPr>
          <w:t>4.1.6.</w:t>
        </w:r>
        <w:r w:rsidR="003E177E">
          <w:rPr>
            <w:rFonts w:asciiTheme="minorHAnsi" w:eastAsiaTheme="minorEastAsia" w:hAnsiTheme="minorHAnsi" w:cstheme="minorBidi"/>
            <w:sz w:val="22"/>
            <w:szCs w:val="22"/>
          </w:rPr>
          <w:tab/>
        </w:r>
        <w:r w:rsidR="003E177E" w:rsidRPr="006E41B9">
          <w:rPr>
            <w:rStyle w:val="Hyperlink"/>
          </w:rPr>
          <w:t>Pharmacy</w:t>
        </w:r>
        <w:r w:rsidR="003E177E">
          <w:rPr>
            <w:webHidden/>
          </w:rPr>
          <w:tab/>
        </w:r>
        <w:r w:rsidR="003E177E">
          <w:rPr>
            <w:webHidden/>
          </w:rPr>
          <w:fldChar w:fldCharType="begin"/>
        </w:r>
        <w:r w:rsidR="003E177E">
          <w:rPr>
            <w:webHidden/>
          </w:rPr>
          <w:instrText xml:space="preserve"> PAGEREF _Toc459043651 \h </w:instrText>
        </w:r>
        <w:r w:rsidR="003E177E">
          <w:rPr>
            <w:webHidden/>
          </w:rPr>
        </w:r>
        <w:r w:rsidR="003E177E">
          <w:rPr>
            <w:webHidden/>
          </w:rPr>
          <w:fldChar w:fldCharType="separate"/>
        </w:r>
        <w:r w:rsidR="00A22BD0">
          <w:rPr>
            <w:webHidden/>
          </w:rPr>
          <w:t>18</w:t>
        </w:r>
        <w:r w:rsidR="003E177E">
          <w:rPr>
            <w:webHidden/>
          </w:rPr>
          <w:fldChar w:fldCharType="end"/>
        </w:r>
      </w:hyperlink>
    </w:p>
    <w:p w:rsidR="003E177E" w:rsidRDefault="003662CF">
      <w:pPr>
        <w:pStyle w:val="TOC4"/>
        <w:tabs>
          <w:tab w:val="left" w:pos="1987"/>
        </w:tabs>
        <w:rPr>
          <w:rFonts w:asciiTheme="minorHAnsi" w:hAnsiTheme="minorHAnsi"/>
          <w:noProof/>
          <w:sz w:val="22"/>
        </w:rPr>
      </w:pPr>
      <w:hyperlink w:anchor="_Toc459043652" w:history="1">
        <w:r w:rsidR="003E177E" w:rsidRPr="006E41B9">
          <w:rPr>
            <w:rStyle w:val="Hyperlink"/>
            <w:noProof/>
          </w:rPr>
          <w:t>4.1.6.1.</w:t>
        </w:r>
        <w:r w:rsidR="003E177E">
          <w:rPr>
            <w:rFonts w:asciiTheme="minorHAnsi" w:hAnsiTheme="minorHAnsi"/>
            <w:noProof/>
            <w:sz w:val="22"/>
          </w:rPr>
          <w:tab/>
        </w:r>
        <w:r w:rsidR="003E177E" w:rsidRPr="006E41B9">
          <w:rPr>
            <w:rStyle w:val="Hyperlink"/>
            <w:noProof/>
          </w:rPr>
          <w:t>Pharmacy Volume Edit and Volume Edit Log</w:t>
        </w:r>
        <w:r w:rsidR="003E177E">
          <w:rPr>
            <w:noProof/>
            <w:webHidden/>
          </w:rPr>
          <w:tab/>
        </w:r>
        <w:r w:rsidR="003E177E">
          <w:rPr>
            <w:noProof/>
            <w:webHidden/>
          </w:rPr>
          <w:fldChar w:fldCharType="begin"/>
        </w:r>
        <w:r w:rsidR="003E177E">
          <w:rPr>
            <w:noProof/>
            <w:webHidden/>
          </w:rPr>
          <w:instrText xml:space="preserve"> PAGEREF _Toc459043652 \h </w:instrText>
        </w:r>
        <w:r w:rsidR="003E177E">
          <w:rPr>
            <w:noProof/>
            <w:webHidden/>
          </w:rPr>
        </w:r>
        <w:r w:rsidR="003E177E">
          <w:rPr>
            <w:noProof/>
            <w:webHidden/>
          </w:rPr>
          <w:fldChar w:fldCharType="separate"/>
        </w:r>
        <w:r w:rsidR="00A22BD0">
          <w:rPr>
            <w:noProof/>
            <w:webHidden/>
          </w:rPr>
          <w:t>18</w:t>
        </w:r>
        <w:r w:rsidR="003E177E">
          <w:rPr>
            <w:noProof/>
            <w:webHidden/>
          </w:rPr>
          <w:fldChar w:fldCharType="end"/>
        </w:r>
      </w:hyperlink>
    </w:p>
    <w:p w:rsidR="003E177E" w:rsidRDefault="003662CF">
      <w:pPr>
        <w:pStyle w:val="TOC5"/>
        <w:tabs>
          <w:tab w:val="left" w:pos="2520"/>
        </w:tabs>
        <w:rPr>
          <w:rFonts w:asciiTheme="minorHAnsi" w:hAnsiTheme="minorHAnsi"/>
          <w:noProof/>
          <w:sz w:val="22"/>
        </w:rPr>
      </w:pPr>
      <w:hyperlink w:anchor="_Toc459043653" w:history="1">
        <w:r w:rsidR="003E177E" w:rsidRPr="006E41B9">
          <w:rPr>
            <w:rStyle w:val="Hyperlink"/>
            <w:noProof/>
          </w:rPr>
          <w:t>4.1.6.1.1.</w:t>
        </w:r>
        <w:r w:rsidR="003E177E">
          <w:rPr>
            <w:rFonts w:asciiTheme="minorHAnsi" w:hAnsiTheme="minorHAnsi"/>
            <w:noProof/>
            <w:sz w:val="22"/>
          </w:rPr>
          <w:tab/>
        </w:r>
        <w:r w:rsidR="003E177E" w:rsidRPr="006E41B9">
          <w:rPr>
            <w:rStyle w:val="Hyperlink"/>
            <w:noProof/>
          </w:rPr>
          <w:t>Pharmacy Volume Edit</w:t>
        </w:r>
        <w:r w:rsidR="003E177E">
          <w:rPr>
            <w:noProof/>
            <w:webHidden/>
          </w:rPr>
          <w:tab/>
        </w:r>
        <w:r w:rsidR="003E177E">
          <w:rPr>
            <w:noProof/>
            <w:webHidden/>
          </w:rPr>
          <w:fldChar w:fldCharType="begin"/>
        </w:r>
        <w:r w:rsidR="003E177E">
          <w:rPr>
            <w:noProof/>
            <w:webHidden/>
          </w:rPr>
          <w:instrText xml:space="preserve"> PAGEREF _Toc459043653 \h </w:instrText>
        </w:r>
        <w:r w:rsidR="003E177E">
          <w:rPr>
            <w:noProof/>
            <w:webHidden/>
          </w:rPr>
        </w:r>
        <w:r w:rsidR="003E177E">
          <w:rPr>
            <w:noProof/>
            <w:webHidden/>
          </w:rPr>
          <w:fldChar w:fldCharType="separate"/>
        </w:r>
        <w:r w:rsidR="00A22BD0">
          <w:rPr>
            <w:noProof/>
            <w:webHidden/>
          </w:rPr>
          <w:t>18</w:t>
        </w:r>
        <w:r w:rsidR="003E177E">
          <w:rPr>
            <w:noProof/>
            <w:webHidden/>
          </w:rPr>
          <w:fldChar w:fldCharType="end"/>
        </w:r>
      </w:hyperlink>
    </w:p>
    <w:p w:rsidR="003E177E" w:rsidRDefault="003662CF">
      <w:pPr>
        <w:pStyle w:val="TOC5"/>
        <w:tabs>
          <w:tab w:val="left" w:pos="2520"/>
        </w:tabs>
        <w:rPr>
          <w:rFonts w:asciiTheme="minorHAnsi" w:hAnsiTheme="minorHAnsi"/>
          <w:noProof/>
          <w:sz w:val="22"/>
        </w:rPr>
      </w:pPr>
      <w:hyperlink w:anchor="_Toc459043654" w:history="1">
        <w:r w:rsidR="003E177E" w:rsidRPr="006E41B9">
          <w:rPr>
            <w:rStyle w:val="Hyperlink"/>
            <w:noProof/>
          </w:rPr>
          <w:t>4.1.6.1.2.</w:t>
        </w:r>
        <w:r w:rsidR="003E177E">
          <w:rPr>
            <w:rFonts w:asciiTheme="minorHAnsi" w:hAnsiTheme="minorHAnsi"/>
            <w:noProof/>
            <w:sz w:val="22"/>
          </w:rPr>
          <w:tab/>
        </w:r>
        <w:r w:rsidR="003E177E" w:rsidRPr="006E41B9">
          <w:rPr>
            <w:rStyle w:val="Hyperlink"/>
            <w:noProof/>
          </w:rPr>
          <w:t>Pharmacy Volume Edit Log</w:t>
        </w:r>
        <w:r w:rsidR="003E177E">
          <w:rPr>
            <w:noProof/>
            <w:webHidden/>
          </w:rPr>
          <w:tab/>
        </w:r>
        <w:r w:rsidR="003E177E">
          <w:rPr>
            <w:noProof/>
            <w:webHidden/>
          </w:rPr>
          <w:fldChar w:fldCharType="begin"/>
        </w:r>
        <w:r w:rsidR="003E177E">
          <w:rPr>
            <w:noProof/>
            <w:webHidden/>
          </w:rPr>
          <w:instrText xml:space="preserve"> PAGEREF _Toc459043654 \h </w:instrText>
        </w:r>
        <w:r w:rsidR="003E177E">
          <w:rPr>
            <w:noProof/>
            <w:webHidden/>
          </w:rPr>
        </w:r>
        <w:r w:rsidR="003E177E">
          <w:rPr>
            <w:noProof/>
            <w:webHidden/>
          </w:rPr>
          <w:fldChar w:fldCharType="separate"/>
        </w:r>
        <w:r w:rsidR="00A22BD0">
          <w:rPr>
            <w:noProof/>
            <w:webHidden/>
          </w:rPr>
          <w:t>22</w:t>
        </w:r>
        <w:r w:rsidR="003E177E">
          <w:rPr>
            <w:noProof/>
            <w:webHidden/>
          </w:rPr>
          <w:fldChar w:fldCharType="end"/>
        </w:r>
      </w:hyperlink>
    </w:p>
    <w:p w:rsidR="003E177E" w:rsidRDefault="003662CF">
      <w:pPr>
        <w:pStyle w:val="TOC4"/>
        <w:tabs>
          <w:tab w:val="left" w:pos="1987"/>
        </w:tabs>
        <w:rPr>
          <w:rFonts w:asciiTheme="minorHAnsi" w:hAnsiTheme="minorHAnsi"/>
          <w:noProof/>
          <w:sz w:val="22"/>
        </w:rPr>
      </w:pPr>
      <w:hyperlink w:anchor="_Toc459043655" w:history="1">
        <w:r w:rsidR="003E177E" w:rsidRPr="006E41B9">
          <w:rPr>
            <w:rStyle w:val="Hyperlink"/>
            <w:noProof/>
          </w:rPr>
          <w:t>4.1.6.2.</w:t>
        </w:r>
        <w:r w:rsidR="003E177E">
          <w:rPr>
            <w:rFonts w:asciiTheme="minorHAnsi" w:hAnsiTheme="minorHAnsi"/>
            <w:noProof/>
            <w:sz w:val="22"/>
          </w:rPr>
          <w:tab/>
        </w:r>
        <w:r w:rsidR="003E177E" w:rsidRPr="006E41B9">
          <w:rPr>
            <w:rStyle w:val="Hyperlink"/>
            <w:noProof/>
          </w:rPr>
          <w:t>Pharmacy Extracts Incomplete Feeder Key Reports</w:t>
        </w:r>
        <w:r w:rsidR="003E177E">
          <w:rPr>
            <w:noProof/>
            <w:webHidden/>
          </w:rPr>
          <w:tab/>
        </w:r>
        <w:r w:rsidR="003E177E">
          <w:rPr>
            <w:noProof/>
            <w:webHidden/>
          </w:rPr>
          <w:fldChar w:fldCharType="begin"/>
        </w:r>
        <w:r w:rsidR="003E177E">
          <w:rPr>
            <w:noProof/>
            <w:webHidden/>
          </w:rPr>
          <w:instrText xml:space="preserve"> PAGEREF _Toc459043655 \h </w:instrText>
        </w:r>
        <w:r w:rsidR="003E177E">
          <w:rPr>
            <w:noProof/>
            <w:webHidden/>
          </w:rPr>
        </w:r>
        <w:r w:rsidR="003E177E">
          <w:rPr>
            <w:noProof/>
            <w:webHidden/>
          </w:rPr>
          <w:fldChar w:fldCharType="separate"/>
        </w:r>
        <w:r w:rsidR="00A22BD0">
          <w:rPr>
            <w:noProof/>
            <w:webHidden/>
          </w:rPr>
          <w:t>25</w:t>
        </w:r>
        <w:r w:rsidR="003E177E">
          <w:rPr>
            <w:noProof/>
            <w:webHidden/>
          </w:rPr>
          <w:fldChar w:fldCharType="end"/>
        </w:r>
      </w:hyperlink>
    </w:p>
    <w:p w:rsidR="003E177E" w:rsidRDefault="003662CF">
      <w:pPr>
        <w:pStyle w:val="TOC5"/>
        <w:tabs>
          <w:tab w:val="left" w:pos="2520"/>
        </w:tabs>
        <w:rPr>
          <w:rFonts w:asciiTheme="minorHAnsi" w:hAnsiTheme="minorHAnsi"/>
          <w:noProof/>
          <w:sz w:val="22"/>
        </w:rPr>
      </w:pPr>
      <w:hyperlink w:anchor="_Toc459043656" w:history="1">
        <w:r w:rsidR="003E177E" w:rsidRPr="006E41B9">
          <w:rPr>
            <w:rStyle w:val="Hyperlink"/>
            <w:noProof/>
          </w:rPr>
          <w:t>4.1.6.2.1.</w:t>
        </w:r>
        <w:r w:rsidR="003E177E">
          <w:rPr>
            <w:rFonts w:asciiTheme="minorHAnsi" w:hAnsiTheme="minorHAnsi"/>
            <w:noProof/>
            <w:sz w:val="22"/>
          </w:rPr>
          <w:tab/>
        </w:r>
        <w:r w:rsidR="003E177E" w:rsidRPr="006E41B9">
          <w:rPr>
            <w:rStyle w:val="Hyperlink"/>
            <w:noProof/>
          </w:rPr>
          <w:t>PRE Extracts Incomplete Feeder Key Report</w:t>
        </w:r>
        <w:r w:rsidR="003E177E">
          <w:rPr>
            <w:noProof/>
            <w:webHidden/>
          </w:rPr>
          <w:tab/>
        </w:r>
        <w:r w:rsidR="003E177E">
          <w:rPr>
            <w:noProof/>
            <w:webHidden/>
          </w:rPr>
          <w:fldChar w:fldCharType="begin"/>
        </w:r>
        <w:r w:rsidR="003E177E">
          <w:rPr>
            <w:noProof/>
            <w:webHidden/>
          </w:rPr>
          <w:instrText xml:space="preserve"> PAGEREF _Toc459043656 \h </w:instrText>
        </w:r>
        <w:r w:rsidR="003E177E">
          <w:rPr>
            <w:noProof/>
            <w:webHidden/>
          </w:rPr>
        </w:r>
        <w:r w:rsidR="003E177E">
          <w:rPr>
            <w:noProof/>
            <w:webHidden/>
          </w:rPr>
          <w:fldChar w:fldCharType="separate"/>
        </w:r>
        <w:r w:rsidR="00A22BD0">
          <w:rPr>
            <w:noProof/>
            <w:webHidden/>
          </w:rPr>
          <w:t>29</w:t>
        </w:r>
        <w:r w:rsidR="003E177E">
          <w:rPr>
            <w:noProof/>
            <w:webHidden/>
          </w:rPr>
          <w:fldChar w:fldCharType="end"/>
        </w:r>
      </w:hyperlink>
    </w:p>
    <w:p w:rsidR="003E177E" w:rsidRDefault="003662CF">
      <w:pPr>
        <w:pStyle w:val="TOC5"/>
        <w:tabs>
          <w:tab w:val="left" w:pos="2520"/>
        </w:tabs>
        <w:rPr>
          <w:rFonts w:asciiTheme="minorHAnsi" w:hAnsiTheme="minorHAnsi"/>
          <w:noProof/>
          <w:sz w:val="22"/>
        </w:rPr>
      </w:pPr>
      <w:hyperlink w:anchor="_Toc459043657" w:history="1">
        <w:r w:rsidR="003E177E" w:rsidRPr="006E41B9">
          <w:rPr>
            <w:rStyle w:val="Hyperlink"/>
            <w:noProof/>
          </w:rPr>
          <w:t>4.1.6.2.2.</w:t>
        </w:r>
        <w:r w:rsidR="003E177E">
          <w:rPr>
            <w:rFonts w:asciiTheme="minorHAnsi" w:hAnsiTheme="minorHAnsi"/>
            <w:noProof/>
            <w:sz w:val="22"/>
          </w:rPr>
          <w:tab/>
        </w:r>
        <w:r w:rsidR="003E177E" w:rsidRPr="006E41B9">
          <w:rPr>
            <w:rStyle w:val="Hyperlink"/>
            <w:noProof/>
          </w:rPr>
          <w:t>IVP Extracts Incomplete Feeder Key Report</w:t>
        </w:r>
        <w:r w:rsidR="003E177E">
          <w:rPr>
            <w:noProof/>
            <w:webHidden/>
          </w:rPr>
          <w:tab/>
        </w:r>
        <w:r w:rsidR="003E177E">
          <w:rPr>
            <w:noProof/>
            <w:webHidden/>
          </w:rPr>
          <w:fldChar w:fldCharType="begin"/>
        </w:r>
        <w:r w:rsidR="003E177E">
          <w:rPr>
            <w:noProof/>
            <w:webHidden/>
          </w:rPr>
          <w:instrText xml:space="preserve"> PAGEREF _Toc459043657 \h </w:instrText>
        </w:r>
        <w:r w:rsidR="003E177E">
          <w:rPr>
            <w:noProof/>
            <w:webHidden/>
          </w:rPr>
        </w:r>
        <w:r w:rsidR="003E177E">
          <w:rPr>
            <w:noProof/>
            <w:webHidden/>
          </w:rPr>
          <w:fldChar w:fldCharType="separate"/>
        </w:r>
        <w:r w:rsidR="00A22BD0">
          <w:rPr>
            <w:noProof/>
            <w:webHidden/>
          </w:rPr>
          <w:t>32</w:t>
        </w:r>
        <w:r w:rsidR="003E177E">
          <w:rPr>
            <w:noProof/>
            <w:webHidden/>
          </w:rPr>
          <w:fldChar w:fldCharType="end"/>
        </w:r>
      </w:hyperlink>
    </w:p>
    <w:p w:rsidR="003E177E" w:rsidRDefault="003662CF">
      <w:pPr>
        <w:pStyle w:val="TOC5"/>
        <w:tabs>
          <w:tab w:val="left" w:pos="2520"/>
        </w:tabs>
        <w:rPr>
          <w:rFonts w:asciiTheme="minorHAnsi" w:hAnsiTheme="minorHAnsi"/>
          <w:noProof/>
          <w:sz w:val="22"/>
        </w:rPr>
      </w:pPr>
      <w:hyperlink w:anchor="_Toc459043658" w:history="1">
        <w:r w:rsidR="003E177E" w:rsidRPr="006E41B9">
          <w:rPr>
            <w:rStyle w:val="Hyperlink"/>
            <w:noProof/>
          </w:rPr>
          <w:t>4.1.6.2.3.</w:t>
        </w:r>
        <w:r w:rsidR="003E177E">
          <w:rPr>
            <w:rFonts w:asciiTheme="minorHAnsi" w:hAnsiTheme="minorHAnsi"/>
            <w:noProof/>
            <w:sz w:val="22"/>
          </w:rPr>
          <w:tab/>
        </w:r>
        <w:r w:rsidR="003E177E" w:rsidRPr="006E41B9">
          <w:rPr>
            <w:rStyle w:val="Hyperlink"/>
            <w:noProof/>
          </w:rPr>
          <w:t>UDP Extracts Incomplete Feeder Key Report</w:t>
        </w:r>
        <w:r w:rsidR="003E177E">
          <w:rPr>
            <w:noProof/>
            <w:webHidden/>
          </w:rPr>
          <w:tab/>
        </w:r>
        <w:r w:rsidR="003E177E">
          <w:rPr>
            <w:noProof/>
            <w:webHidden/>
          </w:rPr>
          <w:fldChar w:fldCharType="begin"/>
        </w:r>
        <w:r w:rsidR="003E177E">
          <w:rPr>
            <w:noProof/>
            <w:webHidden/>
          </w:rPr>
          <w:instrText xml:space="preserve"> PAGEREF _Toc459043658 \h </w:instrText>
        </w:r>
        <w:r w:rsidR="003E177E">
          <w:rPr>
            <w:noProof/>
            <w:webHidden/>
          </w:rPr>
        </w:r>
        <w:r w:rsidR="003E177E">
          <w:rPr>
            <w:noProof/>
            <w:webHidden/>
          </w:rPr>
          <w:fldChar w:fldCharType="separate"/>
        </w:r>
        <w:r w:rsidR="00A22BD0">
          <w:rPr>
            <w:noProof/>
            <w:webHidden/>
          </w:rPr>
          <w:t>35</w:t>
        </w:r>
        <w:r w:rsidR="003E177E">
          <w:rPr>
            <w:noProof/>
            <w:webHidden/>
          </w:rPr>
          <w:fldChar w:fldCharType="end"/>
        </w:r>
      </w:hyperlink>
    </w:p>
    <w:p w:rsidR="003E177E" w:rsidRDefault="003662CF">
      <w:pPr>
        <w:pStyle w:val="TOC4"/>
        <w:tabs>
          <w:tab w:val="left" w:pos="1987"/>
        </w:tabs>
        <w:rPr>
          <w:rFonts w:asciiTheme="minorHAnsi" w:hAnsiTheme="minorHAnsi"/>
          <w:noProof/>
          <w:sz w:val="22"/>
        </w:rPr>
      </w:pPr>
      <w:hyperlink w:anchor="_Toc459043659" w:history="1">
        <w:r w:rsidR="003E177E" w:rsidRPr="006E41B9">
          <w:rPr>
            <w:rStyle w:val="Hyperlink"/>
            <w:noProof/>
          </w:rPr>
          <w:t>4.1.6.3.</w:t>
        </w:r>
        <w:r w:rsidR="003E177E">
          <w:rPr>
            <w:rFonts w:asciiTheme="minorHAnsi" w:hAnsiTheme="minorHAnsi"/>
            <w:noProof/>
            <w:sz w:val="22"/>
          </w:rPr>
          <w:tab/>
        </w:r>
        <w:r w:rsidR="003E177E" w:rsidRPr="006E41B9">
          <w:rPr>
            <w:rStyle w:val="Hyperlink"/>
            <w:noProof/>
          </w:rPr>
          <w:t>Pharmacy Extracts Unusual Cost Report</w:t>
        </w:r>
        <w:r w:rsidR="003E177E">
          <w:rPr>
            <w:noProof/>
            <w:webHidden/>
          </w:rPr>
          <w:tab/>
        </w:r>
        <w:r w:rsidR="003E177E">
          <w:rPr>
            <w:noProof/>
            <w:webHidden/>
          </w:rPr>
          <w:fldChar w:fldCharType="begin"/>
        </w:r>
        <w:r w:rsidR="003E177E">
          <w:rPr>
            <w:noProof/>
            <w:webHidden/>
          </w:rPr>
          <w:instrText xml:space="preserve"> PAGEREF _Toc459043659 \h </w:instrText>
        </w:r>
        <w:r w:rsidR="003E177E">
          <w:rPr>
            <w:noProof/>
            <w:webHidden/>
          </w:rPr>
        </w:r>
        <w:r w:rsidR="003E177E">
          <w:rPr>
            <w:noProof/>
            <w:webHidden/>
          </w:rPr>
          <w:fldChar w:fldCharType="separate"/>
        </w:r>
        <w:r w:rsidR="00A22BD0">
          <w:rPr>
            <w:noProof/>
            <w:webHidden/>
          </w:rPr>
          <w:t>37</w:t>
        </w:r>
        <w:r w:rsidR="003E177E">
          <w:rPr>
            <w:noProof/>
            <w:webHidden/>
          </w:rPr>
          <w:fldChar w:fldCharType="end"/>
        </w:r>
      </w:hyperlink>
    </w:p>
    <w:p w:rsidR="003E177E" w:rsidRDefault="003662CF">
      <w:pPr>
        <w:pStyle w:val="TOC5"/>
        <w:tabs>
          <w:tab w:val="left" w:pos="2520"/>
        </w:tabs>
        <w:rPr>
          <w:rFonts w:asciiTheme="minorHAnsi" w:hAnsiTheme="minorHAnsi"/>
          <w:noProof/>
          <w:sz w:val="22"/>
        </w:rPr>
      </w:pPr>
      <w:hyperlink w:anchor="_Toc459043660" w:history="1">
        <w:r w:rsidR="003E177E" w:rsidRPr="006E41B9">
          <w:rPr>
            <w:rStyle w:val="Hyperlink"/>
            <w:noProof/>
          </w:rPr>
          <w:t>4.1.6.3.1.</w:t>
        </w:r>
        <w:r w:rsidR="003E177E">
          <w:rPr>
            <w:rFonts w:asciiTheme="minorHAnsi" w:hAnsiTheme="minorHAnsi"/>
            <w:noProof/>
            <w:sz w:val="22"/>
          </w:rPr>
          <w:tab/>
        </w:r>
        <w:r w:rsidR="003E177E" w:rsidRPr="006E41B9">
          <w:rPr>
            <w:rStyle w:val="Hyperlink"/>
            <w:noProof/>
          </w:rPr>
          <w:t>PRE Unusual Cost Report</w:t>
        </w:r>
        <w:r w:rsidR="003E177E">
          <w:rPr>
            <w:noProof/>
            <w:webHidden/>
          </w:rPr>
          <w:tab/>
        </w:r>
        <w:r w:rsidR="003E177E">
          <w:rPr>
            <w:noProof/>
            <w:webHidden/>
          </w:rPr>
          <w:fldChar w:fldCharType="begin"/>
        </w:r>
        <w:r w:rsidR="003E177E">
          <w:rPr>
            <w:noProof/>
            <w:webHidden/>
          </w:rPr>
          <w:instrText xml:space="preserve"> PAGEREF _Toc459043660 \h </w:instrText>
        </w:r>
        <w:r w:rsidR="003E177E">
          <w:rPr>
            <w:noProof/>
            <w:webHidden/>
          </w:rPr>
        </w:r>
        <w:r w:rsidR="003E177E">
          <w:rPr>
            <w:noProof/>
            <w:webHidden/>
          </w:rPr>
          <w:fldChar w:fldCharType="separate"/>
        </w:r>
        <w:r w:rsidR="00A22BD0">
          <w:rPr>
            <w:noProof/>
            <w:webHidden/>
          </w:rPr>
          <w:t>38</w:t>
        </w:r>
        <w:r w:rsidR="003E177E">
          <w:rPr>
            <w:noProof/>
            <w:webHidden/>
          </w:rPr>
          <w:fldChar w:fldCharType="end"/>
        </w:r>
      </w:hyperlink>
    </w:p>
    <w:p w:rsidR="003E177E" w:rsidRDefault="003662CF">
      <w:pPr>
        <w:pStyle w:val="TOC5"/>
        <w:tabs>
          <w:tab w:val="left" w:pos="2520"/>
        </w:tabs>
        <w:rPr>
          <w:rFonts w:asciiTheme="minorHAnsi" w:hAnsiTheme="minorHAnsi"/>
          <w:noProof/>
          <w:sz w:val="22"/>
        </w:rPr>
      </w:pPr>
      <w:hyperlink w:anchor="_Toc459043661" w:history="1">
        <w:r w:rsidR="003E177E" w:rsidRPr="006E41B9">
          <w:rPr>
            <w:rStyle w:val="Hyperlink"/>
            <w:noProof/>
          </w:rPr>
          <w:t>4.1.6.3.2.</w:t>
        </w:r>
        <w:r w:rsidR="003E177E">
          <w:rPr>
            <w:rFonts w:asciiTheme="minorHAnsi" w:hAnsiTheme="minorHAnsi"/>
            <w:noProof/>
            <w:sz w:val="22"/>
          </w:rPr>
          <w:tab/>
        </w:r>
        <w:r w:rsidR="003E177E" w:rsidRPr="006E41B9">
          <w:rPr>
            <w:rStyle w:val="Hyperlink"/>
            <w:noProof/>
          </w:rPr>
          <w:t>IVP Unusual Cost Report</w:t>
        </w:r>
        <w:r w:rsidR="003E177E">
          <w:rPr>
            <w:noProof/>
            <w:webHidden/>
          </w:rPr>
          <w:tab/>
        </w:r>
        <w:r w:rsidR="003E177E">
          <w:rPr>
            <w:noProof/>
            <w:webHidden/>
          </w:rPr>
          <w:fldChar w:fldCharType="begin"/>
        </w:r>
        <w:r w:rsidR="003E177E">
          <w:rPr>
            <w:noProof/>
            <w:webHidden/>
          </w:rPr>
          <w:instrText xml:space="preserve"> PAGEREF _Toc459043661 \h </w:instrText>
        </w:r>
        <w:r w:rsidR="003E177E">
          <w:rPr>
            <w:noProof/>
            <w:webHidden/>
          </w:rPr>
        </w:r>
        <w:r w:rsidR="003E177E">
          <w:rPr>
            <w:noProof/>
            <w:webHidden/>
          </w:rPr>
          <w:fldChar w:fldCharType="separate"/>
        </w:r>
        <w:r w:rsidR="00A22BD0">
          <w:rPr>
            <w:noProof/>
            <w:webHidden/>
          </w:rPr>
          <w:t>39</w:t>
        </w:r>
        <w:r w:rsidR="003E177E">
          <w:rPr>
            <w:noProof/>
            <w:webHidden/>
          </w:rPr>
          <w:fldChar w:fldCharType="end"/>
        </w:r>
      </w:hyperlink>
    </w:p>
    <w:p w:rsidR="003E177E" w:rsidRDefault="003662CF">
      <w:pPr>
        <w:pStyle w:val="TOC5"/>
        <w:tabs>
          <w:tab w:val="left" w:pos="2520"/>
        </w:tabs>
        <w:rPr>
          <w:rFonts w:asciiTheme="minorHAnsi" w:hAnsiTheme="minorHAnsi"/>
          <w:noProof/>
          <w:sz w:val="22"/>
        </w:rPr>
      </w:pPr>
      <w:hyperlink w:anchor="_Toc459043662" w:history="1">
        <w:r w:rsidR="003E177E" w:rsidRPr="006E41B9">
          <w:rPr>
            <w:rStyle w:val="Hyperlink"/>
            <w:noProof/>
          </w:rPr>
          <w:t>4.1.6.3.3.</w:t>
        </w:r>
        <w:r w:rsidR="003E177E">
          <w:rPr>
            <w:rFonts w:asciiTheme="minorHAnsi" w:hAnsiTheme="minorHAnsi"/>
            <w:noProof/>
            <w:sz w:val="22"/>
          </w:rPr>
          <w:tab/>
        </w:r>
        <w:r w:rsidR="003E177E" w:rsidRPr="006E41B9">
          <w:rPr>
            <w:rStyle w:val="Hyperlink"/>
            <w:noProof/>
          </w:rPr>
          <w:t>UDP Unusual Cost Report</w:t>
        </w:r>
        <w:r w:rsidR="003E177E">
          <w:rPr>
            <w:noProof/>
            <w:webHidden/>
          </w:rPr>
          <w:tab/>
        </w:r>
        <w:r w:rsidR="003E177E">
          <w:rPr>
            <w:noProof/>
            <w:webHidden/>
          </w:rPr>
          <w:fldChar w:fldCharType="begin"/>
        </w:r>
        <w:r w:rsidR="003E177E">
          <w:rPr>
            <w:noProof/>
            <w:webHidden/>
          </w:rPr>
          <w:instrText xml:space="preserve"> PAGEREF _Toc459043662 \h </w:instrText>
        </w:r>
        <w:r w:rsidR="003E177E">
          <w:rPr>
            <w:noProof/>
            <w:webHidden/>
          </w:rPr>
        </w:r>
        <w:r w:rsidR="003E177E">
          <w:rPr>
            <w:noProof/>
            <w:webHidden/>
          </w:rPr>
          <w:fldChar w:fldCharType="separate"/>
        </w:r>
        <w:r w:rsidR="00A22BD0">
          <w:rPr>
            <w:noProof/>
            <w:webHidden/>
          </w:rPr>
          <w:t>40</w:t>
        </w:r>
        <w:r w:rsidR="003E177E">
          <w:rPr>
            <w:noProof/>
            <w:webHidden/>
          </w:rPr>
          <w:fldChar w:fldCharType="end"/>
        </w:r>
      </w:hyperlink>
    </w:p>
    <w:p w:rsidR="003E177E" w:rsidRDefault="003662CF">
      <w:pPr>
        <w:pStyle w:val="TOC4"/>
        <w:tabs>
          <w:tab w:val="left" w:pos="1987"/>
        </w:tabs>
        <w:rPr>
          <w:rFonts w:asciiTheme="minorHAnsi" w:hAnsiTheme="minorHAnsi"/>
          <w:noProof/>
          <w:sz w:val="22"/>
        </w:rPr>
      </w:pPr>
      <w:hyperlink w:anchor="_Toc459043663" w:history="1">
        <w:r w:rsidR="003E177E" w:rsidRPr="006E41B9">
          <w:rPr>
            <w:rStyle w:val="Hyperlink"/>
            <w:noProof/>
          </w:rPr>
          <w:t>4.1.6.4.</w:t>
        </w:r>
        <w:r w:rsidR="003E177E">
          <w:rPr>
            <w:rFonts w:asciiTheme="minorHAnsi" w:hAnsiTheme="minorHAnsi"/>
            <w:noProof/>
            <w:sz w:val="22"/>
          </w:rPr>
          <w:tab/>
        </w:r>
        <w:r w:rsidR="003E177E" w:rsidRPr="006E41B9">
          <w:rPr>
            <w:rStyle w:val="Hyperlink"/>
            <w:noProof/>
          </w:rPr>
          <w:t>Pharmacy Extracts Unusual Volume Report</w:t>
        </w:r>
        <w:r w:rsidR="003E177E">
          <w:rPr>
            <w:noProof/>
            <w:webHidden/>
          </w:rPr>
          <w:tab/>
        </w:r>
        <w:r w:rsidR="003E177E">
          <w:rPr>
            <w:noProof/>
            <w:webHidden/>
          </w:rPr>
          <w:fldChar w:fldCharType="begin"/>
        </w:r>
        <w:r w:rsidR="003E177E">
          <w:rPr>
            <w:noProof/>
            <w:webHidden/>
          </w:rPr>
          <w:instrText xml:space="preserve"> PAGEREF _Toc459043663 \h </w:instrText>
        </w:r>
        <w:r w:rsidR="003E177E">
          <w:rPr>
            <w:noProof/>
            <w:webHidden/>
          </w:rPr>
        </w:r>
        <w:r w:rsidR="003E177E">
          <w:rPr>
            <w:noProof/>
            <w:webHidden/>
          </w:rPr>
          <w:fldChar w:fldCharType="separate"/>
        </w:r>
        <w:r w:rsidR="00A22BD0">
          <w:rPr>
            <w:noProof/>
            <w:webHidden/>
          </w:rPr>
          <w:t>42</w:t>
        </w:r>
        <w:r w:rsidR="003E177E">
          <w:rPr>
            <w:noProof/>
            <w:webHidden/>
          </w:rPr>
          <w:fldChar w:fldCharType="end"/>
        </w:r>
      </w:hyperlink>
    </w:p>
    <w:p w:rsidR="003E177E" w:rsidRDefault="003662CF">
      <w:pPr>
        <w:pStyle w:val="TOC5"/>
        <w:tabs>
          <w:tab w:val="left" w:pos="2520"/>
        </w:tabs>
        <w:rPr>
          <w:rFonts w:asciiTheme="minorHAnsi" w:hAnsiTheme="minorHAnsi"/>
          <w:noProof/>
          <w:sz w:val="22"/>
        </w:rPr>
      </w:pPr>
      <w:hyperlink w:anchor="_Toc459043664" w:history="1">
        <w:r w:rsidR="003E177E" w:rsidRPr="006E41B9">
          <w:rPr>
            <w:rStyle w:val="Hyperlink"/>
            <w:noProof/>
          </w:rPr>
          <w:t>4.1.6.4.1.</w:t>
        </w:r>
        <w:r w:rsidR="003E177E">
          <w:rPr>
            <w:rFonts w:asciiTheme="minorHAnsi" w:hAnsiTheme="minorHAnsi"/>
            <w:noProof/>
            <w:sz w:val="22"/>
          </w:rPr>
          <w:tab/>
        </w:r>
        <w:r w:rsidR="003E177E" w:rsidRPr="006E41B9">
          <w:rPr>
            <w:rStyle w:val="Hyperlink"/>
            <w:noProof/>
          </w:rPr>
          <w:t>PRE Unusual Volume Report</w:t>
        </w:r>
        <w:r w:rsidR="003E177E">
          <w:rPr>
            <w:noProof/>
            <w:webHidden/>
          </w:rPr>
          <w:tab/>
        </w:r>
        <w:r w:rsidR="003E177E">
          <w:rPr>
            <w:noProof/>
            <w:webHidden/>
          </w:rPr>
          <w:fldChar w:fldCharType="begin"/>
        </w:r>
        <w:r w:rsidR="003E177E">
          <w:rPr>
            <w:noProof/>
            <w:webHidden/>
          </w:rPr>
          <w:instrText xml:space="preserve"> PAGEREF _Toc459043664 \h </w:instrText>
        </w:r>
        <w:r w:rsidR="003E177E">
          <w:rPr>
            <w:noProof/>
            <w:webHidden/>
          </w:rPr>
        </w:r>
        <w:r w:rsidR="003E177E">
          <w:rPr>
            <w:noProof/>
            <w:webHidden/>
          </w:rPr>
          <w:fldChar w:fldCharType="separate"/>
        </w:r>
        <w:r w:rsidR="00A22BD0">
          <w:rPr>
            <w:noProof/>
            <w:webHidden/>
          </w:rPr>
          <w:t>43</w:t>
        </w:r>
        <w:r w:rsidR="003E177E">
          <w:rPr>
            <w:noProof/>
            <w:webHidden/>
          </w:rPr>
          <w:fldChar w:fldCharType="end"/>
        </w:r>
      </w:hyperlink>
    </w:p>
    <w:p w:rsidR="003E177E" w:rsidRDefault="003662CF">
      <w:pPr>
        <w:pStyle w:val="TOC5"/>
        <w:tabs>
          <w:tab w:val="left" w:pos="2520"/>
        </w:tabs>
        <w:rPr>
          <w:rFonts w:asciiTheme="minorHAnsi" w:hAnsiTheme="minorHAnsi"/>
          <w:noProof/>
          <w:sz w:val="22"/>
        </w:rPr>
      </w:pPr>
      <w:hyperlink w:anchor="_Toc459043665" w:history="1">
        <w:r w:rsidR="003E177E" w:rsidRPr="006E41B9">
          <w:rPr>
            <w:rStyle w:val="Hyperlink"/>
            <w:noProof/>
          </w:rPr>
          <w:t>4.1.6.4.3.</w:t>
        </w:r>
        <w:r w:rsidR="003E177E">
          <w:rPr>
            <w:rFonts w:asciiTheme="minorHAnsi" w:hAnsiTheme="minorHAnsi"/>
            <w:noProof/>
            <w:sz w:val="22"/>
          </w:rPr>
          <w:tab/>
        </w:r>
        <w:r w:rsidR="003E177E" w:rsidRPr="006E41B9">
          <w:rPr>
            <w:rStyle w:val="Hyperlink"/>
            <w:noProof/>
          </w:rPr>
          <w:t>IVP Unusual Volume Report</w:t>
        </w:r>
        <w:r w:rsidR="003E177E">
          <w:rPr>
            <w:noProof/>
            <w:webHidden/>
          </w:rPr>
          <w:tab/>
        </w:r>
        <w:r w:rsidR="003E177E">
          <w:rPr>
            <w:noProof/>
            <w:webHidden/>
          </w:rPr>
          <w:fldChar w:fldCharType="begin"/>
        </w:r>
        <w:r w:rsidR="003E177E">
          <w:rPr>
            <w:noProof/>
            <w:webHidden/>
          </w:rPr>
          <w:instrText xml:space="preserve"> PAGEREF _Toc459043665 \h </w:instrText>
        </w:r>
        <w:r w:rsidR="003E177E">
          <w:rPr>
            <w:noProof/>
            <w:webHidden/>
          </w:rPr>
        </w:r>
        <w:r w:rsidR="003E177E">
          <w:rPr>
            <w:noProof/>
            <w:webHidden/>
          </w:rPr>
          <w:fldChar w:fldCharType="separate"/>
        </w:r>
        <w:r w:rsidR="00A22BD0">
          <w:rPr>
            <w:noProof/>
            <w:webHidden/>
          </w:rPr>
          <w:t>44</w:t>
        </w:r>
        <w:r w:rsidR="003E177E">
          <w:rPr>
            <w:noProof/>
            <w:webHidden/>
          </w:rPr>
          <w:fldChar w:fldCharType="end"/>
        </w:r>
      </w:hyperlink>
    </w:p>
    <w:p w:rsidR="003E177E" w:rsidRDefault="003662CF">
      <w:pPr>
        <w:pStyle w:val="TOC5"/>
        <w:tabs>
          <w:tab w:val="left" w:pos="2520"/>
        </w:tabs>
        <w:rPr>
          <w:rFonts w:asciiTheme="minorHAnsi" w:hAnsiTheme="minorHAnsi"/>
          <w:noProof/>
          <w:sz w:val="22"/>
        </w:rPr>
      </w:pPr>
      <w:hyperlink w:anchor="_Toc459043666" w:history="1">
        <w:r w:rsidR="003E177E" w:rsidRPr="006E41B9">
          <w:rPr>
            <w:rStyle w:val="Hyperlink"/>
            <w:noProof/>
          </w:rPr>
          <w:t>4.1.6.4.4.</w:t>
        </w:r>
        <w:r w:rsidR="003E177E">
          <w:rPr>
            <w:rFonts w:asciiTheme="minorHAnsi" w:hAnsiTheme="minorHAnsi"/>
            <w:noProof/>
            <w:sz w:val="22"/>
          </w:rPr>
          <w:tab/>
        </w:r>
        <w:r w:rsidR="003E177E" w:rsidRPr="006E41B9">
          <w:rPr>
            <w:rStyle w:val="Hyperlink"/>
            <w:noProof/>
          </w:rPr>
          <w:t>UDP Unusual Volume Report</w:t>
        </w:r>
        <w:r w:rsidR="003E177E">
          <w:rPr>
            <w:noProof/>
            <w:webHidden/>
          </w:rPr>
          <w:tab/>
        </w:r>
        <w:r w:rsidR="003E177E">
          <w:rPr>
            <w:noProof/>
            <w:webHidden/>
          </w:rPr>
          <w:fldChar w:fldCharType="begin"/>
        </w:r>
        <w:r w:rsidR="003E177E">
          <w:rPr>
            <w:noProof/>
            <w:webHidden/>
          </w:rPr>
          <w:instrText xml:space="preserve"> PAGEREF _Toc459043666 \h </w:instrText>
        </w:r>
        <w:r w:rsidR="003E177E">
          <w:rPr>
            <w:noProof/>
            <w:webHidden/>
          </w:rPr>
        </w:r>
        <w:r w:rsidR="003E177E">
          <w:rPr>
            <w:noProof/>
            <w:webHidden/>
          </w:rPr>
          <w:fldChar w:fldCharType="separate"/>
        </w:r>
        <w:r w:rsidR="00A22BD0">
          <w:rPr>
            <w:noProof/>
            <w:webHidden/>
          </w:rPr>
          <w:t>45</w:t>
        </w:r>
        <w:r w:rsidR="003E177E">
          <w:rPr>
            <w:noProof/>
            <w:webHidden/>
          </w:rPr>
          <w:fldChar w:fldCharType="end"/>
        </w:r>
      </w:hyperlink>
    </w:p>
    <w:p w:rsidR="003E177E" w:rsidRDefault="003662CF">
      <w:pPr>
        <w:pStyle w:val="TOC5"/>
        <w:tabs>
          <w:tab w:val="left" w:pos="2520"/>
        </w:tabs>
        <w:rPr>
          <w:rFonts w:asciiTheme="minorHAnsi" w:hAnsiTheme="minorHAnsi"/>
          <w:noProof/>
          <w:sz w:val="22"/>
        </w:rPr>
      </w:pPr>
      <w:hyperlink w:anchor="_Toc459043667" w:history="1">
        <w:r w:rsidR="003E177E" w:rsidRPr="006E41B9">
          <w:rPr>
            <w:rStyle w:val="Hyperlink"/>
            <w:noProof/>
          </w:rPr>
          <w:t>4.1.6.4.5.</w:t>
        </w:r>
        <w:r w:rsidR="003E177E">
          <w:rPr>
            <w:rFonts w:asciiTheme="minorHAnsi" w:hAnsiTheme="minorHAnsi"/>
            <w:noProof/>
            <w:sz w:val="22"/>
          </w:rPr>
          <w:tab/>
        </w:r>
        <w:r w:rsidR="003E177E" w:rsidRPr="006E41B9">
          <w:rPr>
            <w:rStyle w:val="Hyperlink"/>
            <w:noProof/>
          </w:rPr>
          <w:t>BCM Unusual Volume Report</w:t>
        </w:r>
        <w:r w:rsidR="003E177E">
          <w:rPr>
            <w:noProof/>
            <w:webHidden/>
          </w:rPr>
          <w:tab/>
        </w:r>
        <w:r w:rsidR="003E177E">
          <w:rPr>
            <w:noProof/>
            <w:webHidden/>
          </w:rPr>
          <w:fldChar w:fldCharType="begin"/>
        </w:r>
        <w:r w:rsidR="003E177E">
          <w:rPr>
            <w:noProof/>
            <w:webHidden/>
          </w:rPr>
          <w:instrText xml:space="preserve"> PAGEREF _Toc459043667 \h </w:instrText>
        </w:r>
        <w:r w:rsidR="003E177E">
          <w:rPr>
            <w:noProof/>
            <w:webHidden/>
          </w:rPr>
        </w:r>
        <w:r w:rsidR="003E177E">
          <w:rPr>
            <w:noProof/>
            <w:webHidden/>
          </w:rPr>
          <w:fldChar w:fldCharType="separate"/>
        </w:r>
        <w:r w:rsidR="00A22BD0">
          <w:rPr>
            <w:noProof/>
            <w:webHidden/>
          </w:rPr>
          <w:t>47</w:t>
        </w:r>
        <w:r w:rsidR="003E177E">
          <w:rPr>
            <w:noProof/>
            <w:webHidden/>
          </w:rPr>
          <w:fldChar w:fldCharType="end"/>
        </w:r>
      </w:hyperlink>
    </w:p>
    <w:p w:rsidR="003E177E" w:rsidRDefault="003662CF">
      <w:pPr>
        <w:pStyle w:val="TOC4"/>
        <w:tabs>
          <w:tab w:val="left" w:pos="1987"/>
        </w:tabs>
        <w:rPr>
          <w:rFonts w:asciiTheme="minorHAnsi" w:hAnsiTheme="minorHAnsi"/>
          <w:noProof/>
          <w:sz w:val="22"/>
        </w:rPr>
      </w:pPr>
      <w:hyperlink w:anchor="_Toc459043668" w:history="1">
        <w:r w:rsidR="003E177E" w:rsidRPr="006E41B9">
          <w:rPr>
            <w:rStyle w:val="Hyperlink"/>
            <w:noProof/>
          </w:rPr>
          <w:t>4.1.6.5.</w:t>
        </w:r>
        <w:r w:rsidR="003E177E">
          <w:rPr>
            <w:rFonts w:asciiTheme="minorHAnsi" w:hAnsiTheme="minorHAnsi"/>
            <w:noProof/>
            <w:sz w:val="22"/>
          </w:rPr>
          <w:tab/>
        </w:r>
        <w:r w:rsidR="003E177E" w:rsidRPr="006E41B9">
          <w:rPr>
            <w:rStyle w:val="Hyperlink"/>
            <w:noProof/>
          </w:rPr>
          <w:t>UDP/IVP Source Audit Report</w:t>
        </w:r>
        <w:r w:rsidR="003E177E">
          <w:rPr>
            <w:noProof/>
            <w:webHidden/>
          </w:rPr>
          <w:tab/>
        </w:r>
        <w:r w:rsidR="003E177E">
          <w:rPr>
            <w:noProof/>
            <w:webHidden/>
          </w:rPr>
          <w:fldChar w:fldCharType="begin"/>
        </w:r>
        <w:r w:rsidR="003E177E">
          <w:rPr>
            <w:noProof/>
            <w:webHidden/>
          </w:rPr>
          <w:instrText xml:space="preserve"> PAGEREF _Toc459043668 \h </w:instrText>
        </w:r>
        <w:r w:rsidR="003E177E">
          <w:rPr>
            <w:noProof/>
            <w:webHidden/>
          </w:rPr>
        </w:r>
        <w:r w:rsidR="003E177E">
          <w:rPr>
            <w:noProof/>
            <w:webHidden/>
          </w:rPr>
          <w:fldChar w:fldCharType="separate"/>
        </w:r>
        <w:r w:rsidR="00A22BD0">
          <w:rPr>
            <w:noProof/>
            <w:webHidden/>
          </w:rPr>
          <w:t>50</w:t>
        </w:r>
        <w:r w:rsidR="003E177E">
          <w:rPr>
            <w:noProof/>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669" w:history="1">
        <w:r w:rsidR="003E177E" w:rsidRPr="006E41B9">
          <w:rPr>
            <w:rStyle w:val="Hyperlink"/>
          </w:rPr>
          <w:t>4.1.7.</w:t>
        </w:r>
        <w:r w:rsidR="003E177E">
          <w:rPr>
            <w:rFonts w:asciiTheme="minorHAnsi" w:eastAsiaTheme="minorEastAsia" w:hAnsiTheme="minorHAnsi" w:cstheme="minorBidi"/>
            <w:sz w:val="22"/>
            <w:szCs w:val="22"/>
          </w:rPr>
          <w:tab/>
        </w:r>
        <w:r w:rsidR="003E177E" w:rsidRPr="006E41B9">
          <w:rPr>
            <w:rStyle w:val="Hyperlink"/>
          </w:rPr>
          <w:t>Print Feeder Keys</w:t>
        </w:r>
        <w:r w:rsidR="003E177E">
          <w:rPr>
            <w:webHidden/>
          </w:rPr>
          <w:tab/>
        </w:r>
        <w:r w:rsidR="003E177E">
          <w:rPr>
            <w:webHidden/>
          </w:rPr>
          <w:fldChar w:fldCharType="begin"/>
        </w:r>
        <w:r w:rsidR="003E177E">
          <w:rPr>
            <w:webHidden/>
          </w:rPr>
          <w:instrText xml:space="preserve"> PAGEREF _Toc459043669 \h </w:instrText>
        </w:r>
        <w:r w:rsidR="003E177E">
          <w:rPr>
            <w:webHidden/>
          </w:rPr>
        </w:r>
        <w:r w:rsidR="003E177E">
          <w:rPr>
            <w:webHidden/>
          </w:rPr>
          <w:fldChar w:fldCharType="separate"/>
        </w:r>
        <w:r w:rsidR="00A22BD0">
          <w:rPr>
            <w:webHidden/>
          </w:rPr>
          <w:t>52</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670" w:history="1">
        <w:r w:rsidR="003E177E" w:rsidRPr="006E41B9">
          <w:rPr>
            <w:rStyle w:val="Hyperlink"/>
          </w:rPr>
          <w:t>4.1.8.</w:t>
        </w:r>
        <w:r w:rsidR="003E177E">
          <w:rPr>
            <w:rFonts w:asciiTheme="minorHAnsi" w:eastAsiaTheme="minorEastAsia" w:hAnsiTheme="minorHAnsi" w:cstheme="minorBidi"/>
            <w:sz w:val="22"/>
            <w:szCs w:val="22"/>
          </w:rPr>
          <w:tab/>
        </w:r>
        <w:r w:rsidR="003E177E" w:rsidRPr="006E41B9">
          <w:rPr>
            <w:rStyle w:val="Hyperlink"/>
          </w:rPr>
          <w:t>Print Feeder Locations</w:t>
        </w:r>
        <w:r w:rsidR="003E177E">
          <w:rPr>
            <w:webHidden/>
          </w:rPr>
          <w:tab/>
        </w:r>
        <w:r w:rsidR="003E177E">
          <w:rPr>
            <w:webHidden/>
          </w:rPr>
          <w:fldChar w:fldCharType="begin"/>
        </w:r>
        <w:r w:rsidR="003E177E">
          <w:rPr>
            <w:webHidden/>
          </w:rPr>
          <w:instrText xml:space="preserve"> PAGEREF _Toc459043670 \h </w:instrText>
        </w:r>
        <w:r w:rsidR="003E177E">
          <w:rPr>
            <w:webHidden/>
          </w:rPr>
        </w:r>
        <w:r w:rsidR="003E177E">
          <w:rPr>
            <w:webHidden/>
          </w:rPr>
          <w:fldChar w:fldCharType="separate"/>
        </w:r>
        <w:r w:rsidR="00A22BD0">
          <w:rPr>
            <w:webHidden/>
          </w:rPr>
          <w:t>53</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671" w:history="1">
        <w:r w:rsidR="003E177E" w:rsidRPr="006E41B9">
          <w:rPr>
            <w:rStyle w:val="Hyperlink"/>
          </w:rPr>
          <w:t>4.1.9.</w:t>
        </w:r>
        <w:r w:rsidR="003E177E">
          <w:rPr>
            <w:rFonts w:asciiTheme="minorHAnsi" w:eastAsiaTheme="minorEastAsia" w:hAnsiTheme="minorHAnsi" w:cstheme="minorBidi"/>
            <w:sz w:val="22"/>
            <w:szCs w:val="22"/>
          </w:rPr>
          <w:tab/>
        </w:r>
        <w:r w:rsidR="003E177E" w:rsidRPr="006E41B9">
          <w:rPr>
            <w:rStyle w:val="Hyperlink"/>
          </w:rPr>
          <w:t>Prosthetics</w:t>
        </w:r>
        <w:r w:rsidR="003E177E">
          <w:rPr>
            <w:webHidden/>
          </w:rPr>
          <w:tab/>
        </w:r>
        <w:r w:rsidR="003E177E">
          <w:rPr>
            <w:webHidden/>
          </w:rPr>
          <w:fldChar w:fldCharType="begin"/>
        </w:r>
        <w:r w:rsidR="003E177E">
          <w:rPr>
            <w:webHidden/>
          </w:rPr>
          <w:instrText xml:space="preserve"> PAGEREF _Toc459043671 \h </w:instrText>
        </w:r>
        <w:r w:rsidR="003E177E">
          <w:rPr>
            <w:webHidden/>
          </w:rPr>
        </w:r>
        <w:r w:rsidR="003E177E">
          <w:rPr>
            <w:webHidden/>
          </w:rPr>
          <w:fldChar w:fldCharType="separate"/>
        </w:r>
        <w:r w:rsidR="00A22BD0">
          <w:rPr>
            <w:webHidden/>
          </w:rPr>
          <w:t>54</w:t>
        </w:r>
        <w:r w:rsidR="003E177E">
          <w:rPr>
            <w:webHidden/>
          </w:rPr>
          <w:fldChar w:fldCharType="end"/>
        </w:r>
      </w:hyperlink>
    </w:p>
    <w:p w:rsidR="003E177E" w:rsidRDefault="003662CF">
      <w:pPr>
        <w:pStyle w:val="TOC4"/>
        <w:tabs>
          <w:tab w:val="left" w:pos="1987"/>
        </w:tabs>
        <w:rPr>
          <w:rFonts w:asciiTheme="minorHAnsi" w:hAnsiTheme="minorHAnsi"/>
          <w:noProof/>
          <w:sz w:val="22"/>
        </w:rPr>
      </w:pPr>
      <w:hyperlink w:anchor="_Toc459043672" w:history="1">
        <w:r w:rsidR="003E177E" w:rsidRPr="006E41B9">
          <w:rPr>
            <w:rStyle w:val="Hyperlink"/>
            <w:noProof/>
          </w:rPr>
          <w:t>4.1.9.1.</w:t>
        </w:r>
        <w:r w:rsidR="003E177E">
          <w:rPr>
            <w:rFonts w:asciiTheme="minorHAnsi" w:hAnsiTheme="minorHAnsi"/>
            <w:noProof/>
            <w:sz w:val="22"/>
          </w:rPr>
          <w:tab/>
        </w:r>
        <w:r w:rsidR="003E177E" w:rsidRPr="006E41B9">
          <w:rPr>
            <w:rStyle w:val="Hyperlink"/>
            <w:noProof/>
          </w:rPr>
          <w:t>Cost by PSAS HCPC Report</w:t>
        </w:r>
        <w:r w:rsidR="003E177E">
          <w:rPr>
            <w:noProof/>
            <w:webHidden/>
          </w:rPr>
          <w:tab/>
        </w:r>
        <w:r w:rsidR="003E177E">
          <w:rPr>
            <w:noProof/>
            <w:webHidden/>
          </w:rPr>
          <w:fldChar w:fldCharType="begin"/>
        </w:r>
        <w:r w:rsidR="003E177E">
          <w:rPr>
            <w:noProof/>
            <w:webHidden/>
          </w:rPr>
          <w:instrText xml:space="preserve"> PAGEREF _Toc459043672 \h </w:instrText>
        </w:r>
        <w:r w:rsidR="003E177E">
          <w:rPr>
            <w:noProof/>
            <w:webHidden/>
          </w:rPr>
        </w:r>
        <w:r w:rsidR="003E177E">
          <w:rPr>
            <w:noProof/>
            <w:webHidden/>
          </w:rPr>
          <w:fldChar w:fldCharType="separate"/>
        </w:r>
        <w:r w:rsidR="00A22BD0">
          <w:rPr>
            <w:noProof/>
            <w:webHidden/>
          </w:rPr>
          <w:t>54</w:t>
        </w:r>
        <w:r w:rsidR="003E177E">
          <w:rPr>
            <w:noProof/>
            <w:webHidden/>
          </w:rPr>
          <w:fldChar w:fldCharType="end"/>
        </w:r>
      </w:hyperlink>
    </w:p>
    <w:p w:rsidR="003E177E" w:rsidRDefault="003662CF">
      <w:pPr>
        <w:pStyle w:val="TOC4"/>
        <w:tabs>
          <w:tab w:val="left" w:pos="1987"/>
        </w:tabs>
        <w:rPr>
          <w:rFonts w:asciiTheme="minorHAnsi" w:hAnsiTheme="minorHAnsi"/>
          <w:noProof/>
          <w:sz w:val="22"/>
        </w:rPr>
      </w:pPr>
      <w:hyperlink w:anchor="_Toc459043673" w:history="1">
        <w:r w:rsidR="003E177E" w:rsidRPr="006E41B9">
          <w:rPr>
            <w:rStyle w:val="Hyperlink"/>
            <w:noProof/>
          </w:rPr>
          <w:t>4.1.9.2.</w:t>
        </w:r>
        <w:r w:rsidR="003E177E">
          <w:rPr>
            <w:rFonts w:asciiTheme="minorHAnsi" w:hAnsiTheme="minorHAnsi"/>
            <w:noProof/>
            <w:sz w:val="22"/>
          </w:rPr>
          <w:tab/>
        </w:r>
        <w:r w:rsidR="003E177E" w:rsidRPr="006E41B9">
          <w:rPr>
            <w:rStyle w:val="Hyperlink"/>
            <w:noProof/>
          </w:rPr>
          <w:t>Prosthetic Extracts Unusual Cost Report</w:t>
        </w:r>
        <w:r w:rsidR="003E177E">
          <w:rPr>
            <w:noProof/>
            <w:webHidden/>
          </w:rPr>
          <w:tab/>
        </w:r>
        <w:r w:rsidR="003E177E">
          <w:rPr>
            <w:noProof/>
            <w:webHidden/>
          </w:rPr>
          <w:fldChar w:fldCharType="begin"/>
        </w:r>
        <w:r w:rsidR="003E177E">
          <w:rPr>
            <w:noProof/>
            <w:webHidden/>
          </w:rPr>
          <w:instrText xml:space="preserve"> PAGEREF _Toc459043673 \h </w:instrText>
        </w:r>
        <w:r w:rsidR="003E177E">
          <w:rPr>
            <w:noProof/>
            <w:webHidden/>
          </w:rPr>
        </w:r>
        <w:r w:rsidR="003E177E">
          <w:rPr>
            <w:noProof/>
            <w:webHidden/>
          </w:rPr>
          <w:fldChar w:fldCharType="separate"/>
        </w:r>
        <w:r w:rsidR="00A22BD0">
          <w:rPr>
            <w:noProof/>
            <w:webHidden/>
          </w:rPr>
          <w:t>55</w:t>
        </w:r>
        <w:r w:rsidR="003E177E">
          <w:rPr>
            <w:noProof/>
            <w:webHidden/>
          </w:rPr>
          <w:fldChar w:fldCharType="end"/>
        </w:r>
      </w:hyperlink>
    </w:p>
    <w:p w:rsidR="003E177E" w:rsidRDefault="003662CF">
      <w:pPr>
        <w:pStyle w:val="TOC4"/>
        <w:tabs>
          <w:tab w:val="left" w:pos="1987"/>
        </w:tabs>
        <w:rPr>
          <w:rFonts w:asciiTheme="minorHAnsi" w:hAnsiTheme="minorHAnsi"/>
          <w:noProof/>
          <w:sz w:val="22"/>
        </w:rPr>
      </w:pPr>
      <w:hyperlink w:anchor="_Toc459043674" w:history="1">
        <w:r w:rsidR="003E177E" w:rsidRPr="006E41B9">
          <w:rPr>
            <w:rStyle w:val="Hyperlink"/>
            <w:noProof/>
          </w:rPr>
          <w:t>4.1.9.3.</w:t>
        </w:r>
        <w:r w:rsidR="003E177E">
          <w:rPr>
            <w:rFonts w:asciiTheme="minorHAnsi" w:hAnsiTheme="minorHAnsi"/>
            <w:noProof/>
            <w:sz w:val="22"/>
          </w:rPr>
          <w:tab/>
        </w:r>
        <w:r w:rsidR="003E177E" w:rsidRPr="006E41B9">
          <w:rPr>
            <w:rStyle w:val="Hyperlink"/>
            <w:noProof/>
          </w:rPr>
          <w:t>Prosthetics (PRO) YTD HCPCS Report</w:t>
        </w:r>
        <w:r w:rsidR="003E177E">
          <w:rPr>
            <w:noProof/>
            <w:webHidden/>
          </w:rPr>
          <w:tab/>
        </w:r>
        <w:r w:rsidR="003E177E">
          <w:rPr>
            <w:noProof/>
            <w:webHidden/>
          </w:rPr>
          <w:fldChar w:fldCharType="begin"/>
        </w:r>
        <w:r w:rsidR="003E177E">
          <w:rPr>
            <w:noProof/>
            <w:webHidden/>
          </w:rPr>
          <w:instrText xml:space="preserve"> PAGEREF _Toc459043674 \h </w:instrText>
        </w:r>
        <w:r w:rsidR="003E177E">
          <w:rPr>
            <w:noProof/>
            <w:webHidden/>
          </w:rPr>
        </w:r>
        <w:r w:rsidR="003E177E">
          <w:rPr>
            <w:noProof/>
            <w:webHidden/>
          </w:rPr>
          <w:fldChar w:fldCharType="separate"/>
        </w:r>
        <w:r w:rsidR="00A22BD0">
          <w:rPr>
            <w:noProof/>
            <w:webHidden/>
          </w:rPr>
          <w:t>57</w:t>
        </w:r>
        <w:r w:rsidR="003E177E">
          <w:rPr>
            <w:noProof/>
            <w:webHidden/>
          </w:rPr>
          <w:fldChar w:fldCharType="end"/>
        </w:r>
      </w:hyperlink>
    </w:p>
    <w:p w:rsidR="003E177E" w:rsidRDefault="003662CF">
      <w:pPr>
        <w:pStyle w:val="TOC4"/>
        <w:tabs>
          <w:tab w:val="left" w:pos="1987"/>
        </w:tabs>
        <w:rPr>
          <w:rFonts w:asciiTheme="minorHAnsi" w:hAnsiTheme="minorHAnsi"/>
          <w:noProof/>
          <w:sz w:val="22"/>
        </w:rPr>
      </w:pPr>
      <w:hyperlink w:anchor="_Toc459043675" w:history="1">
        <w:r w:rsidR="003E177E" w:rsidRPr="006E41B9">
          <w:rPr>
            <w:rStyle w:val="Hyperlink"/>
            <w:noProof/>
          </w:rPr>
          <w:t>4.1.9.4.</w:t>
        </w:r>
        <w:r w:rsidR="003E177E">
          <w:rPr>
            <w:rFonts w:asciiTheme="minorHAnsi" w:hAnsiTheme="minorHAnsi"/>
            <w:noProof/>
            <w:sz w:val="22"/>
          </w:rPr>
          <w:tab/>
        </w:r>
        <w:r w:rsidR="003E177E" w:rsidRPr="006E41B9">
          <w:rPr>
            <w:rStyle w:val="Hyperlink"/>
            <w:noProof/>
          </w:rPr>
          <w:t>Prosthetics (PRO) YTD Laboratory Report</w:t>
        </w:r>
        <w:r w:rsidR="003E177E">
          <w:rPr>
            <w:noProof/>
            <w:webHidden/>
          </w:rPr>
          <w:tab/>
        </w:r>
        <w:r w:rsidR="003E177E">
          <w:rPr>
            <w:noProof/>
            <w:webHidden/>
          </w:rPr>
          <w:fldChar w:fldCharType="begin"/>
        </w:r>
        <w:r w:rsidR="003E177E">
          <w:rPr>
            <w:noProof/>
            <w:webHidden/>
          </w:rPr>
          <w:instrText xml:space="preserve"> PAGEREF _Toc459043675 \h </w:instrText>
        </w:r>
        <w:r w:rsidR="003E177E">
          <w:rPr>
            <w:noProof/>
            <w:webHidden/>
          </w:rPr>
        </w:r>
        <w:r w:rsidR="003E177E">
          <w:rPr>
            <w:noProof/>
            <w:webHidden/>
          </w:rPr>
          <w:fldChar w:fldCharType="separate"/>
        </w:r>
        <w:r w:rsidR="00A22BD0">
          <w:rPr>
            <w:noProof/>
            <w:webHidden/>
          </w:rPr>
          <w:t>59</w:t>
        </w:r>
        <w:r w:rsidR="003E177E">
          <w:rPr>
            <w:noProof/>
            <w:webHidden/>
          </w:rPr>
          <w:fldChar w:fldCharType="end"/>
        </w:r>
      </w:hyperlink>
    </w:p>
    <w:p w:rsidR="003E177E" w:rsidRDefault="003662CF">
      <w:pPr>
        <w:pStyle w:val="TOC4"/>
        <w:tabs>
          <w:tab w:val="left" w:pos="1987"/>
        </w:tabs>
        <w:rPr>
          <w:rFonts w:asciiTheme="minorHAnsi" w:hAnsiTheme="minorHAnsi"/>
          <w:noProof/>
          <w:sz w:val="22"/>
        </w:rPr>
      </w:pPr>
      <w:hyperlink w:anchor="_Toc459043676" w:history="1">
        <w:r w:rsidR="003E177E" w:rsidRPr="006E41B9">
          <w:rPr>
            <w:rStyle w:val="Hyperlink"/>
            <w:noProof/>
          </w:rPr>
          <w:t>4.1.9.5.</w:t>
        </w:r>
        <w:r w:rsidR="003E177E">
          <w:rPr>
            <w:rFonts w:asciiTheme="minorHAnsi" w:hAnsiTheme="minorHAnsi"/>
            <w:noProof/>
            <w:sz w:val="22"/>
          </w:rPr>
          <w:tab/>
        </w:r>
        <w:r w:rsidR="003E177E" w:rsidRPr="006E41B9">
          <w:rPr>
            <w:rStyle w:val="Hyperlink"/>
            <w:noProof/>
          </w:rPr>
          <w:t>Prosthetics Edit and Edit Log</w:t>
        </w:r>
        <w:r w:rsidR="003E177E">
          <w:rPr>
            <w:noProof/>
            <w:webHidden/>
          </w:rPr>
          <w:tab/>
        </w:r>
        <w:r w:rsidR="003E177E">
          <w:rPr>
            <w:noProof/>
            <w:webHidden/>
          </w:rPr>
          <w:fldChar w:fldCharType="begin"/>
        </w:r>
        <w:r w:rsidR="003E177E">
          <w:rPr>
            <w:noProof/>
            <w:webHidden/>
          </w:rPr>
          <w:instrText xml:space="preserve"> PAGEREF _Toc459043676 \h </w:instrText>
        </w:r>
        <w:r w:rsidR="003E177E">
          <w:rPr>
            <w:noProof/>
            <w:webHidden/>
          </w:rPr>
        </w:r>
        <w:r w:rsidR="003E177E">
          <w:rPr>
            <w:noProof/>
            <w:webHidden/>
          </w:rPr>
          <w:fldChar w:fldCharType="separate"/>
        </w:r>
        <w:r w:rsidR="00A22BD0">
          <w:rPr>
            <w:noProof/>
            <w:webHidden/>
          </w:rPr>
          <w:t>61</w:t>
        </w:r>
        <w:r w:rsidR="003E177E">
          <w:rPr>
            <w:noProof/>
            <w:webHidden/>
          </w:rPr>
          <w:fldChar w:fldCharType="end"/>
        </w:r>
      </w:hyperlink>
    </w:p>
    <w:p w:rsidR="003E177E" w:rsidRDefault="003662CF">
      <w:pPr>
        <w:pStyle w:val="TOC5"/>
        <w:tabs>
          <w:tab w:val="left" w:pos="2520"/>
        </w:tabs>
        <w:rPr>
          <w:rFonts w:asciiTheme="minorHAnsi" w:hAnsiTheme="minorHAnsi"/>
          <w:noProof/>
          <w:sz w:val="22"/>
        </w:rPr>
      </w:pPr>
      <w:hyperlink w:anchor="_Toc459043677" w:history="1">
        <w:r w:rsidR="003E177E" w:rsidRPr="006E41B9">
          <w:rPr>
            <w:rStyle w:val="Hyperlink"/>
            <w:noProof/>
          </w:rPr>
          <w:t>4.1.9.5.1.</w:t>
        </w:r>
        <w:r w:rsidR="003E177E">
          <w:rPr>
            <w:rFonts w:asciiTheme="minorHAnsi" w:hAnsiTheme="minorHAnsi"/>
            <w:noProof/>
            <w:sz w:val="22"/>
          </w:rPr>
          <w:tab/>
        </w:r>
        <w:r w:rsidR="003E177E" w:rsidRPr="006E41B9">
          <w:rPr>
            <w:rStyle w:val="Hyperlink"/>
            <w:noProof/>
          </w:rPr>
          <w:t>Prosthetics Edit</w:t>
        </w:r>
        <w:r w:rsidR="003E177E">
          <w:rPr>
            <w:noProof/>
            <w:webHidden/>
          </w:rPr>
          <w:tab/>
        </w:r>
        <w:r w:rsidR="003E177E">
          <w:rPr>
            <w:noProof/>
            <w:webHidden/>
          </w:rPr>
          <w:fldChar w:fldCharType="begin"/>
        </w:r>
        <w:r w:rsidR="003E177E">
          <w:rPr>
            <w:noProof/>
            <w:webHidden/>
          </w:rPr>
          <w:instrText xml:space="preserve"> PAGEREF _Toc459043677 \h </w:instrText>
        </w:r>
        <w:r w:rsidR="003E177E">
          <w:rPr>
            <w:noProof/>
            <w:webHidden/>
          </w:rPr>
        </w:r>
        <w:r w:rsidR="003E177E">
          <w:rPr>
            <w:noProof/>
            <w:webHidden/>
          </w:rPr>
          <w:fldChar w:fldCharType="separate"/>
        </w:r>
        <w:r w:rsidR="00A22BD0">
          <w:rPr>
            <w:noProof/>
            <w:webHidden/>
          </w:rPr>
          <w:t>61</w:t>
        </w:r>
        <w:r w:rsidR="003E177E">
          <w:rPr>
            <w:noProof/>
            <w:webHidden/>
          </w:rPr>
          <w:fldChar w:fldCharType="end"/>
        </w:r>
      </w:hyperlink>
    </w:p>
    <w:p w:rsidR="003E177E" w:rsidRDefault="003662CF">
      <w:pPr>
        <w:pStyle w:val="TOC5"/>
        <w:tabs>
          <w:tab w:val="left" w:pos="2520"/>
        </w:tabs>
        <w:rPr>
          <w:rFonts w:asciiTheme="minorHAnsi" w:hAnsiTheme="minorHAnsi"/>
          <w:noProof/>
          <w:sz w:val="22"/>
        </w:rPr>
      </w:pPr>
      <w:hyperlink w:anchor="_Toc459043678" w:history="1">
        <w:r w:rsidR="003E177E" w:rsidRPr="006E41B9">
          <w:rPr>
            <w:rStyle w:val="Hyperlink"/>
            <w:noProof/>
          </w:rPr>
          <w:t>4.1.9.5.2.</w:t>
        </w:r>
        <w:r w:rsidR="003E177E">
          <w:rPr>
            <w:rFonts w:asciiTheme="minorHAnsi" w:hAnsiTheme="minorHAnsi"/>
            <w:noProof/>
            <w:sz w:val="22"/>
          </w:rPr>
          <w:tab/>
        </w:r>
        <w:r w:rsidR="003E177E" w:rsidRPr="006E41B9">
          <w:rPr>
            <w:rStyle w:val="Hyperlink"/>
            <w:noProof/>
          </w:rPr>
          <w:t>Prosthetics Edit Log</w:t>
        </w:r>
        <w:r w:rsidR="003E177E">
          <w:rPr>
            <w:noProof/>
            <w:webHidden/>
          </w:rPr>
          <w:tab/>
        </w:r>
        <w:r w:rsidR="003E177E">
          <w:rPr>
            <w:noProof/>
            <w:webHidden/>
          </w:rPr>
          <w:fldChar w:fldCharType="begin"/>
        </w:r>
        <w:r w:rsidR="003E177E">
          <w:rPr>
            <w:noProof/>
            <w:webHidden/>
          </w:rPr>
          <w:instrText xml:space="preserve"> PAGEREF _Toc459043678 \h </w:instrText>
        </w:r>
        <w:r w:rsidR="003E177E">
          <w:rPr>
            <w:noProof/>
            <w:webHidden/>
          </w:rPr>
        </w:r>
        <w:r w:rsidR="003E177E">
          <w:rPr>
            <w:noProof/>
            <w:webHidden/>
          </w:rPr>
          <w:fldChar w:fldCharType="separate"/>
        </w:r>
        <w:r w:rsidR="00A22BD0">
          <w:rPr>
            <w:noProof/>
            <w:webHidden/>
          </w:rPr>
          <w:t>62</w:t>
        </w:r>
        <w:r w:rsidR="003E177E">
          <w:rPr>
            <w:noProof/>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679" w:history="1">
        <w:r w:rsidR="003E177E" w:rsidRPr="006E41B9">
          <w:rPr>
            <w:rStyle w:val="Hyperlink"/>
          </w:rPr>
          <w:t>4.1.10.</w:t>
        </w:r>
        <w:r w:rsidR="003E177E">
          <w:rPr>
            <w:rFonts w:asciiTheme="minorHAnsi" w:eastAsiaTheme="minorEastAsia" w:hAnsiTheme="minorHAnsi" w:cstheme="minorBidi"/>
            <w:sz w:val="22"/>
            <w:szCs w:val="22"/>
          </w:rPr>
          <w:tab/>
        </w:r>
        <w:r w:rsidR="003E177E" w:rsidRPr="006E41B9">
          <w:rPr>
            <w:rStyle w:val="Hyperlink"/>
          </w:rPr>
          <w:t>Setup for DSS Clinic Information</w:t>
        </w:r>
        <w:r w:rsidR="003E177E">
          <w:rPr>
            <w:webHidden/>
          </w:rPr>
          <w:tab/>
        </w:r>
        <w:r w:rsidR="003E177E">
          <w:rPr>
            <w:webHidden/>
          </w:rPr>
          <w:fldChar w:fldCharType="begin"/>
        </w:r>
        <w:r w:rsidR="003E177E">
          <w:rPr>
            <w:webHidden/>
          </w:rPr>
          <w:instrText xml:space="preserve"> PAGEREF _Toc459043679 \h </w:instrText>
        </w:r>
        <w:r w:rsidR="003E177E">
          <w:rPr>
            <w:webHidden/>
          </w:rPr>
        </w:r>
        <w:r w:rsidR="003E177E">
          <w:rPr>
            <w:webHidden/>
          </w:rPr>
          <w:fldChar w:fldCharType="separate"/>
        </w:r>
        <w:r w:rsidR="00A22BD0">
          <w:rPr>
            <w:webHidden/>
          </w:rPr>
          <w:t>62</w:t>
        </w:r>
        <w:r w:rsidR="003E177E">
          <w:rPr>
            <w:webHidden/>
          </w:rPr>
          <w:fldChar w:fldCharType="end"/>
        </w:r>
      </w:hyperlink>
    </w:p>
    <w:p w:rsidR="003E177E" w:rsidRDefault="003662CF">
      <w:pPr>
        <w:pStyle w:val="TOC4"/>
        <w:tabs>
          <w:tab w:val="left" w:pos="2520"/>
        </w:tabs>
        <w:rPr>
          <w:rFonts w:asciiTheme="minorHAnsi" w:hAnsiTheme="minorHAnsi"/>
          <w:noProof/>
          <w:sz w:val="22"/>
        </w:rPr>
      </w:pPr>
      <w:hyperlink w:anchor="_Toc459043680" w:history="1">
        <w:r w:rsidR="003E177E" w:rsidRPr="006E41B9">
          <w:rPr>
            <w:rStyle w:val="Hyperlink"/>
            <w:noProof/>
          </w:rPr>
          <w:t>4.1.10.1.</w:t>
        </w:r>
        <w:r w:rsidR="003E177E">
          <w:rPr>
            <w:rFonts w:asciiTheme="minorHAnsi" w:hAnsiTheme="minorHAnsi"/>
            <w:noProof/>
            <w:sz w:val="22"/>
          </w:rPr>
          <w:tab/>
        </w:r>
        <w:r w:rsidR="003E177E" w:rsidRPr="006E41B9">
          <w:rPr>
            <w:rStyle w:val="Hyperlink"/>
            <w:noProof/>
          </w:rPr>
          <w:t>CHAR4 Codes List</w:t>
        </w:r>
        <w:r w:rsidR="003E177E">
          <w:rPr>
            <w:noProof/>
            <w:webHidden/>
          </w:rPr>
          <w:tab/>
        </w:r>
        <w:r w:rsidR="003E177E">
          <w:rPr>
            <w:noProof/>
            <w:webHidden/>
          </w:rPr>
          <w:fldChar w:fldCharType="begin"/>
        </w:r>
        <w:r w:rsidR="003E177E">
          <w:rPr>
            <w:noProof/>
            <w:webHidden/>
          </w:rPr>
          <w:instrText xml:space="preserve"> PAGEREF _Toc459043680 \h </w:instrText>
        </w:r>
        <w:r w:rsidR="003E177E">
          <w:rPr>
            <w:noProof/>
            <w:webHidden/>
          </w:rPr>
        </w:r>
        <w:r w:rsidR="003E177E">
          <w:rPr>
            <w:noProof/>
            <w:webHidden/>
          </w:rPr>
          <w:fldChar w:fldCharType="separate"/>
        </w:r>
        <w:r w:rsidR="00A22BD0">
          <w:rPr>
            <w:noProof/>
            <w:webHidden/>
          </w:rPr>
          <w:t>63</w:t>
        </w:r>
        <w:r w:rsidR="003E177E">
          <w:rPr>
            <w:noProof/>
            <w:webHidden/>
          </w:rPr>
          <w:fldChar w:fldCharType="end"/>
        </w:r>
      </w:hyperlink>
    </w:p>
    <w:p w:rsidR="003E177E" w:rsidRDefault="003662CF">
      <w:pPr>
        <w:pStyle w:val="TOC4"/>
        <w:tabs>
          <w:tab w:val="left" w:pos="2520"/>
        </w:tabs>
        <w:rPr>
          <w:rFonts w:asciiTheme="minorHAnsi" w:hAnsiTheme="minorHAnsi"/>
          <w:noProof/>
          <w:sz w:val="22"/>
        </w:rPr>
      </w:pPr>
      <w:hyperlink w:anchor="_Toc459043681" w:history="1">
        <w:r w:rsidR="003E177E" w:rsidRPr="006E41B9">
          <w:rPr>
            <w:rStyle w:val="Hyperlink"/>
            <w:noProof/>
          </w:rPr>
          <w:t>4.1.10.2.</w:t>
        </w:r>
        <w:r w:rsidR="003E177E">
          <w:rPr>
            <w:rFonts w:asciiTheme="minorHAnsi" w:hAnsiTheme="minorHAnsi"/>
            <w:noProof/>
            <w:sz w:val="22"/>
          </w:rPr>
          <w:tab/>
        </w:r>
        <w:r w:rsidR="003E177E" w:rsidRPr="006E41B9">
          <w:rPr>
            <w:rStyle w:val="Hyperlink"/>
            <w:noProof/>
          </w:rPr>
          <w:t>Create DSS Clinic Stop Code File</w:t>
        </w:r>
        <w:r w:rsidR="003E177E">
          <w:rPr>
            <w:noProof/>
            <w:webHidden/>
          </w:rPr>
          <w:tab/>
        </w:r>
        <w:r w:rsidR="003E177E">
          <w:rPr>
            <w:noProof/>
            <w:webHidden/>
          </w:rPr>
          <w:fldChar w:fldCharType="begin"/>
        </w:r>
        <w:r w:rsidR="003E177E">
          <w:rPr>
            <w:noProof/>
            <w:webHidden/>
          </w:rPr>
          <w:instrText xml:space="preserve"> PAGEREF _Toc459043681 \h </w:instrText>
        </w:r>
        <w:r w:rsidR="003E177E">
          <w:rPr>
            <w:noProof/>
            <w:webHidden/>
          </w:rPr>
        </w:r>
        <w:r w:rsidR="003E177E">
          <w:rPr>
            <w:noProof/>
            <w:webHidden/>
          </w:rPr>
          <w:fldChar w:fldCharType="separate"/>
        </w:r>
        <w:r w:rsidR="00A22BD0">
          <w:rPr>
            <w:noProof/>
            <w:webHidden/>
          </w:rPr>
          <w:t>64</w:t>
        </w:r>
        <w:r w:rsidR="003E177E">
          <w:rPr>
            <w:noProof/>
            <w:webHidden/>
          </w:rPr>
          <w:fldChar w:fldCharType="end"/>
        </w:r>
      </w:hyperlink>
    </w:p>
    <w:p w:rsidR="003E177E" w:rsidRDefault="003662CF">
      <w:pPr>
        <w:pStyle w:val="TOC5"/>
        <w:tabs>
          <w:tab w:val="left" w:pos="2605"/>
        </w:tabs>
        <w:rPr>
          <w:rFonts w:asciiTheme="minorHAnsi" w:hAnsiTheme="minorHAnsi"/>
          <w:noProof/>
          <w:sz w:val="22"/>
        </w:rPr>
      </w:pPr>
      <w:hyperlink w:anchor="_Toc459043682" w:history="1">
        <w:r w:rsidR="003E177E" w:rsidRPr="006E41B9">
          <w:rPr>
            <w:rStyle w:val="Hyperlink"/>
            <w:noProof/>
          </w:rPr>
          <w:t>4.1.10.2.1.</w:t>
        </w:r>
        <w:r w:rsidR="003E177E">
          <w:rPr>
            <w:rFonts w:asciiTheme="minorHAnsi" w:hAnsiTheme="minorHAnsi"/>
            <w:noProof/>
            <w:sz w:val="22"/>
          </w:rPr>
          <w:tab/>
        </w:r>
        <w:r w:rsidR="003E177E" w:rsidRPr="006E41B9">
          <w:rPr>
            <w:rStyle w:val="Hyperlink"/>
            <w:noProof/>
          </w:rPr>
          <w:t>New Clinic Entries</w:t>
        </w:r>
        <w:r w:rsidR="003E177E">
          <w:rPr>
            <w:noProof/>
            <w:webHidden/>
          </w:rPr>
          <w:tab/>
        </w:r>
        <w:r w:rsidR="003E177E">
          <w:rPr>
            <w:noProof/>
            <w:webHidden/>
          </w:rPr>
          <w:fldChar w:fldCharType="begin"/>
        </w:r>
        <w:r w:rsidR="003E177E">
          <w:rPr>
            <w:noProof/>
            <w:webHidden/>
          </w:rPr>
          <w:instrText xml:space="preserve"> PAGEREF _Toc459043682 \h </w:instrText>
        </w:r>
        <w:r w:rsidR="003E177E">
          <w:rPr>
            <w:noProof/>
            <w:webHidden/>
          </w:rPr>
        </w:r>
        <w:r w:rsidR="003E177E">
          <w:rPr>
            <w:noProof/>
            <w:webHidden/>
          </w:rPr>
          <w:fldChar w:fldCharType="separate"/>
        </w:r>
        <w:r w:rsidR="00A22BD0">
          <w:rPr>
            <w:noProof/>
            <w:webHidden/>
          </w:rPr>
          <w:t>65</w:t>
        </w:r>
        <w:r w:rsidR="003E177E">
          <w:rPr>
            <w:noProof/>
            <w:webHidden/>
          </w:rPr>
          <w:fldChar w:fldCharType="end"/>
        </w:r>
      </w:hyperlink>
    </w:p>
    <w:p w:rsidR="003E177E" w:rsidRDefault="003662CF">
      <w:pPr>
        <w:pStyle w:val="TOC5"/>
        <w:tabs>
          <w:tab w:val="left" w:pos="2605"/>
        </w:tabs>
        <w:rPr>
          <w:rFonts w:asciiTheme="minorHAnsi" w:hAnsiTheme="minorHAnsi"/>
          <w:noProof/>
          <w:sz w:val="22"/>
        </w:rPr>
      </w:pPr>
      <w:hyperlink w:anchor="_Toc459043683" w:history="1">
        <w:r w:rsidR="003E177E" w:rsidRPr="006E41B9">
          <w:rPr>
            <w:rStyle w:val="Hyperlink"/>
            <w:noProof/>
          </w:rPr>
          <w:t>4.1.10.2.2.</w:t>
        </w:r>
        <w:r w:rsidR="003E177E">
          <w:rPr>
            <w:rFonts w:asciiTheme="minorHAnsi" w:hAnsiTheme="minorHAnsi"/>
            <w:noProof/>
            <w:sz w:val="22"/>
          </w:rPr>
          <w:tab/>
        </w:r>
        <w:r w:rsidR="003E177E" w:rsidRPr="006E41B9">
          <w:rPr>
            <w:rStyle w:val="Hyperlink"/>
            <w:noProof/>
          </w:rPr>
          <w:t>Existing Clinic Entries</w:t>
        </w:r>
        <w:r w:rsidR="003E177E">
          <w:rPr>
            <w:noProof/>
            <w:webHidden/>
          </w:rPr>
          <w:tab/>
        </w:r>
        <w:r w:rsidR="003E177E">
          <w:rPr>
            <w:noProof/>
            <w:webHidden/>
          </w:rPr>
          <w:fldChar w:fldCharType="begin"/>
        </w:r>
        <w:r w:rsidR="003E177E">
          <w:rPr>
            <w:noProof/>
            <w:webHidden/>
          </w:rPr>
          <w:instrText xml:space="preserve"> PAGEREF _Toc459043683 \h </w:instrText>
        </w:r>
        <w:r w:rsidR="003E177E">
          <w:rPr>
            <w:noProof/>
            <w:webHidden/>
          </w:rPr>
        </w:r>
        <w:r w:rsidR="003E177E">
          <w:rPr>
            <w:noProof/>
            <w:webHidden/>
          </w:rPr>
          <w:fldChar w:fldCharType="separate"/>
        </w:r>
        <w:r w:rsidR="00A22BD0">
          <w:rPr>
            <w:noProof/>
            <w:webHidden/>
          </w:rPr>
          <w:t>65</w:t>
        </w:r>
        <w:r w:rsidR="003E177E">
          <w:rPr>
            <w:noProof/>
            <w:webHidden/>
          </w:rPr>
          <w:fldChar w:fldCharType="end"/>
        </w:r>
      </w:hyperlink>
    </w:p>
    <w:p w:rsidR="003E177E" w:rsidRDefault="003662CF">
      <w:pPr>
        <w:pStyle w:val="TOC4"/>
        <w:tabs>
          <w:tab w:val="left" w:pos="2520"/>
        </w:tabs>
        <w:rPr>
          <w:rFonts w:asciiTheme="minorHAnsi" w:hAnsiTheme="minorHAnsi"/>
          <w:noProof/>
          <w:sz w:val="22"/>
        </w:rPr>
      </w:pPr>
      <w:hyperlink w:anchor="_Toc459043684" w:history="1">
        <w:r w:rsidR="003E177E" w:rsidRPr="006E41B9">
          <w:rPr>
            <w:rStyle w:val="Hyperlink"/>
            <w:noProof/>
          </w:rPr>
          <w:t>4.1.10.3.</w:t>
        </w:r>
        <w:r w:rsidR="003E177E">
          <w:rPr>
            <w:rFonts w:asciiTheme="minorHAnsi" w:hAnsiTheme="minorHAnsi"/>
            <w:noProof/>
            <w:sz w:val="22"/>
          </w:rPr>
          <w:tab/>
        </w:r>
        <w:r w:rsidR="003E177E" w:rsidRPr="006E41B9">
          <w:rPr>
            <w:rStyle w:val="Hyperlink"/>
            <w:noProof/>
          </w:rPr>
          <w:t>Clinics and DSS Stop Codes Print</w:t>
        </w:r>
        <w:r w:rsidR="003E177E">
          <w:rPr>
            <w:noProof/>
            <w:webHidden/>
          </w:rPr>
          <w:tab/>
        </w:r>
        <w:r w:rsidR="003E177E">
          <w:rPr>
            <w:noProof/>
            <w:webHidden/>
          </w:rPr>
          <w:fldChar w:fldCharType="begin"/>
        </w:r>
        <w:r w:rsidR="003E177E">
          <w:rPr>
            <w:noProof/>
            <w:webHidden/>
          </w:rPr>
          <w:instrText xml:space="preserve"> PAGEREF _Toc459043684 \h </w:instrText>
        </w:r>
        <w:r w:rsidR="003E177E">
          <w:rPr>
            <w:noProof/>
            <w:webHidden/>
          </w:rPr>
        </w:r>
        <w:r w:rsidR="003E177E">
          <w:rPr>
            <w:noProof/>
            <w:webHidden/>
          </w:rPr>
          <w:fldChar w:fldCharType="separate"/>
        </w:r>
        <w:r w:rsidR="00A22BD0">
          <w:rPr>
            <w:noProof/>
            <w:webHidden/>
          </w:rPr>
          <w:t>65</w:t>
        </w:r>
        <w:r w:rsidR="003E177E">
          <w:rPr>
            <w:noProof/>
            <w:webHidden/>
          </w:rPr>
          <w:fldChar w:fldCharType="end"/>
        </w:r>
      </w:hyperlink>
    </w:p>
    <w:p w:rsidR="003E177E" w:rsidRDefault="003662CF">
      <w:pPr>
        <w:pStyle w:val="TOC4"/>
        <w:tabs>
          <w:tab w:val="left" w:pos="2520"/>
        </w:tabs>
        <w:rPr>
          <w:rFonts w:asciiTheme="minorHAnsi" w:hAnsiTheme="minorHAnsi"/>
          <w:noProof/>
          <w:sz w:val="22"/>
        </w:rPr>
      </w:pPr>
      <w:hyperlink w:anchor="_Toc459043691" w:history="1">
        <w:r w:rsidR="003E177E" w:rsidRPr="006E41B9">
          <w:rPr>
            <w:rStyle w:val="Hyperlink"/>
            <w:noProof/>
          </w:rPr>
          <w:t>4.1.10.4.</w:t>
        </w:r>
        <w:r w:rsidR="003E177E">
          <w:rPr>
            <w:rFonts w:asciiTheme="minorHAnsi" w:hAnsiTheme="minorHAnsi"/>
            <w:noProof/>
            <w:sz w:val="22"/>
          </w:rPr>
          <w:tab/>
        </w:r>
        <w:r w:rsidR="003E177E" w:rsidRPr="006E41B9">
          <w:rPr>
            <w:rStyle w:val="Hyperlink"/>
            <w:noProof/>
          </w:rPr>
          <w:t>Enter/Edit Clinic Parameters</w:t>
        </w:r>
        <w:r w:rsidR="003E177E">
          <w:rPr>
            <w:noProof/>
            <w:webHidden/>
          </w:rPr>
          <w:tab/>
        </w:r>
        <w:r w:rsidR="003E177E">
          <w:rPr>
            <w:noProof/>
            <w:webHidden/>
          </w:rPr>
          <w:fldChar w:fldCharType="begin"/>
        </w:r>
        <w:r w:rsidR="003E177E">
          <w:rPr>
            <w:noProof/>
            <w:webHidden/>
          </w:rPr>
          <w:instrText xml:space="preserve"> PAGEREF _Toc459043691 \h </w:instrText>
        </w:r>
        <w:r w:rsidR="003E177E">
          <w:rPr>
            <w:noProof/>
            <w:webHidden/>
          </w:rPr>
        </w:r>
        <w:r w:rsidR="003E177E">
          <w:rPr>
            <w:noProof/>
            <w:webHidden/>
          </w:rPr>
          <w:fldChar w:fldCharType="separate"/>
        </w:r>
        <w:r w:rsidR="00A22BD0">
          <w:rPr>
            <w:noProof/>
            <w:webHidden/>
          </w:rPr>
          <w:t>70</w:t>
        </w:r>
        <w:r w:rsidR="003E177E">
          <w:rPr>
            <w:noProof/>
            <w:webHidden/>
          </w:rPr>
          <w:fldChar w:fldCharType="end"/>
        </w:r>
      </w:hyperlink>
    </w:p>
    <w:p w:rsidR="003E177E" w:rsidRDefault="003662CF">
      <w:pPr>
        <w:pStyle w:val="TOC4"/>
        <w:tabs>
          <w:tab w:val="left" w:pos="2520"/>
        </w:tabs>
        <w:rPr>
          <w:rFonts w:asciiTheme="minorHAnsi" w:hAnsiTheme="minorHAnsi"/>
          <w:noProof/>
          <w:sz w:val="22"/>
        </w:rPr>
      </w:pPr>
      <w:hyperlink w:anchor="_Toc459043692" w:history="1">
        <w:r w:rsidR="003E177E" w:rsidRPr="006E41B9">
          <w:rPr>
            <w:rStyle w:val="Hyperlink"/>
            <w:noProof/>
          </w:rPr>
          <w:t>4.1.10.5.</w:t>
        </w:r>
        <w:r w:rsidR="003E177E">
          <w:rPr>
            <w:rFonts w:asciiTheme="minorHAnsi" w:hAnsiTheme="minorHAnsi"/>
            <w:noProof/>
            <w:sz w:val="22"/>
          </w:rPr>
          <w:tab/>
        </w:r>
        <w:r w:rsidR="003E177E" w:rsidRPr="006E41B9">
          <w:rPr>
            <w:rStyle w:val="Hyperlink"/>
            <w:noProof/>
          </w:rPr>
          <w:t>Approve Reviewed DSS Clinic Worksheet</w:t>
        </w:r>
        <w:r w:rsidR="003E177E">
          <w:rPr>
            <w:noProof/>
            <w:webHidden/>
          </w:rPr>
          <w:tab/>
        </w:r>
        <w:r w:rsidR="003E177E">
          <w:rPr>
            <w:noProof/>
            <w:webHidden/>
          </w:rPr>
          <w:fldChar w:fldCharType="begin"/>
        </w:r>
        <w:r w:rsidR="003E177E">
          <w:rPr>
            <w:noProof/>
            <w:webHidden/>
          </w:rPr>
          <w:instrText xml:space="preserve"> PAGEREF _Toc459043692 \h </w:instrText>
        </w:r>
        <w:r w:rsidR="003E177E">
          <w:rPr>
            <w:noProof/>
            <w:webHidden/>
          </w:rPr>
        </w:r>
        <w:r w:rsidR="003E177E">
          <w:rPr>
            <w:noProof/>
            <w:webHidden/>
          </w:rPr>
          <w:fldChar w:fldCharType="separate"/>
        </w:r>
        <w:r w:rsidR="00A22BD0">
          <w:rPr>
            <w:noProof/>
            <w:webHidden/>
          </w:rPr>
          <w:t>72</w:t>
        </w:r>
        <w:r w:rsidR="003E177E">
          <w:rPr>
            <w:noProof/>
            <w:webHidden/>
          </w:rPr>
          <w:fldChar w:fldCharType="end"/>
        </w:r>
      </w:hyperlink>
    </w:p>
    <w:p w:rsidR="003E177E" w:rsidRDefault="003662CF">
      <w:pPr>
        <w:pStyle w:val="TOC4"/>
        <w:tabs>
          <w:tab w:val="left" w:pos="2520"/>
        </w:tabs>
        <w:rPr>
          <w:rFonts w:asciiTheme="minorHAnsi" w:hAnsiTheme="minorHAnsi"/>
          <w:noProof/>
          <w:sz w:val="22"/>
        </w:rPr>
      </w:pPr>
      <w:hyperlink w:anchor="_Toc459043693" w:history="1">
        <w:r w:rsidR="003E177E" w:rsidRPr="006E41B9">
          <w:rPr>
            <w:rStyle w:val="Hyperlink"/>
            <w:noProof/>
          </w:rPr>
          <w:t>4.1.10.6.</w:t>
        </w:r>
        <w:r w:rsidR="003E177E">
          <w:rPr>
            <w:rFonts w:asciiTheme="minorHAnsi" w:hAnsiTheme="minorHAnsi"/>
            <w:noProof/>
            <w:sz w:val="22"/>
          </w:rPr>
          <w:tab/>
        </w:r>
        <w:r w:rsidR="003E177E" w:rsidRPr="006E41B9">
          <w:rPr>
            <w:rStyle w:val="Hyperlink"/>
            <w:noProof/>
          </w:rPr>
          <w:t>Clinic and Stop Codes Validity Report</w:t>
        </w:r>
        <w:r w:rsidR="003E177E">
          <w:rPr>
            <w:noProof/>
            <w:webHidden/>
          </w:rPr>
          <w:tab/>
        </w:r>
        <w:r w:rsidR="003E177E">
          <w:rPr>
            <w:noProof/>
            <w:webHidden/>
          </w:rPr>
          <w:fldChar w:fldCharType="begin"/>
        </w:r>
        <w:r w:rsidR="003E177E">
          <w:rPr>
            <w:noProof/>
            <w:webHidden/>
          </w:rPr>
          <w:instrText xml:space="preserve"> PAGEREF _Toc459043693 \h </w:instrText>
        </w:r>
        <w:r w:rsidR="003E177E">
          <w:rPr>
            <w:noProof/>
            <w:webHidden/>
          </w:rPr>
        </w:r>
        <w:r w:rsidR="003E177E">
          <w:rPr>
            <w:noProof/>
            <w:webHidden/>
          </w:rPr>
          <w:fldChar w:fldCharType="separate"/>
        </w:r>
        <w:r w:rsidR="00A22BD0">
          <w:rPr>
            <w:noProof/>
            <w:webHidden/>
          </w:rPr>
          <w:t>72</w:t>
        </w:r>
        <w:r w:rsidR="003E177E">
          <w:rPr>
            <w:noProof/>
            <w:webHidden/>
          </w:rPr>
          <w:fldChar w:fldCharType="end"/>
        </w:r>
      </w:hyperlink>
    </w:p>
    <w:p w:rsidR="003E177E" w:rsidRDefault="003662CF">
      <w:pPr>
        <w:pStyle w:val="TOC4"/>
        <w:tabs>
          <w:tab w:val="left" w:pos="2520"/>
        </w:tabs>
        <w:rPr>
          <w:rFonts w:asciiTheme="minorHAnsi" w:hAnsiTheme="minorHAnsi"/>
          <w:noProof/>
          <w:sz w:val="22"/>
        </w:rPr>
      </w:pPr>
      <w:hyperlink w:anchor="_Toc459043694" w:history="1">
        <w:r w:rsidR="003E177E" w:rsidRPr="006E41B9">
          <w:rPr>
            <w:rStyle w:val="Hyperlink"/>
            <w:noProof/>
          </w:rPr>
          <w:t>4.1.10.7.</w:t>
        </w:r>
        <w:r w:rsidR="003E177E">
          <w:rPr>
            <w:rFonts w:asciiTheme="minorHAnsi" w:hAnsiTheme="minorHAnsi"/>
            <w:noProof/>
            <w:sz w:val="22"/>
          </w:rPr>
          <w:tab/>
        </w:r>
        <w:r w:rsidR="003E177E" w:rsidRPr="006E41B9">
          <w:rPr>
            <w:rStyle w:val="Hyperlink"/>
            <w:noProof/>
          </w:rPr>
          <w:t>Clinic Edit Log Report</w:t>
        </w:r>
        <w:r w:rsidR="003E177E">
          <w:rPr>
            <w:noProof/>
            <w:webHidden/>
          </w:rPr>
          <w:tab/>
        </w:r>
        <w:r w:rsidR="003E177E">
          <w:rPr>
            <w:noProof/>
            <w:webHidden/>
          </w:rPr>
          <w:fldChar w:fldCharType="begin"/>
        </w:r>
        <w:r w:rsidR="003E177E">
          <w:rPr>
            <w:noProof/>
            <w:webHidden/>
          </w:rPr>
          <w:instrText xml:space="preserve"> PAGEREF _Toc459043694 \h </w:instrText>
        </w:r>
        <w:r w:rsidR="003E177E">
          <w:rPr>
            <w:noProof/>
            <w:webHidden/>
          </w:rPr>
        </w:r>
        <w:r w:rsidR="003E177E">
          <w:rPr>
            <w:noProof/>
            <w:webHidden/>
          </w:rPr>
          <w:fldChar w:fldCharType="separate"/>
        </w:r>
        <w:r w:rsidR="00A22BD0">
          <w:rPr>
            <w:noProof/>
            <w:webHidden/>
          </w:rPr>
          <w:t>73</w:t>
        </w:r>
        <w:r w:rsidR="003E177E">
          <w:rPr>
            <w:noProof/>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695" w:history="1">
        <w:r w:rsidR="003E177E" w:rsidRPr="006E41B9">
          <w:rPr>
            <w:rStyle w:val="Hyperlink"/>
          </w:rPr>
          <w:t>4.1.11.</w:t>
        </w:r>
        <w:r w:rsidR="003E177E">
          <w:rPr>
            <w:rFonts w:asciiTheme="minorHAnsi" w:eastAsiaTheme="minorEastAsia" w:hAnsiTheme="minorHAnsi" w:cstheme="minorBidi"/>
            <w:sz w:val="22"/>
            <w:szCs w:val="22"/>
          </w:rPr>
          <w:tab/>
        </w:r>
        <w:r w:rsidR="003E177E" w:rsidRPr="006E41B9">
          <w:rPr>
            <w:rStyle w:val="Hyperlink"/>
          </w:rPr>
          <w:t>Setup for Inpatient Census Information</w:t>
        </w:r>
        <w:r w:rsidR="003E177E">
          <w:rPr>
            <w:webHidden/>
          </w:rPr>
          <w:tab/>
        </w:r>
        <w:r w:rsidR="003E177E">
          <w:rPr>
            <w:webHidden/>
          </w:rPr>
          <w:fldChar w:fldCharType="begin"/>
        </w:r>
        <w:r w:rsidR="003E177E">
          <w:rPr>
            <w:webHidden/>
          </w:rPr>
          <w:instrText xml:space="preserve"> PAGEREF _Toc459043695 \h </w:instrText>
        </w:r>
        <w:r w:rsidR="003E177E">
          <w:rPr>
            <w:webHidden/>
          </w:rPr>
        </w:r>
        <w:r w:rsidR="003E177E">
          <w:rPr>
            <w:webHidden/>
          </w:rPr>
          <w:fldChar w:fldCharType="separate"/>
        </w:r>
        <w:r w:rsidR="00A22BD0">
          <w:rPr>
            <w:webHidden/>
          </w:rPr>
          <w:t>74</w:t>
        </w:r>
        <w:r w:rsidR="003E177E">
          <w:rPr>
            <w:webHidden/>
          </w:rPr>
          <w:fldChar w:fldCharType="end"/>
        </w:r>
      </w:hyperlink>
    </w:p>
    <w:p w:rsidR="003E177E" w:rsidRDefault="003662CF">
      <w:pPr>
        <w:pStyle w:val="TOC4"/>
        <w:tabs>
          <w:tab w:val="left" w:pos="2520"/>
        </w:tabs>
        <w:rPr>
          <w:rFonts w:asciiTheme="minorHAnsi" w:hAnsiTheme="minorHAnsi"/>
          <w:noProof/>
          <w:sz w:val="22"/>
        </w:rPr>
      </w:pPr>
      <w:hyperlink w:anchor="_Toc459043696" w:history="1">
        <w:r w:rsidR="003E177E" w:rsidRPr="006E41B9">
          <w:rPr>
            <w:rStyle w:val="Hyperlink"/>
            <w:noProof/>
          </w:rPr>
          <w:t>4.1.11.1.</w:t>
        </w:r>
        <w:r w:rsidR="003E177E">
          <w:rPr>
            <w:rFonts w:asciiTheme="minorHAnsi" w:hAnsiTheme="minorHAnsi"/>
            <w:noProof/>
            <w:sz w:val="22"/>
          </w:rPr>
          <w:tab/>
        </w:r>
        <w:r w:rsidR="003E177E" w:rsidRPr="006E41B9">
          <w:rPr>
            <w:rStyle w:val="Hyperlink"/>
            <w:noProof/>
          </w:rPr>
          <w:t>Trial for Setup Extract</w:t>
        </w:r>
        <w:r w:rsidR="003E177E">
          <w:rPr>
            <w:noProof/>
            <w:webHidden/>
          </w:rPr>
          <w:tab/>
        </w:r>
        <w:r w:rsidR="003E177E">
          <w:rPr>
            <w:noProof/>
            <w:webHidden/>
          </w:rPr>
          <w:fldChar w:fldCharType="begin"/>
        </w:r>
        <w:r w:rsidR="003E177E">
          <w:rPr>
            <w:noProof/>
            <w:webHidden/>
          </w:rPr>
          <w:instrText xml:space="preserve"> PAGEREF _Toc459043696 \h </w:instrText>
        </w:r>
        <w:r w:rsidR="003E177E">
          <w:rPr>
            <w:noProof/>
            <w:webHidden/>
          </w:rPr>
        </w:r>
        <w:r w:rsidR="003E177E">
          <w:rPr>
            <w:noProof/>
            <w:webHidden/>
          </w:rPr>
          <w:fldChar w:fldCharType="separate"/>
        </w:r>
        <w:r w:rsidR="00A22BD0">
          <w:rPr>
            <w:noProof/>
            <w:webHidden/>
          </w:rPr>
          <w:t>74</w:t>
        </w:r>
        <w:r w:rsidR="003E177E">
          <w:rPr>
            <w:noProof/>
            <w:webHidden/>
          </w:rPr>
          <w:fldChar w:fldCharType="end"/>
        </w:r>
      </w:hyperlink>
    </w:p>
    <w:p w:rsidR="003E177E" w:rsidRDefault="003662CF">
      <w:pPr>
        <w:pStyle w:val="TOC4"/>
        <w:tabs>
          <w:tab w:val="left" w:pos="2520"/>
        </w:tabs>
        <w:rPr>
          <w:rFonts w:asciiTheme="minorHAnsi" w:hAnsiTheme="minorHAnsi"/>
          <w:noProof/>
          <w:sz w:val="22"/>
        </w:rPr>
      </w:pPr>
      <w:hyperlink w:anchor="_Toc459043697" w:history="1">
        <w:r w:rsidR="003E177E" w:rsidRPr="006E41B9">
          <w:rPr>
            <w:rStyle w:val="Hyperlink"/>
            <w:noProof/>
          </w:rPr>
          <w:t>4.1.11.2.</w:t>
        </w:r>
        <w:r w:rsidR="003E177E">
          <w:rPr>
            <w:rFonts w:asciiTheme="minorHAnsi" w:hAnsiTheme="minorHAnsi"/>
            <w:noProof/>
            <w:sz w:val="22"/>
          </w:rPr>
          <w:tab/>
        </w:r>
        <w:r w:rsidR="003E177E" w:rsidRPr="006E41B9">
          <w:rPr>
            <w:rStyle w:val="Hyperlink"/>
            <w:noProof/>
          </w:rPr>
          <w:t>Generate the Inpatient Setup Extract</w:t>
        </w:r>
        <w:r w:rsidR="003E177E">
          <w:rPr>
            <w:noProof/>
            <w:webHidden/>
          </w:rPr>
          <w:tab/>
        </w:r>
        <w:r w:rsidR="003E177E">
          <w:rPr>
            <w:noProof/>
            <w:webHidden/>
          </w:rPr>
          <w:fldChar w:fldCharType="begin"/>
        </w:r>
        <w:r w:rsidR="003E177E">
          <w:rPr>
            <w:noProof/>
            <w:webHidden/>
          </w:rPr>
          <w:instrText xml:space="preserve"> PAGEREF _Toc459043697 \h </w:instrText>
        </w:r>
        <w:r w:rsidR="003E177E">
          <w:rPr>
            <w:noProof/>
            <w:webHidden/>
          </w:rPr>
        </w:r>
        <w:r w:rsidR="003E177E">
          <w:rPr>
            <w:noProof/>
            <w:webHidden/>
          </w:rPr>
          <w:fldChar w:fldCharType="separate"/>
        </w:r>
        <w:r w:rsidR="00A22BD0">
          <w:rPr>
            <w:noProof/>
            <w:webHidden/>
          </w:rPr>
          <w:t>75</w:t>
        </w:r>
        <w:r w:rsidR="003E177E">
          <w:rPr>
            <w:noProof/>
            <w:webHidden/>
          </w:rPr>
          <w:fldChar w:fldCharType="end"/>
        </w:r>
      </w:hyperlink>
    </w:p>
    <w:p w:rsidR="003E177E" w:rsidRDefault="003662CF">
      <w:pPr>
        <w:pStyle w:val="TOC4"/>
        <w:tabs>
          <w:tab w:val="left" w:pos="2520"/>
        </w:tabs>
        <w:rPr>
          <w:rFonts w:asciiTheme="minorHAnsi" w:hAnsiTheme="minorHAnsi"/>
          <w:noProof/>
          <w:sz w:val="22"/>
        </w:rPr>
      </w:pPr>
      <w:hyperlink w:anchor="_Toc459043698" w:history="1">
        <w:r w:rsidR="003E177E" w:rsidRPr="006E41B9">
          <w:rPr>
            <w:rStyle w:val="Hyperlink"/>
            <w:noProof/>
          </w:rPr>
          <w:t>4.1.11.3.</w:t>
        </w:r>
        <w:r w:rsidR="003E177E">
          <w:rPr>
            <w:rFonts w:asciiTheme="minorHAnsi" w:hAnsiTheme="minorHAnsi"/>
            <w:noProof/>
            <w:sz w:val="22"/>
          </w:rPr>
          <w:tab/>
        </w:r>
        <w:r w:rsidR="003E177E" w:rsidRPr="006E41B9">
          <w:rPr>
            <w:rStyle w:val="Hyperlink"/>
            <w:noProof/>
          </w:rPr>
          <w:t>Active MAS Wards for Fiscal Year Print</w:t>
        </w:r>
        <w:r w:rsidR="003E177E">
          <w:rPr>
            <w:noProof/>
            <w:webHidden/>
          </w:rPr>
          <w:tab/>
        </w:r>
        <w:r w:rsidR="003E177E">
          <w:rPr>
            <w:noProof/>
            <w:webHidden/>
          </w:rPr>
          <w:fldChar w:fldCharType="begin"/>
        </w:r>
        <w:r w:rsidR="003E177E">
          <w:rPr>
            <w:noProof/>
            <w:webHidden/>
          </w:rPr>
          <w:instrText xml:space="preserve"> PAGEREF _Toc459043698 \h </w:instrText>
        </w:r>
        <w:r w:rsidR="003E177E">
          <w:rPr>
            <w:noProof/>
            <w:webHidden/>
          </w:rPr>
        </w:r>
        <w:r w:rsidR="003E177E">
          <w:rPr>
            <w:noProof/>
            <w:webHidden/>
          </w:rPr>
          <w:fldChar w:fldCharType="separate"/>
        </w:r>
        <w:r w:rsidR="00A22BD0">
          <w:rPr>
            <w:noProof/>
            <w:webHidden/>
          </w:rPr>
          <w:t>76</w:t>
        </w:r>
        <w:r w:rsidR="003E177E">
          <w:rPr>
            <w:noProof/>
            <w:webHidden/>
          </w:rPr>
          <w:fldChar w:fldCharType="end"/>
        </w:r>
      </w:hyperlink>
    </w:p>
    <w:p w:rsidR="003E177E" w:rsidRDefault="003662CF">
      <w:pPr>
        <w:pStyle w:val="TOC4"/>
        <w:tabs>
          <w:tab w:val="left" w:pos="2520"/>
        </w:tabs>
        <w:rPr>
          <w:rFonts w:asciiTheme="minorHAnsi" w:hAnsiTheme="minorHAnsi"/>
          <w:noProof/>
          <w:sz w:val="22"/>
        </w:rPr>
      </w:pPr>
      <w:hyperlink w:anchor="_Toc459043699" w:history="1">
        <w:r w:rsidR="003E177E" w:rsidRPr="006E41B9">
          <w:rPr>
            <w:rStyle w:val="Hyperlink"/>
            <w:noProof/>
          </w:rPr>
          <w:t>4.1.11.4.</w:t>
        </w:r>
        <w:r w:rsidR="003E177E">
          <w:rPr>
            <w:rFonts w:asciiTheme="minorHAnsi" w:hAnsiTheme="minorHAnsi"/>
            <w:noProof/>
            <w:sz w:val="22"/>
          </w:rPr>
          <w:tab/>
        </w:r>
        <w:r w:rsidR="003E177E" w:rsidRPr="006E41B9">
          <w:rPr>
            <w:rStyle w:val="Hyperlink"/>
            <w:noProof/>
          </w:rPr>
          <w:t>Primary Care Team Print</w:t>
        </w:r>
        <w:r w:rsidR="003E177E">
          <w:rPr>
            <w:noProof/>
            <w:webHidden/>
          </w:rPr>
          <w:tab/>
        </w:r>
        <w:r w:rsidR="003E177E">
          <w:rPr>
            <w:noProof/>
            <w:webHidden/>
          </w:rPr>
          <w:fldChar w:fldCharType="begin"/>
        </w:r>
        <w:r w:rsidR="003E177E">
          <w:rPr>
            <w:noProof/>
            <w:webHidden/>
          </w:rPr>
          <w:instrText xml:space="preserve"> PAGEREF _Toc459043699 \h </w:instrText>
        </w:r>
        <w:r w:rsidR="003E177E">
          <w:rPr>
            <w:noProof/>
            <w:webHidden/>
          </w:rPr>
        </w:r>
        <w:r w:rsidR="003E177E">
          <w:rPr>
            <w:noProof/>
            <w:webHidden/>
          </w:rPr>
          <w:fldChar w:fldCharType="separate"/>
        </w:r>
        <w:r w:rsidR="00A22BD0">
          <w:rPr>
            <w:noProof/>
            <w:webHidden/>
          </w:rPr>
          <w:t>77</w:t>
        </w:r>
        <w:r w:rsidR="003E177E">
          <w:rPr>
            <w:noProof/>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00" w:history="1">
        <w:r w:rsidR="003E177E" w:rsidRPr="006E41B9">
          <w:rPr>
            <w:rStyle w:val="Hyperlink"/>
          </w:rPr>
          <w:t>4.1.12.</w:t>
        </w:r>
        <w:r w:rsidR="003E177E">
          <w:rPr>
            <w:rFonts w:asciiTheme="minorHAnsi" w:eastAsiaTheme="minorEastAsia" w:hAnsiTheme="minorHAnsi" w:cstheme="minorBidi"/>
            <w:sz w:val="22"/>
            <w:szCs w:val="22"/>
          </w:rPr>
          <w:tab/>
        </w:r>
        <w:r w:rsidR="003E177E" w:rsidRPr="006E41B9">
          <w:rPr>
            <w:rStyle w:val="Hyperlink"/>
          </w:rPr>
          <w:t>Setup for Inpatient Medications Information</w:t>
        </w:r>
        <w:r w:rsidR="003E177E">
          <w:rPr>
            <w:webHidden/>
          </w:rPr>
          <w:tab/>
        </w:r>
        <w:r w:rsidR="003E177E">
          <w:rPr>
            <w:webHidden/>
          </w:rPr>
          <w:fldChar w:fldCharType="begin"/>
        </w:r>
        <w:r w:rsidR="003E177E">
          <w:rPr>
            <w:webHidden/>
          </w:rPr>
          <w:instrText xml:space="preserve"> PAGEREF _Toc459043700 \h </w:instrText>
        </w:r>
        <w:r w:rsidR="003E177E">
          <w:rPr>
            <w:webHidden/>
          </w:rPr>
        </w:r>
        <w:r w:rsidR="003E177E">
          <w:rPr>
            <w:webHidden/>
          </w:rPr>
          <w:fldChar w:fldCharType="separate"/>
        </w:r>
        <w:r w:rsidR="00A22BD0">
          <w:rPr>
            <w:webHidden/>
          </w:rPr>
          <w:t>78</w:t>
        </w:r>
        <w:r w:rsidR="003E177E">
          <w:rPr>
            <w:webHidden/>
          </w:rPr>
          <w:fldChar w:fldCharType="end"/>
        </w:r>
      </w:hyperlink>
    </w:p>
    <w:p w:rsidR="003E177E" w:rsidRDefault="003662CF">
      <w:pPr>
        <w:pStyle w:val="TOC4"/>
        <w:tabs>
          <w:tab w:val="left" w:pos="2520"/>
        </w:tabs>
        <w:rPr>
          <w:rFonts w:asciiTheme="minorHAnsi" w:hAnsiTheme="minorHAnsi"/>
          <w:noProof/>
          <w:sz w:val="22"/>
        </w:rPr>
      </w:pPr>
      <w:hyperlink w:anchor="_Toc459043701" w:history="1">
        <w:r w:rsidR="003E177E" w:rsidRPr="006E41B9">
          <w:rPr>
            <w:rStyle w:val="Hyperlink"/>
            <w:noProof/>
          </w:rPr>
          <w:t>4.1.12.1.</w:t>
        </w:r>
        <w:r w:rsidR="003E177E">
          <w:rPr>
            <w:rFonts w:asciiTheme="minorHAnsi" w:hAnsiTheme="minorHAnsi"/>
            <w:noProof/>
            <w:sz w:val="22"/>
          </w:rPr>
          <w:tab/>
        </w:r>
        <w:r w:rsidR="003E177E" w:rsidRPr="006E41B9">
          <w:rPr>
            <w:rStyle w:val="Hyperlink"/>
            <w:noProof/>
          </w:rPr>
          <w:t>Print IV Room Worksheet</w:t>
        </w:r>
        <w:r w:rsidR="003E177E">
          <w:rPr>
            <w:noProof/>
            <w:webHidden/>
          </w:rPr>
          <w:tab/>
        </w:r>
        <w:r w:rsidR="003E177E">
          <w:rPr>
            <w:noProof/>
            <w:webHidden/>
          </w:rPr>
          <w:fldChar w:fldCharType="begin"/>
        </w:r>
        <w:r w:rsidR="003E177E">
          <w:rPr>
            <w:noProof/>
            <w:webHidden/>
          </w:rPr>
          <w:instrText xml:space="preserve"> PAGEREF _Toc459043701 \h </w:instrText>
        </w:r>
        <w:r w:rsidR="003E177E">
          <w:rPr>
            <w:noProof/>
            <w:webHidden/>
          </w:rPr>
        </w:r>
        <w:r w:rsidR="003E177E">
          <w:rPr>
            <w:noProof/>
            <w:webHidden/>
          </w:rPr>
          <w:fldChar w:fldCharType="separate"/>
        </w:r>
        <w:r w:rsidR="00A22BD0">
          <w:rPr>
            <w:noProof/>
            <w:webHidden/>
          </w:rPr>
          <w:t>78</w:t>
        </w:r>
        <w:r w:rsidR="003E177E">
          <w:rPr>
            <w:noProof/>
            <w:webHidden/>
          </w:rPr>
          <w:fldChar w:fldCharType="end"/>
        </w:r>
      </w:hyperlink>
    </w:p>
    <w:p w:rsidR="003E177E" w:rsidRDefault="003662CF">
      <w:pPr>
        <w:pStyle w:val="TOC4"/>
        <w:tabs>
          <w:tab w:val="left" w:pos="2520"/>
        </w:tabs>
        <w:rPr>
          <w:rFonts w:asciiTheme="minorHAnsi" w:hAnsiTheme="minorHAnsi"/>
          <w:noProof/>
          <w:sz w:val="22"/>
        </w:rPr>
      </w:pPr>
      <w:hyperlink w:anchor="_Toc459043702" w:history="1">
        <w:r w:rsidR="003E177E" w:rsidRPr="006E41B9">
          <w:rPr>
            <w:rStyle w:val="Hyperlink"/>
            <w:noProof/>
          </w:rPr>
          <w:t>4.1.12.2.</w:t>
        </w:r>
        <w:r w:rsidR="003E177E">
          <w:rPr>
            <w:rFonts w:asciiTheme="minorHAnsi" w:hAnsiTheme="minorHAnsi"/>
            <w:noProof/>
            <w:sz w:val="22"/>
          </w:rPr>
          <w:tab/>
        </w:r>
        <w:r w:rsidR="003E177E" w:rsidRPr="006E41B9">
          <w:rPr>
            <w:rStyle w:val="Hyperlink"/>
            <w:noProof/>
          </w:rPr>
          <w:t>Enter/Edit IV Room Division</w:t>
        </w:r>
        <w:r w:rsidR="003E177E">
          <w:rPr>
            <w:noProof/>
            <w:webHidden/>
          </w:rPr>
          <w:tab/>
        </w:r>
        <w:r w:rsidR="003E177E">
          <w:rPr>
            <w:noProof/>
            <w:webHidden/>
          </w:rPr>
          <w:fldChar w:fldCharType="begin"/>
        </w:r>
        <w:r w:rsidR="003E177E">
          <w:rPr>
            <w:noProof/>
            <w:webHidden/>
          </w:rPr>
          <w:instrText xml:space="preserve"> PAGEREF _Toc459043702 \h </w:instrText>
        </w:r>
        <w:r w:rsidR="003E177E">
          <w:rPr>
            <w:noProof/>
            <w:webHidden/>
          </w:rPr>
        </w:r>
        <w:r w:rsidR="003E177E">
          <w:rPr>
            <w:noProof/>
            <w:webHidden/>
          </w:rPr>
          <w:fldChar w:fldCharType="separate"/>
        </w:r>
        <w:r w:rsidR="00A22BD0">
          <w:rPr>
            <w:noProof/>
            <w:webHidden/>
          </w:rPr>
          <w:t>79</w:t>
        </w:r>
        <w:r w:rsidR="003E177E">
          <w:rPr>
            <w:noProof/>
            <w:webHidden/>
          </w:rPr>
          <w:fldChar w:fldCharType="end"/>
        </w:r>
      </w:hyperlink>
    </w:p>
    <w:p w:rsidR="003E177E" w:rsidRDefault="003662CF">
      <w:pPr>
        <w:pStyle w:val="TOC4"/>
        <w:tabs>
          <w:tab w:val="left" w:pos="2520"/>
        </w:tabs>
        <w:rPr>
          <w:rFonts w:asciiTheme="minorHAnsi" w:hAnsiTheme="minorHAnsi"/>
          <w:noProof/>
          <w:sz w:val="22"/>
        </w:rPr>
      </w:pPr>
      <w:hyperlink w:anchor="_Toc459043703" w:history="1">
        <w:r w:rsidR="003E177E" w:rsidRPr="006E41B9">
          <w:rPr>
            <w:rStyle w:val="Hyperlink"/>
            <w:noProof/>
          </w:rPr>
          <w:t>4.1.12.3.</w:t>
        </w:r>
        <w:r w:rsidR="003E177E">
          <w:rPr>
            <w:rFonts w:asciiTheme="minorHAnsi" w:hAnsiTheme="minorHAnsi"/>
            <w:noProof/>
            <w:sz w:val="22"/>
          </w:rPr>
          <w:tab/>
        </w:r>
        <w:r w:rsidR="003E177E" w:rsidRPr="006E41B9">
          <w:rPr>
            <w:rStyle w:val="Hyperlink"/>
            <w:noProof/>
          </w:rPr>
          <w:t>Pharmacy NDC Lookup</w:t>
        </w:r>
        <w:r w:rsidR="003E177E">
          <w:rPr>
            <w:noProof/>
            <w:webHidden/>
          </w:rPr>
          <w:tab/>
        </w:r>
        <w:r w:rsidR="003E177E">
          <w:rPr>
            <w:noProof/>
            <w:webHidden/>
          </w:rPr>
          <w:fldChar w:fldCharType="begin"/>
        </w:r>
        <w:r w:rsidR="003E177E">
          <w:rPr>
            <w:noProof/>
            <w:webHidden/>
          </w:rPr>
          <w:instrText xml:space="preserve"> PAGEREF _Toc459043703 \h </w:instrText>
        </w:r>
        <w:r w:rsidR="003E177E">
          <w:rPr>
            <w:noProof/>
            <w:webHidden/>
          </w:rPr>
        </w:r>
        <w:r w:rsidR="003E177E">
          <w:rPr>
            <w:noProof/>
            <w:webHidden/>
          </w:rPr>
          <w:fldChar w:fldCharType="separate"/>
        </w:r>
        <w:r w:rsidR="00A22BD0">
          <w:rPr>
            <w:noProof/>
            <w:webHidden/>
          </w:rPr>
          <w:t>79</w:t>
        </w:r>
        <w:r w:rsidR="003E177E">
          <w:rPr>
            <w:noProof/>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04" w:history="1">
        <w:r w:rsidR="003E177E" w:rsidRPr="006E41B9">
          <w:rPr>
            <w:rStyle w:val="Hyperlink"/>
          </w:rPr>
          <w:t>4.1.13.</w:t>
        </w:r>
        <w:r w:rsidR="003E177E">
          <w:rPr>
            <w:rFonts w:asciiTheme="minorHAnsi" w:eastAsiaTheme="minorEastAsia" w:hAnsiTheme="minorHAnsi" w:cstheme="minorBidi"/>
            <w:sz w:val="22"/>
            <w:szCs w:val="22"/>
          </w:rPr>
          <w:tab/>
        </w:r>
        <w:r w:rsidR="003E177E" w:rsidRPr="006E41B9">
          <w:rPr>
            <w:rStyle w:val="Hyperlink"/>
          </w:rPr>
          <w:t>Surgery</w:t>
        </w:r>
        <w:r w:rsidR="003E177E">
          <w:rPr>
            <w:webHidden/>
          </w:rPr>
          <w:tab/>
        </w:r>
        <w:r w:rsidR="003E177E">
          <w:rPr>
            <w:webHidden/>
          </w:rPr>
          <w:fldChar w:fldCharType="begin"/>
        </w:r>
        <w:r w:rsidR="003E177E">
          <w:rPr>
            <w:webHidden/>
          </w:rPr>
          <w:instrText xml:space="preserve"> PAGEREF _Toc459043704 \h </w:instrText>
        </w:r>
        <w:r w:rsidR="003E177E">
          <w:rPr>
            <w:webHidden/>
          </w:rPr>
        </w:r>
        <w:r w:rsidR="003E177E">
          <w:rPr>
            <w:webHidden/>
          </w:rPr>
          <w:fldChar w:fldCharType="separate"/>
        </w:r>
        <w:r w:rsidR="00A22BD0">
          <w:rPr>
            <w:webHidden/>
          </w:rPr>
          <w:t>80</w:t>
        </w:r>
        <w:r w:rsidR="003E177E">
          <w:rPr>
            <w:webHidden/>
          </w:rPr>
          <w:fldChar w:fldCharType="end"/>
        </w:r>
      </w:hyperlink>
    </w:p>
    <w:p w:rsidR="003E177E" w:rsidRDefault="003662CF">
      <w:pPr>
        <w:pStyle w:val="TOC4"/>
        <w:tabs>
          <w:tab w:val="left" w:pos="2520"/>
        </w:tabs>
        <w:rPr>
          <w:rFonts w:asciiTheme="minorHAnsi" w:hAnsiTheme="minorHAnsi"/>
          <w:noProof/>
          <w:sz w:val="22"/>
        </w:rPr>
      </w:pPr>
      <w:hyperlink w:anchor="_Toc459043705" w:history="1">
        <w:r w:rsidR="003E177E" w:rsidRPr="006E41B9">
          <w:rPr>
            <w:rStyle w:val="Hyperlink"/>
            <w:noProof/>
          </w:rPr>
          <w:t>4.1.13.1.</w:t>
        </w:r>
        <w:r w:rsidR="003E177E">
          <w:rPr>
            <w:rFonts w:asciiTheme="minorHAnsi" w:hAnsiTheme="minorHAnsi"/>
            <w:noProof/>
            <w:sz w:val="22"/>
          </w:rPr>
          <w:tab/>
        </w:r>
        <w:r w:rsidR="003E177E" w:rsidRPr="006E41B9">
          <w:rPr>
            <w:rStyle w:val="Hyperlink"/>
            <w:noProof/>
          </w:rPr>
          <w:t>SUR Volume Report</w:t>
        </w:r>
        <w:r w:rsidR="003E177E">
          <w:rPr>
            <w:noProof/>
            <w:webHidden/>
          </w:rPr>
          <w:tab/>
        </w:r>
        <w:r w:rsidR="003E177E">
          <w:rPr>
            <w:noProof/>
            <w:webHidden/>
          </w:rPr>
          <w:fldChar w:fldCharType="begin"/>
        </w:r>
        <w:r w:rsidR="003E177E">
          <w:rPr>
            <w:noProof/>
            <w:webHidden/>
          </w:rPr>
          <w:instrText xml:space="preserve"> PAGEREF _Toc459043705 \h </w:instrText>
        </w:r>
        <w:r w:rsidR="003E177E">
          <w:rPr>
            <w:noProof/>
            <w:webHidden/>
          </w:rPr>
        </w:r>
        <w:r w:rsidR="003E177E">
          <w:rPr>
            <w:noProof/>
            <w:webHidden/>
          </w:rPr>
          <w:fldChar w:fldCharType="separate"/>
        </w:r>
        <w:r w:rsidR="00A22BD0">
          <w:rPr>
            <w:noProof/>
            <w:webHidden/>
          </w:rPr>
          <w:t>81</w:t>
        </w:r>
        <w:r w:rsidR="003E177E">
          <w:rPr>
            <w:noProof/>
            <w:webHidden/>
          </w:rPr>
          <w:fldChar w:fldCharType="end"/>
        </w:r>
      </w:hyperlink>
    </w:p>
    <w:p w:rsidR="003E177E" w:rsidRDefault="003662CF">
      <w:pPr>
        <w:pStyle w:val="TOC4"/>
        <w:tabs>
          <w:tab w:val="left" w:pos="2520"/>
        </w:tabs>
        <w:rPr>
          <w:rFonts w:asciiTheme="minorHAnsi" w:hAnsiTheme="minorHAnsi"/>
          <w:noProof/>
          <w:sz w:val="22"/>
        </w:rPr>
      </w:pPr>
      <w:hyperlink w:anchor="_Toc459043706" w:history="1">
        <w:r w:rsidR="003E177E" w:rsidRPr="006E41B9">
          <w:rPr>
            <w:rStyle w:val="Hyperlink"/>
            <w:noProof/>
          </w:rPr>
          <w:t>4.1.13.2.</w:t>
        </w:r>
        <w:r w:rsidR="003E177E">
          <w:rPr>
            <w:rFonts w:asciiTheme="minorHAnsi" w:hAnsiTheme="minorHAnsi"/>
            <w:noProof/>
            <w:sz w:val="22"/>
          </w:rPr>
          <w:tab/>
        </w:r>
        <w:r w:rsidR="003E177E" w:rsidRPr="006E41B9">
          <w:rPr>
            <w:rStyle w:val="Hyperlink"/>
            <w:noProof/>
          </w:rPr>
          <w:t>Surgery Extract Unusual Volume Report</w:t>
        </w:r>
        <w:r w:rsidR="003E177E">
          <w:rPr>
            <w:noProof/>
            <w:webHidden/>
          </w:rPr>
          <w:tab/>
        </w:r>
        <w:r w:rsidR="003E177E">
          <w:rPr>
            <w:noProof/>
            <w:webHidden/>
          </w:rPr>
          <w:fldChar w:fldCharType="begin"/>
        </w:r>
        <w:r w:rsidR="003E177E">
          <w:rPr>
            <w:noProof/>
            <w:webHidden/>
          </w:rPr>
          <w:instrText xml:space="preserve"> PAGEREF _Toc459043706 \h </w:instrText>
        </w:r>
        <w:r w:rsidR="003E177E">
          <w:rPr>
            <w:noProof/>
            <w:webHidden/>
          </w:rPr>
        </w:r>
        <w:r w:rsidR="003E177E">
          <w:rPr>
            <w:noProof/>
            <w:webHidden/>
          </w:rPr>
          <w:fldChar w:fldCharType="separate"/>
        </w:r>
        <w:r w:rsidR="00A22BD0">
          <w:rPr>
            <w:noProof/>
            <w:webHidden/>
          </w:rPr>
          <w:t>82</w:t>
        </w:r>
        <w:r w:rsidR="003E177E">
          <w:rPr>
            <w:noProof/>
            <w:webHidden/>
          </w:rPr>
          <w:fldChar w:fldCharType="end"/>
        </w:r>
      </w:hyperlink>
    </w:p>
    <w:p w:rsidR="003E177E" w:rsidRDefault="003662CF">
      <w:pPr>
        <w:pStyle w:val="TOC2"/>
        <w:rPr>
          <w:rFonts w:asciiTheme="minorHAnsi" w:eastAsiaTheme="minorEastAsia" w:hAnsiTheme="minorHAnsi" w:cstheme="minorBidi"/>
          <w:sz w:val="22"/>
        </w:rPr>
      </w:pPr>
      <w:hyperlink w:anchor="_Toc459043707" w:history="1">
        <w:r w:rsidR="003E177E" w:rsidRPr="006E41B9">
          <w:rPr>
            <w:rStyle w:val="Hyperlink"/>
          </w:rPr>
          <w:t>4.2.</w:t>
        </w:r>
        <w:r w:rsidR="003E177E">
          <w:rPr>
            <w:rFonts w:asciiTheme="minorHAnsi" w:eastAsiaTheme="minorEastAsia" w:hAnsiTheme="minorHAnsi" w:cstheme="minorBidi"/>
            <w:sz w:val="22"/>
          </w:rPr>
          <w:tab/>
        </w:r>
        <w:r w:rsidR="003E177E" w:rsidRPr="006E41B9">
          <w:rPr>
            <w:rStyle w:val="Hyperlink"/>
          </w:rPr>
          <w:t>Package Extracts</w:t>
        </w:r>
        <w:r w:rsidR="003E177E">
          <w:rPr>
            <w:webHidden/>
          </w:rPr>
          <w:tab/>
        </w:r>
        <w:r w:rsidR="003E177E">
          <w:rPr>
            <w:webHidden/>
          </w:rPr>
          <w:fldChar w:fldCharType="begin"/>
        </w:r>
        <w:r w:rsidR="003E177E">
          <w:rPr>
            <w:webHidden/>
          </w:rPr>
          <w:instrText xml:space="preserve"> PAGEREF _Toc459043707 \h </w:instrText>
        </w:r>
        <w:r w:rsidR="003E177E">
          <w:rPr>
            <w:webHidden/>
          </w:rPr>
        </w:r>
        <w:r w:rsidR="003E177E">
          <w:rPr>
            <w:webHidden/>
          </w:rPr>
          <w:fldChar w:fldCharType="separate"/>
        </w:r>
        <w:r w:rsidR="00A22BD0">
          <w:rPr>
            <w:webHidden/>
          </w:rPr>
          <w:t>83</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08" w:history="1">
        <w:r w:rsidR="003E177E" w:rsidRPr="006E41B9">
          <w:rPr>
            <w:rStyle w:val="Hyperlink"/>
          </w:rPr>
          <w:t>4.2.1.</w:t>
        </w:r>
        <w:r w:rsidR="003E177E">
          <w:rPr>
            <w:rFonts w:asciiTheme="minorHAnsi" w:eastAsiaTheme="minorEastAsia" w:hAnsiTheme="minorHAnsi" w:cstheme="minorBidi"/>
            <w:sz w:val="22"/>
            <w:szCs w:val="22"/>
          </w:rPr>
          <w:tab/>
        </w:r>
        <w:r w:rsidR="003E177E" w:rsidRPr="006E41B9">
          <w:rPr>
            <w:rStyle w:val="Hyperlink"/>
          </w:rPr>
          <w:t>Admissions Extract (ADM)</w:t>
        </w:r>
        <w:r w:rsidR="003E177E">
          <w:rPr>
            <w:webHidden/>
          </w:rPr>
          <w:tab/>
        </w:r>
        <w:r w:rsidR="003E177E">
          <w:rPr>
            <w:webHidden/>
          </w:rPr>
          <w:fldChar w:fldCharType="begin"/>
        </w:r>
        <w:r w:rsidR="003E177E">
          <w:rPr>
            <w:webHidden/>
          </w:rPr>
          <w:instrText xml:space="preserve"> PAGEREF _Toc459043708 \h </w:instrText>
        </w:r>
        <w:r w:rsidR="003E177E">
          <w:rPr>
            <w:webHidden/>
          </w:rPr>
        </w:r>
        <w:r w:rsidR="003E177E">
          <w:rPr>
            <w:webHidden/>
          </w:rPr>
          <w:fldChar w:fldCharType="separate"/>
        </w:r>
        <w:r w:rsidR="00A22BD0">
          <w:rPr>
            <w:webHidden/>
          </w:rPr>
          <w:t>84</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09" w:history="1">
        <w:r w:rsidR="003E177E" w:rsidRPr="006E41B9">
          <w:rPr>
            <w:rStyle w:val="Hyperlink"/>
          </w:rPr>
          <w:t>4.2.2.</w:t>
        </w:r>
        <w:r w:rsidR="003E177E">
          <w:rPr>
            <w:rFonts w:asciiTheme="minorHAnsi" w:eastAsiaTheme="minorEastAsia" w:hAnsiTheme="minorHAnsi" w:cstheme="minorBidi"/>
            <w:sz w:val="22"/>
            <w:szCs w:val="22"/>
          </w:rPr>
          <w:tab/>
        </w:r>
        <w:r w:rsidR="003E177E" w:rsidRPr="006E41B9">
          <w:rPr>
            <w:rStyle w:val="Hyperlink"/>
          </w:rPr>
          <w:t>BCMA Extract (BCM)</w:t>
        </w:r>
        <w:r w:rsidR="003E177E">
          <w:rPr>
            <w:webHidden/>
          </w:rPr>
          <w:tab/>
        </w:r>
        <w:r w:rsidR="003E177E">
          <w:rPr>
            <w:webHidden/>
          </w:rPr>
          <w:fldChar w:fldCharType="begin"/>
        </w:r>
        <w:r w:rsidR="003E177E">
          <w:rPr>
            <w:webHidden/>
          </w:rPr>
          <w:instrText xml:space="preserve"> PAGEREF _Toc459043709 \h </w:instrText>
        </w:r>
        <w:r w:rsidR="003E177E">
          <w:rPr>
            <w:webHidden/>
          </w:rPr>
        </w:r>
        <w:r w:rsidR="003E177E">
          <w:rPr>
            <w:webHidden/>
          </w:rPr>
          <w:fldChar w:fldCharType="separate"/>
        </w:r>
        <w:r w:rsidR="00A22BD0">
          <w:rPr>
            <w:webHidden/>
          </w:rPr>
          <w:t>85</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10" w:history="1">
        <w:r w:rsidR="003E177E" w:rsidRPr="006E41B9">
          <w:rPr>
            <w:rStyle w:val="Hyperlink"/>
          </w:rPr>
          <w:t>4.2.3.</w:t>
        </w:r>
        <w:r w:rsidR="003E177E">
          <w:rPr>
            <w:rFonts w:asciiTheme="minorHAnsi" w:eastAsiaTheme="minorEastAsia" w:hAnsiTheme="minorHAnsi" w:cstheme="minorBidi"/>
            <w:sz w:val="22"/>
            <w:szCs w:val="22"/>
          </w:rPr>
          <w:tab/>
        </w:r>
        <w:r w:rsidR="003E177E" w:rsidRPr="006E41B9">
          <w:rPr>
            <w:rStyle w:val="Hyperlink"/>
          </w:rPr>
          <w:t>Blood Bank Extract (LBB)</w:t>
        </w:r>
        <w:r w:rsidR="003E177E">
          <w:rPr>
            <w:webHidden/>
          </w:rPr>
          <w:tab/>
        </w:r>
        <w:r w:rsidR="003E177E">
          <w:rPr>
            <w:webHidden/>
          </w:rPr>
          <w:fldChar w:fldCharType="begin"/>
        </w:r>
        <w:r w:rsidR="003E177E">
          <w:rPr>
            <w:webHidden/>
          </w:rPr>
          <w:instrText xml:space="preserve"> PAGEREF _Toc459043710 \h </w:instrText>
        </w:r>
        <w:r w:rsidR="003E177E">
          <w:rPr>
            <w:webHidden/>
          </w:rPr>
        </w:r>
        <w:r w:rsidR="003E177E">
          <w:rPr>
            <w:webHidden/>
          </w:rPr>
          <w:fldChar w:fldCharType="separate"/>
        </w:r>
        <w:r w:rsidR="00A22BD0">
          <w:rPr>
            <w:webHidden/>
          </w:rPr>
          <w:t>85</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11" w:history="1">
        <w:r w:rsidR="003E177E" w:rsidRPr="006E41B9">
          <w:rPr>
            <w:rStyle w:val="Hyperlink"/>
          </w:rPr>
          <w:t>4.2.4.</w:t>
        </w:r>
        <w:r w:rsidR="003E177E">
          <w:rPr>
            <w:rFonts w:asciiTheme="minorHAnsi" w:eastAsiaTheme="minorEastAsia" w:hAnsiTheme="minorHAnsi" w:cstheme="minorBidi"/>
            <w:sz w:val="22"/>
            <w:szCs w:val="22"/>
          </w:rPr>
          <w:tab/>
        </w:r>
        <w:r w:rsidR="003E177E" w:rsidRPr="006E41B9">
          <w:rPr>
            <w:rStyle w:val="Hyperlink"/>
          </w:rPr>
          <w:t>Clinic Visit Extract (CLI)</w:t>
        </w:r>
        <w:r w:rsidR="003E177E">
          <w:rPr>
            <w:webHidden/>
          </w:rPr>
          <w:tab/>
        </w:r>
        <w:r w:rsidR="003E177E">
          <w:rPr>
            <w:webHidden/>
          </w:rPr>
          <w:fldChar w:fldCharType="begin"/>
        </w:r>
        <w:r w:rsidR="003E177E">
          <w:rPr>
            <w:webHidden/>
          </w:rPr>
          <w:instrText xml:space="preserve"> PAGEREF _Toc459043711 \h </w:instrText>
        </w:r>
        <w:r w:rsidR="003E177E">
          <w:rPr>
            <w:webHidden/>
          </w:rPr>
        </w:r>
        <w:r w:rsidR="003E177E">
          <w:rPr>
            <w:webHidden/>
          </w:rPr>
          <w:fldChar w:fldCharType="separate"/>
        </w:r>
        <w:r w:rsidR="00A22BD0">
          <w:rPr>
            <w:webHidden/>
          </w:rPr>
          <w:t>85</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12" w:history="1">
        <w:r w:rsidR="003E177E" w:rsidRPr="006E41B9">
          <w:rPr>
            <w:rStyle w:val="Hyperlink"/>
          </w:rPr>
          <w:t>4.2.5.</w:t>
        </w:r>
        <w:r w:rsidR="003E177E">
          <w:rPr>
            <w:rFonts w:asciiTheme="minorHAnsi" w:eastAsiaTheme="minorEastAsia" w:hAnsiTheme="minorHAnsi" w:cstheme="minorBidi"/>
            <w:sz w:val="22"/>
            <w:szCs w:val="22"/>
          </w:rPr>
          <w:tab/>
        </w:r>
        <w:r w:rsidR="003E177E" w:rsidRPr="006E41B9">
          <w:rPr>
            <w:rStyle w:val="Hyperlink"/>
          </w:rPr>
          <w:t>Event Capture Local Extract (ECS)</w:t>
        </w:r>
        <w:r w:rsidR="003E177E">
          <w:rPr>
            <w:webHidden/>
          </w:rPr>
          <w:tab/>
        </w:r>
        <w:r w:rsidR="003E177E">
          <w:rPr>
            <w:webHidden/>
          </w:rPr>
          <w:fldChar w:fldCharType="begin"/>
        </w:r>
        <w:r w:rsidR="003E177E">
          <w:rPr>
            <w:webHidden/>
          </w:rPr>
          <w:instrText xml:space="preserve"> PAGEREF _Toc459043712 \h </w:instrText>
        </w:r>
        <w:r w:rsidR="003E177E">
          <w:rPr>
            <w:webHidden/>
          </w:rPr>
        </w:r>
        <w:r w:rsidR="003E177E">
          <w:rPr>
            <w:webHidden/>
          </w:rPr>
          <w:fldChar w:fldCharType="separate"/>
        </w:r>
        <w:r w:rsidR="00A22BD0">
          <w:rPr>
            <w:webHidden/>
          </w:rPr>
          <w:t>85</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13" w:history="1">
        <w:r w:rsidR="003E177E" w:rsidRPr="006E41B9">
          <w:rPr>
            <w:rStyle w:val="Hyperlink"/>
          </w:rPr>
          <w:t>4.2.6.</w:t>
        </w:r>
        <w:r w:rsidR="003E177E">
          <w:rPr>
            <w:rFonts w:asciiTheme="minorHAnsi" w:eastAsiaTheme="minorEastAsia" w:hAnsiTheme="minorHAnsi" w:cstheme="minorBidi"/>
            <w:sz w:val="22"/>
            <w:szCs w:val="22"/>
          </w:rPr>
          <w:tab/>
        </w:r>
        <w:r w:rsidR="003E177E" w:rsidRPr="006E41B9">
          <w:rPr>
            <w:rStyle w:val="Hyperlink"/>
          </w:rPr>
          <w:t>IV Extract (IVP)</w:t>
        </w:r>
        <w:r w:rsidR="003E177E">
          <w:rPr>
            <w:webHidden/>
          </w:rPr>
          <w:tab/>
        </w:r>
        <w:r w:rsidR="003E177E">
          <w:rPr>
            <w:webHidden/>
          </w:rPr>
          <w:fldChar w:fldCharType="begin"/>
        </w:r>
        <w:r w:rsidR="003E177E">
          <w:rPr>
            <w:webHidden/>
          </w:rPr>
          <w:instrText xml:space="preserve"> PAGEREF _Toc459043713 \h </w:instrText>
        </w:r>
        <w:r w:rsidR="003E177E">
          <w:rPr>
            <w:webHidden/>
          </w:rPr>
        </w:r>
        <w:r w:rsidR="003E177E">
          <w:rPr>
            <w:webHidden/>
          </w:rPr>
          <w:fldChar w:fldCharType="separate"/>
        </w:r>
        <w:r w:rsidR="00A22BD0">
          <w:rPr>
            <w:webHidden/>
          </w:rPr>
          <w:t>85</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14" w:history="1">
        <w:r w:rsidR="003E177E" w:rsidRPr="006E41B9">
          <w:rPr>
            <w:rStyle w:val="Hyperlink"/>
          </w:rPr>
          <w:t>4.2.7.</w:t>
        </w:r>
        <w:r w:rsidR="003E177E">
          <w:rPr>
            <w:rFonts w:asciiTheme="minorHAnsi" w:eastAsiaTheme="minorEastAsia" w:hAnsiTheme="minorHAnsi" w:cstheme="minorBidi"/>
            <w:sz w:val="22"/>
            <w:szCs w:val="22"/>
          </w:rPr>
          <w:tab/>
        </w:r>
        <w:r w:rsidR="003E177E" w:rsidRPr="006E41B9">
          <w:rPr>
            <w:rStyle w:val="Hyperlink"/>
          </w:rPr>
          <w:t>Lab Extract (LAB)</w:t>
        </w:r>
        <w:r w:rsidR="003E177E">
          <w:rPr>
            <w:webHidden/>
          </w:rPr>
          <w:tab/>
        </w:r>
        <w:r w:rsidR="003E177E">
          <w:rPr>
            <w:webHidden/>
          </w:rPr>
          <w:fldChar w:fldCharType="begin"/>
        </w:r>
        <w:r w:rsidR="003E177E">
          <w:rPr>
            <w:webHidden/>
          </w:rPr>
          <w:instrText xml:space="preserve"> PAGEREF _Toc459043714 \h </w:instrText>
        </w:r>
        <w:r w:rsidR="003E177E">
          <w:rPr>
            <w:webHidden/>
          </w:rPr>
        </w:r>
        <w:r w:rsidR="003E177E">
          <w:rPr>
            <w:webHidden/>
          </w:rPr>
          <w:fldChar w:fldCharType="separate"/>
        </w:r>
        <w:r w:rsidR="00A22BD0">
          <w:rPr>
            <w:webHidden/>
          </w:rPr>
          <w:t>85</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15" w:history="1">
        <w:r w:rsidR="003E177E" w:rsidRPr="006E41B9">
          <w:rPr>
            <w:rStyle w:val="Hyperlink"/>
          </w:rPr>
          <w:t>4.2.8.</w:t>
        </w:r>
        <w:r w:rsidR="003E177E">
          <w:rPr>
            <w:rFonts w:asciiTheme="minorHAnsi" w:eastAsiaTheme="minorEastAsia" w:hAnsiTheme="minorHAnsi" w:cstheme="minorBidi"/>
            <w:sz w:val="22"/>
            <w:szCs w:val="22"/>
          </w:rPr>
          <w:tab/>
        </w:r>
        <w:r w:rsidR="003E177E" w:rsidRPr="006E41B9">
          <w:rPr>
            <w:rStyle w:val="Hyperlink"/>
          </w:rPr>
          <w:t>Lab Results Extract (LAR)</w:t>
        </w:r>
        <w:r w:rsidR="003E177E">
          <w:rPr>
            <w:webHidden/>
          </w:rPr>
          <w:tab/>
        </w:r>
        <w:r w:rsidR="003E177E">
          <w:rPr>
            <w:webHidden/>
          </w:rPr>
          <w:fldChar w:fldCharType="begin"/>
        </w:r>
        <w:r w:rsidR="003E177E">
          <w:rPr>
            <w:webHidden/>
          </w:rPr>
          <w:instrText xml:space="preserve"> PAGEREF _Toc459043715 \h </w:instrText>
        </w:r>
        <w:r w:rsidR="003E177E">
          <w:rPr>
            <w:webHidden/>
          </w:rPr>
        </w:r>
        <w:r w:rsidR="003E177E">
          <w:rPr>
            <w:webHidden/>
          </w:rPr>
          <w:fldChar w:fldCharType="separate"/>
        </w:r>
        <w:r w:rsidR="00A22BD0">
          <w:rPr>
            <w:webHidden/>
          </w:rPr>
          <w:t>86</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16" w:history="1">
        <w:r w:rsidR="003E177E" w:rsidRPr="006E41B9">
          <w:rPr>
            <w:rStyle w:val="Hyperlink"/>
          </w:rPr>
          <w:t>4.2.9.</w:t>
        </w:r>
        <w:r w:rsidR="003E177E">
          <w:rPr>
            <w:rFonts w:asciiTheme="minorHAnsi" w:eastAsiaTheme="minorEastAsia" w:hAnsiTheme="minorHAnsi" w:cstheme="minorBidi"/>
            <w:sz w:val="22"/>
            <w:szCs w:val="22"/>
          </w:rPr>
          <w:tab/>
        </w:r>
        <w:r w:rsidR="003E177E" w:rsidRPr="006E41B9">
          <w:rPr>
            <w:rStyle w:val="Hyperlink"/>
          </w:rPr>
          <w:t>Prescription Extract (PRE)</w:t>
        </w:r>
        <w:r w:rsidR="003E177E">
          <w:rPr>
            <w:webHidden/>
          </w:rPr>
          <w:tab/>
        </w:r>
        <w:r w:rsidR="003E177E">
          <w:rPr>
            <w:webHidden/>
          </w:rPr>
          <w:fldChar w:fldCharType="begin"/>
        </w:r>
        <w:r w:rsidR="003E177E">
          <w:rPr>
            <w:webHidden/>
          </w:rPr>
          <w:instrText xml:space="preserve"> PAGEREF _Toc459043716 \h </w:instrText>
        </w:r>
        <w:r w:rsidR="003E177E">
          <w:rPr>
            <w:webHidden/>
          </w:rPr>
        </w:r>
        <w:r w:rsidR="003E177E">
          <w:rPr>
            <w:webHidden/>
          </w:rPr>
          <w:fldChar w:fldCharType="separate"/>
        </w:r>
        <w:r w:rsidR="00A22BD0">
          <w:rPr>
            <w:webHidden/>
          </w:rPr>
          <w:t>86</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17" w:history="1">
        <w:r w:rsidR="003E177E" w:rsidRPr="006E41B9">
          <w:rPr>
            <w:rStyle w:val="Hyperlink"/>
          </w:rPr>
          <w:t>4.2.10.</w:t>
        </w:r>
        <w:r w:rsidR="003E177E">
          <w:rPr>
            <w:rFonts w:asciiTheme="minorHAnsi" w:eastAsiaTheme="minorEastAsia" w:hAnsiTheme="minorHAnsi" w:cstheme="minorBidi"/>
            <w:sz w:val="22"/>
            <w:szCs w:val="22"/>
          </w:rPr>
          <w:tab/>
        </w:r>
        <w:r w:rsidR="003E177E" w:rsidRPr="006E41B9">
          <w:rPr>
            <w:rStyle w:val="Hyperlink"/>
          </w:rPr>
          <w:t>Prosthetics Extract (PRO)</w:t>
        </w:r>
        <w:r w:rsidR="003E177E">
          <w:rPr>
            <w:webHidden/>
          </w:rPr>
          <w:tab/>
        </w:r>
        <w:r w:rsidR="003E177E">
          <w:rPr>
            <w:webHidden/>
          </w:rPr>
          <w:fldChar w:fldCharType="begin"/>
        </w:r>
        <w:r w:rsidR="003E177E">
          <w:rPr>
            <w:webHidden/>
          </w:rPr>
          <w:instrText xml:space="preserve"> PAGEREF _Toc459043717 \h </w:instrText>
        </w:r>
        <w:r w:rsidR="003E177E">
          <w:rPr>
            <w:webHidden/>
          </w:rPr>
        </w:r>
        <w:r w:rsidR="003E177E">
          <w:rPr>
            <w:webHidden/>
          </w:rPr>
          <w:fldChar w:fldCharType="separate"/>
        </w:r>
        <w:r w:rsidR="00A22BD0">
          <w:rPr>
            <w:webHidden/>
          </w:rPr>
          <w:t>86</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18" w:history="1">
        <w:r w:rsidR="003E177E" w:rsidRPr="006E41B9">
          <w:rPr>
            <w:rStyle w:val="Hyperlink"/>
          </w:rPr>
          <w:t>4.2.11.</w:t>
        </w:r>
        <w:r w:rsidR="003E177E">
          <w:rPr>
            <w:rFonts w:asciiTheme="minorHAnsi" w:eastAsiaTheme="minorEastAsia" w:hAnsiTheme="minorHAnsi" w:cstheme="minorBidi"/>
            <w:sz w:val="22"/>
            <w:szCs w:val="22"/>
          </w:rPr>
          <w:tab/>
        </w:r>
        <w:r w:rsidR="003E177E" w:rsidRPr="006E41B9">
          <w:rPr>
            <w:rStyle w:val="Hyperlink"/>
          </w:rPr>
          <w:t>QUASAR Extract (ECQ)</w:t>
        </w:r>
        <w:r w:rsidR="003E177E">
          <w:rPr>
            <w:webHidden/>
          </w:rPr>
          <w:tab/>
        </w:r>
        <w:r w:rsidR="003E177E">
          <w:rPr>
            <w:webHidden/>
          </w:rPr>
          <w:fldChar w:fldCharType="begin"/>
        </w:r>
        <w:r w:rsidR="003E177E">
          <w:rPr>
            <w:webHidden/>
          </w:rPr>
          <w:instrText xml:space="preserve"> PAGEREF _Toc459043718 \h </w:instrText>
        </w:r>
        <w:r w:rsidR="003E177E">
          <w:rPr>
            <w:webHidden/>
          </w:rPr>
        </w:r>
        <w:r w:rsidR="003E177E">
          <w:rPr>
            <w:webHidden/>
          </w:rPr>
          <w:fldChar w:fldCharType="separate"/>
        </w:r>
        <w:r w:rsidR="00A22BD0">
          <w:rPr>
            <w:webHidden/>
          </w:rPr>
          <w:t>87</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19" w:history="1">
        <w:r w:rsidR="003E177E" w:rsidRPr="006E41B9">
          <w:rPr>
            <w:rStyle w:val="Hyperlink"/>
          </w:rPr>
          <w:t>4.2.12.</w:t>
        </w:r>
        <w:r w:rsidR="003E177E">
          <w:rPr>
            <w:rFonts w:asciiTheme="minorHAnsi" w:eastAsiaTheme="minorEastAsia" w:hAnsiTheme="minorHAnsi" w:cstheme="minorBidi"/>
            <w:sz w:val="22"/>
            <w:szCs w:val="22"/>
          </w:rPr>
          <w:tab/>
        </w:r>
        <w:r w:rsidR="003E177E" w:rsidRPr="006E41B9">
          <w:rPr>
            <w:rStyle w:val="Hyperlink"/>
          </w:rPr>
          <w:t>Radiology Extract (RAD)</w:t>
        </w:r>
        <w:r w:rsidR="003E177E">
          <w:rPr>
            <w:webHidden/>
          </w:rPr>
          <w:tab/>
        </w:r>
        <w:r w:rsidR="003E177E">
          <w:rPr>
            <w:webHidden/>
          </w:rPr>
          <w:fldChar w:fldCharType="begin"/>
        </w:r>
        <w:r w:rsidR="003E177E">
          <w:rPr>
            <w:webHidden/>
          </w:rPr>
          <w:instrText xml:space="preserve"> PAGEREF _Toc459043719 \h </w:instrText>
        </w:r>
        <w:r w:rsidR="003E177E">
          <w:rPr>
            <w:webHidden/>
          </w:rPr>
        </w:r>
        <w:r w:rsidR="003E177E">
          <w:rPr>
            <w:webHidden/>
          </w:rPr>
          <w:fldChar w:fldCharType="separate"/>
        </w:r>
        <w:r w:rsidR="00A22BD0">
          <w:rPr>
            <w:webHidden/>
          </w:rPr>
          <w:t>87</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20" w:history="1">
        <w:r w:rsidR="003E177E" w:rsidRPr="006E41B9">
          <w:rPr>
            <w:rStyle w:val="Hyperlink"/>
          </w:rPr>
          <w:t>4.2.13.</w:t>
        </w:r>
        <w:r w:rsidR="003E177E">
          <w:rPr>
            <w:rFonts w:asciiTheme="minorHAnsi" w:eastAsiaTheme="minorEastAsia" w:hAnsiTheme="minorHAnsi" w:cstheme="minorBidi"/>
            <w:sz w:val="22"/>
            <w:szCs w:val="22"/>
          </w:rPr>
          <w:tab/>
        </w:r>
        <w:r w:rsidR="003E177E" w:rsidRPr="006E41B9">
          <w:rPr>
            <w:rStyle w:val="Hyperlink"/>
          </w:rPr>
          <w:t>Surgery Extract (SUR)</w:t>
        </w:r>
        <w:r w:rsidR="003E177E">
          <w:rPr>
            <w:webHidden/>
          </w:rPr>
          <w:tab/>
        </w:r>
        <w:r w:rsidR="003E177E">
          <w:rPr>
            <w:webHidden/>
          </w:rPr>
          <w:fldChar w:fldCharType="begin"/>
        </w:r>
        <w:r w:rsidR="003E177E">
          <w:rPr>
            <w:webHidden/>
          </w:rPr>
          <w:instrText xml:space="preserve"> PAGEREF _Toc459043720 \h </w:instrText>
        </w:r>
        <w:r w:rsidR="003E177E">
          <w:rPr>
            <w:webHidden/>
          </w:rPr>
        </w:r>
        <w:r w:rsidR="003E177E">
          <w:rPr>
            <w:webHidden/>
          </w:rPr>
          <w:fldChar w:fldCharType="separate"/>
        </w:r>
        <w:r w:rsidR="00A22BD0">
          <w:rPr>
            <w:webHidden/>
          </w:rPr>
          <w:t>87</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21" w:history="1">
        <w:r w:rsidR="003E177E" w:rsidRPr="006E41B9">
          <w:rPr>
            <w:rStyle w:val="Hyperlink"/>
          </w:rPr>
          <w:t>4.2.14.</w:t>
        </w:r>
        <w:r w:rsidR="003E177E">
          <w:rPr>
            <w:rFonts w:asciiTheme="minorHAnsi" w:eastAsiaTheme="minorEastAsia" w:hAnsiTheme="minorHAnsi" w:cstheme="minorBidi"/>
            <w:sz w:val="22"/>
            <w:szCs w:val="22"/>
          </w:rPr>
          <w:tab/>
        </w:r>
        <w:r w:rsidR="003E177E" w:rsidRPr="006E41B9">
          <w:rPr>
            <w:rStyle w:val="Hyperlink"/>
          </w:rPr>
          <w:t>Transfer and Discharge Extract (MOV)</w:t>
        </w:r>
        <w:r w:rsidR="003E177E">
          <w:rPr>
            <w:webHidden/>
          </w:rPr>
          <w:tab/>
        </w:r>
        <w:r w:rsidR="003E177E">
          <w:rPr>
            <w:webHidden/>
          </w:rPr>
          <w:fldChar w:fldCharType="begin"/>
        </w:r>
        <w:r w:rsidR="003E177E">
          <w:rPr>
            <w:webHidden/>
          </w:rPr>
          <w:instrText xml:space="preserve"> PAGEREF _Toc459043721 \h </w:instrText>
        </w:r>
        <w:r w:rsidR="003E177E">
          <w:rPr>
            <w:webHidden/>
          </w:rPr>
        </w:r>
        <w:r w:rsidR="003E177E">
          <w:rPr>
            <w:webHidden/>
          </w:rPr>
          <w:fldChar w:fldCharType="separate"/>
        </w:r>
        <w:r w:rsidR="00A22BD0">
          <w:rPr>
            <w:webHidden/>
          </w:rPr>
          <w:t>87</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22" w:history="1">
        <w:r w:rsidR="003E177E" w:rsidRPr="006E41B9">
          <w:rPr>
            <w:rStyle w:val="Hyperlink"/>
          </w:rPr>
          <w:t>4.2.15.</w:t>
        </w:r>
        <w:r w:rsidR="003E177E">
          <w:rPr>
            <w:rFonts w:asciiTheme="minorHAnsi" w:eastAsiaTheme="minorEastAsia" w:hAnsiTheme="minorHAnsi" w:cstheme="minorBidi"/>
            <w:sz w:val="22"/>
            <w:szCs w:val="22"/>
          </w:rPr>
          <w:tab/>
        </w:r>
        <w:r w:rsidR="003E177E" w:rsidRPr="006E41B9">
          <w:rPr>
            <w:rStyle w:val="Hyperlink"/>
          </w:rPr>
          <w:t>Treating Specialty Change Extract (TRT)</w:t>
        </w:r>
        <w:r w:rsidR="003E177E">
          <w:rPr>
            <w:webHidden/>
          </w:rPr>
          <w:tab/>
        </w:r>
        <w:r w:rsidR="003E177E">
          <w:rPr>
            <w:webHidden/>
          </w:rPr>
          <w:fldChar w:fldCharType="begin"/>
        </w:r>
        <w:r w:rsidR="003E177E">
          <w:rPr>
            <w:webHidden/>
          </w:rPr>
          <w:instrText xml:space="preserve"> PAGEREF _Toc459043722 \h </w:instrText>
        </w:r>
        <w:r w:rsidR="003E177E">
          <w:rPr>
            <w:webHidden/>
          </w:rPr>
        </w:r>
        <w:r w:rsidR="003E177E">
          <w:rPr>
            <w:webHidden/>
          </w:rPr>
          <w:fldChar w:fldCharType="separate"/>
        </w:r>
        <w:r w:rsidR="00A22BD0">
          <w:rPr>
            <w:webHidden/>
          </w:rPr>
          <w:t>87</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23" w:history="1">
        <w:r w:rsidR="003E177E" w:rsidRPr="006E41B9">
          <w:rPr>
            <w:rStyle w:val="Hyperlink"/>
          </w:rPr>
          <w:t>4.2.16.</w:t>
        </w:r>
        <w:r w:rsidR="003E177E">
          <w:rPr>
            <w:rFonts w:asciiTheme="minorHAnsi" w:eastAsiaTheme="minorEastAsia" w:hAnsiTheme="minorHAnsi" w:cstheme="minorBidi"/>
            <w:sz w:val="22"/>
            <w:szCs w:val="22"/>
          </w:rPr>
          <w:tab/>
        </w:r>
        <w:r w:rsidR="003E177E" w:rsidRPr="006E41B9">
          <w:rPr>
            <w:rStyle w:val="Hyperlink"/>
          </w:rPr>
          <w:t>Unit Dose Extract (UDP)</w:t>
        </w:r>
        <w:r w:rsidR="003E177E">
          <w:rPr>
            <w:webHidden/>
          </w:rPr>
          <w:tab/>
        </w:r>
        <w:r w:rsidR="003E177E">
          <w:rPr>
            <w:webHidden/>
          </w:rPr>
          <w:fldChar w:fldCharType="begin"/>
        </w:r>
        <w:r w:rsidR="003E177E">
          <w:rPr>
            <w:webHidden/>
          </w:rPr>
          <w:instrText xml:space="preserve"> PAGEREF _Toc459043723 \h </w:instrText>
        </w:r>
        <w:r w:rsidR="003E177E">
          <w:rPr>
            <w:webHidden/>
          </w:rPr>
        </w:r>
        <w:r w:rsidR="003E177E">
          <w:rPr>
            <w:webHidden/>
          </w:rPr>
          <w:fldChar w:fldCharType="separate"/>
        </w:r>
        <w:r w:rsidR="00A22BD0">
          <w:rPr>
            <w:webHidden/>
          </w:rPr>
          <w:t>87</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24" w:history="1">
        <w:r w:rsidR="003E177E" w:rsidRPr="006E41B9">
          <w:rPr>
            <w:rStyle w:val="Hyperlink"/>
          </w:rPr>
          <w:t>4.2.17.</w:t>
        </w:r>
        <w:r w:rsidR="003E177E">
          <w:rPr>
            <w:rFonts w:asciiTheme="minorHAnsi" w:eastAsiaTheme="minorEastAsia" w:hAnsiTheme="minorHAnsi" w:cstheme="minorBidi"/>
            <w:sz w:val="22"/>
            <w:szCs w:val="22"/>
          </w:rPr>
          <w:tab/>
        </w:r>
        <w:r w:rsidR="003E177E" w:rsidRPr="006E41B9">
          <w:rPr>
            <w:rStyle w:val="Hyperlink"/>
          </w:rPr>
          <w:t>Fiscal Year Logic – DSS Testing Only</w:t>
        </w:r>
        <w:r w:rsidR="003E177E">
          <w:rPr>
            <w:webHidden/>
          </w:rPr>
          <w:tab/>
        </w:r>
        <w:r w:rsidR="003E177E">
          <w:rPr>
            <w:webHidden/>
          </w:rPr>
          <w:fldChar w:fldCharType="begin"/>
        </w:r>
        <w:r w:rsidR="003E177E">
          <w:rPr>
            <w:webHidden/>
          </w:rPr>
          <w:instrText xml:space="preserve"> PAGEREF _Toc459043724 \h </w:instrText>
        </w:r>
        <w:r w:rsidR="003E177E">
          <w:rPr>
            <w:webHidden/>
          </w:rPr>
        </w:r>
        <w:r w:rsidR="003E177E">
          <w:rPr>
            <w:webHidden/>
          </w:rPr>
          <w:fldChar w:fldCharType="separate"/>
        </w:r>
        <w:r w:rsidR="00A22BD0">
          <w:rPr>
            <w:webHidden/>
          </w:rPr>
          <w:t>88</w:t>
        </w:r>
        <w:r w:rsidR="003E177E">
          <w:rPr>
            <w:webHidden/>
          </w:rPr>
          <w:fldChar w:fldCharType="end"/>
        </w:r>
      </w:hyperlink>
    </w:p>
    <w:p w:rsidR="003E177E" w:rsidRDefault="003662CF">
      <w:pPr>
        <w:pStyle w:val="TOC2"/>
        <w:rPr>
          <w:rFonts w:asciiTheme="minorHAnsi" w:eastAsiaTheme="minorEastAsia" w:hAnsiTheme="minorHAnsi" w:cstheme="minorBidi"/>
          <w:sz w:val="22"/>
        </w:rPr>
      </w:pPr>
      <w:hyperlink w:anchor="_Toc459043725" w:history="1">
        <w:r w:rsidR="003E177E" w:rsidRPr="006E41B9">
          <w:rPr>
            <w:rStyle w:val="Hyperlink"/>
          </w:rPr>
          <w:t>4.3.</w:t>
        </w:r>
        <w:r w:rsidR="003E177E">
          <w:rPr>
            <w:rFonts w:asciiTheme="minorHAnsi" w:eastAsiaTheme="minorEastAsia" w:hAnsiTheme="minorHAnsi" w:cstheme="minorBidi"/>
            <w:sz w:val="22"/>
          </w:rPr>
          <w:tab/>
        </w:r>
        <w:r w:rsidR="003E177E" w:rsidRPr="006E41B9">
          <w:rPr>
            <w:rStyle w:val="Hyperlink"/>
          </w:rPr>
          <w:t>SAS Extract Audit Reports</w:t>
        </w:r>
        <w:r w:rsidR="003E177E">
          <w:rPr>
            <w:webHidden/>
          </w:rPr>
          <w:tab/>
        </w:r>
        <w:r w:rsidR="003E177E">
          <w:rPr>
            <w:webHidden/>
          </w:rPr>
          <w:fldChar w:fldCharType="begin"/>
        </w:r>
        <w:r w:rsidR="003E177E">
          <w:rPr>
            <w:webHidden/>
          </w:rPr>
          <w:instrText xml:space="preserve"> PAGEREF _Toc459043725 \h </w:instrText>
        </w:r>
        <w:r w:rsidR="003E177E">
          <w:rPr>
            <w:webHidden/>
          </w:rPr>
        </w:r>
        <w:r w:rsidR="003E177E">
          <w:rPr>
            <w:webHidden/>
          </w:rPr>
          <w:fldChar w:fldCharType="separate"/>
        </w:r>
        <w:r w:rsidR="00A22BD0">
          <w:rPr>
            <w:webHidden/>
          </w:rPr>
          <w:t>88</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26" w:history="1">
        <w:r w:rsidR="003E177E" w:rsidRPr="006E41B9">
          <w:rPr>
            <w:rStyle w:val="Hyperlink"/>
          </w:rPr>
          <w:t>4.3.1.</w:t>
        </w:r>
        <w:r w:rsidR="003E177E">
          <w:rPr>
            <w:rFonts w:asciiTheme="minorHAnsi" w:eastAsiaTheme="minorEastAsia" w:hAnsiTheme="minorHAnsi" w:cstheme="minorBidi"/>
            <w:sz w:val="22"/>
            <w:szCs w:val="22"/>
          </w:rPr>
          <w:tab/>
        </w:r>
        <w:r w:rsidR="003E177E" w:rsidRPr="006E41B9">
          <w:rPr>
            <w:rStyle w:val="Hyperlink"/>
          </w:rPr>
          <w:t>SAS Prescription Audit Report</w:t>
        </w:r>
        <w:r w:rsidR="003E177E">
          <w:rPr>
            <w:webHidden/>
          </w:rPr>
          <w:tab/>
        </w:r>
        <w:r w:rsidR="003E177E">
          <w:rPr>
            <w:webHidden/>
          </w:rPr>
          <w:fldChar w:fldCharType="begin"/>
        </w:r>
        <w:r w:rsidR="003E177E">
          <w:rPr>
            <w:webHidden/>
          </w:rPr>
          <w:instrText xml:space="preserve"> PAGEREF _Toc459043726 \h </w:instrText>
        </w:r>
        <w:r w:rsidR="003E177E">
          <w:rPr>
            <w:webHidden/>
          </w:rPr>
        </w:r>
        <w:r w:rsidR="003E177E">
          <w:rPr>
            <w:webHidden/>
          </w:rPr>
          <w:fldChar w:fldCharType="separate"/>
        </w:r>
        <w:r w:rsidR="00A22BD0">
          <w:rPr>
            <w:webHidden/>
          </w:rPr>
          <w:t>89</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27" w:history="1">
        <w:r w:rsidR="003E177E" w:rsidRPr="006E41B9">
          <w:rPr>
            <w:rStyle w:val="Hyperlink"/>
          </w:rPr>
          <w:t>4.3.2.</w:t>
        </w:r>
        <w:r w:rsidR="003E177E">
          <w:rPr>
            <w:rFonts w:asciiTheme="minorHAnsi" w:eastAsiaTheme="minorEastAsia" w:hAnsiTheme="minorHAnsi" w:cstheme="minorBidi"/>
            <w:sz w:val="22"/>
            <w:szCs w:val="22"/>
          </w:rPr>
          <w:tab/>
        </w:r>
        <w:r w:rsidR="003E177E" w:rsidRPr="006E41B9">
          <w:rPr>
            <w:rStyle w:val="Hyperlink"/>
          </w:rPr>
          <w:t>SAS Radiology Audit Report</w:t>
        </w:r>
        <w:r w:rsidR="003E177E">
          <w:rPr>
            <w:webHidden/>
          </w:rPr>
          <w:tab/>
        </w:r>
        <w:r w:rsidR="003E177E">
          <w:rPr>
            <w:webHidden/>
          </w:rPr>
          <w:fldChar w:fldCharType="begin"/>
        </w:r>
        <w:r w:rsidR="003E177E">
          <w:rPr>
            <w:webHidden/>
          </w:rPr>
          <w:instrText xml:space="preserve"> PAGEREF _Toc459043727 \h </w:instrText>
        </w:r>
        <w:r w:rsidR="003E177E">
          <w:rPr>
            <w:webHidden/>
          </w:rPr>
        </w:r>
        <w:r w:rsidR="003E177E">
          <w:rPr>
            <w:webHidden/>
          </w:rPr>
          <w:fldChar w:fldCharType="separate"/>
        </w:r>
        <w:r w:rsidR="00A22BD0">
          <w:rPr>
            <w:webHidden/>
          </w:rPr>
          <w:t>90</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28" w:history="1">
        <w:r w:rsidR="003E177E" w:rsidRPr="006E41B9">
          <w:rPr>
            <w:rStyle w:val="Hyperlink"/>
          </w:rPr>
          <w:t>4.3.3.</w:t>
        </w:r>
        <w:r w:rsidR="003E177E">
          <w:rPr>
            <w:rFonts w:asciiTheme="minorHAnsi" w:eastAsiaTheme="minorEastAsia" w:hAnsiTheme="minorHAnsi" w:cstheme="minorBidi"/>
            <w:sz w:val="22"/>
            <w:szCs w:val="22"/>
          </w:rPr>
          <w:tab/>
        </w:r>
        <w:r w:rsidR="003E177E" w:rsidRPr="006E41B9">
          <w:rPr>
            <w:rStyle w:val="Hyperlink"/>
          </w:rPr>
          <w:t>SAS Surgery Audit Report</w:t>
        </w:r>
        <w:r w:rsidR="003E177E">
          <w:rPr>
            <w:webHidden/>
          </w:rPr>
          <w:tab/>
        </w:r>
        <w:r w:rsidR="003E177E">
          <w:rPr>
            <w:webHidden/>
          </w:rPr>
          <w:fldChar w:fldCharType="begin"/>
        </w:r>
        <w:r w:rsidR="003E177E">
          <w:rPr>
            <w:webHidden/>
          </w:rPr>
          <w:instrText xml:space="preserve"> PAGEREF _Toc459043728 \h </w:instrText>
        </w:r>
        <w:r w:rsidR="003E177E">
          <w:rPr>
            <w:webHidden/>
          </w:rPr>
        </w:r>
        <w:r w:rsidR="003E177E">
          <w:rPr>
            <w:webHidden/>
          </w:rPr>
          <w:fldChar w:fldCharType="separate"/>
        </w:r>
        <w:r w:rsidR="00A22BD0">
          <w:rPr>
            <w:webHidden/>
          </w:rPr>
          <w:t>92</w:t>
        </w:r>
        <w:r w:rsidR="003E177E">
          <w:rPr>
            <w:webHidden/>
          </w:rPr>
          <w:fldChar w:fldCharType="end"/>
        </w:r>
      </w:hyperlink>
    </w:p>
    <w:p w:rsidR="003E177E" w:rsidRDefault="003662CF">
      <w:pPr>
        <w:pStyle w:val="TOC2"/>
        <w:rPr>
          <w:rFonts w:asciiTheme="minorHAnsi" w:eastAsiaTheme="minorEastAsia" w:hAnsiTheme="minorHAnsi" w:cstheme="minorBidi"/>
          <w:sz w:val="22"/>
        </w:rPr>
      </w:pPr>
      <w:hyperlink w:anchor="_Toc459043729" w:history="1">
        <w:r w:rsidR="003E177E" w:rsidRPr="006E41B9">
          <w:rPr>
            <w:rStyle w:val="Hyperlink"/>
          </w:rPr>
          <w:t>4.4.</w:t>
        </w:r>
        <w:r w:rsidR="003E177E">
          <w:rPr>
            <w:rFonts w:asciiTheme="minorHAnsi" w:eastAsiaTheme="minorEastAsia" w:hAnsiTheme="minorHAnsi" w:cstheme="minorBidi"/>
            <w:sz w:val="22"/>
          </w:rPr>
          <w:tab/>
        </w:r>
        <w:r w:rsidR="003E177E" w:rsidRPr="006E41B9">
          <w:rPr>
            <w:rStyle w:val="Hyperlink"/>
          </w:rPr>
          <w:t>Extract Audit Reports</w:t>
        </w:r>
        <w:r w:rsidR="003E177E">
          <w:rPr>
            <w:webHidden/>
          </w:rPr>
          <w:tab/>
        </w:r>
        <w:r w:rsidR="003E177E">
          <w:rPr>
            <w:webHidden/>
          </w:rPr>
          <w:fldChar w:fldCharType="begin"/>
        </w:r>
        <w:r w:rsidR="003E177E">
          <w:rPr>
            <w:webHidden/>
          </w:rPr>
          <w:instrText xml:space="preserve"> PAGEREF _Toc459043729 \h </w:instrText>
        </w:r>
        <w:r w:rsidR="003E177E">
          <w:rPr>
            <w:webHidden/>
          </w:rPr>
        </w:r>
        <w:r w:rsidR="003E177E">
          <w:rPr>
            <w:webHidden/>
          </w:rPr>
          <w:fldChar w:fldCharType="separate"/>
        </w:r>
        <w:r w:rsidR="00A22BD0">
          <w:rPr>
            <w:webHidden/>
          </w:rPr>
          <w:t>93</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30" w:history="1">
        <w:r w:rsidR="003E177E" w:rsidRPr="006E41B9">
          <w:rPr>
            <w:rStyle w:val="Hyperlink"/>
          </w:rPr>
          <w:t>4.4.1.</w:t>
        </w:r>
        <w:r w:rsidR="003E177E">
          <w:rPr>
            <w:rFonts w:asciiTheme="minorHAnsi" w:eastAsiaTheme="minorEastAsia" w:hAnsiTheme="minorHAnsi" w:cstheme="minorBidi"/>
            <w:sz w:val="22"/>
            <w:szCs w:val="22"/>
          </w:rPr>
          <w:tab/>
        </w:r>
        <w:r w:rsidR="003E177E" w:rsidRPr="006E41B9">
          <w:rPr>
            <w:rStyle w:val="Hyperlink"/>
          </w:rPr>
          <w:t>Admission (ADM) Extract Audit</w:t>
        </w:r>
        <w:r w:rsidR="003E177E">
          <w:rPr>
            <w:webHidden/>
          </w:rPr>
          <w:tab/>
        </w:r>
        <w:r w:rsidR="003E177E">
          <w:rPr>
            <w:webHidden/>
          </w:rPr>
          <w:fldChar w:fldCharType="begin"/>
        </w:r>
        <w:r w:rsidR="003E177E">
          <w:rPr>
            <w:webHidden/>
          </w:rPr>
          <w:instrText xml:space="preserve"> PAGEREF _Toc459043730 \h </w:instrText>
        </w:r>
        <w:r w:rsidR="003E177E">
          <w:rPr>
            <w:webHidden/>
          </w:rPr>
        </w:r>
        <w:r w:rsidR="003E177E">
          <w:rPr>
            <w:webHidden/>
          </w:rPr>
          <w:fldChar w:fldCharType="separate"/>
        </w:r>
        <w:r w:rsidR="00A22BD0">
          <w:rPr>
            <w:webHidden/>
          </w:rPr>
          <w:t>95</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31" w:history="1">
        <w:r w:rsidR="003E177E" w:rsidRPr="006E41B9">
          <w:rPr>
            <w:rStyle w:val="Hyperlink"/>
          </w:rPr>
          <w:t>4.4.2.</w:t>
        </w:r>
        <w:r w:rsidR="003E177E">
          <w:rPr>
            <w:rFonts w:asciiTheme="minorHAnsi" w:eastAsiaTheme="minorEastAsia" w:hAnsiTheme="minorHAnsi" w:cstheme="minorBidi"/>
            <w:sz w:val="22"/>
            <w:szCs w:val="22"/>
          </w:rPr>
          <w:tab/>
        </w:r>
        <w:r w:rsidR="003E177E" w:rsidRPr="006E41B9">
          <w:rPr>
            <w:rStyle w:val="Hyperlink"/>
          </w:rPr>
          <w:t>QUASAR (ECQ) Audit</w:t>
        </w:r>
        <w:r w:rsidR="003E177E">
          <w:rPr>
            <w:webHidden/>
          </w:rPr>
          <w:tab/>
        </w:r>
        <w:r w:rsidR="003E177E">
          <w:rPr>
            <w:webHidden/>
          </w:rPr>
          <w:fldChar w:fldCharType="begin"/>
        </w:r>
        <w:r w:rsidR="003E177E">
          <w:rPr>
            <w:webHidden/>
          </w:rPr>
          <w:instrText xml:space="preserve"> PAGEREF _Toc459043731 \h </w:instrText>
        </w:r>
        <w:r w:rsidR="003E177E">
          <w:rPr>
            <w:webHidden/>
          </w:rPr>
        </w:r>
        <w:r w:rsidR="003E177E">
          <w:rPr>
            <w:webHidden/>
          </w:rPr>
          <w:fldChar w:fldCharType="separate"/>
        </w:r>
        <w:r w:rsidR="00A22BD0">
          <w:rPr>
            <w:webHidden/>
          </w:rPr>
          <w:t>96</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32" w:history="1">
        <w:r w:rsidR="003E177E" w:rsidRPr="006E41B9">
          <w:rPr>
            <w:rStyle w:val="Hyperlink"/>
          </w:rPr>
          <w:t>4.4.3.</w:t>
        </w:r>
        <w:r w:rsidR="003E177E">
          <w:rPr>
            <w:rFonts w:asciiTheme="minorHAnsi" w:eastAsiaTheme="minorEastAsia" w:hAnsiTheme="minorHAnsi" w:cstheme="minorBidi"/>
            <w:sz w:val="22"/>
            <w:szCs w:val="22"/>
          </w:rPr>
          <w:tab/>
        </w:r>
        <w:r w:rsidR="003E177E" w:rsidRPr="006E41B9">
          <w:rPr>
            <w:rStyle w:val="Hyperlink"/>
          </w:rPr>
          <w:t>Event Capture Local (ECS) Extract Audit</w:t>
        </w:r>
        <w:r w:rsidR="003E177E">
          <w:rPr>
            <w:webHidden/>
          </w:rPr>
          <w:tab/>
        </w:r>
        <w:r w:rsidR="003E177E">
          <w:rPr>
            <w:webHidden/>
          </w:rPr>
          <w:fldChar w:fldCharType="begin"/>
        </w:r>
        <w:r w:rsidR="003E177E">
          <w:rPr>
            <w:webHidden/>
          </w:rPr>
          <w:instrText xml:space="preserve"> PAGEREF _Toc459043732 \h </w:instrText>
        </w:r>
        <w:r w:rsidR="003E177E">
          <w:rPr>
            <w:webHidden/>
          </w:rPr>
        </w:r>
        <w:r w:rsidR="003E177E">
          <w:rPr>
            <w:webHidden/>
          </w:rPr>
          <w:fldChar w:fldCharType="separate"/>
        </w:r>
        <w:r w:rsidR="00A22BD0">
          <w:rPr>
            <w:webHidden/>
          </w:rPr>
          <w:t>97</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33" w:history="1">
        <w:r w:rsidR="003E177E" w:rsidRPr="006E41B9">
          <w:rPr>
            <w:rStyle w:val="Hyperlink"/>
          </w:rPr>
          <w:t>4.4.4.</w:t>
        </w:r>
        <w:r w:rsidR="003E177E">
          <w:rPr>
            <w:rFonts w:asciiTheme="minorHAnsi" w:eastAsiaTheme="minorEastAsia" w:hAnsiTheme="minorHAnsi" w:cstheme="minorBidi"/>
            <w:sz w:val="22"/>
            <w:szCs w:val="22"/>
          </w:rPr>
          <w:tab/>
        </w:r>
        <w:r w:rsidR="003E177E" w:rsidRPr="006E41B9">
          <w:rPr>
            <w:rStyle w:val="Hyperlink"/>
          </w:rPr>
          <w:t>Laboratory (LAB) Extract Audit</w:t>
        </w:r>
        <w:r w:rsidR="003E177E">
          <w:rPr>
            <w:webHidden/>
          </w:rPr>
          <w:tab/>
        </w:r>
        <w:r w:rsidR="003E177E">
          <w:rPr>
            <w:webHidden/>
          </w:rPr>
          <w:fldChar w:fldCharType="begin"/>
        </w:r>
        <w:r w:rsidR="003E177E">
          <w:rPr>
            <w:webHidden/>
          </w:rPr>
          <w:instrText xml:space="preserve"> PAGEREF _Toc459043733 \h </w:instrText>
        </w:r>
        <w:r w:rsidR="003E177E">
          <w:rPr>
            <w:webHidden/>
          </w:rPr>
        </w:r>
        <w:r w:rsidR="003E177E">
          <w:rPr>
            <w:webHidden/>
          </w:rPr>
          <w:fldChar w:fldCharType="separate"/>
        </w:r>
        <w:r w:rsidR="00A22BD0">
          <w:rPr>
            <w:webHidden/>
          </w:rPr>
          <w:t>98</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34" w:history="1">
        <w:r w:rsidR="003E177E" w:rsidRPr="006E41B9">
          <w:rPr>
            <w:rStyle w:val="Hyperlink"/>
          </w:rPr>
          <w:t>4.4.5.</w:t>
        </w:r>
        <w:r w:rsidR="003E177E">
          <w:rPr>
            <w:rFonts w:asciiTheme="minorHAnsi" w:eastAsiaTheme="minorEastAsia" w:hAnsiTheme="minorHAnsi" w:cstheme="minorBidi"/>
            <w:sz w:val="22"/>
            <w:szCs w:val="22"/>
          </w:rPr>
          <w:tab/>
        </w:r>
        <w:r w:rsidR="003E177E" w:rsidRPr="006E41B9">
          <w:rPr>
            <w:rStyle w:val="Hyperlink"/>
          </w:rPr>
          <w:t>Laboratory Results (LAR) Extract Audit</w:t>
        </w:r>
        <w:r w:rsidR="003E177E">
          <w:rPr>
            <w:webHidden/>
          </w:rPr>
          <w:tab/>
        </w:r>
        <w:r w:rsidR="003E177E">
          <w:rPr>
            <w:webHidden/>
          </w:rPr>
          <w:fldChar w:fldCharType="begin"/>
        </w:r>
        <w:r w:rsidR="003E177E">
          <w:rPr>
            <w:webHidden/>
          </w:rPr>
          <w:instrText xml:space="preserve"> PAGEREF _Toc459043734 \h </w:instrText>
        </w:r>
        <w:r w:rsidR="003E177E">
          <w:rPr>
            <w:webHidden/>
          </w:rPr>
        </w:r>
        <w:r w:rsidR="003E177E">
          <w:rPr>
            <w:webHidden/>
          </w:rPr>
          <w:fldChar w:fldCharType="separate"/>
        </w:r>
        <w:r w:rsidR="00A22BD0">
          <w:rPr>
            <w:webHidden/>
          </w:rPr>
          <w:t>99</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35" w:history="1">
        <w:r w:rsidR="003E177E" w:rsidRPr="006E41B9">
          <w:rPr>
            <w:rStyle w:val="Hyperlink"/>
          </w:rPr>
          <w:t>4.4.6.</w:t>
        </w:r>
        <w:r w:rsidR="003E177E">
          <w:rPr>
            <w:rFonts w:asciiTheme="minorHAnsi" w:eastAsiaTheme="minorEastAsia" w:hAnsiTheme="minorHAnsi" w:cstheme="minorBidi"/>
            <w:sz w:val="22"/>
            <w:szCs w:val="22"/>
          </w:rPr>
          <w:tab/>
        </w:r>
        <w:r w:rsidR="003E177E" w:rsidRPr="006E41B9">
          <w:rPr>
            <w:rStyle w:val="Hyperlink"/>
          </w:rPr>
          <w:t>Laboratory Blood Bank (LBB) Audit Reports</w:t>
        </w:r>
        <w:r w:rsidR="003E177E">
          <w:rPr>
            <w:webHidden/>
          </w:rPr>
          <w:tab/>
        </w:r>
        <w:r w:rsidR="003E177E">
          <w:rPr>
            <w:webHidden/>
          </w:rPr>
          <w:fldChar w:fldCharType="begin"/>
        </w:r>
        <w:r w:rsidR="003E177E">
          <w:rPr>
            <w:webHidden/>
          </w:rPr>
          <w:instrText xml:space="preserve"> PAGEREF _Toc459043735 \h </w:instrText>
        </w:r>
        <w:r w:rsidR="003E177E">
          <w:rPr>
            <w:webHidden/>
          </w:rPr>
        </w:r>
        <w:r w:rsidR="003E177E">
          <w:rPr>
            <w:webHidden/>
          </w:rPr>
          <w:fldChar w:fldCharType="separate"/>
        </w:r>
        <w:r w:rsidR="00A22BD0">
          <w:rPr>
            <w:webHidden/>
          </w:rPr>
          <w:t>99</w:t>
        </w:r>
        <w:r w:rsidR="003E177E">
          <w:rPr>
            <w:webHidden/>
          </w:rPr>
          <w:fldChar w:fldCharType="end"/>
        </w:r>
      </w:hyperlink>
    </w:p>
    <w:p w:rsidR="003E177E" w:rsidRDefault="003662CF">
      <w:pPr>
        <w:pStyle w:val="TOC4"/>
        <w:tabs>
          <w:tab w:val="left" w:pos="1987"/>
        </w:tabs>
        <w:rPr>
          <w:rFonts w:asciiTheme="minorHAnsi" w:hAnsiTheme="minorHAnsi"/>
          <w:noProof/>
          <w:sz w:val="22"/>
        </w:rPr>
      </w:pPr>
      <w:hyperlink w:anchor="_Toc459043736" w:history="1">
        <w:r w:rsidR="003E177E" w:rsidRPr="006E41B9">
          <w:rPr>
            <w:rStyle w:val="Hyperlink"/>
            <w:noProof/>
          </w:rPr>
          <w:t>4.4.6.1.</w:t>
        </w:r>
        <w:r w:rsidR="003E177E">
          <w:rPr>
            <w:rFonts w:asciiTheme="minorHAnsi" w:hAnsiTheme="minorHAnsi"/>
            <w:noProof/>
            <w:sz w:val="22"/>
          </w:rPr>
          <w:tab/>
        </w:r>
        <w:r w:rsidR="003E177E" w:rsidRPr="006E41B9">
          <w:rPr>
            <w:rStyle w:val="Hyperlink"/>
            <w:noProof/>
          </w:rPr>
          <w:t>Laboratory Blood Bank (LBB) Comparative Report</w:t>
        </w:r>
        <w:r w:rsidR="003E177E">
          <w:rPr>
            <w:noProof/>
            <w:webHidden/>
          </w:rPr>
          <w:tab/>
        </w:r>
        <w:r w:rsidR="003E177E">
          <w:rPr>
            <w:noProof/>
            <w:webHidden/>
          </w:rPr>
          <w:fldChar w:fldCharType="begin"/>
        </w:r>
        <w:r w:rsidR="003E177E">
          <w:rPr>
            <w:noProof/>
            <w:webHidden/>
          </w:rPr>
          <w:instrText xml:space="preserve"> PAGEREF _Toc459043736 \h </w:instrText>
        </w:r>
        <w:r w:rsidR="003E177E">
          <w:rPr>
            <w:noProof/>
            <w:webHidden/>
          </w:rPr>
        </w:r>
        <w:r w:rsidR="003E177E">
          <w:rPr>
            <w:noProof/>
            <w:webHidden/>
          </w:rPr>
          <w:fldChar w:fldCharType="separate"/>
        </w:r>
        <w:r w:rsidR="00A22BD0">
          <w:rPr>
            <w:noProof/>
            <w:webHidden/>
          </w:rPr>
          <w:t>100</w:t>
        </w:r>
        <w:r w:rsidR="003E177E">
          <w:rPr>
            <w:noProof/>
            <w:webHidden/>
          </w:rPr>
          <w:fldChar w:fldCharType="end"/>
        </w:r>
      </w:hyperlink>
    </w:p>
    <w:p w:rsidR="003E177E" w:rsidRDefault="003662CF">
      <w:pPr>
        <w:pStyle w:val="TOC4"/>
        <w:tabs>
          <w:tab w:val="left" w:pos="1987"/>
        </w:tabs>
        <w:rPr>
          <w:rFonts w:asciiTheme="minorHAnsi" w:hAnsiTheme="minorHAnsi"/>
          <w:noProof/>
          <w:sz w:val="22"/>
        </w:rPr>
      </w:pPr>
      <w:hyperlink w:anchor="_Toc459043737" w:history="1">
        <w:r w:rsidR="003E177E" w:rsidRPr="006E41B9">
          <w:rPr>
            <w:rStyle w:val="Hyperlink"/>
            <w:noProof/>
          </w:rPr>
          <w:t>4.4.6.2.</w:t>
        </w:r>
        <w:r w:rsidR="003E177E">
          <w:rPr>
            <w:rFonts w:asciiTheme="minorHAnsi" w:hAnsiTheme="minorHAnsi"/>
            <w:noProof/>
            <w:sz w:val="22"/>
          </w:rPr>
          <w:tab/>
        </w:r>
        <w:r w:rsidR="003E177E" w:rsidRPr="006E41B9">
          <w:rPr>
            <w:rStyle w:val="Hyperlink"/>
            <w:noProof/>
          </w:rPr>
          <w:t>Laboratory Blood Bank (LBB) Pre-Extract Audit</w:t>
        </w:r>
        <w:r w:rsidR="003E177E">
          <w:rPr>
            <w:noProof/>
            <w:webHidden/>
          </w:rPr>
          <w:tab/>
        </w:r>
        <w:r w:rsidR="003E177E">
          <w:rPr>
            <w:noProof/>
            <w:webHidden/>
          </w:rPr>
          <w:fldChar w:fldCharType="begin"/>
        </w:r>
        <w:r w:rsidR="003E177E">
          <w:rPr>
            <w:noProof/>
            <w:webHidden/>
          </w:rPr>
          <w:instrText xml:space="preserve"> PAGEREF _Toc459043737 \h </w:instrText>
        </w:r>
        <w:r w:rsidR="003E177E">
          <w:rPr>
            <w:noProof/>
            <w:webHidden/>
          </w:rPr>
        </w:r>
        <w:r w:rsidR="003E177E">
          <w:rPr>
            <w:noProof/>
            <w:webHidden/>
          </w:rPr>
          <w:fldChar w:fldCharType="separate"/>
        </w:r>
        <w:r w:rsidR="00A22BD0">
          <w:rPr>
            <w:noProof/>
            <w:webHidden/>
          </w:rPr>
          <w:t>101</w:t>
        </w:r>
        <w:r w:rsidR="003E177E">
          <w:rPr>
            <w:noProof/>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38" w:history="1">
        <w:r w:rsidR="003E177E" w:rsidRPr="006E41B9">
          <w:rPr>
            <w:rStyle w:val="Hyperlink"/>
          </w:rPr>
          <w:t>4.4.7.</w:t>
        </w:r>
        <w:r w:rsidR="003E177E">
          <w:rPr>
            <w:rFonts w:asciiTheme="minorHAnsi" w:eastAsiaTheme="minorEastAsia" w:hAnsiTheme="minorHAnsi" w:cstheme="minorBidi"/>
            <w:sz w:val="22"/>
            <w:szCs w:val="22"/>
          </w:rPr>
          <w:tab/>
        </w:r>
        <w:r w:rsidR="003E177E" w:rsidRPr="006E41B9">
          <w:rPr>
            <w:rStyle w:val="Hyperlink"/>
          </w:rPr>
          <w:t>Physical Movement (MOV) Extract Audit</w:t>
        </w:r>
        <w:r w:rsidR="003E177E">
          <w:rPr>
            <w:webHidden/>
          </w:rPr>
          <w:tab/>
        </w:r>
        <w:r w:rsidR="003E177E">
          <w:rPr>
            <w:webHidden/>
          </w:rPr>
          <w:fldChar w:fldCharType="begin"/>
        </w:r>
        <w:r w:rsidR="003E177E">
          <w:rPr>
            <w:webHidden/>
          </w:rPr>
          <w:instrText xml:space="preserve"> PAGEREF _Toc459043738 \h </w:instrText>
        </w:r>
        <w:r w:rsidR="003E177E">
          <w:rPr>
            <w:webHidden/>
          </w:rPr>
        </w:r>
        <w:r w:rsidR="003E177E">
          <w:rPr>
            <w:webHidden/>
          </w:rPr>
          <w:fldChar w:fldCharType="separate"/>
        </w:r>
        <w:r w:rsidR="00A22BD0">
          <w:rPr>
            <w:webHidden/>
          </w:rPr>
          <w:t>101</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39" w:history="1">
        <w:r w:rsidR="003E177E" w:rsidRPr="006E41B9">
          <w:rPr>
            <w:rStyle w:val="Hyperlink"/>
          </w:rPr>
          <w:t>4.4.8.</w:t>
        </w:r>
        <w:r w:rsidR="003E177E">
          <w:rPr>
            <w:rFonts w:asciiTheme="minorHAnsi" w:eastAsiaTheme="minorEastAsia" w:hAnsiTheme="minorHAnsi" w:cstheme="minorBidi"/>
            <w:sz w:val="22"/>
            <w:szCs w:val="22"/>
          </w:rPr>
          <w:tab/>
        </w:r>
        <w:r w:rsidR="003E177E" w:rsidRPr="006E41B9">
          <w:rPr>
            <w:rStyle w:val="Hyperlink"/>
          </w:rPr>
          <w:t>Prosthetics (PRO) Extract Audit</w:t>
        </w:r>
        <w:r w:rsidR="003E177E">
          <w:rPr>
            <w:webHidden/>
          </w:rPr>
          <w:tab/>
        </w:r>
        <w:r w:rsidR="003E177E">
          <w:rPr>
            <w:webHidden/>
          </w:rPr>
          <w:fldChar w:fldCharType="begin"/>
        </w:r>
        <w:r w:rsidR="003E177E">
          <w:rPr>
            <w:webHidden/>
          </w:rPr>
          <w:instrText xml:space="preserve"> PAGEREF _Toc459043739 \h </w:instrText>
        </w:r>
        <w:r w:rsidR="003E177E">
          <w:rPr>
            <w:webHidden/>
          </w:rPr>
        </w:r>
        <w:r w:rsidR="003E177E">
          <w:rPr>
            <w:webHidden/>
          </w:rPr>
          <w:fldChar w:fldCharType="separate"/>
        </w:r>
        <w:r w:rsidR="00A22BD0">
          <w:rPr>
            <w:webHidden/>
          </w:rPr>
          <w:t>103</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40" w:history="1">
        <w:r w:rsidR="003E177E" w:rsidRPr="006E41B9">
          <w:rPr>
            <w:rStyle w:val="Hyperlink"/>
          </w:rPr>
          <w:t>4.4.9.</w:t>
        </w:r>
        <w:r w:rsidR="003E177E">
          <w:rPr>
            <w:rFonts w:asciiTheme="minorHAnsi" w:eastAsiaTheme="minorEastAsia" w:hAnsiTheme="minorHAnsi" w:cstheme="minorBidi"/>
            <w:sz w:val="22"/>
            <w:szCs w:val="22"/>
          </w:rPr>
          <w:tab/>
        </w:r>
        <w:r w:rsidR="003E177E" w:rsidRPr="006E41B9">
          <w:rPr>
            <w:rStyle w:val="Hyperlink"/>
          </w:rPr>
          <w:t>Radiology (RAD) Extract Audit</w:t>
        </w:r>
        <w:r w:rsidR="003E177E">
          <w:rPr>
            <w:webHidden/>
          </w:rPr>
          <w:tab/>
        </w:r>
        <w:r w:rsidR="003E177E">
          <w:rPr>
            <w:webHidden/>
          </w:rPr>
          <w:fldChar w:fldCharType="begin"/>
        </w:r>
        <w:r w:rsidR="003E177E">
          <w:rPr>
            <w:webHidden/>
          </w:rPr>
          <w:instrText xml:space="preserve"> PAGEREF _Toc459043740 \h </w:instrText>
        </w:r>
        <w:r w:rsidR="003E177E">
          <w:rPr>
            <w:webHidden/>
          </w:rPr>
        </w:r>
        <w:r w:rsidR="003E177E">
          <w:rPr>
            <w:webHidden/>
          </w:rPr>
          <w:fldChar w:fldCharType="separate"/>
        </w:r>
        <w:r w:rsidR="00A22BD0">
          <w:rPr>
            <w:webHidden/>
          </w:rPr>
          <w:t>105</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41" w:history="1">
        <w:r w:rsidR="003E177E" w:rsidRPr="006E41B9">
          <w:rPr>
            <w:rStyle w:val="Hyperlink"/>
          </w:rPr>
          <w:t>4.4.10.</w:t>
        </w:r>
        <w:r w:rsidR="003E177E">
          <w:rPr>
            <w:rFonts w:asciiTheme="minorHAnsi" w:eastAsiaTheme="minorEastAsia" w:hAnsiTheme="minorHAnsi" w:cstheme="minorBidi"/>
            <w:sz w:val="22"/>
            <w:szCs w:val="22"/>
          </w:rPr>
          <w:tab/>
        </w:r>
        <w:r w:rsidR="003E177E" w:rsidRPr="006E41B9">
          <w:rPr>
            <w:rStyle w:val="Hyperlink"/>
          </w:rPr>
          <w:t>Surgery (SUR) Extract Audit</w:t>
        </w:r>
        <w:r w:rsidR="003E177E">
          <w:rPr>
            <w:webHidden/>
          </w:rPr>
          <w:tab/>
        </w:r>
        <w:r w:rsidR="003E177E">
          <w:rPr>
            <w:webHidden/>
          </w:rPr>
          <w:fldChar w:fldCharType="begin"/>
        </w:r>
        <w:r w:rsidR="003E177E">
          <w:rPr>
            <w:webHidden/>
          </w:rPr>
          <w:instrText xml:space="preserve"> PAGEREF _Toc459043741 \h </w:instrText>
        </w:r>
        <w:r w:rsidR="003E177E">
          <w:rPr>
            <w:webHidden/>
          </w:rPr>
        </w:r>
        <w:r w:rsidR="003E177E">
          <w:rPr>
            <w:webHidden/>
          </w:rPr>
          <w:fldChar w:fldCharType="separate"/>
        </w:r>
        <w:r w:rsidR="00A22BD0">
          <w:rPr>
            <w:webHidden/>
          </w:rPr>
          <w:t>106</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42" w:history="1">
        <w:r w:rsidR="003E177E" w:rsidRPr="006E41B9">
          <w:rPr>
            <w:rStyle w:val="Hyperlink"/>
          </w:rPr>
          <w:t>4.4.11.</w:t>
        </w:r>
        <w:r w:rsidR="003E177E">
          <w:rPr>
            <w:rFonts w:asciiTheme="minorHAnsi" w:eastAsiaTheme="minorEastAsia" w:hAnsiTheme="minorHAnsi" w:cstheme="minorBidi"/>
            <w:sz w:val="22"/>
            <w:szCs w:val="22"/>
          </w:rPr>
          <w:tab/>
        </w:r>
        <w:r w:rsidR="003E177E" w:rsidRPr="006E41B9">
          <w:rPr>
            <w:rStyle w:val="Hyperlink"/>
          </w:rPr>
          <w:t>Treating Specialty Change (TRT) Extract Audit</w:t>
        </w:r>
        <w:r w:rsidR="003E177E">
          <w:rPr>
            <w:webHidden/>
          </w:rPr>
          <w:tab/>
        </w:r>
        <w:r w:rsidR="003E177E">
          <w:rPr>
            <w:webHidden/>
          </w:rPr>
          <w:fldChar w:fldCharType="begin"/>
        </w:r>
        <w:r w:rsidR="003E177E">
          <w:rPr>
            <w:webHidden/>
          </w:rPr>
          <w:instrText xml:space="preserve"> PAGEREF _Toc459043742 \h </w:instrText>
        </w:r>
        <w:r w:rsidR="003E177E">
          <w:rPr>
            <w:webHidden/>
          </w:rPr>
        </w:r>
        <w:r w:rsidR="003E177E">
          <w:rPr>
            <w:webHidden/>
          </w:rPr>
          <w:fldChar w:fldCharType="separate"/>
        </w:r>
        <w:r w:rsidR="00A22BD0">
          <w:rPr>
            <w:webHidden/>
          </w:rPr>
          <w:t>107</w:t>
        </w:r>
        <w:r w:rsidR="003E177E">
          <w:rPr>
            <w:webHidden/>
          </w:rPr>
          <w:fldChar w:fldCharType="end"/>
        </w:r>
      </w:hyperlink>
    </w:p>
    <w:p w:rsidR="003E177E" w:rsidRDefault="003662CF">
      <w:pPr>
        <w:pStyle w:val="TOC2"/>
        <w:rPr>
          <w:rFonts w:asciiTheme="minorHAnsi" w:eastAsiaTheme="minorEastAsia" w:hAnsiTheme="minorHAnsi" w:cstheme="minorBidi"/>
          <w:sz w:val="22"/>
        </w:rPr>
      </w:pPr>
      <w:hyperlink w:anchor="_Toc459043743" w:history="1">
        <w:r w:rsidR="003E177E" w:rsidRPr="006E41B9">
          <w:rPr>
            <w:rStyle w:val="Hyperlink"/>
          </w:rPr>
          <w:t>4.5.</w:t>
        </w:r>
        <w:r w:rsidR="003E177E">
          <w:rPr>
            <w:rFonts w:asciiTheme="minorHAnsi" w:eastAsiaTheme="minorEastAsia" w:hAnsiTheme="minorHAnsi" w:cstheme="minorBidi"/>
            <w:sz w:val="22"/>
          </w:rPr>
          <w:tab/>
        </w:r>
        <w:r w:rsidR="003E177E" w:rsidRPr="006E41B9">
          <w:rPr>
            <w:rStyle w:val="Hyperlink"/>
          </w:rPr>
          <w:t>Transmission Management</w:t>
        </w:r>
        <w:r w:rsidR="003E177E">
          <w:rPr>
            <w:webHidden/>
          </w:rPr>
          <w:tab/>
        </w:r>
        <w:r w:rsidR="003E177E">
          <w:rPr>
            <w:webHidden/>
          </w:rPr>
          <w:fldChar w:fldCharType="begin"/>
        </w:r>
        <w:r w:rsidR="003E177E">
          <w:rPr>
            <w:webHidden/>
          </w:rPr>
          <w:instrText xml:space="preserve"> PAGEREF _Toc459043743 \h </w:instrText>
        </w:r>
        <w:r w:rsidR="003E177E">
          <w:rPr>
            <w:webHidden/>
          </w:rPr>
        </w:r>
        <w:r w:rsidR="003E177E">
          <w:rPr>
            <w:webHidden/>
          </w:rPr>
          <w:fldChar w:fldCharType="separate"/>
        </w:r>
        <w:r w:rsidR="00A22BD0">
          <w:rPr>
            <w:webHidden/>
          </w:rPr>
          <w:t>108</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44" w:history="1">
        <w:r w:rsidR="003E177E" w:rsidRPr="006E41B9">
          <w:rPr>
            <w:rStyle w:val="Hyperlink"/>
          </w:rPr>
          <w:t>4.5.1.</w:t>
        </w:r>
        <w:r w:rsidR="003E177E">
          <w:rPr>
            <w:rFonts w:asciiTheme="minorHAnsi" w:eastAsiaTheme="minorEastAsia" w:hAnsiTheme="minorHAnsi" w:cstheme="minorBidi"/>
            <w:sz w:val="22"/>
            <w:szCs w:val="22"/>
          </w:rPr>
          <w:tab/>
        </w:r>
        <w:r w:rsidR="003E177E" w:rsidRPr="006E41B9">
          <w:rPr>
            <w:rStyle w:val="Hyperlink"/>
          </w:rPr>
          <w:t>Review a Particular Extract for Transmission</w:t>
        </w:r>
        <w:r w:rsidR="003E177E">
          <w:rPr>
            <w:webHidden/>
          </w:rPr>
          <w:tab/>
        </w:r>
        <w:r w:rsidR="003E177E">
          <w:rPr>
            <w:webHidden/>
          </w:rPr>
          <w:fldChar w:fldCharType="begin"/>
        </w:r>
        <w:r w:rsidR="003E177E">
          <w:rPr>
            <w:webHidden/>
          </w:rPr>
          <w:instrText xml:space="preserve"> PAGEREF _Toc459043744 \h </w:instrText>
        </w:r>
        <w:r w:rsidR="003E177E">
          <w:rPr>
            <w:webHidden/>
          </w:rPr>
        </w:r>
        <w:r w:rsidR="003E177E">
          <w:rPr>
            <w:webHidden/>
          </w:rPr>
          <w:fldChar w:fldCharType="separate"/>
        </w:r>
        <w:r w:rsidR="00A22BD0">
          <w:rPr>
            <w:webHidden/>
          </w:rPr>
          <w:t>108</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45" w:history="1">
        <w:r w:rsidR="003E177E" w:rsidRPr="006E41B9">
          <w:rPr>
            <w:rStyle w:val="Hyperlink"/>
          </w:rPr>
          <w:t>4.5.2.</w:t>
        </w:r>
        <w:r w:rsidR="003E177E">
          <w:rPr>
            <w:rFonts w:asciiTheme="minorHAnsi" w:eastAsiaTheme="minorEastAsia" w:hAnsiTheme="minorHAnsi" w:cstheme="minorBidi"/>
            <w:sz w:val="22"/>
            <w:szCs w:val="22"/>
          </w:rPr>
          <w:tab/>
        </w:r>
        <w:r w:rsidR="003E177E" w:rsidRPr="006E41B9">
          <w:rPr>
            <w:rStyle w:val="Hyperlink"/>
          </w:rPr>
          <w:t>Transmit Data from Extract Files</w:t>
        </w:r>
        <w:r w:rsidR="003E177E">
          <w:rPr>
            <w:webHidden/>
          </w:rPr>
          <w:tab/>
        </w:r>
        <w:r w:rsidR="003E177E">
          <w:rPr>
            <w:webHidden/>
          </w:rPr>
          <w:fldChar w:fldCharType="begin"/>
        </w:r>
        <w:r w:rsidR="003E177E">
          <w:rPr>
            <w:webHidden/>
          </w:rPr>
          <w:instrText xml:space="preserve"> PAGEREF _Toc459043745 \h </w:instrText>
        </w:r>
        <w:r w:rsidR="003E177E">
          <w:rPr>
            <w:webHidden/>
          </w:rPr>
        </w:r>
        <w:r w:rsidR="003E177E">
          <w:rPr>
            <w:webHidden/>
          </w:rPr>
          <w:fldChar w:fldCharType="separate"/>
        </w:r>
        <w:r w:rsidR="00A22BD0">
          <w:rPr>
            <w:webHidden/>
          </w:rPr>
          <w:t>109</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46" w:history="1">
        <w:r w:rsidR="003E177E" w:rsidRPr="006E41B9">
          <w:rPr>
            <w:rStyle w:val="Hyperlink"/>
          </w:rPr>
          <w:t>4.5.3.</w:t>
        </w:r>
        <w:r w:rsidR="003E177E">
          <w:rPr>
            <w:rFonts w:asciiTheme="minorHAnsi" w:eastAsiaTheme="minorEastAsia" w:hAnsiTheme="minorHAnsi" w:cstheme="minorBidi"/>
            <w:sz w:val="22"/>
            <w:szCs w:val="22"/>
          </w:rPr>
          <w:tab/>
        </w:r>
        <w:r w:rsidR="003E177E" w:rsidRPr="006E41B9">
          <w:rPr>
            <w:rStyle w:val="Hyperlink"/>
          </w:rPr>
          <w:t>Summary Report of Extract Logs</w:t>
        </w:r>
        <w:r w:rsidR="003E177E">
          <w:rPr>
            <w:webHidden/>
          </w:rPr>
          <w:tab/>
        </w:r>
        <w:r w:rsidR="003E177E">
          <w:rPr>
            <w:webHidden/>
          </w:rPr>
          <w:fldChar w:fldCharType="begin"/>
        </w:r>
        <w:r w:rsidR="003E177E">
          <w:rPr>
            <w:webHidden/>
          </w:rPr>
          <w:instrText xml:space="preserve"> PAGEREF _Toc459043746 \h </w:instrText>
        </w:r>
        <w:r w:rsidR="003E177E">
          <w:rPr>
            <w:webHidden/>
          </w:rPr>
        </w:r>
        <w:r w:rsidR="003E177E">
          <w:rPr>
            <w:webHidden/>
          </w:rPr>
          <w:fldChar w:fldCharType="separate"/>
        </w:r>
        <w:r w:rsidR="00A22BD0">
          <w:rPr>
            <w:webHidden/>
          </w:rPr>
          <w:t>110</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47" w:history="1">
        <w:r w:rsidR="003E177E" w:rsidRPr="006E41B9">
          <w:rPr>
            <w:rStyle w:val="Hyperlink"/>
          </w:rPr>
          <w:t>4.5.4.</w:t>
        </w:r>
        <w:r w:rsidR="003E177E">
          <w:rPr>
            <w:rFonts w:asciiTheme="minorHAnsi" w:eastAsiaTheme="minorEastAsia" w:hAnsiTheme="minorHAnsi" w:cstheme="minorBidi"/>
            <w:sz w:val="22"/>
            <w:szCs w:val="22"/>
          </w:rPr>
          <w:tab/>
        </w:r>
        <w:r w:rsidR="003E177E" w:rsidRPr="006E41B9">
          <w:rPr>
            <w:rStyle w:val="Hyperlink"/>
          </w:rPr>
          <w:t>Delete Extract Files</w:t>
        </w:r>
        <w:r w:rsidR="003E177E">
          <w:rPr>
            <w:webHidden/>
          </w:rPr>
          <w:tab/>
        </w:r>
        <w:r w:rsidR="003E177E">
          <w:rPr>
            <w:webHidden/>
          </w:rPr>
          <w:fldChar w:fldCharType="begin"/>
        </w:r>
        <w:r w:rsidR="003E177E">
          <w:rPr>
            <w:webHidden/>
          </w:rPr>
          <w:instrText xml:space="preserve"> PAGEREF _Toc459043747 \h </w:instrText>
        </w:r>
        <w:r w:rsidR="003E177E">
          <w:rPr>
            <w:webHidden/>
          </w:rPr>
        </w:r>
        <w:r w:rsidR="003E177E">
          <w:rPr>
            <w:webHidden/>
          </w:rPr>
          <w:fldChar w:fldCharType="separate"/>
        </w:r>
        <w:r w:rsidR="00A22BD0">
          <w:rPr>
            <w:webHidden/>
          </w:rPr>
          <w:t>112</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48" w:history="1">
        <w:r w:rsidR="003E177E" w:rsidRPr="006E41B9">
          <w:rPr>
            <w:rStyle w:val="Hyperlink"/>
          </w:rPr>
          <w:t>4.5.5.</w:t>
        </w:r>
        <w:r w:rsidR="003E177E">
          <w:rPr>
            <w:rFonts w:asciiTheme="minorHAnsi" w:eastAsiaTheme="minorEastAsia" w:hAnsiTheme="minorHAnsi" w:cstheme="minorBidi"/>
            <w:sz w:val="22"/>
            <w:szCs w:val="22"/>
          </w:rPr>
          <w:tab/>
        </w:r>
        <w:r w:rsidR="003E177E" w:rsidRPr="006E41B9">
          <w:rPr>
            <w:rStyle w:val="Hyperlink"/>
          </w:rPr>
          <w:t>Purge Extract Holding Files</w:t>
        </w:r>
        <w:r w:rsidR="003E177E">
          <w:rPr>
            <w:webHidden/>
          </w:rPr>
          <w:tab/>
        </w:r>
        <w:r w:rsidR="003E177E">
          <w:rPr>
            <w:webHidden/>
          </w:rPr>
          <w:fldChar w:fldCharType="begin"/>
        </w:r>
        <w:r w:rsidR="003E177E">
          <w:rPr>
            <w:webHidden/>
          </w:rPr>
          <w:instrText xml:space="preserve"> PAGEREF _Toc459043748 \h </w:instrText>
        </w:r>
        <w:r w:rsidR="003E177E">
          <w:rPr>
            <w:webHidden/>
          </w:rPr>
        </w:r>
        <w:r w:rsidR="003E177E">
          <w:rPr>
            <w:webHidden/>
          </w:rPr>
          <w:fldChar w:fldCharType="separate"/>
        </w:r>
        <w:r w:rsidR="00A22BD0">
          <w:rPr>
            <w:webHidden/>
          </w:rPr>
          <w:t>113</w:t>
        </w:r>
        <w:r w:rsidR="003E177E">
          <w:rPr>
            <w:webHidden/>
          </w:rPr>
          <w:fldChar w:fldCharType="end"/>
        </w:r>
      </w:hyperlink>
    </w:p>
    <w:p w:rsidR="003E177E" w:rsidRDefault="003662CF" w:rsidP="0004621C">
      <w:pPr>
        <w:pStyle w:val="TOC3"/>
        <w:rPr>
          <w:rFonts w:asciiTheme="minorHAnsi" w:eastAsiaTheme="minorEastAsia" w:hAnsiTheme="minorHAnsi" w:cstheme="minorBidi"/>
          <w:sz w:val="22"/>
          <w:szCs w:val="22"/>
        </w:rPr>
      </w:pPr>
      <w:hyperlink w:anchor="_Toc459043749" w:history="1">
        <w:r w:rsidR="003E177E" w:rsidRPr="006E41B9">
          <w:rPr>
            <w:rStyle w:val="Hyperlink"/>
          </w:rPr>
          <w:t>4.5.6.</w:t>
        </w:r>
        <w:r w:rsidR="003E177E">
          <w:rPr>
            <w:rFonts w:asciiTheme="minorHAnsi" w:eastAsiaTheme="minorEastAsia" w:hAnsiTheme="minorHAnsi" w:cstheme="minorBidi"/>
            <w:sz w:val="22"/>
            <w:szCs w:val="22"/>
          </w:rPr>
          <w:tab/>
        </w:r>
        <w:r w:rsidR="003E177E" w:rsidRPr="006E41B9">
          <w:rPr>
            <w:rStyle w:val="Hyperlink"/>
          </w:rPr>
          <w:t>Recreate Extract Holding Files</w:t>
        </w:r>
        <w:r w:rsidR="003E177E">
          <w:rPr>
            <w:webHidden/>
          </w:rPr>
          <w:tab/>
        </w:r>
        <w:r w:rsidR="003E177E">
          <w:rPr>
            <w:webHidden/>
          </w:rPr>
          <w:fldChar w:fldCharType="begin"/>
        </w:r>
        <w:r w:rsidR="003E177E">
          <w:rPr>
            <w:webHidden/>
          </w:rPr>
          <w:instrText xml:space="preserve"> PAGEREF _Toc459043749 \h </w:instrText>
        </w:r>
        <w:r w:rsidR="003E177E">
          <w:rPr>
            <w:webHidden/>
          </w:rPr>
        </w:r>
        <w:r w:rsidR="003E177E">
          <w:rPr>
            <w:webHidden/>
          </w:rPr>
          <w:fldChar w:fldCharType="separate"/>
        </w:r>
        <w:r w:rsidR="00A22BD0">
          <w:rPr>
            <w:webHidden/>
          </w:rPr>
          <w:t>114</w:t>
        </w:r>
        <w:r w:rsidR="003E177E">
          <w:rPr>
            <w:webHidden/>
          </w:rPr>
          <w:fldChar w:fldCharType="end"/>
        </w:r>
      </w:hyperlink>
    </w:p>
    <w:p w:rsidR="003E177E" w:rsidRDefault="003662CF">
      <w:pPr>
        <w:pStyle w:val="TOC1"/>
        <w:rPr>
          <w:rFonts w:asciiTheme="minorHAnsi" w:eastAsiaTheme="minorEastAsia" w:hAnsiTheme="minorHAnsi" w:cstheme="minorBidi"/>
          <w:sz w:val="22"/>
        </w:rPr>
      </w:pPr>
      <w:hyperlink w:anchor="_Toc459043750" w:history="1">
        <w:r w:rsidR="003E177E" w:rsidRPr="006E41B9">
          <w:rPr>
            <w:rStyle w:val="Hyperlink"/>
          </w:rPr>
          <w:t>5.</w:t>
        </w:r>
        <w:r w:rsidR="003E177E">
          <w:rPr>
            <w:rFonts w:asciiTheme="minorHAnsi" w:eastAsiaTheme="minorEastAsia" w:hAnsiTheme="minorHAnsi" w:cstheme="minorBidi"/>
            <w:sz w:val="22"/>
          </w:rPr>
          <w:tab/>
        </w:r>
        <w:r w:rsidR="003E177E" w:rsidRPr="006E41B9">
          <w:rPr>
            <w:rStyle w:val="Hyperlink"/>
          </w:rPr>
          <w:t>Troubleshooting</w:t>
        </w:r>
        <w:r w:rsidR="003E177E">
          <w:rPr>
            <w:webHidden/>
          </w:rPr>
          <w:tab/>
        </w:r>
        <w:r w:rsidR="003E177E">
          <w:rPr>
            <w:webHidden/>
          </w:rPr>
          <w:fldChar w:fldCharType="begin"/>
        </w:r>
        <w:r w:rsidR="003E177E">
          <w:rPr>
            <w:webHidden/>
          </w:rPr>
          <w:instrText xml:space="preserve"> PAGEREF _Toc459043750 \h </w:instrText>
        </w:r>
        <w:r w:rsidR="003E177E">
          <w:rPr>
            <w:webHidden/>
          </w:rPr>
        </w:r>
        <w:r w:rsidR="003E177E">
          <w:rPr>
            <w:webHidden/>
          </w:rPr>
          <w:fldChar w:fldCharType="separate"/>
        </w:r>
        <w:r w:rsidR="00A22BD0">
          <w:rPr>
            <w:webHidden/>
          </w:rPr>
          <w:t>116</w:t>
        </w:r>
        <w:r w:rsidR="003E177E">
          <w:rPr>
            <w:webHidden/>
          </w:rPr>
          <w:fldChar w:fldCharType="end"/>
        </w:r>
      </w:hyperlink>
    </w:p>
    <w:p w:rsidR="003E177E" w:rsidRDefault="003662CF">
      <w:pPr>
        <w:pStyle w:val="TOC2"/>
        <w:rPr>
          <w:rFonts w:asciiTheme="minorHAnsi" w:eastAsiaTheme="minorEastAsia" w:hAnsiTheme="minorHAnsi" w:cstheme="minorBidi"/>
          <w:sz w:val="22"/>
        </w:rPr>
      </w:pPr>
      <w:hyperlink w:anchor="_Toc459043751" w:history="1">
        <w:r w:rsidR="003E177E" w:rsidRPr="006E41B9">
          <w:rPr>
            <w:rStyle w:val="Hyperlink"/>
          </w:rPr>
          <w:t>5.1.</w:t>
        </w:r>
        <w:r w:rsidR="003E177E">
          <w:rPr>
            <w:rFonts w:asciiTheme="minorHAnsi" w:eastAsiaTheme="minorEastAsia" w:hAnsiTheme="minorHAnsi" w:cstheme="minorBidi"/>
            <w:sz w:val="22"/>
          </w:rPr>
          <w:tab/>
        </w:r>
        <w:r w:rsidR="003E177E" w:rsidRPr="006E41B9">
          <w:rPr>
            <w:rStyle w:val="Hyperlink"/>
          </w:rPr>
          <w:t>Special Instructions for Error Correction</w:t>
        </w:r>
        <w:r w:rsidR="003E177E">
          <w:rPr>
            <w:webHidden/>
          </w:rPr>
          <w:tab/>
        </w:r>
        <w:r w:rsidR="003E177E">
          <w:rPr>
            <w:webHidden/>
          </w:rPr>
          <w:fldChar w:fldCharType="begin"/>
        </w:r>
        <w:r w:rsidR="003E177E">
          <w:rPr>
            <w:webHidden/>
          </w:rPr>
          <w:instrText xml:space="preserve"> PAGEREF _Toc459043751 \h </w:instrText>
        </w:r>
        <w:r w:rsidR="003E177E">
          <w:rPr>
            <w:webHidden/>
          </w:rPr>
        </w:r>
        <w:r w:rsidR="003E177E">
          <w:rPr>
            <w:webHidden/>
          </w:rPr>
          <w:fldChar w:fldCharType="separate"/>
        </w:r>
        <w:r w:rsidR="00A22BD0">
          <w:rPr>
            <w:webHidden/>
          </w:rPr>
          <w:t>116</w:t>
        </w:r>
        <w:r w:rsidR="003E177E">
          <w:rPr>
            <w:webHidden/>
          </w:rPr>
          <w:fldChar w:fldCharType="end"/>
        </w:r>
      </w:hyperlink>
    </w:p>
    <w:p w:rsidR="003E177E" w:rsidRDefault="003662CF" w:rsidP="00F07334">
      <w:pPr>
        <w:pStyle w:val="TOC6"/>
        <w:rPr>
          <w:rFonts w:asciiTheme="minorHAnsi" w:hAnsiTheme="minorHAnsi"/>
          <w:noProof/>
          <w:sz w:val="22"/>
        </w:rPr>
      </w:pPr>
      <w:hyperlink w:anchor="_Toc459043752" w:history="1">
        <w:r w:rsidR="003E177E" w:rsidRPr="006E41B9">
          <w:rPr>
            <w:rStyle w:val="Hyperlink"/>
            <w:noProof/>
          </w:rPr>
          <w:t>Appendix A.</w:t>
        </w:r>
        <w:r w:rsidR="003E177E">
          <w:rPr>
            <w:rFonts w:asciiTheme="minorHAnsi" w:hAnsiTheme="minorHAnsi"/>
            <w:noProof/>
            <w:sz w:val="22"/>
          </w:rPr>
          <w:tab/>
        </w:r>
        <w:r w:rsidR="003E177E" w:rsidRPr="006E41B9">
          <w:rPr>
            <w:rStyle w:val="Hyperlink"/>
            <w:noProof/>
          </w:rPr>
          <w:t>Abbreviations and Acronyms</w:t>
        </w:r>
        <w:r w:rsidR="003E177E">
          <w:rPr>
            <w:noProof/>
            <w:webHidden/>
          </w:rPr>
          <w:tab/>
        </w:r>
        <w:r w:rsidR="003E177E">
          <w:rPr>
            <w:noProof/>
            <w:webHidden/>
          </w:rPr>
          <w:fldChar w:fldCharType="begin"/>
        </w:r>
        <w:r w:rsidR="003E177E">
          <w:rPr>
            <w:noProof/>
            <w:webHidden/>
          </w:rPr>
          <w:instrText xml:space="preserve"> PAGEREF _Toc459043752 \h </w:instrText>
        </w:r>
        <w:r w:rsidR="003E177E">
          <w:rPr>
            <w:noProof/>
            <w:webHidden/>
          </w:rPr>
        </w:r>
        <w:r w:rsidR="003E177E">
          <w:rPr>
            <w:noProof/>
            <w:webHidden/>
          </w:rPr>
          <w:fldChar w:fldCharType="separate"/>
        </w:r>
        <w:r w:rsidR="00A22BD0">
          <w:rPr>
            <w:noProof/>
            <w:webHidden/>
          </w:rPr>
          <w:t>A-1</w:t>
        </w:r>
        <w:r w:rsidR="003E177E">
          <w:rPr>
            <w:noProof/>
            <w:webHidden/>
          </w:rPr>
          <w:fldChar w:fldCharType="end"/>
        </w:r>
      </w:hyperlink>
    </w:p>
    <w:p w:rsidR="003E177E" w:rsidRDefault="003662CF" w:rsidP="000E64EA">
      <w:pPr>
        <w:pStyle w:val="TOC6"/>
        <w:rPr>
          <w:rFonts w:asciiTheme="minorHAnsi" w:hAnsiTheme="minorHAnsi"/>
          <w:noProof/>
          <w:sz w:val="22"/>
        </w:rPr>
      </w:pPr>
      <w:hyperlink w:anchor="_Toc459043753" w:history="1">
        <w:r w:rsidR="003E177E" w:rsidRPr="006E41B9">
          <w:rPr>
            <w:rStyle w:val="Hyperlink"/>
            <w:noProof/>
          </w:rPr>
          <w:t>Appendix B.</w:t>
        </w:r>
        <w:r w:rsidR="003E177E">
          <w:rPr>
            <w:rFonts w:asciiTheme="minorHAnsi" w:hAnsiTheme="minorHAnsi"/>
            <w:noProof/>
            <w:sz w:val="22"/>
          </w:rPr>
          <w:tab/>
        </w:r>
        <w:r w:rsidR="003E177E" w:rsidRPr="006E41B9">
          <w:rPr>
            <w:rStyle w:val="Hyperlink"/>
            <w:noProof/>
          </w:rPr>
          <w:t>Glossary</w:t>
        </w:r>
        <w:r w:rsidR="003E177E">
          <w:rPr>
            <w:noProof/>
            <w:webHidden/>
          </w:rPr>
          <w:tab/>
        </w:r>
        <w:r w:rsidR="003E177E">
          <w:rPr>
            <w:noProof/>
            <w:webHidden/>
          </w:rPr>
          <w:fldChar w:fldCharType="begin"/>
        </w:r>
        <w:r w:rsidR="003E177E">
          <w:rPr>
            <w:noProof/>
            <w:webHidden/>
          </w:rPr>
          <w:instrText xml:space="preserve"> PAGEREF _Toc459043753 \h </w:instrText>
        </w:r>
        <w:r w:rsidR="003E177E">
          <w:rPr>
            <w:noProof/>
            <w:webHidden/>
          </w:rPr>
        </w:r>
        <w:r w:rsidR="003E177E">
          <w:rPr>
            <w:noProof/>
            <w:webHidden/>
          </w:rPr>
          <w:fldChar w:fldCharType="separate"/>
        </w:r>
        <w:r w:rsidR="00A22BD0">
          <w:rPr>
            <w:noProof/>
            <w:webHidden/>
          </w:rPr>
          <w:t>B-1</w:t>
        </w:r>
        <w:r w:rsidR="003E177E">
          <w:rPr>
            <w:noProof/>
            <w:webHidden/>
          </w:rPr>
          <w:fldChar w:fldCharType="end"/>
        </w:r>
      </w:hyperlink>
    </w:p>
    <w:p w:rsidR="003E177E" w:rsidRDefault="003662CF" w:rsidP="000E64EA">
      <w:pPr>
        <w:pStyle w:val="TOC6"/>
        <w:rPr>
          <w:rFonts w:asciiTheme="minorHAnsi" w:hAnsiTheme="minorHAnsi"/>
          <w:noProof/>
          <w:sz w:val="22"/>
        </w:rPr>
      </w:pPr>
      <w:hyperlink w:anchor="_Toc459043754" w:history="1">
        <w:r w:rsidR="003E177E" w:rsidRPr="006E41B9">
          <w:rPr>
            <w:rStyle w:val="Hyperlink"/>
            <w:noProof/>
          </w:rPr>
          <w:t>Appendix C.</w:t>
        </w:r>
        <w:r w:rsidR="003E177E">
          <w:rPr>
            <w:rFonts w:asciiTheme="minorHAnsi" w:hAnsiTheme="minorHAnsi"/>
            <w:noProof/>
            <w:sz w:val="22"/>
          </w:rPr>
          <w:tab/>
        </w:r>
        <w:r w:rsidR="003E177E" w:rsidRPr="006E41B9">
          <w:rPr>
            <w:rStyle w:val="Hyperlink"/>
            <w:noProof/>
          </w:rPr>
          <w:t>Reference Materials</w:t>
        </w:r>
        <w:r w:rsidR="003E177E">
          <w:rPr>
            <w:noProof/>
            <w:webHidden/>
          </w:rPr>
          <w:tab/>
        </w:r>
        <w:r w:rsidR="003E177E">
          <w:rPr>
            <w:noProof/>
            <w:webHidden/>
          </w:rPr>
          <w:fldChar w:fldCharType="begin"/>
        </w:r>
        <w:r w:rsidR="003E177E">
          <w:rPr>
            <w:noProof/>
            <w:webHidden/>
          </w:rPr>
          <w:instrText xml:space="preserve"> PAGEREF _Toc459043754 \h </w:instrText>
        </w:r>
        <w:r w:rsidR="003E177E">
          <w:rPr>
            <w:noProof/>
            <w:webHidden/>
          </w:rPr>
        </w:r>
        <w:r w:rsidR="003E177E">
          <w:rPr>
            <w:noProof/>
            <w:webHidden/>
          </w:rPr>
          <w:fldChar w:fldCharType="separate"/>
        </w:r>
        <w:r w:rsidR="00A22BD0">
          <w:rPr>
            <w:noProof/>
            <w:webHidden/>
          </w:rPr>
          <w:t>C-1</w:t>
        </w:r>
        <w:r w:rsidR="003E177E">
          <w:rPr>
            <w:noProof/>
            <w:webHidden/>
          </w:rPr>
          <w:fldChar w:fldCharType="end"/>
        </w:r>
      </w:hyperlink>
    </w:p>
    <w:p w:rsidR="003E177E" w:rsidRDefault="003662CF" w:rsidP="000E64EA">
      <w:pPr>
        <w:pStyle w:val="TOC6"/>
        <w:rPr>
          <w:rFonts w:asciiTheme="minorHAnsi" w:hAnsiTheme="minorHAnsi"/>
          <w:noProof/>
          <w:sz w:val="22"/>
        </w:rPr>
      </w:pPr>
      <w:hyperlink w:anchor="_Toc459043755" w:history="1">
        <w:r w:rsidR="003E177E" w:rsidRPr="006E41B9">
          <w:rPr>
            <w:rStyle w:val="Hyperlink"/>
            <w:noProof/>
          </w:rPr>
          <w:t>Appendix D.</w:t>
        </w:r>
        <w:r w:rsidR="003E177E">
          <w:rPr>
            <w:rFonts w:asciiTheme="minorHAnsi" w:hAnsiTheme="minorHAnsi"/>
            <w:noProof/>
            <w:sz w:val="22"/>
          </w:rPr>
          <w:tab/>
        </w:r>
        <w:r w:rsidR="003E177E" w:rsidRPr="006E41B9">
          <w:rPr>
            <w:rStyle w:val="Hyperlink"/>
            <w:noProof/>
          </w:rPr>
          <w:t>Feeder Key Transmission</w:t>
        </w:r>
        <w:r w:rsidR="003E177E">
          <w:rPr>
            <w:noProof/>
            <w:webHidden/>
          </w:rPr>
          <w:tab/>
        </w:r>
        <w:r w:rsidR="003E177E">
          <w:rPr>
            <w:noProof/>
            <w:webHidden/>
          </w:rPr>
          <w:fldChar w:fldCharType="begin"/>
        </w:r>
        <w:r w:rsidR="003E177E">
          <w:rPr>
            <w:noProof/>
            <w:webHidden/>
          </w:rPr>
          <w:instrText xml:space="preserve"> PAGEREF _Toc459043755 \h </w:instrText>
        </w:r>
        <w:r w:rsidR="003E177E">
          <w:rPr>
            <w:noProof/>
            <w:webHidden/>
          </w:rPr>
        </w:r>
        <w:r w:rsidR="003E177E">
          <w:rPr>
            <w:noProof/>
            <w:webHidden/>
          </w:rPr>
          <w:fldChar w:fldCharType="separate"/>
        </w:r>
        <w:r w:rsidR="00A22BD0">
          <w:rPr>
            <w:noProof/>
            <w:webHidden/>
          </w:rPr>
          <w:t>D-1</w:t>
        </w:r>
        <w:r w:rsidR="003E177E">
          <w:rPr>
            <w:noProof/>
            <w:webHidden/>
          </w:rPr>
          <w:fldChar w:fldCharType="end"/>
        </w:r>
      </w:hyperlink>
    </w:p>
    <w:p w:rsidR="003E177E" w:rsidRDefault="003662CF" w:rsidP="000E64EA">
      <w:pPr>
        <w:pStyle w:val="TOC6"/>
        <w:rPr>
          <w:rFonts w:asciiTheme="minorHAnsi" w:hAnsiTheme="minorHAnsi"/>
          <w:noProof/>
          <w:sz w:val="22"/>
        </w:rPr>
      </w:pPr>
      <w:hyperlink w:anchor="_Toc459043756" w:history="1">
        <w:r w:rsidR="003E177E" w:rsidRPr="006E41B9">
          <w:rPr>
            <w:rStyle w:val="Hyperlink"/>
            <w:noProof/>
          </w:rPr>
          <w:t>Appendix E.</w:t>
        </w:r>
        <w:r w:rsidR="003E177E">
          <w:rPr>
            <w:rFonts w:asciiTheme="minorHAnsi" w:hAnsiTheme="minorHAnsi"/>
            <w:noProof/>
            <w:sz w:val="22"/>
          </w:rPr>
          <w:tab/>
        </w:r>
        <w:r w:rsidR="003E177E" w:rsidRPr="006E41B9">
          <w:rPr>
            <w:rStyle w:val="Hyperlink"/>
            <w:noProof/>
          </w:rPr>
          <w:t>Create a LAR Translation Table</w:t>
        </w:r>
        <w:r w:rsidR="003E177E">
          <w:rPr>
            <w:noProof/>
            <w:webHidden/>
          </w:rPr>
          <w:tab/>
        </w:r>
        <w:r w:rsidR="003E177E">
          <w:rPr>
            <w:noProof/>
            <w:webHidden/>
          </w:rPr>
          <w:fldChar w:fldCharType="begin"/>
        </w:r>
        <w:r w:rsidR="003E177E">
          <w:rPr>
            <w:noProof/>
            <w:webHidden/>
          </w:rPr>
          <w:instrText xml:space="preserve"> PAGEREF _Toc459043756 \h </w:instrText>
        </w:r>
        <w:r w:rsidR="003E177E">
          <w:rPr>
            <w:noProof/>
            <w:webHidden/>
          </w:rPr>
        </w:r>
        <w:r w:rsidR="003E177E">
          <w:rPr>
            <w:noProof/>
            <w:webHidden/>
          </w:rPr>
          <w:fldChar w:fldCharType="separate"/>
        </w:r>
        <w:r w:rsidR="00A22BD0">
          <w:rPr>
            <w:noProof/>
            <w:webHidden/>
          </w:rPr>
          <w:t>E-1</w:t>
        </w:r>
        <w:r w:rsidR="003E177E">
          <w:rPr>
            <w:noProof/>
            <w:webHidden/>
          </w:rPr>
          <w:fldChar w:fldCharType="end"/>
        </w:r>
      </w:hyperlink>
    </w:p>
    <w:p w:rsidR="003E177E" w:rsidRDefault="003662CF" w:rsidP="000E64EA">
      <w:pPr>
        <w:pStyle w:val="TOC6"/>
        <w:rPr>
          <w:rFonts w:asciiTheme="minorHAnsi" w:hAnsiTheme="minorHAnsi"/>
          <w:noProof/>
          <w:sz w:val="22"/>
        </w:rPr>
      </w:pPr>
      <w:hyperlink w:anchor="_Toc459043757" w:history="1">
        <w:r w:rsidR="003E177E" w:rsidRPr="006E41B9">
          <w:rPr>
            <w:rStyle w:val="Hyperlink"/>
            <w:noProof/>
          </w:rPr>
          <w:t>Appendix F.</w:t>
        </w:r>
        <w:r w:rsidR="003E177E">
          <w:rPr>
            <w:rFonts w:asciiTheme="minorHAnsi" w:hAnsiTheme="minorHAnsi"/>
            <w:noProof/>
            <w:sz w:val="22"/>
          </w:rPr>
          <w:tab/>
        </w:r>
        <w:r w:rsidR="003E177E" w:rsidRPr="006E41B9">
          <w:rPr>
            <w:rStyle w:val="Hyperlink"/>
            <w:noProof/>
          </w:rPr>
          <w:t>Exporting a Report to a Spreadsheet</w:t>
        </w:r>
        <w:r w:rsidR="003E177E">
          <w:rPr>
            <w:noProof/>
            <w:webHidden/>
          </w:rPr>
          <w:tab/>
        </w:r>
        <w:r w:rsidR="003E177E">
          <w:rPr>
            <w:noProof/>
            <w:webHidden/>
          </w:rPr>
          <w:fldChar w:fldCharType="begin"/>
        </w:r>
        <w:r w:rsidR="003E177E">
          <w:rPr>
            <w:noProof/>
            <w:webHidden/>
          </w:rPr>
          <w:instrText xml:space="preserve"> PAGEREF _Toc459043757 \h </w:instrText>
        </w:r>
        <w:r w:rsidR="003E177E">
          <w:rPr>
            <w:noProof/>
            <w:webHidden/>
          </w:rPr>
        </w:r>
        <w:r w:rsidR="003E177E">
          <w:rPr>
            <w:noProof/>
            <w:webHidden/>
          </w:rPr>
          <w:fldChar w:fldCharType="separate"/>
        </w:r>
        <w:r w:rsidR="00A22BD0">
          <w:rPr>
            <w:noProof/>
            <w:webHidden/>
          </w:rPr>
          <w:t>F-1</w:t>
        </w:r>
        <w:r w:rsidR="003E177E">
          <w:rPr>
            <w:noProof/>
            <w:webHidden/>
          </w:rPr>
          <w:fldChar w:fldCharType="end"/>
        </w:r>
      </w:hyperlink>
    </w:p>
    <w:p w:rsidR="00DC30CE" w:rsidRDefault="0095489D" w:rsidP="00DC30CE">
      <w:pPr>
        <w:pStyle w:val="DSSECSBodyText"/>
      </w:pPr>
      <w:r>
        <w:fldChar w:fldCharType="end"/>
      </w:r>
    </w:p>
    <w:p w:rsidR="002E0BCC" w:rsidRDefault="002E0BCC" w:rsidP="006E1A2D">
      <w:pPr>
        <w:pStyle w:val="Heading-FrontMatter"/>
      </w:pPr>
      <w:r w:rsidRPr="006E1A2D">
        <w:t xml:space="preserve">List </w:t>
      </w:r>
      <w:r w:rsidR="002C308D" w:rsidRPr="006E1A2D">
        <w:t>o</w:t>
      </w:r>
      <w:r w:rsidR="00514CF3" w:rsidRPr="006E1A2D">
        <w:t>f Tables</w:t>
      </w:r>
    </w:p>
    <w:p w:rsidR="003E177E" w:rsidRDefault="0062687F">
      <w:pPr>
        <w:pStyle w:val="TableofFigures"/>
        <w:tabs>
          <w:tab w:val="left" w:pos="1123"/>
        </w:tabs>
        <w:rPr>
          <w:rFonts w:asciiTheme="minorHAnsi" w:eastAsiaTheme="minorEastAsia" w:hAnsiTheme="minorHAnsi" w:cstheme="minorBidi"/>
          <w:noProof/>
          <w:sz w:val="22"/>
        </w:rPr>
      </w:pPr>
      <w:r>
        <w:rPr>
          <w:rFonts w:ascii="Arial Narrow" w:hAnsi="Arial Narrow"/>
          <w:sz w:val="22"/>
        </w:rPr>
        <w:fldChar w:fldCharType="begin"/>
      </w:r>
      <w:r>
        <w:instrText xml:space="preserve"> TOC \h \z \t "Table Caption" \c </w:instrText>
      </w:r>
      <w:r>
        <w:rPr>
          <w:rFonts w:ascii="Arial Narrow" w:hAnsi="Arial Narrow"/>
          <w:sz w:val="22"/>
        </w:rPr>
        <w:fldChar w:fldCharType="separate"/>
      </w:r>
      <w:hyperlink w:anchor="_Toc459043758" w:history="1">
        <w:r w:rsidR="003E177E" w:rsidRPr="0075312D">
          <w:rPr>
            <w:rStyle w:val="Hyperlink"/>
            <w:rFonts w:eastAsiaTheme="majorEastAsia"/>
            <w:noProof/>
          </w:rPr>
          <w:t>Table 1:</w:t>
        </w:r>
        <w:r w:rsidR="003E177E">
          <w:rPr>
            <w:rFonts w:asciiTheme="minorHAnsi" w:eastAsiaTheme="minorEastAsia" w:hAnsiTheme="minorHAnsi" w:cstheme="minorBidi"/>
            <w:noProof/>
            <w:sz w:val="22"/>
          </w:rPr>
          <w:tab/>
        </w:r>
        <w:r w:rsidR="003E177E" w:rsidRPr="0075312D">
          <w:rPr>
            <w:rStyle w:val="Hyperlink"/>
            <w:rFonts w:eastAsiaTheme="majorEastAsia"/>
            <w:noProof/>
          </w:rPr>
          <w:t>Reference Documentation on the VDL</w:t>
        </w:r>
        <w:r w:rsidR="003E177E">
          <w:rPr>
            <w:noProof/>
            <w:webHidden/>
          </w:rPr>
          <w:tab/>
        </w:r>
        <w:r w:rsidR="003E177E">
          <w:rPr>
            <w:noProof/>
            <w:webHidden/>
          </w:rPr>
          <w:fldChar w:fldCharType="begin"/>
        </w:r>
        <w:r w:rsidR="003E177E">
          <w:rPr>
            <w:noProof/>
            <w:webHidden/>
          </w:rPr>
          <w:instrText xml:space="preserve"> PAGEREF _Toc459043758 \h </w:instrText>
        </w:r>
        <w:r w:rsidR="003E177E">
          <w:rPr>
            <w:noProof/>
            <w:webHidden/>
          </w:rPr>
        </w:r>
        <w:r w:rsidR="003E177E">
          <w:rPr>
            <w:noProof/>
            <w:webHidden/>
          </w:rPr>
          <w:fldChar w:fldCharType="separate"/>
        </w:r>
        <w:r w:rsidR="00A22BD0">
          <w:rPr>
            <w:noProof/>
            <w:webHidden/>
          </w:rPr>
          <w:t>3</w:t>
        </w:r>
        <w:r w:rsidR="003E177E">
          <w:rPr>
            <w:noProof/>
            <w:webHidden/>
          </w:rPr>
          <w:fldChar w:fldCharType="end"/>
        </w:r>
      </w:hyperlink>
    </w:p>
    <w:p w:rsidR="003E177E" w:rsidRDefault="003662CF">
      <w:pPr>
        <w:pStyle w:val="TableofFigures"/>
        <w:tabs>
          <w:tab w:val="left" w:pos="1123"/>
        </w:tabs>
        <w:rPr>
          <w:rFonts w:asciiTheme="minorHAnsi" w:eastAsiaTheme="minorEastAsia" w:hAnsiTheme="minorHAnsi" w:cstheme="minorBidi"/>
          <w:noProof/>
          <w:sz w:val="22"/>
        </w:rPr>
      </w:pPr>
      <w:hyperlink w:anchor="_Toc459043759" w:history="1">
        <w:r w:rsidR="003E177E" w:rsidRPr="0075312D">
          <w:rPr>
            <w:rStyle w:val="Hyperlink"/>
            <w:rFonts w:eastAsiaTheme="majorEastAsia"/>
            <w:noProof/>
          </w:rPr>
          <w:t>Table 2:</w:t>
        </w:r>
        <w:r w:rsidR="003E177E">
          <w:rPr>
            <w:rFonts w:asciiTheme="minorHAnsi" w:eastAsiaTheme="minorEastAsia" w:hAnsiTheme="minorHAnsi" w:cstheme="minorBidi"/>
            <w:noProof/>
            <w:sz w:val="22"/>
          </w:rPr>
          <w:tab/>
        </w:r>
        <w:r w:rsidR="003E177E" w:rsidRPr="0075312D">
          <w:rPr>
            <w:rStyle w:val="Hyperlink"/>
            <w:rFonts w:eastAsiaTheme="majorEastAsia"/>
            <w:noProof/>
          </w:rPr>
          <w:t>Tier Support Contact Information</w:t>
        </w:r>
        <w:r w:rsidR="003E177E">
          <w:rPr>
            <w:noProof/>
            <w:webHidden/>
          </w:rPr>
          <w:tab/>
        </w:r>
        <w:r w:rsidR="003E177E">
          <w:rPr>
            <w:noProof/>
            <w:webHidden/>
          </w:rPr>
          <w:fldChar w:fldCharType="begin"/>
        </w:r>
        <w:r w:rsidR="003E177E">
          <w:rPr>
            <w:noProof/>
            <w:webHidden/>
          </w:rPr>
          <w:instrText xml:space="preserve"> PAGEREF _Toc459043759 \h </w:instrText>
        </w:r>
        <w:r w:rsidR="003E177E">
          <w:rPr>
            <w:noProof/>
            <w:webHidden/>
          </w:rPr>
        </w:r>
        <w:r w:rsidR="003E177E">
          <w:rPr>
            <w:noProof/>
            <w:webHidden/>
          </w:rPr>
          <w:fldChar w:fldCharType="separate"/>
        </w:r>
        <w:r w:rsidR="00A22BD0">
          <w:rPr>
            <w:noProof/>
            <w:webHidden/>
          </w:rPr>
          <w:t>3</w:t>
        </w:r>
        <w:r w:rsidR="003E177E">
          <w:rPr>
            <w:noProof/>
            <w:webHidden/>
          </w:rPr>
          <w:fldChar w:fldCharType="end"/>
        </w:r>
      </w:hyperlink>
    </w:p>
    <w:p w:rsidR="003E177E" w:rsidRDefault="003662CF">
      <w:pPr>
        <w:pStyle w:val="TableofFigures"/>
        <w:tabs>
          <w:tab w:val="left" w:pos="1123"/>
        </w:tabs>
        <w:rPr>
          <w:rFonts w:asciiTheme="minorHAnsi" w:eastAsiaTheme="minorEastAsia" w:hAnsiTheme="minorHAnsi" w:cstheme="minorBidi"/>
          <w:noProof/>
          <w:sz w:val="22"/>
        </w:rPr>
      </w:pPr>
      <w:hyperlink w:anchor="_Toc459043760" w:history="1">
        <w:r w:rsidR="003E177E" w:rsidRPr="0075312D">
          <w:rPr>
            <w:rStyle w:val="Hyperlink"/>
            <w:rFonts w:eastAsiaTheme="majorEastAsia"/>
            <w:noProof/>
          </w:rPr>
          <w:t>Table 3:</w:t>
        </w:r>
        <w:r w:rsidR="003E177E">
          <w:rPr>
            <w:rFonts w:asciiTheme="minorHAnsi" w:eastAsiaTheme="minorEastAsia" w:hAnsiTheme="minorHAnsi" w:cstheme="minorBidi"/>
            <w:noProof/>
            <w:sz w:val="22"/>
          </w:rPr>
          <w:tab/>
        </w:r>
        <w:r w:rsidR="003E177E" w:rsidRPr="0075312D">
          <w:rPr>
            <w:rStyle w:val="Hyperlink"/>
            <w:rFonts w:eastAsiaTheme="majorEastAsia"/>
            <w:noProof/>
          </w:rPr>
          <w:t>ECXMGR Menu Table</w:t>
        </w:r>
        <w:r w:rsidR="003E177E">
          <w:rPr>
            <w:noProof/>
            <w:webHidden/>
          </w:rPr>
          <w:tab/>
        </w:r>
        <w:r w:rsidR="003E177E">
          <w:rPr>
            <w:noProof/>
            <w:webHidden/>
          </w:rPr>
          <w:fldChar w:fldCharType="begin"/>
        </w:r>
        <w:r w:rsidR="003E177E">
          <w:rPr>
            <w:noProof/>
            <w:webHidden/>
          </w:rPr>
          <w:instrText xml:space="preserve"> PAGEREF _Toc459043760 \h </w:instrText>
        </w:r>
        <w:r w:rsidR="003E177E">
          <w:rPr>
            <w:noProof/>
            <w:webHidden/>
          </w:rPr>
        </w:r>
        <w:r w:rsidR="003E177E">
          <w:rPr>
            <w:noProof/>
            <w:webHidden/>
          </w:rPr>
          <w:fldChar w:fldCharType="separate"/>
        </w:r>
        <w:r w:rsidR="00A22BD0">
          <w:rPr>
            <w:noProof/>
            <w:webHidden/>
          </w:rPr>
          <w:t>5</w:t>
        </w:r>
        <w:r w:rsidR="003E177E">
          <w:rPr>
            <w:noProof/>
            <w:webHidden/>
          </w:rPr>
          <w:fldChar w:fldCharType="end"/>
        </w:r>
      </w:hyperlink>
    </w:p>
    <w:p w:rsidR="003E177E" w:rsidRDefault="003662CF">
      <w:pPr>
        <w:pStyle w:val="TableofFigures"/>
        <w:tabs>
          <w:tab w:val="left" w:pos="1123"/>
        </w:tabs>
        <w:rPr>
          <w:rFonts w:asciiTheme="minorHAnsi" w:eastAsiaTheme="minorEastAsia" w:hAnsiTheme="minorHAnsi" w:cstheme="minorBidi"/>
          <w:noProof/>
          <w:sz w:val="22"/>
        </w:rPr>
      </w:pPr>
      <w:hyperlink w:anchor="_Toc459043761" w:history="1">
        <w:r w:rsidR="003E177E" w:rsidRPr="0075312D">
          <w:rPr>
            <w:rStyle w:val="Hyperlink"/>
            <w:rFonts w:eastAsiaTheme="majorEastAsia"/>
            <w:noProof/>
          </w:rPr>
          <w:t>Table 4:</w:t>
        </w:r>
        <w:r w:rsidR="003E177E">
          <w:rPr>
            <w:rFonts w:asciiTheme="minorHAnsi" w:eastAsiaTheme="minorEastAsia" w:hAnsiTheme="minorHAnsi" w:cstheme="minorBidi"/>
            <w:noProof/>
            <w:sz w:val="22"/>
          </w:rPr>
          <w:tab/>
        </w:r>
        <w:r w:rsidR="003E177E" w:rsidRPr="0075312D">
          <w:rPr>
            <w:rStyle w:val="Hyperlink"/>
            <w:rFonts w:eastAsiaTheme="majorEastAsia"/>
            <w:noProof/>
          </w:rPr>
          <w:t>ECXPVE Menu Table</w:t>
        </w:r>
        <w:r w:rsidR="003E177E">
          <w:rPr>
            <w:noProof/>
            <w:webHidden/>
          </w:rPr>
          <w:tab/>
        </w:r>
        <w:r w:rsidR="003E177E">
          <w:rPr>
            <w:noProof/>
            <w:webHidden/>
          </w:rPr>
          <w:fldChar w:fldCharType="begin"/>
        </w:r>
        <w:r w:rsidR="003E177E">
          <w:rPr>
            <w:noProof/>
            <w:webHidden/>
          </w:rPr>
          <w:instrText xml:space="preserve"> PAGEREF _Toc459043761 \h </w:instrText>
        </w:r>
        <w:r w:rsidR="003E177E">
          <w:rPr>
            <w:noProof/>
            <w:webHidden/>
          </w:rPr>
        </w:r>
        <w:r w:rsidR="003E177E">
          <w:rPr>
            <w:noProof/>
            <w:webHidden/>
          </w:rPr>
          <w:fldChar w:fldCharType="separate"/>
        </w:r>
        <w:r w:rsidR="00A22BD0">
          <w:rPr>
            <w:noProof/>
            <w:webHidden/>
          </w:rPr>
          <w:t>5</w:t>
        </w:r>
        <w:r w:rsidR="003E177E">
          <w:rPr>
            <w:noProof/>
            <w:webHidden/>
          </w:rPr>
          <w:fldChar w:fldCharType="end"/>
        </w:r>
      </w:hyperlink>
    </w:p>
    <w:p w:rsidR="003E177E" w:rsidRDefault="003662CF">
      <w:pPr>
        <w:pStyle w:val="TableofFigures"/>
        <w:tabs>
          <w:tab w:val="left" w:pos="1123"/>
        </w:tabs>
        <w:rPr>
          <w:rFonts w:asciiTheme="minorHAnsi" w:eastAsiaTheme="minorEastAsia" w:hAnsiTheme="minorHAnsi" w:cstheme="minorBidi"/>
          <w:noProof/>
          <w:sz w:val="22"/>
        </w:rPr>
      </w:pPr>
      <w:hyperlink w:anchor="_Toc459043762" w:history="1">
        <w:r w:rsidR="003E177E" w:rsidRPr="0075312D">
          <w:rPr>
            <w:rStyle w:val="Hyperlink"/>
            <w:rFonts w:eastAsiaTheme="majorEastAsia"/>
            <w:noProof/>
          </w:rPr>
          <w:t>Table 5:</w:t>
        </w:r>
        <w:r w:rsidR="003E177E">
          <w:rPr>
            <w:rFonts w:asciiTheme="minorHAnsi" w:eastAsiaTheme="minorEastAsia" w:hAnsiTheme="minorHAnsi" w:cstheme="minorBidi"/>
            <w:noProof/>
            <w:sz w:val="22"/>
          </w:rPr>
          <w:tab/>
        </w:r>
        <w:r w:rsidR="003E177E" w:rsidRPr="0075312D">
          <w:rPr>
            <w:rStyle w:val="Hyperlink"/>
            <w:rFonts w:eastAsiaTheme="majorEastAsia"/>
            <w:noProof/>
          </w:rPr>
          <w:t>ECXDSS Test Menu Table</w:t>
        </w:r>
        <w:r w:rsidR="003E177E">
          <w:rPr>
            <w:noProof/>
            <w:webHidden/>
          </w:rPr>
          <w:tab/>
        </w:r>
        <w:r w:rsidR="003E177E">
          <w:rPr>
            <w:noProof/>
            <w:webHidden/>
          </w:rPr>
          <w:fldChar w:fldCharType="begin"/>
        </w:r>
        <w:r w:rsidR="003E177E">
          <w:rPr>
            <w:noProof/>
            <w:webHidden/>
          </w:rPr>
          <w:instrText xml:space="preserve"> PAGEREF _Toc459043762 \h </w:instrText>
        </w:r>
        <w:r w:rsidR="003E177E">
          <w:rPr>
            <w:noProof/>
            <w:webHidden/>
          </w:rPr>
        </w:r>
        <w:r w:rsidR="003E177E">
          <w:rPr>
            <w:noProof/>
            <w:webHidden/>
          </w:rPr>
          <w:fldChar w:fldCharType="separate"/>
        </w:r>
        <w:r w:rsidR="00A22BD0">
          <w:rPr>
            <w:noProof/>
            <w:webHidden/>
          </w:rPr>
          <w:t>5</w:t>
        </w:r>
        <w:r w:rsidR="003E177E">
          <w:rPr>
            <w:noProof/>
            <w:webHidden/>
          </w:rPr>
          <w:fldChar w:fldCharType="end"/>
        </w:r>
      </w:hyperlink>
    </w:p>
    <w:p w:rsidR="003E177E" w:rsidRDefault="003662CF">
      <w:pPr>
        <w:pStyle w:val="TableofFigures"/>
        <w:tabs>
          <w:tab w:val="left" w:pos="1123"/>
        </w:tabs>
        <w:rPr>
          <w:rFonts w:asciiTheme="minorHAnsi" w:eastAsiaTheme="minorEastAsia" w:hAnsiTheme="minorHAnsi" w:cstheme="minorBidi"/>
          <w:noProof/>
          <w:sz w:val="22"/>
        </w:rPr>
      </w:pPr>
      <w:hyperlink w:anchor="_Toc459043763" w:history="1">
        <w:r w:rsidR="003E177E" w:rsidRPr="0075312D">
          <w:rPr>
            <w:rStyle w:val="Hyperlink"/>
            <w:rFonts w:eastAsiaTheme="majorEastAsia"/>
            <w:noProof/>
          </w:rPr>
          <w:t>Table 6:</w:t>
        </w:r>
        <w:r w:rsidR="003E177E">
          <w:rPr>
            <w:rFonts w:asciiTheme="minorHAnsi" w:eastAsiaTheme="minorEastAsia" w:hAnsiTheme="minorHAnsi" w:cstheme="minorBidi"/>
            <w:noProof/>
            <w:sz w:val="22"/>
          </w:rPr>
          <w:tab/>
        </w:r>
        <w:r w:rsidR="003E177E" w:rsidRPr="0075312D">
          <w:rPr>
            <w:rStyle w:val="Hyperlink"/>
            <w:rFonts w:eastAsiaTheme="majorEastAsia"/>
            <w:noProof/>
          </w:rPr>
          <w:t>Incomplete Feeder Key Report Description</w:t>
        </w:r>
        <w:r w:rsidR="003E177E">
          <w:rPr>
            <w:noProof/>
            <w:webHidden/>
          </w:rPr>
          <w:tab/>
        </w:r>
        <w:r w:rsidR="003E177E">
          <w:rPr>
            <w:noProof/>
            <w:webHidden/>
          </w:rPr>
          <w:fldChar w:fldCharType="begin"/>
        </w:r>
        <w:r w:rsidR="003E177E">
          <w:rPr>
            <w:noProof/>
            <w:webHidden/>
          </w:rPr>
          <w:instrText xml:space="preserve"> PAGEREF _Toc459043763 \h </w:instrText>
        </w:r>
        <w:r w:rsidR="003E177E">
          <w:rPr>
            <w:noProof/>
            <w:webHidden/>
          </w:rPr>
        </w:r>
        <w:r w:rsidR="003E177E">
          <w:rPr>
            <w:noProof/>
            <w:webHidden/>
          </w:rPr>
          <w:fldChar w:fldCharType="separate"/>
        </w:r>
        <w:r w:rsidR="00A22BD0">
          <w:rPr>
            <w:noProof/>
            <w:webHidden/>
          </w:rPr>
          <w:t>26</w:t>
        </w:r>
        <w:r w:rsidR="003E177E">
          <w:rPr>
            <w:noProof/>
            <w:webHidden/>
          </w:rPr>
          <w:fldChar w:fldCharType="end"/>
        </w:r>
      </w:hyperlink>
    </w:p>
    <w:p w:rsidR="003E177E" w:rsidRDefault="003662CF">
      <w:pPr>
        <w:pStyle w:val="TableofFigures"/>
        <w:tabs>
          <w:tab w:val="left" w:pos="1123"/>
        </w:tabs>
        <w:rPr>
          <w:rFonts w:asciiTheme="minorHAnsi" w:eastAsiaTheme="minorEastAsia" w:hAnsiTheme="minorHAnsi" w:cstheme="minorBidi"/>
          <w:noProof/>
          <w:sz w:val="22"/>
        </w:rPr>
      </w:pPr>
      <w:hyperlink w:anchor="_Toc459043764" w:history="1">
        <w:r w:rsidR="003E177E" w:rsidRPr="0075312D">
          <w:rPr>
            <w:rStyle w:val="Hyperlink"/>
            <w:rFonts w:eastAsiaTheme="majorEastAsia"/>
            <w:noProof/>
          </w:rPr>
          <w:t>Table 7:</w:t>
        </w:r>
        <w:r w:rsidR="003E177E">
          <w:rPr>
            <w:rFonts w:asciiTheme="minorHAnsi" w:eastAsiaTheme="minorEastAsia" w:hAnsiTheme="minorHAnsi" w:cstheme="minorBidi"/>
            <w:noProof/>
            <w:sz w:val="22"/>
          </w:rPr>
          <w:tab/>
        </w:r>
        <w:r w:rsidR="003E177E" w:rsidRPr="0075312D">
          <w:rPr>
            <w:rStyle w:val="Hyperlink"/>
            <w:rFonts w:eastAsiaTheme="majorEastAsia"/>
            <w:noProof/>
          </w:rPr>
          <w:t>New Clinic Entry Field Defaults</w:t>
        </w:r>
        <w:r w:rsidR="003E177E">
          <w:rPr>
            <w:noProof/>
            <w:webHidden/>
          </w:rPr>
          <w:tab/>
        </w:r>
        <w:r w:rsidR="003E177E">
          <w:rPr>
            <w:noProof/>
            <w:webHidden/>
          </w:rPr>
          <w:fldChar w:fldCharType="begin"/>
        </w:r>
        <w:r w:rsidR="003E177E">
          <w:rPr>
            <w:noProof/>
            <w:webHidden/>
          </w:rPr>
          <w:instrText xml:space="preserve"> PAGEREF _Toc459043764 \h </w:instrText>
        </w:r>
        <w:r w:rsidR="003E177E">
          <w:rPr>
            <w:noProof/>
            <w:webHidden/>
          </w:rPr>
        </w:r>
        <w:r w:rsidR="003E177E">
          <w:rPr>
            <w:noProof/>
            <w:webHidden/>
          </w:rPr>
          <w:fldChar w:fldCharType="separate"/>
        </w:r>
        <w:r w:rsidR="00A22BD0">
          <w:rPr>
            <w:noProof/>
            <w:webHidden/>
          </w:rPr>
          <w:t>65</w:t>
        </w:r>
        <w:r w:rsidR="003E177E">
          <w:rPr>
            <w:noProof/>
            <w:webHidden/>
          </w:rPr>
          <w:fldChar w:fldCharType="end"/>
        </w:r>
      </w:hyperlink>
    </w:p>
    <w:p w:rsidR="003E177E" w:rsidRDefault="003662CF">
      <w:pPr>
        <w:pStyle w:val="TableofFigures"/>
        <w:tabs>
          <w:tab w:val="left" w:pos="1123"/>
        </w:tabs>
        <w:rPr>
          <w:rFonts w:asciiTheme="minorHAnsi" w:eastAsiaTheme="minorEastAsia" w:hAnsiTheme="minorHAnsi" w:cstheme="minorBidi"/>
          <w:noProof/>
          <w:sz w:val="22"/>
        </w:rPr>
      </w:pPr>
      <w:hyperlink w:anchor="_Toc459043765" w:history="1">
        <w:r w:rsidR="003E177E" w:rsidRPr="0075312D">
          <w:rPr>
            <w:rStyle w:val="Hyperlink"/>
            <w:rFonts w:eastAsiaTheme="majorEastAsia"/>
            <w:noProof/>
          </w:rPr>
          <w:t>Table 8:</w:t>
        </w:r>
        <w:r w:rsidR="003E177E">
          <w:rPr>
            <w:rFonts w:asciiTheme="minorHAnsi" w:eastAsiaTheme="minorEastAsia" w:hAnsiTheme="minorHAnsi" w:cstheme="minorBidi"/>
            <w:noProof/>
            <w:sz w:val="22"/>
          </w:rPr>
          <w:tab/>
        </w:r>
        <w:r w:rsidR="003E177E" w:rsidRPr="0075312D">
          <w:rPr>
            <w:rStyle w:val="Hyperlink"/>
            <w:rFonts w:eastAsiaTheme="majorEastAsia"/>
            <w:noProof/>
          </w:rPr>
          <w:t>PRO Extract Audit Versions</w:t>
        </w:r>
        <w:r w:rsidR="003E177E">
          <w:rPr>
            <w:noProof/>
            <w:webHidden/>
          </w:rPr>
          <w:tab/>
        </w:r>
        <w:r w:rsidR="003E177E">
          <w:rPr>
            <w:noProof/>
            <w:webHidden/>
          </w:rPr>
          <w:fldChar w:fldCharType="begin"/>
        </w:r>
        <w:r w:rsidR="003E177E">
          <w:rPr>
            <w:noProof/>
            <w:webHidden/>
          </w:rPr>
          <w:instrText xml:space="preserve"> PAGEREF _Toc459043765 \h </w:instrText>
        </w:r>
        <w:r w:rsidR="003E177E">
          <w:rPr>
            <w:noProof/>
            <w:webHidden/>
          </w:rPr>
        </w:r>
        <w:r w:rsidR="003E177E">
          <w:rPr>
            <w:noProof/>
            <w:webHidden/>
          </w:rPr>
          <w:fldChar w:fldCharType="separate"/>
        </w:r>
        <w:r w:rsidR="00A22BD0">
          <w:rPr>
            <w:noProof/>
            <w:webHidden/>
          </w:rPr>
          <w:t>103</w:t>
        </w:r>
        <w:r w:rsidR="003E177E">
          <w:rPr>
            <w:noProof/>
            <w:webHidden/>
          </w:rPr>
          <w:fldChar w:fldCharType="end"/>
        </w:r>
      </w:hyperlink>
    </w:p>
    <w:p w:rsidR="003E177E" w:rsidRDefault="003662CF">
      <w:pPr>
        <w:pStyle w:val="TableofFigures"/>
        <w:tabs>
          <w:tab w:val="left" w:pos="1123"/>
        </w:tabs>
        <w:rPr>
          <w:rFonts w:asciiTheme="minorHAnsi" w:eastAsiaTheme="minorEastAsia" w:hAnsiTheme="minorHAnsi" w:cstheme="minorBidi"/>
          <w:noProof/>
          <w:sz w:val="22"/>
        </w:rPr>
      </w:pPr>
      <w:hyperlink w:anchor="_Toc459043766" w:history="1">
        <w:r w:rsidR="003E177E" w:rsidRPr="0075312D">
          <w:rPr>
            <w:rStyle w:val="Hyperlink"/>
            <w:rFonts w:eastAsiaTheme="majorEastAsia"/>
            <w:noProof/>
          </w:rPr>
          <w:t>Table 9:</w:t>
        </w:r>
        <w:r w:rsidR="003E177E">
          <w:rPr>
            <w:rFonts w:asciiTheme="minorHAnsi" w:eastAsiaTheme="minorEastAsia" w:hAnsiTheme="minorHAnsi" w:cstheme="minorBidi"/>
            <w:noProof/>
            <w:sz w:val="22"/>
          </w:rPr>
          <w:tab/>
        </w:r>
        <w:r w:rsidR="003E177E" w:rsidRPr="0075312D">
          <w:rPr>
            <w:rStyle w:val="Hyperlink"/>
            <w:rFonts w:eastAsiaTheme="majorEastAsia"/>
            <w:noProof/>
          </w:rPr>
          <w:t>Acronyms</w:t>
        </w:r>
        <w:r w:rsidR="003E177E">
          <w:rPr>
            <w:noProof/>
            <w:webHidden/>
          </w:rPr>
          <w:tab/>
        </w:r>
        <w:r w:rsidR="003E177E">
          <w:rPr>
            <w:noProof/>
            <w:webHidden/>
          </w:rPr>
          <w:fldChar w:fldCharType="begin"/>
        </w:r>
        <w:r w:rsidR="003E177E">
          <w:rPr>
            <w:noProof/>
            <w:webHidden/>
          </w:rPr>
          <w:instrText xml:space="preserve"> PAGEREF _Toc459043766 \h </w:instrText>
        </w:r>
        <w:r w:rsidR="003E177E">
          <w:rPr>
            <w:noProof/>
            <w:webHidden/>
          </w:rPr>
        </w:r>
        <w:r w:rsidR="003E177E">
          <w:rPr>
            <w:noProof/>
            <w:webHidden/>
          </w:rPr>
          <w:fldChar w:fldCharType="separate"/>
        </w:r>
        <w:r w:rsidR="00A22BD0">
          <w:rPr>
            <w:noProof/>
            <w:webHidden/>
          </w:rPr>
          <w:t>A-1</w:t>
        </w:r>
        <w:r w:rsidR="003E177E">
          <w:rPr>
            <w:noProof/>
            <w:webHidden/>
          </w:rPr>
          <w:fldChar w:fldCharType="end"/>
        </w:r>
      </w:hyperlink>
    </w:p>
    <w:p w:rsidR="003E177E" w:rsidRDefault="003662CF">
      <w:pPr>
        <w:pStyle w:val="TableofFigures"/>
        <w:tabs>
          <w:tab w:val="left" w:pos="1440"/>
        </w:tabs>
        <w:rPr>
          <w:rFonts w:asciiTheme="minorHAnsi" w:eastAsiaTheme="minorEastAsia" w:hAnsiTheme="minorHAnsi" w:cstheme="minorBidi"/>
          <w:noProof/>
          <w:sz w:val="22"/>
        </w:rPr>
      </w:pPr>
      <w:hyperlink w:anchor="_Toc459043767" w:history="1">
        <w:r w:rsidR="003E177E" w:rsidRPr="0075312D">
          <w:rPr>
            <w:rStyle w:val="Hyperlink"/>
            <w:rFonts w:eastAsiaTheme="majorEastAsia"/>
            <w:noProof/>
          </w:rPr>
          <w:t>Table 10:</w:t>
        </w:r>
        <w:r w:rsidR="003E177E">
          <w:rPr>
            <w:rFonts w:asciiTheme="minorHAnsi" w:eastAsiaTheme="minorEastAsia" w:hAnsiTheme="minorHAnsi" w:cstheme="minorBidi"/>
            <w:noProof/>
            <w:sz w:val="22"/>
          </w:rPr>
          <w:tab/>
        </w:r>
        <w:r w:rsidR="003E177E" w:rsidRPr="0075312D">
          <w:rPr>
            <w:rStyle w:val="Hyperlink"/>
            <w:rFonts w:eastAsiaTheme="majorEastAsia"/>
            <w:noProof/>
          </w:rPr>
          <w:t>Glossary</w:t>
        </w:r>
        <w:r w:rsidR="003E177E">
          <w:rPr>
            <w:noProof/>
            <w:webHidden/>
          </w:rPr>
          <w:tab/>
        </w:r>
        <w:r w:rsidR="003E177E">
          <w:rPr>
            <w:noProof/>
            <w:webHidden/>
          </w:rPr>
          <w:fldChar w:fldCharType="begin"/>
        </w:r>
        <w:r w:rsidR="003E177E">
          <w:rPr>
            <w:noProof/>
            <w:webHidden/>
          </w:rPr>
          <w:instrText xml:space="preserve"> PAGEREF _Toc459043767 \h </w:instrText>
        </w:r>
        <w:r w:rsidR="003E177E">
          <w:rPr>
            <w:noProof/>
            <w:webHidden/>
          </w:rPr>
        </w:r>
        <w:r w:rsidR="003E177E">
          <w:rPr>
            <w:noProof/>
            <w:webHidden/>
          </w:rPr>
          <w:fldChar w:fldCharType="separate"/>
        </w:r>
        <w:r w:rsidR="00A22BD0">
          <w:rPr>
            <w:noProof/>
            <w:webHidden/>
          </w:rPr>
          <w:t>B-1</w:t>
        </w:r>
        <w:r w:rsidR="003E177E">
          <w:rPr>
            <w:noProof/>
            <w:webHidden/>
          </w:rPr>
          <w:fldChar w:fldCharType="end"/>
        </w:r>
      </w:hyperlink>
    </w:p>
    <w:p w:rsidR="003E177E" w:rsidRDefault="003662CF">
      <w:pPr>
        <w:pStyle w:val="TableofFigures"/>
        <w:tabs>
          <w:tab w:val="left" w:pos="1440"/>
        </w:tabs>
        <w:rPr>
          <w:rFonts w:asciiTheme="minorHAnsi" w:eastAsiaTheme="minorEastAsia" w:hAnsiTheme="minorHAnsi" w:cstheme="minorBidi"/>
          <w:noProof/>
          <w:sz w:val="22"/>
        </w:rPr>
      </w:pPr>
      <w:hyperlink w:anchor="_Toc459043768" w:history="1">
        <w:r w:rsidR="003E177E" w:rsidRPr="0075312D">
          <w:rPr>
            <w:rStyle w:val="Hyperlink"/>
            <w:rFonts w:eastAsiaTheme="majorEastAsia"/>
            <w:noProof/>
          </w:rPr>
          <w:t>Table 11:</w:t>
        </w:r>
        <w:r w:rsidR="003E177E">
          <w:rPr>
            <w:rFonts w:asciiTheme="minorHAnsi" w:eastAsiaTheme="minorEastAsia" w:hAnsiTheme="minorHAnsi" w:cstheme="minorBidi"/>
            <w:noProof/>
            <w:sz w:val="22"/>
          </w:rPr>
          <w:tab/>
        </w:r>
        <w:r w:rsidR="003E177E" w:rsidRPr="0075312D">
          <w:rPr>
            <w:rStyle w:val="Hyperlink"/>
            <w:rFonts w:eastAsiaTheme="majorEastAsia"/>
            <w:noProof/>
          </w:rPr>
          <w:t>Feeder Key Transmission Table</w:t>
        </w:r>
        <w:r w:rsidR="003E177E">
          <w:rPr>
            <w:noProof/>
            <w:webHidden/>
          </w:rPr>
          <w:tab/>
        </w:r>
        <w:r w:rsidR="003E177E">
          <w:rPr>
            <w:noProof/>
            <w:webHidden/>
          </w:rPr>
          <w:fldChar w:fldCharType="begin"/>
        </w:r>
        <w:r w:rsidR="003E177E">
          <w:rPr>
            <w:noProof/>
            <w:webHidden/>
          </w:rPr>
          <w:instrText xml:space="preserve"> PAGEREF _Toc459043768 \h </w:instrText>
        </w:r>
        <w:r w:rsidR="003E177E">
          <w:rPr>
            <w:noProof/>
            <w:webHidden/>
          </w:rPr>
        </w:r>
        <w:r w:rsidR="003E177E">
          <w:rPr>
            <w:noProof/>
            <w:webHidden/>
          </w:rPr>
          <w:fldChar w:fldCharType="separate"/>
        </w:r>
        <w:r w:rsidR="00A22BD0">
          <w:rPr>
            <w:noProof/>
            <w:webHidden/>
          </w:rPr>
          <w:t>D-1</w:t>
        </w:r>
        <w:r w:rsidR="003E177E">
          <w:rPr>
            <w:noProof/>
            <w:webHidden/>
          </w:rPr>
          <w:fldChar w:fldCharType="end"/>
        </w:r>
      </w:hyperlink>
    </w:p>
    <w:p w:rsidR="003E177E" w:rsidRDefault="003662CF">
      <w:pPr>
        <w:pStyle w:val="TableofFigures"/>
        <w:tabs>
          <w:tab w:val="left" w:pos="1440"/>
        </w:tabs>
        <w:rPr>
          <w:rFonts w:asciiTheme="minorHAnsi" w:eastAsiaTheme="minorEastAsia" w:hAnsiTheme="minorHAnsi" w:cstheme="minorBidi"/>
          <w:noProof/>
          <w:sz w:val="22"/>
        </w:rPr>
      </w:pPr>
      <w:hyperlink w:anchor="_Toc459043769" w:history="1">
        <w:r w:rsidR="003E177E" w:rsidRPr="0075312D">
          <w:rPr>
            <w:rStyle w:val="Hyperlink"/>
            <w:rFonts w:eastAsiaTheme="majorEastAsia"/>
            <w:noProof/>
          </w:rPr>
          <w:t>Table 12:</w:t>
        </w:r>
        <w:r w:rsidR="003E177E">
          <w:rPr>
            <w:rFonts w:asciiTheme="minorHAnsi" w:eastAsiaTheme="minorEastAsia" w:hAnsiTheme="minorHAnsi" w:cstheme="minorBidi"/>
            <w:noProof/>
            <w:sz w:val="22"/>
          </w:rPr>
          <w:tab/>
        </w:r>
        <w:r w:rsidR="003E177E" w:rsidRPr="0075312D">
          <w:rPr>
            <w:rStyle w:val="Hyperlink"/>
            <w:rFonts w:eastAsiaTheme="majorEastAsia"/>
            <w:noProof/>
          </w:rPr>
          <w:t>LAR Translation Table</w:t>
        </w:r>
        <w:r w:rsidR="003E177E">
          <w:rPr>
            <w:noProof/>
            <w:webHidden/>
          </w:rPr>
          <w:tab/>
        </w:r>
        <w:r w:rsidR="003E177E">
          <w:rPr>
            <w:noProof/>
            <w:webHidden/>
          </w:rPr>
          <w:fldChar w:fldCharType="begin"/>
        </w:r>
        <w:r w:rsidR="003E177E">
          <w:rPr>
            <w:noProof/>
            <w:webHidden/>
          </w:rPr>
          <w:instrText xml:space="preserve"> PAGEREF _Toc459043769 \h </w:instrText>
        </w:r>
        <w:r w:rsidR="003E177E">
          <w:rPr>
            <w:noProof/>
            <w:webHidden/>
          </w:rPr>
        </w:r>
        <w:r w:rsidR="003E177E">
          <w:rPr>
            <w:noProof/>
            <w:webHidden/>
          </w:rPr>
          <w:fldChar w:fldCharType="separate"/>
        </w:r>
        <w:r w:rsidR="00A22BD0">
          <w:rPr>
            <w:noProof/>
            <w:webHidden/>
          </w:rPr>
          <w:t>E-1</w:t>
        </w:r>
        <w:r w:rsidR="003E177E">
          <w:rPr>
            <w:noProof/>
            <w:webHidden/>
          </w:rPr>
          <w:fldChar w:fldCharType="end"/>
        </w:r>
      </w:hyperlink>
    </w:p>
    <w:p w:rsidR="0062687F" w:rsidRDefault="0062687F" w:rsidP="0062687F">
      <w:pPr>
        <w:pStyle w:val="DSSECSBodyText"/>
      </w:pPr>
      <w:r>
        <w:fldChar w:fldCharType="end"/>
      </w:r>
    </w:p>
    <w:p w:rsidR="002C308D" w:rsidRDefault="002E0BCC" w:rsidP="006E1A2D">
      <w:pPr>
        <w:pStyle w:val="Heading-FrontMatter"/>
      </w:pPr>
      <w:r w:rsidRPr="006E1A2D">
        <w:t xml:space="preserve">List </w:t>
      </w:r>
      <w:r w:rsidR="00514CF3" w:rsidRPr="006E1A2D">
        <w:t>o</w:t>
      </w:r>
      <w:r w:rsidR="002C308D" w:rsidRPr="006E1A2D">
        <w:t>f Figures</w:t>
      </w:r>
    </w:p>
    <w:p w:rsidR="00D70B8F" w:rsidRDefault="0062687F">
      <w:pPr>
        <w:pStyle w:val="TableofFigures"/>
        <w:tabs>
          <w:tab w:val="left" w:pos="1439"/>
        </w:tabs>
        <w:rPr>
          <w:rFonts w:asciiTheme="minorHAnsi" w:eastAsiaTheme="minorEastAsia" w:hAnsiTheme="minorHAnsi" w:cstheme="minorBidi"/>
          <w:noProof/>
          <w:sz w:val="22"/>
        </w:rPr>
      </w:pPr>
      <w:r>
        <w:rPr>
          <w:rFonts w:ascii="Arial Narrow" w:hAnsi="Arial Narrow"/>
          <w:sz w:val="22"/>
        </w:rPr>
        <w:fldChar w:fldCharType="begin"/>
      </w:r>
      <w:r>
        <w:instrText xml:space="preserve"> TOC \h \z \t "Figure Caption" \c </w:instrText>
      </w:r>
      <w:r>
        <w:rPr>
          <w:rFonts w:ascii="Arial Narrow" w:hAnsi="Arial Narrow"/>
          <w:sz w:val="22"/>
        </w:rPr>
        <w:fldChar w:fldCharType="separate"/>
      </w:r>
      <w:hyperlink w:anchor="_Toc463615161" w:history="1">
        <w:r w:rsidR="00D70B8F" w:rsidRPr="005B3F2C">
          <w:rPr>
            <w:rStyle w:val="Hyperlink"/>
            <w:rFonts w:eastAsiaTheme="majorEastAsia"/>
            <w:noProof/>
            <w14:scene3d>
              <w14:camera w14:prst="orthographicFront"/>
              <w14:lightRig w14:rig="threePt" w14:dir="t">
                <w14:rot w14:lat="0" w14:lon="0" w14:rev="0"/>
              </w14:lightRig>
            </w14:scene3d>
          </w:rPr>
          <w:t>Figure 1:</w:t>
        </w:r>
        <w:r w:rsidR="00D70B8F">
          <w:rPr>
            <w:rFonts w:asciiTheme="minorHAnsi" w:eastAsiaTheme="minorEastAsia" w:hAnsiTheme="minorHAnsi" w:cstheme="minorBidi"/>
            <w:noProof/>
            <w:sz w:val="22"/>
          </w:rPr>
          <w:tab/>
        </w:r>
        <w:r w:rsidR="00D70B8F" w:rsidRPr="005B3F2C">
          <w:rPr>
            <w:rStyle w:val="Hyperlink"/>
            <w:rFonts w:eastAsiaTheme="majorEastAsia"/>
            <w:noProof/>
          </w:rPr>
          <w:t>DSS Application Data Flow Diagram</w:t>
        </w:r>
        <w:r w:rsidR="00D70B8F">
          <w:rPr>
            <w:noProof/>
            <w:webHidden/>
          </w:rPr>
          <w:tab/>
        </w:r>
        <w:r w:rsidR="00D70B8F">
          <w:rPr>
            <w:noProof/>
            <w:webHidden/>
          </w:rPr>
          <w:fldChar w:fldCharType="begin"/>
        </w:r>
        <w:r w:rsidR="00D70B8F">
          <w:rPr>
            <w:noProof/>
            <w:webHidden/>
          </w:rPr>
          <w:instrText xml:space="preserve"> PAGEREF _Toc463615161 \h </w:instrText>
        </w:r>
        <w:r w:rsidR="00D70B8F">
          <w:rPr>
            <w:noProof/>
            <w:webHidden/>
          </w:rPr>
        </w:r>
        <w:r w:rsidR="00D70B8F">
          <w:rPr>
            <w:noProof/>
            <w:webHidden/>
          </w:rPr>
          <w:fldChar w:fldCharType="separate"/>
        </w:r>
        <w:r w:rsidR="00D70B8F">
          <w:rPr>
            <w:noProof/>
            <w:webHidden/>
          </w:rPr>
          <w:t>4</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62" w:history="1">
        <w:r w:rsidR="00D70B8F" w:rsidRPr="005B3F2C">
          <w:rPr>
            <w:rStyle w:val="Hyperlink"/>
            <w:rFonts w:eastAsiaTheme="majorEastAsia"/>
            <w:noProof/>
            <w14:scene3d>
              <w14:camera w14:prst="orthographicFront"/>
              <w14:lightRig w14:rig="threePt" w14:dir="t">
                <w14:rot w14:lat="0" w14:lon="0" w14:rev="0"/>
              </w14:lightRig>
            </w14:scene3d>
          </w:rPr>
          <w:t>Figure 2:</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System Menu for System Administrator</w:t>
        </w:r>
        <w:r w:rsidR="00D70B8F">
          <w:rPr>
            <w:noProof/>
            <w:webHidden/>
          </w:rPr>
          <w:tab/>
        </w:r>
        <w:r w:rsidR="00D70B8F">
          <w:rPr>
            <w:noProof/>
            <w:webHidden/>
          </w:rPr>
          <w:fldChar w:fldCharType="begin"/>
        </w:r>
        <w:r w:rsidR="00D70B8F">
          <w:rPr>
            <w:noProof/>
            <w:webHidden/>
          </w:rPr>
          <w:instrText xml:space="preserve"> PAGEREF _Toc463615162 \h </w:instrText>
        </w:r>
        <w:r w:rsidR="00D70B8F">
          <w:rPr>
            <w:noProof/>
            <w:webHidden/>
          </w:rPr>
        </w:r>
        <w:r w:rsidR="00D70B8F">
          <w:rPr>
            <w:noProof/>
            <w:webHidden/>
          </w:rPr>
          <w:fldChar w:fldCharType="separate"/>
        </w:r>
        <w:r w:rsidR="00D70B8F">
          <w:rPr>
            <w:noProof/>
            <w:webHidden/>
          </w:rPr>
          <w:t>6</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63" w:history="1">
        <w:r w:rsidR="00D70B8F" w:rsidRPr="005B3F2C">
          <w:rPr>
            <w:rStyle w:val="Hyperlink"/>
            <w:rFonts w:eastAsiaTheme="majorEastAsia"/>
            <w:noProof/>
            <w14:scene3d>
              <w14:camera w14:prst="orthographicFront"/>
              <w14:lightRig w14:rig="threePt" w14:dir="t">
                <w14:rot w14:lat="0" w14:lon="0" w14:rev="0"/>
              </w14:lightRig>
            </w14:scene3d>
          </w:rPr>
          <w:t>Figure 3:</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Extract Manager’s Menu</w:t>
        </w:r>
        <w:r w:rsidR="00D70B8F">
          <w:rPr>
            <w:noProof/>
            <w:webHidden/>
          </w:rPr>
          <w:tab/>
        </w:r>
        <w:r w:rsidR="00D70B8F">
          <w:rPr>
            <w:noProof/>
            <w:webHidden/>
          </w:rPr>
          <w:fldChar w:fldCharType="begin"/>
        </w:r>
        <w:r w:rsidR="00D70B8F">
          <w:rPr>
            <w:noProof/>
            <w:webHidden/>
          </w:rPr>
          <w:instrText xml:space="preserve"> PAGEREF _Toc463615163 \h </w:instrText>
        </w:r>
        <w:r w:rsidR="00D70B8F">
          <w:rPr>
            <w:noProof/>
            <w:webHidden/>
          </w:rPr>
        </w:r>
        <w:r w:rsidR="00D70B8F">
          <w:rPr>
            <w:noProof/>
            <w:webHidden/>
          </w:rPr>
          <w:fldChar w:fldCharType="separate"/>
        </w:r>
        <w:r w:rsidR="00D70B8F">
          <w:rPr>
            <w:noProof/>
            <w:webHidden/>
          </w:rPr>
          <w:t>8</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64" w:history="1">
        <w:r w:rsidR="00D70B8F" w:rsidRPr="005B3F2C">
          <w:rPr>
            <w:rStyle w:val="Hyperlink"/>
            <w:rFonts w:eastAsiaTheme="majorEastAsia"/>
            <w:noProof/>
            <w14:scene3d>
              <w14:camera w14:prst="orthographicFront"/>
              <w14:lightRig w14:rig="threePt" w14:dir="t">
                <w14:rot w14:lat="0" w14:lon="0" w14:rev="0"/>
              </w14:lightRig>
            </w14:scene3d>
          </w:rPr>
          <w:t>Figure 4:</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Maintenance Menu Options</w:t>
        </w:r>
        <w:r w:rsidR="00D70B8F">
          <w:rPr>
            <w:noProof/>
            <w:webHidden/>
          </w:rPr>
          <w:tab/>
        </w:r>
        <w:r w:rsidR="00D70B8F">
          <w:rPr>
            <w:noProof/>
            <w:webHidden/>
          </w:rPr>
          <w:fldChar w:fldCharType="begin"/>
        </w:r>
        <w:r w:rsidR="00D70B8F">
          <w:rPr>
            <w:noProof/>
            <w:webHidden/>
          </w:rPr>
          <w:instrText xml:space="preserve"> PAGEREF _Toc463615164 \h </w:instrText>
        </w:r>
        <w:r w:rsidR="00D70B8F">
          <w:rPr>
            <w:noProof/>
            <w:webHidden/>
          </w:rPr>
        </w:r>
        <w:r w:rsidR="00D70B8F">
          <w:rPr>
            <w:noProof/>
            <w:webHidden/>
          </w:rPr>
          <w:fldChar w:fldCharType="separate"/>
        </w:r>
        <w:r w:rsidR="00D70B8F">
          <w:rPr>
            <w:noProof/>
            <w:webHidden/>
          </w:rPr>
          <w:t>8</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65" w:history="1">
        <w:r w:rsidR="00D70B8F" w:rsidRPr="005B3F2C">
          <w:rPr>
            <w:rStyle w:val="Hyperlink"/>
            <w:rFonts w:eastAsiaTheme="majorEastAsia"/>
            <w:noProof/>
            <w14:scene3d>
              <w14:camera w14:prst="orthographicFront"/>
              <w14:lightRig w14:rig="threePt" w14:dir="t">
                <w14:rot w14:lat="0" w14:lon="0" w14:rev="0"/>
              </w14:lightRig>
            </w14:scene3d>
          </w:rPr>
          <w:t>Figure 5:</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CBOC Activity Report Screen Print</w:t>
        </w:r>
        <w:r w:rsidR="00D70B8F">
          <w:rPr>
            <w:noProof/>
            <w:webHidden/>
          </w:rPr>
          <w:tab/>
        </w:r>
        <w:r w:rsidR="00D70B8F">
          <w:rPr>
            <w:noProof/>
            <w:webHidden/>
          </w:rPr>
          <w:fldChar w:fldCharType="begin"/>
        </w:r>
        <w:r w:rsidR="00D70B8F">
          <w:rPr>
            <w:noProof/>
            <w:webHidden/>
          </w:rPr>
          <w:instrText xml:space="preserve"> PAGEREF _Toc463615165 \h </w:instrText>
        </w:r>
        <w:r w:rsidR="00D70B8F">
          <w:rPr>
            <w:noProof/>
            <w:webHidden/>
          </w:rPr>
        </w:r>
        <w:r w:rsidR="00D70B8F">
          <w:rPr>
            <w:noProof/>
            <w:webHidden/>
          </w:rPr>
          <w:fldChar w:fldCharType="separate"/>
        </w:r>
        <w:r w:rsidR="00D70B8F">
          <w:rPr>
            <w:noProof/>
            <w:webHidden/>
          </w:rPr>
          <w:t>9</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66" w:history="1">
        <w:r w:rsidR="00D70B8F" w:rsidRPr="005B3F2C">
          <w:rPr>
            <w:rStyle w:val="Hyperlink"/>
            <w:rFonts w:eastAsiaTheme="majorEastAsia"/>
            <w:noProof/>
            <w14:scene3d>
              <w14:camera w14:prst="orthographicFront"/>
              <w14:lightRig w14:rig="threePt" w14:dir="t">
                <w14:rot w14:lat="0" w14:lon="0" w14:rev="0"/>
              </w14:lightRig>
            </w14:scene3d>
          </w:rPr>
          <w:t>Figure 6:</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CBOC Activity Report</w:t>
        </w:r>
        <w:r w:rsidR="00D70B8F">
          <w:rPr>
            <w:noProof/>
            <w:webHidden/>
          </w:rPr>
          <w:tab/>
        </w:r>
        <w:r w:rsidR="00D70B8F">
          <w:rPr>
            <w:noProof/>
            <w:webHidden/>
          </w:rPr>
          <w:fldChar w:fldCharType="begin"/>
        </w:r>
        <w:r w:rsidR="00D70B8F">
          <w:rPr>
            <w:noProof/>
            <w:webHidden/>
          </w:rPr>
          <w:instrText xml:space="preserve"> PAGEREF _Toc463615166 \h </w:instrText>
        </w:r>
        <w:r w:rsidR="00D70B8F">
          <w:rPr>
            <w:noProof/>
            <w:webHidden/>
          </w:rPr>
        </w:r>
        <w:r w:rsidR="00D70B8F">
          <w:rPr>
            <w:noProof/>
            <w:webHidden/>
          </w:rPr>
          <w:fldChar w:fldCharType="separate"/>
        </w:r>
        <w:r w:rsidR="00D70B8F">
          <w:rPr>
            <w:noProof/>
            <w:webHidden/>
          </w:rPr>
          <w:t>10</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67" w:history="1">
        <w:r w:rsidR="00D70B8F" w:rsidRPr="005B3F2C">
          <w:rPr>
            <w:rStyle w:val="Hyperlink"/>
            <w:rFonts w:eastAsiaTheme="majorEastAsia"/>
            <w:noProof/>
            <w14:scene3d>
              <w14:camera w14:prst="orthographicFront"/>
              <w14:lightRig w14:rig="threePt" w14:dir="t">
                <w14:rot w14:lat="0" w14:lon="0" w14:rev="0"/>
              </w14:lightRig>
            </w14:scene3d>
          </w:rPr>
          <w:t>Figure 7:</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CPT Inquiry</w:t>
        </w:r>
        <w:r w:rsidR="00D70B8F">
          <w:rPr>
            <w:noProof/>
            <w:webHidden/>
          </w:rPr>
          <w:tab/>
        </w:r>
        <w:r w:rsidR="00D70B8F">
          <w:rPr>
            <w:noProof/>
            <w:webHidden/>
          </w:rPr>
          <w:fldChar w:fldCharType="begin"/>
        </w:r>
        <w:r w:rsidR="00D70B8F">
          <w:rPr>
            <w:noProof/>
            <w:webHidden/>
          </w:rPr>
          <w:instrText xml:space="preserve"> PAGEREF _Toc463615167 \h </w:instrText>
        </w:r>
        <w:r w:rsidR="00D70B8F">
          <w:rPr>
            <w:noProof/>
            <w:webHidden/>
          </w:rPr>
        </w:r>
        <w:r w:rsidR="00D70B8F">
          <w:rPr>
            <w:noProof/>
            <w:webHidden/>
          </w:rPr>
          <w:fldChar w:fldCharType="separate"/>
        </w:r>
        <w:r w:rsidR="00D70B8F">
          <w:rPr>
            <w:noProof/>
            <w:webHidden/>
          </w:rPr>
          <w:t>10</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68" w:history="1">
        <w:r w:rsidR="00D70B8F" w:rsidRPr="005B3F2C">
          <w:rPr>
            <w:rStyle w:val="Hyperlink"/>
            <w:rFonts w:eastAsiaTheme="majorEastAsia"/>
            <w:noProof/>
            <w14:scene3d>
              <w14:camera w14:prst="orthographicFront"/>
              <w14:lightRig w14:rig="threePt" w14:dir="t">
                <w14:rot w14:lat="0" w14:lon="0" w14:rev="0"/>
              </w14:lightRig>
            </w14:scene3d>
          </w:rPr>
          <w:t>Figure 8:</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DSS Department Management Menu</w:t>
        </w:r>
        <w:r w:rsidR="00D70B8F">
          <w:rPr>
            <w:noProof/>
            <w:webHidden/>
          </w:rPr>
          <w:tab/>
        </w:r>
        <w:r w:rsidR="00D70B8F">
          <w:rPr>
            <w:noProof/>
            <w:webHidden/>
          </w:rPr>
          <w:fldChar w:fldCharType="begin"/>
        </w:r>
        <w:r w:rsidR="00D70B8F">
          <w:rPr>
            <w:noProof/>
            <w:webHidden/>
          </w:rPr>
          <w:instrText xml:space="preserve"> PAGEREF _Toc463615168 \h </w:instrText>
        </w:r>
        <w:r w:rsidR="00D70B8F">
          <w:rPr>
            <w:noProof/>
            <w:webHidden/>
          </w:rPr>
        </w:r>
        <w:r w:rsidR="00D70B8F">
          <w:rPr>
            <w:noProof/>
            <w:webHidden/>
          </w:rPr>
          <w:fldChar w:fldCharType="separate"/>
        </w:r>
        <w:r w:rsidR="00D70B8F">
          <w:rPr>
            <w:noProof/>
            <w:webHidden/>
          </w:rPr>
          <w:t>11</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69" w:history="1">
        <w:r w:rsidR="00D70B8F" w:rsidRPr="005B3F2C">
          <w:rPr>
            <w:rStyle w:val="Hyperlink"/>
            <w:rFonts w:eastAsiaTheme="majorEastAsia"/>
            <w:noProof/>
            <w14:scene3d>
              <w14:camera w14:prst="orthographicFront"/>
              <w14:lightRig w14:rig="threePt" w14:dir="t">
                <w14:rot w14:lat="0" w14:lon="0" w14:rev="0"/>
              </w14:lightRig>
            </w14:scene3d>
          </w:rPr>
          <w:t>Figure 9:</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DSS Department Management – Ward Selection</w:t>
        </w:r>
        <w:r w:rsidR="00D70B8F">
          <w:rPr>
            <w:noProof/>
            <w:webHidden/>
          </w:rPr>
          <w:tab/>
        </w:r>
        <w:r w:rsidR="00D70B8F">
          <w:rPr>
            <w:noProof/>
            <w:webHidden/>
          </w:rPr>
          <w:fldChar w:fldCharType="begin"/>
        </w:r>
        <w:r w:rsidR="00D70B8F">
          <w:rPr>
            <w:noProof/>
            <w:webHidden/>
          </w:rPr>
          <w:instrText xml:space="preserve"> PAGEREF _Toc463615169 \h </w:instrText>
        </w:r>
        <w:r w:rsidR="00D70B8F">
          <w:rPr>
            <w:noProof/>
            <w:webHidden/>
          </w:rPr>
        </w:r>
        <w:r w:rsidR="00D70B8F">
          <w:rPr>
            <w:noProof/>
            <w:webHidden/>
          </w:rPr>
          <w:fldChar w:fldCharType="separate"/>
        </w:r>
        <w:r w:rsidR="00D70B8F">
          <w:rPr>
            <w:noProof/>
            <w:webHidden/>
          </w:rPr>
          <w:t>11</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70" w:history="1">
        <w:r w:rsidR="00D70B8F" w:rsidRPr="005B3F2C">
          <w:rPr>
            <w:rStyle w:val="Hyperlink"/>
            <w:rFonts w:eastAsiaTheme="majorEastAsia"/>
            <w:noProof/>
            <w14:scene3d>
              <w14:camera w14:prst="orthographicFront"/>
              <w14:lightRig w14:rig="threePt" w14:dir="t">
                <w14:rot w14:lat="0" w14:lon="0" w14:rev="0"/>
              </w14:lightRig>
            </w14:scene3d>
          </w:rPr>
          <w:t>Figure 10:</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ECS Extract Unusual Volume Report – All DSS Units Screen Print</w:t>
        </w:r>
        <w:r w:rsidR="00D70B8F">
          <w:rPr>
            <w:noProof/>
            <w:webHidden/>
          </w:rPr>
          <w:tab/>
        </w:r>
        <w:r w:rsidR="00D70B8F">
          <w:rPr>
            <w:noProof/>
            <w:webHidden/>
          </w:rPr>
          <w:fldChar w:fldCharType="begin"/>
        </w:r>
        <w:r w:rsidR="00D70B8F">
          <w:rPr>
            <w:noProof/>
            <w:webHidden/>
          </w:rPr>
          <w:instrText xml:space="preserve"> PAGEREF _Toc463615170 \h </w:instrText>
        </w:r>
        <w:r w:rsidR="00D70B8F">
          <w:rPr>
            <w:noProof/>
            <w:webHidden/>
          </w:rPr>
        </w:r>
        <w:r w:rsidR="00D70B8F">
          <w:rPr>
            <w:noProof/>
            <w:webHidden/>
          </w:rPr>
          <w:fldChar w:fldCharType="separate"/>
        </w:r>
        <w:r w:rsidR="00D70B8F">
          <w:rPr>
            <w:noProof/>
            <w:webHidden/>
          </w:rPr>
          <w:t>12</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71" w:history="1">
        <w:r w:rsidR="00D70B8F" w:rsidRPr="005B3F2C">
          <w:rPr>
            <w:rStyle w:val="Hyperlink"/>
            <w:rFonts w:eastAsiaTheme="majorEastAsia"/>
            <w:noProof/>
            <w14:scene3d>
              <w14:camera w14:prst="orthographicFront"/>
              <w14:lightRig w14:rig="threePt" w14:dir="t">
                <w14:rot w14:lat="0" w14:lon="0" w14:rev="0"/>
              </w14:lightRig>
            </w14:scene3d>
          </w:rPr>
          <w:t>Figure 11:</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ECS Extract Unusual Volume Report – All DSS Units</w:t>
        </w:r>
        <w:r w:rsidR="00D70B8F">
          <w:rPr>
            <w:noProof/>
            <w:webHidden/>
          </w:rPr>
          <w:tab/>
        </w:r>
        <w:r w:rsidR="00D70B8F">
          <w:rPr>
            <w:noProof/>
            <w:webHidden/>
          </w:rPr>
          <w:fldChar w:fldCharType="begin"/>
        </w:r>
        <w:r w:rsidR="00D70B8F">
          <w:rPr>
            <w:noProof/>
            <w:webHidden/>
          </w:rPr>
          <w:instrText xml:space="preserve"> PAGEREF _Toc463615171 \h </w:instrText>
        </w:r>
        <w:r w:rsidR="00D70B8F">
          <w:rPr>
            <w:noProof/>
            <w:webHidden/>
          </w:rPr>
        </w:r>
        <w:r w:rsidR="00D70B8F">
          <w:rPr>
            <w:noProof/>
            <w:webHidden/>
          </w:rPr>
          <w:fldChar w:fldCharType="separate"/>
        </w:r>
        <w:r w:rsidR="00D70B8F">
          <w:rPr>
            <w:noProof/>
            <w:webHidden/>
          </w:rPr>
          <w:t>13</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72" w:history="1">
        <w:r w:rsidR="00D70B8F" w:rsidRPr="005B3F2C">
          <w:rPr>
            <w:rStyle w:val="Hyperlink"/>
            <w:rFonts w:eastAsiaTheme="majorEastAsia"/>
            <w:noProof/>
            <w14:scene3d>
              <w14:camera w14:prst="orthographicFront"/>
              <w14:lightRig w14:rig="threePt" w14:dir="t">
                <w14:rot w14:lat="0" w14:lon="0" w14:rev="0"/>
              </w14:lightRig>
            </w14:scene3d>
          </w:rPr>
          <w:t>Figure 12:</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ECS Extract Unusual Volume Report Screen Print – Single DSS Unit</w:t>
        </w:r>
        <w:r w:rsidR="00D70B8F">
          <w:rPr>
            <w:noProof/>
            <w:webHidden/>
          </w:rPr>
          <w:tab/>
        </w:r>
        <w:r w:rsidR="00D70B8F">
          <w:rPr>
            <w:noProof/>
            <w:webHidden/>
          </w:rPr>
          <w:fldChar w:fldCharType="begin"/>
        </w:r>
        <w:r w:rsidR="00D70B8F">
          <w:rPr>
            <w:noProof/>
            <w:webHidden/>
          </w:rPr>
          <w:instrText xml:space="preserve"> PAGEREF _Toc463615172 \h </w:instrText>
        </w:r>
        <w:r w:rsidR="00D70B8F">
          <w:rPr>
            <w:noProof/>
            <w:webHidden/>
          </w:rPr>
        </w:r>
        <w:r w:rsidR="00D70B8F">
          <w:rPr>
            <w:noProof/>
            <w:webHidden/>
          </w:rPr>
          <w:fldChar w:fldCharType="separate"/>
        </w:r>
        <w:r w:rsidR="00D70B8F">
          <w:rPr>
            <w:noProof/>
            <w:webHidden/>
          </w:rPr>
          <w:t>14</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73" w:history="1">
        <w:r w:rsidR="00D70B8F" w:rsidRPr="005B3F2C">
          <w:rPr>
            <w:rStyle w:val="Hyperlink"/>
            <w:rFonts w:eastAsiaTheme="majorEastAsia"/>
            <w:noProof/>
            <w14:scene3d>
              <w14:camera w14:prst="orthographicFront"/>
              <w14:lightRig w14:rig="threePt" w14:dir="t">
                <w14:rot w14:lat="0" w14:lon="0" w14:rev="0"/>
              </w14:lightRig>
            </w14:scene3d>
          </w:rPr>
          <w:t>Figure 13:</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ECS Extract Unusual Volume Report - Single DSS Unit</w:t>
        </w:r>
        <w:r w:rsidR="00D70B8F">
          <w:rPr>
            <w:noProof/>
            <w:webHidden/>
          </w:rPr>
          <w:tab/>
        </w:r>
        <w:r w:rsidR="00D70B8F">
          <w:rPr>
            <w:noProof/>
            <w:webHidden/>
          </w:rPr>
          <w:fldChar w:fldCharType="begin"/>
        </w:r>
        <w:r w:rsidR="00D70B8F">
          <w:rPr>
            <w:noProof/>
            <w:webHidden/>
          </w:rPr>
          <w:instrText xml:space="preserve"> PAGEREF _Toc463615173 \h </w:instrText>
        </w:r>
        <w:r w:rsidR="00D70B8F">
          <w:rPr>
            <w:noProof/>
            <w:webHidden/>
          </w:rPr>
        </w:r>
        <w:r w:rsidR="00D70B8F">
          <w:rPr>
            <w:noProof/>
            <w:webHidden/>
          </w:rPr>
          <w:fldChar w:fldCharType="separate"/>
        </w:r>
        <w:r w:rsidR="00D70B8F">
          <w:rPr>
            <w:noProof/>
            <w:webHidden/>
          </w:rPr>
          <w:t>14</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74" w:history="1">
        <w:r w:rsidR="00D70B8F" w:rsidRPr="005B3F2C">
          <w:rPr>
            <w:rStyle w:val="Hyperlink"/>
            <w:rFonts w:eastAsiaTheme="majorEastAsia"/>
            <w:noProof/>
            <w14:scene3d>
              <w14:camera w14:prst="orthographicFront"/>
              <w14:lightRig w14:rig="threePt" w14:dir="t">
                <w14:rot w14:lat="0" w14:lon="0" w14:rev="0"/>
              </w14:lightRig>
            </w14:scene3d>
          </w:rPr>
          <w:t>Figure 14:</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Laboratory Menu Options</w:t>
        </w:r>
        <w:r w:rsidR="00D70B8F">
          <w:rPr>
            <w:noProof/>
            <w:webHidden/>
          </w:rPr>
          <w:tab/>
        </w:r>
        <w:r w:rsidR="00D70B8F">
          <w:rPr>
            <w:noProof/>
            <w:webHidden/>
          </w:rPr>
          <w:fldChar w:fldCharType="begin"/>
        </w:r>
        <w:r w:rsidR="00D70B8F">
          <w:rPr>
            <w:noProof/>
            <w:webHidden/>
          </w:rPr>
          <w:instrText xml:space="preserve"> PAGEREF _Toc463615174 \h </w:instrText>
        </w:r>
        <w:r w:rsidR="00D70B8F">
          <w:rPr>
            <w:noProof/>
            <w:webHidden/>
          </w:rPr>
        </w:r>
        <w:r w:rsidR="00D70B8F">
          <w:rPr>
            <w:noProof/>
            <w:webHidden/>
          </w:rPr>
          <w:fldChar w:fldCharType="separate"/>
        </w:r>
        <w:r w:rsidR="00D70B8F">
          <w:rPr>
            <w:noProof/>
            <w:webHidden/>
          </w:rPr>
          <w:t>14</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75" w:history="1">
        <w:r w:rsidR="00D70B8F" w:rsidRPr="005B3F2C">
          <w:rPr>
            <w:rStyle w:val="Hyperlink"/>
            <w:rFonts w:eastAsiaTheme="majorEastAsia"/>
            <w:noProof/>
            <w14:scene3d>
              <w14:camera w14:prst="orthographicFront"/>
              <w14:lightRig w14:rig="threePt" w14:dir="t">
                <w14:rot w14:lat="0" w14:lon="0" w14:rev="0"/>
              </w14:lightRig>
            </w14:scene3d>
          </w:rPr>
          <w:t>Figure 15:</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Add/Edit Lab Results Translation Table</w:t>
        </w:r>
        <w:r w:rsidR="00D70B8F">
          <w:rPr>
            <w:noProof/>
            <w:webHidden/>
          </w:rPr>
          <w:tab/>
        </w:r>
        <w:r w:rsidR="00D70B8F">
          <w:rPr>
            <w:noProof/>
            <w:webHidden/>
          </w:rPr>
          <w:fldChar w:fldCharType="begin"/>
        </w:r>
        <w:r w:rsidR="00D70B8F">
          <w:rPr>
            <w:noProof/>
            <w:webHidden/>
          </w:rPr>
          <w:instrText xml:space="preserve"> PAGEREF _Toc463615175 \h </w:instrText>
        </w:r>
        <w:r w:rsidR="00D70B8F">
          <w:rPr>
            <w:noProof/>
            <w:webHidden/>
          </w:rPr>
        </w:r>
        <w:r w:rsidR="00D70B8F">
          <w:rPr>
            <w:noProof/>
            <w:webHidden/>
          </w:rPr>
          <w:fldChar w:fldCharType="separate"/>
        </w:r>
        <w:r w:rsidR="00D70B8F">
          <w:rPr>
            <w:noProof/>
            <w:webHidden/>
          </w:rPr>
          <w:t>15</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76" w:history="1">
        <w:r w:rsidR="00D70B8F" w:rsidRPr="005B3F2C">
          <w:rPr>
            <w:rStyle w:val="Hyperlink"/>
            <w:rFonts w:eastAsiaTheme="majorEastAsia"/>
            <w:noProof/>
            <w14:scene3d>
              <w14:camera w14:prst="orthographicFront"/>
              <w14:lightRig w14:rig="threePt" w14:dir="t">
                <w14:rot w14:lat="0" w14:lon="0" w14:rev="0"/>
              </w14:lightRig>
            </w14:scene3d>
          </w:rPr>
          <w:t>Figure 16:</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LAR Extract Untranslatable Results Report Screen Print</w:t>
        </w:r>
        <w:r w:rsidR="00D70B8F">
          <w:rPr>
            <w:noProof/>
            <w:webHidden/>
          </w:rPr>
          <w:tab/>
        </w:r>
        <w:r w:rsidR="00D70B8F">
          <w:rPr>
            <w:noProof/>
            <w:webHidden/>
          </w:rPr>
          <w:fldChar w:fldCharType="begin"/>
        </w:r>
        <w:r w:rsidR="00D70B8F">
          <w:rPr>
            <w:noProof/>
            <w:webHidden/>
          </w:rPr>
          <w:instrText xml:space="preserve"> PAGEREF _Toc463615176 \h </w:instrText>
        </w:r>
        <w:r w:rsidR="00D70B8F">
          <w:rPr>
            <w:noProof/>
            <w:webHidden/>
          </w:rPr>
        </w:r>
        <w:r w:rsidR="00D70B8F">
          <w:rPr>
            <w:noProof/>
            <w:webHidden/>
          </w:rPr>
          <w:fldChar w:fldCharType="separate"/>
        </w:r>
        <w:r w:rsidR="00D70B8F">
          <w:rPr>
            <w:noProof/>
            <w:webHidden/>
          </w:rPr>
          <w:t>16</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77" w:history="1">
        <w:r w:rsidR="00D70B8F" w:rsidRPr="005B3F2C">
          <w:rPr>
            <w:rStyle w:val="Hyperlink"/>
            <w:rFonts w:eastAsiaTheme="majorEastAsia"/>
            <w:noProof/>
            <w14:scene3d>
              <w14:camera w14:prst="orthographicFront"/>
              <w14:lightRig w14:rig="threePt" w14:dir="t">
                <w14:rot w14:lat="0" w14:lon="0" w14:rev="0"/>
              </w14:lightRig>
            </w14:scene3d>
          </w:rPr>
          <w:t>Figure 17:</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LAR Extract Untranslatable Results Report</w:t>
        </w:r>
        <w:r w:rsidR="00D70B8F">
          <w:rPr>
            <w:noProof/>
            <w:webHidden/>
          </w:rPr>
          <w:tab/>
        </w:r>
        <w:r w:rsidR="00D70B8F">
          <w:rPr>
            <w:noProof/>
            <w:webHidden/>
          </w:rPr>
          <w:fldChar w:fldCharType="begin"/>
        </w:r>
        <w:r w:rsidR="00D70B8F">
          <w:rPr>
            <w:noProof/>
            <w:webHidden/>
          </w:rPr>
          <w:instrText xml:space="preserve"> PAGEREF _Toc463615177 \h </w:instrText>
        </w:r>
        <w:r w:rsidR="00D70B8F">
          <w:rPr>
            <w:noProof/>
            <w:webHidden/>
          </w:rPr>
        </w:r>
        <w:r w:rsidR="00D70B8F">
          <w:rPr>
            <w:noProof/>
            <w:webHidden/>
          </w:rPr>
          <w:fldChar w:fldCharType="separate"/>
        </w:r>
        <w:r w:rsidR="00D70B8F">
          <w:rPr>
            <w:noProof/>
            <w:webHidden/>
          </w:rPr>
          <w:t>17</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78" w:history="1">
        <w:r w:rsidR="00D70B8F" w:rsidRPr="005B3F2C">
          <w:rPr>
            <w:rStyle w:val="Hyperlink"/>
            <w:rFonts w:eastAsiaTheme="majorEastAsia"/>
            <w:noProof/>
            <w14:scene3d>
              <w14:camera w14:prst="orthographicFront"/>
              <w14:lightRig w14:rig="threePt" w14:dir="t">
                <w14:rot w14:lat="0" w14:lon="0" w14:rev="0"/>
              </w14:lightRig>
            </w14:scene3d>
          </w:rPr>
          <w:t>Figure 18:</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Lab Results DSS LOINC CODE Report Screen Print</w:t>
        </w:r>
        <w:r w:rsidR="00D70B8F">
          <w:rPr>
            <w:noProof/>
            <w:webHidden/>
          </w:rPr>
          <w:tab/>
        </w:r>
        <w:r w:rsidR="00D70B8F">
          <w:rPr>
            <w:noProof/>
            <w:webHidden/>
          </w:rPr>
          <w:fldChar w:fldCharType="begin"/>
        </w:r>
        <w:r w:rsidR="00D70B8F">
          <w:rPr>
            <w:noProof/>
            <w:webHidden/>
          </w:rPr>
          <w:instrText xml:space="preserve"> PAGEREF _Toc463615178 \h </w:instrText>
        </w:r>
        <w:r w:rsidR="00D70B8F">
          <w:rPr>
            <w:noProof/>
            <w:webHidden/>
          </w:rPr>
        </w:r>
        <w:r w:rsidR="00D70B8F">
          <w:rPr>
            <w:noProof/>
            <w:webHidden/>
          </w:rPr>
          <w:fldChar w:fldCharType="separate"/>
        </w:r>
        <w:r w:rsidR="00D70B8F">
          <w:rPr>
            <w:noProof/>
            <w:webHidden/>
          </w:rPr>
          <w:t>17</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79" w:history="1">
        <w:r w:rsidR="00D70B8F" w:rsidRPr="005B3F2C">
          <w:rPr>
            <w:rStyle w:val="Hyperlink"/>
            <w:rFonts w:eastAsiaTheme="majorEastAsia"/>
            <w:noProof/>
            <w14:scene3d>
              <w14:camera w14:prst="orthographicFront"/>
              <w14:lightRig w14:rig="threePt" w14:dir="t">
                <w14:rot w14:lat="0" w14:lon="0" w14:rev="0"/>
              </w14:lightRig>
            </w14:scene3d>
          </w:rPr>
          <w:t>Figure 19:</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Lab Results DSS LOINC CODE Report</w:t>
        </w:r>
        <w:r w:rsidR="00D70B8F">
          <w:rPr>
            <w:noProof/>
            <w:webHidden/>
          </w:rPr>
          <w:tab/>
        </w:r>
        <w:r w:rsidR="00D70B8F">
          <w:rPr>
            <w:noProof/>
            <w:webHidden/>
          </w:rPr>
          <w:fldChar w:fldCharType="begin"/>
        </w:r>
        <w:r w:rsidR="00D70B8F">
          <w:rPr>
            <w:noProof/>
            <w:webHidden/>
          </w:rPr>
          <w:instrText xml:space="preserve"> PAGEREF _Toc463615179 \h </w:instrText>
        </w:r>
        <w:r w:rsidR="00D70B8F">
          <w:rPr>
            <w:noProof/>
            <w:webHidden/>
          </w:rPr>
        </w:r>
        <w:r w:rsidR="00D70B8F">
          <w:rPr>
            <w:noProof/>
            <w:webHidden/>
          </w:rPr>
          <w:fldChar w:fldCharType="separate"/>
        </w:r>
        <w:r w:rsidR="00D70B8F">
          <w:rPr>
            <w:noProof/>
            <w:webHidden/>
          </w:rPr>
          <w:t>18</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80" w:history="1">
        <w:r w:rsidR="00D70B8F" w:rsidRPr="005B3F2C">
          <w:rPr>
            <w:rStyle w:val="Hyperlink"/>
            <w:rFonts w:eastAsiaTheme="majorEastAsia"/>
            <w:noProof/>
            <w14:scene3d>
              <w14:camera w14:prst="orthographicFront"/>
              <w14:lightRig w14:rig="threePt" w14:dir="t">
                <w14:rot w14:lat="0" w14:lon="0" w14:rev="0"/>
              </w14:lightRig>
            </w14:scene3d>
          </w:rPr>
          <w:t>Figure 20:</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Pharmacy Options Menu</w:t>
        </w:r>
        <w:r w:rsidR="00D70B8F">
          <w:rPr>
            <w:noProof/>
            <w:webHidden/>
          </w:rPr>
          <w:tab/>
        </w:r>
        <w:r w:rsidR="00D70B8F">
          <w:rPr>
            <w:noProof/>
            <w:webHidden/>
          </w:rPr>
          <w:fldChar w:fldCharType="begin"/>
        </w:r>
        <w:r w:rsidR="00D70B8F">
          <w:rPr>
            <w:noProof/>
            <w:webHidden/>
          </w:rPr>
          <w:instrText xml:space="preserve"> PAGEREF _Toc463615180 \h </w:instrText>
        </w:r>
        <w:r w:rsidR="00D70B8F">
          <w:rPr>
            <w:noProof/>
            <w:webHidden/>
          </w:rPr>
        </w:r>
        <w:r w:rsidR="00D70B8F">
          <w:rPr>
            <w:noProof/>
            <w:webHidden/>
          </w:rPr>
          <w:fldChar w:fldCharType="separate"/>
        </w:r>
        <w:r w:rsidR="00D70B8F">
          <w:rPr>
            <w:noProof/>
            <w:webHidden/>
          </w:rPr>
          <w:t>18</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81" w:history="1">
        <w:r w:rsidR="00D70B8F" w:rsidRPr="005B3F2C">
          <w:rPr>
            <w:rStyle w:val="Hyperlink"/>
            <w:rFonts w:eastAsiaTheme="majorEastAsia"/>
            <w:noProof/>
            <w14:scene3d>
              <w14:camera w14:prst="orthographicFront"/>
              <w14:lightRig w14:rig="threePt" w14:dir="t">
                <w14:rot w14:lat="0" w14:lon="0" w14:rev="0"/>
              </w14:lightRig>
            </w14:scene3d>
          </w:rPr>
          <w:t>Figure 21:</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Pharmacy Volume Edit Log for PRE Screen Print</w:t>
        </w:r>
        <w:r w:rsidR="00D70B8F">
          <w:rPr>
            <w:noProof/>
            <w:webHidden/>
          </w:rPr>
          <w:tab/>
        </w:r>
        <w:r w:rsidR="00D70B8F">
          <w:rPr>
            <w:noProof/>
            <w:webHidden/>
          </w:rPr>
          <w:fldChar w:fldCharType="begin"/>
        </w:r>
        <w:r w:rsidR="00D70B8F">
          <w:rPr>
            <w:noProof/>
            <w:webHidden/>
          </w:rPr>
          <w:instrText xml:space="preserve"> PAGEREF _Toc463615181 \h </w:instrText>
        </w:r>
        <w:r w:rsidR="00D70B8F">
          <w:rPr>
            <w:noProof/>
            <w:webHidden/>
          </w:rPr>
        </w:r>
        <w:r w:rsidR="00D70B8F">
          <w:rPr>
            <w:noProof/>
            <w:webHidden/>
          </w:rPr>
          <w:fldChar w:fldCharType="separate"/>
        </w:r>
        <w:r w:rsidR="00D70B8F">
          <w:rPr>
            <w:noProof/>
            <w:webHidden/>
          </w:rPr>
          <w:t>23</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82" w:history="1">
        <w:r w:rsidR="00D70B8F" w:rsidRPr="005B3F2C">
          <w:rPr>
            <w:rStyle w:val="Hyperlink"/>
            <w:rFonts w:eastAsiaTheme="majorEastAsia"/>
            <w:noProof/>
            <w14:scene3d>
              <w14:camera w14:prst="orthographicFront"/>
              <w14:lightRig w14:rig="threePt" w14:dir="t">
                <w14:rot w14:lat="0" w14:lon="0" w14:rev="0"/>
              </w14:lightRig>
            </w14:scene3d>
          </w:rPr>
          <w:t>Figure 22:</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Pharmacy Volume Edit Log for IVP Screen Print</w:t>
        </w:r>
        <w:r w:rsidR="00D70B8F">
          <w:rPr>
            <w:noProof/>
            <w:webHidden/>
          </w:rPr>
          <w:tab/>
        </w:r>
        <w:r w:rsidR="00D70B8F">
          <w:rPr>
            <w:noProof/>
            <w:webHidden/>
          </w:rPr>
          <w:fldChar w:fldCharType="begin"/>
        </w:r>
        <w:r w:rsidR="00D70B8F">
          <w:rPr>
            <w:noProof/>
            <w:webHidden/>
          </w:rPr>
          <w:instrText xml:space="preserve"> PAGEREF _Toc463615182 \h </w:instrText>
        </w:r>
        <w:r w:rsidR="00D70B8F">
          <w:rPr>
            <w:noProof/>
            <w:webHidden/>
          </w:rPr>
        </w:r>
        <w:r w:rsidR="00D70B8F">
          <w:rPr>
            <w:noProof/>
            <w:webHidden/>
          </w:rPr>
          <w:fldChar w:fldCharType="separate"/>
        </w:r>
        <w:r w:rsidR="00D70B8F">
          <w:rPr>
            <w:noProof/>
            <w:webHidden/>
          </w:rPr>
          <w:t>24</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83" w:history="1">
        <w:r w:rsidR="00D70B8F" w:rsidRPr="005B3F2C">
          <w:rPr>
            <w:rStyle w:val="Hyperlink"/>
            <w:rFonts w:eastAsiaTheme="majorEastAsia"/>
            <w:noProof/>
            <w14:scene3d>
              <w14:camera w14:prst="orthographicFront"/>
              <w14:lightRig w14:rig="threePt" w14:dir="t">
                <w14:rot w14:lat="0" w14:lon="0" w14:rev="0"/>
              </w14:lightRig>
            </w14:scene3d>
          </w:rPr>
          <w:t>Figure 23:</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Pharmacy Volume Edit Log for UDP Screen Print</w:t>
        </w:r>
        <w:r w:rsidR="00D70B8F">
          <w:rPr>
            <w:noProof/>
            <w:webHidden/>
          </w:rPr>
          <w:tab/>
        </w:r>
        <w:r w:rsidR="00D70B8F">
          <w:rPr>
            <w:noProof/>
            <w:webHidden/>
          </w:rPr>
          <w:fldChar w:fldCharType="begin"/>
        </w:r>
        <w:r w:rsidR="00D70B8F">
          <w:rPr>
            <w:noProof/>
            <w:webHidden/>
          </w:rPr>
          <w:instrText xml:space="preserve"> PAGEREF _Toc463615183 \h </w:instrText>
        </w:r>
        <w:r w:rsidR="00D70B8F">
          <w:rPr>
            <w:noProof/>
            <w:webHidden/>
          </w:rPr>
        </w:r>
        <w:r w:rsidR="00D70B8F">
          <w:rPr>
            <w:noProof/>
            <w:webHidden/>
          </w:rPr>
          <w:fldChar w:fldCharType="separate"/>
        </w:r>
        <w:r w:rsidR="00D70B8F">
          <w:rPr>
            <w:noProof/>
            <w:webHidden/>
          </w:rPr>
          <w:t>24</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84" w:history="1">
        <w:r w:rsidR="00D70B8F" w:rsidRPr="005B3F2C">
          <w:rPr>
            <w:rStyle w:val="Hyperlink"/>
            <w:rFonts w:eastAsiaTheme="majorEastAsia"/>
            <w:noProof/>
            <w14:scene3d>
              <w14:camera w14:prst="orthographicFront"/>
              <w14:lightRig w14:rig="threePt" w14:dir="t">
                <w14:rot w14:lat="0" w14:lon="0" w14:rev="0"/>
              </w14:lightRig>
            </w14:scene3d>
          </w:rPr>
          <w:t>Figure 24:</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Pharmacy Volume Edit Log for BCM Screen Print</w:t>
        </w:r>
        <w:r w:rsidR="00D70B8F">
          <w:rPr>
            <w:noProof/>
            <w:webHidden/>
          </w:rPr>
          <w:tab/>
        </w:r>
        <w:r w:rsidR="00D70B8F">
          <w:rPr>
            <w:noProof/>
            <w:webHidden/>
          </w:rPr>
          <w:fldChar w:fldCharType="begin"/>
        </w:r>
        <w:r w:rsidR="00D70B8F">
          <w:rPr>
            <w:noProof/>
            <w:webHidden/>
          </w:rPr>
          <w:instrText xml:space="preserve"> PAGEREF _Toc463615184 \h </w:instrText>
        </w:r>
        <w:r w:rsidR="00D70B8F">
          <w:rPr>
            <w:noProof/>
            <w:webHidden/>
          </w:rPr>
        </w:r>
        <w:r w:rsidR="00D70B8F">
          <w:rPr>
            <w:noProof/>
            <w:webHidden/>
          </w:rPr>
          <w:fldChar w:fldCharType="separate"/>
        </w:r>
        <w:r w:rsidR="00D70B8F">
          <w:rPr>
            <w:noProof/>
            <w:webHidden/>
          </w:rPr>
          <w:t>25</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85" w:history="1">
        <w:r w:rsidR="00D70B8F" w:rsidRPr="005B3F2C">
          <w:rPr>
            <w:rStyle w:val="Hyperlink"/>
            <w:rFonts w:eastAsiaTheme="majorEastAsia"/>
            <w:noProof/>
            <w14:scene3d>
              <w14:camera w14:prst="orthographicFront"/>
              <w14:lightRig w14:rig="threePt" w14:dir="t">
                <w14:rot w14:lat="0" w14:lon="0" w14:rev="0"/>
              </w14:lightRig>
            </w14:scene3d>
          </w:rPr>
          <w:t>Figure 25:</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PRE Extracts Incomplete Feeder Key Report Screen Print</w:t>
        </w:r>
        <w:r w:rsidR="00D70B8F">
          <w:rPr>
            <w:noProof/>
            <w:webHidden/>
          </w:rPr>
          <w:tab/>
        </w:r>
        <w:r w:rsidR="00D70B8F">
          <w:rPr>
            <w:noProof/>
            <w:webHidden/>
          </w:rPr>
          <w:fldChar w:fldCharType="begin"/>
        </w:r>
        <w:r w:rsidR="00D70B8F">
          <w:rPr>
            <w:noProof/>
            <w:webHidden/>
          </w:rPr>
          <w:instrText xml:space="preserve"> PAGEREF _Toc463615185 \h </w:instrText>
        </w:r>
        <w:r w:rsidR="00D70B8F">
          <w:rPr>
            <w:noProof/>
            <w:webHidden/>
          </w:rPr>
        </w:r>
        <w:r w:rsidR="00D70B8F">
          <w:rPr>
            <w:noProof/>
            <w:webHidden/>
          </w:rPr>
          <w:fldChar w:fldCharType="separate"/>
        </w:r>
        <w:r w:rsidR="00D70B8F">
          <w:rPr>
            <w:noProof/>
            <w:webHidden/>
          </w:rPr>
          <w:t>31</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86" w:history="1">
        <w:r w:rsidR="00D70B8F" w:rsidRPr="005B3F2C">
          <w:rPr>
            <w:rStyle w:val="Hyperlink"/>
            <w:rFonts w:eastAsiaTheme="majorEastAsia"/>
            <w:noProof/>
            <w14:scene3d>
              <w14:camera w14:prst="orthographicFront"/>
              <w14:lightRig w14:rig="threePt" w14:dir="t">
                <w14:rot w14:lat="0" w14:lon="0" w14:rev="0"/>
              </w14:lightRig>
            </w14:scene3d>
          </w:rPr>
          <w:t>Figure 26:</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PRE Header</w:t>
        </w:r>
        <w:r w:rsidR="00D70B8F">
          <w:rPr>
            <w:noProof/>
            <w:webHidden/>
          </w:rPr>
          <w:tab/>
        </w:r>
        <w:r w:rsidR="00D70B8F">
          <w:rPr>
            <w:noProof/>
            <w:webHidden/>
          </w:rPr>
          <w:fldChar w:fldCharType="begin"/>
        </w:r>
        <w:r w:rsidR="00D70B8F">
          <w:rPr>
            <w:noProof/>
            <w:webHidden/>
          </w:rPr>
          <w:instrText xml:space="preserve"> PAGEREF _Toc463615186 \h </w:instrText>
        </w:r>
        <w:r w:rsidR="00D70B8F">
          <w:rPr>
            <w:noProof/>
            <w:webHidden/>
          </w:rPr>
        </w:r>
        <w:r w:rsidR="00D70B8F">
          <w:rPr>
            <w:noProof/>
            <w:webHidden/>
          </w:rPr>
          <w:fldChar w:fldCharType="separate"/>
        </w:r>
        <w:r w:rsidR="00D70B8F">
          <w:rPr>
            <w:noProof/>
            <w:webHidden/>
          </w:rPr>
          <w:t>31</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87" w:history="1">
        <w:r w:rsidR="00D70B8F" w:rsidRPr="005B3F2C">
          <w:rPr>
            <w:rStyle w:val="Hyperlink"/>
            <w:rFonts w:eastAsiaTheme="majorEastAsia"/>
            <w:noProof/>
            <w14:scene3d>
              <w14:camera w14:prst="orthographicFront"/>
              <w14:lightRig w14:rig="threePt" w14:dir="t">
                <w14:rot w14:lat="0" w14:lon="0" w14:rev="0"/>
              </w14:lightRig>
            </w14:scene3d>
          </w:rPr>
          <w:t>Figure 27:</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PRE Detail-1</w:t>
        </w:r>
        <w:r w:rsidR="00D70B8F">
          <w:rPr>
            <w:noProof/>
            <w:webHidden/>
          </w:rPr>
          <w:tab/>
        </w:r>
        <w:r w:rsidR="00D70B8F">
          <w:rPr>
            <w:noProof/>
            <w:webHidden/>
          </w:rPr>
          <w:fldChar w:fldCharType="begin"/>
        </w:r>
        <w:r w:rsidR="00D70B8F">
          <w:rPr>
            <w:noProof/>
            <w:webHidden/>
          </w:rPr>
          <w:instrText xml:space="preserve"> PAGEREF _Toc463615187 \h </w:instrText>
        </w:r>
        <w:r w:rsidR="00D70B8F">
          <w:rPr>
            <w:noProof/>
            <w:webHidden/>
          </w:rPr>
        </w:r>
        <w:r w:rsidR="00D70B8F">
          <w:rPr>
            <w:noProof/>
            <w:webHidden/>
          </w:rPr>
          <w:fldChar w:fldCharType="separate"/>
        </w:r>
        <w:r w:rsidR="00D70B8F">
          <w:rPr>
            <w:noProof/>
            <w:webHidden/>
          </w:rPr>
          <w:t>31</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88" w:history="1">
        <w:r w:rsidR="00D70B8F" w:rsidRPr="005B3F2C">
          <w:rPr>
            <w:rStyle w:val="Hyperlink"/>
            <w:rFonts w:eastAsiaTheme="majorEastAsia"/>
            <w:noProof/>
            <w14:scene3d>
              <w14:camera w14:prst="orthographicFront"/>
              <w14:lightRig w14:rig="threePt" w14:dir="t">
                <w14:rot w14:lat="0" w14:lon="0" w14:rev="0"/>
              </w14:lightRig>
            </w14:scene3d>
          </w:rPr>
          <w:t>Figure 28:</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PRE Detail-2</w:t>
        </w:r>
        <w:r w:rsidR="00D70B8F">
          <w:rPr>
            <w:noProof/>
            <w:webHidden/>
          </w:rPr>
          <w:tab/>
        </w:r>
        <w:r w:rsidR="00D70B8F">
          <w:rPr>
            <w:noProof/>
            <w:webHidden/>
          </w:rPr>
          <w:fldChar w:fldCharType="begin"/>
        </w:r>
        <w:r w:rsidR="00D70B8F">
          <w:rPr>
            <w:noProof/>
            <w:webHidden/>
          </w:rPr>
          <w:instrText xml:space="preserve"> PAGEREF _Toc463615188 \h </w:instrText>
        </w:r>
        <w:r w:rsidR="00D70B8F">
          <w:rPr>
            <w:noProof/>
            <w:webHidden/>
          </w:rPr>
        </w:r>
        <w:r w:rsidR="00D70B8F">
          <w:rPr>
            <w:noProof/>
            <w:webHidden/>
          </w:rPr>
          <w:fldChar w:fldCharType="separate"/>
        </w:r>
        <w:r w:rsidR="00D70B8F">
          <w:rPr>
            <w:noProof/>
            <w:webHidden/>
          </w:rPr>
          <w:t>31</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89" w:history="1">
        <w:r w:rsidR="00D70B8F" w:rsidRPr="005B3F2C">
          <w:rPr>
            <w:rStyle w:val="Hyperlink"/>
            <w:rFonts w:eastAsiaTheme="majorEastAsia"/>
            <w:noProof/>
            <w14:scene3d>
              <w14:camera w14:prst="orthographicFront"/>
              <w14:lightRig w14:rig="threePt" w14:dir="t">
                <w14:rot w14:lat="0" w14:lon="0" w14:rev="0"/>
              </w14:lightRig>
            </w14:scene3d>
          </w:rPr>
          <w:t>Figure 29:</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PRE Detail-3</w:t>
        </w:r>
        <w:r w:rsidR="00D70B8F">
          <w:rPr>
            <w:noProof/>
            <w:webHidden/>
          </w:rPr>
          <w:tab/>
        </w:r>
        <w:r w:rsidR="00D70B8F">
          <w:rPr>
            <w:noProof/>
            <w:webHidden/>
          </w:rPr>
          <w:fldChar w:fldCharType="begin"/>
        </w:r>
        <w:r w:rsidR="00D70B8F">
          <w:rPr>
            <w:noProof/>
            <w:webHidden/>
          </w:rPr>
          <w:instrText xml:space="preserve"> PAGEREF _Toc463615189 \h </w:instrText>
        </w:r>
        <w:r w:rsidR="00D70B8F">
          <w:rPr>
            <w:noProof/>
            <w:webHidden/>
          </w:rPr>
        </w:r>
        <w:r w:rsidR="00D70B8F">
          <w:rPr>
            <w:noProof/>
            <w:webHidden/>
          </w:rPr>
          <w:fldChar w:fldCharType="separate"/>
        </w:r>
        <w:r w:rsidR="00D70B8F">
          <w:rPr>
            <w:noProof/>
            <w:webHidden/>
          </w:rPr>
          <w:t>32</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90" w:history="1">
        <w:r w:rsidR="00D70B8F" w:rsidRPr="005B3F2C">
          <w:rPr>
            <w:rStyle w:val="Hyperlink"/>
            <w:rFonts w:eastAsiaTheme="majorEastAsia"/>
            <w:noProof/>
            <w14:scene3d>
              <w14:camera w14:prst="orthographicFront"/>
              <w14:lightRig w14:rig="threePt" w14:dir="t">
                <w14:rot w14:lat="0" w14:lon="0" w14:rev="0"/>
              </w14:lightRig>
            </w14:scene3d>
          </w:rPr>
          <w:t>Figure 30:</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PRE Extracts Incomplete Feeder Key Report</w:t>
        </w:r>
        <w:r w:rsidR="00D70B8F">
          <w:rPr>
            <w:noProof/>
            <w:webHidden/>
          </w:rPr>
          <w:tab/>
        </w:r>
        <w:r w:rsidR="00D70B8F">
          <w:rPr>
            <w:noProof/>
            <w:webHidden/>
          </w:rPr>
          <w:fldChar w:fldCharType="begin"/>
        </w:r>
        <w:r w:rsidR="00D70B8F">
          <w:rPr>
            <w:noProof/>
            <w:webHidden/>
          </w:rPr>
          <w:instrText xml:space="preserve"> PAGEREF _Toc463615190 \h </w:instrText>
        </w:r>
        <w:r w:rsidR="00D70B8F">
          <w:rPr>
            <w:noProof/>
            <w:webHidden/>
          </w:rPr>
        </w:r>
        <w:r w:rsidR="00D70B8F">
          <w:rPr>
            <w:noProof/>
            <w:webHidden/>
          </w:rPr>
          <w:fldChar w:fldCharType="separate"/>
        </w:r>
        <w:r w:rsidR="00D70B8F">
          <w:rPr>
            <w:noProof/>
            <w:webHidden/>
          </w:rPr>
          <w:t>32</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91" w:history="1">
        <w:r w:rsidR="00D70B8F" w:rsidRPr="005B3F2C">
          <w:rPr>
            <w:rStyle w:val="Hyperlink"/>
            <w:rFonts w:eastAsiaTheme="majorEastAsia"/>
            <w:noProof/>
            <w14:scene3d>
              <w14:camera w14:prst="orthographicFront"/>
              <w14:lightRig w14:rig="threePt" w14:dir="t">
                <w14:rot w14:lat="0" w14:lon="0" w14:rev="0"/>
              </w14:lightRig>
            </w14:scene3d>
          </w:rPr>
          <w:t>Figure 31:</w:t>
        </w:r>
        <w:r w:rsidR="00D70B8F">
          <w:rPr>
            <w:rFonts w:asciiTheme="minorHAnsi" w:eastAsiaTheme="minorEastAsia" w:hAnsiTheme="minorHAnsi" w:cstheme="minorBidi"/>
            <w:noProof/>
            <w:sz w:val="22"/>
          </w:rPr>
          <w:tab/>
        </w:r>
        <w:r w:rsidR="00D70B8F" w:rsidRPr="005B3F2C">
          <w:rPr>
            <w:rStyle w:val="Hyperlink"/>
            <w:rFonts w:eastAsiaTheme="majorEastAsia"/>
            <w:noProof/>
          </w:rPr>
          <w:t>Incomplete Feeder Key Report (IVP) Header</w:t>
        </w:r>
        <w:r w:rsidR="00D70B8F">
          <w:rPr>
            <w:noProof/>
            <w:webHidden/>
          </w:rPr>
          <w:tab/>
        </w:r>
        <w:r w:rsidR="00D70B8F">
          <w:rPr>
            <w:noProof/>
            <w:webHidden/>
          </w:rPr>
          <w:fldChar w:fldCharType="begin"/>
        </w:r>
        <w:r w:rsidR="00D70B8F">
          <w:rPr>
            <w:noProof/>
            <w:webHidden/>
          </w:rPr>
          <w:instrText xml:space="preserve"> PAGEREF _Toc463615191 \h </w:instrText>
        </w:r>
        <w:r w:rsidR="00D70B8F">
          <w:rPr>
            <w:noProof/>
            <w:webHidden/>
          </w:rPr>
        </w:r>
        <w:r w:rsidR="00D70B8F">
          <w:rPr>
            <w:noProof/>
            <w:webHidden/>
          </w:rPr>
          <w:fldChar w:fldCharType="separate"/>
        </w:r>
        <w:r w:rsidR="00D70B8F">
          <w:rPr>
            <w:noProof/>
            <w:webHidden/>
          </w:rPr>
          <w:t>32</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92" w:history="1">
        <w:r w:rsidR="00D70B8F" w:rsidRPr="005B3F2C">
          <w:rPr>
            <w:rStyle w:val="Hyperlink"/>
            <w:rFonts w:eastAsiaTheme="majorEastAsia"/>
            <w:noProof/>
            <w14:scene3d>
              <w14:camera w14:prst="orthographicFront"/>
              <w14:lightRig w14:rig="threePt" w14:dir="t">
                <w14:rot w14:lat="0" w14:lon="0" w14:rev="0"/>
              </w14:lightRig>
            </w14:scene3d>
          </w:rPr>
          <w:t>Figure 32:</w:t>
        </w:r>
        <w:r w:rsidR="00D70B8F">
          <w:rPr>
            <w:rFonts w:asciiTheme="minorHAnsi" w:eastAsiaTheme="minorEastAsia" w:hAnsiTheme="minorHAnsi" w:cstheme="minorBidi"/>
            <w:noProof/>
            <w:sz w:val="22"/>
          </w:rPr>
          <w:tab/>
        </w:r>
        <w:r w:rsidR="00D70B8F" w:rsidRPr="005B3F2C">
          <w:rPr>
            <w:rStyle w:val="Hyperlink"/>
            <w:rFonts w:eastAsiaTheme="majorEastAsia"/>
            <w:noProof/>
          </w:rPr>
          <w:t>Incomplete Feeder Key Report (IVP) – Detail-1</w:t>
        </w:r>
        <w:r w:rsidR="00D70B8F">
          <w:rPr>
            <w:noProof/>
            <w:webHidden/>
          </w:rPr>
          <w:tab/>
        </w:r>
        <w:r w:rsidR="00D70B8F">
          <w:rPr>
            <w:noProof/>
            <w:webHidden/>
          </w:rPr>
          <w:fldChar w:fldCharType="begin"/>
        </w:r>
        <w:r w:rsidR="00D70B8F">
          <w:rPr>
            <w:noProof/>
            <w:webHidden/>
          </w:rPr>
          <w:instrText xml:space="preserve"> PAGEREF _Toc463615192 \h </w:instrText>
        </w:r>
        <w:r w:rsidR="00D70B8F">
          <w:rPr>
            <w:noProof/>
            <w:webHidden/>
          </w:rPr>
        </w:r>
        <w:r w:rsidR="00D70B8F">
          <w:rPr>
            <w:noProof/>
            <w:webHidden/>
          </w:rPr>
          <w:fldChar w:fldCharType="separate"/>
        </w:r>
        <w:r w:rsidR="00D70B8F">
          <w:rPr>
            <w:noProof/>
            <w:webHidden/>
          </w:rPr>
          <w:t>33</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93" w:history="1">
        <w:r w:rsidR="00D70B8F" w:rsidRPr="005B3F2C">
          <w:rPr>
            <w:rStyle w:val="Hyperlink"/>
            <w:rFonts w:eastAsiaTheme="majorEastAsia"/>
            <w:noProof/>
            <w14:scene3d>
              <w14:camera w14:prst="orthographicFront"/>
              <w14:lightRig w14:rig="threePt" w14:dir="t">
                <w14:rot w14:lat="0" w14:lon="0" w14:rev="0"/>
              </w14:lightRig>
            </w14:scene3d>
          </w:rPr>
          <w:t>Figure 33:</w:t>
        </w:r>
        <w:r w:rsidR="00D70B8F">
          <w:rPr>
            <w:rFonts w:asciiTheme="minorHAnsi" w:eastAsiaTheme="minorEastAsia" w:hAnsiTheme="minorHAnsi" w:cstheme="minorBidi"/>
            <w:noProof/>
            <w:sz w:val="22"/>
          </w:rPr>
          <w:tab/>
        </w:r>
        <w:r w:rsidR="00D70B8F" w:rsidRPr="005B3F2C">
          <w:rPr>
            <w:rStyle w:val="Hyperlink"/>
            <w:rFonts w:eastAsiaTheme="majorEastAsia"/>
            <w:noProof/>
          </w:rPr>
          <w:t>Incomplete Feeder Key Report (IVP) – Detail-2</w:t>
        </w:r>
        <w:r w:rsidR="00D70B8F">
          <w:rPr>
            <w:noProof/>
            <w:webHidden/>
          </w:rPr>
          <w:tab/>
        </w:r>
        <w:r w:rsidR="00D70B8F">
          <w:rPr>
            <w:noProof/>
            <w:webHidden/>
          </w:rPr>
          <w:fldChar w:fldCharType="begin"/>
        </w:r>
        <w:r w:rsidR="00D70B8F">
          <w:rPr>
            <w:noProof/>
            <w:webHidden/>
          </w:rPr>
          <w:instrText xml:space="preserve"> PAGEREF _Toc463615193 \h </w:instrText>
        </w:r>
        <w:r w:rsidR="00D70B8F">
          <w:rPr>
            <w:noProof/>
            <w:webHidden/>
          </w:rPr>
        </w:r>
        <w:r w:rsidR="00D70B8F">
          <w:rPr>
            <w:noProof/>
            <w:webHidden/>
          </w:rPr>
          <w:fldChar w:fldCharType="separate"/>
        </w:r>
        <w:r w:rsidR="00D70B8F">
          <w:rPr>
            <w:noProof/>
            <w:webHidden/>
          </w:rPr>
          <w:t>33</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94" w:history="1">
        <w:r w:rsidR="00D70B8F" w:rsidRPr="005B3F2C">
          <w:rPr>
            <w:rStyle w:val="Hyperlink"/>
            <w:rFonts w:eastAsiaTheme="majorEastAsia"/>
            <w:noProof/>
            <w14:scene3d>
              <w14:camera w14:prst="orthographicFront"/>
              <w14:lightRig w14:rig="threePt" w14:dir="t">
                <w14:rot w14:lat="0" w14:lon="0" w14:rev="0"/>
              </w14:lightRig>
            </w14:scene3d>
          </w:rPr>
          <w:t>Figure 34:</w:t>
        </w:r>
        <w:r w:rsidR="00D70B8F">
          <w:rPr>
            <w:rFonts w:asciiTheme="minorHAnsi" w:eastAsiaTheme="minorEastAsia" w:hAnsiTheme="minorHAnsi" w:cstheme="minorBidi"/>
            <w:noProof/>
            <w:sz w:val="22"/>
          </w:rPr>
          <w:tab/>
        </w:r>
        <w:r w:rsidR="00D70B8F" w:rsidRPr="005B3F2C">
          <w:rPr>
            <w:rStyle w:val="Hyperlink"/>
            <w:rFonts w:eastAsiaTheme="majorEastAsia"/>
            <w:noProof/>
          </w:rPr>
          <w:t>Incomplete Feeder Key Report (IVP) – Detail-3</w:t>
        </w:r>
        <w:r w:rsidR="00D70B8F">
          <w:rPr>
            <w:noProof/>
            <w:webHidden/>
          </w:rPr>
          <w:tab/>
        </w:r>
        <w:r w:rsidR="00D70B8F">
          <w:rPr>
            <w:noProof/>
            <w:webHidden/>
          </w:rPr>
          <w:fldChar w:fldCharType="begin"/>
        </w:r>
        <w:r w:rsidR="00D70B8F">
          <w:rPr>
            <w:noProof/>
            <w:webHidden/>
          </w:rPr>
          <w:instrText xml:space="preserve"> PAGEREF _Toc463615194 \h </w:instrText>
        </w:r>
        <w:r w:rsidR="00D70B8F">
          <w:rPr>
            <w:noProof/>
            <w:webHidden/>
          </w:rPr>
        </w:r>
        <w:r w:rsidR="00D70B8F">
          <w:rPr>
            <w:noProof/>
            <w:webHidden/>
          </w:rPr>
          <w:fldChar w:fldCharType="separate"/>
        </w:r>
        <w:r w:rsidR="00D70B8F">
          <w:rPr>
            <w:noProof/>
            <w:webHidden/>
          </w:rPr>
          <w:t>33</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95" w:history="1">
        <w:r w:rsidR="00D70B8F" w:rsidRPr="005B3F2C">
          <w:rPr>
            <w:rStyle w:val="Hyperlink"/>
            <w:rFonts w:eastAsiaTheme="majorEastAsia"/>
            <w:noProof/>
            <w14:scene3d>
              <w14:camera w14:prst="orthographicFront"/>
              <w14:lightRig w14:rig="threePt" w14:dir="t">
                <w14:rot w14:lat="0" w14:lon="0" w14:rev="0"/>
              </w14:lightRig>
            </w14:scene3d>
          </w:rPr>
          <w:t>Figure 35:</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IVP Extracts Incomplete Feeder Key Report Screen Print</w:t>
        </w:r>
        <w:r w:rsidR="00D70B8F">
          <w:rPr>
            <w:noProof/>
            <w:webHidden/>
          </w:rPr>
          <w:tab/>
        </w:r>
        <w:r w:rsidR="00D70B8F">
          <w:rPr>
            <w:noProof/>
            <w:webHidden/>
          </w:rPr>
          <w:fldChar w:fldCharType="begin"/>
        </w:r>
        <w:r w:rsidR="00D70B8F">
          <w:rPr>
            <w:noProof/>
            <w:webHidden/>
          </w:rPr>
          <w:instrText xml:space="preserve"> PAGEREF _Toc463615195 \h </w:instrText>
        </w:r>
        <w:r w:rsidR="00D70B8F">
          <w:rPr>
            <w:noProof/>
            <w:webHidden/>
          </w:rPr>
        </w:r>
        <w:r w:rsidR="00D70B8F">
          <w:rPr>
            <w:noProof/>
            <w:webHidden/>
          </w:rPr>
          <w:fldChar w:fldCharType="separate"/>
        </w:r>
        <w:r w:rsidR="00D70B8F">
          <w:rPr>
            <w:noProof/>
            <w:webHidden/>
          </w:rPr>
          <w:t>34</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96" w:history="1">
        <w:r w:rsidR="00D70B8F" w:rsidRPr="005B3F2C">
          <w:rPr>
            <w:rStyle w:val="Hyperlink"/>
            <w:rFonts w:eastAsiaTheme="majorEastAsia"/>
            <w:noProof/>
            <w14:scene3d>
              <w14:camera w14:prst="orthographicFront"/>
              <w14:lightRig w14:rig="threePt" w14:dir="t">
                <w14:rot w14:lat="0" w14:lon="0" w14:rev="0"/>
              </w14:lightRig>
            </w14:scene3d>
          </w:rPr>
          <w:t>Figure 36:</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IVP Header</w:t>
        </w:r>
        <w:r w:rsidR="00D70B8F">
          <w:rPr>
            <w:noProof/>
            <w:webHidden/>
          </w:rPr>
          <w:tab/>
        </w:r>
        <w:r w:rsidR="00D70B8F">
          <w:rPr>
            <w:noProof/>
            <w:webHidden/>
          </w:rPr>
          <w:fldChar w:fldCharType="begin"/>
        </w:r>
        <w:r w:rsidR="00D70B8F">
          <w:rPr>
            <w:noProof/>
            <w:webHidden/>
          </w:rPr>
          <w:instrText xml:space="preserve"> PAGEREF _Toc463615196 \h </w:instrText>
        </w:r>
        <w:r w:rsidR="00D70B8F">
          <w:rPr>
            <w:noProof/>
            <w:webHidden/>
          </w:rPr>
        </w:r>
        <w:r w:rsidR="00D70B8F">
          <w:rPr>
            <w:noProof/>
            <w:webHidden/>
          </w:rPr>
          <w:fldChar w:fldCharType="separate"/>
        </w:r>
        <w:r w:rsidR="00D70B8F">
          <w:rPr>
            <w:noProof/>
            <w:webHidden/>
          </w:rPr>
          <w:t>34</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97" w:history="1">
        <w:r w:rsidR="00D70B8F" w:rsidRPr="005B3F2C">
          <w:rPr>
            <w:rStyle w:val="Hyperlink"/>
            <w:rFonts w:eastAsiaTheme="majorEastAsia"/>
            <w:noProof/>
            <w14:scene3d>
              <w14:camera w14:prst="orthographicFront"/>
              <w14:lightRig w14:rig="threePt" w14:dir="t">
                <w14:rot w14:lat="0" w14:lon="0" w14:rev="0"/>
              </w14:lightRig>
            </w14:scene3d>
          </w:rPr>
          <w:t>Figure 37:</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IVP Detail-1</w:t>
        </w:r>
        <w:r w:rsidR="00D70B8F">
          <w:rPr>
            <w:noProof/>
            <w:webHidden/>
          </w:rPr>
          <w:tab/>
        </w:r>
        <w:r w:rsidR="00D70B8F">
          <w:rPr>
            <w:noProof/>
            <w:webHidden/>
          </w:rPr>
          <w:fldChar w:fldCharType="begin"/>
        </w:r>
        <w:r w:rsidR="00D70B8F">
          <w:rPr>
            <w:noProof/>
            <w:webHidden/>
          </w:rPr>
          <w:instrText xml:space="preserve"> PAGEREF _Toc463615197 \h </w:instrText>
        </w:r>
        <w:r w:rsidR="00D70B8F">
          <w:rPr>
            <w:noProof/>
            <w:webHidden/>
          </w:rPr>
        </w:r>
        <w:r w:rsidR="00D70B8F">
          <w:rPr>
            <w:noProof/>
            <w:webHidden/>
          </w:rPr>
          <w:fldChar w:fldCharType="separate"/>
        </w:r>
        <w:r w:rsidR="00D70B8F">
          <w:rPr>
            <w:noProof/>
            <w:webHidden/>
          </w:rPr>
          <w:t>34</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98" w:history="1">
        <w:r w:rsidR="00D70B8F" w:rsidRPr="005B3F2C">
          <w:rPr>
            <w:rStyle w:val="Hyperlink"/>
            <w:rFonts w:eastAsiaTheme="majorEastAsia"/>
            <w:noProof/>
            <w14:scene3d>
              <w14:camera w14:prst="orthographicFront"/>
              <w14:lightRig w14:rig="threePt" w14:dir="t">
                <w14:rot w14:lat="0" w14:lon="0" w14:rev="0"/>
              </w14:lightRig>
            </w14:scene3d>
          </w:rPr>
          <w:t>Figure 38:</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IVP Detail-2</w:t>
        </w:r>
        <w:r w:rsidR="00D70B8F">
          <w:rPr>
            <w:noProof/>
            <w:webHidden/>
          </w:rPr>
          <w:tab/>
        </w:r>
        <w:r w:rsidR="00D70B8F">
          <w:rPr>
            <w:noProof/>
            <w:webHidden/>
          </w:rPr>
          <w:fldChar w:fldCharType="begin"/>
        </w:r>
        <w:r w:rsidR="00D70B8F">
          <w:rPr>
            <w:noProof/>
            <w:webHidden/>
          </w:rPr>
          <w:instrText xml:space="preserve"> PAGEREF _Toc463615198 \h </w:instrText>
        </w:r>
        <w:r w:rsidR="00D70B8F">
          <w:rPr>
            <w:noProof/>
            <w:webHidden/>
          </w:rPr>
        </w:r>
        <w:r w:rsidR="00D70B8F">
          <w:rPr>
            <w:noProof/>
            <w:webHidden/>
          </w:rPr>
          <w:fldChar w:fldCharType="separate"/>
        </w:r>
        <w:r w:rsidR="00D70B8F">
          <w:rPr>
            <w:noProof/>
            <w:webHidden/>
          </w:rPr>
          <w:t>35</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199" w:history="1">
        <w:r w:rsidR="00D70B8F" w:rsidRPr="005B3F2C">
          <w:rPr>
            <w:rStyle w:val="Hyperlink"/>
            <w:rFonts w:eastAsiaTheme="majorEastAsia"/>
            <w:noProof/>
            <w14:scene3d>
              <w14:camera w14:prst="orthographicFront"/>
              <w14:lightRig w14:rig="threePt" w14:dir="t">
                <w14:rot w14:lat="0" w14:lon="0" w14:rev="0"/>
              </w14:lightRig>
            </w14:scene3d>
          </w:rPr>
          <w:t>Figure 39:</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IVP Detail-3</w:t>
        </w:r>
        <w:r w:rsidR="00D70B8F">
          <w:rPr>
            <w:noProof/>
            <w:webHidden/>
          </w:rPr>
          <w:tab/>
        </w:r>
        <w:r w:rsidR="00D70B8F">
          <w:rPr>
            <w:noProof/>
            <w:webHidden/>
          </w:rPr>
          <w:fldChar w:fldCharType="begin"/>
        </w:r>
        <w:r w:rsidR="00D70B8F">
          <w:rPr>
            <w:noProof/>
            <w:webHidden/>
          </w:rPr>
          <w:instrText xml:space="preserve"> PAGEREF _Toc463615199 \h </w:instrText>
        </w:r>
        <w:r w:rsidR="00D70B8F">
          <w:rPr>
            <w:noProof/>
            <w:webHidden/>
          </w:rPr>
        </w:r>
        <w:r w:rsidR="00D70B8F">
          <w:rPr>
            <w:noProof/>
            <w:webHidden/>
          </w:rPr>
          <w:fldChar w:fldCharType="separate"/>
        </w:r>
        <w:r w:rsidR="00D70B8F">
          <w:rPr>
            <w:noProof/>
            <w:webHidden/>
          </w:rPr>
          <w:t>35</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00" w:history="1">
        <w:r w:rsidR="00D70B8F" w:rsidRPr="005B3F2C">
          <w:rPr>
            <w:rStyle w:val="Hyperlink"/>
            <w:rFonts w:eastAsiaTheme="majorEastAsia"/>
            <w:noProof/>
            <w14:scene3d>
              <w14:camera w14:prst="orthographicFront"/>
              <w14:lightRig w14:rig="threePt" w14:dir="t">
                <w14:rot w14:lat="0" w14:lon="0" w14:rev="0"/>
              </w14:lightRig>
            </w14:scene3d>
          </w:rPr>
          <w:t>Figure 40:</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IVP Extracts Incomplete Feeder Key Report</w:t>
        </w:r>
        <w:r w:rsidR="00D70B8F">
          <w:rPr>
            <w:noProof/>
            <w:webHidden/>
          </w:rPr>
          <w:tab/>
        </w:r>
        <w:r w:rsidR="00D70B8F">
          <w:rPr>
            <w:noProof/>
            <w:webHidden/>
          </w:rPr>
          <w:fldChar w:fldCharType="begin"/>
        </w:r>
        <w:r w:rsidR="00D70B8F">
          <w:rPr>
            <w:noProof/>
            <w:webHidden/>
          </w:rPr>
          <w:instrText xml:space="preserve"> PAGEREF _Toc463615200 \h </w:instrText>
        </w:r>
        <w:r w:rsidR="00D70B8F">
          <w:rPr>
            <w:noProof/>
            <w:webHidden/>
          </w:rPr>
        </w:r>
        <w:r w:rsidR="00D70B8F">
          <w:rPr>
            <w:noProof/>
            <w:webHidden/>
          </w:rPr>
          <w:fldChar w:fldCharType="separate"/>
        </w:r>
        <w:r w:rsidR="00D70B8F">
          <w:rPr>
            <w:noProof/>
            <w:webHidden/>
          </w:rPr>
          <w:t>35</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01" w:history="1">
        <w:r w:rsidR="00D70B8F" w:rsidRPr="005B3F2C">
          <w:rPr>
            <w:rStyle w:val="Hyperlink"/>
            <w:rFonts w:eastAsiaTheme="majorEastAsia"/>
            <w:noProof/>
            <w14:scene3d>
              <w14:camera w14:prst="orthographicFront"/>
              <w14:lightRig w14:rig="threePt" w14:dir="t">
                <w14:rot w14:lat="0" w14:lon="0" w14:rev="0"/>
              </w14:lightRig>
            </w14:scene3d>
          </w:rPr>
          <w:t>Figure 41:</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UDP Extracts Incomplete Feeder Key Report Screen Print</w:t>
        </w:r>
        <w:r w:rsidR="00D70B8F">
          <w:rPr>
            <w:noProof/>
            <w:webHidden/>
          </w:rPr>
          <w:tab/>
        </w:r>
        <w:r w:rsidR="00D70B8F">
          <w:rPr>
            <w:noProof/>
            <w:webHidden/>
          </w:rPr>
          <w:fldChar w:fldCharType="begin"/>
        </w:r>
        <w:r w:rsidR="00D70B8F">
          <w:rPr>
            <w:noProof/>
            <w:webHidden/>
          </w:rPr>
          <w:instrText xml:space="preserve"> PAGEREF _Toc463615201 \h </w:instrText>
        </w:r>
        <w:r w:rsidR="00D70B8F">
          <w:rPr>
            <w:noProof/>
            <w:webHidden/>
          </w:rPr>
        </w:r>
        <w:r w:rsidR="00D70B8F">
          <w:rPr>
            <w:noProof/>
            <w:webHidden/>
          </w:rPr>
          <w:fldChar w:fldCharType="separate"/>
        </w:r>
        <w:r w:rsidR="00D70B8F">
          <w:rPr>
            <w:noProof/>
            <w:webHidden/>
          </w:rPr>
          <w:t>36</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02" w:history="1">
        <w:r w:rsidR="00D70B8F" w:rsidRPr="005B3F2C">
          <w:rPr>
            <w:rStyle w:val="Hyperlink"/>
            <w:rFonts w:eastAsiaTheme="majorEastAsia"/>
            <w:noProof/>
            <w14:scene3d>
              <w14:camera w14:prst="orthographicFront"/>
              <w14:lightRig w14:rig="threePt" w14:dir="t">
                <w14:rot w14:lat="0" w14:lon="0" w14:rev="0"/>
              </w14:lightRig>
            </w14:scene3d>
          </w:rPr>
          <w:t>Figure 42:</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UDP Header</w:t>
        </w:r>
        <w:r w:rsidR="00D70B8F">
          <w:rPr>
            <w:noProof/>
            <w:webHidden/>
          </w:rPr>
          <w:tab/>
        </w:r>
        <w:r w:rsidR="00D70B8F">
          <w:rPr>
            <w:noProof/>
            <w:webHidden/>
          </w:rPr>
          <w:fldChar w:fldCharType="begin"/>
        </w:r>
        <w:r w:rsidR="00D70B8F">
          <w:rPr>
            <w:noProof/>
            <w:webHidden/>
          </w:rPr>
          <w:instrText xml:space="preserve"> PAGEREF _Toc463615202 \h </w:instrText>
        </w:r>
        <w:r w:rsidR="00D70B8F">
          <w:rPr>
            <w:noProof/>
            <w:webHidden/>
          </w:rPr>
        </w:r>
        <w:r w:rsidR="00D70B8F">
          <w:rPr>
            <w:noProof/>
            <w:webHidden/>
          </w:rPr>
          <w:fldChar w:fldCharType="separate"/>
        </w:r>
        <w:r w:rsidR="00D70B8F">
          <w:rPr>
            <w:noProof/>
            <w:webHidden/>
          </w:rPr>
          <w:t>37</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03" w:history="1">
        <w:r w:rsidR="00D70B8F" w:rsidRPr="005B3F2C">
          <w:rPr>
            <w:rStyle w:val="Hyperlink"/>
            <w:rFonts w:eastAsiaTheme="majorEastAsia"/>
            <w:noProof/>
            <w14:scene3d>
              <w14:camera w14:prst="orthographicFront"/>
              <w14:lightRig w14:rig="threePt" w14:dir="t">
                <w14:rot w14:lat="0" w14:lon="0" w14:rev="0"/>
              </w14:lightRig>
            </w14:scene3d>
          </w:rPr>
          <w:t>Figure 43:</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UDP-Detail-1</w:t>
        </w:r>
        <w:r w:rsidR="00D70B8F">
          <w:rPr>
            <w:noProof/>
            <w:webHidden/>
          </w:rPr>
          <w:tab/>
        </w:r>
        <w:r w:rsidR="00D70B8F">
          <w:rPr>
            <w:noProof/>
            <w:webHidden/>
          </w:rPr>
          <w:fldChar w:fldCharType="begin"/>
        </w:r>
        <w:r w:rsidR="00D70B8F">
          <w:rPr>
            <w:noProof/>
            <w:webHidden/>
          </w:rPr>
          <w:instrText xml:space="preserve"> PAGEREF _Toc463615203 \h </w:instrText>
        </w:r>
        <w:r w:rsidR="00D70B8F">
          <w:rPr>
            <w:noProof/>
            <w:webHidden/>
          </w:rPr>
        </w:r>
        <w:r w:rsidR="00D70B8F">
          <w:rPr>
            <w:noProof/>
            <w:webHidden/>
          </w:rPr>
          <w:fldChar w:fldCharType="separate"/>
        </w:r>
        <w:r w:rsidR="00D70B8F">
          <w:rPr>
            <w:noProof/>
            <w:webHidden/>
          </w:rPr>
          <w:t>37</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04" w:history="1">
        <w:r w:rsidR="00D70B8F" w:rsidRPr="005B3F2C">
          <w:rPr>
            <w:rStyle w:val="Hyperlink"/>
            <w:rFonts w:eastAsiaTheme="majorEastAsia"/>
            <w:noProof/>
            <w14:scene3d>
              <w14:camera w14:prst="orthographicFront"/>
              <w14:lightRig w14:rig="threePt" w14:dir="t">
                <w14:rot w14:lat="0" w14:lon="0" w14:rev="0"/>
              </w14:lightRig>
            </w14:scene3d>
          </w:rPr>
          <w:t>Figure 44:</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UDP-Detail-2</w:t>
        </w:r>
        <w:r w:rsidR="00D70B8F">
          <w:rPr>
            <w:noProof/>
            <w:webHidden/>
          </w:rPr>
          <w:tab/>
        </w:r>
        <w:r w:rsidR="00D70B8F">
          <w:rPr>
            <w:noProof/>
            <w:webHidden/>
          </w:rPr>
          <w:fldChar w:fldCharType="begin"/>
        </w:r>
        <w:r w:rsidR="00D70B8F">
          <w:rPr>
            <w:noProof/>
            <w:webHidden/>
          </w:rPr>
          <w:instrText xml:space="preserve"> PAGEREF _Toc463615204 \h </w:instrText>
        </w:r>
        <w:r w:rsidR="00D70B8F">
          <w:rPr>
            <w:noProof/>
            <w:webHidden/>
          </w:rPr>
        </w:r>
        <w:r w:rsidR="00D70B8F">
          <w:rPr>
            <w:noProof/>
            <w:webHidden/>
          </w:rPr>
          <w:fldChar w:fldCharType="separate"/>
        </w:r>
        <w:r w:rsidR="00D70B8F">
          <w:rPr>
            <w:noProof/>
            <w:webHidden/>
          </w:rPr>
          <w:t>37</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05" w:history="1">
        <w:r w:rsidR="00D70B8F" w:rsidRPr="005B3F2C">
          <w:rPr>
            <w:rStyle w:val="Hyperlink"/>
            <w:rFonts w:eastAsiaTheme="majorEastAsia"/>
            <w:noProof/>
            <w14:scene3d>
              <w14:camera w14:prst="orthographicFront"/>
              <w14:lightRig w14:rig="threePt" w14:dir="t">
                <w14:rot w14:lat="0" w14:lon="0" w14:rev="0"/>
              </w14:lightRig>
            </w14:scene3d>
          </w:rPr>
          <w:t>Figure 45:</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UDP-Detail-3</w:t>
        </w:r>
        <w:r w:rsidR="00D70B8F">
          <w:rPr>
            <w:noProof/>
            <w:webHidden/>
          </w:rPr>
          <w:tab/>
        </w:r>
        <w:r w:rsidR="00D70B8F">
          <w:rPr>
            <w:noProof/>
            <w:webHidden/>
          </w:rPr>
          <w:fldChar w:fldCharType="begin"/>
        </w:r>
        <w:r w:rsidR="00D70B8F">
          <w:rPr>
            <w:noProof/>
            <w:webHidden/>
          </w:rPr>
          <w:instrText xml:space="preserve"> PAGEREF _Toc463615205 \h </w:instrText>
        </w:r>
        <w:r w:rsidR="00D70B8F">
          <w:rPr>
            <w:noProof/>
            <w:webHidden/>
          </w:rPr>
        </w:r>
        <w:r w:rsidR="00D70B8F">
          <w:rPr>
            <w:noProof/>
            <w:webHidden/>
          </w:rPr>
          <w:fldChar w:fldCharType="separate"/>
        </w:r>
        <w:r w:rsidR="00D70B8F">
          <w:rPr>
            <w:noProof/>
            <w:webHidden/>
          </w:rPr>
          <w:t>37</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06" w:history="1">
        <w:r w:rsidR="00D70B8F" w:rsidRPr="005B3F2C">
          <w:rPr>
            <w:rStyle w:val="Hyperlink"/>
            <w:rFonts w:eastAsiaTheme="majorEastAsia"/>
            <w:noProof/>
            <w14:scene3d>
              <w14:camera w14:prst="orthographicFront"/>
              <w14:lightRig w14:rig="threePt" w14:dir="t">
                <w14:rot w14:lat="0" w14:lon="0" w14:rev="0"/>
              </w14:lightRig>
            </w14:scene3d>
          </w:rPr>
          <w:t>Figure 46:</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UDP Extracts Incomplete Feeder Key Report</w:t>
        </w:r>
        <w:r w:rsidR="00D70B8F">
          <w:rPr>
            <w:noProof/>
            <w:webHidden/>
          </w:rPr>
          <w:tab/>
        </w:r>
        <w:r w:rsidR="00D70B8F">
          <w:rPr>
            <w:noProof/>
            <w:webHidden/>
          </w:rPr>
          <w:fldChar w:fldCharType="begin"/>
        </w:r>
        <w:r w:rsidR="00D70B8F">
          <w:rPr>
            <w:noProof/>
            <w:webHidden/>
          </w:rPr>
          <w:instrText xml:space="preserve"> PAGEREF _Toc463615206 \h </w:instrText>
        </w:r>
        <w:r w:rsidR="00D70B8F">
          <w:rPr>
            <w:noProof/>
            <w:webHidden/>
          </w:rPr>
        </w:r>
        <w:r w:rsidR="00D70B8F">
          <w:rPr>
            <w:noProof/>
            <w:webHidden/>
          </w:rPr>
          <w:fldChar w:fldCharType="separate"/>
        </w:r>
        <w:r w:rsidR="00D70B8F">
          <w:rPr>
            <w:noProof/>
            <w:webHidden/>
          </w:rPr>
          <w:t>37</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07" w:history="1">
        <w:r w:rsidR="00D70B8F" w:rsidRPr="005B3F2C">
          <w:rPr>
            <w:rStyle w:val="Hyperlink"/>
            <w:rFonts w:eastAsiaTheme="majorEastAsia"/>
            <w:noProof/>
            <w14:scene3d>
              <w14:camera w14:prst="orthographicFront"/>
              <w14:lightRig w14:rig="threePt" w14:dir="t">
                <w14:rot w14:lat="0" w14:lon="0" w14:rev="0"/>
              </w14:lightRig>
            </w14:scene3d>
          </w:rPr>
          <w:t>Figure 47:</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PRE Unusual Cost Report Screen Print</w:t>
        </w:r>
        <w:r w:rsidR="00D70B8F">
          <w:rPr>
            <w:noProof/>
            <w:webHidden/>
          </w:rPr>
          <w:tab/>
        </w:r>
        <w:r w:rsidR="00D70B8F">
          <w:rPr>
            <w:noProof/>
            <w:webHidden/>
          </w:rPr>
          <w:fldChar w:fldCharType="begin"/>
        </w:r>
        <w:r w:rsidR="00D70B8F">
          <w:rPr>
            <w:noProof/>
            <w:webHidden/>
          </w:rPr>
          <w:instrText xml:space="preserve"> PAGEREF _Toc463615207 \h </w:instrText>
        </w:r>
        <w:r w:rsidR="00D70B8F">
          <w:rPr>
            <w:noProof/>
            <w:webHidden/>
          </w:rPr>
        </w:r>
        <w:r w:rsidR="00D70B8F">
          <w:rPr>
            <w:noProof/>
            <w:webHidden/>
          </w:rPr>
          <w:fldChar w:fldCharType="separate"/>
        </w:r>
        <w:r w:rsidR="00D70B8F">
          <w:rPr>
            <w:noProof/>
            <w:webHidden/>
          </w:rPr>
          <w:t>38</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08" w:history="1">
        <w:r w:rsidR="00D70B8F" w:rsidRPr="005B3F2C">
          <w:rPr>
            <w:rStyle w:val="Hyperlink"/>
            <w:rFonts w:eastAsiaTheme="majorEastAsia"/>
            <w:noProof/>
            <w14:scene3d>
              <w14:camera w14:prst="orthographicFront"/>
              <w14:lightRig w14:rig="threePt" w14:dir="t">
                <w14:rot w14:lat="0" w14:lon="0" w14:rev="0"/>
              </w14:lightRig>
            </w14:scene3d>
          </w:rPr>
          <w:t>Figure 48:</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PRE Unusual Cost Report</w:t>
        </w:r>
        <w:r w:rsidR="00D70B8F">
          <w:rPr>
            <w:noProof/>
            <w:webHidden/>
          </w:rPr>
          <w:tab/>
        </w:r>
        <w:r w:rsidR="00D70B8F">
          <w:rPr>
            <w:noProof/>
            <w:webHidden/>
          </w:rPr>
          <w:fldChar w:fldCharType="begin"/>
        </w:r>
        <w:r w:rsidR="00D70B8F">
          <w:rPr>
            <w:noProof/>
            <w:webHidden/>
          </w:rPr>
          <w:instrText xml:space="preserve"> PAGEREF _Toc463615208 \h </w:instrText>
        </w:r>
        <w:r w:rsidR="00D70B8F">
          <w:rPr>
            <w:noProof/>
            <w:webHidden/>
          </w:rPr>
        </w:r>
        <w:r w:rsidR="00D70B8F">
          <w:rPr>
            <w:noProof/>
            <w:webHidden/>
          </w:rPr>
          <w:fldChar w:fldCharType="separate"/>
        </w:r>
        <w:r w:rsidR="00D70B8F">
          <w:rPr>
            <w:noProof/>
            <w:webHidden/>
          </w:rPr>
          <w:t>39</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09" w:history="1">
        <w:r w:rsidR="00D70B8F" w:rsidRPr="005B3F2C">
          <w:rPr>
            <w:rStyle w:val="Hyperlink"/>
            <w:rFonts w:eastAsiaTheme="majorEastAsia"/>
            <w:noProof/>
            <w14:scene3d>
              <w14:camera w14:prst="orthographicFront"/>
              <w14:lightRig w14:rig="threePt" w14:dir="t">
                <w14:rot w14:lat="0" w14:lon="0" w14:rev="0"/>
              </w14:lightRig>
            </w14:scene3d>
          </w:rPr>
          <w:t>Figure 49:</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IVP Unusual Cost Report Screen Print</w:t>
        </w:r>
        <w:r w:rsidR="00D70B8F">
          <w:rPr>
            <w:noProof/>
            <w:webHidden/>
          </w:rPr>
          <w:tab/>
        </w:r>
        <w:r w:rsidR="00D70B8F">
          <w:rPr>
            <w:noProof/>
            <w:webHidden/>
          </w:rPr>
          <w:fldChar w:fldCharType="begin"/>
        </w:r>
        <w:r w:rsidR="00D70B8F">
          <w:rPr>
            <w:noProof/>
            <w:webHidden/>
          </w:rPr>
          <w:instrText xml:space="preserve"> PAGEREF _Toc463615209 \h </w:instrText>
        </w:r>
        <w:r w:rsidR="00D70B8F">
          <w:rPr>
            <w:noProof/>
            <w:webHidden/>
          </w:rPr>
        </w:r>
        <w:r w:rsidR="00D70B8F">
          <w:rPr>
            <w:noProof/>
            <w:webHidden/>
          </w:rPr>
          <w:fldChar w:fldCharType="separate"/>
        </w:r>
        <w:r w:rsidR="00D70B8F">
          <w:rPr>
            <w:noProof/>
            <w:webHidden/>
          </w:rPr>
          <w:t>39</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10" w:history="1">
        <w:r w:rsidR="00D70B8F" w:rsidRPr="005B3F2C">
          <w:rPr>
            <w:rStyle w:val="Hyperlink"/>
            <w:rFonts w:eastAsiaTheme="majorEastAsia"/>
            <w:noProof/>
            <w14:scene3d>
              <w14:camera w14:prst="orthographicFront"/>
              <w14:lightRig w14:rig="threePt" w14:dir="t">
                <w14:rot w14:lat="0" w14:lon="0" w14:rev="0"/>
              </w14:lightRig>
            </w14:scene3d>
          </w:rPr>
          <w:t>Figure 50:</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IVP Unusual Cost Report</w:t>
        </w:r>
        <w:r w:rsidR="00D70B8F">
          <w:rPr>
            <w:noProof/>
            <w:webHidden/>
          </w:rPr>
          <w:tab/>
        </w:r>
        <w:r w:rsidR="00D70B8F">
          <w:rPr>
            <w:noProof/>
            <w:webHidden/>
          </w:rPr>
          <w:fldChar w:fldCharType="begin"/>
        </w:r>
        <w:r w:rsidR="00D70B8F">
          <w:rPr>
            <w:noProof/>
            <w:webHidden/>
          </w:rPr>
          <w:instrText xml:space="preserve"> PAGEREF _Toc463615210 \h </w:instrText>
        </w:r>
        <w:r w:rsidR="00D70B8F">
          <w:rPr>
            <w:noProof/>
            <w:webHidden/>
          </w:rPr>
        </w:r>
        <w:r w:rsidR="00D70B8F">
          <w:rPr>
            <w:noProof/>
            <w:webHidden/>
          </w:rPr>
          <w:fldChar w:fldCharType="separate"/>
        </w:r>
        <w:r w:rsidR="00D70B8F">
          <w:rPr>
            <w:noProof/>
            <w:webHidden/>
          </w:rPr>
          <w:t>40</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11" w:history="1">
        <w:r w:rsidR="00D70B8F" w:rsidRPr="005B3F2C">
          <w:rPr>
            <w:rStyle w:val="Hyperlink"/>
            <w:rFonts w:eastAsiaTheme="majorEastAsia"/>
            <w:noProof/>
            <w14:scene3d>
              <w14:camera w14:prst="orthographicFront"/>
              <w14:lightRig w14:rig="threePt" w14:dir="t">
                <w14:rot w14:lat="0" w14:lon="0" w14:rev="0"/>
              </w14:lightRig>
            </w14:scene3d>
          </w:rPr>
          <w:t>Figure 51:</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UDP Unusual Cost Report with SIG/Order Directions Added Screen Print</w:t>
        </w:r>
        <w:r w:rsidR="00D70B8F">
          <w:rPr>
            <w:noProof/>
            <w:webHidden/>
          </w:rPr>
          <w:tab/>
        </w:r>
        <w:r w:rsidR="00D70B8F">
          <w:rPr>
            <w:noProof/>
            <w:webHidden/>
          </w:rPr>
          <w:fldChar w:fldCharType="begin"/>
        </w:r>
        <w:r w:rsidR="00D70B8F">
          <w:rPr>
            <w:noProof/>
            <w:webHidden/>
          </w:rPr>
          <w:instrText xml:space="preserve"> PAGEREF _Toc463615211 \h </w:instrText>
        </w:r>
        <w:r w:rsidR="00D70B8F">
          <w:rPr>
            <w:noProof/>
            <w:webHidden/>
          </w:rPr>
        </w:r>
        <w:r w:rsidR="00D70B8F">
          <w:rPr>
            <w:noProof/>
            <w:webHidden/>
          </w:rPr>
          <w:fldChar w:fldCharType="separate"/>
        </w:r>
        <w:r w:rsidR="00D70B8F">
          <w:rPr>
            <w:noProof/>
            <w:webHidden/>
          </w:rPr>
          <w:t>40</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12" w:history="1">
        <w:r w:rsidR="00D70B8F" w:rsidRPr="005B3F2C">
          <w:rPr>
            <w:rStyle w:val="Hyperlink"/>
            <w:rFonts w:eastAsiaTheme="majorEastAsia"/>
            <w:noProof/>
            <w14:scene3d>
              <w14:camera w14:prst="orthographicFront"/>
              <w14:lightRig w14:rig="threePt" w14:dir="t">
                <w14:rot w14:lat="0" w14:lon="0" w14:rev="0"/>
              </w14:lightRig>
            </w14:scene3d>
          </w:rPr>
          <w:t>Figure 52:</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UDP Unusual Cost Report with SIG/Order Directions Added</w:t>
        </w:r>
        <w:r w:rsidR="00D70B8F">
          <w:rPr>
            <w:noProof/>
            <w:webHidden/>
          </w:rPr>
          <w:tab/>
        </w:r>
        <w:r w:rsidR="00D70B8F">
          <w:rPr>
            <w:noProof/>
            <w:webHidden/>
          </w:rPr>
          <w:fldChar w:fldCharType="begin"/>
        </w:r>
        <w:r w:rsidR="00D70B8F">
          <w:rPr>
            <w:noProof/>
            <w:webHidden/>
          </w:rPr>
          <w:instrText xml:space="preserve"> PAGEREF _Toc463615212 \h </w:instrText>
        </w:r>
        <w:r w:rsidR="00D70B8F">
          <w:rPr>
            <w:noProof/>
            <w:webHidden/>
          </w:rPr>
        </w:r>
        <w:r w:rsidR="00D70B8F">
          <w:rPr>
            <w:noProof/>
            <w:webHidden/>
          </w:rPr>
          <w:fldChar w:fldCharType="separate"/>
        </w:r>
        <w:r w:rsidR="00D70B8F">
          <w:rPr>
            <w:noProof/>
            <w:webHidden/>
          </w:rPr>
          <w:t>41</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13" w:history="1">
        <w:r w:rsidR="00D70B8F" w:rsidRPr="005B3F2C">
          <w:rPr>
            <w:rStyle w:val="Hyperlink"/>
            <w:rFonts w:eastAsiaTheme="majorEastAsia"/>
            <w:noProof/>
            <w14:scene3d>
              <w14:camera w14:prst="orthographicFront"/>
              <w14:lightRig w14:rig="threePt" w14:dir="t">
                <w14:rot w14:lat="0" w14:lon="0" w14:rev="0"/>
              </w14:lightRig>
            </w14:scene3d>
          </w:rPr>
          <w:t>Figure 53:</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UDP Unusual Cost Report without SIG/Order Directions Added Screen Print</w:t>
        </w:r>
        <w:r w:rsidR="00D70B8F">
          <w:rPr>
            <w:noProof/>
            <w:webHidden/>
          </w:rPr>
          <w:tab/>
        </w:r>
        <w:r w:rsidR="00D70B8F">
          <w:rPr>
            <w:noProof/>
            <w:webHidden/>
          </w:rPr>
          <w:fldChar w:fldCharType="begin"/>
        </w:r>
        <w:r w:rsidR="00D70B8F">
          <w:rPr>
            <w:noProof/>
            <w:webHidden/>
          </w:rPr>
          <w:instrText xml:space="preserve"> PAGEREF _Toc463615213 \h </w:instrText>
        </w:r>
        <w:r w:rsidR="00D70B8F">
          <w:rPr>
            <w:noProof/>
            <w:webHidden/>
          </w:rPr>
        </w:r>
        <w:r w:rsidR="00D70B8F">
          <w:rPr>
            <w:noProof/>
            <w:webHidden/>
          </w:rPr>
          <w:fldChar w:fldCharType="separate"/>
        </w:r>
        <w:r w:rsidR="00D70B8F">
          <w:rPr>
            <w:noProof/>
            <w:webHidden/>
          </w:rPr>
          <w:t>41</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14" w:history="1">
        <w:r w:rsidR="00D70B8F" w:rsidRPr="005B3F2C">
          <w:rPr>
            <w:rStyle w:val="Hyperlink"/>
            <w:rFonts w:eastAsiaTheme="majorEastAsia"/>
            <w:noProof/>
            <w14:scene3d>
              <w14:camera w14:prst="orthographicFront"/>
              <w14:lightRig w14:rig="threePt" w14:dir="t">
                <w14:rot w14:lat="0" w14:lon="0" w14:rev="0"/>
              </w14:lightRig>
            </w14:scene3d>
          </w:rPr>
          <w:t>Figure 54:</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UDP Unusual Cost Report without SIG/Order Directions Added</w:t>
        </w:r>
        <w:r w:rsidR="00D70B8F">
          <w:rPr>
            <w:noProof/>
            <w:webHidden/>
          </w:rPr>
          <w:tab/>
        </w:r>
        <w:r w:rsidR="00D70B8F">
          <w:rPr>
            <w:noProof/>
            <w:webHidden/>
          </w:rPr>
          <w:fldChar w:fldCharType="begin"/>
        </w:r>
        <w:r w:rsidR="00D70B8F">
          <w:rPr>
            <w:noProof/>
            <w:webHidden/>
          </w:rPr>
          <w:instrText xml:space="preserve"> PAGEREF _Toc463615214 \h </w:instrText>
        </w:r>
        <w:r w:rsidR="00D70B8F">
          <w:rPr>
            <w:noProof/>
            <w:webHidden/>
          </w:rPr>
        </w:r>
        <w:r w:rsidR="00D70B8F">
          <w:rPr>
            <w:noProof/>
            <w:webHidden/>
          </w:rPr>
          <w:fldChar w:fldCharType="separate"/>
        </w:r>
        <w:r w:rsidR="00D70B8F">
          <w:rPr>
            <w:noProof/>
            <w:webHidden/>
          </w:rPr>
          <w:t>42</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15" w:history="1">
        <w:r w:rsidR="00D70B8F" w:rsidRPr="005B3F2C">
          <w:rPr>
            <w:rStyle w:val="Hyperlink"/>
            <w:rFonts w:eastAsia="MS Mincho"/>
            <w:noProof/>
            <w14:scene3d>
              <w14:camera w14:prst="orthographicFront"/>
              <w14:lightRig w14:rig="threePt" w14:dir="t">
                <w14:rot w14:lat="0" w14:lon="0" w14:rev="0"/>
              </w14:lightRig>
            </w14:scene3d>
          </w:rPr>
          <w:t>Figure 55:</w:t>
        </w:r>
        <w:r w:rsidR="00D70B8F">
          <w:rPr>
            <w:rFonts w:asciiTheme="minorHAnsi" w:eastAsiaTheme="minorEastAsia" w:hAnsiTheme="minorHAnsi" w:cstheme="minorBidi"/>
            <w:noProof/>
            <w:sz w:val="22"/>
          </w:rPr>
          <w:tab/>
        </w:r>
        <w:r w:rsidR="00D70B8F" w:rsidRPr="005B3F2C">
          <w:rPr>
            <w:rStyle w:val="Hyperlink"/>
            <w:rFonts w:eastAsia="MS Mincho"/>
            <w:noProof/>
          </w:rPr>
          <w:t>Example: PRE Extract Unusual Volume Report Screen Print</w:t>
        </w:r>
        <w:r w:rsidR="00D70B8F">
          <w:rPr>
            <w:noProof/>
            <w:webHidden/>
          </w:rPr>
          <w:tab/>
        </w:r>
        <w:r w:rsidR="00D70B8F">
          <w:rPr>
            <w:noProof/>
            <w:webHidden/>
          </w:rPr>
          <w:fldChar w:fldCharType="begin"/>
        </w:r>
        <w:r w:rsidR="00D70B8F">
          <w:rPr>
            <w:noProof/>
            <w:webHidden/>
          </w:rPr>
          <w:instrText xml:space="preserve"> PAGEREF _Toc463615215 \h </w:instrText>
        </w:r>
        <w:r w:rsidR="00D70B8F">
          <w:rPr>
            <w:noProof/>
            <w:webHidden/>
          </w:rPr>
        </w:r>
        <w:r w:rsidR="00D70B8F">
          <w:rPr>
            <w:noProof/>
            <w:webHidden/>
          </w:rPr>
          <w:fldChar w:fldCharType="separate"/>
        </w:r>
        <w:r w:rsidR="00D70B8F">
          <w:rPr>
            <w:noProof/>
            <w:webHidden/>
          </w:rPr>
          <w:t>43</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16" w:history="1">
        <w:r w:rsidR="00D70B8F" w:rsidRPr="005B3F2C">
          <w:rPr>
            <w:rStyle w:val="Hyperlink"/>
            <w:rFonts w:eastAsia="MS Mincho"/>
            <w:noProof/>
            <w14:scene3d>
              <w14:camera w14:prst="orthographicFront"/>
              <w14:lightRig w14:rig="threePt" w14:dir="t">
                <w14:rot w14:lat="0" w14:lon="0" w14:rev="0"/>
              </w14:lightRig>
            </w14:scene3d>
          </w:rPr>
          <w:t>Figure 56:</w:t>
        </w:r>
        <w:r w:rsidR="00D70B8F">
          <w:rPr>
            <w:rFonts w:asciiTheme="minorHAnsi" w:eastAsiaTheme="minorEastAsia" w:hAnsiTheme="minorHAnsi" w:cstheme="minorBidi"/>
            <w:noProof/>
            <w:sz w:val="22"/>
          </w:rPr>
          <w:tab/>
        </w:r>
        <w:r w:rsidR="00D70B8F" w:rsidRPr="005B3F2C">
          <w:rPr>
            <w:rStyle w:val="Hyperlink"/>
            <w:rFonts w:eastAsia="MS Mincho"/>
            <w:noProof/>
          </w:rPr>
          <w:t>Example: Export PRE Extract Unusual Volume Report</w:t>
        </w:r>
        <w:r w:rsidR="00D70B8F">
          <w:rPr>
            <w:noProof/>
            <w:webHidden/>
          </w:rPr>
          <w:tab/>
        </w:r>
        <w:r w:rsidR="00D70B8F">
          <w:rPr>
            <w:noProof/>
            <w:webHidden/>
          </w:rPr>
          <w:fldChar w:fldCharType="begin"/>
        </w:r>
        <w:r w:rsidR="00D70B8F">
          <w:rPr>
            <w:noProof/>
            <w:webHidden/>
          </w:rPr>
          <w:instrText xml:space="preserve"> PAGEREF _Toc463615216 \h </w:instrText>
        </w:r>
        <w:r w:rsidR="00D70B8F">
          <w:rPr>
            <w:noProof/>
            <w:webHidden/>
          </w:rPr>
        </w:r>
        <w:r w:rsidR="00D70B8F">
          <w:rPr>
            <w:noProof/>
            <w:webHidden/>
          </w:rPr>
          <w:fldChar w:fldCharType="separate"/>
        </w:r>
        <w:r w:rsidR="00D70B8F">
          <w:rPr>
            <w:noProof/>
            <w:webHidden/>
          </w:rPr>
          <w:t>43</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17" w:history="1">
        <w:r w:rsidR="00D70B8F" w:rsidRPr="005B3F2C">
          <w:rPr>
            <w:rStyle w:val="Hyperlink"/>
            <w:rFonts w:eastAsiaTheme="majorEastAsia"/>
            <w:noProof/>
            <w14:scene3d>
              <w14:camera w14:prst="orthographicFront"/>
              <w14:lightRig w14:rig="threePt" w14:dir="t">
                <w14:rot w14:lat="0" w14:lon="0" w14:rev="0"/>
              </w14:lightRig>
            </w14:scene3d>
          </w:rPr>
          <w:t>Figure 57:</w:t>
        </w:r>
        <w:r w:rsidR="00D70B8F">
          <w:rPr>
            <w:rFonts w:asciiTheme="minorHAnsi" w:eastAsiaTheme="minorEastAsia" w:hAnsiTheme="minorHAnsi" w:cstheme="minorBidi"/>
            <w:noProof/>
            <w:sz w:val="22"/>
          </w:rPr>
          <w:tab/>
        </w:r>
        <w:r w:rsidR="00D70B8F" w:rsidRPr="005B3F2C">
          <w:rPr>
            <w:rStyle w:val="Hyperlink"/>
            <w:rFonts w:eastAsia="MS Mincho"/>
            <w:noProof/>
          </w:rPr>
          <w:t xml:space="preserve">Example: </w:t>
        </w:r>
        <w:r w:rsidR="00D70B8F" w:rsidRPr="005B3F2C">
          <w:rPr>
            <w:rStyle w:val="Hyperlink"/>
            <w:rFonts w:eastAsiaTheme="majorEastAsia"/>
            <w:noProof/>
          </w:rPr>
          <w:t>IV Detail Extract Unusual Volume Report Screen Print</w:t>
        </w:r>
        <w:r w:rsidR="00D70B8F">
          <w:rPr>
            <w:noProof/>
            <w:webHidden/>
          </w:rPr>
          <w:tab/>
        </w:r>
        <w:r w:rsidR="00D70B8F">
          <w:rPr>
            <w:noProof/>
            <w:webHidden/>
          </w:rPr>
          <w:fldChar w:fldCharType="begin"/>
        </w:r>
        <w:r w:rsidR="00D70B8F">
          <w:rPr>
            <w:noProof/>
            <w:webHidden/>
          </w:rPr>
          <w:instrText xml:space="preserve"> PAGEREF _Toc463615217 \h </w:instrText>
        </w:r>
        <w:r w:rsidR="00D70B8F">
          <w:rPr>
            <w:noProof/>
            <w:webHidden/>
          </w:rPr>
        </w:r>
        <w:r w:rsidR="00D70B8F">
          <w:rPr>
            <w:noProof/>
            <w:webHidden/>
          </w:rPr>
          <w:fldChar w:fldCharType="separate"/>
        </w:r>
        <w:r w:rsidR="00D70B8F">
          <w:rPr>
            <w:noProof/>
            <w:webHidden/>
          </w:rPr>
          <w:t>44</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18" w:history="1">
        <w:r w:rsidR="00D70B8F" w:rsidRPr="005B3F2C">
          <w:rPr>
            <w:rStyle w:val="Hyperlink"/>
            <w:rFonts w:eastAsiaTheme="majorEastAsia"/>
            <w:noProof/>
            <w14:scene3d>
              <w14:camera w14:prst="orthographicFront"/>
              <w14:lightRig w14:rig="threePt" w14:dir="t">
                <w14:rot w14:lat="0" w14:lon="0" w14:rev="0"/>
              </w14:lightRig>
            </w14:scene3d>
          </w:rPr>
          <w:t>Figure 58:</w:t>
        </w:r>
        <w:r w:rsidR="00D70B8F">
          <w:rPr>
            <w:rFonts w:asciiTheme="minorHAnsi" w:eastAsiaTheme="minorEastAsia" w:hAnsiTheme="minorHAnsi" w:cstheme="minorBidi"/>
            <w:noProof/>
            <w:sz w:val="22"/>
          </w:rPr>
          <w:tab/>
        </w:r>
        <w:r w:rsidR="00D70B8F" w:rsidRPr="005B3F2C">
          <w:rPr>
            <w:rStyle w:val="Hyperlink"/>
            <w:rFonts w:eastAsia="MS Mincho"/>
            <w:noProof/>
          </w:rPr>
          <w:t xml:space="preserve">Example: Exported </w:t>
        </w:r>
        <w:r w:rsidR="00D70B8F" w:rsidRPr="005B3F2C">
          <w:rPr>
            <w:rStyle w:val="Hyperlink"/>
            <w:rFonts w:eastAsiaTheme="majorEastAsia"/>
            <w:noProof/>
          </w:rPr>
          <w:t>IV Detail Extract Unusual Volume Report</w:t>
        </w:r>
        <w:r w:rsidR="00D70B8F">
          <w:rPr>
            <w:noProof/>
            <w:webHidden/>
          </w:rPr>
          <w:tab/>
        </w:r>
        <w:r w:rsidR="00D70B8F">
          <w:rPr>
            <w:noProof/>
            <w:webHidden/>
          </w:rPr>
          <w:fldChar w:fldCharType="begin"/>
        </w:r>
        <w:r w:rsidR="00D70B8F">
          <w:rPr>
            <w:noProof/>
            <w:webHidden/>
          </w:rPr>
          <w:instrText xml:space="preserve"> PAGEREF _Toc463615218 \h </w:instrText>
        </w:r>
        <w:r w:rsidR="00D70B8F">
          <w:rPr>
            <w:noProof/>
            <w:webHidden/>
          </w:rPr>
        </w:r>
        <w:r w:rsidR="00D70B8F">
          <w:rPr>
            <w:noProof/>
            <w:webHidden/>
          </w:rPr>
          <w:fldChar w:fldCharType="separate"/>
        </w:r>
        <w:r w:rsidR="00D70B8F">
          <w:rPr>
            <w:noProof/>
            <w:webHidden/>
          </w:rPr>
          <w:t>44</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19" w:history="1">
        <w:r w:rsidR="00D70B8F" w:rsidRPr="005B3F2C">
          <w:rPr>
            <w:rStyle w:val="Hyperlink"/>
            <w:rFonts w:eastAsiaTheme="majorEastAsia"/>
            <w:noProof/>
            <w14:scene3d>
              <w14:camera w14:prst="orthographicFront"/>
              <w14:lightRig w14:rig="threePt" w14:dir="t">
                <w14:rot w14:lat="0" w14:lon="0" w14:rev="0"/>
              </w14:lightRig>
            </w14:scene3d>
          </w:rPr>
          <w:t>Figure 59:</w:t>
        </w:r>
        <w:r w:rsidR="00D70B8F">
          <w:rPr>
            <w:rFonts w:asciiTheme="minorHAnsi" w:eastAsiaTheme="minorEastAsia" w:hAnsiTheme="minorHAnsi" w:cstheme="minorBidi"/>
            <w:noProof/>
            <w:sz w:val="22"/>
          </w:rPr>
          <w:tab/>
        </w:r>
        <w:r w:rsidR="00D70B8F" w:rsidRPr="005B3F2C">
          <w:rPr>
            <w:rStyle w:val="Hyperlink"/>
            <w:rFonts w:eastAsia="MS Mincho"/>
            <w:noProof/>
          </w:rPr>
          <w:t xml:space="preserve">Example: </w:t>
        </w:r>
        <w:r w:rsidR="00D70B8F" w:rsidRPr="005B3F2C">
          <w:rPr>
            <w:rStyle w:val="Hyperlink"/>
            <w:rFonts w:eastAsiaTheme="majorEastAsia"/>
            <w:noProof/>
          </w:rPr>
          <w:t>UDP Detail Extract Unusual Volume Report with SIG/Order Directions Added Screen Print</w:t>
        </w:r>
        <w:r w:rsidR="00D70B8F">
          <w:rPr>
            <w:noProof/>
            <w:webHidden/>
          </w:rPr>
          <w:tab/>
        </w:r>
        <w:r w:rsidR="00D70B8F">
          <w:rPr>
            <w:noProof/>
            <w:webHidden/>
          </w:rPr>
          <w:fldChar w:fldCharType="begin"/>
        </w:r>
        <w:r w:rsidR="00D70B8F">
          <w:rPr>
            <w:noProof/>
            <w:webHidden/>
          </w:rPr>
          <w:instrText xml:space="preserve"> PAGEREF _Toc463615219 \h </w:instrText>
        </w:r>
        <w:r w:rsidR="00D70B8F">
          <w:rPr>
            <w:noProof/>
            <w:webHidden/>
          </w:rPr>
        </w:r>
        <w:r w:rsidR="00D70B8F">
          <w:rPr>
            <w:noProof/>
            <w:webHidden/>
          </w:rPr>
          <w:fldChar w:fldCharType="separate"/>
        </w:r>
        <w:r w:rsidR="00D70B8F">
          <w:rPr>
            <w:noProof/>
            <w:webHidden/>
          </w:rPr>
          <w:t>45</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20" w:history="1">
        <w:r w:rsidR="00D70B8F" w:rsidRPr="005B3F2C">
          <w:rPr>
            <w:rStyle w:val="Hyperlink"/>
            <w:rFonts w:eastAsiaTheme="majorEastAsia"/>
            <w:noProof/>
            <w14:scene3d>
              <w14:camera w14:prst="orthographicFront"/>
              <w14:lightRig w14:rig="threePt" w14:dir="t">
                <w14:rot w14:lat="0" w14:lon="0" w14:rev="0"/>
              </w14:lightRig>
            </w14:scene3d>
          </w:rPr>
          <w:t>Figure 60:</w:t>
        </w:r>
        <w:r w:rsidR="00D70B8F">
          <w:rPr>
            <w:rFonts w:asciiTheme="minorHAnsi" w:eastAsiaTheme="minorEastAsia" w:hAnsiTheme="minorHAnsi" w:cstheme="minorBidi"/>
            <w:noProof/>
            <w:sz w:val="22"/>
          </w:rPr>
          <w:tab/>
        </w:r>
        <w:r w:rsidR="00D70B8F" w:rsidRPr="005B3F2C">
          <w:rPr>
            <w:rStyle w:val="Hyperlink"/>
            <w:rFonts w:eastAsia="MS Mincho"/>
            <w:noProof/>
          </w:rPr>
          <w:t xml:space="preserve">Example: Exported </w:t>
        </w:r>
        <w:r w:rsidR="00D70B8F" w:rsidRPr="005B3F2C">
          <w:rPr>
            <w:rStyle w:val="Hyperlink"/>
            <w:rFonts w:eastAsiaTheme="majorEastAsia"/>
            <w:noProof/>
          </w:rPr>
          <w:t>UDP Detail Extract Unusual Volume Report with SIG/Order Directions Added</w:t>
        </w:r>
        <w:r w:rsidR="00D70B8F">
          <w:rPr>
            <w:noProof/>
            <w:webHidden/>
          </w:rPr>
          <w:tab/>
        </w:r>
        <w:r w:rsidR="00D70B8F">
          <w:rPr>
            <w:noProof/>
            <w:webHidden/>
          </w:rPr>
          <w:fldChar w:fldCharType="begin"/>
        </w:r>
        <w:r w:rsidR="00D70B8F">
          <w:rPr>
            <w:noProof/>
            <w:webHidden/>
          </w:rPr>
          <w:instrText xml:space="preserve"> PAGEREF _Toc463615220 \h </w:instrText>
        </w:r>
        <w:r w:rsidR="00D70B8F">
          <w:rPr>
            <w:noProof/>
            <w:webHidden/>
          </w:rPr>
        </w:r>
        <w:r w:rsidR="00D70B8F">
          <w:rPr>
            <w:noProof/>
            <w:webHidden/>
          </w:rPr>
          <w:fldChar w:fldCharType="separate"/>
        </w:r>
        <w:r w:rsidR="00D70B8F">
          <w:rPr>
            <w:noProof/>
            <w:webHidden/>
          </w:rPr>
          <w:t>46</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21" w:history="1">
        <w:r w:rsidR="00D70B8F" w:rsidRPr="005B3F2C">
          <w:rPr>
            <w:rStyle w:val="Hyperlink"/>
            <w:rFonts w:eastAsiaTheme="majorEastAsia"/>
            <w:noProof/>
            <w14:scene3d>
              <w14:camera w14:prst="orthographicFront"/>
              <w14:lightRig w14:rig="threePt" w14:dir="t">
                <w14:rot w14:lat="0" w14:lon="0" w14:rev="0"/>
              </w14:lightRig>
            </w14:scene3d>
          </w:rPr>
          <w:t>Figure 61:</w:t>
        </w:r>
        <w:r w:rsidR="00D70B8F">
          <w:rPr>
            <w:rFonts w:asciiTheme="minorHAnsi" w:eastAsiaTheme="minorEastAsia" w:hAnsiTheme="minorHAnsi" w:cstheme="minorBidi"/>
            <w:noProof/>
            <w:sz w:val="22"/>
          </w:rPr>
          <w:tab/>
        </w:r>
        <w:r w:rsidR="00D70B8F" w:rsidRPr="005B3F2C">
          <w:rPr>
            <w:rStyle w:val="Hyperlink"/>
            <w:rFonts w:eastAsia="MS Mincho"/>
            <w:noProof/>
          </w:rPr>
          <w:t xml:space="preserve">Example: </w:t>
        </w:r>
        <w:r w:rsidR="00D70B8F" w:rsidRPr="005B3F2C">
          <w:rPr>
            <w:rStyle w:val="Hyperlink"/>
            <w:rFonts w:eastAsiaTheme="majorEastAsia"/>
            <w:noProof/>
          </w:rPr>
          <w:t>UDP Detail Extract Unusual Volume Report without SIG/Order Directions Added Screen Print</w:t>
        </w:r>
        <w:r w:rsidR="00D70B8F">
          <w:rPr>
            <w:noProof/>
            <w:webHidden/>
          </w:rPr>
          <w:tab/>
        </w:r>
        <w:r w:rsidR="00D70B8F">
          <w:rPr>
            <w:noProof/>
            <w:webHidden/>
          </w:rPr>
          <w:fldChar w:fldCharType="begin"/>
        </w:r>
        <w:r w:rsidR="00D70B8F">
          <w:rPr>
            <w:noProof/>
            <w:webHidden/>
          </w:rPr>
          <w:instrText xml:space="preserve"> PAGEREF _Toc463615221 \h </w:instrText>
        </w:r>
        <w:r w:rsidR="00D70B8F">
          <w:rPr>
            <w:noProof/>
            <w:webHidden/>
          </w:rPr>
        </w:r>
        <w:r w:rsidR="00D70B8F">
          <w:rPr>
            <w:noProof/>
            <w:webHidden/>
          </w:rPr>
          <w:fldChar w:fldCharType="separate"/>
        </w:r>
        <w:r w:rsidR="00D70B8F">
          <w:rPr>
            <w:noProof/>
            <w:webHidden/>
          </w:rPr>
          <w:t>46</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22" w:history="1">
        <w:r w:rsidR="00D70B8F" w:rsidRPr="005B3F2C">
          <w:rPr>
            <w:rStyle w:val="Hyperlink"/>
            <w:rFonts w:eastAsiaTheme="majorEastAsia"/>
            <w:noProof/>
            <w14:scene3d>
              <w14:camera w14:prst="orthographicFront"/>
              <w14:lightRig w14:rig="threePt" w14:dir="t">
                <w14:rot w14:lat="0" w14:lon="0" w14:rev="0"/>
              </w14:lightRig>
            </w14:scene3d>
          </w:rPr>
          <w:t>Figure 62:</w:t>
        </w:r>
        <w:r w:rsidR="00D70B8F">
          <w:rPr>
            <w:rFonts w:asciiTheme="minorHAnsi" w:eastAsiaTheme="minorEastAsia" w:hAnsiTheme="minorHAnsi" w:cstheme="minorBidi"/>
            <w:noProof/>
            <w:sz w:val="22"/>
          </w:rPr>
          <w:tab/>
        </w:r>
        <w:r w:rsidR="00D70B8F" w:rsidRPr="005B3F2C">
          <w:rPr>
            <w:rStyle w:val="Hyperlink"/>
            <w:rFonts w:eastAsia="MS Mincho"/>
            <w:noProof/>
          </w:rPr>
          <w:t xml:space="preserve">Example: Exported </w:t>
        </w:r>
        <w:r w:rsidR="00D70B8F" w:rsidRPr="005B3F2C">
          <w:rPr>
            <w:rStyle w:val="Hyperlink"/>
            <w:rFonts w:eastAsiaTheme="majorEastAsia"/>
            <w:noProof/>
          </w:rPr>
          <w:t>UDP Detail Extract Unusual Volume Report without SIG/Order Directions Added</w:t>
        </w:r>
        <w:r w:rsidR="00D70B8F">
          <w:rPr>
            <w:noProof/>
            <w:webHidden/>
          </w:rPr>
          <w:tab/>
        </w:r>
        <w:r w:rsidR="00D70B8F">
          <w:rPr>
            <w:noProof/>
            <w:webHidden/>
          </w:rPr>
          <w:fldChar w:fldCharType="begin"/>
        </w:r>
        <w:r w:rsidR="00D70B8F">
          <w:rPr>
            <w:noProof/>
            <w:webHidden/>
          </w:rPr>
          <w:instrText xml:space="preserve"> PAGEREF _Toc463615222 \h </w:instrText>
        </w:r>
        <w:r w:rsidR="00D70B8F">
          <w:rPr>
            <w:noProof/>
            <w:webHidden/>
          </w:rPr>
        </w:r>
        <w:r w:rsidR="00D70B8F">
          <w:rPr>
            <w:noProof/>
            <w:webHidden/>
          </w:rPr>
          <w:fldChar w:fldCharType="separate"/>
        </w:r>
        <w:r w:rsidR="00D70B8F">
          <w:rPr>
            <w:noProof/>
            <w:webHidden/>
          </w:rPr>
          <w:t>47</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23" w:history="1">
        <w:r w:rsidR="00D70B8F" w:rsidRPr="005B3F2C">
          <w:rPr>
            <w:rStyle w:val="Hyperlink"/>
            <w:rFonts w:eastAsiaTheme="majorEastAsia"/>
            <w:noProof/>
            <w14:scene3d>
              <w14:camera w14:prst="orthographicFront"/>
              <w14:lightRig w14:rig="threePt" w14:dir="t">
                <w14:rot w14:lat="0" w14:lon="0" w14:rev="0"/>
              </w14:lightRig>
            </w14:scene3d>
          </w:rPr>
          <w:t>Figure 63:</w:t>
        </w:r>
        <w:r w:rsidR="00D70B8F">
          <w:rPr>
            <w:rFonts w:asciiTheme="minorHAnsi" w:eastAsiaTheme="minorEastAsia" w:hAnsiTheme="minorHAnsi" w:cstheme="minorBidi"/>
            <w:noProof/>
            <w:sz w:val="22"/>
          </w:rPr>
          <w:tab/>
        </w:r>
        <w:r w:rsidR="00D70B8F" w:rsidRPr="005B3F2C">
          <w:rPr>
            <w:rStyle w:val="Hyperlink"/>
            <w:rFonts w:eastAsia="MS Mincho"/>
            <w:noProof/>
          </w:rPr>
          <w:t xml:space="preserve">Example: </w:t>
        </w:r>
        <w:r w:rsidR="00D70B8F" w:rsidRPr="005B3F2C">
          <w:rPr>
            <w:rStyle w:val="Hyperlink"/>
            <w:rFonts w:eastAsiaTheme="majorEastAsia"/>
            <w:noProof/>
          </w:rPr>
          <w:t>BCM Detail Extract Unusual Volume Report without SIG/Order Directions Added Screen Print (IV)</w:t>
        </w:r>
        <w:r w:rsidR="00D70B8F">
          <w:rPr>
            <w:noProof/>
            <w:webHidden/>
          </w:rPr>
          <w:tab/>
        </w:r>
        <w:r w:rsidR="00D70B8F">
          <w:rPr>
            <w:noProof/>
            <w:webHidden/>
          </w:rPr>
          <w:fldChar w:fldCharType="begin"/>
        </w:r>
        <w:r w:rsidR="00D70B8F">
          <w:rPr>
            <w:noProof/>
            <w:webHidden/>
          </w:rPr>
          <w:instrText xml:space="preserve"> PAGEREF _Toc463615223 \h </w:instrText>
        </w:r>
        <w:r w:rsidR="00D70B8F">
          <w:rPr>
            <w:noProof/>
            <w:webHidden/>
          </w:rPr>
        </w:r>
        <w:r w:rsidR="00D70B8F">
          <w:rPr>
            <w:noProof/>
            <w:webHidden/>
          </w:rPr>
          <w:fldChar w:fldCharType="separate"/>
        </w:r>
        <w:r w:rsidR="00D70B8F">
          <w:rPr>
            <w:noProof/>
            <w:webHidden/>
          </w:rPr>
          <w:t>48</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24" w:history="1">
        <w:r w:rsidR="00D70B8F" w:rsidRPr="005B3F2C">
          <w:rPr>
            <w:rStyle w:val="Hyperlink"/>
            <w:rFonts w:eastAsiaTheme="majorEastAsia"/>
            <w:noProof/>
            <w14:scene3d>
              <w14:camera w14:prst="orthographicFront"/>
              <w14:lightRig w14:rig="threePt" w14:dir="t">
                <w14:rot w14:lat="0" w14:lon="0" w14:rev="0"/>
              </w14:lightRig>
            </w14:scene3d>
          </w:rPr>
          <w:t>Figure 64:</w:t>
        </w:r>
        <w:r w:rsidR="00D70B8F">
          <w:rPr>
            <w:rFonts w:asciiTheme="minorHAnsi" w:eastAsiaTheme="minorEastAsia" w:hAnsiTheme="minorHAnsi" w:cstheme="minorBidi"/>
            <w:noProof/>
            <w:sz w:val="22"/>
          </w:rPr>
          <w:tab/>
        </w:r>
        <w:r w:rsidR="00D70B8F" w:rsidRPr="005B3F2C">
          <w:rPr>
            <w:rStyle w:val="Hyperlink"/>
            <w:rFonts w:eastAsia="MS Mincho"/>
            <w:noProof/>
          </w:rPr>
          <w:t xml:space="preserve">Example: Exported </w:t>
        </w:r>
        <w:r w:rsidR="00D70B8F" w:rsidRPr="005B3F2C">
          <w:rPr>
            <w:rStyle w:val="Hyperlink"/>
            <w:rFonts w:eastAsiaTheme="majorEastAsia"/>
            <w:noProof/>
          </w:rPr>
          <w:t>BCM Detail Extract Unusual Volume Report without SIG/Order Directions Added (IV)</w:t>
        </w:r>
        <w:r w:rsidR="00D70B8F">
          <w:rPr>
            <w:noProof/>
            <w:webHidden/>
          </w:rPr>
          <w:tab/>
        </w:r>
        <w:r w:rsidR="00D70B8F">
          <w:rPr>
            <w:noProof/>
            <w:webHidden/>
          </w:rPr>
          <w:fldChar w:fldCharType="begin"/>
        </w:r>
        <w:r w:rsidR="00D70B8F">
          <w:rPr>
            <w:noProof/>
            <w:webHidden/>
          </w:rPr>
          <w:instrText xml:space="preserve"> PAGEREF _Toc463615224 \h </w:instrText>
        </w:r>
        <w:r w:rsidR="00D70B8F">
          <w:rPr>
            <w:noProof/>
            <w:webHidden/>
          </w:rPr>
        </w:r>
        <w:r w:rsidR="00D70B8F">
          <w:rPr>
            <w:noProof/>
            <w:webHidden/>
          </w:rPr>
          <w:fldChar w:fldCharType="separate"/>
        </w:r>
        <w:r w:rsidR="00D70B8F">
          <w:rPr>
            <w:noProof/>
            <w:webHidden/>
          </w:rPr>
          <w:t>48</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25" w:history="1">
        <w:r w:rsidR="00D70B8F" w:rsidRPr="005B3F2C">
          <w:rPr>
            <w:rStyle w:val="Hyperlink"/>
            <w:rFonts w:eastAsiaTheme="majorEastAsia"/>
            <w:noProof/>
            <w14:scene3d>
              <w14:camera w14:prst="orthographicFront"/>
              <w14:lightRig w14:rig="threePt" w14:dir="t">
                <w14:rot w14:lat="0" w14:lon="0" w14:rev="0"/>
              </w14:lightRig>
            </w14:scene3d>
          </w:rPr>
          <w:t>Figure 65:</w:t>
        </w:r>
        <w:r w:rsidR="00D70B8F">
          <w:rPr>
            <w:rFonts w:asciiTheme="minorHAnsi" w:eastAsiaTheme="minorEastAsia" w:hAnsiTheme="minorHAnsi" w:cstheme="minorBidi"/>
            <w:noProof/>
            <w:sz w:val="22"/>
          </w:rPr>
          <w:tab/>
        </w:r>
        <w:r w:rsidR="00D70B8F" w:rsidRPr="005B3F2C">
          <w:rPr>
            <w:rStyle w:val="Hyperlink"/>
            <w:rFonts w:eastAsia="MS Mincho"/>
            <w:noProof/>
          </w:rPr>
          <w:t xml:space="preserve">Example: </w:t>
        </w:r>
        <w:r w:rsidR="00D70B8F" w:rsidRPr="005B3F2C">
          <w:rPr>
            <w:rStyle w:val="Hyperlink"/>
            <w:rFonts w:eastAsiaTheme="majorEastAsia"/>
            <w:noProof/>
          </w:rPr>
          <w:t>BCM Detail Extract Unusual Volume Report with SIG/Order Directions Added Screen Print (Non-IV)</w:t>
        </w:r>
        <w:r w:rsidR="00D70B8F">
          <w:rPr>
            <w:noProof/>
            <w:webHidden/>
          </w:rPr>
          <w:tab/>
        </w:r>
        <w:r w:rsidR="00D70B8F">
          <w:rPr>
            <w:noProof/>
            <w:webHidden/>
          </w:rPr>
          <w:fldChar w:fldCharType="begin"/>
        </w:r>
        <w:r w:rsidR="00D70B8F">
          <w:rPr>
            <w:noProof/>
            <w:webHidden/>
          </w:rPr>
          <w:instrText xml:space="preserve"> PAGEREF _Toc463615225 \h </w:instrText>
        </w:r>
        <w:r w:rsidR="00D70B8F">
          <w:rPr>
            <w:noProof/>
            <w:webHidden/>
          </w:rPr>
        </w:r>
        <w:r w:rsidR="00D70B8F">
          <w:rPr>
            <w:noProof/>
            <w:webHidden/>
          </w:rPr>
          <w:fldChar w:fldCharType="separate"/>
        </w:r>
        <w:r w:rsidR="00D70B8F">
          <w:rPr>
            <w:noProof/>
            <w:webHidden/>
          </w:rPr>
          <w:t>49</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26" w:history="1">
        <w:r w:rsidR="00D70B8F" w:rsidRPr="005B3F2C">
          <w:rPr>
            <w:rStyle w:val="Hyperlink"/>
            <w:rFonts w:eastAsiaTheme="majorEastAsia"/>
            <w:noProof/>
            <w14:scene3d>
              <w14:camera w14:prst="orthographicFront"/>
              <w14:lightRig w14:rig="threePt" w14:dir="t">
                <w14:rot w14:lat="0" w14:lon="0" w14:rev="0"/>
              </w14:lightRig>
            </w14:scene3d>
          </w:rPr>
          <w:t>Figure 66:</w:t>
        </w:r>
        <w:r w:rsidR="00D70B8F">
          <w:rPr>
            <w:rFonts w:asciiTheme="minorHAnsi" w:eastAsiaTheme="minorEastAsia" w:hAnsiTheme="minorHAnsi" w:cstheme="minorBidi"/>
            <w:noProof/>
            <w:sz w:val="22"/>
          </w:rPr>
          <w:tab/>
        </w:r>
        <w:r w:rsidR="00D70B8F" w:rsidRPr="005B3F2C">
          <w:rPr>
            <w:rStyle w:val="Hyperlink"/>
            <w:rFonts w:eastAsia="MS Mincho"/>
            <w:noProof/>
          </w:rPr>
          <w:t xml:space="preserve">Example: Exported </w:t>
        </w:r>
        <w:r w:rsidR="00D70B8F" w:rsidRPr="005B3F2C">
          <w:rPr>
            <w:rStyle w:val="Hyperlink"/>
            <w:rFonts w:eastAsiaTheme="majorEastAsia"/>
            <w:noProof/>
          </w:rPr>
          <w:t>BCM Detail Extract Unusual Volume Report with SIG/Order Directions Added (Non-IV)</w:t>
        </w:r>
        <w:r w:rsidR="00D70B8F">
          <w:rPr>
            <w:noProof/>
            <w:webHidden/>
          </w:rPr>
          <w:tab/>
        </w:r>
        <w:r w:rsidR="00D70B8F">
          <w:rPr>
            <w:noProof/>
            <w:webHidden/>
          </w:rPr>
          <w:fldChar w:fldCharType="begin"/>
        </w:r>
        <w:r w:rsidR="00D70B8F">
          <w:rPr>
            <w:noProof/>
            <w:webHidden/>
          </w:rPr>
          <w:instrText xml:space="preserve"> PAGEREF _Toc463615226 \h </w:instrText>
        </w:r>
        <w:r w:rsidR="00D70B8F">
          <w:rPr>
            <w:noProof/>
            <w:webHidden/>
          </w:rPr>
        </w:r>
        <w:r w:rsidR="00D70B8F">
          <w:rPr>
            <w:noProof/>
            <w:webHidden/>
          </w:rPr>
          <w:fldChar w:fldCharType="separate"/>
        </w:r>
        <w:r w:rsidR="00D70B8F">
          <w:rPr>
            <w:noProof/>
            <w:webHidden/>
          </w:rPr>
          <w:t>49</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27" w:history="1">
        <w:r w:rsidR="00D70B8F" w:rsidRPr="005B3F2C">
          <w:rPr>
            <w:rStyle w:val="Hyperlink"/>
            <w:rFonts w:eastAsiaTheme="majorEastAsia"/>
            <w:noProof/>
            <w14:scene3d>
              <w14:camera w14:prst="orthographicFront"/>
              <w14:lightRig w14:rig="threePt" w14:dir="t">
                <w14:rot w14:lat="0" w14:lon="0" w14:rev="0"/>
              </w14:lightRig>
            </w14:scene3d>
          </w:rPr>
          <w:t>Figure 67:</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UDP Source Audit Report Screen Print</w:t>
        </w:r>
        <w:r w:rsidR="00D70B8F">
          <w:rPr>
            <w:noProof/>
            <w:webHidden/>
          </w:rPr>
          <w:tab/>
        </w:r>
        <w:r w:rsidR="00D70B8F">
          <w:rPr>
            <w:noProof/>
            <w:webHidden/>
          </w:rPr>
          <w:fldChar w:fldCharType="begin"/>
        </w:r>
        <w:r w:rsidR="00D70B8F">
          <w:rPr>
            <w:noProof/>
            <w:webHidden/>
          </w:rPr>
          <w:instrText xml:space="preserve"> PAGEREF _Toc463615227 \h </w:instrText>
        </w:r>
        <w:r w:rsidR="00D70B8F">
          <w:rPr>
            <w:noProof/>
            <w:webHidden/>
          </w:rPr>
        </w:r>
        <w:r w:rsidR="00D70B8F">
          <w:rPr>
            <w:noProof/>
            <w:webHidden/>
          </w:rPr>
          <w:fldChar w:fldCharType="separate"/>
        </w:r>
        <w:r w:rsidR="00D70B8F">
          <w:rPr>
            <w:noProof/>
            <w:webHidden/>
          </w:rPr>
          <w:t>50</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28" w:history="1">
        <w:r w:rsidR="00D70B8F" w:rsidRPr="005B3F2C">
          <w:rPr>
            <w:rStyle w:val="Hyperlink"/>
            <w:rFonts w:eastAsiaTheme="majorEastAsia"/>
            <w:noProof/>
            <w14:scene3d>
              <w14:camera w14:prst="orthographicFront"/>
              <w14:lightRig w14:rig="threePt" w14:dir="t">
                <w14:rot w14:lat="0" w14:lon="0" w14:rev="0"/>
              </w14:lightRig>
            </w14:scene3d>
          </w:rPr>
          <w:t>Figure 68:</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UDP Source Audit Report</w:t>
        </w:r>
        <w:r w:rsidR="00D70B8F">
          <w:rPr>
            <w:noProof/>
            <w:webHidden/>
          </w:rPr>
          <w:tab/>
        </w:r>
        <w:r w:rsidR="00D70B8F">
          <w:rPr>
            <w:noProof/>
            <w:webHidden/>
          </w:rPr>
          <w:fldChar w:fldCharType="begin"/>
        </w:r>
        <w:r w:rsidR="00D70B8F">
          <w:rPr>
            <w:noProof/>
            <w:webHidden/>
          </w:rPr>
          <w:instrText xml:space="preserve"> PAGEREF _Toc463615228 \h </w:instrText>
        </w:r>
        <w:r w:rsidR="00D70B8F">
          <w:rPr>
            <w:noProof/>
            <w:webHidden/>
          </w:rPr>
        </w:r>
        <w:r w:rsidR="00D70B8F">
          <w:rPr>
            <w:noProof/>
            <w:webHidden/>
          </w:rPr>
          <w:fldChar w:fldCharType="separate"/>
        </w:r>
        <w:r w:rsidR="00D70B8F">
          <w:rPr>
            <w:noProof/>
            <w:webHidden/>
          </w:rPr>
          <w:t>51</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29" w:history="1">
        <w:r w:rsidR="00D70B8F" w:rsidRPr="005B3F2C">
          <w:rPr>
            <w:rStyle w:val="Hyperlink"/>
            <w:rFonts w:eastAsiaTheme="majorEastAsia"/>
            <w:noProof/>
            <w14:scene3d>
              <w14:camera w14:prst="orthographicFront"/>
              <w14:lightRig w14:rig="threePt" w14:dir="t">
                <w14:rot w14:lat="0" w14:lon="0" w14:rev="0"/>
              </w14:lightRig>
            </w14:scene3d>
          </w:rPr>
          <w:t>Figure 69:</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IVP Source Audit Report Screen Print</w:t>
        </w:r>
        <w:r w:rsidR="00D70B8F">
          <w:rPr>
            <w:noProof/>
            <w:webHidden/>
          </w:rPr>
          <w:tab/>
        </w:r>
        <w:r w:rsidR="00D70B8F">
          <w:rPr>
            <w:noProof/>
            <w:webHidden/>
          </w:rPr>
          <w:fldChar w:fldCharType="begin"/>
        </w:r>
        <w:r w:rsidR="00D70B8F">
          <w:rPr>
            <w:noProof/>
            <w:webHidden/>
          </w:rPr>
          <w:instrText xml:space="preserve"> PAGEREF _Toc463615229 \h </w:instrText>
        </w:r>
        <w:r w:rsidR="00D70B8F">
          <w:rPr>
            <w:noProof/>
            <w:webHidden/>
          </w:rPr>
        </w:r>
        <w:r w:rsidR="00D70B8F">
          <w:rPr>
            <w:noProof/>
            <w:webHidden/>
          </w:rPr>
          <w:fldChar w:fldCharType="separate"/>
        </w:r>
        <w:r w:rsidR="00D70B8F">
          <w:rPr>
            <w:noProof/>
            <w:webHidden/>
          </w:rPr>
          <w:t>51</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30" w:history="1">
        <w:r w:rsidR="00D70B8F" w:rsidRPr="005B3F2C">
          <w:rPr>
            <w:rStyle w:val="Hyperlink"/>
            <w:rFonts w:eastAsiaTheme="majorEastAsia"/>
            <w:noProof/>
            <w14:scene3d>
              <w14:camera w14:prst="orthographicFront"/>
              <w14:lightRig w14:rig="threePt" w14:dir="t">
                <w14:rot w14:lat="0" w14:lon="0" w14:rev="0"/>
              </w14:lightRig>
            </w14:scene3d>
          </w:rPr>
          <w:t>Figure 70:</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IVP Source Audit Report</w:t>
        </w:r>
        <w:r w:rsidR="00D70B8F">
          <w:rPr>
            <w:noProof/>
            <w:webHidden/>
          </w:rPr>
          <w:tab/>
        </w:r>
        <w:r w:rsidR="00D70B8F">
          <w:rPr>
            <w:noProof/>
            <w:webHidden/>
          </w:rPr>
          <w:fldChar w:fldCharType="begin"/>
        </w:r>
        <w:r w:rsidR="00D70B8F">
          <w:rPr>
            <w:noProof/>
            <w:webHidden/>
          </w:rPr>
          <w:instrText xml:space="preserve"> PAGEREF _Toc463615230 \h </w:instrText>
        </w:r>
        <w:r w:rsidR="00D70B8F">
          <w:rPr>
            <w:noProof/>
            <w:webHidden/>
          </w:rPr>
        </w:r>
        <w:r w:rsidR="00D70B8F">
          <w:rPr>
            <w:noProof/>
            <w:webHidden/>
          </w:rPr>
          <w:fldChar w:fldCharType="separate"/>
        </w:r>
        <w:r w:rsidR="00D70B8F">
          <w:rPr>
            <w:noProof/>
            <w:webHidden/>
          </w:rPr>
          <w:t>52</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31" w:history="1">
        <w:r w:rsidR="00D70B8F" w:rsidRPr="005B3F2C">
          <w:rPr>
            <w:rStyle w:val="Hyperlink"/>
            <w:rFonts w:eastAsiaTheme="majorEastAsia"/>
            <w:noProof/>
            <w14:scene3d>
              <w14:camera w14:prst="orthographicFront"/>
              <w14:lightRig w14:rig="threePt" w14:dir="t">
                <w14:rot w14:lat="0" w14:lon="0" w14:rev="0"/>
              </w14:lightRig>
            </w14:scene3d>
          </w:rPr>
          <w:t>Figure 71:</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Print Feeder Keys Screen Print</w:t>
        </w:r>
        <w:r w:rsidR="00D70B8F">
          <w:rPr>
            <w:noProof/>
            <w:webHidden/>
          </w:rPr>
          <w:tab/>
        </w:r>
        <w:r w:rsidR="00D70B8F">
          <w:rPr>
            <w:noProof/>
            <w:webHidden/>
          </w:rPr>
          <w:fldChar w:fldCharType="begin"/>
        </w:r>
        <w:r w:rsidR="00D70B8F">
          <w:rPr>
            <w:noProof/>
            <w:webHidden/>
          </w:rPr>
          <w:instrText xml:space="preserve"> PAGEREF _Toc463615231 \h </w:instrText>
        </w:r>
        <w:r w:rsidR="00D70B8F">
          <w:rPr>
            <w:noProof/>
            <w:webHidden/>
          </w:rPr>
        </w:r>
        <w:r w:rsidR="00D70B8F">
          <w:rPr>
            <w:noProof/>
            <w:webHidden/>
          </w:rPr>
          <w:fldChar w:fldCharType="separate"/>
        </w:r>
        <w:r w:rsidR="00D70B8F">
          <w:rPr>
            <w:noProof/>
            <w:webHidden/>
          </w:rPr>
          <w:t>53</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32" w:history="1">
        <w:r w:rsidR="00D70B8F" w:rsidRPr="005B3F2C">
          <w:rPr>
            <w:rStyle w:val="Hyperlink"/>
            <w:rFonts w:eastAsiaTheme="majorEastAsia"/>
            <w:noProof/>
            <w14:scene3d>
              <w14:camera w14:prst="orthographicFront"/>
              <w14:lightRig w14:rig="threePt" w14:dir="t">
                <w14:rot w14:lat="0" w14:lon="0" w14:rev="0"/>
              </w14:lightRig>
            </w14:scene3d>
          </w:rPr>
          <w:t>Figure 72:</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Print Feeder Keys - PRO</w:t>
        </w:r>
        <w:r w:rsidR="00D70B8F">
          <w:rPr>
            <w:noProof/>
            <w:webHidden/>
          </w:rPr>
          <w:tab/>
        </w:r>
        <w:r w:rsidR="00D70B8F">
          <w:rPr>
            <w:noProof/>
            <w:webHidden/>
          </w:rPr>
          <w:fldChar w:fldCharType="begin"/>
        </w:r>
        <w:r w:rsidR="00D70B8F">
          <w:rPr>
            <w:noProof/>
            <w:webHidden/>
          </w:rPr>
          <w:instrText xml:space="preserve"> PAGEREF _Toc463615232 \h </w:instrText>
        </w:r>
        <w:r w:rsidR="00D70B8F">
          <w:rPr>
            <w:noProof/>
            <w:webHidden/>
          </w:rPr>
        </w:r>
        <w:r w:rsidR="00D70B8F">
          <w:rPr>
            <w:noProof/>
            <w:webHidden/>
          </w:rPr>
          <w:fldChar w:fldCharType="separate"/>
        </w:r>
        <w:r w:rsidR="00D70B8F">
          <w:rPr>
            <w:noProof/>
            <w:webHidden/>
          </w:rPr>
          <w:t>53</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33" w:history="1">
        <w:r w:rsidR="00D70B8F" w:rsidRPr="005B3F2C">
          <w:rPr>
            <w:rStyle w:val="Hyperlink"/>
            <w:rFonts w:eastAsiaTheme="majorEastAsia"/>
            <w:noProof/>
            <w14:scene3d>
              <w14:camera w14:prst="orthographicFront"/>
              <w14:lightRig w14:rig="threePt" w14:dir="t">
                <w14:rot w14:lat="0" w14:lon="0" w14:rev="0"/>
              </w14:lightRig>
            </w14:scene3d>
          </w:rPr>
          <w:t>Figure 73:</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Print List of Feeder Locations Screen Print</w:t>
        </w:r>
        <w:r w:rsidR="00D70B8F">
          <w:rPr>
            <w:noProof/>
            <w:webHidden/>
          </w:rPr>
          <w:tab/>
        </w:r>
        <w:r w:rsidR="00D70B8F">
          <w:rPr>
            <w:noProof/>
            <w:webHidden/>
          </w:rPr>
          <w:fldChar w:fldCharType="begin"/>
        </w:r>
        <w:r w:rsidR="00D70B8F">
          <w:rPr>
            <w:noProof/>
            <w:webHidden/>
          </w:rPr>
          <w:instrText xml:space="preserve"> PAGEREF _Toc463615233 \h </w:instrText>
        </w:r>
        <w:r w:rsidR="00D70B8F">
          <w:rPr>
            <w:noProof/>
            <w:webHidden/>
          </w:rPr>
        </w:r>
        <w:r w:rsidR="00D70B8F">
          <w:rPr>
            <w:noProof/>
            <w:webHidden/>
          </w:rPr>
          <w:fldChar w:fldCharType="separate"/>
        </w:r>
        <w:r w:rsidR="00D70B8F">
          <w:rPr>
            <w:noProof/>
            <w:webHidden/>
          </w:rPr>
          <w:t>54</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34" w:history="1">
        <w:r w:rsidR="00D70B8F" w:rsidRPr="005B3F2C">
          <w:rPr>
            <w:rStyle w:val="Hyperlink"/>
            <w:rFonts w:eastAsiaTheme="majorEastAsia"/>
            <w:noProof/>
            <w14:scene3d>
              <w14:camera w14:prst="orthographicFront"/>
              <w14:lightRig w14:rig="threePt" w14:dir="t">
                <w14:rot w14:lat="0" w14:lon="0" w14:rev="0"/>
              </w14:lightRig>
            </w14:scene3d>
          </w:rPr>
          <w:t>Figure 74:</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Print List of Feeder Locations</w:t>
        </w:r>
        <w:r w:rsidR="00D70B8F">
          <w:rPr>
            <w:noProof/>
            <w:webHidden/>
          </w:rPr>
          <w:tab/>
        </w:r>
        <w:r w:rsidR="00D70B8F">
          <w:rPr>
            <w:noProof/>
            <w:webHidden/>
          </w:rPr>
          <w:fldChar w:fldCharType="begin"/>
        </w:r>
        <w:r w:rsidR="00D70B8F">
          <w:rPr>
            <w:noProof/>
            <w:webHidden/>
          </w:rPr>
          <w:instrText xml:space="preserve"> PAGEREF _Toc463615234 \h </w:instrText>
        </w:r>
        <w:r w:rsidR="00D70B8F">
          <w:rPr>
            <w:noProof/>
            <w:webHidden/>
          </w:rPr>
        </w:r>
        <w:r w:rsidR="00D70B8F">
          <w:rPr>
            <w:noProof/>
            <w:webHidden/>
          </w:rPr>
          <w:fldChar w:fldCharType="separate"/>
        </w:r>
        <w:r w:rsidR="00D70B8F">
          <w:rPr>
            <w:noProof/>
            <w:webHidden/>
          </w:rPr>
          <w:t>54</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35" w:history="1">
        <w:r w:rsidR="00D70B8F" w:rsidRPr="005B3F2C">
          <w:rPr>
            <w:rStyle w:val="Hyperlink"/>
            <w:rFonts w:eastAsiaTheme="majorEastAsia"/>
            <w:noProof/>
            <w14:scene3d>
              <w14:camera w14:prst="orthographicFront"/>
              <w14:lightRig w14:rig="threePt" w14:dir="t">
                <w14:rot w14:lat="0" w14:lon="0" w14:rev="0"/>
              </w14:lightRig>
            </w14:scene3d>
          </w:rPr>
          <w:t>Figure 75:</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Prosthetics Menu Options</w:t>
        </w:r>
        <w:r w:rsidR="00D70B8F">
          <w:rPr>
            <w:noProof/>
            <w:webHidden/>
          </w:rPr>
          <w:tab/>
        </w:r>
        <w:r w:rsidR="00D70B8F">
          <w:rPr>
            <w:noProof/>
            <w:webHidden/>
          </w:rPr>
          <w:fldChar w:fldCharType="begin"/>
        </w:r>
        <w:r w:rsidR="00D70B8F">
          <w:rPr>
            <w:noProof/>
            <w:webHidden/>
          </w:rPr>
          <w:instrText xml:space="preserve"> PAGEREF _Toc463615235 \h </w:instrText>
        </w:r>
        <w:r w:rsidR="00D70B8F">
          <w:rPr>
            <w:noProof/>
            <w:webHidden/>
          </w:rPr>
        </w:r>
        <w:r w:rsidR="00D70B8F">
          <w:rPr>
            <w:noProof/>
            <w:webHidden/>
          </w:rPr>
          <w:fldChar w:fldCharType="separate"/>
        </w:r>
        <w:r w:rsidR="00D70B8F">
          <w:rPr>
            <w:noProof/>
            <w:webHidden/>
          </w:rPr>
          <w:t>54</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36" w:history="1">
        <w:r w:rsidR="00D70B8F" w:rsidRPr="005B3F2C">
          <w:rPr>
            <w:rStyle w:val="Hyperlink"/>
            <w:rFonts w:eastAsiaTheme="majorEastAsia"/>
            <w:noProof/>
            <w14:scene3d>
              <w14:camera w14:prst="orthographicFront"/>
              <w14:lightRig w14:rig="threePt" w14:dir="t">
                <w14:rot w14:lat="0" w14:lon="0" w14:rev="0"/>
              </w14:lightRig>
            </w14:scene3d>
          </w:rPr>
          <w:t>Figure 76:</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Cost by PSAS HCPC Report Screen Print</w:t>
        </w:r>
        <w:r w:rsidR="00D70B8F">
          <w:rPr>
            <w:noProof/>
            <w:webHidden/>
          </w:rPr>
          <w:tab/>
        </w:r>
        <w:r w:rsidR="00D70B8F">
          <w:rPr>
            <w:noProof/>
            <w:webHidden/>
          </w:rPr>
          <w:fldChar w:fldCharType="begin"/>
        </w:r>
        <w:r w:rsidR="00D70B8F">
          <w:rPr>
            <w:noProof/>
            <w:webHidden/>
          </w:rPr>
          <w:instrText xml:space="preserve"> PAGEREF _Toc463615236 \h </w:instrText>
        </w:r>
        <w:r w:rsidR="00D70B8F">
          <w:rPr>
            <w:noProof/>
            <w:webHidden/>
          </w:rPr>
        </w:r>
        <w:r w:rsidR="00D70B8F">
          <w:rPr>
            <w:noProof/>
            <w:webHidden/>
          </w:rPr>
          <w:fldChar w:fldCharType="separate"/>
        </w:r>
        <w:r w:rsidR="00D70B8F">
          <w:rPr>
            <w:noProof/>
            <w:webHidden/>
          </w:rPr>
          <w:t>55</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37" w:history="1">
        <w:r w:rsidR="00D70B8F" w:rsidRPr="005B3F2C">
          <w:rPr>
            <w:rStyle w:val="Hyperlink"/>
            <w:rFonts w:eastAsiaTheme="majorEastAsia"/>
            <w:noProof/>
            <w14:scene3d>
              <w14:camera w14:prst="orthographicFront"/>
              <w14:lightRig w14:rig="threePt" w14:dir="t">
                <w14:rot w14:lat="0" w14:lon="0" w14:rev="0"/>
              </w14:lightRig>
            </w14:scene3d>
          </w:rPr>
          <w:t>Figure 77:</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Cost by PSAS HCPC Report</w:t>
        </w:r>
        <w:r w:rsidR="00D70B8F">
          <w:rPr>
            <w:noProof/>
            <w:webHidden/>
          </w:rPr>
          <w:tab/>
        </w:r>
        <w:r w:rsidR="00D70B8F">
          <w:rPr>
            <w:noProof/>
            <w:webHidden/>
          </w:rPr>
          <w:fldChar w:fldCharType="begin"/>
        </w:r>
        <w:r w:rsidR="00D70B8F">
          <w:rPr>
            <w:noProof/>
            <w:webHidden/>
          </w:rPr>
          <w:instrText xml:space="preserve"> PAGEREF _Toc463615237 \h </w:instrText>
        </w:r>
        <w:r w:rsidR="00D70B8F">
          <w:rPr>
            <w:noProof/>
            <w:webHidden/>
          </w:rPr>
        </w:r>
        <w:r w:rsidR="00D70B8F">
          <w:rPr>
            <w:noProof/>
            <w:webHidden/>
          </w:rPr>
          <w:fldChar w:fldCharType="separate"/>
        </w:r>
        <w:r w:rsidR="00D70B8F">
          <w:rPr>
            <w:noProof/>
            <w:webHidden/>
          </w:rPr>
          <w:t>55</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38" w:history="1">
        <w:r w:rsidR="00D70B8F" w:rsidRPr="005B3F2C">
          <w:rPr>
            <w:rStyle w:val="Hyperlink"/>
            <w:rFonts w:eastAsiaTheme="majorEastAsia"/>
            <w:noProof/>
            <w14:scene3d>
              <w14:camera w14:prst="orthographicFront"/>
              <w14:lightRig w14:rig="threePt" w14:dir="t">
                <w14:rot w14:lat="0" w14:lon="0" w14:rev="0"/>
              </w14:lightRig>
            </w14:scene3d>
          </w:rPr>
          <w:t>Figure 78:</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PRO Extracts Unusual Cost Report Screen Print</w:t>
        </w:r>
        <w:r w:rsidR="00D70B8F">
          <w:rPr>
            <w:noProof/>
            <w:webHidden/>
          </w:rPr>
          <w:tab/>
        </w:r>
        <w:r w:rsidR="00D70B8F">
          <w:rPr>
            <w:noProof/>
            <w:webHidden/>
          </w:rPr>
          <w:fldChar w:fldCharType="begin"/>
        </w:r>
        <w:r w:rsidR="00D70B8F">
          <w:rPr>
            <w:noProof/>
            <w:webHidden/>
          </w:rPr>
          <w:instrText xml:space="preserve"> PAGEREF _Toc463615238 \h </w:instrText>
        </w:r>
        <w:r w:rsidR="00D70B8F">
          <w:rPr>
            <w:noProof/>
            <w:webHidden/>
          </w:rPr>
        </w:r>
        <w:r w:rsidR="00D70B8F">
          <w:rPr>
            <w:noProof/>
            <w:webHidden/>
          </w:rPr>
          <w:fldChar w:fldCharType="separate"/>
        </w:r>
        <w:r w:rsidR="00D70B8F">
          <w:rPr>
            <w:noProof/>
            <w:webHidden/>
          </w:rPr>
          <w:t>56</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39" w:history="1">
        <w:r w:rsidR="00D70B8F" w:rsidRPr="005B3F2C">
          <w:rPr>
            <w:rStyle w:val="Hyperlink"/>
            <w:rFonts w:eastAsiaTheme="majorEastAsia"/>
            <w:noProof/>
            <w14:scene3d>
              <w14:camera w14:prst="orthographicFront"/>
              <w14:lightRig w14:rig="threePt" w14:dir="t">
                <w14:rot w14:lat="0" w14:lon="0" w14:rev="0"/>
              </w14:lightRig>
            </w14:scene3d>
          </w:rPr>
          <w:t>Figure 79:</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 PRO Extracts Unusual Cost Report</w:t>
        </w:r>
        <w:r w:rsidR="00D70B8F">
          <w:rPr>
            <w:noProof/>
            <w:webHidden/>
          </w:rPr>
          <w:tab/>
        </w:r>
        <w:r w:rsidR="00D70B8F">
          <w:rPr>
            <w:noProof/>
            <w:webHidden/>
          </w:rPr>
          <w:fldChar w:fldCharType="begin"/>
        </w:r>
        <w:r w:rsidR="00D70B8F">
          <w:rPr>
            <w:noProof/>
            <w:webHidden/>
          </w:rPr>
          <w:instrText xml:space="preserve"> PAGEREF _Toc463615239 \h </w:instrText>
        </w:r>
        <w:r w:rsidR="00D70B8F">
          <w:rPr>
            <w:noProof/>
            <w:webHidden/>
          </w:rPr>
        </w:r>
        <w:r w:rsidR="00D70B8F">
          <w:rPr>
            <w:noProof/>
            <w:webHidden/>
          </w:rPr>
          <w:fldChar w:fldCharType="separate"/>
        </w:r>
        <w:r w:rsidR="00D70B8F">
          <w:rPr>
            <w:noProof/>
            <w:webHidden/>
          </w:rPr>
          <w:t>57</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40" w:history="1">
        <w:r w:rsidR="00D70B8F" w:rsidRPr="005B3F2C">
          <w:rPr>
            <w:rStyle w:val="Hyperlink"/>
            <w:rFonts w:eastAsiaTheme="majorEastAsia"/>
            <w:noProof/>
            <w14:scene3d>
              <w14:camera w14:prst="orthographicFront"/>
              <w14:lightRig w14:rig="threePt" w14:dir="t">
                <w14:rot w14:lat="0" w14:lon="0" w14:rev="0"/>
              </w14:lightRig>
            </w14:scene3d>
          </w:rPr>
          <w:t>Figure 80:</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PRO Extract YTD HCPCS Report Screen Print</w:t>
        </w:r>
        <w:r w:rsidR="00D70B8F">
          <w:rPr>
            <w:noProof/>
            <w:webHidden/>
          </w:rPr>
          <w:tab/>
        </w:r>
        <w:r w:rsidR="00D70B8F">
          <w:rPr>
            <w:noProof/>
            <w:webHidden/>
          </w:rPr>
          <w:fldChar w:fldCharType="begin"/>
        </w:r>
        <w:r w:rsidR="00D70B8F">
          <w:rPr>
            <w:noProof/>
            <w:webHidden/>
          </w:rPr>
          <w:instrText xml:space="preserve"> PAGEREF _Toc463615240 \h </w:instrText>
        </w:r>
        <w:r w:rsidR="00D70B8F">
          <w:rPr>
            <w:noProof/>
            <w:webHidden/>
          </w:rPr>
        </w:r>
        <w:r w:rsidR="00D70B8F">
          <w:rPr>
            <w:noProof/>
            <w:webHidden/>
          </w:rPr>
          <w:fldChar w:fldCharType="separate"/>
        </w:r>
        <w:r w:rsidR="00D70B8F">
          <w:rPr>
            <w:noProof/>
            <w:webHidden/>
          </w:rPr>
          <w:t>58</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41" w:history="1">
        <w:r w:rsidR="00D70B8F" w:rsidRPr="005B3F2C">
          <w:rPr>
            <w:rStyle w:val="Hyperlink"/>
            <w:rFonts w:eastAsiaTheme="majorEastAsia"/>
            <w:noProof/>
            <w14:scene3d>
              <w14:camera w14:prst="orthographicFront"/>
              <w14:lightRig w14:rig="threePt" w14:dir="t">
                <w14:rot w14:lat="0" w14:lon="0" w14:rev="0"/>
              </w14:lightRig>
            </w14:scene3d>
          </w:rPr>
          <w:t>Figure 81:</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PRO Extract YTD HCPCS Report</w:t>
        </w:r>
        <w:r w:rsidR="00D70B8F">
          <w:rPr>
            <w:noProof/>
            <w:webHidden/>
          </w:rPr>
          <w:tab/>
        </w:r>
        <w:r w:rsidR="00D70B8F">
          <w:rPr>
            <w:noProof/>
            <w:webHidden/>
          </w:rPr>
          <w:fldChar w:fldCharType="begin"/>
        </w:r>
        <w:r w:rsidR="00D70B8F">
          <w:rPr>
            <w:noProof/>
            <w:webHidden/>
          </w:rPr>
          <w:instrText xml:space="preserve"> PAGEREF _Toc463615241 \h </w:instrText>
        </w:r>
        <w:r w:rsidR="00D70B8F">
          <w:rPr>
            <w:noProof/>
            <w:webHidden/>
          </w:rPr>
        </w:r>
        <w:r w:rsidR="00D70B8F">
          <w:rPr>
            <w:noProof/>
            <w:webHidden/>
          </w:rPr>
          <w:fldChar w:fldCharType="separate"/>
        </w:r>
        <w:r w:rsidR="00D70B8F">
          <w:rPr>
            <w:noProof/>
            <w:webHidden/>
          </w:rPr>
          <w:t>59</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42" w:history="1">
        <w:r w:rsidR="00D70B8F" w:rsidRPr="005B3F2C">
          <w:rPr>
            <w:rStyle w:val="Hyperlink"/>
            <w:rFonts w:eastAsiaTheme="majorEastAsia"/>
            <w:noProof/>
            <w14:scene3d>
              <w14:camera w14:prst="orthographicFront"/>
              <w14:lightRig w14:rig="threePt" w14:dir="t">
                <w14:rot w14:lat="0" w14:lon="0" w14:rev="0"/>
              </w14:lightRig>
            </w14:scene3d>
          </w:rPr>
          <w:t>Figure 82:</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PRO Extract YTD Laboratory Report Screen Print</w:t>
        </w:r>
        <w:r w:rsidR="00D70B8F">
          <w:rPr>
            <w:noProof/>
            <w:webHidden/>
          </w:rPr>
          <w:tab/>
        </w:r>
        <w:r w:rsidR="00D70B8F">
          <w:rPr>
            <w:noProof/>
            <w:webHidden/>
          </w:rPr>
          <w:fldChar w:fldCharType="begin"/>
        </w:r>
        <w:r w:rsidR="00D70B8F">
          <w:rPr>
            <w:noProof/>
            <w:webHidden/>
          </w:rPr>
          <w:instrText xml:space="preserve"> PAGEREF _Toc463615242 \h </w:instrText>
        </w:r>
        <w:r w:rsidR="00D70B8F">
          <w:rPr>
            <w:noProof/>
            <w:webHidden/>
          </w:rPr>
        </w:r>
        <w:r w:rsidR="00D70B8F">
          <w:rPr>
            <w:noProof/>
            <w:webHidden/>
          </w:rPr>
          <w:fldChar w:fldCharType="separate"/>
        </w:r>
        <w:r w:rsidR="00D70B8F">
          <w:rPr>
            <w:noProof/>
            <w:webHidden/>
          </w:rPr>
          <w:t>60</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43" w:history="1">
        <w:r w:rsidR="00D70B8F" w:rsidRPr="005B3F2C">
          <w:rPr>
            <w:rStyle w:val="Hyperlink"/>
            <w:rFonts w:eastAsiaTheme="majorEastAsia"/>
            <w:noProof/>
            <w14:scene3d>
              <w14:camera w14:prst="orthographicFront"/>
              <w14:lightRig w14:rig="threePt" w14:dir="t">
                <w14:rot w14:lat="0" w14:lon="0" w14:rev="0"/>
              </w14:lightRig>
            </w14:scene3d>
          </w:rPr>
          <w:t>Figure 83:</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PRO Extract YTD Laboratory Report</w:t>
        </w:r>
        <w:r w:rsidR="00D70B8F">
          <w:rPr>
            <w:noProof/>
            <w:webHidden/>
          </w:rPr>
          <w:tab/>
        </w:r>
        <w:r w:rsidR="00D70B8F">
          <w:rPr>
            <w:noProof/>
            <w:webHidden/>
          </w:rPr>
          <w:fldChar w:fldCharType="begin"/>
        </w:r>
        <w:r w:rsidR="00D70B8F">
          <w:rPr>
            <w:noProof/>
            <w:webHidden/>
          </w:rPr>
          <w:instrText xml:space="preserve"> PAGEREF _Toc463615243 \h </w:instrText>
        </w:r>
        <w:r w:rsidR="00D70B8F">
          <w:rPr>
            <w:noProof/>
            <w:webHidden/>
          </w:rPr>
        </w:r>
        <w:r w:rsidR="00D70B8F">
          <w:rPr>
            <w:noProof/>
            <w:webHidden/>
          </w:rPr>
          <w:fldChar w:fldCharType="separate"/>
        </w:r>
        <w:r w:rsidR="00D70B8F">
          <w:rPr>
            <w:noProof/>
            <w:webHidden/>
          </w:rPr>
          <w:t>61</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44" w:history="1">
        <w:r w:rsidR="00D70B8F" w:rsidRPr="005B3F2C">
          <w:rPr>
            <w:rStyle w:val="Hyperlink"/>
            <w:rFonts w:eastAsiaTheme="majorEastAsia"/>
            <w:noProof/>
            <w14:scene3d>
              <w14:camera w14:prst="orthographicFront"/>
              <w14:lightRig w14:rig="threePt" w14:dir="t">
                <w14:rot w14:lat="0" w14:lon="0" w14:rev="0"/>
              </w14:lightRig>
            </w14:scene3d>
          </w:rPr>
          <w:t>Figure 84:</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Prosthetics Edit and Edit Log Menu Options</w:t>
        </w:r>
        <w:r w:rsidR="00D70B8F">
          <w:rPr>
            <w:noProof/>
            <w:webHidden/>
          </w:rPr>
          <w:tab/>
        </w:r>
        <w:r w:rsidR="00D70B8F">
          <w:rPr>
            <w:noProof/>
            <w:webHidden/>
          </w:rPr>
          <w:fldChar w:fldCharType="begin"/>
        </w:r>
        <w:r w:rsidR="00D70B8F">
          <w:rPr>
            <w:noProof/>
            <w:webHidden/>
          </w:rPr>
          <w:instrText xml:space="preserve"> PAGEREF _Toc463615244 \h </w:instrText>
        </w:r>
        <w:r w:rsidR="00D70B8F">
          <w:rPr>
            <w:noProof/>
            <w:webHidden/>
          </w:rPr>
        </w:r>
        <w:r w:rsidR="00D70B8F">
          <w:rPr>
            <w:noProof/>
            <w:webHidden/>
          </w:rPr>
          <w:fldChar w:fldCharType="separate"/>
        </w:r>
        <w:r w:rsidR="00D70B8F">
          <w:rPr>
            <w:noProof/>
            <w:webHidden/>
          </w:rPr>
          <w:t>61</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45" w:history="1">
        <w:r w:rsidR="00D70B8F" w:rsidRPr="005B3F2C">
          <w:rPr>
            <w:rStyle w:val="Hyperlink"/>
            <w:rFonts w:eastAsiaTheme="majorEastAsia"/>
            <w:noProof/>
            <w14:scene3d>
              <w14:camera w14:prst="orthographicFront"/>
              <w14:lightRig w14:rig="threePt" w14:dir="t">
                <w14:rot w14:lat="0" w14:lon="0" w14:rev="0"/>
              </w14:lightRig>
            </w14:scene3d>
          </w:rPr>
          <w:t>Figure 85:</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Prosthetics Extracts Edit Log Screen Print</w:t>
        </w:r>
        <w:r w:rsidR="00D70B8F">
          <w:rPr>
            <w:noProof/>
            <w:webHidden/>
          </w:rPr>
          <w:tab/>
        </w:r>
        <w:r w:rsidR="00D70B8F">
          <w:rPr>
            <w:noProof/>
            <w:webHidden/>
          </w:rPr>
          <w:fldChar w:fldCharType="begin"/>
        </w:r>
        <w:r w:rsidR="00D70B8F">
          <w:rPr>
            <w:noProof/>
            <w:webHidden/>
          </w:rPr>
          <w:instrText xml:space="preserve"> PAGEREF _Toc463615245 \h </w:instrText>
        </w:r>
        <w:r w:rsidR="00D70B8F">
          <w:rPr>
            <w:noProof/>
            <w:webHidden/>
          </w:rPr>
        </w:r>
        <w:r w:rsidR="00D70B8F">
          <w:rPr>
            <w:noProof/>
            <w:webHidden/>
          </w:rPr>
          <w:fldChar w:fldCharType="separate"/>
        </w:r>
        <w:r w:rsidR="00D70B8F">
          <w:rPr>
            <w:noProof/>
            <w:webHidden/>
          </w:rPr>
          <w:t>62</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46" w:history="1">
        <w:r w:rsidR="00D70B8F" w:rsidRPr="005B3F2C">
          <w:rPr>
            <w:rStyle w:val="Hyperlink"/>
            <w:rFonts w:eastAsiaTheme="majorEastAsia"/>
            <w:noProof/>
            <w14:scene3d>
              <w14:camera w14:prst="orthographicFront"/>
              <w14:lightRig w14:rig="threePt" w14:dir="t">
                <w14:rot w14:lat="0" w14:lon="0" w14:rev="0"/>
              </w14:lightRig>
            </w14:scene3d>
          </w:rPr>
          <w:t>Figure 86:</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DSS Clinic Information Menu Options</w:t>
        </w:r>
        <w:r w:rsidR="00D70B8F">
          <w:rPr>
            <w:noProof/>
            <w:webHidden/>
          </w:rPr>
          <w:tab/>
        </w:r>
        <w:r w:rsidR="00D70B8F">
          <w:rPr>
            <w:noProof/>
            <w:webHidden/>
          </w:rPr>
          <w:fldChar w:fldCharType="begin"/>
        </w:r>
        <w:r w:rsidR="00D70B8F">
          <w:rPr>
            <w:noProof/>
            <w:webHidden/>
          </w:rPr>
          <w:instrText xml:space="preserve"> PAGEREF _Toc463615246 \h </w:instrText>
        </w:r>
        <w:r w:rsidR="00D70B8F">
          <w:rPr>
            <w:noProof/>
            <w:webHidden/>
          </w:rPr>
        </w:r>
        <w:r w:rsidR="00D70B8F">
          <w:rPr>
            <w:noProof/>
            <w:webHidden/>
          </w:rPr>
          <w:fldChar w:fldCharType="separate"/>
        </w:r>
        <w:r w:rsidR="00D70B8F">
          <w:rPr>
            <w:noProof/>
            <w:webHidden/>
          </w:rPr>
          <w:t>62</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47" w:history="1">
        <w:r w:rsidR="00D70B8F" w:rsidRPr="005B3F2C">
          <w:rPr>
            <w:rStyle w:val="Hyperlink"/>
            <w:rFonts w:eastAsiaTheme="majorEastAsia"/>
            <w:noProof/>
            <w14:scene3d>
              <w14:camera w14:prst="orthographicFront"/>
              <w14:lightRig w14:rig="threePt" w14:dir="t">
                <w14:rot w14:lat="0" w14:lon="0" w14:rev="0"/>
              </w14:lightRig>
            </w14:scene3d>
          </w:rPr>
          <w:t>Figure 87:</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CHAR4 Codes List Screen Print</w:t>
        </w:r>
        <w:r w:rsidR="00D70B8F">
          <w:rPr>
            <w:noProof/>
            <w:webHidden/>
          </w:rPr>
          <w:tab/>
        </w:r>
        <w:r w:rsidR="00D70B8F">
          <w:rPr>
            <w:noProof/>
            <w:webHidden/>
          </w:rPr>
          <w:fldChar w:fldCharType="begin"/>
        </w:r>
        <w:r w:rsidR="00D70B8F">
          <w:rPr>
            <w:noProof/>
            <w:webHidden/>
          </w:rPr>
          <w:instrText xml:space="preserve"> PAGEREF _Toc463615247 \h </w:instrText>
        </w:r>
        <w:r w:rsidR="00D70B8F">
          <w:rPr>
            <w:noProof/>
            <w:webHidden/>
          </w:rPr>
        </w:r>
        <w:r w:rsidR="00D70B8F">
          <w:rPr>
            <w:noProof/>
            <w:webHidden/>
          </w:rPr>
          <w:fldChar w:fldCharType="separate"/>
        </w:r>
        <w:r w:rsidR="00D70B8F">
          <w:rPr>
            <w:noProof/>
            <w:webHidden/>
          </w:rPr>
          <w:t>63</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48" w:history="1">
        <w:r w:rsidR="00D70B8F" w:rsidRPr="005B3F2C">
          <w:rPr>
            <w:rStyle w:val="Hyperlink"/>
            <w:rFonts w:eastAsiaTheme="majorEastAsia"/>
            <w:noProof/>
            <w14:scene3d>
              <w14:camera w14:prst="orthographicFront"/>
              <w14:lightRig w14:rig="threePt" w14:dir="t">
                <w14:rot w14:lat="0" w14:lon="0" w14:rev="0"/>
              </w14:lightRig>
            </w14:scene3d>
          </w:rPr>
          <w:t>Figure 88:</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CHAR4 Codes List</w:t>
        </w:r>
        <w:r w:rsidR="00D70B8F">
          <w:rPr>
            <w:noProof/>
            <w:webHidden/>
          </w:rPr>
          <w:tab/>
        </w:r>
        <w:r w:rsidR="00D70B8F">
          <w:rPr>
            <w:noProof/>
            <w:webHidden/>
          </w:rPr>
          <w:fldChar w:fldCharType="begin"/>
        </w:r>
        <w:r w:rsidR="00D70B8F">
          <w:rPr>
            <w:noProof/>
            <w:webHidden/>
          </w:rPr>
          <w:instrText xml:space="preserve"> PAGEREF _Toc463615248 \h </w:instrText>
        </w:r>
        <w:r w:rsidR="00D70B8F">
          <w:rPr>
            <w:noProof/>
            <w:webHidden/>
          </w:rPr>
        </w:r>
        <w:r w:rsidR="00D70B8F">
          <w:rPr>
            <w:noProof/>
            <w:webHidden/>
          </w:rPr>
          <w:fldChar w:fldCharType="separate"/>
        </w:r>
        <w:r w:rsidR="00D70B8F">
          <w:rPr>
            <w:noProof/>
            <w:webHidden/>
          </w:rPr>
          <w:t>63</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49" w:history="1">
        <w:r w:rsidR="00D70B8F" w:rsidRPr="005B3F2C">
          <w:rPr>
            <w:rStyle w:val="Hyperlink"/>
            <w:rFonts w:eastAsiaTheme="majorEastAsia"/>
            <w:noProof/>
            <w14:scene3d>
              <w14:camera w14:prst="orthographicFront"/>
              <w14:lightRig w14:rig="threePt" w14:dir="t">
                <w14:rot w14:lat="0" w14:lon="0" w14:rev="0"/>
              </w14:lightRig>
            </w14:scene3d>
          </w:rPr>
          <w:t>Figure 89:</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All Clinics Option Screen Print</w:t>
        </w:r>
        <w:r w:rsidR="00D70B8F">
          <w:rPr>
            <w:noProof/>
            <w:webHidden/>
          </w:rPr>
          <w:tab/>
        </w:r>
        <w:r w:rsidR="00D70B8F">
          <w:rPr>
            <w:noProof/>
            <w:webHidden/>
          </w:rPr>
          <w:fldChar w:fldCharType="begin"/>
        </w:r>
        <w:r w:rsidR="00D70B8F">
          <w:rPr>
            <w:noProof/>
            <w:webHidden/>
          </w:rPr>
          <w:instrText xml:space="preserve"> PAGEREF _Toc463615249 \h </w:instrText>
        </w:r>
        <w:r w:rsidR="00D70B8F">
          <w:rPr>
            <w:noProof/>
            <w:webHidden/>
          </w:rPr>
        </w:r>
        <w:r w:rsidR="00D70B8F">
          <w:rPr>
            <w:noProof/>
            <w:webHidden/>
          </w:rPr>
          <w:fldChar w:fldCharType="separate"/>
        </w:r>
        <w:r w:rsidR="00D70B8F">
          <w:rPr>
            <w:noProof/>
            <w:webHidden/>
          </w:rPr>
          <w:t>67</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50" w:history="1">
        <w:r w:rsidR="00D70B8F" w:rsidRPr="005B3F2C">
          <w:rPr>
            <w:rStyle w:val="Hyperlink"/>
            <w:rFonts w:eastAsiaTheme="majorEastAsia"/>
            <w:noProof/>
            <w14:scene3d>
              <w14:camera w14:prst="orthographicFront"/>
              <w14:lightRig w14:rig="threePt" w14:dir="t">
                <w14:rot w14:lat="0" w14:lon="0" w14:rev="0"/>
              </w14:lightRig>
            </w14:scene3d>
          </w:rPr>
          <w:t>Figure 90:</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Active Clinics Option Screen Print</w:t>
        </w:r>
        <w:r w:rsidR="00D70B8F">
          <w:rPr>
            <w:noProof/>
            <w:webHidden/>
          </w:rPr>
          <w:tab/>
        </w:r>
        <w:r w:rsidR="00D70B8F">
          <w:rPr>
            <w:noProof/>
            <w:webHidden/>
          </w:rPr>
          <w:fldChar w:fldCharType="begin"/>
        </w:r>
        <w:r w:rsidR="00D70B8F">
          <w:rPr>
            <w:noProof/>
            <w:webHidden/>
          </w:rPr>
          <w:instrText xml:space="preserve"> PAGEREF _Toc463615250 \h </w:instrText>
        </w:r>
        <w:r w:rsidR="00D70B8F">
          <w:rPr>
            <w:noProof/>
            <w:webHidden/>
          </w:rPr>
        </w:r>
        <w:r w:rsidR="00D70B8F">
          <w:rPr>
            <w:noProof/>
            <w:webHidden/>
          </w:rPr>
          <w:fldChar w:fldCharType="separate"/>
        </w:r>
        <w:r w:rsidR="00D70B8F">
          <w:rPr>
            <w:noProof/>
            <w:webHidden/>
          </w:rPr>
          <w:t>68</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51" w:history="1">
        <w:r w:rsidR="00D70B8F" w:rsidRPr="005B3F2C">
          <w:rPr>
            <w:rStyle w:val="Hyperlink"/>
            <w:rFonts w:eastAsiaTheme="majorEastAsia"/>
            <w:noProof/>
            <w14:scene3d>
              <w14:camera w14:prst="orthographicFront"/>
              <w14:lightRig w14:rig="threePt" w14:dir="t">
                <w14:rot w14:lat="0" w14:lon="0" w14:rev="0"/>
              </w14:lightRig>
            </w14:scene3d>
          </w:rPr>
          <w:t>Figure 91:</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Duplicate Clinics Option Screen Print</w:t>
        </w:r>
        <w:r w:rsidR="00D70B8F">
          <w:rPr>
            <w:noProof/>
            <w:webHidden/>
          </w:rPr>
          <w:tab/>
        </w:r>
        <w:r w:rsidR="00D70B8F">
          <w:rPr>
            <w:noProof/>
            <w:webHidden/>
          </w:rPr>
          <w:fldChar w:fldCharType="begin"/>
        </w:r>
        <w:r w:rsidR="00D70B8F">
          <w:rPr>
            <w:noProof/>
            <w:webHidden/>
          </w:rPr>
          <w:instrText xml:space="preserve"> PAGEREF _Toc463615251 \h </w:instrText>
        </w:r>
        <w:r w:rsidR="00D70B8F">
          <w:rPr>
            <w:noProof/>
            <w:webHidden/>
          </w:rPr>
        </w:r>
        <w:r w:rsidR="00D70B8F">
          <w:rPr>
            <w:noProof/>
            <w:webHidden/>
          </w:rPr>
          <w:fldChar w:fldCharType="separate"/>
        </w:r>
        <w:r w:rsidR="00D70B8F">
          <w:rPr>
            <w:noProof/>
            <w:webHidden/>
          </w:rPr>
          <w:t>68</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52" w:history="1">
        <w:r w:rsidR="00D70B8F" w:rsidRPr="005B3F2C">
          <w:rPr>
            <w:rStyle w:val="Hyperlink"/>
            <w:rFonts w:eastAsiaTheme="majorEastAsia"/>
            <w:noProof/>
            <w14:scene3d>
              <w14:camera w14:prst="orthographicFront"/>
              <w14:lightRig w14:rig="threePt" w14:dir="t">
                <w14:rot w14:lat="0" w14:lon="0" w14:rev="0"/>
              </w14:lightRig>
            </w14:scene3d>
          </w:rPr>
          <w:t>Figure 92:</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Inactive Clinics Option Screen Print</w:t>
        </w:r>
        <w:r w:rsidR="00D70B8F">
          <w:rPr>
            <w:noProof/>
            <w:webHidden/>
          </w:rPr>
          <w:tab/>
        </w:r>
        <w:r w:rsidR="00D70B8F">
          <w:rPr>
            <w:noProof/>
            <w:webHidden/>
          </w:rPr>
          <w:fldChar w:fldCharType="begin"/>
        </w:r>
        <w:r w:rsidR="00D70B8F">
          <w:rPr>
            <w:noProof/>
            <w:webHidden/>
          </w:rPr>
          <w:instrText xml:space="preserve"> PAGEREF _Toc463615252 \h </w:instrText>
        </w:r>
        <w:r w:rsidR="00D70B8F">
          <w:rPr>
            <w:noProof/>
            <w:webHidden/>
          </w:rPr>
        </w:r>
        <w:r w:rsidR="00D70B8F">
          <w:rPr>
            <w:noProof/>
            <w:webHidden/>
          </w:rPr>
          <w:fldChar w:fldCharType="separate"/>
        </w:r>
        <w:r w:rsidR="00D70B8F">
          <w:rPr>
            <w:noProof/>
            <w:webHidden/>
          </w:rPr>
          <w:t>68</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53" w:history="1">
        <w:r w:rsidR="00D70B8F" w:rsidRPr="005B3F2C">
          <w:rPr>
            <w:rStyle w:val="Hyperlink"/>
            <w:rFonts w:eastAsiaTheme="majorEastAsia"/>
            <w:noProof/>
            <w14:scene3d>
              <w14:camera w14:prst="orthographicFront"/>
              <w14:lightRig w14:rig="threePt" w14:dir="t">
                <w14:rot w14:lat="0" w14:lon="0" w14:rev="0"/>
              </w14:lightRig>
            </w14:scene3d>
          </w:rPr>
          <w:t>Figure 93:</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Unreviewed Clinics Option Screen Print</w:t>
        </w:r>
        <w:r w:rsidR="00D70B8F">
          <w:rPr>
            <w:noProof/>
            <w:webHidden/>
          </w:rPr>
          <w:tab/>
        </w:r>
        <w:r w:rsidR="00D70B8F">
          <w:rPr>
            <w:noProof/>
            <w:webHidden/>
          </w:rPr>
          <w:fldChar w:fldCharType="begin"/>
        </w:r>
        <w:r w:rsidR="00D70B8F">
          <w:rPr>
            <w:noProof/>
            <w:webHidden/>
          </w:rPr>
          <w:instrText xml:space="preserve"> PAGEREF _Toc463615253 \h </w:instrText>
        </w:r>
        <w:r w:rsidR="00D70B8F">
          <w:rPr>
            <w:noProof/>
            <w:webHidden/>
          </w:rPr>
        </w:r>
        <w:r w:rsidR="00D70B8F">
          <w:rPr>
            <w:noProof/>
            <w:webHidden/>
          </w:rPr>
          <w:fldChar w:fldCharType="separate"/>
        </w:r>
        <w:r w:rsidR="00D70B8F">
          <w:rPr>
            <w:noProof/>
            <w:webHidden/>
          </w:rPr>
          <w:t>69</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54" w:history="1">
        <w:r w:rsidR="00D70B8F" w:rsidRPr="005B3F2C">
          <w:rPr>
            <w:rStyle w:val="Hyperlink"/>
            <w:rFonts w:eastAsiaTheme="majorEastAsia"/>
            <w:noProof/>
            <w14:scene3d>
              <w14:camera w14:prst="orthographicFront"/>
              <w14:lightRig w14:rig="threePt" w14:dir="t">
                <w14:rot w14:lat="0" w14:lon="0" w14:rev="0"/>
              </w14:lightRig>
            </w14:scene3d>
          </w:rPr>
          <w:t>Figure 94:</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All Clinics Spreadsheet</w:t>
        </w:r>
        <w:r w:rsidR="00D70B8F">
          <w:rPr>
            <w:noProof/>
            <w:webHidden/>
          </w:rPr>
          <w:tab/>
        </w:r>
        <w:r w:rsidR="00D70B8F">
          <w:rPr>
            <w:noProof/>
            <w:webHidden/>
          </w:rPr>
          <w:fldChar w:fldCharType="begin"/>
        </w:r>
        <w:r w:rsidR="00D70B8F">
          <w:rPr>
            <w:noProof/>
            <w:webHidden/>
          </w:rPr>
          <w:instrText xml:space="preserve"> PAGEREF _Toc463615254 \h </w:instrText>
        </w:r>
        <w:r w:rsidR="00D70B8F">
          <w:rPr>
            <w:noProof/>
            <w:webHidden/>
          </w:rPr>
        </w:r>
        <w:r w:rsidR="00D70B8F">
          <w:rPr>
            <w:noProof/>
            <w:webHidden/>
          </w:rPr>
          <w:fldChar w:fldCharType="separate"/>
        </w:r>
        <w:r w:rsidR="00D70B8F">
          <w:rPr>
            <w:noProof/>
            <w:webHidden/>
          </w:rPr>
          <w:t>70</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55" w:history="1">
        <w:r w:rsidR="00D70B8F" w:rsidRPr="005B3F2C">
          <w:rPr>
            <w:rStyle w:val="Hyperlink"/>
            <w:rFonts w:eastAsiaTheme="majorEastAsia"/>
            <w:noProof/>
            <w14:scene3d>
              <w14:camera w14:prst="orthographicFront"/>
              <w14:lightRig w14:rig="threePt" w14:dir="t">
                <w14:rot w14:lat="0" w14:lon="0" w14:rev="0"/>
              </w14:lightRig>
            </w14:scene3d>
          </w:rPr>
          <w:t>Figure 95:</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Active Clinics Spreadsheet</w:t>
        </w:r>
        <w:r w:rsidR="00D70B8F">
          <w:rPr>
            <w:noProof/>
            <w:webHidden/>
          </w:rPr>
          <w:tab/>
        </w:r>
        <w:r w:rsidR="00D70B8F">
          <w:rPr>
            <w:noProof/>
            <w:webHidden/>
          </w:rPr>
          <w:fldChar w:fldCharType="begin"/>
        </w:r>
        <w:r w:rsidR="00D70B8F">
          <w:rPr>
            <w:noProof/>
            <w:webHidden/>
          </w:rPr>
          <w:instrText xml:space="preserve"> PAGEREF _Toc463615255 \h </w:instrText>
        </w:r>
        <w:r w:rsidR="00D70B8F">
          <w:rPr>
            <w:noProof/>
            <w:webHidden/>
          </w:rPr>
        </w:r>
        <w:r w:rsidR="00D70B8F">
          <w:rPr>
            <w:noProof/>
            <w:webHidden/>
          </w:rPr>
          <w:fldChar w:fldCharType="separate"/>
        </w:r>
        <w:r w:rsidR="00D70B8F">
          <w:rPr>
            <w:noProof/>
            <w:webHidden/>
          </w:rPr>
          <w:t>70</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56" w:history="1">
        <w:r w:rsidR="00D70B8F" w:rsidRPr="005B3F2C">
          <w:rPr>
            <w:rStyle w:val="Hyperlink"/>
            <w:rFonts w:eastAsiaTheme="majorEastAsia"/>
            <w:noProof/>
            <w14:scene3d>
              <w14:camera w14:prst="orthographicFront"/>
              <w14:lightRig w14:rig="threePt" w14:dir="t">
                <w14:rot w14:lat="0" w14:lon="0" w14:rev="0"/>
              </w14:lightRig>
            </w14:scene3d>
          </w:rPr>
          <w:t>Figure 96:</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Duplicate Clinics Spreadsheet</w:t>
        </w:r>
        <w:r w:rsidR="00D70B8F">
          <w:rPr>
            <w:noProof/>
            <w:webHidden/>
          </w:rPr>
          <w:tab/>
        </w:r>
        <w:r w:rsidR="00D70B8F">
          <w:rPr>
            <w:noProof/>
            <w:webHidden/>
          </w:rPr>
          <w:fldChar w:fldCharType="begin"/>
        </w:r>
        <w:r w:rsidR="00D70B8F">
          <w:rPr>
            <w:noProof/>
            <w:webHidden/>
          </w:rPr>
          <w:instrText xml:space="preserve"> PAGEREF _Toc463615256 \h </w:instrText>
        </w:r>
        <w:r w:rsidR="00D70B8F">
          <w:rPr>
            <w:noProof/>
            <w:webHidden/>
          </w:rPr>
        </w:r>
        <w:r w:rsidR="00D70B8F">
          <w:rPr>
            <w:noProof/>
            <w:webHidden/>
          </w:rPr>
          <w:fldChar w:fldCharType="separate"/>
        </w:r>
        <w:r w:rsidR="00D70B8F">
          <w:rPr>
            <w:noProof/>
            <w:webHidden/>
          </w:rPr>
          <w:t>70</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57" w:history="1">
        <w:r w:rsidR="00D70B8F" w:rsidRPr="005B3F2C">
          <w:rPr>
            <w:rStyle w:val="Hyperlink"/>
            <w:rFonts w:eastAsiaTheme="majorEastAsia"/>
            <w:noProof/>
            <w14:scene3d>
              <w14:camera w14:prst="orthographicFront"/>
              <w14:lightRig w14:rig="threePt" w14:dir="t">
                <w14:rot w14:lat="0" w14:lon="0" w14:rev="0"/>
              </w14:lightRig>
            </w14:scene3d>
          </w:rPr>
          <w:t>Figure 97:</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Inactive Clinics Spreadsheet</w:t>
        </w:r>
        <w:r w:rsidR="00D70B8F">
          <w:rPr>
            <w:noProof/>
            <w:webHidden/>
          </w:rPr>
          <w:tab/>
        </w:r>
        <w:r w:rsidR="00D70B8F">
          <w:rPr>
            <w:noProof/>
            <w:webHidden/>
          </w:rPr>
          <w:fldChar w:fldCharType="begin"/>
        </w:r>
        <w:r w:rsidR="00D70B8F">
          <w:rPr>
            <w:noProof/>
            <w:webHidden/>
          </w:rPr>
          <w:instrText xml:space="preserve"> PAGEREF _Toc463615257 \h </w:instrText>
        </w:r>
        <w:r w:rsidR="00D70B8F">
          <w:rPr>
            <w:noProof/>
            <w:webHidden/>
          </w:rPr>
        </w:r>
        <w:r w:rsidR="00D70B8F">
          <w:rPr>
            <w:noProof/>
            <w:webHidden/>
          </w:rPr>
          <w:fldChar w:fldCharType="separate"/>
        </w:r>
        <w:r w:rsidR="00D70B8F">
          <w:rPr>
            <w:noProof/>
            <w:webHidden/>
          </w:rPr>
          <w:t>70</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58" w:history="1">
        <w:r w:rsidR="00D70B8F" w:rsidRPr="005B3F2C">
          <w:rPr>
            <w:rStyle w:val="Hyperlink"/>
            <w:rFonts w:eastAsiaTheme="majorEastAsia"/>
            <w:noProof/>
            <w14:scene3d>
              <w14:camera w14:prst="orthographicFront"/>
              <w14:lightRig w14:rig="threePt" w14:dir="t">
                <w14:rot w14:lat="0" w14:lon="0" w14:rev="0"/>
              </w14:lightRig>
            </w14:scene3d>
          </w:rPr>
          <w:t>Figure 98:</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Unreviewed Clinics Spreadsheet</w:t>
        </w:r>
        <w:r w:rsidR="00D70B8F">
          <w:rPr>
            <w:noProof/>
            <w:webHidden/>
          </w:rPr>
          <w:tab/>
        </w:r>
        <w:r w:rsidR="00D70B8F">
          <w:rPr>
            <w:noProof/>
            <w:webHidden/>
          </w:rPr>
          <w:fldChar w:fldCharType="begin"/>
        </w:r>
        <w:r w:rsidR="00D70B8F">
          <w:rPr>
            <w:noProof/>
            <w:webHidden/>
          </w:rPr>
          <w:instrText xml:space="preserve"> PAGEREF _Toc463615258 \h </w:instrText>
        </w:r>
        <w:r w:rsidR="00D70B8F">
          <w:rPr>
            <w:noProof/>
            <w:webHidden/>
          </w:rPr>
        </w:r>
        <w:r w:rsidR="00D70B8F">
          <w:rPr>
            <w:noProof/>
            <w:webHidden/>
          </w:rPr>
          <w:fldChar w:fldCharType="separate"/>
        </w:r>
        <w:r w:rsidR="00D70B8F">
          <w:rPr>
            <w:noProof/>
            <w:webHidden/>
          </w:rPr>
          <w:t>70</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59" w:history="1">
        <w:r w:rsidR="00D70B8F" w:rsidRPr="005B3F2C">
          <w:rPr>
            <w:rStyle w:val="Hyperlink"/>
            <w:rFonts w:eastAsiaTheme="majorEastAsia"/>
            <w:noProof/>
            <w14:scene3d>
              <w14:camera w14:prst="orthographicFront"/>
              <w14:lightRig w14:rig="threePt" w14:dir="t">
                <w14:rot w14:lat="0" w14:lon="0" w14:rev="0"/>
              </w14:lightRig>
            </w14:scene3d>
          </w:rPr>
          <w:t>Figure 99:</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Clinic and Stop Codes Validity Report Screen Print</w:t>
        </w:r>
        <w:r w:rsidR="00D70B8F">
          <w:rPr>
            <w:noProof/>
            <w:webHidden/>
          </w:rPr>
          <w:tab/>
        </w:r>
        <w:r w:rsidR="00D70B8F">
          <w:rPr>
            <w:noProof/>
            <w:webHidden/>
          </w:rPr>
          <w:fldChar w:fldCharType="begin"/>
        </w:r>
        <w:r w:rsidR="00D70B8F">
          <w:rPr>
            <w:noProof/>
            <w:webHidden/>
          </w:rPr>
          <w:instrText xml:space="preserve"> PAGEREF _Toc463615259 \h </w:instrText>
        </w:r>
        <w:r w:rsidR="00D70B8F">
          <w:rPr>
            <w:noProof/>
            <w:webHidden/>
          </w:rPr>
        </w:r>
        <w:r w:rsidR="00D70B8F">
          <w:rPr>
            <w:noProof/>
            <w:webHidden/>
          </w:rPr>
          <w:fldChar w:fldCharType="separate"/>
        </w:r>
        <w:r w:rsidR="00D70B8F">
          <w:rPr>
            <w:noProof/>
            <w:webHidden/>
          </w:rPr>
          <w:t>73</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60" w:history="1">
        <w:r w:rsidR="00D70B8F" w:rsidRPr="005B3F2C">
          <w:rPr>
            <w:rStyle w:val="Hyperlink"/>
            <w:rFonts w:eastAsiaTheme="majorEastAsia"/>
            <w:noProof/>
            <w14:scene3d>
              <w14:camera w14:prst="orthographicFront"/>
              <w14:lightRig w14:rig="threePt" w14:dir="t">
                <w14:rot w14:lat="0" w14:lon="0" w14:rev="0"/>
              </w14:lightRig>
            </w14:scene3d>
          </w:rPr>
          <w:t>Figure 100:</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Clinic and Stop Codes Validity Report</w:t>
        </w:r>
        <w:r w:rsidR="00D70B8F">
          <w:rPr>
            <w:noProof/>
            <w:webHidden/>
          </w:rPr>
          <w:tab/>
        </w:r>
        <w:r w:rsidR="00D70B8F">
          <w:rPr>
            <w:noProof/>
            <w:webHidden/>
          </w:rPr>
          <w:fldChar w:fldCharType="begin"/>
        </w:r>
        <w:r w:rsidR="00D70B8F">
          <w:rPr>
            <w:noProof/>
            <w:webHidden/>
          </w:rPr>
          <w:instrText xml:space="preserve"> PAGEREF _Toc463615260 \h </w:instrText>
        </w:r>
        <w:r w:rsidR="00D70B8F">
          <w:rPr>
            <w:noProof/>
            <w:webHidden/>
          </w:rPr>
        </w:r>
        <w:r w:rsidR="00D70B8F">
          <w:rPr>
            <w:noProof/>
            <w:webHidden/>
          </w:rPr>
          <w:fldChar w:fldCharType="separate"/>
        </w:r>
        <w:r w:rsidR="00D70B8F">
          <w:rPr>
            <w:noProof/>
            <w:webHidden/>
          </w:rPr>
          <w:t>73</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61" w:history="1">
        <w:r w:rsidR="00D70B8F" w:rsidRPr="005B3F2C">
          <w:rPr>
            <w:rStyle w:val="Hyperlink"/>
            <w:rFonts w:eastAsiaTheme="majorEastAsia"/>
            <w:noProof/>
            <w14:scene3d>
              <w14:camera w14:prst="orthographicFront"/>
              <w14:lightRig w14:rig="threePt" w14:dir="t">
                <w14:rot w14:lat="0" w14:lon="0" w14:rev="0"/>
              </w14:lightRig>
            </w14:scene3d>
          </w:rPr>
          <w:t>Figure 101:</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Clinic Edit Log Report Screen Print</w:t>
        </w:r>
        <w:r w:rsidR="00D70B8F">
          <w:rPr>
            <w:noProof/>
            <w:webHidden/>
          </w:rPr>
          <w:tab/>
        </w:r>
        <w:r w:rsidR="00D70B8F">
          <w:rPr>
            <w:noProof/>
            <w:webHidden/>
          </w:rPr>
          <w:fldChar w:fldCharType="begin"/>
        </w:r>
        <w:r w:rsidR="00D70B8F">
          <w:rPr>
            <w:noProof/>
            <w:webHidden/>
          </w:rPr>
          <w:instrText xml:space="preserve"> PAGEREF _Toc463615261 \h </w:instrText>
        </w:r>
        <w:r w:rsidR="00D70B8F">
          <w:rPr>
            <w:noProof/>
            <w:webHidden/>
          </w:rPr>
        </w:r>
        <w:r w:rsidR="00D70B8F">
          <w:rPr>
            <w:noProof/>
            <w:webHidden/>
          </w:rPr>
          <w:fldChar w:fldCharType="separate"/>
        </w:r>
        <w:r w:rsidR="00D70B8F">
          <w:rPr>
            <w:noProof/>
            <w:webHidden/>
          </w:rPr>
          <w:t>74</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62" w:history="1">
        <w:r w:rsidR="00D70B8F" w:rsidRPr="005B3F2C">
          <w:rPr>
            <w:rStyle w:val="Hyperlink"/>
            <w:rFonts w:eastAsiaTheme="majorEastAsia"/>
            <w:noProof/>
            <w14:scene3d>
              <w14:camera w14:prst="orthographicFront"/>
              <w14:lightRig w14:rig="threePt" w14:dir="t">
                <w14:rot w14:lat="0" w14:lon="0" w14:rev="0"/>
              </w14:lightRig>
            </w14:scene3d>
          </w:rPr>
          <w:t>Figure 102:</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Clinic Edit Log Report</w:t>
        </w:r>
        <w:r w:rsidR="00D70B8F">
          <w:rPr>
            <w:noProof/>
            <w:webHidden/>
          </w:rPr>
          <w:tab/>
        </w:r>
        <w:r w:rsidR="00D70B8F">
          <w:rPr>
            <w:noProof/>
            <w:webHidden/>
          </w:rPr>
          <w:fldChar w:fldCharType="begin"/>
        </w:r>
        <w:r w:rsidR="00D70B8F">
          <w:rPr>
            <w:noProof/>
            <w:webHidden/>
          </w:rPr>
          <w:instrText xml:space="preserve"> PAGEREF _Toc463615262 \h </w:instrText>
        </w:r>
        <w:r w:rsidR="00D70B8F">
          <w:rPr>
            <w:noProof/>
            <w:webHidden/>
          </w:rPr>
        </w:r>
        <w:r w:rsidR="00D70B8F">
          <w:rPr>
            <w:noProof/>
            <w:webHidden/>
          </w:rPr>
          <w:fldChar w:fldCharType="separate"/>
        </w:r>
        <w:r w:rsidR="00D70B8F">
          <w:rPr>
            <w:noProof/>
            <w:webHidden/>
          </w:rPr>
          <w:t>74</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63" w:history="1">
        <w:r w:rsidR="00D70B8F" w:rsidRPr="005B3F2C">
          <w:rPr>
            <w:rStyle w:val="Hyperlink"/>
            <w:rFonts w:eastAsiaTheme="majorEastAsia"/>
            <w:noProof/>
            <w:lang w:val="fr-FR"/>
            <w14:scene3d>
              <w14:camera w14:prst="orthographicFront"/>
              <w14:lightRig w14:rig="threePt" w14:dir="t">
                <w14:rot w14:lat="0" w14:lon="0" w14:rev="0"/>
              </w14:lightRig>
            </w14:scene3d>
          </w:rPr>
          <w:t>Figure 103:</w:t>
        </w:r>
        <w:r w:rsidR="00D70B8F">
          <w:rPr>
            <w:rFonts w:asciiTheme="minorHAnsi" w:eastAsiaTheme="minorEastAsia" w:hAnsiTheme="minorHAnsi" w:cstheme="minorBidi"/>
            <w:noProof/>
            <w:sz w:val="22"/>
          </w:rPr>
          <w:tab/>
        </w:r>
        <w:r w:rsidR="00D70B8F" w:rsidRPr="005B3F2C">
          <w:rPr>
            <w:rStyle w:val="Hyperlink"/>
            <w:rFonts w:eastAsiaTheme="majorEastAsia"/>
            <w:noProof/>
            <w:lang w:val="fr-FR"/>
          </w:rPr>
          <w:t>Example: Patient Census Information Menu Options</w:t>
        </w:r>
        <w:r w:rsidR="00D70B8F">
          <w:rPr>
            <w:noProof/>
            <w:webHidden/>
          </w:rPr>
          <w:tab/>
        </w:r>
        <w:r w:rsidR="00D70B8F">
          <w:rPr>
            <w:noProof/>
            <w:webHidden/>
          </w:rPr>
          <w:fldChar w:fldCharType="begin"/>
        </w:r>
        <w:r w:rsidR="00D70B8F">
          <w:rPr>
            <w:noProof/>
            <w:webHidden/>
          </w:rPr>
          <w:instrText xml:space="preserve"> PAGEREF _Toc463615263 \h </w:instrText>
        </w:r>
        <w:r w:rsidR="00D70B8F">
          <w:rPr>
            <w:noProof/>
            <w:webHidden/>
          </w:rPr>
        </w:r>
        <w:r w:rsidR="00D70B8F">
          <w:rPr>
            <w:noProof/>
            <w:webHidden/>
          </w:rPr>
          <w:fldChar w:fldCharType="separate"/>
        </w:r>
        <w:r w:rsidR="00D70B8F">
          <w:rPr>
            <w:noProof/>
            <w:webHidden/>
          </w:rPr>
          <w:t>74</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64" w:history="1">
        <w:r w:rsidR="00D70B8F" w:rsidRPr="005B3F2C">
          <w:rPr>
            <w:rStyle w:val="Hyperlink"/>
            <w:rFonts w:eastAsiaTheme="majorEastAsia"/>
            <w:noProof/>
            <w14:scene3d>
              <w14:camera w14:prst="orthographicFront"/>
              <w14:lightRig w14:rig="threePt" w14:dir="t">
                <w14:rot w14:lat="0" w14:lon="0" w14:rev="0"/>
              </w14:lightRig>
            </w14:scene3d>
          </w:rPr>
          <w:t>Figure 104:</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Inpatient Population Report on a Selected Date Screen Print</w:t>
        </w:r>
        <w:r w:rsidR="00D70B8F">
          <w:rPr>
            <w:noProof/>
            <w:webHidden/>
          </w:rPr>
          <w:tab/>
        </w:r>
        <w:r w:rsidR="00D70B8F">
          <w:rPr>
            <w:noProof/>
            <w:webHidden/>
          </w:rPr>
          <w:fldChar w:fldCharType="begin"/>
        </w:r>
        <w:r w:rsidR="00D70B8F">
          <w:rPr>
            <w:noProof/>
            <w:webHidden/>
          </w:rPr>
          <w:instrText xml:space="preserve"> PAGEREF _Toc463615264 \h </w:instrText>
        </w:r>
        <w:r w:rsidR="00D70B8F">
          <w:rPr>
            <w:noProof/>
            <w:webHidden/>
          </w:rPr>
        </w:r>
        <w:r w:rsidR="00D70B8F">
          <w:rPr>
            <w:noProof/>
            <w:webHidden/>
          </w:rPr>
          <w:fldChar w:fldCharType="separate"/>
        </w:r>
        <w:r w:rsidR="00D70B8F">
          <w:rPr>
            <w:noProof/>
            <w:webHidden/>
          </w:rPr>
          <w:t>75</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65" w:history="1">
        <w:r w:rsidR="00D70B8F" w:rsidRPr="005B3F2C">
          <w:rPr>
            <w:rStyle w:val="Hyperlink"/>
            <w:rFonts w:eastAsiaTheme="majorEastAsia"/>
            <w:noProof/>
            <w14:scene3d>
              <w14:camera w14:prst="orthographicFront"/>
              <w14:lightRig w14:rig="threePt" w14:dir="t">
                <w14:rot w14:lat="0" w14:lon="0" w14:rev="0"/>
              </w14:lightRig>
            </w14:scene3d>
          </w:rPr>
          <w:t>Figure 105:</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Active MAS Wards for Fiscal Year Print – Screen Print</w:t>
        </w:r>
        <w:r w:rsidR="00D70B8F">
          <w:rPr>
            <w:noProof/>
            <w:webHidden/>
          </w:rPr>
          <w:tab/>
        </w:r>
        <w:r w:rsidR="00D70B8F">
          <w:rPr>
            <w:noProof/>
            <w:webHidden/>
          </w:rPr>
          <w:fldChar w:fldCharType="begin"/>
        </w:r>
        <w:r w:rsidR="00D70B8F">
          <w:rPr>
            <w:noProof/>
            <w:webHidden/>
          </w:rPr>
          <w:instrText xml:space="preserve"> PAGEREF _Toc463615265 \h </w:instrText>
        </w:r>
        <w:r w:rsidR="00D70B8F">
          <w:rPr>
            <w:noProof/>
            <w:webHidden/>
          </w:rPr>
        </w:r>
        <w:r w:rsidR="00D70B8F">
          <w:rPr>
            <w:noProof/>
            <w:webHidden/>
          </w:rPr>
          <w:fldChar w:fldCharType="separate"/>
        </w:r>
        <w:r w:rsidR="00D70B8F">
          <w:rPr>
            <w:noProof/>
            <w:webHidden/>
          </w:rPr>
          <w:t>76</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66" w:history="1">
        <w:r w:rsidR="00D70B8F" w:rsidRPr="005B3F2C">
          <w:rPr>
            <w:rStyle w:val="Hyperlink"/>
            <w:rFonts w:eastAsiaTheme="majorEastAsia"/>
            <w:noProof/>
            <w14:scene3d>
              <w14:camera w14:prst="orthographicFront"/>
              <w14:lightRig w14:rig="threePt" w14:dir="t">
                <w14:rot w14:lat="0" w14:lon="0" w14:rev="0"/>
              </w14:lightRig>
            </w14:scene3d>
          </w:rPr>
          <w:t>Figure 106:</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Active MAS Wards for Fiscal Year Print</w:t>
        </w:r>
        <w:r w:rsidR="00D70B8F">
          <w:rPr>
            <w:noProof/>
            <w:webHidden/>
          </w:rPr>
          <w:tab/>
        </w:r>
        <w:r w:rsidR="00D70B8F">
          <w:rPr>
            <w:noProof/>
            <w:webHidden/>
          </w:rPr>
          <w:fldChar w:fldCharType="begin"/>
        </w:r>
        <w:r w:rsidR="00D70B8F">
          <w:rPr>
            <w:noProof/>
            <w:webHidden/>
          </w:rPr>
          <w:instrText xml:space="preserve"> PAGEREF _Toc463615266 \h </w:instrText>
        </w:r>
        <w:r w:rsidR="00D70B8F">
          <w:rPr>
            <w:noProof/>
            <w:webHidden/>
          </w:rPr>
        </w:r>
        <w:r w:rsidR="00D70B8F">
          <w:rPr>
            <w:noProof/>
            <w:webHidden/>
          </w:rPr>
          <w:fldChar w:fldCharType="separate"/>
        </w:r>
        <w:r w:rsidR="00D70B8F">
          <w:rPr>
            <w:noProof/>
            <w:webHidden/>
          </w:rPr>
          <w:t>77</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67" w:history="1">
        <w:r w:rsidR="00D70B8F" w:rsidRPr="005B3F2C">
          <w:rPr>
            <w:rStyle w:val="Hyperlink"/>
            <w:rFonts w:eastAsiaTheme="majorEastAsia"/>
            <w:noProof/>
            <w14:scene3d>
              <w14:camera w14:prst="orthographicFront"/>
              <w14:lightRig w14:rig="threePt" w14:dir="t">
                <w14:rot w14:lat="0" w14:lon="0" w14:rev="0"/>
              </w14:lightRig>
            </w14:scene3d>
          </w:rPr>
          <w:t>Figure 107:</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Primary Care Team Print- Screen Print</w:t>
        </w:r>
        <w:r w:rsidR="00D70B8F">
          <w:rPr>
            <w:noProof/>
            <w:webHidden/>
          </w:rPr>
          <w:tab/>
        </w:r>
        <w:r w:rsidR="00D70B8F">
          <w:rPr>
            <w:noProof/>
            <w:webHidden/>
          </w:rPr>
          <w:fldChar w:fldCharType="begin"/>
        </w:r>
        <w:r w:rsidR="00D70B8F">
          <w:rPr>
            <w:noProof/>
            <w:webHidden/>
          </w:rPr>
          <w:instrText xml:space="preserve"> PAGEREF _Toc463615267 \h </w:instrText>
        </w:r>
        <w:r w:rsidR="00D70B8F">
          <w:rPr>
            <w:noProof/>
            <w:webHidden/>
          </w:rPr>
        </w:r>
        <w:r w:rsidR="00D70B8F">
          <w:rPr>
            <w:noProof/>
            <w:webHidden/>
          </w:rPr>
          <w:fldChar w:fldCharType="separate"/>
        </w:r>
        <w:r w:rsidR="00D70B8F">
          <w:rPr>
            <w:noProof/>
            <w:webHidden/>
          </w:rPr>
          <w:t>77</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68" w:history="1">
        <w:r w:rsidR="00D70B8F" w:rsidRPr="005B3F2C">
          <w:rPr>
            <w:rStyle w:val="Hyperlink"/>
            <w:rFonts w:eastAsiaTheme="majorEastAsia"/>
            <w:noProof/>
            <w14:scene3d>
              <w14:camera w14:prst="orthographicFront"/>
              <w14:lightRig w14:rig="threePt" w14:dir="t">
                <w14:rot w14:lat="0" w14:lon="0" w14:rev="0"/>
              </w14:lightRig>
            </w14:scene3d>
          </w:rPr>
          <w:t>Figure 108:</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Primary Care Team Print</w:t>
        </w:r>
        <w:r w:rsidR="00D70B8F">
          <w:rPr>
            <w:noProof/>
            <w:webHidden/>
          </w:rPr>
          <w:tab/>
        </w:r>
        <w:r w:rsidR="00D70B8F">
          <w:rPr>
            <w:noProof/>
            <w:webHidden/>
          </w:rPr>
          <w:fldChar w:fldCharType="begin"/>
        </w:r>
        <w:r w:rsidR="00D70B8F">
          <w:rPr>
            <w:noProof/>
            <w:webHidden/>
          </w:rPr>
          <w:instrText xml:space="preserve"> PAGEREF _Toc463615268 \h </w:instrText>
        </w:r>
        <w:r w:rsidR="00D70B8F">
          <w:rPr>
            <w:noProof/>
            <w:webHidden/>
          </w:rPr>
        </w:r>
        <w:r w:rsidR="00D70B8F">
          <w:rPr>
            <w:noProof/>
            <w:webHidden/>
          </w:rPr>
          <w:fldChar w:fldCharType="separate"/>
        </w:r>
        <w:r w:rsidR="00D70B8F">
          <w:rPr>
            <w:noProof/>
            <w:webHidden/>
          </w:rPr>
          <w:t>78</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69" w:history="1">
        <w:r w:rsidR="00D70B8F" w:rsidRPr="005B3F2C">
          <w:rPr>
            <w:rStyle w:val="Hyperlink"/>
            <w:rFonts w:eastAsiaTheme="majorEastAsia"/>
            <w:noProof/>
            <w14:scene3d>
              <w14:camera w14:prst="orthographicFront"/>
              <w14:lightRig w14:rig="threePt" w14:dir="t">
                <w14:rot w14:lat="0" w14:lon="0" w14:rev="0"/>
              </w14:lightRig>
            </w14:scene3d>
          </w:rPr>
          <w:t>Figure 109:</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Inpatient Medications Information Option Menu</w:t>
        </w:r>
        <w:r w:rsidR="00D70B8F">
          <w:rPr>
            <w:noProof/>
            <w:webHidden/>
          </w:rPr>
          <w:tab/>
        </w:r>
        <w:r w:rsidR="00D70B8F">
          <w:rPr>
            <w:noProof/>
            <w:webHidden/>
          </w:rPr>
          <w:fldChar w:fldCharType="begin"/>
        </w:r>
        <w:r w:rsidR="00D70B8F">
          <w:rPr>
            <w:noProof/>
            <w:webHidden/>
          </w:rPr>
          <w:instrText xml:space="preserve"> PAGEREF _Toc463615269 \h </w:instrText>
        </w:r>
        <w:r w:rsidR="00D70B8F">
          <w:rPr>
            <w:noProof/>
            <w:webHidden/>
          </w:rPr>
        </w:r>
        <w:r w:rsidR="00D70B8F">
          <w:rPr>
            <w:noProof/>
            <w:webHidden/>
          </w:rPr>
          <w:fldChar w:fldCharType="separate"/>
        </w:r>
        <w:r w:rsidR="00D70B8F">
          <w:rPr>
            <w:noProof/>
            <w:webHidden/>
          </w:rPr>
          <w:t>78</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70" w:history="1">
        <w:r w:rsidR="00D70B8F" w:rsidRPr="005B3F2C">
          <w:rPr>
            <w:rStyle w:val="Hyperlink"/>
            <w:rFonts w:eastAsiaTheme="majorEastAsia"/>
            <w:noProof/>
            <w14:scene3d>
              <w14:camera w14:prst="orthographicFront"/>
              <w14:lightRig w14:rig="threePt" w14:dir="t">
                <w14:rot w14:lat="0" w14:lon="0" w14:rev="0"/>
              </w14:lightRig>
            </w14:scene3d>
          </w:rPr>
          <w:t>Figure 110:</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IV Room Worksheet Screen Print</w:t>
        </w:r>
        <w:r w:rsidR="00D70B8F">
          <w:rPr>
            <w:noProof/>
            <w:webHidden/>
          </w:rPr>
          <w:tab/>
        </w:r>
        <w:r w:rsidR="00D70B8F">
          <w:rPr>
            <w:noProof/>
            <w:webHidden/>
          </w:rPr>
          <w:fldChar w:fldCharType="begin"/>
        </w:r>
        <w:r w:rsidR="00D70B8F">
          <w:rPr>
            <w:noProof/>
            <w:webHidden/>
          </w:rPr>
          <w:instrText xml:space="preserve"> PAGEREF _Toc463615270 \h </w:instrText>
        </w:r>
        <w:r w:rsidR="00D70B8F">
          <w:rPr>
            <w:noProof/>
            <w:webHidden/>
          </w:rPr>
        </w:r>
        <w:r w:rsidR="00D70B8F">
          <w:rPr>
            <w:noProof/>
            <w:webHidden/>
          </w:rPr>
          <w:fldChar w:fldCharType="separate"/>
        </w:r>
        <w:r w:rsidR="00D70B8F">
          <w:rPr>
            <w:noProof/>
            <w:webHidden/>
          </w:rPr>
          <w:t>78</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71" w:history="1">
        <w:r w:rsidR="00D70B8F" w:rsidRPr="005B3F2C">
          <w:rPr>
            <w:rStyle w:val="Hyperlink"/>
            <w:rFonts w:eastAsiaTheme="majorEastAsia"/>
            <w:noProof/>
            <w14:scene3d>
              <w14:camera w14:prst="orthographicFront"/>
              <w14:lightRig w14:rig="threePt" w14:dir="t">
                <w14:rot w14:lat="0" w14:lon="0" w14:rev="0"/>
              </w14:lightRig>
            </w14:scene3d>
          </w:rPr>
          <w:t>Figure 111:</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IV Room Worksheet</w:t>
        </w:r>
        <w:r w:rsidR="00D70B8F">
          <w:rPr>
            <w:noProof/>
            <w:webHidden/>
          </w:rPr>
          <w:tab/>
        </w:r>
        <w:r w:rsidR="00D70B8F">
          <w:rPr>
            <w:noProof/>
            <w:webHidden/>
          </w:rPr>
          <w:fldChar w:fldCharType="begin"/>
        </w:r>
        <w:r w:rsidR="00D70B8F">
          <w:rPr>
            <w:noProof/>
            <w:webHidden/>
          </w:rPr>
          <w:instrText xml:space="preserve"> PAGEREF _Toc463615271 \h </w:instrText>
        </w:r>
        <w:r w:rsidR="00D70B8F">
          <w:rPr>
            <w:noProof/>
            <w:webHidden/>
          </w:rPr>
        </w:r>
        <w:r w:rsidR="00D70B8F">
          <w:rPr>
            <w:noProof/>
            <w:webHidden/>
          </w:rPr>
          <w:fldChar w:fldCharType="separate"/>
        </w:r>
        <w:r w:rsidR="00D70B8F">
          <w:rPr>
            <w:noProof/>
            <w:webHidden/>
          </w:rPr>
          <w:t>79</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72" w:history="1">
        <w:r w:rsidR="00D70B8F" w:rsidRPr="005B3F2C">
          <w:rPr>
            <w:rStyle w:val="Hyperlink"/>
            <w:rFonts w:eastAsiaTheme="majorEastAsia"/>
            <w:noProof/>
            <w14:scene3d>
              <w14:camera w14:prst="orthographicFront"/>
              <w14:lightRig w14:rig="threePt" w14:dir="t">
                <w14:rot w14:lat="0" w14:lon="0" w14:rev="0"/>
              </w14:lightRig>
            </w14:scene3d>
          </w:rPr>
          <w:t>Figure 112:</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Selecting a NDC</w:t>
        </w:r>
        <w:r w:rsidR="00D70B8F">
          <w:rPr>
            <w:noProof/>
            <w:webHidden/>
          </w:rPr>
          <w:tab/>
        </w:r>
        <w:r w:rsidR="00D70B8F">
          <w:rPr>
            <w:noProof/>
            <w:webHidden/>
          </w:rPr>
          <w:fldChar w:fldCharType="begin"/>
        </w:r>
        <w:r w:rsidR="00D70B8F">
          <w:rPr>
            <w:noProof/>
            <w:webHidden/>
          </w:rPr>
          <w:instrText xml:space="preserve"> PAGEREF _Toc463615272 \h </w:instrText>
        </w:r>
        <w:r w:rsidR="00D70B8F">
          <w:rPr>
            <w:noProof/>
            <w:webHidden/>
          </w:rPr>
        </w:r>
        <w:r w:rsidR="00D70B8F">
          <w:rPr>
            <w:noProof/>
            <w:webHidden/>
          </w:rPr>
          <w:fldChar w:fldCharType="separate"/>
        </w:r>
        <w:r w:rsidR="00D70B8F">
          <w:rPr>
            <w:noProof/>
            <w:webHidden/>
          </w:rPr>
          <w:t>80</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73" w:history="1">
        <w:r w:rsidR="00D70B8F" w:rsidRPr="005B3F2C">
          <w:rPr>
            <w:rStyle w:val="Hyperlink"/>
            <w:rFonts w:eastAsiaTheme="majorEastAsia"/>
            <w:noProof/>
            <w14:scene3d>
              <w14:camera w14:prst="orthographicFront"/>
              <w14:lightRig w14:rig="threePt" w14:dir="t">
                <w14:rot w14:lat="0" w14:lon="0" w14:rev="0"/>
              </w14:lightRig>
            </w14:scene3d>
          </w:rPr>
          <w:t>Figure 113:</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Surgery Menu Options</w:t>
        </w:r>
        <w:r w:rsidR="00D70B8F">
          <w:rPr>
            <w:noProof/>
            <w:webHidden/>
          </w:rPr>
          <w:tab/>
        </w:r>
        <w:r w:rsidR="00D70B8F">
          <w:rPr>
            <w:noProof/>
            <w:webHidden/>
          </w:rPr>
          <w:fldChar w:fldCharType="begin"/>
        </w:r>
        <w:r w:rsidR="00D70B8F">
          <w:rPr>
            <w:noProof/>
            <w:webHidden/>
          </w:rPr>
          <w:instrText xml:space="preserve"> PAGEREF _Toc463615273 \h </w:instrText>
        </w:r>
        <w:r w:rsidR="00D70B8F">
          <w:rPr>
            <w:noProof/>
            <w:webHidden/>
          </w:rPr>
        </w:r>
        <w:r w:rsidR="00D70B8F">
          <w:rPr>
            <w:noProof/>
            <w:webHidden/>
          </w:rPr>
          <w:fldChar w:fldCharType="separate"/>
        </w:r>
        <w:r w:rsidR="00D70B8F">
          <w:rPr>
            <w:noProof/>
            <w:webHidden/>
          </w:rPr>
          <w:t>81</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74" w:history="1">
        <w:r w:rsidR="00D70B8F" w:rsidRPr="005B3F2C">
          <w:rPr>
            <w:rStyle w:val="Hyperlink"/>
            <w:rFonts w:eastAsiaTheme="majorEastAsia"/>
            <w:noProof/>
            <w14:scene3d>
              <w14:camera w14:prst="orthographicFront"/>
              <w14:lightRig w14:rig="threePt" w14:dir="t">
                <w14:rot w14:lat="0" w14:lon="0" w14:rev="0"/>
              </w14:lightRig>
            </w14:scene3d>
          </w:rPr>
          <w:t>Figure 114:</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SUR Volume Report Screen Print</w:t>
        </w:r>
        <w:r w:rsidR="00D70B8F">
          <w:rPr>
            <w:noProof/>
            <w:webHidden/>
          </w:rPr>
          <w:tab/>
        </w:r>
        <w:r w:rsidR="00D70B8F">
          <w:rPr>
            <w:noProof/>
            <w:webHidden/>
          </w:rPr>
          <w:fldChar w:fldCharType="begin"/>
        </w:r>
        <w:r w:rsidR="00D70B8F">
          <w:rPr>
            <w:noProof/>
            <w:webHidden/>
          </w:rPr>
          <w:instrText xml:space="preserve"> PAGEREF _Toc463615274 \h </w:instrText>
        </w:r>
        <w:r w:rsidR="00D70B8F">
          <w:rPr>
            <w:noProof/>
            <w:webHidden/>
          </w:rPr>
        </w:r>
        <w:r w:rsidR="00D70B8F">
          <w:rPr>
            <w:noProof/>
            <w:webHidden/>
          </w:rPr>
          <w:fldChar w:fldCharType="separate"/>
        </w:r>
        <w:r w:rsidR="00D70B8F">
          <w:rPr>
            <w:noProof/>
            <w:webHidden/>
          </w:rPr>
          <w:t>81</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75" w:history="1">
        <w:r w:rsidR="00D70B8F" w:rsidRPr="005B3F2C">
          <w:rPr>
            <w:rStyle w:val="Hyperlink"/>
            <w:rFonts w:eastAsiaTheme="majorEastAsia"/>
            <w:noProof/>
            <w14:scene3d>
              <w14:camera w14:prst="orthographicFront"/>
              <w14:lightRig w14:rig="threePt" w14:dir="t">
                <w14:rot w14:lat="0" w14:lon="0" w14:rev="0"/>
              </w14:lightRig>
            </w14:scene3d>
          </w:rPr>
          <w:t>Figure 115:</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SUR Volume Report</w:t>
        </w:r>
        <w:r w:rsidR="00D70B8F">
          <w:rPr>
            <w:noProof/>
            <w:webHidden/>
          </w:rPr>
          <w:tab/>
        </w:r>
        <w:r w:rsidR="00D70B8F">
          <w:rPr>
            <w:noProof/>
            <w:webHidden/>
          </w:rPr>
          <w:fldChar w:fldCharType="begin"/>
        </w:r>
        <w:r w:rsidR="00D70B8F">
          <w:rPr>
            <w:noProof/>
            <w:webHidden/>
          </w:rPr>
          <w:instrText xml:space="preserve"> PAGEREF _Toc463615275 \h </w:instrText>
        </w:r>
        <w:r w:rsidR="00D70B8F">
          <w:rPr>
            <w:noProof/>
            <w:webHidden/>
          </w:rPr>
        </w:r>
        <w:r w:rsidR="00D70B8F">
          <w:rPr>
            <w:noProof/>
            <w:webHidden/>
          </w:rPr>
          <w:fldChar w:fldCharType="separate"/>
        </w:r>
        <w:r w:rsidR="00D70B8F">
          <w:rPr>
            <w:noProof/>
            <w:webHidden/>
          </w:rPr>
          <w:t>81</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76" w:history="1">
        <w:r w:rsidR="00D70B8F" w:rsidRPr="005B3F2C">
          <w:rPr>
            <w:rStyle w:val="Hyperlink"/>
            <w:rFonts w:eastAsiaTheme="majorEastAsia"/>
            <w:noProof/>
            <w14:scene3d>
              <w14:camera w14:prst="orthographicFront"/>
              <w14:lightRig w14:rig="threePt" w14:dir="t">
                <w14:rot w14:lat="0" w14:lon="0" w14:rev="0"/>
              </w14:lightRig>
            </w14:scene3d>
          </w:rPr>
          <w:t>Figure 116:</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Surgery Extract Unusual Volume Report Screen Print</w:t>
        </w:r>
        <w:r w:rsidR="00D70B8F">
          <w:rPr>
            <w:noProof/>
            <w:webHidden/>
          </w:rPr>
          <w:tab/>
        </w:r>
        <w:r w:rsidR="00D70B8F">
          <w:rPr>
            <w:noProof/>
            <w:webHidden/>
          </w:rPr>
          <w:fldChar w:fldCharType="begin"/>
        </w:r>
        <w:r w:rsidR="00D70B8F">
          <w:rPr>
            <w:noProof/>
            <w:webHidden/>
          </w:rPr>
          <w:instrText xml:space="preserve"> PAGEREF _Toc463615276 \h </w:instrText>
        </w:r>
        <w:r w:rsidR="00D70B8F">
          <w:rPr>
            <w:noProof/>
            <w:webHidden/>
          </w:rPr>
        </w:r>
        <w:r w:rsidR="00D70B8F">
          <w:rPr>
            <w:noProof/>
            <w:webHidden/>
          </w:rPr>
          <w:fldChar w:fldCharType="separate"/>
        </w:r>
        <w:r w:rsidR="00D70B8F">
          <w:rPr>
            <w:noProof/>
            <w:webHidden/>
          </w:rPr>
          <w:t>83</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77" w:history="1">
        <w:r w:rsidR="00D70B8F" w:rsidRPr="005B3F2C">
          <w:rPr>
            <w:rStyle w:val="Hyperlink"/>
            <w:rFonts w:eastAsiaTheme="majorEastAsia"/>
            <w:noProof/>
            <w14:scene3d>
              <w14:camera w14:prst="orthographicFront"/>
              <w14:lightRig w14:rig="threePt" w14:dir="t">
                <w14:rot w14:lat="0" w14:lon="0" w14:rev="0"/>
              </w14:lightRig>
            </w14:scene3d>
          </w:rPr>
          <w:t>Figure 117:</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Surgery Extract Unusual Volume Report</w:t>
        </w:r>
        <w:r w:rsidR="00D70B8F">
          <w:rPr>
            <w:noProof/>
            <w:webHidden/>
          </w:rPr>
          <w:tab/>
        </w:r>
        <w:r w:rsidR="00D70B8F">
          <w:rPr>
            <w:noProof/>
            <w:webHidden/>
          </w:rPr>
          <w:fldChar w:fldCharType="begin"/>
        </w:r>
        <w:r w:rsidR="00D70B8F">
          <w:rPr>
            <w:noProof/>
            <w:webHidden/>
          </w:rPr>
          <w:instrText xml:space="preserve"> PAGEREF _Toc463615277 \h </w:instrText>
        </w:r>
        <w:r w:rsidR="00D70B8F">
          <w:rPr>
            <w:noProof/>
            <w:webHidden/>
          </w:rPr>
        </w:r>
        <w:r w:rsidR="00D70B8F">
          <w:rPr>
            <w:noProof/>
            <w:webHidden/>
          </w:rPr>
          <w:fldChar w:fldCharType="separate"/>
        </w:r>
        <w:r w:rsidR="00D70B8F">
          <w:rPr>
            <w:noProof/>
            <w:webHidden/>
          </w:rPr>
          <w:t>83</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78" w:history="1">
        <w:r w:rsidR="00D70B8F" w:rsidRPr="005B3F2C">
          <w:rPr>
            <w:rStyle w:val="Hyperlink"/>
            <w:rFonts w:eastAsiaTheme="majorEastAsia"/>
            <w:noProof/>
            <w14:scene3d>
              <w14:camera w14:prst="orthographicFront"/>
              <w14:lightRig w14:rig="threePt" w14:dir="t">
                <w14:rot w14:lat="0" w14:lon="0" w14:rev="0"/>
              </w14:lightRig>
            </w14:scene3d>
          </w:rPr>
          <w:t>Figure 118:</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Package Extracts Options</w:t>
        </w:r>
        <w:r w:rsidR="00D70B8F">
          <w:rPr>
            <w:noProof/>
            <w:webHidden/>
          </w:rPr>
          <w:tab/>
        </w:r>
        <w:r w:rsidR="00D70B8F">
          <w:rPr>
            <w:noProof/>
            <w:webHidden/>
          </w:rPr>
          <w:fldChar w:fldCharType="begin"/>
        </w:r>
        <w:r w:rsidR="00D70B8F">
          <w:rPr>
            <w:noProof/>
            <w:webHidden/>
          </w:rPr>
          <w:instrText xml:space="preserve"> PAGEREF _Toc463615278 \h </w:instrText>
        </w:r>
        <w:r w:rsidR="00D70B8F">
          <w:rPr>
            <w:noProof/>
            <w:webHidden/>
          </w:rPr>
        </w:r>
        <w:r w:rsidR="00D70B8F">
          <w:rPr>
            <w:noProof/>
            <w:webHidden/>
          </w:rPr>
          <w:fldChar w:fldCharType="separate"/>
        </w:r>
        <w:r w:rsidR="00D70B8F">
          <w:rPr>
            <w:noProof/>
            <w:webHidden/>
          </w:rPr>
          <w:t>84</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79" w:history="1">
        <w:r w:rsidR="00D70B8F" w:rsidRPr="005B3F2C">
          <w:rPr>
            <w:rStyle w:val="Hyperlink"/>
            <w:rFonts w:eastAsiaTheme="majorEastAsia"/>
            <w:noProof/>
            <w14:scene3d>
              <w14:camera w14:prst="orthographicFront"/>
              <w14:lightRig w14:rig="threePt" w14:dir="t">
                <w14:rot w14:lat="0" w14:lon="0" w14:rev="0"/>
              </w14:lightRig>
            </w14:scene3d>
          </w:rPr>
          <w:t>Figure 119:</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SAS Extracts Audit Reports Menu Options</w:t>
        </w:r>
        <w:r w:rsidR="00D70B8F">
          <w:rPr>
            <w:noProof/>
            <w:webHidden/>
          </w:rPr>
          <w:tab/>
        </w:r>
        <w:r w:rsidR="00D70B8F">
          <w:rPr>
            <w:noProof/>
            <w:webHidden/>
          </w:rPr>
          <w:fldChar w:fldCharType="begin"/>
        </w:r>
        <w:r w:rsidR="00D70B8F">
          <w:rPr>
            <w:noProof/>
            <w:webHidden/>
          </w:rPr>
          <w:instrText xml:space="preserve"> PAGEREF _Toc463615279 \h </w:instrText>
        </w:r>
        <w:r w:rsidR="00D70B8F">
          <w:rPr>
            <w:noProof/>
            <w:webHidden/>
          </w:rPr>
        </w:r>
        <w:r w:rsidR="00D70B8F">
          <w:rPr>
            <w:noProof/>
            <w:webHidden/>
          </w:rPr>
          <w:fldChar w:fldCharType="separate"/>
        </w:r>
        <w:r w:rsidR="00D70B8F">
          <w:rPr>
            <w:noProof/>
            <w:webHidden/>
          </w:rPr>
          <w:t>89</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80" w:history="1">
        <w:r w:rsidR="00D70B8F" w:rsidRPr="005B3F2C">
          <w:rPr>
            <w:rStyle w:val="Hyperlink"/>
            <w:rFonts w:eastAsiaTheme="majorEastAsia"/>
            <w:noProof/>
            <w14:scene3d>
              <w14:camera w14:prst="orthographicFront"/>
              <w14:lightRig w14:rig="threePt" w14:dir="t">
                <w14:rot w14:lat="0" w14:lon="0" w14:rev="0"/>
              </w14:lightRig>
            </w14:scene3d>
          </w:rPr>
          <w:t>Figure 120:</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SAS Audit Report for Prescription (PRE) Extract Screen Print</w:t>
        </w:r>
        <w:r w:rsidR="00D70B8F">
          <w:rPr>
            <w:noProof/>
            <w:webHidden/>
          </w:rPr>
          <w:tab/>
        </w:r>
        <w:r w:rsidR="00D70B8F">
          <w:rPr>
            <w:noProof/>
            <w:webHidden/>
          </w:rPr>
          <w:fldChar w:fldCharType="begin"/>
        </w:r>
        <w:r w:rsidR="00D70B8F">
          <w:rPr>
            <w:noProof/>
            <w:webHidden/>
          </w:rPr>
          <w:instrText xml:space="preserve"> PAGEREF _Toc463615280 \h </w:instrText>
        </w:r>
        <w:r w:rsidR="00D70B8F">
          <w:rPr>
            <w:noProof/>
            <w:webHidden/>
          </w:rPr>
        </w:r>
        <w:r w:rsidR="00D70B8F">
          <w:rPr>
            <w:noProof/>
            <w:webHidden/>
          </w:rPr>
          <w:fldChar w:fldCharType="separate"/>
        </w:r>
        <w:r w:rsidR="00D70B8F">
          <w:rPr>
            <w:noProof/>
            <w:webHidden/>
          </w:rPr>
          <w:t>90</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81" w:history="1">
        <w:r w:rsidR="00D70B8F" w:rsidRPr="005B3F2C">
          <w:rPr>
            <w:rStyle w:val="Hyperlink"/>
            <w:rFonts w:eastAsiaTheme="majorEastAsia"/>
            <w:noProof/>
            <w14:scene3d>
              <w14:camera w14:prst="orthographicFront"/>
              <w14:lightRig w14:rig="threePt" w14:dir="t">
                <w14:rot w14:lat="0" w14:lon="0" w14:rev="0"/>
              </w14:lightRig>
            </w14:scene3d>
          </w:rPr>
          <w:t>Figure 121:</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SAS Audit Report for Prescription (PRE) Extract</w:t>
        </w:r>
        <w:r w:rsidR="00D70B8F">
          <w:rPr>
            <w:noProof/>
            <w:webHidden/>
          </w:rPr>
          <w:tab/>
        </w:r>
        <w:r w:rsidR="00D70B8F">
          <w:rPr>
            <w:noProof/>
            <w:webHidden/>
          </w:rPr>
          <w:fldChar w:fldCharType="begin"/>
        </w:r>
        <w:r w:rsidR="00D70B8F">
          <w:rPr>
            <w:noProof/>
            <w:webHidden/>
          </w:rPr>
          <w:instrText xml:space="preserve"> PAGEREF _Toc463615281 \h </w:instrText>
        </w:r>
        <w:r w:rsidR="00D70B8F">
          <w:rPr>
            <w:noProof/>
            <w:webHidden/>
          </w:rPr>
        </w:r>
        <w:r w:rsidR="00D70B8F">
          <w:rPr>
            <w:noProof/>
            <w:webHidden/>
          </w:rPr>
          <w:fldChar w:fldCharType="separate"/>
        </w:r>
        <w:r w:rsidR="00D70B8F">
          <w:rPr>
            <w:noProof/>
            <w:webHidden/>
          </w:rPr>
          <w:t>90</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82" w:history="1">
        <w:r w:rsidR="00D70B8F" w:rsidRPr="005B3F2C">
          <w:rPr>
            <w:rStyle w:val="Hyperlink"/>
            <w:rFonts w:eastAsiaTheme="majorEastAsia"/>
            <w:noProof/>
            <w14:scene3d>
              <w14:camera w14:prst="orthographicFront"/>
              <w14:lightRig w14:rig="threePt" w14:dir="t">
                <w14:rot w14:lat="0" w14:lon="0" w14:rev="0"/>
              </w14:lightRig>
            </w14:scene3d>
          </w:rPr>
          <w:t>Figure 122:</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SAS Audit Report for Radiology (RAD) Extract Screen Print</w:t>
        </w:r>
        <w:r w:rsidR="00D70B8F">
          <w:rPr>
            <w:noProof/>
            <w:webHidden/>
          </w:rPr>
          <w:tab/>
        </w:r>
        <w:r w:rsidR="00D70B8F">
          <w:rPr>
            <w:noProof/>
            <w:webHidden/>
          </w:rPr>
          <w:fldChar w:fldCharType="begin"/>
        </w:r>
        <w:r w:rsidR="00D70B8F">
          <w:rPr>
            <w:noProof/>
            <w:webHidden/>
          </w:rPr>
          <w:instrText xml:space="preserve"> PAGEREF _Toc463615282 \h </w:instrText>
        </w:r>
        <w:r w:rsidR="00D70B8F">
          <w:rPr>
            <w:noProof/>
            <w:webHidden/>
          </w:rPr>
        </w:r>
        <w:r w:rsidR="00D70B8F">
          <w:rPr>
            <w:noProof/>
            <w:webHidden/>
          </w:rPr>
          <w:fldChar w:fldCharType="separate"/>
        </w:r>
        <w:r w:rsidR="00D70B8F">
          <w:rPr>
            <w:noProof/>
            <w:webHidden/>
          </w:rPr>
          <w:t>91</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83" w:history="1">
        <w:r w:rsidR="00D70B8F" w:rsidRPr="005B3F2C">
          <w:rPr>
            <w:rStyle w:val="Hyperlink"/>
            <w:rFonts w:eastAsiaTheme="majorEastAsia"/>
            <w:noProof/>
            <w14:scene3d>
              <w14:camera w14:prst="orthographicFront"/>
              <w14:lightRig w14:rig="threePt" w14:dir="t">
                <w14:rot w14:lat="0" w14:lon="0" w14:rev="0"/>
              </w14:lightRig>
            </w14:scene3d>
          </w:rPr>
          <w:t>Figure 123:</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SAS Audit Report for Radiology (RAD) Extract</w:t>
        </w:r>
        <w:r w:rsidR="00D70B8F">
          <w:rPr>
            <w:noProof/>
            <w:webHidden/>
          </w:rPr>
          <w:tab/>
        </w:r>
        <w:r w:rsidR="00D70B8F">
          <w:rPr>
            <w:noProof/>
            <w:webHidden/>
          </w:rPr>
          <w:fldChar w:fldCharType="begin"/>
        </w:r>
        <w:r w:rsidR="00D70B8F">
          <w:rPr>
            <w:noProof/>
            <w:webHidden/>
          </w:rPr>
          <w:instrText xml:space="preserve"> PAGEREF _Toc463615283 \h </w:instrText>
        </w:r>
        <w:r w:rsidR="00D70B8F">
          <w:rPr>
            <w:noProof/>
            <w:webHidden/>
          </w:rPr>
        </w:r>
        <w:r w:rsidR="00D70B8F">
          <w:rPr>
            <w:noProof/>
            <w:webHidden/>
          </w:rPr>
          <w:fldChar w:fldCharType="separate"/>
        </w:r>
        <w:r w:rsidR="00D70B8F">
          <w:rPr>
            <w:noProof/>
            <w:webHidden/>
          </w:rPr>
          <w:t>92</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84" w:history="1">
        <w:r w:rsidR="00D70B8F" w:rsidRPr="005B3F2C">
          <w:rPr>
            <w:rStyle w:val="Hyperlink"/>
            <w:rFonts w:eastAsiaTheme="majorEastAsia"/>
            <w:noProof/>
            <w14:scene3d>
              <w14:camera w14:prst="orthographicFront"/>
              <w14:lightRig w14:rig="threePt" w14:dir="t">
                <w14:rot w14:lat="0" w14:lon="0" w14:rev="0"/>
              </w14:lightRig>
            </w14:scene3d>
          </w:rPr>
          <w:t>Figure 124:</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SAS Audit Report for Surgery (SUR) Extract Screen Print</w:t>
        </w:r>
        <w:r w:rsidR="00D70B8F">
          <w:rPr>
            <w:noProof/>
            <w:webHidden/>
          </w:rPr>
          <w:tab/>
        </w:r>
        <w:r w:rsidR="00D70B8F">
          <w:rPr>
            <w:noProof/>
            <w:webHidden/>
          </w:rPr>
          <w:fldChar w:fldCharType="begin"/>
        </w:r>
        <w:r w:rsidR="00D70B8F">
          <w:rPr>
            <w:noProof/>
            <w:webHidden/>
          </w:rPr>
          <w:instrText xml:space="preserve"> PAGEREF _Toc463615284 \h </w:instrText>
        </w:r>
        <w:r w:rsidR="00D70B8F">
          <w:rPr>
            <w:noProof/>
            <w:webHidden/>
          </w:rPr>
        </w:r>
        <w:r w:rsidR="00D70B8F">
          <w:rPr>
            <w:noProof/>
            <w:webHidden/>
          </w:rPr>
          <w:fldChar w:fldCharType="separate"/>
        </w:r>
        <w:r w:rsidR="00D70B8F">
          <w:rPr>
            <w:noProof/>
            <w:webHidden/>
          </w:rPr>
          <w:t>93</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85" w:history="1">
        <w:r w:rsidR="00D70B8F" w:rsidRPr="005B3F2C">
          <w:rPr>
            <w:rStyle w:val="Hyperlink"/>
            <w:rFonts w:eastAsiaTheme="majorEastAsia"/>
            <w:noProof/>
            <w14:scene3d>
              <w14:camera w14:prst="orthographicFront"/>
              <w14:lightRig w14:rig="threePt" w14:dir="t">
                <w14:rot w14:lat="0" w14:lon="0" w14:rev="0"/>
              </w14:lightRig>
            </w14:scene3d>
          </w:rPr>
          <w:t>Figure 125:</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SAS Audit Report for Surgery (SUR) Extract</w:t>
        </w:r>
        <w:r w:rsidR="00D70B8F">
          <w:rPr>
            <w:noProof/>
            <w:webHidden/>
          </w:rPr>
          <w:tab/>
        </w:r>
        <w:r w:rsidR="00D70B8F">
          <w:rPr>
            <w:noProof/>
            <w:webHidden/>
          </w:rPr>
          <w:fldChar w:fldCharType="begin"/>
        </w:r>
        <w:r w:rsidR="00D70B8F">
          <w:rPr>
            <w:noProof/>
            <w:webHidden/>
          </w:rPr>
          <w:instrText xml:space="preserve"> PAGEREF _Toc463615285 \h </w:instrText>
        </w:r>
        <w:r w:rsidR="00D70B8F">
          <w:rPr>
            <w:noProof/>
            <w:webHidden/>
          </w:rPr>
        </w:r>
        <w:r w:rsidR="00D70B8F">
          <w:rPr>
            <w:noProof/>
            <w:webHidden/>
          </w:rPr>
          <w:fldChar w:fldCharType="separate"/>
        </w:r>
        <w:r w:rsidR="00D70B8F">
          <w:rPr>
            <w:noProof/>
            <w:webHidden/>
          </w:rPr>
          <w:t>93</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86" w:history="1">
        <w:r w:rsidR="00D70B8F" w:rsidRPr="005B3F2C">
          <w:rPr>
            <w:rStyle w:val="Hyperlink"/>
            <w:rFonts w:eastAsiaTheme="majorEastAsia"/>
            <w:noProof/>
            <w14:scene3d>
              <w14:camera w14:prst="orthographicFront"/>
              <w14:lightRig w14:rig="threePt" w14:dir="t">
                <w14:rot w14:lat="0" w14:lon="0" w14:rev="0"/>
              </w14:lightRig>
            </w14:scene3d>
          </w:rPr>
          <w:t>Figure 126:</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Extract Audit Reports Menu on Extract Managers Menu</w:t>
        </w:r>
        <w:r w:rsidR="00D70B8F">
          <w:rPr>
            <w:noProof/>
            <w:webHidden/>
          </w:rPr>
          <w:tab/>
        </w:r>
        <w:r w:rsidR="00D70B8F">
          <w:rPr>
            <w:noProof/>
            <w:webHidden/>
          </w:rPr>
          <w:fldChar w:fldCharType="begin"/>
        </w:r>
        <w:r w:rsidR="00D70B8F">
          <w:rPr>
            <w:noProof/>
            <w:webHidden/>
          </w:rPr>
          <w:instrText xml:space="preserve"> PAGEREF _Toc463615286 \h </w:instrText>
        </w:r>
        <w:r w:rsidR="00D70B8F">
          <w:rPr>
            <w:noProof/>
            <w:webHidden/>
          </w:rPr>
        </w:r>
        <w:r w:rsidR="00D70B8F">
          <w:rPr>
            <w:noProof/>
            <w:webHidden/>
          </w:rPr>
          <w:fldChar w:fldCharType="separate"/>
        </w:r>
        <w:r w:rsidR="00D70B8F">
          <w:rPr>
            <w:noProof/>
            <w:webHidden/>
          </w:rPr>
          <w:t>94</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87" w:history="1">
        <w:r w:rsidR="00D70B8F" w:rsidRPr="005B3F2C">
          <w:rPr>
            <w:rStyle w:val="Hyperlink"/>
            <w:rFonts w:eastAsiaTheme="majorEastAsia"/>
            <w:noProof/>
            <w14:scene3d>
              <w14:camera w14:prst="orthographicFront"/>
              <w14:lightRig w14:rig="threePt" w14:dir="t">
                <w14:rot w14:lat="0" w14:lon="0" w14:rev="0"/>
              </w14:lightRig>
            </w14:scene3d>
          </w:rPr>
          <w:t>Figure 127:</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Admission (ADM) Extract Audit Report Screen Print</w:t>
        </w:r>
        <w:r w:rsidR="00D70B8F">
          <w:rPr>
            <w:noProof/>
            <w:webHidden/>
          </w:rPr>
          <w:tab/>
        </w:r>
        <w:r w:rsidR="00D70B8F">
          <w:rPr>
            <w:noProof/>
            <w:webHidden/>
          </w:rPr>
          <w:fldChar w:fldCharType="begin"/>
        </w:r>
        <w:r w:rsidR="00D70B8F">
          <w:rPr>
            <w:noProof/>
            <w:webHidden/>
          </w:rPr>
          <w:instrText xml:space="preserve"> PAGEREF _Toc463615287 \h </w:instrText>
        </w:r>
        <w:r w:rsidR="00D70B8F">
          <w:rPr>
            <w:noProof/>
            <w:webHidden/>
          </w:rPr>
        </w:r>
        <w:r w:rsidR="00D70B8F">
          <w:rPr>
            <w:noProof/>
            <w:webHidden/>
          </w:rPr>
          <w:fldChar w:fldCharType="separate"/>
        </w:r>
        <w:r w:rsidR="00D70B8F">
          <w:rPr>
            <w:noProof/>
            <w:webHidden/>
          </w:rPr>
          <w:t>95</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88" w:history="1">
        <w:r w:rsidR="00D70B8F" w:rsidRPr="005B3F2C">
          <w:rPr>
            <w:rStyle w:val="Hyperlink"/>
            <w:rFonts w:eastAsiaTheme="majorEastAsia"/>
            <w:noProof/>
            <w14:scene3d>
              <w14:camera w14:prst="orthographicFront"/>
              <w14:lightRig w14:rig="threePt" w14:dir="t">
                <w14:rot w14:lat="0" w14:lon="0" w14:rev="0"/>
              </w14:lightRig>
            </w14:scene3d>
          </w:rPr>
          <w:t>Figure 128:</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Admission Extract Audit Report</w:t>
        </w:r>
        <w:r w:rsidR="00D70B8F">
          <w:rPr>
            <w:noProof/>
            <w:webHidden/>
          </w:rPr>
          <w:tab/>
        </w:r>
        <w:r w:rsidR="00D70B8F">
          <w:rPr>
            <w:noProof/>
            <w:webHidden/>
          </w:rPr>
          <w:fldChar w:fldCharType="begin"/>
        </w:r>
        <w:r w:rsidR="00D70B8F">
          <w:rPr>
            <w:noProof/>
            <w:webHidden/>
          </w:rPr>
          <w:instrText xml:space="preserve"> PAGEREF _Toc463615288 \h </w:instrText>
        </w:r>
        <w:r w:rsidR="00D70B8F">
          <w:rPr>
            <w:noProof/>
            <w:webHidden/>
          </w:rPr>
        </w:r>
        <w:r w:rsidR="00D70B8F">
          <w:rPr>
            <w:noProof/>
            <w:webHidden/>
          </w:rPr>
          <w:fldChar w:fldCharType="separate"/>
        </w:r>
        <w:r w:rsidR="00D70B8F">
          <w:rPr>
            <w:noProof/>
            <w:webHidden/>
          </w:rPr>
          <w:t>96</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89" w:history="1">
        <w:r w:rsidR="00D70B8F" w:rsidRPr="005B3F2C">
          <w:rPr>
            <w:rStyle w:val="Hyperlink"/>
            <w:rFonts w:eastAsiaTheme="majorEastAsia"/>
            <w:noProof/>
            <w14:scene3d>
              <w14:camera w14:prst="orthographicFront"/>
              <w14:lightRig w14:rig="threePt" w14:dir="t">
                <w14:rot w14:lat="0" w14:lon="0" w14:rev="0"/>
              </w14:lightRig>
            </w14:scene3d>
          </w:rPr>
          <w:t>Figure 129:</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QUASAR Extract Audit Report Screen Print</w:t>
        </w:r>
        <w:r w:rsidR="00D70B8F">
          <w:rPr>
            <w:noProof/>
            <w:webHidden/>
          </w:rPr>
          <w:tab/>
        </w:r>
        <w:r w:rsidR="00D70B8F">
          <w:rPr>
            <w:noProof/>
            <w:webHidden/>
          </w:rPr>
          <w:fldChar w:fldCharType="begin"/>
        </w:r>
        <w:r w:rsidR="00D70B8F">
          <w:rPr>
            <w:noProof/>
            <w:webHidden/>
          </w:rPr>
          <w:instrText xml:space="preserve"> PAGEREF _Toc463615289 \h </w:instrText>
        </w:r>
        <w:r w:rsidR="00D70B8F">
          <w:rPr>
            <w:noProof/>
            <w:webHidden/>
          </w:rPr>
        </w:r>
        <w:r w:rsidR="00D70B8F">
          <w:rPr>
            <w:noProof/>
            <w:webHidden/>
          </w:rPr>
          <w:fldChar w:fldCharType="separate"/>
        </w:r>
        <w:r w:rsidR="00D70B8F">
          <w:rPr>
            <w:noProof/>
            <w:webHidden/>
          </w:rPr>
          <w:t>96</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90" w:history="1">
        <w:r w:rsidR="00D70B8F" w:rsidRPr="005B3F2C">
          <w:rPr>
            <w:rStyle w:val="Hyperlink"/>
            <w:rFonts w:eastAsiaTheme="majorEastAsia"/>
            <w:noProof/>
            <w14:scene3d>
              <w14:camera w14:prst="orthographicFront"/>
              <w14:lightRig w14:rig="threePt" w14:dir="t">
                <w14:rot w14:lat="0" w14:lon="0" w14:rev="0"/>
              </w14:lightRig>
            </w14:scene3d>
          </w:rPr>
          <w:t>Figure 130:</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QUASAR Extract Audit Report</w:t>
        </w:r>
        <w:r w:rsidR="00D70B8F">
          <w:rPr>
            <w:noProof/>
            <w:webHidden/>
          </w:rPr>
          <w:tab/>
        </w:r>
        <w:r w:rsidR="00D70B8F">
          <w:rPr>
            <w:noProof/>
            <w:webHidden/>
          </w:rPr>
          <w:fldChar w:fldCharType="begin"/>
        </w:r>
        <w:r w:rsidR="00D70B8F">
          <w:rPr>
            <w:noProof/>
            <w:webHidden/>
          </w:rPr>
          <w:instrText xml:space="preserve"> PAGEREF _Toc463615290 \h </w:instrText>
        </w:r>
        <w:r w:rsidR="00D70B8F">
          <w:rPr>
            <w:noProof/>
            <w:webHidden/>
          </w:rPr>
        </w:r>
        <w:r w:rsidR="00D70B8F">
          <w:rPr>
            <w:noProof/>
            <w:webHidden/>
          </w:rPr>
          <w:fldChar w:fldCharType="separate"/>
        </w:r>
        <w:r w:rsidR="00D70B8F">
          <w:rPr>
            <w:noProof/>
            <w:webHidden/>
          </w:rPr>
          <w:t>97</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91" w:history="1">
        <w:r w:rsidR="00D70B8F" w:rsidRPr="005B3F2C">
          <w:rPr>
            <w:rStyle w:val="Hyperlink"/>
            <w:rFonts w:eastAsiaTheme="majorEastAsia"/>
            <w:noProof/>
            <w14:scene3d>
              <w14:camera w14:prst="orthographicFront"/>
              <w14:lightRig w14:rig="threePt" w14:dir="t">
                <w14:rot w14:lat="0" w14:lon="0" w14:rev="0"/>
              </w14:lightRig>
            </w14:scene3d>
          </w:rPr>
          <w:t>Figure 131:</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ECS Extract Audit Report Screen Print</w:t>
        </w:r>
        <w:r w:rsidR="00D70B8F">
          <w:rPr>
            <w:noProof/>
            <w:webHidden/>
          </w:rPr>
          <w:tab/>
        </w:r>
        <w:r w:rsidR="00D70B8F">
          <w:rPr>
            <w:noProof/>
            <w:webHidden/>
          </w:rPr>
          <w:fldChar w:fldCharType="begin"/>
        </w:r>
        <w:r w:rsidR="00D70B8F">
          <w:rPr>
            <w:noProof/>
            <w:webHidden/>
          </w:rPr>
          <w:instrText xml:space="preserve"> PAGEREF _Toc463615291 \h </w:instrText>
        </w:r>
        <w:r w:rsidR="00D70B8F">
          <w:rPr>
            <w:noProof/>
            <w:webHidden/>
          </w:rPr>
        </w:r>
        <w:r w:rsidR="00D70B8F">
          <w:rPr>
            <w:noProof/>
            <w:webHidden/>
          </w:rPr>
          <w:fldChar w:fldCharType="separate"/>
        </w:r>
        <w:r w:rsidR="00D70B8F">
          <w:rPr>
            <w:noProof/>
            <w:webHidden/>
          </w:rPr>
          <w:t>97</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92" w:history="1">
        <w:r w:rsidR="00D70B8F" w:rsidRPr="005B3F2C">
          <w:rPr>
            <w:rStyle w:val="Hyperlink"/>
            <w:rFonts w:eastAsiaTheme="majorEastAsia"/>
            <w:noProof/>
            <w14:scene3d>
              <w14:camera w14:prst="orthographicFront"/>
              <w14:lightRig w14:rig="threePt" w14:dir="t">
                <w14:rot w14:lat="0" w14:lon="0" w14:rev="0"/>
              </w14:lightRig>
            </w14:scene3d>
          </w:rPr>
          <w:t>Figure 132:</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ECS Extract Audit Report</w:t>
        </w:r>
        <w:r w:rsidR="00D70B8F">
          <w:rPr>
            <w:noProof/>
            <w:webHidden/>
          </w:rPr>
          <w:tab/>
        </w:r>
        <w:r w:rsidR="00D70B8F">
          <w:rPr>
            <w:noProof/>
            <w:webHidden/>
          </w:rPr>
          <w:fldChar w:fldCharType="begin"/>
        </w:r>
        <w:r w:rsidR="00D70B8F">
          <w:rPr>
            <w:noProof/>
            <w:webHidden/>
          </w:rPr>
          <w:instrText xml:space="preserve"> PAGEREF _Toc463615292 \h </w:instrText>
        </w:r>
        <w:r w:rsidR="00D70B8F">
          <w:rPr>
            <w:noProof/>
            <w:webHidden/>
          </w:rPr>
        </w:r>
        <w:r w:rsidR="00D70B8F">
          <w:rPr>
            <w:noProof/>
            <w:webHidden/>
          </w:rPr>
          <w:fldChar w:fldCharType="separate"/>
        </w:r>
        <w:r w:rsidR="00D70B8F">
          <w:rPr>
            <w:noProof/>
            <w:webHidden/>
          </w:rPr>
          <w:t>98</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93" w:history="1">
        <w:r w:rsidR="00D70B8F" w:rsidRPr="005B3F2C">
          <w:rPr>
            <w:rStyle w:val="Hyperlink"/>
            <w:rFonts w:eastAsiaTheme="majorEastAsia"/>
            <w:noProof/>
            <w14:scene3d>
              <w14:camera w14:prst="orthographicFront"/>
              <w14:lightRig w14:rig="threePt" w14:dir="t">
                <w14:rot w14:lat="0" w14:lon="0" w14:rev="0"/>
              </w14:lightRig>
            </w14:scene3d>
          </w:rPr>
          <w:t>Figure 133:</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Laboratory Extract Audit Report Screen Print</w:t>
        </w:r>
        <w:r w:rsidR="00D70B8F">
          <w:rPr>
            <w:noProof/>
            <w:webHidden/>
          </w:rPr>
          <w:tab/>
        </w:r>
        <w:r w:rsidR="00D70B8F">
          <w:rPr>
            <w:noProof/>
            <w:webHidden/>
          </w:rPr>
          <w:fldChar w:fldCharType="begin"/>
        </w:r>
        <w:r w:rsidR="00D70B8F">
          <w:rPr>
            <w:noProof/>
            <w:webHidden/>
          </w:rPr>
          <w:instrText xml:space="preserve"> PAGEREF _Toc463615293 \h </w:instrText>
        </w:r>
        <w:r w:rsidR="00D70B8F">
          <w:rPr>
            <w:noProof/>
            <w:webHidden/>
          </w:rPr>
        </w:r>
        <w:r w:rsidR="00D70B8F">
          <w:rPr>
            <w:noProof/>
            <w:webHidden/>
          </w:rPr>
          <w:fldChar w:fldCharType="separate"/>
        </w:r>
        <w:r w:rsidR="00D70B8F">
          <w:rPr>
            <w:noProof/>
            <w:webHidden/>
          </w:rPr>
          <w:t>98</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94" w:history="1">
        <w:r w:rsidR="00D70B8F" w:rsidRPr="005B3F2C">
          <w:rPr>
            <w:rStyle w:val="Hyperlink"/>
            <w:rFonts w:eastAsiaTheme="majorEastAsia"/>
            <w:noProof/>
            <w14:scene3d>
              <w14:camera w14:prst="orthographicFront"/>
              <w14:lightRig w14:rig="threePt" w14:dir="t">
                <w14:rot w14:lat="0" w14:lon="0" w14:rev="0"/>
              </w14:lightRig>
            </w14:scene3d>
          </w:rPr>
          <w:t>Figure 134:</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Laboratory Extract Audit Report</w:t>
        </w:r>
        <w:r w:rsidR="00D70B8F">
          <w:rPr>
            <w:noProof/>
            <w:webHidden/>
          </w:rPr>
          <w:tab/>
        </w:r>
        <w:r w:rsidR="00D70B8F">
          <w:rPr>
            <w:noProof/>
            <w:webHidden/>
          </w:rPr>
          <w:fldChar w:fldCharType="begin"/>
        </w:r>
        <w:r w:rsidR="00D70B8F">
          <w:rPr>
            <w:noProof/>
            <w:webHidden/>
          </w:rPr>
          <w:instrText xml:space="preserve"> PAGEREF _Toc463615294 \h </w:instrText>
        </w:r>
        <w:r w:rsidR="00D70B8F">
          <w:rPr>
            <w:noProof/>
            <w:webHidden/>
          </w:rPr>
        </w:r>
        <w:r w:rsidR="00D70B8F">
          <w:rPr>
            <w:noProof/>
            <w:webHidden/>
          </w:rPr>
          <w:fldChar w:fldCharType="separate"/>
        </w:r>
        <w:r w:rsidR="00D70B8F">
          <w:rPr>
            <w:noProof/>
            <w:webHidden/>
          </w:rPr>
          <w:t>98</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95" w:history="1">
        <w:r w:rsidR="00D70B8F" w:rsidRPr="005B3F2C">
          <w:rPr>
            <w:rStyle w:val="Hyperlink"/>
            <w:rFonts w:eastAsiaTheme="majorEastAsia"/>
            <w:noProof/>
            <w14:scene3d>
              <w14:camera w14:prst="orthographicFront"/>
              <w14:lightRig w14:rig="threePt" w14:dir="t">
                <w14:rot w14:lat="0" w14:lon="0" w14:rev="0"/>
              </w14:lightRig>
            </w14:scene3d>
          </w:rPr>
          <w:t>Figure 135:</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Laboratory Results Extract Audit Report Screen Print</w:t>
        </w:r>
        <w:r w:rsidR="00D70B8F">
          <w:rPr>
            <w:noProof/>
            <w:webHidden/>
          </w:rPr>
          <w:tab/>
        </w:r>
        <w:r w:rsidR="00D70B8F">
          <w:rPr>
            <w:noProof/>
            <w:webHidden/>
          </w:rPr>
          <w:fldChar w:fldCharType="begin"/>
        </w:r>
        <w:r w:rsidR="00D70B8F">
          <w:rPr>
            <w:noProof/>
            <w:webHidden/>
          </w:rPr>
          <w:instrText xml:space="preserve"> PAGEREF _Toc463615295 \h </w:instrText>
        </w:r>
        <w:r w:rsidR="00D70B8F">
          <w:rPr>
            <w:noProof/>
            <w:webHidden/>
          </w:rPr>
        </w:r>
        <w:r w:rsidR="00D70B8F">
          <w:rPr>
            <w:noProof/>
            <w:webHidden/>
          </w:rPr>
          <w:fldChar w:fldCharType="separate"/>
        </w:r>
        <w:r w:rsidR="00D70B8F">
          <w:rPr>
            <w:noProof/>
            <w:webHidden/>
          </w:rPr>
          <w:t>99</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96" w:history="1">
        <w:r w:rsidR="00D70B8F" w:rsidRPr="005B3F2C">
          <w:rPr>
            <w:rStyle w:val="Hyperlink"/>
            <w:rFonts w:eastAsiaTheme="majorEastAsia"/>
            <w:noProof/>
            <w14:scene3d>
              <w14:camera w14:prst="orthographicFront"/>
              <w14:lightRig w14:rig="threePt" w14:dir="t">
                <w14:rot w14:lat="0" w14:lon="0" w14:rev="0"/>
              </w14:lightRig>
            </w14:scene3d>
          </w:rPr>
          <w:t>Figure 136:</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Laboratory Results Extract Audit Report</w:t>
        </w:r>
        <w:r w:rsidR="00D70B8F">
          <w:rPr>
            <w:noProof/>
            <w:webHidden/>
          </w:rPr>
          <w:tab/>
        </w:r>
        <w:r w:rsidR="00D70B8F">
          <w:rPr>
            <w:noProof/>
            <w:webHidden/>
          </w:rPr>
          <w:fldChar w:fldCharType="begin"/>
        </w:r>
        <w:r w:rsidR="00D70B8F">
          <w:rPr>
            <w:noProof/>
            <w:webHidden/>
          </w:rPr>
          <w:instrText xml:space="preserve"> PAGEREF _Toc463615296 \h </w:instrText>
        </w:r>
        <w:r w:rsidR="00D70B8F">
          <w:rPr>
            <w:noProof/>
            <w:webHidden/>
          </w:rPr>
        </w:r>
        <w:r w:rsidR="00D70B8F">
          <w:rPr>
            <w:noProof/>
            <w:webHidden/>
          </w:rPr>
          <w:fldChar w:fldCharType="separate"/>
        </w:r>
        <w:r w:rsidR="00D70B8F">
          <w:rPr>
            <w:noProof/>
            <w:webHidden/>
          </w:rPr>
          <w:t>99</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97" w:history="1">
        <w:r w:rsidR="00D70B8F" w:rsidRPr="005B3F2C">
          <w:rPr>
            <w:rStyle w:val="Hyperlink"/>
            <w:rFonts w:eastAsiaTheme="majorEastAsia"/>
            <w:noProof/>
            <w14:scene3d>
              <w14:camera w14:prst="orthographicFront"/>
              <w14:lightRig w14:rig="threePt" w14:dir="t">
                <w14:rot w14:lat="0" w14:lon="0" w14:rev="0"/>
              </w14:lightRig>
            </w14:scene3d>
          </w:rPr>
          <w:t>Figure 137:</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LBB Audit Report Options Menu</w:t>
        </w:r>
        <w:r w:rsidR="00D70B8F">
          <w:rPr>
            <w:noProof/>
            <w:webHidden/>
          </w:rPr>
          <w:tab/>
        </w:r>
        <w:r w:rsidR="00D70B8F">
          <w:rPr>
            <w:noProof/>
            <w:webHidden/>
          </w:rPr>
          <w:fldChar w:fldCharType="begin"/>
        </w:r>
        <w:r w:rsidR="00D70B8F">
          <w:rPr>
            <w:noProof/>
            <w:webHidden/>
          </w:rPr>
          <w:instrText xml:space="preserve"> PAGEREF _Toc463615297 \h </w:instrText>
        </w:r>
        <w:r w:rsidR="00D70B8F">
          <w:rPr>
            <w:noProof/>
            <w:webHidden/>
          </w:rPr>
        </w:r>
        <w:r w:rsidR="00D70B8F">
          <w:rPr>
            <w:noProof/>
            <w:webHidden/>
          </w:rPr>
          <w:fldChar w:fldCharType="separate"/>
        </w:r>
        <w:r w:rsidR="00D70B8F">
          <w:rPr>
            <w:noProof/>
            <w:webHidden/>
          </w:rPr>
          <w:t>100</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98" w:history="1">
        <w:r w:rsidR="00D70B8F" w:rsidRPr="005B3F2C">
          <w:rPr>
            <w:rStyle w:val="Hyperlink"/>
            <w:rFonts w:eastAsiaTheme="majorEastAsia"/>
            <w:noProof/>
            <w14:scene3d>
              <w14:camera w14:prst="orthographicFront"/>
              <w14:lightRig w14:rig="threePt" w14:dir="t">
                <w14:rot w14:lat="0" w14:lon="0" w14:rev="0"/>
              </w14:lightRig>
            </w14:scene3d>
          </w:rPr>
          <w:t>Figure 138:</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LBB Extract Comparative Audit Report Screen Print</w:t>
        </w:r>
        <w:r w:rsidR="00D70B8F">
          <w:rPr>
            <w:noProof/>
            <w:webHidden/>
          </w:rPr>
          <w:tab/>
        </w:r>
        <w:r w:rsidR="00D70B8F">
          <w:rPr>
            <w:noProof/>
            <w:webHidden/>
          </w:rPr>
          <w:fldChar w:fldCharType="begin"/>
        </w:r>
        <w:r w:rsidR="00D70B8F">
          <w:rPr>
            <w:noProof/>
            <w:webHidden/>
          </w:rPr>
          <w:instrText xml:space="preserve"> PAGEREF _Toc463615298 \h </w:instrText>
        </w:r>
        <w:r w:rsidR="00D70B8F">
          <w:rPr>
            <w:noProof/>
            <w:webHidden/>
          </w:rPr>
        </w:r>
        <w:r w:rsidR="00D70B8F">
          <w:rPr>
            <w:noProof/>
            <w:webHidden/>
          </w:rPr>
          <w:fldChar w:fldCharType="separate"/>
        </w:r>
        <w:r w:rsidR="00D70B8F">
          <w:rPr>
            <w:noProof/>
            <w:webHidden/>
          </w:rPr>
          <w:t>100</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299" w:history="1">
        <w:r w:rsidR="00D70B8F" w:rsidRPr="005B3F2C">
          <w:rPr>
            <w:rStyle w:val="Hyperlink"/>
            <w:rFonts w:eastAsiaTheme="majorEastAsia"/>
            <w:noProof/>
            <w14:scene3d>
              <w14:camera w14:prst="orthographicFront"/>
              <w14:lightRig w14:rig="threePt" w14:dir="t">
                <w14:rot w14:lat="0" w14:lon="0" w14:rev="0"/>
              </w14:lightRig>
            </w14:scene3d>
          </w:rPr>
          <w:t>Figure 139:</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LBB Exported Extract Comparative Audit Report</w:t>
        </w:r>
        <w:r w:rsidR="00D70B8F">
          <w:rPr>
            <w:noProof/>
            <w:webHidden/>
          </w:rPr>
          <w:tab/>
        </w:r>
        <w:r w:rsidR="00D70B8F">
          <w:rPr>
            <w:noProof/>
            <w:webHidden/>
          </w:rPr>
          <w:fldChar w:fldCharType="begin"/>
        </w:r>
        <w:r w:rsidR="00D70B8F">
          <w:rPr>
            <w:noProof/>
            <w:webHidden/>
          </w:rPr>
          <w:instrText xml:space="preserve"> PAGEREF _Toc463615299 \h </w:instrText>
        </w:r>
        <w:r w:rsidR="00D70B8F">
          <w:rPr>
            <w:noProof/>
            <w:webHidden/>
          </w:rPr>
        </w:r>
        <w:r w:rsidR="00D70B8F">
          <w:rPr>
            <w:noProof/>
            <w:webHidden/>
          </w:rPr>
          <w:fldChar w:fldCharType="separate"/>
        </w:r>
        <w:r w:rsidR="00D70B8F">
          <w:rPr>
            <w:noProof/>
            <w:webHidden/>
          </w:rPr>
          <w:t>100</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00" w:history="1">
        <w:r w:rsidR="00D70B8F" w:rsidRPr="005B3F2C">
          <w:rPr>
            <w:rStyle w:val="Hyperlink"/>
            <w:rFonts w:eastAsiaTheme="majorEastAsia"/>
            <w:noProof/>
            <w14:scene3d>
              <w14:camera w14:prst="orthographicFront"/>
              <w14:lightRig w14:rig="threePt" w14:dir="t">
                <w14:rot w14:lat="0" w14:lon="0" w14:rev="0"/>
              </w14:lightRig>
            </w14:scene3d>
          </w:rPr>
          <w:t>Figure 140:</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LBB Pre-Extract Audit Report Screen Print</w:t>
        </w:r>
        <w:r w:rsidR="00D70B8F">
          <w:rPr>
            <w:noProof/>
            <w:webHidden/>
          </w:rPr>
          <w:tab/>
        </w:r>
        <w:r w:rsidR="00D70B8F">
          <w:rPr>
            <w:noProof/>
            <w:webHidden/>
          </w:rPr>
          <w:fldChar w:fldCharType="begin"/>
        </w:r>
        <w:r w:rsidR="00D70B8F">
          <w:rPr>
            <w:noProof/>
            <w:webHidden/>
          </w:rPr>
          <w:instrText xml:space="preserve"> PAGEREF _Toc463615300 \h </w:instrText>
        </w:r>
        <w:r w:rsidR="00D70B8F">
          <w:rPr>
            <w:noProof/>
            <w:webHidden/>
          </w:rPr>
        </w:r>
        <w:r w:rsidR="00D70B8F">
          <w:rPr>
            <w:noProof/>
            <w:webHidden/>
          </w:rPr>
          <w:fldChar w:fldCharType="separate"/>
        </w:r>
        <w:r w:rsidR="00D70B8F">
          <w:rPr>
            <w:noProof/>
            <w:webHidden/>
          </w:rPr>
          <w:t>101</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01" w:history="1">
        <w:r w:rsidR="00D70B8F" w:rsidRPr="005B3F2C">
          <w:rPr>
            <w:rStyle w:val="Hyperlink"/>
            <w:rFonts w:eastAsiaTheme="majorEastAsia"/>
            <w:noProof/>
            <w14:scene3d>
              <w14:camera w14:prst="orthographicFront"/>
              <w14:lightRig w14:rig="threePt" w14:dir="t">
                <w14:rot w14:lat="0" w14:lon="0" w14:rev="0"/>
              </w14:lightRig>
            </w14:scene3d>
          </w:rPr>
          <w:t>Figure 141:</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LBB Pre-Extract Audit Report</w:t>
        </w:r>
        <w:r w:rsidR="00D70B8F">
          <w:rPr>
            <w:noProof/>
            <w:webHidden/>
          </w:rPr>
          <w:tab/>
        </w:r>
        <w:r w:rsidR="00D70B8F">
          <w:rPr>
            <w:noProof/>
            <w:webHidden/>
          </w:rPr>
          <w:fldChar w:fldCharType="begin"/>
        </w:r>
        <w:r w:rsidR="00D70B8F">
          <w:rPr>
            <w:noProof/>
            <w:webHidden/>
          </w:rPr>
          <w:instrText xml:space="preserve"> PAGEREF _Toc463615301 \h </w:instrText>
        </w:r>
        <w:r w:rsidR="00D70B8F">
          <w:rPr>
            <w:noProof/>
            <w:webHidden/>
          </w:rPr>
        </w:r>
        <w:r w:rsidR="00D70B8F">
          <w:rPr>
            <w:noProof/>
            <w:webHidden/>
          </w:rPr>
          <w:fldChar w:fldCharType="separate"/>
        </w:r>
        <w:r w:rsidR="00D70B8F">
          <w:rPr>
            <w:noProof/>
            <w:webHidden/>
          </w:rPr>
          <w:t>101</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02" w:history="1">
        <w:r w:rsidR="00D70B8F" w:rsidRPr="005B3F2C">
          <w:rPr>
            <w:rStyle w:val="Hyperlink"/>
            <w:rFonts w:eastAsiaTheme="majorEastAsia"/>
            <w:noProof/>
            <w14:scene3d>
              <w14:camera w14:prst="orthographicFront"/>
              <w14:lightRig w14:rig="threePt" w14:dir="t">
                <w14:rot w14:lat="0" w14:lon="0" w14:rev="0"/>
              </w14:lightRig>
            </w14:scene3d>
          </w:rPr>
          <w:t>Figure 142:</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Physical Movement Extract Audit Report Screen Print</w:t>
        </w:r>
        <w:r w:rsidR="00D70B8F">
          <w:rPr>
            <w:noProof/>
            <w:webHidden/>
          </w:rPr>
          <w:tab/>
        </w:r>
        <w:r w:rsidR="00D70B8F">
          <w:rPr>
            <w:noProof/>
            <w:webHidden/>
          </w:rPr>
          <w:fldChar w:fldCharType="begin"/>
        </w:r>
        <w:r w:rsidR="00D70B8F">
          <w:rPr>
            <w:noProof/>
            <w:webHidden/>
          </w:rPr>
          <w:instrText xml:space="preserve"> PAGEREF _Toc463615302 \h </w:instrText>
        </w:r>
        <w:r w:rsidR="00D70B8F">
          <w:rPr>
            <w:noProof/>
            <w:webHidden/>
          </w:rPr>
        </w:r>
        <w:r w:rsidR="00D70B8F">
          <w:rPr>
            <w:noProof/>
            <w:webHidden/>
          </w:rPr>
          <w:fldChar w:fldCharType="separate"/>
        </w:r>
        <w:r w:rsidR="00D70B8F">
          <w:rPr>
            <w:noProof/>
            <w:webHidden/>
          </w:rPr>
          <w:t>102</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03" w:history="1">
        <w:r w:rsidR="00D70B8F" w:rsidRPr="005B3F2C">
          <w:rPr>
            <w:rStyle w:val="Hyperlink"/>
            <w:rFonts w:eastAsiaTheme="majorEastAsia"/>
            <w:noProof/>
            <w14:scene3d>
              <w14:camera w14:prst="orthographicFront"/>
              <w14:lightRig w14:rig="threePt" w14:dir="t">
                <w14:rot w14:lat="0" w14:lon="0" w14:rev="0"/>
              </w14:lightRig>
            </w14:scene3d>
          </w:rPr>
          <w:t>Figure 143:</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Physical Movement Extract Audit Report</w:t>
        </w:r>
        <w:r w:rsidR="00D70B8F">
          <w:rPr>
            <w:noProof/>
            <w:webHidden/>
          </w:rPr>
          <w:tab/>
        </w:r>
        <w:r w:rsidR="00D70B8F">
          <w:rPr>
            <w:noProof/>
            <w:webHidden/>
          </w:rPr>
          <w:fldChar w:fldCharType="begin"/>
        </w:r>
        <w:r w:rsidR="00D70B8F">
          <w:rPr>
            <w:noProof/>
            <w:webHidden/>
          </w:rPr>
          <w:instrText xml:space="preserve"> PAGEREF _Toc463615303 \h </w:instrText>
        </w:r>
        <w:r w:rsidR="00D70B8F">
          <w:rPr>
            <w:noProof/>
            <w:webHidden/>
          </w:rPr>
        </w:r>
        <w:r w:rsidR="00D70B8F">
          <w:rPr>
            <w:noProof/>
            <w:webHidden/>
          </w:rPr>
          <w:fldChar w:fldCharType="separate"/>
        </w:r>
        <w:r w:rsidR="00D70B8F">
          <w:rPr>
            <w:noProof/>
            <w:webHidden/>
          </w:rPr>
          <w:t>102</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04" w:history="1">
        <w:r w:rsidR="00D70B8F" w:rsidRPr="005B3F2C">
          <w:rPr>
            <w:rStyle w:val="Hyperlink"/>
            <w:rFonts w:eastAsiaTheme="majorEastAsia"/>
            <w:noProof/>
            <w14:scene3d>
              <w14:camera w14:prst="orthographicFront"/>
              <w14:lightRig w14:rig="threePt" w14:dir="t">
                <w14:rot w14:lat="0" w14:lon="0" w14:rev="0"/>
              </w14:lightRig>
            </w14:scene3d>
          </w:rPr>
          <w:t>Figure 144:</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PRO Extract Audit Menu</w:t>
        </w:r>
        <w:r w:rsidR="00D70B8F">
          <w:rPr>
            <w:noProof/>
            <w:webHidden/>
          </w:rPr>
          <w:tab/>
        </w:r>
        <w:r w:rsidR="00D70B8F">
          <w:rPr>
            <w:noProof/>
            <w:webHidden/>
          </w:rPr>
          <w:fldChar w:fldCharType="begin"/>
        </w:r>
        <w:r w:rsidR="00D70B8F">
          <w:rPr>
            <w:noProof/>
            <w:webHidden/>
          </w:rPr>
          <w:instrText xml:space="preserve"> PAGEREF _Toc463615304 \h </w:instrText>
        </w:r>
        <w:r w:rsidR="00D70B8F">
          <w:rPr>
            <w:noProof/>
            <w:webHidden/>
          </w:rPr>
        </w:r>
        <w:r w:rsidR="00D70B8F">
          <w:rPr>
            <w:noProof/>
            <w:webHidden/>
          </w:rPr>
          <w:fldChar w:fldCharType="separate"/>
        </w:r>
        <w:r w:rsidR="00D70B8F">
          <w:rPr>
            <w:noProof/>
            <w:webHidden/>
          </w:rPr>
          <w:t>103</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05" w:history="1">
        <w:r w:rsidR="00D70B8F" w:rsidRPr="005B3F2C">
          <w:rPr>
            <w:rStyle w:val="Hyperlink"/>
            <w:rFonts w:eastAsiaTheme="majorEastAsia"/>
            <w:noProof/>
            <w14:scene3d>
              <w14:camera w14:prst="orthographicFront"/>
              <w14:lightRig w14:rig="threePt" w14:dir="t">
                <w14:rot w14:lat="0" w14:lon="0" w14:rev="0"/>
              </w14:lightRig>
            </w14:scene3d>
          </w:rPr>
          <w:t>Figure 145:</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Summary Report for PRO Extract Audit Screen Print</w:t>
        </w:r>
        <w:r w:rsidR="00D70B8F">
          <w:rPr>
            <w:noProof/>
            <w:webHidden/>
          </w:rPr>
          <w:tab/>
        </w:r>
        <w:r w:rsidR="00D70B8F">
          <w:rPr>
            <w:noProof/>
            <w:webHidden/>
          </w:rPr>
          <w:fldChar w:fldCharType="begin"/>
        </w:r>
        <w:r w:rsidR="00D70B8F">
          <w:rPr>
            <w:noProof/>
            <w:webHidden/>
          </w:rPr>
          <w:instrText xml:space="preserve"> PAGEREF _Toc463615305 \h </w:instrText>
        </w:r>
        <w:r w:rsidR="00D70B8F">
          <w:rPr>
            <w:noProof/>
            <w:webHidden/>
          </w:rPr>
        </w:r>
        <w:r w:rsidR="00D70B8F">
          <w:rPr>
            <w:noProof/>
            <w:webHidden/>
          </w:rPr>
          <w:fldChar w:fldCharType="separate"/>
        </w:r>
        <w:r w:rsidR="00D70B8F">
          <w:rPr>
            <w:noProof/>
            <w:webHidden/>
          </w:rPr>
          <w:t>103</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06" w:history="1">
        <w:r w:rsidR="00D70B8F" w:rsidRPr="005B3F2C">
          <w:rPr>
            <w:rStyle w:val="Hyperlink"/>
            <w:rFonts w:eastAsia="MS Mincho"/>
            <w:noProof/>
            <w14:scene3d>
              <w14:camera w14:prst="orthographicFront"/>
              <w14:lightRig w14:rig="threePt" w14:dir="t">
                <w14:rot w14:lat="0" w14:lon="0" w14:rev="0"/>
              </w14:lightRig>
            </w14:scene3d>
          </w:rPr>
          <w:t>Figure 146:</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Summary Report for PRO Extract Audit</w:t>
        </w:r>
        <w:r w:rsidR="00D70B8F">
          <w:rPr>
            <w:noProof/>
            <w:webHidden/>
          </w:rPr>
          <w:tab/>
        </w:r>
        <w:r w:rsidR="00D70B8F">
          <w:rPr>
            <w:noProof/>
            <w:webHidden/>
          </w:rPr>
          <w:fldChar w:fldCharType="begin"/>
        </w:r>
        <w:r w:rsidR="00D70B8F">
          <w:rPr>
            <w:noProof/>
            <w:webHidden/>
          </w:rPr>
          <w:instrText xml:space="preserve"> PAGEREF _Toc463615306 \h </w:instrText>
        </w:r>
        <w:r w:rsidR="00D70B8F">
          <w:rPr>
            <w:noProof/>
            <w:webHidden/>
          </w:rPr>
        </w:r>
        <w:r w:rsidR="00D70B8F">
          <w:rPr>
            <w:noProof/>
            <w:webHidden/>
          </w:rPr>
          <w:fldChar w:fldCharType="separate"/>
        </w:r>
        <w:r w:rsidR="00D70B8F">
          <w:rPr>
            <w:noProof/>
            <w:webHidden/>
          </w:rPr>
          <w:t>104</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07" w:history="1">
        <w:r w:rsidR="00D70B8F" w:rsidRPr="005B3F2C">
          <w:rPr>
            <w:rStyle w:val="Hyperlink"/>
            <w:rFonts w:eastAsiaTheme="majorEastAsia"/>
            <w:noProof/>
            <w14:scene3d>
              <w14:camera w14:prst="orthographicFront"/>
              <w14:lightRig w14:rig="threePt" w14:dir="t">
                <w14:rot w14:lat="0" w14:lon="0" w14:rev="0"/>
              </w14:lightRig>
            </w14:scene3d>
          </w:rPr>
          <w:t>Figure 147:</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Pro Extract Audit Detail Report for PRO Extract Audit Screen Print</w:t>
        </w:r>
        <w:r w:rsidR="00D70B8F">
          <w:rPr>
            <w:noProof/>
            <w:webHidden/>
          </w:rPr>
          <w:tab/>
        </w:r>
        <w:r w:rsidR="00D70B8F">
          <w:rPr>
            <w:noProof/>
            <w:webHidden/>
          </w:rPr>
          <w:fldChar w:fldCharType="begin"/>
        </w:r>
        <w:r w:rsidR="00D70B8F">
          <w:rPr>
            <w:noProof/>
            <w:webHidden/>
          </w:rPr>
          <w:instrText xml:space="preserve"> PAGEREF _Toc463615307 \h </w:instrText>
        </w:r>
        <w:r w:rsidR="00D70B8F">
          <w:rPr>
            <w:noProof/>
            <w:webHidden/>
          </w:rPr>
        </w:r>
        <w:r w:rsidR="00D70B8F">
          <w:rPr>
            <w:noProof/>
            <w:webHidden/>
          </w:rPr>
          <w:fldChar w:fldCharType="separate"/>
        </w:r>
        <w:r w:rsidR="00D70B8F">
          <w:rPr>
            <w:noProof/>
            <w:webHidden/>
          </w:rPr>
          <w:t>104</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08" w:history="1">
        <w:r w:rsidR="00D70B8F" w:rsidRPr="005B3F2C">
          <w:rPr>
            <w:rStyle w:val="Hyperlink"/>
            <w:rFonts w:eastAsiaTheme="majorEastAsia"/>
            <w:noProof/>
            <w14:scene3d>
              <w14:camera w14:prst="orthographicFront"/>
              <w14:lightRig w14:rig="threePt" w14:dir="t">
                <w14:rot w14:lat="0" w14:lon="0" w14:rev="0"/>
              </w14:lightRig>
            </w14:scene3d>
          </w:rPr>
          <w:t>Figure 148:</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Pro Exported Audit Detail Report for PRO Extract Audit</w:t>
        </w:r>
        <w:r w:rsidR="00D70B8F">
          <w:rPr>
            <w:noProof/>
            <w:webHidden/>
          </w:rPr>
          <w:tab/>
        </w:r>
        <w:r w:rsidR="00D70B8F">
          <w:rPr>
            <w:noProof/>
            <w:webHidden/>
          </w:rPr>
          <w:fldChar w:fldCharType="begin"/>
        </w:r>
        <w:r w:rsidR="00D70B8F">
          <w:rPr>
            <w:noProof/>
            <w:webHidden/>
          </w:rPr>
          <w:instrText xml:space="preserve"> PAGEREF _Toc463615308 \h </w:instrText>
        </w:r>
        <w:r w:rsidR="00D70B8F">
          <w:rPr>
            <w:noProof/>
            <w:webHidden/>
          </w:rPr>
        </w:r>
        <w:r w:rsidR="00D70B8F">
          <w:rPr>
            <w:noProof/>
            <w:webHidden/>
          </w:rPr>
          <w:fldChar w:fldCharType="separate"/>
        </w:r>
        <w:r w:rsidR="00D70B8F">
          <w:rPr>
            <w:noProof/>
            <w:webHidden/>
          </w:rPr>
          <w:t>104</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09" w:history="1">
        <w:r w:rsidR="00D70B8F" w:rsidRPr="005B3F2C">
          <w:rPr>
            <w:rStyle w:val="Hyperlink"/>
            <w:rFonts w:eastAsiaTheme="majorEastAsia"/>
            <w:noProof/>
            <w14:scene3d>
              <w14:camera w14:prst="orthographicFront"/>
              <w14:lightRig w14:rig="threePt" w14:dir="t">
                <w14:rot w14:lat="0" w14:lon="0" w14:rev="0"/>
              </w14:lightRig>
            </w14:scene3d>
          </w:rPr>
          <w:t>Figure 149:</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Radiology Extract Audit Report Screen Print</w:t>
        </w:r>
        <w:r w:rsidR="00D70B8F">
          <w:rPr>
            <w:noProof/>
            <w:webHidden/>
          </w:rPr>
          <w:tab/>
        </w:r>
        <w:r w:rsidR="00D70B8F">
          <w:rPr>
            <w:noProof/>
            <w:webHidden/>
          </w:rPr>
          <w:fldChar w:fldCharType="begin"/>
        </w:r>
        <w:r w:rsidR="00D70B8F">
          <w:rPr>
            <w:noProof/>
            <w:webHidden/>
          </w:rPr>
          <w:instrText xml:space="preserve"> PAGEREF _Toc463615309 \h </w:instrText>
        </w:r>
        <w:r w:rsidR="00D70B8F">
          <w:rPr>
            <w:noProof/>
            <w:webHidden/>
          </w:rPr>
        </w:r>
        <w:r w:rsidR="00D70B8F">
          <w:rPr>
            <w:noProof/>
            <w:webHidden/>
          </w:rPr>
          <w:fldChar w:fldCharType="separate"/>
        </w:r>
        <w:r w:rsidR="00D70B8F">
          <w:rPr>
            <w:noProof/>
            <w:webHidden/>
          </w:rPr>
          <w:t>105</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10" w:history="1">
        <w:r w:rsidR="00D70B8F" w:rsidRPr="005B3F2C">
          <w:rPr>
            <w:rStyle w:val="Hyperlink"/>
            <w:rFonts w:eastAsiaTheme="majorEastAsia"/>
            <w:noProof/>
            <w14:scene3d>
              <w14:camera w14:prst="orthographicFront"/>
              <w14:lightRig w14:rig="threePt" w14:dir="t">
                <w14:rot w14:lat="0" w14:lon="0" w14:rev="0"/>
              </w14:lightRig>
            </w14:scene3d>
          </w:rPr>
          <w:t>Figure 150:</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Radiology Extract Audit Report</w:t>
        </w:r>
        <w:r w:rsidR="00D70B8F">
          <w:rPr>
            <w:noProof/>
            <w:webHidden/>
          </w:rPr>
          <w:tab/>
        </w:r>
        <w:r w:rsidR="00D70B8F">
          <w:rPr>
            <w:noProof/>
            <w:webHidden/>
          </w:rPr>
          <w:fldChar w:fldCharType="begin"/>
        </w:r>
        <w:r w:rsidR="00D70B8F">
          <w:rPr>
            <w:noProof/>
            <w:webHidden/>
          </w:rPr>
          <w:instrText xml:space="preserve"> PAGEREF _Toc463615310 \h </w:instrText>
        </w:r>
        <w:r w:rsidR="00D70B8F">
          <w:rPr>
            <w:noProof/>
            <w:webHidden/>
          </w:rPr>
        </w:r>
        <w:r w:rsidR="00D70B8F">
          <w:rPr>
            <w:noProof/>
            <w:webHidden/>
          </w:rPr>
          <w:fldChar w:fldCharType="separate"/>
        </w:r>
        <w:r w:rsidR="00D70B8F">
          <w:rPr>
            <w:noProof/>
            <w:webHidden/>
          </w:rPr>
          <w:t>105</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11" w:history="1">
        <w:r w:rsidR="00D70B8F" w:rsidRPr="005B3F2C">
          <w:rPr>
            <w:rStyle w:val="Hyperlink"/>
            <w:rFonts w:eastAsiaTheme="majorEastAsia"/>
            <w:noProof/>
            <w14:scene3d>
              <w14:camera w14:prst="orthographicFront"/>
              <w14:lightRig w14:rig="threePt" w14:dir="t">
                <w14:rot w14:lat="0" w14:lon="0" w14:rev="0"/>
              </w14:lightRig>
            </w14:scene3d>
          </w:rPr>
          <w:t>Figure 151:</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Surgery Extract Audit Report Screen Print</w:t>
        </w:r>
        <w:r w:rsidR="00D70B8F">
          <w:rPr>
            <w:noProof/>
            <w:webHidden/>
          </w:rPr>
          <w:tab/>
        </w:r>
        <w:r w:rsidR="00D70B8F">
          <w:rPr>
            <w:noProof/>
            <w:webHidden/>
          </w:rPr>
          <w:fldChar w:fldCharType="begin"/>
        </w:r>
        <w:r w:rsidR="00D70B8F">
          <w:rPr>
            <w:noProof/>
            <w:webHidden/>
          </w:rPr>
          <w:instrText xml:space="preserve"> PAGEREF _Toc463615311 \h </w:instrText>
        </w:r>
        <w:r w:rsidR="00D70B8F">
          <w:rPr>
            <w:noProof/>
            <w:webHidden/>
          </w:rPr>
        </w:r>
        <w:r w:rsidR="00D70B8F">
          <w:rPr>
            <w:noProof/>
            <w:webHidden/>
          </w:rPr>
          <w:fldChar w:fldCharType="separate"/>
        </w:r>
        <w:r w:rsidR="00D70B8F">
          <w:rPr>
            <w:noProof/>
            <w:webHidden/>
          </w:rPr>
          <w:t>106</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12" w:history="1">
        <w:r w:rsidR="00D70B8F" w:rsidRPr="005B3F2C">
          <w:rPr>
            <w:rStyle w:val="Hyperlink"/>
            <w:rFonts w:eastAsiaTheme="majorEastAsia"/>
            <w:noProof/>
            <w14:scene3d>
              <w14:camera w14:prst="orthographicFront"/>
              <w14:lightRig w14:rig="threePt" w14:dir="t">
                <w14:rot w14:lat="0" w14:lon="0" w14:rev="0"/>
              </w14:lightRig>
            </w14:scene3d>
          </w:rPr>
          <w:t>Figure 152:</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Surgery Extract Audit Report</w:t>
        </w:r>
        <w:r w:rsidR="00D70B8F">
          <w:rPr>
            <w:noProof/>
            <w:webHidden/>
          </w:rPr>
          <w:tab/>
        </w:r>
        <w:r w:rsidR="00D70B8F">
          <w:rPr>
            <w:noProof/>
            <w:webHidden/>
          </w:rPr>
          <w:fldChar w:fldCharType="begin"/>
        </w:r>
        <w:r w:rsidR="00D70B8F">
          <w:rPr>
            <w:noProof/>
            <w:webHidden/>
          </w:rPr>
          <w:instrText xml:space="preserve"> PAGEREF _Toc463615312 \h </w:instrText>
        </w:r>
        <w:r w:rsidR="00D70B8F">
          <w:rPr>
            <w:noProof/>
            <w:webHidden/>
          </w:rPr>
        </w:r>
        <w:r w:rsidR="00D70B8F">
          <w:rPr>
            <w:noProof/>
            <w:webHidden/>
          </w:rPr>
          <w:fldChar w:fldCharType="separate"/>
        </w:r>
        <w:r w:rsidR="00D70B8F">
          <w:rPr>
            <w:noProof/>
            <w:webHidden/>
          </w:rPr>
          <w:t>107</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13" w:history="1">
        <w:r w:rsidR="00D70B8F" w:rsidRPr="005B3F2C">
          <w:rPr>
            <w:rStyle w:val="Hyperlink"/>
            <w:rFonts w:eastAsiaTheme="majorEastAsia"/>
            <w:noProof/>
            <w14:scene3d>
              <w14:camera w14:prst="orthographicFront"/>
              <w14:lightRig w14:rig="threePt" w14:dir="t">
                <w14:rot w14:lat="0" w14:lon="0" w14:rev="0"/>
              </w14:lightRig>
            </w14:scene3d>
          </w:rPr>
          <w:t>Figure 153:</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Treating Specialty Change Extract Audit Report Screen Print</w:t>
        </w:r>
        <w:r w:rsidR="00D70B8F">
          <w:rPr>
            <w:noProof/>
            <w:webHidden/>
          </w:rPr>
          <w:tab/>
        </w:r>
        <w:r w:rsidR="00D70B8F">
          <w:rPr>
            <w:noProof/>
            <w:webHidden/>
          </w:rPr>
          <w:fldChar w:fldCharType="begin"/>
        </w:r>
        <w:r w:rsidR="00D70B8F">
          <w:rPr>
            <w:noProof/>
            <w:webHidden/>
          </w:rPr>
          <w:instrText xml:space="preserve"> PAGEREF _Toc463615313 \h </w:instrText>
        </w:r>
        <w:r w:rsidR="00D70B8F">
          <w:rPr>
            <w:noProof/>
            <w:webHidden/>
          </w:rPr>
        </w:r>
        <w:r w:rsidR="00D70B8F">
          <w:rPr>
            <w:noProof/>
            <w:webHidden/>
          </w:rPr>
          <w:fldChar w:fldCharType="separate"/>
        </w:r>
        <w:r w:rsidR="00D70B8F">
          <w:rPr>
            <w:noProof/>
            <w:webHidden/>
          </w:rPr>
          <w:t>107</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14" w:history="1">
        <w:r w:rsidR="00D70B8F" w:rsidRPr="005B3F2C">
          <w:rPr>
            <w:rStyle w:val="Hyperlink"/>
            <w:rFonts w:eastAsiaTheme="majorEastAsia"/>
            <w:noProof/>
            <w14:scene3d>
              <w14:camera w14:prst="orthographicFront"/>
              <w14:lightRig w14:rig="threePt" w14:dir="t">
                <w14:rot w14:lat="0" w14:lon="0" w14:rev="0"/>
              </w14:lightRig>
            </w14:scene3d>
          </w:rPr>
          <w:t>Figure 154:</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Treating Specialty Change Extract Audit Report</w:t>
        </w:r>
        <w:r w:rsidR="00D70B8F">
          <w:rPr>
            <w:noProof/>
            <w:webHidden/>
          </w:rPr>
          <w:tab/>
        </w:r>
        <w:r w:rsidR="00D70B8F">
          <w:rPr>
            <w:noProof/>
            <w:webHidden/>
          </w:rPr>
          <w:fldChar w:fldCharType="begin"/>
        </w:r>
        <w:r w:rsidR="00D70B8F">
          <w:rPr>
            <w:noProof/>
            <w:webHidden/>
          </w:rPr>
          <w:instrText xml:space="preserve"> PAGEREF _Toc463615314 \h </w:instrText>
        </w:r>
        <w:r w:rsidR="00D70B8F">
          <w:rPr>
            <w:noProof/>
            <w:webHidden/>
          </w:rPr>
        </w:r>
        <w:r w:rsidR="00D70B8F">
          <w:rPr>
            <w:noProof/>
            <w:webHidden/>
          </w:rPr>
          <w:fldChar w:fldCharType="separate"/>
        </w:r>
        <w:r w:rsidR="00D70B8F">
          <w:rPr>
            <w:noProof/>
            <w:webHidden/>
          </w:rPr>
          <w:t>108</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15" w:history="1">
        <w:r w:rsidR="00D70B8F" w:rsidRPr="005B3F2C">
          <w:rPr>
            <w:rStyle w:val="Hyperlink"/>
            <w:rFonts w:eastAsiaTheme="majorEastAsia"/>
            <w:noProof/>
            <w14:scene3d>
              <w14:camera w14:prst="orthographicFront"/>
              <w14:lightRig w14:rig="threePt" w14:dir="t">
                <w14:rot w14:lat="0" w14:lon="0" w14:rev="0"/>
              </w14:lightRig>
            </w14:scene3d>
          </w:rPr>
          <w:t>Figure 155:</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Transmission Management Options Menu</w:t>
        </w:r>
        <w:r w:rsidR="00D70B8F">
          <w:rPr>
            <w:noProof/>
            <w:webHidden/>
          </w:rPr>
          <w:tab/>
        </w:r>
        <w:r w:rsidR="00D70B8F">
          <w:rPr>
            <w:noProof/>
            <w:webHidden/>
          </w:rPr>
          <w:fldChar w:fldCharType="begin"/>
        </w:r>
        <w:r w:rsidR="00D70B8F">
          <w:rPr>
            <w:noProof/>
            <w:webHidden/>
          </w:rPr>
          <w:instrText xml:space="preserve"> PAGEREF _Toc463615315 \h </w:instrText>
        </w:r>
        <w:r w:rsidR="00D70B8F">
          <w:rPr>
            <w:noProof/>
            <w:webHidden/>
          </w:rPr>
        </w:r>
        <w:r w:rsidR="00D70B8F">
          <w:rPr>
            <w:noProof/>
            <w:webHidden/>
          </w:rPr>
          <w:fldChar w:fldCharType="separate"/>
        </w:r>
        <w:r w:rsidR="00D70B8F">
          <w:rPr>
            <w:noProof/>
            <w:webHidden/>
          </w:rPr>
          <w:t>108</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16" w:history="1">
        <w:r w:rsidR="00D70B8F" w:rsidRPr="005B3F2C">
          <w:rPr>
            <w:rStyle w:val="Hyperlink"/>
            <w:rFonts w:eastAsiaTheme="majorEastAsia"/>
            <w:noProof/>
            <w14:scene3d>
              <w14:camera w14:prst="orthographicFront"/>
              <w14:lightRig w14:rig="threePt" w14:dir="t">
                <w14:rot w14:lat="0" w14:lon="0" w14:rev="0"/>
              </w14:lightRig>
            </w14:scene3d>
          </w:rPr>
          <w:t>Figure 156:</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Review a Particular Extract for Transmission Screen Print</w:t>
        </w:r>
        <w:r w:rsidR="00D70B8F">
          <w:rPr>
            <w:noProof/>
            <w:webHidden/>
          </w:rPr>
          <w:tab/>
        </w:r>
        <w:r w:rsidR="00D70B8F">
          <w:rPr>
            <w:noProof/>
            <w:webHidden/>
          </w:rPr>
          <w:fldChar w:fldCharType="begin"/>
        </w:r>
        <w:r w:rsidR="00D70B8F">
          <w:rPr>
            <w:noProof/>
            <w:webHidden/>
          </w:rPr>
          <w:instrText xml:space="preserve"> PAGEREF _Toc463615316 \h </w:instrText>
        </w:r>
        <w:r w:rsidR="00D70B8F">
          <w:rPr>
            <w:noProof/>
            <w:webHidden/>
          </w:rPr>
        </w:r>
        <w:r w:rsidR="00D70B8F">
          <w:rPr>
            <w:noProof/>
            <w:webHidden/>
          </w:rPr>
          <w:fldChar w:fldCharType="separate"/>
        </w:r>
        <w:r w:rsidR="00D70B8F">
          <w:rPr>
            <w:noProof/>
            <w:webHidden/>
          </w:rPr>
          <w:t>109</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17" w:history="1">
        <w:r w:rsidR="00D70B8F" w:rsidRPr="005B3F2C">
          <w:rPr>
            <w:rStyle w:val="Hyperlink"/>
            <w:rFonts w:eastAsiaTheme="majorEastAsia"/>
            <w:noProof/>
            <w14:scene3d>
              <w14:camera w14:prst="orthographicFront"/>
              <w14:lightRig w14:rig="threePt" w14:dir="t">
                <w14:rot w14:lat="0" w14:lon="0" w14:rev="0"/>
              </w14:lightRig>
            </w14:scene3d>
          </w:rPr>
          <w:t>Figure 157:</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Sample Mail Message - Completed Extracted Data</w:t>
        </w:r>
        <w:r w:rsidR="00D70B8F">
          <w:rPr>
            <w:noProof/>
            <w:webHidden/>
          </w:rPr>
          <w:tab/>
        </w:r>
        <w:r w:rsidR="00D70B8F">
          <w:rPr>
            <w:noProof/>
            <w:webHidden/>
          </w:rPr>
          <w:fldChar w:fldCharType="begin"/>
        </w:r>
        <w:r w:rsidR="00D70B8F">
          <w:rPr>
            <w:noProof/>
            <w:webHidden/>
          </w:rPr>
          <w:instrText xml:space="preserve"> PAGEREF _Toc463615317 \h </w:instrText>
        </w:r>
        <w:r w:rsidR="00D70B8F">
          <w:rPr>
            <w:noProof/>
            <w:webHidden/>
          </w:rPr>
        </w:r>
        <w:r w:rsidR="00D70B8F">
          <w:rPr>
            <w:noProof/>
            <w:webHidden/>
          </w:rPr>
          <w:fldChar w:fldCharType="separate"/>
        </w:r>
        <w:r w:rsidR="00D70B8F">
          <w:rPr>
            <w:noProof/>
            <w:webHidden/>
          </w:rPr>
          <w:t>110</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18" w:history="1">
        <w:r w:rsidR="00D70B8F" w:rsidRPr="005B3F2C">
          <w:rPr>
            <w:rStyle w:val="Hyperlink"/>
            <w:rFonts w:eastAsiaTheme="majorEastAsia"/>
            <w:noProof/>
            <w14:scene3d>
              <w14:camera w14:prst="orthographicFront"/>
              <w14:lightRig w14:rig="threePt" w14:dir="t">
                <w14:rot w14:lat="0" w14:lon="0" w14:rev="0"/>
              </w14:lightRig>
            </w14:scene3d>
          </w:rPr>
          <w:t>Figure 158:</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Summary Report Extract Logs Screen Print</w:t>
        </w:r>
        <w:r w:rsidR="00D70B8F">
          <w:rPr>
            <w:noProof/>
            <w:webHidden/>
          </w:rPr>
          <w:tab/>
        </w:r>
        <w:r w:rsidR="00D70B8F">
          <w:rPr>
            <w:noProof/>
            <w:webHidden/>
          </w:rPr>
          <w:fldChar w:fldCharType="begin"/>
        </w:r>
        <w:r w:rsidR="00D70B8F">
          <w:rPr>
            <w:noProof/>
            <w:webHidden/>
          </w:rPr>
          <w:instrText xml:space="preserve"> PAGEREF _Toc463615318 \h </w:instrText>
        </w:r>
        <w:r w:rsidR="00D70B8F">
          <w:rPr>
            <w:noProof/>
            <w:webHidden/>
          </w:rPr>
        </w:r>
        <w:r w:rsidR="00D70B8F">
          <w:rPr>
            <w:noProof/>
            <w:webHidden/>
          </w:rPr>
          <w:fldChar w:fldCharType="separate"/>
        </w:r>
        <w:r w:rsidR="00D70B8F">
          <w:rPr>
            <w:noProof/>
            <w:webHidden/>
          </w:rPr>
          <w:t>111</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19" w:history="1">
        <w:r w:rsidR="00D70B8F" w:rsidRPr="005B3F2C">
          <w:rPr>
            <w:rStyle w:val="Hyperlink"/>
            <w:rFonts w:eastAsiaTheme="majorEastAsia"/>
            <w:noProof/>
            <w14:scene3d>
              <w14:camera w14:prst="orthographicFront"/>
              <w14:lightRig w14:rig="threePt" w14:dir="t">
                <w14:rot w14:lat="0" w14:lon="0" w14:rev="0"/>
              </w14:lightRig>
            </w14:scene3d>
          </w:rPr>
          <w:t>Figure 159:</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Exported Summary Report Extract Logs</w:t>
        </w:r>
        <w:r w:rsidR="00D70B8F">
          <w:rPr>
            <w:noProof/>
            <w:webHidden/>
          </w:rPr>
          <w:tab/>
        </w:r>
        <w:r w:rsidR="00D70B8F">
          <w:rPr>
            <w:noProof/>
            <w:webHidden/>
          </w:rPr>
          <w:fldChar w:fldCharType="begin"/>
        </w:r>
        <w:r w:rsidR="00D70B8F">
          <w:rPr>
            <w:noProof/>
            <w:webHidden/>
          </w:rPr>
          <w:instrText xml:space="preserve"> PAGEREF _Toc463615319 \h </w:instrText>
        </w:r>
        <w:r w:rsidR="00D70B8F">
          <w:rPr>
            <w:noProof/>
            <w:webHidden/>
          </w:rPr>
        </w:r>
        <w:r w:rsidR="00D70B8F">
          <w:rPr>
            <w:noProof/>
            <w:webHidden/>
          </w:rPr>
          <w:fldChar w:fldCharType="separate"/>
        </w:r>
        <w:r w:rsidR="00D70B8F">
          <w:rPr>
            <w:noProof/>
            <w:webHidden/>
          </w:rPr>
          <w:t>112</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20" w:history="1">
        <w:r w:rsidR="00D70B8F" w:rsidRPr="005B3F2C">
          <w:rPr>
            <w:rStyle w:val="Hyperlink"/>
            <w:rFonts w:eastAsiaTheme="majorEastAsia"/>
            <w:noProof/>
            <w14:scene3d>
              <w14:camera w14:prst="orthographicFront"/>
              <w14:lightRig w14:rig="threePt" w14:dir="t">
                <w14:rot w14:lat="0" w14:lon="0" w14:rev="0"/>
              </w14:lightRig>
            </w14:scene3d>
          </w:rPr>
          <w:t>Figure 160:</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Confirmation Message</w:t>
        </w:r>
        <w:r w:rsidR="00D70B8F">
          <w:rPr>
            <w:noProof/>
            <w:webHidden/>
          </w:rPr>
          <w:tab/>
        </w:r>
        <w:r w:rsidR="00D70B8F">
          <w:rPr>
            <w:noProof/>
            <w:webHidden/>
          </w:rPr>
          <w:fldChar w:fldCharType="begin"/>
        </w:r>
        <w:r w:rsidR="00D70B8F">
          <w:rPr>
            <w:noProof/>
            <w:webHidden/>
          </w:rPr>
          <w:instrText xml:space="preserve"> PAGEREF _Toc463615320 \h </w:instrText>
        </w:r>
        <w:r w:rsidR="00D70B8F">
          <w:rPr>
            <w:noProof/>
            <w:webHidden/>
          </w:rPr>
        </w:r>
        <w:r w:rsidR="00D70B8F">
          <w:rPr>
            <w:noProof/>
            <w:webHidden/>
          </w:rPr>
          <w:fldChar w:fldCharType="separate"/>
        </w:r>
        <w:r w:rsidR="00D70B8F">
          <w:rPr>
            <w:noProof/>
            <w:webHidden/>
          </w:rPr>
          <w:t>114</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21" w:history="1">
        <w:r w:rsidR="00D70B8F" w:rsidRPr="005B3F2C">
          <w:rPr>
            <w:rStyle w:val="Hyperlink"/>
            <w:rFonts w:eastAsiaTheme="majorEastAsia"/>
            <w:noProof/>
            <w14:scene3d>
              <w14:camera w14:prst="orthographicFront"/>
              <w14:lightRig w14:rig="threePt" w14:dir="t">
                <w14:rot w14:lat="0" w14:lon="0" w14:rev="0"/>
              </w14:lightRig>
            </w14:scene3d>
          </w:rPr>
          <w:t>Figure 161:</w:t>
        </w:r>
        <w:r w:rsidR="00D70B8F">
          <w:rPr>
            <w:rFonts w:asciiTheme="minorHAnsi" w:eastAsiaTheme="minorEastAsia" w:hAnsiTheme="minorHAnsi" w:cstheme="minorBidi"/>
            <w:noProof/>
            <w:sz w:val="22"/>
          </w:rPr>
          <w:tab/>
        </w:r>
        <w:r w:rsidR="00D70B8F" w:rsidRPr="005B3F2C">
          <w:rPr>
            <w:rStyle w:val="Hyperlink"/>
            <w:rFonts w:eastAsiaTheme="majorEastAsia"/>
            <w:noProof/>
          </w:rPr>
          <w:t>Example: Confirmation Message for Recreate</w:t>
        </w:r>
        <w:r w:rsidR="00D70B8F">
          <w:rPr>
            <w:noProof/>
            <w:webHidden/>
          </w:rPr>
          <w:tab/>
        </w:r>
        <w:r w:rsidR="00D70B8F">
          <w:rPr>
            <w:noProof/>
            <w:webHidden/>
          </w:rPr>
          <w:fldChar w:fldCharType="begin"/>
        </w:r>
        <w:r w:rsidR="00D70B8F">
          <w:rPr>
            <w:noProof/>
            <w:webHidden/>
          </w:rPr>
          <w:instrText xml:space="preserve"> PAGEREF _Toc463615321 \h </w:instrText>
        </w:r>
        <w:r w:rsidR="00D70B8F">
          <w:rPr>
            <w:noProof/>
            <w:webHidden/>
          </w:rPr>
        </w:r>
        <w:r w:rsidR="00D70B8F">
          <w:rPr>
            <w:noProof/>
            <w:webHidden/>
          </w:rPr>
          <w:fldChar w:fldCharType="separate"/>
        </w:r>
        <w:r w:rsidR="00D70B8F">
          <w:rPr>
            <w:noProof/>
            <w:webHidden/>
          </w:rPr>
          <w:t>115</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22" w:history="1">
        <w:r w:rsidR="00D70B8F" w:rsidRPr="005B3F2C">
          <w:rPr>
            <w:rStyle w:val="Hyperlink"/>
            <w:rFonts w:eastAsiaTheme="majorEastAsia"/>
            <w:noProof/>
            <w14:scene3d>
              <w14:camera w14:prst="orthographicFront"/>
              <w14:lightRig w14:rig="threePt" w14:dir="t">
                <w14:rot w14:lat="0" w14:lon="0" w14:rev="0"/>
              </w14:lightRig>
            </w14:scene3d>
          </w:rPr>
          <w:t>Figure 162:</w:t>
        </w:r>
        <w:r w:rsidR="00D70B8F">
          <w:rPr>
            <w:rFonts w:asciiTheme="minorHAnsi" w:eastAsiaTheme="minorEastAsia" w:hAnsiTheme="minorHAnsi" w:cstheme="minorBidi"/>
            <w:noProof/>
            <w:sz w:val="22"/>
          </w:rPr>
          <w:tab/>
        </w:r>
        <w:r w:rsidR="00D70B8F" w:rsidRPr="005B3F2C">
          <w:rPr>
            <w:rStyle w:val="Hyperlink"/>
            <w:rFonts w:eastAsiaTheme="majorEastAsia"/>
            <w:noProof/>
          </w:rPr>
          <w:t>Display selection from Setup Menu Option</w:t>
        </w:r>
        <w:r w:rsidR="00D70B8F">
          <w:rPr>
            <w:noProof/>
            <w:webHidden/>
          </w:rPr>
          <w:tab/>
        </w:r>
        <w:r w:rsidR="00D70B8F">
          <w:rPr>
            <w:noProof/>
            <w:webHidden/>
          </w:rPr>
          <w:fldChar w:fldCharType="begin"/>
        </w:r>
        <w:r w:rsidR="00D70B8F">
          <w:rPr>
            <w:noProof/>
            <w:webHidden/>
          </w:rPr>
          <w:instrText xml:space="preserve"> PAGEREF _Toc463615322 \h </w:instrText>
        </w:r>
        <w:r w:rsidR="00D70B8F">
          <w:rPr>
            <w:noProof/>
            <w:webHidden/>
          </w:rPr>
        </w:r>
        <w:r w:rsidR="00D70B8F">
          <w:rPr>
            <w:noProof/>
            <w:webHidden/>
          </w:rPr>
          <w:fldChar w:fldCharType="separate"/>
        </w:r>
        <w:r w:rsidR="00D70B8F">
          <w:rPr>
            <w:noProof/>
            <w:webHidden/>
          </w:rPr>
          <w:t>F-2</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23" w:history="1">
        <w:r w:rsidR="00D70B8F" w:rsidRPr="005B3F2C">
          <w:rPr>
            <w:rStyle w:val="Hyperlink"/>
            <w:rFonts w:eastAsiaTheme="majorEastAsia"/>
            <w:noProof/>
            <w14:scene3d>
              <w14:camera w14:prst="orthographicFront"/>
              <w14:lightRig w14:rig="threePt" w14:dir="t">
                <w14:rot w14:lat="0" w14:lon="0" w14:rev="0"/>
              </w14:lightRig>
            </w14:scene3d>
          </w:rPr>
          <w:t>Figure 163:</w:t>
        </w:r>
        <w:r w:rsidR="00D70B8F">
          <w:rPr>
            <w:rFonts w:asciiTheme="minorHAnsi" w:eastAsiaTheme="minorEastAsia" w:hAnsiTheme="minorHAnsi" w:cstheme="minorBidi"/>
            <w:noProof/>
            <w:sz w:val="22"/>
          </w:rPr>
          <w:tab/>
        </w:r>
        <w:r w:rsidR="00D70B8F" w:rsidRPr="005B3F2C">
          <w:rPr>
            <w:rStyle w:val="Hyperlink"/>
            <w:rFonts w:eastAsiaTheme="majorEastAsia"/>
            <w:noProof/>
          </w:rPr>
          <w:t>Display Setup screen</w:t>
        </w:r>
        <w:r w:rsidR="00D70B8F">
          <w:rPr>
            <w:noProof/>
            <w:webHidden/>
          </w:rPr>
          <w:tab/>
        </w:r>
        <w:r w:rsidR="00D70B8F">
          <w:rPr>
            <w:noProof/>
            <w:webHidden/>
          </w:rPr>
          <w:fldChar w:fldCharType="begin"/>
        </w:r>
        <w:r w:rsidR="00D70B8F">
          <w:rPr>
            <w:noProof/>
            <w:webHidden/>
          </w:rPr>
          <w:instrText xml:space="preserve"> PAGEREF _Toc463615323 \h </w:instrText>
        </w:r>
        <w:r w:rsidR="00D70B8F">
          <w:rPr>
            <w:noProof/>
            <w:webHidden/>
          </w:rPr>
        </w:r>
        <w:r w:rsidR="00D70B8F">
          <w:rPr>
            <w:noProof/>
            <w:webHidden/>
          </w:rPr>
          <w:fldChar w:fldCharType="separate"/>
        </w:r>
        <w:r w:rsidR="00D70B8F">
          <w:rPr>
            <w:noProof/>
            <w:webHidden/>
          </w:rPr>
          <w:t>F-2</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24" w:history="1">
        <w:r w:rsidR="00D70B8F" w:rsidRPr="005B3F2C">
          <w:rPr>
            <w:rStyle w:val="Hyperlink"/>
            <w:rFonts w:eastAsiaTheme="majorEastAsia"/>
            <w:noProof/>
            <w14:scene3d>
              <w14:camera w14:prst="orthographicFront"/>
              <w14:lightRig w14:rig="threePt" w14:dir="t">
                <w14:rot w14:lat="0" w14:lon="0" w14:rev="0"/>
              </w14:lightRig>
            </w14:scene3d>
          </w:rPr>
          <w:t>Figure 164:</w:t>
        </w:r>
        <w:r w:rsidR="00D70B8F">
          <w:rPr>
            <w:rFonts w:asciiTheme="minorHAnsi" w:eastAsiaTheme="minorEastAsia" w:hAnsiTheme="minorHAnsi" w:cstheme="minorBidi"/>
            <w:noProof/>
            <w:sz w:val="22"/>
          </w:rPr>
          <w:tab/>
        </w:r>
        <w:r w:rsidR="00D70B8F" w:rsidRPr="005B3F2C">
          <w:rPr>
            <w:rStyle w:val="Hyperlink"/>
            <w:rFonts w:eastAsiaTheme="majorEastAsia"/>
            <w:noProof/>
          </w:rPr>
          <w:t>Logging selection from File Menu</w:t>
        </w:r>
        <w:r w:rsidR="00D70B8F">
          <w:rPr>
            <w:noProof/>
            <w:webHidden/>
          </w:rPr>
          <w:tab/>
        </w:r>
        <w:r w:rsidR="00D70B8F">
          <w:rPr>
            <w:noProof/>
            <w:webHidden/>
          </w:rPr>
          <w:fldChar w:fldCharType="begin"/>
        </w:r>
        <w:r w:rsidR="00D70B8F">
          <w:rPr>
            <w:noProof/>
            <w:webHidden/>
          </w:rPr>
          <w:instrText xml:space="preserve"> PAGEREF _Toc463615324 \h </w:instrText>
        </w:r>
        <w:r w:rsidR="00D70B8F">
          <w:rPr>
            <w:noProof/>
            <w:webHidden/>
          </w:rPr>
        </w:r>
        <w:r w:rsidR="00D70B8F">
          <w:rPr>
            <w:noProof/>
            <w:webHidden/>
          </w:rPr>
          <w:fldChar w:fldCharType="separate"/>
        </w:r>
        <w:r w:rsidR="00D70B8F">
          <w:rPr>
            <w:noProof/>
            <w:webHidden/>
          </w:rPr>
          <w:t>F-3</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25" w:history="1">
        <w:r w:rsidR="00D70B8F" w:rsidRPr="005B3F2C">
          <w:rPr>
            <w:rStyle w:val="Hyperlink"/>
            <w:rFonts w:eastAsiaTheme="majorEastAsia"/>
            <w:noProof/>
            <w14:scene3d>
              <w14:camera w14:prst="orthographicFront"/>
              <w14:lightRig w14:rig="threePt" w14:dir="t">
                <w14:rot w14:lat="0" w14:lon="0" w14:rev="0"/>
              </w14:lightRig>
            </w14:scene3d>
          </w:rPr>
          <w:t>Figure 165:</w:t>
        </w:r>
        <w:r w:rsidR="00D70B8F">
          <w:rPr>
            <w:rFonts w:asciiTheme="minorHAnsi" w:eastAsiaTheme="minorEastAsia" w:hAnsiTheme="minorHAnsi" w:cstheme="minorBidi"/>
            <w:noProof/>
            <w:sz w:val="22"/>
          </w:rPr>
          <w:tab/>
        </w:r>
        <w:r w:rsidR="00D70B8F" w:rsidRPr="005B3F2C">
          <w:rPr>
            <w:rStyle w:val="Hyperlink"/>
            <w:rFonts w:eastAsiaTheme="majorEastAsia"/>
            <w:noProof/>
          </w:rPr>
          <w:t>Logging Screen</w:t>
        </w:r>
        <w:r w:rsidR="00D70B8F">
          <w:rPr>
            <w:noProof/>
            <w:webHidden/>
          </w:rPr>
          <w:tab/>
        </w:r>
        <w:r w:rsidR="00D70B8F">
          <w:rPr>
            <w:noProof/>
            <w:webHidden/>
          </w:rPr>
          <w:fldChar w:fldCharType="begin"/>
        </w:r>
        <w:r w:rsidR="00D70B8F">
          <w:rPr>
            <w:noProof/>
            <w:webHidden/>
          </w:rPr>
          <w:instrText xml:space="preserve"> PAGEREF _Toc463615325 \h </w:instrText>
        </w:r>
        <w:r w:rsidR="00D70B8F">
          <w:rPr>
            <w:noProof/>
            <w:webHidden/>
          </w:rPr>
        </w:r>
        <w:r w:rsidR="00D70B8F">
          <w:rPr>
            <w:noProof/>
            <w:webHidden/>
          </w:rPr>
          <w:fldChar w:fldCharType="separate"/>
        </w:r>
        <w:r w:rsidR="00D70B8F">
          <w:rPr>
            <w:noProof/>
            <w:webHidden/>
          </w:rPr>
          <w:t>F-3</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26" w:history="1">
        <w:r w:rsidR="00D70B8F" w:rsidRPr="005B3F2C">
          <w:rPr>
            <w:rStyle w:val="Hyperlink"/>
            <w:rFonts w:eastAsiaTheme="majorEastAsia"/>
            <w:noProof/>
            <w14:scene3d>
              <w14:camera w14:prst="orthographicFront"/>
              <w14:lightRig w14:rig="threePt" w14:dir="t">
                <w14:rot w14:lat="0" w14:lon="0" w14:rev="0"/>
              </w14:lightRig>
            </w14:scene3d>
          </w:rPr>
          <w:t>Figure 166:</w:t>
        </w:r>
        <w:r w:rsidR="00D70B8F">
          <w:rPr>
            <w:rFonts w:asciiTheme="minorHAnsi" w:eastAsiaTheme="minorEastAsia" w:hAnsiTheme="minorHAnsi" w:cstheme="minorBidi"/>
            <w:noProof/>
            <w:sz w:val="22"/>
          </w:rPr>
          <w:tab/>
        </w:r>
        <w:r w:rsidR="00D70B8F" w:rsidRPr="005B3F2C">
          <w:rPr>
            <w:rStyle w:val="Hyperlink"/>
            <w:rFonts w:eastAsiaTheme="majorEastAsia"/>
            <w:noProof/>
          </w:rPr>
          <w:t>Log Output To Disk File screen</w:t>
        </w:r>
        <w:r w:rsidR="00D70B8F">
          <w:rPr>
            <w:noProof/>
            <w:webHidden/>
          </w:rPr>
          <w:tab/>
        </w:r>
        <w:r w:rsidR="00D70B8F">
          <w:rPr>
            <w:noProof/>
            <w:webHidden/>
          </w:rPr>
          <w:fldChar w:fldCharType="begin"/>
        </w:r>
        <w:r w:rsidR="00D70B8F">
          <w:rPr>
            <w:noProof/>
            <w:webHidden/>
          </w:rPr>
          <w:instrText xml:space="preserve"> PAGEREF _Toc463615326 \h </w:instrText>
        </w:r>
        <w:r w:rsidR="00D70B8F">
          <w:rPr>
            <w:noProof/>
            <w:webHidden/>
          </w:rPr>
        </w:r>
        <w:r w:rsidR="00D70B8F">
          <w:rPr>
            <w:noProof/>
            <w:webHidden/>
          </w:rPr>
          <w:fldChar w:fldCharType="separate"/>
        </w:r>
        <w:r w:rsidR="00D70B8F">
          <w:rPr>
            <w:noProof/>
            <w:webHidden/>
          </w:rPr>
          <w:t>F-4</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27" w:history="1">
        <w:r w:rsidR="00D70B8F" w:rsidRPr="005B3F2C">
          <w:rPr>
            <w:rStyle w:val="Hyperlink"/>
            <w:rFonts w:eastAsia="Arial Unicode MS"/>
            <w:noProof/>
            <w14:scene3d>
              <w14:camera w14:prst="orthographicFront"/>
              <w14:lightRig w14:rig="threePt" w14:dir="t">
                <w14:rot w14:lat="0" w14:lon="0" w14:rev="0"/>
              </w14:lightRig>
            </w14:scene3d>
          </w:rPr>
          <w:t>Figure 167:</w:t>
        </w:r>
        <w:r w:rsidR="00D70B8F">
          <w:rPr>
            <w:rFonts w:asciiTheme="minorHAnsi" w:eastAsiaTheme="minorEastAsia" w:hAnsiTheme="minorHAnsi" w:cstheme="minorBidi"/>
            <w:noProof/>
            <w:sz w:val="22"/>
          </w:rPr>
          <w:tab/>
        </w:r>
        <w:r w:rsidR="00D70B8F" w:rsidRPr="005B3F2C">
          <w:rPr>
            <w:rStyle w:val="Hyperlink"/>
            <w:rFonts w:eastAsia="Arial Unicode MS"/>
            <w:noProof/>
          </w:rPr>
          <w:t>DSS Export Report screen</w:t>
        </w:r>
        <w:r w:rsidR="00D70B8F">
          <w:rPr>
            <w:noProof/>
            <w:webHidden/>
          </w:rPr>
          <w:tab/>
        </w:r>
        <w:r w:rsidR="00D70B8F">
          <w:rPr>
            <w:noProof/>
            <w:webHidden/>
          </w:rPr>
          <w:fldChar w:fldCharType="begin"/>
        </w:r>
        <w:r w:rsidR="00D70B8F">
          <w:rPr>
            <w:noProof/>
            <w:webHidden/>
          </w:rPr>
          <w:instrText xml:space="preserve"> PAGEREF _Toc463615327 \h </w:instrText>
        </w:r>
        <w:r w:rsidR="00D70B8F">
          <w:rPr>
            <w:noProof/>
            <w:webHidden/>
          </w:rPr>
        </w:r>
        <w:r w:rsidR="00D70B8F">
          <w:rPr>
            <w:noProof/>
            <w:webHidden/>
          </w:rPr>
          <w:fldChar w:fldCharType="separate"/>
        </w:r>
        <w:r w:rsidR="00D70B8F">
          <w:rPr>
            <w:noProof/>
            <w:webHidden/>
          </w:rPr>
          <w:t>F-4</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28" w:history="1">
        <w:r w:rsidR="00D70B8F" w:rsidRPr="005B3F2C">
          <w:rPr>
            <w:rStyle w:val="Hyperlink"/>
            <w:rFonts w:eastAsiaTheme="majorEastAsia"/>
            <w:noProof/>
            <w14:scene3d>
              <w14:camera w14:prst="orthographicFront"/>
              <w14:lightRig w14:rig="threePt" w14:dir="t">
                <w14:rot w14:lat="0" w14:lon="0" w14:rev="0"/>
              </w14:lightRig>
            </w14:scene3d>
          </w:rPr>
          <w:t>Figure 168:</w:t>
        </w:r>
        <w:r w:rsidR="00D70B8F">
          <w:rPr>
            <w:rFonts w:asciiTheme="minorHAnsi" w:eastAsiaTheme="minorEastAsia" w:hAnsiTheme="minorHAnsi" w:cstheme="minorBidi"/>
            <w:noProof/>
            <w:sz w:val="22"/>
          </w:rPr>
          <w:tab/>
        </w:r>
        <w:r w:rsidR="00D70B8F" w:rsidRPr="005B3F2C">
          <w:rPr>
            <w:rStyle w:val="Hyperlink"/>
            <w:rFonts w:eastAsiaTheme="majorEastAsia"/>
            <w:noProof/>
          </w:rPr>
          <w:t>Logging screen</w:t>
        </w:r>
        <w:r w:rsidR="00D70B8F">
          <w:rPr>
            <w:noProof/>
            <w:webHidden/>
          </w:rPr>
          <w:tab/>
        </w:r>
        <w:r w:rsidR="00D70B8F">
          <w:rPr>
            <w:noProof/>
            <w:webHidden/>
          </w:rPr>
          <w:fldChar w:fldCharType="begin"/>
        </w:r>
        <w:r w:rsidR="00D70B8F">
          <w:rPr>
            <w:noProof/>
            <w:webHidden/>
          </w:rPr>
          <w:instrText xml:space="preserve"> PAGEREF _Toc463615328 \h </w:instrText>
        </w:r>
        <w:r w:rsidR="00D70B8F">
          <w:rPr>
            <w:noProof/>
            <w:webHidden/>
          </w:rPr>
        </w:r>
        <w:r w:rsidR="00D70B8F">
          <w:rPr>
            <w:noProof/>
            <w:webHidden/>
          </w:rPr>
          <w:fldChar w:fldCharType="separate"/>
        </w:r>
        <w:r w:rsidR="00D70B8F">
          <w:rPr>
            <w:noProof/>
            <w:webHidden/>
          </w:rPr>
          <w:t>F-5</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29" w:history="1">
        <w:r w:rsidR="00D70B8F" w:rsidRPr="005B3F2C">
          <w:rPr>
            <w:rStyle w:val="Hyperlink"/>
            <w:rFonts w:eastAsiaTheme="majorEastAsia"/>
            <w:noProof/>
            <w14:scene3d>
              <w14:camera w14:prst="orthographicFront"/>
              <w14:lightRig w14:rig="threePt" w14:dir="t">
                <w14:rot w14:lat="0" w14:lon="0" w14:rev="0"/>
              </w14:lightRig>
            </w14:scene3d>
          </w:rPr>
          <w:t>Figure 169:</w:t>
        </w:r>
        <w:r w:rsidR="00D70B8F">
          <w:rPr>
            <w:rFonts w:asciiTheme="minorHAnsi" w:eastAsiaTheme="minorEastAsia" w:hAnsiTheme="minorHAnsi" w:cstheme="minorBidi"/>
            <w:noProof/>
            <w:sz w:val="22"/>
          </w:rPr>
          <w:tab/>
        </w:r>
        <w:r w:rsidR="00D70B8F" w:rsidRPr="005B3F2C">
          <w:rPr>
            <w:rStyle w:val="Hyperlink"/>
            <w:rFonts w:eastAsiaTheme="majorEastAsia"/>
            <w:noProof/>
          </w:rPr>
          <w:t>From Text option from Data Menu</w:t>
        </w:r>
        <w:r w:rsidR="00D70B8F">
          <w:rPr>
            <w:noProof/>
            <w:webHidden/>
          </w:rPr>
          <w:tab/>
        </w:r>
        <w:r w:rsidR="00D70B8F">
          <w:rPr>
            <w:noProof/>
            <w:webHidden/>
          </w:rPr>
          <w:fldChar w:fldCharType="begin"/>
        </w:r>
        <w:r w:rsidR="00D70B8F">
          <w:rPr>
            <w:noProof/>
            <w:webHidden/>
          </w:rPr>
          <w:instrText xml:space="preserve"> PAGEREF _Toc463615329 \h </w:instrText>
        </w:r>
        <w:r w:rsidR="00D70B8F">
          <w:rPr>
            <w:noProof/>
            <w:webHidden/>
          </w:rPr>
        </w:r>
        <w:r w:rsidR="00D70B8F">
          <w:rPr>
            <w:noProof/>
            <w:webHidden/>
          </w:rPr>
          <w:fldChar w:fldCharType="separate"/>
        </w:r>
        <w:r w:rsidR="00D70B8F">
          <w:rPr>
            <w:noProof/>
            <w:webHidden/>
          </w:rPr>
          <w:t>F-5</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30" w:history="1">
        <w:r w:rsidR="00D70B8F" w:rsidRPr="005B3F2C">
          <w:rPr>
            <w:rStyle w:val="Hyperlink"/>
            <w:rFonts w:eastAsiaTheme="majorEastAsia"/>
            <w:noProof/>
            <w14:scene3d>
              <w14:camera w14:prst="orthographicFront"/>
              <w14:lightRig w14:rig="threePt" w14:dir="t">
                <w14:rot w14:lat="0" w14:lon="0" w14:rev="0"/>
              </w14:lightRig>
            </w14:scene3d>
          </w:rPr>
          <w:t>Figure 170:</w:t>
        </w:r>
        <w:r w:rsidR="00D70B8F">
          <w:rPr>
            <w:rFonts w:asciiTheme="minorHAnsi" w:eastAsiaTheme="minorEastAsia" w:hAnsiTheme="minorHAnsi" w:cstheme="minorBidi"/>
            <w:noProof/>
            <w:sz w:val="22"/>
          </w:rPr>
          <w:tab/>
        </w:r>
        <w:r w:rsidR="00D70B8F" w:rsidRPr="005B3F2C">
          <w:rPr>
            <w:rStyle w:val="Hyperlink"/>
            <w:rFonts w:eastAsiaTheme="majorEastAsia"/>
            <w:noProof/>
          </w:rPr>
          <w:t>Import Text File screen</w:t>
        </w:r>
        <w:r w:rsidR="00D70B8F">
          <w:rPr>
            <w:noProof/>
            <w:webHidden/>
          </w:rPr>
          <w:tab/>
        </w:r>
        <w:r w:rsidR="00D70B8F">
          <w:rPr>
            <w:noProof/>
            <w:webHidden/>
          </w:rPr>
          <w:fldChar w:fldCharType="begin"/>
        </w:r>
        <w:r w:rsidR="00D70B8F">
          <w:rPr>
            <w:noProof/>
            <w:webHidden/>
          </w:rPr>
          <w:instrText xml:space="preserve"> PAGEREF _Toc463615330 \h </w:instrText>
        </w:r>
        <w:r w:rsidR="00D70B8F">
          <w:rPr>
            <w:noProof/>
            <w:webHidden/>
          </w:rPr>
        </w:r>
        <w:r w:rsidR="00D70B8F">
          <w:rPr>
            <w:noProof/>
            <w:webHidden/>
          </w:rPr>
          <w:fldChar w:fldCharType="separate"/>
        </w:r>
        <w:r w:rsidR="00D70B8F">
          <w:rPr>
            <w:noProof/>
            <w:webHidden/>
          </w:rPr>
          <w:t>F-5</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31" w:history="1">
        <w:r w:rsidR="00D70B8F" w:rsidRPr="005B3F2C">
          <w:rPr>
            <w:rStyle w:val="Hyperlink"/>
            <w:rFonts w:eastAsiaTheme="majorEastAsia"/>
            <w:noProof/>
            <w14:scene3d>
              <w14:camera w14:prst="orthographicFront"/>
              <w14:lightRig w14:rig="threePt" w14:dir="t">
                <w14:rot w14:lat="0" w14:lon="0" w14:rev="0"/>
              </w14:lightRig>
            </w14:scene3d>
          </w:rPr>
          <w:t>Figure 171:</w:t>
        </w:r>
        <w:r w:rsidR="00D70B8F">
          <w:rPr>
            <w:rFonts w:asciiTheme="minorHAnsi" w:eastAsiaTheme="minorEastAsia" w:hAnsiTheme="minorHAnsi" w:cstheme="minorBidi"/>
            <w:noProof/>
            <w:sz w:val="22"/>
          </w:rPr>
          <w:tab/>
        </w:r>
        <w:r w:rsidR="00D70B8F" w:rsidRPr="005B3F2C">
          <w:rPr>
            <w:rStyle w:val="Hyperlink"/>
            <w:rFonts w:eastAsiaTheme="majorEastAsia"/>
            <w:noProof/>
          </w:rPr>
          <w:t>Text Import Wizard – Step 1 of 3</w:t>
        </w:r>
        <w:r w:rsidR="00D70B8F">
          <w:rPr>
            <w:noProof/>
            <w:webHidden/>
          </w:rPr>
          <w:tab/>
        </w:r>
        <w:r w:rsidR="00D70B8F">
          <w:rPr>
            <w:noProof/>
            <w:webHidden/>
          </w:rPr>
          <w:fldChar w:fldCharType="begin"/>
        </w:r>
        <w:r w:rsidR="00D70B8F">
          <w:rPr>
            <w:noProof/>
            <w:webHidden/>
          </w:rPr>
          <w:instrText xml:space="preserve"> PAGEREF _Toc463615331 \h </w:instrText>
        </w:r>
        <w:r w:rsidR="00D70B8F">
          <w:rPr>
            <w:noProof/>
            <w:webHidden/>
          </w:rPr>
        </w:r>
        <w:r w:rsidR="00D70B8F">
          <w:rPr>
            <w:noProof/>
            <w:webHidden/>
          </w:rPr>
          <w:fldChar w:fldCharType="separate"/>
        </w:r>
        <w:r w:rsidR="00D70B8F">
          <w:rPr>
            <w:noProof/>
            <w:webHidden/>
          </w:rPr>
          <w:t>F-6</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32" w:history="1">
        <w:r w:rsidR="00D70B8F" w:rsidRPr="005B3F2C">
          <w:rPr>
            <w:rStyle w:val="Hyperlink"/>
            <w:rFonts w:eastAsiaTheme="majorEastAsia"/>
            <w:noProof/>
            <w14:scene3d>
              <w14:camera w14:prst="orthographicFront"/>
              <w14:lightRig w14:rig="threePt" w14:dir="t">
                <w14:rot w14:lat="0" w14:lon="0" w14:rev="0"/>
              </w14:lightRig>
            </w14:scene3d>
          </w:rPr>
          <w:t>Figure 172:</w:t>
        </w:r>
        <w:r w:rsidR="00D70B8F">
          <w:rPr>
            <w:rFonts w:asciiTheme="minorHAnsi" w:eastAsiaTheme="minorEastAsia" w:hAnsiTheme="minorHAnsi" w:cstheme="minorBidi"/>
            <w:noProof/>
            <w:sz w:val="22"/>
          </w:rPr>
          <w:tab/>
        </w:r>
        <w:r w:rsidR="00D70B8F" w:rsidRPr="005B3F2C">
          <w:rPr>
            <w:rStyle w:val="Hyperlink"/>
            <w:rFonts w:eastAsiaTheme="majorEastAsia"/>
            <w:noProof/>
          </w:rPr>
          <w:t>Text Import Wizard – Step 2 of 3</w:t>
        </w:r>
        <w:r w:rsidR="00D70B8F">
          <w:rPr>
            <w:noProof/>
            <w:webHidden/>
          </w:rPr>
          <w:tab/>
        </w:r>
        <w:r w:rsidR="00D70B8F">
          <w:rPr>
            <w:noProof/>
            <w:webHidden/>
          </w:rPr>
          <w:fldChar w:fldCharType="begin"/>
        </w:r>
        <w:r w:rsidR="00D70B8F">
          <w:rPr>
            <w:noProof/>
            <w:webHidden/>
          </w:rPr>
          <w:instrText xml:space="preserve"> PAGEREF _Toc463615332 \h </w:instrText>
        </w:r>
        <w:r w:rsidR="00D70B8F">
          <w:rPr>
            <w:noProof/>
            <w:webHidden/>
          </w:rPr>
        </w:r>
        <w:r w:rsidR="00D70B8F">
          <w:rPr>
            <w:noProof/>
            <w:webHidden/>
          </w:rPr>
          <w:fldChar w:fldCharType="separate"/>
        </w:r>
        <w:r w:rsidR="00D70B8F">
          <w:rPr>
            <w:noProof/>
            <w:webHidden/>
          </w:rPr>
          <w:t>F-6</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33" w:history="1">
        <w:r w:rsidR="00D70B8F" w:rsidRPr="005B3F2C">
          <w:rPr>
            <w:rStyle w:val="Hyperlink"/>
            <w:rFonts w:eastAsiaTheme="majorEastAsia"/>
            <w:noProof/>
            <w14:scene3d>
              <w14:camera w14:prst="orthographicFront"/>
              <w14:lightRig w14:rig="threePt" w14:dir="t">
                <w14:rot w14:lat="0" w14:lon="0" w14:rev="0"/>
              </w14:lightRig>
            </w14:scene3d>
          </w:rPr>
          <w:t>Figure 173:</w:t>
        </w:r>
        <w:r w:rsidR="00D70B8F">
          <w:rPr>
            <w:rFonts w:asciiTheme="minorHAnsi" w:eastAsiaTheme="minorEastAsia" w:hAnsiTheme="minorHAnsi" w:cstheme="minorBidi"/>
            <w:noProof/>
            <w:sz w:val="22"/>
          </w:rPr>
          <w:tab/>
        </w:r>
        <w:r w:rsidR="00D70B8F" w:rsidRPr="005B3F2C">
          <w:rPr>
            <w:rStyle w:val="Hyperlink"/>
            <w:rFonts w:eastAsiaTheme="majorEastAsia"/>
            <w:noProof/>
          </w:rPr>
          <w:t>Text Import Wizard – Step 3 of 3</w:t>
        </w:r>
        <w:r w:rsidR="00D70B8F">
          <w:rPr>
            <w:noProof/>
            <w:webHidden/>
          </w:rPr>
          <w:tab/>
        </w:r>
        <w:r w:rsidR="00D70B8F">
          <w:rPr>
            <w:noProof/>
            <w:webHidden/>
          </w:rPr>
          <w:fldChar w:fldCharType="begin"/>
        </w:r>
        <w:r w:rsidR="00D70B8F">
          <w:rPr>
            <w:noProof/>
            <w:webHidden/>
          </w:rPr>
          <w:instrText xml:space="preserve"> PAGEREF _Toc463615333 \h </w:instrText>
        </w:r>
        <w:r w:rsidR="00D70B8F">
          <w:rPr>
            <w:noProof/>
            <w:webHidden/>
          </w:rPr>
        </w:r>
        <w:r w:rsidR="00D70B8F">
          <w:rPr>
            <w:noProof/>
            <w:webHidden/>
          </w:rPr>
          <w:fldChar w:fldCharType="separate"/>
        </w:r>
        <w:r w:rsidR="00D70B8F">
          <w:rPr>
            <w:noProof/>
            <w:webHidden/>
          </w:rPr>
          <w:t>F-7</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34" w:history="1">
        <w:r w:rsidR="00D70B8F" w:rsidRPr="005B3F2C">
          <w:rPr>
            <w:rStyle w:val="Hyperlink"/>
            <w:rFonts w:eastAsiaTheme="majorEastAsia"/>
            <w:noProof/>
            <w14:scene3d>
              <w14:camera w14:prst="orthographicFront"/>
              <w14:lightRig w14:rig="threePt" w14:dir="t">
                <w14:rot w14:lat="0" w14:lon="0" w14:rev="0"/>
              </w14:lightRig>
            </w14:scene3d>
          </w:rPr>
          <w:t>Figure 174:</w:t>
        </w:r>
        <w:r w:rsidR="00D70B8F">
          <w:rPr>
            <w:rFonts w:asciiTheme="minorHAnsi" w:eastAsiaTheme="minorEastAsia" w:hAnsiTheme="minorHAnsi" w:cstheme="minorBidi"/>
            <w:noProof/>
            <w:sz w:val="22"/>
          </w:rPr>
          <w:tab/>
        </w:r>
        <w:r w:rsidR="00D70B8F" w:rsidRPr="005B3F2C">
          <w:rPr>
            <w:rStyle w:val="Hyperlink"/>
            <w:rFonts w:eastAsiaTheme="majorEastAsia"/>
            <w:noProof/>
          </w:rPr>
          <w:t>Import Data screen</w:t>
        </w:r>
        <w:r w:rsidR="00D70B8F">
          <w:rPr>
            <w:noProof/>
            <w:webHidden/>
          </w:rPr>
          <w:tab/>
        </w:r>
        <w:r w:rsidR="00D70B8F">
          <w:rPr>
            <w:noProof/>
            <w:webHidden/>
          </w:rPr>
          <w:fldChar w:fldCharType="begin"/>
        </w:r>
        <w:r w:rsidR="00D70B8F">
          <w:rPr>
            <w:noProof/>
            <w:webHidden/>
          </w:rPr>
          <w:instrText xml:space="preserve"> PAGEREF _Toc463615334 \h </w:instrText>
        </w:r>
        <w:r w:rsidR="00D70B8F">
          <w:rPr>
            <w:noProof/>
            <w:webHidden/>
          </w:rPr>
        </w:r>
        <w:r w:rsidR="00D70B8F">
          <w:rPr>
            <w:noProof/>
            <w:webHidden/>
          </w:rPr>
          <w:fldChar w:fldCharType="separate"/>
        </w:r>
        <w:r w:rsidR="00D70B8F">
          <w:rPr>
            <w:noProof/>
            <w:webHidden/>
          </w:rPr>
          <w:t>F-7</w:t>
        </w:r>
        <w:r w:rsidR="00D70B8F">
          <w:rPr>
            <w:noProof/>
            <w:webHidden/>
          </w:rPr>
          <w:fldChar w:fldCharType="end"/>
        </w:r>
      </w:hyperlink>
    </w:p>
    <w:p w:rsidR="00D70B8F" w:rsidRDefault="003662CF">
      <w:pPr>
        <w:pStyle w:val="TableofFigures"/>
        <w:tabs>
          <w:tab w:val="left" w:pos="1439"/>
        </w:tabs>
        <w:rPr>
          <w:rFonts w:asciiTheme="minorHAnsi" w:eastAsiaTheme="minorEastAsia" w:hAnsiTheme="minorHAnsi" w:cstheme="minorBidi"/>
          <w:noProof/>
          <w:sz w:val="22"/>
        </w:rPr>
      </w:pPr>
      <w:hyperlink w:anchor="_Toc463615335" w:history="1">
        <w:r w:rsidR="00D70B8F" w:rsidRPr="005B3F2C">
          <w:rPr>
            <w:rStyle w:val="Hyperlink"/>
            <w:rFonts w:eastAsiaTheme="majorEastAsia"/>
            <w:noProof/>
            <w14:scene3d>
              <w14:camera w14:prst="orthographicFront"/>
              <w14:lightRig w14:rig="threePt" w14:dir="t">
                <w14:rot w14:lat="0" w14:lon="0" w14:rev="0"/>
              </w14:lightRig>
            </w14:scene3d>
          </w:rPr>
          <w:t>Figure 175:</w:t>
        </w:r>
        <w:r w:rsidR="00D70B8F">
          <w:rPr>
            <w:rFonts w:asciiTheme="minorHAnsi" w:eastAsiaTheme="minorEastAsia" w:hAnsiTheme="minorHAnsi" w:cstheme="minorBidi"/>
            <w:noProof/>
            <w:sz w:val="22"/>
          </w:rPr>
          <w:tab/>
        </w:r>
        <w:r w:rsidR="00D70B8F" w:rsidRPr="005B3F2C">
          <w:rPr>
            <w:rStyle w:val="Hyperlink"/>
            <w:rFonts w:eastAsiaTheme="majorEastAsia"/>
            <w:noProof/>
          </w:rPr>
          <w:t>Excel Report</w:t>
        </w:r>
        <w:r w:rsidR="00D70B8F">
          <w:rPr>
            <w:noProof/>
            <w:webHidden/>
          </w:rPr>
          <w:tab/>
        </w:r>
        <w:r w:rsidR="00D70B8F">
          <w:rPr>
            <w:noProof/>
            <w:webHidden/>
          </w:rPr>
          <w:fldChar w:fldCharType="begin"/>
        </w:r>
        <w:r w:rsidR="00D70B8F">
          <w:rPr>
            <w:noProof/>
            <w:webHidden/>
          </w:rPr>
          <w:instrText xml:space="preserve"> PAGEREF _Toc463615335 \h </w:instrText>
        </w:r>
        <w:r w:rsidR="00D70B8F">
          <w:rPr>
            <w:noProof/>
            <w:webHidden/>
          </w:rPr>
        </w:r>
        <w:r w:rsidR="00D70B8F">
          <w:rPr>
            <w:noProof/>
            <w:webHidden/>
          </w:rPr>
          <w:fldChar w:fldCharType="separate"/>
        </w:r>
        <w:r w:rsidR="00D70B8F">
          <w:rPr>
            <w:noProof/>
            <w:webHidden/>
          </w:rPr>
          <w:t>F-7</w:t>
        </w:r>
        <w:r w:rsidR="00D70B8F">
          <w:rPr>
            <w:noProof/>
            <w:webHidden/>
          </w:rPr>
          <w:fldChar w:fldCharType="end"/>
        </w:r>
      </w:hyperlink>
    </w:p>
    <w:p w:rsidR="00DC18F8" w:rsidRPr="00E84DFF" w:rsidRDefault="0062687F" w:rsidP="006E1A2D">
      <w:pPr>
        <w:pStyle w:val="DSSECSBodyText"/>
        <w:rPr>
          <w:rFonts w:eastAsiaTheme="majorEastAsia"/>
        </w:rPr>
      </w:pPr>
      <w:r>
        <w:fldChar w:fldCharType="end"/>
      </w:r>
    </w:p>
    <w:p w:rsidR="0076208A" w:rsidRPr="00E84DFF" w:rsidRDefault="0076208A" w:rsidP="006E1A2D">
      <w:pPr>
        <w:pStyle w:val="DSSECSBodyText"/>
        <w:sectPr w:rsidR="0076208A" w:rsidRPr="00E84DFF" w:rsidSect="00865FC9">
          <w:headerReference w:type="even" r:id="rId15"/>
          <w:headerReference w:type="default" r:id="rId16"/>
          <w:footerReference w:type="even" r:id="rId17"/>
          <w:footerReference w:type="default" r:id="rId18"/>
          <w:headerReference w:type="first" r:id="rId19"/>
          <w:footerReference w:type="first" r:id="rId20"/>
          <w:pgSz w:w="12240" w:h="15840" w:code="1"/>
          <w:pgMar w:top="1440" w:right="1440" w:bottom="1440" w:left="1440" w:header="720" w:footer="504" w:gutter="0"/>
          <w:pgNumType w:fmt="lowerRoman"/>
          <w:cols w:space="720"/>
          <w:docGrid w:linePitch="360"/>
        </w:sectPr>
      </w:pPr>
    </w:p>
    <w:p w:rsidR="00AD60FA" w:rsidRPr="00BF1FEC" w:rsidRDefault="00A92FEB" w:rsidP="00BF1FEC">
      <w:pPr>
        <w:pStyle w:val="Heading1"/>
      </w:pPr>
      <w:bookmarkStart w:id="0" w:name="_Toc410298464"/>
      <w:bookmarkStart w:id="1" w:name="_Toc410298553"/>
      <w:bookmarkStart w:id="2" w:name="_Toc410298652"/>
      <w:bookmarkStart w:id="3" w:name="_Toc410299130"/>
      <w:bookmarkStart w:id="4" w:name="_Toc410302547"/>
      <w:bookmarkStart w:id="5" w:name="_Toc410302574"/>
      <w:bookmarkStart w:id="6" w:name="_Toc427223244"/>
      <w:bookmarkStart w:id="7" w:name="_Toc459041067"/>
      <w:bookmarkStart w:id="8" w:name="_Toc459043618"/>
      <w:r w:rsidRPr="00BF1FEC">
        <w:lastRenderedPageBreak/>
        <w:t>Int</w:t>
      </w:r>
      <w:bookmarkEnd w:id="0"/>
      <w:bookmarkEnd w:id="1"/>
      <w:bookmarkEnd w:id="2"/>
      <w:bookmarkEnd w:id="3"/>
      <w:bookmarkEnd w:id="4"/>
      <w:bookmarkEnd w:id="5"/>
      <w:r w:rsidR="00714512" w:rsidRPr="00BF1FEC">
        <w:t>roduction</w:t>
      </w:r>
      <w:bookmarkEnd w:id="6"/>
      <w:bookmarkEnd w:id="7"/>
      <w:bookmarkEnd w:id="8"/>
    </w:p>
    <w:p w:rsidR="000B0055" w:rsidRPr="00DB6FAC" w:rsidRDefault="00FA657E" w:rsidP="00B44850">
      <w:pPr>
        <w:pStyle w:val="DSSECSBodyText"/>
      </w:pPr>
      <w:bookmarkStart w:id="9" w:name="_Toc409688291"/>
      <w:bookmarkStart w:id="10" w:name="_Toc409689134"/>
      <w:bookmarkStart w:id="11" w:name="_Toc409689198"/>
      <w:bookmarkStart w:id="12" w:name="_Toc409695785"/>
      <w:bookmarkStart w:id="13" w:name="_Toc409695857"/>
      <w:r w:rsidRPr="00DB6FAC">
        <w:t>The Decision Support System (DSS) is the designated Managerial Cost Accounting (MCA) System</w:t>
      </w:r>
      <w:r w:rsidR="002C2BDA" w:rsidRPr="00DB6FAC">
        <w:t>,</w:t>
      </w:r>
      <w:r w:rsidRPr="00DB6FAC">
        <w:t xml:space="preserve"> of the Department of Veterans Affairs (VA)</w:t>
      </w:r>
      <w:r w:rsidR="00D159F9" w:rsidRPr="00DB6FAC">
        <w:t>,</w:t>
      </w:r>
      <w:r w:rsidRPr="00DB6FAC">
        <w:t xml:space="preserve"> as mandated in </w:t>
      </w:r>
      <w:r w:rsidRPr="00DB6FAC">
        <w:rPr>
          <w:i/>
          <w:iCs/>
        </w:rPr>
        <w:t xml:space="preserve">VHA Directive 1750 </w:t>
      </w:r>
      <w:r w:rsidR="00DB6FAC" w:rsidRPr="00DB6FAC">
        <w:rPr>
          <w:i/>
          <w:color w:val="000000"/>
        </w:rPr>
        <w:t>Veterans Health Administration</w:t>
      </w:r>
      <w:r w:rsidR="00DB6FAC" w:rsidRPr="00DB6FAC">
        <w:rPr>
          <w:i/>
          <w:iCs/>
        </w:rPr>
        <w:t xml:space="preserve"> </w:t>
      </w:r>
      <w:r w:rsidR="00DB6FAC">
        <w:rPr>
          <w:i/>
          <w:iCs/>
        </w:rPr>
        <w:t>(</w:t>
      </w:r>
      <w:r w:rsidRPr="00DB6FAC">
        <w:rPr>
          <w:i/>
          <w:iCs/>
        </w:rPr>
        <w:t>VHA</w:t>
      </w:r>
      <w:r w:rsidR="00DB6FAC">
        <w:rPr>
          <w:i/>
          <w:iCs/>
        </w:rPr>
        <w:t>)</w:t>
      </w:r>
      <w:r w:rsidRPr="00DB6FAC">
        <w:rPr>
          <w:i/>
          <w:iCs/>
        </w:rPr>
        <w:t xml:space="preserve"> Managerial Cost</w:t>
      </w:r>
      <w:r w:rsidR="00B8487B" w:rsidRPr="00DB6FAC">
        <w:rPr>
          <w:i/>
          <w:iCs/>
        </w:rPr>
        <w:t xml:space="preserve"> </w:t>
      </w:r>
      <w:r w:rsidRPr="00DB6FAC">
        <w:rPr>
          <w:i/>
          <w:iCs/>
        </w:rPr>
        <w:t>Accounting System (Decision Support System (DSS)), March 24, 2015</w:t>
      </w:r>
      <w:r w:rsidRPr="00DB6FAC">
        <w:t>.</w:t>
      </w:r>
    </w:p>
    <w:p w:rsidR="00D159F9" w:rsidRPr="00DB6FAC" w:rsidRDefault="00D159F9" w:rsidP="00B44850">
      <w:pPr>
        <w:pStyle w:val="DSSECSBodyText"/>
      </w:pPr>
      <w:r w:rsidRPr="00DB6FAC">
        <w:t xml:space="preserve">DSS is a derived database built from standard VHA data sources. </w:t>
      </w:r>
      <w:r w:rsidR="002C2BDA" w:rsidRPr="00DB6FAC">
        <w:t>The Managerial Cost Accounting Office (</w:t>
      </w:r>
      <w:r w:rsidRPr="00DB6FAC">
        <w:t>MCAO</w:t>
      </w:r>
      <w:r w:rsidR="002C2BDA" w:rsidRPr="00DB6FAC">
        <w:t>)</w:t>
      </w:r>
      <w:r w:rsidRPr="00DB6FAC">
        <w:t xml:space="preserve"> uses clinical and financial data to provide state-of-the-art activity-based costing and clinical productivity analyses.</w:t>
      </w:r>
    </w:p>
    <w:p w:rsidR="000B0055" w:rsidRPr="00DB6FAC" w:rsidRDefault="00FA657E" w:rsidP="00B44850">
      <w:pPr>
        <w:pStyle w:val="DSSECSBodyText"/>
      </w:pPr>
      <w:r w:rsidRPr="00DB6FAC">
        <w:t>This is a design-to-schedule</w:t>
      </w:r>
      <w:r w:rsidR="00B8487B" w:rsidRPr="00DB6FAC">
        <w:t xml:space="preserve"> </w:t>
      </w:r>
      <w:r w:rsidRPr="00DB6FAC">
        <w:t>project with a compulsory patch release date of no later than November 1</w:t>
      </w:r>
      <w:r w:rsidR="00D159F9" w:rsidRPr="00DB6FAC">
        <w:t>,</w:t>
      </w:r>
      <w:r w:rsidRPr="00DB6FAC">
        <w:t xml:space="preserve"> of the new Fiscal Year (FY).</w:t>
      </w:r>
      <w:r w:rsidR="00B8487B" w:rsidRPr="00DB6FAC">
        <w:t xml:space="preserve"> </w:t>
      </w:r>
      <w:r w:rsidRPr="00DB6FAC">
        <w:t>This project enables the MCAO to accurately accommodate changes</w:t>
      </w:r>
      <w:r w:rsidR="00D159F9" w:rsidRPr="00DB6FAC">
        <w:t>,</w:t>
      </w:r>
      <w:r w:rsidRPr="00DB6FAC">
        <w:t xml:space="preserve"> to the primary </w:t>
      </w:r>
      <w:r w:rsidR="00D159F9" w:rsidRPr="00DB6FAC">
        <w:t xml:space="preserve">Clinical Transaction Systems, </w:t>
      </w:r>
      <w:r w:rsidRPr="00DB6FAC">
        <w:t>made during the preceding year</w:t>
      </w:r>
      <w:r w:rsidR="00D159F9" w:rsidRPr="00DB6FAC">
        <w:t>,</w:t>
      </w:r>
      <w:r w:rsidRPr="00DB6FAC">
        <w:t xml:space="preserve"> ensuring th</w:t>
      </w:r>
      <w:r w:rsidR="00D159F9" w:rsidRPr="00DB6FAC">
        <w:t>e</w:t>
      </w:r>
      <w:r w:rsidRPr="00DB6FAC">
        <w:t xml:space="preserve"> </w:t>
      </w:r>
      <w:r w:rsidR="00D159F9" w:rsidRPr="00DB6FAC">
        <w:t xml:space="preserve">Workload data has been </w:t>
      </w:r>
      <w:r w:rsidRPr="00DB6FAC">
        <w:t>accurately captured</w:t>
      </w:r>
      <w:r w:rsidR="00B8487B" w:rsidRPr="00DB6FAC">
        <w:t xml:space="preserve"> </w:t>
      </w:r>
      <w:r w:rsidRPr="00DB6FAC">
        <w:t xml:space="preserve">and costed to the </w:t>
      </w:r>
      <w:r w:rsidR="00D159F9" w:rsidRPr="00DB6FAC">
        <w:t>Product Level</w:t>
      </w:r>
      <w:r w:rsidRPr="00DB6FAC">
        <w:t xml:space="preserve">. </w:t>
      </w:r>
    </w:p>
    <w:p w:rsidR="00FA657E" w:rsidRPr="00DB6FAC" w:rsidRDefault="00FA657E" w:rsidP="00B44850">
      <w:pPr>
        <w:pStyle w:val="DSSECSBodyText"/>
      </w:pPr>
      <w:r w:rsidRPr="00DB6FAC">
        <w:t xml:space="preserve">MCA </w:t>
      </w:r>
      <w:r w:rsidR="00D159F9" w:rsidRPr="00DB6FAC">
        <w:t xml:space="preserve">Cost Data </w:t>
      </w:r>
      <w:r w:rsidRPr="00DB6FAC">
        <w:t>is used at all levels of the VA for important functions, such</w:t>
      </w:r>
      <w:r w:rsidR="00B8487B" w:rsidRPr="00DB6FAC">
        <w:t xml:space="preserve"> </w:t>
      </w:r>
      <w:r w:rsidRPr="00DB6FAC">
        <w:t>as budgeting and resource allocation. Additionally, the system contains a rich repository of clinical</w:t>
      </w:r>
      <w:r w:rsidR="00B8487B" w:rsidRPr="00DB6FAC">
        <w:t xml:space="preserve"> </w:t>
      </w:r>
      <w:r w:rsidRPr="00DB6FAC">
        <w:t>information used to promote a more proactive approach to the care of high</w:t>
      </w:r>
      <w:r w:rsidR="002C2BDA" w:rsidRPr="00DB6FAC">
        <w:t>-</w:t>
      </w:r>
      <w:r w:rsidRPr="00DB6FAC">
        <w:t>risk (i.e. diabetes and</w:t>
      </w:r>
      <w:r w:rsidR="00B8487B" w:rsidRPr="00DB6FAC">
        <w:t xml:space="preserve"> </w:t>
      </w:r>
      <w:r w:rsidRPr="00DB6FAC">
        <w:t>acute coronary patients) and high</w:t>
      </w:r>
      <w:r w:rsidR="002C2BDA" w:rsidRPr="00DB6FAC">
        <w:t>-</w:t>
      </w:r>
      <w:r w:rsidRPr="00DB6FAC">
        <w:t>cost patients.</w:t>
      </w:r>
    </w:p>
    <w:p w:rsidR="00E84DFF" w:rsidRPr="00BF1FEC" w:rsidRDefault="005A6C53" w:rsidP="00B44850">
      <w:pPr>
        <w:pStyle w:val="Heading2"/>
      </w:pPr>
      <w:bookmarkStart w:id="14" w:name="_Toc410298465"/>
      <w:bookmarkStart w:id="15" w:name="_Toc410298554"/>
      <w:bookmarkStart w:id="16" w:name="_Toc410298653"/>
      <w:bookmarkStart w:id="17" w:name="_Toc410299131"/>
      <w:bookmarkStart w:id="18" w:name="_Toc410302548"/>
      <w:bookmarkStart w:id="19" w:name="_Toc410302575"/>
      <w:bookmarkStart w:id="20" w:name="_Toc427223245"/>
      <w:bookmarkStart w:id="21" w:name="_Toc459041068"/>
      <w:bookmarkStart w:id="22" w:name="_Toc459043619"/>
      <w:r w:rsidRPr="00BF1FEC">
        <w:t>Purpose</w:t>
      </w:r>
      <w:bookmarkEnd w:id="9"/>
      <w:bookmarkEnd w:id="10"/>
      <w:bookmarkEnd w:id="11"/>
      <w:bookmarkEnd w:id="12"/>
      <w:bookmarkEnd w:id="13"/>
      <w:bookmarkEnd w:id="14"/>
      <w:bookmarkEnd w:id="15"/>
      <w:bookmarkEnd w:id="16"/>
      <w:bookmarkEnd w:id="17"/>
      <w:bookmarkEnd w:id="18"/>
      <w:bookmarkEnd w:id="19"/>
      <w:bookmarkEnd w:id="20"/>
      <w:bookmarkEnd w:id="21"/>
      <w:bookmarkEnd w:id="22"/>
    </w:p>
    <w:p w:rsidR="005A6C53" w:rsidRPr="00DB6FAC" w:rsidRDefault="005A6C53" w:rsidP="00B44850">
      <w:pPr>
        <w:pStyle w:val="DSSECSBodyText"/>
      </w:pPr>
      <w:r w:rsidRPr="00DB6FAC">
        <w:t>The DSS FY17 User Guide is intended for use as an instructional guide</w:t>
      </w:r>
      <w:r w:rsidR="00AD18F5" w:rsidRPr="00DB6FAC">
        <w:t>,</w:t>
      </w:r>
      <w:r w:rsidRPr="00DB6FAC">
        <w:t xml:space="preserve"> </w:t>
      </w:r>
      <w:r w:rsidR="00AD18F5" w:rsidRPr="00DB6FAC">
        <w:t xml:space="preserve">for </w:t>
      </w:r>
      <w:r w:rsidRPr="00DB6FAC">
        <w:t xml:space="preserve">the DSS application software. Users </w:t>
      </w:r>
      <w:r w:rsidR="00A70E97" w:rsidRPr="00DB6FAC">
        <w:t>may u</w:t>
      </w:r>
      <w:r w:rsidRPr="00DB6FAC">
        <w:t xml:space="preserve">se this manual </w:t>
      </w:r>
      <w:r w:rsidR="00A70E97" w:rsidRPr="00DB6FAC">
        <w:t xml:space="preserve">as a supplemental guide, to the </w:t>
      </w:r>
      <w:r w:rsidRPr="00DB6FAC">
        <w:t xml:space="preserve">DSS application </w:t>
      </w:r>
      <w:r w:rsidR="00A70E97" w:rsidRPr="00DB6FAC">
        <w:t xml:space="preserve">Online Help </w:t>
      </w:r>
      <w:r w:rsidRPr="00DB6FAC">
        <w:t>options.</w:t>
      </w:r>
    </w:p>
    <w:p w:rsidR="00824E02" w:rsidRPr="00BF1FEC" w:rsidRDefault="005A6C53" w:rsidP="00B44850">
      <w:pPr>
        <w:pStyle w:val="Heading2"/>
      </w:pPr>
      <w:bookmarkStart w:id="23" w:name="_Toc409688292"/>
      <w:bookmarkStart w:id="24" w:name="_Toc409689135"/>
      <w:bookmarkStart w:id="25" w:name="_Toc409689199"/>
      <w:bookmarkStart w:id="26" w:name="_Toc409695786"/>
      <w:bookmarkStart w:id="27" w:name="_Toc409695858"/>
      <w:bookmarkStart w:id="28" w:name="_Toc410298466"/>
      <w:bookmarkStart w:id="29" w:name="_Toc410298555"/>
      <w:bookmarkStart w:id="30" w:name="_Toc410298654"/>
      <w:bookmarkStart w:id="31" w:name="_Toc410299132"/>
      <w:bookmarkStart w:id="32" w:name="_Toc410302549"/>
      <w:bookmarkStart w:id="33" w:name="_Toc410302576"/>
      <w:bookmarkStart w:id="34" w:name="_Toc427223246"/>
      <w:bookmarkStart w:id="35" w:name="_Toc459041069"/>
      <w:bookmarkStart w:id="36" w:name="_Toc459043620"/>
      <w:r w:rsidRPr="00BF1FEC">
        <w:t>Document Orientation</w:t>
      </w:r>
      <w:bookmarkEnd w:id="23"/>
      <w:bookmarkEnd w:id="24"/>
      <w:bookmarkEnd w:id="25"/>
      <w:bookmarkEnd w:id="26"/>
      <w:bookmarkEnd w:id="27"/>
      <w:bookmarkEnd w:id="28"/>
      <w:bookmarkEnd w:id="29"/>
      <w:bookmarkEnd w:id="30"/>
      <w:bookmarkEnd w:id="31"/>
      <w:bookmarkEnd w:id="32"/>
      <w:bookmarkEnd w:id="33"/>
      <w:bookmarkEnd w:id="34"/>
      <w:bookmarkEnd w:id="35"/>
      <w:bookmarkEnd w:id="36"/>
    </w:p>
    <w:p w:rsidR="00E24FA4" w:rsidRPr="00B44850" w:rsidRDefault="000F01DC" w:rsidP="00B44850">
      <w:pPr>
        <w:pStyle w:val="DSSECSBodyText"/>
      </w:pPr>
      <w:r w:rsidRPr="00B44850">
        <w:t>The following sub-paragraphs are intended to provide general information helpful with understanding how to use this document.</w:t>
      </w:r>
    </w:p>
    <w:p w:rsidR="00E84DFF" w:rsidRPr="00BF1FEC" w:rsidRDefault="000F01DC" w:rsidP="00B44850">
      <w:pPr>
        <w:pStyle w:val="Heading3"/>
      </w:pPr>
      <w:bookmarkStart w:id="37" w:name="_Toc409688293"/>
      <w:bookmarkStart w:id="38" w:name="_Toc409689136"/>
      <w:bookmarkStart w:id="39" w:name="_Toc409689200"/>
      <w:bookmarkStart w:id="40" w:name="_Toc409695787"/>
      <w:bookmarkStart w:id="41" w:name="_Toc409695859"/>
      <w:bookmarkStart w:id="42" w:name="_Toc410298467"/>
      <w:bookmarkStart w:id="43" w:name="_Toc410298556"/>
      <w:bookmarkStart w:id="44" w:name="_Toc410298655"/>
      <w:bookmarkStart w:id="45" w:name="_Toc410299133"/>
      <w:bookmarkStart w:id="46" w:name="_Toc410302550"/>
      <w:bookmarkStart w:id="47" w:name="_Toc410302577"/>
      <w:bookmarkStart w:id="48" w:name="_Toc427223247"/>
      <w:bookmarkStart w:id="49" w:name="_Toc459041070"/>
      <w:bookmarkStart w:id="50" w:name="_Toc459043621"/>
      <w:r w:rsidRPr="00BF1FEC">
        <w:t>Organization of the Manual</w:t>
      </w:r>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0F01DC" w:rsidRPr="006315E8" w:rsidRDefault="000F01DC" w:rsidP="00B44850">
      <w:pPr>
        <w:pStyle w:val="DSSECSBodyText"/>
      </w:pPr>
      <w:r w:rsidRPr="006315E8">
        <w:t>This document is organized into the following major sections:</w:t>
      </w:r>
    </w:p>
    <w:p w:rsidR="000F01DC" w:rsidRPr="006315E8" w:rsidRDefault="000F01DC" w:rsidP="00B44850">
      <w:pPr>
        <w:pStyle w:val="DSSECSBodyText"/>
      </w:pPr>
      <w:r w:rsidRPr="006315E8">
        <w:t xml:space="preserve">Introduction - This section </w:t>
      </w:r>
      <w:r w:rsidR="002C2BDA">
        <w:t>provides</w:t>
      </w:r>
      <w:r w:rsidRPr="006315E8">
        <w:t xml:space="preserve"> a brief description of the purpose of the guide</w:t>
      </w:r>
      <w:r w:rsidR="002C2BDA">
        <w:t xml:space="preserve"> </w:t>
      </w:r>
      <w:r w:rsidRPr="006315E8">
        <w:t>and an orientation into the document</w:t>
      </w:r>
      <w:r w:rsidR="002C2BDA">
        <w:t>’</w:t>
      </w:r>
      <w:r w:rsidRPr="006315E8">
        <w:t>s structure and use.</w:t>
      </w:r>
    </w:p>
    <w:p w:rsidR="00DB6FAC" w:rsidRDefault="000F01DC" w:rsidP="00B44850">
      <w:pPr>
        <w:pStyle w:val="DSSECSBodyText"/>
      </w:pPr>
      <w:r w:rsidRPr="006315E8">
        <w:t>System Summary - This section provides a general description</w:t>
      </w:r>
      <w:r w:rsidR="002C2BDA">
        <w:t>,</w:t>
      </w:r>
      <w:r w:rsidRPr="006315E8">
        <w:t xml:space="preserve"> of the system written in non-technical terminology and the purpose for which the system is intended, the system configuration, data flows, user access and continuity of operations.</w:t>
      </w:r>
    </w:p>
    <w:p w:rsidR="00DB6FAC" w:rsidRDefault="000F01DC" w:rsidP="00B44850">
      <w:pPr>
        <w:pStyle w:val="DSSECSBodyText"/>
      </w:pPr>
      <w:r w:rsidRPr="006315E8">
        <w:t>Getting Started - This section provides a general walkthrough of the system from initiation through exit. The logical arrangement of the information enable</w:t>
      </w:r>
      <w:r w:rsidR="002C2BDA">
        <w:t>s</w:t>
      </w:r>
      <w:r w:rsidRPr="006315E8">
        <w:t xml:space="preserve"> functional personnel to understand the sequence and flow of the system.</w:t>
      </w:r>
    </w:p>
    <w:p w:rsidR="000F01DC" w:rsidRPr="006315E8" w:rsidRDefault="000F01DC" w:rsidP="00B44850">
      <w:pPr>
        <w:pStyle w:val="DSSECSBodyText"/>
      </w:pPr>
      <w:r w:rsidRPr="006315E8">
        <w:t xml:space="preserve">Using the Software – This section is designed to serve as reference to the user, covering vital aspects of this tool. It is </w:t>
      </w:r>
      <w:r w:rsidR="004B30DB">
        <w:t xml:space="preserve">categorized </w:t>
      </w:r>
      <w:r w:rsidRPr="006315E8">
        <w:t>into five components.</w:t>
      </w:r>
    </w:p>
    <w:p w:rsidR="000F01DC" w:rsidRPr="006315E8" w:rsidRDefault="000F01DC" w:rsidP="00B44850">
      <w:pPr>
        <w:pStyle w:val="BulletListMultiple"/>
      </w:pPr>
      <w:r w:rsidRPr="006315E8">
        <w:t>Maintenance</w:t>
      </w:r>
    </w:p>
    <w:p w:rsidR="000F01DC" w:rsidRPr="006315E8" w:rsidRDefault="000F01DC" w:rsidP="00B44850">
      <w:pPr>
        <w:pStyle w:val="BulletListMultiple"/>
      </w:pPr>
      <w:r w:rsidRPr="006315E8">
        <w:t>Package Extracts</w:t>
      </w:r>
    </w:p>
    <w:p w:rsidR="000F01DC" w:rsidRPr="006315E8" w:rsidRDefault="000F01DC" w:rsidP="00B44850">
      <w:pPr>
        <w:pStyle w:val="BulletListMultiple"/>
      </w:pPr>
      <w:r w:rsidRPr="006315E8">
        <w:t>Statistical Analysis System (SAS) Extract Audit Reports</w:t>
      </w:r>
    </w:p>
    <w:p w:rsidR="000F01DC" w:rsidRPr="006315E8" w:rsidRDefault="000F01DC" w:rsidP="00B44850">
      <w:pPr>
        <w:pStyle w:val="BulletListMultiple"/>
      </w:pPr>
      <w:r w:rsidRPr="006315E8">
        <w:t>Extract Audit Reports</w:t>
      </w:r>
    </w:p>
    <w:p w:rsidR="000F01DC" w:rsidRPr="006315E8" w:rsidRDefault="000F01DC" w:rsidP="00B44850">
      <w:pPr>
        <w:pStyle w:val="BulletListMultipleLast"/>
      </w:pPr>
      <w:r w:rsidRPr="006315E8">
        <w:lastRenderedPageBreak/>
        <w:t>Transmission Management</w:t>
      </w:r>
    </w:p>
    <w:p w:rsidR="000F01DC" w:rsidRPr="006315E8" w:rsidRDefault="000F01DC" w:rsidP="00B44850">
      <w:pPr>
        <w:pStyle w:val="DSSECSBodyText"/>
      </w:pPr>
      <w:r w:rsidRPr="006315E8">
        <w:t>Troubleshooting – This section provides general troubleshooting advice on commonly encountered issues.</w:t>
      </w:r>
    </w:p>
    <w:p w:rsidR="000F01DC" w:rsidRPr="006315E8" w:rsidRDefault="000F01DC" w:rsidP="00B44850">
      <w:pPr>
        <w:pStyle w:val="DSSECSBodyText"/>
      </w:pPr>
      <w:r w:rsidRPr="006315E8">
        <w:t xml:space="preserve">Appendix – Appendices for </w:t>
      </w:r>
      <w:r w:rsidR="00AD18F5">
        <w:t xml:space="preserve">Acronyms, Abbreviations, Glossary, </w:t>
      </w:r>
      <w:r w:rsidRPr="006315E8">
        <w:t xml:space="preserve">Feeder Key Transmission Formatting, Creating a Lab Results extract (LAR) Translation Table and Exporting </w:t>
      </w:r>
      <w:r w:rsidR="004B30DB">
        <w:t>data in</w:t>
      </w:r>
      <w:r w:rsidRPr="006315E8">
        <w:t xml:space="preserve">to </w:t>
      </w:r>
      <w:r w:rsidR="004B30DB">
        <w:t xml:space="preserve">Excel </w:t>
      </w:r>
      <w:r w:rsidRPr="006315E8">
        <w:t>Spreadsheets</w:t>
      </w:r>
      <w:r w:rsidR="004B30DB">
        <w:t>.</w:t>
      </w:r>
    </w:p>
    <w:p w:rsidR="000F01DC" w:rsidRPr="006315E8" w:rsidRDefault="000F01DC" w:rsidP="00B44850">
      <w:pPr>
        <w:pStyle w:val="DSSECSBodyText"/>
      </w:pPr>
      <w:r w:rsidRPr="006315E8">
        <w:t>Index – Index major topics of interest.</w:t>
      </w:r>
    </w:p>
    <w:p w:rsidR="000F01DC" w:rsidRPr="00BF1FEC" w:rsidRDefault="000F01DC" w:rsidP="00B44850">
      <w:pPr>
        <w:pStyle w:val="Heading3"/>
      </w:pPr>
      <w:bookmarkStart w:id="51" w:name="_Toc454958394"/>
      <w:bookmarkStart w:id="52" w:name="_Toc459041071"/>
      <w:bookmarkStart w:id="53" w:name="_Toc459043622"/>
      <w:r w:rsidRPr="00BF1FEC">
        <w:t>Assumptions</w:t>
      </w:r>
      <w:bookmarkEnd w:id="51"/>
      <w:bookmarkEnd w:id="52"/>
      <w:bookmarkEnd w:id="53"/>
    </w:p>
    <w:p w:rsidR="000F01DC" w:rsidRPr="007A36BF" w:rsidRDefault="000F01DC" w:rsidP="00B44850">
      <w:pPr>
        <w:pStyle w:val="DSSECSBodyText"/>
      </w:pPr>
      <w:r w:rsidRPr="007A36BF">
        <w:t>This guide was written with the following experience/skills</w:t>
      </w:r>
      <w:r w:rsidR="003C6659">
        <w:t>et</w:t>
      </w:r>
      <w:r w:rsidRPr="007A36BF">
        <w:t xml:space="preserve"> of the audience:</w:t>
      </w:r>
    </w:p>
    <w:p w:rsidR="000F01DC" w:rsidRPr="007A36BF" w:rsidRDefault="000F01DC" w:rsidP="00B44850">
      <w:pPr>
        <w:pStyle w:val="BulletListMultiple"/>
      </w:pPr>
      <w:r w:rsidRPr="007A36BF">
        <w:t xml:space="preserve">Users have </w:t>
      </w:r>
      <w:r w:rsidR="003C6659">
        <w:t xml:space="preserve">a </w:t>
      </w:r>
      <w:r w:rsidRPr="007A36BF">
        <w:t xml:space="preserve">basic knowledge of the </w:t>
      </w:r>
      <w:r w:rsidR="00230E05" w:rsidRPr="00B83CF9">
        <w:rPr>
          <w:color w:val="000000"/>
        </w:rPr>
        <w:t>Veterans Health Information Systems and Technology Architecture</w:t>
      </w:r>
      <w:r w:rsidR="00230E05" w:rsidRPr="007A36BF">
        <w:t xml:space="preserve"> </w:t>
      </w:r>
      <w:r w:rsidR="00230E05">
        <w:t>(</w:t>
      </w:r>
      <w:proofErr w:type="spellStart"/>
      <w:r w:rsidRPr="007A36BF">
        <w:t>VistA</w:t>
      </w:r>
      <w:proofErr w:type="spellEnd"/>
      <w:r w:rsidR="00230E05">
        <w:t>)</w:t>
      </w:r>
      <w:r w:rsidRPr="007A36BF">
        <w:t xml:space="preserve"> Kernel operating system (such as details of logging on and off the </w:t>
      </w:r>
      <w:proofErr w:type="spellStart"/>
      <w:r w:rsidRPr="007A36BF">
        <w:t>VistA</w:t>
      </w:r>
      <w:proofErr w:type="spellEnd"/>
      <w:r w:rsidRPr="007A36BF">
        <w:t xml:space="preserve"> system, using commands, menu options and navigation tools)</w:t>
      </w:r>
      <w:r w:rsidR="003C6659">
        <w:t>.</w:t>
      </w:r>
    </w:p>
    <w:p w:rsidR="000F01DC" w:rsidRPr="007A36BF" w:rsidRDefault="000F01DC" w:rsidP="00B44850">
      <w:pPr>
        <w:pStyle w:val="BulletListMultiple"/>
      </w:pPr>
      <w:r w:rsidRPr="007A36BF">
        <w:t xml:space="preserve">Users have been </w:t>
      </w:r>
      <w:r w:rsidR="00153638">
        <w:t xml:space="preserve">assigned </w:t>
      </w:r>
      <w:r w:rsidRPr="007A36BF">
        <w:t>the appropriate active roles, menus and security keys required for DSS</w:t>
      </w:r>
      <w:r w:rsidR="003C6659">
        <w:t>.</w:t>
      </w:r>
    </w:p>
    <w:p w:rsidR="000F01DC" w:rsidRPr="007A36BF" w:rsidRDefault="000F01DC" w:rsidP="00B44850">
      <w:pPr>
        <w:pStyle w:val="BulletListMultiple"/>
      </w:pPr>
      <w:r w:rsidRPr="007A36BF">
        <w:t xml:space="preserve">Users are using DSS to </w:t>
      </w:r>
      <w:r w:rsidR="00153638">
        <w:t xml:space="preserve">perform </w:t>
      </w:r>
      <w:r w:rsidRPr="007A36BF">
        <w:t>their job</w:t>
      </w:r>
      <w:r w:rsidR="00153638">
        <w:t xml:space="preserve"> role and/or responsibilities.</w:t>
      </w:r>
    </w:p>
    <w:p w:rsidR="000F01DC" w:rsidRPr="007A36BF" w:rsidRDefault="000F01DC" w:rsidP="00B44850">
      <w:pPr>
        <w:pStyle w:val="BulletListMultiple"/>
      </w:pPr>
      <w:r w:rsidRPr="007A36BF">
        <w:t>Users have validated access to DSS</w:t>
      </w:r>
      <w:r w:rsidR="00153638">
        <w:t>.</w:t>
      </w:r>
    </w:p>
    <w:p w:rsidR="000F01DC" w:rsidRPr="007A36BF" w:rsidRDefault="000F01DC" w:rsidP="00B44850">
      <w:pPr>
        <w:pStyle w:val="BulletListMultipleLast"/>
      </w:pPr>
      <w:r w:rsidRPr="007A36BF">
        <w:t>Users have completed any prerequisite training</w:t>
      </w:r>
      <w:r w:rsidR="00153638">
        <w:t>.</w:t>
      </w:r>
    </w:p>
    <w:p w:rsidR="000F01DC" w:rsidRPr="00BF1FEC" w:rsidRDefault="000F01DC" w:rsidP="00B44850">
      <w:pPr>
        <w:pStyle w:val="Heading3"/>
      </w:pPr>
      <w:bookmarkStart w:id="54" w:name="_Toc454958395"/>
      <w:bookmarkStart w:id="55" w:name="_Toc459041072"/>
      <w:bookmarkStart w:id="56" w:name="_Toc459043623"/>
      <w:r w:rsidRPr="00BF1FEC">
        <w:t>Coordination</w:t>
      </w:r>
      <w:bookmarkEnd w:id="54"/>
      <w:bookmarkEnd w:id="55"/>
      <w:bookmarkEnd w:id="56"/>
    </w:p>
    <w:p w:rsidR="000F01DC" w:rsidRDefault="000F01DC" w:rsidP="00B44850">
      <w:pPr>
        <w:pStyle w:val="DSSECSBodyText"/>
      </w:pPr>
      <w:r w:rsidRPr="007A36BF">
        <w:t>The DSS application enables MCA personnel to ensure th</w:t>
      </w:r>
      <w:r w:rsidR="007B2138">
        <w:t>e</w:t>
      </w:r>
      <w:r w:rsidRPr="007A36BF">
        <w:t xml:space="preserve"> </w:t>
      </w:r>
      <w:r w:rsidR="007B2138" w:rsidRPr="007A36BF">
        <w:t xml:space="preserve">Healthcare Workload </w:t>
      </w:r>
      <w:r w:rsidRPr="007A36BF">
        <w:t xml:space="preserve">is accurately captured and costed to the </w:t>
      </w:r>
      <w:r w:rsidR="007B2138" w:rsidRPr="007A36BF">
        <w:t>Product Level</w:t>
      </w:r>
      <w:r w:rsidR="007B2138">
        <w:t>,</w:t>
      </w:r>
      <w:r w:rsidR="007B2138" w:rsidRPr="007A36BF">
        <w:t xml:space="preserve"> </w:t>
      </w:r>
      <w:r w:rsidRPr="007A36BF">
        <w:t>by providing the capability to periodically run extracts and perform analyses</w:t>
      </w:r>
      <w:r w:rsidR="007B2138">
        <w:t>,</w:t>
      </w:r>
      <w:r w:rsidRPr="007A36BF">
        <w:t xml:space="preserve"> without intervention or assistance from other </w:t>
      </w:r>
      <w:r w:rsidR="007B2138" w:rsidRPr="007A36BF">
        <w:t xml:space="preserve">Healthcare </w:t>
      </w:r>
      <w:r w:rsidRPr="007A36BF">
        <w:t>staff.</w:t>
      </w:r>
    </w:p>
    <w:p w:rsidR="000F01DC" w:rsidRPr="00BF1FEC" w:rsidRDefault="000F01DC" w:rsidP="00B44850">
      <w:pPr>
        <w:pStyle w:val="Heading3"/>
      </w:pPr>
      <w:bookmarkStart w:id="57" w:name="_Toc453574254"/>
      <w:bookmarkStart w:id="58" w:name="_Toc453574380"/>
      <w:bookmarkStart w:id="59" w:name="_Toc453574255"/>
      <w:bookmarkStart w:id="60" w:name="_Toc453574381"/>
      <w:bookmarkStart w:id="61" w:name="_Toc453574256"/>
      <w:bookmarkStart w:id="62" w:name="_Toc453574382"/>
      <w:bookmarkStart w:id="63" w:name="_Toc453574257"/>
      <w:bookmarkStart w:id="64" w:name="_Toc453574383"/>
      <w:bookmarkStart w:id="65" w:name="_Toc454958396"/>
      <w:bookmarkStart w:id="66" w:name="_Toc459041073"/>
      <w:bookmarkStart w:id="67" w:name="_Toc459043624"/>
      <w:bookmarkEnd w:id="57"/>
      <w:bookmarkEnd w:id="58"/>
      <w:bookmarkEnd w:id="59"/>
      <w:bookmarkEnd w:id="60"/>
      <w:bookmarkEnd w:id="61"/>
      <w:bookmarkEnd w:id="62"/>
      <w:bookmarkEnd w:id="63"/>
      <w:bookmarkEnd w:id="64"/>
      <w:r w:rsidRPr="00BF1FEC">
        <w:t>Disclaimers</w:t>
      </w:r>
      <w:bookmarkEnd w:id="65"/>
      <w:bookmarkEnd w:id="66"/>
      <w:bookmarkEnd w:id="67"/>
    </w:p>
    <w:p w:rsidR="000F01DC" w:rsidRPr="004C1352" w:rsidRDefault="000F01DC" w:rsidP="00B44850">
      <w:pPr>
        <w:pStyle w:val="DSSECSBodyText"/>
      </w:pPr>
      <w:r w:rsidRPr="004C1352">
        <w:t xml:space="preserve">The following disclaimers apply to all VA user </w:t>
      </w:r>
      <w:r w:rsidRPr="00B44850">
        <w:t>documentation</w:t>
      </w:r>
      <w:r w:rsidRPr="004C1352">
        <w:t>.</w:t>
      </w:r>
    </w:p>
    <w:p w:rsidR="000F01DC" w:rsidRPr="00BF1FEC" w:rsidRDefault="000F01DC" w:rsidP="00B44850">
      <w:pPr>
        <w:pStyle w:val="Heading4"/>
      </w:pPr>
      <w:bookmarkStart w:id="68" w:name="_Toc459041074"/>
      <w:bookmarkStart w:id="69" w:name="_Toc459043625"/>
      <w:r w:rsidRPr="00BF1FEC">
        <w:t>Software Disclaimer</w:t>
      </w:r>
      <w:bookmarkEnd w:id="68"/>
      <w:bookmarkEnd w:id="69"/>
    </w:p>
    <w:p w:rsidR="000F01DC" w:rsidRPr="007A36BF" w:rsidRDefault="000F01DC" w:rsidP="00B44850">
      <w:pPr>
        <w:pStyle w:val="DSSECSBodyText"/>
      </w:pPr>
      <w:r w:rsidRPr="007A36BF">
        <w:t xml:space="preserve">This software was developed at the VA by employees of the Federal Government in the course of their official duties. Pursuant to </w:t>
      </w:r>
      <w:r w:rsidR="00DF52BA" w:rsidRPr="007A36BF">
        <w:t xml:space="preserve">Title </w:t>
      </w:r>
      <w:r w:rsidRPr="007A36BF">
        <w:t>17 Section 105 of the United States Code (U.S.C.)</w:t>
      </w:r>
      <w:r w:rsidR="00DF52BA">
        <w:t>,</w:t>
      </w:r>
      <w:r w:rsidRPr="007A36BF">
        <w:t xml:space="preserve"> this software is </w:t>
      </w:r>
      <w:r w:rsidRPr="00DF52BA">
        <w:rPr>
          <w:u w:val="single"/>
        </w:rPr>
        <w:t>not</w:t>
      </w:r>
      <w:r w:rsidRPr="007A36BF">
        <w:t xml:space="preserve"> subject to copyright protection and is in the public domain. VA assumes no responsibility whatsoever for its use by other parties, and makes no guarantees, expressed or implied, about its quality, reliability, or any other characteristic. We would appreciate acknowledgement if the software is used. This software can be redistributed and/or modified freely provided that any derivative works bear some notice that they are derived from it, and any modified versions bear some notice that they have been modified.</w:t>
      </w:r>
    </w:p>
    <w:p w:rsidR="000F01DC" w:rsidRPr="000F5ADF" w:rsidRDefault="000F01DC" w:rsidP="00B44850">
      <w:pPr>
        <w:pStyle w:val="Heading4"/>
      </w:pPr>
      <w:bookmarkStart w:id="70" w:name="_Toc459041075"/>
      <w:bookmarkStart w:id="71" w:name="_Toc459043626"/>
      <w:r w:rsidRPr="00BF1FEC">
        <w:t>Documentation Disclaimer</w:t>
      </w:r>
      <w:bookmarkEnd w:id="70"/>
      <w:bookmarkEnd w:id="71"/>
    </w:p>
    <w:p w:rsidR="000F01DC" w:rsidRDefault="000F01DC" w:rsidP="00B44850">
      <w:pPr>
        <w:pStyle w:val="DSSECSBodyText"/>
      </w:pPr>
      <w:r w:rsidRPr="007A36BF">
        <w:t xml:space="preserve">The appearance of external hyperlink references in this manual does </w:t>
      </w:r>
      <w:r w:rsidRPr="00DF52BA">
        <w:rPr>
          <w:u w:val="single"/>
        </w:rPr>
        <w:t>not</w:t>
      </w:r>
      <w:r w:rsidRPr="007A36BF">
        <w:t xml:space="preserve"> constitute endorsement by the VA</w:t>
      </w:r>
      <w:r w:rsidR="00DF52BA">
        <w:t>,</w:t>
      </w:r>
      <w:r w:rsidRPr="007A36BF">
        <w:t xml:space="preserve"> of this </w:t>
      </w:r>
      <w:r w:rsidR="00DF52BA" w:rsidRPr="007A36BF">
        <w:t xml:space="preserve">web </w:t>
      </w:r>
      <w:r w:rsidRPr="007A36BF">
        <w:t xml:space="preserve">site or the information, products or services contained therein. The VA does </w:t>
      </w:r>
      <w:r w:rsidRPr="00DF52BA">
        <w:rPr>
          <w:u w:val="single"/>
        </w:rPr>
        <w:t>not</w:t>
      </w:r>
      <w:r w:rsidRPr="007A36BF">
        <w:t xml:space="preserve"> exercise any editorial control over the information you may find at these locations. Such links are provided and are consistent with the stated purpose of the VA.</w:t>
      </w:r>
    </w:p>
    <w:p w:rsidR="000F01DC" w:rsidRPr="00BF1FEC" w:rsidRDefault="000F01DC" w:rsidP="00B44850">
      <w:pPr>
        <w:pStyle w:val="Heading3"/>
      </w:pPr>
      <w:bookmarkStart w:id="72" w:name="_Toc454958397"/>
      <w:bookmarkStart w:id="73" w:name="_Toc459041076"/>
      <w:bookmarkStart w:id="74" w:name="_Toc459043627"/>
      <w:r w:rsidRPr="00BF1FEC">
        <w:t>Documentation Conventions</w:t>
      </w:r>
      <w:bookmarkEnd w:id="72"/>
      <w:bookmarkEnd w:id="73"/>
      <w:bookmarkEnd w:id="74"/>
    </w:p>
    <w:p w:rsidR="000F01DC" w:rsidRPr="007A36BF" w:rsidRDefault="000F01DC" w:rsidP="00B44850">
      <w:pPr>
        <w:pStyle w:val="DSSECSBodyText"/>
        <w:rPr>
          <w:i/>
          <w:iCs/>
        </w:rPr>
      </w:pPr>
      <w:r w:rsidRPr="007A36BF">
        <w:t xml:space="preserve">To avoid displaying sensitive information regarding our patients and staff, the examples in this manual contain pseudonyms, scrambled data and/or data replaced with “X”s. Our patients and staff examples will </w:t>
      </w:r>
      <w:r w:rsidRPr="007A36BF">
        <w:lastRenderedPageBreak/>
        <w:t>use names such as “DSS1”, “PAT1”, “ECPATIENT, ONE”, “ECPROVIDER, ONE”, “USER, ONE” etc. Scrambled data is a series of random letters that replace a real name like “AAADY, JWHTRE”. Likewise, real social security numbers (SSNs), real addresses</w:t>
      </w:r>
      <w:r w:rsidR="00230E05">
        <w:t>,</w:t>
      </w:r>
      <w:r w:rsidRPr="007A36BF">
        <w:t xml:space="preserve"> and other personal identifiers are </w:t>
      </w:r>
      <w:r w:rsidRPr="00DF52BA">
        <w:rPr>
          <w:u w:val="single"/>
        </w:rPr>
        <w:t>not</w:t>
      </w:r>
      <w:r w:rsidRPr="007A36BF">
        <w:t xml:space="preserve"> used</w:t>
      </w:r>
      <w:r w:rsidRPr="007A36BF">
        <w:rPr>
          <w:i/>
          <w:iCs/>
        </w:rPr>
        <w:t>.</w:t>
      </w:r>
    </w:p>
    <w:p w:rsidR="000F01DC" w:rsidRPr="007A36BF" w:rsidRDefault="000F01DC" w:rsidP="00B44850">
      <w:pPr>
        <w:pStyle w:val="DSSECSBodyText"/>
        <w:rPr>
          <w:iCs/>
        </w:rPr>
      </w:pPr>
      <w:r w:rsidRPr="007A36BF">
        <w:rPr>
          <w:iCs/>
        </w:rPr>
        <w:t>Also, throughout the document many of the examples of print and export versions of reports will only include portions of the actual output produced for the purposes of saving space and maintaining clarity.</w:t>
      </w:r>
    </w:p>
    <w:p w:rsidR="000F01DC" w:rsidRPr="00BF1FEC" w:rsidRDefault="000F01DC" w:rsidP="00B44850">
      <w:pPr>
        <w:pStyle w:val="Heading3"/>
      </w:pPr>
      <w:bookmarkStart w:id="75" w:name="_Toc454958398"/>
      <w:bookmarkStart w:id="76" w:name="_Toc459041077"/>
      <w:bookmarkStart w:id="77" w:name="_Toc459043628"/>
      <w:r w:rsidRPr="000F5ADF">
        <w:t>References and Resources</w:t>
      </w:r>
      <w:bookmarkEnd w:id="75"/>
      <w:bookmarkEnd w:id="76"/>
      <w:bookmarkEnd w:id="77"/>
    </w:p>
    <w:p w:rsidR="000F01DC" w:rsidRPr="007A36BF" w:rsidRDefault="000F01DC" w:rsidP="00B44850">
      <w:pPr>
        <w:pStyle w:val="DSSECSBodyText"/>
      </w:pPr>
      <w:bookmarkStart w:id="78" w:name="_Toc300050081"/>
      <w:bookmarkEnd w:id="78"/>
      <w:r w:rsidRPr="007A36BF">
        <w:t xml:space="preserve">Listed below are documents that are available for reference on the </w:t>
      </w:r>
      <w:hyperlink r:id="rId21" w:tooltip="Hyperlink to the DSS VA Software Document Library" w:history="1">
        <w:r w:rsidRPr="007A36BF">
          <w:rPr>
            <w:rStyle w:val="Hyperlink"/>
            <w:rFonts w:eastAsiaTheme="majorEastAsia" w:cs="Arial"/>
            <w:szCs w:val="24"/>
          </w:rPr>
          <w:t>DSS VA Software Document Library (VDL)</w:t>
        </w:r>
      </w:hyperlink>
      <w:r w:rsidRPr="007A36BF">
        <w:t xml:space="preserve"> intranet site.</w:t>
      </w:r>
    </w:p>
    <w:p w:rsidR="000F01DC" w:rsidRPr="00765BC3" w:rsidRDefault="000F01DC" w:rsidP="00765BC3">
      <w:pPr>
        <w:pStyle w:val="TableCaption"/>
      </w:pPr>
      <w:bookmarkStart w:id="79" w:name="_Toc453668223"/>
      <w:bookmarkStart w:id="80" w:name="_Toc454958472"/>
      <w:r w:rsidRPr="00765BC3">
        <w:tab/>
      </w:r>
      <w:bookmarkStart w:id="81" w:name="_Toc459041207"/>
      <w:bookmarkStart w:id="82" w:name="_Toc459043758"/>
      <w:r w:rsidRPr="00765BC3">
        <w:t>Reference Documentation on the VDL</w:t>
      </w:r>
      <w:bookmarkEnd w:id="79"/>
      <w:bookmarkEnd w:id="80"/>
      <w:bookmarkEnd w:id="81"/>
      <w:bookmarkEnd w:id="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Caption w:val="Reference Documentation on the VDL"/>
        <w:tblDescription w:val="Table of Reference Documentation on the VDL including File Name, Manual Name, and Description."/>
      </w:tblPr>
      <w:tblGrid>
        <w:gridCol w:w="2323"/>
        <w:gridCol w:w="3164"/>
        <w:gridCol w:w="4089"/>
      </w:tblGrid>
      <w:tr w:rsidR="000F01DC" w:rsidRPr="00626A6D" w:rsidTr="008D76C2">
        <w:trPr>
          <w:cantSplit/>
        </w:trPr>
        <w:tc>
          <w:tcPr>
            <w:tcW w:w="1213" w:type="pct"/>
            <w:shd w:val="clear" w:color="auto" w:fill="BFBFBF" w:themeFill="background1" w:themeFillShade="BF"/>
          </w:tcPr>
          <w:p w:rsidR="000F01DC" w:rsidRPr="00626A6D" w:rsidRDefault="000F01DC" w:rsidP="00B11854">
            <w:pPr>
              <w:pStyle w:val="TableColumnHeading"/>
            </w:pPr>
            <w:r w:rsidRPr="00626A6D">
              <w:t>File Name</w:t>
            </w:r>
          </w:p>
        </w:tc>
        <w:tc>
          <w:tcPr>
            <w:tcW w:w="1652" w:type="pct"/>
            <w:shd w:val="clear" w:color="auto" w:fill="BFBFBF" w:themeFill="background1" w:themeFillShade="BF"/>
          </w:tcPr>
          <w:p w:rsidR="000F01DC" w:rsidRPr="00626A6D" w:rsidRDefault="000F01DC" w:rsidP="00B11854">
            <w:pPr>
              <w:pStyle w:val="TableColumnHeading"/>
            </w:pPr>
            <w:r w:rsidRPr="00626A6D">
              <w:t>Manual Name</w:t>
            </w:r>
          </w:p>
        </w:tc>
        <w:tc>
          <w:tcPr>
            <w:tcW w:w="2135" w:type="pct"/>
            <w:shd w:val="clear" w:color="auto" w:fill="BFBFBF" w:themeFill="background1" w:themeFillShade="BF"/>
          </w:tcPr>
          <w:p w:rsidR="000F01DC" w:rsidRPr="00626A6D" w:rsidRDefault="000F01DC" w:rsidP="00B11854">
            <w:pPr>
              <w:pStyle w:val="TableColumnHeading"/>
            </w:pPr>
            <w:r w:rsidRPr="00626A6D">
              <w:t>Description</w:t>
            </w:r>
          </w:p>
        </w:tc>
      </w:tr>
      <w:tr w:rsidR="000F01DC" w:rsidRPr="00626A6D" w:rsidTr="00B44850">
        <w:tc>
          <w:tcPr>
            <w:tcW w:w="1213" w:type="pct"/>
          </w:tcPr>
          <w:p w:rsidR="000F01DC" w:rsidRPr="00626A6D" w:rsidRDefault="000F01DC" w:rsidP="00B11854">
            <w:pPr>
              <w:pStyle w:val="TableText"/>
              <w:rPr>
                <w:rFonts w:eastAsia="Batang"/>
              </w:rPr>
            </w:pPr>
            <w:r>
              <w:rPr>
                <w:rFonts w:eastAsia="Batang"/>
              </w:rPr>
              <w:t>DSS_3_FY2017</w:t>
            </w:r>
            <w:r w:rsidRPr="00626A6D">
              <w:rPr>
                <w:rFonts w:eastAsia="Batang"/>
              </w:rPr>
              <w:t>_DD</w:t>
            </w:r>
          </w:p>
        </w:tc>
        <w:tc>
          <w:tcPr>
            <w:tcW w:w="1652" w:type="pct"/>
          </w:tcPr>
          <w:p w:rsidR="000F01DC" w:rsidRPr="00626A6D" w:rsidRDefault="000F01DC" w:rsidP="00230E05">
            <w:pPr>
              <w:pStyle w:val="TableText"/>
              <w:rPr>
                <w:rFonts w:eastAsia="Batang"/>
              </w:rPr>
            </w:pPr>
            <w:r w:rsidRPr="00626A6D">
              <w:rPr>
                <w:rFonts w:eastAsia="Batang"/>
              </w:rPr>
              <w:t>DSS Extracts Data Definitions Guide</w:t>
            </w:r>
          </w:p>
        </w:tc>
        <w:tc>
          <w:tcPr>
            <w:tcW w:w="2135" w:type="pct"/>
          </w:tcPr>
          <w:p w:rsidR="000F01DC" w:rsidRPr="00626A6D" w:rsidRDefault="000F01DC" w:rsidP="00B11854">
            <w:pPr>
              <w:pStyle w:val="TableText"/>
              <w:rPr>
                <w:rFonts w:eastAsia="Batang"/>
              </w:rPr>
            </w:pPr>
            <w:r w:rsidRPr="00626A6D">
              <w:rPr>
                <w:rFonts w:eastAsia="Batang"/>
              </w:rPr>
              <w:t>Provides detailed information on formatting and defines the data terminology.</w:t>
            </w:r>
          </w:p>
        </w:tc>
      </w:tr>
      <w:tr w:rsidR="000F01DC" w:rsidRPr="00626A6D" w:rsidTr="00B44850">
        <w:trPr>
          <w:trHeight w:val="566"/>
        </w:trPr>
        <w:tc>
          <w:tcPr>
            <w:tcW w:w="1213" w:type="pct"/>
          </w:tcPr>
          <w:p w:rsidR="000F01DC" w:rsidRPr="00626A6D" w:rsidRDefault="000F01DC" w:rsidP="00B11854">
            <w:pPr>
              <w:pStyle w:val="TableText"/>
              <w:rPr>
                <w:rFonts w:eastAsia="Batang"/>
              </w:rPr>
            </w:pPr>
            <w:r>
              <w:rPr>
                <w:rFonts w:eastAsia="Batang"/>
              </w:rPr>
              <w:t>DSS_3_FY2017</w:t>
            </w:r>
            <w:r w:rsidRPr="00626A6D">
              <w:rPr>
                <w:rFonts w:eastAsia="Batang"/>
              </w:rPr>
              <w:t>_TM</w:t>
            </w:r>
          </w:p>
        </w:tc>
        <w:tc>
          <w:tcPr>
            <w:tcW w:w="1652" w:type="pct"/>
          </w:tcPr>
          <w:p w:rsidR="000F01DC" w:rsidRPr="00626A6D" w:rsidRDefault="000F01DC" w:rsidP="00B11854">
            <w:pPr>
              <w:pStyle w:val="TableText"/>
              <w:rPr>
                <w:rFonts w:eastAsia="Batang"/>
              </w:rPr>
            </w:pPr>
            <w:r>
              <w:rPr>
                <w:rFonts w:eastAsia="Batang"/>
              </w:rPr>
              <w:t>DSS Extract FY2017</w:t>
            </w:r>
            <w:r w:rsidRPr="00626A6D">
              <w:rPr>
                <w:rFonts w:eastAsia="Batang"/>
              </w:rPr>
              <w:t xml:space="preserve"> Technical Manual</w:t>
            </w:r>
          </w:p>
        </w:tc>
        <w:tc>
          <w:tcPr>
            <w:tcW w:w="2135" w:type="pct"/>
          </w:tcPr>
          <w:p w:rsidR="000F01DC" w:rsidRPr="00626A6D" w:rsidRDefault="000F01DC" w:rsidP="00B11854">
            <w:pPr>
              <w:pStyle w:val="TableText"/>
              <w:rPr>
                <w:rFonts w:eastAsia="Batang"/>
              </w:rPr>
            </w:pPr>
            <w:r w:rsidRPr="00626A6D">
              <w:rPr>
                <w:rFonts w:eastAsia="Batang"/>
              </w:rPr>
              <w:t>Describes the DSS Extract technical (high</w:t>
            </w:r>
            <w:r>
              <w:rPr>
                <w:rFonts w:eastAsia="Batang"/>
              </w:rPr>
              <w:t>-</w:t>
            </w:r>
            <w:r w:rsidRPr="00626A6D">
              <w:rPr>
                <w:rFonts w:eastAsia="Batang"/>
              </w:rPr>
              <w:t xml:space="preserve"> level) terminology</w:t>
            </w:r>
            <w:r>
              <w:rPr>
                <w:rFonts w:eastAsia="Batang"/>
              </w:rPr>
              <w:t>.</w:t>
            </w:r>
          </w:p>
        </w:tc>
      </w:tr>
      <w:tr w:rsidR="000F01DC" w:rsidRPr="00626A6D" w:rsidTr="00B44850">
        <w:trPr>
          <w:trHeight w:val="566"/>
        </w:trPr>
        <w:tc>
          <w:tcPr>
            <w:tcW w:w="1213" w:type="pct"/>
          </w:tcPr>
          <w:p w:rsidR="000F01DC" w:rsidRPr="00626A6D" w:rsidRDefault="000F01DC" w:rsidP="00B11854">
            <w:pPr>
              <w:pStyle w:val="TableText"/>
              <w:rPr>
                <w:rFonts w:eastAsia="Batang"/>
              </w:rPr>
            </w:pPr>
            <w:r>
              <w:rPr>
                <w:rFonts w:eastAsia="Batang"/>
              </w:rPr>
              <w:t>DSS_3_FY2017</w:t>
            </w:r>
            <w:r w:rsidRPr="00626A6D">
              <w:rPr>
                <w:rFonts w:eastAsia="Batang"/>
              </w:rPr>
              <w:t>_UM</w:t>
            </w:r>
          </w:p>
        </w:tc>
        <w:tc>
          <w:tcPr>
            <w:tcW w:w="1652" w:type="pct"/>
          </w:tcPr>
          <w:p w:rsidR="000F01DC" w:rsidRPr="00626A6D" w:rsidRDefault="000F01DC" w:rsidP="00B11854">
            <w:pPr>
              <w:pStyle w:val="TableText"/>
              <w:rPr>
                <w:rFonts w:eastAsia="Batang"/>
              </w:rPr>
            </w:pPr>
            <w:r w:rsidRPr="00626A6D">
              <w:rPr>
                <w:rFonts w:eastAsia="Batang"/>
              </w:rPr>
              <w:t xml:space="preserve">DSS </w:t>
            </w:r>
            <w:r>
              <w:rPr>
                <w:rFonts w:eastAsia="Batang"/>
              </w:rPr>
              <w:t xml:space="preserve">FY2017 </w:t>
            </w:r>
            <w:r w:rsidRPr="00626A6D">
              <w:rPr>
                <w:rFonts w:eastAsia="Batang"/>
              </w:rPr>
              <w:t>Extracts User Manual</w:t>
            </w:r>
          </w:p>
        </w:tc>
        <w:tc>
          <w:tcPr>
            <w:tcW w:w="2135" w:type="pct"/>
          </w:tcPr>
          <w:p w:rsidR="000F01DC" w:rsidRPr="00626A6D" w:rsidRDefault="000F01DC" w:rsidP="00B11854">
            <w:pPr>
              <w:pStyle w:val="TableText"/>
              <w:rPr>
                <w:rFonts w:eastAsia="Batang"/>
              </w:rPr>
            </w:pPr>
            <w:r w:rsidRPr="00626A6D">
              <w:rPr>
                <w:rFonts w:eastAsia="Batang"/>
              </w:rPr>
              <w:t>Provides an overview of the functionality and enhancements.</w:t>
            </w:r>
          </w:p>
        </w:tc>
      </w:tr>
      <w:tr w:rsidR="000F01DC" w:rsidRPr="00626A6D" w:rsidTr="00B44850">
        <w:trPr>
          <w:trHeight w:val="566"/>
        </w:trPr>
        <w:tc>
          <w:tcPr>
            <w:tcW w:w="1213" w:type="pct"/>
          </w:tcPr>
          <w:p w:rsidR="000F01DC" w:rsidRPr="00626A6D" w:rsidRDefault="000F01DC" w:rsidP="00B11854">
            <w:pPr>
              <w:pStyle w:val="TableText"/>
              <w:rPr>
                <w:rFonts w:eastAsia="Batang"/>
              </w:rPr>
            </w:pPr>
            <w:r>
              <w:rPr>
                <w:rFonts w:eastAsia="Batang"/>
              </w:rPr>
              <w:t>DSS_3_FY2017</w:t>
            </w:r>
            <w:r w:rsidRPr="00626A6D">
              <w:rPr>
                <w:rFonts w:eastAsia="Batang"/>
              </w:rPr>
              <w:t>_RN</w:t>
            </w:r>
          </w:p>
        </w:tc>
        <w:tc>
          <w:tcPr>
            <w:tcW w:w="1652" w:type="pct"/>
          </w:tcPr>
          <w:p w:rsidR="000F01DC" w:rsidRPr="00626A6D" w:rsidRDefault="000F01DC" w:rsidP="00B11854">
            <w:pPr>
              <w:pStyle w:val="TableText"/>
              <w:rPr>
                <w:rFonts w:eastAsia="Batang"/>
              </w:rPr>
            </w:pPr>
            <w:r>
              <w:rPr>
                <w:rFonts w:eastAsia="Batang"/>
              </w:rPr>
              <w:t>DSS Extract FY2017</w:t>
            </w:r>
            <w:r w:rsidRPr="00626A6D">
              <w:rPr>
                <w:rFonts w:eastAsia="Batang"/>
              </w:rPr>
              <w:t xml:space="preserve"> Release Notes</w:t>
            </w:r>
          </w:p>
        </w:tc>
        <w:tc>
          <w:tcPr>
            <w:tcW w:w="2135" w:type="pct"/>
          </w:tcPr>
          <w:p w:rsidR="000F01DC" w:rsidRPr="00626A6D" w:rsidRDefault="000F01DC" w:rsidP="00B11854">
            <w:pPr>
              <w:pStyle w:val="TableText"/>
              <w:rPr>
                <w:rFonts w:eastAsia="Batang"/>
              </w:rPr>
            </w:pPr>
            <w:r w:rsidRPr="00626A6D">
              <w:rPr>
                <w:rFonts w:eastAsia="Batang"/>
              </w:rPr>
              <w:t xml:space="preserve">Provides detailed information on the DSS extracts and DSS reports modified for this </w:t>
            </w:r>
            <w:r w:rsidR="00BC3E98" w:rsidRPr="00626A6D">
              <w:rPr>
                <w:rFonts w:eastAsia="Batang"/>
              </w:rPr>
              <w:t>Patch Release</w:t>
            </w:r>
            <w:r>
              <w:rPr>
                <w:rFonts w:eastAsia="Batang"/>
              </w:rPr>
              <w:t>.</w:t>
            </w:r>
          </w:p>
        </w:tc>
      </w:tr>
    </w:tbl>
    <w:p w:rsidR="000F01DC" w:rsidRPr="00786671" w:rsidRDefault="000F01DC" w:rsidP="00B44850">
      <w:pPr>
        <w:pStyle w:val="Heading2"/>
      </w:pPr>
      <w:bookmarkStart w:id="83" w:name="_Toc454958399"/>
      <w:bookmarkStart w:id="84" w:name="_Toc459041078"/>
      <w:bookmarkStart w:id="85" w:name="_Toc459043629"/>
      <w:r w:rsidRPr="000F5ADF">
        <w:t>National Service Desk and Organizational Contacts</w:t>
      </w:r>
      <w:bookmarkEnd w:id="83"/>
      <w:bookmarkEnd w:id="84"/>
      <w:bookmarkEnd w:id="85"/>
    </w:p>
    <w:p w:rsidR="000F01DC" w:rsidRDefault="000F01DC" w:rsidP="00B44850">
      <w:pPr>
        <w:pStyle w:val="DSSECSBodyText"/>
      </w:pPr>
      <w:r w:rsidRPr="00F66B05">
        <w:t>The three tiers of support documented herein are intended to restore normal service operation</w:t>
      </w:r>
      <w:r w:rsidR="00BC3E98">
        <w:t>,</w:t>
      </w:r>
      <w:r w:rsidRPr="00F66B05">
        <w:t xml:space="preserve"> as quickly as possible and minimize the adverse impact on business operations, </w:t>
      </w:r>
      <w:r w:rsidR="00BC3E98">
        <w:t xml:space="preserve">while </w:t>
      </w:r>
      <w:r w:rsidRPr="00F66B05">
        <w:t>ensuring the best possible levels of service quality and availability are maintained.</w:t>
      </w:r>
    </w:p>
    <w:p w:rsidR="000F01DC" w:rsidRDefault="002907D0" w:rsidP="00B44850">
      <w:pPr>
        <w:pStyle w:val="DSSECSBodyText"/>
      </w:pPr>
      <w:r>
        <w:t xml:space="preserve">Table 2 </w:t>
      </w:r>
      <w:r w:rsidR="000F01DC" w:rsidRPr="00F66B05">
        <w:t xml:space="preserve">lists organizational contacts needed by </w:t>
      </w:r>
      <w:r w:rsidR="00BC3E98" w:rsidRPr="00F66B05">
        <w:t>Site Users</w:t>
      </w:r>
      <w:r w:rsidR="00BC3E98">
        <w:t>,</w:t>
      </w:r>
      <w:r w:rsidR="00BC3E98" w:rsidRPr="00F66B05">
        <w:t xml:space="preserve"> </w:t>
      </w:r>
      <w:r w:rsidR="000F01DC" w:rsidRPr="00F66B05">
        <w:t>for troubleshooting purposes. Support contacts are listed by name of service, associated tier level</w:t>
      </w:r>
      <w:r w:rsidR="00BC3E98">
        <w:t>, organization</w:t>
      </w:r>
      <w:r w:rsidR="000F01DC" w:rsidRPr="00F66B05">
        <w:t xml:space="preserve"> and contact information (email and phone number).</w:t>
      </w:r>
    </w:p>
    <w:p w:rsidR="000F01DC" w:rsidRPr="002310D3" w:rsidRDefault="000F01DC" w:rsidP="000F01DC">
      <w:pPr>
        <w:pStyle w:val="TableCaption"/>
        <w:keepLines/>
      </w:pPr>
      <w:bookmarkStart w:id="86" w:name="_Toc393900385"/>
      <w:bookmarkStart w:id="87" w:name="_Toc454958473"/>
      <w:r>
        <w:tab/>
      </w:r>
      <w:bookmarkStart w:id="88" w:name="_Toc459041208"/>
      <w:bookmarkStart w:id="89" w:name="_Toc459043759"/>
      <w:r>
        <w:t xml:space="preserve">Tier </w:t>
      </w:r>
      <w:r w:rsidRPr="000A4C55">
        <w:t>Support</w:t>
      </w:r>
      <w:r w:rsidRPr="002310D3">
        <w:t xml:space="preserve"> Contact Information</w:t>
      </w:r>
      <w:bookmarkEnd w:id="86"/>
      <w:bookmarkEnd w:id="87"/>
      <w:bookmarkEnd w:id="88"/>
      <w:bookmarkEnd w:id="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Caption w:val="Table of Tier Support Contact Information"/>
        <w:tblDescription w:val="Tier Support Contact Information, including name, role, organization, and contact information."/>
      </w:tblPr>
      <w:tblGrid>
        <w:gridCol w:w="2261"/>
        <w:gridCol w:w="1224"/>
        <w:gridCol w:w="801"/>
        <w:gridCol w:w="5290"/>
      </w:tblGrid>
      <w:tr w:rsidR="000F01DC" w:rsidRPr="000B4407" w:rsidTr="008D76C2">
        <w:trPr>
          <w:cantSplit/>
          <w:trHeight w:val="279"/>
          <w:tblHeader/>
        </w:trPr>
        <w:tc>
          <w:tcPr>
            <w:tcW w:w="1181" w:type="pct"/>
            <w:shd w:val="clear" w:color="auto" w:fill="BFBFBF" w:themeFill="background1" w:themeFillShade="BF"/>
            <w:tcMar>
              <w:top w:w="0" w:type="dxa"/>
              <w:left w:w="108" w:type="dxa"/>
              <w:bottom w:w="0" w:type="dxa"/>
              <w:right w:w="108" w:type="dxa"/>
            </w:tcMar>
            <w:vAlign w:val="center"/>
          </w:tcPr>
          <w:p w:rsidR="000F01DC" w:rsidRPr="000B4407" w:rsidRDefault="000F01DC" w:rsidP="000B4407">
            <w:pPr>
              <w:pStyle w:val="TableColumnHeading"/>
            </w:pPr>
            <w:r w:rsidRPr="00783F47">
              <w:t>Name</w:t>
            </w:r>
          </w:p>
        </w:tc>
        <w:tc>
          <w:tcPr>
            <w:tcW w:w="639" w:type="pct"/>
            <w:shd w:val="clear" w:color="auto" w:fill="BFBFBF" w:themeFill="background1" w:themeFillShade="BF"/>
            <w:tcMar>
              <w:top w:w="0" w:type="dxa"/>
              <w:left w:w="108" w:type="dxa"/>
              <w:bottom w:w="0" w:type="dxa"/>
              <w:right w:w="108" w:type="dxa"/>
            </w:tcMar>
            <w:vAlign w:val="center"/>
          </w:tcPr>
          <w:p w:rsidR="000F01DC" w:rsidRPr="000B4407" w:rsidRDefault="000F01DC" w:rsidP="000B4407">
            <w:pPr>
              <w:pStyle w:val="TableColumnHeading"/>
            </w:pPr>
            <w:r w:rsidRPr="000B4407">
              <w:t>Role</w:t>
            </w:r>
          </w:p>
        </w:tc>
        <w:tc>
          <w:tcPr>
            <w:tcW w:w="418" w:type="pct"/>
            <w:shd w:val="clear" w:color="auto" w:fill="BFBFBF" w:themeFill="background1" w:themeFillShade="BF"/>
            <w:tcMar>
              <w:top w:w="0" w:type="dxa"/>
              <w:left w:w="108" w:type="dxa"/>
              <w:bottom w:w="0" w:type="dxa"/>
              <w:right w:w="108" w:type="dxa"/>
            </w:tcMar>
            <w:vAlign w:val="center"/>
          </w:tcPr>
          <w:p w:rsidR="000F01DC" w:rsidRPr="000B4407" w:rsidRDefault="000F01DC" w:rsidP="000B4407">
            <w:pPr>
              <w:pStyle w:val="TableColumnHeading"/>
            </w:pPr>
            <w:r w:rsidRPr="000B4407">
              <w:t>Org</w:t>
            </w:r>
          </w:p>
        </w:tc>
        <w:tc>
          <w:tcPr>
            <w:tcW w:w="2763" w:type="pct"/>
            <w:shd w:val="clear" w:color="auto" w:fill="BFBFBF" w:themeFill="background1" w:themeFillShade="BF"/>
            <w:tcMar>
              <w:top w:w="0" w:type="dxa"/>
              <w:left w:w="108" w:type="dxa"/>
              <w:bottom w:w="0" w:type="dxa"/>
              <w:right w:w="108" w:type="dxa"/>
            </w:tcMar>
            <w:vAlign w:val="center"/>
          </w:tcPr>
          <w:p w:rsidR="000F01DC" w:rsidRPr="000B4407" w:rsidRDefault="000F01DC" w:rsidP="000B4407">
            <w:pPr>
              <w:pStyle w:val="TableColumnHeading"/>
            </w:pPr>
            <w:r w:rsidRPr="000B4407">
              <w:t>Contact Info</w:t>
            </w:r>
            <w:r w:rsidR="00BC3E98" w:rsidRPr="000B4407">
              <w:t>rmation</w:t>
            </w:r>
          </w:p>
        </w:tc>
      </w:tr>
      <w:tr w:rsidR="000F01DC" w:rsidRPr="002310D3" w:rsidTr="00B44850">
        <w:trPr>
          <w:trHeight w:val="279"/>
        </w:trPr>
        <w:tc>
          <w:tcPr>
            <w:tcW w:w="1181" w:type="pct"/>
            <w:shd w:val="clear" w:color="auto" w:fill="FFFFFF"/>
            <w:tcMar>
              <w:top w:w="0" w:type="dxa"/>
              <w:left w:w="108" w:type="dxa"/>
              <w:bottom w:w="0" w:type="dxa"/>
              <w:right w:w="108" w:type="dxa"/>
            </w:tcMar>
          </w:tcPr>
          <w:p w:rsidR="000F01DC" w:rsidRPr="004C1352" w:rsidRDefault="000F01DC" w:rsidP="00B44850">
            <w:pPr>
              <w:pStyle w:val="TableText"/>
            </w:pPr>
            <w:r w:rsidRPr="004C1352">
              <w:t>Local DSS Site Manager</w:t>
            </w:r>
          </w:p>
        </w:tc>
        <w:tc>
          <w:tcPr>
            <w:tcW w:w="639" w:type="pct"/>
            <w:shd w:val="clear" w:color="auto" w:fill="FFFFFF"/>
            <w:tcMar>
              <w:top w:w="0" w:type="dxa"/>
              <w:left w:w="108" w:type="dxa"/>
              <w:bottom w:w="0" w:type="dxa"/>
              <w:right w:w="108" w:type="dxa"/>
            </w:tcMar>
          </w:tcPr>
          <w:p w:rsidR="000F01DC" w:rsidRPr="004C1352" w:rsidRDefault="000F01DC" w:rsidP="00B44850">
            <w:pPr>
              <w:pStyle w:val="TableText"/>
            </w:pPr>
            <w:r w:rsidRPr="004C1352">
              <w:t>Tier 0 Support</w:t>
            </w:r>
          </w:p>
        </w:tc>
        <w:tc>
          <w:tcPr>
            <w:tcW w:w="418" w:type="pct"/>
            <w:shd w:val="clear" w:color="auto" w:fill="FFFFFF"/>
            <w:tcMar>
              <w:top w:w="0" w:type="dxa"/>
              <w:left w:w="108" w:type="dxa"/>
              <w:bottom w:w="0" w:type="dxa"/>
              <w:right w:w="108" w:type="dxa"/>
            </w:tcMar>
          </w:tcPr>
          <w:p w:rsidR="000F01DC" w:rsidRPr="00765BC3" w:rsidRDefault="000F01DC" w:rsidP="00B44850">
            <w:pPr>
              <w:pStyle w:val="TableText"/>
            </w:pPr>
            <w:r w:rsidRPr="00765BC3">
              <w:t>VHA</w:t>
            </w:r>
          </w:p>
        </w:tc>
        <w:tc>
          <w:tcPr>
            <w:tcW w:w="2763" w:type="pct"/>
            <w:shd w:val="clear" w:color="auto" w:fill="FFFFFF"/>
            <w:tcMar>
              <w:top w:w="0" w:type="dxa"/>
              <w:left w:w="108" w:type="dxa"/>
              <w:bottom w:w="0" w:type="dxa"/>
              <w:right w:w="108" w:type="dxa"/>
            </w:tcMar>
          </w:tcPr>
          <w:p w:rsidR="000F01DC" w:rsidRPr="00765BC3" w:rsidRDefault="000F01DC" w:rsidP="00B44850">
            <w:pPr>
              <w:pStyle w:val="TableText"/>
            </w:pPr>
            <w:r w:rsidRPr="00765BC3">
              <w:t>DSS Site Manager/Site Dependent</w:t>
            </w:r>
          </w:p>
        </w:tc>
      </w:tr>
      <w:tr w:rsidR="000F01DC" w:rsidRPr="002310D3" w:rsidTr="00B44850">
        <w:trPr>
          <w:trHeight w:val="279"/>
        </w:trPr>
        <w:tc>
          <w:tcPr>
            <w:tcW w:w="1181" w:type="pct"/>
            <w:shd w:val="clear" w:color="auto" w:fill="FFFFFF"/>
            <w:tcMar>
              <w:top w:w="0" w:type="dxa"/>
              <w:left w:w="108" w:type="dxa"/>
              <w:bottom w:w="0" w:type="dxa"/>
              <w:right w:w="108" w:type="dxa"/>
            </w:tcMar>
          </w:tcPr>
          <w:p w:rsidR="000F01DC" w:rsidRPr="004C1352" w:rsidRDefault="000F01DC" w:rsidP="00B44850">
            <w:pPr>
              <w:pStyle w:val="TableText"/>
            </w:pPr>
            <w:r w:rsidRPr="004C1352">
              <w:t>Local MCA VISN Coordinator</w:t>
            </w:r>
          </w:p>
        </w:tc>
        <w:tc>
          <w:tcPr>
            <w:tcW w:w="639" w:type="pct"/>
            <w:shd w:val="clear" w:color="auto" w:fill="FFFFFF"/>
            <w:tcMar>
              <w:top w:w="0" w:type="dxa"/>
              <w:left w:w="108" w:type="dxa"/>
              <w:bottom w:w="0" w:type="dxa"/>
              <w:right w:w="108" w:type="dxa"/>
            </w:tcMar>
          </w:tcPr>
          <w:p w:rsidR="000F01DC" w:rsidRPr="004C1352" w:rsidRDefault="000F01DC" w:rsidP="00B44850">
            <w:pPr>
              <w:pStyle w:val="TableText"/>
            </w:pPr>
            <w:r w:rsidRPr="004C1352">
              <w:t>Tier 0 Support</w:t>
            </w:r>
          </w:p>
        </w:tc>
        <w:tc>
          <w:tcPr>
            <w:tcW w:w="418" w:type="pct"/>
            <w:shd w:val="clear" w:color="auto" w:fill="FFFFFF"/>
            <w:tcMar>
              <w:top w:w="0" w:type="dxa"/>
              <w:left w:w="108" w:type="dxa"/>
              <w:bottom w:w="0" w:type="dxa"/>
              <w:right w:w="108" w:type="dxa"/>
            </w:tcMar>
          </w:tcPr>
          <w:p w:rsidR="000F01DC" w:rsidRPr="004C1352" w:rsidRDefault="000F01DC" w:rsidP="00B44850">
            <w:pPr>
              <w:pStyle w:val="TableText"/>
            </w:pPr>
            <w:r w:rsidRPr="004C1352">
              <w:t>VHA</w:t>
            </w:r>
          </w:p>
        </w:tc>
        <w:tc>
          <w:tcPr>
            <w:tcW w:w="2763" w:type="pct"/>
            <w:shd w:val="clear" w:color="auto" w:fill="FFFFFF"/>
            <w:tcMar>
              <w:top w:w="0" w:type="dxa"/>
              <w:left w:w="108" w:type="dxa"/>
              <w:bottom w:w="0" w:type="dxa"/>
              <w:right w:w="108" w:type="dxa"/>
            </w:tcMar>
          </w:tcPr>
          <w:p w:rsidR="000F01DC" w:rsidRPr="00765BC3" w:rsidRDefault="000F01DC" w:rsidP="00B44850">
            <w:pPr>
              <w:pStyle w:val="TableText"/>
            </w:pPr>
            <w:r w:rsidRPr="00765BC3">
              <w:t>Site Dependent</w:t>
            </w:r>
          </w:p>
        </w:tc>
      </w:tr>
      <w:tr w:rsidR="000F01DC" w:rsidRPr="002310D3" w:rsidTr="00B44850">
        <w:trPr>
          <w:trHeight w:val="279"/>
        </w:trPr>
        <w:tc>
          <w:tcPr>
            <w:tcW w:w="1181" w:type="pct"/>
            <w:shd w:val="clear" w:color="auto" w:fill="FFFFFF"/>
            <w:tcMar>
              <w:top w:w="0" w:type="dxa"/>
              <w:left w:w="108" w:type="dxa"/>
              <w:bottom w:w="0" w:type="dxa"/>
              <w:right w:w="108" w:type="dxa"/>
            </w:tcMar>
            <w:hideMark/>
          </w:tcPr>
          <w:p w:rsidR="000F01DC" w:rsidRPr="00897E56" w:rsidRDefault="000F01DC" w:rsidP="00B44850">
            <w:pPr>
              <w:pStyle w:val="TableText"/>
              <w:rPr>
                <w:rFonts w:eastAsiaTheme="minorHAnsi"/>
                <w:lang w:val="fr-FR"/>
              </w:rPr>
            </w:pPr>
            <w:r w:rsidRPr="00897E56">
              <w:rPr>
                <w:lang w:val="fr-FR"/>
              </w:rPr>
              <w:t>OI&amp;T National Service Desk</w:t>
            </w:r>
          </w:p>
        </w:tc>
        <w:tc>
          <w:tcPr>
            <w:tcW w:w="639" w:type="pct"/>
            <w:shd w:val="clear" w:color="auto" w:fill="FFFFFF"/>
            <w:tcMar>
              <w:top w:w="0" w:type="dxa"/>
              <w:left w:w="108" w:type="dxa"/>
              <w:bottom w:w="0" w:type="dxa"/>
              <w:right w:w="108" w:type="dxa"/>
            </w:tcMar>
            <w:hideMark/>
          </w:tcPr>
          <w:p w:rsidR="000F01DC" w:rsidRPr="004C1352" w:rsidRDefault="000F01DC" w:rsidP="00B44850">
            <w:pPr>
              <w:pStyle w:val="TableText"/>
              <w:rPr>
                <w:rFonts w:eastAsiaTheme="minorHAnsi"/>
              </w:rPr>
            </w:pPr>
            <w:r w:rsidRPr="004C1352">
              <w:t>Tier 1 Support</w:t>
            </w:r>
          </w:p>
        </w:tc>
        <w:tc>
          <w:tcPr>
            <w:tcW w:w="418" w:type="pct"/>
            <w:shd w:val="clear" w:color="auto" w:fill="FFFFFF"/>
            <w:tcMar>
              <w:top w:w="0" w:type="dxa"/>
              <w:left w:w="108" w:type="dxa"/>
              <w:bottom w:w="0" w:type="dxa"/>
              <w:right w:w="108" w:type="dxa"/>
            </w:tcMar>
            <w:hideMark/>
          </w:tcPr>
          <w:p w:rsidR="000F01DC" w:rsidRPr="00765BC3" w:rsidRDefault="000F01DC" w:rsidP="00B44850">
            <w:pPr>
              <w:pStyle w:val="TableText"/>
              <w:rPr>
                <w:rFonts w:eastAsiaTheme="minorHAnsi"/>
              </w:rPr>
            </w:pPr>
            <w:r w:rsidRPr="00765BC3">
              <w:t>OI&amp;T</w:t>
            </w:r>
          </w:p>
        </w:tc>
        <w:tc>
          <w:tcPr>
            <w:tcW w:w="2763" w:type="pct"/>
            <w:shd w:val="clear" w:color="auto" w:fill="FFFFFF"/>
            <w:tcMar>
              <w:top w:w="0" w:type="dxa"/>
              <w:left w:w="108" w:type="dxa"/>
              <w:bottom w:w="0" w:type="dxa"/>
              <w:right w:w="108" w:type="dxa"/>
            </w:tcMar>
            <w:hideMark/>
          </w:tcPr>
          <w:p w:rsidR="000F01DC" w:rsidRPr="00A34C16" w:rsidRDefault="003662CF" w:rsidP="00B11854">
            <w:pPr>
              <w:pStyle w:val="TableText"/>
              <w:keepNext/>
              <w:keepLines/>
            </w:pPr>
            <w:hyperlink r:id="rId22" w:tooltip="VA National Service Desk email address" w:history="1">
              <w:r w:rsidR="000F01DC" w:rsidRPr="00A34C16">
                <w:rPr>
                  <w:rStyle w:val="Hyperlink"/>
                  <w:rFonts w:eastAsiaTheme="majorEastAsia"/>
                </w:rPr>
                <w:t>Nationalservicedeskanr@va.gov</w:t>
              </w:r>
            </w:hyperlink>
            <w:r w:rsidR="000F01DC" w:rsidRPr="00A34C16">
              <w:t> </w:t>
            </w:r>
          </w:p>
          <w:p w:rsidR="000F01DC" w:rsidRPr="00A34C16" w:rsidRDefault="000F01DC" w:rsidP="00B11854">
            <w:pPr>
              <w:pStyle w:val="TableText"/>
              <w:keepNext/>
              <w:keepLines/>
              <w:rPr>
                <w:rFonts w:eastAsiaTheme="minorHAnsi"/>
              </w:rPr>
            </w:pPr>
            <w:r w:rsidRPr="00A34C16">
              <w:t>1-855-673-4357</w:t>
            </w:r>
          </w:p>
        </w:tc>
      </w:tr>
      <w:tr w:rsidR="000F01DC" w:rsidRPr="002310D3" w:rsidTr="00B44850">
        <w:trPr>
          <w:trHeight w:val="541"/>
        </w:trPr>
        <w:tc>
          <w:tcPr>
            <w:tcW w:w="1181" w:type="pct"/>
            <w:shd w:val="clear" w:color="auto" w:fill="FFFFFF"/>
            <w:tcMar>
              <w:top w:w="0" w:type="dxa"/>
              <w:left w:w="108" w:type="dxa"/>
              <w:bottom w:w="0" w:type="dxa"/>
              <w:right w:w="108" w:type="dxa"/>
            </w:tcMar>
            <w:hideMark/>
          </w:tcPr>
          <w:p w:rsidR="000F01DC" w:rsidRPr="004C1352" w:rsidRDefault="000F01DC" w:rsidP="00B44850">
            <w:pPr>
              <w:pStyle w:val="TableText"/>
              <w:rPr>
                <w:rFonts w:eastAsiaTheme="minorHAnsi"/>
              </w:rPr>
            </w:pPr>
            <w:r w:rsidRPr="004C1352">
              <w:t>Health Product Support</w:t>
            </w:r>
          </w:p>
        </w:tc>
        <w:tc>
          <w:tcPr>
            <w:tcW w:w="639" w:type="pct"/>
            <w:shd w:val="clear" w:color="auto" w:fill="FFFFFF"/>
            <w:tcMar>
              <w:top w:w="0" w:type="dxa"/>
              <w:left w:w="108" w:type="dxa"/>
              <w:bottom w:w="0" w:type="dxa"/>
              <w:right w:w="108" w:type="dxa"/>
            </w:tcMar>
            <w:hideMark/>
          </w:tcPr>
          <w:p w:rsidR="000F01DC" w:rsidRPr="004C1352" w:rsidRDefault="000F01DC" w:rsidP="00B44850">
            <w:pPr>
              <w:pStyle w:val="TableText"/>
              <w:rPr>
                <w:rFonts w:eastAsiaTheme="minorHAnsi"/>
              </w:rPr>
            </w:pPr>
            <w:r w:rsidRPr="004C1352">
              <w:t>Tier 2 Support</w:t>
            </w:r>
          </w:p>
        </w:tc>
        <w:tc>
          <w:tcPr>
            <w:tcW w:w="418" w:type="pct"/>
            <w:shd w:val="clear" w:color="auto" w:fill="FFFFFF"/>
            <w:tcMar>
              <w:top w:w="0" w:type="dxa"/>
              <w:left w:w="108" w:type="dxa"/>
              <w:bottom w:w="0" w:type="dxa"/>
              <w:right w:w="108" w:type="dxa"/>
            </w:tcMar>
            <w:hideMark/>
          </w:tcPr>
          <w:p w:rsidR="000F01DC" w:rsidRPr="00765BC3" w:rsidRDefault="000F01DC" w:rsidP="00B44850">
            <w:pPr>
              <w:pStyle w:val="TableText"/>
              <w:rPr>
                <w:rFonts w:eastAsiaTheme="minorHAnsi"/>
              </w:rPr>
            </w:pPr>
            <w:r w:rsidRPr="00765BC3">
              <w:t>VHA</w:t>
            </w:r>
          </w:p>
        </w:tc>
        <w:tc>
          <w:tcPr>
            <w:tcW w:w="2763" w:type="pct"/>
            <w:shd w:val="clear" w:color="auto" w:fill="FFFFFF"/>
            <w:tcMar>
              <w:top w:w="0" w:type="dxa"/>
              <w:left w:w="108" w:type="dxa"/>
              <w:bottom w:w="0" w:type="dxa"/>
              <w:right w:w="108" w:type="dxa"/>
            </w:tcMar>
            <w:hideMark/>
          </w:tcPr>
          <w:p w:rsidR="000F01DC" w:rsidRPr="00A34C16" w:rsidRDefault="003662CF" w:rsidP="00B11854">
            <w:pPr>
              <w:pStyle w:val="TableText"/>
              <w:keepNext/>
              <w:keepLines/>
            </w:pPr>
            <w:hyperlink r:id="rId23" w:tooltip="VA National Service Desk email address" w:history="1">
              <w:r w:rsidR="000F01DC" w:rsidRPr="00A34C16">
                <w:rPr>
                  <w:rStyle w:val="Hyperlink"/>
                  <w:rFonts w:eastAsiaTheme="majorEastAsia"/>
                </w:rPr>
                <w:t>Nationalservicedeskanr@va.gov</w:t>
              </w:r>
            </w:hyperlink>
            <w:r w:rsidR="000F01DC" w:rsidRPr="00A34C16">
              <w:t> </w:t>
            </w:r>
          </w:p>
          <w:p w:rsidR="000F01DC" w:rsidRPr="00A34C16" w:rsidRDefault="000F01DC" w:rsidP="00B11854">
            <w:pPr>
              <w:pStyle w:val="TableText"/>
              <w:keepNext/>
              <w:keepLines/>
              <w:rPr>
                <w:rFonts w:eastAsiaTheme="minorHAnsi"/>
              </w:rPr>
            </w:pPr>
            <w:r w:rsidRPr="00A34C16">
              <w:t>1-855-673-4357</w:t>
            </w:r>
          </w:p>
        </w:tc>
      </w:tr>
      <w:tr w:rsidR="000F01DC" w:rsidRPr="002310D3" w:rsidTr="00B44850">
        <w:trPr>
          <w:trHeight w:val="541"/>
        </w:trPr>
        <w:tc>
          <w:tcPr>
            <w:tcW w:w="1181" w:type="pct"/>
            <w:shd w:val="clear" w:color="auto" w:fill="FFFFFF"/>
            <w:tcMar>
              <w:top w:w="0" w:type="dxa"/>
              <w:left w:w="108" w:type="dxa"/>
              <w:bottom w:w="0" w:type="dxa"/>
              <w:right w:w="108" w:type="dxa"/>
            </w:tcMar>
            <w:hideMark/>
          </w:tcPr>
          <w:p w:rsidR="000F01DC" w:rsidRPr="004C1352" w:rsidRDefault="000F01DC" w:rsidP="00B44850">
            <w:pPr>
              <w:pStyle w:val="TableText"/>
              <w:rPr>
                <w:rFonts w:eastAsiaTheme="minorHAnsi"/>
              </w:rPr>
            </w:pPr>
            <w:proofErr w:type="spellStart"/>
            <w:r w:rsidRPr="004C1352">
              <w:t>VistA</w:t>
            </w:r>
            <w:proofErr w:type="spellEnd"/>
            <w:r w:rsidRPr="004C1352">
              <w:t xml:space="preserve"> Maintenance Management Systems</w:t>
            </w:r>
          </w:p>
        </w:tc>
        <w:tc>
          <w:tcPr>
            <w:tcW w:w="639" w:type="pct"/>
            <w:shd w:val="clear" w:color="auto" w:fill="FFFFFF"/>
            <w:tcMar>
              <w:top w:w="0" w:type="dxa"/>
              <w:left w:w="108" w:type="dxa"/>
              <w:bottom w:w="0" w:type="dxa"/>
              <w:right w:w="108" w:type="dxa"/>
            </w:tcMar>
            <w:hideMark/>
          </w:tcPr>
          <w:p w:rsidR="000F01DC" w:rsidRPr="00765BC3" w:rsidRDefault="000F01DC" w:rsidP="00B44850">
            <w:pPr>
              <w:pStyle w:val="TableText"/>
              <w:rPr>
                <w:rFonts w:eastAsiaTheme="minorHAnsi"/>
              </w:rPr>
            </w:pPr>
            <w:r w:rsidRPr="004C1352">
              <w:t>Tier 3 Application Support</w:t>
            </w:r>
          </w:p>
        </w:tc>
        <w:tc>
          <w:tcPr>
            <w:tcW w:w="418" w:type="pct"/>
            <w:shd w:val="clear" w:color="auto" w:fill="FFFFFF"/>
            <w:tcMar>
              <w:top w:w="0" w:type="dxa"/>
              <w:left w:w="108" w:type="dxa"/>
              <w:bottom w:w="0" w:type="dxa"/>
              <w:right w:w="108" w:type="dxa"/>
            </w:tcMar>
            <w:hideMark/>
          </w:tcPr>
          <w:p w:rsidR="000F01DC" w:rsidRPr="00765BC3" w:rsidRDefault="000F01DC" w:rsidP="00B44850">
            <w:pPr>
              <w:pStyle w:val="TableText"/>
              <w:rPr>
                <w:rFonts w:eastAsiaTheme="minorHAnsi"/>
              </w:rPr>
            </w:pPr>
            <w:r w:rsidRPr="00765BC3">
              <w:t>OI&amp;T</w:t>
            </w:r>
          </w:p>
        </w:tc>
        <w:tc>
          <w:tcPr>
            <w:tcW w:w="2763" w:type="pct"/>
            <w:shd w:val="clear" w:color="auto" w:fill="FFFFFF"/>
            <w:tcMar>
              <w:top w:w="0" w:type="dxa"/>
              <w:left w:w="108" w:type="dxa"/>
              <w:bottom w:w="0" w:type="dxa"/>
              <w:right w:w="108" w:type="dxa"/>
            </w:tcMar>
            <w:hideMark/>
          </w:tcPr>
          <w:p w:rsidR="000F01DC" w:rsidRPr="00A34C16" w:rsidRDefault="003662CF" w:rsidP="00B11854">
            <w:pPr>
              <w:pStyle w:val="TableText"/>
              <w:keepNext/>
              <w:keepLines/>
              <w:rPr>
                <w:rFonts w:eastAsiaTheme="minorHAnsi"/>
              </w:rPr>
            </w:pPr>
            <w:hyperlink r:id="rId24" w:tooltip="VA VistA Maintenance Management email address" w:history="1">
              <w:r w:rsidR="000F01DC">
                <w:rPr>
                  <w:rStyle w:val="Hyperlink"/>
                  <w:rFonts w:eastAsiaTheme="majorEastAsia"/>
                </w:rPr>
                <w:t>OITPDVistAMaintenanceManagementSystems@va.gov</w:t>
              </w:r>
            </w:hyperlink>
          </w:p>
        </w:tc>
      </w:tr>
    </w:tbl>
    <w:p w:rsidR="00652FF3" w:rsidRDefault="00652FF3" w:rsidP="00652FF3">
      <w:pPr>
        <w:pStyle w:val="DSSECSBodyText"/>
      </w:pPr>
    </w:p>
    <w:p w:rsidR="00652FF3" w:rsidRDefault="00652FF3" w:rsidP="00652FF3">
      <w:pPr>
        <w:pStyle w:val="DSSECSBodyText"/>
        <w:sectPr w:rsidR="00652FF3" w:rsidSect="006E1127">
          <w:footerReference w:type="default" r:id="rId25"/>
          <w:pgSz w:w="12240" w:h="15840" w:code="1"/>
          <w:pgMar w:top="1440" w:right="1440" w:bottom="1440" w:left="1440" w:header="720" w:footer="504" w:gutter="0"/>
          <w:pgNumType w:start="1"/>
          <w:cols w:space="720"/>
          <w:docGrid w:linePitch="360"/>
        </w:sectPr>
      </w:pPr>
    </w:p>
    <w:p w:rsidR="00B97509" w:rsidRPr="00BF1FEC" w:rsidRDefault="00B11854" w:rsidP="00BF1FEC">
      <w:pPr>
        <w:pStyle w:val="Heading1"/>
      </w:pPr>
      <w:bookmarkStart w:id="90" w:name="_Toc427223248"/>
      <w:bookmarkStart w:id="91" w:name="_Toc459041079"/>
      <w:bookmarkStart w:id="92" w:name="_Toc459043630"/>
      <w:r w:rsidRPr="00BF1FEC">
        <w:lastRenderedPageBreak/>
        <w:t>System Summary</w:t>
      </w:r>
      <w:bookmarkEnd w:id="90"/>
      <w:bookmarkEnd w:id="91"/>
      <w:bookmarkEnd w:id="92"/>
    </w:p>
    <w:p w:rsidR="00B11854" w:rsidRPr="009727D1" w:rsidRDefault="00B11854" w:rsidP="00B44850">
      <w:pPr>
        <w:pStyle w:val="DSSECSBodyText"/>
      </w:pPr>
      <w:bookmarkStart w:id="93" w:name="_Toc409688295"/>
      <w:bookmarkStart w:id="94" w:name="_Toc409689138"/>
      <w:bookmarkStart w:id="95" w:name="_Toc409689202"/>
      <w:bookmarkStart w:id="96" w:name="_Toc409695789"/>
      <w:bookmarkStart w:id="97" w:name="_Toc409695861"/>
      <w:r w:rsidRPr="009727D1">
        <w:t>DSS Extracts Version 3.0 provides a means of exporting data</w:t>
      </w:r>
      <w:r w:rsidR="0003109B">
        <w:t>,</w:t>
      </w:r>
      <w:r w:rsidRPr="009727D1">
        <w:t xml:space="preserve"> from selected </w:t>
      </w:r>
      <w:proofErr w:type="spellStart"/>
      <w:r w:rsidRPr="009727D1">
        <w:t>VistA</w:t>
      </w:r>
      <w:proofErr w:type="spellEnd"/>
      <w:r w:rsidRPr="009727D1">
        <w:t xml:space="preserve"> database modules</w:t>
      </w:r>
      <w:r w:rsidR="002C46A8">
        <w:t>,</w:t>
      </w:r>
      <w:r w:rsidRPr="009727D1">
        <w:t xml:space="preserve"> to a MCA database</w:t>
      </w:r>
      <w:r w:rsidR="002C46A8">
        <w:t>,</w:t>
      </w:r>
      <w:r w:rsidRPr="009727D1">
        <w:t xml:space="preserve"> </w:t>
      </w:r>
      <w:r w:rsidR="002C46A8">
        <w:t xml:space="preserve">located </w:t>
      </w:r>
      <w:r w:rsidRPr="009727D1">
        <w:t>in the VA Austin Information Technology Center (AITC).</w:t>
      </w:r>
    </w:p>
    <w:p w:rsidR="00B11854" w:rsidRPr="009727D1" w:rsidRDefault="00B11854" w:rsidP="00B44850">
      <w:pPr>
        <w:pStyle w:val="DSSECSBodyText"/>
      </w:pPr>
      <w:r w:rsidRPr="009727D1">
        <w:t xml:space="preserve">This transfer is accomplished through a set of extract routines, intermediate files, audit reports, a transmission routine and a purge routine. Data from </w:t>
      </w:r>
      <w:proofErr w:type="spellStart"/>
      <w:r w:rsidRPr="009727D1">
        <w:t>VistA</w:t>
      </w:r>
      <w:proofErr w:type="spellEnd"/>
      <w:r w:rsidRPr="009727D1">
        <w:t xml:space="preserve"> packages is stored</w:t>
      </w:r>
      <w:r w:rsidR="002C46A8">
        <w:t>,</w:t>
      </w:r>
      <w:r w:rsidRPr="009727D1">
        <w:t xml:space="preserve"> by the extract routines</w:t>
      </w:r>
      <w:r w:rsidR="002C46A8">
        <w:t>,</w:t>
      </w:r>
      <w:r w:rsidRPr="009727D1">
        <w:t xml:space="preserve"> in the intermediate files, where it is temporarily available for local use and auditing. The data (extract and derivative files) are then transmitted</w:t>
      </w:r>
      <w:r w:rsidR="002C46A8">
        <w:t>,</w:t>
      </w:r>
      <w:r w:rsidRPr="009727D1">
        <w:t xml:space="preserve"> to the AITC where it is formatted and uploaded into commercial software. After the data has been successfully uploaded into the commercial software, it is purged</w:t>
      </w:r>
      <w:r w:rsidR="002C46A8">
        <w:t>,</w:t>
      </w:r>
      <w:r w:rsidRPr="009727D1">
        <w:t xml:space="preserve"> from the intermediate files.</w:t>
      </w:r>
    </w:p>
    <w:p w:rsidR="00B11854" w:rsidRPr="009727D1" w:rsidRDefault="00B11854" w:rsidP="00B44850">
      <w:pPr>
        <w:pStyle w:val="DSSECSBodyText"/>
      </w:pPr>
      <w:r w:rsidRPr="009727D1">
        <w:t>The DSS Extracts software includes the following functionalities:</w:t>
      </w:r>
    </w:p>
    <w:p w:rsidR="00B11854" w:rsidRPr="009727D1" w:rsidRDefault="00B11854" w:rsidP="00B44850">
      <w:pPr>
        <w:pStyle w:val="BulletListMultiple"/>
      </w:pPr>
      <w:r w:rsidRPr="009727D1">
        <w:t>DSS Extract field additions and modifications</w:t>
      </w:r>
      <w:r w:rsidR="002C46A8">
        <w:t>.</w:t>
      </w:r>
    </w:p>
    <w:p w:rsidR="00B11854" w:rsidRPr="009727D1" w:rsidRDefault="00B11854" w:rsidP="00B44850">
      <w:pPr>
        <w:pStyle w:val="BulletListMultiple"/>
      </w:pPr>
      <w:r w:rsidRPr="009727D1">
        <w:t>DSS Menu additions, modifications and deletions</w:t>
      </w:r>
      <w:r w:rsidR="002C46A8">
        <w:t>.</w:t>
      </w:r>
    </w:p>
    <w:p w:rsidR="00B11854" w:rsidRPr="009727D1" w:rsidRDefault="00B11854" w:rsidP="00B44850">
      <w:pPr>
        <w:pStyle w:val="BulletListMultiple"/>
      </w:pPr>
      <w:r w:rsidRPr="009727D1">
        <w:t>New DSS reports and report modifications</w:t>
      </w:r>
      <w:r w:rsidR="002C46A8">
        <w:t>.</w:t>
      </w:r>
    </w:p>
    <w:p w:rsidR="00B11854" w:rsidRPr="009727D1" w:rsidRDefault="00B11854" w:rsidP="00B44850">
      <w:pPr>
        <w:pStyle w:val="BulletListMultipleLast"/>
      </w:pPr>
      <w:r w:rsidRPr="009727D1">
        <w:t>Implementation of the new and/or deleted extracts</w:t>
      </w:r>
      <w:r w:rsidR="002C46A8">
        <w:t>.</w:t>
      </w:r>
    </w:p>
    <w:p w:rsidR="00A02E1E" w:rsidRPr="00BF1FEC" w:rsidRDefault="00B11854" w:rsidP="00B44850">
      <w:pPr>
        <w:pStyle w:val="Heading2"/>
      </w:pPr>
      <w:bookmarkStart w:id="98" w:name="_Toc427223249"/>
      <w:bookmarkStart w:id="99" w:name="_Toc459041080"/>
      <w:bookmarkStart w:id="100" w:name="_Toc459043631"/>
      <w:bookmarkEnd w:id="93"/>
      <w:bookmarkEnd w:id="94"/>
      <w:bookmarkEnd w:id="95"/>
      <w:bookmarkEnd w:id="96"/>
      <w:bookmarkEnd w:id="97"/>
      <w:r w:rsidRPr="00BF1FEC">
        <w:t>System Configuration</w:t>
      </w:r>
      <w:bookmarkEnd w:id="98"/>
      <w:bookmarkEnd w:id="99"/>
      <w:bookmarkEnd w:id="100"/>
    </w:p>
    <w:p w:rsidR="00BF1FEC" w:rsidRPr="009727D1" w:rsidRDefault="00B11854" w:rsidP="00B44850">
      <w:pPr>
        <w:pStyle w:val="DSSECSBodyText"/>
        <w:rPr>
          <w:i/>
        </w:rPr>
      </w:pPr>
      <w:r w:rsidRPr="009727D1">
        <w:t>Information pertaining to system configuration</w:t>
      </w:r>
      <w:r w:rsidR="002C46A8">
        <w:t>,</w:t>
      </w:r>
      <w:r w:rsidRPr="009727D1">
        <w:t xml:space="preserve"> prior to application execution may be found in the DSS Technical Manual</w:t>
      </w:r>
      <w:r w:rsidR="002C46A8">
        <w:t>,</w:t>
      </w:r>
      <w:r w:rsidRPr="009727D1">
        <w:t xml:space="preserve"> as identified in the Reference and Resources section above. Additional DSS application setup options are also described</w:t>
      </w:r>
      <w:r w:rsidR="002C46A8">
        <w:t>,</w:t>
      </w:r>
      <w:r w:rsidRPr="009727D1">
        <w:t xml:space="preserve"> under the appropriate menu options</w:t>
      </w:r>
      <w:r w:rsidR="002C46A8">
        <w:t>,</w:t>
      </w:r>
      <w:r w:rsidRPr="009727D1">
        <w:t xml:space="preserve"> covered in this document.</w:t>
      </w:r>
    </w:p>
    <w:p w:rsidR="00614CB0" w:rsidRPr="00BF1FEC" w:rsidRDefault="00B11854" w:rsidP="00B44850">
      <w:pPr>
        <w:pStyle w:val="Heading2"/>
      </w:pPr>
      <w:bookmarkStart w:id="101" w:name="_Toc409688296"/>
      <w:bookmarkStart w:id="102" w:name="_Toc409689139"/>
      <w:bookmarkStart w:id="103" w:name="_Toc409689203"/>
      <w:bookmarkStart w:id="104" w:name="_Toc409695790"/>
      <w:bookmarkStart w:id="105" w:name="_Toc409695862"/>
      <w:bookmarkStart w:id="106" w:name="_Toc410298470"/>
      <w:bookmarkStart w:id="107" w:name="_Toc410298559"/>
      <w:bookmarkStart w:id="108" w:name="_Toc410298658"/>
      <w:bookmarkStart w:id="109" w:name="_Toc410299136"/>
      <w:bookmarkStart w:id="110" w:name="_Toc410302553"/>
      <w:bookmarkStart w:id="111" w:name="_Toc410302580"/>
      <w:bookmarkStart w:id="112" w:name="_Toc427223250"/>
      <w:bookmarkStart w:id="113" w:name="_Toc459041081"/>
      <w:bookmarkStart w:id="114" w:name="_Toc459043632"/>
      <w:r w:rsidRPr="00BF1FEC">
        <w:t>Data Flows</w:t>
      </w:r>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B11854" w:rsidRPr="00BE3DAB" w:rsidRDefault="00B11854" w:rsidP="00B44850">
      <w:pPr>
        <w:pStyle w:val="DSSECSBodyText"/>
        <w:rPr>
          <w:rFonts w:cs="Arial"/>
          <w:sz w:val="4"/>
        </w:rPr>
      </w:pPr>
      <w:r w:rsidRPr="009727D1">
        <w:t>The following diagram depicts the major paths of data flow</w:t>
      </w:r>
      <w:r w:rsidR="002C46A8">
        <w:t>,</w:t>
      </w:r>
      <w:r w:rsidRPr="009727D1">
        <w:t xml:space="preserve"> through the DSS application support</w:t>
      </w:r>
      <w:r w:rsidR="002C46A8">
        <w:t>ing</w:t>
      </w:r>
      <w:r w:rsidRPr="009727D1">
        <w:t xml:space="preserve"> activities conducted</w:t>
      </w:r>
      <w:r w:rsidR="002C46A8">
        <w:t>,</w:t>
      </w:r>
      <w:r w:rsidRPr="009727D1">
        <w:t xml:space="preserve"> by MCA personnel:</w:t>
      </w:r>
    </w:p>
    <w:p w:rsidR="00B11854" w:rsidRPr="00BF1FEC" w:rsidRDefault="00B11854" w:rsidP="00B44850">
      <w:pPr>
        <w:pStyle w:val="FigureCaption"/>
      </w:pPr>
      <w:bookmarkStart w:id="115" w:name="_Toc454958476"/>
      <w:bookmarkStart w:id="116" w:name="_Toc463615161"/>
      <w:r w:rsidRPr="00315EBD">
        <w:t>DSS Application Data Flow Diagram</w:t>
      </w:r>
      <w:bookmarkEnd w:id="115"/>
      <w:bookmarkEnd w:id="116"/>
    </w:p>
    <w:p w:rsidR="00B11854" w:rsidRPr="0078123B" w:rsidRDefault="009727D1" w:rsidP="00B44850">
      <w:pPr>
        <w:pStyle w:val="Figure"/>
        <w:rPr>
          <w:rFonts w:cs="Arial"/>
        </w:rPr>
      </w:pPr>
      <w:r>
        <w:rPr>
          <w:noProof/>
        </w:rPr>
        <w:drawing>
          <wp:inline distT="0" distB="0" distL="0" distR="0" wp14:anchorId="567E30EC" wp14:editId="4227BF67">
            <wp:extent cx="4868545" cy="1561382"/>
            <wp:effectExtent l="0" t="0" r="0" b="1270"/>
            <wp:docPr id="3" name="Picture 3" descr="DSS Application Data Flow Diagram Showing Feeder Systems sending data to DSS VistA, and DSS VistA outputs of Reports and, Extract and Derivative Files." title="DSS Application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 DFD.png"/>
                    <pic:cNvPicPr/>
                  </pic:nvPicPr>
                  <pic:blipFill>
                    <a:blip r:embed="rId26">
                      <a:extLst>
                        <a:ext uri="{28A0092B-C50C-407E-A947-70E740481C1C}">
                          <a14:useLocalDpi xmlns:a14="http://schemas.microsoft.com/office/drawing/2010/main" val="0"/>
                        </a:ext>
                      </a:extLst>
                    </a:blip>
                    <a:stretch>
                      <a:fillRect/>
                    </a:stretch>
                  </pic:blipFill>
                  <pic:spPr>
                    <a:xfrm>
                      <a:off x="0" y="0"/>
                      <a:ext cx="4879503" cy="1564896"/>
                    </a:xfrm>
                    <a:prstGeom prst="rect">
                      <a:avLst/>
                    </a:prstGeom>
                    <a:ln>
                      <a:noFill/>
                    </a:ln>
                  </pic:spPr>
                </pic:pic>
              </a:graphicData>
            </a:graphic>
          </wp:inline>
        </w:drawing>
      </w:r>
    </w:p>
    <w:p w:rsidR="0021454E" w:rsidRPr="00BF1FEC" w:rsidRDefault="00B11854" w:rsidP="00B44850">
      <w:pPr>
        <w:pStyle w:val="Heading2"/>
      </w:pPr>
      <w:bookmarkStart w:id="117" w:name="_Toc409688299"/>
      <w:bookmarkStart w:id="118" w:name="_Toc409689142"/>
      <w:bookmarkStart w:id="119" w:name="_Toc409689206"/>
      <w:bookmarkStart w:id="120" w:name="_Toc409695793"/>
      <w:bookmarkStart w:id="121" w:name="_Toc409695865"/>
      <w:bookmarkStart w:id="122" w:name="_Toc410298473"/>
      <w:bookmarkStart w:id="123" w:name="_Toc410298562"/>
      <w:bookmarkStart w:id="124" w:name="_Toc410298661"/>
      <w:bookmarkStart w:id="125" w:name="_Toc410299139"/>
      <w:bookmarkStart w:id="126" w:name="_Toc410302556"/>
      <w:bookmarkStart w:id="127" w:name="_Toc410302583"/>
      <w:bookmarkStart w:id="128" w:name="_Toc427223253"/>
      <w:bookmarkStart w:id="129" w:name="_Toc459041082"/>
      <w:bookmarkStart w:id="130" w:name="_Toc459043633"/>
      <w:r w:rsidRPr="000F5ADF">
        <w:t>User Access Levels</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rsidR="00B11854" w:rsidRDefault="00B11854" w:rsidP="00B44850">
      <w:pPr>
        <w:pStyle w:val="DSSECSBodyText"/>
      </w:pPr>
      <w:r w:rsidRPr="009727D1">
        <w:t>User access to DSS application features is controlled</w:t>
      </w:r>
      <w:r w:rsidR="009331C8">
        <w:t>,</w:t>
      </w:r>
      <w:r w:rsidRPr="009727D1">
        <w:t xml:space="preserve"> through the implementation of </w:t>
      </w:r>
      <w:r w:rsidR="009331C8" w:rsidRPr="009727D1">
        <w:t xml:space="preserve">Security Keys </w:t>
      </w:r>
      <w:r w:rsidRPr="009727D1">
        <w:t>assigned to users. This KEY functionality is implemented in Vista's Kernel Key Management functions. Simple adjustments make it possible to assign the [ECXMGR] Extract Manager's Options to a user</w:t>
      </w:r>
      <w:r w:rsidR="005E696E">
        <w:t xml:space="preserve">, enabling the </w:t>
      </w:r>
      <w:r w:rsidRPr="009727D1">
        <w:t>view</w:t>
      </w:r>
      <w:r w:rsidR="005E696E">
        <w:t>ing</w:t>
      </w:r>
      <w:r w:rsidRPr="009727D1">
        <w:t xml:space="preserve"> </w:t>
      </w:r>
      <w:r w:rsidR="005E696E">
        <w:t xml:space="preserve">of </w:t>
      </w:r>
      <w:r w:rsidRPr="009727D1">
        <w:t>all DSS reporting functionality</w:t>
      </w:r>
      <w:r w:rsidR="005E696E">
        <w:t>,</w:t>
      </w:r>
      <w:r w:rsidRPr="009727D1">
        <w:t xml:space="preserve"> with the assignment of a single option. The </w:t>
      </w:r>
      <w:r w:rsidR="005E696E" w:rsidRPr="009727D1">
        <w:lastRenderedPageBreak/>
        <w:t xml:space="preserve">Security Key </w:t>
      </w:r>
      <w:r w:rsidRPr="009727D1">
        <w:t>controls only options that actually create/change data</w:t>
      </w:r>
      <w:r w:rsidR="005E696E">
        <w:t>;</w:t>
      </w:r>
      <w:r w:rsidRPr="009727D1">
        <w:t xml:space="preserve"> and should </w:t>
      </w:r>
      <w:r w:rsidRPr="009727D1">
        <w:rPr>
          <w:u w:val="single"/>
        </w:rPr>
        <w:t>not</w:t>
      </w:r>
      <w:r w:rsidRPr="009727D1">
        <w:t xml:space="preserve"> be available to all DSS users.</w:t>
      </w:r>
    </w:p>
    <w:p w:rsidR="00F46BAD" w:rsidRPr="009A0C8D" w:rsidRDefault="00F46BAD" w:rsidP="00230E05">
      <w:pPr>
        <w:pStyle w:val="DSSECSBodyText"/>
      </w:pPr>
      <w:r w:rsidRPr="00230E05">
        <w:t xml:space="preserve">The </w:t>
      </w:r>
      <w:r w:rsidRPr="000B4407">
        <w:t>ECXMGR</w:t>
      </w:r>
      <w:r w:rsidRPr="00230E05">
        <w:t xml:space="preserve"> key has been assigned to the following menus:</w:t>
      </w:r>
    </w:p>
    <w:p w:rsidR="0003109B" w:rsidRPr="00F46BAD" w:rsidRDefault="0003109B" w:rsidP="00F46BAD">
      <w:pPr>
        <w:pStyle w:val="TableCaption"/>
      </w:pPr>
      <w:bookmarkStart w:id="131" w:name="_Toc459041209"/>
      <w:bookmarkStart w:id="132" w:name="_Toc459043760"/>
      <w:r w:rsidRPr="00F46BAD">
        <w:t>ECXMGR Menu Table</w:t>
      </w:r>
      <w:bookmarkEnd w:id="131"/>
      <w:bookmarkEnd w:id="132"/>
    </w:p>
    <w:tbl>
      <w:tblPr>
        <w:tblStyle w:val="TableGrid"/>
        <w:tblW w:w="5000" w:type="pct"/>
        <w:tblLook w:val="04A0" w:firstRow="1" w:lastRow="0" w:firstColumn="1" w:lastColumn="0" w:noHBand="0" w:noVBand="1"/>
        <w:tblCaption w:val="ECXMGR Key Menu"/>
      </w:tblPr>
      <w:tblGrid>
        <w:gridCol w:w="4309"/>
        <w:gridCol w:w="5267"/>
      </w:tblGrid>
      <w:tr w:rsidR="003606E6" w:rsidRPr="00AE05C7" w:rsidTr="008D76C2">
        <w:trPr>
          <w:cantSplit/>
          <w:tblHeader/>
        </w:trPr>
        <w:tc>
          <w:tcPr>
            <w:tcW w:w="2250" w:type="pct"/>
            <w:shd w:val="clear" w:color="auto" w:fill="BFBFBF" w:themeFill="background1" w:themeFillShade="BF"/>
          </w:tcPr>
          <w:p w:rsidR="003606E6" w:rsidRPr="00CA5366" w:rsidRDefault="003606E6" w:rsidP="00B44850">
            <w:pPr>
              <w:pStyle w:val="TableColumnHeading"/>
            </w:pPr>
            <w:r w:rsidRPr="00CA5366">
              <w:t>Menu Name</w:t>
            </w:r>
          </w:p>
        </w:tc>
        <w:tc>
          <w:tcPr>
            <w:tcW w:w="2750" w:type="pct"/>
            <w:shd w:val="clear" w:color="auto" w:fill="BFBFBF" w:themeFill="background1" w:themeFillShade="BF"/>
          </w:tcPr>
          <w:p w:rsidR="003606E6" w:rsidRPr="00CA5366" w:rsidRDefault="003606E6" w:rsidP="00B44850">
            <w:pPr>
              <w:pStyle w:val="TableColumnHeading"/>
            </w:pPr>
            <w:r w:rsidRPr="00CA5366">
              <w:t>Description</w:t>
            </w:r>
          </w:p>
        </w:tc>
      </w:tr>
      <w:tr w:rsidR="003606E6" w:rsidRPr="00BF1FEC" w:rsidTr="00B44850">
        <w:tc>
          <w:tcPr>
            <w:tcW w:w="2250" w:type="pct"/>
          </w:tcPr>
          <w:p w:rsidR="003606E6" w:rsidRPr="000F5ADF" w:rsidRDefault="003606E6" w:rsidP="00B44850">
            <w:pPr>
              <w:pStyle w:val="TableText"/>
            </w:pPr>
            <w:r w:rsidRPr="00BF1FEC">
              <w:t>[ECXSCLOAD]</w:t>
            </w:r>
          </w:p>
        </w:tc>
        <w:tc>
          <w:tcPr>
            <w:tcW w:w="2750" w:type="pct"/>
          </w:tcPr>
          <w:p w:rsidR="003606E6" w:rsidRPr="004F4F54" w:rsidRDefault="003606E6" w:rsidP="00B44850">
            <w:pPr>
              <w:pStyle w:val="TableText"/>
            </w:pPr>
            <w:r w:rsidRPr="004F4F54">
              <w:t>Create DSS Clinic Stop Code File</w:t>
            </w:r>
          </w:p>
        </w:tc>
      </w:tr>
      <w:tr w:rsidR="003606E6" w:rsidRPr="00BF1FEC" w:rsidTr="00B44850">
        <w:tc>
          <w:tcPr>
            <w:tcW w:w="2250" w:type="pct"/>
          </w:tcPr>
          <w:p w:rsidR="003606E6" w:rsidRPr="00BF1FEC" w:rsidRDefault="003606E6" w:rsidP="00B44850">
            <w:pPr>
              <w:pStyle w:val="TableText"/>
            </w:pPr>
            <w:r w:rsidRPr="00BF1FEC">
              <w:t>[ECXSCEDIT]</w:t>
            </w:r>
          </w:p>
        </w:tc>
        <w:tc>
          <w:tcPr>
            <w:tcW w:w="2750" w:type="pct"/>
          </w:tcPr>
          <w:p w:rsidR="003606E6" w:rsidRPr="000F5ADF" w:rsidRDefault="003606E6" w:rsidP="00B44850">
            <w:pPr>
              <w:pStyle w:val="TableText"/>
            </w:pPr>
            <w:r w:rsidRPr="000F5ADF">
              <w:t>Enter/Edit Clinic Parameters</w:t>
            </w:r>
          </w:p>
        </w:tc>
      </w:tr>
      <w:tr w:rsidR="003606E6" w:rsidRPr="00BF1FEC" w:rsidTr="00B44850">
        <w:tc>
          <w:tcPr>
            <w:tcW w:w="2250" w:type="pct"/>
          </w:tcPr>
          <w:p w:rsidR="003606E6" w:rsidRPr="00BF1FEC" w:rsidRDefault="003606E6" w:rsidP="00B44850">
            <w:pPr>
              <w:pStyle w:val="TableText"/>
            </w:pPr>
            <w:r w:rsidRPr="00BF1FEC">
              <w:t>[ECXSCAPPROV]</w:t>
            </w:r>
          </w:p>
        </w:tc>
        <w:tc>
          <w:tcPr>
            <w:tcW w:w="2750" w:type="pct"/>
          </w:tcPr>
          <w:p w:rsidR="003606E6" w:rsidRPr="000F5ADF" w:rsidRDefault="003606E6" w:rsidP="00B44850">
            <w:pPr>
              <w:pStyle w:val="TableText"/>
            </w:pPr>
            <w:r w:rsidRPr="000F5ADF">
              <w:t>Approve Reviewed DSS Clinic Worksheet</w:t>
            </w:r>
          </w:p>
        </w:tc>
      </w:tr>
      <w:tr w:rsidR="003606E6" w:rsidRPr="00BF1FEC" w:rsidTr="00B44850">
        <w:tc>
          <w:tcPr>
            <w:tcW w:w="2250" w:type="pct"/>
          </w:tcPr>
          <w:p w:rsidR="003606E6" w:rsidRPr="00BF1FEC" w:rsidRDefault="003606E6" w:rsidP="00B44850">
            <w:pPr>
              <w:pStyle w:val="TableText"/>
            </w:pPr>
            <w:r w:rsidRPr="00BF1FEC">
              <w:t>[ECX IV DIV EDIT]</w:t>
            </w:r>
          </w:p>
        </w:tc>
        <w:tc>
          <w:tcPr>
            <w:tcW w:w="2750" w:type="pct"/>
          </w:tcPr>
          <w:p w:rsidR="003606E6" w:rsidRPr="000F5ADF" w:rsidRDefault="003606E6" w:rsidP="00B44850">
            <w:pPr>
              <w:pStyle w:val="TableText"/>
            </w:pPr>
            <w:r w:rsidRPr="000F5ADF">
              <w:t xml:space="preserve">Enter/Edit IV Room Division </w:t>
            </w:r>
          </w:p>
        </w:tc>
      </w:tr>
      <w:tr w:rsidR="003606E6" w:rsidRPr="00BF1FEC" w:rsidTr="00B44850">
        <w:tc>
          <w:tcPr>
            <w:tcW w:w="2250" w:type="pct"/>
          </w:tcPr>
          <w:p w:rsidR="003606E6" w:rsidRPr="00BF1FEC" w:rsidRDefault="003606E6" w:rsidP="00B44850">
            <w:pPr>
              <w:pStyle w:val="TableText"/>
            </w:pPr>
            <w:r w:rsidRPr="00BF1FEC">
              <w:t>[ECX LAB RESULTS TRANS EDIT]</w:t>
            </w:r>
          </w:p>
        </w:tc>
        <w:tc>
          <w:tcPr>
            <w:tcW w:w="2750" w:type="pct"/>
          </w:tcPr>
          <w:p w:rsidR="003606E6" w:rsidRPr="000F5ADF" w:rsidRDefault="003606E6" w:rsidP="00B44850">
            <w:pPr>
              <w:pStyle w:val="TableText"/>
            </w:pPr>
            <w:r w:rsidRPr="000F5ADF">
              <w:t>Add/Edit Lab Results Translation Table</w:t>
            </w:r>
          </w:p>
        </w:tc>
      </w:tr>
      <w:tr w:rsidR="003606E6" w:rsidRPr="00BF1FEC" w:rsidTr="00B44850">
        <w:tc>
          <w:tcPr>
            <w:tcW w:w="2250" w:type="pct"/>
          </w:tcPr>
          <w:p w:rsidR="003606E6" w:rsidRPr="00BF1FEC" w:rsidRDefault="003606E6" w:rsidP="00B44850">
            <w:pPr>
              <w:pStyle w:val="TableText"/>
            </w:pPr>
            <w:r w:rsidRPr="00BF1FEC">
              <w:t>[ECXMENU]</w:t>
            </w:r>
          </w:p>
        </w:tc>
        <w:tc>
          <w:tcPr>
            <w:tcW w:w="2750" w:type="pct"/>
          </w:tcPr>
          <w:p w:rsidR="003606E6" w:rsidRPr="000F5ADF" w:rsidRDefault="003606E6" w:rsidP="00B44850">
            <w:pPr>
              <w:pStyle w:val="TableText"/>
            </w:pPr>
            <w:r w:rsidRPr="000F5ADF">
              <w:t>Package Extracts</w:t>
            </w:r>
          </w:p>
        </w:tc>
      </w:tr>
      <w:tr w:rsidR="003606E6" w:rsidRPr="00BF1FEC" w:rsidTr="00B44850">
        <w:tc>
          <w:tcPr>
            <w:tcW w:w="2250" w:type="pct"/>
          </w:tcPr>
          <w:p w:rsidR="003606E6" w:rsidRPr="00BF1FEC" w:rsidRDefault="003606E6" w:rsidP="00B44850">
            <w:pPr>
              <w:pStyle w:val="TableText"/>
            </w:pPr>
            <w:r w:rsidRPr="00BF1FEC">
              <w:t>[ECXTRANS]</w:t>
            </w:r>
          </w:p>
        </w:tc>
        <w:tc>
          <w:tcPr>
            <w:tcW w:w="2750" w:type="pct"/>
          </w:tcPr>
          <w:p w:rsidR="003606E6" w:rsidRPr="000F5ADF" w:rsidRDefault="003606E6" w:rsidP="00B44850">
            <w:pPr>
              <w:pStyle w:val="TableText"/>
            </w:pPr>
            <w:r w:rsidRPr="000F5ADF">
              <w:t>Transmit Data from Extract Files</w:t>
            </w:r>
          </w:p>
        </w:tc>
      </w:tr>
      <w:tr w:rsidR="003606E6" w:rsidRPr="00BF1FEC" w:rsidTr="00B44850">
        <w:tc>
          <w:tcPr>
            <w:tcW w:w="2250" w:type="pct"/>
          </w:tcPr>
          <w:p w:rsidR="003606E6" w:rsidRPr="00BF1FEC" w:rsidRDefault="003606E6" w:rsidP="00B44850">
            <w:pPr>
              <w:pStyle w:val="TableText"/>
            </w:pPr>
            <w:r w:rsidRPr="00BF1FEC">
              <w:t>[ECX WARD DSSDEPT]</w:t>
            </w:r>
          </w:p>
        </w:tc>
        <w:tc>
          <w:tcPr>
            <w:tcW w:w="2750" w:type="pct"/>
          </w:tcPr>
          <w:p w:rsidR="003606E6" w:rsidRPr="000F5ADF" w:rsidRDefault="003606E6" w:rsidP="00B44850">
            <w:pPr>
              <w:pStyle w:val="TableText"/>
            </w:pPr>
            <w:r w:rsidRPr="000F5ADF">
              <w:t>Enter/Edit DSS Ward</w:t>
            </w:r>
          </w:p>
        </w:tc>
      </w:tr>
    </w:tbl>
    <w:p w:rsidR="00CA5366" w:rsidRDefault="00CA5366" w:rsidP="00B44850">
      <w:pPr>
        <w:pStyle w:val="DSSECSBodyText"/>
      </w:pPr>
    </w:p>
    <w:p w:rsidR="00CA5366" w:rsidRPr="00B44850" w:rsidRDefault="00CA5366" w:rsidP="00B44850">
      <w:pPr>
        <w:pStyle w:val="DSSECSBodyText"/>
      </w:pPr>
      <w:r w:rsidRPr="00CA5366">
        <w:t xml:space="preserve">The </w:t>
      </w:r>
      <w:r w:rsidRPr="00315EBD">
        <w:t>ECXPVE</w:t>
      </w:r>
      <w:r w:rsidRPr="00CA5366">
        <w:t xml:space="preserve"> key has been assigned to the following menu:</w:t>
      </w:r>
    </w:p>
    <w:p w:rsidR="00B11854" w:rsidRPr="002C4FDA" w:rsidRDefault="0003109B" w:rsidP="00B44850">
      <w:pPr>
        <w:pStyle w:val="TableCaption"/>
      </w:pPr>
      <w:bookmarkStart w:id="133" w:name="_Toc459041210"/>
      <w:bookmarkStart w:id="134" w:name="_Toc459043761"/>
      <w:r>
        <w:t>ECXPVE Menu Table</w:t>
      </w:r>
      <w:bookmarkEnd w:id="133"/>
      <w:bookmarkEnd w:id="134"/>
    </w:p>
    <w:tbl>
      <w:tblPr>
        <w:tblStyle w:val="TableGrid"/>
        <w:tblW w:w="5000" w:type="pct"/>
        <w:tblLook w:val="04A0" w:firstRow="1" w:lastRow="0" w:firstColumn="1" w:lastColumn="0" w:noHBand="0" w:noVBand="1"/>
        <w:tblCaption w:val="ECXPVE Key Menu"/>
      </w:tblPr>
      <w:tblGrid>
        <w:gridCol w:w="4309"/>
        <w:gridCol w:w="5267"/>
      </w:tblGrid>
      <w:tr w:rsidR="00F75350" w:rsidRPr="00AE05C7" w:rsidTr="008D76C2">
        <w:trPr>
          <w:cantSplit/>
          <w:tblHeader/>
        </w:trPr>
        <w:tc>
          <w:tcPr>
            <w:tcW w:w="2250" w:type="pct"/>
            <w:shd w:val="clear" w:color="auto" w:fill="BFBFBF" w:themeFill="background1" w:themeFillShade="BF"/>
          </w:tcPr>
          <w:p w:rsidR="00F75350" w:rsidRPr="00CA5366" w:rsidRDefault="00F75350" w:rsidP="00B44850">
            <w:pPr>
              <w:pStyle w:val="TableColumnHeading"/>
            </w:pPr>
            <w:r w:rsidRPr="00CA5366">
              <w:t>Menu Name</w:t>
            </w:r>
          </w:p>
        </w:tc>
        <w:tc>
          <w:tcPr>
            <w:tcW w:w="2750" w:type="pct"/>
            <w:shd w:val="clear" w:color="auto" w:fill="BFBFBF" w:themeFill="background1" w:themeFillShade="BF"/>
          </w:tcPr>
          <w:p w:rsidR="00F75350" w:rsidRPr="00CA5366" w:rsidRDefault="00F75350" w:rsidP="00B44850">
            <w:pPr>
              <w:pStyle w:val="TableColumnHeading"/>
            </w:pPr>
            <w:r w:rsidRPr="00CA5366">
              <w:t>Description</w:t>
            </w:r>
          </w:p>
        </w:tc>
      </w:tr>
      <w:tr w:rsidR="00F75350" w:rsidRPr="00BF1FEC" w:rsidTr="00B44850">
        <w:tc>
          <w:tcPr>
            <w:tcW w:w="2250" w:type="pct"/>
          </w:tcPr>
          <w:p w:rsidR="00F75350" w:rsidRPr="00BF1FEC" w:rsidRDefault="00F75350" w:rsidP="00B44850">
            <w:pPr>
              <w:pStyle w:val="TableText"/>
            </w:pPr>
            <w:r w:rsidRPr="00BF1FEC">
              <w:t>[ECX PHA VOL EDIT]</w:t>
            </w:r>
          </w:p>
        </w:tc>
        <w:tc>
          <w:tcPr>
            <w:tcW w:w="2750" w:type="pct"/>
          </w:tcPr>
          <w:p w:rsidR="00F75350" w:rsidRPr="000F5ADF" w:rsidRDefault="00F75350" w:rsidP="00B44850">
            <w:pPr>
              <w:pStyle w:val="TableText"/>
            </w:pPr>
            <w:r w:rsidRPr="000F5ADF">
              <w:t xml:space="preserve">Pharmacy Volume Edit </w:t>
            </w:r>
            <w:bookmarkStart w:id="135" w:name="_Toc300050093"/>
            <w:bookmarkEnd w:id="135"/>
          </w:p>
        </w:tc>
      </w:tr>
    </w:tbl>
    <w:p w:rsidR="00CA5366" w:rsidRDefault="00CA5366" w:rsidP="00B44850">
      <w:pPr>
        <w:pStyle w:val="DSSECSBodyText"/>
      </w:pPr>
    </w:p>
    <w:p w:rsidR="00CA5366" w:rsidRPr="00B44850" w:rsidRDefault="00CA5366" w:rsidP="00B44850">
      <w:pPr>
        <w:pStyle w:val="DSSECSBodyText"/>
      </w:pPr>
      <w:r w:rsidRPr="00CA5366">
        <w:t xml:space="preserve">The </w:t>
      </w:r>
      <w:r w:rsidRPr="00B44850">
        <w:t>ECX DSS TEST</w:t>
      </w:r>
      <w:r w:rsidRPr="00CA5366">
        <w:t xml:space="preserve"> Security Key has been assigned for the following option:</w:t>
      </w:r>
    </w:p>
    <w:p w:rsidR="00B11854" w:rsidRPr="002C4FDA" w:rsidRDefault="0003109B" w:rsidP="00B44850">
      <w:pPr>
        <w:pStyle w:val="TableCaption"/>
      </w:pPr>
      <w:bookmarkStart w:id="136" w:name="_Toc459041211"/>
      <w:bookmarkStart w:id="137" w:name="_Toc459043762"/>
      <w:r>
        <w:t>ECXDSS Test Menu Table</w:t>
      </w:r>
      <w:bookmarkEnd w:id="136"/>
      <w:bookmarkEnd w:id="137"/>
    </w:p>
    <w:tbl>
      <w:tblPr>
        <w:tblStyle w:val="TableGrid"/>
        <w:tblW w:w="5000" w:type="pct"/>
        <w:tblLook w:val="04A0" w:firstRow="1" w:lastRow="0" w:firstColumn="1" w:lastColumn="0" w:noHBand="0" w:noVBand="1"/>
        <w:tblCaption w:val="ECXDSS TEST Security Key Menu"/>
      </w:tblPr>
      <w:tblGrid>
        <w:gridCol w:w="4309"/>
        <w:gridCol w:w="5267"/>
      </w:tblGrid>
      <w:tr w:rsidR="00F75350" w:rsidRPr="00BE3DAB" w:rsidTr="008D76C2">
        <w:trPr>
          <w:cantSplit/>
          <w:tblHeader/>
        </w:trPr>
        <w:tc>
          <w:tcPr>
            <w:tcW w:w="2250" w:type="pct"/>
            <w:shd w:val="clear" w:color="auto" w:fill="BFBFBF" w:themeFill="background1" w:themeFillShade="BF"/>
          </w:tcPr>
          <w:p w:rsidR="00F75350" w:rsidRPr="00BE3DAB" w:rsidRDefault="00F75350" w:rsidP="00B44850">
            <w:pPr>
              <w:pStyle w:val="TableColumnHeading"/>
            </w:pPr>
            <w:r>
              <w:t>Menu Name</w:t>
            </w:r>
          </w:p>
        </w:tc>
        <w:tc>
          <w:tcPr>
            <w:tcW w:w="2750" w:type="pct"/>
            <w:shd w:val="clear" w:color="auto" w:fill="BFBFBF" w:themeFill="background1" w:themeFillShade="BF"/>
          </w:tcPr>
          <w:p w:rsidR="00F75350" w:rsidRPr="00BE3DAB" w:rsidRDefault="00F75350" w:rsidP="00B44850">
            <w:pPr>
              <w:pStyle w:val="TableColumnHeading"/>
            </w:pPr>
            <w:r>
              <w:t>Description</w:t>
            </w:r>
          </w:p>
        </w:tc>
      </w:tr>
      <w:tr w:rsidR="00F75350" w:rsidRPr="00BF1FEC" w:rsidTr="00B44850">
        <w:tc>
          <w:tcPr>
            <w:tcW w:w="2250" w:type="pct"/>
          </w:tcPr>
          <w:p w:rsidR="00F75350" w:rsidRPr="00BF1FEC" w:rsidRDefault="00F75350" w:rsidP="00B44850">
            <w:pPr>
              <w:pStyle w:val="TableText"/>
            </w:pPr>
            <w:r w:rsidRPr="00BF1FEC">
              <w:t>[ECX FISCAL YEAR EXTRACT]</w:t>
            </w:r>
          </w:p>
        </w:tc>
        <w:tc>
          <w:tcPr>
            <w:tcW w:w="2750" w:type="pct"/>
          </w:tcPr>
          <w:p w:rsidR="00F75350" w:rsidRPr="000F5ADF" w:rsidRDefault="00F75350" w:rsidP="00B44850">
            <w:pPr>
              <w:pStyle w:val="TableText"/>
            </w:pPr>
            <w:r w:rsidRPr="000F5ADF">
              <w:t>Fiscal Year Logic – DSS Testing Only</w:t>
            </w:r>
          </w:p>
        </w:tc>
      </w:tr>
    </w:tbl>
    <w:p w:rsidR="00BE3DAB" w:rsidRPr="004C0E9C" w:rsidRDefault="00BE3DAB" w:rsidP="000B4407">
      <w:pPr>
        <w:pStyle w:val="DSSECSBodyText"/>
      </w:pPr>
    </w:p>
    <w:p w:rsidR="001136C7" w:rsidRPr="004C0E9C" w:rsidRDefault="001136C7" w:rsidP="000B4407">
      <w:pPr>
        <w:pStyle w:val="DSSECSBodyText"/>
        <w:sectPr w:rsidR="001136C7" w:rsidRPr="004C0E9C" w:rsidSect="00BF1FEC">
          <w:pgSz w:w="12240" w:h="15840" w:code="1"/>
          <w:pgMar w:top="1440" w:right="1440" w:bottom="1440" w:left="1440" w:header="720" w:footer="504" w:gutter="0"/>
          <w:cols w:space="720"/>
          <w:docGrid w:linePitch="360"/>
        </w:sectPr>
      </w:pPr>
    </w:p>
    <w:p w:rsidR="003216B6" w:rsidRPr="000F5ADF" w:rsidRDefault="003216B6" w:rsidP="000F5ADF">
      <w:pPr>
        <w:pStyle w:val="Heading1"/>
      </w:pPr>
      <w:bookmarkStart w:id="138" w:name="_Toc454958404"/>
      <w:bookmarkStart w:id="139" w:name="_Toc459041083"/>
      <w:bookmarkStart w:id="140" w:name="_Toc459043634"/>
      <w:r w:rsidRPr="000F5ADF">
        <w:lastRenderedPageBreak/>
        <w:t>Getting Started</w:t>
      </w:r>
      <w:bookmarkEnd w:id="138"/>
      <w:bookmarkEnd w:id="139"/>
      <w:bookmarkEnd w:id="140"/>
    </w:p>
    <w:p w:rsidR="003216B6" w:rsidRPr="000F5ADF" w:rsidRDefault="003216B6" w:rsidP="00B44850">
      <w:pPr>
        <w:pStyle w:val="Heading2"/>
      </w:pPr>
      <w:bookmarkStart w:id="141" w:name="_Toc450829741"/>
      <w:bookmarkStart w:id="142" w:name="_Toc454958405"/>
      <w:bookmarkStart w:id="143" w:name="_Toc459041084"/>
      <w:bookmarkStart w:id="144" w:name="_Toc459043635"/>
      <w:r w:rsidRPr="000F5ADF">
        <w:t>Setup Required DSS Information</w:t>
      </w:r>
      <w:bookmarkEnd w:id="141"/>
      <w:bookmarkEnd w:id="142"/>
      <w:bookmarkEnd w:id="143"/>
      <w:bookmarkEnd w:id="144"/>
    </w:p>
    <w:p w:rsidR="003216B6" w:rsidRPr="000503BD" w:rsidRDefault="003216B6" w:rsidP="00B44850">
      <w:pPr>
        <w:pStyle w:val="DSSECSBodyText"/>
      </w:pPr>
      <w:r w:rsidRPr="000503BD">
        <w:t>Refer to the DSS Extracts Version 3.0 Installation Guide</w:t>
      </w:r>
      <w:r w:rsidR="00EF136E">
        <w:t>,</w:t>
      </w:r>
      <w:r w:rsidRPr="000503BD">
        <w:t xml:space="preserve"> for information about installing and implementing the software.</w:t>
      </w:r>
    </w:p>
    <w:p w:rsidR="003216B6" w:rsidRPr="000503BD" w:rsidRDefault="003216B6" w:rsidP="00B44850">
      <w:pPr>
        <w:pStyle w:val="BulletListMultiple"/>
      </w:pPr>
      <w:r w:rsidRPr="000503BD">
        <w:t>Setup for DSS Clinic Information</w:t>
      </w:r>
    </w:p>
    <w:p w:rsidR="003216B6" w:rsidRPr="000503BD" w:rsidRDefault="003216B6" w:rsidP="00B44850">
      <w:pPr>
        <w:pStyle w:val="BulletListMultiple"/>
      </w:pPr>
      <w:r w:rsidRPr="000503BD">
        <w:t>Setup for Inpatient Census Information</w:t>
      </w:r>
    </w:p>
    <w:p w:rsidR="003216B6" w:rsidRPr="000503BD" w:rsidRDefault="003216B6" w:rsidP="00B44850">
      <w:pPr>
        <w:pStyle w:val="BulletListMultipleLast"/>
      </w:pPr>
      <w:r w:rsidRPr="000503BD">
        <w:t>Setup for Inpatient Medications Information</w:t>
      </w:r>
    </w:p>
    <w:p w:rsidR="003216B6" w:rsidRPr="007E7953" w:rsidRDefault="003216B6" w:rsidP="00B44850">
      <w:pPr>
        <w:pStyle w:val="DSSECSBodyText"/>
        <w:rPr>
          <w:rFonts w:cs="Arial"/>
        </w:rPr>
      </w:pPr>
      <w:r w:rsidRPr="007E7953">
        <w:rPr>
          <w:rFonts w:cs="Arial"/>
        </w:rPr>
        <w:t>In addition, the Maintenance submenu</w:t>
      </w:r>
      <w:r w:rsidR="00EF136E" w:rsidRPr="007E7953">
        <w:rPr>
          <w:rFonts w:cs="Arial"/>
        </w:rPr>
        <w:t>,</w:t>
      </w:r>
      <w:r w:rsidRPr="007E7953">
        <w:rPr>
          <w:rFonts w:cs="Arial"/>
        </w:rPr>
        <w:t xml:space="preserve"> of the Extract Manager's</w:t>
      </w:r>
      <w:r w:rsidRPr="007E7953">
        <w:rPr>
          <w:rFonts w:cs="Arial"/>
          <w:i/>
        </w:rPr>
        <w:t xml:space="preserve"> </w:t>
      </w:r>
      <w:r w:rsidR="00EF136E" w:rsidRPr="007E7953">
        <w:rPr>
          <w:rFonts w:cs="Arial"/>
        </w:rPr>
        <w:t>Menu located,</w:t>
      </w:r>
      <w:r w:rsidRPr="007E7953">
        <w:rPr>
          <w:rFonts w:cs="Arial"/>
        </w:rPr>
        <w:t xml:space="preserve"> in the section titled "Using the Software" contains additional information regarding setup of </w:t>
      </w:r>
      <w:r w:rsidR="00EF136E" w:rsidRPr="007E7953">
        <w:rPr>
          <w:rFonts w:cs="Arial"/>
        </w:rPr>
        <w:t xml:space="preserve">the </w:t>
      </w:r>
      <w:r w:rsidRPr="007E7953">
        <w:rPr>
          <w:rFonts w:cs="Arial"/>
        </w:rPr>
        <w:t>required DSS information.</w:t>
      </w:r>
    </w:p>
    <w:p w:rsidR="003216B6" w:rsidRPr="000F5ADF" w:rsidRDefault="003216B6" w:rsidP="00B44850">
      <w:pPr>
        <w:pStyle w:val="Heading2"/>
      </w:pPr>
      <w:bookmarkStart w:id="145" w:name="_Toc454958406"/>
      <w:bookmarkStart w:id="146" w:name="_Toc459041085"/>
      <w:bookmarkStart w:id="147" w:name="_Toc459043636"/>
      <w:r w:rsidRPr="000F5ADF">
        <w:t xml:space="preserve">Logging </w:t>
      </w:r>
      <w:proofErr w:type="gramStart"/>
      <w:r w:rsidRPr="000F5ADF">
        <w:t>On</w:t>
      </w:r>
      <w:proofErr w:type="gramEnd"/>
      <w:r w:rsidRPr="000F5ADF">
        <w:t xml:space="preserve"> - System Menu</w:t>
      </w:r>
      <w:bookmarkEnd w:id="145"/>
      <w:bookmarkEnd w:id="146"/>
      <w:bookmarkEnd w:id="147"/>
    </w:p>
    <w:p w:rsidR="003216B6" w:rsidRPr="001E4063" w:rsidRDefault="003216B6" w:rsidP="00B44850">
      <w:pPr>
        <w:pStyle w:val="DSSECSBodyText"/>
      </w:pPr>
      <w:r w:rsidRPr="001E4063">
        <w:t xml:space="preserve">Users logging on to the </w:t>
      </w:r>
      <w:proofErr w:type="spellStart"/>
      <w:r w:rsidRPr="001E4063">
        <w:t>VistA</w:t>
      </w:r>
      <w:proofErr w:type="spellEnd"/>
      <w:r w:rsidRPr="001E4063">
        <w:t xml:space="preserve"> system are presented a </w:t>
      </w:r>
      <w:r w:rsidR="00EF136E" w:rsidRPr="001E4063">
        <w:t>System Menu</w:t>
      </w:r>
      <w:r w:rsidR="00EF136E">
        <w:t>,</w:t>
      </w:r>
      <w:r w:rsidR="00EF136E" w:rsidRPr="001E4063">
        <w:t xml:space="preserve"> </w:t>
      </w:r>
      <w:r w:rsidRPr="001E4063">
        <w:t>with options made available through permissions assignment</w:t>
      </w:r>
      <w:r w:rsidR="00EF136E">
        <w:t>,</w:t>
      </w:r>
      <w:r w:rsidRPr="001E4063">
        <w:t xml:space="preserve"> performed by a </w:t>
      </w:r>
      <w:r w:rsidR="00EF136E" w:rsidRPr="001E4063">
        <w:t>Systems Administrator</w:t>
      </w:r>
      <w:r w:rsidR="00EF136E">
        <w:t>,</w:t>
      </w:r>
      <w:r w:rsidR="00EF136E" w:rsidRPr="001E4063">
        <w:t xml:space="preserve"> </w:t>
      </w:r>
      <w:r w:rsidRPr="001E4063">
        <w:t xml:space="preserve">when setting up the </w:t>
      </w:r>
      <w:r w:rsidR="00EF136E" w:rsidRPr="001E4063">
        <w:t xml:space="preserve">User’s </w:t>
      </w:r>
      <w:r w:rsidRPr="001E4063">
        <w:t>account. An example of the Systems Manager Menu</w:t>
      </w:r>
      <w:r w:rsidR="00EF136E">
        <w:t>,</w:t>
      </w:r>
      <w:r w:rsidRPr="001E4063">
        <w:t xml:space="preserve"> for a user </w:t>
      </w:r>
      <w:r w:rsidR="00EF136E">
        <w:t xml:space="preserve">assigned </w:t>
      </w:r>
      <w:r w:rsidRPr="001E4063">
        <w:t xml:space="preserve">Systems Administrator privileges </w:t>
      </w:r>
      <w:r w:rsidR="00EF136E">
        <w:t xml:space="preserve">appear </w:t>
      </w:r>
      <w:r w:rsidRPr="001E4063">
        <w:t>below:</w:t>
      </w:r>
    </w:p>
    <w:p w:rsidR="003216B6" w:rsidRPr="000F5ADF" w:rsidRDefault="003216B6" w:rsidP="00B44850">
      <w:pPr>
        <w:pStyle w:val="FigureCaption"/>
      </w:pPr>
      <w:bookmarkStart w:id="148" w:name="_Toc454958477"/>
      <w:bookmarkStart w:id="149" w:name="_Toc463615162"/>
      <w:r w:rsidRPr="000F5ADF">
        <w:t>Example: System Menu for System Administrator</w:t>
      </w:r>
      <w:bookmarkEnd w:id="148"/>
      <w:bookmarkEnd w:id="149"/>
    </w:p>
    <w:p w:rsidR="003216B6" w:rsidRDefault="003216B6" w:rsidP="00B44850">
      <w:pPr>
        <w:pStyle w:val="Figure"/>
      </w:pPr>
      <w:r w:rsidRPr="00293718">
        <w:rPr>
          <w:noProof/>
        </w:rPr>
        <w:drawing>
          <wp:inline distT="0" distB="0" distL="0" distR="0" wp14:anchorId="09E69AF4" wp14:editId="6ED32F85">
            <wp:extent cx="5912073" cy="2933700"/>
            <wp:effectExtent l="19050" t="19050" r="12700" b="19050"/>
            <wp:docPr id="254" name="Picture 254" title="System Menu for System Adninist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ract Manager Menu.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12073" cy="2933700"/>
                    </a:xfrm>
                    <a:prstGeom prst="rect">
                      <a:avLst/>
                    </a:prstGeom>
                    <a:ln>
                      <a:solidFill>
                        <a:sysClr val="windowText" lastClr="000000"/>
                      </a:solidFill>
                    </a:ln>
                  </pic:spPr>
                </pic:pic>
              </a:graphicData>
            </a:graphic>
          </wp:inline>
        </w:drawing>
      </w:r>
    </w:p>
    <w:p w:rsidR="003216B6" w:rsidRPr="000F33BE" w:rsidRDefault="003216B6" w:rsidP="00B44850">
      <w:pPr>
        <w:pStyle w:val="Heading2"/>
      </w:pPr>
      <w:bookmarkStart w:id="150" w:name="_Toc451872852"/>
      <w:bookmarkStart w:id="151" w:name="_Toc451956806"/>
      <w:bookmarkStart w:id="152" w:name="_Toc451957057"/>
      <w:bookmarkStart w:id="153" w:name="_Toc451958365"/>
      <w:bookmarkStart w:id="154" w:name="_Toc451958469"/>
      <w:bookmarkStart w:id="155" w:name="_Toc452017003"/>
      <w:bookmarkStart w:id="156" w:name="_Toc452017726"/>
      <w:bookmarkStart w:id="157" w:name="_Toc452047297"/>
      <w:bookmarkStart w:id="158" w:name="_Toc452048637"/>
      <w:bookmarkStart w:id="159" w:name="_Toc452545089"/>
      <w:bookmarkStart w:id="160" w:name="_Toc452727263"/>
      <w:bookmarkStart w:id="161" w:name="_Toc452728080"/>
      <w:bookmarkStart w:id="162" w:name="_Toc452732270"/>
      <w:bookmarkStart w:id="163" w:name="_Toc453073830"/>
      <w:bookmarkStart w:id="164" w:name="_Toc453079368"/>
      <w:bookmarkStart w:id="165" w:name="_Toc453085148"/>
      <w:bookmarkStart w:id="166" w:name="_Toc453145514"/>
      <w:bookmarkStart w:id="167" w:name="_Toc453145625"/>
      <w:bookmarkStart w:id="168" w:name="_Toc453145737"/>
      <w:bookmarkStart w:id="169" w:name="_Toc453149297"/>
      <w:bookmarkStart w:id="170" w:name="_Toc453150860"/>
      <w:bookmarkStart w:id="171" w:name="_Toc453227547"/>
      <w:bookmarkStart w:id="172" w:name="_Toc453227666"/>
      <w:bookmarkStart w:id="173" w:name="_Toc453574271"/>
      <w:bookmarkStart w:id="174" w:name="_Toc453574397"/>
      <w:bookmarkStart w:id="175" w:name="_Toc453574274"/>
      <w:bookmarkStart w:id="176" w:name="_Toc453574400"/>
      <w:bookmarkStart w:id="177" w:name="_Toc454958407"/>
      <w:bookmarkStart w:id="178" w:name="_Toc459041086"/>
      <w:bookmarkStart w:id="179" w:name="_Toc459043637"/>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rsidRPr="000F33BE">
        <w:t>Accessing DSS</w:t>
      </w:r>
      <w:bookmarkEnd w:id="177"/>
      <w:bookmarkEnd w:id="178"/>
      <w:bookmarkEnd w:id="179"/>
    </w:p>
    <w:p w:rsidR="003216B6" w:rsidRPr="001E4063" w:rsidRDefault="003216B6" w:rsidP="00B44850">
      <w:pPr>
        <w:pStyle w:val="DSSECSBodyText"/>
      </w:pPr>
      <w:r w:rsidRPr="001E4063">
        <w:t xml:space="preserve">Once logged on to </w:t>
      </w:r>
      <w:proofErr w:type="spellStart"/>
      <w:r w:rsidRPr="001E4063">
        <w:t>VistA</w:t>
      </w:r>
      <w:proofErr w:type="spellEnd"/>
      <w:r w:rsidRPr="001E4063">
        <w:t xml:space="preserve">, and depending on setup and permissions, </w:t>
      </w:r>
      <w:r w:rsidR="00123996" w:rsidRPr="001E4063">
        <w:t xml:space="preserve">Users </w:t>
      </w:r>
      <w:r w:rsidRPr="001E4063">
        <w:t>may have a short cut to the DSS application options</w:t>
      </w:r>
      <w:r w:rsidR="00123996">
        <w:t>,</w:t>
      </w:r>
      <w:r w:rsidRPr="001E4063">
        <w:t xml:space="preserve"> on the Extract Managers Menu. If so, the </w:t>
      </w:r>
      <w:proofErr w:type="spellStart"/>
      <w:r w:rsidRPr="001E4063">
        <w:t>VistA</w:t>
      </w:r>
      <w:proofErr w:type="spellEnd"/>
      <w:r w:rsidRPr="001E4063">
        <w:t xml:space="preserve"> Kernel command “^extract” can be used to access to the Extract Managers Menu directly.</w:t>
      </w:r>
    </w:p>
    <w:p w:rsidR="003216B6" w:rsidRPr="001E4063" w:rsidRDefault="003216B6" w:rsidP="008D76C2">
      <w:pPr>
        <w:pStyle w:val="DSSECSBodyText"/>
        <w:ind w:right="-180"/>
      </w:pPr>
      <w:r w:rsidRPr="001E4063">
        <w:t xml:space="preserve">The following </w:t>
      </w:r>
      <w:r w:rsidR="00713168">
        <w:t xml:space="preserve">options also </w:t>
      </w:r>
      <w:r w:rsidRPr="001E4063">
        <w:t>provide access to the Extract Managers Menu</w:t>
      </w:r>
      <w:r w:rsidR="00F93001" w:rsidRPr="001E4063">
        <w:t>,</w:t>
      </w:r>
      <w:r w:rsidRPr="001E4063">
        <w:t xml:space="preserve"> from the Systems Manager Menu:</w:t>
      </w:r>
    </w:p>
    <w:p w:rsidR="003216B6" w:rsidRPr="001E4063" w:rsidRDefault="003216B6" w:rsidP="00B44850">
      <w:pPr>
        <w:pStyle w:val="NumberedParagraph"/>
      </w:pPr>
      <w:r w:rsidRPr="001E4063">
        <w:lastRenderedPageBreak/>
        <w:t>On the Systems Manager Menu, select option: Core Applications.</w:t>
      </w:r>
    </w:p>
    <w:p w:rsidR="003216B6" w:rsidRPr="001E4063" w:rsidRDefault="003216B6" w:rsidP="00B44850">
      <w:pPr>
        <w:pStyle w:val="NumberedParagraph"/>
      </w:pPr>
      <w:r w:rsidRPr="001E4063">
        <w:t>On the Core Applications Menu, select option: Administrative Services Menus.</w:t>
      </w:r>
    </w:p>
    <w:p w:rsidR="003216B6" w:rsidRPr="001E4063" w:rsidRDefault="003216B6" w:rsidP="00B44850">
      <w:pPr>
        <w:pStyle w:val="NumberedParagraph"/>
      </w:pPr>
      <w:r w:rsidRPr="001E4063">
        <w:t>On the Administrative Services Menus, select option: Extract Manager's Menu.</w:t>
      </w:r>
    </w:p>
    <w:p w:rsidR="003216B6" w:rsidRPr="001E4063" w:rsidRDefault="00036CE1" w:rsidP="00B44850">
      <w:pPr>
        <w:pStyle w:val="DSSECSBodyText"/>
      </w:pPr>
      <w:r>
        <w:t>Then, v</w:t>
      </w:r>
      <w:r w:rsidR="003216B6" w:rsidRPr="001E4063">
        <w:t>iew the choices on the Extract Manager’s Menu and select an option.</w:t>
      </w:r>
    </w:p>
    <w:p w:rsidR="003216B6" w:rsidRPr="000F33BE" w:rsidRDefault="003216B6" w:rsidP="00B44850">
      <w:pPr>
        <w:pStyle w:val="Heading2"/>
      </w:pPr>
      <w:bookmarkStart w:id="180" w:name="_Toc454958408"/>
      <w:bookmarkStart w:id="181" w:name="_Toc459041087"/>
      <w:bookmarkStart w:id="182" w:name="_Toc459043638"/>
      <w:r w:rsidRPr="000F33BE">
        <w:t>Caveats and Exceptions</w:t>
      </w:r>
      <w:bookmarkEnd w:id="180"/>
      <w:bookmarkEnd w:id="181"/>
      <w:bookmarkEnd w:id="182"/>
    </w:p>
    <w:p w:rsidR="003216B6" w:rsidRDefault="003216B6" w:rsidP="00B44850">
      <w:pPr>
        <w:pStyle w:val="DSSECSBodyText"/>
      </w:pPr>
      <w:r w:rsidRPr="001E4063">
        <w:t xml:space="preserve">There are no special actions </w:t>
      </w:r>
      <w:r w:rsidR="008E5CCC">
        <w:t xml:space="preserve">a </w:t>
      </w:r>
      <w:r w:rsidR="009E589C" w:rsidRPr="001E4063">
        <w:t xml:space="preserve">User </w:t>
      </w:r>
      <w:r w:rsidRPr="001E4063">
        <w:t>must take to ensure that data is properly saved or some other function executes properly</w:t>
      </w:r>
      <w:r w:rsidR="008E5CCC">
        <w:t>,</w:t>
      </w:r>
      <w:r w:rsidRPr="001E4063">
        <w:t xml:space="preserve"> prior to running or exiting the system.</w:t>
      </w:r>
    </w:p>
    <w:p w:rsidR="000F33BE" w:rsidRDefault="000F33BE" w:rsidP="00B44850">
      <w:pPr>
        <w:pStyle w:val="DSSECSBodyText"/>
      </w:pPr>
    </w:p>
    <w:p w:rsidR="000F33BE" w:rsidRDefault="000F33BE" w:rsidP="000F33BE">
      <w:pPr>
        <w:pStyle w:val="DSSECSBodyText"/>
        <w:sectPr w:rsidR="000F33BE" w:rsidSect="006E1127">
          <w:pgSz w:w="12240" w:h="15840" w:code="1"/>
          <w:pgMar w:top="1440" w:right="1440" w:bottom="1440" w:left="1440" w:header="720" w:footer="504" w:gutter="0"/>
          <w:cols w:space="720"/>
          <w:docGrid w:linePitch="360"/>
        </w:sectPr>
      </w:pPr>
    </w:p>
    <w:p w:rsidR="003216B6" w:rsidRPr="000F33BE" w:rsidRDefault="003216B6" w:rsidP="00B44850">
      <w:pPr>
        <w:pStyle w:val="Heading1"/>
      </w:pPr>
      <w:bookmarkStart w:id="183" w:name="_Toc454958409"/>
      <w:bookmarkStart w:id="184" w:name="_Toc459041088"/>
      <w:bookmarkStart w:id="185" w:name="_Toc459043639"/>
      <w:r w:rsidRPr="000F33BE">
        <w:lastRenderedPageBreak/>
        <w:t>Using the Software</w:t>
      </w:r>
      <w:bookmarkEnd w:id="183"/>
      <w:bookmarkEnd w:id="184"/>
      <w:bookmarkEnd w:id="185"/>
    </w:p>
    <w:p w:rsidR="003216B6" w:rsidRPr="001E4063" w:rsidRDefault="003216B6" w:rsidP="00B44850">
      <w:pPr>
        <w:pStyle w:val="DSSECSBodyText"/>
      </w:pPr>
      <w:r w:rsidRPr="001E4063">
        <w:t>The Extract Manager’s Menu [ECXMGR] is the main menu</w:t>
      </w:r>
      <w:r w:rsidR="00F86663">
        <w:t>,</w:t>
      </w:r>
      <w:r w:rsidRPr="001E4063">
        <w:t xml:space="preserve"> for the DSS application. The options listed </w:t>
      </w:r>
      <w:r w:rsidR="00F86663">
        <w:t>may</w:t>
      </w:r>
      <w:r w:rsidRPr="001E4063">
        <w:t xml:space="preserve"> vary based on the </w:t>
      </w:r>
      <w:r w:rsidR="00F86663" w:rsidRPr="001E4063">
        <w:t xml:space="preserve">User’s </w:t>
      </w:r>
      <w:r w:rsidRPr="001E4063">
        <w:t xml:space="preserve">Security Keys settings, as described </w:t>
      </w:r>
      <w:r w:rsidR="00F86663">
        <w:t>in the previous section</w:t>
      </w:r>
      <w:r w:rsidRPr="001E4063">
        <w:t>.</w:t>
      </w:r>
    </w:p>
    <w:p w:rsidR="003216B6" w:rsidRPr="001E4063" w:rsidRDefault="003216B6" w:rsidP="00B44850">
      <w:pPr>
        <w:pStyle w:val="DSSECSBodyText"/>
      </w:pPr>
      <w:r w:rsidRPr="001E4063">
        <w:t xml:space="preserve">Each option expands to a sub-menu </w:t>
      </w:r>
      <w:r w:rsidR="00F86663">
        <w:t xml:space="preserve">with </w:t>
      </w:r>
      <w:r w:rsidRPr="001E4063">
        <w:t xml:space="preserve">detailed options for </w:t>
      </w:r>
      <w:r w:rsidR="00F86663">
        <w:t>each</w:t>
      </w:r>
      <w:r w:rsidRPr="001E4063">
        <w:t xml:space="preserve"> area.</w:t>
      </w:r>
    </w:p>
    <w:p w:rsidR="003216B6" w:rsidRPr="001E4063" w:rsidRDefault="003216B6" w:rsidP="008D76C2">
      <w:pPr>
        <w:pStyle w:val="DSSECSBodyText"/>
        <w:ind w:right="-180"/>
      </w:pPr>
      <w:r w:rsidRPr="001E4063">
        <w:t>The remainder of this manual is organized according to the options shown</w:t>
      </w:r>
      <w:r w:rsidR="00F86663">
        <w:t>,</w:t>
      </w:r>
      <w:r w:rsidRPr="001E4063">
        <w:t xml:space="preserve"> on th</w:t>
      </w:r>
      <w:r w:rsidR="00F86663">
        <w:t xml:space="preserve">e </w:t>
      </w:r>
      <w:r w:rsidRPr="001E4063">
        <w:t>menu and its sub-menus.</w:t>
      </w:r>
    </w:p>
    <w:p w:rsidR="003216B6" w:rsidRPr="000F33BE" w:rsidRDefault="003216B6" w:rsidP="00B44850">
      <w:pPr>
        <w:pStyle w:val="FigureCaption"/>
      </w:pPr>
      <w:bookmarkStart w:id="186" w:name="_Toc454958478"/>
      <w:bookmarkStart w:id="187" w:name="_Toc463615163"/>
      <w:r w:rsidRPr="000F33BE">
        <w:t>Example: Extract Manager’s Menu</w:t>
      </w:r>
      <w:bookmarkEnd w:id="186"/>
      <w:bookmarkEnd w:id="187"/>
    </w:p>
    <w:p w:rsidR="003216B6" w:rsidRDefault="003216B6" w:rsidP="00B44850">
      <w:pPr>
        <w:pStyle w:val="Figure"/>
      </w:pPr>
      <w:r w:rsidRPr="00293718">
        <w:rPr>
          <w:noProof/>
        </w:rPr>
        <w:drawing>
          <wp:inline distT="0" distB="0" distL="0" distR="0" wp14:anchorId="36D2F9F4" wp14:editId="56CBCA33">
            <wp:extent cx="2438741" cy="771633"/>
            <wp:effectExtent l="19050" t="19050" r="19050" b="28575"/>
            <wp:docPr id="2" name="Picture 2" title="Extract Manager'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ract Manager Menu.png"/>
                    <pic:cNvPicPr/>
                  </pic:nvPicPr>
                  <pic:blipFill>
                    <a:blip r:embed="rId28">
                      <a:extLst>
                        <a:ext uri="{28A0092B-C50C-407E-A947-70E740481C1C}">
                          <a14:useLocalDpi xmlns:a14="http://schemas.microsoft.com/office/drawing/2010/main" val="0"/>
                        </a:ext>
                      </a:extLst>
                    </a:blip>
                    <a:stretch>
                      <a:fillRect/>
                    </a:stretch>
                  </pic:blipFill>
                  <pic:spPr>
                    <a:xfrm>
                      <a:off x="0" y="0"/>
                      <a:ext cx="2438741" cy="771633"/>
                    </a:xfrm>
                    <a:prstGeom prst="rect">
                      <a:avLst/>
                    </a:prstGeom>
                    <a:ln>
                      <a:solidFill>
                        <a:sysClr val="windowText" lastClr="000000"/>
                      </a:solidFill>
                    </a:ln>
                  </pic:spPr>
                </pic:pic>
              </a:graphicData>
            </a:graphic>
          </wp:inline>
        </w:drawing>
      </w:r>
    </w:p>
    <w:p w:rsidR="003216B6" w:rsidRPr="000F33BE" w:rsidRDefault="003216B6" w:rsidP="00B44850">
      <w:pPr>
        <w:pStyle w:val="Heading2"/>
      </w:pPr>
      <w:bookmarkStart w:id="188" w:name="_Toc451872857"/>
      <w:bookmarkStart w:id="189" w:name="_Toc451956811"/>
      <w:bookmarkStart w:id="190" w:name="_Toc451957062"/>
      <w:bookmarkStart w:id="191" w:name="_Toc451958370"/>
      <w:bookmarkStart w:id="192" w:name="_Toc451958474"/>
      <w:bookmarkStart w:id="193" w:name="_Toc452017008"/>
      <w:bookmarkStart w:id="194" w:name="_Toc452017731"/>
      <w:bookmarkStart w:id="195" w:name="_Toc452047302"/>
      <w:bookmarkStart w:id="196" w:name="_Toc452048642"/>
      <w:bookmarkStart w:id="197" w:name="_Toc452545094"/>
      <w:bookmarkStart w:id="198" w:name="_Toc452727268"/>
      <w:bookmarkStart w:id="199" w:name="_Toc452728085"/>
      <w:bookmarkStart w:id="200" w:name="_Toc452732275"/>
      <w:bookmarkStart w:id="201" w:name="_Toc453073835"/>
      <w:bookmarkStart w:id="202" w:name="_Toc453079373"/>
      <w:bookmarkStart w:id="203" w:name="_Toc453085153"/>
      <w:bookmarkStart w:id="204" w:name="_Toc453145519"/>
      <w:bookmarkStart w:id="205" w:name="_Toc453145630"/>
      <w:bookmarkStart w:id="206" w:name="_Toc453145742"/>
      <w:bookmarkStart w:id="207" w:name="_Toc453149302"/>
      <w:bookmarkStart w:id="208" w:name="_Toc453150865"/>
      <w:bookmarkStart w:id="209" w:name="_Toc453227552"/>
      <w:bookmarkStart w:id="210" w:name="_Toc453227671"/>
      <w:bookmarkStart w:id="211" w:name="_Toc453574277"/>
      <w:bookmarkStart w:id="212" w:name="_Toc453574403"/>
      <w:bookmarkStart w:id="213" w:name="_Toc450829745"/>
      <w:bookmarkStart w:id="214" w:name="_Toc454958410"/>
      <w:bookmarkStart w:id="215" w:name="_Toc459041089"/>
      <w:bookmarkStart w:id="216" w:name="_Toc459043640"/>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r w:rsidRPr="000F33BE">
        <w:t>Maintenance Menu</w:t>
      </w:r>
      <w:bookmarkEnd w:id="213"/>
      <w:bookmarkEnd w:id="214"/>
      <w:bookmarkEnd w:id="215"/>
      <w:bookmarkEnd w:id="216"/>
    </w:p>
    <w:p w:rsidR="003216B6" w:rsidRPr="001E4063" w:rsidRDefault="003216B6" w:rsidP="00B44850">
      <w:pPr>
        <w:pStyle w:val="DSSECSBodyText"/>
      </w:pPr>
      <w:r w:rsidRPr="001E4063">
        <w:t>Choosing the Maintenance option</w:t>
      </w:r>
      <w:r w:rsidR="006B23AC">
        <w:t>,</w:t>
      </w:r>
      <w:r w:rsidRPr="001E4063">
        <w:t xml:space="preserve"> from the Extract Manager's Menu display</w:t>
      </w:r>
      <w:r w:rsidR="006B23AC">
        <w:t>s</w:t>
      </w:r>
      <w:r w:rsidRPr="001E4063">
        <w:t xml:space="preserve"> the following menu and options. Many of these </w:t>
      </w:r>
      <w:r w:rsidR="006B23AC">
        <w:t xml:space="preserve">options </w:t>
      </w:r>
      <w:r w:rsidRPr="001E4063">
        <w:t xml:space="preserve">will </w:t>
      </w:r>
      <w:r w:rsidR="006B23AC">
        <w:t xml:space="preserve">also </w:t>
      </w:r>
      <w:r w:rsidRPr="001E4063">
        <w:t xml:space="preserve">display </w:t>
      </w:r>
      <w:r w:rsidR="006B23AC">
        <w:t xml:space="preserve">on subsequent </w:t>
      </w:r>
      <w:r w:rsidRPr="001E4063">
        <w:t>sub-menus and additional options.</w:t>
      </w:r>
    </w:p>
    <w:p w:rsidR="003216B6" w:rsidRPr="000F33BE" w:rsidRDefault="003216B6" w:rsidP="00B44850">
      <w:pPr>
        <w:pStyle w:val="FigureCaption"/>
      </w:pPr>
      <w:bookmarkStart w:id="217" w:name="_Toc454958479"/>
      <w:bookmarkStart w:id="218" w:name="_Toc463615164"/>
      <w:r w:rsidRPr="000F33BE">
        <w:t>Example: Maintenance Menu Options</w:t>
      </w:r>
      <w:bookmarkEnd w:id="217"/>
      <w:bookmarkEnd w:id="218"/>
    </w:p>
    <w:p w:rsidR="003216B6" w:rsidRDefault="003216B6" w:rsidP="00B44850">
      <w:pPr>
        <w:pStyle w:val="Figure"/>
      </w:pPr>
      <w:r w:rsidRPr="00293718">
        <w:rPr>
          <w:noProof/>
        </w:rPr>
        <w:drawing>
          <wp:inline distT="0" distB="0" distL="0" distR="0" wp14:anchorId="6318E815" wp14:editId="4D8C5A80">
            <wp:extent cx="3934374" cy="2029108"/>
            <wp:effectExtent l="19050" t="19050" r="28575" b="28575"/>
            <wp:docPr id="4" name="Picture 4" title="Maintenance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tenance Menu Options.png"/>
                    <pic:cNvPicPr/>
                  </pic:nvPicPr>
                  <pic:blipFill>
                    <a:blip r:embed="rId29">
                      <a:extLst>
                        <a:ext uri="{28A0092B-C50C-407E-A947-70E740481C1C}">
                          <a14:useLocalDpi xmlns:a14="http://schemas.microsoft.com/office/drawing/2010/main" val="0"/>
                        </a:ext>
                      </a:extLst>
                    </a:blip>
                    <a:stretch>
                      <a:fillRect/>
                    </a:stretch>
                  </pic:blipFill>
                  <pic:spPr>
                    <a:xfrm>
                      <a:off x="0" y="0"/>
                      <a:ext cx="3934374" cy="2029108"/>
                    </a:xfrm>
                    <a:prstGeom prst="rect">
                      <a:avLst/>
                    </a:prstGeom>
                    <a:ln>
                      <a:solidFill>
                        <a:sysClr val="windowText" lastClr="000000"/>
                      </a:solidFill>
                    </a:ln>
                  </pic:spPr>
                </pic:pic>
              </a:graphicData>
            </a:graphic>
          </wp:inline>
        </w:drawing>
      </w:r>
    </w:p>
    <w:p w:rsidR="008D76C2" w:rsidRPr="008D76C2" w:rsidRDefault="008D76C2" w:rsidP="008D76C2">
      <w:pPr>
        <w:pStyle w:val="DSSECSBodyText"/>
        <w:spacing w:after="0"/>
      </w:pPr>
    </w:p>
    <w:p w:rsidR="003216B6" w:rsidRPr="000F33BE" w:rsidRDefault="003216B6" w:rsidP="00B44850">
      <w:pPr>
        <w:pStyle w:val="Heading3"/>
      </w:pPr>
      <w:bookmarkStart w:id="219" w:name="_Toc450829746"/>
      <w:bookmarkStart w:id="220" w:name="_Toc454958411"/>
      <w:bookmarkStart w:id="221" w:name="_Toc459041090"/>
      <w:bookmarkStart w:id="222" w:name="_Toc459043641"/>
      <w:r w:rsidRPr="000F33BE">
        <w:t>CBOC Activity Report</w:t>
      </w:r>
      <w:bookmarkEnd w:id="219"/>
      <w:bookmarkEnd w:id="220"/>
      <w:bookmarkEnd w:id="221"/>
      <w:bookmarkEnd w:id="222"/>
    </w:p>
    <w:p w:rsidR="003216B6" w:rsidRPr="001E4063" w:rsidRDefault="003216B6" w:rsidP="00B44850">
      <w:pPr>
        <w:pStyle w:val="DSSECSBodyText"/>
      </w:pPr>
      <w:r w:rsidRPr="001E4063">
        <w:t xml:space="preserve">This report </w:t>
      </w:r>
      <w:r w:rsidR="00E41550">
        <w:t xml:space="preserve">provides </w:t>
      </w:r>
      <w:r w:rsidRPr="001E4063">
        <w:t>information</w:t>
      </w:r>
      <w:r w:rsidR="00E41550">
        <w:t>,</w:t>
      </w:r>
      <w:r w:rsidRPr="001E4063">
        <w:t xml:space="preserve"> from every Clinical (CLI) record (by extract #)</w:t>
      </w:r>
      <w:r w:rsidR="00E41550">
        <w:t>,</w:t>
      </w:r>
      <w:r w:rsidRPr="001E4063">
        <w:t xml:space="preserve"> </w:t>
      </w:r>
      <w:r w:rsidR="00E41550">
        <w:t xml:space="preserve">with </w:t>
      </w:r>
      <w:r w:rsidRPr="001E4063">
        <w:t>a Community</w:t>
      </w:r>
      <w:r w:rsidR="00E41550">
        <w:t>-</w:t>
      </w:r>
      <w:r w:rsidRPr="001E4063">
        <w:t xml:space="preserve">Based Outpatient Clinic (CBOC) status of </w:t>
      </w:r>
      <w:r w:rsidR="00E41550">
        <w:t>“</w:t>
      </w:r>
      <w:r w:rsidRPr="001E4063">
        <w:t>YES</w:t>
      </w:r>
      <w:r w:rsidR="00E41550">
        <w:t>”</w:t>
      </w:r>
      <w:r w:rsidRPr="001E4063">
        <w:t xml:space="preserve">. The report is grouped by </w:t>
      </w:r>
      <w:r w:rsidR="00E41550" w:rsidRPr="001E4063">
        <w:t>Feeder Key</w:t>
      </w:r>
      <w:r w:rsidRPr="001E4063">
        <w:t xml:space="preserve">, division and clinic. It lists </w:t>
      </w:r>
      <w:r w:rsidR="00E41550">
        <w:t xml:space="preserve">the </w:t>
      </w:r>
      <w:r w:rsidRPr="001E4063">
        <w:t xml:space="preserve">Patient Name, SSN and Date/Time of Visit. Totals for unique SSNs and Visits </w:t>
      </w:r>
      <w:r w:rsidR="00E41550">
        <w:t xml:space="preserve">are </w:t>
      </w:r>
      <w:r w:rsidRPr="001E4063">
        <w:t>printed</w:t>
      </w:r>
      <w:r w:rsidR="00E41550">
        <w:t>,</w:t>
      </w:r>
      <w:r w:rsidRPr="001E4063">
        <w:t xml:space="preserve"> for each clinic, division and </w:t>
      </w:r>
      <w:r w:rsidR="00E41550" w:rsidRPr="001E4063">
        <w:t>Feeder Key</w:t>
      </w:r>
      <w:r w:rsidR="00E41550">
        <w:t>,</w:t>
      </w:r>
      <w:r w:rsidR="00E41550" w:rsidRPr="001E4063">
        <w:t xml:space="preserve"> </w:t>
      </w:r>
      <w:r w:rsidRPr="001E4063">
        <w:t>as well as</w:t>
      </w:r>
      <w:r w:rsidR="00E41550">
        <w:t>,</w:t>
      </w:r>
      <w:r w:rsidRPr="001E4063">
        <w:t xml:space="preserve"> an overall total for the station.</w:t>
      </w:r>
    </w:p>
    <w:p w:rsidR="003216B6" w:rsidRPr="001E4063" w:rsidRDefault="003216B6" w:rsidP="00B44850">
      <w:pPr>
        <w:pStyle w:val="DSSECSBodyText"/>
      </w:pPr>
      <w:r w:rsidRPr="001E4063">
        <w:t xml:space="preserve">When purging a CLI extract, a </w:t>
      </w:r>
      <w:r w:rsidR="00610473">
        <w:t xml:space="preserve">validation </w:t>
      </w:r>
      <w:r w:rsidRPr="001E4063">
        <w:t xml:space="preserve">check </w:t>
      </w:r>
      <w:r w:rsidR="00610473">
        <w:t>is performed</w:t>
      </w:r>
      <w:r w:rsidRPr="001E4063">
        <w:t xml:space="preserve"> to determine if the CBOC </w:t>
      </w:r>
      <w:r w:rsidR="00610473" w:rsidRPr="001E4063">
        <w:t xml:space="preserve">Activity Report </w:t>
      </w:r>
      <w:r w:rsidR="00610473">
        <w:t>generated</w:t>
      </w:r>
      <w:r w:rsidRPr="001E4063">
        <w:t xml:space="preserve">. If the report </w:t>
      </w:r>
      <w:r w:rsidR="00610473">
        <w:t xml:space="preserve">did </w:t>
      </w:r>
      <w:r w:rsidRPr="00610473">
        <w:rPr>
          <w:u w:val="single"/>
        </w:rPr>
        <w:t>not</w:t>
      </w:r>
      <w:r w:rsidRPr="001E4063">
        <w:t xml:space="preserve"> </w:t>
      </w:r>
      <w:r w:rsidR="00610473">
        <w:t>generated</w:t>
      </w:r>
      <w:r w:rsidRPr="001E4063">
        <w:t xml:space="preserve">, the </w:t>
      </w:r>
      <w:r w:rsidR="00610473" w:rsidRPr="001E4063">
        <w:t xml:space="preserve">User </w:t>
      </w:r>
      <w:r w:rsidRPr="001E4063">
        <w:t xml:space="preserve">will </w:t>
      </w:r>
      <w:r w:rsidR="00610473">
        <w:t xml:space="preserve">receive an error message indicating such and </w:t>
      </w:r>
      <w:r w:rsidRPr="001E4063">
        <w:t>asked if the</w:t>
      </w:r>
      <w:r w:rsidR="00610473">
        <w:t xml:space="preserve"> data should be </w:t>
      </w:r>
      <w:r w:rsidRPr="001E4063">
        <w:t>purge</w:t>
      </w:r>
      <w:r w:rsidR="00610473">
        <w:t>d</w:t>
      </w:r>
      <w:r w:rsidRPr="001E4063">
        <w:t xml:space="preserve">. If the report </w:t>
      </w:r>
      <w:r w:rsidR="00610473">
        <w:t>is generated</w:t>
      </w:r>
      <w:r w:rsidRPr="001E4063">
        <w:t xml:space="preserve">, no additional prompts will </w:t>
      </w:r>
      <w:r w:rsidR="00985AF8">
        <w:t>display</w:t>
      </w:r>
      <w:r w:rsidRPr="001E4063">
        <w:t>.</w:t>
      </w:r>
    </w:p>
    <w:p w:rsidR="003216B6" w:rsidRPr="001E4063" w:rsidRDefault="003216B6" w:rsidP="00B44850">
      <w:pPr>
        <w:pStyle w:val="DSSECSBodyText"/>
      </w:pPr>
      <w:r w:rsidRPr="001E4063">
        <w:t>The steps to produce th</w:t>
      </w:r>
      <w:r w:rsidR="00610473">
        <w:t>e CBOC Activity R</w:t>
      </w:r>
      <w:r w:rsidRPr="001E4063">
        <w:t>eport are as follows:</w:t>
      </w:r>
    </w:p>
    <w:p w:rsidR="000F33BE" w:rsidRDefault="000F33BE" w:rsidP="000F33BE">
      <w:pPr>
        <w:pStyle w:val="DSSECSBodyText"/>
      </w:pPr>
      <w:r>
        <w:br w:type="page"/>
      </w:r>
    </w:p>
    <w:p w:rsidR="000872E7" w:rsidRDefault="000872E7" w:rsidP="000872E7">
      <w:pPr>
        <w:pStyle w:val="Steps"/>
        <w:pBdr>
          <w:top w:val="single" w:sz="4" w:space="1" w:color="auto"/>
          <w:left w:val="single" w:sz="4" w:space="4" w:color="auto"/>
          <w:bottom w:val="single" w:sz="4" w:space="1" w:color="auto"/>
          <w:right w:val="single" w:sz="4" w:space="4" w:color="auto"/>
        </w:pBdr>
      </w:pPr>
    </w:p>
    <w:p w:rsidR="003216B6" w:rsidRDefault="003216B6" w:rsidP="000872E7">
      <w:pPr>
        <w:pStyle w:val="Steps"/>
        <w:pBdr>
          <w:top w:val="single" w:sz="4" w:space="1" w:color="auto"/>
          <w:left w:val="single" w:sz="4" w:space="4" w:color="auto"/>
          <w:bottom w:val="single" w:sz="4" w:space="1" w:color="auto"/>
          <w:right w:val="single" w:sz="4" w:space="4" w:color="auto"/>
        </w:pBdr>
      </w:pPr>
      <w:r>
        <w:t xml:space="preserve">Select Maintenance Option: </w:t>
      </w:r>
      <w:proofErr w:type="gramStart"/>
      <w:r>
        <w:t>1  CBOC</w:t>
      </w:r>
      <w:proofErr w:type="gramEnd"/>
      <w:r>
        <w:t xml:space="preserve"> Activity Report</w:t>
      </w:r>
    </w:p>
    <w:p w:rsidR="003216B6" w:rsidRDefault="003216B6" w:rsidP="000872E7">
      <w:pPr>
        <w:pStyle w:val="Steps"/>
        <w:pBdr>
          <w:top w:val="single" w:sz="4" w:space="1" w:color="auto"/>
          <w:left w:val="single" w:sz="4" w:space="4" w:color="auto"/>
          <w:bottom w:val="single" w:sz="4" w:space="1" w:color="auto"/>
          <w:right w:val="single" w:sz="4" w:space="4" w:color="auto"/>
        </w:pBdr>
      </w:pPr>
    </w:p>
    <w:p w:rsidR="003216B6" w:rsidRDefault="003216B6" w:rsidP="000872E7">
      <w:pPr>
        <w:pStyle w:val="Steps"/>
        <w:pBdr>
          <w:top w:val="single" w:sz="4" w:space="1" w:color="auto"/>
          <w:left w:val="single" w:sz="4" w:space="4" w:color="auto"/>
          <w:bottom w:val="single" w:sz="4" w:space="1" w:color="auto"/>
          <w:right w:val="single" w:sz="4" w:space="4" w:color="auto"/>
        </w:pBdr>
      </w:pPr>
    </w:p>
    <w:p w:rsidR="003216B6" w:rsidRDefault="003216B6" w:rsidP="000872E7">
      <w:pPr>
        <w:pStyle w:val="Steps"/>
        <w:pBdr>
          <w:top w:val="single" w:sz="4" w:space="1" w:color="auto"/>
          <w:left w:val="single" w:sz="4" w:space="4" w:color="auto"/>
          <w:bottom w:val="single" w:sz="4" w:space="1" w:color="auto"/>
          <w:right w:val="single" w:sz="4" w:space="4" w:color="auto"/>
        </w:pBdr>
      </w:pPr>
      <w:r>
        <w:t>Selectable Clinic Extracts for CBOC Activity Report                     Page: 1</w:t>
      </w:r>
    </w:p>
    <w:p w:rsidR="003216B6" w:rsidRDefault="003216B6" w:rsidP="000872E7">
      <w:pPr>
        <w:pStyle w:val="Steps"/>
        <w:pBdr>
          <w:top w:val="single" w:sz="4" w:space="1" w:color="auto"/>
          <w:left w:val="single" w:sz="4" w:space="4" w:color="auto"/>
          <w:bottom w:val="single" w:sz="4" w:space="1" w:color="auto"/>
          <w:right w:val="single" w:sz="4" w:space="4" w:color="auto"/>
        </w:pBdr>
      </w:pPr>
    </w:p>
    <w:p w:rsidR="003216B6" w:rsidRDefault="003216B6" w:rsidP="000872E7">
      <w:pPr>
        <w:pStyle w:val="Steps"/>
        <w:pBdr>
          <w:top w:val="single" w:sz="4" w:space="1" w:color="auto"/>
          <w:left w:val="single" w:sz="4" w:space="4" w:color="auto"/>
          <w:bottom w:val="single" w:sz="4" w:space="1" w:color="auto"/>
          <w:right w:val="single" w:sz="4" w:space="4" w:color="auto"/>
        </w:pBdr>
      </w:pPr>
      <w:r>
        <w:t>Extract #      Run Date     Rec Count     Date Range of Extract     Division</w:t>
      </w:r>
    </w:p>
    <w:p w:rsidR="003216B6" w:rsidRDefault="003216B6" w:rsidP="000872E7">
      <w:pPr>
        <w:pStyle w:val="Steps"/>
        <w:pBdr>
          <w:top w:val="single" w:sz="4" w:space="1" w:color="auto"/>
          <w:left w:val="single" w:sz="4" w:space="4" w:color="auto"/>
          <w:bottom w:val="single" w:sz="4" w:space="1" w:color="auto"/>
          <w:right w:val="single" w:sz="4" w:space="4" w:color="auto"/>
        </w:pBdr>
      </w:pPr>
      <w:r>
        <w:t>-------------------------------------------------------------------------------</w:t>
      </w:r>
    </w:p>
    <w:p w:rsidR="003216B6" w:rsidRDefault="003216B6" w:rsidP="000872E7">
      <w:pPr>
        <w:pStyle w:val="Steps"/>
        <w:pBdr>
          <w:top w:val="single" w:sz="4" w:space="1" w:color="auto"/>
          <w:left w:val="single" w:sz="4" w:space="4" w:color="auto"/>
          <w:bottom w:val="single" w:sz="4" w:space="1" w:color="auto"/>
          <w:right w:val="single" w:sz="4" w:space="4" w:color="auto"/>
        </w:pBdr>
      </w:pPr>
      <w:r>
        <w:t xml:space="preserve">    4340      01/07/2016        72337    12/01/2015 - 12/31/2015       552</w:t>
      </w:r>
    </w:p>
    <w:p w:rsidR="003216B6" w:rsidRDefault="003216B6" w:rsidP="000872E7">
      <w:pPr>
        <w:pStyle w:val="Steps"/>
        <w:pBdr>
          <w:top w:val="single" w:sz="4" w:space="1" w:color="auto"/>
          <w:left w:val="single" w:sz="4" w:space="4" w:color="auto"/>
          <w:bottom w:val="single" w:sz="4" w:space="1" w:color="auto"/>
          <w:right w:val="single" w:sz="4" w:space="4" w:color="auto"/>
        </w:pBdr>
      </w:pPr>
      <w:r>
        <w:t xml:space="preserve">    4356      02/07/2016        69683    01/01/2016 - 01/31/2016       552</w:t>
      </w:r>
    </w:p>
    <w:p w:rsidR="003216B6" w:rsidRDefault="003216B6" w:rsidP="000872E7">
      <w:pPr>
        <w:pStyle w:val="Steps"/>
        <w:pBdr>
          <w:top w:val="single" w:sz="4" w:space="1" w:color="auto"/>
          <w:left w:val="single" w:sz="4" w:space="4" w:color="auto"/>
          <w:bottom w:val="single" w:sz="4" w:space="1" w:color="auto"/>
          <w:right w:val="single" w:sz="4" w:space="4" w:color="auto"/>
        </w:pBdr>
      </w:pPr>
      <w:r>
        <w:t xml:space="preserve">    4372      03/07/2016        71307    02/01/2016 - 02/29/2016       552</w:t>
      </w:r>
    </w:p>
    <w:p w:rsidR="003216B6" w:rsidRDefault="003216B6" w:rsidP="000872E7">
      <w:pPr>
        <w:pStyle w:val="Steps"/>
        <w:pBdr>
          <w:top w:val="single" w:sz="4" w:space="1" w:color="auto"/>
          <w:left w:val="single" w:sz="4" w:space="4" w:color="auto"/>
          <w:bottom w:val="single" w:sz="4" w:space="1" w:color="auto"/>
          <w:right w:val="single" w:sz="4" w:space="4" w:color="auto"/>
        </w:pBdr>
      </w:pPr>
      <w:r>
        <w:t xml:space="preserve">    4389      04/07/2016        80288    03/01/2016 - 03/31/2016       552</w:t>
      </w:r>
    </w:p>
    <w:p w:rsidR="003216B6" w:rsidRDefault="003216B6" w:rsidP="000872E7">
      <w:pPr>
        <w:pStyle w:val="Steps"/>
        <w:pBdr>
          <w:top w:val="single" w:sz="4" w:space="1" w:color="auto"/>
          <w:left w:val="single" w:sz="4" w:space="4" w:color="auto"/>
          <w:bottom w:val="single" w:sz="4" w:space="1" w:color="auto"/>
          <w:right w:val="single" w:sz="4" w:space="4" w:color="auto"/>
        </w:pBdr>
      </w:pPr>
    </w:p>
    <w:p w:rsidR="003216B6" w:rsidRDefault="003216B6" w:rsidP="000872E7">
      <w:pPr>
        <w:pStyle w:val="Steps"/>
        <w:pBdr>
          <w:top w:val="single" w:sz="4" w:space="1" w:color="auto"/>
          <w:left w:val="single" w:sz="4" w:space="4" w:color="auto"/>
          <w:bottom w:val="single" w:sz="4" w:space="1" w:color="auto"/>
          <w:right w:val="single" w:sz="4" w:space="4" w:color="auto"/>
        </w:pBdr>
      </w:pPr>
      <w:r>
        <w:t>Create the CBOC Activity Report for extract number: 4340</w:t>
      </w:r>
    </w:p>
    <w:p w:rsidR="003216B6" w:rsidRDefault="003216B6" w:rsidP="000872E7">
      <w:pPr>
        <w:pStyle w:val="Steps"/>
        <w:pBdr>
          <w:top w:val="single" w:sz="4" w:space="1" w:color="auto"/>
          <w:left w:val="single" w:sz="4" w:space="4" w:color="auto"/>
          <w:bottom w:val="single" w:sz="4" w:space="1" w:color="auto"/>
          <w:right w:val="single" w:sz="4" w:space="4" w:color="auto"/>
        </w:pBdr>
      </w:pPr>
    </w:p>
    <w:p w:rsidR="003216B6" w:rsidRDefault="003216B6" w:rsidP="000872E7">
      <w:pPr>
        <w:pStyle w:val="Steps"/>
        <w:pBdr>
          <w:top w:val="single" w:sz="4" w:space="1" w:color="auto"/>
          <w:left w:val="single" w:sz="4" w:space="4" w:color="auto"/>
          <w:bottom w:val="single" w:sz="4" w:space="1" w:color="auto"/>
          <w:right w:val="single" w:sz="4" w:space="4" w:color="auto"/>
        </w:pBdr>
      </w:pPr>
      <w:r>
        <w:t xml:space="preserve">Do you want the output in exportable format? NO// </w:t>
      </w:r>
    </w:p>
    <w:p w:rsidR="003216B6" w:rsidRDefault="003216B6" w:rsidP="000872E7">
      <w:pPr>
        <w:pStyle w:val="Steps"/>
        <w:pBdr>
          <w:top w:val="single" w:sz="4" w:space="1" w:color="auto"/>
          <w:left w:val="single" w:sz="4" w:space="4" w:color="auto"/>
          <w:bottom w:val="single" w:sz="4" w:space="1" w:color="auto"/>
          <w:right w:val="single" w:sz="4" w:space="4" w:color="auto"/>
        </w:pBdr>
      </w:pPr>
    </w:p>
    <w:p w:rsidR="003216B6" w:rsidRDefault="003216B6" w:rsidP="000872E7">
      <w:pPr>
        <w:pStyle w:val="Steps"/>
        <w:pBdr>
          <w:top w:val="single" w:sz="4" w:space="1" w:color="auto"/>
          <w:left w:val="single" w:sz="4" w:space="4" w:color="auto"/>
          <w:bottom w:val="single" w:sz="4" w:space="1" w:color="auto"/>
          <w:right w:val="single" w:sz="4" w:space="4" w:color="auto"/>
        </w:pBdr>
      </w:pPr>
      <w:r>
        <w:t>This report requires 80-column format.</w:t>
      </w:r>
    </w:p>
    <w:p w:rsidR="003216B6" w:rsidRDefault="003216B6" w:rsidP="000872E7">
      <w:pPr>
        <w:pStyle w:val="Steps"/>
        <w:pBdr>
          <w:top w:val="single" w:sz="4" w:space="1" w:color="auto"/>
          <w:left w:val="single" w:sz="4" w:space="4" w:color="auto"/>
          <w:bottom w:val="single" w:sz="4" w:space="1" w:color="auto"/>
          <w:right w:val="single" w:sz="4" w:space="4" w:color="auto"/>
        </w:pBdr>
      </w:pPr>
      <w:r>
        <w:t>DEVICE: HOME// 0</w:t>
      </w:r>
      <w:proofErr w:type="gramStart"/>
      <w:r>
        <w:t>;132</w:t>
      </w:r>
      <w:proofErr w:type="gramEnd"/>
      <w:r>
        <w:t xml:space="preserve">  HOME (CRT)</w:t>
      </w:r>
    </w:p>
    <w:p w:rsidR="003216B6" w:rsidRDefault="003216B6" w:rsidP="000872E7">
      <w:pPr>
        <w:pStyle w:val="Steps"/>
        <w:pBdr>
          <w:top w:val="single" w:sz="4" w:space="1" w:color="auto"/>
          <w:left w:val="single" w:sz="4" w:space="4" w:color="auto"/>
          <w:bottom w:val="single" w:sz="4" w:space="1" w:color="auto"/>
          <w:right w:val="single" w:sz="4" w:space="4" w:color="auto"/>
        </w:pBdr>
      </w:pPr>
    </w:p>
    <w:p w:rsidR="003216B6" w:rsidRPr="000F33BE" w:rsidRDefault="003216B6" w:rsidP="00B44850">
      <w:pPr>
        <w:pStyle w:val="FigureCaption"/>
      </w:pPr>
      <w:bookmarkStart w:id="223" w:name="_Toc459043774"/>
      <w:bookmarkStart w:id="224" w:name="_Toc454958480"/>
      <w:bookmarkStart w:id="225" w:name="_Toc463615165"/>
      <w:bookmarkEnd w:id="223"/>
      <w:r w:rsidRPr="000F33BE">
        <w:t>Example: CBOC Activity Report Screen Print</w:t>
      </w:r>
      <w:bookmarkEnd w:id="224"/>
      <w:bookmarkEnd w:id="225"/>
    </w:p>
    <w:p w:rsidR="003216B6" w:rsidRDefault="003216B6" w:rsidP="00B44850">
      <w:pPr>
        <w:pStyle w:val="Figure"/>
      </w:pPr>
      <w:r w:rsidRPr="00293718">
        <w:rPr>
          <w:noProof/>
        </w:rPr>
        <w:drawing>
          <wp:inline distT="0" distB="0" distL="0" distR="0" wp14:anchorId="1C78B76B" wp14:editId="5E215252">
            <wp:extent cx="5943600" cy="3680404"/>
            <wp:effectExtent l="19050" t="19050" r="19050" b="15875"/>
            <wp:docPr id="19" name="Picture 19" descr="Screen Capture of CBOC Activity Report Screen Print Version." title="CBOC Activity Repor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680404"/>
                    </a:xfrm>
                    <a:prstGeom prst="rect">
                      <a:avLst/>
                    </a:prstGeom>
                    <a:ln>
                      <a:solidFill>
                        <a:sysClr val="windowText" lastClr="000000"/>
                      </a:solidFill>
                    </a:ln>
                  </pic:spPr>
                </pic:pic>
              </a:graphicData>
            </a:graphic>
          </wp:inline>
        </w:drawing>
      </w:r>
    </w:p>
    <w:p w:rsidR="008D76C2" w:rsidRPr="008D76C2" w:rsidRDefault="008D76C2" w:rsidP="008D76C2">
      <w:pPr>
        <w:pStyle w:val="DSSECSBodyText"/>
        <w:spacing w:after="0"/>
      </w:pPr>
    </w:p>
    <w:p w:rsidR="003216B6" w:rsidRPr="001E4063" w:rsidRDefault="003216B6" w:rsidP="008D76C2">
      <w:pPr>
        <w:pStyle w:val="DSSECSBodyText"/>
        <w:spacing w:before="120"/>
      </w:pPr>
      <w:r w:rsidRPr="001E4063">
        <w:t xml:space="preserve">Guidance for capturing exported data into spreadsheets and the additional DSS application steps required to produce exportable versions of reports </w:t>
      </w:r>
      <w:r w:rsidR="00AC63DA">
        <w:t xml:space="preserve">is located </w:t>
      </w:r>
      <w:r w:rsidRPr="001E4063">
        <w:t xml:space="preserve">in </w:t>
      </w:r>
      <w:hyperlink w:anchor="Appendix_C" w:tooltip="Hyperlink to Appendix C.  Exporting a Report to a Spreadsheet" w:history="1">
        <w:r w:rsidRPr="001E4063">
          <w:rPr>
            <w:rStyle w:val="Hyperlink"/>
            <w:rFonts w:eastAsiaTheme="majorEastAsia" w:cs="Arial"/>
          </w:rPr>
          <w:t xml:space="preserve">Appendix </w:t>
        </w:r>
        <w:r w:rsidR="004C0E9C" w:rsidRPr="001E4063">
          <w:rPr>
            <w:rStyle w:val="Hyperlink"/>
            <w:rFonts w:eastAsiaTheme="majorEastAsia" w:cs="Arial"/>
          </w:rPr>
          <w:t>F</w:t>
        </w:r>
        <w:r w:rsidRPr="001E4063">
          <w:rPr>
            <w:rStyle w:val="Hyperlink"/>
            <w:rFonts w:eastAsiaTheme="majorEastAsia" w:cs="Arial"/>
          </w:rPr>
          <w:t>: Exporting a Report to a Spreadsheet</w:t>
        </w:r>
      </w:hyperlink>
      <w:r w:rsidRPr="001E4063">
        <w:t>.</w:t>
      </w:r>
    </w:p>
    <w:p w:rsidR="003216B6" w:rsidRDefault="003216B6" w:rsidP="00B44850">
      <w:pPr>
        <w:pStyle w:val="DSSECSBodyText"/>
        <w:rPr>
          <w:rFonts w:cs="Arial"/>
        </w:rPr>
      </w:pPr>
      <w:r w:rsidRPr="001E4063">
        <w:rPr>
          <w:rFonts w:cs="Arial"/>
        </w:rPr>
        <w:t>The following example shows the report</w:t>
      </w:r>
      <w:r w:rsidR="00724BB5">
        <w:rPr>
          <w:rFonts w:cs="Arial"/>
        </w:rPr>
        <w:t>,</w:t>
      </w:r>
      <w:r w:rsidRPr="001E4063">
        <w:rPr>
          <w:rFonts w:cs="Arial"/>
        </w:rPr>
        <w:t xml:space="preserve"> after it has been produced in </w:t>
      </w:r>
      <w:r w:rsidR="00422425">
        <w:rPr>
          <w:rFonts w:cs="Arial"/>
        </w:rPr>
        <w:t xml:space="preserve">an </w:t>
      </w:r>
      <w:r w:rsidRPr="001E4063">
        <w:rPr>
          <w:rFonts w:cs="Arial"/>
        </w:rPr>
        <w:t>exportable format and imported into a spreadsheet:</w:t>
      </w:r>
    </w:p>
    <w:p w:rsidR="008D76C2" w:rsidRDefault="008D76C2" w:rsidP="00B44850">
      <w:pPr>
        <w:pStyle w:val="DSSECSBodyText"/>
        <w:rPr>
          <w:rFonts w:cs="Arial"/>
        </w:rPr>
      </w:pPr>
      <w:r>
        <w:rPr>
          <w:rFonts w:cs="Arial"/>
        </w:rPr>
        <w:br w:type="page"/>
      </w:r>
    </w:p>
    <w:p w:rsidR="003216B6" w:rsidRPr="000F33BE" w:rsidRDefault="003216B6" w:rsidP="00B44850">
      <w:pPr>
        <w:pStyle w:val="FigureCaption"/>
      </w:pPr>
      <w:bookmarkStart w:id="226" w:name="_Toc454958481"/>
      <w:bookmarkStart w:id="227" w:name="_Toc463615166"/>
      <w:r w:rsidRPr="000F33BE">
        <w:lastRenderedPageBreak/>
        <w:t>Example: Exported CBOC Activity Report</w:t>
      </w:r>
      <w:bookmarkEnd w:id="226"/>
      <w:bookmarkEnd w:id="227"/>
    </w:p>
    <w:p w:rsidR="003216B6" w:rsidRDefault="003216B6" w:rsidP="00B44850">
      <w:pPr>
        <w:pStyle w:val="Figure"/>
      </w:pPr>
      <w:r w:rsidRPr="00293718">
        <w:rPr>
          <w:noProof/>
        </w:rPr>
        <w:drawing>
          <wp:inline distT="0" distB="0" distL="0" distR="0" wp14:anchorId="3F5FF472" wp14:editId="5F319F64">
            <wp:extent cx="4867275" cy="2721610"/>
            <wp:effectExtent l="19050" t="19050" r="28575" b="21590"/>
            <wp:docPr id="20" name="Picture 20" descr="Spreadsheet includes Feeder Key, Division, Cliniic, Patient Name, SSN, Visit Date and Time, and Totals for Unique SSNs for Clinic, Unique SSNs for Division, Unique SSNs for Feeder Key and Unique SSNs for Entire Report." title="Exported CBOC Activity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ed CBOC Activity Report.png"/>
                    <pic:cNvPicPr/>
                  </pic:nvPicPr>
                  <pic:blipFill>
                    <a:blip r:embed="rId31">
                      <a:extLst>
                        <a:ext uri="{28A0092B-C50C-407E-A947-70E740481C1C}">
                          <a14:useLocalDpi xmlns:a14="http://schemas.microsoft.com/office/drawing/2010/main" val="0"/>
                        </a:ext>
                      </a:extLst>
                    </a:blip>
                    <a:stretch>
                      <a:fillRect/>
                    </a:stretch>
                  </pic:blipFill>
                  <pic:spPr>
                    <a:xfrm>
                      <a:off x="0" y="0"/>
                      <a:ext cx="4867275" cy="2721610"/>
                    </a:xfrm>
                    <a:prstGeom prst="rect">
                      <a:avLst/>
                    </a:prstGeom>
                    <a:ln>
                      <a:solidFill>
                        <a:schemeClr val="tx1"/>
                      </a:solidFill>
                    </a:ln>
                  </pic:spPr>
                </pic:pic>
              </a:graphicData>
            </a:graphic>
          </wp:inline>
        </w:drawing>
      </w:r>
    </w:p>
    <w:p w:rsidR="003216B6" w:rsidRPr="000F33BE" w:rsidRDefault="00441105" w:rsidP="00B44850">
      <w:pPr>
        <w:pStyle w:val="Heading3"/>
      </w:pPr>
      <w:bookmarkStart w:id="228" w:name="_Toc450829747"/>
      <w:bookmarkStart w:id="229" w:name="_Toc454958412"/>
      <w:bookmarkStart w:id="230" w:name="_Toc459041091"/>
      <w:bookmarkStart w:id="231" w:name="_Toc459043642"/>
      <w:r w:rsidRPr="000F33BE">
        <w:t>Current Procedural Terminology</w:t>
      </w:r>
      <w:r w:rsidRPr="00B44850">
        <w:t xml:space="preserve"> (</w:t>
      </w:r>
      <w:r w:rsidR="003216B6" w:rsidRPr="000F33BE">
        <w:t>CPT</w:t>
      </w:r>
      <w:r w:rsidRPr="000F33BE">
        <w:t>)</w:t>
      </w:r>
      <w:r w:rsidR="003216B6" w:rsidRPr="000F33BE">
        <w:t xml:space="preserve"> Inquiry</w:t>
      </w:r>
      <w:bookmarkEnd w:id="228"/>
      <w:bookmarkEnd w:id="229"/>
      <w:bookmarkEnd w:id="230"/>
      <w:bookmarkEnd w:id="231"/>
    </w:p>
    <w:p w:rsidR="003216B6" w:rsidRPr="009A0C8D" w:rsidRDefault="003216B6" w:rsidP="00230E05">
      <w:pPr>
        <w:pStyle w:val="DSSECSBodyText"/>
      </w:pPr>
      <w:r w:rsidRPr="00230E05">
        <w:t>Th</w:t>
      </w:r>
      <w:r w:rsidR="007B3498" w:rsidRPr="00230E05">
        <w:t xml:space="preserve">e CPT </w:t>
      </w:r>
      <w:r w:rsidRPr="009A0C8D">
        <w:t xml:space="preserve">inquiry </w:t>
      </w:r>
      <w:r w:rsidR="007B3498" w:rsidRPr="009A0C8D">
        <w:t xml:space="preserve">functions </w:t>
      </w:r>
      <w:r w:rsidRPr="00FD6DDA">
        <w:t xml:space="preserve">allows the </w:t>
      </w:r>
      <w:r w:rsidR="007B3498" w:rsidRPr="000B4407">
        <w:t xml:space="preserve">User </w:t>
      </w:r>
      <w:r w:rsidRPr="000B4407">
        <w:t xml:space="preserve">to select a </w:t>
      </w:r>
      <w:r w:rsidR="00441105" w:rsidRPr="000B4407">
        <w:t xml:space="preserve">Current Procedural Terminology </w:t>
      </w:r>
      <w:r w:rsidR="00441105" w:rsidRPr="00230E05">
        <w:t>(</w:t>
      </w:r>
      <w:r w:rsidRPr="00230E05">
        <w:t>CPT</w:t>
      </w:r>
      <w:r w:rsidR="00441105" w:rsidRPr="009A0C8D">
        <w:t>)</w:t>
      </w:r>
      <w:r w:rsidRPr="009A0C8D">
        <w:t xml:space="preserve"> code</w:t>
      </w:r>
      <w:r w:rsidR="007B3498" w:rsidRPr="00FD6DDA">
        <w:t xml:space="preserve"> and </w:t>
      </w:r>
      <w:r w:rsidRPr="000B4407">
        <w:t xml:space="preserve">displays </w:t>
      </w:r>
      <w:r w:rsidRPr="00230E05">
        <w:t>the Short Name, Category and Description</w:t>
      </w:r>
      <w:r w:rsidR="00E85C58" w:rsidRPr="00230E05">
        <w:t>,</w:t>
      </w:r>
      <w:r w:rsidRPr="009A0C8D">
        <w:t xml:space="preserve"> for the selected code.</w:t>
      </w:r>
    </w:p>
    <w:p w:rsidR="003216B6" w:rsidRPr="000F33BE" w:rsidRDefault="003216B6" w:rsidP="00B44850">
      <w:pPr>
        <w:pStyle w:val="FigureCaption"/>
      </w:pPr>
      <w:bookmarkStart w:id="232" w:name="_Toc454958482"/>
      <w:bookmarkStart w:id="233" w:name="_Toc463615167"/>
      <w:r w:rsidRPr="000F33BE">
        <w:t>Example: CPT Inquiry</w:t>
      </w:r>
      <w:bookmarkEnd w:id="232"/>
      <w:bookmarkEnd w:id="233"/>
    </w:p>
    <w:p w:rsidR="003216B6" w:rsidRDefault="003216B6" w:rsidP="00B44850">
      <w:pPr>
        <w:pStyle w:val="Figure"/>
      </w:pPr>
      <w:r w:rsidRPr="00293718">
        <w:rPr>
          <w:noProof/>
        </w:rPr>
        <w:drawing>
          <wp:inline distT="0" distB="0" distL="0" distR="0" wp14:anchorId="0DBCA156" wp14:editId="18862A33">
            <wp:extent cx="4762500" cy="3638484"/>
            <wp:effectExtent l="19050" t="19050" r="19050" b="19685"/>
            <wp:docPr id="21" name="Picture 21" descr="Screen Capture of CPT Inquiry" title="CPT Inqu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762500" cy="3638484"/>
                    </a:xfrm>
                    <a:prstGeom prst="rect">
                      <a:avLst/>
                    </a:prstGeom>
                    <a:ln>
                      <a:solidFill>
                        <a:sysClr val="windowText" lastClr="000000"/>
                      </a:solidFill>
                    </a:ln>
                  </pic:spPr>
                </pic:pic>
              </a:graphicData>
            </a:graphic>
          </wp:inline>
        </w:drawing>
      </w:r>
    </w:p>
    <w:p w:rsidR="003216B6" w:rsidRPr="000F33BE" w:rsidRDefault="003216B6" w:rsidP="00B44850">
      <w:pPr>
        <w:pStyle w:val="Heading3"/>
      </w:pPr>
      <w:bookmarkStart w:id="234" w:name="_Toc453085157"/>
      <w:bookmarkStart w:id="235" w:name="_Toc453145523"/>
      <w:bookmarkStart w:id="236" w:name="_Toc453145634"/>
      <w:bookmarkStart w:id="237" w:name="_Toc453145746"/>
      <w:bookmarkStart w:id="238" w:name="_Toc453149306"/>
      <w:bookmarkStart w:id="239" w:name="_Toc453150869"/>
      <w:bookmarkStart w:id="240" w:name="_Toc453227556"/>
      <w:bookmarkStart w:id="241" w:name="_Toc453227675"/>
      <w:bookmarkStart w:id="242" w:name="_Toc453574281"/>
      <w:bookmarkStart w:id="243" w:name="_Toc453574407"/>
      <w:bookmarkStart w:id="244" w:name="_Toc450829748"/>
      <w:bookmarkStart w:id="245" w:name="_Toc454958413"/>
      <w:bookmarkStart w:id="246" w:name="_Toc459041092"/>
      <w:bookmarkStart w:id="247" w:name="_Toc459043643"/>
      <w:bookmarkEnd w:id="234"/>
      <w:bookmarkEnd w:id="235"/>
      <w:bookmarkEnd w:id="236"/>
      <w:bookmarkEnd w:id="237"/>
      <w:bookmarkEnd w:id="238"/>
      <w:bookmarkEnd w:id="239"/>
      <w:bookmarkEnd w:id="240"/>
      <w:bookmarkEnd w:id="241"/>
      <w:bookmarkEnd w:id="242"/>
      <w:bookmarkEnd w:id="243"/>
      <w:r w:rsidRPr="000F33BE">
        <w:lastRenderedPageBreak/>
        <w:t>DSS Department Management</w:t>
      </w:r>
      <w:bookmarkEnd w:id="244"/>
      <w:bookmarkEnd w:id="245"/>
      <w:bookmarkEnd w:id="246"/>
      <w:bookmarkEnd w:id="247"/>
    </w:p>
    <w:p w:rsidR="003216B6" w:rsidRPr="001E4063" w:rsidRDefault="0059468A" w:rsidP="00B44850">
      <w:pPr>
        <w:pStyle w:val="DSSECSBodyText"/>
        <w:rPr>
          <w:rFonts w:cs="Arial"/>
        </w:rPr>
      </w:pPr>
      <w:r>
        <w:rPr>
          <w:rFonts w:cs="Arial"/>
        </w:rPr>
        <w:t xml:space="preserve">When </w:t>
      </w:r>
      <w:r w:rsidR="003216B6" w:rsidRPr="001E4063">
        <w:rPr>
          <w:rFonts w:cs="Arial"/>
        </w:rPr>
        <w:t>the DSS Department Management option</w:t>
      </w:r>
      <w:r>
        <w:rPr>
          <w:rFonts w:cs="Arial"/>
        </w:rPr>
        <w:t xml:space="preserve"> is selected</w:t>
      </w:r>
      <w:r w:rsidR="00470EE1">
        <w:rPr>
          <w:rFonts w:cs="Arial"/>
        </w:rPr>
        <w:t>,</w:t>
      </w:r>
      <w:r w:rsidR="003216B6" w:rsidRPr="001E4063">
        <w:rPr>
          <w:rFonts w:cs="Arial"/>
        </w:rPr>
        <w:t xml:space="preserve"> from the Maintenance Menu the following sub-menu and options</w:t>
      </w:r>
      <w:r>
        <w:rPr>
          <w:rFonts w:cs="Arial"/>
        </w:rPr>
        <w:t xml:space="preserve"> are displayed</w:t>
      </w:r>
      <w:r w:rsidR="003216B6" w:rsidRPr="001E4063">
        <w:rPr>
          <w:rFonts w:cs="Arial"/>
        </w:rPr>
        <w:t>.</w:t>
      </w:r>
    </w:p>
    <w:p w:rsidR="003216B6" w:rsidRPr="000F33BE" w:rsidRDefault="003216B6" w:rsidP="00B44850">
      <w:pPr>
        <w:pStyle w:val="FigureCaption"/>
      </w:pPr>
      <w:bookmarkStart w:id="248" w:name="_Toc454958483"/>
      <w:bookmarkStart w:id="249" w:name="_Toc463615168"/>
      <w:r w:rsidRPr="000F33BE">
        <w:t>Example: DSS Department Management Menu</w:t>
      </w:r>
      <w:bookmarkEnd w:id="248"/>
      <w:bookmarkEnd w:id="249"/>
    </w:p>
    <w:p w:rsidR="003216B6" w:rsidRDefault="003216B6" w:rsidP="00B44850">
      <w:pPr>
        <w:pStyle w:val="Figure"/>
      </w:pPr>
      <w:r w:rsidRPr="00293718">
        <w:rPr>
          <w:noProof/>
        </w:rPr>
        <w:drawing>
          <wp:inline distT="0" distB="0" distL="0" distR="0" wp14:anchorId="6E0DA4B7" wp14:editId="1C74F78B">
            <wp:extent cx="4924425" cy="1113790"/>
            <wp:effectExtent l="19050" t="19050" r="28575" b="10160"/>
            <wp:docPr id="22" name="Picture 22" title="DSS Department Managemen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Department Management Menu.png"/>
                    <pic:cNvPicPr/>
                  </pic:nvPicPr>
                  <pic:blipFill>
                    <a:blip r:embed="rId33">
                      <a:extLst>
                        <a:ext uri="{28A0092B-C50C-407E-A947-70E740481C1C}">
                          <a14:useLocalDpi xmlns:a14="http://schemas.microsoft.com/office/drawing/2010/main" val="0"/>
                        </a:ext>
                      </a:extLst>
                    </a:blip>
                    <a:stretch>
                      <a:fillRect/>
                    </a:stretch>
                  </pic:blipFill>
                  <pic:spPr>
                    <a:xfrm>
                      <a:off x="0" y="0"/>
                      <a:ext cx="4924425" cy="1113790"/>
                    </a:xfrm>
                    <a:prstGeom prst="rect">
                      <a:avLst/>
                    </a:prstGeom>
                    <a:ln>
                      <a:solidFill>
                        <a:sysClr val="windowText" lastClr="000000"/>
                      </a:solidFill>
                    </a:ln>
                  </pic:spPr>
                </pic:pic>
              </a:graphicData>
            </a:graphic>
          </wp:inline>
        </w:drawing>
      </w:r>
    </w:p>
    <w:p w:rsidR="003216B6" w:rsidRPr="000F33BE" w:rsidRDefault="003216B6" w:rsidP="00B44850">
      <w:pPr>
        <w:pStyle w:val="Heading4"/>
      </w:pPr>
      <w:bookmarkStart w:id="250" w:name="_Toc450829749"/>
      <w:bookmarkStart w:id="251" w:name="_Toc459041093"/>
      <w:bookmarkStart w:id="252" w:name="_Toc459043644"/>
      <w:r w:rsidRPr="000F33BE">
        <w:t>Enter/Edit DSS Ward</w:t>
      </w:r>
      <w:bookmarkEnd w:id="250"/>
      <w:bookmarkEnd w:id="251"/>
      <w:bookmarkEnd w:id="252"/>
    </w:p>
    <w:p w:rsidR="003216B6" w:rsidRPr="001E4063" w:rsidRDefault="003216B6" w:rsidP="00B44850">
      <w:pPr>
        <w:pStyle w:val="DSSECSBodyText"/>
      </w:pPr>
      <w:r w:rsidRPr="001E4063">
        <w:t xml:space="preserve">This option should only be used by the </w:t>
      </w:r>
      <w:r w:rsidRPr="001E4063">
        <w:rPr>
          <w:b/>
        </w:rPr>
        <w:t>MCA</w:t>
      </w:r>
      <w:r w:rsidRPr="001E4063">
        <w:t xml:space="preserve"> </w:t>
      </w:r>
      <w:r w:rsidRPr="001E4063">
        <w:rPr>
          <w:b/>
        </w:rPr>
        <w:t>Site</w:t>
      </w:r>
      <w:r w:rsidRPr="001E4063">
        <w:t xml:space="preserve"> </w:t>
      </w:r>
      <w:r w:rsidRPr="001E4063">
        <w:rPr>
          <w:b/>
        </w:rPr>
        <w:t>Manager</w:t>
      </w:r>
      <w:r w:rsidRPr="001E4063">
        <w:t xml:space="preserve">. </w:t>
      </w:r>
    </w:p>
    <w:p w:rsidR="00770D66" w:rsidRDefault="003216B6" w:rsidP="00B44850">
      <w:pPr>
        <w:pStyle w:val="DSSECSBodyText"/>
      </w:pPr>
      <w:r w:rsidRPr="001E4063">
        <w:t>Use this option to enter or edit the DSS Department for Ward and suffix, associated with each medical center ward</w:t>
      </w:r>
      <w:r w:rsidR="00156F5E">
        <w:t>,</w:t>
      </w:r>
      <w:r w:rsidRPr="001E4063">
        <w:t xml:space="preserve"> within your division</w:t>
      </w:r>
      <w:r w:rsidR="00156F5E" w:rsidRPr="001E4063">
        <w:t>, if needed</w:t>
      </w:r>
      <w:r w:rsidRPr="001E4063">
        <w:t xml:space="preserve">. </w:t>
      </w:r>
    </w:p>
    <w:p w:rsidR="00770D66" w:rsidRDefault="003216B6" w:rsidP="00B44850">
      <w:pPr>
        <w:pStyle w:val="BulletListMultiple"/>
      </w:pPr>
      <w:r w:rsidRPr="001E4063">
        <w:t>If the ward selected exists</w:t>
      </w:r>
      <w:r w:rsidR="00156F5E">
        <w:t>,</w:t>
      </w:r>
      <w:r w:rsidRPr="001E4063">
        <w:t xml:space="preserve"> in the DSS WARD file (#727.4), the DSS Department Code display</w:t>
      </w:r>
      <w:r w:rsidR="00156F5E">
        <w:t>s</w:t>
      </w:r>
      <w:r w:rsidRPr="001E4063">
        <w:t xml:space="preserve"> and </w:t>
      </w:r>
      <w:r w:rsidR="00156F5E">
        <w:t xml:space="preserve">inquire if it requires </w:t>
      </w:r>
      <w:r w:rsidRPr="001E4063">
        <w:t>edit</w:t>
      </w:r>
      <w:r w:rsidR="00156F5E">
        <w:t>ing.</w:t>
      </w:r>
    </w:p>
    <w:p w:rsidR="00770D66" w:rsidRDefault="003216B6" w:rsidP="00B44850">
      <w:pPr>
        <w:pStyle w:val="BulletListMultipleLast"/>
      </w:pPr>
      <w:r w:rsidRPr="001E4063">
        <w:t xml:space="preserve">If the </w:t>
      </w:r>
      <w:r w:rsidR="00156F5E">
        <w:t xml:space="preserve">selected </w:t>
      </w:r>
      <w:r w:rsidRPr="001E4063">
        <w:t>ward</w:t>
      </w:r>
      <w:r w:rsidR="00156F5E">
        <w:t xml:space="preserve"> </w:t>
      </w:r>
      <w:r w:rsidRPr="001E4063">
        <w:t xml:space="preserve">does </w:t>
      </w:r>
      <w:r w:rsidRPr="00C167EF">
        <w:rPr>
          <w:u w:val="single"/>
        </w:rPr>
        <w:t>not</w:t>
      </w:r>
      <w:r w:rsidRPr="001E4063">
        <w:t xml:space="preserve"> exist</w:t>
      </w:r>
      <w:r w:rsidR="00156F5E">
        <w:t>,</w:t>
      </w:r>
      <w:r w:rsidRPr="001E4063">
        <w:t xml:space="preserve"> in the DSS WARD file (#727.4), the </w:t>
      </w:r>
      <w:r w:rsidR="00156F5E">
        <w:t xml:space="preserve">User is </w:t>
      </w:r>
      <w:r w:rsidRPr="001E4063">
        <w:t>prompt</w:t>
      </w:r>
      <w:r w:rsidR="00156F5E">
        <w:t>ed</w:t>
      </w:r>
      <w:r w:rsidRPr="001E4063">
        <w:t xml:space="preserve"> to enter a DSS Department for Ward and suffix to complete the DSS Department Code. </w:t>
      </w:r>
    </w:p>
    <w:p w:rsidR="00C167EF" w:rsidRDefault="003216B6" w:rsidP="00B44850">
      <w:pPr>
        <w:pStyle w:val="DSSECSBodyText"/>
        <w:rPr>
          <w:snapToGrid w:val="0"/>
        </w:rPr>
      </w:pPr>
      <w:r w:rsidRPr="001E4063">
        <w:rPr>
          <w:snapToGrid w:val="0"/>
        </w:rPr>
        <w:t xml:space="preserve">The suffix must have at least one character, </w:t>
      </w:r>
      <w:r w:rsidR="0009059F">
        <w:rPr>
          <w:snapToGrid w:val="0"/>
        </w:rPr>
        <w:t xml:space="preserve">but </w:t>
      </w:r>
      <w:r w:rsidRPr="001E4063">
        <w:rPr>
          <w:snapToGrid w:val="0"/>
        </w:rPr>
        <w:t xml:space="preserve">no more than three characters and must </w:t>
      </w:r>
      <w:r w:rsidRPr="0009059F">
        <w:rPr>
          <w:snapToGrid w:val="0"/>
          <w:u w:val="single"/>
        </w:rPr>
        <w:t>not</w:t>
      </w:r>
      <w:r w:rsidRPr="001E4063">
        <w:rPr>
          <w:snapToGrid w:val="0"/>
        </w:rPr>
        <w:t xml:space="preserve"> contain an embedded caret. </w:t>
      </w:r>
      <w:proofErr w:type="gramStart"/>
      <w:r w:rsidRPr="001E4063">
        <w:rPr>
          <w:snapToGrid w:val="0"/>
        </w:rPr>
        <w:t xml:space="preserve">The hyphen character &lt; </w:t>
      </w:r>
      <w:r w:rsidRPr="001E4063">
        <w:rPr>
          <w:b/>
          <w:snapToGrid w:val="0"/>
        </w:rPr>
        <w:t>-</w:t>
      </w:r>
      <w:r w:rsidRPr="001E4063">
        <w:rPr>
          <w:snapToGrid w:val="0"/>
        </w:rPr>
        <w:t xml:space="preserve"> &gt; should </w:t>
      </w:r>
      <w:r w:rsidRPr="00C167EF">
        <w:rPr>
          <w:snapToGrid w:val="0"/>
          <w:u w:val="single"/>
        </w:rPr>
        <w:t>not</w:t>
      </w:r>
      <w:r w:rsidRPr="001E4063">
        <w:rPr>
          <w:snapToGrid w:val="0"/>
        </w:rPr>
        <w:t xml:space="preserve"> be used</w:t>
      </w:r>
      <w:r w:rsidR="0009059F">
        <w:rPr>
          <w:snapToGrid w:val="0"/>
        </w:rPr>
        <w:t>,</w:t>
      </w:r>
      <w:r w:rsidRPr="001E4063">
        <w:rPr>
          <w:snapToGrid w:val="0"/>
        </w:rPr>
        <w:t xml:space="preserve"> unless th</w:t>
      </w:r>
      <w:r w:rsidR="0009059F">
        <w:rPr>
          <w:snapToGrid w:val="0"/>
        </w:rPr>
        <w:t>e</w:t>
      </w:r>
      <w:r w:rsidRPr="001E4063">
        <w:rPr>
          <w:snapToGrid w:val="0"/>
        </w:rPr>
        <w:t xml:space="preserve"> DSS Department code was previously established in DSS/Austin.</w:t>
      </w:r>
      <w:proofErr w:type="gramEnd"/>
      <w:r w:rsidRPr="001E4063">
        <w:rPr>
          <w:snapToGrid w:val="0"/>
        </w:rPr>
        <w:t xml:space="preserve"> </w:t>
      </w:r>
    </w:p>
    <w:p w:rsidR="003216B6" w:rsidRPr="001E4063" w:rsidRDefault="003216B6" w:rsidP="00B44850">
      <w:pPr>
        <w:pStyle w:val="DSSECSBodyText"/>
      </w:pPr>
      <w:r w:rsidRPr="001E4063">
        <w:rPr>
          <w:snapToGrid w:val="0"/>
        </w:rPr>
        <w:t xml:space="preserve">After </w:t>
      </w:r>
      <w:r w:rsidR="0009059F">
        <w:rPr>
          <w:snapToGrid w:val="0"/>
        </w:rPr>
        <w:t xml:space="preserve">the User </w:t>
      </w:r>
      <w:r w:rsidRPr="001E4063">
        <w:rPr>
          <w:snapToGrid w:val="0"/>
        </w:rPr>
        <w:t>enter</w:t>
      </w:r>
      <w:r w:rsidR="0009059F">
        <w:rPr>
          <w:snapToGrid w:val="0"/>
        </w:rPr>
        <w:t>s</w:t>
      </w:r>
      <w:r w:rsidRPr="001E4063">
        <w:rPr>
          <w:snapToGrid w:val="0"/>
        </w:rPr>
        <w:t xml:space="preserve"> or edit</w:t>
      </w:r>
      <w:r w:rsidR="0009059F">
        <w:rPr>
          <w:snapToGrid w:val="0"/>
        </w:rPr>
        <w:t>s</w:t>
      </w:r>
      <w:r w:rsidRPr="001E4063">
        <w:rPr>
          <w:snapToGrid w:val="0"/>
        </w:rPr>
        <w:t xml:space="preserve"> </w:t>
      </w:r>
      <w:r w:rsidR="0009059F">
        <w:rPr>
          <w:snapToGrid w:val="0"/>
        </w:rPr>
        <w:t xml:space="preserve">the </w:t>
      </w:r>
      <w:r w:rsidRPr="001E4063">
        <w:rPr>
          <w:snapToGrid w:val="0"/>
        </w:rPr>
        <w:t xml:space="preserve">information, the new DSS Department code is displayed and </w:t>
      </w:r>
      <w:r w:rsidR="0009059F">
        <w:rPr>
          <w:snapToGrid w:val="0"/>
        </w:rPr>
        <w:t xml:space="preserve">the user is prompted </w:t>
      </w:r>
      <w:r w:rsidRPr="001E4063">
        <w:rPr>
          <w:snapToGrid w:val="0"/>
        </w:rPr>
        <w:t>to verify its accuracy.</w:t>
      </w:r>
    </w:p>
    <w:p w:rsidR="003216B6" w:rsidRPr="000F33BE" w:rsidRDefault="003216B6" w:rsidP="00B44850">
      <w:pPr>
        <w:pStyle w:val="FigureCaption"/>
      </w:pPr>
      <w:bookmarkStart w:id="253" w:name="_Toc454958484"/>
      <w:bookmarkStart w:id="254" w:name="_Toc463615169"/>
      <w:r w:rsidRPr="000F33BE">
        <w:t>Example: DSS Department Management – Ward Selection</w:t>
      </w:r>
      <w:bookmarkEnd w:id="253"/>
      <w:bookmarkEnd w:id="254"/>
    </w:p>
    <w:p w:rsidR="003216B6" w:rsidRDefault="003216B6" w:rsidP="00B44850">
      <w:pPr>
        <w:pStyle w:val="Figure"/>
      </w:pPr>
      <w:r w:rsidRPr="00293718">
        <w:rPr>
          <w:noProof/>
        </w:rPr>
        <w:drawing>
          <wp:inline distT="0" distB="0" distL="0" distR="0" wp14:anchorId="4E495B19" wp14:editId="6F38B27C">
            <wp:extent cx="2535663" cy="1209675"/>
            <wp:effectExtent l="19050" t="19050" r="17145" b="9525"/>
            <wp:docPr id="23" name="Picture 23" title="DSS Department Management – Ward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Department Management.png"/>
                    <pic:cNvPicPr/>
                  </pic:nvPicPr>
                  <pic:blipFill>
                    <a:blip r:embed="rId34">
                      <a:extLst>
                        <a:ext uri="{28A0092B-C50C-407E-A947-70E740481C1C}">
                          <a14:useLocalDpi xmlns:a14="http://schemas.microsoft.com/office/drawing/2010/main" val="0"/>
                        </a:ext>
                      </a:extLst>
                    </a:blip>
                    <a:stretch>
                      <a:fillRect/>
                    </a:stretch>
                  </pic:blipFill>
                  <pic:spPr>
                    <a:xfrm>
                      <a:off x="0" y="0"/>
                      <a:ext cx="2535663" cy="1209675"/>
                    </a:xfrm>
                    <a:prstGeom prst="rect">
                      <a:avLst/>
                    </a:prstGeom>
                    <a:ln>
                      <a:solidFill>
                        <a:sysClr val="windowText" lastClr="000000"/>
                      </a:solidFill>
                    </a:ln>
                  </pic:spPr>
                </pic:pic>
              </a:graphicData>
            </a:graphic>
          </wp:inline>
        </w:drawing>
      </w:r>
    </w:p>
    <w:p w:rsidR="003216B6" w:rsidRPr="000F33BE" w:rsidRDefault="003216B6" w:rsidP="00B44850">
      <w:pPr>
        <w:pStyle w:val="Heading3"/>
      </w:pPr>
      <w:bookmarkStart w:id="255" w:name="_Toc450829750"/>
      <w:bookmarkStart w:id="256" w:name="_Toc454958414"/>
      <w:bookmarkStart w:id="257" w:name="_Toc459041094"/>
      <w:bookmarkStart w:id="258" w:name="_Toc459043645"/>
      <w:r w:rsidRPr="000F33BE">
        <w:t>Event Capture</w:t>
      </w:r>
      <w:bookmarkEnd w:id="255"/>
      <w:bookmarkEnd w:id="256"/>
      <w:bookmarkEnd w:id="257"/>
      <w:bookmarkEnd w:id="258"/>
    </w:p>
    <w:p w:rsidR="003216B6" w:rsidRPr="001969EA" w:rsidRDefault="003216B6" w:rsidP="00B44850">
      <w:pPr>
        <w:pStyle w:val="Heading4"/>
      </w:pPr>
      <w:bookmarkStart w:id="259" w:name="_Toc450829751"/>
      <w:bookmarkStart w:id="260" w:name="_Toc459041095"/>
      <w:bookmarkStart w:id="261" w:name="_Toc459043646"/>
      <w:r w:rsidRPr="000F33BE">
        <w:t>Unusual Volume Report for Event Capture</w:t>
      </w:r>
      <w:bookmarkEnd w:id="259"/>
      <w:bookmarkEnd w:id="260"/>
      <w:bookmarkEnd w:id="261"/>
    </w:p>
    <w:p w:rsidR="003216B6" w:rsidRPr="001E4063" w:rsidRDefault="003216B6" w:rsidP="00B44850">
      <w:pPr>
        <w:pStyle w:val="DSSECSBodyText"/>
      </w:pPr>
      <w:r w:rsidRPr="001E4063">
        <w:t>The Unusual Volume Report</w:t>
      </w:r>
      <w:r w:rsidR="00F51222">
        <w:t>,</w:t>
      </w:r>
      <w:r w:rsidRPr="001E4063">
        <w:t xml:space="preserve"> for Event Capture is a tool used</w:t>
      </w:r>
      <w:r w:rsidR="00B51C92">
        <w:t>,</w:t>
      </w:r>
      <w:r w:rsidRPr="001E4063">
        <w:t xml:space="preserve"> by </w:t>
      </w:r>
      <w:r w:rsidR="00F51222" w:rsidRPr="001E4063">
        <w:t xml:space="preserve">Managers </w:t>
      </w:r>
      <w:r w:rsidRPr="001E4063">
        <w:t>to validate the ECS volume data similar to the us</w:t>
      </w:r>
      <w:r w:rsidR="00B51C92">
        <w:t>age,</w:t>
      </w:r>
      <w:r w:rsidRPr="001E4063">
        <w:t xml:space="preserve"> of the Surgery or Pharmacy Unusual Volume Report. It can be used to identify volumes above a user-defined threshold, which should be reviewed for accuracy. The report should be </w:t>
      </w:r>
      <w:r w:rsidR="00F51222">
        <w:t>generated,</w:t>
      </w:r>
      <w:r w:rsidRPr="001E4063">
        <w:t xml:space="preserve"> prior to information being sent to the DSS database. </w:t>
      </w:r>
    </w:p>
    <w:p w:rsidR="003216B6" w:rsidRPr="001E4063" w:rsidRDefault="003216B6" w:rsidP="00B44850">
      <w:pPr>
        <w:pStyle w:val="DSSECSBodyText"/>
      </w:pPr>
      <w:r w:rsidRPr="001E4063">
        <w:t>The steps to produce the report for all DSS Units are as follows:</w:t>
      </w:r>
    </w:p>
    <w:p w:rsidR="003216B6" w:rsidRPr="00F517A9" w:rsidRDefault="003216B6" w:rsidP="004C0E9C">
      <w:pPr>
        <w:pStyle w:val="Steps"/>
        <w:keepNext/>
        <w:keepLines/>
        <w:pBdr>
          <w:top w:val="single" w:sz="4" w:space="1" w:color="auto"/>
          <w:left w:val="single" w:sz="4" w:space="1" w:color="auto"/>
          <w:bottom w:val="single" w:sz="4" w:space="1" w:color="auto"/>
          <w:right w:val="single" w:sz="4" w:space="1" w:color="auto"/>
        </w:pBdr>
      </w:pPr>
      <w:r w:rsidRPr="00F517A9">
        <w:lastRenderedPageBreak/>
        <w:t>Selec</w:t>
      </w:r>
      <w:r>
        <w:t>t Maintenance</w:t>
      </w:r>
      <w:r w:rsidRPr="00F517A9">
        <w:t xml:space="preserve"> Option: </w:t>
      </w:r>
      <w:proofErr w:type="gramStart"/>
      <w:r w:rsidRPr="00F517A9">
        <w:t>4  Event</w:t>
      </w:r>
      <w:proofErr w:type="gramEnd"/>
      <w:r w:rsidRPr="00F517A9">
        <w:t xml:space="preserve"> Capture</w:t>
      </w:r>
    </w:p>
    <w:p w:rsidR="003216B6" w:rsidRPr="002F6173" w:rsidRDefault="003216B6" w:rsidP="004C0E9C">
      <w:pPr>
        <w:pStyle w:val="Steps"/>
        <w:keepNext/>
        <w:keepLines/>
        <w:pBdr>
          <w:top w:val="single" w:sz="4" w:space="1" w:color="auto"/>
          <w:left w:val="single" w:sz="4" w:space="1" w:color="auto"/>
          <w:bottom w:val="single" w:sz="4" w:space="1" w:color="auto"/>
          <w:right w:val="single" w:sz="4" w:space="1" w:color="auto"/>
        </w:pBdr>
        <w:rPr>
          <w:sz w:val="12"/>
        </w:rPr>
      </w:pPr>
    </w:p>
    <w:p w:rsidR="003216B6" w:rsidRPr="002F6173" w:rsidRDefault="003216B6" w:rsidP="004C0E9C">
      <w:pPr>
        <w:pStyle w:val="Steps"/>
        <w:keepNext/>
        <w:keepLines/>
        <w:pBdr>
          <w:top w:val="single" w:sz="4" w:space="1" w:color="auto"/>
          <w:left w:val="single" w:sz="4" w:space="1" w:color="auto"/>
          <w:bottom w:val="single" w:sz="4" w:space="1" w:color="auto"/>
          <w:right w:val="single" w:sz="4" w:space="1" w:color="auto"/>
        </w:pBdr>
        <w:rPr>
          <w:sz w:val="12"/>
        </w:rPr>
      </w:pPr>
    </w:p>
    <w:p w:rsidR="003216B6" w:rsidRPr="00F517A9" w:rsidRDefault="003216B6" w:rsidP="004C0E9C">
      <w:pPr>
        <w:pStyle w:val="Steps"/>
        <w:keepNext/>
        <w:keepLines/>
        <w:pBdr>
          <w:top w:val="single" w:sz="4" w:space="1" w:color="auto"/>
          <w:left w:val="single" w:sz="4" w:space="1" w:color="auto"/>
          <w:bottom w:val="single" w:sz="4" w:space="1" w:color="auto"/>
          <w:right w:val="single" w:sz="4" w:space="1" w:color="auto"/>
        </w:pBdr>
      </w:pPr>
      <w:r>
        <w:t xml:space="preserve">   1    </w:t>
      </w:r>
      <w:r w:rsidRPr="00F517A9">
        <w:t xml:space="preserve"> Unusual Volume Report for Event Capture</w:t>
      </w:r>
    </w:p>
    <w:p w:rsidR="003216B6" w:rsidRPr="002F6173" w:rsidRDefault="003216B6" w:rsidP="004C0E9C">
      <w:pPr>
        <w:pStyle w:val="Steps"/>
        <w:pBdr>
          <w:top w:val="single" w:sz="4" w:space="1" w:color="auto"/>
          <w:left w:val="single" w:sz="4" w:space="1" w:color="auto"/>
          <w:bottom w:val="single" w:sz="4" w:space="1" w:color="auto"/>
          <w:right w:val="single" w:sz="4" w:space="1" w:color="auto"/>
        </w:pBdr>
        <w:rPr>
          <w:sz w:val="12"/>
        </w:rPr>
      </w:pP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 xml:space="preserve">Select </w:t>
      </w:r>
      <w:r>
        <w:t>Event Capture</w:t>
      </w:r>
      <w:r w:rsidRPr="00F517A9">
        <w:t xml:space="preserve"> Option: </w:t>
      </w:r>
      <w:proofErr w:type="gramStart"/>
      <w:r w:rsidRPr="00F517A9">
        <w:t>1  Unusual</w:t>
      </w:r>
      <w:proofErr w:type="gramEnd"/>
      <w:r w:rsidRPr="00F517A9">
        <w:t xml:space="preserve"> Volume Report for Event Capture</w:t>
      </w:r>
    </w:p>
    <w:p w:rsidR="003216B6" w:rsidRPr="002F6173" w:rsidRDefault="003216B6" w:rsidP="004C0E9C">
      <w:pPr>
        <w:pStyle w:val="Steps"/>
        <w:pBdr>
          <w:top w:val="single" w:sz="4" w:space="1" w:color="auto"/>
          <w:left w:val="single" w:sz="4" w:space="1" w:color="auto"/>
          <w:bottom w:val="single" w:sz="4" w:space="1" w:color="auto"/>
          <w:right w:val="single" w:sz="4" w:space="1" w:color="auto"/>
        </w:pBdr>
        <w:rPr>
          <w:sz w:val="12"/>
        </w:rPr>
      </w:pPr>
    </w:p>
    <w:p w:rsidR="003216B6" w:rsidRPr="002F6173" w:rsidRDefault="003216B6" w:rsidP="004C0E9C">
      <w:pPr>
        <w:pStyle w:val="Steps"/>
        <w:pBdr>
          <w:top w:val="single" w:sz="4" w:space="1" w:color="auto"/>
          <w:left w:val="single" w:sz="4" w:space="1" w:color="auto"/>
          <w:bottom w:val="single" w:sz="4" w:space="1" w:color="auto"/>
          <w:right w:val="single" w:sz="4" w:space="1" w:color="auto"/>
        </w:pBdr>
        <w:rPr>
          <w:sz w:val="12"/>
        </w:rPr>
      </w:pP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ECS Extract Unusual Volume Report</w:t>
      </w:r>
    </w:p>
    <w:p w:rsidR="003216B6" w:rsidRPr="002F6173" w:rsidRDefault="003216B6" w:rsidP="004C0E9C">
      <w:pPr>
        <w:pStyle w:val="Steps"/>
        <w:pBdr>
          <w:top w:val="single" w:sz="4" w:space="1" w:color="auto"/>
          <w:left w:val="single" w:sz="4" w:space="1" w:color="auto"/>
          <w:bottom w:val="single" w:sz="4" w:space="1" w:color="auto"/>
          <w:right w:val="single" w:sz="4" w:space="1" w:color="auto"/>
        </w:pBdr>
        <w:rPr>
          <w:sz w:val="10"/>
        </w:rPr>
      </w:pP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 xml:space="preserve">   This report prints a listing of unusual volumes that would be</w:t>
      </w: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 xml:space="preserve">   </w:t>
      </w:r>
      <w:proofErr w:type="gramStart"/>
      <w:r w:rsidRPr="00F517A9">
        <w:t>generated</w:t>
      </w:r>
      <w:proofErr w:type="gramEnd"/>
      <w:r w:rsidRPr="00F517A9">
        <w:t xml:space="preserve"> by the Event Capture extract (ECS) as determined by</w:t>
      </w: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 xml:space="preserve">   </w:t>
      </w:r>
      <w:proofErr w:type="gramStart"/>
      <w:r w:rsidRPr="00F517A9">
        <w:t>a</w:t>
      </w:r>
      <w:proofErr w:type="gramEnd"/>
      <w:r w:rsidRPr="00F517A9">
        <w:t xml:space="preserve"> user-defined threshold value. It should be run prior to</w:t>
      </w: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 xml:space="preserve">   </w:t>
      </w:r>
      <w:proofErr w:type="gramStart"/>
      <w:r w:rsidRPr="00F517A9">
        <w:t>the</w:t>
      </w:r>
      <w:proofErr w:type="gramEnd"/>
      <w:r w:rsidRPr="00F517A9">
        <w:t xml:space="preserve"> generation of an actual extract to identify and fix, as</w:t>
      </w: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 xml:space="preserve">   </w:t>
      </w:r>
      <w:proofErr w:type="gramStart"/>
      <w:r w:rsidRPr="00F517A9">
        <w:t>necessary</w:t>
      </w:r>
      <w:proofErr w:type="gramEnd"/>
      <w:r w:rsidRPr="00F517A9">
        <w:t>, any volumes determined to be erroneous.</w:t>
      </w:r>
    </w:p>
    <w:p w:rsidR="003216B6" w:rsidRPr="002F6173" w:rsidRDefault="003216B6" w:rsidP="004C0E9C">
      <w:pPr>
        <w:pStyle w:val="Steps"/>
        <w:pBdr>
          <w:top w:val="single" w:sz="4" w:space="1" w:color="auto"/>
          <w:left w:val="single" w:sz="4" w:space="1" w:color="auto"/>
          <w:bottom w:val="single" w:sz="4" w:space="1" w:color="auto"/>
          <w:right w:val="single" w:sz="4" w:space="1" w:color="auto"/>
        </w:pBdr>
        <w:rPr>
          <w:sz w:val="14"/>
        </w:rPr>
      </w:pP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 xml:space="preserve">   Unusual volumes are those in excess of the threshold value</w:t>
      </w: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 xml:space="preserve">   </w:t>
      </w:r>
      <w:proofErr w:type="gramStart"/>
      <w:r w:rsidRPr="00F517A9">
        <w:t>defined</w:t>
      </w:r>
      <w:proofErr w:type="gramEnd"/>
      <w:r w:rsidRPr="00F517A9">
        <w:t xml:space="preserve"> by the user. The threshold value is 20 by default.</w:t>
      </w:r>
    </w:p>
    <w:p w:rsidR="003216B6" w:rsidRPr="002F6173" w:rsidRDefault="003216B6" w:rsidP="004C0E9C">
      <w:pPr>
        <w:pStyle w:val="Steps"/>
        <w:pBdr>
          <w:top w:val="single" w:sz="4" w:space="1" w:color="auto"/>
          <w:left w:val="single" w:sz="4" w:space="1" w:color="auto"/>
          <w:bottom w:val="single" w:sz="4" w:space="1" w:color="auto"/>
          <w:right w:val="single" w:sz="4" w:space="1" w:color="auto"/>
        </w:pBdr>
        <w:rPr>
          <w:sz w:val="14"/>
        </w:rPr>
      </w:pP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 xml:space="preserve">   Note: You may set a different threshold if you opt to continue.</w:t>
      </w:r>
    </w:p>
    <w:p w:rsidR="003216B6" w:rsidRPr="002F6173" w:rsidRDefault="003216B6" w:rsidP="004C0E9C">
      <w:pPr>
        <w:pStyle w:val="Steps"/>
        <w:pBdr>
          <w:top w:val="single" w:sz="4" w:space="1" w:color="auto"/>
          <w:left w:val="single" w:sz="4" w:space="1" w:color="auto"/>
          <w:bottom w:val="single" w:sz="4" w:space="1" w:color="auto"/>
          <w:right w:val="single" w:sz="4" w:space="1" w:color="auto"/>
        </w:pBdr>
        <w:rPr>
          <w:sz w:val="14"/>
        </w:rPr>
      </w:pP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 xml:space="preserve">   Run times will vary depending upon the size of the EVENT CAPTURE</w:t>
      </w: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 xml:space="preserve">   PATIENT file (#721) and the date range selected, but may be at</w:t>
      </w: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 xml:space="preserve">   </w:t>
      </w:r>
      <w:proofErr w:type="gramStart"/>
      <w:r w:rsidRPr="00F517A9">
        <w:t>least</w:t>
      </w:r>
      <w:proofErr w:type="gramEnd"/>
      <w:r w:rsidRPr="00F517A9">
        <w:t xml:space="preserve"> several minutes. Queuing to a printer is recommended.</w:t>
      </w:r>
    </w:p>
    <w:p w:rsidR="003216B6" w:rsidRPr="002F6173" w:rsidRDefault="003216B6" w:rsidP="004C0E9C">
      <w:pPr>
        <w:pStyle w:val="Steps"/>
        <w:pBdr>
          <w:top w:val="single" w:sz="4" w:space="1" w:color="auto"/>
          <w:left w:val="single" w:sz="4" w:space="1" w:color="auto"/>
          <w:bottom w:val="single" w:sz="4" w:space="1" w:color="auto"/>
          <w:right w:val="single" w:sz="4" w:space="1" w:color="auto"/>
        </w:pBdr>
        <w:rPr>
          <w:sz w:val="14"/>
        </w:rPr>
      </w:pP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 xml:space="preserve">   The running of this report has no effect on the actual extracts</w:t>
      </w: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 xml:space="preserve">   </w:t>
      </w:r>
      <w:proofErr w:type="gramStart"/>
      <w:r w:rsidRPr="00F517A9">
        <w:t>and</w:t>
      </w:r>
      <w:proofErr w:type="gramEnd"/>
      <w:r w:rsidRPr="00F517A9">
        <w:t xml:space="preserve"> can be run as needed.</w:t>
      </w:r>
    </w:p>
    <w:p w:rsidR="003216B6" w:rsidRPr="002F6173" w:rsidRDefault="003216B6" w:rsidP="004C0E9C">
      <w:pPr>
        <w:pStyle w:val="Steps"/>
        <w:pBdr>
          <w:top w:val="single" w:sz="4" w:space="1" w:color="auto"/>
          <w:left w:val="single" w:sz="4" w:space="1" w:color="auto"/>
          <w:bottom w:val="single" w:sz="4" w:space="1" w:color="auto"/>
          <w:right w:val="single" w:sz="4" w:space="1" w:color="auto"/>
        </w:pBdr>
        <w:rPr>
          <w:sz w:val="14"/>
        </w:rPr>
      </w:pP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 xml:space="preserve">   You may select one or all DSS Units.  If you select one unit,</w:t>
      </w: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 xml:space="preserve">   </w:t>
      </w:r>
      <w:proofErr w:type="gramStart"/>
      <w:r w:rsidRPr="00F517A9">
        <w:t>the</w:t>
      </w:r>
      <w:proofErr w:type="gramEnd"/>
      <w:r w:rsidRPr="00F517A9">
        <w:t xml:space="preserve"> report is sorted by descending volume. If you select all DSS Units, </w:t>
      </w: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 xml:space="preserve">   </w:t>
      </w:r>
      <w:proofErr w:type="gramStart"/>
      <w:r w:rsidRPr="00F517A9">
        <w:t>the</w:t>
      </w:r>
      <w:proofErr w:type="gramEnd"/>
      <w:r w:rsidRPr="00F517A9">
        <w:t xml:space="preserve"> report is sorted by DSS Unit, then by descending volume.</w:t>
      </w:r>
    </w:p>
    <w:p w:rsidR="003216B6" w:rsidRPr="002F6173" w:rsidRDefault="003216B6" w:rsidP="004C0E9C">
      <w:pPr>
        <w:pStyle w:val="Steps"/>
        <w:pBdr>
          <w:top w:val="single" w:sz="4" w:space="1" w:color="auto"/>
          <w:left w:val="single" w:sz="4" w:space="1" w:color="auto"/>
          <w:bottom w:val="single" w:sz="4" w:space="1" w:color="auto"/>
          <w:right w:val="single" w:sz="4" w:space="1" w:color="auto"/>
        </w:pBdr>
        <w:rPr>
          <w:sz w:val="14"/>
        </w:rPr>
      </w:pP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 xml:space="preserve">Enter RETURN to continue or '^' to exit: </w:t>
      </w:r>
    </w:p>
    <w:p w:rsidR="003216B6" w:rsidRPr="002F6173" w:rsidRDefault="003216B6" w:rsidP="004C0E9C">
      <w:pPr>
        <w:pStyle w:val="Steps"/>
        <w:pBdr>
          <w:top w:val="single" w:sz="4" w:space="1" w:color="auto"/>
          <w:left w:val="single" w:sz="4" w:space="1" w:color="auto"/>
          <w:bottom w:val="single" w:sz="4" w:space="1" w:color="auto"/>
          <w:right w:val="single" w:sz="4" w:space="1" w:color="auto"/>
        </w:pBdr>
        <w:rPr>
          <w:sz w:val="10"/>
        </w:rPr>
      </w:pP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The default threshold volume for unusual volumes in Event Capture is 20.</w:t>
      </w: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 xml:space="preserve">Would you like to change the threshold? NO// </w:t>
      </w:r>
    </w:p>
    <w:p w:rsidR="003216B6" w:rsidRPr="002F6173" w:rsidRDefault="003216B6" w:rsidP="004C0E9C">
      <w:pPr>
        <w:pStyle w:val="Steps"/>
        <w:pBdr>
          <w:top w:val="single" w:sz="4" w:space="1" w:color="auto"/>
          <w:left w:val="single" w:sz="4" w:space="1" w:color="auto"/>
          <w:bottom w:val="single" w:sz="4" w:space="1" w:color="auto"/>
          <w:right w:val="single" w:sz="4" w:space="1" w:color="auto"/>
        </w:pBdr>
        <w:rPr>
          <w:sz w:val="10"/>
        </w:rPr>
      </w:pP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 xml:space="preserve">Do you want All DSS Units? YES// </w:t>
      </w:r>
    </w:p>
    <w:p w:rsidR="003216B6" w:rsidRPr="002F6173" w:rsidRDefault="003216B6" w:rsidP="004C0E9C">
      <w:pPr>
        <w:pStyle w:val="Steps"/>
        <w:pBdr>
          <w:top w:val="single" w:sz="4" w:space="1" w:color="auto"/>
          <w:left w:val="single" w:sz="4" w:space="1" w:color="auto"/>
          <w:bottom w:val="single" w:sz="4" w:space="1" w:color="auto"/>
          <w:right w:val="single" w:sz="4" w:space="1" w:color="auto"/>
        </w:pBdr>
        <w:rPr>
          <w:sz w:val="10"/>
        </w:rPr>
      </w:pP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Enter the date range for which you would like to scan the</w:t>
      </w: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proofErr w:type="gramStart"/>
      <w:r w:rsidRPr="00F517A9">
        <w:t>Event Capture records.</w:t>
      </w:r>
      <w:proofErr w:type="gramEnd"/>
    </w:p>
    <w:p w:rsidR="003216B6" w:rsidRPr="002F6173" w:rsidRDefault="003216B6" w:rsidP="004C0E9C">
      <w:pPr>
        <w:pStyle w:val="Steps"/>
        <w:pBdr>
          <w:top w:val="single" w:sz="4" w:space="1" w:color="auto"/>
          <w:left w:val="single" w:sz="4" w:space="1" w:color="auto"/>
          <w:bottom w:val="single" w:sz="4" w:space="1" w:color="auto"/>
          <w:right w:val="single" w:sz="4" w:space="1" w:color="auto"/>
        </w:pBdr>
        <w:rPr>
          <w:sz w:val="10"/>
        </w:rPr>
      </w:pP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Starting with Date: 6/1/</w:t>
      </w:r>
      <w:proofErr w:type="gramStart"/>
      <w:r w:rsidRPr="00F517A9">
        <w:t>10  (</w:t>
      </w:r>
      <w:proofErr w:type="gramEnd"/>
      <w:r w:rsidRPr="00F517A9">
        <w:t>JUN 01, 2010)</w:t>
      </w: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Ending with Date: 6/30/</w:t>
      </w:r>
      <w:proofErr w:type="gramStart"/>
      <w:r w:rsidRPr="00F517A9">
        <w:t>10  (</w:t>
      </w:r>
      <w:proofErr w:type="gramEnd"/>
      <w:r w:rsidRPr="00F517A9">
        <w:t>JUN 30, 2010)</w:t>
      </w:r>
    </w:p>
    <w:p w:rsidR="003216B6" w:rsidRPr="002F6173" w:rsidRDefault="003216B6" w:rsidP="004C0E9C">
      <w:pPr>
        <w:pStyle w:val="Steps"/>
        <w:pBdr>
          <w:top w:val="single" w:sz="4" w:space="1" w:color="auto"/>
          <w:left w:val="single" w:sz="4" w:space="1" w:color="auto"/>
          <w:bottom w:val="single" w:sz="4" w:space="1" w:color="auto"/>
          <w:right w:val="single" w:sz="4" w:space="1" w:color="auto"/>
        </w:pBdr>
        <w:rPr>
          <w:sz w:val="10"/>
        </w:rPr>
      </w:pP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 xml:space="preserve">Do you want the output in exportable format? NO// </w:t>
      </w:r>
    </w:p>
    <w:p w:rsidR="003216B6" w:rsidRPr="002F6173" w:rsidRDefault="003216B6" w:rsidP="004C0E9C">
      <w:pPr>
        <w:pStyle w:val="Steps"/>
        <w:pBdr>
          <w:top w:val="single" w:sz="4" w:space="1" w:color="auto"/>
          <w:left w:val="single" w:sz="4" w:space="1" w:color="auto"/>
          <w:bottom w:val="single" w:sz="4" w:space="1" w:color="auto"/>
          <w:right w:val="single" w:sz="4" w:space="1" w:color="auto"/>
        </w:pBdr>
        <w:rPr>
          <w:sz w:val="10"/>
        </w:rPr>
      </w:pP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This report is formatted for 132-column line width.</w:t>
      </w:r>
    </w:p>
    <w:p w:rsidR="003216B6" w:rsidRPr="002F6173" w:rsidRDefault="003216B6" w:rsidP="004C0E9C">
      <w:pPr>
        <w:pStyle w:val="Steps"/>
        <w:pBdr>
          <w:top w:val="single" w:sz="4" w:space="1" w:color="auto"/>
          <w:left w:val="single" w:sz="4" w:space="1" w:color="auto"/>
          <w:bottom w:val="single" w:sz="4" w:space="1" w:color="auto"/>
          <w:right w:val="single" w:sz="4" w:space="1" w:color="auto"/>
        </w:pBdr>
        <w:rPr>
          <w:sz w:val="10"/>
        </w:rPr>
      </w:pP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 xml:space="preserve">Enter 'Q' to queue report to </w:t>
      </w:r>
      <w:proofErr w:type="spellStart"/>
      <w:r w:rsidRPr="00F517A9">
        <w:t>TaskManager</w:t>
      </w:r>
      <w:proofErr w:type="spellEnd"/>
      <w:r w:rsidRPr="00F517A9">
        <w:t>, then select printer.</w:t>
      </w:r>
    </w:p>
    <w:p w:rsidR="003216B6" w:rsidRPr="00F517A9" w:rsidRDefault="003216B6" w:rsidP="004C0E9C">
      <w:pPr>
        <w:pStyle w:val="Steps"/>
        <w:pBdr>
          <w:top w:val="single" w:sz="4" w:space="1" w:color="auto"/>
          <w:left w:val="single" w:sz="4" w:space="1" w:color="auto"/>
          <w:bottom w:val="single" w:sz="4" w:space="1" w:color="auto"/>
          <w:right w:val="single" w:sz="4" w:space="1" w:color="auto"/>
        </w:pBdr>
      </w:pPr>
      <w:r w:rsidRPr="00F517A9">
        <w:t>DEVICE: HOME// 0</w:t>
      </w:r>
      <w:proofErr w:type="gramStart"/>
      <w:r w:rsidRPr="00F517A9">
        <w:t>;132</w:t>
      </w:r>
      <w:proofErr w:type="gramEnd"/>
    </w:p>
    <w:p w:rsidR="003216B6" w:rsidRPr="004F4F54" w:rsidRDefault="003216B6" w:rsidP="00B44850">
      <w:pPr>
        <w:pStyle w:val="FigureCaption"/>
      </w:pPr>
      <w:bookmarkStart w:id="262" w:name="_Toc451869251"/>
      <w:bookmarkStart w:id="263" w:name="_Toc451869734"/>
      <w:bookmarkStart w:id="264" w:name="_Toc451872974"/>
      <w:bookmarkStart w:id="265" w:name="_Toc451944495"/>
      <w:bookmarkStart w:id="266" w:name="_Toc452017096"/>
      <w:bookmarkStart w:id="267" w:name="_Toc452047390"/>
      <w:bookmarkStart w:id="268" w:name="_Toc452048008"/>
      <w:bookmarkStart w:id="269" w:name="_Toc452537963"/>
      <w:bookmarkStart w:id="270" w:name="_Toc452544458"/>
      <w:bookmarkStart w:id="271" w:name="_Toc452727451"/>
      <w:bookmarkStart w:id="272" w:name="_Toc453079470"/>
      <w:bookmarkStart w:id="273" w:name="_Toc453085251"/>
      <w:bookmarkStart w:id="274" w:name="_Toc453144766"/>
      <w:bookmarkStart w:id="275" w:name="_Toc453149941"/>
      <w:bookmarkStart w:id="276" w:name="_Toc453150979"/>
      <w:bookmarkStart w:id="277" w:name="_Toc453227777"/>
      <w:bookmarkStart w:id="278" w:name="_Toc453574510"/>
      <w:bookmarkStart w:id="279" w:name="_Toc451869252"/>
      <w:bookmarkStart w:id="280" w:name="_Toc451869735"/>
      <w:bookmarkStart w:id="281" w:name="_Toc451872975"/>
      <w:bookmarkStart w:id="282" w:name="_Toc451944496"/>
      <w:bookmarkStart w:id="283" w:name="_Toc452017097"/>
      <w:bookmarkStart w:id="284" w:name="_Toc452047391"/>
      <w:bookmarkStart w:id="285" w:name="_Toc452048009"/>
      <w:bookmarkStart w:id="286" w:name="_Toc452537964"/>
      <w:bookmarkStart w:id="287" w:name="_Toc452544459"/>
      <w:bookmarkStart w:id="288" w:name="_Toc452727452"/>
      <w:bookmarkStart w:id="289" w:name="_Toc453079471"/>
      <w:bookmarkStart w:id="290" w:name="_Toc453085252"/>
      <w:bookmarkStart w:id="291" w:name="_Toc453144767"/>
      <w:bookmarkStart w:id="292" w:name="_Toc453149942"/>
      <w:bookmarkStart w:id="293" w:name="_Toc453150980"/>
      <w:bookmarkStart w:id="294" w:name="_Toc453227778"/>
      <w:bookmarkStart w:id="295" w:name="_Toc453574511"/>
      <w:bookmarkStart w:id="296" w:name="_Toc454958485"/>
      <w:bookmarkStart w:id="297" w:name="_Toc463615170"/>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r w:rsidRPr="001969EA">
        <w:t>Example: ECS Extract Unusual Volume Report – All DSS Units Screen Print</w:t>
      </w:r>
      <w:bookmarkEnd w:id="296"/>
      <w:bookmarkEnd w:id="297"/>
    </w:p>
    <w:p w:rsidR="003216B6" w:rsidRDefault="003216B6" w:rsidP="00B44850">
      <w:pPr>
        <w:pStyle w:val="Figure"/>
      </w:pPr>
      <w:r w:rsidRPr="00293718">
        <w:rPr>
          <w:noProof/>
        </w:rPr>
        <w:drawing>
          <wp:inline distT="0" distB="0" distL="0" distR="0" wp14:anchorId="6D24282B" wp14:editId="1F25F3D5">
            <wp:extent cx="5902878" cy="1676400"/>
            <wp:effectExtent l="19050" t="19050" r="22225" b="19050"/>
            <wp:docPr id="25" name="Picture 25" descr="Screen Capture of ECS Extract Unusual Volume Report – All DSS Units Screen Print Version" title="ECS Extract Unusual Volume Report – All DSS Units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02878" cy="1676400"/>
                    </a:xfrm>
                    <a:prstGeom prst="rect">
                      <a:avLst/>
                    </a:prstGeom>
                    <a:ln>
                      <a:solidFill>
                        <a:sysClr val="windowText" lastClr="000000"/>
                      </a:solidFill>
                    </a:ln>
                  </pic:spPr>
                </pic:pic>
              </a:graphicData>
            </a:graphic>
          </wp:inline>
        </w:drawing>
      </w:r>
    </w:p>
    <w:p w:rsidR="008D76C2" w:rsidRDefault="008D76C2" w:rsidP="008D76C2">
      <w:pPr>
        <w:pStyle w:val="DSSECSBodyText"/>
      </w:pPr>
      <w:r>
        <w:br w:type="page"/>
      </w:r>
    </w:p>
    <w:p w:rsidR="003216B6" w:rsidRPr="001E4063" w:rsidRDefault="003216B6" w:rsidP="00B44850">
      <w:pPr>
        <w:pStyle w:val="DSSECSBodyText"/>
        <w:rPr>
          <w:rFonts w:cs="Arial"/>
        </w:rPr>
      </w:pPr>
      <w:r w:rsidRPr="001E4063">
        <w:rPr>
          <w:rFonts w:cs="Arial"/>
        </w:rPr>
        <w:lastRenderedPageBreak/>
        <w:t>Guidance for capturing exported data</w:t>
      </w:r>
      <w:r w:rsidR="00CB083D">
        <w:rPr>
          <w:rFonts w:cs="Arial"/>
        </w:rPr>
        <w:t>,</w:t>
      </w:r>
      <w:r w:rsidRPr="001E4063">
        <w:rPr>
          <w:rFonts w:cs="Arial"/>
        </w:rPr>
        <w:t xml:space="preserve"> into spreadsheets and the additional DSS application steps required to produce exportable versions of reports </w:t>
      </w:r>
      <w:r w:rsidR="00AC63DA">
        <w:rPr>
          <w:rFonts w:cs="Arial"/>
        </w:rPr>
        <w:t xml:space="preserve">is located </w:t>
      </w:r>
      <w:r w:rsidRPr="001E4063">
        <w:rPr>
          <w:rFonts w:cs="Arial"/>
        </w:rPr>
        <w:t xml:space="preserve">in </w:t>
      </w:r>
      <w:hyperlink w:anchor="Appendix_C" w:tooltip="Hyperlink to Appendix C.  Exporting a Report to a Spreadsheet" w:history="1">
        <w:r w:rsidRPr="001E4063">
          <w:rPr>
            <w:rStyle w:val="Hyperlink"/>
            <w:rFonts w:eastAsiaTheme="majorEastAsia" w:cs="Arial"/>
          </w:rPr>
          <w:t xml:space="preserve">Appendix </w:t>
        </w:r>
        <w:r w:rsidR="004C0E9C" w:rsidRPr="001E4063">
          <w:rPr>
            <w:rStyle w:val="Hyperlink"/>
            <w:rFonts w:eastAsiaTheme="majorEastAsia" w:cs="Arial"/>
          </w:rPr>
          <w:t>F</w:t>
        </w:r>
        <w:r w:rsidRPr="001E4063">
          <w:rPr>
            <w:rStyle w:val="Hyperlink"/>
            <w:rFonts w:eastAsiaTheme="majorEastAsia" w:cs="Arial"/>
          </w:rPr>
          <w:t>: Exporting a Report to a Spreadsheet</w:t>
        </w:r>
      </w:hyperlink>
      <w:r w:rsidRPr="001E4063">
        <w:rPr>
          <w:rFonts w:cs="Arial"/>
        </w:rPr>
        <w:t>.</w:t>
      </w:r>
    </w:p>
    <w:p w:rsidR="001E4063" w:rsidRPr="001E4063" w:rsidRDefault="003216B6" w:rsidP="00B44850">
      <w:pPr>
        <w:pStyle w:val="DSSECSBodyText"/>
        <w:rPr>
          <w:rFonts w:cs="Arial"/>
        </w:rPr>
      </w:pPr>
      <w:r w:rsidRPr="001E4063">
        <w:rPr>
          <w:rFonts w:cs="Arial"/>
        </w:rPr>
        <w:t xml:space="preserve">The following example </w:t>
      </w:r>
      <w:r w:rsidR="00CB083D">
        <w:rPr>
          <w:rFonts w:cs="Arial"/>
        </w:rPr>
        <w:t>display</w:t>
      </w:r>
      <w:r w:rsidRPr="001E4063">
        <w:rPr>
          <w:rFonts w:cs="Arial"/>
        </w:rPr>
        <w:t>s the report</w:t>
      </w:r>
      <w:r w:rsidR="00CB083D">
        <w:rPr>
          <w:rFonts w:cs="Arial"/>
        </w:rPr>
        <w:t>,</w:t>
      </w:r>
      <w:r w:rsidRPr="001E4063">
        <w:rPr>
          <w:rFonts w:cs="Arial"/>
        </w:rPr>
        <w:t xml:space="preserve"> after it has been produced in </w:t>
      </w:r>
      <w:r w:rsidR="00422425">
        <w:rPr>
          <w:rFonts w:cs="Arial"/>
        </w:rPr>
        <w:t xml:space="preserve">an </w:t>
      </w:r>
      <w:r w:rsidRPr="001E4063">
        <w:rPr>
          <w:rFonts w:cs="Arial"/>
        </w:rPr>
        <w:t>exportable format and imported into a spreadsheet:</w:t>
      </w:r>
    </w:p>
    <w:p w:rsidR="003216B6" w:rsidRPr="001969EA" w:rsidRDefault="003216B6" w:rsidP="00B44850">
      <w:pPr>
        <w:pStyle w:val="FigureCaption"/>
      </w:pPr>
      <w:bookmarkStart w:id="298" w:name="_Toc454958486"/>
      <w:bookmarkStart w:id="299" w:name="_Toc463615171"/>
      <w:r w:rsidRPr="001969EA">
        <w:t>Example: Exported ECS Extract Unusual Volume Report – All DSS Units</w:t>
      </w:r>
      <w:bookmarkEnd w:id="298"/>
      <w:bookmarkEnd w:id="299"/>
    </w:p>
    <w:p w:rsidR="003216B6" w:rsidRDefault="003216B6" w:rsidP="00B44850">
      <w:pPr>
        <w:pStyle w:val="Figure"/>
      </w:pPr>
      <w:r w:rsidRPr="00293718">
        <w:rPr>
          <w:noProof/>
        </w:rPr>
        <w:drawing>
          <wp:inline distT="0" distB="0" distL="0" distR="0" wp14:anchorId="0E07EFC0" wp14:editId="61854328">
            <wp:extent cx="5827383" cy="1611146"/>
            <wp:effectExtent l="19050" t="19050" r="21590" b="27305"/>
            <wp:docPr id="26" name="Picture 3" descr="Spreasheet includes SSN, Facility, DSS Unit, Date and Time, Procedure, Volume and Provider " title="Exported ECS Extract Unusual Volume Report – All DSS 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827383" cy="1611146"/>
                    </a:xfrm>
                    <a:prstGeom prst="rect">
                      <a:avLst/>
                    </a:prstGeom>
                    <a:noFill/>
                    <a:ln>
                      <a:solidFill>
                        <a:sysClr val="windowText" lastClr="000000"/>
                      </a:solidFill>
                    </a:ln>
                  </pic:spPr>
                </pic:pic>
              </a:graphicData>
            </a:graphic>
          </wp:inline>
        </w:drawing>
      </w:r>
    </w:p>
    <w:p w:rsidR="008D76C2" w:rsidRPr="008D76C2" w:rsidRDefault="008D76C2" w:rsidP="008D76C2">
      <w:pPr>
        <w:pStyle w:val="DSSECSBodyText"/>
        <w:spacing w:after="0"/>
      </w:pPr>
    </w:p>
    <w:p w:rsidR="003216B6" w:rsidRPr="001E4063" w:rsidRDefault="003216B6" w:rsidP="00B44850">
      <w:pPr>
        <w:pStyle w:val="DSSECSBodyText"/>
        <w:rPr>
          <w:rFonts w:cs="Arial"/>
        </w:rPr>
      </w:pPr>
      <w:r w:rsidRPr="001E4063">
        <w:rPr>
          <w:rFonts w:cs="Arial"/>
        </w:rPr>
        <w:t>The steps to produce the report for a single DSS Unit are as follows:</w:t>
      </w:r>
    </w:p>
    <w:p w:rsidR="003216B6" w:rsidRPr="00F517A9" w:rsidRDefault="003216B6" w:rsidP="004C0E9C">
      <w:pPr>
        <w:pStyle w:val="Steps"/>
        <w:pBdr>
          <w:top w:val="single" w:sz="4" w:space="1" w:color="auto"/>
          <w:left w:val="single" w:sz="4" w:space="4" w:color="auto"/>
          <w:bottom w:val="single" w:sz="4" w:space="1" w:color="auto"/>
          <w:right w:val="single" w:sz="4" w:space="4" w:color="auto"/>
        </w:pBdr>
      </w:pPr>
      <w:r w:rsidRPr="00F517A9">
        <w:t>The default threshold volume for unusual volumes in Event Capture is 20.</w:t>
      </w:r>
    </w:p>
    <w:p w:rsidR="003216B6" w:rsidRPr="00F517A9" w:rsidRDefault="003216B6" w:rsidP="004C0E9C">
      <w:pPr>
        <w:pStyle w:val="Steps"/>
        <w:pBdr>
          <w:top w:val="single" w:sz="4" w:space="1" w:color="auto"/>
          <w:left w:val="single" w:sz="4" w:space="4" w:color="auto"/>
          <w:bottom w:val="single" w:sz="4" w:space="1" w:color="auto"/>
          <w:right w:val="single" w:sz="4" w:space="4" w:color="auto"/>
        </w:pBdr>
      </w:pPr>
      <w:r w:rsidRPr="00F517A9">
        <w:t xml:space="preserve">Would you like to change the threshold? NO// </w:t>
      </w:r>
    </w:p>
    <w:p w:rsidR="003216B6" w:rsidRPr="00F517A9" w:rsidRDefault="003216B6" w:rsidP="004C0E9C">
      <w:pPr>
        <w:pStyle w:val="Steps"/>
        <w:pBdr>
          <w:top w:val="single" w:sz="4" w:space="1" w:color="auto"/>
          <w:left w:val="single" w:sz="4" w:space="4" w:color="auto"/>
          <w:bottom w:val="single" w:sz="4" w:space="1" w:color="auto"/>
          <w:right w:val="single" w:sz="4" w:space="4" w:color="auto"/>
        </w:pBdr>
      </w:pPr>
    </w:p>
    <w:p w:rsidR="003216B6" w:rsidRPr="00F517A9" w:rsidRDefault="003216B6" w:rsidP="004C0E9C">
      <w:pPr>
        <w:pStyle w:val="Steps"/>
        <w:pBdr>
          <w:top w:val="single" w:sz="4" w:space="1" w:color="auto"/>
          <w:left w:val="single" w:sz="4" w:space="4" w:color="auto"/>
          <w:bottom w:val="single" w:sz="4" w:space="1" w:color="auto"/>
          <w:right w:val="single" w:sz="4" w:space="4" w:color="auto"/>
        </w:pBdr>
      </w:pPr>
      <w:r w:rsidRPr="00F517A9">
        <w:t xml:space="preserve">Do you want All DSS Units? YES// </w:t>
      </w:r>
      <w:proofErr w:type="gramStart"/>
      <w:r w:rsidRPr="00F517A9">
        <w:t>n  NO</w:t>
      </w:r>
      <w:proofErr w:type="gramEnd"/>
    </w:p>
    <w:p w:rsidR="003216B6" w:rsidRPr="00F517A9" w:rsidRDefault="003216B6" w:rsidP="004C0E9C">
      <w:pPr>
        <w:pStyle w:val="Steps"/>
        <w:pBdr>
          <w:top w:val="single" w:sz="4" w:space="1" w:color="auto"/>
          <w:left w:val="single" w:sz="4" w:space="4" w:color="auto"/>
          <w:bottom w:val="single" w:sz="4" w:space="1" w:color="auto"/>
          <w:right w:val="single" w:sz="4" w:space="4" w:color="auto"/>
        </w:pBdr>
      </w:pPr>
      <w:r w:rsidRPr="00F517A9">
        <w:t xml:space="preserve">Select DSS UNIT NAME: </w:t>
      </w:r>
      <w:proofErr w:type="spellStart"/>
      <w:r w:rsidRPr="00F517A9">
        <w:t>hchc</w:t>
      </w:r>
      <w:proofErr w:type="spellEnd"/>
    </w:p>
    <w:p w:rsidR="003216B6" w:rsidRPr="00F517A9" w:rsidRDefault="003216B6" w:rsidP="004C0E9C">
      <w:pPr>
        <w:pStyle w:val="Steps"/>
        <w:pBdr>
          <w:top w:val="single" w:sz="4" w:space="1" w:color="auto"/>
          <w:left w:val="single" w:sz="4" w:space="4" w:color="auto"/>
          <w:bottom w:val="single" w:sz="4" w:space="1" w:color="auto"/>
          <w:right w:val="single" w:sz="4" w:space="4" w:color="auto"/>
        </w:pBdr>
      </w:pPr>
      <w:r w:rsidRPr="00F517A9">
        <w:t xml:space="preserve">     1   HCHC ADULT DAY CARE CENTER       ATY1</w:t>
      </w:r>
    </w:p>
    <w:p w:rsidR="003216B6" w:rsidRPr="00F517A9" w:rsidRDefault="003216B6" w:rsidP="004C0E9C">
      <w:pPr>
        <w:pStyle w:val="Steps"/>
        <w:pBdr>
          <w:top w:val="single" w:sz="4" w:space="1" w:color="auto"/>
          <w:left w:val="single" w:sz="4" w:space="4" w:color="auto"/>
          <w:bottom w:val="single" w:sz="4" w:space="1" w:color="auto"/>
          <w:right w:val="single" w:sz="4" w:space="4" w:color="auto"/>
        </w:pBdr>
      </w:pPr>
      <w:r w:rsidRPr="00F517A9">
        <w:t xml:space="preserve">     2   HCHC CNH       AUA1</w:t>
      </w:r>
    </w:p>
    <w:p w:rsidR="003216B6" w:rsidRPr="00F517A9" w:rsidRDefault="003216B6" w:rsidP="004C0E9C">
      <w:pPr>
        <w:pStyle w:val="Steps"/>
        <w:pBdr>
          <w:top w:val="single" w:sz="4" w:space="1" w:color="auto"/>
          <w:left w:val="single" w:sz="4" w:space="4" w:color="auto"/>
          <w:bottom w:val="single" w:sz="4" w:space="1" w:color="auto"/>
          <w:right w:val="single" w:sz="4" w:space="4" w:color="auto"/>
        </w:pBdr>
      </w:pPr>
      <w:r w:rsidRPr="00F517A9">
        <w:t xml:space="preserve">     3   HCHC HOMEMAKER/HEALTH CARE       ATR1</w:t>
      </w:r>
    </w:p>
    <w:p w:rsidR="003216B6" w:rsidRPr="00F517A9" w:rsidRDefault="003216B6" w:rsidP="004C0E9C">
      <w:pPr>
        <w:pStyle w:val="Steps"/>
        <w:pBdr>
          <w:top w:val="single" w:sz="4" w:space="1" w:color="auto"/>
          <w:left w:val="single" w:sz="4" w:space="4" w:color="auto"/>
          <w:bottom w:val="single" w:sz="4" w:space="1" w:color="auto"/>
          <w:right w:val="single" w:sz="4" w:space="4" w:color="auto"/>
        </w:pBdr>
      </w:pPr>
      <w:r w:rsidRPr="00F517A9">
        <w:t xml:space="preserve">     4   HCHC HOSPICE PALLIATIVE CARE       ATU1</w:t>
      </w:r>
    </w:p>
    <w:p w:rsidR="003216B6" w:rsidRPr="00F517A9" w:rsidRDefault="003216B6" w:rsidP="004C0E9C">
      <w:pPr>
        <w:pStyle w:val="Steps"/>
        <w:pBdr>
          <w:top w:val="single" w:sz="4" w:space="1" w:color="auto"/>
          <w:left w:val="single" w:sz="4" w:space="4" w:color="auto"/>
          <w:bottom w:val="single" w:sz="4" w:space="1" w:color="auto"/>
          <w:right w:val="single" w:sz="4" w:space="4" w:color="auto"/>
        </w:pBdr>
      </w:pPr>
      <w:r w:rsidRPr="00F517A9">
        <w:t xml:space="preserve">     5   HCHC INFUSION CARE       ATV1</w:t>
      </w:r>
    </w:p>
    <w:p w:rsidR="003216B6" w:rsidRPr="00F517A9" w:rsidRDefault="003216B6" w:rsidP="004C0E9C">
      <w:pPr>
        <w:pStyle w:val="Steps"/>
        <w:pBdr>
          <w:top w:val="single" w:sz="4" w:space="1" w:color="auto"/>
          <w:left w:val="single" w:sz="4" w:space="4" w:color="auto"/>
          <w:bottom w:val="single" w:sz="4" w:space="1" w:color="auto"/>
          <w:right w:val="single" w:sz="4" w:space="4" w:color="auto"/>
        </w:pBdr>
      </w:pPr>
      <w:r w:rsidRPr="00F517A9">
        <w:t>Press &lt;RETURN&gt; to see more, '^' to exit this list, OR</w:t>
      </w:r>
    </w:p>
    <w:p w:rsidR="003216B6" w:rsidRPr="00F517A9" w:rsidRDefault="003216B6" w:rsidP="004C0E9C">
      <w:pPr>
        <w:pStyle w:val="Steps"/>
        <w:pBdr>
          <w:top w:val="single" w:sz="4" w:space="1" w:color="auto"/>
          <w:left w:val="single" w:sz="4" w:space="4" w:color="auto"/>
          <w:bottom w:val="single" w:sz="4" w:space="1" w:color="auto"/>
          <w:right w:val="single" w:sz="4" w:space="4" w:color="auto"/>
        </w:pBdr>
      </w:pPr>
      <w:r w:rsidRPr="00F517A9">
        <w:t xml:space="preserve">CHOOSE 1-5: </w:t>
      </w:r>
      <w:proofErr w:type="gramStart"/>
      <w:r w:rsidRPr="00F517A9">
        <w:t>4  HCHC</w:t>
      </w:r>
      <w:proofErr w:type="gramEnd"/>
      <w:r w:rsidRPr="00F517A9">
        <w:t xml:space="preserve"> HOSPICE PALLIATIVE CARE     ATU1</w:t>
      </w:r>
    </w:p>
    <w:p w:rsidR="003216B6" w:rsidRPr="00F517A9" w:rsidRDefault="003216B6" w:rsidP="004C0E9C">
      <w:pPr>
        <w:pStyle w:val="Steps"/>
        <w:pBdr>
          <w:top w:val="single" w:sz="4" w:space="1" w:color="auto"/>
          <w:left w:val="single" w:sz="4" w:space="4" w:color="auto"/>
          <w:bottom w:val="single" w:sz="4" w:space="1" w:color="auto"/>
          <w:right w:val="single" w:sz="4" w:space="4" w:color="auto"/>
        </w:pBdr>
      </w:pPr>
    </w:p>
    <w:p w:rsidR="003216B6" w:rsidRPr="00F517A9" w:rsidRDefault="003216B6" w:rsidP="004C0E9C">
      <w:pPr>
        <w:pStyle w:val="Steps"/>
        <w:pBdr>
          <w:top w:val="single" w:sz="4" w:space="1" w:color="auto"/>
          <w:left w:val="single" w:sz="4" w:space="4" w:color="auto"/>
          <w:bottom w:val="single" w:sz="4" w:space="1" w:color="auto"/>
          <w:right w:val="single" w:sz="4" w:space="4" w:color="auto"/>
        </w:pBdr>
      </w:pPr>
      <w:r w:rsidRPr="00F517A9">
        <w:t>Enter the date range for which you would like to scan the</w:t>
      </w:r>
    </w:p>
    <w:p w:rsidR="003216B6" w:rsidRPr="00F517A9" w:rsidRDefault="003216B6" w:rsidP="004C0E9C">
      <w:pPr>
        <w:pStyle w:val="Steps"/>
        <w:pBdr>
          <w:top w:val="single" w:sz="4" w:space="1" w:color="auto"/>
          <w:left w:val="single" w:sz="4" w:space="4" w:color="auto"/>
          <w:bottom w:val="single" w:sz="4" w:space="1" w:color="auto"/>
          <w:right w:val="single" w:sz="4" w:space="4" w:color="auto"/>
        </w:pBdr>
      </w:pPr>
      <w:proofErr w:type="gramStart"/>
      <w:r w:rsidRPr="00F517A9">
        <w:t>Event Capture records.</w:t>
      </w:r>
      <w:proofErr w:type="gramEnd"/>
    </w:p>
    <w:p w:rsidR="003216B6" w:rsidRPr="00F517A9" w:rsidRDefault="003216B6" w:rsidP="004C0E9C">
      <w:pPr>
        <w:pStyle w:val="Steps"/>
        <w:pBdr>
          <w:top w:val="single" w:sz="4" w:space="1" w:color="auto"/>
          <w:left w:val="single" w:sz="4" w:space="4" w:color="auto"/>
          <w:bottom w:val="single" w:sz="4" w:space="1" w:color="auto"/>
          <w:right w:val="single" w:sz="4" w:space="4" w:color="auto"/>
        </w:pBdr>
      </w:pPr>
    </w:p>
    <w:p w:rsidR="003216B6" w:rsidRPr="00F517A9" w:rsidRDefault="003216B6" w:rsidP="004C0E9C">
      <w:pPr>
        <w:pStyle w:val="Steps"/>
        <w:pBdr>
          <w:top w:val="single" w:sz="4" w:space="1" w:color="auto"/>
          <w:left w:val="single" w:sz="4" w:space="4" w:color="auto"/>
          <w:bottom w:val="single" w:sz="4" w:space="1" w:color="auto"/>
          <w:right w:val="single" w:sz="4" w:space="4" w:color="auto"/>
        </w:pBdr>
      </w:pPr>
      <w:r w:rsidRPr="00F517A9">
        <w:t>Starting with Date: 6/1/</w:t>
      </w:r>
      <w:proofErr w:type="gramStart"/>
      <w:r w:rsidRPr="00F517A9">
        <w:t>10  (</w:t>
      </w:r>
      <w:proofErr w:type="gramEnd"/>
      <w:r w:rsidRPr="00F517A9">
        <w:t>JUN 01, 2010)</w:t>
      </w:r>
    </w:p>
    <w:p w:rsidR="003216B6" w:rsidRPr="00F517A9" w:rsidRDefault="003216B6" w:rsidP="004C0E9C">
      <w:pPr>
        <w:pStyle w:val="Steps"/>
        <w:pBdr>
          <w:top w:val="single" w:sz="4" w:space="1" w:color="auto"/>
          <w:left w:val="single" w:sz="4" w:space="4" w:color="auto"/>
          <w:bottom w:val="single" w:sz="4" w:space="1" w:color="auto"/>
          <w:right w:val="single" w:sz="4" w:space="4" w:color="auto"/>
        </w:pBdr>
      </w:pPr>
      <w:r w:rsidRPr="00F517A9">
        <w:t>Ending with Date: 6/30/</w:t>
      </w:r>
      <w:proofErr w:type="gramStart"/>
      <w:r w:rsidRPr="00F517A9">
        <w:t>10  (</w:t>
      </w:r>
      <w:proofErr w:type="gramEnd"/>
      <w:r w:rsidRPr="00F517A9">
        <w:t>JUN 30, 2010)</w:t>
      </w:r>
    </w:p>
    <w:p w:rsidR="003216B6" w:rsidRPr="00F517A9" w:rsidRDefault="003216B6" w:rsidP="004C0E9C">
      <w:pPr>
        <w:pStyle w:val="Steps"/>
        <w:pBdr>
          <w:top w:val="single" w:sz="4" w:space="1" w:color="auto"/>
          <w:left w:val="single" w:sz="4" w:space="4" w:color="auto"/>
          <w:bottom w:val="single" w:sz="4" w:space="1" w:color="auto"/>
          <w:right w:val="single" w:sz="4" w:space="4" w:color="auto"/>
        </w:pBdr>
      </w:pPr>
    </w:p>
    <w:p w:rsidR="003216B6" w:rsidRPr="00F517A9" w:rsidRDefault="003216B6" w:rsidP="004C0E9C">
      <w:pPr>
        <w:pStyle w:val="Steps"/>
        <w:pBdr>
          <w:top w:val="single" w:sz="4" w:space="1" w:color="auto"/>
          <w:left w:val="single" w:sz="4" w:space="4" w:color="auto"/>
          <w:bottom w:val="single" w:sz="4" w:space="1" w:color="auto"/>
          <w:right w:val="single" w:sz="4" w:space="4" w:color="auto"/>
        </w:pBdr>
      </w:pPr>
      <w:r w:rsidRPr="00F517A9">
        <w:t xml:space="preserve">Do you want the output in exportable format? NO// </w:t>
      </w:r>
    </w:p>
    <w:p w:rsidR="003216B6" w:rsidRPr="00F517A9" w:rsidRDefault="003216B6" w:rsidP="004C0E9C">
      <w:pPr>
        <w:pStyle w:val="Steps"/>
        <w:pBdr>
          <w:top w:val="single" w:sz="4" w:space="1" w:color="auto"/>
          <w:left w:val="single" w:sz="4" w:space="4" w:color="auto"/>
          <w:bottom w:val="single" w:sz="4" w:space="1" w:color="auto"/>
          <w:right w:val="single" w:sz="4" w:space="4" w:color="auto"/>
        </w:pBdr>
      </w:pPr>
    </w:p>
    <w:p w:rsidR="003216B6" w:rsidRPr="00F517A9" w:rsidRDefault="003216B6" w:rsidP="004C0E9C">
      <w:pPr>
        <w:pStyle w:val="Steps"/>
        <w:pBdr>
          <w:top w:val="single" w:sz="4" w:space="1" w:color="auto"/>
          <w:left w:val="single" w:sz="4" w:space="4" w:color="auto"/>
          <w:bottom w:val="single" w:sz="4" w:space="1" w:color="auto"/>
          <w:right w:val="single" w:sz="4" w:space="4" w:color="auto"/>
        </w:pBdr>
      </w:pPr>
      <w:r w:rsidRPr="00F517A9">
        <w:t>This report is formatted for 132-column line width.</w:t>
      </w:r>
    </w:p>
    <w:p w:rsidR="003216B6" w:rsidRPr="00F517A9" w:rsidRDefault="003216B6" w:rsidP="004C0E9C">
      <w:pPr>
        <w:pStyle w:val="Steps"/>
        <w:pBdr>
          <w:top w:val="single" w:sz="4" w:space="1" w:color="auto"/>
          <w:left w:val="single" w:sz="4" w:space="4" w:color="auto"/>
          <w:bottom w:val="single" w:sz="4" w:space="1" w:color="auto"/>
          <w:right w:val="single" w:sz="4" w:space="4" w:color="auto"/>
        </w:pBdr>
      </w:pPr>
    </w:p>
    <w:p w:rsidR="003216B6" w:rsidRPr="00F517A9" w:rsidRDefault="003216B6" w:rsidP="004C0E9C">
      <w:pPr>
        <w:pStyle w:val="Steps"/>
        <w:pBdr>
          <w:top w:val="single" w:sz="4" w:space="1" w:color="auto"/>
          <w:left w:val="single" w:sz="4" w:space="4" w:color="auto"/>
          <w:bottom w:val="single" w:sz="4" w:space="1" w:color="auto"/>
          <w:right w:val="single" w:sz="4" w:space="4" w:color="auto"/>
        </w:pBdr>
      </w:pPr>
      <w:r w:rsidRPr="00F517A9">
        <w:t xml:space="preserve">Enter 'Q' to queue report to </w:t>
      </w:r>
      <w:proofErr w:type="spellStart"/>
      <w:r w:rsidRPr="00F517A9">
        <w:t>TaskManager</w:t>
      </w:r>
      <w:proofErr w:type="spellEnd"/>
      <w:r w:rsidRPr="00F517A9">
        <w:t>, then select printer.</w:t>
      </w:r>
    </w:p>
    <w:p w:rsidR="003216B6" w:rsidRPr="00F517A9" w:rsidRDefault="003216B6" w:rsidP="004C0E9C">
      <w:pPr>
        <w:pStyle w:val="Steps"/>
        <w:pBdr>
          <w:top w:val="single" w:sz="4" w:space="1" w:color="auto"/>
          <w:left w:val="single" w:sz="4" w:space="4" w:color="auto"/>
          <w:bottom w:val="single" w:sz="4" w:space="1" w:color="auto"/>
          <w:right w:val="single" w:sz="4" w:space="4" w:color="auto"/>
        </w:pBdr>
      </w:pPr>
      <w:r w:rsidRPr="00F517A9">
        <w:t>DEVICE: HOME// 0</w:t>
      </w:r>
      <w:proofErr w:type="gramStart"/>
      <w:r w:rsidRPr="00F517A9">
        <w:t>;132</w:t>
      </w:r>
      <w:proofErr w:type="gramEnd"/>
      <w:r w:rsidRPr="00F517A9">
        <w:t xml:space="preserve">  HOME (CRT)</w:t>
      </w:r>
    </w:p>
    <w:p w:rsidR="008D76C2" w:rsidRDefault="008D76C2" w:rsidP="008D76C2">
      <w:pPr>
        <w:pStyle w:val="DSSECSBodyText"/>
      </w:pPr>
      <w:bookmarkStart w:id="300" w:name="_Toc452047394"/>
      <w:bookmarkStart w:id="301" w:name="_Toc452048012"/>
      <w:bookmarkStart w:id="302" w:name="_Toc452537967"/>
      <w:bookmarkStart w:id="303" w:name="_Toc452544462"/>
      <w:bookmarkStart w:id="304" w:name="_Toc452727455"/>
      <w:bookmarkStart w:id="305" w:name="_Toc453079474"/>
      <w:bookmarkStart w:id="306" w:name="_Toc453085255"/>
      <w:bookmarkStart w:id="307" w:name="_Toc453144770"/>
      <w:bookmarkStart w:id="308" w:name="_Toc453149945"/>
      <w:bookmarkStart w:id="309" w:name="_Toc453150983"/>
      <w:bookmarkStart w:id="310" w:name="_Toc453227781"/>
      <w:bookmarkStart w:id="311" w:name="_Toc453574514"/>
      <w:bookmarkStart w:id="312" w:name="_Toc454958487"/>
      <w:bookmarkEnd w:id="300"/>
      <w:bookmarkEnd w:id="301"/>
      <w:bookmarkEnd w:id="302"/>
      <w:bookmarkEnd w:id="303"/>
      <w:bookmarkEnd w:id="304"/>
      <w:bookmarkEnd w:id="305"/>
      <w:bookmarkEnd w:id="306"/>
      <w:bookmarkEnd w:id="307"/>
      <w:bookmarkEnd w:id="308"/>
      <w:bookmarkEnd w:id="309"/>
      <w:bookmarkEnd w:id="310"/>
      <w:bookmarkEnd w:id="311"/>
      <w:r>
        <w:br w:type="page"/>
      </w:r>
    </w:p>
    <w:p w:rsidR="003216B6" w:rsidRPr="001969EA" w:rsidRDefault="003216B6" w:rsidP="00B44850">
      <w:pPr>
        <w:pStyle w:val="FigureCaption"/>
      </w:pPr>
      <w:bookmarkStart w:id="313" w:name="_Toc463615172"/>
      <w:r w:rsidRPr="001969EA">
        <w:lastRenderedPageBreak/>
        <w:t>Example: ECS Extract Unusual Volume Report Screen Print – Single DSS Unit</w:t>
      </w:r>
      <w:bookmarkEnd w:id="312"/>
      <w:bookmarkEnd w:id="313"/>
    </w:p>
    <w:p w:rsidR="003216B6" w:rsidRDefault="003216B6" w:rsidP="00B44850">
      <w:pPr>
        <w:pStyle w:val="Figure"/>
      </w:pPr>
      <w:r w:rsidRPr="00293718">
        <w:rPr>
          <w:noProof/>
        </w:rPr>
        <w:drawing>
          <wp:inline distT="0" distB="0" distL="0" distR="0" wp14:anchorId="506E4E64" wp14:editId="32C22BA5">
            <wp:extent cx="5943600" cy="1375453"/>
            <wp:effectExtent l="19050" t="19050" r="19050" b="15240"/>
            <wp:docPr id="28" name="Picture 28" descr="Screen Capture of ECS Extract Unusual Volume Report Screen Print – Single DSS Unit" title="ECS Extract Unusual Volume Report Screen Print – Single DSS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S Extract Unusual Volume Report.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375453"/>
                    </a:xfrm>
                    <a:prstGeom prst="rect">
                      <a:avLst/>
                    </a:prstGeom>
                    <a:ln>
                      <a:solidFill>
                        <a:sysClr val="windowText" lastClr="000000"/>
                      </a:solidFill>
                    </a:ln>
                  </pic:spPr>
                </pic:pic>
              </a:graphicData>
            </a:graphic>
          </wp:inline>
        </w:drawing>
      </w:r>
    </w:p>
    <w:p w:rsidR="003216B6" w:rsidRPr="001E4063" w:rsidRDefault="003216B6" w:rsidP="00B44850">
      <w:pPr>
        <w:pStyle w:val="DSSECSBodyText"/>
        <w:rPr>
          <w:rFonts w:cs="Arial"/>
        </w:rPr>
      </w:pPr>
      <w:r w:rsidRPr="001E4063">
        <w:rPr>
          <w:rFonts w:cs="Arial"/>
        </w:rPr>
        <w:t>Guidance for capturing exported data</w:t>
      </w:r>
      <w:r w:rsidR="00CB083D">
        <w:rPr>
          <w:rFonts w:cs="Arial"/>
        </w:rPr>
        <w:t>,</w:t>
      </w:r>
      <w:r w:rsidRPr="001E4063">
        <w:rPr>
          <w:rFonts w:cs="Arial"/>
        </w:rPr>
        <w:t xml:space="preserve"> into spreadsheets and the additional DSS application steps required to produce exportable versions of reports </w:t>
      </w:r>
      <w:r w:rsidR="00CB083D">
        <w:rPr>
          <w:rFonts w:cs="Arial"/>
        </w:rPr>
        <w:t xml:space="preserve">is located in </w:t>
      </w:r>
      <w:hyperlink w:anchor="Appendix_C" w:tooltip="Hyperlink to Appendix C.  Exporting a Report to a Spreadsheet" w:history="1">
        <w:r w:rsidRPr="001E4063">
          <w:rPr>
            <w:rStyle w:val="Hyperlink"/>
            <w:rFonts w:eastAsiaTheme="majorEastAsia" w:cs="Arial"/>
          </w:rPr>
          <w:t xml:space="preserve">Appendix </w:t>
        </w:r>
        <w:r w:rsidR="00057002" w:rsidRPr="001E4063">
          <w:rPr>
            <w:rStyle w:val="Hyperlink"/>
            <w:rFonts w:eastAsiaTheme="majorEastAsia" w:cs="Arial"/>
          </w:rPr>
          <w:t>F</w:t>
        </w:r>
        <w:r w:rsidRPr="001E4063">
          <w:rPr>
            <w:rStyle w:val="Hyperlink"/>
            <w:rFonts w:eastAsiaTheme="majorEastAsia" w:cs="Arial"/>
          </w:rPr>
          <w:t>: Exporting a Report to a Spreadsheet</w:t>
        </w:r>
      </w:hyperlink>
      <w:r w:rsidRPr="001E4063">
        <w:rPr>
          <w:rFonts w:cs="Arial"/>
        </w:rPr>
        <w:t>.</w:t>
      </w:r>
    </w:p>
    <w:p w:rsidR="003216B6" w:rsidRPr="001E4063" w:rsidRDefault="003216B6" w:rsidP="00B44850">
      <w:pPr>
        <w:pStyle w:val="DSSECSBodyText"/>
        <w:rPr>
          <w:rFonts w:cs="Arial"/>
        </w:rPr>
      </w:pPr>
      <w:r w:rsidRPr="001E4063">
        <w:rPr>
          <w:rFonts w:cs="Arial"/>
        </w:rPr>
        <w:t xml:space="preserve">The following example </w:t>
      </w:r>
      <w:r w:rsidR="00AC63DA">
        <w:rPr>
          <w:rFonts w:cs="Arial"/>
        </w:rPr>
        <w:t>displays</w:t>
      </w:r>
      <w:r w:rsidRPr="001E4063">
        <w:rPr>
          <w:rFonts w:cs="Arial"/>
        </w:rPr>
        <w:t xml:space="preserve"> the report</w:t>
      </w:r>
      <w:r w:rsidR="00AC63DA">
        <w:rPr>
          <w:rFonts w:cs="Arial"/>
        </w:rPr>
        <w:t>,</w:t>
      </w:r>
      <w:r w:rsidRPr="001E4063">
        <w:rPr>
          <w:rFonts w:cs="Arial"/>
        </w:rPr>
        <w:t xml:space="preserve"> after it has been produced in </w:t>
      </w:r>
      <w:r w:rsidR="00422425">
        <w:rPr>
          <w:rFonts w:cs="Arial"/>
        </w:rPr>
        <w:t xml:space="preserve">an </w:t>
      </w:r>
      <w:r w:rsidRPr="001E4063">
        <w:rPr>
          <w:rFonts w:cs="Arial"/>
        </w:rPr>
        <w:t>exportable format and imported into a spreadsheet:</w:t>
      </w:r>
    </w:p>
    <w:p w:rsidR="003216B6" w:rsidRPr="004F4F54" w:rsidRDefault="003216B6" w:rsidP="00B44850">
      <w:pPr>
        <w:pStyle w:val="FigureCaption"/>
      </w:pPr>
      <w:bookmarkStart w:id="314" w:name="_Toc454958488"/>
      <w:bookmarkStart w:id="315" w:name="_Toc463615173"/>
      <w:r w:rsidRPr="004F4F54">
        <w:t>Example: Exported ECS Extract Unusual Volume Report - Single DSS Unit</w:t>
      </w:r>
      <w:bookmarkEnd w:id="314"/>
      <w:bookmarkEnd w:id="315"/>
    </w:p>
    <w:p w:rsidR="003216B6" w:rsidRDefault="003216B6" w:rsidP="00B44850">
      <w:pPr>
        <w:pStyle w:val="Figure"/>
      </w:pPr>
      <w:r w:rsidRPr="00293718">
        <w:rPr>
          <w:noProof/>
        </w:rPr>
        <w:drawing>
          <wp:inline distT="0" distB="0" distL="0" distR="0" wp14:anchorId="5E112032" wp14:editId="520D1466">
            <wp:extent cx="5835707" cy="1619250"/>
            <wp:effectExtent l="19050" t="19050" r="12700" b="19050"/>
            <wp:docPr id="29" name="Picture 4" descr="Spreadsheet includes SSN, Facility, DSS Unit, Date and Time, Procedure, Volume and Provider " title="Exported ECS Extract Unusual Volume Report - Single DSS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835707" cy="1619250"/>
                    </a:xfrm>
                    <a:prstGeom prst="rect">
                      <a:avLst/>
                    </a:prstGeom>
                    <a:noFill/>
                    <a:ln>
                      <a:solidFill>
                        <a:schemeClr val="tx1"/>
                      </a:solidFill>
                    </a:ln>
                  </pic:spPr>
                </pic:pic>
              </a:graphicData>
            </a:graphic>
          </wp:inline>
        </w:drawing>
      </w:r>
    </w:p>
    <w:p w:rsidR="003216B6" w:rsidRPr="004F4F54" w:rsidRDefault="003216B6" w:rsidP="00B44850">
      <w:pPr>
        <w:pStyle w:val="Heading3"/>
      </w:pPr>
      <w:bookmarkStart w:id="316" w:name="_Toc450829752"/>
      <w:bookmarkStart w:id="317" w:name="_Toc454958415"/>
      <w:bookmarkStart w:id="318" w:name="_Toc459041096"/>
      <w:bookmarkStart w:id="319" w:name="_Toc459043647"/>
      <w:r w:rsidRPr="004F4F54">
        <w:t>Laboratory</w:t>
      </w:r>
      <w:bookmarkEnd w:id="316"/>
      <w:bookmarkEnd w:id="317"/>
      <w:bookmarkEnd w:id="318"/>
      <w:bookmarkEnd w:id="319"/>
    </w:p>
    <w:p w:rsidR="003216B6" w:rsidRPr="001E4063" w:rsidRDefault="0022729A" w:rsidP="00B44850">
      <w:pPr>
        <w:pStyle w:val="DSSECSBodyText"/>
      </w:pPr>
      <w:r>
        <w:t xml:space="preserve">When </w:t>
      </w:r>
      <w:r w:rsidR="003216B6" w:rsidRPr="001E4063">
        <w:t xml:space="preserve">the Laboratory option </w:t>
      </w:r>
      <w:r>
        <w:t xml:space="preserve">is selected, </w:t>
      </w:r>
      <w:r w:rsidR="003216B6" w:rsidRPr="001E4063">
        <w:t>from the Maintenance Menu the following sub-menu and options</w:t>
      </w:r>
      <w:r>
        <w:t xml:space="preserve"> are displayed</w:t>
      </w:r>
      <w:r w:rsidR="003216B6" w:rsidRPr="001E4063">
        <w:t>.</w:t>
      </w:r>
    </w:p>
    <w:p w:rsidR="003216B6" w:rsidRPr="004F4F54" w:rsidRDefault="003216B6" w:rsidP="00B44850">
      <w:pPr>
        <w:pStyle w:val="FigureCaption"/>
      </w:pPr>
      <w:bookmarkStart w:id="320" w:name="_Toc454958489"/>
      <w:bookmarkStart w:id="321" w:name="_Toc463615174"/>
      <w:r w:rsidRPr="004F4F54">
        <w:t>Example: Laboratory Menu Options</w:t>
      </w:r>
      <w:bookmarkEnd w:id="320"/>
      <w:bookmarkEnd w:id="321"/>
    </w:p>
    <w:p w:rsidR="003216B6" w:rsidRDefault="003216B6" w:rsidP="00B44850">
      <w:pPr>
        <w:pStyle w:val="Figure"/>
      </w:pPr>
      <w:r w:rsidRPr="00293718">
        <w:rPr>
          <w:noProof/>
        </w:rPr>
        <w:drawing>
          <wp:inline distT="0" distB="0" distL="0" distR="0" wp14:anchorId="5AD47F05" wp14:editId="2519C739">
            <wp:extent cx="4480318" cy="880876"/>
            <wp:effectExtent l="19050" t="19050" r="15875" b="14605"/>
            <wp:docPr id="30" name="Picture 30" title="Laboratory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ratory Menu Options.png"/>
                    <pic:cNvPicPr/>
                  </pic:nvPicPr>
                  <pic:blipFill>
                    <a:blip r:embed="rId39">
                      <a:extLst>
                        <a:ext uri="{28A0092B-C50C-407E-A947-70E740481C1C}">
                          <a14:useLocalDpi xmlns:a14="http://schemas.microsoft.com/office/drawing/2010/main" val="0"/>
                        </a:ext>
                      </a:extLst>
                    </a:blip>
                    <a:stretch>
                      <a:fillRect/>
                    </a:stretch>
                  </pic:blipFill>
                  <pic:spPr>
                    <a:xfrm>
                      <a:off x="0" y="0"/>
                      <a:ext cx="4480318" cy="880876"/>
                    </a:xfrm>
                    <a:prstGeom prst="rect">
                      <a:avLst/>
                    </a:prstGeom>
                    <a:ln>
                      <a:solidFill>
                        <a:sysClr val="windowText" lastClr="000000"/>
                      </a:solidFill>
                    </a:ln>
                  </pic:spPr>
                </pic:pic>
              </a:graphicData>
            </a:graphic>
          </wp:inline>
        </w:drawing>
      </w:r>
    </w:p>
    <w:p w:rsidR="003216B6" w:rsidRPr="004F4F54" w:rsidRDefault="003216B6" w:rsidP="00B44850">
      <w:pPr>
        <w:pStyle w:val="Heading4"/>
      </w:pPr>
      <w:bookmarkStart w:id="322" w:name="_Toc450829753"/>
      <w:bookmarkStart w:id="323" w:name="_Toc459041097"/>
      <w:bookmarkStart w:id="324" w:name="_Toc459043648"/>
      <w:r w:rsidRPr="004F4F54">
        <w:t>Add/Edit Lab Results Translation Table</w:t>
      </w:r>
      <w:bookmarkEnd w:id="322"/>
      <w:bookmarkEnd w:id="323"/>
      <w:bookmarkEnd w:id="324"/>
    </w:p>
    <w:p w:rsidR="003216B6" w:rsidRPr="001E4063" w:rsidRDefault="003216B6" w:rsidP="00B44850">
      <w:pPr>
        <w:pStyle w:val="DSSECSBodyText"/>
      </w:pPr>
      <w:r w:rsidRPr="001E4063">
        <w:t>This option allows the editing of existing entries or the addition of new entries</w:t>
      </w:r>
      <w:r w:rsidR="0022729A">
        <w:t>,</w:t>
      </w:r>
      <w:r w:rsidRPr="001E4063">
        <w:t xml:space="preserve"> in the LAB RESULTS TRANSLATION file (#727.7). Free text results (non-numeric) are stored in this file</w:t>
      </w:r>
      <w:r w:rsidR="0022729A">
        <w:t>,</w:t>
      </w:r>
      <w:r w:rsidRPr="001E4063">
        <w:t xml:space="preserve"> with their corresponding translation codes. </w:t>
      </w:r>
    </w:p>
    <w:p w:rsidR="003216B6" w:rsidRPr="001E4063" w:rsidRDefault="003216B6" w:rsidP="00B44850">
      <w:pPr>
        <w:pStyle w:val="DSSECSBodyText"/>
      </w:pPr>
      <w:r w:rsidRPr="001E4063">
        <w:t xml:space="preserve">See </w:t>
      </w:r>
      <w:hyperlink w:anchor="Appendix_B" w:tooltip="Hyperlink to Appendix B: Create a LAR Translation Table" w:history="1">
        <w:r w:rsidRPr="001E4063">
          <w:rPr>
            <w:rStyle w:val="Hyperlink"/>
            <w:rFonts w:eastAsiaTheme="majorEastAsia" w:cs="Arial"/>
          </w:rPr>
          <w:t xml:space="preserve">Appendix </w:t>
        </w:r>
        <w:r w:rsidR="00057002" w:rsidRPr="001E4063">
          <w:rPr>
            <w:rStyle w:val="Hyperlink"/>
            <w:rFonts w:eastAsiaTheme="majorEastAsia" w:cs="Arial"/>
          </w:rPr>
          <w:t>E</w:t>
        </w:r>
        <w:r w:rsidRPr="001E4063">
          <w:rPr>
            <w:rStyle w:val="Hyperlink"/>
            <w:rFonts w:eastAsiaTheme="majorEastAsia" w:cs="Arial"/>
          </w:rPr>
          <w:t>: Create a LAR Translation Table</w:t>
        </w:r>
      </w:hyperlink>
      <w:r w:rsidRPr="001E4063">
        <w:t xml:space="preserve"> for </w:t>
      </w:r>
      <w:r w:rsidR="0022729A">
        <w:t>additional</w:t>
      </w:r>
      <w:r w:rsidRPr="001E4063">
        <w:t xml:space="preserve"> information on creating a LAR Translation Table</w:t>
      </w:r>
      <w:r w:rsidR="0022729A">
        <w:t>,</w:t>
      </w:r>
      <w:r w:rsidRPr="001E4063">
        <w:t xml:space="preserve"> if necessary.</w:t>
      </w:r>
    </w:p>
    <w:p w:rsidR="003216B6" w:rsidRPr="004F4F54" w:rsidRDefault="003216B6" w:rsidP="00B44850">
      <w:pPr>
        <w:pStyle w:val="FigureCaption"/>
      </w:pPr>
      <w:bookmarkStart w:id="325" w:name="_Toc454958490"/>
      <w:bookmarkStart w:id="326" w:name="_Toc463615175"/>
      <w:r w:rsidRPr="004F4F54">
        <w:lastRenderedPageBreak/>
        <w:t>Example: Add/Edit Lab Results Translation Table</w:t>
      </w:r>
      <w:bookmarkEnd w:id="325"/>
      <w:bookmarkEnd w:id="326"/>
    </w:p>
    <w:p w:rsidR="003216B6" w:rsidRDefault="003216B6" w:rsidP="00B44850">
      <w:pPr>
        <w:pStyle w:val="Figure"/>
      </w:pPr>
      <w:r w:rsidRPr="00293718">
        <w:rPr>
          <w:noProof/>
        </w:rPr>
        <w:drawing>
          <wp:inline distT="0" distB="0" distL="0" distR="0" wp14:anchorId="68FC9877" wp14:editId="3D72075D">
            <wp:extent cx="4763165" cy="7259064"/>
            <wp:effectExtent l="19050" t="19050" r="18415" b="18415"/>
            <wp:docPr id="31" name="Picture 31" descr="Screen capture of the Add/Edit Results Transition Table" title="Add/Edit Results Transition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Edit Results Transition Table.png"/>
                    <pic:cNvPicPr/>
                  </pic:nvPicPr>
                  <pic:blipFill>
                    <a:blip r:embed="rId40">
                      <a:extLst>
                        <a:ext uri="{28A0092B-C50C-407E-A947-70E740481C1C}">
                          <a14:useLocalDpi xmlns:a14="http://schemas.microsoft.com/office/drawing/2010/main" val="0"/>
                        </a:ext>
                      </a:extLst>
                    </a:blip>
                    <a:stretch>
                      <a:fillRect/>
                    </a:stretch>
                  </pic:blipFill>
                  <pic:spPr>
                    <a:xfrm>
                      <a:off x="0" y="0"/>
                      <a:ext cx="4763165" cy="7259064"/>
                    </a:xfrm>
                    <a:prstGeom prst="rect">
                      <a:avLst/>
                    </a:prstGeom>
                    <a:ln>
                      <a:solidFill>
                        <a:sysClr val="windowText" lastClr="000000"/>
                      </a:solidFill>
                    </a:ln>
                  </pic:spPr>
                </pic:pic>
              </a:graphicData>
            </a:graphic>
          </wp:inline>
        </w:drawing>
      </w:r>
    </w:p>
    <w:p w:rsidR="008D76C2" w:rsidRDefault="008D76C2" w:rsidP="008D76C2">
      <w:pPr>
        <w:pStyle w:val="DSSECSBodyText"/>
      </w:pPr>
      <w:r>
        <w:br w:type="page"/>
      </w:r>
    </w:p>
    <w:p w:rsidR="003216B6" w:rsidRPr="004F4F54" w:rsidRDefault="003216B6" w:rsidP="00B44850">
      <w:pPr>
        <w:pStyle w:val="Heading4"/>
      </w:pPr>
      <w:bookmarkStart w:id="327" w:name="_Toc450829754"/>
      <w:bookmarkStart w:id="328" w:name="_Toc459041098"/>
      <w:bookmarkStart w:id="329" w:name="_Toc459043649"/>
      <w:r w:rsidRPr="004F4F54">
        <w:lastRenderedPageBreak/>
        <w:t>Lab Results Extract Untranslatable Results Report</w:t>
      </w:r>
      <w:bookmarkEnd w:id="327"/>
      <w:bookmarkEnd w:id="328"/>
      <w:bookmarkEnd w:id="329"/>
    </w:p>
    <w:p w:rsidR="003216B6" w:rsidRPr="001E4063" w:rsidRDefault="003216B6" w:rsidP="00B44850">
      <w:pPr>
        <w:pStyle w:val="DSSECSBodyText"/>
        <w:rPr>
          <w:rFonts w:cs="Arial"/>
        </w:rPr>
      </w:pPr>
      <w:r w:rsidRPr="001E4063">
        <w:rPr>
          <w:rFonts w:cs="Arial"/>
        </w:rPr>
        <w:t xml:space="preserve">This report prints a listing of results that are </w:t>
      </w:r>
      <w:r w:rsidRPr="0025510B">
        <w:rPr>
          <w:rFonts w:cs="Arial"/>
          <w:u w:val="single"/>
        </w:rPr>
        <w:t>not</w:t>
      </w:r>
      <w:r w:rsidRPr="001E4063">
        <w:rPr>
          <w:rFonts w:cs="Arial"/>
        </w:rPr>
        <w:t xml:space="preserve"> translatable (have no entry in the LAB RESULTS TRANSLATION file (#727.7)). It is a pre-extract type </w:t>
      </w:r>
      <w:r w:rsidR="0025510B" w:rsidRPr="001E4063">
        <w:rPr>
          <w:rFonts w:cs="Arial"/>
        </w:rPr>
        <w:t xml:space="preserve">Audit Report </w:t>
      </w:r>
      <w:r w:rsidRPr="001E4063">
        <w:rPr>
          <w:rFonts w:cs="Arial"/>
        </w:rPr>
        <w:t>and should be run</w:t>
      </w:r>
      <w:r w:rsidR="0025510B">
        <w:rPr>
          <w:rFonts w:cs="Arial"/>
        </w:rPr>
        <w:t>,</w:t>
      </w:r>
      <w:r w:rsidRPr="001E4063">
        <w:rPr>
          <w:rFonts w:cs="Arial"/>
        </w:rPr>
        <w:t xml:space="preserve"> prior to the generation of the actual extract. </w:t>
      </w:r>
      <w:r w:rsidR="0025510B">
        <w:rPr>
          <w:rFonts w:cs="Arial"/>
        </w:rPr>
        <w:t xml:space="preserve">Generating </w:t>
      </w:r>
      <w:r w:rsidRPr="001E4063">
        <w:rPr>
          <w:rFonts w:cs="Arial"/>
        </w:rPr>
        <w:t>this report has no effect on the actual extract.</w:t>
      </w:r>
    </w:p>
    <w:p w:rsidR="003216B6" w:rsidRPr="002F6173" w:rsidRDefault="003216B6" w:rsidP="000B4407">
      <w:pPr>
        <w:pStyle w:val="DSSECSBodyText"/>
      </w:pPr>
      <w:r w:rsidRPr="002F6173">
        <w:t>NOTE:</w:t>
      </w:r>
      <w:r w:rsidR="00C856EB" w:rsidRPr="002F6173">
        <w:tab/>
      </w:r>
      <w:r w:rsidR="00C856EB" w:rsidRPr="002F6173">
        <w:tab/>
      </w:r>
      <w:r w:rsidRPr="002F6173">
        <w:t xml:space="preserve"> In the printed version of the report to the screen, if the Result field is longer than what can be displayed, a “+” will be appended to the field to indicate there is more text available. </w:t>
      </w:r>
    </w:p>
    <w:p w:rsidR="003216B6" w:rsidRPr="001E4063" w:rsidRDefault="00C805FB" w:rsidP="00B44850">
      <w:pPr>
        <w:pStyle w:val="DSSECSBodyText"/>
        <w:rPr>
          <w:rFonts w:cs="Arial"/>
        </w:rPr>
      </w:pPr>
      <w:r>
        <w:rPr>
          <w:rFonts w:cs="Arial"/>
        </w:rPr>
        <w:t>The User wi</w:t>
      </w:r>
      <w:r w:rsidR="003216B6" w:rsidRPr="001E4063">
        <w:rPr>
          <w:rFonts w:cs="Arial"/>
        </w:rPr>
        <w:t xml:space="preserve">ll be prompted </w:t>
      </w:r>
      <w:r>
        <w:rPr>
          <w:rFonts w:cs="Arial"/>
        </w:rPr>
        <w:t xml:space="preserve">to enter </w:t>
      </w:r>
      <w:r w:rsidR="003216B6" w:rsidRPr="001E4063">
        <w:rPr>
          <w:rFonts w:cs="Arial"/>
        </w:rPr>
        <w:t>the date range</w:t>
      </w:r>
      <w:r w:rsidR="000258D2">
        <w:rPr>
          <w:rFonts w:cs="Arial"/>
        </w:rPr>
        <w:t xml:space="preserve"> </w:t>
      </w:r>
      <w:r w:rsidR="003216B6" w:rsidRPr="001E4063">
        <w:rPr>
          <w:rFonts w:cs="Arial"/>
        </w:rPr>
        <w:t>to scan the LAR Extract records. Beginning and ending dates must be in the same month and year.</w:t>
      </w:r>
      <w:r w:rsidR="00877AD4" w:rsidRPr="001E4063">
        <w:rPr>
          <w:rFonts w:cs="Arial"/>
        </w:rPr>
        <w:t xml:space="preserve"> </w:t>
      </w:r>
      <w:r w:rsidR="003216B6" w:rsidRPr="001E4063">
        <w:rPr>
          <w:rFonts w:cs="Arial"/>
        </w:rPr>
        <w:t xml:space="preserve">See </w:t>
      </w:r>
      <w:hyperlink w:anchor="Appendix_B" w:tooltip="Hyperlink to Appendix B Create a LAR Translation Table" w:history="1">
        <w:r w:rsidR="003216B6" w:rsidRPr="001E4063">
          <w:rPr>
            <w:rStyle w:val="Hyperlink"/>
            <w:rFonts w:eastAsiaTheme="majorEastAsia" w:cs="Arial"/>
          </w:rPr>
          <w:t xml:space="preserve">Appendix </w:t>
        </w:r>
        <w:r w:rsidR="00C856EB" w:rsidRPr="001E4063">
          <w:rPr>
            <w:rStyle w:val="Hyperlink"/>
            <w:rFonts w:eastAsiaTheme="majorEastAsia" w:cs="Arial"/>
          </w:rPr>
          <w:t>E</w:t>
        </w:r>
        <w:r w:rsidR="003216B6" w:rsidRPr="001E4063">
          <w:rPr>
            <w:rStyle w:val="Hyperlink"/>
            <w:rFonts w:eastAsiaTheme="majorEastAsia" w:cs="Arial"/>
          </w:rPr>
          <w:t>: Create a LAR Translation Table</w:t>
        </w:r>
      </w:hyperlink>
      <w:r w:rsidR="003216B6" w:rsidRPr="001E4063">
        <w:rPr>
          <w:rFonts w:cs="Arial"/>
        </w:rPr>
        <w:t xml:space="preserve"> for </w:t>
      </w:r>
      <w:r>
        <w:rPr>
          <w:rFonts w:cs="Arial"/>
        </w:rPr>
        <w:t>additional</w:t>
      </w:r>
      <w:r w:rsidR="003216B6" w:rsidRPr="001E4063">
        <w:rPr>
          <w:rFonts w:cs="Arial"/>
        </w:rPr>
        <w:t xml:space="preserve"> information</w:t>
      </w:r>
      <w:r w:rsidR="000258D2">
        <w:rPr>
          <w:rFonts w:cs="Arial"/>
        </w:rPr>
        <w:t>,</w:t>
      </w:r>
      <w:r w:rsidR="003216B6" w:rsidRPr="001E4063">
        <w:rPr>
          <w:rFonts w:cs="Arial"/>
        </w:rPr>
        <w:t xml:space="preserve"> on creating a LAR Translation Table</w:t>
      </w:r>
      <w:r>
        <w:rPr>
          <w:rFonts w:cs="Arial"/>
        </w:rPr>
        <w:t>,</w:t>
      </w:r>
      <w:r w:rsidR="003216B6" w:rsidRPr="001E4063">
        <w:rPr>
          <w:rFonts w:cs="Arial"/>
        </w:rPr>
        <w:t xml:space="preserve"> if necessary.</w:t>
      </w:r>
    </w:p>
    <w:p w:rsidR="003216B6" w:rsidRDefault="003216B6" w:rsidP="00B44850">
      <w:pPr>
        <w:pStyle w:val="DSSECSBodyText"/>
        <w:rPr>
          <w:rFonts w:cs="Arial"/>
        </w:rPr>
      </w:pPr>
      <w:r w:rsidRPr="001E4063">
        <w:rPr>
          <w:rFonts w:cs="Arial"/>
        </w:rPr>
        <w:t>The steps to produce this report are as follows:</w:t>
      </w:r>
    </w:p>
    <w:p w:rsidR="00623687" w:rsidRPr="008D76C2" w:rsidRDefault="00623687" w:rsidP="00CA18EB">
      <w:pPr>
        <w:spacing w:before="0" w:after="0"/>
        <w:rPr>
          <w:rFonts w:ascii="Times New Roman" w:hAnsi="Times New Roman"/>
          <w:b/>
          <w:sz w:val="22"/>
        </w:rPr>
      </w:pPr>
      <w:r w:rsidRPr="008D76C2">
        <w:rPr>
          <w:rFonts w:ascii="Times New Roman" w:hAnsi="Times New Roman"/>
          <w:b/>
          <w:sz w:val="22"/>
        </w:rPr>
        <w:t>Select Maintenance Option:  Lab Results Extract Untranslatable Results Report</w:t>
      </w:r>
    </w:p>
    <w:p w:rsidR="00623687" w:rsidRPr="001E4063" w:rsidRDefault="00623687" w:rsidP="00CA18EB">
      <w:pPr>
        <w:pStyle w:val="DSSECSBodyText"/>
        <w:spacing w:after="0"/>
        <w:rPr>
          <w:rFonts w:cs="Arial"/>
        </w:rPr>
      </w:pP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This report prints a listing of results that are not translatable i.e. have</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proofErr w:type="gramStart"/>
      <w:r w:rsidRPr="00F517A9">
        <w:t>no</w:t>
      </w:r>
      <w:proofErr w:type="gramEnd"/>
      <w:r w:rsidRPr="00F517A9">
        <w:t xml:space="preserve"> entry in the Lab Results Translation File (#727.7).</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This report is a pre-extract type audit report and should be run prior to the</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proofErr w:type="gramStart"/>
      <w:r w:rsidRPr="00F517A9">
        <w:t>generation</w:t>
      </w:r>
      <w:proofErr w:type="gramEnd"/>
      <w:r w:rsidRPr="00F517A9">
        <w:t xml:space="preserve"> of the actual extract.  Running this report has no effect on the</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proofErr w:type="gramStart"/>
      <w:r w:rsidRPr="00F517A9">
        <w:t>actual</w:t>
      </w:r>
      <w:proofErr w:type="gramEnd"/>
      <w:r w:rsidRPr="00F517A9">
        <w:t xml:space="preserve"> extract.</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**WARNING: This report can take a long time to process.  You are encouraged</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proofErr w:type="gramStart"/>
      <w:r w:rsidRPr="00F517A9">
        <w:t>to</w:t>
      </w:r>
      <w:proofErr w:type="gramEnd"/>
      <w:r w:rsidRPr="00F517A9">
        <w:t xml:space="preserve"> queue this report for processing during the evening if possible.**</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Enter the date range for which you would like to scan the LAR Extract records.</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Starting with Date: 3/1/</w:t>
      </w:r>
      <w:proofErr w:type="gramStart"/>
      <w:r w:rsidRPr="00F517A9">
        <w:t>15  (</w:t>
      </w:r>
      <w:proofErr w:type="gramEnd"/>
      <w:r w:rsidRPr="00F517A9">
        <w:t>MAR 01, 2015)</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Ending with Date: 3/10/</w:t>
      </w:r>
      <w:proofErr w:type="gramStart"/>
      <w:r w:rsidRPr="00F517A9">
        <w:t>15  (</w:t>
      </w:r>
      <w:proofErr w:type="gramEnd"/>
      <w:r w:rsidRPr="00F517A9">
        <w:t>MAR 10, 2015)</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 xml:space="preserve">Do you want the output in exportable format? NO// </w:t>
      </w:r>
    </w:p>
    <w:p w:rsidR="003216B6" w:rsidRDefault="003216B6" w:rsidP="00C856EB">
      <w:pPr>
        <w:pStyle w:val="Steps"/>
        <w:pBdr>
          <w:top w:val="single" w:sz="4" w:space="1" w:color="auto"/>
          <w:left w:val="single" w:sz="4" w:space="4" w:color="auto"/>
          <w:bottom w:val="single" w:sz="4" w:space="1" w:color="auto"/>
          <w:right w:val="single" w:sz="4" w:space="4" w:color="auto"/>
        </w:pBdr>
      </w:pPr>
      <w:r w:rsidRPr="00F517A9">
        <w:t>DEVICE: HOME// 0</w:t>
      </w:r>
      <w:proofErr w:type="gramStart"/>
      <w:r w:rsidRPr="00F517A9">
        <w:t>;132</w:t>
      </w:r>
      <w:proofErr w:type="gramEnd"/>
      <w:r w:rsidRPr="00F517A9">
        <w:t xml:space="preserve">  HOME (CRT)</w:t>
      </w:r>
    </w:p>
    <w:p w:rsidR="003216B6" w:rsidRPr="00F517A9" w:rsidRDefault="003216B6" w:rsidP="00B44850">
      <w:pPr>
        <w:pStyle w:val="DSSECSBodyText"/>
      </w:pPr>
    </w:p>
    <w:p w:rsidR="003216B6" w:rsidRPr="004F4F54" w:rsidRDefault="003216B6" w:rsidP="00B44850">
      <w:pPr>
        <w:pStyle w:val="FigureCaption"/>
      </w:pPr>
      <w:bookmarkStart w:id="330" w:name="_Toc452047399"/>
      <w:bookmarkStart w:id="331" w:name="_Toc452048017"/>
      <w:bookmarkStart w:id="332" w:name="_Toc452537972"/>
      <w:bookmarkStart w:id="333" w:name="_Toc452544467"/>
      <w:bookmarkStart w:id="334" w:name="_Toc452727460"/>
      <w:bookmarkStart w:id="335" w:name="_Toc453079479"/>
      <w:bookmarkStart w:id="336" w:name="_Toc453085260"/>
      <w:bookmarkStart w:id="337" w:name="_Toc453144775"/>
      <w:bookmarkStart w:id="338" w:name="_Toc453149950"/>
      <w:bookmarkStart w:id="339" w:name="_Toc453150988"/>
      <w:bookmarkStart w:id="340" w:name="_Toc453227786"/>
      <w:bookmarkStart w:id="341" w:name="_Toc453574519"/>
      <w:bookmarkStart w:id="342" w:name="_Toc454958491"/>
      <w:bookmarkStart w:id="343" w:name="_Toc463615176"/>
      <w:bookmarkEnd w:id="330"/>
      <w:bookmarkEnd w:id="331"/>
      <w:bookmarkEnd w:id="332"/>
      <w:bookmarkEnd w:id="333"/>
      <w:bookmarkEnd w:id="334"/>
      <w:bookmarkEnd w:id="335"/>
      <w:bookmarkEnd w:id="336"/>
      <w:bookmarkEnd w:id="337"/>
      <w:bookmarkEnd w:id="338"/>
      <w:bookmarkEnd w:id="339"/>
      <w:bookmarkEnd w:id="340"/>
      <w:bookmarkEnd w:id="341"/>
      <w:r w:rsidRPr="004F4F54">
        <w:t>Example: LAR Extract Untranslatable Results Report Screen Print</w:t>
      </w:r>
      <w:bookmarkEnd w:id="342"/>
      <w:bookmarkEnd w:id="343"/>
    </w:p>
    <w:p w:rsidR="003216B6" w:rsidRDefault="003216B6" w:rsidP="00B44850">
      <w:pPr>
        <w:pStyle w:val="Figure"/>
      </w:pPr>
      <w:r>
        <w:rPr>
          <w:noProof/>
        </w:rPr>
        <w:drawing>
          <wp:inline distT="0" distB="0" distL="0" distR="0" wp14:anchorId="5A915778" wp14:editId="14D58AE3">
            <wp:extent cx="5570750" cy="1428750"/>
            <wp:effectExtent l="19050" t="19050" r="11430" b="19050"/>
            <wp:docPr id="239" name="Picture 239" descr="Screen Capture of LAR Extract Untranslatable Results Report Screen Print Version" title="LAR Extract Untranslatable Results Repor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LAR Untranslate.png"/>
                    <pic:cNvPicPr/>
                  </pic:nvPicPr>
                  <pic:blipFill>
                    <a:blip r:embed="rId41">
                      <a:extLst>
                        <a:ext uri="{28A0092B-C50C-407E-A947-70E740481C1C}">
                          <a14:useLocalDpi xmlns:a14="http://schemas.microsoft.com/office/drawing/2010/main" val="0"/>
                        </a:ext>
                      </a:extLst>
                    </a:blip>
                    <a:stretch>
                      <a:fillRect/>
                    </a:stretch>
                  </pic:blipFill>
                  <pic:spPr>
                    <a:xfrm>
                      <a:off x="0" y="0"/>
                      <a:ext cx="5570750" cy="1428750"/>
                    </a:xfrm>
                    <a:prstGeom prst="rect">
                      <a:avLst/>
                    </a:prstGeom>
                    <a:ln>
                      <a:solidFill>
                        <a:schemeClr val="tx1"/>
                      </a:solidFill>
                    </a:ln>
                  </pic:spPr>
                </pic:pic>
              </a:graphicData>
            </a:graphic>
          </wp:inline>
        </w:drawing>
      </w:r>
    </w:p>
    <w:p w:rsidR="003216B6" w:rsidRPr="001E4063" w:rsidRDefault="003216B6" w:rsidP="00B44850">
      <w:pPr>
        <w:pStyle w:val="DSSECSBodyText"/>
        <w:rPr>
          <w:rFonts w:cs="Arial"/>
        </w:rPr>
      </w:pPr>
      <w:r w:rsidRPr="001E4063">
        <w:rPr>
          <w:rFonts w:cs="Arial"/>
        </w:rPr>
        <w:t xml:space="preserve">Guidance for capturing exported data into spreadsheets and the additional DSS application steps required to produce exportable versions of reports </w:t>
      </w:r>
      <w:r w:rsidR="000258D2">
        <w:rPr>
          <w:rFonts w:cs="Arial"/>
        </w:rPr>
        <w:t xml:space="preserve">are located </w:t>
      </w:r>
      <w:r w:rsidRPr="001E4063">
        <w:rPr>
          <w:rFonts w:cs="Arial"/>
        </w:rPr>
        <w:t xml:space="preserve">in </w:t>
      </w:r>
      <w:hyperlink w:anchor="Appendix_C" w:tooltip="Hyperlink to Appendix C.  Exporting a Report to a Spreadsheet" w:history="1">
        <w:r w:rsidRPr="001E4063">
          <w:rPr>
            <w:rStyle w:val="Hyperlink"/>
            <w:rFonts w:eastAsiaTheme="majorEastAsia" w:cs="Arial"/>
          </w:rPr>
          <w:t xml:space="preserve">Appendix </w:t>
        </w:r>
        <w:r w:rsidR="00C856EB" w:rsidRPr="001E4063">
          <w:rPr>
            <w:rStyle w:val="Hyperlink"/>
            <w:rFonts w:eastAsiaTheme="majorEastAsia" w:cs="Arial"/>
          </w:rPr>
          <w:t>F</w:t>
        </w:r>
        <w:r w:rsidRPr="001E4063">
          <w:rPr>
            <w:rStyle w:val="Hyperlink"/>
            <w:rFonts w:eastAsiaTheme="majorEastAsia" w:cs="Arial"/>
          </w:rPr>
          <w:t>: Exporting a Report to a Spreadsheet</w:t>
        </w:r>
      </w:hyperlink>
      <w:r w:rsidRPr="001E4063">
        <w:rPr>
          <w:rFonts w:cs="Arial"/>
        </w:rPr>
        <w:t>.</w:t>
      </w:r>
    </w:p>
    <w:p w:rsidR="003216B6" w:rsidRDefault="003216B6" w:rsidP="00B44850">
      <w:pPr>
        <w:pStyle w:val="DSSECSBodyText"/>
        <w:rPr>
          <w:rFonts w:cs="Arial"/>
        </w:rPr>
      </w:pPr>
      <w:r w:rsidRPr="001E4063">
        <w:rPr>
          <w:rFonts w:cs="Arial"/>
        </w:rPr>
        <w:t xml:space="preserve">The following example </w:t>
      </w:r>
      <w:r w:rsidR="0061186A">
        <w:rPr>
          <w:rFonts w:cs="Arial"/>
        </w:rPr>
        <w:t>display</w:t>
      </w:r>
      <w:r w:rsidRPr="001E4063">
        <w:rPr>
          <w:rFonts w:cs="Arial"/>
        </w:rPr>
        <w:t>s the report</w:t>
      </w:r>
      <w:r w:rsidR="0061186A">
        <w:rPr>
          <w:rFonts w:cs="Arial"/>
        </w:rPr>
        <w:t xml:space="preserve">, </w:t>
      </w:r>
      <w:r w:rsidRPr="001E4063">
        <w:rPr>
          <w:rFonts w:cs="Arial"/>
        </w:rPr>
        <w:t xml:space="preserve">after it has been produced in </w:t>
      </w:r>
      <w:r w:rsidR="00422425">
        <w:rPr>
          <w:rFonts w:cs="Arial"/>
        </w:rPr>
        <w:t xml:space="preserve">an </w:t>
      </w:r>
      <w:r w:rsidRPr="001E4063">
        <w:rPr>
          <w:rFonts w:cs="Arial"/>
        </w:rPr>
        <w:t>exportable format and imported into a spreadsheet:</w:t>
      </w:r>
    </w:p>
    <w:p w:rsidR="008D76C2" w:rsidRDefault="008D76C2" w:rsidP="00B44850">
      <w:pPr>
        <w:pStyle w:val="DSSECSBodyText"/>
        <w:rPr>
          <w:rFonts w:cs="Arial"/>
        </w:rPr>
      </w:pPr>
      <w:r>
        <w:rPr>
          <w:rFonts w:cs="Arial"/>
        </w:rPr>
        <w:br w:type="page"/>
      </w:r>
    </w:p>
    <w:p w:rsidR="003216B6" w:rsidRPr="004F4F54" w:rsidRDefault="003216B6" w:rsidP="00B44850">
      <w:pPr>
        <w:pStyle w:val="FigureCaption"/>
      </w:pPr>
      <w:bookmarkStart w:id="344" w:name="_Toc454958492"/>
      <w:bookmarkStart w:id="345" w:name="_Toc463615177"/>
      <w:r w:rsidRPr="004F4F54">
        <w:lastRenderedPageBreak/>
        <w:t>Example: Exported LAR Extract Untranslatable Results Report</w:t>
      </w:r>
      <w:bookmarkEnd w:id="344"/>
      <w:bookmarkEnd w:id="345"/>
    </w:p>
    <w:p w:rsidR="003216B6" w:rsidRDefault="003216B6" w:rsidP="00B44850">
      <w:pPr>
        <w:pStyle w:val="Figure"/>
      </w:pPr>
      <w:r w:rsidRPr="00293718">
        <w:rPr>
          <w:noProof/>
        </w:rPr>
        <w:drawing>
          <wp:inline distT="0" distB="0" distL="0" distR="0" wp14:anchorId="5F3DD658" wp14:editId="6254CA6E">
            <wp:extent cx="5781466" cy="746887"/>
            <wp:effectExtent l="19050" t="19050" r="10160" b="15240"/>
            <wp:docPr id="33" name="Picture 33" descr="Spreadsheet includes Patient Name, SSN, Date and Time Collected, Test Code, Test Name and Results " title="Exported LAR Extract Untranslatable Result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81466" cy="746887"/>
                    </a:xfrm>
                    <a:prstGeom prst="rect">
                      <a:avLst/>
                    </a:prstGeom>
                    <a:ln>
                      <a:solidFill>
                        <a:sysClr val="windowText" lastClr="000000"/>
                      </a:solidFill>
                    </a:ln>
                  </pic:spPr>
                </pic:pic>
              </a:graphicData>
            </a:graphic>
          </wp:inline>
        </w:drawing>
      </w:r>
    </w:p>
    <w:p w:rsidR="008D76C2" w:rsidRPr="008D76C2" w:rsidRDefault="008D76C2" w:rsidP="008D76C2">
      <w:pPr>
        <w:pStyle w:val="DSSECSBodyText"/>
        <w:spacing w:after="0"/>
      </w:pPr>
    </w:p>
    <w:p w:rsidR="003216B6" w:rsidRPr="00A01DEB" w:rsidRDefault="003216B6" w:rsidP="00B44850">
      <w:pPr>
        <w:pStyle w:val="Heading4"/>
        <w:rPr>
          <w:lang w:val="fr-FR"/>
        </w:rPr>
      </w:pPr>
      <w:bookmarkStart w:id="346" w:name="_Toc429132806"/>
      <w:bookmarkStart w:id="347" w:name="_Toc450829755"/>
      <w:bookmarkStart w:id="348" w:name="_Toc459041099"/>
      <w:bookmarkStart w:id="349" w:name="_Toc459043650"/>
      <w:proofErr w:type="spellStart"/>
      <w:r w:rsidRPr="00835BA5">
        <w:rPr>
          <w:lang w:val="fr-FR"/>
        </w:rPr>
        <w:t>Lab</w:t>
      </w:r>
      <w:proofErr w:type="spellEnd"/>
      <w:r w:rsidRPr="00835BA5">
        <w:rPr>
          <w:lang w:val="fr-FR"/>
        </w:rPr>
        <w:t xml:space="preserve"> </w:t>
      </w:r>
      <w:proofErr w:type="spellStart"/>
      <w:r w:rsidRPr="00835BA5">
        <w:rPr>
          <w:lang w:val="fr-FR"/>
        </w:rPr>
        <w:t>Results</w:t>
      </w:r>
      <w:proofErr w:type="spellEnd"/>
      <w:r w:rsidRPr="00835BA5">
        <w:rPr>
          <w:lang w:val="fr-FR"/>
        </w:rPr>
        <w:t xml:space="preserve"> DSS LOINC® Code Report</w:t>
      </w:r>
      <w:bookmarkEnd w:id="346"/>
      <w:bookmarkEnd w:id="347"/>
      <w:bookmarkEnd w:id="348"/>
      <w:bookmarkEnd w:id="349"/>
    </w:p>
    <w:p w:rsidR="003216B6" w:rsidRPr="001E4063" w:rsidRDefault="003216B6" w:rsidP="00B44850">
      <w:pPr>
        <w:pStyle w:val="DSSECSBodyText"/>
      </w:pPr>
      <w:r w:rsidRPr="001E4063">
        <w:t xml:space="preserve">This report prints a listing </w:t>
      </w:r>
      <w:r w:rsidR="00DA6DBC">
        <w:t xml:space="preserve">of </w:t>
      </w:r>
      <w:r w:rsidRPr="001E4063">
        <w:t>the DSS Logical Observation Identifiers, Names, Codes (LOINC®) Codes file (#727.29)</w:t>
      </w:r>
      <w:r w:rsidR="00DA6DBC">
        <w:t xml:space="preserve">, </w:t>
      </w:r>
      <w:r w:rsidRPr="001E4063">
        <w:t xml:space="preserve">its definitions of </w:t>
      </w:r>
      <w:r w:rsidR="00DA6DBC">
        <w:t xml:space="preserve">the </w:t>
      </w:r>
      <w:r w:rsidRPr="001E4063">
        <w:t>LAR Test Numbers and the local tests assigned to them. It also compares the LOINC Code</w:t>
      </w:r>
      <w:r w:rsidR="00DA6DBC">
        <w:t>,</w:t>
      </w:r>
      <w:r w:rsidRPr="001E4063">
        <w:t xml:space="preserve"> assigned by MCAO for a LAR Test</w:t>
      </w:r>
      <w:r w:rsidR="00DA6DBC">
        <w:t>,</w:t>
      </w:r>
      <w:r w:rsidRPr="001E4063">
        <w:t xml:space="preserve"> to the LOINC Codes found on the local database. The latter is based on the linking of Workload Codes to LOINC Codes</w:t>
      </w:r>
      <w:r w:rsidR="00DA6DBC">
        <w:t>,</w:t>
      </w:r>
      <w:r w:rsidRPr="001E4063">
        <w:t xml:space="preserve"> at the particular location. Differences are marked with an asterisk</w:t>
      </w:r>
      <w:r w:rsidR="00DA6DBC">
        <w:t>,</w:t>
      </w:r>
      <w:r w:rsidRPr="001E4063">
        <w:t xml:space="preserve"> following the Local LOINC Code column</w:t>
      </w:r>
      <w:r w:rsidR="00DA6DBC">
        <w:t>,</w:t>
      </w:r>
      <w:r w:rsidRPr="001E4063">
        <w:t xml:space="preserve"> and must be resolved. </w:t>
      </w:r>
      <w:r w:rsidR="00DA6DBC">
        <w:t xml:space="preserve">This allows the </w:t>
      </w:r>
      <w:r w:rsidRPr="001E4063">
        <w:t xml:space="preserve">MCAO </w:t>
      </w:r>
      <w:r w:rsidR="00DA6DBC">
        <w:t xml:space="preserve">to </w:t>
      </w:r>
      <w:r w:rsidRPr="001E4063">
        <w:t>guide the location.</w:t>
      </w:r>
    </w:p>
    <w:p w:rsidR="003216B6" w:rsidRPr="001E4063" w:rsidRDefault="003216B6" w:rsidP="00B44850">
      <w:pPr>
        <w:pStyle w:val="DSSECSBodyText"/>
      </w:pPr>
      <w:r w:rsidRPr="001E4063">
        <w:t xml:space="preserve">The report displays all </w:t>
      </w:r>
      <w:r w:rsidR="00DA6DBC" w:rsidRPr="001E4063">
        <w:t>Workload Codes</w:t>
      </w:r>
      <w:r w:rsidR="00DA6DBC">
        <w:t>,</w:t>
      </w:r>
      <w:r w:rsidR="00DA6DBC" w:rsidRPr="001E4063">
        <w:t xml:space="preserve"> </w:t>
      </w:r>
      <w:r w:rsidRPr="001E4063">
        <w:t>associated with the MCA desired LOINC code. The report prints the values</w:t>
      </w:r>
      <w:r w:rsidR="00DA6DBC">
        <w:t>,</w:t>
      </w:r>
      <w:r w:rsidRPr="001E4063">
        <w:t xml:space="preserve"> in the </w:t>
      </w:r>
      <w:r w:rsidR="00DA6DBC">
        <w:t xml:space="preserve">appropriate </w:t>
      </w:r>
      <w:r w:rsidRPr="001E4063">
        <w:t>columns</w:t>
      </w:r>
      <w:r w:rsidR="00DA6DBC">
        <w:t>,</w:t>
      </w:r>
      <w:r w:rsidRPr="001E4063">
        <w:t xml:space="preserve"> even if </w:t>
      </w:r>
      <w:r w:rsidR="00DA6DBC">
        <w:t>a</w:t>
      </w:r>
      <w:r w:rsidRPr="001E4063">
        <w:t xml:space="preserve"> matching </w:t>
      </w:r>
      <w:r w:rsidR="00DA6DBC" w:rsidRPr="001E4063">
        <w:t xml:space="preserve">Workload Code </w:t>
      </w:r>
      <w:r w:rsidR="00DA6DBC">
        <w:t xml:space="preserve">is not </w:t>
      </w:r>
      <w:r w:rsidRPr="001E4063">
        <w:t>found</w:t>
      </w:r>
      <w:r w:rsidR="00DA6DBC">
        <w:t>,</w:t>
      </w:r>
      <w:r w:rsidRPr="001E4063">
        <w:t xml:space="preserve"> in the LABORATORY TEST file (#60). The intent of the modification is to identify inexact matches and to display all </w:t>
      </w:r>
      <w:r w:rsidR="00766750" w:rsidRPr="001E4063">
        <w:t>Workload Codes</w:t>
      </w:r>
      <w:r w:rsidR="00766750">
        <w:t>,</w:t>
      </w:r>
      <w:r w:rsidR="00766750" w:rsidRPr="001E4063">
        <w:t xml:space="preserve"> </w:t>
      </w:r>
      <w:r w:rsidRPr="001E4063">
        <w:t>associated with a MCA desired LOINC code.</w:t>
      </w:r>
    </w:p>
    <w:p w:rsidR="003216B6" w:rsidRPr="001E4063" w:rsidRDefault="00766750" w:rsidP="00B44850">
      <w:pPr>
        <w:pStyle w:val="DSSECSBodyText"/>
      </w:pPr>
      <w:r>
        <w:t>During processing, t</w:t>
      </w:r>
      <w:r w:rsidR="003216B6" w:rsidRPr="001E4063">
        <w:t xml:space="preserve">he </w:t>
      </w:r>
      <w:r>
        <w:t xml:space="preserve">system </w:t>
      </w:r>
      <w:r w:rsidR="003216B6" w:rsidRPr="001E4063">
        <w:t>attempts to find a matching LOINC code</w:t>
      </w:r>
      <w:r>
        <w:t>,</w:t>
      </w:r>
      <w:r w:rsidR="003216B6" w:rsidRPr="001E4063">
        <w:t xml:space="preserve"> between the DSS LOINC FILE (#727.29) and the WKLD CODE file (#64). If a match is </w:t>
      </w:r>
      <w:r w:rsidR="003216B6" w:rsidRPr="00766750">
        <w:rPr>
          <w:u w:val="single"/>
        </w:rPr>
        <w:t>not</w:t>
      </w:r>
      <w:r w:rsidR="003216B6" w:rsidRPr="001E4063">
        <w:t xml:space="preserve"> found, an ‘*’ (asterisk) displays</w:t>
      </w:r>
      <w:r>
        <w:t>,</w:t>
      </w:r>
      <w:r w:rsidR="003216B6" w:rsidRPr="001E4063">
        <w:t xml:space="preserve"> in the FLG column </w:t>
      </w:r>
      <w:r>
        <w:t xml:space="preserve">which </w:t>
      </w:r>
      <w:r w:rsidR="003216B6" w:rsidRPr="001E4063">
        <w:t>indicate</w:t>
      </w:r>
      <w:r>
        <w:t>s</w:t>
      </w:r>
      <w:r w:rsidR="003216B6" w:rsidRPr="001E4063">
        <w:t xml:space="preserve"> no local workload setup</w:t>
      </w:r>
      <w:r>
        <w:t>,</w:t>
      </w:r>
      <w:r w:rsidR="003216B6" w:rsidRPr="001E4063">
        <w:t xml:space="preserve"> for the desired MCAO LOINC code. None of the ‘local’ fields (fields coming from file #60 or #64) </w:t>
      </w:r>
      <w:r>
        <w:t>are</w:t>
      </w:r>
      <w:r w:rsidR="003216B6" w:rsidRPr="001E4063">
        <w:t xml:space="preserve"> populated.</w:t>
      </w:r>
    </w:p>
    <w:p w:rsidR="003216B6" w:rsidRPr="001E4063" w:rsidRDefault="003216B6" w:rsidP="00B44850">
      <w:pPr>
        <w:pStyle w:val="DSSECSBodyText"/>
      </w:pPr>
      <w:r w:rsidRPr="001E4063">
        <w:t>The steps to produce the report are as follows:</w:t>
      </w:r>
    </w:p>
    <w:p w:rsidR="003216B6" w:rsidRPr="00B87CEC" w:rsidRDefault="003216B6" w:rsidP="00C856EB">
      <w:pPr>
        <w:pStyle w:val="Steps"/>
        <w:pBdr>
          <w:top w:val="single" w:sz="4" w:space="1" w:color="auto"/>
          <w:left w:val="single" w:sz="4" w:space="4" w:color="auto"/>
          <w:bottom w:val="single" w:sz="4" w:space="1" w:color="auto"/>
          <w:right w:val="single" w:sz="4" w:space="4" w:color="auto"/>
        </w:pBdr>
      </w:pPr>
      <w:r w:rsidRPr="003B1D79">
        <w:t xml:space="preserve">Select Laboratory Option: </w:t>
      </w:r>
      <w:proofErr w:type="gramStart"/>
      <w:r w:rsidRPr="003B1D79">
        <w:t xml:space="preserve">3  </w:t>
      </w:r>
      <w:r w:rsidRPr="00F66A57">
        <w:t>Lab</w:t>
      </w:r>
      <w:proofErr w:type="gramEnd"/>
      <w:r w:rsidRPr="00F66A57">
        <w:t xml:space="preserve"> Results DSS LOINC Code Report</w:t>
      </w:r>
    </w:p>
    <w:p w:rsidR="003216B6" w:rsidRPr="005F2A1A" w:rsidRDefault="003216B6" w:rsidP="00C856EB">
      <w:pPr>
        <w:pStyle w:val="Steps"/>
        <w:pBdr>
          <w:top w:val="single" w:sz="4" w:space="1" w:color="auto"/>
          <w:left w:val="single" w:sz="4" w:space="4" w:color="auto"/>
          <w:bottom w:val="single" w:sz="4" w:space="1" w:color="auto"/>
          <w:right w:val="single" w:sz="4" w:space="4" w:color="auto"/>
        </w:pBdr>
      </w:pP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2F13BD">
        <w:t xml:space="preserve">Do you want the output in exportable format? NO// </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This report requires 132-column format.</w:t>
      </w:r>
    </w:p>
    <w:p w:rsidR="003216B6" w:rsidRPr="003B1D79" w:rsidRDefault="003216B6" w:rsidP="00C856EB">
      <w:pPr>
        <w:pStyle w:val="Steps"/>
        <w:pBdr>
          <w:top w:val="single" w:sz="4" w:space="1" w:color="auto"/>
          <w:left w:val="single" w:sz="4" w:space="4" w:color="auto"/>
          <w:bottom w:val="single" w:sz="4" w:space="1" w:color="auto"/>
          <w:right w:val="single" w:sz="4" w:space="4" w:color="auto"/>
        </w:pBdr>
      </w:pPr>
      <w:r w:rsidRPr="00AB44CC">
        <w:t>DEVICE: HOME// 0</w:t>
      </w:r>
      <w:proofErr w:type="gramStart"/>
      <w:r w:rsidRPr="00AB44CC">
        <w:t>;132</w:t>
      </w:r>
      <w:proofErr w:type="gramEnd"/>
      <w:r w:rsidRPr="00AB44CC">
        <w:t xml:space="preserve">  HOME (CRT)</w:t>
      </w:r>
    </w:p>
    <w:p w:rsidR="003216B6" w:rsidRPr="004F4F54" w:rsidRDefault="003216B6" w:rsidP="00B44850">
      <w:pPr>
        <w:pStyle w:val="FigureCaption"/>
      </w:pPr>
      <w:bookmarkStart w:id="350" w:name="_Toc454958493"/>
      <w:bookmarkStart w:id="351" w:name="_Toc463615178"/>
      <w:r w:rsidRPr="004F4F54">
        <w:t>Example: Lab Results DSS LOINC CODE Report Screen Print</w:t>
      </w:r>
      <w:bookmarkEnd w:id="350"/>
      <w:bookmarkEnd w:id="351"/>
    </w:p>
    <w:p w:rsidR="003216B6" w:rsidRDefault="003216B6" w:rsidP="00B44850">
      <w:pPr>
        <w:pStyle w:val="Figure"/>
      </w:pPr>
      <w:r w:rsidRPr="00293718">
        <w:rPr>
          <w:noProof/>
        </w:rPr>
        <w:drawing>
          <wp:inline distT="0" distB="0" distL="0" distR="0" wp14:anchorId="69E6BD58" wp14:editId="53FABB93">
            <wp:extent cx="5943600" cy="1917433"/>
            <wp:effectExtent l="19050" t="19050" r="19050" b="26035"/>
            <wp:docPr id="236" name="Picture 236" descr="Screen Capture of Lab Results DSS LOINC CODE Report Screen Print Version" title="Lab Results DSS LOINC CODE Repor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1917433"/>
                    </a:xfrm>
                    <a:prstGeom prst="rect">
                      <a:avLst/>
                    </a:prstGeom>
                    <a:ln>
                      <a:solidFill>
                        <a:sysClr val="windowText" lastClr="000000"/>
                      </a:solidFill>
                    </a:ln>
                  </pic:spPr>
                </pic:pic>
              </a:graphicData>
            </a:graphic>
          </wp:inline>
        </w:drawing>
      </w:r>
    </w:p>
    <w:p w:rsidR="003216B6" w:rsidRDefault="003216B6" w:rsidP="000B4407">
      <w:pPr>
        <w:pStyle w:val="DSSECSBodyText"/>
      </w:pPr>
      <w:r w:rsidRPr="00293718">
        <w:t>FLG ('*'=site not using LOINC code that DSS collects)</w:t>
      </w:r>
    </w:p>
    <w:p w:rsidR="008D76C2" w:rsidRDefault="008D76C2" w:rsidP="000B4407">
      <w:pPr>
        <w:pStyle w:val="DSSECSBodyText"/>
      </w:pPr>
      <w:r>
        <w:br w:type="page"/>
      </w:r>
    </w:p>
    <w:p w:rsidR="003216B6" w:rsidRPr="001E4063" w:rsidRDefault="003216B6" w:rsidP="00B44850">
      <w:pPr>
        <w:pStyle w:val="DSSECSBodyText"/>
      </w:pPr>
      <w:r w:rsidRPr="001E4063">
        <w:lastRenderedPageBreak/>
        <w:t xml:space="preserve">Guidance for capturing exported data into spreadsheets and the additional DSS application steps required to produce exportable versions of reports </w:t>
      </w:r>
      <w:r w:rsidR="004F2C5F">
        <w:t xml:space="preserve">are located </w:t>
      </w:r>
      <w:r w:rsidRPr="001E4063">
        <w:t xml:space="preserve">in </w:t>
      </w:r>
      <w:hyperlink w:anchor="Appendix_C" w:tooltip="Hyperlink to Appendix C.  Exporting a Report to a Spreadsheet" w:history="1">
        <w:r w:rsidRPr="001E4063">
          <w:rPr>
            <w:rStyle w:val="Hyperlink"/>
            <w:rFonts w:eastAsiaTheme="majorEastAsia" w:cs="Arial"/>
          </w:rPr>
          <w:t xml:space="preserve">Appendix </w:t>
        </w:r>
        <w:r w:rsidR="00345B5F">
          <w:rPr>
            <w:rStyle w:val="Hyperlink"/>
            <w:rFonts w:eastAsiaTheme="majorEastAsia" w:cs="Arial"/>
          </w:rPr>
          <w:t>F</w:t>
        </w:r>
        <w:r w:rsidRPr="001E4063">
          <w:rPr>
            <w:rStyle w:val="Hyperlink"/>
            <w:rFonts w:eastAsiaTheme="majorEastAsia" w:cs="Arial"/>
          </w:rPr>
          <w:t>: Exporting a Report to a Spreadsheet</w:t>
        </w:r>
      </w:hyperlink>
      <w:r w:rsidRPr="001E4063">
        <w:t>.</w:t>
      </w:r>
    </w:p>
    <w:p w:rsidR="003216B6" w:rsidRPr="001E4063" w:rsidRDefault="003216B6" w:rsidP="00B44850">
      <w:pPr>
        <w:pStyle w:val="DSSECSBodyText"/>
      </w:pPr>
      <w:r w:rsidRPr="001E4063">
        <w:t xml:space="preserve">The following example </w:t>
      </w:r>
      <w:r w:rsidR="00345B5F">
        <w:t>display</w:t>
      </w:r>
      <w:r w:rsidRPr="001E4063">
        <w:t xml:space="preserve">s the report after it has been produced in </w:t>
      </w:r>
      <w:r w:rsidR="00422425">
        <w:t xml:space="preserve">an </w:t>
      </w:r>
      <w:r w:rsidRPr="001E4063">
        <w:t>exportable format and imported into a spreadsheet:</w:t>
      </w:r>
    </w:p>
    <w:p w:rsidR="003216B6" w:rsidRPr="004F4F54" w:rsidRDefault="003216B6" w:rsidP="004F4F54">
      <w:pPr>
        <w:pStyle w:val="FigureCaption"/>
      </w:pPr>
      <w:bookmarkStart w:id="352" w:name="_Toc454958494"/>
      <w:bookmarkStart w:id="353" w:name="_Toc463615179"/>
      <w:r w:rsidRPr="004F4F54">
        <w:t>Example: Exported Lab Results DSS LOINC CODE Report</w:t>
      </w:r>
      <w:bookmarkEnd w:id="352"/>
      <w:bookmarkEnd w:id="353"/>
      <w:r w:rsidRPr="004F4F54">
        <w:t xml:space="preserve"> </w:t>
      </w:r>
    </w:p>
    <w:p w:rsidR="003216B6" w:rsidRDefault="002D1CFD" w:rsidP="00B44850">
      <w:pPr>
        <w:pStyle w:val="Figure"/>
      </w:pPr>
      <w:r w:rsidRPr="00293718">
        <w:rPr>
          <w:noProof/>
        </w:rPr>
        <w:drawing>
          <wp:inline distT="0" distB="0" distL="0" distR="0" wp14:anchorId="54FAD1BD" wp14:editId="354D299C">
            <wp:extent cx="5942330" cy="1057275"/>
            <wp:effectExtent l="19050" t="19050" r="20320" b="28575"/>
            <wp:docPr id="35" name="Picture 35" descr="Spreadsheet includes LAR Test Number, LAR Test Name, LAR Units, LAR LOINC, Flag, Local Test Name, Local Specialty Type, Local Workload IEN and Local Workload Code. " title="Exported Lab Results DSS LOINC COD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2330" cy="1057275"/>
                    </a:xfrm>
                    <a:prstGeom prst="rect">
                      <a:avLst/>
                    </a:prstGeom>
                    <a:ln>
                      <a:solidFill>
                        <a:schemeClr val="tx1"/>
                      </a:solidFill>
                    </a:ln>
                  </pic:spPr>
                </pic:pic>
              </a:graphicData>
            </a:graphic>
          </wp:inline>
        </w:drawing>
      </w:r>
    </w:p>
    <w:p w:rsidR="003216B6" w:rsidRPr="004F4F54" w:rsidRDefault="003216B6" w:rsidP="00B44850">
      <w:pPr>
        <w:pStyle w:val="Heading3"/>
      </w:pPr>
      <w:bookmarkStart w:id="354" w:name="_Toc450829756"/>
      <w:bookmarkStart w:id="355" w:name="_Toc454958416"/>
      <w:bookmarkStart w:id="356" w:name="_Toc459041100"/>
      <w:bookmarkStart w:id="357" w:name="_Toc459043651"/>
      <w:r w:rsidRPr="004F4F54">
        <w:t>Pharmacy</w:t>
      </w:r>
      <w:bookmarkEnd w:id="354"/>
      <w:bookmarkEnd w:id="355"/>
      <w:bookmarkEnd w:id="356"/>
      <w:bookmarkEnd w:id="357"/>
    </w:p>
    <w:p w:rsidR="003216B6" w:rsidRPr="001E4063" w:rsidRDefault="00FC0995" w:rsidP="00B44850">
      <w:pPr>
        <w:pStyle w:val="DSSECSBodyText"/>
      </w:pPr>
      <w:r>
        <w:t xml:space="preserve">When the </w:t>
      </w:r>
      <w:r w:rsidR="003216B6" w:rsidRPr="001E4063">
        <w:t xml:space="preserve">Pharmacy option </w:t>
      </w:r>
      <w:r>
        <w:t xml:space="preserve">is selected, </w:t>
      </w:r>
      <w:r w:rsidR="003216B6" w:rsidRPr="001E4063">
        <w:t>from the Maintenance Menu</w:t>
      </w:r>
      <w:r>
        <w:t>,</w:t>
      </w:r>
      <w:r w:rsidR="003216B6" w:rsidRPr="001E4063">
        <w:t xml:space="preserve"> </w:t>
      </w:r>
      <w:r>
        <w:t xml:space="preserve">the </w:t>
      </w:r>
      <w:r w:rsidR="003216B6" w:rsidRPr="001E4063">
        <w:t>following sub-menu and options</w:t>
      </w:r>
      <w:r>
        <w:t xml:space="preserve"> are displayed</w:t>
      </w:r>
      <w:r w:rsidR="003216B6" w:rsidRPr="001E4063">
        <w:t>.</w:t>
      </w:r>
    </w:p>
    <w:p w:rsidR="003216B6" w:rsidRPr="004F4F54" w:rsidRDefault="003216B6" w:rsidP="00B44850">
      <w:pPr>
        <w:pStyle w:val="FigureCaption"/>
      </w:pPr>
      <w:bookmarkStart w:id="358" w:name="_Toc454958495"/>
      <w:bookmarkStart w:id="359" w:name="_Toc463615180"/>
      <w:r w:rsidRPr="004F4F54">
        <w:t>Example: Pharmacy Options Menu</w:t>
      </w:r>
      <w:bookmarkEnd w:id="358"/>
      <w:bookmarkEnd w:id="359"/>
    </w:p>
    <w:p w:rsidR="003216B6" w:rsidRDefault="003216B6" w:rsidP="00B44850">
      <w:pPr>
        <w:pStyle w:val="Figure"/>
      </w:pPr>
      <w:r w:rsidRPr="00293718">
        <w:rPr>
          <w:noProof/>
        </w:rPr>
        <w:drawing>
          <wp:inline distT="0" distB="0" distL="0" distR="0" wp14:anchorId="6C42195D" wp14:editId="3ED400DE">
            <wp:extent cx="3810532" cy="985941"/>
            <wp:effectExtent l="19050" t="19050" r="19050" b="24130"/>
            <wp:docPr id="37" name="Picture 37" title="Pharmacy Op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rmacy Options Menu.png"/>
                    <pic:cNvPicPr/>
                  </pic:nvPicPr>
                  <pic:blipFill>
                    <a:blip r:embed="rId45">
                      <a:extLst>
                        <a:ext uri="{28A0092B-C50C-407E-A947-70E740481C1C}">
                          <a14:useLocalDpi xmlns:a14="http://schemas.microsoft.com/office/drawing/2010/main" val="0"/>
                        </a:ext>
                      </a:extLst>
                    </a:blip>
                    <a:stretch>
                      <a:fillRect/>
                    </a:stretch>
                  </pic:blipFill>
                  <pic:spPr>
                    <a:xfrm>
                      <a:off x="0" y="0"/>
                      <a:ext cx="3810532" cy="985941"/>
                    </a:xfrm>
                    <a:prstGeom prst="rect">
                      <a:avLst/>
                    </a:prstGeom>
                    <a:ln>
                      <a:solidFill>
                        <a:sysClr val="windowText" lastClr="000000"/>
                      </a:solidFill>
                    </a:ln>
                  </pic:spPr>
                </pic:pic>
              </a:graphicData>
            </a:graphic>
          </wp:inline>
        </w:drawing>
      </w:r>
    </w:p>
    <w:p w:rsidR="003216B6" w:rsidRPr="004F4F54" w:rsidRDefault="003216B6" w:rsidP="00B44850">
      <w:pPr>
        <w:pStyle w:val="Heading4"/>
      </w:pPr>
      <w:bookmarkStart w:id="360" w:name="_Toc450829757"/>
      <w:bookmarkStart w:id="361" w:name="_Toc459041101"/>
      <w:bookmarkStart w:id="362" w:name="_Toc459043652"/>
      <w:r w:rsidRPr="004F4F54">
        <w:t xml:space="preserve">Pharmacy </w:t>
      </w:r>
      <w:r w:rsidR="0085265F" w:rsidRPr="004F4F54">
        <w:t xml:space="preserve">Volume </w:t>
      </w:r>
      <w:r w:rsidRPr="004F4F54">
        <w:t xml:space="preserve">Edit and </w:t>
      </w:r>
      <w:r w:rsidR="0085265F" w:rsidRPr="004F4F54">
        <w:t xml:space="preserve">Volume </w:t>
      </w:r>
      <w:r w:rsidRPr="004F4F54">
        <w:t>Edit Log</w:t>
      </w:r>
      <w:bookmarkEnd w:id="360"/>
      <w:bookmarkEnd w:id="361"/>
      <w:bookmarkEnd w:id="362"/>
    </w:p>
    <w:p w:rsidR="003216B6" w:rsidRPr="001E4063" w:rsidRDefault="003216B6" w:rsidP="00B44850">
      <w:pPr>
        <w:pStyle w:val="DSSECSBodyText"/>
      </w:pPr>
      <w:r w:rsidRPr="001E4063">
        <w:t>This option consists of Pharmacy Volume Edit</w:t>
      </w:r>
      <w:r w:rsidR="00E16B33">
        <w:t xml:space="preserve"> and Pharmacy Volume Edit Log.</w:t>
      </w:r>
    </w:p>
    <w:p w:rsidR="003216B6" w:rsidRPr="002F6173" w:rsidRDefault="003216B6" w:rsidP="000B4407">
      <w:pPr>
        <w:pStyle w:val="DSSECSBodyText"/>
      </w:pPr>
      <w:r w:rsidRPr="002F6173">
        <w:rPr>
          <w:rFonts w:eastAsia="MS Mincho"/>
        </w:rPr>
        <w:t>NOTE:  The ECXPVE security key is required.</w:t>
      </w:r>
      <w:r w:rsidRPr="002F6173">
        <w:t xml:space="preserve"> </w:t>
      </w:r>
    </w:p>
    <w:p w:rsidR="003216B6" w:rsidRPr="004F4F54" w:rsidRDefault="003216B6" w:rsidP="00B44850">
      <w:pPr>
        <w:pStyle w:val="Heading5"/>
      </w:pPr>
      <w:bookmarkStart w:id="363" w:name="_Toc450829758"/>
      <w:bookmarkStart w:id="364" w:name="_Toc459041102"/>
      <w:bookmarkStart w:id="365" w:name="_Toc459043653"/>
      <w:r w:rsidRPr="004F4F54">
        <w:t>Pharmacy Volume Edit</w:t>
      </w:r>
      <w:bookmarkEnd w:id="363"/>
      <w:bookmarkEnd w:id="364"/>
      <w:bookmarkEnd w:id="365"/>
    </w:p>
    <w:p w:rsidR="003216B6" w:rsidRPr="00BD2E19" w:rsidRDefault="003216B6" w:rsidP="00B44850">
      <w:pPr>
        <w:pStyle w:val="DSSECSBodyText"/>
      </w:pPr>
      <w:r w:rsidRPr="00BD2E19">
        <w:t>This option allows authorized users to edit the Pharmacy Extracts (PRE, IVP, UDP and BCM).  Corrections may be made to the:</w:t>
      </w:r>
    </w:p>
    <w:p w:rsidR="003216B6" w:rsidRPr="001E4063" w:rsidRDefault="003216B6" w:rsidP="00B44850">
      <w:pPr>
        <w:pStyle w:val="BulletListMultiple"/>
      </w:pPr>
      <w:r w:rsidRPr="001E4063">
        <w:t>Quantity and Unit of Issue fields for PRE</w:t>
      </w:r>
      <w:r w:rsidR="00734DDC">
        <w:t>.</w:t>
      </w:r>
    </w:p>
    <w:p w:rsidR="003216B6" w:rsidRPr="001E4063" w:rsidRDefault="003216B6" w:rsidP="00B44850">
      <w:pPr>
        <w:pStyle w:val="BulletListMultiple"/>
      </w:pPr>
      <w:r w:rsidRPr="001E4063">
        <w:t>Quantity and Total Doses per Day fields for IVP</w:t>
      </w:r>
      <w:r w:rsidR="00734DDC">
        <w:t>.</w:t>
      </w:r>
      <w:r w:rsidRPr="001E4063">
        <w:t xml:space="preserve"> </w:t>
      </w:r>
    </w:p>
    <w:p w:rsidR="003216B6" w:rsidRPr="001E4063" w:rsidRDefault="003216B6" w:rsidP="00B44850">
      <w:pPr>
        <w:pStyle w:val="BulletListMultiple"/>
      </w:pPr>
      <w:r w:rsidRPr="001E4063">
        <w:t>Quantity field for UDP</w:t>
      </w:r>
      <w:r w:rsidR="00734DDC">
        <w:t>.</w:t>
      </w:r>
    </w:p>
    <w:p w:rsidR="003216B6" w:rsidRPr="001E4063" w:rsidRDefault="003216B6" w:rsidP="00B44850">
      <w:pPr>
        <w:pStyle w:val="BulletListMultipleLast"/>
      </w:pPr>
      <w:r w:rsidRPr="001E4063">
        <w:t>Component Dose Given and Component Units fields for BCM</w:t>
      </w:r>
      <w:r w:rsidR="00734DDC">
        <w:t>.</w:t>
      </w:r>
    </w:p>
    <w:p w:rsidR="003216B6" w:rsidRPr="002F6173" w:rsidRDefault="003216B6" w:rsidP="000B4407">
      <w:pPr>
        <w:pStyle w:val="Note"/>
      </w:pPr>
      <w:r w:rsidRPr="002F6173">
        <w:rPr>
          <w:rFonts w:eastAsia="MS Mincho"/>
        </w:rPr>
        <w:t xml:space="preserve">The extract must be </w:t>
      </w:r>
      <w:proofErr w:type="gramStart"/>
      <w:r w:rsidRPr="002F6173">
        <w:rPr>
          <w:rFonts w:eastAsia="MS Mincho"/>
        </w:rPr>
        <w:t>rer</w:t>
      </w:r>
      <w:r w:rsidR="00734DDC">
        <w:rPr>
          <w:rFonts w:eastAsia="MS Mincho"/>
        </w:rPr>
        <w:t>a</w:t>
      </w:r>
      <w:r w:rsidRPr="002F6173">
        <w:rPr>
          <w:rFonts w:eastAsia="MS Mincho"/>
        </w:rPr>
        <w:t>n</w:t>
      </w:r>
      <w:proofErr w:type="gramEnd"/>
      <w:r w:rsidRPr="002F6173">
        <w:rPr>
          <w:rFonts w:eastAsia="MS Mincho"/>
        </w:rPr>
        <w:t xml:space="preserve"> if changes are made after the extract is transmitted. Please contact the MCAO Customer Service Help Desk (CSHD).</w:t>
      </w:r>
    </w:p>
    <w:p w:rsidR="003216B6" w:rsidRPr="002F6173" w:rsidRDefault="003216B6" w:rsidP="000B4407">
      <w:pPr>
        <w:pStyle w:val="Note"/>
      </w:pPr>
      <w:r w:rsidRPr="002F6173">
        <w:rPr>
          <w:rFonts w:eastAsia="MS Mincho"/>
        </w:rPr>
        <w:t>If a patient’s SSN is entered and a question mark (?) is entered for the extract sequence number, only records including that patient’s SSN will appear in the results.</w:t>
      </w:r>
    </w:p>
    <w:p w:rsidR="008D76C2" w:rsidRDefault="008D76C2" w:rsidP="00B44850">
      <w:pPr>
        <w:pStyle w:val="DSSECSBodyText"/>
        <w:rPr>
          <w:rFonts w:cs="Arial"/>
        </w:rPr>
      </w:pPr>
      <w:r>
        <w:rPr>
          <w:rFonts w:cs="Arial"/>
        </w:rPr>
        <w:br w:type="page"/>
      </w:r>
    </w:p>
    <w:p w:rsidR="003216B6" w:rsidRDefault="003216B6" w:rsidP="00B44850">
      <w:pPr>
        <w:pStyle w:val="DSSECSBodyText"/>
        <w:rPr>
          <w:rFonts w:cs="Arial"/>
        </w:rPr>
      </w:pPr>
      <w:r w:rsidRPr="001E4063">
        <w:rPr>
          <w:rFonts w:cs="Arial"/>
        </w:rPr>
        <w:lastRenderedPageBreak/>
        <w:t xml:space="preserve">The following </w:t>
      </w:r>
      <w:proofErr w:type="gramStart"/>
      <w:r w:rsidRPr="001E4063">
        <w:rPr>
          <w:rFonts w:cs="Arial"/>
        </w:rPr>
        <w:t xml:space="preserve">steps </w:t>
      </w:r>
      <w:r w:rsidR="00734DDC">
        <w:rPr>
          <w:rFonts w:cs="Arial"/>
        </w:rPr>
        <w:t>is</w:t>
      </w:r>
      <w:proofErr w:type="gramEnd"/>
      <w:r w:rsidRPr="001E4063">
        <w:rPr>
          <w:rFonts w:cs="Arial"/>
        </w:rPr>
        <w:t xml:space="preserve"> an example </w:t>
      </w:r>
      <w:r w:rsidR="00734DDC">
        <w:rPr>
          <w:rFonts w:cs="Arial"/>
        </w:rPr>
        <w:t xml:space="preserve">of the </w:t>
      </w:r>
      <w:r w:rsidRPr="001E4063">
        <w:rPr>
          <w:rFonts w:cs="Arial"/>
        </w:rPr>
        <w:t>Pharmacy Volume Edit</w:t>
      </w:r>
      <w:r w:rsidR="00734DDC">
        <w:rPr>
          <w:rFonts w:cs="Arial"/>
        </w:rPr>
        <w:t>,</w:t>
      </w:r>
      <w:r w:rsidRPr="001E4063">
        <w:rPr>
          <w:rFonts w:cs="Arial"/>
        </w:rPr>
        <w:t xml:space="preserve"> for making changes to the Quantity and Unit of Issue for a PRE extract:</w:t>
      </w:r>
    </w:p>
    <w:p w:rsidR="003216B6" w:rsidRPr="00F66A57" w:rsidRDefault="003216B6" w:rsidP="00C856EB">
      <w:pPr>
        <w:pStyle w:val="Steps"/>
        <w:pBdr>
          <w:top w:val="single" w:sz="4" w:space="1" w:color="auto"/>
          <w:left w:val="single" w:sz="4" w:space="4" w:color="auto"/>
          <w:bottom w:val="single" w:sz="4" w:space="1" w:color="auto"/>
          <w:right w:val="single" w:sz="4" w:space="4" w:color="auto"/>
        </w:pBdr>
      </w:pPr>
      <w:r w:rsidRPr="003B1D79">
        <w:t xml:space="preserve">Select Pharmacy Option: </w:t>
      </w:r>
      <w:proofErr w:type="gramStart"/>
      <w:r w:rsidRPr="003B1D79">
        <w:t>1  Pharmacy</w:t>
      </w:r>
      <w:proofErr w:type="gramEnd"/>
      <w:r w:rsidRPr="003B1D79">
        <w:t xml:space="preserve"> Edit and Edit Log</w:t>
      </w:r>
    </w:p>
    <w:p w:rsidR="003216B6" w:rsidRPr="00B87CEC" w:rsidRDefault="003216B6" w:rsidP="00C856EB">
      <w:pPr>
        <w:pStyle w:val="Steps"/>
        <w:pBdr>
          <w:top w:val="single" w:sz="4" w:space="1" w:color="auto"/>
          <w:left w:val="single" w:sz="4" w:space="4" w:color="auto"/>
          <w:bottom w:val="single" w:sz="4" w:space="1" w:color="auto"/>
          <w:right w:val="single" w:sz="4" w:space="4" w:color="auto"/>
        </w:pBdr>
      </w:pPr>
    </w:p>
    <w:p w:rsidR="003216B6" w:rsidRPr="002F13BD" w:rsidRDefault="003216B6" w:rsidP="00C856EB">
      <w:pPr>
        <w:pStyle w:val="Steps"/>
        <w:pBdr>
          <w:top w:val="single" w:sz="4" w:space="1" w:color="auto"/>
          <w:left w:val="single" w:sz="4" w:space="4" w:color="auto"/>
          <w:bottom w:val="single" w:sz="4" w:space="1" w:color="auto"/>
          <w:right w:val="single" w:sz="4" w:space="4" w:color="auto"/>
        </w:pBdr>
      </w:pPr>
      <w:r w:rsidRPr="005F2A1A">
        <w:t xml:space="preserve">   1     Pharmacy Volume Edit</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 xml:space="preserve">   2     Pharmacy Volume Edit Log</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 xml:space="preserve">Select Pharmacy Edit and Edit Log Option: </w:t>
      </w:r>
      <w:proofErr w:type="gramStart"/>
      <w:r w:rsidRPr="00AB44CC">
        <w:t>1  Pharmacy</w:t>
      </w:r>
      <w:proofErr w:type="gramEnd"/>
      <w:r w:rsidRPr="00AB44CC">
        <w:t xml:space="preserve"> Volume </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Edit</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 xml:space="preserve">     Select one of the following:</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 xml:space="preserve">          P         PRE</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 xml:space="preserve">          I         IVP</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 xml:space="preserve">          U         UDP</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 xml:space="preserve">          B         BCM</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Enter response: PRE</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Select PRE EXTRACT NUMBER</w:t>
      </w:r>
      <w:proofErr w:type="gramStart"/>
      <w:r w:rsidRPr="00AB44CC">
        <w:t>: ?</w:t>
      </w:r>
      <w:proofErr w:type="gramEnd"/>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Select from one of the following extract numbers:</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If no numbers appear then there are no extracts that can</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proofErr w:type="gramStart"/>
      <w:r w:rsidRPr="00AB44CC">
        <w:t>be</w:t>
      </w:r>
      <w:proofErr w:type="gramEnd"/>
      <w:r w:rsidRPr="00AB44CC">
        <w:t xml:space="preserve"> edited.</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4413</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Select PRE EXTRACT NUMBER: 4413</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Enter patient's SSN, if known, or press ENTER to continue</w:t>
      </w:r>
      <w:proofErr w:type="gramStart"/>
      <w:r w:rsidRPr="00AB44CC">
        <w:t>: ??</w:t>
      </w:r>
      <w:proofErr w:type="gramEnd"/>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Enter patient's SSN, if known.  The SSN will be used to find sequence numbers</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proofErr w:type="gramStart"/>
      <w:r w:rsidRPr="00AB44CC">
        <w:t>associated</w:t>
      </w:r>
      <w:proofErr w:type="gramEnd"/>
      <w:r w:rsidRPr="00AB44CC">
        <w:t xml:space="preserve"> with this patient.  Enter 9 digits or 9 digits and P, no</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proofErr w:type="gramStart"/>
      <w:r w:rsidRPr="00AB44CC">
        <w:t>hyphens</w:t>
      </w:r>
      <w:proofErr w:type="gramEnd"/>
      <w:r w:rsidRPr="00AB44CC">
        <w:t xml:space="preserve"> or spaces.  Entry is optional.</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 xml:space="preserve">Enter patient's SSN, if known, or press ENTER to continue: </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Select PRE EXTRACT SEQUENCE NUMBER</w:t>
      </w:r>
      <w:proofErr w:type="gramStart"/>
      <w:r w:rsidRPr="00AB44CC">
        <w:t>: ?</w:t>
      </w:r>
      <w:proofErr w:type="gramEnd"/>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Select from one of the following sequence numbers:</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 xml:space="preserve">SEQUENCE </w:t>
      </w:r>
      <w:proofErr w:type="gramStart"/>
      <w:r w:rsidRPr="00AB44CC">
        <w:t>#  SSN</w:t>
      </w:r>
      <w:proofErr w:type="gramEnd"/>
      <w:r w:rsidRPr="00AB44CC">
        <w:t xml:space="preserve">         FILL DT       QUANTITY  UNIT OF ISSUE</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 xml:space="preserve">10682344    XXXXXXXXX   JAN 01, </w:t>
      </w:r>
      <w:proofErr w:type="gramStart"/>
      <w:r w:rsidRPr="00AB44CC">
        <w:t>2016  6</w:t>
      </w:r>
      <w:proofErr w:type="gramEnd"/>
      <w:r w:rsidRPr="00AB44CC">
        <w:t xml:space="preserve">         TAB</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 xml:space="preserve">10682345    XXXXXXXXX   JAN 01, </w:t>
      </w:r>
      <w:proofErr w:type="gramStart"/>
      <w:r w:rsidRPr="00AB44CC">
        <w:t>2016  20</w:t>
      </w:r>
      <w:proofErr w:type="gramEnd"/>
      <w:r w:rsidRPr="00AB44CC">
        <w:t xml:space="preserve">        CAP</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 xml:space="preserve">10682346    XXXXXXXXX   JAN 01, </w:t>
      </w:r>
      <w:proofErr w:type="gramStart"/>
      <w:r w:rsidRPr="00AB44CC">
        <w:t>2016  20</w:t>
      </w:r>
      <w:proofErr w:type="gramEnd"/>
      <w:r w:rsidRPr="00AB44CC">
        <w:t xml:space="preserve">        TAB</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Select PRE EXTRACT SEQUENCE NUMBER: 10682344</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QUANTITY: 6// 10</w:t>
      </w:r>
    </w:p>
    <w:p w:rsidR="003216B6" w:rsidRPr="00AB44CC" w:rsidRDefault="003216B6" w:rsidP="00C856EB">
      <w:pPr>
        <w:pStyle w:val="Steps"/>
        <w:pBdr>
          <w:top w:val="single" w:sz="4" w:space="1" w:color="auto"/>
          <w:left w:val="single" w:sz="4" w:space="4" w:color="auto"/>
          <w:bottom w:val="single" w:sz="4" w:space="1" w:color="auto"/>
          <w:right w:val="single" w:sz="4" w:space="4" w:color="auto"/>
        </w:pBdr>
      </w:pPr>
      <w:r w:rsidRPr="00AB44CC">
        <w:t>UNIT OF ISSUE: TAB// CAP</w:t>
      </w:r>
    </w:p>
    <w:p w:rsidR="008D76C2" w:rsidRDefault="008D76C2" w:rsidP="00B44850">
      <w:pPr>
        <w:pStyle w:val="DSSECSBodyText"/>
        <w:rPr>
          <w:rFonts w:cs="Arial"/>
        </w:rPr>
      </w:pPr>
      <w:r>
        <w:rPr>
          <w:rFonts w:cs="Arial"/>
        </w:rPr>
        <w:br w:type="page"/>
      </w:r>
    </w:p>
    <w:p w:rsidR="003216B6" w:rsidRPr="001E4063" w:rsidRDefault="003216B6" w:rsidP="00B44850">
      <w:pPr>
        <w:pStyle w:val="DSSECSBodyText"/>
        <w:rPr>
          <w:rFonts w:cs="Arial"/>
        </w:rPr>
      </w:pPr>
      <w:r w:rsidRPr="001E4063">
        <w:rPr>
          <w:rFonts w:cs="Arial"/>
        </w:rPr>
        <w:lastRenderedPageBreak/>
        <w:t xml:space="preserve">The following </w:t>
      </w:r>
      <w:proofErr w:type="gramStart"/>
      <w:r w:rsidRPr="001E4063">
        <w:rPr>
          <w:rFonts w:cs="Arial"/>
        </w:rPr>
        <w:t xml:space="preserve">steps </w:t>
      </w:r>
      <w:r w:rsidR="00F6545D">
        <w:rPr>
          <w:rFonts w:cs="Arial"/>
        </w:rPr>
        <w:t>is</w:t>
      </w:r>
      <w:proofErr w:type="gramEnd"/>
      <w:r w:rsidRPr="001E4063">
        <w:rPr>
          <w:rFonts w:cs="Arial"/>
        </w:rPr>
        <w:t xml:space="preserve"> an example </w:t>
      </w:r>
      <w:r w:rsidR="00F6545D">
        <w:rPr>
          <w:rFonts w:cs="Arial"/>
        </w:rPr>
        <w:t xml:space="preserve">of the </w:t>
      </w:r>
      <w:r w:rsidRPr="001E4063">
        <w:rPr>
          <w:rFonts w:cs="Arial"/>
        </w:rPr>
        <w:t>Pharmacy Volume Edit</w:t>
      </w:r>
      <w:r w:rsidR="00F6545D">
        <w:rPr>
          <w:rFonts w:cs="Arial"/>
        </w:rPr>
        <w:t>,</w:t>
      </w:r>
      <w:r w:rsidRPr="001E4063">
        <w:rPr>
          <w:rFonts w:cs="Arial"/>
        </w:rPr>
        <w:t xml:space="preserve"> for making changes to the Quantity and Total Doses per Day</w:t>
      </w:r>
      <w:r w:rsidR="00F6545D">
        <w:rPr>
          <w:rFonts w:cs="Arial"/>
        </w:rPr>
        <w:t>,</w:t>
      </w:r>
      <w:r w:rsidRPr="001E4063">
        <w:rPr>
          <w:rFonts w:cs="Arial"/>
        </w:rPr>
        <w:t xml:space="preserve"> for an IVP extract:</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Select Pharmacy Option: </w:t>
      </w:r>
      <w:proofErr w:type="gramStart"/>
      <w:r w:rsidRPr="00C6234E">
        <w:t>1  Pharmacy</w:t>
      </w:r>
      <w:proofErr w:type="gramEnd"/>
      <w:r w:rsidRPr="00C6234E">
        <w:t xml:space="preserve"> Edit and Edit Log</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1     Pharmacy Volume Edit</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2     Pharmacy Volume Edit Log</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Select Pharmacy Edit and Edit Log Option: </w:t>
      </w:r>
      <w:proofErr w:type="gramStart"/>
      <w:r w:rsidRPr="00C6234E">
        <w:t>1  Pharmacy</w:t>
      </w:r>
      <w:proofErr w:type="gramEnd"/>
      <w:r w:rsidRPr="00C6234E">
        <w:t xml:space="preserve"> Volume </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Edit</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Select one of the following:</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P         PRE</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I         IVP</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U         UDP</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B         BCM</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t>Enter response: IVP</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t>Select IVP</w:t>
      </w:r>
      <w:r w:rsidRPr="00C6234E">
        <w:t xml:space="preserve"> EXTRACT NUMBER</w:t>
      </w:r>
      <w:proofErr w:type="gramStart"/>
      <w:r w:rsidRPr="00C6234E">
        <w:t>: ?</w:t>
      </w:r>
      <w:proofErr w:type="gramEnd"/>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Select from one of the following extract numbers:</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If no numbers appear then there are no extracts that can</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roofErr w:type="gramStart"/>
      <w:r w:rsidRPr="00C6234E">
        <w:t>be</w:t>
      </w:r>
      <w:proofErr w:type="gramEnd"/>
      <w:r w:rsidRPr="00C6234E">
        <w:t xml:space="preserve"> edited.</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Default="003216B6" w:rsidP="00C856EB">
      <w:pPr>
        <w:pStyle w:val="Steps"/>
        <w:pBdr>
          <w:top w:val="single" w:sz="4" w:space="1" w:color="auto"/>
          <w:left w:val="single" w:sz="4" w:space="4" w:color="auto"/>
          <w:bottom w:val="single" w:sz="4" w:space="1" w:color="auto"/>
          <w:right w:val="single" w:sz="4" w:space="4" w:color="auto"/>
        </w:pBdr>
      </w:pPr>
      <w:r>
        <w:t>2908</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t>3570</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t>Select IVP</w:t>
      </w:r>
      <w:r w:rsidRPr="00C6234E">
        <w:t xml:space="preserve"> </w:t>
      </w:r>
      <w:r>
        <w:t>EXTRACT NUMBER: 3570</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Enter patient's SSN, if known, or press ENTER to continue</w:t>
      </w:r>
      <w:proofErr w:type="gramStart"/>
      <w:r w:rsidRPr="00C6234E">
        <w:t>: ??</w:t>
      </w:r>
      <w:proofErr w:type="gramEnd"/>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Enter patient's SSN, if known.  The SSN will be used to find sequence numbers</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roofErr w:type="gramStart"/>
      <w:r w:rsidRPr="00C6234E">
        <w:t>associated</w:t>
      </w:r>
      <w:proofErr w:type="gramEnd"/>
      <w:r w:rsidRPr="00C6234E">
        <w:t xml:space="preserve"> with this patient.  Enter 9 digits or 9 digits and P, no</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roofErr w:type="gramStart"/>
      <w:r w:rsidRPr="00C6234E">
        <w:t>hyphens</w:t>
      </w:r>
      <w:proofErr w:type="gramEnd"/>
      <w:r w:rsidRPr="00C6234E">
        <w:t xml:space="preserve"> or spaces.  Entry is optional.</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Enter patient's SSN, if known, or press ENTER to continue: </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t>Select IVP</w:t>
      </w:r>
      <w:r w:rsidRPr="00C6234E">
        <w:t xml:space="preserve"> EXTRACT SEQUENCE NUMBER</w:t>
      </w:r>
      <w:proofErr w:type="gramStart"/>
      <w:r w:rsidRPr="00C6234E">
        <w:t>: ?</w:t>
      </w:r>
      <w:proofErr w:type="gramEnd"/>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Select from one of the following sequence numbers:</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SEQUENCE</w:t>
      </w:r>
      <w:r>
        <w:t xml:space="preserve"> </w:t>
      </w:r>
      <w:proofErr w:type="gramStart"/>
      <w:r>
        <w:t>#  SSN</w:t>
      </w:r>
      <w:proofErr w:type="gramEnd"/>
      <w:r>
        <w:t xml:space="preserve">         DISPENS DT    </w:t>
      </w:r>
      <w:r w:rsidRPr="00C6234E">
        <w:t xml:space="preserve">QUANTITY  </w:t>
      </w:r>
      <w:r>
        <w:t>TOTAL DOSES/DAY</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t>202327</w:t>
      </w:r>
      <w:r w:rsidRPr="00C6234E">
        <w:t xml:space="preserve">  </w:t>
      </w:r>
      <w:r>
        <w:t xml:space="preserve">    XXXXXXXXX   JAN 01, </w:t>
      </w:r>
      <w:proofErr w:type="gramStart"/>
      <w:r>
        <w:t>2010  6</w:t>
      </w:r>
      <w:proofErr w:type="gramEnd"/>
      <w:r>
        <w:t xml:space="preserve">         100 ML</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t>202328</w:t>
      </w:r>
      <w:r w:rsidRPr="00C6234E">
        <w:t xml:space="preserve">   </w:t>
      </w:r>
      <w:r>
        <w:t xml:space="preserve">   XXXXXXXXX   JAN 01, </w:t>
      </w:r>
      <w:proofErr w:type="gramStart"/>
      <w:r>
        <w:t>2010  20</w:t>
      </w:r>
      <w:proofErr w:type="gramEnd"/>
      <w:r>
        <w:t xml:space="preserve">        1 GM</w:t>
      </w:r>
    </w:p>
    <w:p w:rsidR="003216B6"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keepNext/>
        <w:keepLines/>
        <w:pBdr>
          <w:top w:val="single" w:sz="4" w:space="1" w:color="auto"/>
          <w:left w:val="single" w:sz="4" w:space="4" w:color="auto"/>
          <w:bottom w:val="single" w:sz="4" w:space="1" w:color="auto"/>
          <w:right w:val="single" w:sz="4" w:space="4" w:color="auto"/>
        </w:pBdr>
      </w:pPr>
      <w:r>
        <w:t>Select IVP</w:t>
      </w:r>
      <w:r w:rsidRPr="00C6234E">
        <w:t xml:space="preserve"> E</w:t>
      </w:r>
      <w:r>
        <w:t>XTRACT SEQUENCE NUMBER: 202327</w:t>
      </w:r>
    </w:p>
    <w:p w:rsidR="003216B6" w:rsidRPr="00C6234E" w:rsidRDefault="003216B6" w:rsidP="00C856EB">
      <w:pPr>
        <w:pStyle w:val="Steps"/>
        <w:keepNext/>
        <w:keepLine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keepNext/>
        <w:keepLines/>
        <w:pBdr>
          <w:top w:val="single" w:sz="4" w:space="1" w:color="auto"/>
          <w:left w:val="single" w:sz="4" w:space="4" w:color="auto"/>
          <w:bottom w:val="single" w:sz="4" w:space="1" w:color="auto"/>
          <w:right w:val="single" w:sz="4" w:space="4" w:color="auto"/>
        </w:pBdr>
      </w:pPr>
      <w:r>
        <w:t>QUANTITY: 1// 2</w:t>
      </w:r>
    </w:p>
    <w:p w:rsidR="003216B6" w:rsidRPr="00C6234E" w:rsidRDefault="003216B6" w:rsidP="00C856EB">
      <w:pPr>
        <w:pStyle w:val="Steps"/>
        <w:keepNext/>
        <w:keepLines/>
        <w:pBdr>
          <w:top w:val="single" w:sz="4" w:space="1" w:color="auto"/>
          <w:left w:val="single" w:sz="4" w:space="4" w:color="auto"/>
          <w:bottom w:val="single" w:sz="4" w:space="1" w:color="auto"/>
          <w:right w:val="single" w:sz="4" w:space="4" w:color="auto"/>
        </w:pBdr>
      </w:pPr>
      <w:r>
        <w:t>TOTAL DOSES PER DAY: 100 ML// 150 ML</w:t>
      </w:r>
    </w:p>
    <w:p w:rsidR="008D76C2" w:rsidRDefault="008D76C2" w:rsidP="00B44850">
      <w:pPr>
        <w:pStyle w:val="DSSECSBodyText"/>
        <w:rPr>
          <w:rFonts w:cs="Arial"/>
        </w:rPr>
      </w:pPr>
      <w:r>
        <w:rPr>
          <w:rFonts w:cs="Arial"/>
        </w:rPr>
        <w:br w:type="page"/>
      </w:r>
    </w:p>
    <w:p w:rsidR="003216B6" w:rsidRPr="001E4063" w:rsidRDefault="003216B6" w:rsidP="00B44850">
      <w:pPr>
        <w:pStyle w:val="DSSECSBodyText"/>
        <w:rPr>
          <w:rFonts w:cs="Arial"/>
        </w:rPr>
      </w:pPr>
      <w:r w:rsidRPr="001E4063">
        <w:rPr>
          <w:rFonts w:cs="Arial"/>
        </w:rPr>
        <w:lastRenderedPageBreak/>
        <w:t xml:space="preserve">The following </w:t>
      </w:r>
      <w:proofErr w:type="gramStart"/>
      <w:r w:rsidRPr="001E4063">
        <w:rPr>
          <w:rFonts w:cs="Arial"/>
        </w:rPr>
        <w:t xml:space="preserve">steps </w:t>
      </w:r>
      <w:r w:rsidR="00F6545D">
        <w:rPr>
          <w:rFonts w:cs="Arial"/>
        </w:rPr>
        <w:t>is</w:t>
      </w:r>
      <w:proofErr w:type="gramEnd"/>
      <w:r w:rsidRPr="001E4063">
        <w:rPr>
          <w:rFonts w:cs="Arial"/>
        </w:rPr>
        <w:t xml:space="preserve"> an example </w:t>
      </w:r>
      <w:r w:rsidR="00F6545D">
        <w:rPr>
          <w:rFonts w:cs="Arial"/>
        </w:rPr>
        <w:t xml:space="preserve">of the </w:t>
      </w:r>
      <w:r w:rsidRPr="001E4063">
        <w:rPr>
          <w:rFonts w:cs="Arial"/>
        </w:rPr>
        <w:t>Pharmacy Volume Edit</w:t>
      </w:r>
      <w:r w:rsidR="00F6545D">
        <w:rPr>
          <w:rFonts w:cs="Arial"/>
        </w:rPr>
        <w:t>,</w:t>
      </w:r>
      <w:r w:rsidRPr="001E4063">
        <w:rPr>
          <w:rFonts w:cs="Arial"/>
        </w:rPr>
        <w:t xml:space="preserve"> for making changes to the Quantity</w:t>
      </w:r>
      <w:r w:rsidR="00F6545D">
        <w:rPr>
          <w:rFonts w:cs="Arial"/>
        </w:rPr>
        <w:t>,</w:t>
      </w:r>
      <w:r w:rsidRPr="001E4063">
        <w:rPr>
          <w:rFonts w:cs="Arial"/>
        </w:rPr>
        <w:t xml:space="preserve"> for a UDP extract:</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Select Pharmacy Option: </w:t>
      </w:r>
      <w:proofErr w:type="gramStart"/>
      <w:r w:rsidRPr="00C6234E">
        <w:t>1  Pharmacy</w:t>
      </w:r>
      <w:proofErr w:type="gramEnd"/>
      <w:r w:rsidRPr="00C6234E">
        <w:t xml:space="preserve"> Edit and Edit Log</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1     Pharmacy Volume Edit</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2     Pharmacy Volume Edit Log</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Select Pharmacy Edit and Edit Log Option: </w:t>
      </w:r>
      <w:proofErr w:type="gramStart"/>
      <w:r w:rsidRPr="00C6234E">
        <w:t>1  Pharmacy</w:t>
      </w:r>
      <w:proofErr w:type="gramEnd"/>
      <w:r w:rsidRPr="00C6234E">
        <w:t xml:space="preserve"> Volume </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Edit</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Select one of the following:</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P         PRE</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I         IVP</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U         UDP</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B         BCM</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t>Enter response: UDP</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t>Select UDP</w:t>
      </w:r>
      <w:r w:rsidRPr="00C6234E">
        <w:t xml:space="preserve"> EXTRACT NUMBER</w:t>
      </w:r>
      <w:proofErr w:type="gramStart"/>
      <w:r w:rsidRPr="00C6234E">
        <w:t>: ?</w:t>
      </w:r>
      <w:proofErr w:type="gramEnd"/>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Select from one of the following extract numbers:</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If no numbers appear then there are no extracts that can</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roofErr w:type="gramStart"/>
      <w:r w:rsidRPr="00C6234E">
        <w:t>be</w:t>
      </w:r>
      <w:proofErr w:type="gramEnd"/>
      <w:r w:rsidRPr="00C6234E">
        <w:t xml:space="preserve"> edited.</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Default="003216B6" w:rsidP="00C856EB">
      <w:pPr>
        <w:pStyle w:val="Steps"/>
        <w:pBdr>
          <w:top w:val="single" w:sz="4" w:space="1" w:color="auto"/>
          <w:left w:val="single" w:sz="4" w:space="4" w:color="auto"/>
          <w:bottom w:val="single" w:sz="4" w:space="1" w:color="auto"/>
          <w:right w:val="single" w:sz="4" w:space="4" w:color="auto"/>
        </w:pBdr>
      </w:pPr>
      <w:r>
        <w:t>2024</w:t>
      </w:r>
    </w:p>
    <w:p w:rsidR="003216B6" w:rsidRDefault="003216B6" w:rsidP="00C856EB">
      <w:pPr>
        <w:pStyle w:val="Steps"/>
        <w:pBdr>
          <w:top w:val="single" w:sz="4" w:space="1" w:color="auto"/>
          <w:left w:val="single" w:sz="4" w:space="4" w:color="auto"/>
          <w:bottom w:val="single" w:sz="4" w:space="1" w:color="auto"/>
          <w:right w:val="single" w:sz="4" w:space="4" w:color="auto"/>
        </w:pBdr>
      </w:pPr>
      <w:r>
        <w:t>2921</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t>3581</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t>Select UDP</w:t>
      </w:r>
      <w:r w:rsidRPr="00C6234E">
        <w:t xml:space="preserve"> </w:t>
      </w:r>
      <w:r>
        <w:t>EXTRACT NUMBER: 3581</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Enter patient's SSN, if known, or press ENTER to continue</w:t>
      </w:r>
      <w:proofErr w:type="gramStart"/>
      <w:r w:rsidRPr="00C6234E">
        <w:t>: ??</w:t>
      </w:r>
      <w:proofErr w:type="gramEnd"/>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Enter patient's SSN, if known.  The SSN will be used to find sequence numbers</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roofErr w:type="gramStart"/>
      <w:r w:rsidRPr="00C6234E">
        <w:t>associated</w:t>
      </w:r>
      <w:proofErr w:type="gramEnd"/>
      <w:r w:rsidRPr="00C6234E">
        <w:t xml:space="preserve"> with this patient.  Enter 9 digits or 9 digits and P, no</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roofErr w:type="gramStart"/>
      <w:r w:rsidRPr="00C6234E">
        <w:t>hyphens</w:t>
      </w:r>
      <w:proofErr w:type="gramEnd"/>
      <w:r w:rsidRPr="00C6234E">
        <w:t xml:space="preserve"> or spaces.  Entry is optional.</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Enter patient's SSN, if known, or press ENTER to continue: </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t>Select UDP</w:t>
      </w:r>
      <w:r w:rsidRPr="00C6234E">
        <w:t xml:space="preserve"> EXTRACT SEQUENCE NUMBER</w:t>
      </w:r>
      <w:proofErr w:type="gramStart"/>
      <w:r w:rsidRPr="00C6234E">
        <w:t>: ?</w:t>
      </w:r>
      <w:proofErr w:type="gramEnd"/>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Select from one of the following sequence numbers:</w:t>
      </w:r>
    </w:p>
    <w:p w:rsidR="003216B6" w:rsidRPr="00B826BE" w:rsidRDefault="003216B6" w:rsidP="00C856EB">
      <w:pPr>
        <w:pStyle w:val="Steps"/>
        <w:pBdr>
          <w:top w:val="single" w:sz="4" w:space="1" w:color="auto"/>
          <w:left w:val="single" w:sz="4" w:space="4" w:color="auto"/>
          <w:bottom w:val="single" w:sz="4" w:space="1" w:color="auto"/>
          <w:right w:val="single" w:sz="4" w:space="4" w:color="auto"/>
        </w:pBdr>
        <w:rPr>
          <w:lang w:val="fr-FR"/>
        </w:rPr>
      </w:pPr>
      <w:r w:rsidRPr="00B826BE">
        <w:rPr>
          <w:lang w:val="fr-FR"/>
        </w:rPr>
        <w:t>SEQUENCE #  SSN         DISPENS DT    QUANTITY</w:t>
      </w:r>
    </w:p>
    <w:p w:rsidR="003216B6" w:rsidRPr="00B826BE" w:rsidRDefault="003216B6" w:rsidP="00C856EB">
      <w:pPr>
        <w:pStyle w:val="Steps"/>
        <w:pBdr>
          <w:top w:val="single" w:sz="4" w:space="1" w:color="auto"/>
          <w:left w:val="single" w:sz="4" w:space="4" w:color="auto"/>
          <w:bottom w:val="single" w:sz="4" w:space="1" w:color="auto"/>
          <w:right w:val="single" w:sz="4" w:space="4" w:color="auto"/>
        </w:pBdr>
        <w:rPr>
          <w:lang w:val="fr-FR"/>
        </w:rPr>
      </w:pPr>
      <w:r w:rsidRPr="00B826BE">
        <w:rPr>
          <w:lang w:val="fr-FR"/>
        </w:rPr>
        <w:t>------------------------------------------------</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t>1364046</w:t>
      </w:r>
      <w:r w:rsidRPr="00C6234E">
        <w:t xml:space="preserve">  </w:t>
      </w:r>
      <w:r>
        <w:t xml:space="preserve">   XXXXXXXXX   JAN 01, </w:t>
      </w:r>
      <w:proofErr w:type="gramStart"/>
      <w:r>
        <w:t>2010  1</w:t>
      </w:r>
      <w:proofErr w:type="gramEnd"/>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t>1364047</w:t>
      </w:r>
      <w:r w:rsidRPr="00C6234E">
        <w:t xml:space="preserve">   </w:t>
      </w:r>
      <w:r>
        <w:t xml:space="preserve">  XXXXXXXXX   JAN 01, </w:t>
      </w:r>
      <w:proofErr w:type="gramStart"/>
      <w:r>
        <w:t>2010  1</w:t>
      </w:r>
      <w:proofErr w:type="gramEnd"/>
    </w:p>
    <w:p w:rsidR="003216B6"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t>Select IVP</w:t>
      </w:r>
      <w:r w:rsidRPr="00C6234E">
        <w:t xml:space="preserve"> E</w:t>
      </w:r>
      <w:r>
        <w:t>XTRACT SEQUENCE NUMBER: 1364046</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t>QUANTITY: 1// 2</w:t>
      </w:r>
    </w:p>
    <w:p w:rsidR="008D76C2" w:rsidRDefault="008D76C2" w:rsidP="00B44850">
      <w:pPr>
        <w:pStyle w:val="DSSECSBodyText"/>
        <w:rPr>
          <w:rFonts w:cs="Arial"/>
        </w:rPr>
      </w:pPr>
      <w:r>
        <w:rPr>
          <w:rFonts w:cs="Arial"/>
        </w:rPr>
        <w:br w:type="page"/>
      </w:r>
    </w:p>
    <w:p w:rsidR="003216B6" w:rsidRPr="001E4063" w:rsidRDefault="003216B6" w:rsidP="00B44850">
      <w:pPr>
        <w:pStyle w:val="DSSECSBodyText"/>
        <w:rPr>
          <w:rFonts w:cs="Arial"/>
        </w:rPr>
      </w:pPr>
      <w:r w:rsidRPr="001E4063">
        <w:rPr>
          <w:rFonts w:cs="Arial"/>
        </w:rPr>
        <w:lastRenderedPageBreak/>
        <w:t xml:space="preserve">The following </w:t>
      </w:r>
      <w:proofErr w:type="gramStart"/>
      <w:r w:rsidRPr="001E4063">
        <w:rPr>
          <w:rFonts w:cs="Arial"/>
        </w:rPr>
        <w:t xml:space="preserve">steps </w:t>
      </w:r>
      <w:r w:rsidR="00C351C3">
        <w:rPr>
          <w:rFonts w:cs="Arial"/>
        </w:rPr>
        <w:t>is</w:t>
      </w:r>
      <w:proofErr w:type="gramEnd"/>
      <w:r w:rsidR="00C351C3">
        <w:rPr>
          <w:rFonts w:cs="Arial"/>
        </w:rPr>
        <w:t xml:space="preserve"> </w:t>
      </w:r>
      <w:r w:rsidRPr="001E4063">
        <w:rPr>
          <w:rFonts w:cs="Arial"/>
        </w:rPr>
        <w:t xml:space="preserve">an example </w:t>
      </w:r>
      <w:r w:rsidR="00C351C3">
        <w:rPr>
          <w:rFonts w:cs="Arial"/>
        </w:rPr>
        <w:t xml:space="preserve">of the </w:t>
      </w:r>
      <w:r w:rsidRPr="001E4063">
        <w:rPr>
          <w:rFonts w:cs="Arial"/>
        </w:rPr>
        <w:t>Pharmacy Volume Edit</w:t>
      </w:r>
      <w:r w:rsidR="00C351C3">
        <w:rPr>
          <w:rFonts w:cs="Arial"/>
        </w:rPr>
        <w:t>,</w:t>
      </w:r>
      <w:r w:rsidRPr="001E4063">
        <w:rPr>
          <w:rFonts w:cs="Arial"/>
        </w:rPr>
        <w:t xml:space="preserve"> for making changes to the Component Dose Given</w:t>
      </w:r>
      <w:r w:rsidR="00C351C3">
        <w:rPr>
          <w:rFonts w:cs="Arial"/>
        </w:rPr>
        <w:t>,</w:t>
      </w:r>
      <w:r w:rsidRPr="001E4063">
        <w:rPr>
          <w:rFonts w:cs="Arial"/>
        </w:rPr>
        <w:t xml:space="preserve"> for a BCM extract:</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Select Pharmacy Edit</w:t>
      </w:r>
      <w:r>
        <w:t xml:space="preserve"> and Edit Log</w:t>
      </w:r>
      <w:r w:rsidRPr="00F517A9">
        <w:t xml:space="preserve"> Option: pharmacy volume edit</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 xml:space="preserve">     Select one of the following:</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 xml:space="preserve">          P         PRE</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 xml:space="preserve">          I         IVP</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 xml:space="preserve">          U         UDP</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 xml:space="preserve">          B         BCM</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t xml:space="preserve">Enter response: </w:t>
      </w:r>
      <w:proofErr w:type="gramStart"/>
      <w:r>
        <w:t>B</w:t>
      </w:r>
      <w:r w:rsidRPr="00F517A9">
        <w:t xml:space="preserve">  BCM</w:t>
      </w:r>
      <w:proofErr w:type="gramEnd"/>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Select BCM EXTRACT NUMBER</w:t>
      </w:r>
      <w:proofErr w:type="gramStart"/>
      <w:r w:rsidRPr="00F517A9">
        <w:t>: ?</w:t>
      </w:r>
      <w:proofErr w:type="gramEnd"/>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Select from one of the following extract numbers:</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If no numbers appear then there are no extracts that can</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proofErr w:type="gramStart"/>
      <w:r w:rsidRPr="00F517A9">
        <w:t>be</w:t>
      </w:r>
      <w:proofErr w:type="gramEnd"/>
      <w:r w:rsidRPr="00F517A9">
        <w:t xml:space="preserve"> edited.</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5143</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Select BCM EXTRACT NUMBER: 5143</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Enter patient's SSN, if known, or press ENTER to continue</w:t>
      </w:r>
      <w:proofErr w:type="gramStart"/>
      <w:r w:rsidRPr="00C6234E">
        <w:t>: ??</w:t>
      </w:r>
      <w:proofErr w:type="gramEnd"/>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Enter patient's SSN, if known.  The SSN will be used to find sequence numbers</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roofErr w:type="gramStart"/>
      <w:r w:rsidRPr="00C6234E">
        <w:t>associated</w:t>
      </w:r>
      <w:proofErr w:type="gramEnd"/>
      <w:r w:rsidRPr="00C6234E">
        <w:t xml:space="preserve"> with this patient.  Enter 9 digits or 9 digits and P, no</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roofErr w:type="gramStart"/>
      <w:r w:rsidRPr="00C6234E">
        <w:t>hyphens</w:t>
      </w:r>
      <w:proofErr w:type="gramEnd"/>
      <w:r w:rsidRPr="00C6234E">
        <w:t xml:space="preserve"> or spaces.  Entry is optional.</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Enter patient's SSN, if known, or press ENTER to continue: </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t>Select BCM</w:t>
      </w:r>
      <w:r w:rsidRPr="00C6234E">
        <w:t xml:space="preserve"> EXTRACT SEQUENCE NUMBER</w:t>
      </w:r>
      <w:proofErr w:type="gramStart"/>
      <w:r w:rsidRPr="00C6234E">
        <w:t>: ?</w:t>
      </w:r>
      <w:proofErr w:type="gramEnd"/>
    </w:p>
    <w:p w:rsidR="003216B6" w:rsidRDefault="003216B6" w:rsidP="00C856EB">
      <w:pPr>
        <w:pStyle w:val="Steps"/>
        <w:pBdr>
          <w:top w:val="single" w:sz="4" w:space="1" w:color="auto"/>
          <w:left w:val="single" w:sz="4" w:space="4" w:color="auto"/>
          <w:bottom w:val="single" w:sz="4" w:space="1" w:color="auto"/>
          <w:right w:val="single" w:sz="4" w:space="4" w:color="auto"/>
        </w:pBdr>
      </w:pP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Select from one of the following sequence numbers:</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 xml:space="preserve">SEQUENCE </w:t>
      </w:r>
      <w:proofErr w:type="gramStart"/>
      <w:r w:rsidRPr="00F517A9">
        <w:t>#  SSN</w:t>
      </w:r>
      <w:proofErr w:type="gramEnd"/>
      <w:r w:rsidRPr="00F517A9">
        <w:t xml:space="preserve">         DISPENSE DT   COMPONENT DOSE GIVEN    COMPONENT UNITS</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t>1323905     XXXXXXXXX</w:t>
      </w:r>
      <w:r w:rsidRPr="00F517A9">
        <w:t xml:space="preserve">   MAR 26, </w:t>
      </w:r>
      <w:proofErr w:type="gramStart"/>
      <w:r w:rsidRPr="00F517A9">
        <w:t>2016  1</w:t>
      </w:r>
      <w:proofErr w:type="gramEnd"/>
      <w:r w:rsidRPr="00F517A9">
        <w:t xml:space="preserve">                       1 drop</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 xml:space="preserve">1323906     </w:t>
      </w:r>
      <w:r>
        <w:t>XXXXXXXXX</w:t>
      </w:r>
      <w:r w:rsidRPr="00C6234E">
        <w:t xml:space="preserve">   </w:t>
      </w:r>
      <w:r w:rsidRPr="00F517A9">
        <w:t xml:space="preserve">MAR 26, </w:t>
      </w:r>
      <w:proofErr w:type="gramStart"/>
      <w:r w:rsidRPr="00F517A9">
        <w:t>2016  1</w:t>
      </w:r>
      <w:proofErr w:type="gramEnd"/>
      <w:r w:rsidRPr="00F517A9">
        <w:t xml:space="preserve">                       TAB</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 xml:space="preserve">1323907     </w:t>
      </w:r>
      <w:r>
        <w:t>XXXXXXXXX</w:t>
      </w:r>
      <w:r w:rsidRPr="00C6234E">
        <w:t xml:space="preserve">   </w:t>
      </w:r>
      <w:r w:rsidRPr="00F517A9">
        <w:t xml:space="preserve">MAR 26, </w:t>
      </w:r>
      <w:proofErr w:type="gramStart"/>
      <w:r w:rsidRPr="00F517A9">
        <w:t>2016  1</w:t>
      </w:r>
      <w:proofErr w:type="gramEnd"/>
      <w:r w:rsidRPr="00F517A9">
        <w:t xml:space="preserve">                       CAP,ORAL</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Select BCM EXTRACT SEQUENCE NUMBER: 1323905</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p>
    <w:p w:rsidR="003216B6" w:rsidRDefault="003216B6" w:rsidP="00C856EB">
      <w:pPr>
        <w:pStyle w:val="Steps"/>
        <w:pBdr>
          <w:top w:val="single" w:sz="4" w:space="1" w:color="auto"/>
          <w:left w:val="single" w:sz="4" w:space="4" w:color="auto"/>
          <w:bottom w:val="single" w:sz="4" w:space="1" w:color="auto"/>
          <w:right w:val="single" w:sz="4" w:space="4" w:color="auto"/>
        </w:pBdr>
      </w:pPr>
      <w:r w:rsidRPr="00F517A9">
        <w:t>COMPONENT DOSE GIVEN: 1// 5</w:t>
      </w:r>
    </w:p>
    <w:p w:rsidR="003216B6" w:rsidRPr="00E345E5" w:rsidRDefault="003216B6" w:rsidP="00B44850">
      <w:pPr>
        <w:pStyle w:val="Heading5"/>
      </w:pPr>
      <w:bookmarkStart w:id="366" w:name="_Toc450829759"/>
      <w:bookmarkStart w:id="367" w:name="_Toc459041103"/>
      <w:bookmarkStart w:id="368" w:name="_Toc459043654"/>
      <w:r w:rsidRPr="00E345E5">
        <w:t>Pharmacy Volume Edit Log</w:t>
      </w:r>
      <w:bookmarkEnd w:id="366"/>
      <w:bookmarkEnd w:id="367"/>
      <w:bookmarkEnd w:id="368"/>
    </w:p>
    <w:p w:rsidR="003216B6" w:rsidRPr="001E4063" w:rsidRDefault="003216B6" w:rsidP="00B44850">
      <w:pPr>
        <w:pStyle w:val="DSSECSBodyText"/>
      </w:pPr>
      <w:r w:rsidRPr="001E4063">
        <w:t>All versions (PRE, IVP, UDP and BCM)</w:t>
      </w:r>
      <w:r w:rsidR="00647421">
        <w:t>,</w:t>
      </w:r>
      <w:r w:rsidRPr="001E4063">
        <w:t xml:space="preserve"> of </w:t>
      </w:r>
      <w:r w:rsidR="00647421">
        <w:t xml:space="preserve">the </w:t>
      </w:r>
      <w:r w:rsidRPr="001E4063">
        <w:t>Pharmacy Volume Edit Logs can only be produced in screen print format and require 132 columns for output.</w:t>
      </w:r>
    </w:p>
    <w:p w:rsidR="003216B6" w:rsidRPr="001E4063" w:rsidRDefault="003216B6" w:rsidP="00B44850">
      <w:pPr>
        <w:pStyle w:val="DSSECSBodyText"/>
      </w:pPr>
      <w:r w:rsidRPr="001E4063">
        <w:t>The following steps produce a Pharmacy Volume Edit Log for PRE:</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Select Pharmacy Edit and Edit Log Option: pharmacy volume edit log</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This option prints a log of the changes made to the Pharmacy</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Extracts: PRE, IVP, UDP or BCM</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 xml:space="preserve">     Select one of the following:</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 xml:space="preserve">          P         PRE</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 xml:space="preserve">          I         IVP</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 xml:space="preserve">          U         UDP</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 xml:space="preserve">          B         BCM</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Which extract log do you need</w:t>
      </w:r>
      <w:proofErr w:type="gramStart"/>
      <w:r w:rsidRPr="00F517A9">
        <w:t>?:</w:t>
      </w:r>
      <w:proofErr w:type="gramEnd"/>
      <w:r w:rsidRPr="00F517A9">
        <w:t xml:space="preserve"> p  PRE</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 xml:space="preserve">     Select one of the following:</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 xml:space="preserve">          1         USER NAME</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 xml:space="preserve">          2         DATE CHANGED</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Select sort for Pharmacy Volume Edit Log: 1//   USER NAME</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 REPORT REQUIRES 132 COLUMNS TO PRINT CORRECTLY **</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rsidRPr="00F517A9">
        <w:t>Starting with Date: 8/1/</w:t>
      </w:r>
      <w:proofErr w:type="gramStart"/>
      <w:r w:rsidRPr="00F517A9">
        <w:t>15  (</w:t>
      </w:r>
      <w:proofErr w:type="gramEnd"/>
      <w:r w:rsidRPr="00F517A9">
        <w:t>AUG 01, 2015)</w:t>
      </w:r>
    </w:p>
    <w:p w:rsidR="003216B6" w:rsidRPr="00F517A9" w:rsidRDefault="003216B6" w:rsidP="00C856EB">
      <w:pPr>
        <w:pStyle w:val="Steps"/>
        <w:pBdr>
          <w:top w:val="single" w:sz="4" w:space="1" w:color="auto"/>
          <w:left w:val="single" w:sz="4" w:space="4" w:color="auto"/>
          <w:bottom w:val="single" w:sz="4" w:space="1" w:color="auto"/>
          <w:right w:val="single" w:sz="4" w:space="4" w:color="auto"/>
        </w:pBdr>
      </w:pPr>
      <w:r>
        <w:t>Ending with Date: 8/31</w:t>
      </w:r>
      <w:r w:rsidRPr="00F517A9">
        <w:t>/</w:t>
      </w:r>
      <w:proofErr w:type="gramStart"/>
      <w:r w:rsidRPr="00F517A9">
        <w:t>15  (</w:t>
      </w:r>
      <w:proofErr w:type="gramEnd"/>
      <w:r w:rsidRPr="00F517A9">
        <w:t>AUG 30, 2015)</w:t>
      </w:r>
    </w:p>
    <w:p w:rsidR="003216B6" w:rsidRPr="003B1D79" w:rsidRDefault="003216B6" w:rsidP="00C856EB">
      <w:pPr>
        <w:pStyle w:val="Steps"/>
        <w:pBdr>
          <w:top w:val="single" w:sz="4" w:space="1" w:color="auto"/>
          <w:left w:val="single" w:sz="4" w:space="4" w:color="auto"/>
          <w:bottom w:val="single" w:sz="4" w:space="1" w:color="auto"/>
          <w:right w:val="single" w:sz="4" w:space="4" w:color="auto"/>
        </w:pBdr>
      </w:pPr>
      <w:r w:rsidRPr="00F517A9">
        <w:t>DEVICE: 0</w:t>
      </w:r>
      <w:proofErr w:type="gramStart"/>
      <w:r w:rsidRPr="00F517A9">
        <w:t>;132</w:t>
      </w:r>
      <w:proofErr w:type="gramEnd"/>
      <w:r w:rsidRPr="00F517A9">
        <w:t xml:space="preserve">  HOME (CRT) </w:t>
      </w:r>
    </w:p>
    <w:p w:rsidR="003216B6" w:rsidRPr="00E345E5" w:rsidRDefault="003216B6" w:rsidP="00B44850">
      <w:pPr>
        <w:pStyle w:val="FigureCaption"/>
      </w:pPr>
      <w:bookmarkStart w:id="369" w:name="_Toc452537979"/>
      <w:bookmarkStart w:id="370" w:name="_Toc452544474"/>
      <w:bookmarkStart w:id="371" w:name="_Toc452727467"/>
      <w:bookmarkStart w:id="372" w:name="_Toc453079486"/>
      <w:bookmarkStart w:id="373" w:name="_Toc453085267"/>
      <w:bookmarkStart w:id="374" w:name="_Toc453144782"/>
      <w:bookmarkStart w:id="375" w:name="_Toc453149957"/>
      <w:bookmarkStart w:id="376" w:name="_Toc453150995"/>
      <w:bookmarkStart w:id="377" w:name="_Toc453227793"/>
      <w:bookmarkStart w:id="378" w:name="_Toc453574526"/>
      <w:bookmarkStart w:id="379" w:name="_Toc454958496"/>
      <w:bookmarkStart w:id="380" w:name="_Toc463615181"/>
      <w:bookmarkEnd w:id="369"/>
      <w:bookmarkEnd w:id="370"/>
      <w:bookmarkEnd w:id="371"/>
      <w:bookmarkEnd w:id="372"/>
      <w:bookmarkEnd w:id="373"/>
      <w:bookmarkEnd w:id="374"/>
      <w:bookmarkEnd w:id="375"/>
      <w:bookmarkEnd w:id="376"/>
      <w:bookmarkEnd w:id="377"/>
      <w:bookmarkEnd w:id="378"/>
      <w:r w:rsidRPr="00E345E5">
        <w:t>Example: Pharmacy Volume Edit Log for PRE Screen Print</w:t>
      </w:r>
      <w:bookmarkEnd w:id="379"/>
      <w:bookmarkEnd w:id="380"/>
    </w:p>
    <w:p w:rsidR="003216B6" w:rsidRDefault="003216B6" w:rsidP="00B44850">
      <w:pPr>
        <w:pStyle w:val="Figure"/>
      </w:pPr>
      <w:r w:rsidRPr="00293718">
        <w:rPr>
          <w:noProof/>
        </w:rPr>
        <w:drawing>
          <wp:inline distT="0" distB="0" distL="0" distR="0" wp14:anchorId="663216B1" wp14:editId="2A9D8089">
            <wp:extent cx="5943600" cy="895350"/>
            <wp:effectExtent l="19050" t="19050" r="19050" b="19050"/>
            <wp:docPr id="42" name="Picture 42" descr="Screen capture for the Pharmacy Volume Edit Log for PRE Screen Print Version." title="Pharmacy Volume Edit Log for PRE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rmacy Volume Edit Log for PR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895350"/>
                    </a:xfrm>
                    <a:prstGeom prst="rect">
                      <a:avLst/>
                    </a:prstGeom>
                    <a:ln>
                      <a:solidFill>
                        <a:sysClr val="windowText" lastClr="000000"/>
                      </a:solidFill>
                    </a:ln>
                  </pic:spPr>
                </pic:pic>
              </a:graphicData>
            </a:graphic>
          </wp:inline>
        </w:drawing>
      </w:r>
    </w:p>
    <w:p w:rsidR="003216B6" w:rsidRPr="001E4063" w:rsidRDefault="003216B6" w:rsidP="00B44850">
      <w:pPr>
        <w:pStyle w:val="DSSECSBodyText"/>
        <w:rPr>
          <w:rFonts w:cs="Arial"/>
        </w:rPr>
      </w:pPr>
      <w:r w:rsidRPr="001E4063">
        <w:rPr>
          <w:rFonts w:cs="Arial"/>
        </w:rPr>
        <w:t>The following steps produce a Pharmacy Volume Edit Log for IVP:</w:t>
      </w:r>
    </w:p>
    <w:p w:rsidR="003216B6" w:rsidRPr="00C6234E" w:rsidRDefault="003216B6" w:rsidP="00C856EB">
      <w:pPr>
        <w:pStyle w:val="Steps"/>
        <w:keepNext/>
        <w:keepLine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Select Pharmacy Edit and Edit Log Option: pharmacy volume edit log</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This option prints a log of the changes made to the Pharmacy</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Extracts: PRE, IVP, UDP or BCM</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Select one of the following:</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P         PRE</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I         IVP</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U         UDP</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B         BCM</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W</w:t>
      </w:r>
      <w:r>
        <w:t>hich extract log do you need</w:t>
      </w:r>
      <w:proofErr w:type="gramStart"/>
      <w:r>
        <w:t>?:</w:t>
      </w:r>
      <w:proofErr w:type="gramEnd"/>
      <w:r>
        <w:t xml:space="preserve"> i  IVP</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Select one of the following:</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1         USER NAME</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2         DATE CHANGED</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Select sort for Pharmacy Volume Edit Log: 1//   USER NAME</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REPORT REQUIRES 132 COLUMNS TO PRINT CORRECTLY **</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t>Starting with Date: 10/20/</w:t>
      </w:r>
      <w:proofErr w:type="gramStart"/>
      <w:r>
        <w:t>2006  (</w:t>
      </w:r>
      <w:proofErr w:type="gramEnd"/>
      <w:r>
        <w:t>OCT 20, 2006</w:t>
      </w:r>
      <w:r w:rsidRPr="00C6234E">
        <w:t>)</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t>Ending with Date: 10/24/</w:t>
      </w:r>
      <w:proofErr w:type="gramStart"/>
      <w:r>
        <w:t>2006  (</w:t>
      </w:r>
      <w:proofErr w:type="gramEnd"/>
      <w:r>
        <w:t>OCT 24, 2006</w:t>
      </w:r>
      <w:r w:rsidRPr="00C6234E">
        <w:t>)</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DEVICE: 0</w:t>
      </w:r>
      <w:proofErr w:type="gramStart"/>
      <w:r w:rsidRPr="00C6234E">
        <w:t>;132</w:t>
      </w:r>
      <w:proofErr w:type="gramEnd"/>
      <w:r w:rsidRPr="00C6234E">
        <w:t xml:space="preserve">  HOME (CRT) </w:t>
      </w:r>
    </w:p>
    <w:p w:rsidR="003216B6" w:rsidRPr="00E345E5" w:rsidRDefault="003216B6" w:rsidP="00B44850">
      <w:pPr>
        <w:pStyle w:val="FigureCaption"/>
      </w:pPr>
      <w:bookmarkStart w:id="381" w:name="_Toc454958497"/>
      <w:bookmarkStart w:id="382" w:name="_Toc463615182"/>
      <w:r w:rsidRPr="00E345E5">
        <w:lastRenderedPageBreak/>
        <w:t>Example: Pharmacy Volume Edit Log for IVP Screen Print</w:t>
      </w:r>
      <w:bookmarkEnd w:id="381"/>
      <w:bookmarkEnd w:id="382"/>
    </w:p>
    <w:p w:rsidR="003216B6" w:rsidRDefault="003216B6" w:rsidP="00B44850">
      <w:pPr>
        <w:pStyle w:val="Figure"/>
      </w:pPr>
      <w:r w:rsidRPr="00293718">
        <w:rPr>
          <w:noProof/>
        </w:rPr>
        <w:drawing>
          <wp:inline distT="0" distB="0" distL="0" distR="0" wp14:anchorId="7758C163" wp14:editId="22FFE6F5">
            <wp:extent cx="5943600" cy="1673860"/>
            <wp:effectExtent l="19050" t="19050" r="19050" b="21590"/>
            <wp:docPr id="43" name="Picture 43" descr="Screen capture for Pharmacy Volume Edit Log for IVP Screen Print Version." title="Pharmacy Volume Edit Log for IVP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rmacy Volume Edit Log for IVP.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1673860"/>
                    </a:xfrm>
                    <a:prstGeom prst="rect">
                      <a:avLst/>
                    </a:prstGeom>
                    <a:ln>
                      <a:solidFill>
                        <a:sysClr val="windowText" lastClr="000000"/>
                      </a:solidFill>
                    </a:ln>
                  </pic:spPr>
                </pic:pic>
              </a:graphicData>
            </a:graphic>
          </wp:inline>
        </w:drawing>
      </w:r>
    </w:p>
    <w:p w:rsidR="003216B6" w:rsidRPr="001E4063" w:rsidRDefault="003216B6" w:rsidP="00B44850">
      <w:pPr>
        <w:pStyle w:val="DSSECSBodyText"/>
        <w:rPr>
          <w:rFonts w:cs="Arial"/>
        </w:rPr>
      </w:pPr>
      <w:r w:rsidRPr="001E4063">
        <w:rPr>
          <w:rFonts w:cs="Arial"/>
        </w:rPr>
        <w:t>The following steps produce a Pharmacy Volume Edit Log for UDP:</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Select Pharmacy Edit and Edit Log Option: pharmacy volume edit log</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This option prints a log of the changes made to the Pharmacy</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Extracts: PRE, IVP, UDP or BCM</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Select one of the following:</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P         PRE</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I         IVP</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U         UDP</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B         BCM</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W</w:t>
      </w:r>
      <w:r>
        <w:t>hich extract log do you need</w:t>
      </w:r>
      <w:proofErr w:type="gramStart"/>
      <w:r>
        <w:t>?:</w:t>
      </w:r>
      <w:proofErr w:type="gramEnd"/>
      <w:r>
        <w:t xml:space="preserve"> u  UDP</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Select one of the following:</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1         USER NAME</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2         DATE CHANGED</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Select sort for Pharmacy Volume Edit Log: 1//   USER NAME</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REPORT REQUIRES 132 COLUMNS TO PRINT CORRECTLY **</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Starting with Date: 8/1/</w:t>
      </w:r>
      <w:proofErr w:type="gramStart"/>
      <w:r w:rsidRPr="00C6234E">
        <w:t>15  (</w:t>
      </w:r>
      <w:proofErr w:type="gramEnd"/>
      <w:r w:rsidRPr="00C6234E">
        <w:t>AUG 01, 2015)</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Ending with Date: 8/3</w:t>
      </w:r>
      <w:r>
        <w:t>1</w:t>
      </w:r>
      <w:r w:rsidRPr="00C6234E">
        <w:t>/</w:t>
      </w:r>
      <w:proofErr w:type="gramStart"/>
      <w:r w:rsidRPr="00C6234E">
        <w:t>15  (</w:t>
      </w:r>
      <w:proofErr w:type="gramEnd"/>
      <w:r w:rsidRPr="00C6234E">
        <w:t>AUG 30, 2015)</w:t>
      </w:r>
    </w:p>
    <w:p w:rsidR="003216B6" w:rsidRDefault="003216B6" w:rsidP="00C856EB">
      <w:pPr>
        <w:pStyle w:val="Steps"/>
        <w:pBdr>
          <w:top w:val="single" w:sz="4" w:space="1" w:color="auto"/>
          <w:left w:val="single" w:sz="4" w:space="4" w:color="auto"/>
          <w:bottom w:val="single" w:sz="4" w:space="1" w:color="auto"/>
          <w:right w:val="single" w:sz="4" w:space="4" w:color="auto"/>
        </w:pBdr>
      </w:pPr>
      <w:r w:rsidRPr="00C6234E">
        <w:t>DEVICE: 0</w:t>
      </w:r>
      <w:proofErr w:type="gramStart"/>
      <w:r w:rsidRPr="00C6234E">
        <w:t>;132</w:t>
      </w:r>
      <w:proofErr w:type="gramEnd"/>
      <w:r w:rsidRPr="00C6234E">
        <w:t xml:space="preserve">  HOME (CRT) </w:t>
      </w:r>
    </w:p>
    <w:p w:rsidR="00C856EB" w:rsidRDefault="00C856EB" w:rsidP="00C856EB">
      <w:pPr>
        <w:pStyle w:val="Steps"/>
        <w:pBdr>
          <w:top w:val="single" w:sz="4" w:space="1" w:color="auto"/>
          <w:left w:val="single" w:sz="4" w:space="4" w:color="auto"/>
          <w:bottom w:val="single" w:sz="4" w:space="1" w:color="auto"/>
          <w:right w:val="single" w:sz="4" w:space="4" w:color="auto"/>
        </w:pBdr>
      </w:pPr>
    </w:p>
    <w:p w:rsidR="003216B6" w:rsidRPr="00E345E5" w:rsidRDefault="003216B6" w:rsidP="00B44850">
      <w:pPr>
        <w:pStyle w:val="FigureCaption"/>
      </w:pPr>
      <w:bookmarkStart w:id="383" w:name="_Toc452537982"/>
      <w:bookmarkStart w:id="384" w:name="_Toc452544477"/>
      <w:bookmarkStart w:id="385" w:name="_Toc452727470"/>
      <w:bookmarkStart w:id="386" w:name="_Toc453079489"/>
      <w:bookmarkStart w:id="387" w:name="_Toc453085270"/>
      <w:bookmarkStart w:id="388" w:name="_Toc453144785"/>
      <w:bookmarkStart w:id="389" w:name="_Toc453149960"/>
      <w:bookmarkStart w:id="390" w:name="_Toc453150998"/>
      <w:bookmarkStart w:id="391" w:name="_Toc453227796"/>
      <w:bookmarkStart w:id="392" w:name="_Toc453574529"/>
      <w:bookmarkStart w:id="393" w:name="_Toc454958498"/>
      <w:bookmarkStart w:id="394" w:name="_Toc463615183"/>
      <w:bookmarkEnd w:id="383"/>
      <w:bookmarkEnd w:id="384"/>
      <w:bookmarkEnd w:id="385"/>
      <w:bookmarkEnd w:id="386"/>
      <w:bookmarkEnd w:id="387"/>
      <w:bookmarkEnd w:id="388"/>
      <w:bookmarkEnd w:id="389"/>
      <w:bookmarkEnd w:id="390"/>
      <w:bookmarkEnd w:id="391"/>
      <w:bookmarkEnd w:id="392"/>
      <w:r w:rsidRPr="00E345E5">
        <w:t>Example: Pharmacy Volume Edit Log for UDP Screen Print</w:t>
      </w:r>
      <w:bookmarkEnd w:id="393"/>
      <w:bookmarkEnd w:id="394"/>
    </w:p>
    <w:p w:rsidR="003216B6" w:rsidRDefault="003216B6" w:rsidP="000B4407">
      <w:pPr>
        <w:pStyle w:val="Figure"/>
      </w:pPr>
      <w:r w:rsidRPr="00293718">
        <w:rPr>
          <w:noProof/>
        </w:rPr>
        <w:drawing>
          <wp:inline distT="0" distB="0" distL="0" distR="0" wp14:anchorId="4E4BFF5F" wp14:editId="5490CC75">
            <wp:extent cx="5943600" cy="1049020"/>
            <wp:effectExtent l="19050" t="19050" r="19050" b="17780"/>
            <wp:docPr id="44" name="Picture 44" descr="Screen capture for the Pharmacy Volume Edit Log for UDP Screen Print Version." title="Pharmacy Volume Edit Log for UDP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rmacy Volume Edit Log for UDP.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049020"/>
                    </a:xfrm>
                    <a:prstGeom prst="rect">
                      <a:avLst/>
                    </a:prstGeom>
                    <a:ln>
                      <a:solidFill>
                        <a:sysClr val="windowText" lastClr="000000"/>
                      </a:solidFill>
                    </a:ln>
                  </pic:spPr>
                </pic:pic>
              </a:graphicData>
            </a:graphic>
          </wp:inline>
        </w:drawing>
      </w:r>
    </w:p>
    <w:p w:rsidR="003216B6" w:rsidRPr="001E4063" w:rsidRDefault="003216B6" w:rsidP="00B44850">
      <w:pPr>
        <w:pStyle w:val="DSSECSBodyText"/>
        <w:rPr>
          <w:rFonts w:cs="Arial"/>
        </w:rPr>
      </w:pPr>
      <w:r w:rsidRPr="001E4063">
        <w:rPr>
          <w:rFonts w:cs="Arial"/>
        </w:rPr>
        <w:t>The following steps produce a Pharmacy Volume Edit Log for BCM:</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Select Pharmacy Edit and Edit Log Option: pharmacy volume edit log</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This option prints a log of the changes made to the Pharmacy</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Extracts: PRE, IVP, UDP or BCM</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Select one of the following:</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P         PRE</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I         IVP</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U         UDP</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B         BCM</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W</w:t>
      </w:r>
      <w:r>
        <w:t>hich extract log do you need</w:t>
      </w:r>
      <w:proofErr w:type="gramStart"/>
      <w:r>
        <w:t>?:</w:t>
      </w:r>
      <w:proofErr w:type="gramEnd"/>
      <w:r>
        <w:t xml:space="preserve"> b  BCM</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Select one of the following:</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1         USER NAME</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xml:space="preserve">          2         DATE CHANGED</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Select sort for Pharmacy Volume Edit Log: 1//   USER NAME</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 REPORT REQUIRES 132 COLUMNS TO PRINT CORRECTLY **</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Starting with Date: 8/1/</w:t>
      </w:r>
      <w:proofErr w:type="gramStart"/>
      <w:r w:rsidRPr="00C6234E">
        <w:t>15  (</w:t>
      </w:r>
      <w:proofErr w:type="gramEnd"/>
      <w:r w:rsidRPr="00C6234E">
        <w:t>AUG 01, 2015)</w:t>
      </w:r>
    </w:p>
    <w:p w:rsidR="003216B6" w:rsidRPr="00C6234E" w:rsidRDefault="003216B6" w:rsidP="00C856EB">
      <w:pPr>
        <w:pStyle w:val="Steps"/>
        <w:pBdr>
          <w:top w:val="single" w:sz="4" w:space="1" w:color="auto"/>
          <w:left w:val="single" w:sz="4" w:space="4" w:color="auto"/>
          <w:bottom w:val="single" w:sz="4" w:space="1" w:color="auto"/>
          <w:right w:val="single" w:sz="4" w:space="4" w:color="auto"/>
        </w:pBdr>
      </w:pPr>
      <w:r w:rsidRPr="00C6234E">
        <w:t>Ending with Date: 8/3</w:t>
      </w:r>
      <w:r>
        <w:t>1</w:t>
      </w:r>
      <w:r w:rsidRPr="00C6234E">
        <w:t>/</w:t>
      </w:r>
      <w:proofErr w:type="gramStart"/>
      <w:r w:rsidRPr="00C6234E">
        <w:t>15  (</w:t>
      </w:r>
      <w:proofErr w:type="gramEnd"/>
      <w:r w:rsidRPr="00C6234E">
        <w:t>AUG 30, 2015)</w:t>
      </w:r>
    </w:p>
    <w:p w:rsidR="003216B6" w:rsidRDefault="003216B6" w:rsidP="00C856EB">
      <w:pPr>
        <w:pStyle w:val="Steps"/>
        <w:pBdr>
          <w:top w:val="single" w:sz="4" w:space="1" w:color="auto"/>
          <w:left w:val="single" w:sz="4" w:space="4" w:color="auto"/>
          <w:bottom w:val="single" w:sz="4" w:space="1" w:color="auto"/>
          <w:right w:val="single" w:sz="4" w:space="4" w:color="auto"/>
        </w:pBdr>
      </w:pPr>
      <w:r w:rsidRPr="00C6234E">
        <w:t>DEVICE: 0</w:t>
      </w:r>
      <w:proofErr w:type="gramStart"/>
      <w:r w:rsidRPr="00C6234E">
        <w:t>;132</w:t>
      </w:r>
      <w:proofErr w:type="gramEnd"/>
      <w:r w:rsidRPr="00C6234E">
        <w:t xml:space="preserve">  HOME (CRT) </w:t>
      </w:r>
    </w:p>
    <w:p w:rsidR="003216B6" w:rsidRPr="00E345E5" w:rsidRDefault="003216B6" w:rsidP="00B44850">
      <w:pPr>
        <w:pStyle w:val="FigureCaption"/>
      </w:pPr>
      <w:bookmarkStart w:id="395" w:name="_Toc452537984"/>
      <w:bookmarkStart w:id="396" w:name="_Toc452544479"/>
      <w:bookmarkStart w:id="397" w:name="_Toc452727472"/>
      <w:bookmarkStart w:id="398" w:name="_Toc453079491"/>
      <w:bookmarkStart w:id="399" w:name="_Toc453085272"/>
      <w:bookmarkStart w:id="400" w:name="_Toc453144787"/>
      <w:bookmarkStart w:id="401" w:name="_Toc453149962"/>
      <w:bookmarkStart w:id="402" w:name="_Toc453151000"/>
      <w:bookmarkStart w:id="403" w:name="_Toc453227798"/>
      <w:bookmarkStart w:id="404" w:name="_Toc453574531"/>
      <w:bookmarkStart w:id="405" w:name="_Toc454958499"/>
      <w:bookmarkStart w:id="406" w:name="_Toc463615184"/>
      <w:bookmarkEnd w:id="395"/>
      <w:bookmarkEnd w:id="396"/>
      <w:bookmarkEnd w:id="397"/>
      <w:bookmarkEnd w:id="398"/>
      <w:bookmarkEnd w:id="399"/>
      <w:bookmarkEnd w:id="400"/>
      <w:bookmarkEnd w:id="401"/>
      <w:bookmarkEnd w:id="402"/>
      <w:bookmarkEnd w:id="403"/>
      <w:bookmarkEnd w:id="404"/>
      <w:r w:rsidRPr="00E345E5">
        <w:t>Example: Pharmacy Volume Edit Log for BCM Screen Print</w:t>
      </w:r>
      <w:bookmarkEnd w:id="405"/>
      <w:bookmarkEnd w:id="406"/>
    </w:p>
    <w:p w:rsidR="003216B6" w:rsidRDefault="003216B6" w:rsidP="00B44850">
      <w:pPr>
        <w:pStyle w:val="Figure"/>
      </w:pPr>
      <w:r w:rsidRPr="00293718">
        <w:rPr>
          <w:noProof/>
        </w:rPr>
        <w:drawing>
          <wp:inline distT="0" distB="0" distL="0" distR="0" wp14:anchorId="52008263" wp14:editId="789700A7">
            <wp:extent cx="5943600" cy="998220"/>
            <wp:effectExtent l="19050" t="19050" r="19050" b="11430"/>
            <wp:docPr id="45" name="Picture 45" descr="Screen capture for the Pharmacy Volume Edit Log for BCM Screen Print Version" title="Pharmacy Volume Edit Log for BCM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rmacy Volume Edit Log for BC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998220"/>
                    </a:xfrm>
                    <a:prstGeom prst="rect">
                      <a:avLst/>
                    </a:prstGeom>
                    <a:ln>
                      <a:solidFill>
                        <a:sysClr val="windowText" lastClr="000000"/>
                      </a:solidFill>
                    </a:ln>
                  </pic:spPr>
                </pic:pic>
              </a:graphicData>
            </a:graphic>
          </wp:inline>
        </w:drawing>
      </w:r>
    </w:p>
    <w:p w:rsidR="003216B6" w:rsidRPr="00E345E5" w:rsidRDefault="003216B6" w:rsidP="00B44850">
      <w:pPr>
        <w:pStyle w:val="Heading4"/>
      </w:pPr>
      <w:bookmarkStart w:id="407" w:name="_Toc450829760"/>
      <w:bookmarkStart w:id="408" w:name="_Toc459041104"/>
      <w:bookmarkStart w:id="409" w:name="_Toc459043655"/>
      <w:r w:rsidRPr="00E345E5">
        <w:t>Pharmacy Extracts Incomplete Feeder Key Report</w:t>
      </w:r>
      <w:bookmarkEnd w:id="407"/>
      <w:r w:rsidR="004C4371" w:rsidRPr="00E345E5">
        <w:t>s</w:t>
      </w:r>
      <w:bookmarkEnd w:id="408"/>
      <w:bookmarkEnd w:id="409"/>
    </w:p>
    <w:p w:rsidR="00677C79" w:rsidRPr="00777FAD" w:rsidRDefault="00DE72E0" w:rsidP="00B44850">
      <w:pPr>
        <w:pStyle w:val="DSSECSBodyText"/>
      </w:pPr>
      <w:r w:rsidRPr="00777FAD">
        <w:t>There are three separate reports</w:t>
      </w:r>
      <w:r w:rsidR="007533FC" w:rsidRPr="00777FAD">
        <w:t xml:space="preserve"> IVP, PRE and UPD</w:t>
      </w:r>
      <w:r w:rsidR="007E15DF" w:rsidRPr="00777FAD">
        <w:t xml:space="preserve"> generated for the Incomplete Feeder Key Reports</w:t>
      </w:r>
      <w:r w:rsidR="00BE3D18" w:rsidRPr="00777FAD">
        <w:t xml:space="preserve">. </w:t>
      </w:r>
      <w:r w:rsidR="008F194E" w:rsidRPr="00777FAD">
        <w:t xml:space="preserve">The IM/KM Reference Tool is a good source for field descriptions and overall report overview. </w:t>
      </w:r>
      <w:r w:rsidR="002C0BC9" w:rsidRPr="001E4063">
        <w:t xml:space="preserve">This report is designed to </w:t>
      </w:r>
      <w:r w:rsidR="007E15DF">
        <w:t>generate,</w:t>
      </w:r>
      <w:r w:rsidR="002C0BC9" w:rsidRPr="001E4063">
        <w:t xml:space="preserve"> before the extract</w:t>
      </w:r>
      <w:r w:rsidR="007E15DF">
        <w:t>,</w:t>
      </w:r>
      <w:r w:rsidR="002C0BC9" w:rsidRPr="001E4063">
        <w:t xml:space="preserve"> for a specified date range and can be used as a tool to identify and fix DRUG file (#50) entries that have incomplete Feeder Keys. Only drugs that would be included, on the Extract, for the specified date range are listed on the report, for the Pharmacy </w:t>
      </w:r>
      <w:proofErr w:type="gramStart"/>
      <w:r w:rsidR="002C0BC9" w:rsidRPr="001E4063">
        <w:t>Extract</w:t>
      </w:r>
      <w:proofErr w:type="gramEnd"/>
      <w:r w:rsidR="002C0BC9" w:rsidRPr="001E4063">
        <w:t xml:space="preserve"> selected </w:t>
      </w:r>
      <w:r w:rsidR="002C0BC9" w:rsidRPr="00777FAD">
        <w:t xml:space="preserve">(PRE, IVP or UDP). </w:t>
      </w:r>
    </w:p>
    <w:p w:rsidR="00677C79" w:rsidRPr="001E4063" w:rsidRDefault="00677C79" w:rsidP="00B44850">
      <w:pPr>
        <w:pStyle w:val="DSSECSBodyText"/>
      </w:pPr>
      <w:r w:rsidRPr="001E4063">
        <w:t xml:space="preserve">This report prints </w:t>
      </w:r>
      <w:r w:rsidR="00886D4D">
        <w:t xml:space="preserve">a </w:t>
      </w:r>
      <w:r w:rsidRPr="001E4063">
        <w:t>listing of DRUG file (#50) entries that have incomplete Feeder Keys, based on one of the following conditions:</w:t>
      </w:r>
    </w:p>
    <w:p w:rsidR="00677C79" w:rsidRPr="001E4063" w:rsidRDefault="00677C79" w:rsidP="00B44850">
      <w:pPr>
        <w:pStyle w:val="BulletListMultiple"/>
      </w:pPr>
      <w:r w:rsidRPr="001E4063">
        <w:t>No PSNDF VA Product Name Entry (first 5 digits are zero</w:t>
      </w:r>
      <w:r w:rsidR="00466231" w:rsidRPr="001E4063">
        <w:t xml:space="preserve">, but the </w:t>
      </w:r>
      <w:r w:rsidR="00886D4D" w:rsidRPr="001E4063">
        <w:t xml:space="preserve">National Drug Code </w:t>
      </w:r>
      <w:r w:rsidR="00886D4D">
        <w:t>(</w:t>
      </w:r>
      <w:r w:rsidR="00466231" w:rsidRPr="001E4063">
        <w:t>NDC</w:t>
      </w:r>
      <w:r w:rsidR="00886D4D">
        <w:t>)</w:t>
      </w:r>
      <w:r w:rsidR="00466231" w:rsidRPr="001E4063">
        <w:t xml:space="preserve"> portion is valid.</w:t>
      </w:r>
      <w:r w:rsidRPr="001E4063">
        <w:t>)</w:t>
      </w:r>
    </w:p>
    <w:p w:rsidR="00677C79" w:rsidRPr="001E4063" w:rsidRDefault="00677C79" w:rsidP="00B44850">
      <w:pPr>
        <w:pStyle w:val="BulletListMultiple"/>
      </w:pPr>
      <w:r w:rsidRPr="001E4063">
        <w:t xml:space="preserve">No </w:t>
      </w:r>
      <w:r w:rsidR="00C21944" w:rsidRPr="001E4063">
        <w:t xml:space="preserve">National Drug Code </w:t>
      </w:r>
      <w:r w:rsidR="00C21944">
        <w:t>(</w:t>
      </w:r>
      <w:r w:rsidRPr="001E4063">
        <w:t>NDC</w:t>
      </w:r>
      <w:r w:rsidR="00C21944">
        <w:t>)</w:t>
      </w:r>
      <w:r w:rsidRPr="001E4063">
        <w:t xml:space="preserve"> (last 12 digits are zeros, ‘N/A’, or ‘S”)</w:t>
      </w:r>
      <w:r w:rsidR="00466231" w:rsidRPr="001E4063">
        <w:t>. Indicates the PSNDF VA Product Name portion is valid, but either the last 12 characters of the Feeder Key are zero =OR= the NDC portion is prefaced with an 'S' (possibly indicating a supply item number or UPC) =OR= the NDC portion contains "N/A".</w:t>
      </w:r>
    </w:p>
    <w:p w:rsidR="00677C79" w:rsidRPr="001E4063" w:rsidRDefault="00677C79" w:rsidP="00B44850">
      <w:pPr>
        <w:pStyle w:val="BulletListMultipleLast"/>
      </w:pPr>
      <w:r w:rsidRPr="001E4063">
        <w:t>No PSNDF VA Product Name Entry or NDC (all 17 digits are zero)</w:t>
      </w:r>
      <w:r w:rsidR="00466231" w:rsidRPr="001E4063">
        <w:t>. Indicates both the PSNDF VA Product Name Entry portion =AND= the NDC portion of Feeder Key are invalid (as described above).</w:t>
      </w:r>
    </w:p>
    <w:p w:rsidR="007D74D7" w:rsidRPr="001E4063" w:rsidRDefault="007D74D7" w:rsidP="00B44850">
      <w:pPr>
        <w:pStyle w:val="DSSECSBodyText"/>
      </w:pPr>
      <w:r w:rsidRPr="001E4063">
        <w:t xml:space="preserve">This report has no effect on the actual extracts and can be </w:t>
      </w:r>
      <w:r w:rsidR="00886D4D">
        <w:t>generated</w:t>
      </w:r>
      <w:r w:rsidRPr="001E4063">
        <w:t xml:space="preserve"> as needed</w:t>
      </w:r>
      <w:r w:rsidR="00886D4D">
        <w:t xml:space="preserve">.  It is very </w:t>
      </w:r>
      <w:r w:rsidRPr="001E4063">
        <w:t>useful</w:t>
      </w:r>
      <w:r w:rsidR="00886D4D">
        <w:t>,</w:t>
      </w:r>
      <w:r w:rsidRPr="001E4063">
        <w:t xml:space="preserve"> when </w:t>
      </w:r>
      <w:r w:rsidR="00886D4D">
        <w:t>generated</w:t>
      </w:r>
      <w:r w:rsidRPr="001E4063">
        <w:t xml:space="preserve"> </w:t>
      </w:r>
      <w:r w:rsidR="00886D4D">
        <w:t xml:space="preserve">as </w:t>
      </w:r>
      <w:r w:rsidRPr="001E4063">
        <w:t xml:space="preserve">pre-extract </w:t>
      </w:r>
      <w:r w:rsidR="00886D4D">
        <w:t xml:space="preserve">validation, </w:t>
      </w:r>
      <w:r w:rsidRPr="001E4063">
        <w:t>to identify and correct DRUG file (#50) entries that have incomplete Feeder Keys.</w:t>
      </w:r>
    </w:p>
    <w:p w:rsidR="004C5FC0" w:rsidRPr="00886D4D" w:rsidRDefault="004C5FC0" w:rsidP="00B44850">
      <w:pPr>
        <w:pStyle w:val="DSSECSBodyText"/>
      </w:pPr>
      <w:r w:rsidRPr="00B44850">
        <w:rPr>
          <w:b/>
        </w:rPr>
        <w:t>ECXMGR Option name</w:t>
      </w:r>
      <w:r w:rsidRPr="00886D4D">
        <w:t>: ECX PHA FKEY</w:t>
      </w:r>
    </w:p>
    <w:p w:rsidR="00064915" w:rsidRPr="00B44850" w:rsidRDefault="00064915" w:rsidP="00B44850">
      <w:pPr>
        <w:pStyle w:val="DSSECSBodyText"/>
        <w:rPr>
          <w:b/>
        </w:rPr>
      </w:pPr>
      <w:r w:rsidRPr="00B44850">
        <w:rPr>
          <w:b/>
        </w:rPr>
        <w:t>Selection Criteria and Pre-processing Information:</w:t>
      </w:r>
    </w:p>
    <w:p w:rsidR="00064915" w:rsidRPr="001E4063" w:rsidRDefault="00064915" w:rsidP="00B44850">
      <w:pPr>
        <w:pStyle w:val="DSSECSBodyText"/>
      </w:pPr>
      <w:r w:rsidRPr="001E4063">
        <w:lastRenderedPageBreak/>
        <w:t>The Pharmacy Extracts Incomplete Feeder Key Report prints a</w:t>
      </w:r>
      <w:r w:rsidR="00A1245C">
        <w:t xml:space="preserve"> </w:t>
      </w:r>
      <w:r w:rsidRPr="001E4063">
        <w:t>listing of DRUG file (#50) entries that would generate incomplete Feeder Keys</w:t>
      </w:r>
      <w:r w:rsidR="00A1245C">
        <w:t>,</w:t>
      </w:r>
      <w:r w:rsidRPr="001E4063">
        <w:t xml:space="preserve"> in the </w:t>
      </w:r>
      <w:r w:rsidR="00A1245C" w:rsidRPr="001E4063">
        <w:t xml:space="preserve">Pharmacy </w:t>
      </w:r>
      <w:r w:rsidRPr="001E4063">
        <w:t xml:space="preserve">extracts: PRE, IVP or UDP. The user is prompted to select </w:t>
      </w:r>
      <w:r w:rsidR="00306AE6">
        <w:t xml:space="preserve">which report </w:t>
      </w:r>
      <w:r w:rsidR="00A1245C">
        <w:t>to generate</w:t>
      </w:r>
      <w:r w:rsidR="00306AE6">
        <w:t xml:space="preserve">: "1 </w:t>
      </w:r>
      <w:r w:rsidRPr="001E4063">
        <w:t xml:space="preserve">PRE", "2 IVP" or "3 UDP". Select </w:t>
      </w:r>
      <w:r w:rsidR="00CA18EB">
        <w:t>desired report</w:t>
      </w:r>
      <w:r w:rsidRPr="001E4063">
        <w:t>.</w:t>
      </w:r>
    </w:p>
    <w:p w:rsidR="00064915" w:rsidRPr="001E4063" w:rsidRDefault="00064915" w:rsidP="00B44850">
      <w:pPr>
        <w:pStyle w:val="DSSECSBodyText"/>
      </w:pPr>
      <w:r w:rsidRPr="001E4063">
        <w:t xml:space="preserve">The </w:t>
      </w:r>
      <w:r w:rsidR="00A1245C" w:rsidRPr="001E4063">
        <w:t xml:space="preserve">User </w:t>
      </w:r>
      <w:r w:rsidRPr="001E4063">
        <w:t xml:space="preserve">is then prompted to enter the "Starting with Date:" After the start date of the report is selected, the </w:t>
      </w:r>
      <w:r w:rsidR="00A1245C" w:rsidRPr="001E4063">
        <w:t xml:space="preserve">User </w:t>
      </w:r>
      <w:r w:rsidRPr="001E4063">
        <w:t xml:space="preserve">is </w:t>
      </w:r>
      <w:r w:rsidR="00A1245C">
        <w:t xml:space="preserve">then </w:t>
      </w:r>
      <w:r w:rsidRPr="001E4063">
        <w:t xml:space="preserve">prompted to enter the "Ending with Date:" The end date of the report cannot be earlier than the start date of the report, and both must fall </w:t>
      </w:r>
      <w:r w:rsidR="00A1245C">
        <w:t>with</w:t>
      </w:r>
      <w:r w:rsidRPr="001E4063">
        <w:t>in the same month and year.</w:t>
      </w:r>
    </w:p>
    <w:p w:rsidR="004E36BD" w:rsidRPr="00B44850" w:rsidRDefault="00064915" w:rsidP="00B44850">
      <w:pPr>
        <w:pStyle w:val="DSSECSBodyText"/>
      </w:pPr>
      <w:r w:rsidRPr="004E36BD">
        <w:t xml:space="preserve">Finally, the </w:t>
      </w:r>
      <w:r w:rsidR="00A1245C" w:rsidRPr="004E36BD">
        <w:t xml:space="preserve">User </w:t>
      </w:r>
      <w:r w:rsidRPr="004E36BD">
        <w:t xml:space="preserve">is asked whether or </w:t>
      </w:r>
      <w:r w:rsidRPr="00B44850">
        <w:t>not</w:t>
      </w:r>
      <w:r w:rsidRPr="004E36BD">
        <w:t xml:space="preserve"> the output should be </w:t>
      </w:r>
      <w:r w:rsidR="00A1245C" w:rsidRPr="004E36BD">
        <w:t xml:space="preserve">placed </w:t>
      </w:r>
      <w:r w:rsidRPr="004E36BD">
        <w:t xml:space="preserve">in </w:t>
      </w:r>
      <w:r w:rsidR="00422425" w:rsidRPr="004E36BD">
        <w:t xml:space="preserve">an </w:t>
      </w:r>
      <w:r w:rsidRPr="004E36BD">
        <w:t xml:space="preserve">exportable format, </w:t>
      </w:r>
      <w:r w:rsidR="00A1245C" w:rsidRPr="004E36BD">
        <w:t>by sel</w:t>
      </w:r>
      <w:r w:rsidRPr="004E36BD">
        <w:t>e</w:t>
      </w:r>
      <w:r w:rsidR="00A1245C" w:rsidRPr="004E36BD">
        <w:t>c</w:t>
      </w:r>
      <w:r w:rsidRPr="004E36BD">
        <w:t>ting a response of</w:t>
      </w:r>
      <w:r w:rsidR="00526C4A" w:rsidRPr="004E36BD">
        <w:t xml:space="preserve"> </w:t>
      </w:r>
      <w:r w:rsidRPr="004E36BD">
        <w:t>"NO" (default) or "Y".</w:t>
      </w:r>
    </w:p>
    <w:p w:rsidR="00050943" w:rsidRPr="00B44850" w:rsidRDefault="00050943" w:rsidP="00B44850">
      <w:pPr>
        <w:pStyle w:val="DSSECSBodyText"/>
        <w:rPr>
          <w:b/>
        </w:rPr>
      </w:pPr>
      <w:r w:rsidRPr="00B44850">
        <w:rPr>
          <w:b/>
        </w:rPr>
        <w:t>Report Data:</w:t>
      </w:r>
    </w:p>
    <w:p w:rsidR="00050943" w:rsidRPr="00B44850" w:rsidRDefault="00050943" w:rsidP="00B44850">
      <w:pPr>
        <w:pStyle w:val="DSSECSBodyText"/>
        <w:rPr>
          <w:b/>
        </w:rPr>
      </w:pPr>
      <w:bookmarkStart w:id="410" w:name="HeaderInformation"/>
      <w:bookmarkEnd w:id="410"/>
      <w:r w:rsidRPr="00B44850">
        <w:rPr>
          <w:b/>
        </w:rPr>
        <w:t>Header Information:</w:t>
      </w:r>
    </w:p>
    <w:p w:rsidR="00050943" w:rsidRPr="001E4063" w:rsidRDefault="00050943" w:rsidP="00B44850">
      <w:pPr>
        <w:pStyle w:val="DSSECSBodyText"/>
      </w:pPr>
      <w:r w:rsidRPr="001E4063">
        <w:t>The report header, display</w:t>
      </w:r>
      <w:r w:rsidR="00C21944">
        <w:t>s</w:t>
      </w:r>
      <w:r w:rsidRPr="001E4063">
        <w:t xml:space="preserve"> on every page of the report, </w:t>
      </w:r>
      <w:r w:rsidR="00C21944">
        <w:t xml:space="preserve">and </w:t>
      </w:r>
      <w:r w:rsidRPr="001E4063">
        <w:t>contains the following:</w:t>
      </w:r>
    </w:p>
    <w:p w:rsidR="00050943" w:rsidRPr="001E4063" w:rsidRDefault="00050943" w:rsidP="00B44850">
      <w:pPr>
        <w:pStyle w:val="BulletListMultiple"/>
      </w:pPr>
      <w:bookmarkStart w:id="411" w:name="Title"/>
      <w:bookmarkEnd w:id="411"/>
      <w:r w:rsidRPr="001E4063">
        <w:t>"Prescription Extract Incomplete Feeder Key Report" (Title)</w:t>
      </w:r>
      <w:r w:rsidR="00C21944">
        <w:t>.</w:t>
      </w:r>
    </w:p>
    <w:p w:rsidR="00050943" w:rsidRPr="001E4063" w:rsidRDefault="00050943" w:rsidP="00B44850">
      <w:pPr>
        <w:pStyle w:val="BulletListMultiple"/>
      </w:pPr>
      <w:bookmarkStart w:id="412" w:name="Page"/>
      <w:bookmarkEnd w:id="412"/>
      <w:r w:rsidRPr="001E4063">
        <w:t>Page: The page is a counter, incremented for each page of the report</w:t>
      </w:r>
      <w:r w:rsidR="00C21944">
        <w:t>.</w:t>
      </w:r>
    </w:p>
    <w:p w:rsidR="00050943" w:rsidRPr="001E4063" w:rsidRDefault="00050943" w:rsidP="00B44850">
      <w:pPr>
        <w:pStyle w:val="BulletListMultiple"/>
      </w:pPr>
      <w:bookmarkStart w:id="413" w:name="StartDate"/>
      <w:bookmarkEnd w:id="413"/>
      <w:r w:rsidRPr="001E4063">
        <w:t>Start Date: The source is the user-selected start date</w:t>
      </w:r>
      <w:r w:rsidR="00C21944">
        <w:t>.</w:t>
      </w:r>
    </w:p>
    <w:p w:rsidR="00050943" w:rsidRPr="001E4063" w:rsidRDefault="00050943" w:rsidP="00B44850">
      <w:pPr>
        <w:pStyle w:val="BulletListMultiple"/>
      </w:pPr>
      <w:bookmarkStart w:id="414" w:name="EndDate"/>
      <w:bookmarkEnd w:id="414"/>
      <w:r w:rsidRPr="001E4063">
        <w:t>End Date: The source is the user-selected end date</w:t>
      </w:r>
      <w:r w:rsidR="00C21944">
        <w:t>.</w:t>
      </w:r>
    </w:p>
    <w:p w:rsidR="00050943" w:rsidRPr="001E4063" w:rsidRDefault="00050943" w:rsidP="00B44850">
      <w:pPr>
        <w:pStyle w:val="BulletListMultipleLast"/>
      </w:pPr>
      <w:bookmarkStart w:id="415" w:name="PrintDate"/>
      <w:bookmarkEnd w:id="415"/>
      <w:r w:rsidRPr="001E4063">
        <w:t>Report Run Date/Time: The source is the system date and time when the report was run.</w:t>
      </w:r>
    </w:p>
    <w:p w:rsidR="00050943" w:rsidRPr="004E36BD" w:rsidRDefault="00050943" w:rsidP="00B44850">
      <w:pPr>
        <w:pStyle w:val="DSSECSBodyText"/>
      </w:pPr>
      <w:bookmarkStart w:id="416" w:name="ColumnHeaders"/>
      <w:bookmarkEnd w:id="416"/>
      <w:r w:rsidRPr="004E36BD">
        <w:t>Column headers - "Drug Entry", "Generic Name", "Feeder Key", "# of Records", "Total Quantity", "Unit Price" and "Total Cost".</w:t>
      </w:r>
    </w:p>
    <w:p w:rsidR="00050943" w:rsidRPr="004E36BD" w:rsidRDefault="00050943" w:rsidP="00B44850">
      <w:pPr>
        <w:pStyle w:val="DSSECSBodyText"/>
        <w:rPr>
          <w:b/>
        </w:rPr>
      </w:pPr>
      <w:bookmarkStart w:id="417" w:name="DetailLine"/>
      <w:bookmarkEnd w:id="417"/>
      <w:r w:rsidRPr="004E36BD">
        <w:rPr>
          <w:b/>
        </w:rPr>
        <w:t>Detail Line:</w:t>
      </w:r>
    </w:p>
    <w:p w:rsidR="00050943" w:rsidRPr="001E4063" w:rsidRDefault="00050943" w:rsidP="00B44850">
      <w:pPr>
        <w:pStyle w:val="DSSECSBodyText"/>
      </w:pPr>
      <w:bookmarkStart w:id="418" w:name="SectionHeaders"/>
      <w:bookmarkEnd w:id="418"/>
      <w:r w:rsidRPr="001E4063">
        <w:t>Section headers - each page display</w:t>
      </w:r>
      <w:r w:rsidR="00C21944">
        <w:t>s</w:t>
      </w:r>
      <w:r w:rsidRPr="001E4063">
        <w:t xml:space="preserve"> one of the following:</w:t>
      </w:r>
    </w:p>
    <w:p w:rsidR="004C4371" w:rsidRPr="001E4063" w:rsidRDefault="004C4371" w:rsidP="00B44850">
      <w:pPr>
        <w:pStyle w:val="BulletListMultiple"/>
      </w:pPr>
      <w:r w:rsidRPr="001E4063">
        <w:t>“No PSNDF VA Product Name Entry (Five leading zeros)”</w:t>
      </w:r>
    </w:p>
    <w:p w:rsidR="00050943" w:rsidRPr="001E4063" w:rsidRDefault="00050943" w:rsidP="00B44850">
      <w:pPr>
        <w:pStyle w:val="BulletListMultiple"/>
      </w:pPr>
      <w:r w:rsidRPr="001E4063">
        <w:t>"No National Drug Code (NDC) (Last 12 zeros, 'N/A', or 'S' prefix)"</w:t>
      </w:r>
    </w:p>
    <w:p w:rsidR="00050943" w:rsidRPr="001E4063" w:rsidRDefault="00050943" w:rsidP="00B44850">
      <w:pPr>
        <w:pStyle w:val="BulletListMultipleLast"/>
      </w:pPr>
      <w:r w:rsidRPr="001E4063">
        <w:t>"No PSNDF VA Product Name Entry or National Drug Code (NDC)"</w:t>
      </w:r>
    </w:p>
    <w:p w:rsidR="00050943" w:rsidRPr="004E36BD" w:rsidRDefault="00050943" w:rsidP="00B44850">
      <w:pPr>
        <w:pStyle w:val="DSSECSBodyText"/>
      </w:pPr>
      <w:r w:rsidRPr="004E36BD">
        <w:t>All fields are contained on one 132-character line.</w:t>
      </w:r>
    </w:p>
    <w:p w:rsidR="004441E0" w:rsidRPr="004E36BD" w:rsidRDefault="004441E0" w:rsidP="004E36BD">
      <w:pPr>
        <w:pStyle w:val="TableCaption"/>
      </w:pPr>
      <w:bookmarkStart w:id="419" w:name="_Toc459041212"/>
      <w:bookmarkStart w:id="420" w:name="_Toc459043763"/>
      <w:r w:rsidRPr="004E36BD">
        <w:t>Incomplete Feeder Key Report Description</w:t>
      </w:r>
      <w:bookmarkEnd w:id="419"/>
      <w:bookmarkEnd w:id="420"/>
    </w:p>
    <w:tbl>
      <w:tblPr>
        <w:tblStyle w:val="TableGrid"/>
        <w:tblW w:w="5000" w:type="pct"/>
        <w:jc w:val="center"/>
        <w:tblLook w:val="04A0" w:firstRow="1" w:lastRow="0" w:firstColumn="1" w:lastColumn="0" w:noHBand="0" w:noVBand="1"/>
        <w:tblCaption w:val="Incomplete Feeder Key Report Description"/>
      </w:tblPr>
      <w:tblGrid>
        <w:gridCol w:w="1747"/>
        <w:gridCol w:w="768"/>
        <w:gridCol w:w="3932"/>
        <w:gridCol w:w="3129"/>
      </w:tblGrid>
      <w:tr w:rsidR="004441E0" w:rsidRPr="005353D7" w:rsidTr="000B4407">
        <w:trPr>
          <w:cantSplit/>
          <w:tblHeader/>
          <w:jc w:val="center"/>
        </w:trPr>
        <w:tc>
          <w:tcPr>
            <w:tcW w:w="912" w:type="pct"/>
            <w:shd w:val="clear" w:color="auto" w:fill="BFBFBF" w:themeFill="background1" w:themeFillShade="BF"/>
          </w:tcPr>
          <w:p w:rsidR="004441E0" w:rsidRPr="005353D7" w:rsidRDefault="004441E0" w:rsidP="000B4407">
            <w:pPr>
              <w:pStyle w:val="TableColumnHeading"/>
            </w:pPr>
            <w:r w:rsidRPr="005353D7">
              <w:t>Field Name</w:t>
            </w:r>
          </w:p>
        </w:tc>
        <w:tc>
          <w:tcPr>
            <w:tcW w:w="401" w:type="pct"/>
            <w:shd w:val="clear" w:color="auto" w:fill="BFBFBF" w:themeFill="background1" w:themeFillShade="BF"/>
          </w:tcPr>
          <w:p w:rsidR="004441E0" w:rsidRPr="005353D7" w:rsidRDefault="004441E0" w:rsidP="000B4407">
            <w:pPr>
              <w:pStyle w:val="TableColumnHeading"/>
            </w:pPr>
            <w:r w:rsidRPr="005353D7">
              <w:t>POS#</w:t>
            </w:r>
          </w:p>
        </w:tc>
        <w:tc>
          <w:tcPr>
            <w:tcW w:w="2053" w:type="pct"/>
            <w:shd w:val="clear" w:color="auto" w:fill="BFBFBF" w:themeFill="background1" w:themeFillShade="BF"/>
          </w:tcPr>
          <w:p w:rsidR="004441E0" w:rsidRPr="005353D7" w:rsidRDefault="004441E0" w:rsidP="000B4407">
            <w:pPr>
              <w:pStyle w:val="TableColumnHeading"/>
            </w:pPr>
            <w:r w:rsidRPr="005353D7">
              <w:t>Description</w:t>
            </w:r>
          </w:p>
        </w:tc>
        <w:tc>
          <w:tcPr>
            <w:tcW w:w="1634" w:type="pct"/>
            <w:shd w:val="clear" w:color="auto" w:fill="BFBFBF" w:themeFill="background1" w:themeFillShade="BF"/>
          </w:tcPr>
          <w:p w:rsidR="004441E0" w:rsidRPr="005353D7" w:rsidRDefault="004441E0" w:rsidP="000B4407">
            <w:pPr>
              <w:pStyle w:val="TableColumnHeading"/>
            </w:pPr>
            <w:r w:rsidRPr="005353D7">
              <w:t>Source</w:t>
            </w:r>
          </w:p>
        </w:tc>
      </w:tr>
      <w:tr w:rsidR="004441E0" w:rsidRPr="004E36BD" w:rsidTr="00B44850">
        <w:trPr>
          <w:cantSplit/>
          <w:jc w:val="center"/>
        </w:trPr>
        <w:tc>
          <w:tcPr>
            <w:tcW w:w="912" w:type="pct"/>
          </w:tcPr>
          <w:p w:rsidR="004441E0" w:rsidRPr="004E36BD" w:rsidRDefault="00306AE6" w:rsidP="00B44850">
            <w:pPr>
              <w:pStyle w:val="TableText"/>
            </w:pPr>
            <w:r w:rsidRPr="004E36BD">
              <w:t>DRUG ENTRY</w:t>
            </w:r>
          </w:p>
        </w:tc>
        <w:tc>
          <w:tcPr>
            <w:tcW w:w="401" w:type="pct"/>
          </w:tcPr>
          <w:p w:rsidR="004441E0" w:rsidRPr="004E36BD" w:rsidRDefault="004441E0" w:rsidP="00B44850">
            <w:pPr>
              <w:pStyle w:val="TableText"/>
            </w:pPr>
            <w:r w:rsidRPr="004E36BD">
              <w:t>0</w:t>
            </w:r>
          </w:p>
        </w:tc>
        <w:tc>
          <w:tcPr>
            <w:tcW w:w="2053" w:type="pct"/>
          </w:tcPr>
          <w:p w:rsidR="004441E0" w:rsidRPr="004E36BD" w:rsidRDefault="004441E0" w:rsidP="00B44850">
            <w:pPr>
              <w:pStyle w:val="TableText"/>
            </w:pPr>
            <w:r w:rsidRPr="004E36BD">
              <w:t>The Internal Entry Number (IEN) of the record (right-ju</w:t>
            </w:r>
            <w:r w:rsidR="00C21944" w:rsidRPr="004E36BD">
              <w:t>stified) is in the first column</w:t>
            </w:r>
            <w:r w:rsidRPr="004E36BD">
              <w:t xml:space="preserve">. </w:t>
            </w:r>
          </w:p>
        </w:tc>
        <w:tc>
          <w:tcPr>
            <w:tcW w:w="1634" w:type="pct"/>
          </w:tcPr>
          <w:p w:rsidR="004441E0" w:rsidRPr="004E36BD" w:rsidRDefault="004441E0" w:rsidP="00B44850">
            <w:pPr>
              <w:pStyle w:val="TableText"/>
            </w:pPr>
            <w:r w:rsidRPr="004E36BD">
              <w:t>The source is the record's IEN in the DRUG file (#50).</w:t>
            </w:r>
          </w:p>
        </w:tc>
      </w:tr>
      <w:tr w:rsidR="004441E0" w:rsidRPr="004E36BD" w:rsidTr="00B44850">
        <w:trPr>
          <w:cantSplit/>
          <w:jc w:val="center"/>
        </w:trPr>
        <w:tc>
          <w:tcPr>
            <w:tcW w:w="912" w:type="pct"/>
          </w:tcPr>
          <w:p w:rsidR="004441E0" w:rsidRPr="004E36BD" w:rsidRDefault="004441E0" w:rsidP="00B44850">
            <w:pPr>
              <w:pStyle w:val="TableText"/>
            </w:pPr>
            <w:r w:rsidRPr="004E36BD">
              <w:t>GENERIC NAME</w:t>
            </w:r>
          </w:p>
        </w:tc>
        <w:tc>
          <w:tcPr>
            <w:tcW w:w="401" w:type="pct"/>
          </w:tcPr>
          <w:p w:rsidR="004441E0" w:rsidRPr="004E36BD" w:rsidRDefault="004441E0" w:rsidP="00B44850">
            <w:pPr>
              <w:pStyle w:val="TableText"/>
            </w:pPr>
            <w:r w:rsidRPr="004E36BD">
              <w:t>8</w:t>
            </w:r>
          </w:p>
        </w:tc>
        <w:tc>
          <w:tcPr>
            <w:tcW w:w="2053" w:type="pct"/>
          </w:tcPr>
          <w:p w:rsidR="004441E0" w:rsidRPr="004E36BD" w:rsidRDefault="004441E0" w:rsidP="00B44850">
            <w:pPr>
              <w:pStyle w:val="TableText"/>
            </w:pPr>
            <w:r w:rsidRPr="004E36BD">
              <w:t xml:space="preserve">The generic name of the drug is in the second column. </w:t>
            </w:r>
          </w:p>
        </w:tc>
        <w:tc>
          <w:tcPr>
            <w:tcW w:w="1634" w:type="pct"/>
          </w:tcPr>
          <w:p w:rsidR="004441E0" w:rsidRPr="004E36BD" w:rsidRDefault="004441E0" w:rsidP="00B44850">
            <w:pPr>
              <w:pStyle w:val="TableText"/>
            </w:pPr>
            <w:r w:rsidRPr="004E36BD">
              <w:t>The source is the DRUG file (#50), GENERIC NAME field (#.01).</w:t>
            </w:r>
          </w:p>
        </w:tc>
      </w:tr>
      <w:tr w:rsidR="004441E0" w:rsidRPr="004E36BD" w:rsidTr="00B44850">
        <w:trPr>
          <w:cantSplit/>
          <w:jc w:val="center"/>
        </w:trPr>
        <w:tc>
          <w:tcPr>
            <w:tcW w:w="912" w:type="pct"/>
          </w:tcPr>
          <w:p w:rsidR="004441E0" w:rsidRPr="00A01DEB" w:rsidRDefault="003662CF" w:rsidP="00B44850">
            <w:pPr>
              <w:pStyle w:val="TableText"/>
            </w:pPr>
            <w:hyperlink r:id="rId50" w:anchor="NewFeederKey" w:history="1">
              <w:r w:rsidR="00306AE6" w:rsidRPr="00835BA5">
                <w:rPr>
                  <w:rStyle w:val="Hyperlink"/>
                  <w:color w:val="auto"/>
                  <w:u w:val="none"/>
                </w:rPr>
                <w:t>FEEDER KEY</w:t>
              </w:r>
            </w:hyperlink>
          </w:p>
        </w:tc>
        <w:tc>
          <w:tcPr>
            <w:tcW w:w="401" w:type="pct"/>
          </w:tcPr>
          <w:p w:rsidR="004441E0" w:rsidRPr="009F7E00" w:rsidRDefault="004441E0" w:rsidP="00B44850">
            <w:pPr>
              <w:pStyle w:val="TableText"/>
            </w:pPr>
            <w:r w:rsidRPr="009F7E00">
              <w:t>60</w:t>
            </w:r>
          </w:p>
        </w:tc>
        <w:tc>
          <w:tcPr>
            <w:tcW w:w="2053" w:type="pct"/>
          </w:tcPr>
          <w:p w:rsidR="004441E0" w:rsidRPr="00941440" w:rsidRDefault="004441E0" w:rsidP="00B44850">
            <w:pPr>
              <w:pStyle w:val="TableText"/>
            </w:pPr>
            <w:r w:rsidRPr="009F7E00">
              <w:t xml:space="preserve">The </w:t>
            </w:r>
            <w:hyperlink r:id="rId51" w:anchor="NewFeederKey" w:history="1">
              <w:r w:rsidRPr="009F7E00">
                <w:rPr>
                  <w:rStyle w:val="Hyperlink"/>
                  <w:color w:val="auto"/>
                  <w:u w:val="none"/>
                </w:rPr>
                <w:t>Feeder Key</w:t>
              </w:r>
            </w:hyperlink>
            <w:r w:rsidR="00C21944" w:rsidRPr="00386404">
              <w:t xml:space="preserve"> is in the third column</w:t>
            </w:r>
            <w:r w:rsidRPr="00941440">
              <w:t>.</w:t>
            </w:r>
            <w:r w:rsidR="00455FA6" w:rsidRPr="00941440">
              <w:t xml:space="preserve"> The Feeder Key for the drug, which is the first 5 characters of the PSNDF VA PRODUCT NAME ENTRY field (#22) concatenated with the 12 characters NDC field (#31) from the DRUG file (#50).</w:t>
            </w:r>
          </w:p>
        </w:tc>
        <w:tc>
          <w:tcPr>
            <w:tcW w:w="1634" w:type="pct"/>
          </w:tcPr>
          <w:p w:rsidR="004441E0" w:rsidRPr="00941440" w:rsidRDefault="004441E0" w:rsidP="00B44850">
            <w:pPr>
              <w:pStyle w:val="TableText"/>
            </w:pPr>
          </w:p>
        </w:tc>
      </w:tr>
      <w:tr w:rsidR="004441E0" w:rsidRPr="004E36BD" w:rsidTr="00B44850">
        <w:trPr>
          <w:cantSplit/>
          <w:jc w:val="center"/>
        </w:trPr>
        <w:tc>
          <w:tcPr>
            <w:tcW w:w="912" w:type="pct"/>
          </w:tcPr>
          <w:p w:rsidR="004441E0" w:rsidRPr="004E36BD" w:rsidRDefault="00306AE6" w:rsidP="00B44850">
            <w:pPr>
              <w:pStyle w:val="TableText"/>
            </w:pPr>
            <w:r w:rsidRPr="004E36BD">
              <w:lastRenderedPageBreak/>
              <w:t>NUMBER OF AFFECTED RECORDS </w:t>
            </w:r>
          </w:p>
        </w:tc>
        <w:tc>
          <w:tcPr>
            <w:tcW w:w="401" w:type="pct"/>
          </w:tcPr>
          <w:p w:rsidR="004441E0" w:rsidRPr="004E36BD" w:rsidRDefault="004441E0" w:rsidP="00B44850">
            <w:pPr>
              <w:pStyle w:val="TableText"/>
            </w:pPr>
            <w:r w:rsidRPr="004E36BD">
              <w:t>79</w:t>
            </w:r>
          </w:p>
        </w:tc>
        <w:tc>
          <w:tcPr>
            <w:tcW w:w="2053" w:type="pct"/>
          </w:tcPr>
          <w:p w:rsidR="00306AE6" w:rsidRPr="004E36BD" w:rsidRDefault="00306AE6" w:rsidP="00B44850">
            <w:pPr>
              <w:pStyle w:val="TableText"/>
            </w:pPr>
            <w:r w:rsidRPr="00B44850">
              <w:t>Computed</w:t>
            </w:r>
            <w:r w:rsidRPr="004E36BD">
              <w:t xml:space="preserve"> - The number of Extract records that would contain this drug for the date range specified if the extract were run.  </w:t>
            </w:r>
          </w:p>
          <w:p w:rsidR="004441E0" w:rsidRPr="00B44850" w:rsidRDefault="004441E0" w:rsidP="00B44850">
            <w:pPr>
              <w:pStyle w:val="TableText"/>
            </w:pPr>
            <w:r w:rsidRPr="004E36BD">
              <w:t>The number of affected records (right-jus</w:t>
            </w:r>
            <w:r w:rsidR="00C21944" w:rsidRPr="004E36BD">
              <w:t>tified) is in the fourth column</w:t>
            </w:r>
            <w:r w:rsidRPr="004E36BD">
              <w:t xml:space="preserve">. </w:t>
            </w:r>
          </w:p>
        </w:tc>
        <w:tc>
          <w:tcPr>
            <w:tcW w:w="1634" w:type="pct"/>
          </w:tcPr>
          <w:p w:rsidR="004441E0" w:rsidRPr="004E36BD" w:rsidRDefault="00455FA6" w:rsidP="00B44850">
            <w:pPr>
              <w:pStyle w:val="TableText"/>
            </w:pPr>
            <w:r w:rsidRPr="004E36BD">
              <w:t>The Number of Records field is computed, with the amount incremented by 1 for each record that has the same Feeder Key</w:t>
            </w:r>
          </w:p>
        </w:tc>
      </w:tr>
      <w:tr w:rsidR="004441E0" w:rsidRPr="004E36BD" w:rsidTr="00B44850">
        <w:trPr>
          <w:cantSplit/>
          <w:jc w:val="center"/>
        </w:trPr>
        <w:tc>
          <w:tcPr>
            <w:tcW w:w="912" w:type="pct"/>
          </w:tcPr>
          <w:p w:rsidR="004441E0" w:rsidRPr="004E36BD" w:rsidRDefault="001E4063" w:rsidP="00B44850">
            <w:pPr>
              <w:pStyle w:val="TableText"/>
            </w:pPr>
            <w:r w:rsidRPr="004E36BD">
              <w:t>Total Quantity Value</w:t>
            </w:r>
          </w:p>
        </w:tc>
        <w:tc>
          <w:tcPr>
            <w:tcW w:w="401" w:type="pct"/>
          </w:tcPr>
          <w:p w:rsidR="004441E0" w:rsidRPr="004E36BD" w:rsidRDefault="004441E0" w:rsidP="00B44850">
            <w:pPr>
              <w:pStyle w:val="TableText"/>
            </w:pPr>
            <w:r w:rsidRPr="004E36BD">
              <w:t>87</w:t>
            </w:r>
          </w:p>
        </w:tc>
        <w:tc>
          <w:tcPr>
            <w:tcW w:w="2053" w:type="pct"/>
          </w:tcPr>
          <w:p w:rsidR="00306AE6" w:rsidRPr="004E36BD" w:rsidRDefault="00306AE6" w:rsidP="00B44850">
            <w:pPr>
              <w:pStyle w:val="TableText"/>
            </w:pPr>
            <w:r w:rsidRPr="00B44850">
              <w:t>Computed</w:t>
            </w:r>
            <w:r w:rsidRPr="004E36BD">
              <w:t xml:space="preserve"> The sum of the quantities of the drug from all of the Extract records. </w:t>
            </w:r>
          </w:p>
          <w:p w:rsidR="004441E0" w:rsidRPr="004E36BD" w:rsidRDefault="004441E0" w:rsidP="00B44850">
            <w:pPr>
              <w:pStyle w:val="TableText"/>
            </w:pPr>
            <w:r w:rsidRPr="004E36BD">
              <w:t xml:space="preserve">The total quantity value for all affected records (right-justified) is in the fifth column. </w:t>
            </w:r>
          </w:p>
          <w:p w:rsidR="00306AE6" w:rsidRPr="004E36BD" w:rsidRDefault="00306AE6" w:rsidP="00B44850">
            <w:pPr>
              <w:pStyle w:val="TableText"/>
            </w:pPr>
            <w:r w:rsidRPr="004E36BD">
              <w:t xml:space="preserve">This is the same as the QUANTITY field for the </w:t>
            </w:r>
            <w:r w:rsidRPr="00B44850">
              <w:t>PRE</w:t>
            </w:r>
            <w:r w:rsidRPr="004E36BD">
              <w:t xml:space="preserve"> and </w:t>
            </w:r>
            <w:r w:rsidRPr="00B44850">
              <w:t>UDP</w:t>
            </w:r>
            <w:r w:rsidRPr="004E36BD">
              <w:t xml:space="preserve"> Extracts. </w:t>
            </w:r>
          </w:p>
          <w:p w:rsidR="00306AE6" w:rsidRPr="004E36BD" w:rsidRDefault="00306AE6" w:rsidP="00B44850">
            <w:pPr>
              <w:pStyle w:val="TableText"/>
            </w:pPr>
            <w:r w:rsidRPr="004E36BD">
              <w:t xml:space="preserve">For the </w:t>
            </w:r>
            <w:r w:rsidRPr="00B44850">
              <w:t>IVP</w:t>
            </w:r>
            <w:r w:rsidRPr="004E36BD">
              <w:t xml:space="preserve"> Extract the Total Quantity is the sum of the values taken from the ADDITIVE STRENGTH field (#7) or SOLUTION VOLUME field (#9) of the IV EXTRACT DATA file (#728.113).</w:t>
            </w:r>
          </w:p>
          <w:p w:rsidR="004441E0" w:rsidRPr="004E36BD" w:rsidRDefault="004441E0" w:rsidP="00B44850">
            <w:pPr>
              <w:pStyle w:val="TableText"/>
            </w:pPr>
            <w:r w:rsidRPr="004E36BD">
              <w:t>Each record's quantity value is determined by the transaction type. When a drug is dispensed, the quantity is set to 1; if the transaction was cancelled, the quantity is set to zero; drugs that are destroyed or returned result in a quantity of -1.</w:t>
            </w:r>
          </w:p>
        </w:tc>
        <w:tc>
          <w:tcPr>
            <w:tcW w:w="1634" w:type="pct"/>
          </w:tcPr>
          <w:p w:rsidR="004441E0" w:rsidRPr="004A46B9" w:rsidRDefault="00455FA6" w:rsidP="00B44850">
            <w:pPr>
              <w:pStyle w:val="TableText"/>
            </w:pPr>
            <w:r w:rsidRPr="004E36BD">
              <w:t>The Total Quantity value is a computed field, with the quant</w:t>
            </w:r>
            <w:r w:rsidRPr="004A46B9">
              <w:t>ities for all records having the same Feeder Key added together</w:t>
            </w:r>
            <w:r w:rsidR="00306AE6" w:rsidRPr="004A46B9">
              <w:t>.</w:t>
            </w:r>
          </w:p>
          <w:p w:rsidR="00306AE6" w:rsidRPr="00B45734" w:rsidRDefault="00306AE6" w:rsidP="00B44850">
            <w:pPr>
              <w:pStyle w:val="TableText"/>
            </w:pPr>
            <w:r w:rsidRPr="00B45734">
              <w:t>The total quantity is the sum of these values for all records that contain the Feeder Key displayed in the detail line.</w:t>
            </w:r>
          </w:p>
        </w:tc>
      </w:tr>
      <w:tr w:rsidR="004441E0" w:rsidRPr="004E36BD" w:rsidTr="00B44850">
        <w:trPr>
          <w:cantSplit/>
          <w:jc w:val="center"/>
        </w:trPr>
        <w:tc>
          <w:tcPr>
            <w:tcW w:w="912" w:type="pct"/>
          </w:tcPr>
          <w:p w:rsidR="004441E0" w:rsidRPr="004E36BD" w:rsidRDefault="004441E0" w:rsidP="00B44850">
            <w:pPr>
              <w:pStyle w:val="TableText"/>
            </w:pPr>
            <w:r w:rsidRPr="004E36BD">
              <w:t>Unit Price</w:t>
            </w:r>
          </w:p>
        </w:tc>
        <w:tc>
          <w:tcPr>
            <w:tcW w:w="401" w:type="pct"/>
          </w:tcPr>
          <w:p w:rsidR="004441E0" w:rsidRPr="004E36BD" w:rsidRDefault="004441E0" w:rsidP="00B44850">
            <w:pPr>
              <w:pStyle w:val="TableText"/>
            </w:pPr>
            <w:r w:rsidRPr="004E36BD">
              <w:t>99</w:t>
            </w:r>
          </w:p>
        </w:tc>
        <w:tc>
          <w:tcPr>
            <w:tcW w:w="2053" w:type="pct"/>
          </w:tcPr>
          <w:p w:rsidR="004441E0" w:rsidRPr="004E36BD" w:rsidRDefault="004441E0" w:rsidP="00B44850">
            <w:pPr>
              <w:pStyle w:val="TableText"/>
            </w:pPr>
            <w:r w:rsidRPr="004E36BD">
              <w:t>The unit price (right-ju</w:t>
            </w:r>
            <w:r w:rsidR="00C21944" w:rsidRPr="004E36BD">
              <w:t>stified) is in the sixth column</w:t>
            </w:r>
            <w:r w:rsidRPr="004E36BD">
              <w:t xml:space="preserve">. </w:t>
            </w:r>
          </w:p>
          <w:p w:rsidR="004441E0" w:rsidRPr="004E36BD" w:rsidRDefault="004441E0" w:rsidP="00B44850">
            <w:pPr>
              <w:pStyle w:val="TableText"/>
            </w:pPr>
            <w:r w:rsidRPr="004E36BD">
              <w:t xml:space="preserve">The value is calculated by multiplying the total doses per day by the average drug cost per unit. </w:t>
            </w:r>
          </w:p>
          <w:p w:rsidR="004441E0" w:rsidRPr="004E36BD" w:rsidRDefault="004441E0" w:rsidP="00B44850">
            <w:pPr>
              <w:pStyle w:val="TableText"/>
            </w:pPr>
            <w:r w:rsidRPr="004E36BD">
              <w:t xml:space="preserve">For Additives, </w:t>
            </w:r>
            <w:proofErr w:type="gramStart"/>
            <w:r w:rsidRPr="004E36BD">
              <w:t>total doses per day is</w:t>
            </w:r>
            <w:proofErr w:type="gramEnd"/>
            <w:r w:rsidRPr="004E36BD">
              <w:t xml:space="preserve"> derived from the ADDITIVE STRENGTH field (#6) and the ADDITIVE STRENGTH UNITS field (#7) from the IV EXTRACT DATA file (#728.113). </w:t>
            </w:r>
          </w:p>
          <w:p w:rsidR="004441E0" w:rsidRPr="004A46B9" w:rsidRDefault="004441E0" w:rsidP="00B44850">
            <w:pPr>
              <w:pStyle w:val="TableText"/>
            </w:pPr>
            <w:r w:rsidRPr="004A46B9">
              <w:t xml:space="preserve">For Solutions, total doses per day is derived from the SOLUTION VOLUME field (#8), recorded in MLs, from the IV EXTRACT DATA file (#728.113). </w:t>
            </w:r>
          </w:p>
          <w:p w:rsidR="004441E0" w:rsidRPr="004A46B9" w:rsidRDefault="004441E0" w:rsidP="00B44850">
            <w:pPr>
              <w:pStyle w:val="TableText"/>
            </w:pPr>
            <w:r w:rsidRPr="004A46B9">
              <w:t>The average drug cost per unit comes from the AVERAGE DRUG COST PER UNIT field (#7) of the IV ADDITIVES file (#52.6).</w:t>
            </w:r>
          </w:p>
        </w:tc>
        <w:tc>
          <w:tcPr>
            <w:tcW w:w="1634" w:type="pct"/>
          </w:tcPr>
          <w:p w:rsidR="00306AE6" w:rsidRPr="004E36BD" w:rsidRDefault="00455FA6" w:rsidP="00B44850">
            <w:pPr>
              <w:pStyle w:val="TableText"/>
            </w:pPr>
            <w:r w:rsidRPr="00B45734">
              <w:t xml:space="preserve">The PRICE PER DISPENSE UNIT field (#16) from the DRUG file (#50) for the </w:t>
            </w:r>
            <w:r w:rsidRPr="00B44850">
              <w:t>PRE</w:t>
            </w:r>
            <w:r w:rsidRPr="004E36BD">
              <w:t xml:space="preserve"> and </w:t>
            </w:r>
            <w:r w:rsidRPr="00B44850">
              <w:t>UDP</w:t>
            </w:r>
            <w:r w:rsidRPr="004E36BD">
              <w:t xml:space="preserve"> Extracts. </w:t>
            </w:r>
          </w:p>
          <w:p w:rsidR="00306AE6" w:rsidRPr="004E36BD" w:rsidRDefault="00455FA6" w:rsidP="00B44850">
            <w:pPr>
              <w:pStyle w:val="TableText"/>
            </w:pPr>
            <w:r w:rsidRPr="004E36BD">
              <w:t xml:space="preserve">For the </w:t>
            </w:r>
            <w:r w:rsidRPr="00B44850">
              <w:t>IVP</w:t>
            </w:r>
            <w:r w:rsidRPr="004E36BD">
              <w:t xml:space="preserve"> Extract Unit Price is the COST field (#12) of the IV EXTRACT DATA file (#728.113).</w:t>
            </w:r>
          </w:p>
        </w:tc>
      </w:tr>
      <w:tr w:rsidR="004441E0" w:rsidRPr="004E36BD" w:rsidTr="00B44850">
        <w:trPr>
          <w:cantSplit/>
          <w:jc w:val="center"/>
        </w:trPr>
        <w:tc>
          <w:tcPr>
            <w:tcW w:w="912" w:type="pct"/>
          </w:tcPr>
          <w:p w:rsidR="004441E0" w:rsidRPr="004E36BD" w:rsidRDefault="004441E0" w:rsidP="00B44850">
            <w:pPr>
              <w:pStyle w:val="TableText"/>
            </w:pPr>
            <w:r w:rsidRPr="004E36BD">
              <w:t>Total Cost </w:t>
            </w:r>
          </w:p>
        </w:tc>
        <w:tc>
          <w:tcPr>
            <w:tcW w:w="401" w:type="pct"/>
          </w:tcPr>
          <w:p w:rsidR="004441E0" w:rsidRPr="004E36BD" w:rsidRDefault="004441E0" w:rsidP="00B44850">
            <w:pPr>
              <w:pStyle w:val="TableText"/>
            </w:pPr>
            <w:r w:rsidRPr="004E36BD">
              <w:t>117</w:t>
            </w:r>
          </w:p>
        </w:tc>
        <w:tc>
          <w:tcPr>
            <w:tcW w:w="2053" w:type="pct"/>
          </w:tcPr>
          <w:p w:rsidR="00306AE6" w:rsidRPr="004E36BD" w:rsidRDefault="00306AE6" w:rsidP="00B44850">
            <w:pPr>
              <w:pStyle w:val="TableText"/>
            </w:pPr>
            <w:r w:rsidRPr="00B44850">
              <w:t>Computed</w:t>
            </w:r>
            <w:r w:rsidRPr="004E36BD">
              <w:t xml:space="preserve"> The total cost of the drug for the Extract (Total Quantity x Unit Price).</w:t>
            </w:r>
          </w:p>
          <w:p w:rsidR="004441E0" w:rsidRPr="004E36BD" w:rsidRDefault="004441E0" w:rsidP="00B44850">
            <w:pPr>
              <w:pStyle w:val="TableText"/>
            </w:pPr>
            <w:r w:rsidRPr="004E36BD">
              <w:t xml:space="preserve">The (right-justified) is in the last column. </w:t>
            </w:r>
          </w:p>
          <w:p w:rsidR="004441E0" w:rsidRPr="004E36BD" w:rsidRDefault="004441E0" w:rsidP="00B44850">
            <w:pPr>
              <w:pStyle w:val="TableText"/>
            </w:pPr>
            <w:r w:rsidRPr="004E36BD">
              <w:t>It is calculated by multiplying the total quantity by the unit price.</w:t>
            </w:r>
          </w:p>
          <w:p w:rsidR="004441E0" w:rsidRPr="004A46B9" w:rsidRDefault="004441E0" w:rsidP="00B44850">
            <w:pPr>
              <w:pStyle w:val="TableText"/>
            </w:pPr>
            <w:r w:rsidRPr="004E36BD">
              <w:t>The total cost displayed on the report represents the sum of costs for all records th</w:t>
            </w:r>
            <w:r w:rsidRPr="004A46B9">
              <w:t>at have the Feeder Key shown</w:t>
            </w:r>
          </w:p>
        </w:tc>
        <w:tc>
          <w:tcPr>
            <w:tcW w:w="1634" w:type="pct"/>
          </w:tcPr>
          <w:p w:rsidR="00455FA6" w:rsidRPr="004A46B9" w:rsidRDefault="00455FA6" w:rsidP="00B44850">
            <w:pPr>
              <w:pStyle w:val="TableText"/>
            </w:pPr>
            <w:r w:rsidRPr="004A46B9">
              <w:t>For all three Pharmacy Extracts, the Total Cost is the same as the sum of the COST field</w:t>
            </w:r>
            <w:r w:rsidR="00383815" w:rsidRPr="004A46B9">
              <w:t>,</w:t>
            </w:r>
            <w:r w:rsidRPr="004A46B9">
              <w:t xml:space="preserve"> from all Extract records containing the drug.</w:t>
            </w:r>
          </w:p>
          <w:p w:rsidR="004441E0" w:rsidRPr="00B45734" w:rsidRDefault="004441E0" w:rsidP="00B44850">
            <w:pPr>
              <w:pStyle w:val="TableText"/>
            </w:pPr>
          </w:p>
        </w:tc>
      </w:tr>
      <w:tr w:rsidR="004441E0" w:rsidRPr="004E36BD" w:rsidTr="00B44850">
        <w:trPr>
          <w:cantSplit/>
          <w:jc w:val="center"/>
        </w:trPr>
        <w:tc>
          <w:tcPr>
            <w:tcW w:w="912" w:type="pct"/>
          </w:tcPr>
          <w:p w:rsidR="004441E0" w:rsidRPr="004E36BD" w:rsidRDefault="004441E0" w:rsidP="00B44850">
            <w:pPr>
              <w:pStyle w:val="TableText"/>
            </w:pPr>
            <w:r w:rsidRPr="004E36BD">
              <w:lastRenderedPageBreak/>
              <w:t>Total</w:t>
            </w:r>
          </w:p>
        </w:tc>
        <w:tc>
          <w:tcPr>
            <w:tcW w:w="401" w:type="pct"/>
          </w:tcPr>
          <w:p w:rsidR="004441E0" w:rsidRPr="004E36BD" w:rsidRDefault="004441E0" w:rsidP="00B44850">
            <w:pPr>
              <w:pStyle w:val="TableText"/>
            </w:pPr>
          </w:p>
        </w:tc>
        <w:tc>
          <w:tcPr>
            <w:tcW w:w="2053" w:type="pct"/>
          </w:tcPr>
          <w:p w:rsidR="004441E0" w:rsidRPr="004E36BD" w:rsidRDefault="004441E0" w:rsidP="00B44850">
            <w:pPr>
              <w:pStyle w:val="TableText"/>
            </w:pPr>
            <w:r w:rsidRPr="004E36BD">
              <w:t>The "Total" line displays the total cost for the section for the selected date range.</w:t>
            </w:r>
          </w:p>
        </w:tc>
        <w:tc>
          <w:tcPr>
            <w:tcW w:w="1634" w:type="pct"/>
          </w:tcPr>
          <w:p w:rsidR="004441E0" w:rsidRPr="004A46B9" w:rsidRDefault="00455FA6" w:rsidP="00B44850">
            <w:pPr>
              <w:pStyle w:val="TableText"/>
            </w:pPr>
            <w:r w:rsidRPr="004E36BD">
              <w:t>Each section displays a Total amount, representing the sum of the total costs for all records with that type of incomplete Feeder Key.</w:t>
            </w:r>
          </w:p>
        </w:tc>
      </w:tr>
      <w:tr w:rsidR="004441E0" w:rsidRPr="004E36BD" w:rsidTr="00B44850">
        <w:trPr>
          <w:cantSplit/>
          <w:jc w:val="center"/>
        </w:trPr>
        <w:tc>
          <w:tcPr>
            <w:tcW w:w="912" w:type="pct"/>
          </w:tcPr>
          <w:p w:rsidR="004441E0" w:rsidRPr="004E36BD" w:rsidRDefault="004441E0" w:rsidP="00B44850">
            <w:pPr>
              <w:pStyle w:val="TableText"/>
            </w:pPr>
            <w:r w:rsidRPr="004E36BD">
              <w:t>Grand Total</w:t>
            </w:r>
          </w:p>
        </w:tc>
        <w:tc>
          <w:tcPr>
            <w:tcW w:w="401" w:type="pct"/>
          </w:tcPr>
          <w:p w:rsidR="004441E0" w:rsidRPr="004E36BD" w:rsidRDefault="004441E0" w:rsidP="00B44850">
            <w:pPr>
              <w:pStyle w:val="TableText"/>
            </w:pPr>
          </w:p>
        </w:tc>
        <w:tc>
          <w:tcPr>
            <w:tcW w:w="2053" w:type="pct"/>
          </w:tcPr>
          <w:p w:rsidR="004441E0" w:rsidRPr="004E36BD" w:rsidRDefault="004441E0" w:rsidP="00B44850">
            <w:pPr>
              <w:pStyle w:val="TableText"/>
            </w:pPr>
            <w:r w:rsidRPr="004E36BD">
              <w:t>The "Grand Total" line displays the overall total cost for all records for the selected date range.</w:t>
            </w:r>
          </w:p>
        </w:tc>
        <w:tc>
          <w:tcPr>
            <w:tcW w:w="1634" w:type="pct"/>
          </w:tcPr>
          <w:p w:rsidR="004441E0" w:rsidRPr="004E36BD" w:rsidRDefault="00455FA6" w:rsidP="00B44850">
            <w:pPr>
              <w:pStyle w:val="TableText"/>
            </w:pPr>
            <w:r w:rsidRPr="004E36BD">
              <w:t>The Grand Total is the sum of the total costs for all records in the report.</w:t>
            </w:r>
          </w:p>
        </w:tc>
      </w:tr>
    </w:tbl>
    <w:p w:rsidR="00DA3C7E" w:rsidRDefault="00DA3C7E" w:rsidP="00B44850">
      <w:pPr>
        <w:pStyle w:val="DSSECSBodyText"/>
      </w:pPr>
      <w:bookmarkStart w:id="421" w:name="Column1"/>
      <w:bookmarkStart w:id="422" w:name="Column7"/>
      <w:bookmarkStart w:id="423" w:name="Total"/>
      <w:bookmarkStart w:id="424" w:name="SectionTotal"/>
      <w:bookmarkEnd w:id="421"/>
      <w:bookmarkEnd w:id="422"/>
      <w:bookmarkEnd w:id="423"/>
      <w:bookmarkEnd w:id="424"/>
    </w:p>
    <w:p w:rsidR="003216B6" w:rsidRPr="00B45734" w:rsidRDefault="003216B6" w:rsidP="00B44850">
      <w:pPr>
        <w:pStyle w:val="DSSECSBodyText"/>
      </w:pPr>
      <w:r w:rsidRPr="004E36BD">
        <w:t>This report requires a 132-column output. The steps common</w:t>
      </w:r>
      <w:r w:rsidR="00555434" w:rsidRPr="004A46B9">
        <w:t>ly used</w:t>
      </w:r>
      <w:r w:rsidRPr="004A46B9">
        <w:t xml:space="preserve"> to produc</w:t>
      </w:r>
      <w:r w:rsidR="00555434" w:rsidRPr="004A46B9">
        <w:t>e</w:t>
      </w:r>
      <w:r w:rsidRPr="004A46B9">
        <w:t xml:space="preserve"> all versions (PRE, IVP and UDP)</w:t>
      </w:r>
      <w:r w:rsidR="00555434" w:rsidRPr="00B45734">
        <w:t>,</w:t>
      </w:r>
      <w:r w:rsidRPr="00B45734">
        <w:t xml:space="preserve"> of the report are as follows:</w:t>
      </w:r>
    </w:p>
    <w:p w:rsidR="003216B6" w:rsidRPr="00F517A9" w:rsidRDefault="003216B6" w:rsidP="000B4407">
      <w:pPr>
        <w:pStyle w:val="Code"/>
        <w:pBdr>
          <w:top w:val="single" w:sz="4" w:space="1" w:color="auto"/>
          <w:left w:val="single" w:sz="4" w:space="4" w:color="auto"/>
          <w:bottom w:val="single" w:sz="4" w:space="1" w:color="auto"/>
          <w:right w:val="single" w:sz="4" w:space="4" w:color="auto"/>
        </w:pBdr>
      </w:pPr>
      <w:r w:rsidRPr="00F517A9">
        <w:t>Select Pharmacy Option: Pharmacy Extracts Incomplete Feeder Key Report</w:t>
      </w:r>
    </w:p>
    <w:p w:rsidR="003216B6" w:rsidRPr="00F517A9" w:rsidRDefault="003216B6" w:rsidP="000B4407">
      <w:pPr>
        <w:pStyle w:val="Code"/>
        <w:pBdr>
          <w:top w:val="single" w:sz="4" w:space="1" w:color="auto"/>
          <w:left w:val="single" w:sz="4" w:space="4" w:color="auto"/>
          <w:bottom w:val="single" w:sz="4" w:space="1" w:color="auto"/>
          <w:right w:val="single" w:sz="4" w:space="4" w:color="auto"/>
        </w:pBdr>
        <w:rPr>
          <w:szCs w:val="18"/>
        </w:rPr>
      </w:pPr>
    </w:p>
    <w:p w:rsidR="003216B6" w:rsidRPr="00F517A9" w:rsidRDefault="003216B6" w:rsidP="000B4407">
      <w:pPr>
        <w:pStyle w:val="Code"/>
        <w:pBdr>
          <w:top w:val="single" w:sz="4" w:space="1" w:color="auto"/>
          <w:left w:val="single" w:sz="4" w:space="4" w:color="auto"/>
          <w:bottom w:val="single" w:sz="4" w:space="1" w:color="auto"/>
          <w:right w:val="single" w:sz="4" w:space="4" w:color="auto"/>
        </w:pBdr>
      </w:pPr>
      <w:r w:rsidRPr="00F517A9">
        <w:t>This report prints a listing of Drug File (#50) entries that will generate incomplete Feeder keys in the three Pharmacy Extracts.  This listing can be used to identify and fix Drug File entries.  The number of extract records, total, quantity, unit price and total cost for each drug are included to aid in determining the impact of the incomplete Feeder Keys.</w:t>
      </w:r>
    </w:p>
    <w:p w:rsidR="003216B6" w:rsidRPr="00F517A9" w:rsidRDefault="003216B6" w:rsidP="000B4407">
      <w:pPr>
        <w:pStyle w:val="Code"/>
        <w:pBdr>
          <w:top w:val="single" w:sz="4" w:space="1" w:color="auto"/>
          <w:left w:val="single" w:sz="4" w:space="4" w:color="auto"/>
          <w:bottom w:val="single" w:sz="4" w:space="1" w:color="auto"/>
          <w:right w:val="single" w:sz="4" w:space="4" w:color="auto"/>
        </w:pBdr>
        <w:rPr>
          <w:szCs w:val="18"/>
        </w:rPr>
      </w:pPr>
    </w:p>
    <w:p w:rsidR="003216B6" w:rsidRPr="00F517A9" w:rsidRDefault="003216B6" w:rsidP="000B4407">
      <w:pPr>
        <w:pStyle w:val="Code"/>
        <w:pBdr>
          <w:top w:val="single" w:sz="4" w:space="1" w:color="auto"/>
          <w:left w:val="single" w:sz="4" w:space="4" w:color="auto"/>
          <w:bottom w:val="single" w:sz="4" w:space="1" w:color="auto"/>
          <w:right w:val="single" w:sz="4" w:space="4" w:color="auto"/>
        </w:pBdr>
      </w:pPr>
      <w:r w:rsidRPr="00F517A9">
        <w:t>This report is broken into 3 sections as follows:</w:t>
      </w:r>
    </w:p>
    <w:p w:rsidR="003216B6" w:rsidRPr="00F517A9" w:rsidRDefault="003216B6" w:rsidP="000B4407">
      <w:pPr>
        <w:pStyle w:val="Code"/>
        <w:pBdr>
          <w:top w:val="single" w:sz="4" w:space="1" w:color="auto"/>
          <w:left w:val="single" w:sz="4" w:space="4" w:color="auto"/>
          <w:bottom w:val="single" w:sz="4" w:space="1" w:color="auto"/>
          <w:right w:val="single" w:sz="4" w:space="4" w:color="auto"/>
        </w:pBdr>
        <w:rPr>
          <w:szCs w:val="18"/>
        </w:rPr>
      </w:pPr>
    </w:p>
    <w:p w:rsidR="003216B6" w:rsidRPr="00F517A9" w:rsidRDefault="003216B6" w:rsidP="000B4407">
      <w:pPr>
        <w:pStyle w:val="Code"/>
        <w:pBdr>
          <w:top w:val="single" w:sz="4" w:space="1" w:color="auto"/>
          <w:left w:val="single" w:sz="4" w:space="4" w:color="auto"/>
          <w:bottom w:val="single" w:sz="4" w:space="1" w:color="auto"/>
          <w:right w:val="single" w:sz="4" w:space="4" w:color="auto"/>
        </w:pBdr>
      </w:pPr>
      <w:r w:rsidRPr="00F517A9">
        <w:t>Section 1:</w:t>
      </w:r>
      <w:r w:rsidRPr="00F517A9">
        <w:tab/>
        <w:t>No PSNDF VA Product Name Entry (first 5 digits are zero).</w:t>
      </w:r>
    </w:p>
    <w:p w:rsidR="003216B6" w:rsidRPr="00F517A9" w:rsidRDefault="003216B6" w:rsidP="000B4407">
      <w:pPr>
        <w:pStyle w:val="Code"/>
        <w:pBdr>
          <w:top w:val="single" w:sz="4" w:space="1" w:color="auto"/>
          <w:left w:val="single" w:sz="4" w:space="4" w:color="auto"/>
          <w:bottom w:val="single" w:sz="4" w:space="1" w:color="auto"/>
          <w:right w:val="single" w:sz="4" w:space="4" w:color="auto"/>
        </w:pBdr>
        <w:rPr>
          <w:szCs w:val="18"/>
        </w:rPr>
      </w:pPr>
    </w:p>
    <w:p w:rsidR="003216B6" w:rsidRPr="00F517A9" w:rsidRDefault="003216B6" w:rsidP="000B4407">
      <w:pPr>
        <w:pStyle w:val="Code"/>
        <w:pBdr>
          <w:top w:val="single" w:sz="4" w:space="1" w:color="auto"/>
          <w:left w:val="single" w:sz="4" w:space="4" w:color="auto"/>
          <w:bottom w:val="single" w:sz="4" w:space="1" w:color="auto"/>
          <w:right w:val="single" w:sz="4" w:space="4" w:color="auto"/>
        </w:pBdr>
      </w:pPr>
      <w:r w:rsidRPr="00F517A9">
        <w:t>Section 2:</w:t>
      </w:r>
      <w:r w:rsidRPr="00F517A9">
        <w:tab/>
        <w:t>No National Drug Code (NDC) (last 12 digits are zero) or the NDC is prefixed with an 'S', indicating possible supply item number or UPC.</w:t>
      </w:r>
    </w:p>
    <w:p w:rsidR="003216B6" w:rsidRPr="00F517A9" w:rsidRDefault="003216B6" w:rsidP="000B4407">
      <w:pPr>
        <w:pStyle w:val="Code"/>
        <w:pBdr>
          <w:top w:val="single" w:sz="4" w:space="1" w:color="auto"/>
          <w:left w:val="single" w:sz="4" w:space="4" w:color="auto"/>
          <w:bottom w:val="single" w:sz="4" w:space="1" w:color="auto"/>
          <w:right w:val="single" w:sz="4" w:space="4" w:color="auto"/>
        </w:pBdr>
        <w:rPr>
          <w:szCs w:val="18"/>
        </w:rPr>
      </w:pPr>
    </w:p>
    <w:p w:rsidR="003216B6" w:rsidRDefault="003216B6" w:rsidP="000B4407">
      <w:pPr>
        <w:pStyle w:val="Code"/>
        <w:pBdr>
          <w:top w:val="single" w:sz="4" w:space="1" w:color="auto"/>
          <w:left w:val="single" w:sz="4" w:space="4" w:color="auto"/>
          <w:bottom w:val="single" w:sz="4" w:space="1" w:color="auto"/>
          <w:right w:val="single" w:sz="4" w:space="4" w:color="auto"/>
        </w:pBdr>
      </w:pPr>
      <w:r w:rsidRPr="00F517A9">
        <w:t>Section 3:</w:t>
      </w:r>
      <w:r w:rsidRPr="00F517A9">
        <w:tab/>
        <w:t xml:space="preserve">No PSNDF VA Product Name Entry, and </w:t>
      </w:r>
    </w:p>
    <w:p w:rsidR="00E152BC" w:rsidRDefault="00E152BC" w:rsidP="000B4407">
      <w:pPr>
        <w:pStyle w:val="Code"/>
        <w:pBdr>
          <w:top w:val="single" w:sz="4" w:space="1" w:color="auto"/>
          <w:left w:val="single" w:sz="4" w:space="4" w:color="auto"/>
          <w:bottom w:val="single" w:sz="4" w:space="1" w:color="auto"/>
          <w:right w:val="single" w:sz="4" w:space="4" w:color="auto"/>
        </w:pBdr>
      </w:pPr>
      <w:r>
        <w:t xml:space="preserve">    </w:t>
      </w:r>
      <w:proofErr w:type="gramStart"/>
      <w:r>
        <w:t>a</w:t>
      </w:r>
      <w:proofErr w:type="gramEnd"/>
      <w:r>
        <w:t xml:space="preserve">. no NDC (all 17 digits are zero), or </w:t>
      </w:r>
    </w:p>
    <w:p w:rsidR="00E152BC" w:rsidRDefault="00E152BC" w:rsidP="000B4407">
      <w:pPr>
        <w:pStyle w:val="Code"/>
        <w:pBdr>
          <w:top w:val="single" w:sz="4" w:space="1" w:color="auto"/>
          <w:left w:val="single" w:sz="4" w:space="4" w:color="auto"/>
          <w:bottom w:val="single" w:sz="4" w:space="1" w:color="auto"/>
          <w:right w:val="single" w:sz="4" w:space="4" w:color="auto"/>
        </w:pBdr>
      </w:pPr>
      <w:r>
        <w:t xml:space="preserve">    b. The NDC is prefixed with an 'S', indicating possible supply item number or UPC.</w:t>
      </w:r>
    </w:p>
    <w:p w:rsidR="00E152BC" w:rsidRDefault="00E152BC" w:rsidP="000B4407">
      <w:pPr>
        <w:pStyle w:val="Code"/>
        <w:pBdr>
          <w:top w:val="single" w:sz="4" w:space="1" w:color="auto"/>
          <w:left w:val="single" w:sz="4" w:space="4" w:color="auto"/>
          <w:bottom w:val="single" w:sz="4" w:space="1" w:color="auto"/>
          <w:right w:val="single" w:sz="4" w:space="4" w:color="auto"/>
        </w:pBdr>
      </w:pPr>
    </w:p>
    <w:p w:rsidR="003216B6" w:rsidRPr="00F517A9" w:rsidRDefault="003216B6" w:rsidP="000B4407">
      <w:pPr>
        <w:pStyle w:val="Code"/>
        <w:pBdr>
          <w:top w:val="single" w:sz="4" w:space="1" w:color="auto"/>
          <w:left w:val="single" w:sz="4" w:space="4" w:color="auto"/>
          <w:bottom w:val="single" w:sz="4" w:space="1" w:color="auto"/>
          <w:right w:val="single" w:sz="4" w:space="4" w:color="auto"/>
        </w:pBdr>
      </w:pPr>
      <w:r w:rsidRPr="00F517A9">
        <w:t>Section 3:</w:t>
      </w:r>
      <w:r w:rsidRPr="00F517A9">
        <w:tab/>
        <w:t>No PSNDF VA Product Name Entry or NDC.</w:t>
      </w:r>
    </w:p>
    <w:p w:rsidR="003216B6" w:rsidRPr="00F517A9" w:rsidRDefault="003216B6" w:rsidP="000B4407">
      <w:pPr>
        <w:pStyle w:val="Code"/>
        <w:pBdr>
          <w:top w:val="single" w:sz="4" w:space="1" w:color="auto"/>
          <w:left w:val="single" w:sz="4" w:space="4" w:color="auto"/>
          <w:bottom w:val="single" w:sz="4" w:space="1" w:color="auto"/>
          <w:right w:val="single" w:sz="4" w:space="4" w:color="auto"/>
        </w:pBdr>
        <w:rPr>
          <w:szCs w:val="18"/>
        </w:rPr>
      </w:pPr>
    </w:p>
    <w:p w:rsidR="003216B6" w:rsidRPr="00F517A9" w:rsidRDefault="003216B6" w:rsidP="000B4407">
      <w:pPr>
        <w:pStyle w:val="Code"/>
        <w:pBdr>
          <w:top w:val="single" w:sz="4" w:space="1" w:color="auto"/>
          <w:left w:val="single" w:sz="4" w:space="4" w:color="auto"/>
          <w:bottom w:val="single" w:sz="4" w:space="1" w:color="auto"/>
          <w:right w:val="single" w:sz="4" w:space="4" w:color="auto"/>
        </w:pBdr>
      </w:pPr>
      <w:r w:rsidRPr="00F517A9">
        <w:t>Run times for this report will vary depending upon the size of the extract and could take as long as 30 minutes or more to complete.  This report has no effect on the actual extracts and can be run as needed.</w:t>
      </w:r>
    </w:p>
    <w:p w:rsidR="003216B6" w:rsidRDefault="003216B6" w:rsidP="000B4407">
      <w:pPr>
        <w:pStyle w:val="Code"/>
        <w:pBdr>
          <w:top w:val="single" w:sz="4" w:space="1" w:color="auto"/>
          <w:left w:val="single" w:sz="4" w:space="4" w:color="auto"/>
          <w:bottom w:val="single" w:sz="4" w:space="1" w:color="auto"/>
          <w:right w:val="single" w:sz="4" w:space="4" w:color="auto"/>
        </w:pBdr>
        <w:rPr>
          <w:szCs w:val="18"/>
        </w:rPr>
      </w:pPr>
      <w:r w:rsidRPr="00F517A9">
        <w:rPr>
          <w:szCs w:val="18"/>
        </w:rPr>
        <w:t>Choose the report you would like to run.</w:t>
      </w:r>
    </w:p>
    <w:p w:rsidR="00BD547C" w:rsidRPr="004E36BD" w:rsidRDefault="00BD547C" w:rsidP="00B44850">
      <w:pPr>
        <w:pStyle w:val="DSSECSBodyText"/>
      </w:pPr>
    </w:p>
    <w:p w:rsidR="00BD547C" w:rsidRPr="00B44850" w:rsidRDefault="00BD547C" w:rsidP="00B44850">
      <w:pPr>
        <w:pStyle w:val="DSSECSBodyText"/>
        <w:rPr>
          <w:b/>
        </w:rPr>
      </w:pPr>
      <w:r w:rsidRPr="00B44850">
        <w:rPr>
          <w:b/>
        </w:rPr>
        <w:t>Processing:</w:t>
      </w:r>
    </w:p>
    <w:p w:rsidR="00BD547C" w:rsidRPr="00BD547C" w:rsidRDefault="00BD547C" w:rsidP="00B44850">
      <w:pPr>
        <w:pStyle w:val="DSSECSBodyText"/>
      </w:pPr>
      <w:r w:rsidRPr="00BD547C">
        <w:t>All records in the UNIT DOSE EXTRACT DATA file (#728.904)</w:t>
      </w:r>
      <w:r w:rsidR="000D4412">
        <w:t xml:space="preserve">, </w:t>
      </w:r>
      <w:r w:rsidRPr="00BD547C">
        <w:t xml:space="preserve">within the selected date range are evaluated. Those </w:t>
      </w:r>
      <w:r w:rsidR="000D4412">
        <w:t>with</w:t>
      </w:r>
      <w:r w:rsidRPr="00BD547C">
        <w:t xml:space="preserve"> an invalid PSNDF VA Product Name (all zeroes) or invalid National Drug Code ("N/A", "S" prefix or all zeroes) </w:t>
      </w:r>
      <w:r w:rsidR="000D4412">
        <w:t xml:space="preserve">undergo additional </w:t>
      </w:r>
      <w:proofErr w:type="gramStart"/>
      <w:r w:rsidRPr="00BD547C">
        <w:t>process</w:t>
      </w:r>
      <w:r w:rsidR="000D4412">
        <w:t>ing</w:t>
      </w:r>
      <w:r w:rsidRPr="00BD547C">
        <w:t>,</w:t>
      </w:r>
      <w:proofErr w:type="gramEnd"/>
      <w:r w:rsidRPr="00BD547C">
        <w:t xml:space="preserve"> preparing the records that will appear on the report.</w:t>
      </w:r>
    </w:p>
    <w:p w:rsidR="00BD547C" w:rsidRPr="00B44850" w:rsidRDefault="00BD547C" w:rsidP="00B44850">
      <w:pPr>
        <w:pStyle w:val="DSSECSBodyText"/>
        <w:rPr>
          <w:b/>
        </w:rPr>
      </w:pPr>
      <w:r w:rsidRPr="00B44850">
        <w:rPr>
          <w:b/>
        </w:rPr>
        <w:t>Exported Data:</w:t>
      </w:r>
    </w:p>
    <w:p w:rsidR="00BD547C" w:rsidRPr="00B44850" w:rsidRDefault="00BD547C" w:rsidP="00B44850">
      <w:pPr>
        <w:pStyle w:val="DSSECSBodyText"/>
      </w:pPr>
      <w:r w:rsidRPr="00B44850">
        <w:lastRenderedPageBreak/>
        <w:t>The data exported can subsequently be imported into a tool (e.g. Microsoft Excel)</w:t>
      </w:r>
      <w:r w:rsidR="000D4412" w:rsidRPr="00B44850">
        <w:t>,</w:t>
      </w:r>
      <w:r w:rsidRPr="00B44850">
        <w:t xml:space="preserve"> for </w:t>
      </w:r>
      <w:r w:rsidR="000D4412" w:rsidRPr="00B44850">
        <w:t>additional</w:t>
      </w:r>
      <w:r w:rsidRPr="00B44850">
        <w:t xml:space="preserve"> manipulation and analysis. </w:t>
      </w:r>
      <w:r w:rsidR="000D4412" w:rsidRPr="00B44850">
        <w:t xml:space="preserve">Section totals and grand totals are not included in the </w:t>
      </w:r>
      <w:r w:rsidRPr="00B44850">
        <w:t>exported data.</w:t>
      </w:r>
    </w:p>
    <w:p w:rsidR="003216B6" w:rsidRPr="004A46B9" w:rsidRDefault="003216B6" w:rsidP="00B44850">
      <w:pPr>
        <w:pStyle w:val="Heading5"/>
      </w:pPr>
      <w:bookmarkStart w:id="425" w:name="_Toc459041105"/>
      <w:bookmarkStart w:id="426" w:name="_Toc459043656"/>
      <w:r w:rsidRPr="004A46B9">
        <w:t>PRE Extracts Incomplete Feeder Key Report</w:t>
      </w:r>
      <w:bookmarkEnd w:id="425"/>
      <w:bookmarkEnd w:id="426"/>
    </w:p>
    <w:p w:rsidR="005F35D2" w:rsidRPr="0013001F" w:rsidRDefault="005F35D2" w:rsidP="00B44850">
      <w:pPr>
        <w:pStyle w:val="DSSECSBodyText"/>
      </w:pPr>
      <w:bookmarkStart w:id="427" w:name="bc-1"/>
      <w:bookmarkEnd w:id="427"/>
      <w:r w:rsidRPr="0013001F">
        <w:t xml:space="preserve">This report </w:t>
      </w:r>
      <w:r w:rsidR="00383815">
        <w:t xml:space="preserve">generates </w:t>
      </w:r>
      <w:r w:rsidRPr="0013001F">
        <w:t>a listing of DRUG file (#50) entries that would generate incomplete Feeder Keys</w:t>
      </w:r>
      <w:r w:rsidR="00383815">
        <w:t>,</w:t>
      </w:r>
      <w:r w:rsidRPr="0013001F">
        <w:t xml:space="preserve"> in the PRE extract.</w:t>
      </w:r>
      <w:r w:rsidR="006252D6">
        <w:t xml:space="preserve"> </w:t>
      </w:r>
      <w:r w:rsidRPr="0013001F">
        <w:t>This listing can be used to identify and correct DRUG file entries. The number of affected extract records, along with their unit price, total quantity and total cost, are included to aid in determining the impact of the incomplete Feeder Keys.</w:t>
      </w:r>
    </w:p>
    <w:p w:rsidR="001210F7" w:rsidRPr="00B44850" w:rsidRDefault="001210F7" w:rsidP="00B44850">
      <w:pPr>
        <w:pStyle w:val="DSSECSBodyText"/>
        <w:rPr>
          <w:b/>
        </w:rPr>
      </w:pPr>
      <w:r w:rsidRPr="00B44850">
        <w:rPr>
          <w:b/>
        </w:rPr>
        <w:t>Processing:</w:t>
      </w:r>
    </w:p>
    <w:p w:rsidR="001210F7" w:rsidRPr="001210F7" w:rsidRDefault="001210F7" w:rsidP="00B44850">
      <w:pPr>
        <w:pStyle w:val="DSSECSBodyText"/>
      </w:pPr>
      <w:r w:rsidRPr="001210F7">
        <w:t>All fill, refill and partial refill records</w:t>
      </w:r>
      <w:r w:rsidR="00383815">
        <w:t>,</w:t>
      </w:r>
      <w:r w:rsidRPr="001210F7">
        <w:t xml:space="preserve"> in the PRESCRIPTION file (#52) within the selected date range are evaluated. </w:t>
      </w:r>
      <w:r w:rsidR="00383815">
        <w:t xml:space="preserve">Records with </w:t>
      </w:r>
      <w:r w:rsidRPr="001210F7">
        <w:t xml:space="preserve">an invalid PSNDF VA Product Name (all zeroes) or invalid National Drug Code ("N/A", "S" prefix or all zeroes) </w:t>
      </w:r>
      <w:r w:rsidR="00383815">
        <w:t xml:space="preserve">undergo additional </w:t>
      </w:r>
      <w:proofErr w:type="gramStart"/>
      <w:r w:rsidR="00383815" w:rsidRPr="00BD547C">
        <w:t>process</w:t>
      </w:r>
      <w:r w:rsidR="00383815">
        <w:t>ing</w:t>
      </w:r>
      <w:r w:rsidR="00383815" w:rsidRPr="00BD547C">
        <w:t>,</w:t>
      </w:r>
      <w:proofErr w:type="gramEnd"/>
      <w:r w:rsidR="00383815" w:rsidRPr="00BD547C">
        <w:t xml:space="preserve"> preparing the records that will appear on the report.</w:t>
      </w:r>
    </w:p>
    <w:p w:rsidR="005F35D2" w:rsidRPr="0013001F" w:rsidRDefault="005F35D2" w:rsidP="00B44850">
      <w:pPr>
        <w:pStyle w:val="DSSECSBodyText"/>
      </w:pPr>
      <w:r w:rsidRPr="0013001F">
        <w:t>This report has no effect on the actual extracts and can be run as needed, but can be most useful when run pre-extract to identify and correct DRUG file (#50) entries that have incomplete Feeder Keys.</w:t>
      </w:r>
    </w:p>
    <w:p w:rsidR="005F35D2" w:rsidRPr="00B44850" w:rsidRDefault="005F35D2" w:rsidP="00B44850">
      <w:pPr>
        <w:pStyle w:val="DSSECSBodyText"/>
        <w:rPr>
          <w:b/>
        </w:rPr>
      </w:pPr>
      <w:r w:rsidRPr="00B44850">
        <w:rPr>
          <w:b/>
        </w:rPr>
        <w:t>Exported Data Format:</w:t>
      </w:r>
    </w:p>
    <w:p w:rsidR="005F35D2" w:rsidRPr="0013001F" w:rsidRDefault="00275A9C" w:rsidP="00B44850">
      <w:pPr>
        <w:pStyle w:val="DSSECSBodyText"/>
      </w:pPr>
      <w:r>
        <w:t>E</w:t>
      </w:r>
      <w:r w:rsidR="00383815" w:rsidRPr="0013001F">
        <w:t xml:space="preserve">xported </w:t>
      </w:r>
      <w:r>
        <w:t xml:space="preserve">raw </w:t>
      </w:r>
      <w:r w:rsidR="005F35D2" w:rsidRPr="0013001F">
        <w:t xml:space="preserve">data </w:t>
      </w:r>
      <w:r>
        <w:t xml:space="preserve">appears </w:t>
      </w:r>
      <w:r w:rsidR="00383815">
        <w:t>i</w:t>
      </w:r>
      <w:r>
        <w:t>n</w:t>
      </w:r>
      <w:r w:rsidR="00383815">
        <w:t xml:space="preserve"> </w:t>
      </w:r>
      <w:r>
        <w:t xml:space="preserve">the following </w:t>
      </w:r>
      <w:r w:rsidR="005F35D2" w:rsidRPr="0013001F">
        <w:t>format:</w:t>
      </w:r>
    </w:p>
    <w:p w:rsidR="005F35D2" w:rsidRDefault="005F35D2" w:rsidP="000B4407">
      <w:pPr>
        <w:pStyle w:val="Code"/>
      </w:pPr>
      <w:r>
        <w:t> TYPE^DRUG ENTRY^GENERIC NAME^FEEDER KEY^NUMBER OF RECORDS^TOTAL QTY^UNIT PRICE^TOTAL COST^ERROR</w:t>
      </w:r>
    </w:p>
    <w:p w:rsidR="005F35D2" w:rsidRDefault="005F35D2" w:rsidP="000B4407">
      <w:pPr>
        <w:pStyle w:val="Code"/>
      </w:pPr>
      <w:r>
        <w:t>Prescription^10132^INCONTINENCE UNDERGARMENT BLT KEN#171B10^00000090891030030^1^120^0.2823^33.88^No PSNDF VA Product Name Entry (Five leading zeros)</w:t>
      </w:r>
    </w:p>
    <w:p w:rsidR="005F35D2" w:rsidRDefault="005F35D2" w:rsidP="000B4407">
      <w:pPr>
        <w:pStyle w:val="Code"/>
      </w:pPr>
      <w:r>
        <w:t>Prescription^11023^LIDO-DIPHEN-ALUM/MAG HYD SUSP 300ML^00000COUMPOUNDED000000^2^2^5.0000^10.00^No PSNDF VA Product Name Entry (Five leading zeros)</w:t>
      </w:r>
    </w:p>
    <w:p w:rsidR="005F35D2" w:rsidRDefault="005F35D2" w:rsidP="000B4407">
      <w:pPr>
        <w:pStyle w:val="Code"/>
      </w:pPr>
      <w:r>
        <w:t>Prescription^12926^ADHESIVE, BODY ROLL-ON 'IT STAYS' LIQUID^00000003566412013^1^180^0.1198^21.56^No PSNDF VA Product Name Entry (Five leading zeros)</w:t>
      </w:r>
    </w:p>
    <w:p w:rsidR="005F35D2" w:rsidRDefault="005F35D2" w:rsidP="000B4407">
      <w:pPr>
        <w:pStyle w:val="Code"/>
      </w:pPr>
      <w:r>
        <w:t>Prescription^11334^MED ORGANIZER 7DAY/4 SLOT APEX#70027^14472000000000000^1^1^2.8700^2.87^No National Drug Code (NDC) (Last 12 zeros, 'N/A', or 'S' prefix)</w:t>
      </w:r>
    </w:p>
    <w:p w:rsidR="005F35D2" w:rsidRDefault="005F35D2" w:rsidP="000B4407">
      <w:pPr>
        <w:pStyle w:val="Code"/>
      </w:pPr>
      <w:r>
        <w:t>Prescription^11901^STRAP, LEG BAG BARD, LWRLG #162110^19531000000000000^1^1^5.6480^5.65^No National Drug Code (NDC) (Last 12 zeros, 'N/A', or 'S' prefix)</w:t>
      </w:r>
    </w:p>
    <w:p w:rsidR="005F35D2" w:rsidRDefault="005F35D2" w:rsidP="000B4407">
      <w:pPr>
        <w:pStyle w:val="Code"/>
      </w:pPr>
      <w:r>
        <w:t>Prescription^12445^STRAP, LEG BAG BARD, MIDLG #162210/6345^19532000000000000^1^1^7.7700^7.77^No National Drug Code (NDC) (Last 12 zeros, 'N/A', or 'S' prefix)</w:t>
      </w:r>
    </w:p>
    <w:p w:rsidR="005F35D2" w:rsidRDefault="005F35D2" w:rsidP="000B4407">
      <w:pPr>
        <w:pStyle w:val="Code"/>
      </w:pPr>
      <w:r>
        <w:t>Prescription^12537^OXYGEN 100%^07305000000000000^2^4^0.0000^0.00^No National Drug Code (NDC) (Last 12 zeros, 'N/A', or 'S' prefix)</w:t>
      </w:r>
    </w:p>
    <w:p w:rsidR="005F35D2" w:rsidRDefault="005F35D2" w:rsidP="000B4407">
      <w:pPr>
        <w:pStyle w:val="Code"/>
      </w:pPr>
      <w:r>
        <w:t>Prescription^12638^CATHETER</w:t>
      </w:r>
      <w:proofErr w:type="gramStart"/>
      <w:r>
        <w:t>,SPEEDICATH</w:t>
      </w:r>
      <w:proofErr w:type="gramEnd"/>
      <w:r>
        <w:t xml:space="preserve"> 14FR CDE MALE #28494^22905000000000000^1^240^1.2000^288.00^No National Drug Code (NDC) (Last 12 zeros, 'N/A', or 'S' prefix)</w:t>
      </w:r>
    </w:p>
    <w:p w:rsidR="005F35D2" w:rsidRDefault="005F35D2" w:rsidP="000B4407">
      <w:pPr>
        <w:pStyle w:val="Code"/>
      </w:pPr>
      <w:r>
        <w:t>Prescription^12813^UNDERWEAR PROTECT+ SUPR MED #MSC33005^16420000000000000^1^80^0.4846^38.77^No National Drug Code (NDC) (Last 12 zeros, 'N/A', or 'S' prefix)</w:t>
      </w:r>
    </w:p>
    <w:p w:rsidR="005F35D2" w:rsidRDefault="005F35D2" w:rsidP="000B4407">
      <w:pPr>
        <w:pStyle w:val="Code"/>
      </w:pPr>
      <w:r>
        <w:t>Prescription^13231^CATHETER</w:t>
      </w:r>
      <w:proofErr w:type="gramStart"/>
      <w:r>
        <w:t>,SPEEDICATH</w:t>
      </w:r>
      <w:proofErr w:type="gramEnd"/>
      <w:r>
        <w:t xml:space="preserve"> 16FR MALE #284160^22908000000000000^2^240^0.9500^228.00^No National Drug Code (NDC) (Last 12 zeros, 'N/A', or 'S' prefix)</w:t>
      </w:r>
    </w:p>
    <w:p w:rsidR="005F35D2" w:rsidRDefault="005F35D2" w:rsidP="000B4407">
      <w:pPr>
        <w:pStyle w:val="Code"/>
      </w:pPr>
      <w:r>
        <w:lastRenderedPageBreak/>
        <w:t>Prescription^13232^CATHETER</w:t>
      </w:r>
      <w:proofErr w:type="gramStart"/>
      <w:r>
        <w:t>,SPEEDICATH</w:t>
      </w:r>
      <w:proofErr w:type="gramEnd"/>
      <w:r>
        <w:t xml:space="preserve"> 14FR MALE #284140^22907000000000000^1^240^0.9500^228.00^No National Drug Code (NDC) (Last 12 zeros, 'N/A', or 'S' prefix)</w:t>
      </w:r>
    </w:p>
    <w:p w:rsidR="005F35D2" w:rsidRDefault="005F35D2" w:rsidP="000B4407">
      <w:pPr>
        <w:pStyle w:val="Code"/>
      </w:pPr>
      <w:r>
        <w:t>Prescription^13393^UNDERWEAR PROTECT+ SUPR LRG #MSC33505^16421000000000000^2^144^0.5385^77.54^No National Drug Code (NDC) (Last 12 zeros, 'N/A', or 'S' prefix)</w:t>
      </w:r>
    </w:p>
    <w:p w:rsidR="005F35D2" w:rsidRDefault="005F35D2" w:rsidP="000B4407">
      <w:pPr>
        <w:pStyle w:val="Code"/>
      </w:pPr>
      <w:r>
        <w:t>Prescription^13429^SECURING DEVICE, CATH STATLOCK #FOL0102^22473000000000000^2^3^2.8520^8.56^No National Drug Code (NDC) (Last 12 zeros, 'N/A', or 'S' prefix)</w:t>
      </w:r>
    </w:p>
    <w:p w:rsidR="005F35D2" w:rsidRDefault="005F35D2" w:rsidP="000B4407">
      <w:pPr>
        <w:pStyle w:val="Code"/>
      </w:pPr>
      <w:r>
        <w:t>Prescription^13464^CATHETER</w:t>
      </w:r>
      <w:proofErr w:type="gramStart"/>
      <w:r>
        <w:t>,SPEEDICATH</w:t>
      </w:r>
      <w:proofErr w:type="gramEnd"/>
      <w:r>
        <w:t xml:space="preserve"> 12FR FEMALE #285120^20154000000000000^1^150^0.9500^142.50^No National Drug Code (NDC) (Last 12 zeros, 'N/A', or 'S' prefix)</w:t>
      </w:r>
    </w:p>
    <w:p w:rsidR="005F35D2" w:rsidRDefault="005F35D2" w:rsidP="000B4407">
      <w:pPr>
        <w:pStyle w:val="Code"/>
      </w:pPr>
      <w:r>
        <w:t>Prescription^10534^URINARY EXTENSION TUBE/CNCT STRL R#46161^00000000000000000^1^5^0.3983^1.99^No PSNDF VA Product Name Entry or National Drug Code (NDC)</w:t>
      </w:r>
    </w:p>
    <w:p w:rsidR="005F35D2" w:rsidRDefault="005F35D2" w:rsidP="000B4407">
      <w:pPr>
        <w:pStyle w:val="Code"/>
      </w:pPr>
      <w:r>
        <w:t>Prescription^12552^CATHETER</w:t>
      </w:r>
      <w:proofErr w:type="gramStart"/>
      <w:r>
        <w:t>,SUCTION</w:t>
      </w:r>
      <w:proofErr w:type="gramEnd"/>
      <w:r>
        <w:t xml:space="preserve"> SL 14FR 21IN #22705^00000000000000000^1^1^7.0350^7.04^No PSNDF VA Product Name Entry or National Drug Code (NDC)</w:t>
      </w:r>
    </w:p>
    <w:p w:rsidR="005F35D2" w:rsidRDefault="005F35D2" w:rsidP="000B4407">
      <w:pPr>
        <w:pStyle w:val="Code"/>
      </w:pPr>
      <w:r>
        <w:t>Prescription^13432^SECURING DEVICE, CATH STATLOCK #PIC0220^00000000000000000^1^1^4.0376^4.04^No PSNDF VA Product Name Entry or National Drug Code (NDC)</w:t>
      </w:r>
    </w:p>
    <w:p w:rsidR="005F35D2" w:rsidRDefault="005F35D2" w:rsidP="000B4407">
      <w:pPr>
        <w:pStyle w:val="Code"/>
      </w:pPr>
      <w:r>
        <w:t>Prescription^13875^INCONT PAD, SURE CARE SPR ABS #23246A^00000000000000000^3^252^0.3123^78.70^No PSNDF VA Product Name Entry or National Drug Code (NDC)</w:t>
      </w:r>
    </w:p>
    <w:p w:rsidR="005F35D2" w:rsidRDefault="005F35D2" w:rsidP="000B4407">
      <w:pPr>
        <w:pStyle w:val="Code"/>
      </w:pPr>
      <w:r>
        <w:t>Prescription^14225^DRESSING</w:t>
      </w:r>
      <w:proofErr w:type="gramStart"/>
      <w:r>
        <w:t>,IV</w:t>
      </w:r>
      <w:proofErr w:type="gramEnd"/>
      <w:r>
        <w:t xml:space="preserve"> COVER 9X9IN AQUA GUARD^00000000000000000^1^28^1.8586^52.04^No PSNDF VA Product Name Entry or National Drug Code (NDC)</w:t>
      </w:r>
    </w:p>
    <w:p w:rsidR="003216B6" w:rsidRPr="004A46B9" w:rsidRDefault="003216B6" w:rsidP="00B44850">
      <w:pPr>
        <w:pStyle w:val="DSSECSBodyText"/>
      </w:pPr>
      <w:r w:rsidRPr="004A46B9">
        <w:t xml:space="preserve">The </w:t>
      </w:r>
      <w:proofErr w:type="gramStart"/>
      <w:r w:rsidRPr="004A46B9">
        <w:t>steps to produce the PRE version of the report</w:t>
      </w:r>
      <w:r w:rsidR="00275A9C" w:rsidRPr="004A46B9">
        <w:t>,</w:t>
      </w:r>
      <w:r w:rsidRPr="004A46B9">
        <w:t xml:space="preserve"> in screen print format </w:t>
      </w:r>
      <w:r w:rsidR="00383815" w:rsidRPr="004A46B9">
        <w:t>is</w:t>
      </w:r>
      <w:proofErr w:type="gramEnd"/>
      <w:r w:rsidRPr="004A46B9">
        <w:t xml:space="preserve"> as follows:</w:t>
      </w:r>
    </w:p>
    <w:p w:rsidR="003216B6" w:rsidRDefault="003216B6" w:rsidP="00E152BC">
      <w:pPr>
        <w:pStyle w:val="Steps"/>
        <w:pBdr>
          <w:top w:val="single" w:sz="4" w:space="1" w:color="auto"/>
          <w:left w:val="single" w:sz="4" w:space="4" w:color="auto"/>
          <w:bottom w:val="single" w:sz="4" w:space="1" w:color="auto"/>
          <w:right w:val="single" w:sz="4" w:space="4" w:color="auto"/>
        </w:pBdr>
      </w:pPr>
    </w:p>
    <w:p w:rsidR="003216B6" w:rsidRPr="00F517A9" w:rsidRDefault="003216B6" w:rsidP="00E152BC">
      <w:pPr>
        <w:pStyle w:val="Steps"/>
        <w:keepNext/>
        <w:keepLines/>
        <w:pBdr>
          <w:top w:val="single" w:sz="4" w:space="1" w:color="auto"/>
          <w:left w:val="single" w:sz="4" w:space="4" w:color="auto"/>
          <w:bottom w:val="single" w:sz="4" w:space="1" w:color="auto"/>
          <w:right w:val="single" w:sz="4" w:space="4" w:color="auto"/>
        </w:pBdr>
      </w:pPr>
      <w:r w:rsidRPr="00F517A9">
        <w:t xml:space="preserve">     Select one of the following:</w:t>
      </w:r>
    </w:p>
    <w:p w:rsidR="003216B6" w:rsidRPr="00F517A9" w:rsidRDefault="003216B6" w:rsidP="00E152BC">
      <w:pPr>
        <w:pStyle w:val="Steps"/>
        <w:keepNext/>
        <w:keepLines/>
        <w:pBdr>
          <w:top w:val="single" w:sz="4" w:space="1" w:color="auto"/>
          <w:left w:val="single" w:sz="4" w:space="4" w:color="auto"/>
          <w:bottom w:val="single" w:sz="4" w:space="1" w:color="auto"/>
          <w:right w:val="single" w:sz="4" w:space="4" w:color="auto"/>
        </w:pBd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 xml:space="preserve">          1         PRE</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 xml:space="preserve">          2         IVP</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 xml:space="preserve">          3         UDP</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 xml:space="preserve">Selection: 1// </w:t>
      </w:r>
      <w:proofErr w:type="gramStart"/>
      <w:r w:rsidRPr="00F517A9">
        <w:t>1  PRE</w:t>
      </w:r>
      <w:proofErr w:type="gramEnd"/>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Enter the date range for which you would like to scan the Prescription</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Extract records.</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Starting with Date: 3/</w:t>
      </w:r>
      <w:proofErr w:type="gramStart"/>
      <w:r w:rsidRPr="00F517A9">
        <w:t>1  (</w:t>
      </w:r>
      <w:proofErr w:type="gramEnd"/>
      <w:r w:rsidRPr="00F517A9">
        <w:t>MAR 01, 2014)</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Ending with Date: 3/</w:t>
      </w:r>
      <w:proofErr w:type="gramStart"/>
      <w:r>
        <w:t>3</w:t>
      </w:r>
      <w:r w:rsidRPr="00F517A9">
        <w:t xml:space="preserve">  (</w:t>
      </w:r>
      <w:proofErr w:type="gramEnd"/>
      <w:r w:rsidRPr="00F517A9">
        <w:t xml:space="preserve">MAR </w:t>
      </w:r>
      <w:r>
        <w:t>03</w:t>
      </w:r>
      <w:r w:rsidRPr="00F517A9">
        <w:t>, 2014)</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 xml:space="preserve">Do you want the output in exportable format? NO// </w:t>
      </w:r>
      <w:proofErr w:type="gramStart"/>
      <w:r w:rsidRPr="00F517A9">
        <w:t>n  NO</w:t>
      </w:r>
      <w:proofErr w:type="gramEnd"/>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 xml:space="preserve">This report requires 132 column </w:t>
      </w:r>
      <w:proofErr w:type="gramStart"/>
      <w:r w:rsidRPr="00F517A9">
        <w:t>format</w:t>
      </w:r>
      <w:proofErr w:type="gramEnd"/>
      <w:r w:rsidRPr="00F517A9">
        <w:t>.</w:t>
      </w:r>
    </w:p>
    <w:p w:rsidR="003216B6" w:rsidRDefault="003216B6" w:rsidP="00E152BC">
      <w:pPr>
        <w:pStyle w:val="Steps"/>
        <w:pBdr>
          <w:top w:val="single" w:sz="4" w:space="1" w:color="auto"/>
          <w:left w:val="single" w:sz="4" w:space="4" w:color="auto"/>
          <w:bottom w:val="single" w:sz="4" w:space="1" w:color="auto"/>
          <w:right w:val="single" w:sz="4" w:space="4" w:color="auto"/>
        </w:pBdr>
      </w:pPr>
      <w:r w:rsidRPr="00F517A9">
        <w:t>DEVICE: HOME// 0</w:t>
      </w:r>
      <w:proofErr w:type="gramStart"/>
      <w:r w:rsidRPr="00F517A9">
        <w:t>;132</w:t>
      </w:r>
      <w:proofErr w:type="gramEnd"/>
      <w:r w:rsidRPr="00F517A9">
        <w:t xml:space="preserve">  HOME (CRT) </w:t>
      </w:r>
    </w:p>
    <w:p w:rsidR="00E152BC" w:rsidRDefault="00E152BC" w:rsidP="00E152BC">
      <w:pPr>
        <w:pStyle w:val="Steps"/>
        <w:pBdr>
          <w:top w:val="single" w:sz="4" w:space="1" w:color="auto"/>
          <w:left w:val="single" w:sz="4" w:space="4" w:color="auto"/>
          <w:bottom w:val="single" w:sz="4" w:space="1" w:color="auto"/>
          <w:right w:val="single" w:sz="4" w:space="4" w:color="auto"/>
        </w:pBdr>
      </w:pPr>
    </w:p>
    <w:p w:rsidR="003216B6" w:rsidRPr="004A46B9" w:rsidRDefault="003216B6" w:rsidP="00B44850">
      <w:pPr>
        <w:pStyle w:val="FigureCaption"/>
      </w:pPr>
      <w:bookmarkStart w:id="428" w:name="_Toc454958500"/>
      <w:bookmarkStart w:id="429" w:name="_Toc463615185"/>
      <w:r w:rsidRPr="004A46B9">
        <w:lastRenderedPageBreak/>
        <w:t>Example: PRE Extracts Incomplete Feeder Key Report Screen Print</w:t>
      </w:r>
      <w:bookmarkEnd w:id="428"/>
      <w:bookmarkEnd w:id="429"/>
    </w:p>
    <w:p w:rsidR="003216B6" w:rsidRPr="00293718" w:rsidRDefault="003216B6" w:rsidP="00B44850">
      <w:pPr>
        <w:pStyle w:val="Figure"/>
      </w:pPr>
      <w:r w:rsidRPr="00293718">
        <w:rPr>
          <w:noProof/>
        </w:rPr>
        <w:drawing>
          <wp:inline distT="0" distB="0" distL="0" distR="0" wp14:anchorId="54010E10" wp14:editId="47855E58">
            <wp:extent cx="5942965" cy="1406619"/>
            <wp:effectExtent l="19050" t="19050" r="19685" b="22225"/>
            <wp:docPr id="237" name="Picture 9" descr="Screen Capture of PRE Extracts Incomplete Feeder Key Report Screen Print Version." title="PRE Extracts Incomplete Feeder Key Repor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942965" cy="1406619"/>
                    </a:xfrm>
                    <a:prstGeom prst="rect">
                      <a:avLst/>
                    </a:prstGeom>
                    <a:noFill/>
                    <a:ln>
                      <a:solidFill>
                        <a:sysClr val="windowText" lastClr="000000"/>
                      </a:solidFill>
                    </a:ln>
                  </pic:spPr>
                </pic:pic>
              </a:graphicData>
            </a:graphic>
          </wp:inline>
        </w:drawing>
      </w:r>
    </w:p>
    <w:p w:rsidR="00AD5951" w:rsidRPr="004A46B9" w:rsidRDefault="00AD5951" w:rsidP="00B44850">
      <w:pPr>
        <w:pStyle w:val="FigureCaption"/>
      </w:pPr>
      <w:bookmarkStart w:id="430" w:name="_Toc463615186"/>
      <w:r w:rsidRPr="004A46B9">
        <w:t>Example: PRE Header</w:t>
      </w:r>
      <w:bookmarkEnd w:id="430"/>
    </w:p>
    <w:p w:rsidR="00DD47EB" w:rsidRDefault="00C263D7" w:rsidP="00B44850">
      <w:pPr>
        <w:pStyle w:val="Figure"/>
      </w:pPr>
      <w:r w:rsidRPr="00AD5951">
        <w:rPr>
          <w:noProof/>
        </w:rPr>
        <w:drawing>
          <wp:inline distT="0" distB="0" distL="0" distR="0" wp14:anchorId="62812A56" wp14:editId="10421351">
            <wp:extent cx="5797440" cy="818515"/>
            <wp:effectExtent l="0" t="0" r="0" b="635"/>
            <wp:docPr id="36" name="Picture 36" descr="C:\Users\stonekam\AppData\Local\Microsoft\Windows\Temporary Internet Files\Content.Outlook\537JG59M\pha_incomplete_feeder_key_report_(pre)_header.png" title="PRE Incomplete Feeder Key Report-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onekam\AppData\Local\Microsoft\Windows\Temporary Internet Files\Content.Outlook\537JG59M\pha_incomplete_feeder_key_report_(pre)_header.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345" t="24412" r="2012" b="11875"/>
                    <a:stretch/>
                  </pic:blipFill>
                  <pic:spPr bwMode="auto">
                    <a:xfrm>
                      <a:off x="0" y="0"/>
                      <a:ext cx="5802837" cy="819277"/>
                    </a:xfrm>
                    <a:prstGeom prst="rect">
                      <a:avLst/>
                    </a:prstGeom>
                    <a:noFill/>
                    <a:ln>
                      <a:noFill/>
                    </a:ln>
                    <a:extLst>
                      <a:ext uri="{53640926-AAD7-44D8-BBD7-CCE9431645EC}">
                        <a14:shadowObscured xmlns:a14="http://schemas.microsoft.com/office/drawing/2010/main"/>
                      </a:ext>
                    </a:extLst>
                  </pic:spPr>
                </pic:pic>
              </a:graphicData>
            </a:graphic>
          </wp:inline>
        </w:drawing>
      </w:r>
    </w:p>
    <w:p w:rsidR="00AD5951" w:rsidRPr="004A46B9" w:rsidRDefault="00AD5951" w:rsidP="00B44850">
      <w:pPr>
        <w:pStyle w:val="FigureCaption"/>
      </w:pPr>
      <w:bookmarkStart w:id="431" w:name="_Toc463615187"/>
      <w:r w:rsidRPr="004A46B9">
        <w:t>Example: PRE Detail-1</w:t>
      </w:r>
      <w:bookmarkEnd w:id="431"/>
    </w:p>
    <w:p w:rsidR="00AD5951" w:rsidRDefault="00AD5951" w:rsidP="00B44850">
      <w:pPr>
        <w:pStyle w:val="Figure"/>
      </w:pPr>
      <w:r w:rsidRPr="00835BA5">
        <w:rPr>
          <w:noProof/>
        </w:rPr>
        <w:drawing>
          <wp:inline distT="0" distB="0" distL="0" distR="0" wp14:anchorId="51EBB762" wp14:editId="5AE703D7">
            <wp:extent cx="5766132" cy="1371600"/>
            <wp:effectExtent l="0" t="0" r="6350" b="0"/>
            <wp:docPr id="38" name="Picture 38" descr="C:\Users\stonekam\AppData\Local\Microsoft\Windows\Temporary Internet Files\Content.Outlook\537JG59M\pha_incomplete_feeder_key_report_(pre)_detail_1.png" title="PRE Incomplete Feeder Key Report-Detai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onekam\AppData\Local\Microsoft\Windows\Temporary Internet Files\Content.Outlook\537JG59M\pha_incomplete_feeder_key_report_(pre)_detail_1.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689" t="14297" r="2261" b="8020"/>
                    <a:stretch/>
                  </pic:blipFill>
                  <pic:spPr bwMode="auto">
                    <a:xfrm>
                      <a:off x="0" y="0"/>
                      <a:ext cx="5768256" cy="1372105"/>
                    </a:xfrm>
                    <a:prstGeom prst="rect">
                      <a:avLst/>
                    </a:prstGeom>
                    <a:noFill/>
                    <a:ln>
                      <a:noFill/>
                    </a:ln>
                    <a:extLst>
                      <a:ext uri="{53640926-AAD7-44D8-BBD7-CCE9431645EC}">
                        <a14:shadowObscured xmlns:a14="http://schemas.microsoft.com/office/drawing/2010/main"/>
                      </a:ext>
                    </a:extLst>
                  </pic:spPr>
                </pic:pic>
              </a:graphicData>
            </a:graphic>
          </wp:inline>
        </w:drawing>
      </w:r>
    </w:p>
    <w:p w:rsidR="00AD5951" w:rsidRPr="004A46B9" w:rsidRDefault="00AD5951" w:rsidP="00B44850">
      <w:pPr>
        <w:pStyle w:val="FigureCaption"/>
      </w:pPr>
      <w:bookmarkStart w:id="432" w:name="_Toc463615188"/>
      <w:r w:rsidRPr="004A46B9">
        <w:t>Example: PRE Detail-2</w:t>
      </w:r>
      <w:bookmarkEnd w:id="432"/>
    </w:p>
    <w:p w:rsidR="00AD5951" w:rsidRDefault="00AD5951" w:rsidP="00B44850">
      <w:pPr>
        <w:pStyle w:val="Figure"/>
      </w:pPr>
      <w:r w:rsidRPr="00835BA5">
        <w:rPr>
          <w:noProof/>
        </w:rPr>
        <w:drawing>
          <wp:inline distT="0" distB="0" distL="0" distR="0" wp14:anchorId="6B8B35C1" wp14:editId="569A2778">
            <wp:extent cx="5777878" cy="2046605"/>
            <wp:effectExtent l="0" t="0" r="0" b="0"/>
            <wp:docPr id="39" name="Picture 39" descr="C:\Users\stonekam\AppData\Local\Microsoft\Windows\Temporary Internet Files\Content.Outlook\537JG59M\pha_incomplete_feeder_key_report_(pre)_detail_2.png" title="PRE Incomplete Feeder Key Report-Detai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onekam\AppData\Local\Microsoft\Windows\Temporary Internet Files\Content.Outlook\537JG59M\pha_incomplete_feeder_key_report_(pre)_detail_2.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690" t="10917" r="2026" b="5079"/>
                    <a:stretch/>
                  </pic:blipFill>
                  <pic:spPr bwMode="auto">
                    <a:xfrm>
                      <a:off x="0" y="0"/>
                      <a:ext cx="5782175" cy="2048127"/>
                    </a:xfrm>
                    <a:prstGeom prst="rect">
                      <a:avLst/>
                    </a:prstGeom>
                    <a:noFill/>
                    <a:ln>
                      <a:noFill/>
                    </a:ln>
                    <a:extLst>
                      <a:ext uri="{53640926-AAD7-44D8-BBD7-CCE9431645EC}">
                        <a14:shadowObscured xmlns:a14="http://schemas.microsoft.com/office/drawing/2010/main"/>
                      </a:ext>
                    </a:extLst>
                  </pic:spPr>
                </pic:pic>
              </a:graphicData>
            </a:graphic>
          </wp:inline>
        </w:drawing>
      </w:r>
    </w:p>
    <w:p w:rsidR="00AD5951" w:rsidRPr="004A46B9" w:rsidRDefault="00AD5951" w:rsidP="00B44850">
      <w:pPr>
        <w:pStyle w:val="FigureCaption"/>
      </w:pPr>
      <w:bookmarkStart w:id="433" w:name="_Toc463615189"/>
      <w:r w:rsidRPr="004A46B9">
        <w:lastRenderedPageBreak/>
        <w:t>Example: PRE Detail-3</w:t>
      </w:r>
      <w:bookmarkEnd w:id="433"/>
    </w:p>
    <w:p w:rsidR="00AD5951" w:rsidRPr="00992CC2" w:rsidRDefault="00AD5951" w:rsidP="00B44850">
      <w:pPr>
        <w:pStyle w:val="Figure"/>
      </w:pPr>
      <w:r w:rsidRPr="00835BA5">
        <w:rPr>
          <w:noProof/>
        </w:rPr>
        <w:drawing>
          <wp:inline distT="0" distB="0" distL="0" distR="0" wp14:anchorId="72E91842" wp14:editId="73548ADE">
            <wp:extent cx="5778792" cy="1712595"/>
            <wp:effectExtent l="0" t="0" r="0" b="1905"/>
            <wp:docPr id="40" name="Picture 40" descr="C:\Users\stonekam\AppData\Local\Microsoft\Windows\Temporary Internet Files\Content.Outlook\537JG59M\pha_incomplete_feeder_key_report_(pre)_detail_3.png" title="PRE Incomplete Feeder Key Report-Detai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onekam\AppData\Local\Microsoft\Windows\Temporary Internet Files\Content.Outlook\537JG59M\pha_incomplete_feeder_key_report_(pre)_detail_3.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689" t="12074" r="2039" b="5999"/>
                    <a:stretch/>
                  </pic:blipFill>
                  <pic:spPr bwMode="auto">
                    <a:xfrm>
                      <a:off x="0" y="0"/>
                      <a:ext cx="5781458" cy="1713385"/>
                    </a:xfrm>
                    <a:prstGeom prst="rect">
                      <a:avLst/>
                    </a:prstGeom>
                    <a:noFill/>
                    <a:ln>
                      <a:noFill/>
                    </a:ln>
                    <a:extLst>
                      <a:ext uri="{53640926-AAD7-44D8-BBD7-CCE9431645EC}">
                        <a14:shadowObscured xmlns:a14="http://schemas.microsoft.com/office/drawing/2010/main"/>
                      </a:ext>
                    </a:extLst>
                  </pic:spPr>
                </pic:pic>
              </a:graphicData>
            </a:graphic>
          </wp:inline>
        </w:drawing>
      </w:r>
    </w:p>
    <w:p w:rsidR="003216B6" w:rsidRPr="000F651E" w:rsidRDefault="003216B6" w:rsidP="00B44850">
      <w:pPr>
        <w:pStyle w:val="DSSECSBodyText"/>
        <w:rPr>
          <w:rFonts w:cs="Arial"/>
        </w:rPr>
      </w:pPr>
      <w:r w:rsidRPr="000F651E">
        <w:rPr>
          <w:rFonts w:cs="Arial"/>
        </w:rPr>
        <w:t xml:space="preserve">Guidance for capturing exported data into spreadsheets and the additional DSS application steps required to produce exportable versions of reports </w:t>
      </w:r>
      <w:r w:rsidR="00275A9C">
        <w:rPr>
          <w:rFonts w:cs="Arial"/>
        </w:rPr>
        <w:t xml:space="preserve">is located </w:t>
      </w:r>
      <w:r w:rsidRPr="000F651E">
        <w:rPr>
          <w:rFonts w:cs="Arial"/>
        </w:rPr>
        <w:t xml:space="preserve">in </w:t>
      </w:r>
      <w:hyperlink w:anchor="Appendix_C" w:tooltip="Hyperlink to Appendix C.  Exporting a Report to a Spreadsheet" w:history="1">
        <w:r w:rsidRPr="000F651E">
          <w:rPr>
            <w:rStyle w:val="Hyperlink"/>
            <w:rFonts w:eastAsiaTheme="majorEastAsia" w:cs="Arial"/>
          </w:rPr>
          <w:t xml:space="preserve">Appendix </w:t>
        </w:r>
        <w:r w:rsidR="00E152BC" w:rsidRPr="000F651E">
          <w:rPr>
            <w:rStyle w:val="Hyperlink"/>
            <w:rFonts w:eastAsiaTheme="majorEastAsia" w:cs="Arial"/>
          </w:rPr>
          <w:t>F</w:t>
        </w:r>
        <w:r w:rsidRPr="000F651E">
          <w:rPr>
            <w:rStyle w:val="Hyperlink"/>
            <w:rFonts w:eastAsiaTheme="majorEastAsia" w:cs="Arial"/>
          </w:rPr>
          <w:t>: Exporting a Report to a Spreadsheet</w:t>
        </w:r>
      </w:hyperlink>
      <w:r w:rsidRPr="000F651E">
        <w:rPr>
          <w:rFonts w:cs="Arial"/>
        </w:rPr>
        <w:t>.</w:t>
      </w:r>
    </w:p>
    <w:p w:rsidR="003216B6" w:rsidRPr="000F651E" w:rsidRDefault="003216B6" w:rsidP="00B44850">
      <w:pPr>
        <w:pStyle w:val="DSSECSBodyText"/>
        <w:rPr>
          <w:rFonts w:cs="Arial"/>
        </w:rPr>
      </w:pPr>
      <w:r w:rsidRPr="000F651E">
        <w:rPr>
          <w:rFonts w:cs="Arial"/>
        </w:rPr>
        <w:t xml:space="preserve">The following example </w:t>
      </w:r>
      <w:r w:rsidR="00275A9C">
        <w:rPr>
          <w:rFonts w:cs="Arial"/>
        </w:rPr>
        <w:t>displays</w:t>
      </w:r>
      <w:r w:rsidRPr="000F651E">
        <w:rPr>
          <w:rFonts w:cs="Arial"/>
        </w:rPr>
        <w:t xml:space="preserve"> the report</w:t>
      </w:r>
      <w:r w:rsidR="00275A9C">
        <w:rPr>
          <w:rFonts w:cs="Arial"/>
        </w:rPr>
        <w:t>,</w:t>
      </w:r>
      <w:r w:rsidRPr="000F651E">
        <w:rPr>
          <w:rFonts w:cs="Arial"/>
        </w:rPr>
        <w:t xml:space="preserve"> after it has been produced in </w:t>
      </w:r>
      <w:r w:rsidR="00422425">
        <w:rPr>
          <w:rFonts w:cs="Arial"/>
        </w:rPr>
        <w:t xml:space="preserve">an </w:t>
      </w:r>
      <w:r w:rsidRPr="000F651E">
        <w:rPr>
          <w:rFonts w:cs="Arial"/>
        </w:rPr>
        <w:t>exportable format and imported into a spreadsheet:</w:t>
      </w:r>
    </w:p>
    <w:p w:rsidR="003216B6" w:rsidRPr="004A46B9" w:rsidRDefault="003216B6" w:rsidP="004A46B9">
      <w:pPr>
        <w:pStyle w:val="FigureCaption"/>
        <w:numPr>
          <w:ilvl w:val="0"/>
          <w:numId w:val="43"/>
        </w:numPr>
      </w:pPr>
      <w:bookmarkStart w:id="434" w:name="_Toc454958501"/>
      <w:bookmarkStart w:id="435" w:name="_Toc463615190"/>
      <w:r w:rsidRPr="004A46B9">
        <w:t>Example: Exported PRE Extracts Incomplete Feeder Key Report</w:t>
      </w:r>
      <w:bookmarkEnd w:id="434"/>
      <w:bookmarkEnd w:id="435"/>
    </w:p>
    <w:p w:rsidR="003216B6" w:rsidRDefault="00D84D99" w:rsidP="00B44850">
      <w:pPr>
        <w:pStyle w:val="Figure"/>
      </w:pPr>
      <w:r w:rsidRPr="00835BA5">
        <w:rPr>
          <w:noProof/>
        </w:rPr>
        <w:drawing>
          <wp:inline distT="0" distB="0" distL="0" distR="0" wp14:anchorId="0D606043" wp14:editId="45599653">
            <wp:extent cx="5943600" cy="861695"/>
            <wp:effectExtent l="19050" t="19050" r="19050" b="14605"/>
            <wp:docPr id="48" name="Picture 48" descr="Spreadsheet includes Type, Drug Entry, Generic Name, Feeder Key, Number of Records, Total Quantity, Unit Price, Total Cost and Error." title="Exported PRE Extracts Incomplete Feeder Key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861695"/>
                    </a:xfrm>
                    <a:prstGeom prst="rect">
                      <a:avLst/>
                    </a:prstGeom>
                    <a:ln>
                      <a:solidFill>
                        <a:schemeClr val="tx1"/>
                      </a:solidFill>
                    </a:ln>
                  </pic:spPr>
                </pic:pic>
              </a:graphicData>
            </a:graphic>
          </wp:inline>
        </w:drawing>
      </w:r>
    </w:p>
    <w:p w:rsidR="003216B6" w:rsidRPr="00CB7400" w:rsidRDefault="003216B6" w:rsidP="00B44850">
      <w:pPr>
        <w:pStyle w:val="Heading5"/>
      </w:pPr>
      <w:bookmarkStart w:id="436" w:name="_Toc450829762"/>
      <w:bookmarkStart w:id="437" w:name="_Toc459041106"/>
      <w:bookmarkStart w:id="438" w:name="_Toc459043657"/>
      <w:r w:rsidRPr="004A46B9">
        <w:t>IVP Extracts</w:t>
      </w:r>
      <w:r w:rsidRPr="00CB7400">
        <w:t xml:space="preserve"> Incomplete Feeder Key Report</w:t>
      </w:r>
      <w:bookmarkEnd w:id="436"/>
      <w:bookmarkEnd w:id="437"/>
      <w:bookmarkEnd w:id="438"/>
    </w:p>
    <w:p w:rsidR="008E08E4" w:rsidRPr="001D76D1" w:rsidRDefault="008E08E4" w:rsidP="00B44850">
      <w:pPr>
        <w:pStyle w:val="DSSECSBodyText"/>
      </w:pPr>
      <w:r w:rsidRPr="00CB7400">
        <w:t xml:space="preserve">This report prints a listing of DRUG file (#50) entries that would generate incomplete Feeder Keys in the IVP extract. This listing can be used to identify and correct DRUG file entries. The </w:t>
      </w:r>
      <w:r w:rsidRPr="00B45734">
        <w:t>number of affected extract records, along with their unit price, total quantity and total cost, are included to aid in determining the impact of the incomplete Feeder Keys.</w:t>
      </w:r>
    </w:p>
    <w:p w:rsidR="008E08E4" w:rsidRDefault="008E08E4" w:rsidP="00B44850">
      <w:pPr>
        <w:pStyle w:val="DSSECSBodyText"/>
      </w:pPr>
      <w:r w:rsidRPr="00184A44">
        <w:t xml:space="preserve">This report has no effect on the actual extracts and can be </w:t>
      </w:r>
      <w:r w:rsidR="00275A9C" w:rsidRPr="00835BA5">
        <w:t>generated</w:t>
      </w:r>
      <w:r w:rsidRPr="00835BA5">
        <w:t xml:space="preserve"> as needed, but can be most useful</w:t>
      </w:r>
      <w:r w:rsidR="00275A9C" w:rsidRPr="00A01DEB">
        <w:t>,</w:t>
      </w:r>
      <w:r w:rsidRPr="009F7E00">
        <w:t xml:space="preserve"> when run pre-extract to identify and correct DRUG file (#50) entries that have incomplete Feeder Keys.</w:t>
      </w:r>
    </w:p>
    <w:p w:rsidR="00DA3C7E" w:rsidRPr="009F7E00" w:rsidRDefault="00DA3C7E" w:rsidP="00B44850">
      <w:pPr>
        <w:pStyle w:val="DSSECSBodyText"/>
      </w:pPr>
    </w:p>
    <w:p w:rsidR="008E08E4" w:rsidRPr="00B44850" w:rsidRDefault="008E08E4" w:rsidP="00B44850">
      <w:pPr>
        <w:pStyle w:val="DSSECSBodyText"/>
        <w:rPr>
          <w:b/>
        </w:rPr>
      </w:pPr>
      <w:r w:rsidRPr="00B44850">
        <w:rPr>
          <w:b/>
        </w:rPr>
        <w:t>Report Data:</w:t>
      </w:r>
    </w:p>
    <w:p w:rsidR="008E08E4" w:rsidRPr="00B44850" w:rsidRDefault="008E08E4" w:rsidP="00B44850">
      <w:pPr>
        <w:pStyle w:val="DSSECSBodyText"/>
        <w:rPr>
          <w:b/>
        </w:rPr>
      </w:pPr>
      <w:r w:rsidRPr="00B44850">
        <w:rPr>
          <w:b/>
        </w:rPr>
        <w:t>Header Information:</w:t>
      </w:r>
    </w:p>
    <w:p w:rsidR="00485359" w:rsidRPr="00CB7400" w:rsidRDefault="00485359" w:rsidP="00CB7400">
      <w:pPr>
        <w:pStyle w:val="FigureCaption"/>
      </w:pPr>
      <w:bookmarkStart w:id="439" w:name="_Toc463615191"/>
      <w:r w:rsidRPr="00CB7400">
        <w:t>Incomplete Feeder Key Report (IVP) Header</w:t>
      </w:r>
      <w:bookmarkEnd w:id="439"/>
    </w:p>
    <w:p w:rsidR="00485359" w:rsidRDefault="00D04A7F" w:rsidP="00B44850">
      <w:pPr>
        <w:pStyle w:val="Figure"/>
        <w:rPr>
          <w:b/>
          <w:bCs/>
        </w:rPr>
      </w:pPr>
      <w:r>
        <w:rPr>
          <w:noProof/>
        </w:rPr>
        <w:drawing>
          <wp:inline distT="0" distB="0" distL="0" distR="0" wp14:anchorId="18E8B988" wp14:editId="332265E8">
            <wp:extent cx="4981575" cy="852332"/>
            <wp:effectExtent l="0" t="0" r="0" b="5080"/>
            <wp:docPr id="49" name="Picture 49" descr="pha_incomplete_feeder_key_report_(ivp)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a_incomplete_feeder_key_report_(ivp)_header"/>
                    <pic:cNvPicPr>
                      <a:picLocks noChangeAspect="1" noChangeArrowheads="1"/>
                    </pic:cNvPicPr>
                  </pic:nvPicPr>
                  <pic:blipFill rotWithShape="1">
                    <a:blip r:embed="rId58">
                      <a:extLst>
                        <a:ext uri="{28A0092B-C50C-407E-A947-70E740481C1C}">
                          <a14:useLocalDpi xmlns:a14="http://schemas.microsoft.com/office/drawing/2010/main" val="0"/>
                        </a:ext>
                      </a:extLst>
                    </a:blip>
                    <a:srcRect l="353" t="24878" r="1932" b="12028"/>
                    <a:stretch/>
                  </pic:blipFill>
                  <pic:spPr bwMode="auto">
                    <a:xfrm>
                      <a:off x="0" y="0"/>
                      <a:ext cx="5011581" cy="857466"/>
                    </a:xfrm>
                    <a:prstGeom prst="rect">
                      <a:avLst/>
                    </a:prstGeom>
                    <a:noFill/>
                    <a:ln>
                      <a:noFill/>
                    </a:ln>
                    <a:extLst>
                      <a:ext uri="{53640926-AAD7-44D8-BBD7-CCE9431645EC}">
                        <a14:shadowObscured xmlns:a14="http://schemas.microsoft.com/office/drawing/2010/main"/>
                      </a:ext>
                    </a:extLst>
                  </pic:spPr>
                </pic:pic>
              </a:graphicData>
            </a:graphic>
          </wp:inline>
        </w:drawing>
      </w:r>
    </w:p>
    <w:p w:rsidR="00204933" w:rsidRPr="00CB7400" w:rsidRDefault="00204933" w:rsidP="00CB7400">
      <w:pPr>
        <w:pStyle w:val="FigureCaption"/>
      </w:pPr>
      <w:bookmarkStart w:id="440" w:name="_Toc463615192"/>
      <w:r w:rsidRPr="00CB7400">
        <w:lastRenderedPageBreak/>
        <w:t>Incomplete Feeder Key Report (IVP) – Detail-1</w:t>
      </w:r>
      <w:bookmarkEnd w:id="440"/>
    </w:p>
    <w:p w:rsidR="008E08E4" w:rsidRDefault="00D04A7F" w:rsidP="00B44850">
      <w:pPr>
        <w:pStyle w:val="Figure"/>
      </w:pPr>
      <w:r>
        <w:rPr>
          <w:noProof/>
        </w:rPr>
        <w:drawing>
          <wp:inline distT="0" distB="0" distL="0" distR="0" wp14:anchorId="49AC4468" wp14:editId="70C91C6D">
            <wp:extent cx="4943475" cy="965367"/>
            <wp:effectExtent l="0" t="0" r="0" b="6350"/>
            <wp:docPr id="52" name="Picture 52" descr="C:\Users\stonekam\AppData\Local\Microsoft\Windows\Temporary Internet Files\Content.Outlook\537JG59M\pha_incomplete_feeder_key_report_(ivp)_detail_1.png" title="IVP Incomplete Feeder Key Report-Detai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tonekam\AppData\Local\Microsoft\Windows\Temporary Internet Files\Content.Outlook\537JG59M\pha_incomplete_feeder_key_report_(ivp)_detail_1.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828" t="20651" r="2373" b="10473"/>
                    <a:stretch/>
                  </pic:blipFill>
                  <pic:spPr bwMode="auto">
                    <a:xfrm>
                      <a:off x="0" y="0"/>
                      <a:ext cx="4957672" cy="968139"/>
                    </a:xfrm>
                    <a:prstGeom prst="rect">
                      <a:avLst/>
                    </a:prstGeom>
                    <a:noFill/>
                    <a:ln>
                      <a:noFill/>
                    </a:ln>
                    <a:extLst>
                      <a:ext uri="{53640926-AAD7-44D8-BBD7-CCE9431645EC}">
                        <a14:shadowObscured xmlns:a14="http://schemas.microsoft.com/office/drawing/2010/main"/>
                      </a:ext>
                    </a:extLst>
                  </pic:spPr>
                </pic:pic>
              </a:graphicData>
            </a:graphic>
          </wp:inline>
        </w:drawing>
      </w:r>
    </w:p>
    <w:p w:rsidR="00D4102C" w:rsidRPr="00CB7400" w:rsidRDefault="00D4102C" w:rsidP="00B44850">
      <w:pPr>
        <w:pStyle w:val="FigureCaption"/>
      </w:pPr>
      <w:bookmarkStart w:id="441" w:name="_Toc463615193"/>
      <w:r w:rsidRPr="00CB7400">
        <w:t>Incomplete Feeder Key Report (IVP) – Detail-2</w:t>
      </w:r>
      <w:bookmarkEnd w:id="441"/>
    </w:p>
    <w:p w:rsidR="006D6DE4" w:rsidRPr="00D61ED4" w:rsidRDefault="00D04A7F" w:rsidP="00B44850">
      <w:pPr>
        <w:pStyle w:val="Figure"/>
        <w:rPr>
          <w:sz w:val="10"/>
        </w:rPr>
      </w:pPr>
      <w:r>
        <w:rPr>
          <w:noProof/>
        </w:rPr>
        <w:drawing>
          <wp:inline distT="0" distB="0" distL="0" distR="0" wp14:anchorId="6E5468D9" wp14:editId="3747325C">
            <wp:extent cx="5248275" cy="727614"/>
            <wp:effectExtent l="0" t="0" r="0" b="0"/>
            <wp:docPr id="56" name="Picture 56" descr="pha_incomplete_feeder_key_report_(ivp)_detai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a_incomplete_feeder_key_report_(ivp)_detail_2"/>
                    <pic:cNvPicPr>
                      <a:picLocks noChangeAspect="1" noChangeArrowheads="1"/>
                    </pic:cNvPicPr>
                  </pic:nvPicPr>
                  <pic:blipFill rotWithShape="1">
                    <a:blip r:embed="rId60">
                      <a:extLst>
                        <a:ext uri="{28A0092B-C50C-407E-A947-70E740481C1C}">
                          <a14:useLocalDpi xmlns:a14="http://schemas.microsoft.com/office/drawing/2010/main" val="0"/>
                        </a:ext>
                      </a:extLst>
                    </a:blip>
                    <a:srcRect l="920" t="22198" r="2115" b="11160"/>
                    <a:stretch/>
                  </pic:blipFill>
                  <pic:spPr bwMode="auto">
                    <a:xfrm>
                      <a:off x="0" y="0"/>
                      <a:ext cx="5295707" cy="734190"/>
                    </a:xfrm>
                    <a:prstGeom prst="rect">
                      <a:avLst/>
                    </a:prstGeom>
                    <a:noFill/>
                    <a:ln>
                      <a:noFill/>
                    </a:ln>
                    <a:extLst>
                      <a:ext uri="{53640926-AAD7-44D8-BBD7-CCE9431645EC}">
                        <a14:shadowObscured xmlns:a14="http://schemas.microsoft.com/office/drawing/2010/main"/>
                      </a:ext>
                    </a:extLst>
                  </pic:spPr>
                </pic:pic>
              </a:graphicData>
            </a:graphic>
          </wp:inline>
        </w:drawing>
      </w:r>
    </w:p>
    <w:p w:rsidR="00716245" w:rsidRPr="00CB7400" w:rsidRDefault="00716245" w:rsidP="00CB7400">
      <w:pPr>
        <w:pStyle w:val="FigureCaption"/>
      </w:pPr>
      <w:bookmarkStart w:id="442" w:name="_Toc463615194"/>
      <w:r w:rsidRPr="00CB7400">
        <w:t>Incomplete Feeder Key Report (IVP) – Detail-3</w:t>
      </w:r>
      <w:bookmarkEnd w:id="442"/>
    </w:p>
    <w:p w:rsidR="00D4102C" w:rsidRPr="00842600" w:rsidRDefault="00D04A7F" w:rsidP="00B44850">
      <w:pPr>
        <w:pStyle w:val="Figure"/>
        <w:rPr>
          <w:sz w:val="10"/>
        </w:rPr>
      </w:pPr>
      <w:r w:rsidRPr="00716245">
        <w:rPr>
          <w:noProof/>
        </w:rPr>
        <w:drawing>
          <wp:inline distT="0" distB="0" distL="0" distR="0" wp14:anchorId="4163D20E" wp14:editId="2D7E4CBC">
            <wp:extent cx="5095875" cy="932625"/>
            <wp:effectExtent l="0" t="0" r="0" b="1270"/>
            <wp:docPr id="54" name="Picture 54" descr="C:\Users\stonekam\AppData\Local\Microsoft\Windows\Temporary Internet Files\Content.Outlook\537JG59M\pha_incomplete_feeder_key_report_(ivp)_detail_3.png" title="IVP Incomplete Feeder Key Report-Detai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tonekam\AppData\Local\Microsoft\Windows\Temporary Internet Files\Content.Outlook\537JG59M\pha_incomplete_feeder_key_report_(ivp)_detail_3.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575" t="17809" r="2122" b="9518"/>
                    <a:stretch/>
                  </pic:blipFill>
                  <pic:spPr bwMode="auto">
                    <a:xfrm>
                      <a:off x="0" y="0"/>
                      <a:ext cx="5124979" cy="937952"/>
                    </a:xfrm>
                    <a:prstGeom prst="rect">
                      <a:avLst/>
                    </a:prstGeom>
                    <a:noFill/>
                    <a:ln>
                      <a:noFill/>
                    </a:ln>
                    <a:extLst>
                      <a:ext uri="{53640926-AAD7-44D8-BBD7-CCE9431645EC}">
                        <a14:shadowObscured xmlns:a14="http://schemas.microsoft.com/office/drawing/2010/main"/>
                      </a:ext>
                    </a:extLst>
                  </pic:spPr>
                </pic:pic>
              </a:graphicData>
            </a:graphic>
          </wp:inline>
        </w:drawing>
      </w:r>
    </w:p>
    <w:p w:rsidR="008E08E4" w:rsidRPr="00CB7400" w:rsidRDefault="008E08E4" w:rsidP="00B44850">
      <w:pPr>
        <w:pStyle w:val="DSSECSBodyText"/>
        <w:rPr>
          <w:b/>
        </w:rPr>
      </w:pPr>
      <w:r w:rsidRPr="00CB7400">
        <w:rPr>
          <w:b/>
        </w:rPr>
        <w:t>Exported Data Format:</w:t>
      </w:r>
    </w:p>
    <w:p w:rsidR="008E08E4" w:rsidRPr="001E4063" w:rsidRDefault="00275A9C" w:rsidP="00B44850">
      <w:pPr>
        <w:pStyle w:val="DSSECSBodyText"/>
      </w:pPr>
      <w:r>
        <w:t>E</w:t>
      </w:r>
      <w:r w:rsidR="006D6DE4" w:rsidRPr="001E4063">
        <w:t xml:space="preserve">xported </w:t>
      </w:r>
      <w:r>
        <w:t xml:space="preserve">raw </w:t>
      </w:r>
      <w:r w:rsidR="008E08E4" w:rsidRPr="001E4063">
        <w:t xml:space="preserve">data </w:t>
      </w:r>
      <w:r w:rsidR="009D6852" w:rsidRPr="001E4063">
        <w:t xml:space="preserve">appears in the following </w:t>
      </w:r>
      <w:r w:rsidR="008E08E4" w:rsidRPr="001E4063">
        <w:t>format:</w:t>
      </w:r>
    </w:p>
    <w:p w:rsidR="008E08E4" w:rsidRDefault="008E08E4" w:rsidP="000B4407">
      <w:pPr>
        <w:pStyle w:val="Code"/>
      </w:pPr>
      <w:r>
        <w:t>TYPE^DRUG ENTRY^GENERIC NAME^FEEDER KEY^NUMBER OF RECORDS^TOTAL QTY^UNIT PRICE^TOTAL COST^ERROR</w:t>
      </w:r>
    </w:p>
    <w:p w:rsidR="008E08E4" w:rsidRDefault="008E08E4" w:rsidP="000B4407">
      <w:pPr>
        <w:pStyle w:val="Code"/>
      </w:pPr>
      <w:r>
        <w:t>IV DETAIL^9815^INV-2G TRANEXAMIC ACID/NS SYR OR PLACEBO^00000063323056310^1^1^0.6310^0.63^No PSNDF VA Product Name Entry (Five leading zeros)</w:t>
      </w:r>
    </w:p>
    <w:p w:rsidR="008E08E4" w:rsidRDefault="008E08E4" w:rsidP="000B4407">
      <w:pPr>
        <w:pStyle w:val="Code"/>
      </w:pPr>
      <w:r>
        <w:t>IV DETAIL^9816^INV-1G TRANEXAMIC ACID/NS BAG OR PLACEBO^00000063323056310^2^2^0.4207^0.84^No PSNDF VA Product Name Entry (Five leading zeros)</w:t>
      </w:r>
    </w:p>
    <w:p w:rsidR="008E08E4" w:rsidRDefault="008E08E4" w:rsidP="000B4407">
      <w:pPr>
        <w:pStyle w:val="Code"/>
      </w:pPr>
      <w:r>
        <w:t>IV DETAIL^8182^PRE-MIX (VCM) IV SOLUTION^16426000000000000^2^2^0.0000^0.00^No National Drug Code (NDC) (Last 12 zeros, 'N/A', or 'S' prefix)</w:t>
      </w:r>
    </w:p>
    <w:p w:rsidR="008E08E4" w:rsidRDefault="008E08E4" w:rsidP="000B4407">
      <w:pPr>
        <w:pStyle w:val="Code"/>
      </w:pPr>
      <w:r>
        <w:t>IV DETAIL^7623^VANCOMYCIN 500MG in D5W 100ML ADD-A-VIAL^00000000000000000^28^31^0.0400^1.24^No PSNDF VA Product Name Entry or National Drug Code (NDC)</w:t>
      </w:r>
    </w:p>
    <w:p w:rsidR="00416E00" w:rsidRDefault="008E08E4" w:rsidP="000B4407">
      <w:pPr>
        <w:pStyle w:val="Code"/>
      </w:pPr>
      <w:r>
        <w:t>IV DETAIL^8952^FENTANYL 2500MCG/NS 250ML^00000000000000000^1^1^0.0000^0.00^No PSNDF VA Product Name Entry or National Drug Code (NDC)</w:t>
      </w:r>
    </w:p>
    <w:p w:rsidR="008E08E4" w:rsidRPr="00B44850" w:rsidRDefault="008E08E4" w:rsidP="00B44850">
      <w:pPr>
        <w:pStyle w:val="DSSECSBodyText"/>
        <w:rPr>
          <w:b/>
        </w:rPr>
      </w:pPr>
      <w:r w:rsidRPr="00B44850">
        <w:rPr>
          <w:b/>
        </w:rPr>
        <w:t>Notes/Logic:</w:t>
      </w:r>
    </w:p>
    <w:p w:rsidR="008E08E4" w:rsidRPr="00B45734" w:rsidRDefault="008E08E4" w:rsidP="00B44850">
      <w:pPr>
        <w:pStyle w:val="DSSECSBodyText"/>
      </w:pPr>
      <w:r w:rsidRPr="00B44850">
        <w:rPr>
          <w:b/>
        </w:rPr>
        <w:t>ECXMGR Option name</w:t>
      </w:r>
      <w:r w:rsidRPr="00B45734">
        <w:t>: ECX PHA FKEY</w:t>
      </w:r>
    </w:p>
    <w:p w:rsidR="008E08E4" w:rsidRPr="00B44850" w:rsidRDefault="008E08E4" w:rsidP="00B44850">
      <w:pPr>
        <w:pStyle w:val="DSSECSBodyText"/>
        <w:rPr>
          <w:b/>
        </w:rPr>
      </w:pPr>
      <w:r w:rsidRPr="00B44850">
        <w:rPr>
          <w:b/>
        </w:rPr>
        <w:t>Processing:</w:t>
      </w:r>
    </w:p>
    <w:p w:rsidR="00064915" w:rsidRPr="001E4063" w:rsidRDefault="008E08E4" w:rsidP="00B44850">
      <w:pPr>
        <w:pStyle w:val="DSSECSBodyText"/>
      </w:pPr>
      <w:r w:rsidRPr="001E4063">
        <w:t>All records</w:t>
      </w:r>
      <w:r w:rsidR="00B774AB" w:rsidRPr="001E4063">
        <w:t>,</w:t>
      </w:r>
      <w:r w:rsidRPr="001E4063">
        <w:t xml:space="preserve"> in the IV EXTRACT DATA file (#728.113)</w:t>
      </w:r>
      <w:r w:rsidR="00B774AB" w:rsidRPr="001E4063">
        <w:t>,</w:t>
      </w:r>
      <w:r w:rsidRPr="001E4063">
        <w:t xml:space="preserve"> within the selected date range are evaluated. </w:t>
      </w:r>
      <w:r w:rsidR="00B774AB" w:rsidRPr="001E4063">
        <w:t xml:space="preserve">Additional processing is performed for records with </w:t>
      </w:r>
      <w:r w:rsidRPr="001E4063">
        <w:t>an invalid PSNDF VA Product Name (all zeroes) or invalid National Drug Code ("N/A", "S" prefix or all zeroes)</w:t>
      </w:r>
      <w:r w:rsidR="00B774AB" w:rsidRPr="001E4063">
        <w:t xml:space="preserve">, to </w:t>
      </w:r>
      <w:r w:rsidRPr="001E4063">
        <w:t>prepar</w:t>
      </w:r>
      <w:r w:rsidR="00B774AB" w:rsidRPr="001E4063">
        <w:t xml:space="preserve">e the records to appear on the appropriate </w:t>
      </w:r>
      <w:r w:rsidRPr="001E4063">
        <w:t>report.</w:t>
      </w:r>
    </w:p>
    <w:p w:rsidR="003216B6" w:rsidRPr="001E4063" w:rsidRDefault="003216B6" w:rsidP="00B44850">
      <w:pPr>
        <w:pStyle w:val="DSSECSBodyText"/>
      </w:pPr>
      <w:r w:rsidRPr="001E4063">
        <w:t xml:space="preserve">The </w:t>
      </w:r>
      <w:proofErr w:type="gramStart"/>
      <w:r w:rsidRPr="001E4063">
        <w:t>steps to produce the IVP version</w:t>
      </w:r>
      <w:r w:rsidR="00275A9C">
        <w:t>,</w:t>
      </w:r>
      <w:r w:rsidRPr="001E4063">
        <w:t xml:space="preserve"> of the report in screen print format </w:t>
      </w:r>
      <w:r w:rsidR="00275A9C">
        <w:t>is</w:t>
      </w:r>
      <w:proofErr w:type="gramEnd"/>
      <w:r w:rsidRPr="001E4063">
        <w:t xml:space="preserve"> as follows:</w:t>
      </w:r>
    </w:p>
    <w:p w:rsidR="003216B6" w:rsidRDefault="003216B6" w:rsidP="00E152BC">
      <w:pPr>
        <w:pStyle w:val="Steps"/>
        <w:keepNext/>
        <w:keepLines/>
        <w:pBdr>
          <w:top w:val="single" w:sz="4" w:space="1" w:color="auto"/>
          <w:left w:val="single" w:sz="4" w:space="4" w:color="auto"/>
          <w:bottom w:val="single" w:sz="4" w:space="1" w:color="auto"/>
          <w:right w:val="single" w:sz="4" w:space="4" w:color="auto"/>
        </w:pBdr>
      </w:pPr>
    </w:p>
    <w:p w:rsidR="003216B6" w:rsidRPr="00F517A9" w:rsidRDefault="003216B6" w:rsidP="00E152BC">
      <w:pPr>
        <w:pStyle w:val="Steps"/>
        <w:keepNext/>
        <w:keepLines/>
        <w:pBdr>
          <w:top w:val="single" w:sz="4" w:space="1" w:color="auto"/>
          <w:left w:val="single" w:sz="4" w:space="4" w:color="auto"/>
          <w:bottom w:val="single" w:sz="4" w:space="1" w:color="auto"/>
          <w:right w:val="single" w:sz="4" w:space="4" w:color="auto"/>
        </w:pBdr>
      </w:pPr>
      <w:r w:rsidRPr="00F517A9">
        <w:t>Choose the report you would like to run.</w:t>
      </w:r>
    </w:p>
    <w:p w:rsidR="003216B6" w:rsidRPr="00F517A9" w:rsidRDefault="003216B6" w:rsidP="00E152BC">
      <w:pPr>
        <w:pStyle w:val="Steps"/>
        <w:keepNext/>
        <w:keepLines/>
        <w:pBdr>
          <w:top w:val="single" w:sz="4" w:space="1" w:color="auto"/>
          <w:left w:val="single" w:sz="4" w:space="4" w:color="auto"/>
          <w:bottom w:val="single" w:sz="4" w:space="1" w:color="auto"/>
          <w:right w:val="single" w:sz="4" w:space="4" w:color="auto"/>
        </w:pBdr>
      </w:pPr>
    </w:p>
    <w:p w:rsidR="003216B6" w:rsidRPr="00F517A9" w:rsidRDefault="003216B6" w:rsidP="00E152BC">
      <w:pPr>
        <w:pStyle w:val="Steps"/>
        <w:keepNext/>
        <w:keepLines/>
        <w:pBdr>
          <w:top w:val="single" w:sz="4" w:space="1" w:color="auto"/>
          <w:left w:val="single" w:sz="4" w:space="4" w:color="auto"/>
          <w:bottom w:val="single" w:sz="4" w:space="1" w:color="auto"/>
          <w:right w:val="single" w:sz="4" w:space="4" w:color="auto"/>
        </w:pBdr>
      </w:pPr>
      <w:r w:rsidRPr="00F517A9">
        <w:t xml:space="preserve">     Select one of the following:</w:t>
      </w:r>
    </w:p>
    <w:p w:rsidR="003216B6" w:rsidRPr="00F517A9" w:rsidRDefault="003216B6" w:rsidP="00E152BC">
      <w:pPr>
        <w:pStyle w:val="Steps"/>
        <w:keepNext/>
        <w:keepLines/>
        <w:pBdr>
          <w:top w:val="single" w:sz="4" w:space="1" w:color="auto"/>
          <w:left w:val="single" w:sz="4" w:space="4" w:color="auto"/>
          <w:bottom w:val="single" w:sz="4" w:space="1" w:color="auto"/>
          <w:right w:val="single" w:sz="4" w:space="4" w:color="auto"/>
        </w:pBdr>
      </w:pPr>
    </w:p>
    <w:p w:rsidR="003216B6" w:rsidRPr="00F517A9" w:rsidRDefault="003216B6" w:rsidP="00E152BC">
      <w:pPr>
        <w:pStyle w:val="Steps"/>
        <w:keepNext/>
        <w:keepLines/>
        <w:pBdr>
          <w:top w:val="single" w:sz="4" w:space="1" w:color="auto"/>
          <w:left w:val="single" w:sz="4" w:space="4" w:color="auto"/>
          <w:bottom w:val="single" w:sz="4" w:space="1" w:color="auto"/>
          <w:right w:val="single" w:sz="4" w:space="4" w:color="auto"/>
        </w:pBdr>
      </w:pPr>
      <w:r w:rsidRPr="00F517A9">
        <w:t xml:space="preserve">          1         PRE</w:t>
      </w:r>
    </w:p>
    <w:p w:rsidR="003216B6" w:rsidRPr="00F517A9" w:rsidRDefault="003216B6" w:rsidP="00E152BC">
      <w:pPr>
        <w:pStyle w:val="Steps"/>
        <w:keepNext/>
        <w:keepLines/>
        <w:pBdr>
          <w:top w:val="single" w:sz="4" w:space="1" w:color="auto"/>
          <w:left w:val="single" w:sz="4" w:space="4" w:color="auto"/>
          <w:bottom w:val="single" w:sz="4" w:space="1" w:color="auto"/>
          <w:right w:val="single" w:sz="4" w:space="4" w:color="auto"/>
        </w:pBdr>
      </w:pPr>
      <w:r w:rsidRPr="00F517A9">
        <w:t xml:space="preserve">          2         IVP</w:t>
      </w:r>
    </w:p>
    <w:p w:rsidR="003216B6" w:rsidRPr="00F517A9" w:rsidRDefault="003216B6" w:rsidP="00E152BC">
      <w:pPr>
        <w:pStyle w:val="Steps"/>
        <w:keepNext/>
        <w:keepLines/>
        <w:pBdr>
          <w:top w:val="single" w:sz="4" w:space="1" w:color="auto"/>
          <w:left w:val="single" w:sz="4" w:space="4" w:color="auto"/>
          <w:bottom w:val="single" w:sz="4" w:space="1" w:color="auto"/>
          <w:right w:val="single" w:sz="4" w:space="4" w:color="auto"/>
        </w:pBdr>
      </w:pPr>
      <w:r w:rsidRPr="00F517A9">
        <w:t xml:space="preserve">          3         UDP</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 xml:space="preserve">Selection: 1// </w:t>
      </w:r>
      <w:proofErr w:type="gramStart"/>
      <w:r w:rsidRPr="00F517A9">
        <w:t>2  IVP</w:t>
      </w:r>
      <w:proofErr w:type="gramEnd"/>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Enter the date range for which you would like to scan the IV Detail</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Extract records.</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Starting with Date: 3/</w:t>
      </w:r>
      <w:proofErr w:type="gramStart"/>
      <w:r w:rsidRPr="00F517A9">
        <w:t>1  (</w:t>
      </w:r>
      <w:proofErr w:type="gramEnd"/>
      <w:r w:rsidRPr="00F517A9">
        <w:t>MAR 01, 2014)</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Ending with Date: 3/</w:t>
      </w:r>
      <w:proofErr w:type="gramStart"/>
      <w:r w:rsidRPr="00F517A9">
        <w:t>3  (</w:t>
      </w:r>
      <w:proofErr w:type="gramEnd"/>
      <w:r w:rsidRPr="00F517A9">
        <w:t>MAR 03, 2014)</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 xml:space="preserve">Do you want the output in exportable format? NO// </w:t>
      </w:r>
      <w:proofErr w:type="gramStart"/>
      <w:r w:rsidRPr="00F517A9">
        <w:t>n  NO</w:t>
      </w:r>
      <w:proofErr w:type="gramEnd"/>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 xml:space="preserve">This report requires 132 column </w:t>
      </w:r>
      <w:proofErr w:type="gramStart"/>
      <w:r w:rsidRPr="00F517A9">
        <w:t>format</w:t>
      </w:r>
      <w:proofErr w:type="gramEnd"/>
      <w:r w:rsidRPr="00F517A9">
        <w:t>.</w:t>
      </w:r>
    </w:p>
    <w:p w:rsidR="003216B6" w:rsidRDefault="003216B6" w:rsidP="00E152BC">
      <w:pPr>
        <w:pStyle w:val="Steps"/>
        <w:pBdr>
          <w:top w:val="single" w:sz="4" w:space="1" w:color="auto"/>
          <w:left w:val="single" w:sz="4" w:space="4" w:color="auto"/>
          <w:bottom w:val="single" w:sz="4" w:space="1" w:color="auto"/>
          <w:right w:val="single" w:sz="4" w:space="4" w:color="auto"/>
        </w:pBdr>
      </w:pPr>
      <w:r w:rsidRPr="00F517A9">
        <w:t>DEVICE: HOME// 0</w:t>
      </w:r>
      <w:proofErr w:type="gramStart"/>
      <w:r w:rsidRPr="00F517A9">
        <w:t>;132</w:t>
      </w:r>
      <w:proofErr w:type="gramEnd"/>
      <w:r w:rsidRPr="00F517A9">
        <w:t xml:space="preserve">  HOME (CRT) </w:t>
      </w:r>
    </w:p>
    <w:p w:rsidR="00E152BC" w:rsidRDefault="00E152BC" w:rsidP="00E152BC">
      <w:pPr>
        <w:pStyle w:val="Steps"/>
        <w:pBdr>
          <w:top w:val="single" w:sz="4" w:space="1" w:color="auto"/>
          <w:left w:val="single" w:sz="4" w:space="4" w:color="auto"/>
          <w:bottom w:val="single" w:sz="4" w:space="1" w:color="auto"/>
          <w:right w:val="single" w:sz="4" w:space="4" w:color="auto"/>
        </w:pBdr>
      </w:pPr>
    </w:p>
    <w:p w:rsidR="003216B6" w:rsidRPr="00B45734" w:rsidRDefault="003216B6" w:rsidP="00B44850">
      <w:pPr>
        <w:pStyle w:val="FigureCaption"/>
      </w:pPr>
      <w:bookmarkStart w:id="443" w:name="_Toc451869278"/>
      <w:bookmarkStart w:id="444" w:name="_Toc451869760"/>
      <w:bookmarkStart w:id="445" w:name="_Toc451873000"/>
      <w:bookmarkStart w:id="446" w:name="_Toc451944521"/>
      <w:bookmarkStart w:id="447" w:name="_Toc452017122"/>
      <w:bookmarkStart w:id="448" w:name="_Toc452047415"/>
      <w:bookmarkStart w:id="449" w:name="_Toc452048033"/>
      <w:bookmarkStart w:id="450" w:name="_Toc452537988"/>
      <w:bookmarkStart w:id="451" w:name="_Toc452544483"/>
      <w:bookmarkStart w:id="452" w:name="_Toc452727476"/>
      <w:bookmarkStart w:id="453" w:name="_Toc453079495"/>
      <w:bookmarkStart w:id="454" w:name="_Toc453085276"/>
      <w:bookmarkStart w:id="455" w:name="_Toc453144791"/>
      <w:bookmarkStart w:id="456" w:name="_Toc453149966"/>
      <w:bookmarkStart w:id="457" w:name="_Toc453151004"/>
      <w:bookmarkStart w:id="458" w:name="_Toc453227802"/>
      <w:bookmarkStart w:id="459" w:name="_Toc453574535"/>
      <w:bookmarkStart w:id="460" w:name="_Toc454958502"/>
      <w:bookmarkStart w:id="461" w:name="_Toc463615195"/>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r w:rsidRPr="00B45734">
        <w:t>Example: IVP Extracts Incomplete Feeder Key Report Screen Print</w:t>
      </w:r>
      <w:bookmarkEnd w:id="460"/>
      <w:bookmarkEnd w:id="461"/>
      <w:r w:rsidRPr="00B45734">
        <w:t xml:space="preserve"> </w:t>
      </w:r>
    </w:p>
    <w:p w:rsidR="003216B6" w:rsidRDefault="003216B6" w:rsidP="00B44850">
      <w:pPr>
        <w:pStyle w:val="Figure"/>
      </w:pPr>
      <w:r w:rsidRPr="00293718">
        <w:rPr>
          <w:noProof/>
        </w:rPr>
        <w:drawing>
          <wp:inline distT="0" distB="0" distL="0" distR="0" wp14:anchorId="6152A67B" wp14:editId="3AC9A2E3">
            <wp:extent cx="5924550" cy="1328912"/>
            <wp:effectExtent l="19050" t="19050" r="19050" b="24130"/>
            <wp:docPr id="50" name="Picture 10" descr="Screen Capture of IVP Extracts Incomplete Feeder Key Report Screen Print Verison." title="IVP Extracts Incomplete Feeder Key Repor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924550" cy="1328912"/>
                    </a:xfrm>
                    <a:prstGeom prst="rect">
                      <a:avLst/>
                    </a:prstGeom>
                    <a:noFill/>
                    <a:ln>
                      <a:solidFill>
                        <a:sysClr val="windowText" lastClr="000000"/>
                      </a:solidFill>
                    </a:ln>
                  </pic:spPr>
                </pic:pic>
              </a:graphicData>
            </a:graphic>
          </wp:inline>
        </w:drawing>
      </w:r>
    </w:p>
    <w:p w:rsidR="00D3711C" w:rsidRPr="00B45734" w:rsidRDefault="00D3711C" w:rsidP="00B45734">
      <w:pPr>
        <w:pStyle w:val="FigureCaption"/>
      </w:pPr>
      <w:bookmarkStart w:id="462" w:name="_Toc451780639"/>
      <w:bookmarkStart w:id="463" w:name="_Toc451780854"/>
      <w:bookmarkStart w:id="464" w:name="_Toc451781071"/>
      <w:bookmarkStart w:id="465" w:name="_Toc451781285"/>
      <w:bookmarkStart w:id="466" w:name="_Toc451781499"/>
      <w:bookmarkStart w:id="467" w:name="_Toc451781878"/>
      <w:bookmarkStart w:id="468" w:name="_Toc451783576"/>
      <w:bookmarkStart w:id="469" w:name="_Toc463615196"/>
      <w:bookmarkEnd w:id="462"/>
      <w:bookmarkEnd w:id="463"/>
      <w:bookmarkEnd w:id="464"/>
      <w:bookmarkEnd w:id="465"/>
      <w:bookmarkEnd w:id="466"/>
      <w:bookmarkEnd w:id="467"/>
      <w:bookmarkEnd w:id="468"/>
      <w:r w:rsidRPr="00B45734">
        <w:t>Example: IVP Header</w:t>
      </w:r>
      <w:bookmarkEnd w:id="469"/>
      <w:r w:rsidRPr="00B45734">
        <w:t xml:space="preserve"> </w:t>
      </w:r>
    </w:p>
    <w:p w:rsidR="00D3711C" w:rsidRDefault="00D04A7F" w:rsidP="00B44850">
      <w:pPr>
        <w:pStyle w:val="Figure"/>
      </w:pPr>
      <w:r w:rsidRPr="000A52AD">
        <w:rPr>
          <w:noProof/>
        </w:rPr>
        <w:drawing>
          <wp:inline distT="0" distB="0" distL="0" distR="0" wp14:anchorId="647AAF03" wp14:editId="5198EA0B">
            <wp:extent cx="5815965" cy="729597"/>
            <wp:effectExtent l="0" t="0" r="0" b="0"/>
            <wp:docPr id="234" name="Picture 234" descr="C:\Users\stonekam\AppData\Local\Microsoft\Windows\Temporary Internet Files\Content.Outlook\537JG59M\pha_incomplete_feeder_key_report_(ivp)_header.png" title="IVP Incomplete Feeder Key Report-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onekam\AppData\Local\Microsoft\Windows\Temporary Internet Files\Content.Outlook\537JG59M\pha_incomplete_feeder_key_report_(ivp)_header.png"/>
                    <pic:cNvPicPr>
                      <a:picLocks noChangeAspect="1" noChangeArrowheads="1"/>
                    </pic:cNvPicPr>
                  </pic:nvPicPr>
                  <pic:blipFill rotWithShape="1">
                    <a:blip r:embed="rId58">
                      <a:extLst>
                        <a:ext uri="{28A0092B-C50C-407E-A947-70E740481C1C}">
                          <a14:useLocalDpi xmlns:a14="http://schemas.microsoft.com/office/drawing/2010/main" val="0"/>
                        </a:ext>
                      </a:extLst>
                    </a:blip>
                    <a:srcRect t="24664" r="1967" b="12469"/>
                    <a:stretch/>
                  </pic:blipFill>
                  <pic:spPr bwMode="auto">
                    <a:xfrm>
                      <a:off x="0" y="0"/>
                      <a:ext cx="5823544" cy="730548"/>
                    </a:xfrm>
                    <a:prstGeom prst="rect">
                      <a:avLst/>
                    </a:prstGeom>
                    <a:noFill/>
                    <a:ln>
                      <a:noFill/>
                    </a:ln>
                    <a:extLst>
                      <a:ext uri="{53640926-AAD7-44D8-BBD7-CCE9431645EC}">
                        <a14:shadowObscured xmlns:a14="http://schemas.microsoft.com/office/drawing/2010/main"/>
                      </a:ext>
                    </a:extLst>
                  </pic:spPr>
                </pic:pic>
              </a:graphicData>
            </a:graphic>
          </wp:inline>
        </w:drawing>
      </w:r>
    </w:p>
    <w:p w:rsidR="00D3711C" w:rsidRPr="00B45734" w:rsidRDefault="00D3711C" w:rsidP="00B44850">
      <w:pPr>
        <w:pStyle w:val="FigureCaption"/>
      </w:pPr>
      <w:bookmarkStart w:id="470" w:name="_Toc463615197"/>
      <w:r w:rsidRPr="00B45734">
        <w:t>Example: IVP Detail-1</w:t>
      </w:r>
      <w:bookmarkEnd w:id="470"/>
    </w:p>
    <w:p w:rsidR="00D3711C" w:rsidRDefault="00D04A7F" w:rsidP="00B44850">
      <w:pPr>
        <w:pStyle w:val="Figure"/>
      </w:pPr>
      <w:r w:rsidRPr="000A52AD">
        <w:rPr>
          <w:noProof/>
        </w:rPr>
        <w:drawing>
          <wp:inline distT="0" distB="0" distL="0" distR="0" wp14:anchorId="72578DAC" wp14:editId="23E2EBFC">
            <wp:extent cx="5777980" cy="941070"/>
            <wp:effectExtent l="0" t="0" r="0" b="0"/>
            <wp:docPr id="244" name="Picture 244" descr="C:\Users\stonekam\AppData\Local\Microsoft\Windows\Temporary Internet Files\Content.Outlook\537JG59M\pha_incomplete_feeder_key_report_(ivp)_detail_1.png" title="IVP Incomplete Feeder Key Report-Detai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onekam\AppData\Local\Microsoft\Windows\Temporary Internet Files\Content.Outlook\537JG59M\pha_incomplete_feeder_key_report_(ivp)_detail_1.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575" t="20752" r="2089" b="11039"/>
                    <a:stretch/>
                  </pic:blipFill>
                  <pic:spPr bwMode="auto">
                    <a:xfrm>
                      <a:off x="0" y="0"/>
                      <a:ext cx="5784028" cy="942055"/>
                    </a:xfrm>
                    <a:prstGeom prst="rect">
                      <a:avLst/>
                    </a:prstGeom>
                    <a:noFill/>
                    <a:ln>
                      <a:noFill/>
                    </a:ln>
                    <a:extLst>
                      <a:ext uri="{53640926-AAD7-44D8-BBD7-CCE9431645EC}">
                        <a14:shadowObscured xmlns:a14="http://schemas.microsoft.com/office/drawing/2010/main"/>
                      </a:ext>
                    </a:extLst>
                  </pic:spPr>
                </pic:pic>
              </a:graphicData>
            </a:graphic>
          </wp:inline>
        </w:drawing>
      </w:r>
    </w:p>
    <w:p w:rsidR="00D3711C" w:rsidRPr="00B45734" w:rsidRDefault="00D3711C" w:rsidP="00B44850">
      <w:pPr>
        <w:pStyle w:val="FigureCaption"/>
      </w:pPr>
      <w:bookmarkStart w:id="471" w:name="_Toc463615198"/>
      <w:r w:rsidRPr="00B45734">
        <w:lastRenderedPageBreak/>
        <w:t>Example: IVP Detail-2</w:t>
      </w:r>
      <w:bookmarkEnd w:id="471"/>
      <w:r w:rsidRPr="00B45734">
        <w:t xml:space="preserve"> </w:t>
      </w:r>
    </w:p>
    <w:p w:rsidR="00D3711C" w:rsidRDefault="00D04A7F" w:rsidP="00B44850">
      <w:pPr>
        <w:pStyle w:val="Figure"/>
      </w:pPr>
      <w:r w:rsidRPr="000A52AD">
        <w:rPr>
          <w:noProof/>
        </w:rPr>
        <w:drawing>
          <wp:inline distT="0" distB="0" distL="0" distR="0" wp14:anchorId="5383D69F" wp14:editId="03CD74D2">
            <wp:extent cx="5781717" cy="859790"/>
            <wp:effectExtent l="0" t="0" r="9525" b="0"/>
            <wp:docPr id="32" name="Picture 32" descr="C:\Users\stonekam\AppData\Local\Microsoft\Windows\Temporary Internet Files\Content.Outlook\537JG59M\pha_incomplete_feeder_key_report_(ivp)_detail_2.png" title="IVP Incomplete Feeder Key Report-Detai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onekam\AppData\Local\Microsoft\Windows\Temporary Internet Files\Content.Outlook\537JG59M\pha_incomplete_feeder_key_report_(ivp)_detail_2.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574" t="23009" r="2085" b="11094"/>
                    <a:stretch/>
                  </pic:blipFill>
                  <pic:spPr bwMode="auto">
                    <a:xfrm>
                      <a:off x="0" y="0"/>
                      <a:ext cx="5782443" cy="859898"/>
                    </a:xfrm>
                    <a:prstGeom prst="rect">
                      <a:avLst/>
                    </a:prstGeom>
                    <a:noFill/>
                    <a:ln>
                      <a:noFill/>
                    </a:ln>
                    <a:extLst>
                      <a:ext uri="{53640926-AAD7-44D8-BBD7-CCE9431645EC}">
                        <a14:shadowObscured xmlns:a14="http://schemas.microsoft.com/office/drawing/2010/main"/>
                      </a:ext>
                    </a:extLst>
                  </pic:spPr>
                </pic:pic>
              </a:graphicData>
            </a:graphic>
          </wp:inline>
        </w:drawing>
      </w:r>
    </w:p>
    <w:p w:rsidR="00D3711C" w:rsidRPr="00B45734" w:rsidRDefault="00D3711C" w:rsidP="00B44850">
      <w:pPr>
        <w:pStyle w:val="FigureCaption"/>
      </w:pPr>
      <w:bookmarkStart w:id="472" w:name="_Toc463615199"/>
      <w:r w:rsidRPr="00B45734">
        <w:t>Example: IVP Detail-3</w:t>
      </w:r>
      <w:bookmarkEnd w:id="472"/>
    </w:p>
    <w:p w:rsidR="00D3711C" w:rsidRDefault="000A52AD" w:rsidP="00B44850">
      <w:pPr>
        <w:pStyle w:val="Figure"/>
      </w:pPr>
      <w:r w:rsidRPr="000A52AD">
        <w:rPr>
          <w:noProof/>
        </w:rPr>
        <w:drawing>
          <wp:inline distT="0" distB="0" distL="0" distR="0" wp14:anchorId="7C0754B5" wp14:editId="40499B57">
            <wp:extent cx="5773657" cy="1091565"/>
            <wp:effectExtent l="0" t="0" r="0" b="0"/>
            <wp:docPr id="34" name="Picture 34" descr="C:\Users\stonekam\AppData\Local\Microsoft\Windows\Temporary Internet Files\Content.Outlook\537JG59M\pha_incomplete_feeder_key_report_(ivp)_detail_3.png" title="IVP Incomplete Feeder Key Report-Detai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onekam\AppData\Local\Microsoft\Windows\Temporary Internet Files\Content.Outlook\537JG59M\pha_incomplete_feeder_key_report_(ivp)_detail_3.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690" t="17617" r="2092" b="8182"/>
                    <a:stretch/>
                  </pic:blipFill>
                  <pic:spPr bwMode="auto">
                    <a:xfrm>
                      <a:off x="0" y="0"/>
                      <a:ext cx="5778280" cy="1092439"/>
                    </a:xfrm>
                    <a:prstGeom prst="rect">
                      <a:avLst/>
                    </a:prstGeom>
                    <a:noFill/>
                    <a:ln>
                      <a:noFill/>
                    </a:ln>
                    <a:extLst>
                      <a:ext uri="{53640926-AAD7-44D8-BBD7-CCE9431645EC}">
                        <a14:shadowObscured xmlns:a14="http://schemas.microsoft.com/office/drawing/2010/main"/>
                      </a:ext>
                    </a:extLst>
                  </pic:spPr>
                </pic:pic>
              </a:graphicData>
            </a:graphic>
          </wp:inline>
        </w:drawing>
      </w:r>
    </w:p>
    <w:p w:rsidR="003216B6" w:rsidRPr="005B286A" w:rsidRDefault="003216B6" w:rsidP="00B44850">
      <w:pPr>
        <w:pStyle w:val="DSSECSBodyText"/>
        <w:rPr>
          <w:rFonts w:cs="Arial"/>
        </w:rPr>
      </w:pPr>
      <w:r w:rsidRPr="005B286A">
        <w:rPr>
          <w:rFonts w:cs="Arial"/>
        </w:rPr>
        <w:t xml:space="preserve">Guidance for capturing exported data into spreadsheets and the additional DSS application steps required to produce exportable versions of reports </w:t>
      </w:r>
      <w:r w:rsidR="007F6967">
        <w:rPr>
          <w:rFonts w:cs="Arial"/>
        </w:rPr>
        <w:t xml:space="preserve">is located </w:t>
      </w:r>
      <w:r w:rsidRPr="005B286A">
        <w:rPr>
          <w:rFonts w:cs="Arial"/>
        </w:rPr>
        <w:t xml:space="preserve">in </w:t>
      </w:r>
      <w:hyperlink w:anchor="Appendix_C" w:tooltip="Hyperlink to Appendix C.  Exporting a Report to a Spreadsheet" w:history="1">
        <w:r w:rsidRPr="005B286A">
          <w:rPr>
            <w:rStyle w:val="Hyperlink"/>
            <w:rFonts w:eastAsiaTheme="majorEastAsia" w:cs="Arial"/>
          </w:rPr>
          <w:t xml:space="preserve">Appendix </w:t>
        </w:r>
        <w:r w:rsidR="00E152BC" w:rsidRPr="005B286A">
          <w:rPr>
            <w:rStyle w:val="Hyperlink"/>
            <w:rFonts w:eastAsiaTheme="majorEastAsia" w:cs="Arial"/>
          </w:rPr>
          <w:t>F</w:t>
        </w:r>
        <w:r w:rsidRPr="005B286A">
          <w:rPr>
            <w:rStyle w:val="Hyperlink"/>
            <w:rFonts w:eastAsiaTheme="majorEastAsia" w:cs="Arial"/>
          </w:rPr>
          <w:t>: Exporting a Report to a Spreadsheet</w:t>
        </w:r>
      </w:hyperlink>
      <w:r w:rsidRPr="005B286A">
        <w:rPr>
          <w:rFonts w:cs="Arial"/>
        </w:rPr>
        <w:t>.</w:t>
      </w:r>
    </w:p>
    <w:p w:rsidR="003216B6" w:rsidRPr="005B286A" w:rsidRDefault="003216B6" w:rsidP="00B44850">
      <w:pPr>
        <w:pStyle w:val="DSSECSBodyText"/>
        <w:rPr>
          <w:rFonts w:cs="Arial"/>
        </w:rPr>
      </w:pPr>
      <w:r w:rsidRPr="005B286A">
        <w:rPr>
          <w:rFonts w:cs="Arial"/>
        </w:rPr>
        <w:t xml:space="preserve">The following example </w:t>
      </w:r>
      <w:r w:rsidR="007F6967">
        <w:rPr>
          <w:rFonts w:cs="Arial"/>
        </w:rPr>
        <w:t>display</w:t>
      </w:r>
      <w:r w:rsidRPr="005B286A">
        <w:rPr>
          <w:rFonts w:cs="Arial"/>
        </w:rPr>
        <w:t>s the report</w:t>
      </w:r>
      <w:r w:rsidR="007F6967">
        <w:rPr>
          <w:rFonts w:cs="Arial"/>
        </w:rPr>
        <w:t>,</w:t>
      </w:r>
      <w:r w:rsidRPr="005B286A">
        <w:rPr>
          <w:rFonts w:cs="Arial"/>
        </w:rPr>
        <w:t xml:space="preserve"> after it has been produced in </w:t>
      </w:r>
      <w:r w:rsidR="00422425">
        <w:rPr>
          <w:rFonts w:cs="Arial"/>
        </w:rPr>
        <w:t xml:space="preserve">an </w:t>
      </w:r>
      <w:r w:rsidRPr="005B286A">
        <w:rPr>
          <w:rFonts w:cs="Arial"/>
        </w:rPr>
        <w:t>exportable format and imported into a spreadsheet:</w:t>
      </w:r>
    </w:p>
    <w:p w:rsidR="003216B6" w:rsidRPr="00B45734" w:rsidRDefault="003216B6" w:rsidP="00B44850">
      <w:pPr>
        <w:pStyle w:val="FigureCaption"/>
      </w:pPr>
      <w:bookmarkStart w:id="473" w:name="_Toc454958503"/>
      <w:bookmarkStart w:id="474" w:name="_Toc463615200"/>
      <w:r w:rsidRPr="00B45734">
        <w:t xml:space="preserve">Example: Exported IVP </w:t>
      </w:r>
      <w:bookmarkStart w:id="475" w:name="_Toc451869300"/>
      <w:bookmarkStart w:id="476" w:name="_Toc451869782"/>
      <w:bookmarkStart w:id="477" w:name="_Toc451873022"/>
      <w:bookmarkStart w:id="478" w:name="_Toc451944543"/>
      <w:bookmarkStart w:id="479" w:name="_Toc452017144"/>
      <w:bookmarkStart w:id="480" w:name="_Toc452047437"/>
      <w:bookmarkStart w:id="481" w:name="_Toc452048055"/>
      <w:bookmarkStart w:id="482" w:name="_Toc452538010"/>
      <w:bookmarkStart w:id="483" w:name="_Toc452544505"/>
      <w:bookmarkStart w:id="484" w:name="_Toc452727498"/>
      <w:bookmarkStart w:id="485" w:name="_Toc453079517"/>
      <w:bookmarkStart w:id="486" w:name="_Toc451869301"/>
      <w:bookmarkStart w:id="487" w:name="_Toc451869783"/>
      <w:bookmarkStart w:id="488" w:name="_Toc451873023"/>
      <w:bookmarkStart w:id="489" w:name="_Toc451944544"/>
      <w:bookmarkStart w:id="490" w:name="_Toc452017145"/>
      <w:bookmarkStart w:id="491" w:name="_Toc452047438"/>
      <w:bookmarkStart w:id="492" w:name="_Toc452048056"/>
      <w:bookmarkStart w:id="493" w:name="_Toc452538011"/>
      <w:bookmarkStart w:id="494" w:name="_Toc452544506"/>
      <w:bookmarkStart w:id="495" w:name="_Toc452727499"/>
      <w:bookmarkStart w:id="496" w:name="_Toc453079518"/>
      <w:bookmarkStart w:id="497" w:name="_Toc453085299"/>
      <w:bookmarkStart w:id="498" w:name="_Toc453144814"/>
      <w:bookmarkStart w:id="499" w:name="_Toc453149989"/>
      <w:bookmarkStart w:id="500" w:name="_Toc453151027"/>
      <w:bookmarkStart w:id="501" w:name="_Toc453227825"/>
      <w:bookmarkStart w:id="502" w:name="_Toc453574558"/>
      <w:bookmarkStart w:id="503" w:name="_Toc451869302"/>
      <w:bookmarkStart w:id="504" w:name="_Toc451869784"/>
      <w:bookmarkStart w:id="505" w:name="_Toc451873024"/>
      <w:bookmarkStart w:id="506" w:name="_Toc451944545"/>
      <w:bookmarkStart w:id="507" w:name="_Toc452017146"/>
      <w:bookmarkStart w:id="508" w:name="_Toc452047439"/>
      <w:bookmarkStart w:id="509" w:name="_Toc452048057"/>
      <w:bookmarkStart w:id="510" w:name="_Toc452538012"/>
      <w:bookmarkStart w:id="511" w:name="_Toc452544507"/>
      <w:bookmarkStart w:id="512" w:name="_Toc452727500"/>
      <w:bookmarkStart w:id="513" w:name="_Toc453079519"/>
      <w:bookmarkStart w:id="514" w:name="_Toc453085300"/>
      <w:bookmarkStart w:id="515" w:name="_Toc453144815"/>
      <w:bookmarkStart w:id="516" w:name="_Toc453149990"/>
      <w:bookmarkStart w:id="517" w:name="_Toc453151028"/>
      <w:bookmarkStart w:id="518" w:name="_Toc453227826"/>
      <w:bookmarkStart w:id="519" w:name="_Toc453574559"/>
      <w:bookmarkStart w:id="520" w:name="_Toc451869303"/>
      <w:bookmarkStart w:id="521" w:name="_Toc451869785"/>
      <w:bookmarkStart w:id="522" w:name="_Toc451873025"/>
      <w:bookmarkStart w:id="523" w:name="_Toc451944546"/>
      <w:bookmarkStart w:id="524" w:name="_Toc452017147"/>
      <w:bookmarkStart w:id="525" w:name="_Toc452047440"/>
      <w:bookmarkStart w:id="526" w:name="_Toc452048058"/>
      <w:bookmarkStart w:id="527" w:name="_Toc452538013"/>
      <w:bookmarkStart w:id="528" w:name="_Toc452544508"/>
      <w:bookmarkStart w:id="529" w:name="_Toc452727501"/>
      <w:bookmarkStart w:id="530" w:name="_Toc453079520"/>
      <w:bookmarkStart w:id="531" w:name="_Toc453085301"/>
      <w:bookmarkStart w:id="532" w:name="_Toc453144816"/>
      <w:bookmarkStart w:id="533" w:name="_Toc453149991"/>
      <w:bookmarkStart w:id="534" w:name="_Toc453151029"/>
      <w:bookmarkStart w:id="535" w:name="_Toc453227827"/>
      <w:bookmarkStart w:id="536" w:name="_Toc453574560"/>
      <w:bookmarkStart w:id="537" w:name="_Toc451869304"/>
      <w:bookmarkStart w:id="538" w:name="_Toc451869786"/>
      <w:bookmarkStart w:id="539" w:name="_Toc451873026"/>
      <w:bookmarkStart w:id="540" w:name="_Toc451944547"/>
      <w:bookmarkStart w:id="541" w:name="_Toc452017148"/>
      <w:bookmarkStart w:id="542" w:name="_Toc452047441"/>
      <w:bookmarkStart w:id="543" w:name="_Toc452048059"/>
      <w:bookmarkStart w:id="544" w:name="_Toc452538014"/>
      <w:bookmarkStart w:id="545" w:name="_Toc452544509"/>
      <w:bookmarkStart w:id="546" w:name="_Toc452727502"/>
      <w:bookmarkStart w:id="547" w:name="_Toc453079521"/>
      <w:bookmarkStart w:id="548" w:name="_Toc453085302"/>
      <w:bookmarkStart w:id="549" w:name="_Toc453144817"/>
      <w:bookmarkStart w:id="550" w:name="_Toc453149992"/>
      <w:bookmarkStart w:id="551" w:name="_Toc453151030"/>
      <w:bookmarkStart w:id="552" w:name="_Toc453227828"/>
      <w:bookmarkStart w:id="553" w:name="_Toc453574561"/>
      <w:bookmarkStart w:id="554" w:name="_Toc451869305"/>
      <w:bookmarkStart w:id="555" w:name="_Toc451869787"/>
      <w:bookmarkStart w:id="556" w:name="_Toc451873027"/>
      <w:bookmarkStart w:id="557" w:name="_Toc451944548"/>
      <w:bookmarkStart w:id="558" w:name="_Toc452017149"/>
      <w:bookmarkStart w:id="559" w:name="_Toc452047442"/>
      <w:bookmarkStart w:id="560" w:name="_Toc452048060"/>
      <w:bookmarkStart w:id="561" w:name="_Toc452538015"/>
      <w:bookmarkStart w:id="562" w:name="_Toc452544510"/>
      <w:bookmarkStart w:id="563" w:name="_Toc452727503"/>
      <w:bookmarkStart w:id="564" w:name="_Toc453079522"/>
      <w:bookmarkStart w:id="565" w:name="_Toc453085303"/>
      <w:bookmarkStart w:id="566" w:name="_Toc453144818"/>
      <w:bookmarkStart w:id="567" w:name="_Toc453149993"/>
      <w:bookmarkStart w:id="568" w:name="_Toc453151031"/>
      <w:bookmarkStart w:id="569" w:name="_Toc453227829"/>
      <w:bookmarkStart w:id="570" w:name="_Toc453574562"/>
      <w:bookmarkStart w:id="571" w:name="_Toc451869306"/>
      <w:bookmarkStart w:id="572" w:name="_Toc451869788"/>
      <w:bookmarkStart w:id="573" w:name="_Toc451873028"/>
      <w:bookmarkStart w:id="574" w:name="_Toc451944549"/>
      <w:bookmarkStart w:id="575" w:name="_Toc452017150"/>
      <w:bookmarkStart w:id="576" w:name="_Toc452047443"/>
      <w:bookmarkStart w:id="577" w:name="_Toc452048061"/>
      <w:bookmarkStart w:id="578" w:name="_Toc452538016"/>
      <w:bookmarkStart w:id="579" w:name="_Toc452544511"/>
      <w:bookmarkStart w:id="580" w:name="_Toc452727504"/>
      <w:bookmarkStart w:id="581" w:name="_Toc453079523"/>
      <w:bookmarkStart w:id="582" w:name="_Toc453085304"/>
      <w:bookmarkStart w:id="583" w:name="_Toc453144819"/>
      <w:bookmarkStart w:id="584" w:name="_Toc453149994"/>
      <w:bookmarkStart w:id="585" w:name="_Toc453151032"/>
      <w:bookmarkStart w:id="586" w:name="_Toc453227830"/>
      <w:bookmarkStart w:id="587" w:name="_Toc453574563"/>
      <w:bookmarkStart w:id="588" w:name="_Toc451869307"/>
      <w:bookmarkStart w:id="589" w:name="_Toc451869789"/>
      <w:bookmarkStart w:id="590" w:name="_Toc451873029"/>
      <w:bookmarkStart w:id="591" w:name="_Toc451944550"/>
      <w:bookmarkStart w:id="592" w:name="_Toc452017151"/>
      <w:bookmarkStart w:id="593" w:name="_Toc452047444"/>
      <w:bookmarkStart w:id="594" w:name="_Toc452048062"/>
      <w:bookmarkStart w:id="595" w:name="_Toc452538017"/>
      <w:bookmarkStart w:id="596" w:name="_Toc452544512"/>
      <w:bookmarkStart w:id="597" w:name="_Toc452727505"/>
      <w:bookmarkStart w:id="598" w:name="_Toc453079524"/>
      <w:bookmarkStart w:id="599" w:name="_Toc453085305"/>
      <w:bookmarkStart w:id="600" w:name="_Toc453144820"/>
      <w:bookmarkStart w:id="601" w:name="_Toc453149995"/>
      <w:bookmarkStart w:id="602" w:name="_Toc453151033"/>
      <w:bookmarkStart w:id="603" w:name="_Toc453227831"/>
      <w:bookmarkStart w:id="604" w:name="_Toc453574564"/>
      <w:bookmarkStart w:id="605" w:name="_Toc451869308"/>
      <w:bookmarkStart w:id="606" w:name="_Toc451869790"/>
      <w:bookmarkStart w:id="607" w:name="_Toc451873030"/>
      <w:bookmarkStart w:id="608" w:name="_Toc451944551"/>
      <w:bookmarkStart w:id="609" w:name="_Toc452017152"/>
      <w:bookmarkStart w:id="610" w:name="_Toc452047445"/>
      <w:bookmarkStart w:id="611" w:name="_Toc452048063"/>
      <w:bookmarkStart w:id="612" w:name="_Toc452538018"/>
      <w:bookmarkStart w:id="613" w:name="_Toc452544513"/>
      <w:bookmarkStart w:id="614" w:name="_Toc452727506"/>
      <w:bookmarkStart w:id="615" w:name="_Toc453079525"/>
      <w:bookmarkStart w:id="616" w:name="_Toc453085306"/>
      <w:bookmarkStart w:id="617" w:name="_Toc453144821"/>
      <w:bookmarkStart w:id="618" w:name="_Toc453149996"/>
      <w:bookmarkStart w:id="619" w:name="_Toc453151034"/>
      <w:bookmarkStart w:id="620" w:name="_Toc453227832"/>
      <w:bookmarkStart w:id="621" w:name="_Toc453574565"/>
      <w:bookmarkStart w:id="622" w:name="_Toc451869309"/>
      <w:bookmarkStart w:id="623" w:name="_Toc451869791"/>
      <w:bookmarkStart w:id="624" w:name="_Toc451873031"/>
      <w:bookmarkStart w:id="625" w:name="_Toc451944552"/>
      <w:bookmarkStart w:id="626" w:name="_Toc452017153"/>
      <w:bookmarkStart w:id="627" w:name="_Toc452047446"/>
      <w:bookmarkStart w:id="628" w:name="_Toc452048064"/>
      <w:bookmarkStart w:id="629" w:name="_Toc452538019"/>
      <w:bookmarkStart w:id="630" w:name="_Toc452544514"/>
      <w:bookmarkStart w:id="631" w:name="_Toc452727507"/>
      <w:bookmarkStart w:id="632" w:name="_Toc453079526"/>
      <w:bookmarkStart w:id="633" w:name="_Toc453085307"/>
      <w:bookmarkStart w:id="634" w:name="_Toc453144822"/>
      <w:bookmarkStart w:id="635" w:name="_Toc453149997"/>
      <w:bookmarkStart w:id="636" w:name="_Toc453151035"/>
      <w:bookmarkStart w:id="637" w:name="_Toc453227833"/>
      <w:bookmarkStart w:id="638" w:name="_Toc453574566"/>
      <w:bookmarkStart w:id="639" w:name="_Toc451869310"/>
      <w:bookmarkStart w:id="640" w:name="_Toc451869792"/>
      <w:bookmarkStart w:id="641" w:name="_Toc451873032"/>
      <w:bookmarkStart w:id="642" w:name="_Toc451944553"/>
      <w:bookmarkStart w:id="643" w:name="_Toc452017154"/>
      <w:bookmarkStart w:id="644" w:name="_Toc452047447"/>
      <w:bookmarkStart w:id="645" w:name="_Toc452048065"/>
      <w:bookmarkStart w:id="646" w:name="_Toc452538020"/>
      <w:bookmarkStart w:id="647" w:name="_Toc452544515"/>
      <w:bookmarkStart w:id="648" w:name="_Toc452727508"/>
      <w:bookmarkStart w:id="649" w:name="_Toc453079527"/>
      <w:bookmarkStart w:id="650" w:name="_Toc453085308"/>
      <w:bookmarkStart w:id="651" w:name="_Toc453144823"/>
      <w:bookmarkStart w:id="652" w:name="_Toc453149998"/>
      <w:bookmarkStart w:id="653" w:name="_Toc453151036"/>
      <w:bookmarkStart w:id="654" w:name="_Toc453227834"/>
      <w:bookmarkStart w:id="655" w:name="_Toc453574567"/>
      <w:bookmarkStart w:id="656" w:name="_Toc451869311"/>
      <w:bookmarkStart w:id="657" w:name="_Toc451869793"/>
      <w:bookmarkStart w:id="658" w:name="_Toc451873033"/>
      <w:bookmarkStart w:id="659" w:name="_Toc451944554"/>
      <w:bookmarkStart w:id="660" w:name="_Toc452017155"/>
      <w:bookmarkStart w:id="661" w:name="_Toc452047448"/>
      <w:bookmarkStart w:id="662" w:name="_Toc452048066"/>
      <w:bookmarkStart w:id="663" w:name="_Toc452538021"/>
      <w:bookmarkStart w:id="664" w:name="_Toc452544516"/>
      <w:bookmarkStart w:id="665" w:name="_Toc452727509"/>
      <w:bookmarkStart w:id="666" w:name="_Toc453079528"/>
      <w:bookmarkStart w:id="667" w:name="_Toc453085309"/>
      <w:bookmarkStart w:id="668" w:name="_Toc453144824"/>
      <w:bookmarkStart w:id="669" w:name="_Toc453149999"/>
      <w:bookmarkStart w:id="670" w:name="_Toc453151037"/>
      <w:bookmarkStart w:id="671" w:name="_Toc453227835"/>
      <w:bookmarkStart w:id="672" w:name="_Toc453574568"/>
      <w:bookmarkStart w:id="673" w:name="_Toc451869312"/>
      <w:bookmarkStart w:id="674" w:name="_Toc451869794"/>
      <w:bookmarkStart w:id="675" w:name="_Toc451873034"/>
      <w:bookmarkStart w:id="676" w:name="_Toc451944555"/>
      <w:bookmarkStart w:id="677" w:name="_Toc452017156"/>
      <w:bookmarkStart w:id="678" w:name="_Toc452047449"/>
      <w:bookmarkStart w:id="679" w:name="_Toc452048067"/>
      <w:bookmarkStart w:id="680" w:name="_Toc452538022"/>
      <w:bookmarkStart w:id="681" w:name="_Toc452544517"/>
      <w:bookmarkStart w:id="682" w:name="_Toc452727510"/>
      <w:bookmarkStart w:id="683" w:name="_Toc453079529"/>
      <w:bookmarkStart w:id="684" w:name="_Toc453085310"/>
      <w:bookmarkStart w:id="685" w:name="_Toc453144825"/>
      <w:bookmarkStart w:id="686" w:name="_Toc453150000"/>
      <w:bookmarkStart w:id="687" w:name="_Toc453151038"/>
      <w:bookmarkStart w:id="688" w:name="_Toc453227836"/>
      <w:bookmarkStart w:id="689" w:name="_Toc453574569"/>
      <w:bookmarkStart w:id="690" w:name="_Toc451869313"/>
      <w:bookmarkStart w:id="691" w:name="_Toc451869795"/>
      <w:bookmarkStart w:id="692" w:name="_Toc451873035"/>
      <w:bookmarkStart w:id="693" w:name="_Toc451944556"/>
      <w:bookmarkStart w:id="694" w:name="_Toc452017157"/>
      <w:bookmarkStart w:id="695" w:name="_Toc452047450"/>
      <w:bookmarkStart w:id="696" w:name="_Toc452048068"/>
      <w:bookmarkStart w:id="697" w:name="_Toc452538023"/>
      <w:bookmarkStart w:id="698" w:name="_Toc452544518"/>
      <w:bookmarkStart w:id="699" w:name="_Toc452727511"/>
      <w:bookmarkStart w:id="700" w:name="_Toc453079530"/>
      <w:bookmarkStart w:id="701" w:name="_Toc453085311"/>
      <w:bookmarkStart w:id="702" w:name="_Toc453144826"/>
      <w:bookmarkStart w:id="703" w:name="_Toc453150001"/>
      <w:bookmarkStart w:id="704" w:name="_Toc453151039"/>
      <w:bookmarkStart w:id="705" w:name="_Toc453227837"/>
      <w:bookmarkStart w:id="706" w:name="_Toc453574570"/>
      <w:bookmarkStart w:id="707" w:name="_Toc451869314"/>
      <w:bookmarkStart w:id="708" w:name="_Toc451869796"/>
      <w:bookmarkStart w:id="709" w:name="_Toc451873036"/>
      <w:bookmarkStart w:id="710" w:name="_Toc451944557"/>
      <w:bookmarkStart w:id="711" w:name="_Toc452017158"/>
      <w:bookmarkStart w:id="712" w:name="_Toc452047451"/>
      <w:bookmarkStart w:id="713" w:name="_Toc452048069"/>
      <w:bookmarkStart w:id="714" w:name="_Toc452538024"/>
      <w:bookmarkStart w:id="715" w:name="_Toc452544519"/>
      <w:bookmarkStart w:id="716" w:name="_Toc452727512"/>
      <w:bookmarkStart w:id="717" w:name="_Toc453079531"/>
      <w:bookmarkStart w:id="718" w:name="_Toc453085312"/>
      <w:bookmarkStart w:id="719" w:name="_Toc453144827"/>
      <w:bookmarkStart w:id="720" w:name="_Toc453150002"/>
      <w:bookmarkStart w:id="721" w:name="_Toc453151040"/>
      <w:bookmarkStart w:id="722" w:name="_Toc453227838"/>
      <w:bookmarkStart w:id="723" w:name="_Toc453574571"/>
      <w:bookmarkStart w:id="724" w:name="_Toc451869315"/>
      <w:bookmarkStart w:id="725" w:name="_Toc451869797"/>
      <w:bookmarkStart w:id="726" w:name="_Toc451873037"/>
      <w:bookmarkStart w:id="727" w:name="_Toc451944558"/>
      <w:bookmarkStart w:id="728" w:name="_Toc452017159"/>
      <w:bookmarkStart w:id="729" w:name="_Toc452047452"/>
      <w:bookmarkStart w:id="730" w:name="_Toc452048070"/>
      <w:bookmarkStart w:id="731" w:name="_Toc452538025"/>
      <w:bookmarkStart w:id="732" w:name="_Toc452544520"/>
      <w:bookmarkStart w:id="733" w:name="_Toc452727513"/>
      <w:bookmarkStart w:id="734" w:name="_Toc453079532"/>
      <w:bookmarkStart w:id="735" w:name="_Toc453085313"/>
      <w:bookmarkStart w:id="736" w:name="_Toc453144828"/>
      <w:bookmarkStart w:id="737" w:name="_Toc453150003"/>
      <w:bookmarkStart w:id="738" w:name="_Toc453151041"/>
      <w:bookmarkStart w:id="739" w:name="_Toc453227839"/>
      <w:bookmarkStart w:id="740" w:name="_Toc453574572"/>
      <w:bookmarkStart w:id="741" w:name="_Toc451869316"/>
      <w:bookmarkStart w:id="742" w:name="_Toc451869798"/>
      <w:bookmarkStart w:id="743" w:name="_Toc451873038"/>
      <w:bookmarkStart w:id="744" w:name="_Toc451944559"/>
      <w:bookmarkStart w:id="745" w:name="_Toc452017160"/>
      <w:bookmarkStart w:id="746" w:name="_Toc452047453"/>
      <w:bookmarkStart w:id="747" w:name="_Toc452048071"/>
      <w:bookmarkStart w:id="748" w:name="_Toc452538026"/>
      <w:bookmarkStart w:id="749" w:name="_Toc452544521"/>
      <w:bookmarkStart w:id="750" w:name="_Toc452727514"/>
      <w:bookmarkStart w:id="751" w:name="_Toc453079533"/>
      <w:bookmarkStart w:id="752" w:name="_Toc453085314"/>
      <w:bookmarkStart w:id="753" w:name="_Toc453144829"/>
      <w:bookmarkStart w:id="754" w:name="_Toc453150004"/>
      <w:bookmarkStart w:id="755" w:name="_Toc453151042"/>
      <w:bookmarkStart w:id="756" w:name="_Toc453227840"/>
      <w:bookmarkStart w:id="757" w:name="_Toc453574573"/>
      <w:bookmarkStart w:id="758" w:name="_Toc451869317"/>
      <w:bookmarkStart w:id="759" w:name="_Toc451869799"/>
      <w:bookmarkStart w:id="760" w:name="_Toc451873039"/>
      <w:bookmarkStart w:id="761" w:name="_Toc451944560"/>
      <w:bookmarkStart w:id="762" w:name="_Toc452017161"/>
      <w:bookmarkStart w:id="763" w:name="_Toc452047454"/>
      <w:bookmarkStart w:id="764" w:name="_Toc452048072"/>
      <w:bookmarkStart w:id="765" w:name="_Toc452538027"/>
      <w:bookmarkStart w:id="766" w:name="_Toc452544522"/>
      <w:bookmarkStart w:id="767" w:name="_Toc452727515"/>
      <w:bookmarkStart w:id="768" w:name="_Toc453079534"/>
      <w:bookmarkStart w:id="769" w:name="_Toc453085315"/>
      <w:bookmarkStart w:id="770" w:name="_Toc453144830"/>
      <w:bookmarkStart w:id="771" w:name="_Toc453150005"/>
      <w:bookmarkStart w:id="772" w:name="_Toc453151043"/>
      <w:bookmarkStart w:id="773" w:name="_Toc453227841"/>
      <w:bookmarkStart w:id="774" w:name="_Toc453574574"/>
      <w:bookmarkStart w:id="775" w:name="_Toc451869318"/>
      <w:bookmarkStart w:id="776" w:name="_Toc451869800"/>
      <w:bookmarkStart w:id="777" w:name="_Toc451873040"/>
      <w:bookmarkStart w:id="778" w:name="_Toc451944561"/>
      <w:bookmarkStart w:id="779" w:name="_Toc452017162"/>
      <w:bookmarkStart w:id="780" w:name="_Toc452047455"/>
      <w:bookmarkStart w:id="781" w:name="_Toc452048073"/>
      <w:bookmarkStart w:id="782" w:name="_Toc452538028"/>
      <w:bookmarkStart w:id="783" w:name="_Toc452544523"/>
      <w:bookmarkStart w:id="784" w:name="_Toc452727516"/>
      <w:bookmarkStart w:id="785" w:name="_Toc453079535"/>
      <w:bookmarkStart w:id="786" w:name="_Toc453085316"/>
      <w:bookmarkStart w:id="787" w:name="_Toc453144831"/>
      <w:bookmarkStart w:id="788" w:name="_Toc453150006"/>
      <w:bookmarkStart w:id="789" w:name="_Toc453151044"/>
      <w:bookmarkStart w:id="790" w:name="_Toc453227842"/>
      <w:bookmarkStart w:id="791" w:name="_Toc453574575"/>
      <w:bookmarkStart w:id="792" w:name="_Toc451869319"/>
      <w:bookmarkStart w:id="793" w:name="_Toc451869801"/>
      <w:bookmarkStart w:id="794" w:name="_Toc451873041"/>
      <w:bookmarkStart w:id="795" w:name="_Toc451944562"/>
      <w:bookmarkStart w:id="796" w:name="_Toc452017163"/>
      <w:bookmarkStart w:id="797" w:name="_Toc452047456"/>
      <w:bookmarkStart w:id="798" w:name="_Toc452048074"/>
      <w:bookmarkStart w:id="799" w:name="_Toc452538029"/>
      <w:bookmarkStart w:id="800" w:name="_Toc452544524"/>
      <w:bookmarkStart w:id="801" w:name="_Toc452727517"/>
      <w:bookmarkStart w:id="802" w:name="_Toc453079536"/>
      <w:bookmarkStart w:id="803" w:name="_Toc453085317"/>
      <w:bookmarkStart w:id="804" w:name="_Toc453144832"/>
      <w:bookmarkStart w:id="805" w:name="_Toc453150007"/>
      <w:bookmarkStart w:id="806" w:name="_Toc453151045"/>
      <w:bookmarkStart w:id="807" w:name="_Toc453227843"/>
      <w:bookmarkStart w:id="808" w:name="_Toc453574576"/>
      <w:bookmarkStart w:id="809" w:name="_Toc451869320"/>
      <w:bookmarkStart w:id="810" w:name="_Toc451869802"/>
      <w:bookmarkStart w:id="811" w:name="_Toc451873042"/>
      <w:bookmarkStart w:id="812" w:name="_Toc451944563"/>
      <w:bookmarkStart w:id="813" w:name="_Toc452017164"/>
      <w:bookmarkStart w:id="814" w:name="_Toc452047457"/>
      <w:bookmarkStart w:id="815" w:name="_Toc452048075"/>
      <w:bookmarkStart w:id="816" w:name="_Toc452538030"/>
      <w:bookmarkStart w:id="817" w:name="_Toc452544525"/>
      <w:bookmarkStart w:id="818" w:name="_Toc452727518"/>
      <w:bookmarkStart w:id="819" w:name="_Toc453079537"/>
      <w:bookmarkStart w:id="820" w:name="_Toc453085318"/>
      <w:bookmarkStart w:id="821" w:name="_Toc453144833"/>
      <w:bookmarkStart w:id="822" w:name="_Toc453150008"/>
      <w:bookmarkStart w:id="823" w:name="_Toc453151046"/>
      <w:bookmarkStart w:id="824" w:name="_Toc453227844"/>
      <w:bookmarkStart w:id="825" w:name="_Toc453574577"/>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r w:rsidRPr="00B45734">
        <w:t>Extracts Incomplete Feeder Key Report</w:t>
      </w:r>
      <w:bookmarkEnd w:id="473"/>
      <w:bookmarkEnd w:id="474"/>
    </w:p>
    <w:p w:rsidR="003216B6" w:rsidRDefault="00D04A7F" w:rsidP="00B44850">
      <w:pPr>
        <w:pStyle w:val="Figure"/>
      </w:pPr>
      <w:r w:rsidRPr="00293718">
        <w:rPr>
          <w:noProof/>
        </w:rPr>
        <w:drawing>
          <wp:inline distT="0" distB="0" distL="0" distR="0" wp14:anchorId="62D92E8C" wp14:editId="40DB97D0">
            <wp:extent cx="5894705" cy="809625"/>
            <wp:effectExtent l="19050" t="19050" r="10795" b="28575"/>
            <wp:docPr id="51" name="Picture 51" descr="Spreadsheet includes Type, Drug Entry, Generic Name, Feeder Key, Number of Records, Total Quantity, Unit Price, Total Cost and Errors." title="Exported IVP Extracts Incomplete Feeder Key Repor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894705" cy="809625"/>
                    </a:xfrm>
                    <a:prstGeom prst="rect">
                      <a:avLst/>
                    </a:prstGeom>
                    <a:ln>
                      <a:solidFill>
                        <a:schemeClr val="tx1"/>
                      </a:solidFill>
                    </a:ln>
                  </pic:spPr>
                </pic:pic>
              </a:graphicData>
            </a:graphic>
          </wp:inline>
        </w:drawing>
      </w:r>
    </w:p>
    <w:p w:rsidR="003216B6" w:rsidRPr="00B45734" w:rsidRDefault="003216B6" w:rsidP="00B44850">
      <w:pPr>
        <w:pStyle w:val="Heading5"/>
      </w:pPr>
      <w:bookmarkStart w:id="826" w:name="_Toc450829763"/>
      <w:bookmarkStart w:id="827" w:name="_Toc459041107"/>
      <w:bookmarkStart w:id="828" w:name="_Toc459043658"/>
      <w:r w:rsidRPr="00B45734">
        <w:t>UDP Extracts Incomplete Feeder Key Report</w:t>
      </w:r>
      <w:bookmarkEnd w:id="826"/>
      <w:bookmarkEnd w:id="827"/>
      <w:bookmarkEnd w:id="828"/>
    </w:p>
    <w:p w:rsidR="00C84C54" w:rsidRPr="005B286A" w:rsidRDefault="00C84C54" w:rsidP="00B44850">
      <w:pPr>
        <w:pStyle w:val="DSSECSBodyText"/>
      </w:pPr>
      <w:r w:rsidRPr="005B286A">
        <w:t>This report prints a listing of DRUG file (#50) entries that would generate incomplete Feeder Keys in the UDP extract.</w:t>
      </w:r>
      <w:r w:rsidR="006252D6">
        <w:t xml:space="preserve"> </w:t>
      </w:r>
      <w:r w:rsidRPr="005B286A">
        <w:t>This listing can be used to identify and correct DRUG file entries. The number of affected extract records, along with their unit price, total quantity and total cost, are included to aid in determining the impact of the incomplete Feeder Keys.</w:t>
      </w:r>
    </w:p>
    <w:p w:rsidR="00C84C54" w:rsidRPr="00B44850" w:rsidRDefault="00C84C54" w:rsidP="00B44850">
      <w:pPr>
        <w:pStyle w:val="DSSECSBodyText"/>
        <w:rPr>
          <w:b/>
        </w:rPr>
      </w:pPr>
      <w:r w:rsidRPr="00B44850">
        <w:rPr>
          <w:b/>
        </w:rPr>
        <w:t>Exported Data Format:</w:t>
      </w:r>
    </w:p>
    <w:p w:rsidR="00C84C54" w:rsidRPr="005B286A" w:rsidRDefault="007F6967" w:rsidP="00B44850">
      <w:pPr>
        <w:pStyle w:val="DSSECSBodyText"/>
      </w:pPr>
      <w:r>
        <w:t>E</w:t>
      </w:r>
      <w:r w:rsidR="00C84C54" w:rsidRPr="005B286A">
        <w:t>xported</w:t>
      </w:r>
      <w:r>
        <w:t xml:space="preserve"> </w:t>
      </w:r>
      <w:r w:rsidR="00C84C54" w:rsidRPr="005B286A">
        <w:t xml:space="preserve">raw data </w:t>
      </w:r>
      <w:r>
        <w:t xml:space="preserve">is </w:t>
      </w:r>
      <w:r w:rsidR="00C84C54" w:rsidRPr="005B286A">
        <w:t>formatted as follows:</w:t>
      </w:r>
    </w:p>
    <w:p w:rsidR="00C84C54" w:rsidRDefault="00C84C54" w:rsidP="000B4407">
      <w:pPr>
        <w:pStyle w:val="Code"/>
      </w:pPr>
      <w:r>
        <w:t>TYPE^DRUG ENTRY^GENERIC NAME^FEEDER KEY^NUMBER OF RECORDS^TOTAL QTY^UNIT PRICE^TOTAL COST^ERROR</w:t>
      </w:r>
    </w:p>
    <w:p w:rsidR="00C84C54" w:rsidRDefault="00C84C54" w:rsidP="000B4407">
      <w:pPr>
        <w:pStyle w:val="Code"/>
      </w:pPr>
      <w:r>
        <w:t>Unit Dose Local^2929^CMP-HC 0.5% CRM/MICONAZ 2% CRM 1:1^00000000000000326^1^60^0.0400^2.40^No PSNDF VA Product Name Entry (Five leading zeros)</w:t>
      </w:r>
    </w:p>
    <w:p w:rsidR="00C84C54" w:rsidRDefault="00C84C54" w:rsidP="000B4407">
      <w:pPr>
        <w:pStyle w:val="Code"/>
      </w:pPr>
      <w:r>
        <w:t>Unit Dose Local^5204^CMP-LIDOCAINE VISC/MAALOX 1:3^00000000000000167^1^1^0.0400^0.04^No PSNDF VA Product Name Entry (Five leading zeros)</w:t>
      </w:r>
    </w:p>
    <w:p w:rsidR="00C84C54" w:rsidRDefault="00C84C54" w:rsidP="000B4407">
      <w:pPr>
        <w:pStyle w:val="Code"/>
      </w:pPr>
      <w:r>
        <w:t>Unit Dose Local^2139^METOPROLOL TARTR 12.5MG (1/2 X 25MG) TAB^16581000000000000^31^65^0.0120^0.78^No National Drug Code (NDC) (Last 12 zeros, 'N/A', or 'S' prefix)</w:t>
      </w:r>
    </w:p>
    <w:p w:rsidR="00C84C54" w:rsidRDefault="00C84C54" w:rsidP="000B4407">
      <w:pPr>
        <w:pStyle w:val="Code"/>
      </w:pPr>
      <w:r>
        <w:lastRenderedPageBreak/>
        <w:t>Unit Dose Local^4284^TETRABENAZINE 25MG TAB^19956000000000000^65^160^2.0000^320.00^No National Drug Code (NDC) (Last 12 zeros, 'N/A', or 'S' prefix)</w:t>
      </w:r>
    </w:p>
    <w:p w:rsidR="00C84C54" w:rsidRDefault="00C84C54" w:rsidP="000B4407">
      <w:pPr>
        <w:pStyle w:val="Code"/>
      </w:pPr>
      <w:r>
        <w:t>Unit Dose Local^94366^FUROSEMIDE 10MG (1/2 X 20MG) TAB^01784000000000000^42^98^0.0029^0.28^No National Drug Code (NDC) (Last 12 zeros, 'N/A', or 'S' prefix)</w:t>
      </w:r>
    </w:p>
    <w:p w:rsidR="00C84C54" w:rsidRDefault="00C84C54" w:rsidP="000B4407">
      <w:pPr>
        <w:pStyle w:val="Code"/>
      </w:pPr>
      <w:r>
        <w:t>Unit Dose Local^94378^WARFARIN 3.75MG (1/2x7.5) TAB^04653000000000000^1^1^0.1527^0.15^No National Drug Code (NDC) (Last 12 zeros, 'N/A', or 'S' prefix)</w:t>
      </w:r>
    </w:p>
    <w:p w:rsidR="00C84C54" w:rsidRDefault="00C84C54" w:rsidP="000B4407">
      <w:pPr>
        <w:pStyle w:val="Code"/>
      </w:pPr>
      <w:r>
        <w:t xml:space="preserve">Unit Dose Local^94393^TRAZODONE </w:t>
      </w:r>
      <w:proofErr w:type="gramStart"/>
      <w:r>
        <w:t>HCL  25MG</w:t>
      </w:r>
      <w:proofErr w:type="gramEnd"/>
      <w:r>
        <w:t xml:space="preserve"> (1/2 X 50MG) TAB^06132000000000000^20^23^0.0600^1.38^No National Drug Code (NDC) (Last 12 zeros, 'N/A', or 'S' prefix)</w:t>
      </w:r>
    </w:p>
    <w:p w:rsidR="00C84C54" w:rsidRDefault="00C84C54" w:rsidP="000B4407">
      <w:pPr>
        <w:pStyle w:val="Code"/>
      </w:pPr>
      <w:r>
        <w:t>Unit Dose Local^94318^NEW DRUG ENTRY #1^00000000000000000^2^3^12.0510^36.15^No PSNDF VA Product Name Entry or National Drug Code (NDC)</w:t>
      </w:r>
    </w:p>
    <w:p w:rsidR="00C84C54" w:rsidRPr="00B45734" w:rsidRDefault="00C84C54" w:rsidP="00B44850">
      <w:pPr>
        <w:pStyle w:val="DSSECSBodyText"/>
        <w:rPr>
          <w:b/>
        </w:rPr>
      </w:pPr>
      <w:r w:rsidRPr="00B45734">
        <w:rPr>
          <w:b/>
        </w:rPr>
        <w:t>Processing:</w:t>
      </w:r>
    </w:p>
    <w:p w:rsidR="00C84C54" w:rsidRPr="005B286A" w:rsidRDefault="00C84C54" w:rsidP="00B44850">
      <w:pPr>
        <w:pStyle w:val="DSSECSBodyText"/>
      </w:pPr>
      <w:r w:rsidRPr="005B286A">
        <w:t xml:space="preserve">All records in the UNIT DOSE EXTRACT DATA file (#728.904) within the selected date range are evaluated. </w:t>
      </w:r>
      <w:r w:rsidR="007F6967">
        <w:t xml:space="preserve">Records with </w:t>
      </w:r>
      <w:r w:rsidRPr="005B286A">
        <w:t xml:space="preserve">an invalid PSNDF VA Product Name (all zeroes) or invalid National Drug Code ("N/A", "S" prefix or all zeroes) </w:t>
      </w:r>
      <w:r w:rsidR="00A136CA">
        <w:t xml:space="preserve">undergo additional </w:t>
      </w:r>
      <w:proofErr w:type="gramStart"/>
      <w:r w:rsidRPr="005B286A">
        <w:t>process</w:t>
      </w:r>
      <w:r w:rsidR="00A136CA">
        <w:t>ing</w:t>
      </w:r>
      <w:r w:rsidRPr="005B286A">
        <w:t>,</w:t>
      </w:r>
      <w:proofErr w:type="gramEnd"/>
      <w:r w:rsidRPr="005B286A">
        <w:t xml:space="preserve"> preparing the records that will appear on the report.</w:t>
      </w:r>
    </w:p>
    <w:p w:rsidR="003216B6" w:rsidRPr="005B286A" w:rsidRDefault="003216B6" w:rsidP="00B44850">
      <w:pPr>
        <w:pStyle w:val="DSSECSBodyText"/>
      </w:pPr>
      <w:r w:rsidRPr="005B286A">
        <w:t xml:space="preserve">The </w:t>
      </w:r>
      <w:proofErr w:type="gramStart"/>
      <w:r w:rsidRPr="005B286A">
        <w:t>steps to produce the UDP version of the report</w:t>
      </w:r>
      <w:r w:rsidR="00A136CA">
        <w:t>,</w:t>
      </w:r>
      <w:r w:rsidRPr="005B286A">
        <w:t xml:space="preserve"> in screen print format </w:t>
      </w:r>
      <w:r w:rsidR="00A136CA">
        <w:t>is</w:t>
      </w:r>
      <w:proofErr w:type="gramEnd"/>
      <w:r w:rsidR="00A136CA">
        <w:t xml:space="preserve"> </w:t>
      </w:r>
      <w:r w:rsidRPr="005B286A">
        <w:t>as follows:</w:t>
      </w:r>
    </w:p>
    <w:p w:rsidR="003216B6" w:rsidRDefault="003216B6" w:rsidP="00E152BC">
      <w:pPr>
        <w:pStyle w:val="Steps"/>
        <w:pBdr>
          <w:top w:val="single" w:sz="4" w:space="1" w:color="auto"/>
          <w:left w:val="single" w:sz="4" w:space="4" w:color="auto"/>
          <w:bottom w:val="single" w:sz="4" w:space="1" w:color="auto"/>
          <w:right w:val="single" w:sz="4" w:space="4" w:color="auto"/>
        </w:pBd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Choose the report you would like to run.</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 xml:space="preserve">     Select one of the following:</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 xml:space="preserve">          1         PRE</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 xml:space="preserve">          2         IVP</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 xml:space="preserve">          3         UDP</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 xml:space="preserve">Selection: 1// </w:t>
      </w:r>
      <w:proofErr w:type="gramStart"/>
      <w:r w:rsidRPr="00F517A9">
        <w:t>3  UDP</w:t>
      </w:r>
      <w:proofErr w:type="gramEnd"/>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Enter the date range for which you would like to scan the Unit Dose Local</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Extract records.</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Starting with Date: 3/</w:t>
      </w:r>
      <w:proofErr w:type="gramStart"/>
      <w:r w:rsidRPr="00F517A9">
        <w:t>1  (</w:t>
      </w:r>
      <w:proofErr w:type="gramEnd"/>
      <w:r w:rsidRPr="00F517A9">
        <w:t>MAR 01, 2014)</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Ending with Date: 3/</w:t>
      </w:r>
      <w:proofErr w:type="gramStart"/>
      <w:r w:rsidRPr="00F517A9">
        <w:t>5  (</w:t>
      </w:r>
      <w:proofErr w:type="gramEnd"/>
      <w:r w:rsidRPr="00F517A9">
        <w:t>MAR 05, 2014)</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 xml:space="preserve">Do you want the output in exportable format? NO// </w:t>
      </w:r>
      <w:proofErr w:type="gramStart"/>
      <w:r w:rsidRPr="00F517A9">
        <w:t>n  NO</w:t>
      </w:r>
      <w:proofErr w:type="gramEnd"/>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 xml:space="preserve">This report requires 132 column </w:t>
      </w:r>
      <w:proofErr w:type="gramStart"/>
      <w:r w:rsidRPr="00F517A9">
        <w:t>format</w:t>
      </w:r>
      <w:proofErr w:type="gramEnd"/>
      <w:r w:rsidRPr="00F517A9">
        <w:t>.</w:t>
      </w:r>
    </w:p>
    <w:p w:rsidR="003216B6" w:rsidRDefault="003216B6" w:rsidP="00E152BC">
      <w:pPr>
        <w:pStyle w:val="Steps"/>
        <w:pBdr>
          <w:top w:val="single" w:sz="4" w:space="1" w:color="auto"/>
          <w:left w:val="single" w:sz="4" w:space="4" w:color="auto"/>
          <w:bottom w:val="single" w:sz="4" w:space="1" w:color="auto"/>
          <w:right w:val="single" w:sz="4" w:space="4" w:color="auto"/>
        </w:pBdr>
      </w:pPr>
      <w:r w:rsidRPr="00F517A9">
        <w:t>DEVICE: HOME// 0</w:t>
      </w:r>
      <w:proofErr w:type="gramStart"/>
      <w:r w:rsidRPr="00F517A9">
        <w:t>;132</w:t>
      </w:r>
      <w:proofErr w:type="gramEnd"/>
      <w:r w:rsidRPr="00F517A9">
        <w:t xml:space="preserve">  HOME (CRT) </w:t>
      </w:r>
    </w:p>
    <w:p w:rsidR="00E152BC" w:rsidRDefault="00E152BC" w:rsidP="00E152BC">
      <w:pPr>
        <w:pStyle w:val="Steps"/>
        <w:pBdr>
          <w:top w:val="single" w:sz="4" w:space="1" w:color="auto"/>
          <w:left w:val="single" w:sz="4" w:space="4" w:color="auto"/>
          <w:bottom w:val="single" w:sz="4" w:space="1" w:color="auto"/>
          <w:right w:val="single" w:sz="4" w:space="4" w:color="auto"/>
        </w:pBdr>
      </w:pPr>
    </w:p>
    <w:p w:rsidR="003216B6" w:rsidRPr="00B45734" w:rsidRDefault="003216B6" w:rsidP="00B44850">
      <w:pPr>
        <w:pStyle w:val="FigureCaption"/>
      </w:pPr>
      <w:bookmarkStart w:id="829" w:name="_Toc451869322"/>
      <w:bookmarkStart w:id="830" w:name="_Toc451869804"/>
      <w:bookmarkStart w:id="831" w:name="_Toc451873044"/>
      <w:bookmarkStart w:id="832" w:name="_Toc451944565"/>
      <w:bookmarkStart w:id="833" w:name="_Toc452017166"/>
      <w:bookmarkStart w:id="834" w:name="_Toc452047459"/>
      <w:bookmarkStart w:id="835" w:name="_Toc452048077"/>
      <w:bookmarkStart w:id="836" w:name="_Toc452538032"/>
      <w:bookmarkStart w:id="837" w:name="_Toc452544527"/>
      <w:bookmarkStart w:id="838" w:name="_Toc452727520"/>
      <w:bookmarkStart w:id="839" w:name="_Toc453079539"/>
      <w:bookmarkStart w:id="840" w:name="_Toc453085320"/>
      <w:bookmarkStart w:id="841" w:name="_Toc453144835"/>
      <w:bookmarkStart w:id="842" w:name="_Toc453150010"/>
      <w:bookmarkStart w:id="843" w:name="_Toc453151048"/>
      <w:bookmarkStart w:id="844" w:name="_Toc453227846"/>
      <w:bookmarkStart w:id="845" w:name="_Toc453574579"/>
      <w:bookmarkStart w:id="846" w:name="_Toc454958504"/>
      <w:bookmarkStart w:id="847" w:name="_Toc463615201"/>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r w:rsidRPr="00B45734">
        <w:t>Example: UDP Extracts Incomplete Feeder Key Report Screen Print</w:t>
      </w:r>
      <w:bookmarkEnd w:id="846"/>
      <w:bookmarkEnd w:id="847"/>
      <w:r w:rsidRPr="00B45734">
        <w:t xml:space="preserve"> </w:t>
      </w:r>
    </w:p>
    <w:p w:rsidR="003216B6" w:rsidRDefault="003216B6" w:rsidP="00B44850">
      <w:pPr>
        <w:pStyle w:val="Figure"/>
      </w:pPr>
      <w:r w:rsidRPr="00293718">
        <w:rPr>
          <w:noProof/>
        </w:rPr>
        <w:drawing>
          <wp:inline distT="0" distB="0" distL="0" distR="0" wp14:anchorId="435BD011" wp14:editId="3449FD49">
            <wp:extent cx="5942965" cy="1420079"/>
            <wp:effectExtent l="19050" t="19050" r="19685" b="27940"/>
            <wp:docPr id="53" name="Picture 13" descr="Screen Capture of UDP Extracts Incomplete Feeder Key Report Screen Print Version." title="UDP Extracts Incomplete Feeder Key Repor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942965" cy="1420079"/>
                    </a:xfrm>
                    <a:prstGeom prst="rect">
                      <a:avLst/>
                    </a:prstGeom>
                    <a:noFill/>
                    <a:ln>
                      <a:solidFill>
                        <a:sysClr val="windowText" lastClr="000000"/>
                      </a:solidFill>
                    </a:ln>
                  </pic:spPr>
                </pic:pic>
              </a:graphicData>
            </a:graphic>
          </wp:inline>
        </w:drawing>
      </w:r>
    </w:p>
    <w:p w:rsidR="003216B6" w:rsidRPr="005B286A" w:rsidRDefault="003216B6" w:rsidP="00B44850">
      <w:pPr>
        <w:pStyle w:val="DSSECSBodyText"/>
      </w:pPr>
      <w:r w:rsidRPr="005B286A">
        <w:lastRenderedPageBreak/>
        <w:t xml:space="preserve">Guidance for capturing exported data into spreadsheets and the additional DSS application steps required to produce exportable versions of reports </w:t>
      </w:r>
      <w:r w:rsidR="00A136CA">
        <w:t xml:space="preserve">is located </w:t>
      </w:r>
      <w:r w:rsidRPr="005B286A">
        <w:t xml:space="preserve">in </w:t>
      </w:r>
      <w:hyperlink w:anchor="Appendix_C" w:tooltip="Hyperlink to Appendix C.  Exporting a Report to a Spreadsheet" w:history="1">
        <w:r w:rsidRPr="005B286A">
          <w:rPr>
            <w:rStyle w:val="Hyperlink"/>
            <w:rFonts w:eastAsiaTheme="majorEastAsia" w:cs="Arial"/>
          </w:rPr>
          <w:t xml:space="preserve">Appendix </w:t>
        </w:r>
        <w:r w:rsidR="003667FF" w:rsidRPr="005B286A">
          <w:rPr>
            <w:rStyle w:val="Hyperlink"/>
            <w:rFonts w:eastAsiaTheme="majorEastAsia" w:cs="Arial"/>
          </w:rPr>
          <w:t>F</w:t>
        </w:r>
        <w:r w:rsidRPr="005B286A">
          <w:rPr>
            <w:rStyle w:val="Hyperlink"/>
            <w:rFonts w:eastAsiaTheme="majorEastAsia" w:cs="Arial"/>
          </w:rPr>
          <w:t>: Exporting a Report to a Spreadsheet</w:t>
        </w:r>
      </w:hyperlink>
      <w:r w:rsidRPr="005B286A">
        <w:t>.</w:t>
      </w:r>
    </w:p>
    <w:p w:rsidR="00172744" w:rsidRPr="00B45734" w:rsidRDefault="00172744" w:rsidP="00B44850">
      <w:pPr>
        <w:pStyle w:val="FigureCaption"/>
      </w:pPr>
      <w:bookmarkStart w:id="848" w:name="_Toc463615202"/>
      <w:r w:rsidRPr="00B45734">
        <w:t>Example: UDP Header</w:t>
      </w:r>
      <w:bookmarkEnd w:id="848"/>
    </w:p>
    <w:p w:rsidR="003667FF" w:rsidRDefault="003662CF" w:rsidP="00B44850">
      <w:pPr>
        <w:pStyle w:val="Figure"/>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UPD Incomplete Feeder Key Report-Header" style="width:453.75pt;height:50.25pt;mso-position-horizontal:absolute;mso-position-horizontal-relative:text;mso-position-vertical:absolute;mso-position-vertical-relative:text" o:allowoverlap="f">
            <v:imagedata r:id="rId65" o:title="pha_incomplete_feeder_key_report_(udp)_header" croptop="16508f" cropbottom="8462f" cropleft="448f" cropright="1428f"/>
          </v:shape>
        </w:pict>
      </w:r>
    </w:p>
    <w:p w:rsidR="00172744" w:rsidRPr="00B45734" w:rsidRDefault="00172744" w:rsidP="00B44850">
      <w:pPr>
        <w:pStyle w:val="FigureCaption"/>
      </w:pPr>
      <w:bookmarkStart w:id="849" w:name="_Toc463615203"/>
      <w:r w:rsidRPr="00B45734">
        <w:t>Example: UDP-Detail-1</w:t>
      </w:r>
      <w:bookmarkEnd w:id="849"/>
    </w:p>
    <w:p w:rsidR="00172744" w:rsidRDefault="00172744" w:rsidP="00B44850">
      <w:pPr>
        <w:pStyle w:val="Figure"/>
      </w:pPr>
      <w:r w:rsidRPr="00172744">
        <w:rPr>
          <w:noProof/>
        </w:rPr>
        <w:drawing>
          <wp:inline distT="0" distB="0" distL="0" distR="0" wp14:anchorId="15869C95" wp14:editId="6831C968">
            <wp:extent cx="5772360" cy="859790"/>
            <wp:effectExtent l="0" t="0" r="0" b="0"/>
            <wp:docPr id="27" name="Picture 27" descr="C:\Users\stonekam\AppData\Local\Microsoft\Windows\Temporary Internet Files\Content.Outlook\537JG59M\pha_incomplete_feeder_key_report_(udp)_detail_1.png" title="UDP Incomplete Feeder Key Report-Detai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onekam\AppData\Local\Microsoft\Windows\Temporary Internet Files\Content.Outlook\537JG59M\pha_incomplete_feeder_key_report_(udp)_detail_1.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689" t="21382" r="2091" b="9488"/>
                    <a:stretch/>
                  </pic:blipFill>
                  <pic:spPr bwMode="auto">
                    <a:xfrm>
                      <a:off x="0" y="0"/>
                      <a:ext cx="5778288" cy="860673"/>
                    </a:xfrm>
                    <a:prstGeom prst="rect">
                      <a:avLst/>
                    </a:prstGeom>
                    <a:noFill/>
                    <a:ln>
                      <a:noFill/>
                    </a:ln>
                    <a:extLst>
                      <a:ext uri="{53640926-AAD7-44D8-BBD7-CCE9431645EC}">
                        <a14:shadowObscured xmlns:a14="http://schemas.microsoft.com/office/drawing/2010/main"/>
                      </a:ext>
                    </a:extLst>
                  </pic:spPr>
                </pic:pic>
              </a:graphicData>
            </a:graphic>
          </wp:inline>
        </w:drawing>
      </w:r>
    </w:p>
    <w:p w:rsidR="00172744" w:rsidRPr="00B45734" w:rsidRDefault="00172744" w:rsidP="00B44850">
      <w:pPr>
        <w:pStyle w:val="FigureCaption"/>
      </w:pPr>
      <w:bookmarkStart w:id="850" w:name="_Toc463615204"/>
      <w:r w:rsidRPr="00B45734">
        <w:t>Example: UDP-Detail-2</w:t>
      </w:r>
      <w:bookmarkEnd w:id="850"/>
    </w:p>
    <w:p w:rsidR="00172744" w:rsidRDefault="00172744" w:rsidP="00B44850">
      <w:pPr>
        <w:pStyle w:val="Figure"/>
      </w:pPr>
      <w:r w:rsidRPr="00172744">
        <w:rPr>
          <w:noProof/>
        </w:rPr>
        <w:drawing>
          <wp:inline distT="0" distB="0" distL="0" distR="0" wp14:anchorId="59088D58" wp14:editId="38235EC2">
            <wp:extent cx="5766645" cy="1056640"/>
            <wp:effectExtent l="0" t="0" r="5715" b="0"/>
            <wp:docPr id="228" name="Picture 228" descr="C:\Users\stonekam\AppData\Local\Microsoft\Windows\Temporary Internet Files\Content.Outlook\537JG59M\pha_incomplete_feeder_key_report_(udp)_detail_2.png" title="UDP Incomplete Feeder Key Report-Detai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onekam\AppData\Local\Microsoft\Windows\Temporary Internet Files\Content.Outlook\537JG59M\pha_incomplete_feeder_key_report_(udp)_detail_2.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689" t="18414" r="2132" b="8360"/>
                    <a:stretch/>
                  </pic:blipFill>
                  <pic:spPr bwMode="auto">
                    <a:xfrm>
                      <a:off x="0" y="0"/>
                      <a:ext cx="5772441" cy="1057702"/>
                    </a:xfrm>
                    <a:prstGeom prst="rect">
                      <a:avLst/>
                    </a:prstGeom>
                    <a:noFill/>
                    <a:ln>
                      <a:noFill/>
                    </a:ln>
                    <a:extLst>
                      <a:ext uri="{53640926-AAD7-44D8-BBD7-CCE9431645EC}">
                        <a14:shadowObscured xmlns:a14="http://schemas.microsoft.com/office/drawing/2010/main"/>
                      </a:ext>
                    </a:extLst>
                  </pic:spPr>
                </pic:pic>
              </a:graphicData>
            </a:graphic>
          </wp:inline>
        </w:drawing>
      </w:r>
    </w:p>
    <w:p w:rsidR="00172744" w:rsidRPr="00B45734" w:rsidRDefault="00172744" w:rsidP="00B44850">
      <w:pPr>
        <w:pStyle w:val="FigureCaption"/>
      </w:pPr>
      <w:bookmarkStart w:id="851" w:name="_Toc463615205"/>
      <w:r w:rsidRPr="00B45734">
        <w:t>Example: UDP-Detail-3</w:t>
      </w:r>
      <w:bookmarkEnd w:id="851"/>
    </w:p>
    <w:p w:rsidR="00172744" w:rsidRPr="00172744" w:rsidRDefault="00172744" w:rsidP="00B44850">
      <w:pPr>
        <w:pStyle w:val="Figure"/>
        <w:rPr>
          <w:sz w:val="10"/>
        </w:rPr>
      </w:pPr>
      <w:r w:rsidRPr="00172744">
        <w:rPr>
          <w:noProof/>
        </w:rPr>
        <w:drawing>
          <wp:inline distT="0" distB="0" distL="0" distR="0" wp14:anchorId="3FF700A2" wp14:editId="01E01D9F">
            <wp:extent cx="5724402" cy="947885"/>
            <wp:effectExtent l="0" t="0" r="0" b="5080"/>
            <wp:docPr id="231" name="Picture 231" descr="C:\Users\stonekam\AppData\Local\Microsoft\Windows\Temporary Internet Files\Content.Outlook\537JG59M\pha_incomplete_feeder_key_report_(udp)_detail_3.png" title="UDP Incomplete Feeder Key Report-Detai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onekam\AppData\Local\Microsoft\Windows\Temporary Internet Files\Content.Outlook\537JG59M\pha_incomplete_feeder_key_report_(udp)_detail_3.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690" t="18378" r="2843" b="10613"/>
                    <a:stretch/>
                  </pic:blipFill>
                  <pic:spPr bwMode="auto">
                    <a:xfrm>
                      <a:off x="0" y="0"/>
                      <a:ext cx="5733617" cy="949411"/>
                    </a:xfrm>
                    <a:prstGeom prst="rect">
                      <a:avLst/>
                    </a:prstGeom>
                    <a:noFill/>
                    <a:ln>
                      <a:noFill/>
                    </a:ln>
                    <a:extLst>
                      <a:ext uri="{53640926-AAD7-44D8-BBD7-CCE9431645EC}">
                        <a14:shadowObscured xmlns:a14="http://schemas.microsoft.com/office/drawing/2010/main"/>
                      </a:ext>
                    </a:extLst>
                  </pic:spPr>
                </pic:pic>
              </a:graphicData>
            </a:graphic>
          </wp:inline>
        </w:drawing>
      </w:r>
    </w:p>
    <w:p w:rsidR="00172744" w:rsidRPr="005B286A" w:rsidRDefault="00172744" w:rsidP="00B44850">
      <w:pPr>
        <w:pStyle w:val="DSSECSBodyText"/>
        <w:rPr>
          <w:rFonts w:cs="Arial"/>
        </w:rPr>
      </w:pPr>
      <w:r w:rsidRPr="005B286A">
        <w:rPr>
          <w:rFonts w:cs="Arial"/>
        </w:rPr>
        <w:t xml:space="preserve">The following example </w:t>
      </w:r>
      <w:r w:rsidR="00A136CA">
        <w:rPr>
          <w:rFonts w:cs="Arial"/>
        </w:rPr>
        <w:t>display</w:t>
      </w:r>
      <w:r w:rsidRPr="005B286A">
        <w:rPr>
          <w:rFonts w:cs="Arial"/>
        </w:rPr>
        <w:t xml:space="preserve">s the report after it has been produced in </w:t>
      </w:r>
      <w:r w:rsidR="00422425">
        <w:rPr>
          <w:rFonts w:cs="Arial"/>
        </w:rPr>
        <w:t xml:space="preserve">an </w:t>
      </w:r>
      <w:r w:rsidRPr="005B286A">
        <w:rPr>
          <w:rFonts w:cs="Arial"/>
        </w:rPr>
        <w:t>exportable format and imported into a spreadsheet:</w:t>
      </w:r>
    </w:p>
    <w:p w:rsidR="00172744" w:rsidRPr="00B45734" w:rsidRDefault="00172744" w:rsidP="00B44850">
      <w:pPr>
        <w:pStyle w:val="FigureCaption"/>
      </w:pPr>
      <w:bookmarkStart w:id="852" w:name="_Toc451869346"/>
      <w:bookmarkStart w:id="853" w:name="_Toc451869828"/>
      <w:bookmarkStart w:id="854" w:name="_Toc451873068"/>
      <w:bookmarkStart w:id="855" w:name="_Toc451944589"/>
      <w:bookmarkStart w:id="856" w:name="_Toc452017190"/>
      <w:bookmarkStart w:id="857" w:name="_Toc452047483"/>
      <w:bookmarkStart w:id="858" w:name="_Toc452048101"/>
      <w:bookmarkStart w:id="859" w:name="_Toc452538056"/>
      <w:bookmarkStart w:id="860" w:name="_Toc452544551"/>
      <w:bookmarkStart w:id="861" w:name="_Toc452727544"/>
      <w:bookmarkStart w:id="862" w:name="_Toc453079563"/>
      <w:bookmarkStart w:id="863" w:name="_Toc453085344"/>
      <w:bookmarkStart w:id="864" w:name="_Toc453144859"/>
      <w:bookmarkStart w:id="865" w:name="_Toc453150034"/>
      <w:bookmarkStart w:id="866" w:name="_Toc453151072"/>
      <w:bookmarkStart w:id="867" w:name="_Toc453227870"/>
      <w:bookmarkStart w:id="868" w:name="_Toc453574603"/>
      <w:bookmarkStart w:id="869" w:name="_Toc451869347"/>
      <w:bookmarkStart w:id="870" w:name="_Toc451869829"/>
      <w:bookmarkStart w:id="871" w:name="_Toc451873069"/>
      <w:bookmarkStart w:id="872" w:name="_Toc451944590"/>
      <w:bookmarkStart w:id="873" w:name="_Toc452017191"/>
      <w:bookmarkStart w:id="874" w:name="_Toc452047484"/>
      <w:bookmarkStart w:id="875" w:name="_Toc452048102"/>
      <w:bookmarkStart w:id="876" w:name="_Toc452538057"/>
      <w:bookmarkStart w:id="877" w:name="_Toc452544552"/>
      <w:bookmarkStart w:id="878" w:name="_Toc452727545"/>
      <w:bookmarkStart w:id="879" w:name="_Toc453079564"/>
      <w:bookmarkStart w:id="880" w:name="_Toc453085345"/>
      <w:bookmarkStart w:id="881" w:name="_Toc453144860"/>
      <w:bookmarkStart w:id="882" w:name="_Toc453150035"/>
      <w:bookmarkStart w:id="883" w:name="_Toc453151073"/>
      <w:bookmarkStart w:id="884" w:name="_Toc453227871"/>
      <w:bookmarkStart w:id="885" w:name="_Toc453574604"/>
      <w:bookmarkStart w:id="886" w:name="_Toc451869348"/>
      <w:bookmarkStart w:id="887" w:name="_Toc451869830"/>
      <w:bookmarkStart w:id="888" w:name="_Toc451873070"/>
      <w:bookmarkStart w:id="889" w:name="_Toc451944591"/>
      <w:bookmarkStart w:id="890" w:name="_Toc452017192"/>
      <w:bookmarkStart w:id="891" w:name="_Toc452047485"/>
      <w:bookmarkStart w:id="892" w:name="_Toc452048103"/>
      <w:bookmarkStart w:id="893" w:name="_Toc452538058"/>
      <w:bookmarkStart w:id="894" w:name="_Toc452544553"/>
      <w:bookmarkStart w:id="895" w:name="_Toc452727546"/>
      <w:bookmarkStart w:id="896" w:name="_Toc453079565"/>
      <w:bookmarkStart w:id="897" w:name="_Toc453085346"/>
      <w:bookmarkStart w:id="898" w:name="_Toc453144861"/>
      <w:bookmarkStart w:id="899" w:name="_Toc453150036"/>
      <w:bookmarkStart w:id="900" w:name="_Toc453151074"/>
      <w:bookmarkStart w:id="901" w:name="_Toc453227872"/>
      <w:bookmarkStart w:id="902" w:name="_Toc453574605"/>
      <w:bookmarkStart w:id="903" w:name="_Toc451869349"/>
      <w:bookmarkStart w:id="904" w:name="_Toc451869831"/>
      <w:bookmarkStart w:id="905" w:name="_Toc451873071"/>
      <w:bookmarkStart w:id="906" w:name="_Toc451944592"/>
      <w:bookmarkStart w:id="907" w:name="_Toc452017193"/>
      <w:bookmarkStart w:id="908" w:name="_Toc452047486"/>
      <w:bookmarkStart w:id="909" w:name="_Toc452048104"/>
      <w:bookmarkStart w:id="910" w:name="_Toc452538059"/>
      <w:bookmarkStart w:id="911" w:name="_Toc452544554"/>
      <w:bookmarkStart w:id="912" w:name="_Toc452727547"/>
      <w:bookmarkStart w:id="913" w:name="_Toc453079566"/>
      <w:bookmarkStart w:id="914" w:name="_Toc453085347"/>
      <w:bookmarkStart w:id="915" w:name="_Toc453144862"/>
      <w:bookmarkStart w:id="916" w:name="_Toc453150037"/>
      <w:bookmarkStart w:id="917" w:name="_Toc453151075"/>
      <w:bookmarkStart w:id="918" w:name="_Toc453227873"/>
      <w:bookmarkStart w:id="919" w:name="_Toc453574606"/>
      <w:bookmarkStart w:id="920" w:name="_Toc451869350"/>
      <w:bookmarkStart w:id="921" w:name="_Toc451869832"/>
      <w:bookmarkStart w:id="922" w:name="_Toc451873072"/>
      <w:bookmarkStart w:id="923" w:name="_Toc451944593"/>
      <w:bookmarkStart w:id="924" w:name="_Toc452017194"/>
      <w:bookmarkStart w:id="925" w:name="_Toc452047487"/>
      <w:bookmarkStart w:id="926" w:name="_Toc452048105"/>
      <w:bookmarkStart w:id="927" w:name="_Toc452538060"/>
      <w:bookmarkStart w:id="928" w:name="_Toc452544555"/>
      <w:bookmarkStart w:id="929" w:name="_Toc452727548"/>
      <w:bookmarkStart w:id="930" w:name="_Toc453079567"/>
      <w:bookmarkStart w:id="931" w:name="_Toc453085348"/>
      <w:bookmarkStart w:id="932" w:name="_Toc453144863"/>
      <w:bookmarkStart w:id="933" w:name="_Toc453150038"/>
      <w:bookmarkStart w:id="934" w:name="_Toc453151076"/>
      <w:bookmarkStart w:id="935" w:name="_Toc453227874"/>
      <w:bookmarkStart w:id="936" w:name="_Toc453574607"/>
      <w:bookmarkStart w:id="937" w:name="_Toc451869351"/>
      <w:bookmarkStart w:id="938" w:name="_Toc451869833"/>
      <w:bookmarkStart w:id="939" w:name="_Toc451873073"/>
      <w:bookmarkStart w:id="940" w:name="_Toc451944594"/>
      <w:bookmarkStart w:id="941" w:name="_Toc452017195"/>
      <w:bookmarkStart w:id="942" w:name="_Toc452047488"/>
      <w:bookmarkStart w:id="943" w:name="_Toc452048106"/>
      <w:bookmarkStart w:id="944" w:name="_Toc452538061"/>
      <w:bookmarkStart w:id="945" w:name="_Toc452544556"/>
      <w:bookmarkStart w:id="946" w:name="_Toc452727549"/>
      <w:bookmarkStart w:id="947" w:name="_Toc453079568"/>
      <w:bookmarkStart w:id="948" w:name="_Toc453085349"/>
      <w:bookmarkStart w:id="949" w:name="_Toc453144864"/>
      <w:bookmarkStart w:id="950" w:name="_Toc453150039"/>
      <w:bookmarkStart w:id="951" w:name="_Toc453151077"/>
      <w:bookmarkStart w:id="952" w:name="_Toc453227875"/>
      <w:bookmarkStart w:id="953" w:name="_Toc453574608"/>
      <w:bookmarkStart w:id="954" w:name="_Toc451869352"/>
      <w:bookmarkStart w:id="955" w:name="_Toc451869834"/>
      <w:bookmarkStart w:id="956" w:name="_Toc451873074"/>
      <w:bookmarkStart w:id="957" w:name="_Toc451944595"/>
      <w:bookmarkStart w:id="958" w:name="_Toc452017196"/>
      <w:bookmarkStart w:id="959" w:name="_Toc452047489"/>
      <w:bookmarkStart w:id="960" w:name="_Toc452048107"/>
      <w:bookmarkStart w:id="961" w:name="_Toc452538062"/>
      <w:bookmarkStart w:id="962" w:name="_Toc452544557"/>
      <w:bookmarkStart w:id="963" w:name="_Toc452727550"/>
      <w:bookmarkStart w:id="964" w:name="_Toc453079569"/>
      <w:bookmarkStart w:id="965" w:name="_Toc453085350"/>
      <w:bookmarkStart w:id="966" w:name="_Toc453144865"/>
      <w:bookmarkStart w:id="967" w:name="_Toc453150040"/>
      <w:bookmarkStart w:id="968" w:name="_Toc453151078"/>
      <w:bookmarkStart w:id="969" w:name="_Toc453227876"/>
      <w:bookmarkStart w:id="970" w:name="_Toc453574609"/>
      <w:bookmarkStart w:id="971" w:name="_Toc451869353"/>
      <w:bookmarkStart w:id="972" w:name="_Toc451869835"/>
      <w:bookmarkStart w:id="973" w:name="_Toc451873075"/>
      <w:bookmarkStart w:id="974" w:name="_Toc451944596"/>
      <w:bookmarkStart w:id="975" w:name="_Toc452017197"/>
      <w:bookmarkStart w:id="976" w:name="_Toc452047490"/>
      <w:bookmarkStart w:id="977" w:name="_Toc452048108"/>
      <w:bookmarkStart w:id="978" w:name="_Toc452538063"/>
      <w:bookmarkStart w:id="979" w:name="_Toc452544558"/>
      <w:bookmarkStart w:id="980" w:name="_Toc452727551"/>
      <w:bookmarkStart w:id="981" w:name="_Toc453079570"/>
      <w:bookmarkStart w:id="982" w:name="_Toc453085351"/>
      <w:bookmarkStart w:id="983" w:name="_Toc453144866"/>
      <w:bookmarkStart w:id="984" w:name="_Toc453150041"/>
      <w:bookmarkStart w:id="985" w:name="_Toc453151079"/>
      <w:bookmarkStart w:id="986" w:name="_Toc453227877"/>
      <w:bookmarkStart w:id="987" w:name="_Toc453574610"/>
      <w:bookmarkStart w:id="988" w:name="_Toc451869354"/>
      <w:bookmarkStart w:id="989" w:name="_Toc451869836"/>
      <w:bookmarkStart w:id="990" w:name="_Toc451873076"/>
      <w:bookmarkStart w:id="991" w:name="_Toc451944597"/>
      <w:bookmarkStart w:id="992" w:name="_Toc452017198"/>
      <w:bookmarkStart w:id="993" w:name="_Toc452047491"/>
      <w:bookmarkStart w:id="994" w:name="_Toc452048109"/>
      <w:bookmarkStart w:id="995" w:name="_Toc452538064"/>
      <w:bookmarkStart w:id="996" w:name="_Toc452544559"/>
      <w:bookmarkStart w:id="997" w:name="_Toc452727552"/>
      <w:bookmarkStart w:id="998" w:name="_Toc453079571"/>
      <w:bookmarkStart w:id="999" w:name="_Toc453085352"/>
      <w:bookmarkStart w:id="1000" w:name="_Toc453144867"/>
      <w:bookmarkStart w:id="1001" w:name="_Toc453150042"/>
      <w:bookmarkStart w:id="1002" w:name="_Toc453151080"/>
      <w:bookmarkStart w:id="1003" w:name="_Toc453227878"/>
      <w:bookmarkStart w:id="1004" w:name="_Toc453574611"/>
      <w:bookmarkStart w:id="1005" w:name="_Toc451869355"/>
      <w:bookmarkStart w:id="1006" w:name="_Toc451869837"/>
      <w:bookmarkStart w:id="1007" w:name="_Toc451873077"/>
      <w:bookmarkStart w:id="1008" w:name="_Toc451944598"/>
      <w:bookmarkStart w:id="1009" w:name="_Toc452017199"/>
      <w:bookmarkStart w:id="1010" w:name="_Toc452047492"/>
      <w:bookmarkStart w:id="1011" w:name="_Toc452048110"/>
      <w:bookmarkStart w:id="1012" w:name="_Toc452538065"/>
      <w:bookmarkStart w:id="1013" w:name="_Toc452544560"/>
      <w:bookmarkStart w:id="1014" w:name="_Toc452727553"/>
      <w:bookmarkStart w:id="1015" w:name="_Toc453079572"/>
      <w:bookmarkStart w:id="1016" w:name="_Toc453085353"/>
      <w:bookmarkStart w:id="1017" w:name="_Toc453144868"/>
      <w:bookmarkStart w:id="1018" w:name="_Toc453150043"/>
      <w:bookmarkStart w:id="1019" w:name="_Toc453151081"/>
      <w:bookmarkStart w:id="1020" w:name="_Toc453227879"/>
      <w:bookmarkStart w:id="1021" w:name="_Toc453574612"/>
      <w:bookmarkStart w:id="1022" w:name="_Toc451869356"/>
      <w:bookmarkStart w:id="1023" w:name="_Toc451869838"/>
      <w:bookmarkStart w:id="1024" w:name="_Toc451873078"/>
      <w:bookmarkStart w:id="1025" w:name="_Toc451944599"/>
      <w:bookmarkStart w:id="1026" w:name="_Toc452017200"/>
      <w:bookmarkStart w:id="1027" w:name="_Toc452047493"/>
      <w:bookmarkStart w:id="1028" w:name="_Toc452048111"/>
      <w:bookmarkStart w:id="1029" w:name="_Toc452538066"/>
      <w:bookmarkStart w:id="1030" w:name="_Toc452544561"/>
      <w:bookmarkStart w:id="1031" w:name="_Toc452727554"/>
      <w:bookmarkStart w:id="1032" w:name="_Toc453079573"/>
      <w:bookmarkStart w:id="1033" w:name="_Toc453085354"/>
      <w:bookmarkStart w:id="1034" w:name="_Toc453144869"/>
      <w:bookmarkStart w:id="1035" w:name="_Toc453150044"/>
      <w:bookmarkStart w:id="1036" w:name="_Toc453151082"/>
      <w:bookmarkStart w:id="1037" w:name="_Toc453227880"/>
      <w:bookmarkStart w:id="1038" w:name="_Toc453574613"/>
      <w:bookmarkStart w:id="1039" w:name="_Toc451869357"/>
      <w:bookmarkStart w:id="1040" w:name="_Toc451869839"/>
      <w:bookmarkStart w:id="1041" w:name="_Toc451873079"/>
      <w:bookmarkStart w:id="1042" w:name="_Toc451944600"/>
      <w:bookmarkStart w:id="1043" w:name="_Toc452017201"/>
      <w:bookmarkStart w:id="1044" w:name="_Toc452047494"/>
      <w:bookmarkStart w:id="1045" w:name="_Toc452048112"/>
      <w:bookmarkStart w:id="1046" w:name="_Toc452538067"/>
      <w:bookmarkStart w:id="1047" w:name="_Toc452544562"/>
      <w:bookmarkStart w:id="1048" w:name="_Toc452727555"/>
      <w:bookmarkStart w:id="1049" w:name="_Toc453079574"/>
      <w:bookmarkStart w:id="1050" w:name="_Toc453085355"/>
      <w:bookmarkStart w:id="1051" w:name="_Toc453144870"/>
      <w:bookmarkStart w:id="1052" w:name="_Toc453150045"/>
      <w:bookmarkStart w:id="1053" w:name="_Toc453151083"/>
      <w:bookmarkStart w:id="1054" w:name="_Toc453227881"/>
      <w:bookmarkStart w:id="1055" w:name="_Toc453574614"/>
      <w:bookmarkStart w:id="1056" w:name="_Toc451869358"/>
      <w:bookmarkStart w:id="1057" w:name="_Toc451869840"/>
      <w:bookmarkStart w:id="1058" w:name="_Toc451873080"/>
      <w:bookmarkStart w:id="1059" w:name="_Toc451944601"/>
      <w:bookmarkStart w:id="1060" w:name="_Toc452017202"/>
      <w:bookmarkStart w:id="1061" w:name="_Toc452047495"/>
      <w:bookmarkStart w:id="1062" w:name="_Toc452048113"/>
      <w:bookmarkStart w:id="1063" w:name="_Toc452538068"/>
      <w:bookmarkStart w:id="1064" w:name="_Toc452544563"/>
      <w:bookmarkStart w:id="1065" w:name="_Toc452727556"/>
      <w:bookmarkStart w:id="1066" w:name="_Toc453079575"/>
      <w:bookmarkStart w:id="1067" w:name="_Toc453085356"/>
      <w:bookmarkStart w:id="1068" w:name="_Toc453144871"/>
      <w:bookmarkStart w:id="1069" w:name="_Toc453150046"/>
      <w:bookmarkStart w:id="1070" w:name="_Toc453151084"/>
      <w:bookmarkStart w:id="1071" w:name="_Toc453227882"/>
      <w:bookmarkStart w:id="1072" w:name="_Toc453574615"/>
      <w:bookmarkStart w:id="1073" w:name="_Toc451869359"/>
      <w:bookmarkStart w:id="1074" w:name="_Toc451869841"/>
      <w:bookmarkStart w:id="1075" w:name="_Toc451873081"/>
      <w:bookmarkStart w:id="1076" w:name="_Toc451944602"/>
      <w:bookmarkStart w:id="1077" w:name="_Toc452017203"/>
      <w:bookmarkStart w:id="1078" w:name="_Toc452047496"/>
      <w:bookmarkStart w:id="1079" w:name="_Toc452048114"/>
      <w:bookmarkStart w:id="1080" w:name="_Toc452538069"/>
      <w:bookmarkStart w:id="1081" w:name="_Toc452544564"/>
      <w:bookmarkStart w:id="1082" w:name="_Toc452727557"/>
      <w:bookmarkStart w:id="1083" w:name="_Toc453079576"/>
      <w:bookmarkStart w:id="1084" w:name="_Toc453085357"/>
      <w:bookmarkStart w:id="1085" w:name="_Toc453144872"/>
      <w:bookmarkStart w:id="1086" w:name="_Toc453150047"/>
      <w:bookmarkStart w:id="1087" w:name="_Toc453151085"/>
      <w:bookmarkStart w:id="1088" w:name="_Toc453227883"/>
      <w:bookmarkStart w:id="1089" w:name="_Toc453574616"/>
      <w:bookmarkStart w:id="1090" w:name="_Toc451869360"/>
      <w:bookmarkStart w:id="1091" w:name="_Toc451869842"/>
      <w:bookmarkStart w:id="1092" w:name="_Toc451873082"/>
      <w:bookmarkStart w:id="1093" w:name="_Toc451944603"/>
      <w:bookmarkStart w:id="1094" w:name="_Toc452017204"/>
      <w:bookmarkStart w:id="1095" w:name="_Toc452047497"/>
      <w:bookmarkStart w:id="1096" w:name="_Toc452048115"/>
      <w:bookmarkStart w:id="1097" w:name="_Toc452538070"/>
      <w:bookmarkStart w:id="1098" w:name="_Toc452544565"/>
      <w:bookmarkStart w:id="1099" w:name="_Toc452727558"/>
      <w:bookmarkStart w:id="1100" w:name="_Toc453079577"/>
      <w:bookmarkStart w:id="1101" w:name="_Toc453085358"/>
      <w:bookmarkStart w:id="1102" w:name="_Toc453144873"/>
      <w:bookmarkStart w:id="1103" w:name="_Toc453150048"/>
      <w:bookmarkStart w:id="1104" w:name="_Toc453151086"/>
      <w:bookmarkStart w:id="1105" w:name="_Toc453227884"/>
      <w:bookmarkStart w:id="1106" w:name="_Toc453574617"/>
      <w:bookmarkStart w:id="1107" w:name="_Toc451869361"/>
      <w:bookmarkStart w:id="1108" w:name="_Toc451869843"/>
      <w:bookmarkStart w:id="1109" w:name="_Toc451873083"/>
      <w:bookmarkStart w:id="1110" w:name="_Toc451944604"/>
      <w:bookmarkStart w:id="1111" w:name="_Toc452017205"/>
      <w:bookmarkStart w:id="1112" w:name="_Toc452047498"/>
      <w:bookmarkStart w:id="1113" w:name="_Toc452048116"/>
      <w:bookmarkStart w:id="1114" w:name="_Toc452538071"/>
      <w:bookmarkStart w:id="1115" w:name="_Toc452544566"/>
      <w:bookmarkStart w:id="1116" w:name="_Toc452727559"/>
      <w:bookmarkStart w:id="1117" w:name="_Toc453079578"/>
      <w:bookmarkStart w:id="1118" w:name="_Toc453085359"/>
      <w:bookmarkStart w:id="1119" w:name="_Toc453144874"/>
      <w:bookmarkStart w:id="1120" w:name="_Toc453150049"/>
      <w:bookmarkStart w:id="1121" w:name="_Toc453151087"/>
      <w:bookmarkStart w:id="1122" w:name="_Toc453227885"/>
      <w:bookmarkStart w:id="1123" w:name="_Toc453574618"/>
      <w:bookmarkStart w:id="1124" w:name="_Toc451869362"/>
      <w:bookmarkStart w:id="1125" w:name="_Toc451869844"/>
      <w:bookmarkStart w:id="1126" w:name="_Toc451873084"/>
      <w:bookmarkStart w:id="1127" w:name="_Toc451944605"/>
      <w:bookmarkStart w:id="1128" w:name="_Toc452017206"/>
      <w:bookmarkStart w:id="1129" w:name="_Toc452047499"/>
      <w:bookmarkStart w:id="1130" w:name="_Toc452048117"/>
      <w:bookmarkStart w:id="1131" w:name="_Toc452538072"/>
      <w:bookmarkStart w:id="1132" w:name="_Toc452544567"/>
      <w:bookmarkStart w:id="1133" w:name="_Toc452727560"/>
      <w:bookmarkStart w:id="1134" w:name="_Toc453079579"/>
      <w:bookmarkStart w:id="1135" w:name="_Toc453085360"/>
      <w:bookmarkStart w:id="1136" w:name="_Toc453144875"/>
      <w:bookmarkStart w:id="1137" w:name="_Toc453150050"/>
      <w:bookmarkStart w:id="1138" w:name="_Toc453151088"/>
      <w:bookmarkStart w:id="1139" w:name="_Toc453227886"/>
      <w:bookmarkStart w:id="1140" w:name="_Toc453574619"/>
      <w:bookmarkStart w:id="1141" w:name="_Toc451869363"/>
      <w:bookmarkStart w:id="1142" w:name="_Toc451869845"/>
      <w:bookmarkStart w:id="1143" w:name="_Toc451873085"/>
      <w:bookmarkStart w:id="1144" w:name="_Toc451944606"/>
      <w:bookmarkStart w:id="1145" w:name="_Toc452017207"/>
      <w:bookmarkStart w:id="1146" w:name="_Toc452047500"/>
      <w:bookmarkStart w:id="1147" w:name="_Toc452048118"/>
      <w:bookmarkStart w:id="1148" w:name="_Toc452538073"/>
      <w:bookmarkStart w:id="1149" w:name="_Toc452544568"/>
      <w:bookmarkStart w:id="1150" w:name="_Toc452727561"/>
      <w:bookmarkStart w:id="1151" w:name="_Toc453079580"/>
      <w:bookmarkStart w:id="1152" w:name="_Toc453085361"/>
      <w:bookmarkStart w:id="1153" w:name="_Toc453144876"/>
      <w:bookmarkStart w:id="1154" w:name="_Toc453150051"/>
      <w:bookmarkStart w:id="1155" w:name="_Toc453151089"/>
      <w:bookmarkStart w:id="1156" w:name="_Toc453227887"/>
      <w:bookmarkStart w:id="1157" w:name="_Toc453574620"/>
      <w:bookmarkStart w:id="1158" w:name="_Toc451869364"/>
      <w:bookmarkStart w:id="1159" w:name="_Toc451869846"/>
      <w:bookmarkStart w:id="1160" w:name="_Toc451873086"/>
      <w:bookmarkStart w:id="1161" w:name="_Toc451944607"/>
      <w:bookmarkStart w:id="1162" w:name="_Toc452017208"/>
      <w:bookmarkStart w:id="1163" w:name="_Toc452047501"/>
      <w:bookmarkStart w:id="1164" w:name="_Toc452048119"/>
      <w:bookmarkStart w:id="1165" w:name="_Toc452538074"/>
      <w:bookmarkStart w:id="1166" w:name="_Toc452544569"/>
      <w:bookmarkStart w:id="1167" w:name="_Toc452727562"/>
      <w:bookmarkStart w:id="1168" w:name="_Toc453079581"/>
      <w:bookmarkStart w:id="1169" w:name="_Toc453085362"/>
      <w:bookmarkStart w:id="1170" w:name="_Toc453144877"/>
      <w:bookmarkStart w:id="1171" w:name="_Toc453150052"/>
      <w:bookmarkStart w:id="1172" w:name="_Toc453151090"/>
      <w:bookmarkStart w:id="1173" w:name="_Toc453227888"/>
      <w:bookmarkStart w:id="1174" w:name="_Toc453574621"/>
      <w:bookmarkStart w:id="1175" w:name="_Toc451869365"/>
      <w:bookmarkStart w:id="1176" w:name="_Toc451869847"/>
      <w:bookmarkStart w:id="1177" w:name="_Toc451873087"/>
      <w:bookmarkStart w:id="1178" w:name="_Toc451944608"/>
      <w:bookmarkStart w:id="1179" w:name="_Toc452017209"/>
      <w:bookmarkStart w:id="1180" w:name="_Toc452047502"/>
      <w:bookmarkStart w:id="1181" w:name="_Toc452048120"/>
      <w:bookmarkStart w:id="1182" w:name="_Toc452538075"/>
      <w:bookmarkStart w:id="1183" w:name="_Toc452544570"/>
      <w:bookmarkStart w:id="1184" w:name="_Toc452727563"/>
      <w:bookmarkStart w:id="1185" w:name="_Toc453079582"/>
      <w:bookmarkStart w:id="1186" w:name="_Toc453085363"/>
      <w:bookmarkStart w:id="1187" w:name="_Toc453144878"/>
      <w:bookmarkStart w:id="1188" w:name="_Toc453150053"/>
      <w:bookmarkStart w:id="1189" w:name="_Toc453151091"/>
      <w:bookmarkStart w:id="1190" w:name="_Toc453227889"/>
      <w:bookmarkStart w:id="1191" w:name="_Toc453574622"/>
      <w:bookmarkStart w:id="1192" w:name="_Toc454958505"/>
      <w:bookmarkStart w:id="1193" w:name="_Toc463615206"/>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r w:rsidRPr="00B45734">
        <w:t>Example: Exported UDP Extracts Incomplete Feeder Key Report</w:t>
      </w:r>
      <w:bookmarkEnd w:id="1192"/>
      <w:bookmarkEnd w:id="1193"/>
    </w:p>
    <w:p w:rsidR="00172744" w:rsidRDefault="00D04A7F" w:rsidP="00B44850">
      <w:pPr>
        <w:pStyle w:val="Figure"/>
      </w:pPr>
      <w:r w:rsidRPr="00293718">
        <w:rPr>
          <w:noProof/>
        </w:rPr>
        <w:drawing>
          <wp:inline distT="0" distB="0" distL="0" distR="0" wp14:anchorId="0DDD1D47" wp14:editId="76B8EF54">
            <wp:extent cx="5667375" cy="844657"/>
            <wp:effectExtent l="19050" t="19050" r="9525" b="12700"/>
            <wp:docPr id="232" name="Picture 232" descr="Spreadsheet includes Type, Drug Entry, Generic Name, Feeder Key, Number of Records, Total Quantity, Unit Price, Total Cost and Errors." title="Exported UDP Extracts Incomplete Feeder Key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673918" cy="845632"/>
                    </a:xfrm>
                    <a:prstGeom prst="rect">
                      <a:avLst/>
                    </a:prstGeom>
                    <a:ln>
                      <a:solidFill>
                        <a:schemeClr val="tx1"/>
                      </a:solidFill>
                    </a:ln>
                  </pic:spPr>
                </pic:pic>
              </a:graphicData>
            </a:graphic>
          </wp:inline>
        </w:drawing>
      </w:r>
    </w:p>
    <w:p w:rsidR="003216B6" w:rsidRPr="00B45734" w:rsidRDefault="003216B6" w:rsidP="00B44850">
      <w:pPr>
        <w:pStyle w:val="Heading4"/>
      </w:pPr>
      <w:bookmarkStart w:id="1194" w:name="_Toc451780519"/>
      <w:bookmarkStart w:id="1195" w:name="_Toc451872875"/>
      <w:bookmarkStart w:id="1196" w:name="_Toc450829764"/>
      <w:bookmarkStart w:id="1197" w:name="_Toc459041108"/>
      <w:bookmarkStart w:id="1198" w:name="_Toc459043659"/>
      <w:bookmarkEnd w:id="1194"/>
      <w:bookmarkEnd w:id="1195"/>
      <w:r w:rsidRPr="00B45734">
        <w:t>Pharmacy Extracts Unusual Cost Report</w:t>
      </w:r>
      <w:bookmarkEnd w:id="1196"/>
      <w:bookmarkEnd w:id="1197"/>
      <w:bookmarkEnd w:id="1198"/>
    </w:p>
    <w:p w:rsidR="003216B6" w:rsidRPr="005B286A" w:rsidRDefault="003216B6" w:rsidP="00B44850">
      <w:pPr>
        <w:pStyle w:val="DSSECSBodyText"/>
        <w:rPr>
          <w:rFonts w:eastAsia="MS Mincho"/>
        </w:rPr>
      </w:pPr>
      <w:r w:rsidRPr="005B286A">
        <w:rPr>
          <w:rFonts w:eastAsia="MS Mincho"/>
        </w:rPr>
        <w:t xml:space="preserve">Users with the ECXMGR </w:t>
      </w:r>
      <w:r w:rsidR="002E0EC2" w:rsidRPr="005B286A">
        <w:rPr>
          <w:rFonts w:eastAsia="MS Mincho"/>
        </w:rPr>
        <w:t xml:space="preserve">Security Key </w:t>
      </w:r>
      <w:r w:rsidRPr="005B286A">
        <w:rPr>
          <w:rFonts w:eastAsia="MS Mincho"/>
        </w:rPr>
        <w:t>can export data</w:t>
      </w:r>
      <w:r w:rsidR="002E0EC2">
        <w:rPr>
          <w:rFonts w:eastAsia="MS Mincho"/>
        </w:rPr>
        <w:t>,</w:t>
      </w:r>
      <w:r w:rsidRPr="005B286A">
        <w:rPr>
          <w:rFonts w:eastAsia="MS Mincho"/>
        </w:rPr>
        <w:t xml:space="preserve"> for all reports</w:t>
      </w:r>
      <w:r w:rsidR="002E0EC2">
        <w:rPr>
          <w:rFonts w:eastAsia="MS Mincho"/>
        </w:rPr>
        <w:t>,</w:t>
      </w:r>
      <w:r w:rsidRPr="005B286A">
        <w:rPr>
          <w:rFonts w:eastAsia="MS Mincho"/>
        </w:rPr>
        <w:t xml:space="preserve"> </w:t>
      </w:r>
      <w:r w:rsidR="002E0EC2">
        <w:rPr>
          <w:rFonts w:eastAsia="MS Mincho"/>
        </w:rPr>
        <w:t>under</w:t>
      </w:r>
      <w:r w:rsidRPr="005B286A">
        <w:rPr>
          <w:rFonts w:eastAsia="MS Mincho"/>
        </w:rPr>
        <w:t xml:space="preserve"> the Pharmacy Extracts Unusual Cost Report option</w:t>
      </w:r>
      <w:r w:rsidR="002E0EC2">
        <w:rPr>
          <w:rFonts w:eastAsia="MS Mincho"/>
        </w:rPr>
        <w:t>,</w:t>
      </w:r>
      <w:r w:rsidRPr="005B286A">
        <w:rPr>
          <w:rFonts w:eastAsia="MS Mincho"/>
        </w:rPr>
        <w:t xml:space="preserve"> into an external spreadsheet. Users also have the option to view the report on the screen. </w:t>
      </w:r>
    </w:p>
    <w:p w:rsidR="003216B6" w:rsidRPr="005B286A" w:rsidRDefault="003216B6" w:rsidP="00B44850">
      <w:pPr>
        <w:pStyle w:val="DSSECSBodyText"/>
      </w:pPr>
      <w:r w:rsidRPr="005B286A">
        <w:lastRenderedPageBreak/>
        <w:t xml:space="preserve">This report requires a 132-column output. The </w:t>
      </w:r>
      <w:r w:rsidR="002E0EC2">
        <w:t xml:space="preserve">following </w:t>
      </w:r>
      <w:r w:rsidRPr="005B286A">
        <w:t xml:space="preserve">steps </w:t>
      </w:r>
      <w:r w:rsidR="002E0EC2">
        <w:t xml:space="preserve">are used </w:t>
      </w:r>
      <w:r w:rsidRPr="005B286A">
        <w:t>to producing all versions (PRE, IVP and UDP)</w:t>
      </w:r>
      <w:r w:rsidR="002E0EC2">
        <w:t>,</w:t>
      </w:r>
      <w:r w:rsidRPr="005B286A">
        <w:t xml:space="preserve"> of the report are as follows:</w:t>
      </w:r>
    </w:p>
    <w:p w:rsidR="003216B6" w:rsidRDefault="003216B6" w:rsidP="00E152BC">
      <w:pPr>
        <w:pStyle w:val="Steps"/>
        <w:pBdr>
          <w:top w:val="single" w:sz="4" w:space="1" w:color="auto"/>
          <w:left w:val="single" w:sz="4" w:space="4" w:color="auto"/>
          <w:bottom w:val="single" w:sz="4" w:space="1" w:color="auto"/>
          <w:right w:val="single" w:sz="4" w:space="4" w:color="auto"/>
        </w:pBdr>
        <w:rPr>
          <w:rFonts w:eastAsia="MS Mincho"/>
        </w:rP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rPr>
          <w:rFonts w:eastAsia="MS Mincho"/>
        </w:rPr>
      </w:pPr>
      <w:r>
        <w:rPr>
          <w:rFonts w:eastAsia="MS Mincho"/>
        </w:rPr>
        <w:t>T</w:t>
      </w:r>
      <w:r w:rsidRPr="00F517A9">
        <w:rPr>
          <w:rFonts w:eastAsia="MS Mincho"/>
        </w:rPr>
        <w:t>his report prints a listing of unusual costs that would be generated by the pharmacy extracts (PRE, IVP, and UDP) as determined by a user defined threshold value.  It should be run prior to the generation of the actual extract(s) to identify and fix as necessary any costs determined to be erroneous.</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rPr>
          <w:rFonts w:eastAsia="MS Mincho"/>
        </w:rP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Note: The threshold can be set after a report is selected.</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rPr>
          <w:rFonts w:eastAsia="MS Mincho"/>
        </w:rP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Run times for this report will vary depending upon the size of the extract and could take as long as 30 minutes or more to complete.  This report has no effect on the actual extracts and can be run as needed.</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rPr>
          <w:rFonts w:eastAsia="MS Mincho"/>
        </w:rP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The report is sorted by Feeder Key, Descending Cost, and SSN.</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rPr>
          <w:rFonts w:eastAsia="MS Mincho"/>
        </w:rP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Enter RETURN to continue or '^' to exit:</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rPr>
          <w:rFonts w:eastAsia="MS Mincho"/>
        </w:rPr>
      </w:pPr>
    </w:p>
    <w:p w:rsidR="003216B6" w:rsidRDefault="003216B6" w:rsidP="00E152BC">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Choose the report you would like to run.</w:t>
      </w:r>
    </w:p>
    <w:p w:rsidR="00E152BC" w:rsidRDefault="00E152BC" w:rsidP="00E152BC">
      <w:pPr>
        <w:pStyle w:val="Steps"/>
        <w:pBdr>
          <w:top w:val="single" w:sz="4" w:space="1" w:color="auto"/>
          <w:left w:val="single" w:sz="4" w:space="4" w:color="auto"/>
          <w:bottom w:val="single" w:sz="4" w:space="1" w:color="auto"/>
          <w:right w:val="single" w:sz="4" w:space="4" w:color="auto"/>
        </w:pBdr>
        <w:rPr>
          <w:rFonts w:eastAsia="MS Mincho"/>
        </w:rPr>
      </w:pPr>
    </w:p>
    <w:p w:rsidR="003216B6" w:rsidRPr="00B45734" w:rsidRDefault="003216B6" w:rsidP="00B44850">
      <w:pPr>
        <w:pStyle w:val="Heading5"/>
      </w:pPr>
      <w:bookmarkStart w:id="1199" w:name="_Toc450829765"/>
      <w:bookmarkStart w:id="1200" w:name="_Toc459041109"/>
      <w:bookmarkStart w:id="1201" w:name="_Toc459043660"/>
      <w:r w:rsidRPr="00B45734">
        <w:t>PRE Unusual Cost Report</w:t>
      </w:r>
      <w:bookmarkEnd w:id="1199"/>
      <w:bookmarkEnd w:id="1200"/>
      <w:bookmarkEnd w:id="1201"/>
    </w:p>
    <w:p w:rsidR="003216B6" w:rsidRPr="005B286A" w:rsidRDefault="003216B6" w:rsidP="00B44850">
      <w:pPr>
        <w:pStyle w:val="DSSECSBodyText"/>
      </w:pPr>
      <w:r w:rsidRPr="005B286A">
        <w:t>The steps to produce the PRE version of the report in screen print format are as follows:</w:t>
      </w:r>
    </w:p>
    <w:p w:rsidR="00E152BC" w:rsidRDefault="00E152BC" w:rsidP="00E152BC">
      <w:pPr>
        <w:pStyle w:val="Steps"/>
        <w:pBdr>
          <w:top w:val="single" w:sz="4" w:space="1" w:color="auto"/>
          <w:left w:val="single" w:sz="4" w:space="4" w:color="auto"/>
          <w:bottom w:val="single" w:sz="4" w:space="1" w:color="auto"/>
          <w:right w:val="single" w:sz="4" w:space="4" w:color="auto"/>
        </w:pBdr>
        <w:rPr>
          <w:rFonts w:eastAsia="MS Mincho"/>
        </w:rP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 xml:space="preserve">     Select one of the following:</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rPr>
          <w:rFonts w:eastAsia="MS Mincho"/>
        </w:rP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 xml:space="preserve">          1         PRE</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 xml:space="preserve">          2         IVP</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 xml:space="preserve">          3         UDP</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rPr>
          <w:rFonts w:eastAsia="MS Mincho"/>
        </w:rP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Selection: 1/</w:t>
      </w:r>
      <w:proofErr w:type="gramStart"/>
      <w:r w:rsidRPr="00F517A9">
        <w:rPr>
          <w:rFonts w:eastAsia="MS Mincho"/>
        </w:rPr>
        <w:t>/</w:t>
      </w:r>
      <w:r>
        <w:rPr>
          <w:rFonts w:eastAsia="MS Mincho"/>
        </w:rPr>
        <w:t xml:space="preserve">  PRE</w:t>
      </w:r>
      <w:proofErr w:type="gramEnd"/>
    </w:p>
    <w:p w:rsidR="003216B6" w:rsidRPr="00F517A9" w:rsidRDefault="003216B6" w:rsidP="00E152BC">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The default threshold cost for the Prescription extract is $50.</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 xml:space="preserve">Would you like to change the threshold? NO// </w:t>
      </w:r>
      <w:proofErr w:type="gramStart"/>
      <w:r w:rsidRPr="00F517A9">
        <w:t>y  YES</w:t>
      </w:r>
      <w:proofErr w:type="gramEnd"/>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Enter the new threshold cost:  (0-100000): 500</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rPr>
          <w:rFonts w:eastAsia="MS Mincho"/>
        </w:rP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Enter the date range for which you would like to scan the Prescription</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Extract records.</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Starting with Date: 2/1/</w:t>
      </w:r>
      <w:proofErr w:type="gramStart"/>
      <w:r w:rsidRPr="00F517A9">
        <w:rPr>
          <w:rFonts w:eastAsia="MS Mincho"/>
        </w:rPr>
        <w:t>13  (</w:t>
      </w:r>
      <w:proofErr w:type="gramEnd"/>
      <w:r w:rsidRPr="00F517A9">
        <w:rPr>
          <w:rFonts w:eastAsia="MS Mincho"/>
        </w:rPr>
        <w:t>FEB 01, 2013)</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Ending with Date: 2/15/</w:t>
      </w:r>
      <w:proofErr w:type="gramStart"/>
      <w:r w:rsidRPr="00F517A9">
        <w:rPr>
          <w:rFonts w:eastAsia="MS Mincho"/>
        </w:rPr>
        <w:t>13  (</w:t>
      </w:r>
      <w:proofErr w:type="gramEnd"/>
      <w:r w:rsidRPr="00F517A9">
        <w:rPr>
          <w:rFonts w:eastAsia="MS Mincho"/>
        </w:rPr>
        <w:t>FEB 15, 2013)</w:t>
      </w:r>
    </w:p>
    <w:p w:rsidR="003216B6" w:rsidRPr="00F517A9" w:rsidRDefault="003216B6" w:rsidP="00E152BC">
      <w:pPr>
        <w:pStyle w:val="Steps"/>
        <w:pBdr>
          <w:top w:val="single" w:sz="4" w:space="1" w:color="auto"/>
          <w:left w:val="single" w:sz="4" w:space="4" w:color="auto"/>
          <w:bottom w:val="single" w:sz="4" w:space="1" w:color="auto"/>
          <w:right w:val="single" w:sz="4" w:space="4" w:color="auto"/>
        </w:pBdr>
        <w:rPr>
          <w:rFonts w:eastAsia="MS Mincho"/>
        </w:rP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 xml:space="preserve">Do you want the output in exportable format? NO// </w:t>
      </w:r>
      <w:proofErr w:type="gramStart"/>
      <w:r w:rsidRPr="00F517A9">
        <w:t>n  NO</w:t>
      </w:r>
      <w:proofErr w:type="gramEnd"/>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p>
    <w:p w:rsidR="003216B6" w:rsidRPr="00F517A9" w:rsidRDefault="003216B6" w:rsidP="00E152BC">
      <w:pPr>
        <w:pStyle w:val="Steps"/>
        <w:pBdr>
          <w:top w:val="single" w:sz="4" w:space="1" w:color="auto"/>
          <w:left w:val="single" w:sz="4" w:space="4" w:color="auto"/>
          <w:bottom w:val="single" w:sz="4" w:space="1" w:color="auto"/>
          <w:right w:val="single" w:sz="4" w:space="4" w:color="auto"/>
        </w:pBdr>
      </w:pPr>
      <w:r w:rsidRPr="00F517A9">
        <w:t xml:space="preserve">This report requires 132 column </w:t>
      </w:r>
      <w:proofErr w:type="gramStart"/>
      <w:r w:rsidRPr="00F517A9">
        <w:t>format</w:t>
      </w:r>
      <w:proofErr w:type="gramEnd"/>
      <w:r w:rsidRPr="00F517A9">
        <w:t>.</w:t>
      </w:r>
    </w:p>
    <w:p w:rsidR="00E152BC" w:rsidRDefault="003216B6" w:rsidP="00E152BC">
      <w:pPr>
        <w:pStyle w:val="Steps"/>
        <w:pBdr>
          <w:top w:val="single" w:sz="4" w:space="1" w:color="auto"/>
          <w:left w:val="single" w:sz="4" w:space="4" w:color="auto"/>
          <w:bottom w:val="single" w:sz="4" w:space="1" w:color="auto"/>
          <w:right w:val="single" w:sz="4" w:space="4" w:color="auto"/>
        </w:pBdr>
      </w:pPr>
      <w:r w:rsidRPr="00F517A9">
        <w:t>DEVICE: HOME// 0</w:t>
      </w:r>
      <w:proofErr w:type="gramStart"/>
      <w:r w:rsidRPr="00F517A9">
        <w:t>;132</w:t>
      </w:r>
      <w:proofErr w:type="gramEnd"/>
      <w:r w:rsidRPr="00F517A9">
        <w:t xml:space="preserve">  HOME (CRT)</w:t>
      </w:r>
    </w:p>
    <w:p w:rsidR="003216B6" w:rsidRPr="00B45734" w:rsidRDefault="003216B6" w:rsidP="00B44850">
      <w:pPr>
        <w:pStyle w:val="FigureCaption"/>
      </w:pPr>
      <w:bookmarkStart w:id="1202" w:name="_Toc454958506"/>
      <w:bookmarkStart w:id="1203" w:name="_Toc463615207"/>
      <w:r w:rsidRPr="00B45734">
        <w:t>Example: PRE Unusual Cost Report Screen Print</w:t>
      </w:r>
      <w:bookmarkEnd w:id="1202"/>
      <w:bookmarkEnd w:id="1203"/>
    </w:p>
    <w:p w:rsidR="003216B6" w:rsidRPr="00293718" w:rsidRDefault="003216B6" w:rsidP="00B44850">
      <w:pPr>
        <w:pStyle w:val="Figure"/>
      </w:pPr>
      <w:r w:rsidRPr="00293718">
        <w:rPr>
          <w:noProof/>
        </w:rPr>
        <w:drawing>
          <wp:inline distT="0" distB="0" distL="0" distR="0" wp14:anchorId="2FC265C0" wp14:editId="4FC63085">
            <wp:extent cx="5943600" cy="936139"/>
            <wp:effectExtent l="19050" t="19050" r="19050" b="16510"/>
            <wp:docPr id="235" name="Picture 15" descr="Screen Capture of PRE Unusual Cost Report Screen Print Version." title="PRE Unusual Cost Repor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E Unusual Cost report print screen example. The columns on this report include Name, SSN, Day, Generic Name, feeder key, Quantity, Total Cost, and Days Supply"/>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943600" cy="936139"/>
                    </a:xfrm>
                    <a:prstGeom prst="rect">
                      <a:avLst/>
                    </a:prstGeom>
                    <a:noFill/>
                    <a:ln>
                      <a:solidFill>
                        <a:sysClr val="windowText" lastClr="000000"/>
                      </a:solidFill>
                    </a:ln>
                  </pic:spPr>
                </pic:pic>
              </a:graphicData>
            </a:graphic>
          </wp:inline>
        </w:drawing>
      </w:r>
    </w:p>
    <w:p w:rsidR="003216B6" w:rsidRPr="005B286A" w:rsidRDefault="003216B6" w:rsidP="00B44850">
      <w:pPr>
        <w:pStyle w:val="DSSECSBodyText"/>
        <w:rPr>
          <w:rFonts w:cs="Arial"/>
        </w:rPr>
      </w:pPr>
      <w:r w:rsidRPr="005B286A">
        <w:rPr>
          <w:rFonts w:cs="Arial"/>
        </w:rPr>
        <w:t xml:space="preserve">Guidance for capturing exported data into spreadsheets and the additional DSS application steps required to produce exportable versions of reports </w:t>
      </w:r>
      <w:r w:rsidR="002E0EC2">
        <w:rPr>
          <w:rFonts w:cs="Arial"/>
        </w:rPr>
        <w:t xml:space="preserve">is located </w:t>
      </w:r>
      <w:r w:rsidRPr="005B286A">
        <w:rPr>
          <w:rFonts w:cs="Arial"/>
        </w:rPr>
        <w:t xml:space="preserve">in </w:t>
      </w:r>
      <w:hyperlink w:anchor="Appendix_C" w:tooltip="Hyperlink to Appendix C.  Exporting a Report to a Spreadsheet" w:history="1">
        <w:r w:rsidRPr="005B286A">
          <w:rPr>
            <w:rStyle w:val="Hyperlink"/>
            <w:rFonts w:eastAsiaTheme="majorEastAsia" w:cs="Arial"/>
          </w:rPr>
          <w:t xml:space="preserve">Appendix </w:t>
        </w:r>
        <w:r w:rsidR="00E254CC" w:rsidRPr="005B286A">
          <w:rPr>
            <w:rStyle w:val="Hyperlink"/>
            <w:rFonts w:eastAsiaTheme="majorEastAsia" w:cs="Arial"/>
          </w:rPr>
          <w:t>F</w:t>
        </w:r>
        <w:r w:rsidRPr="005B286A">
          <w:rPr>
            <w:rStyle w:val="Hyperlink"/>
            <w:rFonts w:eastAsiaTheme="majorEastAsia" w:cs="Arial"/>
          </w:rPr>
          <w:t>: Exporting a Report to a Spreadsheet</w:t>
        </w:r>
      </w:hyperlink>
      <w:r w:rsidRPr="005B286A">
        <w:rPr>
          <w:rFonts w:cs="Arial"/>
        </w:rPr>
        <w:t>.</w:t>
      </w:r>
    </w:p>
    <w:p w:rsidR="003216B6" w:rsidRPr="005B286A" w:rsidRDefault="003216B6" w:rsidP="00B44850">
      <w:pPr>
        <w:pStyle w:val="DSSECSBodyText"/>
        <w:rPr>
          <w:rFonts w:cs="Arial"/>
        </w:rPr>
      </w:pPr>
      <w:r w:rsidRPr="005B286A">
        <w:rPr>
          <w:rFonts w:cs="Arial"/>
        </w:rPr>
        <w:lastRenderedPageBreak/>
        <w:t>The following example shows the report</w:t>
      </w:r>
      <w:r w:rsidR="002E0EC2">
        <w:rPr>
          <w:rFonts w:cs="Arial"/>
        </w:rPr>
        <w:t>,</w:t>
      </w:r>
      <w:r w:rsidRPr="005B286A">
        <w:rPr>
          <w:rFonts w:cs="Arial"/>
        </w:rPr>
        <w:t xml:space="preserve"> after it has been produced in </w:t>
      </w:r>
      <w:r w:rsidR="00422425">
        <w:rPr>
          <w:rFonts w:cs="Arial"/>
        </w:rPr>
        <w:t xml:space="preserve">an </w:t>
      </w:r>
      <w:r w:rsidRPr="005B286A">
        <w:rPr>
          <w:rFonts w:cs="Arial"/>
        </w:rPr>
        <w:t>exportable format and imported into a spreadsheet:</w:t>
      </w:r>
    </w:p>
    <w:p w:rsidR="003216B6" w:rsidRPr="00B45734" w:rsidRDefault="003216B6" w:rsidP="00B44850">
      <w:pPr>
        <w:pStyle w:val="FigureCaption"/>
      </w:pPr>
      <w:bookmarkStart w:id="1204" w:name="_Toc451869389"/>
      <w:bookmarkStart w:id="1205" w:name="_Toc451869871"/>
      <w:bookmarkStart w:id="1206" w:name="_Toc451873111"/>
      <w:bookmarkStart w:id="1207" w:name="_Toc451944632"/>
      <w:bookmarkStart w:id="1208" w:name="_Toc452017233"/>
      <w:bookmarkStart w:id="1209" w:name="_Toc452047526"/>
      <w:bookmarkStart w:id="1210" w:name="_Toc452048144"/>
      <w:bookmarkStart w:id="1211" w:name="_Toc452538099"/>
      <w:bookmarkStart w:id="1212" w:name="_Toc452544594"/>
      <w:bookmarkStart w:id="1213" w:name="_Toc452727587"/>
      <w:bookmarkStart w:id="1214" w:name="_Toc453079606"/>
      <w:bookmarkStart w:id="1215" w:name="_Toc453085387"/>
      <w:bookmarkStart w:id="1216" w:name="_Toc453144902"/>
      <w:bookmarkStart w:id="1217" w:name="_Toc453150077"/>
      <w:bookmarkStart w:id="1218" w:name="_Toc453151115"/>
      <w:bookmarkStart w:id="1219" w:name="_Toc453227913"/>
      <w:bookmarkStart w:id="1220" w:name="_Toc453574646"/>
      <w:bookmarkStart w:id="1221" w:name="_Toc451869390"/>
      <w:bookmarkStart w:id="1222" w:name="_Toc451869872"/>
      <w:bookmarkStart w:id="1223" w:name="_Toc451873112"/>
      <w:bookmarkStart w:id="1224" w:name="_Toc451944633"/>
      <w:bookmarkStart w:id="1225" w:name="_Toc452017234"/>
      <w:bookmarkStart w:id="1226" w:name="_Toc452047527"/>
      <w:bookmarkStart w:id="1227" w:name="_Toc452048145"/>
      <w:bookmarkStart w:id="1228" w:name="_Toc452538100"/>
      <w:bookmarkStart w:id="1229" w:name="_Toc452544595"/>
      <w:bookmarkStart w:id="1230" w:name="_Toc452727588"/>
      <w:bookmarkStart w:id="1231" w:name="_Toc453079607"/>
      <w:bookmarkStart w:id="1232" w:name="_Toc453085388"/>
      <w:bookmarkStart w:id="1233" w:name="_Toc453144903"/>
      <w:bookmarkStart w:id="1234" w:name="_Toc453150078"/>
      <w:bookmarkStart w:id="1235" w:name="_Toc453151116"/>
      <w:bookmarkStart w:id="1236" w:name="_Toc453227914"/>
      <w:bookmarkStart w:id="1237" w:name="_Toc453574647"/>
      <w:bookmarkStart w:id="1238" w:name="_Toc451869391"/>
      <w:bookmarkStart w:id="1239" w:name="_Toc451869873"/>
      <w:bookmarkStart w:id="1240" w:name="_Toc451873113"/>
      <w:bookmarkStart w:id="1241" w:name="_Toc451944634"/>
      <w:bookmarkStart w:id="1242" w:name="_Toc452017235"/>
      <w:bookmarkStart w:id="1243" w:name="_Toc452047528"/>
      <w:bookmarkStart w:id="1244" w:name="_Toc452048146"/>
      <w:bookmarkStart w:id="1245" w:name="_Toc452538101"/>
      <w:bookmarkStart w:id="1246" w:name="_Toc452544596"/>
      <w:bookmarkStart w:id="1247" w:name="_Toc452727589"/>
      <w:bookmarkStart w:id="1248" w:name="_Toc453079608"/>
      <w:bookmarkStart w:id="1249" w:name="_Toc453085389"/>
      <w:bookmarkStart w:id="1250" w:name="_Toc453144904"/>
      <w:bookmarkStart w:id="1251" w:name="_Toc453150079"/>
      <w:bookmarkStart w:id="1252" w:name="_Toc453151117"/>
      <w:bookmarkStart w:id="1253" w:name="_Toc453227915"/>
      <w:bookmarkStart w:id="1254" w:name="_Toc453574648"/>
      <w:bookmarkStart w:id="1255" w:name="_Toc451869392"/>
      <w:bookmarkStart w:id="1256" w:name="_Toc451869874"/>
      <w:bookmarkStart w:id="1257" w:name="_Toc451873114"/>
      <w:bookmarkStart w:id="1258" w:name="_Toc451944635"/>
      <w:bookmarkStart w:id="1259" w:name="_Toc452017236"/>
      <w:bookmarkStart w:id="1260" w:name="_Toc452047529"/>
      <w:bookmarkStart w:id="1261" w:name="_Toc452048147"/>
      <w:bookmarkStart w:id="1262" w:name="_Toc452538102"/>
      <w:bookmarkStart w:id="1263" w:name="_Toc452544597"/>
      <w:bookmarkStart w:id="1264" w:name="_Toc452727590"/>
      <w:bookmarkStart w:id="1265" w:name="_Toc453079609"/>
      <w:bookmarkStart w:id="1266" w:name="_Toc453085390"/>
      <w:bookmarkStart w:id="1267" w:name="_Toc453144905"/>
      <w:bookmarkStart w:id="1268" w:name="_Toc453150080"/>
      <w:bookmarkStart w:id="1269" w:name="_Toc453151118"/>
      <w:bookmarkStart w:id="1270" w:name="_Toc453227916"/>
      <w:bookmarkStart w:id="1271" w:name="_Toc453574649"/>
      <w:bookmarkStart w:id="1272" w:name="_Toc451869393"/>
      <w:bookmarkStart w:id="1273" w:name="_Toc451869875"/>
      <w:bookmarkStart w:id="1274" w:name="_Toc451873115"/>
      <w:bookmarkStart w:id="1275" w:name="_Toc451944636"/>
      <w:bookmarkStart w:id="1276" w:name="_Toc452017237"/>
      <w:bookmarkStart w:id="1277" w:name="_Toc452047530"/>
      <w:bookmarkStart w:id="1278" w:name="_Toc452048148"/>
      <w:bookmarkStart w:id="1279" w:name="_Toc452538103"/>
      <w:bookmarkStart w:id="1280" w:name="_Toc452544598"/>
      <w:bookmarkStart w:id="1281" w:name="_Toc452727591"/>
      <w:bookmarkStart w:id="1282" w:name="_Toc453079610"/>
      <w:bookmarkStart w:id="1283" w:name="_Toc453085391"/>
      <w:bookmarkStart w:id="1284" w:name="_Toc453144906"/>
      <w:bookmarkStart w:id="1285" w:name="_Toc453150081"/>
      <w:bookmarkStart w:id="1286" w:name="_Toc453151119"/>
      <w:bookmarkStart w:id="1287" w:name="_Toc453227917"/>
      <w:bookmarkStart w:id="1288" w:name="_Toc453574650"/>
      <w:bookmarkStart w:id="1289" w:name="_Toc451869394"/>
      <w:bookmarkStart w:id="1290" w:name="_Toc451869876"/>
      <w:bookmarkStart w:id="1291" w:name="_Toc451873116"/>
      <w:bookmarkStart w:id="1292" w:name="_Toc451944637"/>
      <w:bookmarkStart w:id="1293" w:name="_Toc452017238"/>
      <w:bookmarkStart w:id="1294" w:name="_Toc452047531"/>
      <w:bookmarkStart w:id="1295" w:name="_Toc452048149"/>
      <w:bookmarkStart w:id="1296" w:name="_Toc452538104"/>
      <w:bookmarkStart w:id="1297" w:name="_Toc452544599"/>
      <w:bookmarkStart w:id="1298" w:name="_Toc452727592"/>
      <w:bookmarkStart w:id="1299" w:name="_Toc453079611"/>
      <w:bookmarkStart w:id="1300" w:name="_Toc453085392"/>
      <w:bookmarkStart w:id="1301" w:name="_Toc453144907"/>
      <w:bookmarkStart w:id="1302" w:name="_Toc453150082"/>
      <w:bookmarkStart w:id="1303" w:name="_Toc453151120"/>
      <w:bookmarkStart w:id="1304" w:name="_Toc453227918"/>
      <w:bookmarkStart w:id="1305" w:name="_Toc453574651"/>
      <w:bookmarkStart w:id="1306" w:name="_Toc451869395"/>
      <w:bookmarkStart w:id="1307" w:name="_Toc451869877"/>
      <w:bookmarkStart w:id="1308" w:name="_Toc451873117"/>
      <w:bookmarkStart w:id="1309" w:name="_Toc451944638"/>
      <w:bookmarkStart w:id="1310" w:name="_Toc452017239"/>
      <w:bookmarkStart w:id="1311" w:name="_Toc452047532"/>
      <w:bookmarkStart w:id="1312" w:name="_Toc452048150"/>
      <w:bookmarkStart w:id="1313" w:name="_Toc452538105"/>
      <w:bookmarkStart w:id="1314" w:name="_Toc452544600"/>
      <w:bookmarkStart w:id="1315" w:name="_Toc452727593"/>
      <w:bookmarkStart w:id="1316" w:name="_Toc453079612"/>
      <w:bookmarkStart w:id="1317" w:name="_Toc453085393"/>
      <w:bookmarkStart w:id="1318" w:name="_Toc453144908"/>
      <w:bookmarkStart w:id="1319" w:name="_Toc453150083"/>
      <w:bookmarkStart w:id="1320" w:name="_Toc453151121"/>
      <w:bookmarkStart w:id="1321" w:name="_Toc453227919"/>
      <w:bookmarkStart w:id="1322" w:name="_Toc453574652"/>
      <w:bookmarkStart w:id="1323" w:name="_Toc451869396"/>
      <w:bookmarkStart w:id="1324" w:name="_Toc451869878"/>
      <w:bookmarkStart w:id="1325" w:name="_Toc451873118"/>
      <w:bookmarkStart w:id="1326" w:name="_Toc451944639"/>
      <w:bookmarkStart w:id="1327" w:name="_Toc452017240"/>
      <w:bookmarkStart w:id="1328" w:name="_Toc452047533"/>
      <w:bookmarkStart w:id="1329" w:name="_Toc452048151"/>
      <w:bookmarkStart w:id="1330" w:name="_Toc452538106"/>
      <w:bookmarkStart w:id="1331" w:name="_Toc452544601"/>
      <w:bookmarkStart w:id="1332" w:name="_Toc452727594"/>
      <w:bookmarkStart w:id="1333" w:name="_Toc453079613"/>
      <w:bookmarkStart w:id="1334" w:name="_Toc453085394"/>
      <w:bookmarkStart w:id="1335" w:name="_Toc453144909"/>
      <w:bookmarkStart w:id="1336" w:name="_Toc453150084"/>
      <w:bookmarkStart w:id="1337" w:name="_Toc453151122"/>
      <w:bookmarkStart w:id="1338" w:name="_Toc453227920"/>
      <w:bookmarkStart w:id="1339" w:name="_Toc453574653"/>
      <w:bookmarkStart w:id="1340" w:name="_Toc451869397"/>
      <w:bookmarkStart w:id="1341" w:name="_Toc451869879"/>
      <w:bookmarkStart w:id="1342" w:name="_Toc451873119"/>
      <w:bookmarkStart w:id="1343" w:name="_Toc451944640"/>
      <w:bookmarkStart w:id="1344" w:name="_Toc452017241"/>
      <w:bookmarkStart w:id="1345" w:name="_Toc452047534"/>
      <w:bookmarkStart w:id="1346" w:name="_Toc452048152"/>
      <w:bookmarkStart w:id="1347" w:name="_Toc452538107"/>
      <w:bookmarkStart w:id="1348" w:name="_Toc452544602"/>
      <w:bookmarkStart w:id="1349" w:name="_Toc452727595"/>
      <w:bookmarkStart w:id="1350" w:name="_Toc453079614"/>
      <w:bookmarkStart w:id="1351" w:name="_Toc453085395"/>
      <w:bookmarkStart w:id="1352" w:name="_Toc453144910"/>
      <w:bookmarkStart w:id="1353" w:name="_Toc453150085"/>
      <w:bookmarkStart w:id="1354" w:name="_Toc453151123"/>
      <w:bookmarkStart w:id="1355" w:name="_Toc453227921"/>
      <w:bookmarkStart w:id="1356" w:name="_Toc453574654"/>
      <w:bookmarkStart w:id="1357" w:name="_Toc451869398"/>
      <w:bookmarkStart w:id="1358" w:name="_Toc451869880"/>
      <w:bookmarkStart w:id="1359" w:name="_Toc451873120"/>
      <w:bookmarkStart w:id="1360" w:name="_Toc451944641"/>
      <w:bookmarkStart w:id="1361" w:name="_Toc452017242"/>
      <w:bookmarkStart w:id="1362" w:name="_Toc452047535"/>
      <w:bookmarkStart w:id="1363" w:name="_Toc452048153"/>
      <w:bookmarkStart w:id="1364" w:name="_Toc452538108"/>
      <w:bookmarkStart w:id="1365" w:name="_Toc452544603"/>
      <w:bookmarkStart w:id="1366" w:name="_Toc452727596"/>
      <w:bookmarkStart w:id="1367" w:name="_Toc453079615"/>
      <w:bookmarkStart w:id="1368" w:name="_Toc453085396"/>
      <w:bookmarkStart w:id="1369" w:name="_Toc453144911"/>
      <w:bookmarkStart w:id="1370" w:name="_Toc453150086"/>
      <w:bookmarkStart w:id="1371" w:name="_Toc453151124"/>
      <w:bookmarkStart w:id="1372" w:name="_Toc453227922"/>
      <w:bookmarkStart w:id="1373" w:name="_Toc453574655"/>
      <w:bookmarkStart w:id="1374" w:name="_Toc451869399"/>
      <w:bookmarkStart w:id="1375" w:name="_Toc451869881"/>
      <w:bookmarkStart w:id="1376" w:name="_Toc451873121"/>
      <w:bookmarkStart w:id="1377" w:name="_Toc451944642"/>
      <w:bookmarkStart w:id="1378" w:name="_Toc452017243"/>
      <w:bookmarkStart w:id="1379" w:name="_Toc452047536"/>
      <w:bookmarkStart w:id="1380" w:name="_Toc452048154"/>
      <w:bookmarkStart w:id="1381" w:name="_Toc452538109"/>
      <w:bookmarkStart w:id="1382" w:name="_Toc452544604"/>
      <w:bookmarkStart w:id="1383" w:name="_Toc452727597"/>
      <w:bookmarkStart w:id="1384" w:name="_Toc453079616"/>
      <w:bookmarkStart w:id="1385" w:name="_Toc453085397"/>
      <w:bookmarkStart w:id="1386" w:name="_Toc453144912"/>
      <w:bookmarkStart w:id="1387" w:name="_Toc453150087"/>
      <w:bookmarkStart w:id="1388" w:name="_Toc453151125"/>
      <w:bookmarkStart w:id="1389" w:name="_Toc453227923"/>
      <w:bookmarkStart w:id="1390" w:name="_Toc453574656"/>
      <w:bookmarkStart w:id="1391" w:name="_Toc451869400"/>
      <w:bookmarkStart w:id="1392" w:name="_Toc451869882"/>
      <w:bookmarkStart w:id="1393" w:name="_Toc451873122"/>
      <w:bookmarkStart w:id="1394" w:name="_Toc451944643"/>
      <w:bookmarkStart w:id="1395" w:name="_Toc452017244"/>
      <w:bookmarkStart w:id="1396" w:name="_Toc452047537"/>
      <w:bookmarkStart w:id="1397" w:name="_Toc452048155"/>
      <w:bookmarkStart w:id="1398" w:name="_Toc452538110"/>
      <w:bookmarkStart w:id="1399" w:name="_Toc452544605"/>
      <w:bookmarkStart w:id="1400" w:name="_Toc452727598"/>
      <w:bookmarkStart w:id="1401" w:name="_Toc453079617"/>
      <w:bookmarkStart w:id="1402" w:name="_Toc453085398"/>
      <w:bookmarkStart w:id="1403" w:name="_Toc453144913"/>
      <w:bookmarkStart w:id="1404" w:name="_Toc453150088"/>
      <w:bookmarkStart w:id="1405" w:name="_Toc453151126"/>
      <w:bookmarkStart w:id="1406" w:name="_Toc453227924"/>
      <w:bookmarkStart w:id="1407" w:name="_Toc453574657"/>
      <w:bookmarkStart w:id="1408" w:name="_Toc451869401"/>
      <w:bookmarkStart w:id="1409" w:name="_Toc451869883"/>
      <w:bookmarkStart w:id="1410" w:name="_Toc451873123"/>
      <w:bookmarkStart w:id="1411" w:name="_Toc451944644"/>
      <w:bookmarkStart w:id="1412" w:name="_Toc452017245"/>
      <w:bookmarkStart w:id="1413" w:name="_Toc452047538"/>
      <w:bookmarkStart w:id="1414" w:name="_Toc452048156"/>
      <w:bookmarkStart w:id="1415" w:name="_Toc452538111"/>
      <w:bookmarkStart w:id="1416" w:name="_Toc452544606"/>
      <w:bookmarkStart w:id="1417" w:name="_Toc452727599"/>
      <w:bookmarkStart w:id="1418" w:name="_Toc453079618"/>
      <w:bookmarkStart w:id="1419" w:name="_Toc453085399"/>
      <w:bookmarkStart w:id="1420" w:name="_Toc453144914"/>
      <w:bookmarkStart w:id="1421" w:name="_Toc453150089"/>
      <w:bookmarkStart w:id="1422" w:name="_Toc453151127"/>
      <w:bookmarkStart w:id="1423" w:name="_Toc453227925"/>
      <w:bookmarkStart w:id="1424" w:name="_Toc453574658"/>
      <w:bookmarkStart w:id="1425" w:name="_Toc451869402"/>
      <w:bookmarkStart w:id="1426" w:name="_Toc451869884"/>
      <w:bookmarkStart w:id="1427" w:name="_Toc451873124"/>
      <w:bookmarkStart w:id="1428" w:name="_Toc451944645"/>
      <w:bookmarkStart w:id="1429" w:name="_Toc452017246"/>
      <w:bookmarkStart w:id="1430" w:name="_Toc452047539"/>
      <w:bookmarkStart w:id="1431" w:name="_Toc452048157"/>
      <w:bookmarkStart w:id="1432" w:name="_Toc452538112"/>
      <w:bookmarkStart w:id="1433" w:name="_Toc452544607"/>
      <w:bookmarkStart w:id="1434" w:name="_Toc452727600"/>
      <w:bookmarkStart w:id="1435" w:name="_Toc453079619"/>
      <w:bookmarkStart w:id="1436" w:name="_Toc453085400"/>
      <w:bookmarkStart w:id="1437" w:name="_Toc453144915"/>
      <w:bookmarkStart w:id="1438" w:name="_Toc453150090"/>
      <w:bookmarkStart w:id="1439" w:name="_Toc453151128"/>
      <w:bookmarkStart w:id="1440" w:name="_Toc453227926"/>
      <w:bookmarkStart w:id="1441" w:name="_Toc453574659"/>
      <w:bookmarkStart w:id="1442" w:name="_Toc451869403"/>
      <w:bookmarkStart w:id="1443" w:name="_Toc451869885"/>
      <w:bookmarkStart w:id="1444" w:name="_Toc451873125"/>
      <w:bookmarkStart w:id="1445" w:name="_Toc451944646"/>
      <w:bookmarkStart w:id="1446" w:name="_Toc452017247"/>
      <w:bookmarkStart w:id="1447" w:name="_Toc452047540"/>
      <w:bookmarkStart w:id="1448" w:name="_Toc452048158"/>
      <w:bookmarkStart w:id="1449" w:name="_Toc452538113"/>
      <w:bookmarkStart w:id="1450" w:name="_Toc452544608"/>
      <w:bookmarkStart w:id="1451" w:name="_Toc452727601"/>
      <w:bookmarkStart w:id="1452" w:name="_Toc453079620"/>
      <w:bookmarkStart w:id="1453" w:name="_Toc453085401"/>
      <w:bookmarkStart w:id="1454" w:name="_Toc453144916"/>
      <w:bookmarkStart w:id="1455" w:name="_Toc453150091"/>
      <w:bookmarkStart w:id="1456" w:name="_Toc453151129"/>
      <w:bookmarkStart w:id="1457" w:name="_Toc453227927"/>
      <w:bookmarkStart w:id="1458" w:name="_Toc453574660"/>
      <w:bookmarkStart w:id="1459" w:name="_Toc451869404"/>
      <w:bookmarkStart w:id="1460" w:name="_Toc451869886"/>
      <w:bookmarkStart w:id="1461" w:name="_Toc451873126"/>
      <w:bookmarkStart w:id="1462" w:name="_Toc451944647"/>
      <w:bookmarkStart w:id="1463" w:name="_Toc452017248"/>
      <w:bookmarkStart w:id="1464" w:name="_Toc452047541"/>
      <w:bookmarkStart w:id="1465" w:name="_Toc452048159"/>
      <w:bookmarkStart w:id="1466" w:name="_Toc452538114"/>
      <w:bookmarkStart w:id="1467" w:name="_Toc452544609"/>
      <w:bookmarkStart w:id="1468" w:name="_Toc452727602"/>
      <w:bookmarkStart w:id="1469" w:name="_Toc453079621"/>
      <w:bookmarkStart w:id="1470" w:name="_Toc453085402"/>
      <w:bookmarkStart w:id="1471" w:name="_Toc453144917"/>
      <w:bookmarkStart w:id="1472" w:name="_Toc453150092"/>
      <w:bookmarkStart w:id="1473" w:name="_Toc453151130"/>
      <w:bookmarkStart w:id="1474" w:name="_Toc453227928"/>
      <w:bookmarkStart w:id="1475" w:name="_Toc453574661"/>
      <w:bookmarkStart w:id="1476" w:name="_Toc451869405"/>
      <w:bookmarkStart w:id="1477" w:name="_Toc451869887"/>
      <w:bookmarkStart w:id="1478" w:name="_Toc451873127"/>
      <w:bookmarkStart w:id="1479" w:name="_Toc451944648"/>
      <w:bookmarkStart w:id="1480" w:name="_Toc452017249"/>
      <w:bookmarkStart w:id="1481" w:name="_Toc452047542"/>
      <w:bookmarkStart w:id="1482" w:name="_Toc452048160"/>
      <w:bookmarkStart w:id="1483" w:name="_Toc452538115"/>
      <w:bookmarkStart w:id="1484" w:name="_Toc452544610"/>
      <w:bookmarkStart w:id="1485" w:name="_Toc452727603"/>
      <w:bookmarkStart w:id="1486" w:name="_Toc453079622"/>
      <w:bookmarkStart w:id="1487" w:name="_Toc453085403"/>
      <w:bookmarkStart w:id="1488" w:name="_Toc453144918"/>
      <w:bookmarkStart w:id="1489" w:name="_Toc453150093"/>
      <w:bookmarkStart w:id="1490" w:name="_Toc453151131"/>
      <w:bookmarkStart w:id="1491" w:name="_Toc453227929"/>
      <w:bookmarkStart w:id="1492" w:name="_Toc453574662"/>
      <w:bookmarkStart w:id="1493" w:name="_Toc451869406"/>
      <w:bookmarkStart w:id="1494" w:name="_Toc451869888"/>
      <w:bookmarkStart w:id="1495" w:name="_Toc451873128"/>
      <w:bookmarkStart w:id="1496" w:name="_Toc451944649"/>
      <w:bookmarkStart w:id="1497" w:name="_Toc452017250"/>
      <w:bookmarkStart w:id="1498" w:name="_Toc452047543"/>
      <w:bookmarkStart w:id="1499" w:name="_Toc452048161"/>
      <w:bookmarkStart w:id="1500" w:name="_Toc452538116"/>
      <w:bookmarkStart w:id="1501" w:name="_Toc452544611"/>
      <w:bookmarkStart w:id="1502" w:name="_Toc452727604"/>
      <w:bookmarkStart w:id="1503" w:name="_Toc453079623"/>
      <w:bookmarkStart w:id="1504" w:name="_Toc453085404"/>
      <w:bookmarkStart w:id="1505" w:name="_Toc453144919"/>
      <w:bookmarkStart w:id="1506" w:name="_Toc453150094"/>
      <w:bookmarkStart w:id="1507" w:name="_Toc453151132"/>
      <w:bookmarkStart w:id="1508" w:name="_Toc453227930"/>
      <w:bookmarkStart w:id="1509" w:name="_Toc453574663"/>
      <w:bookmarkStart w:id="1510" w:name="_Toc451869407"/>
      <w:bookmarkStart w:id="1511" w:name="_Toc451869889"/>
      <w:bookmarkStart w:id="1512" w:name="_Toc451873129"/>
      <w:bookmarkStart w:id="1513" w:name="_Toc451944650"/>
      <w:bookmarkStart w:id="1514" w:name="_Toc452017251"/>
      <w:bookmarkStart w:id="1515" w:name="_Toc452047544"/>
      <w:bookmarkStart w:id="1516" w:name="_Toc452048162"/>
      <w:bookmarkStart w:id="1517" w:name="_Toc452538117"/>
      <w:bookmarkStart w:id="1518" w:name="_Toc452544612"/>
      <w:bookmarkStart w:id="1519" w:name="_Toc452727605"/>
      <w:bookmarkStart w:id="1520" w:name="_Toc453079624"/>
      <w:bookmarkStart w:id="1521" w:name="_Toc453085405"/>
      <w:bookmarkStart w:id="1522" w:name="_Toc453144920"/>
      <w:bookmarkStart w:id="1523" w:name="_Toc453150095"/>
      <w:bookmarkStart w:id="1524" w:name="_Toc453151133"/>
      <w:bookmarkStart w:id="1525" w:name="_Toc453227931"/>
      <w:bookmarkStart w:id="1526" w:name="_Toc453574664"/>
      <w:bookmarkStart w:id="1527" w:name="_Toc451869408"/>
      <w:bookmarkStart w:id="1528" w:name="_Toc451869890"/>
      <w:bookmarkStart w:id="1529" w:name="_Toc451873130"/>
      <w:bookmarkStart w:id="1530" w:name="_Toc451944651"/>
      <w:bookmarkStart w:id="1531" w:name="_Toc452017252"/>
      <w:bookmarkStart w:id="1532" w:name="_Toc452047545"/>
      <w:bookmarkStart w:id="1533" w:name="_Toc452048163"/>
      <w:bookmarkStart w:id="1534" w:name="_Toc452538118"/>
      <w:bookmarkStart w:id="1535" w:name="_Toc452544613"/>
      <w:bookmarkStart w:id="1536" w:name="_Toc452727606"/>
      <w:bookmarkStart w:id="1537" w:name="_Toc453079625"/>
      <w:bookmarkStart w:id="1538" w:name="_Toc453085406"/>
      <w:bookmarkStart w:id="1539" w:name="_Toc453144921"/>
      <w:bookmarkStart w:id="1540" w:name="_Toc453150096"/>
      <w:bookmarkStart w:id="1541" w:name="_Toc453151134"/>
      <w:bookmarkStart w:id="1542" w:name="_Toc453227932"/>
      <w:bookmarkStart w:id="1543" w:name="_Toc453574665"/>
      <w:bookmarkStart w:id="1544" w:name="_Toc451869409"/>
      <w:bookmarkStart w:id="1545" w:name="_Toc451869891"/>
      <w:bookmarkStart w:id="1546" w:name="_Toc451873131"/>
      <w:bookmarkStart w:id="1547" w:name="_Toc451944652"/>
      <w:bookmarkStart w:id="1548" w:name="_Toc452017253"/>
      <w:bookmarkStart w:id="1549" w:name="_Toc452047546"/>
      <w:bookmarkStart w:id="1550" w:name="_Toc452048164"/>
      <w:bookmarkStart w:id="1551" w:name="_Toc452538119"/>
      <w:bookmarkStart w:id="1552" w:name="_Toc452544614"/>
      <w:bookmarkStart w:id="1553" w:name="_Toc452727607"/>
      <w:bookmarkStart w:id="1554" w:name="_Toc453079626"/>
      <w:bookmarkStart w:id="1555" w:name="_Toc453085407"/>
      <w:bookmarkStart w:id="1556" w:name="_Toc453144922"/>
      <w:bookmarkStart w:id="1557" w:name="_Toc453150097"/>
      <w:bookmarkStart w:id="1558" w:name="_Toc453151135"/>
      <w:bookmarkStart w:id="1559" w:name="_Toc453227933"/>
      <w:bookmarkStart w:id="1560" w:name="_Toc453574666"/>
      <w:bookmarkStart w:id="1561" w:name="_Toc454958507"/>
      <w:bookmarkStart w:id="1562" w:name="_Toc463615208"/>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r w:rsidRPr="00B45734">
        <w:t>Example: Exported PRE Unusual Cost Report</w:t>
      </w:r>
      <w:bookmarkEnd w:id="1561"/>
      <w:bookmarkEnd w:id="1562"/>
    </w:p>
    <w:p w:rsidR="003216B6" w:rsidRDefault="003216B6" w:rsidP="00B44850">
      <w:pPr>
        <w:pStyle w:val="Figure"/>
      </w:pPr>
      <w:r w:rsidRPr="00293718">
        <w:rPr>
          <w:noProof/>
        </w:rPr>
        <w:drawing>
          <wp:inline distT="0" distB="0" distL="0" distR="0" wp14:anchorId="014039E2" wp14:editId="17F9453B">
            <wp:extent cx="5622327" cy="771542"/>
            <wp:effectExtent l="19050" t="19050" r="16510" b="28575"/>
            <wp:docPr id="55" name="Picture 14" descr="Spreadsheet includes Name, SSN, Day, Generic Name, Feeder Key, Quantity, Total Cost and Days Supply." title="Exported PRE Unusual Cos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622327" cy="771542"/>
                    </a:xfrm>
                    <a:prstGeom prst="rect">
                      <a:avLst/>
                    </a:prstGeom>
                    <a:noFill/>
                    <a:ln>
                      <a:solidFill>
                        <a:schemeClr val="tx1"/>
                      </a:solidFill>
                    </a:ln>
                  </pic:spPr>
                </pic:pic>
              </a:graphicData>
            </a:graphic>
          </wp:inline>
        </w:drawing>
      </w:r>
    </w:p>
    <w:p w:rsidR="003216B6" w:rsidRPr="00B45734" w:rsidRDefault="003216B6" w:rsidP="00B44850">
      <w:pPr>
        <w:pStyle w:val="Heading5"/>
      </w:pPr>
      <w:bookmarkStart w:id="1563" w:name="_Toc450829766"/>
      <w:bookmarkStart w:id="1564" w:name="_Toc459041110"/>
      <w:bookmarkStart w:id="1565" w:name="_Toc459043661"/>
      <w:r w:rsidRPr="00B45734">
        <w:t>IVP Unusual Cost Report</w:t>
      </w:r>
      <w:bookmarkEnd w:id="1563"/>
      <w:bookmarkEnd w:id="1564"/>
      <w:bookmarkEnd w:id="1565"/>
    </w:p>
    <w:p w:rsidR="003216B6" w:rsidRPr="005B286A" w:rsidRDefault="003216B6" w:rsidP="00B44850">
      <w:pPr>
        <w:pStyle w:val="DSSECSBodyText"/>
      </w:pPr>
      <w:r w:rsidRPr="005B286A">
        <w:t>The steps to produce the IVP version of the report</w:t>
      </w:r>
      <w:r w:rsidR="002E0EC2">
        <w:t>,</w:t>
      </w:r>
      <w:r w:rsidRPr="005B286A">
        <w:t xml:space="preserve"> in screen print format are as follows:</w:t>
      </w:r>
    </w:p>
    <w:p w:rsidR="00E254CC" w:rsidRDefault="00E254CC" w:rsidP="00E254CC">
      <w:pPr>
        <w:pStyle w:val="Steps"/>
        <w:keepNext/>
        <w:keepLines/>
        <w:pBdr>
          <w:top w:val="single" w:sz="4" w:space="1" w:color="auto"/>
          <w:left w:val="single" w:sz="4" w:space="4" w:color="auto"/>
          <w:bottom w:val="single" w:sz="4" w:space="1" w:color="auto"/>
          <w:right w:val="single" w:sz="4" w:space="4" w:color="auto"/>
        </w:pBdr>
        <w:rPr>
          <w:rFonts w:eastAsia="MS Mincho"/>
        </w:rPr>
      </w:pPr>
    </w:p>
    <w:p w:rsidR="003216B6" w:rsidRPr="00C6234E" w:rsidRDefault="003216B6" w:rsidP="00E254CC">
      <w:pPr>
        <w:pStyle w:val="Steps"/>
        <w:keepNext/>
        <w:keepLines/>
        <w:pBdr>
          <w:top w:val="single" w:sz="4" w:space="1" w:color="auto"/>
          <w:left w:val="single" w:sz="4" w:space="4" w:color="auto"/>
          <w:bottom w:val="single" w:sz="4" w:space="1" w:color="auto"/>
          <w:right w:val="single" w:sz="4" w:space="4" w:color="auto"/>
        </w:pBdr>
        <w:rPr>
          <w:rFonts w:eastAsia="MS Mincho"/>
        </w:rPr>
      </w:pPr>
      <w:r w:rsidRPr="00C6234E">
        <w:rPr>
          <w:rFonts w:eastAsia="MS Mincho"/>
        </w:rPr>
        <w:t xml:space="preserve">     Select one of the following:</w:t>
      </w:r>
    </w:p>
    <w:p w:rsidR="003216B6" w:rsidRPr="00C6234E" w:rsidRDefault="003216B6" w:rsidP="00E254CC">
      <w:pPr>
        <w:pStyle w:val="Steps"/>
        <w:pBdr>
          <w:top w:val="single" w:sz="4" w:space="1" w:color="auto"/>
          <w:left w:val="single" w:sz="4" w:space="4" w:color="auto"/>
          <w:bottom w:val="single" w:sz="4" w:space="1" w:color="auto"/>
          <w:right w:val="single" w:sz="4" w:space="4" w:color="auto"/>
        </w:pBdr>
        <w:rPr>
          <w:rFonts w:eastAsia="MS Mincho"/>
        </w:rPr>
      </w:pPr>
    </w:p>
    <w:p w:rsidR="003216B6" w:rsidRPr="00C6234E" w:rsidRDefault="003216B6" w:rsidP="00E254CC">
      <w:pPr>
        <w:pStyle w:val="Steps"/>
        <w:pBdr>
          <w:top w:val="single" w:sz="4" w:space="1" w:color="auto"/>
          <w:left w:val="single" w:sz="4" w:space="4" w:color="auto"/>
          <w:bottom w:val="single" w:sz="4" w:space="1" w:color="auto"/>
          <w:right w:val="single" w:sz="4" w:space="4" w:color="auto"/>
        </w:pBdr>
        <w:rPr>
          <w:rFonts w:eastAsia="MS Mincho"/>
        </w:rPr>
      </w:pPr>
      <w:r w:rsidRPr="00C6234E">
        <w:rPr>
          <w:rFonts w:eastAsia="MS Mincho"/>
        </w:rPr>
        <w:t xml:space="preserve">          1         PRE</w:t>
      </w:r>
    </w:p>
    <w:p w:rsidR="003216B6" w:rsidRPr="00C6234E" w:rsidRDefault="003216B6" w:rsidP="00E254CC">
      <w:pPr>
        <w:pStyle w:val="Steps"/>
        <w:pBdr>
          <w:top w:val="single" w:sz="4" w:space="1" w:color="auto"/>
          <w:left w:val="single" w:sz="4" w:space="4" w:color="auto"/>
          <w:bottom w:val="single" w:sz="4" w:space="1" w:color="auto"/>
          <w:right w:val="single" w:sz="4" w:space="4" w:color="auto"/>
        </w:pBdr>
        <w:rPr>
          <w:rFonts w:eastAsia="MS Mincho"/>
        </w:rPr>
      </w:pPr>
      <w:r w:rsidRPr="00C6234E">
        <w:rPr>
          <w:rFonts w:eastAsia="MS Mincho"/>
        </w:rPr>
        <w:t xml:space="preserve">          2         IVP</w:t>
      </w:r>
    </w:p>
    <w:p w:rsidR="003216B6" w:rsidRPr="00C6234E" w:rsidRDefault="003216B6" w:rsidP="00E254CC">
      <w:pPr>
        <w:pStyle w:val="Steps"/>
        <w:pBdr>
          <w:top w:val="single" w:sz="4" w:space="1" w:color="auto"/>
          <w:left w:val="single" w:sz="4" w:space="4" w:color="auto"/>
          <w:bottom w:val="single" w:sz="4" w:space="1" w:color="auto"/>
          <w:right w:val="single" w:sz="4" w:space="4" w:color="auto"/>
        </w:pBdr>
        <w:rPr>
          <w:rFonts w:eastAsia="MS Mincho"/>
        </w:rPr>
      </w:pPr>
      <w:r w:rsidRPr="00C6234E">
        <w:rPr>
          <w:rFonts w:eastAsia="MS Mincho"/>
        </w:rPr>
        <w:t xml:space="preserve">          3         UDP</w:t>
      </w:r>
    </w:p>
    <w:p w:rsidR="003216B6" w:rsidRPr="00C6234E" w:rsidRDefault="003216B6" w:rsidP="00E254CC">
      <w:pPr>
        <w:pStyle w:val="Steps"/>
        <w:pBdr>
          <w:top w:val="single" w:sz="4" w:space="1" w:color="auto"/>
          <w:left w:val="single" w:sz="4" w:space="4" w:color="auto"/>
          <w:bottom w:val="single" w:sz="4" w:space="1" w:color="auto"/>
          <w:right w:val="single" w:sz="4" w:space="4" w:color="auto"/>
        </w:pBdr>
        <w:rPr>
          <w:rFonts w:eastAsia="MS Mincho"/>
        </w:rPr>
      </w:pPr>
    </w:p>
    <w:p w:rsidR="003216B6" w:rsidRPr="00C6234E" w:rsidRDefault="003216B6" w:rsidP="00E254CC">
      <w:pPr>
        <w:pStyle w:val="Steps"/>
        <w:pBdr>
          <w:top w:val="single" w:sz="4" w:space="1" w:color="auto"/>
          <w:left w:val="single" w:sz="4" w:space="4" w:color="auto"/>
          <w:bottom w:val="single" w:sz="4" w:space="1" w:color="auto"/>
          <w:right w:val="single" w:sz="4" w:space="4" w:color="auto"/>
        </w:pBdr>
        <w:rPr>
          <w:rFonts w:eastAsia="MS Mincho"/>
        </w:rPr>
      </w:pPr>
      <w:r w:rsidRPr="00C6234E">
        <w:rPr>
          <w:rFonts w:eastAsia="MS Mincho"/>
        </w:rPr>
        <w:t>Selection: 1//</w:t>
      </w:r>
      <w:r>
        <w:rPr>
          <w:rFonts w:eastAsia="MS Mincho"/>
        </w:rPr>
        <w:t xml:space="preserve"> </w:t>
      </w:r>
      <w:proofErr w:type="gramStart"/>
      <w:r>
        <w:rPr>
          <w:rFonts w:eastAsia="MS Mincho"/>
        </w:rPr>
        <w:t>2  IVP</w:t>
      </w:r>
      <w:proofErr w:type="gramEnd"/>
    </w:p>
    <w:p w:rsidR="003216B6" w:rsidRDefault="003216B6" w:rsidP="00E254CC">
      <w:pPr>
        <w:pStyle w:val="Steps"/>
        <w:pBdr>
          <w:top w:val="single" w:sz="4" w:space="1" w:color="auto"/>
          <w:left w:val="single" w:sz="4" w:space="4" w:color="auto"/>
          <w:bottom w:val="single" w:sz="4" w:space="1" w:color="auto"/>
          <w:right w:val="single" w:sz="4" w:space="4" w:color="auto"/>
        </w:pBdr>
        <w:rPr>
          <w:rFonts w:eastAsia="MS Mincho"/>
        </w:rPr>
      </w:pPr>
    </w:p>
    <w:p w:rsidR="003216B6" w:rsidRPr="00F517A9" w:rsidRDefault="003216B6" w:rsidP="00E254CC">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The default threshold cost for the IV Detail extract is $100.</w:t>
      </w:r>
    </w:p>
    <w:p w:rsidR="003216B6" w:rsidRPr="00C6234E" w:rsidRDefault="003216B6" w:rsidP="00E254CC">
      <w:pPr>
        <w:pStyle w:val="Steps"/>
        <w:pBdr>
          <w:top w:val="single" w:sz="4" w:space="1" w:color="auto"/>
          <w:left w:val="single" w:sz="4" w:space="4" w:color="auto"/>
          <w:bottom w:val="single" w:sz="4" w:space="1" w:color="auto"/>
          <w:right w:val="single" w:sz="4" w:space="4" w:color="auto"/>
        </w:pBdr>
      </w:pPr>
      <w:r w:rsidRPr="00C6234E">
        <w:t xml:space="preserve">Would you like to change the threshold? NO// </w:t>
      </w:r>
      <w:proofErr w:type="gramStart"/>
      <w:r w:rsidRPr="00C6234E">
        <w:t>y  YES</w:t>
      </w:r>
      <w:proofErr w:type="gramEnd"/>
    </w:p>
    <w:p w:rsidR="003216B6" w:rsidRPr="00C6234E" w:rsidRDefault="003216B6" w:rsidP="00E254CC">
      <w:pPr>
        <w:pStyle w:val="Steps"/>
        <w:pBdr>
          <w:top w:val="single" w:sz="4" w:space="1" w:color="auto"/>
          <w:left w:val="single" w:sz="4" w:space="4" w:color="auto"/>
          <w:bottom w:val="single" w:sz="4" w:space="1" w:color="auto"/>
          <w:right w:val="single" w:sz="4" w:space="4" w:color="auto"/>
        </w:pBdr>
      </w:pPr>
      <w:r w:rsidRPr="00C6234E">
        <w:t>Enter the new threshold cost:  (0-100000): 500</w:t>
      </w:r>
    </w:p>
    <w:p w:rsidR="003216B6" w:rsidRPr="00F517A9" w:rsidRDefault="003216B6" w:rsidP="00E254CC">
      <w:pPr>
        <w:pStyle w:val="Steps"/>
        <w:pBdr>
          <w:top w:val="single" w:sz="4" w:space="1" w:color="auto"/>
          <w:left w:val="single" w:sz="4" w:space="4" w:color="auto"/>
          <w:bottom w:val="single" w:sz="4" w:space="1" w:color="auto"/>
          <w:right w:val="single" w:sz="4" w:space="4" w:color="auto"/>
        </w:pBdr>
        <w:rPr>
          <w:rFonts w:eastAsia="MS Mincho"/>
        </w:rPr>
      </w:pPr>
    </w:p>
    <w:p w:rsidR="003216B6" w:rsidRPr="00F517A9" w:rsidRDefault="003216B6" w:rsidP="00E254CC">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Enter the date range for which you would like to scan the IV Detail</w:t>
      </w:r>
    </w:p>
    <w:p w:rsidR="003216B6" w:rsidRPr="00F517A9" w:rsidRDefault="003216B6" w:rsidP="00E254CC">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Extract records.</w:t>
      </w:r>
    </w:p>
    <w:p w:rsidR="003216B6" w:rsidRPr="00F517A9" w:rsidRDefault="003216B6" w:rsidP="00E254CC">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Starting with Date: 2/1/</w:t>
      </w:r>
      <w:proofErr w:type="gramStart"/>
      <w:r w:rsidRPr="00F517A9">
        <w:rPr>
          <w:rFonts w:eastAsia="MS Mincho"/>
        </w:rPr>
        <w:t>13  (</w:t>
      </w:r>
      <w:proofErr w:type="gramEnd"/>
      <w:r w:rsidRPr="00F517A9">
        <w:rPr>
          <w:rFonts w:eastAsia="MS Mincho"/>
        </w:rPr>
        <w:t>FEB 01, 2013)</w:t>
      </w:r>
    </w:p>
    <w:p w:rsidR="003216B6" w:rsidRPr="00F517A9" w:rsidRDefault="003216B6" w:rsidP="00E254CC">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Ending with Date: 2/10/</w:t>
      </w:r>
      <w:proofErr w:type="gramStart"/>
      <w:r w:rsidRPr="00F517A9">
        <w:rPr>
          <w:rFonts w:eastAsia="MS Mincho"/>
        </w:rPr>
        <w:t>13  (</w:t>
      </w:r>
      <w:proofErr w:type="gramEnd"/>
      <w:r w:rsidRPr="00F517A9">
        <w:rPr>
          <w:rFonts w:eastAsia="MS Mincho"/>
        </w:rPr>
        <w:t>FEB 10, 2013)</w:t>
      </w:r>
    </w:p>
    <w:p w:rsidR="003216B6" w:rsidRPr="00F517A9" w:rsidRDefault="003216B6" w:rsidP="00E254CC">
      <w:pPr>
        <w:pStyle w:val="Steps"/>
        <w:pBdr>
          <w:top w:val="single" w:sz="4" w:space="1" w:color="auto"/>
          <w:left w:val="single" w:sz="4" w:space="4" w:color="auto"/>
          <w:bottom w:val="single" w:sz="4" w:space="1" w:color="auto"/>
          <w:right w:val="single" w:sz="4" w:space="4" w:color="auto"/>
        </w:pBdr>
        <w:rPr>
          <w:rFonts w:eastAsia="MS Mincho"/>
        </w:rPr>
      </w:pPr>
    </w:p>
    <w:p w:rsidR="003216B6" w:rsidRPr="00F517A9" w:rsidRDefault="003216B6" w:rsidP="00E254CC">
      <w:pPr>
        <w:pStyle w:val="Steps"/>
        <w:pBdr>
          <w:top w:val="single" w:sz="4" w:space="1" w:color="auto"/>
          <w:left w:val="single" w:sz="4" w:space="4" w:color="auto"/>
          <w:bottom w:val="single" w:sz="4" w:space="1" w:color="auto"/>
          <w:right w:val="single" w:sz="4" w:space="4" w:color="auto"/>
        </w:pBdr>
      </w:pPr>
      <w:r w:rsidRPr="00F517A9">
        <w:t xml:space="preserve">Do you want the output in exportable format? NO// </w:t>
      </w:r>
      <w:proofErr w:type="gramStart"/>
      <w:r w:rsidRPr="00F517A9">
        <w:t>n  NO</w:t>
      </w:r>
      <w:proofErr w:type="gramEnd"/>
    </w:p>
    <w:p w:rsidR="003216B6" w:rsidRPr="00F517A9" w:rsidRDefault="003216B6" w:rsidP="00E254CC">
      <w:pPr>
        <w:pStyle w:val="Steps"/>
        <w:pBdr>
          <w:top w:val="single" w:sz="4" w:space="1" w:color="auto"/>
          <w:left w:val="single" w:sz="4" w:space="4" w:color="auto"/>
          <w:bottom w:val="single" w:sz="4" w:space="1" w:color="auto"/>
          <w:right w:val="single" w:sz="4" w:space="4" w:color="auto"/>
        </w:pBdr>
      </w:pPr>
    </w:p>
    <w:p w:rsidR="003216B6" w:rsidRPr="00F517A9" w:rsidRDefault="003216B6" w:rsidP="00E254CC">
      <w:pPr>
        <w:pStyle w:val="Steps"/>
        <w:pBdr>
          <w:top w:val="single" w:sz="4" w:space="1" w:color="auto"/>
          <w:left w:val="single" w:sz="4" w:space="4" w:color="auto"/>
          <w:bottom w:val="single" w:sz="4" w:space="1" w:color="auto"/>
          <w:right w:val="single" w:sz="4" w:space="4" w:color="auto"/>
        </w:pBdr>
      </w:pPr>
      <w:r w:rsidRPr="00F517A9">
        <w:t xml:space="preserve">This report requires 132 column </w:t>
      </w:r>
      <w:proofErr w:type="gramStart"/>
      <w:r w:rsidRPr="00F517A9">
        <w:t>format</w:t>
      </w:r>
      <w:proofErr w:type="gramEnd"/>
      <w:r w:rsidRPr="00F517A9">
        <w:t>.</w:t>
      </w:r>
    </w:p>
    <w:p w:rsidR="003216B6" w:rsidRDefault="003216B6" w:rsidP="00E254CC">
      <w:pPr>
        <w:pStyle w:val="Steps"/>
        <w:pBdr>
          <w:top w:val="single" w:sz="4" w:space="1" w:color="auto"/>
          <w:left w:val="single" w:sz="4" w:space="4" w:color="auto"/>
          <w:bottom w:val="single" w:sz="4" w:space="1" w:color="auto"/>
          <w:right w:val="single" w:sz="4" w:space="4" w:color="auto"/>
        </w:pBdr>
      </w:pPr>
      <w:r w:rsidRPr="00F517A9">
        <w:t>DEVICE: HOME// 0</w:t>
      </w:r>
      <w:proofErr w:type="gramStart"/>
      <w:r w:rsidRPr="00F517A9">
        <w:t>;132</w:t>
      </w:r>
      <w:proofErr w:type="gramEnd"/>
      <w:r w:rsidRPr="00F517A9">
        <w:t xml:space="preserve">  HOME (CRT) </w:t>
      </w:r>
    </w:p>
    <w:p w:rsidR="00E254CC" w:rsidRPr="00E254CC" w:rsidRDefault="00E254CC" w:rsidP="00E254CC">
      <w:pPr>
        <w:pStyle w:val="Steps"/>
        <w:pBdr>
          <w:top w:val="single" w:sz="4" w:space="1" w:color="auto"/>
          <w:left w:val="single" w:sz="4" w:space="4" w:color="auto"/>
          <w:bottom w:val="single" w:sz="4" w:space="1" w:color="auto"/>
          <w:right w:val="single" w:sz="4" w:space="4" w:color="auto"/>
        </w:pBdr>
        <w:rPr>
          <w:sz w:val="8"/>
        </w:rPr>
      </w:pPr>
    </w:p>
    <w:p w:rsidR="003216B6" w:rsidRPr="00B45734" w:rsidRDefault="003216B6" w:rsidP="00B44850">
      <w:pPr>
        <w:pStyle w:val="FigureCaption"/>
      </w:pPr>
      <w:bookmarkStart w:id="1566" w:name="_Toc454958508"/>
      <w:bookmarkStart w:id="1567" w:name="_Toc463615209"/>
      <w:r w:rsidRPr="00B45734">
        <w:t>Example: IVP Unusual Cost Report Screen Print</w:t>
      </w:r>
      <w:bookmarkEnd w:id="1566"/>
      <w:bookmarkEnd w:id="1567"/>
    </w:p>
    <w:p w:rsidR="003216B6" w:rsidRDefault="003216B6" w:rsidP="00B44850">
      <w:pPr>
        <w:pStyle w:val="Figure"/>
      </w:pPr>
      <w:r w:rsidRPr="00293718">
        <w:rPr>
          <w:noProof/>
        </w:rPr>
        <w:drawing>
          <wp:inline distT="0" distB="0" distL="0" distR="0" wp14:anchorId="50E1AFC4" wp14:editId="7D20D48B">
            <wp:extent cx="5943600" cy="1075381"/>
            <wp:effectExtent l="19050" t="19050" r="19050" b="10795"/>
            <wp:docPr id="238" name="Picture 17" descr="Screen Capture of IVP Unusual Cost Report Screen Print Version" title="IVP Unusual Cost Repor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VP Unusual Cost report print screen example. The columns on this report include Name, SSN, Day, Generic Name, feeder key, Quantity, Total Cost, and Days Supply"/>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43600" cy="1075381"/>
                    </a:xfrm>
                    <a:prstGeom prst="rect">
                      <a:avLst/>
                    </a:prstGeom>
                    <a:noFill/>
                    <a:ln>
                      <a:solidFill>
                        <a:sysClr val="windowText" lastClr="000000"/>
                      </a:solidFill>
                    </a:ln>
                  </pic:spPr>
                </pic:pic>
              </a:graphicData>
            </a:graphic>
          </wp:inline>
        </w:drawing>
      </w:r>
    </w:p>
    <w:p w:rsidR="003216B6" w:rsidRPr="005B286A" w:rsidRDefault="003216B6" w:rsidP="00B44850">
      <w:pPr>
        <w:pStyle w:val="DSSECSBodyText"/>
      </w:pPr>
      <w:r w:rsidRPr="005B286A">
        <w:t xml:space="preserve">Guidance for capturing exported data into spreadsheets and the additional DSS application steps required to produce exportable versions of reports </w:t>
      </w:r>
      <w:r w:rsidR="002E0EC2">
        <w:t xml:space="preserve">is located </w:t>
      </w:r>
      <w:r w:rsidRPr="005B286A">
        <w:t xml:space="preserve">in </w:t>
      </w:r>
      <w:hyperlink w:anchor="Appendix_C" w:tooltip="Hyperlink to Appendix C.  Exporting a Report to a Spreadsheet" w:history="1">
        <w:r w:rsidRPr="005B286A">
          <w:rPr>
            <w:rStyle w:val="Hyperlink"/>
            <w:rFonts w:eastAsiaTheme="majorEastAsia" w:cs="Arial"/>
          </w:rPr>
          <w:t xml:space="preserve">Appendix </w:t>
        </w:r>
        <w:r w:rsidR="00E254CC" w:rsidRPr="005B286A">
          <w:rPr>
            <w:rStyle w:val="Hyperlink"/>
            <w:rFonts w:eastAsiaTheme="majorEastAsia" w:cs="Arial"/>
          </w:rPr>
          <w:t>F</w:t>
        </w:r>
        <w:r w:rsidRPr="005B286A">
          <w:rPr>
            <w:rStyle w:val="Hyperlink"/>
            <w:rFonts w:eastAsiaTheme="majorEastAsia" w:cs="Arial"/>
          </w:rPr>
          <w:t>: Exporting a Report to a Spreadsheet</w:t>
        </w:r>
      </w:hyperlink>
      <w:r w:rsidRPr="005B286A">
        <w:t>.</w:t>
      </w:r>
    </w:p>
    <w:p w:rsidR="003216B6" w:rsidRPr="005B286A" w:rsidRDefault="003216B6" w:rsidP="00B44850">
      <w:pPr>
        <w:pStyle w:val="DSSECSBodyText"/>
      </w:pPr>
      <w:r w:rsidRPr="005B286A">
        <w:t xml:space="preserve">The following example shows the report after it has been produced in </w:t>
      </w:r>
      <w:r w:rsidR="00422425">
        <w:t xml:space="preserve">an </w:t>
      </w:r>
      <w:r w:rsidRPr="005B286A">
        <w:t>exportable format and imported into a spreadsheet:</w:t>
      </w:r>
    </w:p>
    <w:p w:rsidR="003216B6" w:rsidRPr="00B45734" w:rsidRDefault="003216B6" w:rsidP="00B44850">
      <w:pPr>
        <w:pStyle w:val="FigureCaption"/>
      </w:pPr>
      <w:bookmarkStart w:id="1568" w:name="_Toc451869432"/>
      <w:bookmarkStart w:id="1569" w:name="_Toc451869914"/>
      <w:bookmarkStart w:id="1570" w:name="_Toc451873154"/>
      <w:bookmarkStart w:id="1571" w:name="_Toc451944675"/>
      <w:bookmarkStart w:id="1572" w:name="_Toc452017276"/>
      <w:bookmarkStart w:id="1573" w:name="_Toc452047569"/>
      <w:bookmarkStart w:id="1574" w:name="_Toc452048187"/>
      <w:bookmarkStart w:id="1575" w:name="_Toc452538142"/>
      <w:bookmarkStart w:id="1576" w:name="_Toc452544637"/>
      <w:bookmarkStart w:id="1577" w:name="_Toc452727630"/>
      <w:bookmarkStart w:id="1578" w:name="_Toc453079649"/>
      <w:bookmarkStart w:id="1579" w:name="_Toc453085430"/>
      <w:bookmarkStart w:id="1580" w:name="_Toc453144945"/>
      <w:bookmarkStart w:id="1581" w:name="_Toc453150120"/>
      <w:bookmarkStart w:id="1582" w:name="_Toc453151158"/>
      <w:bookmarkStart w:id="1583" w:name="_Toc453227956"/>
      <w:bookmarkStart w:id="1584" w:name="_Toc453574689"/>
      <w:bookmarkStart w:id="1585" w:name="_Toc451869433"/>
      <w:bookmarkStart w:id="1586" w:name="_Toc451869915"/>
      <w:bookmarkStart w:id="1587" w:name="_Toc451873155"/>
      <w:bookmarkStart w:id="1588" w:name="_Toc451944676"/>
      <w:bookmarkStart w:id="1589" w:name="_Toc452017277"/>
      <w:bookmarkStart w:id="1590" w:name="_Toc452047570"/>
      <w:bookmarkStart w:id="1591" w:name="_Toc452048188"/>
      <w:bookmarkStart w:id="1592" w:name="_Toc452538143"/>
      <w:bookmarkStart w:id="1593" w:name="_Toc452544638"/>
      <w:bookmarkStart w:id="1594" w:name="_Toc452727631"/>
      <w:bookmarkStart w:id="1595" w:name="_Toc453079650"/>
      <w:bookmarkStart w:id="1596" w:name="_Toc453085431"/>
      <w:bookmarkStart w:id="1597" w:name="_Toc453144946"/>
      <w:bookmarkStart w:id="1598" w:name="_Toc453150121"/>
      <w:bookmarkStart w:id="1599" w:name="_Toc453151159"/>
      <w:bookmarkStart w:id="1600" w:name="_Toc453227957"/>
      <w:bookmarkStart w:id="1601" w:name="_Toc453574690"/>
      <w:bookmarkStart w:id="1602" w:name="_Toc451869434"/>
      <w:bookmarkStart w:id="1603" w:name="_Toc451869916"/>
      <w:bookmarkStart w:id="1604" w:name="_Toc451873156"/>
      <w:bookmarkStart w:id="1605" w:name="_Toc451944677"/>
      <w:bookmarkStart w:id="1606" w:name="_Toc452017278"/>
      <w:bookmarkStart w:id="1607" w:name="_Toc452047571"/>
      <w:bookmarkStart w:id="1608" w:name="_Toc452048189"/>
      <w:bookmarkStart w:id="1609" w:name="_Toc452538144"/>
      <w:bookmarkStart w:id="1610" w:name="_Toc452544639"/>
      <w:bookmarkStart w:id="1611" w:name="_Toc452727632"/>
      <w:bookmarkStart w:id="1612" w:name="_Toc453079651"/>
      <w:bookmarkStart w:id="1613" w:name="_Toc453085432"/>
      <w:bookmarkStart w:id="1614" w:name="_Toc453144947"/>
      <w:bookmarkStart w:id="1615" w:name="_Toc453150122"/>
      <w:bookmarkStart w:id="1616" w:name="_Toc453151160"/>
      <w:bookmarkStart w:id="1617" w:name="_Toc453227958"/>
      <w:bookmarkStart w:id="1618" w:name="_Toc453574691"/>
      <w:bookmarkStart w:id="1619" w:name="_Toc451869435"/>
      <w:bookmarkStart w:id="1620" w:name="_Toc451869917"/>
      <w:bookmarkStart w:id="1621" w:name="_Toc451873157"/>
      <w:bookmarkStart w:id="1622" w:name="_Toc451944678"/>
      <w:bookmarkStart w:id="1623" w:name="_Toc452017279"/>
      <w:bookmarkStart w:id="1624" w:name="_Toc452047572"/>
      <w:bookmarkStart w:id="1625" w:name="_Toc452048190"/>
      <w:bookmarkStart w:id="1626" w:name="_Toc452538145"/>
      <w:bookmarkStart w:id="1627" w:name="_Toc452544640"/>
      <w:bookmarkStart w:id="1628" w:name="_Toc452727633"/>
      <w:bookmarkStart w:id="1629" w:name="_Toc453079652"/>
      <w:bookmarkStart w:id="1630" w:name="_Toc453085433"/>
      <w:bookmarkStart w:id="1631" w:name="_Toc453144948"/>
      <w:bookmarkStart w:id="1632" w:name="_Toc453150123"/>
      <w:bookmarkStart w:id="1633" w:name="_Toc453151161"/>
      <w:bookmarkStart w:id="1634" w:name="_Toc453227959"/>
      <w:bookmarkStart w:id="1635" w:name="_Toc453574692"/>
      <w:bookmarkStart w:id="1636" w:name="_Toc451869436"/>
      <w:bookmarkStart w:id="1637" w:name="_Toc451869918"/>
      <w:bookmarkStart w:id="1638" w:name="_Toc451873158"/>
      <w:bookmarkStart w:id="1639" w:name="_Toc451944679"/>
      <w:bookmarkStart w:id="1640" w:name="_Toc452017280"/>
      <w:bookmarkStart w:id="1641" w:name="_Toc452047573"/>
      <w:bookmarkStart w:id="1642" w:name="_Toc452048191"/>
      <w:bookmarkStart w:id="1643" w:name="_Toc452538146"/>
      <w:bookmarkStart w:id="1644" w:name="_Toc452544641"/>
      <w:bookmarkStart w:id="1645" w:name="_Toc452727634"/>
      <w:bookmarkStart w:id="1646" w:name="_Toc453079653"/>
      <w:bookmarkStart w:id="1647" w:name="_Toc453085434"/>
      <w:bookmarkStart w:id="1648" w:name="_Toc453144949"/>
      <w:bookmarkStart w:id="1649" w:name="_Toc453150124"/>
      <w:bookmarkStart w:id="1650" w:name="_Toc453151162"/>
      <w:bookmarkStart w:id="1651" w:name="_Toc453227960"/>
      <w:bookmarkStart w:id="1652" w:name="_Toc453574693"/>
      <w:bookmarkStart w:id="1653" w:name="_Toc451869437"/>
      <w:bookmarkStart w:id="1654" w:name="_Toc451869919"/>
      <w:bookmarkStart w:id="1655" w:name="_Toc451873159"/>
      <w:bookmarkStart w:id="1656" w:name="_Toc451944680"/>
      <w:bookmarkStart w:id="1657" w:name="_Toc452017281"/>
      <w:bookmarkStart w:id="1658" w:name="_Toc452047574"/>
      <w:bookmarkStart w:id="1659" w:name="_Toc452048192"/>
      <w:bookmarkStart w:id="1660" w:name="_Toc452538147"/>
      <w:bookmarkStart w:id="1661" w:name="_Toc452544642"/>
      <w:bookmarkStart w:id="1662" w:name="_Toc452727635"/>
      <w:bookmarkStart w:id="1663" w:name="_Toc453079654"/>
      <w:bookmarkStart w:id="1664" w:name="_Toc453085435"/>
      <w:bookmarkStart w:id="1665" w:name="_Toc453144950"/>
      <w:bookmarkStart w:id="1666" w:name="_Toc453150125"/>
      <w:bookmarkStart w:id="1667" w:name="_Toc453151163"/>
      <w:bookmarkStart w:id="1668" w:name="_Toc453227961"/>
      <w:bookmarkStart w:id="1669" w:name="_Toc453574694"/>
      <w:bookmarkStart w:id="1670" w:name="_Toc451869438"/>
      <w:bookmarkStart w:id="1671" w:name="_Toc451869920"/>
      <w:bookmarkStart w:id="1672" w:name="_Toc451873160"/>
      <w:bookmarkStart w:id="1673" w:name="_Toc451944681"/>
      <w:bookmarkStart w:id="1674" w:name="_Toc452017282"/>
      <w:bookmarkStart w:id="1675" w:name="_Toc452047575"/>
      <w:bookmarkStart w:id="1676" w:name="_Toc452048193"/>
      <w:bookmarkStart w:id="1677" w:name="_Toc452538148"/>
      <w:bookmarkStart w:id="1678" w:name="_Toc452544643"/>
      <w:bookmarkStart w:id="1679" w:name="_Toc452727636"/>
      <w:bookmarkStart w:id="1680" w:name="_Toc453079655"/>
      <w:bookmarkStart w:id="1681" w:name="_Toc453085436"/>
      <w:bookmarkStart w:id="1682" w:name="_Toc453144951"/>
      <w:bookmarkStart w:id="1683" w:name="_Toc453150126"/>
      <w:bookmarkStart w:id="1684" w:name="_Toc453151164"/>
      <w:bookmarkStart w:id="1685" w:name="_Toc453227962"/>
      <w:bookmarkStart w:id="1686" w:name="_Toc453574695"/>
      <w:bookmarkStart w:id="1687" w:name="_Toc451869439"/>
      <w:bookmarkStart w:id="1688" w:name="_Toc451869921"/>
      <w:bookmarkStart w:id="1689" w:name="_Toc451873161"/>
      <w:bookmarkStart w:id="1690" w:name="_Toc451944682"/>
      <w:bookmarkStart w:id="1691" w:name="_Toc452017283"/>
      <w:bookmarkStart w:id="1692" w:name="_Toc452047576"/>
      <w:bookmarkStart w:id="1693" w:name="_Toc452048194"/>
      <w:bookmarkStart w:id="1694" w:name="_Toc452538149"/>
      <w:bookmarkStart w:id="1695" w:name="_Toc452544644"/>
      <w:bookmarkStart w:id="1696" w:name="_Toc452727637"/>
      <w:bookmarkStart w:id="1697" w:name="_Toc453079656"/>
      <w:bookmarkStart w:id="1698" w:name="_Toc453085437"/>
      <w:bookmarkStart w:id="1699" w:name="_Toc453144952"/>
      <w:bookmarkStart w:id="1700" w:name="_Toc453150127"/>
      <w:bookmarkStart w:id="1701" w:name="_Toc453151165"/>
      <w:bookmarkStart w:id="1702" w:name="_Toc453227963"/>
      <w:bookmarkStart w:id="1703" w:name="_Toc453574696"/>
      <w:bookmarkStart w:id="1704" w:name="_Toc451869440"/>
      <w:bookmarkStart w:id="1705" w:name="_Toc451869922"/>
      <w:bookmarkStart w:id="1706" w:name="_Toc451873162"/>
      <w:bookmarkStart w:id="1707" w:name="_Toc451944683"/>
      <w:bookmarkStart w:id="1708" w:name="_Toc452017284"/>
      <w:bookmarkStart w:id="1709" w:name="_Toc452047577"/>
      <w:bookmarkStart w:id="1710" w:name="_Toc452048195"/>
      <w:bookmarkStart w:id="1711" w:name="_Toc452538150"/>
      <w:bookmarkStart w:id="1712" w:name="_Toc452544645"/>
      <w:bookmarkStart w:id="1713" w:name="_Toc452727638"/>
      <w:bookmarkStart w:id="1714" w:name="_Toc453079657"/>
      <w:bookmarkStart w:id="1715" w:name="_Toc453085438"/>
      <w:bookmarkStart w:id="1716" w:name="_Toc453144953"/>
      <w:bookmarkStart w:id="1717" w:name="_Toc453150128"/>
      <w:bookmarkStart w:id="1718" w:name="_Toc453151166"/>
      <w:bookmarkStart w:id="1719" w:name="_Toc453227964"/>
      <w:bookmarkStart w:id="1720" w:name="_Toc453574697"/>
      <w:bookmarkStart w:id="1721" w:name="_Toc451869441"/>
      <w:bookmarkStart w:id="1722" w:name="_Toc451869923"/>
      <w:bookmarkStart w:id="1723" w:name="_Toc451873163"/>
      <w:bookmarkStart w:id="1724" w:name="_Toc451944684"/>
      <w:bookmarkStart w:id="1725" w:name="_Toc452017285"/>
      <w:bookmarkStart w:id="1726" w:name="_Toc452047578"/>
      <w:bookmarkStart w:id="1727" w:name="_Toc452048196"/>
      <w:bookmarkStart w:id="1728" w:name="_Toc452538151"/>
      <w:bookmarkStart w:id="1729" w:name="_Toc452544646"/>
      <w:bookmarkStart w:id="1730" w:name="_Toc452727639"/>
      <w:bookmarkStart w:id="1731" w:name="_Toc453079658"/>
      <w:bookmarkStart w:id="1732" w:name="_Toc453085439"/>
      <w:bookmarkStart w:id="1733" w:name="_Toc453144954"/>
      <w:bookmarkStart w:id="1734" w:name="_Toc453150129"/>
      <w:bookmarkStart w:id="1735" w:name="_Toc453151167"/>
      <w:bookmarkStart w:id="1736" w:name="_Toc453227965"/>
      <w:bookmarkStart w:id="1737" w:name="_Toc453574698"/>
      <w:bookmarkStart w:id="1738" w:name="_Toc451869442"/>
      <w:bookmarkStart w:id="1739" w:name="_Toc451869924"/>
      <w:bookmarkStart w:id="1740" w:name="_Toc451873164"/>
      <w:bookmarkStart w:id="1741" w:name="_Toc451944685"/>
      <w:bookmarkStart w:id="1742" w:name="_Toc452017286"/>
      <w:bookmarkStart w:id="1743" w:name="_Toc452047579"/>
      <w:bookmarkStart w:id="1744" w:name="_Toc452048197"/>
      <w:bookmarkStart w:id="1745" w:name="_Toc452538152"/>
      <w:bookmarkStart w:id="1746" w:name="_Toc452544647"/>
      <w:bookmarkStart w:id="1747" w:name="_Toc452727640"/>
      <w:bookmarkStart w:id="1748" w:name="_Toc453079659"/>
      <w:bookmarkStart w:id="1749" w:name="_Toc453085440"/>
      <w:bookmarkStart w:id="1750" w:name="_Toc453144955"/>
      <w:bookmarkStart w:id="1751" w:name="_Toc453150130"/>
      <w:bookmarkStart w:id="1752" w:name="_Toc453151168"/>
      <w:bookmarkStart w:id="1753" w:name="_Toc453227966"/>
      <w:bookmarkStart w:id="1754" w:name="_Toc453574699"/>
      <w:bookmarkStart w:id="1755" w:name="_Toc451869443"/>
      <w:bookmarkStart w:id="1756" w:name="_Toc451869925"/>
      <w:bookmarkStart w:id="1757" w:name="_Toc451873165"/>
      <w:bookmarkStart w:id="1758" w:name="_Toc451944686"/>
      <w:bookmarkStart w:id="1759" w:name="_Toc452017287"/>
      <w:bookmarkStart w:id="1760" w:name="_Toc452047580"/>
      <w:bookmarkStart w:id="1761" w:name="_Toc452048198"/>
      <w:bookmarkStart w:id="1762" w:name="_Toc452538153"/>
      <w:bookmarkStart w:id="1763" w:name="_Toc452544648"/>
      <w:bookmarkStart w:id="1764" w:name="_Toc452727641"/>
      <w:bookmarkStart w:id="1765" w:name="_Toc453079660"/>
      <w:bookmarkStart w:id="1766" w:name="_Toc453085441"/>
      <w:bookmarkStart w:id="1767" w:name="_Toc453144956"/>
      <w:bookmarkStart w:id="1768" w:name="_Toc453150131"/>
      <w:bookmarkStart w:id="1769" w:name="_Toc453151169"/>
      <w:bookmarkStart w:id="1770" w:name="_Toc453227967"/>
      <w:bookmarkStart w:id="1771" w:name="_Toc453574700"/>
      <w:bookmarkStart w:id="1772" w:name="_Toc451869444"/>
      <w:bookmarkStart w:id="1773" w:name="_Toc451869926"/>
      <w:bookmarkStart w:id="1774" w:name="_Toc451873166"/>
      <w:bookmarkStart w:id="1775" w:name="_Toc451944687"/>
      <w:bookmarkStart w:id="1776" w:name="_Toc452017288"/>
      <w:bookmarkStart w:id="1777" w:name="_Toc452047581"/>
      <w:bookmarkStart w:id="1778" w:name="_Toc452048199"/>
      <w:bookmarkStart w:id="1779" w:name="_Toc452538154"/>
      <w:bookmarkStart w:id="1780" w:name="_Toc452544649"/>
      <w:bookmarkStart w:id="1781" w:name="_Toc452727642"/>
      <w:bookmarkStart w:id="1782" w:name="_Toc453079661"/>
      <w:bookmarkStart w:id="1783" w:name="_Toc453085442"/>
      <w:bookmarkStart w:id="1784" w:name="_Toc453144957"/>
      <w:bookmarkStart w:id="1785" w:name="_Toc453150132"/>
      <w:bookmarkStart w:id="1786" w:name="_Toc453151170"/>
      <w:bookmarkStart w:id="1787" w:name="_Toc453227968"/>
      <w:bookmarkStart w:id="1788" w:name="_Toc453574701"/>
      <w:bookmarkStart w:id="1789" w:name="_Toc451869445"/>
      <w:bookmarkStart w:id="1790" w:name="_Toc451869927"/>
      <w:bookmarkStart w:id="1791" w:name="_Toc451873167"/>
      <w:bookmarkStart w:id="1792" w:name="_Toc451944688"/>
      <w:bookmarkStart w:id="1793" w:name="_Toc452017289"/>
      <w:bookmarkStart w:id="1794" w:name="_Toc452047582"/>
      <w:bookmarkStart w:id="1795" w:name="_Toc452048200"/>
      <w:bookmarkStart w:id="1796" w:name="_Toc452538155"/>
      <w:bookmarkStart w:id="1797" w:name="_Toc452544650"/>
      <w:bookmarkStart w:id="1798" w:name="_Toc452727643"/>
      <w:bookmarkStart w:id="1799" w:name="_Toc453079662"/>
      <w:bookmarkStart w:id="1800" w:name="_Toc453085443"/>
      <w:bookmarkStart w:id="1801" w:name="_Toc453144958"/>
      <w:bookmarkStart w:id="1802" w:name="_Toc453150133"/>
      <w:bookmarkStart w:id="1803" w:name="_Toc453151171"/>
      <w:bookmarkStart w:id="1804" w:name="_Toc453227969"/>
      <w:bookmarkStart w:id="1805" w:name="_Toc453574702"/>
      <w:bookmarkStart w:id="1806" w:name="_Toc451869446"/>
      <w:bookmarkStart w:id="1807" w:name="_Toc451869928"/>
      <w:bookmarkStart w:id="1808" w:name="_Toc451873168"/>
      <w:bookmarkStart w:id="1809" w:name="_Toc451944689"/>
      <w:bookmarkStart w:id="1810" w:name="_Toc452017290"/>
      <w:bookmarkStart w:id="1811" w:name="_Toc452047583"/>
      <w:bookmarkStart w:id="1812" w:name="_Toc452048201"/>
      <w:bookmarkStart w:id="1813" w:name="_Toc452538156"/>
      <w:bookmarkStart w:id="1814" w:name="_Toc452544651"/>
      <w:bookmarkStart w:id="1815" w:name="_Toc452727644"/>
      <w:bookmarkStart w:id="1816" w:name="_Toc453079663"/>
      <w:bookmarkStart w:id="1817" w:name="_Toc453085444"/>
      <w:bookmarkStart w:id="1818" w:name="_Toc453144959"/>
      <w:bookmarkStart w:id="1819" w:name="_Toc453150134"/>
      <w:bookmarkStart w:id="1820" w:name="_Toc453151172"/>
      <w:bookmarkStart w:id="1821" w:name="_Toc453227970"/>
      <w:bookmarkStart w:id="1822" w:name="_Toc453574703"/>
      <w:bookmarkStart w:id="1823" w:name="_Toc451869447"/>
      <w:bookmarkStart w:id="1824" w:name="_Toc451869929"/>
      <w:bookmarkStart w:id="1825" w:name="_Toc451873169"/>
      <w:bookmarkStart w:id="1826" w:name="_Toc451944690"/>
      <w:bookmarkStart w:id="1827" w:name="_Toc452017291"/>
      <w:bookmarkStart w:id="1828" w:name="_Toc452047584"/>
      <w:bookmarkStart w:id="1829" w:name="_Toc452048202"/>
      <w:bookmarkStart w:id="1830" w:name="_Toc452538157"/>
      <w:bookmarkStart w:id="1831" w:name="_Toc452544652"/>
      <w:bookmarkStart w:id="1832" w:name="_Toc452727645"/>
      <w:bookmarkStart w:id="1833" w:name="_Toc453079664"/>
      <w:bookmarkStart w:id="1834" w:name="_Toc453085445"/>
      <w:bookmarkStart w:id="1835" w:name="_Toc453144960"/>
      <w:bookmarkStart w:id="1836" w:name="_Toc453150135"/>
      <w:bookmarkStart w:id="1837" w:name="_Toc453151173"/>
      <w:bookmarkStart w:id="1838" w:name="_Toc453227971"/>
      <w:bookmarkStart w:id="1839" w:name="_Toc453574704"/>
      <w:bookmarkStart w:id="1840" w:name="_Toc451869448"/>
      <w:bookmarkStart w:id="1841" w:name="_Toc451869930"/>
      <w:bookmarkStart w:id="1842" w:name="_Toc451873170"/>
      <w:bookmarkStart w:id="1843" w:name="_Toc451944691"/>
      <w:bookmarkStart w:id="1844" w:name="_Toc452017292"/>
      <w:bookmarkStart w:id="1845" w:name="_Toc452047585"/>
      <w:bookmarkStart w:id="1846" w:name="_Toc452048203"/>
      <w:bookmarkStart w:id="1847" w:name="_Toc452538158"/>
      <w:bookmarkStart w:id="1848" w:name="_Toc452544653"/>
      <w:bookmarkStart w:id="1849" w:name="_Toc452727646"/>
      <w:bookmarkStart w:id="1850" w:name="_Toc453079665"/>
      <w:bookmarkStart w:id="1851" w:name="_Toc453085446"/>
      <w:bookmarkStart w:id="1852" w:name="_Toc453144961"/>
      <w:bookmarkStart w:id="1853" w:name="_Toc453150136"/>
      <w:bookmarkStart w:id="1854" w:name="_Toc453151174"/>
      <w:bookmarkStart w:id="1855" w:name="_Toc453227972"/>
      <w:bookmarkStart w:id="1856" w:name="_Toc453574705"/>
      <w:bookmarkStart w:id="1857" w:name="_Toc451869449"/>
      <w:bookmarkStart w:id="1858" w:name="_Toc451869931"/>
      <w:bookmarkStart w:id="1859" w:name="_Toc451873171"/>
      <w:bookmarkStart w:id="1860" w:name="_Toc451944692"/>
      <w:bookmarkStart w:id="1861" w:name="_Toc452017293"/>
      <w:bookmarkStart w:id="1862" w:name="_Toc452047586"/>
      <w:bookmarkStart w:id="1863" w:name="_Toc452048204"/>
      <w:bookmarkStart w:id="1864" w:name="_Toc452538159"/>
      <w:bookmarkStart w:id="1865" w:name="_Toc452544654"/>
      <w:bookmarkStart w:id="1866" w:name="_Toc452727647"/>
      <w:bookmarkStart w:id="1867" w:name="_Toc453079666"/>
      <w:bookmarkStart w:id="1868" w:name="_Toc453085447"/>
      <w:bookmarkStart w:id="1869" w:name="_Toc453144962"/>
      <w:bookmarkStart w:id="1870" w:name="_Toc453150137"/>
      <w:bookmarkStart w:id="1871" w:name="_Toc453151175"/>
      <w:bookmarkStart w:id="1872" w:name="_Toc453227973"/>
      <w:bookmarkStart w:id="1873" w:name="_Toc453574706"/>
      <w:bookmarkStart w:id="1874" w:name="_Toc451869450"/>
      <w:bookmarkStart w:id="1875" w:name="_Toc451869932"/>
      <w:bookmarkStart w:id="1876" w:name="_Toc451873172"/>
      <w:bookmarkStart w:id="1877" w:name="_Toc451944693"/>
      <w:bookmarkStart w:id="1878" w:name="_Toc452017294"/>
      <w:bookmarkStart w:id="1879" w:name="_Toc452047587"/>
      <w:bookmarkStart w:id="1880" w:name="_Toc452048205"/>
      <w:bookmarkStart w:id="1881" w:name="_Toc452538160"/>
      <w:bookmarkStart w:id="1882" w:name="_Toc452544655"/>
      <w:bookmarkStart w:id="1883" w:name="_Toc452727648"/>
      <w:bookmarkStart w:id="1884" w:name="_Toc453079667"/>
      <w:bookmarkStart w:id="1885" w:name="_Toc453085448"/>
      <w:bookmarkStart w:id="1886" w:name="_Toc453144963"/>
      <w:bookmarkStart w:id="1887" w:name="_Toc453150138"/>
      <w:bookmarkStart w:id="1888" w:name="_Toc453151176"/>
      <w:bookmarkStart w:id="1889" w:name="_Toc453227974"/>
      <w:bookmarkStart w:id="1890" w:name="_Toc453574707"/>
      <w:bookmarkStart w:id="1891" w:name="_Toc451869451"/>
      <w:bookmarkStart w:id="1892" w:name="_Toc451869933"/>
      <w:bookmarkStart w:id="1893" w:name="_Toc451873173"/>
      <w:bookmarkStart w:id="1894" w:name="_Toc451944694"/>
      <w:bookmarkStart w:id="1895" w:name="_Toc452017295"/>
      <w:bookmarkStart w:id="1896" w:name="_Toc452047588"/>
      <w:bookmarkStart w:id="1897" w:name="_Toc452048206"/>
      <w:bookmarkStart w:id="1898" w:name="_Toc452538161"/>
      <w:bookmarkStart w:id="1899" w:name="_Toc452544656"/>
      <w:bookmarkStart w:id="1900" w:name="_Toc452727649"/>
      <w:bookmarkStart w:id="1901" w:name="_Toc453079668"/>
      <w:bookmarkStart w:id="1902" w:name="_Toc453085449"/>
      <w:bookmarkStart w:id="1903" w:name="_Toc453144964"/>
      <w:bookmarkStart w:id="1904" w:name="_Toc453150139"/>
      <w:bookmarkStart w:id="1905" w:name="_Toc453151177"/>
      <w:bookmarkStart w:id="1906" w:name="_Toc453227975"/>
      <w:bookmarkStart w:id="1907" w:name="_Toc453574708"/>
      <w:bookmarkStart w:id="1908" w:name="_Toc454958509"/>
      <w:bookmarkStart w:id="1909" w:name="_Toc463615210"/>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r w:rsidRPr="00B45734">
        <w:lastRenderedPageBreak/>
        <w:t>Example: Exported IVP Unusual Cost Report</w:t>
      </w:r>
      <w:bookmarkEnd w:id="1908"/>
      <w:bookmarkEnd w:id="1909"/>
    </w:p>
    <w:p w:rsidR="003216B6" w:rsidRDefault="00D04A7F" w:rsidP="00B44850">
      <w:pPr>
        <w:pStyle w:val="Figure"/>
        <w:rPr>
          <w:sz w:val="16"/>
        </w:rPr>
      </w:pPr>
      <w:r w:rsidRPr="00293718">
        <w:rPr>
          <w:noProof/>
        </w:rPr>
        <w:drawing>
          <wp:inline distT="0" distB="0" distL="0" distR="0" wp14:anchorId="6F86D506" wp14:editId="22A74330">
            <wp:extent cx="5927725" cy="941705"/>
            <wp:effectExtent l="19050" t="19050" r="15875" b="10795"/>
            <wp:docPr id="57" name="Picture 16" descr="Spreadsheet includes Name, SSN, Day, Generic Name, Feeder Key, Total Doses per Day and Total Cost. " title="Exported IVP Unusual Cos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VP Unusual Cost report exported into Excel. The columns on this report include Name, SSN, Day, Generic Name, feeder key, Quantity, Total Cost, and Days Supply"/>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27725" cy="941705"/>
                    </a:xfrm>
                    <a:prstGeom prst="rect">
                      <a:avLst/>
                    </a:prstGeom>
                    <a:noFill/>
                    <a:ln>
                      <a:solidFill>
                        <a:schemeClr val="tx1"/>
                      </a:solidFill>
                    </a:ln>
                  </pic:spPr>
                </pic:pic>
              </a:graphicData>
            </a:graphic>
          </wp:inline>
        </w:drawing>
      </w:r>
    </w:p>
    <w:p w:rsidR="003216B6" w:rsidRPr="00B45734" w:rsidRDefault="003216B6" w:rsidP="00B44850">
      <w:pPr>
        <w:pStyle w:val="Heading5"/>
      </w:pPr>
      <w:bookmarkStart w:id="1910" w:name="_Toc450829767"/>
      <w:bookmarkStart w:id="1911" w:name="_Toc459041111"/>
      <w:bookmarkStart w:id="1912" w:name="_Toc459043662"/>
      <w:r w:rsidRPr="00B45734">
        <w:t>UDP Unusual Cost Report</w:t>
      </w:r>
      <w:bookmarkEnd w:id="1910"/>
      <w:bookmarkEnd w:id="1911"/>
      <w:bookmarkEnd w:id="1912"/>
    </w:p>
    <w:p w:rsidR="003216B6" w:rsidRPr="00A231CA" w:rsidRDefault="003216B6" w:rsidP="000B4407">
      <w:pPr>
        <w:pStyle w:val="DSSECSBodyText"/>
        <w:rPr>
          <w:rFonts w:eastAsia="MS Mincho"/>
        </w:rPr>
      </w:pPr>
      <w:r w:rsidRPr="00A231CA">
        <w:rPr>
          <w:rFonts w:eastAsia="MS Mincho"/>
        </w:rPr>
        <w:t>NOTE: Users can choose to add the SIG/Order Directions on the second line of this report. SIG/Order Direction information is produced by combining Prescription Unit Dose and Schedule information. This field assist</w:t>
      </w:r>
      <w:r w:rsidR="002E0EC2">
        <w:rPr>
          <w:rFonts w:eastAsia="MS Mincho"/>
        </w:rPr>
        <w:t>s</w:t>
      </w:r>
      <w:r w:rsidRPr="00A231CA">
        <w:rPr>
          <w:rFonts w:eastAsia="MS Mincho"/>
        </w:rPr>
        <w:t xml:space="preserve"> pharmacists that are responsible for audits to distinguish dispensing errors.</w:t>
      </w:r>
    </w:p>
    <w:p w:rsidR="003216B6" w:rsidRPr="005B286A" w:rsidRDefault="003216B6" w:rsidP="00B44850">
      <w:pPr>
        <w:pStyle w:val="DSSECSBodyText"/>
      </w:pPr>
      <w:r w:rsidRPr="005B286A">
        <w:t>The steps to produce the UDP version of the report</w:t>
      </w:r>
      <w:r w:rsidR="002E0EC2">
        <w:t>,</w:t>
      </w:r>
      <w:r w:rsidRPr="005B286A">
        <w:t xml:space="preserve"> with SIG directions in screen print format are as follows:</w:t>
      </w:r>
    </w:p>
    <w:p w:rsidR="003216B6" w:rsidRPr="00520A24" w:rsidRDefault="003216B6" w:rsidP="00554E6A">
      <w:pPr>
        <w:pStyle w:val="Steps"/>
        <w:pBdr>
          <w:top w:val="single" w:sz="4" w:space="1" w:color="auto"/>
          <w:left w:val="single" w:sz="4" w:space="4" w:color="auto"/>
          <w:bottom w:val="single" w:sz="4" w:space="1" w:color="auto"/>
          <w:right w:val="single" w:sz="4" w:space="4" w:color="auto"/>
        </w:pBdr>
      </w:pPr>
      <w:r w:rsidRPr="00520A24">
        <w:t>Choose the report you would like to run.</w:t>
      </w:r>
    </w:p>
    <w:p w:rsidR="003216B6" w:rsidRPr="00520A24" w:rsidRDefault="003216B6" w:rsidP="00554E6A">
      <w:pPr>
        <w:pStyle w:val="Steps"/>
        <w:pBdr>
          <w:top w:val="single" w:sz="4" w:space="1" w:color="auto"/>
          <w:left w:val="single" w:sz="4" w:space="4" w:color="auto"/>
          <w:bottom w:val="single" w:sz="4" w:space="1" w:color="auto"/>
          <w:right w:val="single" w:sz="4" w:space="4" w:color="auto"/>
        </w:pBdr>
      </w:pPr>
    </w:p>
    <w:p w:rsidR="003216B6" w:rsidRPr="00520A24" w:rsidRDefault="003216B6" w:rsidP="00554E6A">
      <w:pPr>
        <w:pStyle w:val="Steps"/>
        <w:pBdr>
          <w:top w:val="single" w:sz="4" w:space="1" w:color="auto"/>
          <w:left w:val="single" w:sz="4" w:space="4" w:color="auto"/>
          <w:bottom w:val="single" w:sz="4" w:space="1" w:color="auto"/>
          <w:right w:val="single" w:sz="4" w:space="4" w:color="auto"/>
        </w:pBdr>
      </w:pPr>
      <w:r w:rsidRPr="00520A24">
        <w:t xml:space="preserve">     Select one of the following:</w:t>
      </w:r>
    </w:p>
    <w:p w:rsidR="003216B6" w:rsidRPr="00520A24" w:rsidRDefault="003216B6" w:rsidP="00554E6A">
      <w:pPr>
        <w:pStyle w:val="Steps"/>
        <w:pBdr>
          <w:top w:val="single" w:sz="4" w:space="1" w:color="auto"/>
          <w:left w:val="single" w:sz="4" w:space="4" w:color="auto"/>
          <w:bottom w:val="single" w:sz="4" w:space="1" w:color="auto"/>
          <w:right w:val="single" w:sz="4" w:space="4" w:color="auto"/>
        </w:pBdr>
      </w:pPr>
    </w:p>
    <w:p w:rsidR="003216B6" w:rsidRPr="00520A24" w:rsidRDefault="003216B6" w:rsidP="00554E6A">
      <w:pPr>
        <w:pStyle w:val="Steps"/>
        <w:pBdr>
          <w:top w:val="single" w:sz="4" w:space="1" w:color="auto"/>
          <w:left w:val="single" w:sz="4" w:space="4" w:color="auto"/>
          <w:bottom w:val="single" w:sz="4" w:space="1" w:color="auto"/>
          <w:right w:val="single" w:sz="4" w:space="4" w:color="auto"/>
        </w:pBdr>
      </w:pPr>
      <w:r w:rsidRPr="00520A24">
        <w:t xml:space="preserve">          1         PRE</w:t>
      </w:r>
    </w:p>
    <w:p w:rsidR="003216B6" w:rsidRPr="00520A24" w:rsidRDefault="003216B6" w:rsidP="00554E6A">
      <w:pPr>
        <w:pStyle w:val="Steps"/>
        <w:pBdr>
          <w:top w:val="single" w:sz="4" w:space="1" w:color="auto"/>
          <w:left w:val="single" w:sz="4" w:space="4" w:color="auto"/>
          <w:bottom w:val="single" w:sz="4" w:space="1" w:color="auto"/>
          <w:right w:val="single" w:sz="4" w:space="4" w:color="auto"/>
        </w:pBdr>
      </w:pPr>
      <w:r w:rsidRPr="00520A24">
        <w:t xml:space="preserve">          2         IVP</w:t>
      </w:r>
    </w:p>
    <w:p w:rsidR="003216B6" w:rsidRPr="00520A24" w:rsidRDefault="003216B6" w:rsidP="00554E6A">
      <w:pPr>
        <w:pStyle w:val="Steps"/>
        <w:pBdr>
          <w:top w:val="single" w:sz="4" w:space="1" w:color="auto"/>
          <w:left w:val="single" w:sz="4" w:space="4" w:color="auto"/>
          <w:bottom w:val="single" w:sz="4" w:space="1" w:color="auto"/>
          <w:right w:val="single" w:sz="4" w:space="4" w:color="auto"/>
        </w:pBdr>
      </w:pPr>
      <w:r w:rsidRPr="00520A24">
        <w:t xml:space="preserve">          3         UDP</w:t>
      </w:r>
    </w:p>
    <w:p w:rsidR="003216B6" w:rsidRPr="00520A24" w:rsidRDefault="003216B6" w:rsidP="00554E6A">
      <w:pPr>
        <w:pStyle w:val="Steps"/>
        <w:pBdr>
          <w:top w:val="single" w:sz="4" w:space="1" w:color="auto"/>
          <w:left w:val="single" w:sz="4" w:space="4" w:color="auto"/>
          <w:bottom w:val="single" w:sz="4" w:space="1" w:color="auto"/>
          <w:right w:val="single" w:sz="4" w:space="4" w:color="auto"/>
        </w:pBdr>
      </w:pPr>
    </w:p>
    <w:p w:rsidR="003216B6"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520A24">
        <w:t xml:space="preserve">Selection: 1// </w:t>
      </w:r>
      <w:proofErr w:type="gramStart"/>
      <w:r w:rsidRPr="00520A24">
        <w:t>3  UDP</w:t>
      </w:r>
      <w:proofErr w:type="gramEnd"/>
      <w:r w:rsidRPr="00496BED">
        <w:rPr>
          <w:rFonts w:eastAsia="MS Mincho"/>
        </w:rPr>
        <w:t xml:space="preserve"> </w:t>
      </w:r>
    </w:p>
    <w:p w:rsidR="003216B6" w:rsidRPr="00496BED"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p>
    <w:p w:rsidR="003216B6" w:rsidRPr="00520A24"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520A24">
        <w:rPr>
          <w:rFonts w:eastAsia="MS Mincho"/>
        </w:rPr>
        <w:t>The default threshold cost for the Unit Dose Local extract is $20.</w:t>
      </w:r>
    </w:p>
    <w:p w:rsidR="003216B6" w:rsidRPr="00C6234E" w:rsidRDefault="003216B6" w:rsidP="00554E6A">
      <w:pPr>
        <w:pStyle w:val="Steps"/>
        <w:pBdr>
          <w:top w:val="single" w:sz="4" w:space="1" w:color="auto"/>
          <w:left w:val="single" w:sz="4" w:space="4" w:color="auto"/>
          <w:bottom w:val="single" w:sz="4" w:space="1" w:color="auto"/>
          <w:right w:val="single" w:sz="4" w:space="4" w:color="auto"/>
        </w:pBdr>
      </w:pPr>
      <w:r w:rsidRPr="00C6234E">
        <w:t xml:space="preserve">Would you like to change the threshold? NO// </w:t>
      </w:r>
      <w:proofErr w:type="gramStart"/>
      <w:r w:rsidRPr="00C6234E">
        <w:t>y  YES</w:t>
      </w:r>
      <w:proofErr w:type="gramEnd"/>
    </w:p>
    <w:p w:rsidR="003216B6" w:rsidRPr="00C6234E" w:rsidRDefault="003216B6" w:rsidP="00554E6A">
      <w:pPr>
        <w:pStyle w:val="Steps"/>
        <w:pBdr>
          <w:top w:val="single" w:sz="4" w:space="1" w:color="auto"/>
          <w:left w:val="single" w:sz="4" w:space="4" w:color="auto"/>
          <w:bottom w:val="single" w:sz="4" w:space="1" w:color="auto"/>
          <w:right w:val="single" w:sz="4" w:space="4" w:color="auto"/>
        </w:pBdr>
      </w:pPr>
      <w:r w:rsidRPr="00C6234E">
        <w:t>Enter the new threshold cost:  (0-100000): 500</w:t>
      </w:r>
    </w:p>
    <w:p w:rsidR="003216B6" w:rsidRPr="00520A24"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520A24">
        <w:rPr>
          <w:rFonts w:eastAsia="MS Mincho"/>
        </w:rPr>
        <w:t>Include SIG/Order Direc</w:t>
      </w:r>
      <w:r>
        <w:rPr>
          <w:rFonts w:eastAsia="MS Mincho"/>
        </w:rPr>
        <w:t xml:space="preserve">tion on line 2 of report? NO// </w:t>
      </w:r>
      <w:proofErr w:type="gramStart"/>
      <w:r>
        <w:rPr>
          <w:rFonts w:eastAsia="MS Mincho"/>
        </w:rPr>
        <w:t>y  YES</w:t>
      </w:r>
      <w:proofErr w:type="gramEnd"/>
    </w:p>
    <w:p w:rsidR="003216B6" w:rsidRPr="00520A24"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p>
    <w:p w:rsidR="003216B6" w:rsidRPr="00520A24"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520A24">
        <w:rPr>
          <w:rFonts w:eastAsia="MS Mincho"/>
        </w:rPr>
        <w:t>Enter the date range for which you would like to scan the Unit Dose Local</w:t>
      </w:r>
    </w:p>
    <w:p w:rsidR="003216B6" w:rsidRPr="00520A24"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520A24">
        <w:rPr>
          <w:rFonts w:eastAsia="MS Mincho"/>
        </w:rPr>
        <w:t>Extract records.</w:t>
      </w:r>
    </w:p>
    <w:p w:rsidR="003216B6" w:rsidRPr="00520A24"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520A24">
        <w:rPr>
          <w:rFonts w:eastAsia="MS Mincho"/>
        </w:rPr>
        <w:t>Starting with Date: 2/1/</w:t>
      </w:r>
      <w:proofErr w:type="gramStart"/>
      <w:r w:rsidRPr="00520A24">
        <w:rPr>
          <w:rFonts w:eastAsia="MS Mincho"/>
        </w:rPr>
        <w:t>13  (</w:t>
      </w:r>
      <w:proofErr w:type="gramEnd"/>
      <w:r w:rsidRPr="00520A24">
        <w:rPr>
          <w:rFonts w:eastAsia="MS Mincho"/>
        </w:rPr>
        <w:t>FEB 01, 2013)</w:t>
      </w:r>
    </w:p>
    <w:p w:rsidR="003216B6" w:rsidRPr="00520A24"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520A24">
        <w:rPr>
          <w:rFonts w:eastAsia="MS Mincho"/>
        </w:rPr>
        <w:t>Ending with Date: 2/10/</w:t>
      </w:r>
      <w:proofErr w:type="gramStart"/>
      <w:r w:rsidRPr="00520A24">
        <w:rPr>
          <w:rFonts w:eastAsia="MS Mincho"/>
        </w:rPr>
        <w:t>13  (</w:t>
      </w:r>
      <w:proofErr w:type="gramEnd"/>
      <w:r w:rsidRPr="00520A24">
        <w:rPr>
          <w:rFonts w:eastAsia="MS Mincho"/>
        </w:rPr>
        <w:t>FEB 10, 2013)</w:t>
      </w:r>
    </w:p>
    <w:p w:rsidR="003216B6" w:rsidRPr="00520A24"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p>
    <w:p w:rsidR="003216B6" w:rsidRPr="00520A24" w:rsidRDefault="003216B6" w:rsidP="00554E6A">
      <w:pPr>
        <w:pStyle w:val="Steps"/>
        <w:pBdr>
          <w:top w:val="single" w:sz="4" w:space="1" w:color="auto"/>
          <w:left w:val="single" w:sz="4" w:space="4" w:color="auto"/>
          <w:bottom w:val="single" w:sz="4" w:space="1" w:color="auto"/>
          <w:right w:val="single" w:sz="4" w:space="4" w:color="auto"/>
        </w:pBdr>
      </w:pPr>
      <w:r w:rsidRPr="00520A24">
        <w:t xml:space="preserve">Do you want the output in exportable format? NO// </w:t>
      </w:r>
      <w:proofErr w:type="gramStart"/>
      <w:r w:rsidRPr="00520A24">
        <w:t>n  NO</w:t>
      </w:r>
      <w:proofErr w:type="gramEnd"/>
    </w:p>
    <w:p w:rsidR="003216B6" w:rsidRPr="00520A24" w:rsidRDefault="003216B6" w:rsidP="00554E6A">
      <w:pPr>
        <w:pStyle w:val="Steps"/>
        <w:pBdr>
          <w:top w:val="single" w:sz="4" w:space="1" w:color="auto"/>
          <w:left w:val="single" w:sz="4" w:space="4" w:color="auto"/>
          <w:bottom w:val="single" w:sz="4" w:space="1" w:color="auto"/>
          <w:right w:val="single" w:sz="4" w:space="4" w:color="auto"/>
        </w:pBdr>
      </w:pPr>
    </w:p>
    <w:p w:rsidR="003216B6" w:rsidRPr="00520A24" w:rsidRDefault="003216B6" w:rsidP="00554E6A">
      <w:pPr>
        <w:pStyle w:val="Steps"/>
        <w:pBdr>
          <w:top w:val="single" w:sz="4" w:space="1" w:color="auto"/>
          <w:left w:val="single" w:sz="4" w:space="4" w:color="auto"/>
          <w:bottom w:val="single" w:sz="4" w:space="1" w:color="auto"/>
          <w:right w:val="single" w:sz="4" w:space="4" w:color="auto"/>
        </w:pBdr>
      </w:pPr>
      <w:r w:rsidRPr="00520A24">
        <w:t xml:space="preserve">This report requires 132 column </w:t>
      </w:r>
      <w:proofErr w:type="gramStart"/>
      <w:r w:rsidRPr="00520A24">
        <w:t>format</w:t>
      </w:r>
      <w:proofErr w:type="gramEnd"/>
      <w:r w:rsidRPr="00520A24">
        <w:t>.</w:t>
      </w:r>
    </w:p>
    <w:p w:rsidR="003216B6" w:rsidRDefault="003216B6" w:rsidP="00554E6A">
      <w:pPr>
        <w:pStyle w:val="Steps"/>
        <w:pBdr>
          <w:top w:val="single" w:sz="4" w:space="1" w:color="auto"/>
          <w:left w:val="single" w:sz="4" w:space="4" w:color="auto"/>
          <w:bottom w:val="single" w:sz="4" w:space="1" w:color="auto"/>
          <w:right w:val="single" w:sz="4" w:space="4" w:color="auto"/>
        </w:pBdr>
      </w:pPr>
      <w:r w:rsidRPr="00520A24">
        <w:t>DEVICE: HOME// 0</w:t>
      </w:r>
      <w:proofErr w:type="gramStart"/>
      <w:r w:rsidRPr="00520A24">
        <w:t>;132</w:t>
      </w:r>
      <w:proofErr w:type="gramEnd"/>
      <w:r w:rsidRPr="00520A24">
        <w:t xml:space="preserve">  HOME (CRT)</w:t>
      </w:r>
    </w:p>
    <w:p w:rsidR="003216B6" w:rsidRPr="00B45734" w:rsidRDefault="003216B6" w:rsidP="00B44850">
      <w:pPr>
        <w:pStyle w:val="FigureCaption"/>
      </w:pPr>
      <w:bookmarkStart w:id="1913" w:name="_Toc459043821"/>
      <w:bookmarkStart w:id="1914" w:name="_Toc454958510"/>
      <w:bookmarkStart w:id="1915" w:name="_Toc463615211"/>
      <w:bookmarkEnd w:id="1913"/>
      <w:r w:rsidRPr="00B45734">
        <w:t>Example: UDP Unusual Cost Report with SIG/Order Directions Added</w:t>
      </w:r>
      <w:r w:rsidRPr="00B45734" w:rsidDel="004F3D39">
        <w:t xml:space="preserve"> </w:t>
      </w:r>
      <w:r w:rsidRPr="00B45734">
        <w:t>Screen Print</w:t>
      </w:r>
      <w:bookmarkEnd w:id="1914"/>
      <w:bookmarkEnd w:id="1915"/>
    </w:p>
    <w:p w:rsidR="003216B6" w:rsidRDefault="003216B6" w:rsidP="00B44850">
      <w:pPr>
        <w:pStyle w:val="Figure"/>
      </w:pPr>
      <w:r w:rsidRPr="00293718">
        <w:rPr>
          <w:noProof/>
        </w:rPr>
        <w:drawing>
          <wp:inline distT="0" distB="0" distL="0" distR="0" wp14:anchorId="05C95398" wp14:editId="1798A8D1">
            <wp:extent cx="5902959" cy="1581150"/>
            <wp:effectExtent l="19050" t="19050" r="22225" b="19050"/>
            <wp:docPr id="46" name="Picture 19" descr="Screen Capture of UDP Unusual Cost Report with SIG/Order Directions Added Screen Print Version." title="UDP Unusual Cost Report with SIG/Order Directions Added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DP Unusual Cost report print screen example. The columns on this report include Name, SSN, Day, Generic Name, feeder key, Quantity, Total Cost, and Days Supply"/>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02959" cy="1581150"/>
                    </a:xfrm>
                    <a:prstGeom prst="rect">
                      <a:avLst/>
                    </a:prstGeom>
                    <a:noFill/>
                    <a:ln>
                      <a:solidFill>
                        <a:sysClr val="windowText" lastClr="000000"/>
                      </a:solidFill>
                    </a:ln>
                  </pic:spPr>
                </pic:pic>
              </a:graphicData>
            </a:graphic>
          </wp:inline>
        </w:drawing>
      </w:r>
    </w:p>
    <w:p w:rsidR="003216B6" w:rsidRPr="00A231CA" w:rsidRDefault="003216B6" w:rsidP="00B44850">
      <w:pPr>
        <w:pStyle w:val="DSSECSBodyText"/>
        <w:rPr>
          <w:rFonts w:cs="Arial"/>
        </w:rPr>
      </w:pPr>
      <w:r w:rsidRPr="00A231CA">
        <w:rPr>
          <w:rFonts w:cs="Arial"/>
        </w:rPr>
        <w:t xml:space="preserve">Guidance for capturing exported data into spreadsheets and the additional DSS application steps required to produce exportable versions of reports </w:t>
      </w:r>
      <w:r w:rsidR="002E0EC2">
        <w:rPr>
          <w:rFonts w:cs="Arial"/>
        </w:rPr>
        <w:t>is located</w:t>
      </w:r>
      <w:r w:rsidRPr="00A231CA">
        <w:rPr>
          <w:rFonts w:cs="Arial"/>
        </w:rPr>
        <w:t xml:space="preserve"> in </w:t>
      </w:r>
      <w:hyperlink w:anchor="Appendix_C" w:tooltip="Hyperlink to Appendix C.  Exporting a Report to a Spreadsheet" w:history="1">
        <w:r w:rsidRPr="00A231CA">
          <w:rPr>
            <w:rStyle w:val="Hyperlink"/>
            <w:rFonts w:eastAsiaTheme="majorEastAsia" w:cs="Arial"/>
          </w:rPr>
          <w:t xml:space="preserve">Appendix </w:t>
        </w:r>
        <w:r w:rsidR="00554E6A" w:rsidRPr="00A231CA">
          <w:rPr>
            <w:rStyle w:val="Hyperlink"/>
            <w:rFonts w:eastAsiaTheme="majorEastAsia" w:cs="Arial"/>
          </w:rPr>
          <w:t>F</w:t>
        </w:r>
        <w:r w:rsidRPr="00A231CA">
          <w:rPr>
            <w:rStyle w:val="Hyperlink"/>
            <w:rFonts w:eastAsiaTheme="majorEastAsia" w:cs="Arial"/>
          </w:rPr>
          <w:t>: Exporting a Report to a Spreadsheet</w:t>
        </w:r>
      </w:hyperlink>
      <w:r w:rsidRPr="00A231CA">
        <w:rPr>
          <w:rFonts w:cs="Arial"/>
        </w:rPr>
        <w:t>.</w:t>
      </w:r>
    </w:p>
    <w:p w:rsidR="003216B6" w:rsidRPr="00A231CA" w:rsidRDefault="003216B6" w:rsidP="00B44850">
      <w:pPr>
        <w:pStyle w:val="DSSECSBodyText"/>
      </w:pPr>
      <w:r w:rsidRPr="00A231CA">
        <w:lastRenderedPageBreak/>
        <w:t xml:space="preserve">The following example </w:t>
      </w:r>
      <w:r w:rsidR="002E0EC2">
        <w:t>displays</w:t>
      </w:r>
      <w:r w:rsidRPr="00A231CA">
        <w:t xml:space="preserve"> the report</w:t>
      </w:r>
      <w:r w:rsidR="002E0EC2">
        <w:t>,</w:t>
      </w:r>
      <w:r w:rsidRPr="00A231CA">
        <w:t xml:space="preserve"> after it has been produced in </w:t>
      </w:r>
      <w:r w:rsidR="00422425">
        <w:t xml:space="preserve">an </w:t>
      </w:r>
      <w:r w:rsidRPr="00A231CA">
        <w:t>exportable format and imported into a spreadsheet:</w:t>
      </w:r>
    </w:p>
    <w:p w:rsidR="003216B6" w:rsidRPr="00B45734" w:rsidRDefault="003216B6" w:rsidP="00B44850">
      <w:pPr>
        <w:pStyle w:val="FigureCaption"/>
      </w:pPr>
      <w:bookmarkStart w:id="1916" w:name="_Toc454958511"/>
      <w:bookmarkStart w:id="1917" w:name="_Toc463615212"/>
      <w:r w:rsidRPr="00B45734">
        <w:t>Example: Exported UDP Unusual Cost Report with SIG/Order Directions Added</w:t>
      </w:r>
      <w:bookmarkEnd w:id="1916"/>
      <w:bookmarkEnd w:id="1917"/>
    </w:p>
    <w:p w:rsidR="003216B6" w:rsidRDefault="003216B6" w:rsidP="00B44850">
      <w:pPr>
        <w:pStyle w:val="Figure"/>
      </w:pPr>
      <w:r w:rsidRPr="00293718">
        <w:rPr>
          <w:noProof/>
        </w:rPr>
        <w:drawing>
          <wp:inline distT="0" distB="0" distL="0" distR="0" wp14:anchorId="56910F0D" wp14:editId="15FB373F">
            <wp:extent cx="5650704" cy="857250"/>
            <wp:effectExtent l="19050" t="19050" r="26670" b="19050"/>
            <wp:docPr id="47" name="Picture 18" descr="Spreadsheet includes Name, SSN, Day, Generic Name, Feeder Key, Quantity, Total Cost and Sig Information. " title="Exported UDP Unusual Cost Report with SIG/Order Directions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DP Unusual Cost report exported into Excel. The columns on this report include Name, SSN, Day, Generic Name, feeder key, Quantity, Total Cost, and Days Supply"/>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650704" cy="857250"/>
                    </a:xfrm>
                    <a:prstGeom prst="rect">
                      <a:avLst/>
                    </a:prstGeom>
                    <a:noFill/>
                    <a:ln>
                      <a:solidFill>
                        <a:schemeClr val="tx1"/>
                      </a:solidFill>
                    </a:ln>
                  </pic:spPr>
                </pic:pic>
              </a:graphicData>
            </a:graphic>
          </wp:inline>
        </w:drawing>
      </w:r>
    </w:p>
    <w:p w:rsidR="003216B6" w:rsidRPr="00A231CA" w:rsidRDefault="003216B6" w:rsidP="00B44850">
      <w:pPr>
        <w:pStyle w:val="DSSECSBodyText"/>
        <w:rPr>
          <w:rFonts w:cs="Arial"/>
        </w:rPr>
      </w:pPr>
      <w:r w:rsidRPr="00A231CA">
        <w:rPr>
          <w:rFonts w:cs="Arial"/>
        </w:rPr>
        <w:t>The steps to produce the UDP version of the report</w:t>
      </w:r>
      <w:r w:rsidR="002E0EC2">
        <w:rPr>
          <w:rFonts w:cs="Arial"/>
        </w:rPr>
        <w:t>,</w:t>
      </w:r>
      <w:r w:rsidRPr="00A231CA">
        <w:rPr>
          <w:rFonts w:cs="Arial"/>
        </w:rPr>
        <w:t xml:space="preserve"> without SIG directions in screen print format are as follows:</w:t>
      </w:r>
    </w:p>
    <w:p w:rsidR="003216B6"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p>
    <w:p w:rsidR="003216B6" w:rsidRPr="00520A24" w:rsidRDefault="003216B6" w:rsidP="00554E6A">
      <w:pPr>
        <w:pStyle w:val="Steps"/>
        <w:pBdr>
          <w:top w:val="single" w:sz="4" w:space="1" w:color="auto"/>
          <w:left w:val="single" w:sz="4" w:space="4" w:color="auto"/>
          <w:bottom w:val="single" w:sz="4" w:space="1" w:color="auto"/>
          <w:right w:val="single" w:sz="4" w:space="4" w:color="auto"/>
        </w:pBdr>
      </w:pPr>
      <w:r w:rsidRPr="00520A24">
        <w:t>Choose the report you would like to run.</w:t>
      </w:r>
    </w:p>
    <w:p w:rsidR="003216B6" w:rsidRPr="00520A24" w:rsidRDefault="003216B6" w:rsidP="00554E6A">
      <w:pPr>
        <w:pStyle w:val="Steps"/>
        <w:pBdr>
          <w:top w:val="single" w:sz="4" w:space="1" w:color="auto"/>
          <w:left w:val="single" w:sz="4" w:space="4" w:color="auto"/>
          <w:bottom w:val="single" w:sz="4" w:space="1" w:color="auto"/>
          <w:right w:val="single" w:sz="4" w:space="4" w:color="auto"/>
        </w:pBdr>
      </w:pPr>
    </w:p>
    <w:p w:rsidR="003216B6" w:rsidRPr="00520A24" w:rsidRDefault="003216B6" w:rsidP="00554E6A">
      <w:pPr>
        <w:pStyle w:val="Steps"/>
        <w:pBdr>
          <w:top w:val="single" w:sz="4" w:space="1" w:color="auto"/>
          <w:left w:val="single" w:sz="4" w:space="4" w:color="auto"/>
          <w:bottom w:val="single" w:sz="4" w:space="1" w:color="auto"/>
          <w:right w:val="single" w:sz="4" w:space="4" w:color="auto"/>
        </w:pBdr>
      </w:pPr>
      <w:r w:rsidRPr="00520A24">
        <w:t xml:space="preserve">     Select one of the following:</w:t>
      </w:r>
    </w:p>
    <w:p w:rsidR="003216B6" w:rsidRPr="00520A24" w:rsidRDefault="003216B6" w:rsidP="00554E6A">
      <w:pPr>
        <w:pStyle w:val="Steps"/>
        <w:pBdr>
          <w:top w:val="single" w:sz="4" w:space="1" w:color="auto"/>
          <w:left w:val="single" w:sz="4" w:space="4" w:color="auto"/>
          <w:bottom w:val="single" w:sz="4" w:space="1" w:color="auto"/>
          <w:right w:val="single" w:sz="4" w:space="4" w:color="auto"/>
        </w:pBdr>
      </w:pPr>
    </w:p>
    <w:p w:rsidR="003216B6" w:rsidRPr="00520A24" w:rsidRDefault="003216B6" w:rsidP="00554E6A">
      <w:pPr>
        <w:pStyle w:val="Steps"/>
        <w:pBdr>
          <w:top w:val="single" w:sz="4" w:space="1" w:color="auto"/>
          <w:left w:val="single" w:sz="4" w:space="4" w:color="auto"/>
          <w:bottom w:val="single" w:sz="4" w:space="1" w:color="auto"/>
          <w:right w:val="single" w:sz="4" w:space="4" w:color="auto"/>
        </w:pBdr>
      </w:pPr>
      <w:r w:rsidRPr="00520A24">
        <w:t xml:space="preserve">          1         PRE</w:t>
      </w:r>
    </w:p>
    <w:p w:rsidR="003216B6" w:rsidRPr="00520A24" w:rsidRDefault="003216B6" w:rsidP="00554E6A">
      <w:pPr>
        <w:pStyle w:val="Steps"/>
        <w:pBdr>
          <w:top w:val="single" w:sz="4" w:space="1" w:color="auto"/>
          <w:left w:val="single" w:sz="4" w:space="4" w:color="auto"/>
          <w:bottom w:val="single" w:sz="4" w:space="1" w:color="auto"/>
          <w:right w:val="single" w:sz="4" w:space="4" w:color="auto"/>
        </w:pBdr>
      </w:pPr>
      <w:r w:rsidRPr="00520A24">
        <w:t xml:space="preserve">          2         IVP</w:t>
      </w:r>
    </w:p>
    <w:p w:rsidR="003216B6" w:rsidRPr="00520A24" w:rsidRDefault="003216B6" w:rsidP="00554E6A">
      <w:pPr>
        <w:pStyle w:val="Steps"/>
        <w:pBdr>
          <w:top w:val="single" w:sz="4" w:space="1" w:color="auto"/>
          <w:left w:val="single" w:sz="4" w:space="4" w:color="auto"/>
          <w:bottom w:val="single" w:sz="4" w:space="1" w:color="auto"/>
          <w:right w:val="single" w:sz="4" w:space="4" w:color="auto"/>
        </w:pBdr>
      </w:pPr>
      <w:r w:rsidRPr="00520A24">
        <w:t xml:space="preserve">          3         UDP</w:t>
      </w:r>
    </w:p>
    <w:p w:rsidR="003216B6" w:rsidRPr="00520A24" w:rsidRDefault="003216B6" w:rsidP="00554E6A">
      <w:pPr>
        <w:pStyle w:val="Steps"/>
        <w:pBdr>
          <w:top w:val="single" w:sz="4" w:space="1" w:color="auto"/>
          <w:left w:val="single" w:sz="4" w:space="4" w:color="auto"/>
          <w:bottom w:val="single" w:sz="4" w:space="1" w:color="auto"/>
          <w:right w:val="single" w:sz="4" w:space="4" w:color="auto"/>
        </w:pBdr>
      </w:pPr>
    </w:p>
    <w:p w:rsidR="003216B6"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520A24">
        <w:t xml:space="preserve">Selection: 1// </w:t>
      </w:r>
      <w:proofErr w:type="gramStart"/>
      <w:r w:rsidRPr="00520A24">
        <w:t>3  UDP</w:t>
      </w:r>
      <w:proofErr w:type="gramEnd"/>
      <w:r w:rsidRPr="00496BED">
        <w:rPr>
          <w:rFonts w:eastAsia="MS Mincho"/>
        </w:rPr>
        <w:t xml:space="preserve"> </w:t>
      </w:r>
    </w:p>
    <w:p w:rsidR="003216B6" w:rsidRPr="00496BED"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p>
    <w:p w:rsidR="003216B6" w:rsidRPr="00520A24"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520A24">
        <w:rPr>
          <w:rFonts w:eastAsia="MS Mincho"/>
        </w:rPr>
        <w:t>The default threshold cost for the Unit Dose Local extract is $20.</w:t>
      </w:r>
    </w:p>
    <w:p w:rsidR="003216B6" w:rsidRPr="00C6234E" w:rsidRDefault="003216B6" w:rsidP="00554E6A">
      <w:pPr>
        <w:pStyle w:val="Steps"/>
        <w:pBdr>
          <w:top w:val="single" w:sz="4" w:space="1" w:color="auto"/>
          <w:left w:val="single" w:sz="4" w:space="4" w:color="auto"/>
          <w:bottom w:val="single" w:sz="4" w:space="1" w:color="auto"/>
          <w:right w:val="single" w:sz="4" w:space="4" w:color="auto"/>
        </w:pBdr>
      </w:pPr>
      <w:r w:rsidRPr="00C6234E">
        <w:t xml:space="preserve">Would you like to change the threshold? NO// </w:t>
      </w:r>
      <w:proofErr w:type="gramStart"/>
      <w:r w:rsidRPr="00C6234E">
        <w:t>y  YES</w:t>
      </w:r>
      <w:proofErr w:type="gramEnd"/>
    </w:p>
    <w:p w:rsidR="003216B6" w:rsidRPr="00C6234E" w:rsidRDefault="003216B6" w:rsidP="00554E6A">
      <w:pPr>
        <w:pStyle w:val="Steps"/>
        <w:pBdr>
          <w:top w:val="single" w:sz="4" w:space="1" w:color="auto"/>
          <w:left w:val="single" w:sz="4" w:space="4" w:color="auto"/>
          <w:bottom w:val="single" w:sz="4" w:space="1" w:color="auto"/>
          <w:right w:val="single" w:sz="4" w:space="4" w:color="auto"/>
        </w:pBdr>
      </w:pPr>
      <w:r w:rsidRPr="00C6234E">
        <w:t>Enter the new threshold cost:  (0-100000): 500</w:t>
      </w:r>
    </w:p>
    <w:p w:rsidR="003216B6" w:rsidRPr="00520A24"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520A24">
        <w:rPr>
          <w:rFonts w:eastAsia="MS Mincho"/>
        </w:rPr>
        <w:t xml:space="preserve">Include SIG/Order Direction on line 2 of report? NO// </w:t>
      </w:r>
      <w:proofErr w:type="gramStart"/>
      <w:r w:rsidRPr="00520A24">
        <w:rPr>
          <w:rFonts w:eastAsia="MS Mincho"/>
        </w:rPr>
        <w:t>n  NO</w:t>
      </w:r>
      <w:proofErr w:type="gramEnd"/>
    </w:p>
    <w:p w:rsidR="003216B6" w:rsidRPr="00520A24"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p>
    <w:p w:rsidR="003216B6" w:rsidRPr="00520A24"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520A24">
        <w:rPr>
          <w:rFonts w:eastAsia="MS Mincho"/>
        </w:rPr>
        <w:t>Enter the date range for which you would like to scan the Unit Dose Local</w:t>
      </w:r>
    </w:p>
    <w:p w:rsidR="003216B6" w:rsidRPr="00520A24"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520A24">
        <w:rPr>
          <w:rFonts w:eastAsia="MS Mincho"/>
        </w:rPr>
        <w:t>Extract records.</w:t>
      </w:r>
    </w:p>
    <w:p w:rsidR="003216B6" w:rsidRPr="00520A24"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520A24">
        <w:rPr>
          <w:rFonts w:eastAsia="MS Mincho"/>
        </w:rPr>
        <w:t>Starting with Date: 2/1/</w:t>
      </w:r>
      <w:proofErr w:type="gramStart"/>
      <w:r w:rsidRPr="00520A24">
        <w:rPr>
          <w:rFonts w:eastAsia="MS Mincho"/>
        </w:rPr>
        <w:t>13  (</w:t>
      </w:r>
      <w:proofErr w:type="gramEnd"/>
      <w:r w:rsidRPr="00520A24">
        <w:rPr>
          <w:rFonts w:eastAsia="MS Mincho"/>
        </w:rPr>
        <w:t>FEB 01, 2013)</w:t>
      </w:r>
    </w:p>
    <w:p w:rsidR="003216B6" w:rsidRPr="00520A24"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520A24">
        <w:rPr>
          <w:rFonts w:eastAsia="MS Mincho"/>
        </w:rPr>
        <w:t>Ending with Date: 2/10/</w:t>
      </w:r>
      <w:proofErr w:type="gramStart"/>
      <w:r w:rsidRPr="00520A24">
        <w:rPr>
          <w:rFonts w:eastAsia="MS Mincho"/>
        </w:rPr>
        <w:t>13  (</w:t>
      </w:r>
      <w:proofErr w:type="gramEnd"/>
      <w:r w:rsidRPr="00520A24">
        <w:rPr>
          <w:rFonts w:eastAsia="MS Mincho"/>
        </w:rPr>
        <w:t>FEB 10, 2013)</w:t>
      </w:r>
    </w:p>
    <w:p w:rsidR="003216B6" w:rsidRPr="00520A24"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p>
    <w:p w:rsidR="003216B6" w:rsidRPr="00520A24" w:rsidRDefault="003216B6" w:rsidP="00554E6A">
      <w:pPr>
        <w:pStyle w:val="Steps"/>
        <w:pBdr>
          <w:top w:val="single" w:sz="4" w:space="1" w:color="auto"/>
          <w:left w:val="single" w:sz="4" w:space="4" w:color="auto"/>
          <w:bottom w:val="single" w:sz="4" w:space="1" w:color="auto"/>
          <w:right w:val="single" w:sz="4" w:space="4" w:color="auto"/>
        </w:pBdr>
      </w:pPr>
      <w:r w:rsidRPr="00520A24">
        <w:t xml:space="preserve">Do you want the output in exportable format? NO// </w:t>
      </w:r>
      <w:proofErr w:type="gramStart"/>
      <w:r w:rsidRPr="00520A24">
        <w:t>n  NO</w:t>
      </w:r>
      <w:proofErr w:type="gramEnd"/>
    </w:p>
    <w:p w:rsidR="003216B6" w:rsidRPr="00520A24" w:rsidRDefault="003216B6" w:rsidP="00554E6A">
      <w:pPr>
        <w:pStyle w:val="Steps"/>
        <w:pBdr>
          <w:top w:val="single" w:sz="4" w:space="1" w:color="auto"/>
          <w:left w:val="single" w:sz="4" w:space="4" w:color="auto"/>
          <w:bottom w:val="single" w:sz="4" w:space="1" w:color="auto"/>
          <w:right w:val="single" w:sz="4" w:space="4" w:color="auto"/>
        </w:pBdr>
      </w:pPr>
    </w:p>
    <w:p w:rsidR="003216B6" w:rsidRPr="00520A24" w:rsidRDefault="003216B6" w:rsidP="00554E6A">
      <w:pPr>
        <w:pStyle w:val="Steps"/>
        <w:pBdr>
          <w:top w:val="single" w:sz="4" w:space="1" w:color="auto"/>
          <w:left w:val="single" w:sz="4" w:space="4" w:color="auto"/>
          <w:bottom w:val="single" w:sz="4" w:space="1" w:color="auto"/>
          <w:right w:val="single" w:sz="4" w:space="4" w:color="auto"/>
        </w:pBdr>
      </w:pPr>
      <w:r w:rsidRPr="00520A24">
        <w:t xml:space="preserve">This report requires 132 column </w:t>
      </w:r>
      <w:proofErr w:type="gramStart"/>
      <w:r w:rsidRPr="00520A24">
        <w:t>format</w:t>
      </w:r>
      <w:proofErr w:type="gramEnd"/>
      <w:r w:rsidRPr="00520A24">
        <w:t>.</w:t>
      </w:r>
    </w:p>
    <w:p w:rsidR="003216B6" w:rsidRDefault="003216B6" w:rsidP="00554E6A">
      <w:pPr>
        <w:pStyle w:val="Steps"/>
        <w:pBdr>
          <w:top w:val="single" w:sz="4" w:space="1" w:color="auto"/>
          <w:left w:val="single" w:sz="4" w:space="4" w:color="auto"/>
          <w:bottom w:val="single" w:sz="4" w:space="1" w:color="auto"/>
          <w:right w:val="single" w:sz="4" w:space="4" w:color="auto"/>
        </w:pBdr>
      </w:pPr>
      <w:r w:rsidRPr="00520A24">
        <w:t>DEVICE: HOME// 0</w:t>
      </w:r>
      <w:proofErr w:type="gramStart"/>
      <w:r w:rsidRPr="00520A24">
        <w:t>;132</w:t>
      </w:r>
      <w:proofErr w:type="gramEnd"/>
      <w:r w:rsidRPr="00520A24">
        <w:t xml:space="preserve">  HOME (CRT)</w:t>
      </w:r>
    </w:p>
    <w:p w:rsidR="00554E6A" w:rsidRDefault="00554E6A" w:rsidP="00554E6A">
      <w:pPr>
        <w:pStyle w:val="Steps"/>
        <w:pBdr>
          <w:top w:val="single" w:sz="4" w:space="1" w:color="auto"/>
          <w:left w:val="single" w:sz="4" w:space="4" w:color="auto"/>
          <w:bottom w:val="single" w:sz="4" w:space="1" w:color="auto"/>
          <w:right w:val="single" w:sz="4" w:space="4" w:color="auto"/>
        </w:pBdr>
      </w:pPr>
    </w:p>
    <w:p w:rsidR="003216B6" w:rsidRPr="00B45734" w:rsidRDefault="003216B6" w:rsidP="00B44850">
      <w:pPr>
        <w:pStyle w:val="FigureCaption"/>
      </w:pPr>
      <w:bookmarkStart w:id="1918" w:name="_Toc454958512"/>
      <w:bookmarkStart w:id="1919" w:name="_Toc463615213"/>
      <w:r w:rsidRPr="00B45734">
        <w:t>Example: UDP Unusual Cost Report without SIG/Order Directions Added</w:t>
      </w:r>
      <w:r w:rsidRPr="00B45734" w:rsidDel="004F3D39">
        <w:t xml:space="preserve"> </w:t>
      </w:r>
      <w:r w:rsidRPr="00B45734">
        <w:t>Screen Print</w:t>
      </w:r>
      <w:bookmarkEnd w:id="1918"/>
      <w:bookmarkEnd w:id="1919"/>
    </w:p>
    <w:p w:rsidR="003216B6" w:rsidRDefault="003216B6" w:rsidP="00B44850">
      <w:pPr>
        <w:pStyle w:val="Figure"/>
      </w:pPr>
      <w:r w:rsidRPr="00293718">
        <w:rPr>
          <w:noProof/>
        </w:rPr>
        <w:drawing>
          <wp:inline distT="0" distB="0" distL="0" distR="0" wp14:anchorId="61833756" wp14:editId="01EEDB14">
            <wp:extent cx="5695950" cy="952886"/>
            <wp:effectExtent l="19050" t="19050" r="19050" b="19050"/>
            <wp:docPr id="233" name="Picture 19" descr="Screen Capture of UDP Unusual Cost Report without SIG/Order Directions Added Screen Print Version." title="UDP Unusual Cost Report without SIG/Order Directions Added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DP Unusual Cost report print screen example. The columns on this report include Name, SSN, Day, Generic Name, feeder key, Quantity, Total Cost, and Days Supply"/>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695950" cy="952886"/>
                    </a:xfrm>
                    <a:prstGeom prst="rect">
                      <a:avLst/>
                    </a:prstGeom>
                    <a:noFill/>
                    <a:ln>
                      <a:solidFill>
                        <a:sysClr val="windowText" lastClr="000000"/>
                      </a:solidFill>
                    </a:ln>
                  </pic:spPr>
                </pic:pic>
              </a:graphicData>
            </a:graphic>
          </wp:inline>
        </w:drawing>
      </w:r>
    </w:p>
    <w:p w:rsidR="003216B6" w:rsidRPr="00A231CA" w:rsidRDefault="003216B6" w:rsidP="00B44850">
      <w:pPr>
        <w:pStyle w:val="DSSECSBodyText"/>
        <w:rPr>
          <w:rFonts w:cs="Arial"/>
        </w:rPr>
      </w:pPr>
      <w:r w:rsidRPr="00A231CA">
        <w:rPr>
          <w:rFonts w:cs="Arial"/>
        </w:rPr>
        <w:t xml:space="preserve">Guidance for capturing exported data into spreadsheets and the additional DSS application steps required to produce exportable versions of reports </w:t>
      </w:r>
      <w:r w:rsidR="003156D7">
        <w:rPr>
          <w:rFonts w:cs="Arial"/>
        </w:rPr>
        <w:t xml:space="preserve">is located </w:t>
      </w:r>
      <w:r w:rsidRPr="00A231CA">
        <w:rPr>
          <w:rFonts w:cs="Arial"/>
        </w:rPr>
        <w:t xml:space="preserve">in </w:t>
      </w:r>
      <w:hyperlink w:anchor="Appendix_C" w:tooltip="Hyperlink to Appendix C.  Exporting a Report to a Spreadsheet" w:history="1">
        <w:r w:rsidRPr="00A231CA">
          <w:rPr>
            <w:rStyle w:val="Hyperlink"/>
            <w:rFonts w:eastAsiaTheme="majorEastAsia" w:cs="Arial"/>
          </w:rPr>
          <w:t xml:space="preserve">Appendix </w:t>
        </w:r>
        <w:r w:rsidR="00554E6A" w:rsidRPr="00A231CA">
          <w:rPr>
            <w:rStyle w:val="Hyperlink"/>
            <w:rFonts w:eastAsiaTheme="majorEastAsia" w:cs="Arial"/>
          </w:rPr>
          <w:t>F</w:t>
        </w:r>
        <w:r w:rsidRPr="00A231CA">
          <w:rPr>
            <w:rStyle w:val="Hyperlink"/>
            <w:rFonts w:eastAsiaTheme="majorEastAsia" w:cs="Arial"/>
          </w:rPr>
          <w:t>: Exporting a Report to a Spreadsheet</w:t>
        </w:r>
      </w:hyperlink>
      <w:r w:rsidRPr="00A231CA">
        <w:rPr>
          <w:rFonts w:cs="Arial"/>
        </w:rPr>
        <w:t>.</w:t>
      </w:r>
    </w:p>
    <w:p w:rsidR="003216B6" w:rsidRPr="00A231CA" w:rsidRDefault="003216B6" w:rsidP="00B44850">
      <w:pPr>
        <w:pStyle w:val="DSSECSBodyText"/>
        <w:rPr>
          <w:rFonts w:cs="Arial"/>
        </w:rPr>
      </w:pPr>
      <w:r w:rsidRPr="00A231CA">
        <w:rPr>
          <w:rFonts w:cs="Arial"/>
        </w:rPr>
        <w:t>The following example shows the report</w:t>
      </w:r>
      <w:r w:rsidR="003156D7">
        <w:rPr>
          <w:rFonts w:cs="Arial"/>
        </w:rPr>
        <w:t>,</w:t>
      </w:r>
      <w:r w:rsidRPr="00A231CA">
        <w:rPr>
          <w:rFonts w:cs="Arial"/>
        </w:rPr>
        <w:t xml:space="preserve"> after it has been produced in </w:t>
      </w:r>
      <w:r w:rsidR="00422425">
        <w:rPr>
          <w:rFonts w:cs="Arial"/>
        </w:rPr>
        <w:t xml:space="preserve">an </w:t>
      </w:r>
      <w:r w:rsidRPr="00A231CA">
        <w:rPr>
          <w:rFonts w:cs="Arial"/>
        </w:rPr>
        <w:t>exportable format and imported into a spreadsheet:</w:t>
      </w:r>
    </w:p>
    <w:p w:rsidR="003216B6" w:rsidRPr="00B45734" w:rsidRDefault="003216B6" w:rsidP="00B44850">
      <w:pPr>
        <w:pStyle w:val="FigureCaption"/>
      </w:pPr>
      <w:bookmarkStart w:id="1920" w:name="_Toc454958513"/>
      <w:bookmarkStart w:id="1921" w:name="_Toc463615214"/>
      <w:r w:rsidRPr="00B45734">
        <w:lastRenderedPageBreak/>
        <w:t>Example: Exported UDP Unusual Cost Report without SIG/Order Directions Added</w:t>
      </w:r>
      <w:bookmarkEnd w:id="1920"/>
      <w:bookmarkEnd w:id="1921"/>
    </w:p>
    <w:p w:rsidR="003216B6" w:rsidRDefault="003216B6" w:rsidP="00B44850">
      <w:pPr>
        <w:pStyle w:val="Figure"/>
      </w:pPr>
      <w:r w:rsidRPr="00293718">
        <w:rPr>
          <w:noProof/>
        </w:rPr>
        <w:drawing>
          <wp:inline distT="0" distB="0" distL="0" distR="0" wp14:anchorId="435732E8" wp14:editId="0348C14F">
            <wp:extent cx="5812155" cy="687276"/>
            <wp:effectExtent l="19050" t="19050" r="17145" b="17780"/>
            <wp:docPr id="255" name="Picture 18" descr="Spreadsheet includes Name, SSN, Day, Generic Name, Feeder Key, Quantity and Total Cost." title="Exported UDP Unusual Cost Report without SIG/Order Directions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DP Unusual Cost report exported into Excel. The columns on this report include Name, SSN, Day, Generic Name, feeder key, Quantity, Total Cost, and Days Supply"/>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812155" cy="687276"/>
                    </a:xfrm>
                    <a:prstGeom prst="rect">
                      <a:avLst/>
                    </a:prstGeom>
                    <a:noFill/>
                    <a:ln>
                      <a:solidFill>
                        <a:schemeClr val="tx1"/>
                      </a:solidFill>
                    </a:ln>
                  </pic:spPr>
                </pic:pic>
              </a:graphicData>
            </a:graphic>
          </wp:inline>
        </w:drawing>
      </w:r>
    </w:p>
    <w:p w:rsidR="003216B6" w:rsidRPr="00B45734" w:rsidRDefault="003216B6" w:rsidP="00B44850">
      <w:pPr>
        <w:pStyle w:val="Heading4"/>
      </w:pPr>
      <w:bookmarkStart w:id="1922" w:name="_Toc451780521"/>
      <w:bookmarkStart w:id="1923" w:name="_Toc451872877"/>
      <w:bookmarkStart w:id="1924" w:name="_Toc450829768"/>
      <w:bookmarkStart w:id="1925" w:name="_Toc459041112"/>
      <w:bookmarkStart w:id="1926" w:name="_Toc459043663"/>
      <w:bookmarkEnd w:id="1922"/>
      <w:bookmarkEnd w:id="1923"/>
      <w:r w:rsidRPr="00B45734">
        <w:t>Pharmacy Extracts Unusual Volume Report</w:t>
      </w:r>
      <w:bookmarkEnd w:id="1924"/>
      <w:bookmarkEnd w:id="1925"/>
      <w:bookmarkEnd w:id="1926"/>
    </w:p>
    <w:p w:rsidR="003216B6" w:rsidRPr="00A231CA" w:rsidRDefault="003216B6" w:rsidP="00B44850">
      <w:pPr>
        <w:pStyle w:val="DSSECSBodyText"/>
      </w:pPr>
      <w:r w:rsidRPr="00A231CA">
        <w:t xml:space="preserve">This report requires a 132-column output. The </w:t>
      </w:r>
      <w:r w:rsidR="00682065">
        <w:t xml:space="preserve">following </w:t>
      </w:r>
      <w:r w:rsidRPr="00A231CA">
        <w:t xml:space="preserve">steps </w:t>
      </w:r>
      <w:r w:rsidR="00682065">
        <w:t xml:space="preserve">are used </w:t>
      </w:r>
      <w:r w:rsidRPr="00A231CA">
        <w:t>to produc</w:t>
      </w:r>
      <w:r w:rsidR="00682065">
        <w:t>e</w:t>
      </w:r>
      <w:r w:rsidRPr="00A231CA">
        <w:t xml:space="preserve"> all versions (PRE, IVP, UDP and BCM)</w:t>
      </w:r>
      <w:r w:rsidR="00682065">
        <w:t>,</w:t>
      </w:r>
      <w:r w:rsidRPr="00A231CA">
        <w:t xml:space="preserve"> of the report:</w:t>
      </w: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This report prints a listing of unusual volumes that would be generated by the pharmacy extracts (PRE, IVP, UDP and BCM) as determined by a user defined threshold value. It should be run prior to the generation of the actual extract(s) to identify and fix as necessary any volumes determined to be erroneous.</w:t>
      </w: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Unusual volumes are defined as follows:</w:t>
      </w: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PRE Extract:  Quantity field greater than the threshold value.</w:t>
      </w: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 xml:space="preserve">IVP Extract:  Total Doses </w:t>
      </w:r>
      <w:proofErr w:type="gramStart"/>
      <w:r w:rsidRPr="00F517A9">
        <w:rPr>
          <w:rFonts w:eastAsia="MS Mincho"/>
        </w:rPr>
        <w:t>Per</w:t>
      </w:r>
      <w:proofErr w:type="gramEnd"/>
      <w:r w:rsidRPr="00F517A9">
        <w:rPr>
          <w:rFonts w:eastAsia="MS Mincho"/>
        </w:rPr>
        <w:t xml:space="preserve"> Day field greater than the threshold</w:t>
      </w: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 xml:space="preserve">              </w:t>
      </w:r>
      <w:proofErr w:type="gramStart"/>
      <w:r w:rsidRPr="00F517A9">
        <w:rPr>
          <w:rFonts w:eastAsia="MS Mincho"/>
        </w:rPr>
        <w:t>or</w:t>
      </w:r>
      <w:proofErr w:type="gramEnd"/>
      <w:r w:rsidRPr="00F517A9">
        <w:rPr>
          <w:rFonts w:eastAsia="MS Mincho"/>
        </w:rPr>
        <w:t xml:space="preserve"> less than the negative of the threshold value.</w:t>
      </w: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UDP Extract:  Quantity field greater than threshold value.</w:t>
      </w: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BCM Extract:  Component Dose Given field greater than threshold value.</w:t>
      </w: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Note: The threshold can be set after a report is selected.</w:t>
      </w: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Run times for this report will vary depending upon the size of the extract and could take as long as 30 minutes or more to complete. This report has no effect on the actual extracts and can be run as needed.</w:t>
      </w: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The report is sorted by Feeder Key, Descending Volume, and SSN.</w:t>
      </w:r>
      <w:r w:rsidRPr="00F517A9">
        <w:rPr>
          <w:rFonts w:eastAsia="MS Mincho"/>
        </w:rPr>
        <w:tab/>
      </w: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b/>
        </w:rPr>
      </w:pPr>
      <w:r w:rsidRPr="00F517A9">
        <w:rPr>
          <w:rFonts w:eastAsia="MS Mincho"/>
        </w:rPr>
        <w:t xml:space="preserve">Enter RETURN to continue or '^' to exit: </w:t>
      </w:r>
      <w:r w:rsidRPr="00F517A9">
        <w:rPr>
          <w:rFonts w:eastAsia="MS Mincho"/>
          <w:b/>
        </w:rPr>
        <w:t>&lt;RET&gt;</w:t>
      </w: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b/>
        </w:rPr>
      </w:pPr>
    </w:p>
    <w:p w:rsidR="003216B6"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Choose the report you would like to run.</w:t>
      </w:r>
    </w:p>
    <w:p w:rsidR="00554E6A" w:rsidRDefault="00554E6A" w:rsidP="00554E6A">
      <w:pPr>
        <w:pStyle w:val="Steps"/>
        <w:pBdr>
          <w:top w:val="single" w:sz="4" w:space="1" w:color="auto"/>
          <w:left w:val="single" w:sz="4" w:space="4" w:color="auto"/>
          <w:bottom w:val="single" w:sz="4" w:space="1" w:color="auto"/>
          <w:right w:val="single" w:sz="4" w:space="4" w:color="auto"/>
        </w:pBdr>
        <w:rPr>
          <w:rFonts w:eastAsia="MS Mincho"/>
        </w:rPr>
      </w:pPr>
    </w:p>
    <w:p w:rsidR="00DA3C7E" w:rsidRDefault="00DA3C7E" w:rsidP="000B4407">
      <w:pPr>
        <w:pStyle w:val="DSSECSBodyText"/>
      </w:pPr>
      <w:bookmarkStart w:id="1927" w:name="_Toc450829769"/>
      <w:bookmarkStart w:id="1928" w:name="_Toc459041113"/>
      <w:r>
        <w:br w:type="page"/>
      </w:r>
    </w:p>
    <w:p w:rsidR="003216B6" w:rsidRPr="00B45734" w:rsidRDefault="003216B6" w:rsidP="00B44850">
      <w:pPr>
        <w:pStyle w:val="Heading5"/>
      </w:pPr>
      <w:bookmarkStart w:id="1929" w:name="_Toc459043664"/>
      <w:r w:rsidRPr="00B45734">
        <w:lastRenderedPageBreak/>
        <w:t>PRE Unusual Volume Report</w:t>
      </w:r>
      <w:bookmarkEnd w:id="1927"/>
      <w:bookmarkEnd w:id="1928"/>
      <w:bookmarkEnd w:id="1929"/>
    </w:p>
    <w:p w:rsidR="003216B6" w:rsidRPr="00A231CA" w:rsidRDefault="003216B6" w:rsidP="00B44850">
      <w:pPr>
        <w:pStyle w:val="DSSECSBodyText"/>
      </w:pPr>
      <w:r w:rsidRPr="00A231CA">
        <w:t>The steps to produce the PRE version</w:t>
      </w:r>
      <w:r w:rsidR="00682065">
        <w:t>,</w:t>
      </w:r>
      <w:r w:rsidRPr="00A231CA">
        <w:t xml:space="preserve"> of the report in screen print format are as follows:</w:t>
      </w: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 xml:space="preserve">     Select one of the following:</w:t>
      </w: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 xml:space="preserve">          1         PRE</w:t>
      </w: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 xml:space="preserve">          2         IVP</w:t>
      </w: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 xml:space="preserve">          3         UDP</w:t>
      </w: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 xml:space="preserve">          4         BCM</w:t>
      </w: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 xml:space="preserve">Selection: 1// </w:t>
      </w:r>
      <w:proofErr w:type="gramStart"/>
      <w:r w:rsidRPr="00F517A9">
        <w:rPr>
          <w:rFonts w:eastAsia="MS Mincho"/>
        </w:rPr>
        <w:t>1  PRE</w:t>
      </w:r>
      <w:proofErr w:type="gramEnd"/>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The default threshold volume for the Prescription extract is 500.</w:t>
      </w:r>
    </w:p>
    <w:p w:rsidR="003216B6" w:rsidRPr="001B435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1B4359">
        <w:rPr>
          <w:rFonts w:eastAsia="MS Mincho"/>
        </w:rPr>
        <w:t xml:space="preserve">Would you like to change the threshold? NO// </w:t>
      </w:r>
      <w:proofErr w:type="gramStart"/>
      <w:r w:rsidRPr="001B4359">
        <w:rPr>
          <w:rFonts w:eastAsia="MS Mincho"/>
        </w:rPr>
        <w:t>y  YES</w:t>
      </w:r>
      <w:proofErr w:type="gramEnd"/>
    </w:p>
    <w:p w:rsidR="003216B6" w:rsidRPr="001B435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p>
    <w:p w:rsidR="003216B6" w:rsidRPr="001B435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1B4359">
        <w:rPr>
          <w:rFonts w:eastAsia="MS Mincho"/>
        </w:rPr>
        <w:t>Quantity &gt; threshold</w:t>
      </w:r>
    </w:p>
    <w:p w:rsidR="003216B6" w:rsidRPr="001B435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1B4359">
        <w:rPr>
          <w:rFonts w:eastAsia="MS Mincho"/>
        </w:rPr>
        <w:t>Enter the new threshold volume:  (0-100000): 500</w:t>
      </w: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Enter the date range for which you would like to scan the Prescription</w:t>
      </w: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Extract records.</w:t>
      </w: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 xml:space="preserve">Starting with Date: </w:t>
      </w:r>
      <w:proofErr w:type="gramStart"/>
      <w:r w:rsidRPr="00F517A9">
        <w:rPr>
          <w:rFonts w:eastAsia="MS Mincho"/>
        </w:rPr>
        <w:t>01012002  (</w:t>
      </w:r>
      <w:proofErr w:type="gramEnd"/>
      <w:r w:rsidRPr="00F517A9">
        <w:rPr>
          <w:rFonts w:eastAsia="MS Mincho"/>
        </w:rPr>
        <w:t>JAN 01, 2002)</w:t>
      </w: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r w:rsidRPr="00F517A9">
        <w:rPr>
          <w:rFonts w:eastAsia="MS Mincho"/>
        </w:rPr>
        <w:t xml:space="preserve">Ending with Date: </w:t>
      </w:r>
      <w:proofErr w:type="gramStart"/>
      <w:r w:rsidRPr="00F517A9">
        <w:rPr>
          <w:rFonts w:eastAsia="MS Mincho"/>
        </w:rPr>
        <w:t>01312002  (</w:t>
      </w:r>
      <w:proofErr w:type="gramEnd"/>
      <w:r w:rsidRPr="00F517A9">
        <w:rPr>
          <w:rFonts w:eastAsia="MS Mincho"/>
        </w:rPr>
        <w:t>JAN 31, 2002)</w:t>
      </w:r>
    </w:p>
    <w:p w:rsidR="003216B6" w:rsidRPr="00F517A9" w:rsidRDefault="003216B6" w:rsidP="00554E6A">
      <w:pPr>
        <w:pStyle w:val="Steps"/>
        <w:pBdr>
          <w:top w:val="single" w:sz="4" w:space="1" w:color="auto"/>
          <w:left w:val="single" w:sz="4" w:space="4" w:color="auto"/>
          <w:bottom w:val="single" w:sz="4" w:space="1" w:color="auto"/>
          <w:right w:val="single" w:sz="4" w:space="4" w:color="auto"/>
        </w:pBdr>
        <w:rPr>
          <w:rFonts w:eastAsia="MS Mincho"/>
        </w:rPr>
      </w:pPr>
    </w:p>
    <w:p w:rsidR="003216B6" w:rsidRPr="00F517A9" w:rsidRDefault="003216B6" w:rsidP="00554E6A">
      <w:pPr>
        <w:pStyle w:val="Steps"/>
        <w:pBdr>
          <w:top w:val="single" w:sz="4" w:space="1" w:color="auto"/>
          <w:left w:val="single" w:sz="4" w:space="4" w:color="auto"/>
          <w:bottom w:val="single" w:sz="4" w:space="1" w:color="auto"/>
          <w:right w:val="single" w:sz="4" w:space="4" w:color="auto"/>
        </w:pBdr>
      </w:pPr>
      <w:r w:rsidRPr="00F517A9">
        <w:t xml:space="preserve">Do you want the output in exportable format? NO// </w:t>
      </w:r>
      <w:proofErr w:type="gramStart"/>
      <w:r w:rsidRPr="00F517A9">
        <w:t>n  NO</w:t>
      </w:r>
      <w:proofErr w:type="gramEnd"/>
    </w:p>
    <w:p w:rsidR="003216B6" w:rsidRPr="00F517A9" w:rsidRDefault="003216B6" w:rsidP="00554E6A">
      <w:pPr>
        <w:pStyle w:val="Steps"/>
        <w:pBdr>
          <w:top w:val="single" w:sz="4" w:space="1" w:color="auto"/>
          <w:left w:val="single" w:sz="4" w:space="4" w:color="auto"/>
          <w:bottom w:val="single" w:sz="4" w:space="1" w:color="auto"/>
          <w:right w:val="single" w:sz="4" w:space="4" w:color="auto"/>
        </w:pBdr>
      </w:pPr>
    </w:p>
    <w:p w:rsidR="003216B6" w:rsidRPr="00F517A9" w:rsidRDefault="003216B6" w:rsidP="00554E6A">
      <w:pPr>
        <w:pStyle w:val="Steps"/>
        <w:pBdr>
          <w:top w:val="single" w:sz="4" w:space="1" w:color="auto"/>
          <w:left w:val="single" w:sz="4" w:space="4" w:color="auto"/>
          <w:bottom w:val="single" w:sz="4" w:space="1" w:color="auto"/>
          <w:right w:val="single" w:sz="4" w:space="4" w:color="auto"/>
        </w:pBdr>
      </w:pPr>
      <w:r w:rsidRPr="00F517A9">
        <w:t xml:space="preserve">This report requires 132 column </w:t>
      </w:r>
      <w:proofErr w:type="gramStart"/>
      <w:r w:rsidRPr="00F517A9">
        <w:t>format</w:t>
      </w:r>
      <w:proofErr w:type="gramEnd"/>
      <w:r w:rsidRPr="00F517A9">
        <w:t>.</w:t>
      </w:r>
    </w:p>
    <w:p w:rsidR="003216B6" w:rsidRDefault="003216B6" w:rsidP="00554E6A">
      <w:pPr>
        <w:pStyle w:val="Steps"/>
        <w:pBdr>
          <w:top w:val="single" w:sz="4" w:space="1" w:color="auto"/>
          <w:left w:val="single" w:sz="4" w:space="4" w:color="auto"/>
          <w:bottom w:val="single" w:sz="4" w:space="1" w:color="auto"/>
          <w:right w:val="single" w:sz="4" w:space="4" w:color="auto"/>
        </w:pBdr>
      </w:pPr>
      <w:r w:rsidRPr="00F517A9">
        <w:t>DEVICE: HOME// 0</w:t>
      </w:r>
      <w:proofErr w:type="gramStart"/>
      <w:r w:rsidRPr="00F517A9">
        <w:t>;132</w:t>
      </w:r>
      <w:proofErr w:type="gramEnd"/>
      <w:r w:rsidRPr="00F517A9">
        <w:t xml:space="preserve">  HOME (CRT) </w:t>
      </w:r>
    </w:p>
    <w:p w:rsidR="00554E6A" w:rsidRPr="00303ADB" w:rsidRDefault="00554E6A" w:rsidP="00554E6A">
      <w:pPr>
        <w:pStyle w:val="Steps"/>
        <w:pBdr>
          <w:top w:val="single" w:sz="4" w:space="1" w:color="auto"/>
          <w:left w:val="single" w:sz="4" w:space="4" w:color="auto"/>
          <w:bottom w:val="single" w:sz="4" w:space="1" w:color="auto"/>
          <w:right w:val="single" w:sz="4" w:space="4" w:color="auto"/>
        </w:pBdr>
        <w:rPr>
          <w:sz w:val="10"/>
        </w:rPr>
      </w:pPr>
    </w:p>
    <w:p w:rsidR="003216B6" w:rsidRPr="00B45734" w:rsidRDefault="003216B6" w:rsidP="00B44850">
      <w:pPr>
        <w:pStyle w:val="FigureCaption"/>
        <w:rPr>
          <w:rFonts w:eastAsia="MS Mincho"/>
        </w:rPr>
      </w:pPr>
      <w:bookmarkStart w:id="1930" w:name="_Toc454958514"/>
      <w:bookmarkStart w:id="1931" w:name="_Toc463615215"/>
      <w:r w:rsidRPr="00B45734">
        <w:rPr>
          <w:rFonts w:eastAsia="MS Mincho"/>
        </w:rPr>
        <w:t>Example: PRE Extract Unusual Volume Report Screen Print</w:t>
      </w:r>
      <w:bookmarkEnd w:id="1930"/>
      <w:bookmarkEnd w:id="1931"/>
    </w:p>
    <w:p w:rsidR="003216B6" w:rsidRDefault="003216B6" w:rsidP="00B44850">
      <w:pPr>
        <w:pStyle w:val="Figure"/>
      </w:pPr>
      <w:r w:rsidRPr="00293718">
        <w:rPr>
          <w:noProof/>
        </w:rPr>
        <w:drawing>
          <wp:inline distT="0" distB="0" distL="0" distR="0" wp14:anchorId="192CA1B5" wp14:editId="60446476">
            <wp:extent cx="5850504" cy="895350"/>
            <wp:effectExtent l="19050" t="19050" r="17145" b="19050"/>
            <wp:docPr id="63" name="Picture 63" descr="Screen Capture of PRE Extract Unusual Volume Report Screen Print Version." title="PRE Extract Unusual Volume Repor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cription Extract Unusual Volume Report Displayed on Screen.png"/>
                    <pic:cNvPicPr/>
                  </pic:nvPicPr>
                  <pic:blipFill>
                    <a:blip r:embed="rId78">
                      <a:extLst>
                        <a:ext uri="{28A0092B-C50C-407E-A947-70E740481C1C}">
                          <a14:useLocalDpi xmlns:a14="http://schemas.microsoft.com/office/drawing/2010/main" val="0"/>
                        </a:ext>
                      </a:extLst>
                    </a:blip>
                    <a:stretch>
                      <a:fillRect/>
                    </a:stretch>
                  </pic:blipFill>
                  <pic:spPr>
                    <a:xfrm>
                      <a:off x="0" y="0"/>
                      <a:ext cx="5850504" cy="895350"/>
                    </a:xfrm>
                    <a:prstGeom prst="rect">
                      <a:avLst/>
                    </a:prstGeom>
                    <a:ln>
                      <a:solidFill>
                        <a:sysClr val="windowText" lastClr="000000"/>
                      </a:solidFill>
                    </a:ln>
                  </pic:spPr>
                </pic:pic>
              </a:graphicData>
            </a:graphic>
          </wp:inline>
        </w:drawing>
      </w:r>
    </w:p>
    <w:p w:rsidR="003216B6" w:rsidRPr="00A231CA" w:rsidRDefault="003216B6" w:rsidP="00B44850">
      <w:pPr>
        <w:pStyle w:val="DSSECSBodyText"/>
        <w:rPr>
          <w:rFonts w:cs="Arial"/>
        </w:rPr>
      </w:pPr>
      <w:r w:rsidRPr="00A231CA">
        <w:rPr>
          <w:rFonts w:cs="Arial"/>
        </w:rPr>
        <w:t xml:space="preserve">Guidance for capturing exported data into spreadsheets and the additional DSS application steps required to produce exportable versions of reports </w:t>
      </w:r>
      <w:r w:rsidR="00682065">
        <w:rPr>
          <w:rFonts w:cs="Arial"/>
        </w:rPr>
        <w:t>is located</w:t>
      </w:r>
      <w:r w:rsidRPr="00A231CA">
        <w:rPr>
          <w:rFonts w:cs="Arial"/>
        </w:rPr>
        <w:t xml:space="preserve"> in </w:t>
      </w:r>
      <w:hyperlink w:anchor="Appendix_C" w:tooltip="Hyperlink to Appendix C.  Exporting a Report to a Spreadsheet" w:history="1">
        <w:r w:rsidRPr="00A231CA">
          <w:rPr>
            <w:rStyle w:val="Hyperlink"/>
            <w:rFonts w:eastAsiaTheme="majorEastAsia" w:cs="Arial"/>
          </w:rPr>
          <w:t xml:space="preserve">Appendix </w:t>
        </w:r>
        <w:r w:rsidR="00554E6A" w:rsidRPr="00A231CA">
          <w:rPr>
            <w:rStyle w:val="Hyperlink"/>
            <w:rFonts w:eastAsiaTheme="majorEastAsia" w:cs="Arial"/>
          </w:rPr>
          <w:t>F</w:t>
        </w:r>
        <w:r w:rsidRPr="00A231CA">
          <w:rPr>
            <w:rStyle w:val="Hyperlink"/>
            <w:rFonts w:eastAsiaTheme="majorEastAsia" w:cs="Arial"/>
          </w:rPr>
          <w:t>: Exporting a Report to a Spreadsheet</w:t>
        </w:r>
      </w:hyperlink>
      <w:r w:rsidRPr="00A231CA">
        <w:rPr>
          <w:rFonts w:cs="Arial"/>
        </w:rPr>
        <w:t>.</w:t>
      </w:r>
    </w:p>
    <w:p w:rsidR="003216B6" w:rsidRPr="00A231CA" w:rsidRDefault="003216B6" w:rsidP="00B44850">
      <w:pPr>
        <w:pStyle w:val="DSSECSBodyText"/>
        <w:rPr>
          <w:rFonts w:cs="Arial"/>
        </w:rPr>
      </w:pPr>
      <w:r w:rsidRPr="00A231CA">
        <w:rPr>
          <w:rFonts w:cs="Arial"/>
        </w:rPr>
        <w:t xml:space="preserve">The following example </w:t>
      </w:r>
      <w:r w:rsidR="00682065">
        <w:rPr>
          <w:rFonts w:cs="Arial"/>
        </w:rPr>
        <w:t>display</w:t>
      </w:r>
      <w:r w:rsidRPr="00A231CA">
        <w:rPr>
          <w:rFonts w:cs="Arial"/>
        </w:rPr>
        <w:t>s the report</w:t>
      </w:r>
      <w:r w:rsidR="00682065">
        <w:rPr>
          <w:rFonts w:cs="Arial"/>
        </w:rPr>
        <w:t>,</w:t>
      </w:r>
      <w:r w:rsidRPr="00A231CA">
        <w:rPr>
          <w:rFonts w:cs="Arial"/>
        </w:rPr>
        <w:t xml:space="preserve"> after it has been produced in </w:t>
      </w:r>
      <w:r w:rsidR="00422425">
        <w:rPr>
          <w:rFonts w:cs="Arial"/>
        </w:rPr>
        <w:t xml:space="preserve">an </w:t>
      </w:r>
      <w:r w:rsidRPr="00A231CA">
        <w:rPr>
          <w:rFonts w:cs="Arial"/>
        </w:rPr>
        <w:t>exportable format and imported into a spreadsheet:</w:t>
      </w:r>
    </w:p>
    <w:p w:rsidR="003216B6" w:rsidRPr="00B45734" w:rsidRDefault="003216B6" w:rsidP="00B44850">
      <w:pPr>
        <w:pStyle w:val="FigureCaption"/>
        <w:rPr>
          <w:rFonts w:eastAsia="MS Mincho"/>
        </w:rPr>
      </w:pPr>
      <w:bookmarkStart w:id="1932" w:name="_Toc451869480"/>
      <w:bookmarkStart w:id="1933" w:name="_Toc451869962"/>
      <w:bookmarkStart w:id="1934" w:name="_Toc451873202"/>
      <w:bookmarkStart w:id="1935" w:name="_Toc451944723"/>
      <w:bookmarkStart w:id="1936" w:name="_Toc452017324"/>
      <w:bookmarkStart w:id="1937" w:name="_Toc452047617"/>
      <w:bookmarkStart w:id="1938" w:name="_Toc452048235"/>
      <w:bookmarkStart w:id="1939" w:name="_Toc452538190"/>
      <w:bookmarkStart w:id="1940" w:name="_Toc452544685"/>
      <w:bookmarkStart w:id="1941" w:name="_Toc452727678"/>
      <w:bookmarkStart w:id="1942" w:name="_Toc453079697"/>
      <w:bookmarkStart w:id="1943" w:name="_Toc453085478"/>
      <w:bookmarkStart w:id="1944" w:name="_Toc453144993"/>
      <w:bookmarkStart w:id="1945" w:name="_Toc453150168"/>
      <w:bookmarkStart w:id="1946" w:name="_Toc453151206"/>
      <w:bookmarkStart w:id="1947" w:name="_Toc453228004"/>
      <w:bookmarkStart w:id="1948" w:name="_Toc453574737"/>
      <w:bookmarkStart w:id="1949" w:name="_Toc451869481"/>
      <w:bookmarkStart w:id="1950" w:name="_Toc451869963"/>
      <w:bookmarkStart w:id="1951" w:name="_Toc451873203"/>
      <w:bookmarkStart w:id="1952" w:name="_Toc451944724"/>
      <w:bookmarkStart w:id="1953" w:name="_Toc452017325"/>
      <w:bookmarkStart w:id="1954" w:name="_Toc452047618"/>
      <w:bookmarkStart w:id="1955" w:name="_Toc452048236"/>
      <w:bookmarkStart w:id="1956" w:name="_Toc452538191"/>
      <w:bookmarkStart w:id="1957" w:name="_Toc452544686"/>
      <w:bookmarkStart w:id="1958" w:name="_Toc452727679"/>
      <w:bookmarkStart w:id="1959" w:name="_Toc453079698"/>
      <w:bookmarkStart w:id="1960" w:name="_Toc453085479"/>
      <w:bookmarkStart w:id="1961" w:name="_Toc453144994"/>
      <w:bookmarkStart w:id="1962" w:name="_Toc453150169"/>
      <w:bookmarkStart w:id="1963" w:name="_Toc453151207"/>
      <w:bookmarkStart w:id="1964" w:name="_Toc453228005"/>
      <w:bookmarkStart w:id="1965" w:name="_Toc453574738"/>
      <w:bookmarkStart w:id="1966" w:name="_Toc451869482"/>
      <w:bookmarkStart w:id="1967" w:name="_Toc451869964"/>
      <w:bookmarkStart w:id="1968" w:name="_Toc451873204"/>
      <w:bookmarkStart w:id="1969" w:name="_Toc451944725"/>
      <w:bookmarkStart w:id="1970" w:name="_Toc452017326"/>
      <w:bookmarkStart w:id="1971" w:name="_Toc452047619"/>
      <w:bookmarkStart w:id="1972" w:name="_Toc452048237"/>
      <w:bookmarkStart w:id="1973" w:name="_Toc452538192"/>
      <w:bookmarkStart w:id="1974" w:name="_Toc452544687"/>
      <w:bookmarkStart w:id="1975" w:name="_Toc452727680"/>
      <w:bookmarkStart w:id="1976" w:name="_Toc453079699"/>
      <w:bookmarkStart w:id="1977" w:name="_Toc453085480"/>
      <w:bookmarkStart w:id="1978" w:name="_Toc453144995"/>
      <w:bookmarkStart w:id="1979" w:name="_Toc453150170"/>
      <w:bookmarkStart w:id="1980" w:name="_Toc453151208"/>
      <w:bookmarkStart w:id="1981" w:name="_Toc453228006"/>
      <w:bookmarkStart w:id="1982" w:name="_Toc453574739"/>
      <w:bookmarkStart w:id="1983" w:name="_Toc451869483"/>
      <w:bookmarkStart w:id="1984" w:name="_Toc451869965"/>
      <w:bookmarkStart w:id="1985" w:name="_Toc451873205"/>
      <w:bookmarkStart w:id="1986" w:name="_Toc451944726"/>
      <w:bookmarkStart w:id="1987" w:name="_Toc452017327"/>
      <w:bookmarkStart w:id="1988" w:name="_Toc452047620"/>
      <w:bookmarkStart w:id="1989" w:name="_Toc452048238"/>
      <w:bookmarkStart w:id="1990" w:name="_Toc452538193"/>
      <w:bookmarkStart w:id="1991" w:name="_Toc452544688"/>
      <w:bookmarkStart w:id="1992" w:name="_Toc452727681"/>
      <w:bookmarkStart w:id="1993" w:name="_Toc453079700"/>
      <w:bookmarkStart w:id="1994" w:name="_Toc453085481"/>
      <w:bookmarkStart w:id="1995" w:name="_Toc453144996"/>
      <w:bookmarkStart w:id="1996" w:name="_Toc453150171"/>
      <w:bookmarkStart w:id="1997" w:name="_Toc453151209"/>
      <w:bookmarkStart w:id="1998" w:name="_Toc453228007"/>
      <w:bookmarkStart w:id="1999" w:name="_Toc453574740"/>
      <w:bookmarkStart w:id="2000" w:name="_Toc451869484"/>
      <w:bookmarkStart w:id="2001" w:name="_Toc451869966"/>
      <w:bookmarkStart w:id="2002" w:name="_Toc451873206"/>
      <w:bookmarkStart w:id="2003" w:name="_Toc451944727"/>
      <w:bookmarkStart w:id="2004" w:name="_Toc452017328"/>
      <w:bookmarkStart w:id="2005" w:name="_Toc452047621"/>
      <w:bookmarkStart w:id="2006" w:name="_Toc452048239"/>
      <w:bookmarkStart w:id="2007" w:name="_Toc452538194"/>
      <w:bookmarkStart w:id="2008" w:name="_Toc452544689"/>
      <w:bookmarkStart w:id="2009" w:name="_Toc452727682"/>
      <w:bookmarkStart w:id="2010" w:name="_Toc453079701"/>
      <w:bookmarkStart w:id="2011" w:name="_Toc453085482"/>
      <w:bookmarkStart w:id="2012" w:name="_Toc453144997"/>
      <w:bookmarkStart w:id="2013" w:name="_Toc453150172"/>
      <w:bookmarkStart w:id="2014" w:name="_Toc453151210"/>
      <w:bookmarkStart w:id="2015" w:name="_Toc453228008"/>
      <w:bookmarkStart w:id="2016" w:name="_Toc453574741"/>
      <w:bookmarkStart w:id="2017" w:name="_Toc451869485"/>
      <w:bookmarkStart w:id="2018" w:name="_Toc451869967"/>
      <w:bookmarkStart w:id="2019" w:name="_Toc451873207"/>
      <w:bookmarkStart w:id="2020" w:name="_Toc451944728"/>
      <w:bookmarkStart w:id="2021" w:name="_Toc452017329"/>
      <w:bookmarkStart w:id="2022" w:name="_Toc452047622"/>
      <w:bookmarkStart w:id="2023" w:name="_Toc452048240"/>
      <w:bookmarkStart w:id="2024" w:name="_Toc452538195"/>
      <w:bookmarkStart w:id="2025" w:name="_Toc452544690"/>
      <w:bookmarkStart w:id="2026" w:name="_Toc452727683"/>
      <w:bookmarkStart w:id="2027" w:name="_Toc453079702"/>
      <w:bookmarkStart w:id="2028" w:name="_Toc453085483"/>
      <w:bookmarkStart w:id="2029" w:name="_Toc453144998"/>
      <w:bookmarkStart w:id="2030" w:name="_Toc453150173"/>
      <w:bookmarkStart w:id="2031" w:name="_Toc453151211"/>
      <w:bookmarkStart w:id="2032" w:name="_Toc453228009"/>
      <w:bookmarkStart w:id="2033" w:name="_Toc453574742"/>
      <w:bookmarkStart w:id="2034" w:name="_Toc451869486"/>
      <w:bookmarkStart w:id="2035" w:name="_Toc451869968"/>
      <w:bookmarkStart w:id="2036" w:name="_Toc451873208"/>
      <w:bookmarkStart w:id="2037" w:name="_Toc451944729"/>
      <w:bookmarkStart w:id="2038" w:name="_Toc452017330"/>
      <w:bookmarkStart w:id="2039" w:name="_Toc452047623"/>
      <w:bookmarkStart w:id="2040" w:name="_Toc452048241"/>
      <w:bookmarkStart w:id="2041" w:name="_Toc452538196"/>
      <w:bookmarkStart w:id="2042" w:name="_Toc452544691"/>
      <w:bookmarkStart w:id="2043" w:name="_Toc452727684"/>
      <w:bookmarkStart w:id="2044" w:name="_Toc453079703"/>
      <w:bookmarkStart w:id="2045" w:name="_Toc453085484"/>
      <w:bookmarkStart w:id="2046" w:name="_Toc453144999"/>
      <w:bookmarkStart w:id="2047" w:name="_Toc453150174"/>
      <w:bookmarkStart w:id="2048" w:name="_Toc453151212"/>
      <w:bookmarkStart w:id="2049" w:name="_Toc453228010"/>
      <w:bookmarkStart w:id="2050" w:name="_Toc453574743"/>
      <w:bookmarkStart w:id="2051" w:name="_Toc451869487"/>
      <w:bookmarkStart w:id="2052" w:name="_Toc451869969"/>
      <w:bookmarkStart w:id="2053" w:name="_Toc451873209"/>
      <w:bookmarkStart w:id="2054" w:name="_Toc451944730"/>
      <w:bookmarkStart w:id="2055" w:name="_Toc452017331"/>
      <w:bookmarkStart w:id="2056" w:name="_Toc452047624"/>
      <w:bookmarkStart w:id="2057" w:name="_Toc452048242"/>
      <w:bookmarkStart w:id="2058" w:name="_Toc452538197"/>
      <w:bookmarkStart w:id="2059" w:name="_Toc452544692"/>
      <w:bookmarkStart w:id="2060" w:name="_Toc452727685"/>
      <w:bookmarkStart w:id="2061" w:name="_Toc453079704"/>
      <w:bookmarkStart w:id="2062" w:name="_Toc453085485"/>
      <w:bookmarkStart w:id="2063" w:name="_Toc453145000"/>
      <w:bookmarkStart w:id="2064" w:name="_Toc453150175"/>
      <w:bookmarkStart w:id="2065" w:name="_Toc453151213"/>
      <w:bookmarkStart w:id="2066" w:name="_Toc453228011"/>
      <w:bookmarkStart w:id="2067" w:name="_Toc453574744"/>
      <w:bookmarkStart w:id="2068" w:name="_Toc451869488"/>
      <w:bookmarkStart w:id="2069" w:name="_Toc451869970"/>
      <w:bookmarkStart w:id="2070" w:name="_Toc451873210"/>
      <w:bookmarkStart w:id="2071" w:name="_Toc451944731"/>
      <w:bookmarkStart w:id="2072" w:name="_Toc452017332"/>
      <w:bookmarkStart w:id="2073" w:name="_Toc452047625"/>
      <w:bookmarkStart w:id="2074" w:name="_Toc452048243"/>
      <w:bookmarkStart w:id="2075" w:name="_Toc452538198"/>
      <w:bookmarkStart w:id="2076" w:name="_Toc452544693"/>
      <w:bookmarkStart w:id="2077" w:name="_Toc452727686"/>
      <w:bookmarkStart w:id="2078" w:name="_Toc453079705"/>
      <w:bookmarkStart w:id="2079" w:name="_Toc453085486"/>
      <w:bookmarkStart w:id="2080" w:name="_Toc453145001"/>
      <w:bookmarkStart w:id="2081" w:name="_Toc453150176"/>
      <w:bookmarkStart w:id="2082" w:name="_Toc453151214"/>
      <w:bookmarkStart w:id="2083" w:name="_Toc453228012"/>
      <w:bookmarkStart w:id="2084" w:name="_Toc453574745"/>
      <w:bookmarkStart w:id="2085" w:name="_Toc451869489"/>
      <w:bookmarkStart w:id="2086" w:name="_Toc451869971"/>
      <w:bookmarkStart w:id="2087" w:name="_Toc451873211"/>
      <w:bookmarkStart w:id="2088" w:name="_Toc451944732"/>
      <w:bookmarkStart w:id="2089" w:name="_Toc452017333"/>
      <w:bookmarkStart w:id="2090" w:name="_Toc452047626"/>
      <w:bookmarkStart w:id="2091" w:name="_Toc452048244"/>
      <w:bookmarkStart w:id="2092" w:name="_Toc452538199"/>
      <w:bookmarkStart w:id="2093" w:name="_Toc452544694"/>
      <w:bookmarkStart w:id="2094" w:name="_Toc452727687"/>
      <w:bookmarkStart w:id="2095" w:name="_Toc453079706"/>
      <w:bookmarkStart w:id="2096" w:name="_Toc453085487"/>
      <w:bookmarkStart w:id="2097" w:name="_Toc453145002"/>
      <w:bookmarkStart w:id="2098" w:name="_Toc453150177"/>
      <w:bookmarkStart w:id="2099" w:name="_Toc453151215"/>
      <w:bookmarkStart w:id="2100" w:name="_Toc453228013"/>
      <w:bookmarkStart w:id="2101" w:name="_Toc453574746"/>
      <w:bookmarkStart w:id="2102" w:name="_Toc451869490"/>
      <w:bookmarkStart w:id="2103" w:name="_Toc451869972"/>
      <w:bookmarkStart w:id="2104" w:name="_Toc451873212"/>
      <w:bookmarkStart w:id="2105" w:name="_Toc451944733"/>
      <w:bookmarkStart w:id="2106" w:name="_Toc452017334"/>
      <w:bookmarkStart w:id="2107" w:name="_Toc452047627"/>
      <w:bookmarkStart w:id="2108" w:name="_Toc452048245"/>
      <w:bookmarkStart w:id="2109" w:name="_Toc452538200"/>
      <w:bookmarkStart w:id="2110" w:name="_Toc452544695"/>
      <w:bookmarkStart w:id="2111" w:name="_Toc452727688"/>
      <w:bookmarkStart w:id="2112" w:name="_Toc453079707"/>
      <w:bookmarkStart w:id="2113" w:name="_Toc453085488"/>
      <w:bookmarkStart w:id="2114" w:name="_Toc453145003"/>
      <w:bookmarkStart w:id="2115" w:name="_Toc453150178"/>
      <w:bookmarkStart w:id="2116" w:name="_Toc453151216"/>
      <w:bookmarkStart w:id="2117" w:name="_Toc453228014"/>
      <w:bookmarkStart w:id="2118" w:name="_Toc453574747"/>
      <w:bookmarkStart w:id="2119" w:name="_Toc451869491"/>
      <w:bookmarkStart w:id="2120" w:name="_Toc451869973"/>
      <w:bookmarkStart w:id="2121" w:name="_Toc451873213"/>
      <w:bookmarkStart w:id="2122" w:name="_Toc451944734"/>
      <w:bookmarkStart w:id="2123" w:name="_Toc452017335"/>
      <w:bookmarkStart w:id="2124" w:name="_Toc452047628"/>
      <w:bookmarkStart w:id="2125" w:name="_Toc452048246"/>
      <w:bookmarkStart w:id="2126" w:name="_Toc452538201"/>
      <w:bookmarkStart w:id="2127" w:name="_Toc452544696"/>
      <w:bookmarkStart w:id="2128" w:name="_Toc452727689"/>
      <w:bookmarkStart w:id="2129" w:name="_Toc453079708"/>
      <w:bookmarkStart w:id="2130" w:name="_Toc453085489"/>
      <w:bookmarkStart w:id="2131" w:name="_Toc453145004"/>
      <w:bookmarkStart w:id="2132" w:name="_Toc453150179"/>
      <w:bookmarkStart w:id="2133" w:name="_Toc453151217"/>
      <w:bookmarkStart w:id="2134" w:name="_Toc453228015"/>
      <w:bookmarkStart w:id="2135" w:name="_Toc453574748"/>
      <w:bookmarkStart w:id="2136" w:name="_Toc451869492"/>
      <w:bookmarkStart w:id="2137" w:name="_Toc451869974"/>
      <w:bookmarkStart w:id="2138" w:name="_Toc451873214"/>
      <w:bookmarkStart w:id="2139" w:name="_Toc451944735"/>
      <w:bookmarkStart w:id="2140" w:name="_Toc452017336"/>
      <w:bookmarkStart w:id="2141" w:name="_Toc452047629"/>
      <w:bookmarkStart w:id="2142" w:name="_Toc452048247"/>
      <w:bookmarkStart w:id="2143" w:name="_Toc452538202"/>
      <w:bookmarkStart w:id="2144" w:name="_Toc452544697"/>
      <w:bookmarkStart w:id="2145" w:name="_Toc452727690"/>
      <w:bookmarkStart w:id="2146" w:name="_Toc453079709"/>
      <w:bookmarkStart w:id="2147" w:name="_Toc453085490"/>
      <w:bookmarkStart w:id="2148" w:name="_Toc453145005"/>
      <w:bookmarkStart w:id="2149" w:name="_Toc453150180"/>
      <w:bookmarkStart w:id="2150" w:name="_Toc453151218"/>
      <w:bookmarkStart w:id="2151" w:name="_Toc453228016"/>
      <w:bookmarkStart w:id="2152" w:name="_Toc453574749"/>
      <w:bookmarkStart w:id="2153" w:name="_Toc451869493"/>
      <w:bookmarkStart w:id="2154" w:name="_Toc451869975"/>
      <w:bookmarkStart w:id="2155" w:name="_Toc451873215"/>
      <w:bookmarkStart w:id="2156" w:name="_Toc451944736"/>
      <w:bookmarkStart w:id="2157" w:name="_Toc452017337"/>
      <w:bookmarkStart w:id="2158" w:name="_Toc452047630"/>
      <w:bookmarkStart w:id="2159" w:name="_Toc452048248"/>
      <w:bookmarkStart w:id="2160" w:name="_Toc452538203"/>
      <w:bookmarkStart w:id="2161" w:name="_Toc452544698"/>
      <w:bookmarkStart w:id="2162" w:name="_Toc452727691"/>
      <w:bookmarkStart w:id="2163" w:name="_Toc453079710"/>
      <w:bookmarkStart w:id="2164" w:name="_Toc453085491"/>
      <w:bookmarkStart w:id="2165" w:name="_Toc453145006"/>
      <w:bookmarkStart w:id="2166" w:name="_Toc453150181"/>
      <w:bookmarkStart w:id="2167" w:name="_Toc453151219"/>
      <w:bookmarkStart w:id="2168" w:name="_Toc453228017"/>
      <w:bookmarkStart w:id="2169" w:name="_Toc453574750"/>
      <w:bookmarkStart w:id="2170" w:name="_Toc451869494"/>
      <w:bookmarkStart w:id="2171" w:name="_Toc451869976"/>
      <w:bookmarkStart w:id="2172" w:name="_Toc451873216"/>
      <w:bookmarkStart w:id="2173" w:name="_Toc451944737"/>
      <w:bookmarkStart w:id="2174" w:name="_Toc452017338"/>
      <w:bookmarkStart w:id="2175" w:name="_Toc452047631"/>
      <w:bookmarkStart w:id="2176" w:name="_Toc452048249"/>
      <w:bookmarkStart w:id="2177" w:name="_Toc452538204"/>
      <w:bookmarkStart w:id="2178" w:name="_Toc452544699"/>
      <w:bookmarkStart w:id="2179" w:name="_Toc452727692"/>
      <w:bookmarkStart w:id="2180" w:name="_Toc453079711"/>
      <w:bookmarkStart w:id="2181" w:name="_Toc453085492"/>
      <w:bookmarkStart w:id="2182" w:name="_Toc453145007"/>
      <w:bookmarkStart w:id="2183" w:name="_Toc453150182"/>
      <w:bookmarkStart w:id="2184" w:name="_Toc453151220"/>
      <w:bookmarkStart w:id="2185" w:name="_Toc453228018"/>
      <w:bookmarkStart w:id="2186" w:name="_Toc453574751"/>
      <w:bookmarkStart w:id="2187" w:name="_Toc451869495"/>
      <w:bookmarkStart w:id="2188" w:name="_Toc451869977"/>
      <w:bookmarkStart w:id="2189" w:name="_Toc451873217"/>
      <w:bookmarkStart w:id="2190" w:name="_Toc451944738"/>
      <w:bookmarkStart w:id="2191" w:name="_Toc452017339"/>
      <w:bookmarkStart w:id="2192" w:name="_Toc452047632"/>
      <w:bookmarkStart w:id="2193" w:name="_Toc452048250"/>
      <w:bookmarkStart w:id="2194" w:name="_Toc452538205"/>
      <w:bookmarkStart w:id="2195" w:name="_Toc452544700"/>
      <w:bookmarkStart w:id="2196" w:name="_Toc452727693"/>
      <w:bookmarkStart w:id="2197" w:name="_Toc453079712"/>
      <w:bookmarkStart w:id="2198" w:name="_Toc453085493"/>
      <w:bookmarkStart w:id="2199" w:name="_Toc453145008"/>
      <w:bookmarkStart w:id="2200" w:name="_Toc453150183"/>
      <w:bookmarkStart w:id="2201" w:name="_Toc453151221"/>
      <w:bookmarkStart w:id="2202" w:name="_Toc453228019"/>
      <w:bookmarkStart w:id="2203" w:name="_Toc453574752"/>
      <w:bookmarkStart w:id="2204" w:name="_Toc451869496"/>
      <w:bookmarkStart w:id="2205" w:name="_Toc451869978"/>
      <w:bookmarkStart w:id="2206" w:name="_Toc451873218"/>
      <w:bookmarkStart w:id="2207" w:name="_Toc451944739"/>
      <w:bookmarkStart w:id="2208" w:name="_Toc452017340"/>
      <w:bookmarkStart w:id="2209" w:name="_Toc452047633"/>
      <w:bookmarkStart w:id="2210" w:name="_Toc452048251"/>
      <w:bookmarkStart w:id="2211" w:name="_Toc452538206"/>
      <w:bookmarkStart w:id="2212" w:name="_Toc452544701"/>
      <w:bookmarkStart w:id="2213" w:name="_Toc452727694"/>
      <w:bookmarkStart w:id="2214" w:name="_Toc453079713"/>
      <w:bookmarkStart w:id="2215" w:name="_Toc453085494"/>
      <w:bookmarkStart w:id="2216" w:name="_Toc453145009"/>
      <w:bookmarkStart w:id="2217" w:name="_Toc453150184"/>
      <w:bookmarkStart w:id="2218" w:name="_Toc453151222"/>
      <w:bookmarkStart w:id="2219" w:name="_Toc453228020"/>
      <w:bookmarkStart w:id="2220" w:name="_Toc453574753"/>
      <w:bookmarkStart w:id="2221" w:name="_Toc451869497"/>
      <w:bookmarkStart w:id="2222" w:name="_Toc451869979"/>
      <w:bookmarkStart w:id="2223" w:name="_Toc451873219"/>
      <w:bookmarkStart w:id="2224" w:name="_Toc451944740"/>
      <w:bookmarkStart w:id="2225" w:name="_Toc452017341"/>
      <w:bookmarkStart w:id="2226" w:name="_Toc452047634"/>
      <w:bookmarkStart w:id="2227" w:name="_Toc452048252"/>
      <w:bookmarkStart w:id="2228" w:name="_Toc452538207"/>
      <w:bookmarkStart w:id="2229" w:name="_Toc452544702"/>
      <w:bookmarkStart w:id="2230" w:name="_Toc452727695"/>
      <w:bookmarkStart w:id="2231" w:name="_Toc453079714"/>
      <w:bookmarkStart w:id="2232" w:name="_Toc453085495"/>
      <w:bookmarkStart w:id="2233" w:name="_Toc453145010"/>
      <w:bookmarkStart w:id="2234" w:name="_Toc453150185"/>
      <w:bookmarkStart w:id="2235" w:name="_Toc453151223"/>
      <w:bookmarkStart w:id="2236" w:name="_Toc453228021"/>
      <w:bookmarkStart w:id="2237" w:name="_Toc453574754"/>
      <w:bookmarkStart w:id="2238" w:name="_Toc451869498"/>
      <w:bookmarkStart w:id="2239" w:name="_Toc451869980"/>
      <w:bookmarkStart w:id="2240" w:name="_Toc451873220"/>
      <w:bookmarkStart w:id="2241" w:name="_Toc451944741"/>
      <w:bookmarkStart w:id="2242" w:name="_Toc452017342"/>
      <w:bookmarkStart w:id="2243" w:name="_Toc452047635"/>
      <w:bookmarkStart w:id="2244" w:name="_Toc452048253"/>
      <w:bookmarkStart w:id="2245" w:name="_Toc452538208"/>
      <w:bookmarkStart w:id="2246" w:name="_Toc452544703"/>
      <w:bookmarkStart w:id="2247" w:name="_Toc452727696"/>
      <w:bookmarkStart w:id="2248" w:name="_Toc453079715"/>
      <w:bookmarkStart w:id="2249" w:name="_Toc453085496"/>
      <w:bookmarkStart w:id="2250" w:name="_Toc453145011"/>
      <w:bookmarkStart w:id="2251" w:name="_Toc453150186"/>
      <w:bookmarkStart w:id="2252" w:name="_Toc453151224"/>
      <w:bookmarkStart w:id="2253" w:name="_Toc453228022"/>
      <w:bookmarkStart w:id="2254" w:name="_Toc453574755"/>
      <w:bookmarkStart w:id="2255" w:name="_Toc451869499"/>
      <w:bookmarkStart w:id="2256" w:name="_Toc451869981"/>
      <w:bookmarkStart w:id="2257" w:name="_Toc451873221"/>
      <w:bookmarkStart w:id="2258" w:name="_Toc451944742"/>
      <w:bookmarkStart w:id="2259" w:name="_Toc452017343"/>
      <w:bookmarkStart w:id="2260" w:name="_Toc452047636"/>
      <w:bookmarkStart w:id="2261" w:name="_Toc452048254"/>
      <w:bookmarkStart w:id="2262" w:name="_Toc452538209"/>
      <w:bookmarkStart w:id="2263" w:name="_Toc452544704"/>
      <w:bookmarkStart w:id="2264" w:name="_Toc452727697"/>
      <w:bookmarkStart w:id="2265" w:name="_Toc453079716"/>
      <w:bookmarkStart w:id="2266" w:name="_Toc453085497"/>
      <w:bookmarkStart w:id="2267" w:name="_Toc453145012"/>
      <w:bookmarkStart w:id="2268" w:name="_Toc453150187"/>
      <w:bookmarkStart w:id="2269" w:name="_Toc453151225"/>
      <w:bookmarkStart w:id="2270" w:name="_Toc453228023"/>
      <w:bookmarkStart w:id="2271" w:name="_Toc453574756"/>
      <w:bookmarkStart w:id="2272" w:name="_Toc454958515"/>
      <w:bookmarkStart w:id="2273" w:name="_Toc463615216"/>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r w:rsidRPr="00B45734">
        <w:rPr>
          <w:rFonts w:eastAsia="MS Mincho"/>
        </w:rPr>
        <w:t>Example: Export PRE Extract Unusual Volume Report</w:t>
      </w:r>
      <w:bookmarkEnd w:id="2272"/>
      <w:bookmarkEnd w:id="2273"/>
    </w:p>
    <w:p w:rsidR="003216B6" w:rsidRPr="002E72D2" w:rsidRDefault="003216B6" w:rsidP="00B44850">
      <w:pPr>
        <w:pStyle w:val="Figure"/>
      </w:pPr>
      <w:r w:rsidRPr="002E72D2">
        <w:rPr>
          <w:noProof/>
        </w:rPr>
        <w:drawing>
          <wp:inline distT="0" distB="0" distL="0" distR="0" wp14:anchorId="3ACEED31" wp14:editId="2F6E40FA">
            <wp:extent cx="5893435" cy="878205"/>
            <wp:effectExtent l="19050" t="19050" r="12065" b="17145"/>
            <wp:docPr id="240" name="Picture 22" descr="Spreadsheet includes Name, SSN, Day, Generic Name, Feeder Key, Quantity, Total Cost and Days Supply." title="Exported PRE Extract Unusual Volum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E Unusual Volume Report exported into Excel. The coulmns on this report include Name, SSN, Day, Generic Name, Feeder Key, Quantity, Total Cost, and  Days Supply"/>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893435" cy="878205"/>
                    </a:xfrm>
                    <a:prstGeom prst="rect">
                      <a:avLst/>
                    </a:prstGeom>
                    <a:noFill/>
                    <a:ln>
                      <a:solidFill>
                        <a:schemeClr val="tx1"/>
                      </a:solidFill>
                    </a:ln>
                  </pic:spPr>
                </pic:pic>
              </a:graphicData>
            </a:graphic>
          </wp:inline>
        </w:drawing>
      </w:r>
    </w:p>
    <w:p w:rsidR="00DA3C7E" w:rsidRDefault="00DA3C7E" w:rsidP="00B44850">
      <w:pPr>
        <w:pStyle w:val="Heading5"/>
      </w:pPr>
      <w:bookmarkStart w:id="2274" w:name="_Toc459041114"/>
      <w:r>
        <w:br w:type="page"/>
      </w:r>
    </w:p>
    <w:p w:rsidR="003216B6" w:rsidRPr="00B45734" w:rsidRDefault="003216B6" w:rsidP="00B44850">
      <w:pPr>
        <w:pStyle w:val="Heading5"/>
      </w:pPr>
      <w:bookmarkStart w:id="2275" w:name="_Toc459043665"/>
      <w:r w:rsidRPr="00B45734">
        <w:lastRenderedPageBreak/>
        <w:t>IVP Unusual Volume Report</w:t>
      </w:r>
      <w:bookmarkEnd w:id="2274"/>
      <w:bookmarkEnd w:id="2275"/>
    </w:p>
    <w:p w:rsidR="003216B6" w:rsidRPr="00A231CA" w:rsidRDefault="003216B6" w:rsidP="00B44850">
      <w:pPr>
        <w:pStyle w:val="DSSECSBodyText"/>
      </w:pPr>
      <w:r w:rsidRPr="00A231CA">
        <w:t>The steps to produce the IVP version of the report</w:t>
      </w:r>
      <w:r w:rsidR="00682065">
        <w:t>,</w:t>
      </w:r>
      <w:r w:rsidRPr="00A231CA">
        <w:t xml:space="preserve"> in screen print format are as follows:</w:t>
      </w:r>
    </w:p>
    <w:p w:rsidR="003216B6" w:rsidRPr="00C633B7" w:rsidRDefault="003216B6" w:rsidP="00C633B7">
      <w:pPr>
        <w:pStyle w:val="Steps"/>
        <w:pBdr>
          <w:top w:val="single" w:sz="4" w:space="1" w:color="auto"/>
          <w:left w:val="single" w:sz="4" w:space="4" w:color="auto"/>
          <w:bottom w:val="single" w:sz="4" w:space="1" w:color="auto"/>
          <w:right w:val="single" w:sz="4" w:space="4" w:color="auto"/>
        </w:pBdr>
        <w:rPr>
          <w:sz w:val="10"/>
        </w:rPr>
      </w:pPr>
    </w:p>
    <w:p w:rsidR="003216B6" w:rsidRPr="00293718" w:rsidRDefault="003216B6" w:rsidP="00C633B7">
      <w:pPr>
        <w:pStyle w:val="Steps"/>
        <w:pBdr>
          <w:top w:val="single" w:sz="4" w:space="1" w:color="auto"/>
          <w:left w:val="single" w:sz="4" w:space="4" w:color="auto"/>
          <w:bottom w:val="single" w:sz="4" w:space="1" w:color="auto"/>
          <w:right w:val="single" w:sz="4" w:space="4" w:color="auto"/>
        </w:pBdr>
      </w:pPr>
      <w:r w:rsidRPr="00293718">
        <w:t xml:space="preserve">     Select one of the following:</w:t>
      </w:r>
    </w:p>
    <w:p w:rsidR="003216B6" w:rsidRPr="00293718" w:rsidRDefault="003216B6" w:rsidP="00C633B7">
      <w:pPr>
        <w:pStyle w:val="Steps"/>
        <w:pBdr>
          <w:top w:val="single" w:sz="4" w:space="1" w:color="auto"/>
          <w:left w:val="single" w:sz="4" w:space="4" w:color="auto"/>
          <w:bottom w:val="single" w:sz="4" w:space="1" w:color="auto"/>
          <w:right w:val="single" w:sz="4" w:space="4" w:color="auto"/>
        </w:pBdr>
      </w:pPr>
    </w:p>
    <w:p w:rsidR="003216B6" w:rsidRPr="00293718" w:rsidRDefault="003216B6" w:rsidP="00C633B7">
      <w:pPr>
        <w:pStyle w:val="Steps"/>
        <w:pBdr>
          <w:top w:val="single" w:sz="4" w:space="1" w:color="auto"/>
          <w:left w:val="single" w:sz="4" w:space="4" w:color="auto"/>
          <w:bottom w:val="single" w:sz="4" w:space="1" w:color="auto"/>
          <w:right w:val="single" w:sz="4" w:space="4" w:color="auto"/>
        </w:pBdr>
      </w:pPr>
      <w:r w:rsidRPr="00293718">
        <w:t xml:space="preserve">          1         PRE</w:t>
      </w:r>
    </w:p>
    <w:p w:rsidR="003216B6" w:rsidRPr="00293718" w:rsidRDefault="003216B6" w:rsidP="00C633B7">
      <w:pPr>
        <w:pStyle w:val="Steps"/>
        <w:pBdr>
          <w:top w:val="single" w:sz="4" w:space="1" w:color="auto"/>
          <w:left w:val="single" w:sz="4" w:space="4" w:color="auto"/>
          <w:bottom w:val="single" w:sz="4" w:space="1" w:color="auto"/>
          <w:right w:val="single" w:sz="4" w:space="4" w:color="auto"/>
        </w:pBdr>
      </w:pPr>
      <w:r w:rsidRPr="00293718">
        <w:t xml:space="preserve">          2         IVP</w:t>
      </w:r>
    </w:p>
    <w:p w:rsidR="003216B6" w:rsidRPr="00293718" w:rsidRDefault="003216B6" w:rsidP="00C633B7">
      <w:pPr>
        <w:pStyle w:val="Steps"/>
        <w:pBdr>
          <w:top w:val="single" w:sz="4" w:space="1" w:color="auto"/>
          <w:left w:val="single" w:sz="4" w:space="4" w:color="auto"/>
          <w:bottom w:val="single" w:sz="4" w:space="1" w:color="auto"/>
          <w:right w:val="single" w:sz="4" w:space="4" w:color="auto"/>
        </w:pBdr>
      </w:pPr>
      <w:r w:rsidRPr="00293718">
        <w:t xml:space="preserve">          3         UDP</w:t>
      </w:r>
    </w:p>
    <w:p w:rsidR="003216B6" w:rsidRPr="00293718" w:rsidRDefault="003216B6" w:rsidP="00C633B7">
      <w:pPr>
        <w:pStyle w:val="Steps"/>
        <w:pBdr>
          <w:top w:val="single" w:sz="4" w:space="1" w:color="auto"/>
          <w:left w:val="single" w:sz="4" w:space="4" w:color="auto"/>
          <w:bottom w:val="single" w:sz="4" w:space="1" w:color="auto"/>
          <w:right w:val="single" w:sz="4" w:space="4" w:color="auto"/>
        </w:pBdr>
      </w:pPr>
      <w:r w:rsidRPr="00293718">
        <w:t xml:space="preserve">          4         BCM</w:t>
      </w:r>
    </w:p>
    <w:p w:rsidR="003216B6" w:rsidRPr="00293718" w:rsidRDefault="003216B6" w:rsidP="00C633B7">
      <w:pPr>
        <w:pStyle w:val="Steps"/>
        <w:pBdr>
          <w:top w:val="single" w:sz="4" w:space="1" w:color="auto"/>
          <w:left w:val="single" w:sz="4" w:space="4" w:color="auto"/>
          <w:bottom w:val="single" w:sz="4" w:space="1" w:color="auto"/>
          <w:right w:val="single" w:sz="4" w:space="4" w:color="auto"/>
        </w:pBdr>
      </w:pPr>
    </w:p>
    <w:p w:rsidR="003216B6" w:rsidRPr="00F517A9" w:rsidRDefault="003216B6" w:rsidP="00C633B7">
      <w:pPr>
        <w:pStyle w:val="Steps"/>
        <w:pBdr>
          <w:top w:val="single" w:sz="4" w:space="1" w:color="auto"/>
          <w:left w:val="single" w:sz="4" w:space="4" w:color="auto"/>
          <w:bottom w:val="single" w:sz="4" w:space="1" w:color="auto"/>
          <w:right w:val="single" w:sz="4" w:space="4" w:color="auto"/>
        </w:pBdr>
      </w:pPr>
      <w:r w:rsidRPr="00F517A9">
        <w:t xml:space="preserve">Selection: 1// </w:t>
      </w:r>
      <w:proofErr w:type="gramStart"/>
      <w:r w:rsidRPr="00F517A9">
        <w:t>2  IVP</w:t>
      </w:r>
      <w:proofErr w:type="gramEnd"/>
    </w:p>
    <w:p w:rsidR="003216B6" w:rsidRPr="00F517A9" w:rsidRDefault="003216B6" w:rsidP="00C633B7">
      <w:pPr>
        <w:pStyle w:val="Steps"/>
        <w:pBdr>
          <w:top w:val="single" w:sz="4" w:space="1" w:color="auto"/>
          <w:left w:val="single" w:sz="4" w:space="4" w:color="auto"/>
          <w:bottom w:val="single" w:sz="4" w:space="1" w:color="auto"/>
          <w:right w:val="single" w:sz="4" w:space="4" w:color="auto"/>
        </w:pBdr>
      </w:pPr>
      <w:r w:rsidRPr="00F517A9">
        <w:tab/>
      </w:r>
    </w:p>
    <w:p w:rsidR="003216B6" w:rsidRPr="00F517A9" w:rsidRDefault="003216B6" w:rsidP="00C633B7">
      <w:pPr>
        <w:pStyle w:val="Steps"/>
        <w:pBdr>
          <w:top w:val="single" w:sz="4" w:space="1" w:color="auto"/>
          <w:left w:val="single" w:sz="4" w:space="4" w:color="auto"/>
          <w:bottom w:val="single" w:sz="4" w:space="1" w:color="auto"/>
          <w:right w:val="single" w:sz="4" w:space="4" w:color="auto"/>
        </w:pBdr>
      </w:pPr>
      <w:r w:rsidRPr="00F517A9">
        <w:t>The default threshold volume for the IV Detail extract is 1000.</w:t>
      </w:r>
    </w:p>
    <w:p w:rsidR="003216B6" w:rsidRPr="00F517A9" w:rsidRDefault="003216B6" w:rsidP="00C633B7">
      <w:pPr>
        <w:pStyle w:val="Steps"/>
        <w:pBdr>
          <w:top w:val="single" w:sz="4" w:space="1" w:color="auto"/>
          <w:left w:val="single" w:sz="4" w:space="4" w:color="auto"/>
          <w:bottom w:val="single" w:sz="4" w:space="1" w:color="auto"/>
          <w:right w:val="single" w:sz="4" w:space="4" w:color="auto"/>
        </w:pBdr>
      </w:pPr>
      <w:r w:rsidRPr="00F517A9">
        <w:t xml:space="preserve">Would you like to change the threshold? NO// </w:t>
      </w:r>
      <w:proofErr w:type="gramStart"/>
      <w:r w:rsidRPr="00F517A9">
        <w:t>y  YES</w:t>
      </w:r>
      <w:proofErr w:type="gramEnd"/>
    </w:p>
    <w:p w:rsidR="003216B6" w:rsidRPr="00F517A9" w:rsidRDefault="003216B6" w:rsidP="00C633B7">
      <w:pPr>
        <w:pStyle w:val="Steps"/>
        <w:pBdr>
          <w:top w:val="single" w:sz="4" w:space="1" w:color="auto"/>
          <w:left w:val="single" w:sz="4" w:space="4" w:color="auto"/>
          <w:bottom w:val="single" w:sz="4" w:space="1" w:color="auto"/>
          <w:right w:val="single" w:sz="4" w:space="4" w:color="auto"/>
        </w:pBdr>
      </w:pPr>
    </w:p>
    <w:p w:rsidR="003216B6" w:rsidRPr="00F517A9" w:rsidRDefault="003216B6" w:rsidP="00C633B7">
      <w:pPr>
        <w:pStyle w:val="Steps"/>
        <w:pBdr>
          <w:top w:val="single" w:sz="4" w:space="1" w:color="auto"/>
          <w:left w:val="single" w:sz="4" w:space="4" w:color="auto"/>
          <w:bottom w:val="single" w:sz="4" w:space="1" w:color="auto"/>
          <w:right w:val="single" w:sz="4" w:space="4" w:color="auto"/>
        </w:pBdr>
      </w:pPr>
      <w:proofErr w:type="gramStart"/>
      <w:r w:rsidRPr="00F517A9">
        <w:t>threshold</w:t>
      </w:r>
      <w:proofErr w:type="gramEnd"/>
      <w:r w:rsidRPr="00F517A9">
        <w:t xml:space="preserve"> &gt; Total Doses Per Day &lt; -threshold</w:t>
      </w:r>
    </w:p>
    <w:p w:rsidR="003216B6" w:rsidRPr="00F517A9" w:rsidRDefault="003216B6" w:rsidP="00C633B7">
      <w:pPr>
        <w:pStyle w:val="Steps"/>
        <w:pBdr>
          <w:top w:val="single" w:sz="4" w:space="1" w:color="auto"/>
          <w:left w:val="single" w:sz="4" w:space="4" w:color="auto"/>
          <w:bottom w:val="single" w:sz="4" w:space="1" w:color="auto"/>
          <w:right w:val="single" w:sz="4" w:space="4" w:color="auto"/>
        </w:pBdr>
      </w:pPr>
      <w:r w:rsidRPr="00F517A9">
        <w:t>Enter the new threshold volume:  (0-100000): 20</w:t>
      </w:r>
    </w:p>
    <w:p w:rsidR="003216B6" w:rsidRPr="00F517A9" w:rsidRDefault="003216B6" w:rsidP="00C633B7">
      <w:pPr>
        <w:pStyle w:val="Steps"/>
        <w:pBdr>
          <w:top w:val="single" w:sz="4" w:space="1" w:color="auto"/>
          <w:left w:val="single" w:sz="4" w:space="4" w:color="auto"/>
          <w:bottom w:val="single" w:sz="4" w:space="1" w:color="auto"/>
          <w:right w:val="single" w:sz="4" w:space="4" w:color="auto"/>
        </w:pBdr>
      </w:pPr>
    </w:p>
    <w:p w:rsidR="003216B6" w:rsidRPr="00F517A9" w:rsidRDefault="003216B6" w:rsidP="00C633B7">
      <w:pPr>
        <w:pStyle w:val="Steps"/>
        <w:pBdr>
          <w:top w:val="single" w:sz="4" w:space="1" w:color="auto"/>
          <w:left w:val="single" w:sz="4" w:space="4" w:color="auto"/>
          <w:bottom w:val="single" w:sz="4" w:space="1" w:color="auto"/>
          <w:right w:val="single" w:sz="4" w:space="4" w:color="auto"/>
        </w:pBdr>
      </w:pPr>
      <w:r w:rsidRPr="00F517A9">
        <w:t>Enter the date range for which you would like to scan the IV Detail</w:t>
      </w:r>
    </w:p>
    <w:p w:rsidR="003216B6" w:rsidRPr="00F517A9" w:rsidRDefault="003216B6" w:rsidP="00C633B7">
      <w:pPr>
        <w:pStyle w:val="Steps"/>
        <w:pBdr>
          <w:top w:val="single" w:sz="4" w:space="1" w:color="auto"/>
          <w:left w:val="single" w:sz="4" w:space="4" w:color="auto"/>
          <w:bottom w:val="single" w:sz="4" w:space="1" w:color="auto"/>
          <w:right w:val="single" w:sz="4" w:space="4" w:color="auto"/>
        </w:pBdr>
      </w:pPr>
      <w:r w:rsidRPr="00F517A9">
        <w:t>Extract records.</w:t>
      </w:r>
    </w:p>
    <w:p w:rsidR="003216B6" w:rsidRPr="00F517A9" w:rsidRDefault="003216B6" w:rsidP="00C633B7">
      <w:pPr>
        <w:pStyle w:val="Steps"/>
        <w:pBdr>
          <w:top w:val="single" w:sz="4" w:space="1" w:color="auto"/>
          <w:left w:val="single" w:sz="4" w:space="4" w:color="auto"/>
          <w:bottom w:val="single" w:sz="4" w:space="1" w:color="auto"/>
          <w:right w:val="single" w:sz="4" w:space="4" w:color="auto"/>
        </w:pBdr>
      </w:pPr>
      <w:r w:rsidRPr="00F517A9">
        <w:t xml:space="preserve">Starting with Date: </w:t>
      </w:r>
      <w:proofErr w:type="gramStart"/>
      <w:r w:rsidRPr="00F517A9">
        <w:t>02012012  (</w:t>
      </w:r>
      <w:proofErr w:type="gramEnd"/>
      <w:r w:rsidRPr="00F517A9">
        <w:t>FEB 01, 2012)</w:t>
      </w:r>
    </w:p>
    <w:p w:rsidR="003216B6" w:rsidRPr="00F517A9" w:rsidRDefault="003216B6" w:rsidP="00C633B7">
      <w:pPr>
        <w:pStyle w:val="Steps"/>
        <w:pBdr>
          <w:top w:val="single" w:sz="4" w:space="1" w:color="auto"/>
          <w:left w:val="single" w:sz="4" w:space="4" w:color="auto"/>
          <w:bottom w:val="single" w:sz="4" w:space="1" w:color="auto"/>
          <w:right w:val="single" w:sz="4" w:space="4" w:color="auto"/>
        </w:pBdr>
      </w:pPr>
      <w:r w:rsidRPr="00F517A9">
        <w:t xml:space="preserve">Ending with Date: </w:t>
      </w:r>
      <w:proofErr w:type="gramStart"/>
      <w:r w:rsidRPr="00F517A9">
        <w:t>02292012  (</w:t>
      </w:r>
      <w:proofErr w:type="gramEnd"/>
      <w:r w:rsidRPr="00F517A9">
        <w:t>FEB 29, 2012)</w:t>
      </w:r>
    </w:p>
    <w:p w:rsidR="003216B6" w:rsidRPr="00F517A9" w:rsidRDefault="003216B6" w:rsidP="00C633B7">
      <w:pPr>
        <w:pStyle w:val="Steps"/>
        <w:pBdr>
          <w:top w:val="single" w:sz="4" w:space="1" w:color="auto"/>
          <w:left w:val="single" w:sz="4" w:space="4" w:color="auto"/>
          <w:bottom w:val="single" w:sz="4" w:space="1" w:color="auto"/>
          <w:right w:val="single" w:sz="4" w:space="4" w:color="auto"/>
        </w:pBdr>
      </w:pPr>
    </w:p>
    <w:p w:rsidR="003216B6" w:rsidRPr="00F517A9" w:rsidRDefault="003216B6" w:rsidP="00C633B7">
      <w:pPr>
        <w:pStyle w:val="Steps"/>
        <w:pBdr>
          <w:top w:val="single" w:sz="4" w:space="1" w:color="auto"/>
          <w:left w:val="single" w:sz="4" w:space="4" w:color="auto"/>
          <w:bottom w:val="single" w:sz="4" w:space="1" w:color="auto"/>
          <w:right w:val="single" w:sz="4" w:space="4" w:color="auto"/>
        </w:pBdr>
      </w:pPr>
      <w:r w:rsidRPr="00F517A9">
        <w:t xml:space="preserve">Do you want the output in exportable format? NO// </w:t>
      </w:r>
      <w:proofErr w:type="gramStart"/>
      <w:r w:rsidRPr="00F517A9">
        <w:t>n  NO</w:t>
      </w:r>
      <w:proofErr w:type="gramEnd"/>
    </w:p>
    <w:p w:rsidR="003216B6" w:rsidRPr="00F517A9" w:rsidRDefault="003216B6" w:rsidP="00C633B7">
      <w:pPr>
        <w:pStyle w:val="Steps"/>
        <w:pBdr>
          <w:top w:val="single" w:sz="4" w:space="1" w:color="auto"/>
          <w:left w:val="single" w:sz="4" w:space="4" w:color="auto"/>
          <w:bottom w:val="single" w:sz="4" w:space="1" w:color="auto"/>
          <w:right w:val="single" w:sz="4" w:space="4" w:color="auto"/>
        </w:pBdr>
      </w:pPr>
    </w:p>
    <w:p w:rsidR="003216B6" w:rsidRPr="00F517A9" w:rsidRDefault="003216B6" w:rsidP="00C633B7">
      <w:pPr>
        <w:pStyle w:val="Steps"/>
        <w:pBdr>
          <w:top w:val="single" w:sz="4" w:space="1" w:color="auto"/>
          <w:left w:val="single" w:sz="4" w:space="4" w:color="auto"/>
          <w:bottom w:val="single" w:sz="4" w:space="1" w:color="auto"/>
          <w:right w:val="single" w:sz="4" w:space="4" w:color="auto"/>
        </w:pBdr>
      </w:pPr>
      <w:r w:rsidRPr="00F517A9">
        <w:t xml:space="preserve">This report requires 132 column </w:t>
      </w:r>
      <w:proofErr w:type="gramStart"/>
      <w:r w:rsidRPr="00F517A9">
        <w:t>format</w:t>
      </w:r>
      <w:proofErr w:type="gramEnd"/>
      <w:r w:rsidRPr="00F517A9">
        <w:t>.</w:t>
      </w:r>
    </w:p>
    <w:p w:rsidR="003216B6" w:rsidRDefault="003216B6" w:rsidP="00C633B7">
      <w:pPr>
        <w:pStyle w:val="Steps"/>
        <w:pBdr>
          <w:top w:val="single" w:sz="4" w:space="1" w:color="auto"/>
          <w:left w:val="single" w:sz="4" w:space="4" w:color="auto"/>
          <w:bottom w:val="single" w:sz="4" w:space="1" w:color="auto"/>
          <w:right w:val="single" w:sz="4" w:space="4" w:color="auto"/>
        </w:pBdr>
      </w:pPr>
      <w:r w:rsidRPr="00F517A9">
        <w:t>DEVICE: HOME// 0</w:t>
      </w:r>
      <w:proofErr w:type="gramStart"/>
      <w:r w:rsidRPr="00F517A9">
        <w:t>;132</w:t>
      </w:r>
      <w:proofErr w:type="gramEnd"/>
      <w:r w:rsidRPr="00F517A9">
        <w:t xml:space="preserve">  HOME (CRT) </w:t>
      </w:r>
    </w:p>
    <w:p w:rsidR="00C633B7" w:rsidRPr="00C633B7" w:rsidRDefault="00C633B7" w:rsidP="00C633B7">
      <w:pPr>
        <w:pStyle w:val="Steps"/>
        <w:pBdr>
          <w:top w:val="single" w:sz="4" w:space="1" w:color="auto"/>
          <w:left w:val="single" w:sz="4" w:space="4" w:color="auto"/>
          <w:bottom w:val="single" w:sz="4" w:space="1" w:color="auto"/>
          <w:right w:val="single" w:sz="4" w:space="4" w:color="auto"/>
        </w:pBdr>
        <w:rPr>
          <w:sz w:val="10"/>
        </w:rPr>
      </w:pPr>
    </w:p>
    <w:p w:rsidR="003216B6" w:rsidRPr="00236FDA" w:rsidRDefault="003216B6" w:rsidP="00B44850">
      <w:pPr>
        <w:pStyle w:val="FigureCaption"/>
      </w:pPr>
      <w:bookmarkStart w:id="2276" w:name="_Toc451869501"/>
      <w:bookmarkStart w:id="2277" w:name="_Toc451869983"/>
      <w:bookmarkStart w:id="2278" w:name="_Toc451873223"/>
      <w:bookmarkStart w:id="2279" w:name="_Toc451944744"/>
      <w:bookmarkStart w:id="2280" w:name="_Toc452017345"/>
      <w:bookmarkStart w:id="2281" w:name="_Toc452047638"/>
      <w:bookmarkStart w:id="2282" w:name="_Toc452048256"/>
      <w:bookmarkStart w:id="2283" w:name="_Toc452538211"/>
      <w:bookmarkStart w:id="2284" w:name="_Toc452544706"/>
      <w:bookmarkStart w:id="2285" w:name="_Toc452727699"/>
      <w:bookmarkStart w:id="2286" w:name="_Toc453079718"/>
      <w:bookmarkStart w:id="2287" w:name="_Toc453085499"/>
      <w:bookmarkStart w:id="2288" w:name="_Toc453145014"/>
      <w:bookmarkStart w:id="2289" w:name="_Toc453150189"/>
      <w:bookmarkStart w:id="2290" w:name="_Toc453151227"/>
      <w:bookmarkStart w:id="2291" w:name="_Toc453228025"/>
      <w:bookmarkStart w:id="2292" w:name="_Toc453574758"/>
      <w:bookmarkStart w:id="2293" w:name="_Toc451869502"/>
      <w:bookmarkStart w:id="2294" w:name="_Toc451869984"/>
      <w:bookmarkStart w:id="2295" w:name="_Toc451873224"/>
      <w:bookmarkStart w:id="2296" w:name="_Toc451944745"/>
      <w:bookmarkStart w:id="2297" w:name="_Toc452017346"/>
      <w:bookmarkStart w:id="2298" w:name="_Toc452047639"/>
      <w:bookmarkStart w:id="2299" w:name="_Toc452048257"/>
      <w:bookmarkStart w:id="2300" w:name="_Toc452538212"/>
      <w:bookmarkStart w:id="2301" w:name="_Toc452544707"/>
      <w:bookmarkStart w:id="2302" w:name="_Toc452727700"/>
      <w:bookmarkStart w:id="2303" w:name="_Toc453079719"/>
      <w:bookmarkStart w:id="2304" w:name="_Toc453085500"/>
      <w:bookmarkStart w:id="2305" w:name="_Toc453145015"/>
      <w:bookmarkStart w:id="2306" w:name="_Toc453150190"/>
      <w:bookmarkStart w:id="2307" w:name="_Toc453151228"/>
      <w:bookmarkStart w:id="2308" w:name="_Toc453228026"/>
      <w:bookmarkStart w:id="2309" w:name="_Toc453574759"/>
      <w:bookmarkStart w:id="2310" w:name="_Toc454958516"/>
      <w:bookmarkStart w:id="2311" w:name="_Toc463615217"/>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r w:rsidRPr="00B45734">
        <w:rPr>
          <w:rFonts w:eastAsia="MS Mincho"/>
        </w:rPr>
        <w:t xml:space="preserve">Example: </w:t>
      </w:r>
      <w:r w:rsidRPr="00B44850">
        <w:t>IV Detail Extract Unusual Volume Report Screen Print</w:t>
      </w:r>
      <w:bookmarkEnd w:id="2310"/>
      <w:bookmarkEnd w:id="2311"/>
    </w:p>
    <w:p w:rsidR="003216B6" w:rsidRDefault="003216B6" w:rsidP="00B44850">
      <w:pPr>
        <w:pStyle w:val="Figure"/>
      </w:pPr>
      <w:r w:rsidRPr="00293718">
        <w:rPr>
          <w:noProof/>
        </w:rPr>
        <w:drawing>
          <wp:inline distT="0" distB="0" distL="0" distR="0" wp14:anchorId="33BF77EF" wp14:editId="5368DFBE">
            <wp:extent cx="5953319" cy="1095375"/>
            <wp:effectExtent l="19050" t="19050" r="28575" b="9525"/>
            <wp:docPr id="97" name="Picture 97" descr="Screen Capture of IV Detail Extract Unusual Volume Report Screen Print Version." title="IV Detail Extract Unusual Volume Repor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53319" cy="1095375"/>
                    </a:xfrm>
                    <a:prstGeom prst="rect">
                      <a:avLst/>
                    </a:prstGeom>
                    <a:ln>
                      <a:solidFill>
                        <a:schemeClr val="tx1"/>
                      </a:solidFill>
                    </a:ln>
                  </pic:spPr>
                </pic:pic>
              </a:graphicData>
            </a:graphic>
          </wp:inline>
        </w:drawing>
      </w:r>
    </w:p>
    <w:p w:rsidR="003216B6" w:rsidRPr="00A231CA" w:rsidRDefault="003216B6" w:rsidP="00B44850">
      <w:pPr>
        <w:pStyle w:val="DSSECSBodyText"/>
        <w:rPr>
          <w:rFonts w:cs="Arial"/>
        </w:rPr>
      </w:pPr>
      <w:r w:rsidRPr="00A231CA">
        <w:rPr>
          <w:rFonts w:cs="Arial"/>
        </w:rPr>
        <w:t xml:space="preserve">Guidance for capturing exported data into spreadsheets and the additional DSS application steps required to produce exportable versions of reports </w:t>
      </w:r>
      <w:r w:rsidR="0008020C">
        <w:rPr>
          <w:rFonts w:cs="Arial"/>
        </w:rPr>
        <w:t>is located</w:t>
      </w:r>
      <w:r w:rsidRPr="00A231CA">
        <w:rPr>
          <w:rFonts w:cs="Arial"/>
        </w:rPr>
        <w:t xml:space="preserve"> in </w:t>
      </w:r>
      <w:hyperlink w:anchor="Appendix_C" w:tooltip="Hyperlink to Appendix C.  Exporting a Report to a Spreadsheet" w:history="1">
        <w:r w:rsidRPr="00A231CA">
          <w:rPr>
            <w:rStyle w:val="Hyperlink"/>
            <w:rFonts w:eastAsiaTheme="majorEastAsia" w:cs="Arial"/>
          </w:rPr>
          <w:t xml:space="preserve">Appendix </w:t>
        </w:r>
        <w:r w:rsidR="00C633B7" w:rsidRPr="00A231CA">
          <w:rPr>
            <w:rStyle w:val="Hyperlink"/>
            <w:rFonts w:eastAsiaTheme="majorEastAsia" w:cs="Arial"/>
          </w:rPr>
          <w:t>F</w:t>
        </w:r>
        <w:r w:rsidRPr="00A231CA">
          <w:rPr>
            <w:rStyle w:val="Hyperlink"/>
            <w:rFonts w:eastAsiaTheme="majorEastAsia" w:cs="Arial"/>
          </w:rPr>
          <w:t>: Exporting a Report to a Spreadsheet</w:t>
        </w:r>
      </w:hyperlink>
      <w:r w:rsidRPr="00A231CA">
        <w:rPr>
          <w:rFonts w:cs="Arial"/>
        </w:rPr>
        <w:t>.</w:t>
      </w:r>
    </w:p>
    <w:p w:rsidR="003216B6" w:rsidRPr="00A231CA" w:rsidRDefault="003216B6" w:rsidP="00B44850">
      <w:pPr>
        <w:pStyle w:val="DSSECSBodyText"/>
        <w:rPr>
          <w:rFonts w:cs="Arial"/>
        </w:rPr>
      </w:pPr>
      <w:r w:rsidRPr="00A231CA">
        <w:rPr>
          <w:rFonts w:cs="Arial"/>
        </w:rPr>
        <w:t>The following example shows the report</w:t>
      </w:r>
      <w:r w:rsidR="0008020C">
        <w:rPr>
          <w:rFonts w:cs="Arial"/>
        </w:rPr>
        <w:t>,</w:t>
      </w:r>
      <w:r w:rsidRPr="00A231CA">
        <w:rPr>
          <w:rFonts w:cs="Arial"/>
        </w:rPr>
        <w:t xml:space="preserve"> after it has been produced in </w:t>
      </w:r>
      <w:r w:rsidR="00422425">
        <w:rPr>
          <w:rFonts w:cs="Arial"/>
        </w:rPr>
        <w:t xml:space="preserve">an </w:t>
      </w:r>
      <w:r w:rsidRPr="00A231CA">
        <w:rPr>
          <w:rFonts w:cs="Arial"/>
        </w:rPr>
        <w:t>exportable format and imported into a spreadsheet:</w:t>
      </w:r>
    </w:p>
    <w:p w:rsidR="003216B6" w:rsidRPr="00236FDA" w:rsidRDefault="003216B6" w:rsidP="00B44850">
      <w:pPr>
        <w:pStyle w:val="FigureCaption"/>
      </w:pPr>
      <w:bookmarkStart w:id="2312" w:name="_Toc451869527"/>
      <w:bookmarkStart w:id="2313" w:name="_Toc451870009"/>
      <w:bookmarkStart w:id="2314" w:name="_Toc451873249"/>
      <w:bookmarkStart w:id="2315" w:name="_Toc451944770"/>
      <w:bookmarkStart w:id="2316" w:name="_Toc452017371"/>
      <w:bookmarkStart w:id="2317" w:name="_Toc452047664"/>
      <w:bookmarkStart w:id="2318" w:name="_Toc452048282"/>
      <w:bookmarkStart w:id="2319" w:name="_Toc452538237"/>
      <w:bookmarkStart w:id="2320" w:name="_Toc452544732"/>
      <w:bookmarkStart w:id="2321" w:name="_Toc452727725"/>
      <w:bookmarkStart w:id="2322" w:name="_Toc453079744"/>
      <w:bookmarkStart w:id="2323" w:name="_Toc453085525"/>
      <w:bookmarkStart w:id="2324" w:name="_Toc453145040"/>
      <w:bookmarkStart w:id="2325" w:name="_Toc453150215"/>
      <w:bookmarkStart w:id="2326" w:name="_Toc453151253"/>
      <w:bookmarkStart w:id="2327" w:name="_Toc453228051"/>
      <w:bookmarkStart w:id="2328" w:name="_Toc453574784"/>
      <w:bookmarkStart w:id="2329" w:name="_Toc451869528"/>
      <w:bookmarkStart w:id="2330" w:name="_Toc451870010"/>
      <w:bookmarkStart w:id="2331" w:name="_Toc451873250"/>
      <w:bookmarkStart w:id="2332" w:name="_Toc451944771"/>
      <w:bookmarkStart w:id="2333" w:name="_Toc452017372"/>
      <w:bookmarkStart w:id="2334" w:name="_Toc452047665"/>
      <w:bookmarkStart w:id="2335" w:name="_Toc452048283"/>
      <w:bookmarkStart w:id="2336" w:name="_Toc452538238"/>
      <w:bookmarkStart w:id="2337" w:name="_Toc452544733"/>
      <w:bookmarkStart w:id="2338" w:name="_Toc452727726"/>
      <w:bookmarkStart w:id="2339" w:name="_Toc453079745"/>
      <w:bookmarkStart w:id="2340" w:name="_Toc453085526"/>
      <w:bookmarkStart w:id="2341" w:name="_Toc453145041"/>
      <w:bookmarkStart w:id="2342" w:name="_Toc453150216"/>
      <w:bookmarkStart w:id="2343" w:name="_Toc453151254"/>
      <w:bookmarkStart w:id="2344" w:name="_Toc453228052"/>
      <w:bookmarkStart w:id="2345" w:name="_Toc453574785"/>
      <w:bookmarkStart w:id="2346" w:name="_Toc451869529"/>
      <w:bookmarkStart w:id="2347" w:name="_Toc451870011"/>
      <w:bookmarkStart w:id="2348" w:name="_Toc451873251"/>
      <w:bookmarkStart w:id="2349" w:name="_Toc451944772"/>
      <w:bookmarkStart w:id="2350" w:name="_Toc452017373"/>
      <w:bookmarkStart w:id="2351" w:name="_Toc452047666"/>
      <w:bookmarkStart w:id="2352" w:name="_Toc452048284"/>
      <w:bookmarkStart w:id="2353" w:name="_Toc452538239"/>
      <w:bookmarkStart w:id="2354" w:name="_Toc452544734"/>
      <w:bookmarkStart w:id="2355" w:name="_Toc452727727"/>
      <w:bookmarkStart w:id="2356" w:name="_Toc453079746"/>
      <w:bookmarkStart w:id="2357" w:name="_Toc453085527"/>
      <w:bookmarkStart w:id="2358" w:name="_Toc453145042"/>
      <w:bookmarkStart w:id="2359" w:name="_Toc453150217"/>
      <w:bookmarkStart w:id="2360" w:name="_Toc453151255"/>
      <w:bookmarkStart w:id="2361" w:name="_Toc453228053"/>
      <w:bookmarkStart w:id="2362" w:name="_Toc453574786"/>
      <w:bookmarkStart w:id="2363" w:name="_Toc451869530"/>
      <w:bookmarkStart w:id="2364" w:name="_Toc451870012"/>
      <w:bookmarkStart w:id="2365" w:name="_Toc451873252"/>
      <w:bookmarkStart w:id="2366" w:name="_Toc451944773"/>
      <w:bookmarkStart w:id="2367" w:name="_Toc452017374"/>
      <w:bookmarkStart w:id="2368" w:name="_Toc452047667"/>
      <w:bookmarkStart w:id="2369" w:name="_Toc452048285"/>
      <w:bookmarkStart w:id="2370" w:name="_Toc452538240"/>
      <w:bookmarkStart w:id="2371" w:name="_Toc452544735"/>
      <w:bookmarkStart w:id="2372" w:name="_Toc452727728"/>
      <w:bookmarkStart w:id="2373" w:name="_Toc453079747"/>
      <w:bookmarkStart w:id="2374" w:name="_Toc453085528"/>
      <w:bookmarkStart w:id="2375" w:name="_Toc453145043"/>
      <w:bookmarkStart w:id="2376" w:name="_Toc453150218"/>
      <w:bookmarkStart w:id="2377" w:name="_Toc453151256"/>
      <w:bookmarkStart w:id="2378" w:name="_Toc453228054"/>
      <w:bookmarkStart w:id="2379" w:name="_Toc453574787"/>
      <w:bookmarkStart w:id="2380" w:name="_Toc451869531"/>
      <w:bookmarkStart w:id="2381" w:name="_Toc451870013"/>
      <w:bookmarkStart w:id="2382" w:name="_Toc451873253"/>
      <w:bookmarkStart w:id="2383" w:name="_Toc451944774"/>
      <w:bookmarkStart w:id="2384" w:name="_Toc452017375"/>
      <w:bookmarkStart w:id="2385" w:name="_Toc452047668"/>
      <w:bookmarkStart w:id="2386" w:name="_Toc452048286"/>
      <w:bookmarkStart w:id="2387" w:name="_Toc452538241"/>
      <w:bookmarkStart w:id="2388" w:name="_Toc452544736"/>
      <w:bookmarkStart w:id="2389" w:name="_Toc452727729"/>
      <w:bookmarkStart w:id="2390" w:name="_Toc453079748"/>
      <w:bookmarkStart w:id="2391" w:name="_Toc453085529"/>
      <w:bookmarkStart w:id="2392" w:name="_Toc453145044"/>
      <w:bookmarkStart w:id="2393" w:name="_Toc453150219"/>
      <w:bookmarkStart w:id="2394" w:name="_Toc453151257"/>
      <w:bookmarkStart w:id="2395" w:name="_Toc453228055"/>
      <w:bookmarkStart w:id="2396" w:name="_Toc453574788"/>
      <w:bookmarkStart w:id="2397" w:name="_Toc451869532"/>
      <w:bookmarkStart w:id="2398" w:name="_Toc451870014"/>
      <w:bookmarkStart w:id="2399" w:name="_Toc451873254"/>
      <w:bookmarkStart w:id="2400" w:name="_Toc451944775"/>
      <w:bookmarkStart w:id="2401" w:name="_Toc452017376"/>
      <w:bookmarkStart w:id="2402" w:name="_Toc452047669"/>
      <w:bookmarkStart w:id="2403" w:name="_Toc452048287"/>
      <w:bookmarkStart w:id="2404" w:name="_Toc452538242"/>
      <w:bookmarkStart w:id="2405" w:name="_Toc452544737"/>
      <w:bookmarkStart w:id="2406" w:name="_Toc452727730"/>
      <w:bookmarkStart w:id="2407" w:name="_Toc453079749"/>
      <w:bookmarkStart w:id="2408" w:name="_Toc453085530"/>
      <w:bookmarkStart w:id="2409" w:name="_Toc453145045"/>
      <w:bookmarkStart w:id="2410" w:name="_Toc453150220"/>
      <w:bookmarkStart w:id="2411" w:name="_Toc453151258"/>
      <w:bookmarkStart w:id="2412" w:name="_Toc453228056"/>
      <w:bookmarkStart w:id="2413" w:name="_Toc453574789"/>
      <w:bookmarkStart w:id="2414" w:name="_Toc451869533"/>
      <w:bookmarkStart w:id="2415" w:name="_Toc451870015"/>
      <w:bookmarkStart w:id="2416" w:name="_Toc451873255"/>
      <w:bookmarkStart w:id="2417" w:name="_Toc451944776"/>
      <w:bookmarkStart w:id="2418" w:name="_Toc452017377"/>
      <w:bookmarkStart w:id="2419" w:name="_Toc452047670"/>
      <w:bookmarkStart w:id="2420" w:name="_Toc452048288"/>
      <w:bookmarkStart w:id="2421" w:name="_Toc452538243"/>
      <w:bookmarkStart w:id="2422" w:name="_Toc452544738"/>
      <w:bookmarkStart w:id="2423" w:name="_Toc452727731"/>
      <w:bookmarkStart w:id="2424" w:name="_Toc453079750"/>
      <w:bookmarkStart w:id="2425" w:name="_Toc453085531"/>
      <w:bookmarkStart w:id="2426" w:name="_Toc453145046"/>
      <w:bookmarkStart w:id="2427" w:name="_Toc453150221"/>
      <w:bookmarkStart w:id="2428" w:name="_Toc453151259"/>
      <w:bookmarkStart w:id="2429" w:name="_Toc453228057"/>
      <w:bookmarkStart w:id="2430" w:name="_Toc453574790"/>
      <w:bookmarkStart w:id="2431" w:name="_Toc451869534"/>
      <w:bookmarkStart w:id="2432" w:name="_Toc451870016"/>
      <w:bookmarkStart w:id="2433" w:name="_Toc451873256"/>
      <w:bookmarkStart w:id="2434" w:name="_Toc451944777"/>
      <w:bookmarkStart w:id="2435" w:name="_Toc452017378"/>
      <w:bookmarkStart w:id="2436" w:name="_Toc452047671"/>
      <w:bookmarkStart w:id="2437" w:name="_Toc452048289"/>
      <w:bookmarkStart w:id="2438" w:name="_Toc452538244"/>
      <w:bookmarkStart w:id="2439" w:name="_Toc452544739"/>
      <w:bookmarkStart w:id="2440" w:name="_Toc452727732"/>
      <w:bookmarkStart w:id="2441" w:name="_Toc453079751"/>
      <w:bookmarkStart w:id="2442" w:name="_Toc453085532"/>
      <w:bookmarkStart w:id="2443" w:name="_Toc453145047"/>
      <w:bookmarkStart w:id="2444" w:name="_Toc453150222"/>
      <w:bookmarkStart w:id="2445" w:name="_Toc453151260"/>
      <w:bookmarkStart w:id="2446" w:name="_Toc453228058"/>
      <w:bookmarkStart w:id="2447" w:name="_Toc453574791"/>
      <w:bookmarkStart w:id="2448" w:name="_Toc451869535"/>
      <w:bookmarkStart w:id="2449" w:name="_Toc451870017"/>
      <w:bookmarkStart w:id="2450" w:name="_Toc451873257"/>
      <w:bookmarkStart w:id="2451" w:name="_Toc451944778"/>
      <w:bookmarkStart w:id="2452" w:name="_Toc452017379"/>
      <w:bookmarkStart w:id="2453" w:name="_Toc452047672"/>
      <w:bookmarkStart w:id="2454" w:name="_Toc452048290"/>
      <w:bookmarkStart w:id="2455" w:name="_Toc452538245"/>
      <w:bookmarkStart w:id="2456" w:name="_Toc452544740"/>
      <w:bookmarkStart w:id="2457" w:name="_Toc452727733"/>
      <w:bookmarkStart w:id="2458" w:name="_Toc453079752"/>
      <w:bookmarkStart w:id="2459" w:name="_Toc453085533"/>
      <w:bookmarkStart w:id="2460" w:name="_Toc453145048"/>
      <w:bookmarkStart w:id="2461" w:name="_Toc453150223"/>
      <w:bookmarkStart w:id="2462" w:name="_Toc453151261"/>
      <w:bookmarkStart w:id="2463" w:name="_Toc453228059"/>
      <w:bookmarkStart w:id="2464" w:name="_Toc453574792"/>
      <w:bookmarkStart w:id="2465" w:name="_Toc451869536"/>
      <w:bookmarkStart w:id="2466" w:name="_Toc451870018"/>
      <w:bookmarkStart w:id="2467" w:name="_Toc451873258"/>
      <w:bookmarkStart w:id="2468" w:name="_Toc451944779"/>
      <w:bookmarkStart w:id="2469" w:name="_Toc452017380"/>
      <w:bookmarkStart w:id="2470" w:name="_Toc452047673"/>
      <w:bookmarkStart w:id="2471" w:name="_Toc452048291"/>
      <w:bookmarkStart w:id="2472" w:name="_Toc452538246"/>
      <w:bookmarkStart w:id="2473" w:name="_Toc452544741"/>
      <w:bookmarkStart w:id="2474" w:name="_Toc452727734"/>
      <w:bookmarkStart w:id="2475" w:name="_Toc453079753"/>
      <w:bookmarkStart w:id="2476" w:name="_Toc453085534"/>
      <w:bookmarkStart w:id="2477" w:name="_Toc453145049"/>
      <w:bookmarkStart w:id="2478" w:name="_Toc453150224"/>
      <w:bookmarkStart w:id="2479" w:name="_Toc453151262"/>
      <w:bookmarkStart w:id="2480" w:name="_Toc453228060"/>
      <w:bookmarkStart w:id="2481" w:name="_Toc453574793"/>
      <w:bookmarkStart w:id="2482" w:name="_Toc451869537"/>
      <w:bookmarkStart w:id="2483" w:name="_Toc451870019"/>
      <w:bookmarkStart w:id="2484" w:name="_Toc451873259"/>
      <w:bookmarkStart w:id="2485" w:name="_Toc451944780"/>
      <w:bookmarkStart w:id="2486" w:name="_Toc452017381"/>
      <w:bookmarkStart w:id="2487" w:name="_Toc452047674"/>
      <w:bookmarkStart w:id="2488" w:name="_Toc452048292"/>
      <w:bookmarkStart w:id="2489" w:name="_Toc452538247"/>
      <w:bookmarkStart w:id="2490" w:name="_Toc452544742"/>
      <w:bookmarkStart w:id="2491" w:name="_Toc452727735"/>
      <w:bookmarkStart w:id="2492" w:name="_Toc453079754"/>
      <w:bookmarkStart w:id="2493" w:name="_Toc453085535"/>
      <w:bookmarkStart w:id="2494" w:name="_Toc453145050"/>
      <w:bookmarkStart w:id="2495" w:name="_Toc453150225"/>
      <w:bookmarkStart w:id="2496" w:name="_Toc453151263"/>
      <w:bookmarkStart w:id="2497" w:name="_Toc453228061"/>
      <w:bookmarkStart w:id="2498" w:name="_Toc453574794"/>
      <w:bookmarkStart w:id="2499" w:name="_Toc451869538"/>
      <w:bookmarkStart w:id="2500" w:name="_Toc451870020"/>
      <w:bookmarkStart w:id="2501" w:name="_Toc451873260"/>
      <w:bookmarkStart w:id="2502" w:name="_Toc451944781"/>
      <w:bookmarkStart w:id="2503" w:name="_Toc452017382"/>
      <w:bookmarkStart w:id="2504" w:name="_Toc452047675"/>
      <w:bookmarkStart w:id="2505" w:name="_Toc452048293"/>
      <w:bookmarkStart w:id="2506" w:name="_Toc452538248"/>
      <w:bookmarkStart w:id="2507" w:name="_Toc452544743"/>
      <w:bookmarkStart w:id="2508" w:name="_Toc452727736"/>
      <w:bookmarkStart w:id="2509" w:name="_Toc453079755"/>
      <w:bookmarkStart w:id="2510" w:name="_Toc453085536"/>
      <w:bookmarkStart w:id="2511" w:name="_Toc453145051"/>
      <w:bookmarkStart w:id="2512" w:name="_Toc453150226"/>
      <w:bookmarkStart w:id="2513" w:name="_Toc453151264"/>
      <w:bookmarkStart w:id="2514" w:name="_Toc453228062"/>
      <w:bookmarkStart w:id="2515" w:name="_Toc453574795"/>
      <w:bookmarkStart w:id="2516" w:name="_Toc451869539"/>
      <w:bookmarkStart w:id="2517" w:name="_Toc451870021"/>
      <w:bookmarkStart w:id="2518" w:name="_Toc451873261"/>
      <w:bookmarkStart w:id="2519" w:name="_Toc451944782"/>
      <w:bookmarkStart w:id="2520" w:name="_Toc452017383"/>
      <w:bookmarkStart w:id="2521" w:name="_Toc452047676"/>
      <w:bookmarkStart w:id="2522" w:name="_Toc452048294"/>
      <w:bookmarkStart w:id="2523" w:name="_Toc452538249"/>
      <w:bookmarkStart w:id="2524" w:name="_Toc452544744"/>
      <w:bookmarkStart w:id="2525" w:name="_Toc452727737"/>
      <w:bookmarkStart w:id="2526" w:name="_Toc453079756"/>
      <w:bookmarkStart w:id="2527" w:name="_Toc453085537"/>
      <w:bookmarkStart w:id="2528" w:name="_Toc453145052"/>
      <w:bookmarkStart w:id="2529" w:name="_Toc453150227"/>
      <w:bookmarkStart w:id="2530" w:name="_Toc453151265"/>
      <w:bookmarkStart w:id="2531" w:name="_Toc453228063"/>
      <w:bookmarkStart w:id="2532" w:name="_Toc453574796"/>
      <w:bookmarkStart w:id="2533" w:name="_Toc451869540"/>
      <w:bookmarkStart w:id="2534" w:name="_Toc451870022"/>
      <w:bookmarkStart w:id="2535" w:name="_Toc451873262"/>
      <w:bookmarkStart w:id="2536" w:name="_Toc451944783"/>
      <w:bookmarkStart w:id="2537" w:name="_Toc452017384"/>
      <w:bookmarkStart w:id="2538" w:name="_Toc452047677"/>
      <w:bookmarkStart w:id="2539" w:name="_Toc452048295"/>
      <w:bookmarkStart w:id="2540" w:name="_Toc452538250"/>
      <w:bookmarkStart w:id="2541" w:name="_Toc452544745"/>
      <w:bookmarkStart w:id="2542" w:name="_Toc452727738"/>
      <w:bookmarkStart w:id="2543" w:name="_Toc453079757"/>
      <w:bookmarkStart w:id="2544" w:name="_Toc453085538"/>
      <w:bookmarkStart w:id="2545" w:name="_Toc453145053"/>
      <w:bookmarkStart w:id="2546" w:name="_Toc453150228"/>
      <w:bookmarkStart w:id="2547" w:name="_Toc453151266"/>
      <w:bookmarkStart w:id="2548" w:name="_Toc453228064"/>
      <w:bookmarkStart w:id="2549" w:name="_Toc453574797"/>
      <w:bookmarkStart w:id="2550" w:name="_Toc451869541"/>
      <w:bookmarkStart w:id="2551" w:name="_Toc451870023"/>
      <w:bookmarkStart w:id="2552" w:name="_Toc451873263"/>
      <w:bookmarkStart w:id="2553" w:name="_Toc451944784"/>
      <w:bookmarkStart w:id="2554" w:name="_Toc452017385"/>
      <w:bookmarkStart w:id="2555" w:name="_Toc452047678"/>
      <w:bookmarkStart w:id="2556" w:name="_Toc452048296"/>
      <w:bookmarkStart w:id="2557" w:name="_Toc452538251"/>
      <w:bookmarkStart w:id="2558" w:name="_Toc452544746"/>
      <w:bookmarkStart w:id="2559" w:name="_Toc452727739"/>
      <w:bookmarkStart w:id="2560" w:name="_Toc453079758"/>
      <w:bookmarkStart w:id="2561" w:name="_Toc453085539"/>
      <w:bookmarkStart w:id="2562" w:name="_Toc453145054"/>
      <w:bookmarkStart w:id="2563" w:name="_Toc453150229"/>
      <w:bookmarkStart w:id="2564" w:name="_Toc453151267"/>
      <w:bookmarkStart w:id="2565" w:name="_Toc453228065"/>
      <w:bookmarkStart w:id="2566" w:name="_Toc453574798"/>
      <w:bookmarkStart w:id="2567" w:name="_Toc451869542"/>
      <w:bookmarkStart w:id="2568" w:name="_Toc451870024"/>
      <w:bookmarkStart w:id="2569" w:name="_Toc451873264"/>
      <w:bookmarkStart w:id="2570" w:name="_Toc451944785"/>
      <w:bookmarkStart w:id="2571" w:name="_Toc452017386"/>
      <w:bookmarkStart w:id="2572" w:name="_Toc452047679"/>
      <w:bookmarkStart w:id="2573" w:name="_Toc452048297"/>
      <w:bookmarkStart w:id="2574" w:name="_Toc452538252"/>
      <w:bookmarkStart w:id="2575" w:name="_Toc452544747"/>
      <w:bookmarkStart w:id="2576" w:name="_Toc452727740"/>
      <w:bookmarkStart w:id="2577" w:name="_Toc453079759"/>
      <w:bookmarkStart w:id="2578" w:name="_Toc453085540"/>
      <w:bookmarkStart w:id="2579" w:name="_Toc453145055"/>
      <w:bookmarkStart w:id="2580" w:name="_Toc453150230"/>
      <w:bookmarkStart w:id="2581" w:name="_Toc453151268"/>
      <w:bookmarkStart w:id="2582" w:name="_Toc453228066"/>
      <w:bookmarkStart w:id="2583" w:name="_Toc453574799"/>
      <w:bookmarkStart w:id="2584" w:name="_Toc451869543"/>
      <w:bookmarkStart w:id="2585" w:name="_Toc451870025"/>
      <w:bookmarkStart w:id="2586" w:name="_Toc451873265"/>
      <w:bookmarkStart w:id="2587" w:name="_Toc451944786"/>
      <w:bookmarkStart w:id="2588" w:name="_Toc452017387"/>
      <w:bookmarkStart w:id="2589" w:name="_Toc452047680"/>
      <w:bookmarkStart w:id="2590" w:name="_Toc452048298"/>
      <w:bookmarkStart w:id="2591" w:name="_Toc452538253"/>
      <w:bookmarkStart w:id="2592" w:name="_Toc452544748"/>
      <w:bookmarkStart w:id="2593" w:name="_Toc452727741"/>
      <w:bookmarkStart w:id="2594" w:name="_Toc453079760"/>
      <w:bookmarkStart w:id="2595" w:name="_Toc453085541"/>
      <w:bookmarkStart w:id="2596" w:name="_Toc453145056"/>
      <w:bookmarkStart w:id="2597" w:name="_Toc453150231"/>
      <w:bookmarkStart w:id="2598" w:name="_Toc453151269"/>
      <w:bookmarkStart w:id="2599" w:name="_Toc453228067"/>
      <w:bookmarkStart w:id="2600" w:name="_Toc453574800"/>
      <w:bookmarkStart w:id="2601" w:name="_Toc451869544"/>
      <w:bookmarkStart w:id="2602" w:name="_Toc451870026"/>
      <w:bookmarkStart w:id="2603" w:name="_Toc451873266"/>
      <w:bookmarkStart w:id="2604" w:name="_Toc451944787"/>
      <w:bookmarkStart w:id="2605" w:name="_Toc452017388"/>
      <w:bookmarkStart w:id="2606" w:name="_Toc452047681"/>
      <w:bookmarkStart w:id="2607" w:name="_Toc452048299"/>
      <w:bookmarkStart w:id="2608" w:name="_Toc452538254"/>
      <w:bookmarkStart w:id="2609" w:name="_Toc452544749"/>
      <w:bookmarkStart w:id="2610" w:name="_Toc452727742"/>
      <w:bookmarkStart w:id="2611" w:name="_Toc453079761"/>
      <w:bookmarkStart w:id="2612" w:name="_Toc453085542"/>
      <w:bookmarkStart w:id="2613" w:name="_Toc453145057"/>
      <w:bookmarkStart w:id="2614" w:name="_Toc453150232"/>
      <w:bookmarkStart w:id="2615" w:name="_Toc453151270"/>
      <w:bookmarkStart w:id="2616" w:name="_Toc453228068"/>
      <w:bookmarkStart w:id="2617" w:name="_Toc453574801"/>
      <w:bookmarkStart w:id="2618" w:name="_Toc451869545"/>
      <w:bookmarkStart w:id="2619" w:name="_Toc451870027"/>
      <w:bookmarkStart w:id="2620" w:name="_Toc451873267"/>
      <w:bookmarkStart w:id="2621" w:name="_Toc451944788"/>
      <w:bookmarkStart w:id="2622" w:name="_Toc452017389"/>
      <w:bookmarkStart w:id="2623" w:name="_Toc452047682"/>
      <w:bookmarkStart w:id="2624" w:name="_Toc452048300"/>
      <w:bookmarkStart w:id="2625" w:name="_Toc452538255"/>
      <w:bookmarkStart w:id="2626" w:name="_Toc452544750"/>
      <w:bookmarkStart w:id="2627" w:name="_Toc452727743"/>
      <w:bookmarkStart w:id="2628" w:name="_Toc453079762"/>
      <w:bookmarkStart w:id="2629" w:name="_Toc453085543"/>
      <w:bookmarkStart w:id="2630" w:name="_Toc453145058"/>
      <w:bookmarkStart w:id="2631" w:name="_Toc453150233"/>
      <w:bookmarkStart w:id="2632" w:name="_Toc453151271"/>
      <w:bookmarkStart w:id="2633" w:name="_Toc453228069"/>
      <w:bookmarkStart w:id="2634" w:name="_Toc453574802"/>
      <w:bookmarkStart w:id="2635" w:name="_Toc451869546"/>
      <w:bookmarkStart w:id="2636" w:name="_Toc451870028"/>
      <w:bookmarkStart w:id="2637" w:name="_Toc451873268"/>
      <w:bookmarkStart w:id="2638" w:name="_Toc451944789"/>
      <w:bookmarkStart w:id="2639" w:name="_Toc452017390"/>
      <w:bookmarkStart w:id="2640" w:name="_Toc452047683"/>
      <w:bookmarkStart w:id="2641" w:name="_Toc452048301"/>
      <w:bookmarkStart w:id="2642" w:name="_Toc452538256"/>
      <w:bookmarkStart w:id="2643" w:name="_Toc452544751"/>
      <w:bookmarkStart w:id="2644" w:name="_Toc452727744"/>
      <w:bookmarkStart w:id="2645" w:name="_Toc453079763"/>
      <w:bookmarkStart w:id="2646" w:name="_Toc453085544"/>
      <w:bookmarkStart w:id="2647" w:name="_Toc453145059"/>
      <w:bookmarkStart w:id="2648" w:name="_Toc453150234"/>
      <w:bookmarkStart w:id="2649" w:name="_Toc453151272"/>
      <w:bookmarkStart w:id="2650" w:name="_Toc453228070"/>
      <w:bookmarkStart w:id="2651" w:name="_Toc453574803"/>
      <w:bookmarkStart w:id="2652" w:name="_Toc454958517"/>
      <w:bookmarkStart w:id="2653" w:name="_Toc463615218"/>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r w:rsidRPr="00B45734">
        <w:rPr>
          <w:rFonts w:eastAsia="MS Mincho"/>
        </w:rPr>
        <w:t xml:space="preserve">Example: Exported </w:t>
      </w:r>
      <w:r w:rsidRPr="00B44850">
        <w:t>IV Detail Extract Unusual Volume Report</w:t>
      </w:r>
      <w:bookmarkEnd w:id="2652"/>
      <w:bookmarkEnd w:id="2653"/>
    </w:p>
    <w:p w:rsidR="003216B6" w:rsidRPr="00293718" w:rsidRDefault="008B4570" w:rsidP="00B44850">
      <w:pPr>
        <w:pStyle w:val="Figure"/>
      </w:pPr>
      <w:r w:rsidRPr="008226EC">
        <w:rPr>
          <w:noProof/>
        </w:rPr>
        <w:drawing>
          <wp:inline distT="0" distB="0" distL="0" distR="0" wp14:anchorId="795C66A5" wp14:editId="68DAB3FC">
            <wp:extent cx="5941695" cy="904875"/>
            <wp:effectExtent l="0" t="0" r="1905" b="9525"/>
            <wp:docPr id="41" name="Picture 41" descr="C:\Users\stonekam\AppData\Local\Microsoft\Windows\Temporary Internet Files\Content.Outlook\537JG59M\IVP_DETAIL.bmp" title="IV Detail Extract Unusual Volum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onekam\AppData\Local\Microsoft\Windows\Temporary Internet Files\Content.Outlook\537JG59M\IVP_DETAIL.b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1695" cy="904875"/>
                    </a:xfrm>
                    <a:prstGeom prst="rect">
                      <a:avLst/>
                    </a:prstGeom>
                    <a:noFill/>
                    <a:ln>
                      <a:noFill/>
                    </a:ln>
                  </pic:spPr>
                </pic:pic>
              </a:graphicData>
            </a:graphic>
          </wp:inline>
        </w:drawing>
      </w:r>
    </w:p>
    <w:p w:rsidR="003216B6" w:rsidRPr="000B3328" w:rsidRDefault="003216B6" w:rsidP="000B4407">
      <w:pPr>
        <w:pStyle w:val="DSSECSBodyText"/>
        <w:rPr>
          <w:rFonts w:eastAsia="MS Mincho"/>
        </w:rPr>
      </w:pPr>
      <w:r w:rsidRPr="000B3328">
        <w:rPr>
          <w:rFonts w:eastAsia="MS Mincho"/>
        </w:rPr>
        <w:t xml:space="preserve">NOTE: </w:t>
      </w:r>
      <w:r w:rsidR="000B3328" w:rsidRPr="000B3328">
        <w:rPr>
          <w:rFonts w:eastAsia="MS Mincho"/>
        </w:rPr>
        <w:tab/>
      </w:r>
      <w:r w:rsidR="000B3328" w:rsidRPr="000B3328">
        <w:rPr>
          <w:rFonts w:eastAsia="MS Mincho"/>
        </w:rPr>
        <w:tab/>
      </w:r>
      <w:r w:rsidRPr="000B3328">
        <w:rPr>
          <w:rFonts w:eastAsia="MS Mincho"/>
        </w:rPr>
        <w:t>The Total Cost column displays 4 decimal places and is calculated by multiplying the Average Drug Cost per Unit by the Total Doses per Day.</w:t>
      </w:r>
    </w:p>
    <w:p w:rsidR="003216B6" w:rsidRPr="00B45734" w:rsidRDefault="003216B6" w:rsidP="00B44850">
      <w:pPr>
        <w:pStyle w:val="Heading5"/>
      </w:pPr>
      <w:bookmarkStart w:id="2654" w:name="_Toc450829771"/>
      <w:bookmarkStart w:id="2655" w:name="_Toc459041115"/>
      <w:bookmarkStart w:id="2656" w:name="_Toc459043666"/>
      <w:r w:rsidRPr="00B45734">
        <w:lastRenderedPageBreak/>
        <w:t>UDP Unusual Volume Report</w:t>
      </w:r>
      <w:bookmarkEnd w:id="2654"/>
      <w:bookmarkEnd w:id="2655"/>
      <w:bookmarkEnd w:id="2656"/>
    </w:p>
    <w:p w:rsidR="003216B6" w:rsidRPr="000B3328" w:rsidRDefault="003216B6" w:rsidP="000B4407">
      <w:pPr>
        <w:pStyle w:val="DSSECSBodyText"/>
        <w:rPr>
          <w:rFonts w:eastAsia="MS Mincho"/>
        </w:rPr>
      </w:pPr>
      <w:r w:rsidRPr="000B3328">
        <w:rPr>
          <w:rFonts w:eastAsia="MS Mincho"/>
        </w:rPr>
        <w:t>NOTE: Users can choose to add the SIG/Order Directions on the second line of this report. SIG/Order Direction information is produced by combining Prescription Unit Dose and Schedule information. This field assist</w:t>
      </w:r>
      <w:r w:rsidR="0008020C">
        <w:rPr>
          <w:rFonts w:eastAsia="MS Mincho"/>
        </w:rPr>
        <w:t>s</w:t>
      </w:r>
      <w:r w:rsidRPr="000B3328">
        <w:rPr>
          <w:rFonts w:eastAsia="MS Mincho"/>
        </w:rPr>
        <w:t xml:space="preserve"> pharmacists that are responsible for audits to distinguish dispensing errors.</w:t>
      </w:r>
    </w:p>
    <w:p w:rsidR="003216B6" w:rsidRPr="00A231CA" w:rsidRDefault="003216B6" w:rsidP="00B44850">
      <w:pPr>
        <w:pStyle w:val="DSSECSBodyText"/>
        <w:rPr>
          <w:rFonts w:cs="Arial"/>
        </w:rPr>
      </w:pPr>
      <w:r w:rsidRPr="00A231CA">
        <w:rPr>
          <w:rFonts w:cs="Arial"/>
        </w:rPr>
        <w:t>The steps to produce the UDP version of the report</w:t>
      </w:r>
      <w:r w:rsidR="0008020C">
        <w:rPr>
          <w:rFonts w:cs="Arial"/>
        </w:rPr>
        <w:t>,</w:t>
      </w:r>
      <w:r w:rsidRPr="00A231CA">
        <w:rPr>
          <w:rFonts w:cs="Arial"/>
        </w:rPr>
        <w:t xml:space="preserve"> with Sig/Order directions in screen print format are as follows:</w:t>
      </w:r>
    </w:p>
    <w:p w:rsidR="003216B6" w:rsidRPr="000B3328" w:rsidRDefault="003216B6" w:rsidP="000B3328">
      <w:pPr>
        <w:pStyle w:val="Steps"/>
        <w:pBdr>
          <w:top w:val="single" w:sz="4" w:space="1" w:color="auto"/>
          <w:left w:val="single" w:sz="4" w:space="4" w:color="auto"/>
          <w:bottom w:val="single" w:sz="4" w:space="1" w:color="auto"/>
          <w:right w:val="single" w:sz="4" w:space="4" w:color="auto"/>
        </w:pBdr>
        <w:rPr>
          <w:sz w:val="10"/>
        </w:rPr>
      </w:pP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     Select one of the following:</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          1         PRE</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          2         IVP</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          3         UDP</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Selection: 1// </w:t>
      </w:r>
      <w:proofErr w:type="gramStart"/>
      <w:r w:rsidRPr="00F517A9">
        <w:rPr>
          <w:b/>
        </w:rPr>
        <w:t>3</w:t>
      </w:r>
      <w:r w:rsidRPr="00F517A9">
        <w:t xml:space="preserve">  UDP</w:t>
      </w:r>
      <w:proofErr w:type="gramEnd"/>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The default threshold volume for the Unit Dose Local extract is 500.</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Would you like to change the threshold? NO// </w:t>
      </w:r>
      <w:proofErr w:type="gramStart"/>
      <w:r w:rsidRPr="00F517A9">
        <w:rPr>
          <w:b/>
        </w:rPr>
        <w:t>Y</w:t>
      </w:r>
      <w:r w:rsidRPr="00F517A9">
        <w:t xml:space="preserve">  YES</w:t>
      </w:r>
      <w:proofErr w:type="gramEnd"/>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Quantity &gt; threshold</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rPr>
          <w:b/>
        </w:rPr>
      </w:pPr>
      <w:r w:rsidRPr="00F517A9">
        <w:t xml:space="preserve">Enter the new threshold volume:  (0-100000): </w:t>
      </w:r>
      <w:r w:rsidRPr="00F517A9">
        <w:rPr>
          <w:b/>
        </w:rPr>
        <w:t>20</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Include SIG/Order Direction on line 2 of report? NO// </w:t>
      </w:r>
      <w:proofErr w:type="gramStart"/>
      <w:r>
        <w:t xml:space="preserve">y  </w:t>
      </w:r>
      <w:r w:rsidRPr="00F517A9">
        <w:rPr>
          <w:b/>
        </w:rPr>
        <w:t>YES</w:t>
      </w:r>
      <w:proofErr w:type="gramEnd"/>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Enter the date range for which you would like to scan the Unit Dose Local</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Extract records.</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Starting with Date: February 1, </w:t>
      </w:r>
      <w:proofErr w:type="gramStart"/>
      <w:r w:rsidRPr="00F517A9">
        <w:t>2012  (</w:t>
      </w:r>
      <w:proofErr w:type="gramEnd"/>
      <w:r w:rsidRPr="00F517A9">
        <w:t>FEB 01, 2012)</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Ending with Date: February 29, </w:t>
      </w:r>
      <w:proofErr w:type="gramStart"/>
      <w:r w:rsidRPr="00F517A9">
        <w:t>2012  (</w:t>
      </w:r>
      <w:proofErr w:type="gramEnd"/>
      <w:r w:rsidRPr="00F517A9">
        <w:t>FEB 29, 2012)</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Do you want the output in exportable format? NO// </w:t>
      </w:r>
      <w:proofErr w:type="gramStart"/>
      <w:r w:rsidRPr="00F517A9">
        <w:t>n  NO</w:t>
      </w:r>
      <w:proofErr w:type="gramEnd"/>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This report requires 132 column </w:t>
      </w:r>
      <w:proofErr w:type="gramStart"/>
      <w:r w:rsidRPr="00F517A9">
        <w:t>format</w:t>
      </w:r>
      <w:proofErr w:type="gramEnd"/>
      <w:r w:rsidRPr="00F517A9">
        <w:t>.</w:t>
      </w:r>
    </w:p>
    <w:p w:rsidR="003216B6" w:rsidRDefault="003216B6" w:rsidP="000B3328">
      <w:pPr>
        <w:pStyle w:val="Steps"/>
        <w:pBdr>
          <w:top w:val="single" w:sz="4" w:space="1" w:color="auto"/>
          <w:left w:val="single" w:sz="4" w:space="4" w:color="auto"/>
          <w:bottom w:val="single" w:sz="4" w:space="1" w:color="auto"/>
          <w:right w:val="single" w:sz="4" w:space="4" w:color="auto"/>
        </w:pBdr>
      </w:pPr>
      <w:r w:rsidRPr="00F517A9">
        <w:t>DEVICE: HOME// 0</w:t>
      </w:r>
      <w:proofErr w:type="gramStart"/>
      <w:r w:rsidRPr="00F517A9">
        <w:t>;132</w:t>
      </w:r>
      <w:proofErr w:type="gramEnd"/>
      <w:r w:rsidRPr="00F517A9">
        <w:t xml:space="preserve">  HOME (CRT) </w:t>
      </w:r>
    </w:p>
    <w:p w:rsidR="003216B6" w:rsidRPr="000B3328" w:rsidRDefault="003216B6" w:rsidP="000B3328">
      <w:pPr>
        <w:pStyle w:val="Steps"/>
        <w:pBdr>
          <w:top w:val="single" w:sz="4" w:space="1" w:color="auto"/>
          <w:left w:val="single" w:sz="4" w:space="4" w:color="auto"/>
          <w:bottom w:val="single" w:sz="4" w:space="1" w:color="auto"/>
          <w:right w:val="single" w:sz="4" w:space="4" w:color="auto"/>
        </w:pBdr>
        <w:rPr>
          <w:rFonts w:eastAsia="MS Mincho"/>
          <w:sz w:val="10"/>
        </w:rPr>
      </w:pPr>
    </w:p>
    <w:p w:rsidR="003216B6" w:rsidRPr="001D76D1" w:rsidRDefault="003216B6" w:rsidP="00B44850">
      <w:pPr>
        <w:pStyle w:val="FigureCaption"/>
      </w:pPr>
      <w:bookmarkStart w:id="2657" w:name="_Toc454958518"/>
      <w:bookmarkStart w:id="2658" w:name="_Toc463615219"/>
      <w:r w:rsidRPr="00B45734">
        <w:rPr>
          <w:rFonts w:eastAsia="MS Mincho"/>
        </w:rPr>
        <w:t xml:space="preserve">Example: </w:t>
      </w:r>
      <w:r w:rsidRPr="00B45734">
        <w:t>UDP Detail Extract Unusual Volume Report with SIG/Order Directions Added Screen</w:t>
      </w:r>
      <w:r w:rsidRPr="001D76D1">
        <w:t xml:space="preserve"> Print</w:t>
      </w:r>
      <w:bookmarkEnd w:id="2657"/>
      <w:bookmarkEnd w:id="2658"/>
    </w:p>
    <w:p w:rsidR="003216B6" w:rsidRDefault="003216B6" w:rsidP="00B44850">
      <w:pPr>
        <w:pStyle w:val="Figure"/>
      </w:pPr>
      <w:r w:rsidRPr="00293718">
        <w:rPr>
          <w:noProof/>
        </w:rPr>
        <w:drawing>
          <wp:inline distT="0" distB="0" distL="0" distR="0" wp14:anchorId="2937C80E" wp14:editId="5C027E14">
            <wp:extent cx="5943600" cy="1828120"/>
            <wp:effectExtent l="19050" t="19050" r="19050" b="20320"/>
            <wp:docPr id="99" name="Picture 99" descr="Screen Capture of UDP Detail Extract Unusual Volume Report with SIG/Order Directions Added Screen Print Version." title="UDP Detail Extract Unusual Volume Report with SIG/Order Directions Added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P Detail Extract Unusual.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1828120"/>
                    </a:xfrm>
                    <a:prstGeom prst="rect">
                      <a:avLst/>
                    </a:prstGeom>
                    <a:ln>
                      <a:solidFill>
                        <a:sysClr val="windowText" lastClr="000000"/>
                      </a:solidFill>
                    </a:ln>
                  </pic:spPr>
                </pic:pic>
              </a:graphicData>
            </a:graphic>
          </wp:inline>
        </w:drawing>
      </w:r>
    </w:p>
    <w:p w:rsidR="003216B6" w:rsidRPr="00A231CA" w:rsidRDefault="003216B6" w:rsidP="00B44850">
      <w:pPr>
        <w:pStyle w:val="DSSECSBodyText"/>
        <w:rPr>
          <w:rFonts w:cs="Arial"/>
        </w:rPr>
      </w:pPr>
      <w:r w:rsidRPr="00A231CA">
        <w:rPr>
          <w:rFonts w:cs="Arial"/>
        </w:rPr>
        <w:t xml:space="preserve">Guidance for capturing exported data into spreadsheets and the additional DSS application steps required to produce exportable versions of reports </w:t>
      </w:r>
      <w:r w:rsidR="0008020C">
        <w:rPr>
          <w:rFonts w:cs="Arial"/>
        </w:rPr>
        <w:t xml:space="preserve">is located </w:t>
      </w:r>
      <w:r w:rsidRPr="00A231CA">
        <w:rPr>
          <w:rFonts w:cs="Arial"/>
        </w:rPr>
        <w:t xml:space="preserve">in </w:t>
      </w:r>
      <w:hyperlink w:anchor="Appendix_C" w:tooltip="Hyperlink to Appendix C.  Exporting a Report to a Spreadsheet" w:history="1">
        <w:r w:rsidRPr="00A231CA">
          <w:rPr>
            <w:rStyle w:val="Hyperlink"/>
            <w:rFonts w:eastAsiaTheme="majorEastAsia" w:cs="Arial"/>
          </w:rPr>
          <w:t xml:space="preserve">Appendix </w:t>
        </w:r>
        <w:r w:rsidR="000B3328" w:rsidRPr="00A231CA">
          <w:rPr>
            <w:rStyle w:val="Hyperlink"/>
            <w:rFonts w:eastAsiaTheme="majorEastAsia" w:cs="Arial"/>
          </w:rPr>
          <w:t>F</w:t>
        </w:r>
        <w:r w:rsidRPr="00A231CA">
          <w:rPr>
            <w:rStyle w:val="Hyperlink"/>
            <w:rFonts w:eastAsiaTheme="majorEastAsia" w:cs="Arial"/>
          </w:rPr>
          <w:t>: Exporting a Report to a Spreadsheet</w:t>
        </w:r>
      </w:hyperlink>
      <w:r w:rsidRPr="00A231CA">
        <w:rPr>
          <w:rFonts w:cs="Arial"/>
        </w:rPr>
        <w:t>.</w:t>
      </w:r>
    </w:p>
    <w:p w:rsidR="003216B6" w:rsidRPr="00A231CA" w:rsidRDefault="003216B6" w:rsidP="00B44850">
      <w:pPr>
        <w:pStyle w:val="DSSECSBodyText"/>
        <w:rPr>
          <w:rFonts w:cs="Arial"/>
        </w:rPr>
      </w:pPr>
      <w:r w:rsidRPr="00A231CA">
        <w:rPr>
          <w:rFonts w:cs="Arial"/>
        </w:rPr>
        <w:t>The following example shows the report</w:t>
      </w:r>
      <w:r w:rsidR="0008020C">
        <w:rPr>
          <w:rFonts w:cs="Arial"/>
        </w:rPr>
        <w:t>,</w:t>
      </w:r>
      <w:r w:rsidRPr="00A231CA">
        <w:rPr>
          <w:rFonts w:cs="Arial"/>
        </w:rPr>
        <w:t xml:space="preserve"> after it has been produced in </w:t>
      </w:r>
      <w:r w:rsidR="00422425">
        <w:rPr>
          <w:rFonts w:cs="Arial"/>
        </w:rPr>
        <w:t xml:space="preserve">an </w:t>
      </w:r>
      <w:r w:rsidRPr="00A231CA">
        <w:rPr>
          <w:rFonts w:cs="Arial"/>
        </w:rPr>
        <w:t>exportable format and imported into a spreadsheet:</w:t>
      </w:r>
    </w:p>
    <w:p w:rsidR="003216B6" w:rsidRPr="00236FDA" w:rsidRDefault="003216B6" w:rsidP="00B44850">
      <w:pPr>
        <w:pStyle w:val="FigureCaption"/>
      </w:pPr>
      <w:bookmarkStart w:id="2659" w:name="_Toc451869571"/>
      <w:bookmarkStart w:id="2660" w:name="_Toc451870053"/>
      <w:bookmarkStart w:id="2661" w:name="_Toc451873293"/>
      <w:bookmarkStart w:id="2662" w:name="_Toc451944814"/>
      <w:bookmarkStart w:id="2663" w:name="_Toc452017415"/>
      <w:bookmarkStart w:id="2664" w:name="_Toc452047708"/>
      <w:bookmarkStart w:id="2665" w:name="_Toc452048326"/>
      <w:bookmarkStart w:id="2666" w:name="_Toc452538281"/>
      <w:bookmarkStart w:id="2667" w:name="_Toc452544776"/>
      <w:bookmarkStart w:id="2668" w:name="_Toc452727769"/>
      <w:bookmarkStart w:id="2669" w:name="_Toc453079788"/>
      <w:bookmarkStart w:id="2670" w:name="_Toc453085569"/>
      <w:bookmarkStart w:id="2671" w:name="_Toc453145084"/>
      <w:bookmarkStart w:id="2672" w:name="_Toc453150259"/>
      <w:bookmarkStart w:id="2673" w:name="_Toc453151297"/>
      <w:bookmarkStart w:id="2674" w:name="_Toc453228095"/>
      <w:bookmarkStart w:id="2675" w:name="_Toc453574828"/>
      <w:bookmarkStart w:id="2676" w:name="_Toc451869572"/>
      <w:bookmarkStart w:id="2677" w:name="_Toc451870054"/>
      <w:bookmarkStart w:id="2678" w:name="_Toc451873294"/>
      <w:bookmarkStart w:id="2679" w:name="_Toc451944815"/>
      <w:bookmarkStart w:id="2680" w:name="_Toc452017416"/>
      <w:bookmarkStart w:id="2681" w:name="_Toc452047709"/>
      <w:bookmarkStart w:id="2682" w:name="_Toc452048327"/>
      <w:bookmarkStart w:id="2683" w:name="_Toc452538282"/>
      <w:bookmarkStart w:id="2684" w:name="_Toc452544777"/>
      <w:bookmarkStart w:id="2685" w:name="_Toc452727770"/>
      <w:bookmarkStart w:id="2686" w:name="_Toc453079789"/>
      <w:bookmarkStart w:id="2687" w:name="_Toc453085570"/>
      <w:bookmarkStart w:id="2688" w:name="_Toc453145085"/>
      <w:bookmarkStart w:id="2689" w:name="_Toc453150260"/>
      <w:bookmarkStart w:id="2690" w:name="_Toc453151298"/>
      <w:bookmarkStart w:id="2691" w:name="_Toc453228096"/>
      <w:bookmarkStart w:id="2692" w:name="_Toc453574829"/>
      <w:bookmarkStart w:id="2693" w:name="_Toc451869573"/>
      <w:bookmarkStart w:id="2694" w:name="_Toc451870055"/>
      <w:bookmarkStart w:id="2695" w:name="_Toc451873295"/>
      <w:bookmarkStart w:id="2696" w:name="_Toc451944816"/>
      <w:bookmarkStart w:id="2697" w:name="_Toc452017417"/>
      <w:bookmarkStart w:id="2698" w:name="_Toc452047710"/>
      <w:bookmarkStart w:id="2699" w:name="_Toc452048328"/>
      <w:bookmarkStart w:id="2700" w:name="_Toc452538283"/>
      <w:bookmarkStart w:id="2701" w:name="_Toc452544778"/>
      <w:bookmarkStart w:id="2702" w:name="_Toc452727771"/>
      <w:bookmarkStart w:id="2703" w:name="_Toc453079790"/>
      <w:bookmarkStart w:id="2704" w:name="_Toc453085571"/>
      <w:bookmarkStart w:id="2705" w:name="_Toc453145086"/>
      <w:bookmarkStart w:id="2706" w:name="_Toc453150261"/>
      <w:bookmarkStart w:id="2707" w:name="_Toc453151299"/>
      <w:bookmarkStart w:id="2708" w:name="_Toc453228097"/>
      <w:bookmarkStart w:id="2709" w:name="_Toc453574830"/>
      <w:bookmarkStart w:id="2710" w:name="_Toc451869574"/>
      <w:bookmarkStart w:id="2711" w:name="_Toc451870056"/>
      <w:bookmarkStart w:id="2712" w:name="_Toc451873296"/>
      <w:bookmarkStart w:id="2713" w:name="_Toc451944817"/>
      <w:bookmarkStart w:id="2714" w:name="_Toc452017418"/>
      <w:bookmarkStart w:id="2715" w:name="_Toc452047711"/>
      <w:bookmarkStart w:id="2716" w:name="_Toc452048329"/>
      <w:bookmarkStart w:id="2717" w:name="_Toc452538284"/>
      <w:bookmarkStart w:id="2718" w:name="_Toc452544779"/>
      <w:bookmarkStart w:id="2719" w:name="_Toc452727772"/>
      <w:bookmarkStart w:id="2720" w:name="_Toc453079791"/>
      <w:bookmarkStart w:id="2721" w:name="_Toc453085572"/>
      <w:bookmarkStart w:id="2722" w:name="_Toc453145087"/>
      <w:bookmarkStart w:id="2723" w:name="_Toc453150262"/>
      <w:bookmarkStart w:id="2724" w:name="_Toc453151300"/>
      <w:bookmarkStart w:id="2725" w:name="_Toc453228098"/>
      <w:bookmarkStart w:id="2726" w:name="_Toc453574831"/>
      <w:bookmarkStart w:id="2727" w:name="_Toc451869575"/>
      <w:bookmarkStart w:id="2728" w:name="_Toc451870057"/>
      <w:bookmarkStart w:id="2729" w:name="_Toc451873297"/>
      <w:bookmarkStart w:id="2730" w:name="_Toc451944818"/>
      <w:bookmarkStart w:id="2731" w:name="_Toc452017419"/>
      <w:bookmarkStart w:id="2732" w:name="_Toc452047712"/>
      <w:bookmarkStart w:id="2733" w:name="_Toc452048330"/>
      <w:bookmarkStart w:id="2734" w:name="_Toc452538285"/>
      <w:bookmarkStart w:id="2735" w:name="_Toc452544780"/>
      <w:bookmarkStart w:id="2736" w:name="_Toc452727773"/>
      <w:bookmarkStart w:id="2737" w:name="_Toc453079792"/>
      <w:bookmarkStart w:id="2738" w:name="_Toc453085573"/>
      <w:bookmarkStart w:id="2739" w:name="_Toc453145088"/>
      <w:bookmarkStart w:id="2740" w:name="_Toc453150263"/>
      <w:bookmarkStart w:id="2741" w:name="_Toc453151301"/>
      <w:bookmarkStart w:id="2742" w:name="_Toc453228099"/>
      <w:bookmarkStart w:id="2743" w:name="_Toc453574832"/>
      <w:bookmarkStart w:id="2744" w:name="_Toc451869576"/>
      <w:bookmarkStart w:id="2745" w:name="_Toc451870058"/>
      <w:bookmarkStart w:id="2746" w:name="_Toc451873298"/>
      <w:bookmarkStart w:id="2747" w:name="_Toc451944819"/>
      <w:bookmarkStart w:id="2748" w:name="_Toc452017420"/>
      <w:bookmarkStart w:id="2749" w:name="_Toc452047713"/>
      <w:bookmarkStart w:id="2750" w:name="_Toc452048331"/>
      <w:bookmarkStart w:id="2751" w:name="_Toc452538286"/>
      <w:bookmarkStart w:id="2752" w:name="_Toc452544781"/>
      <w:bookmarkStart w:id="2753" w:name="_Toc452727774"/>
      <w:bookmarkStart w:id="2754" w:name="_Toc453079793"/>
      <w:bookmarkStart w:id="2755" w:name="_Toc453085574"/>
      <w:bookmarkStart w:id="2756" w:name="_Toc453145089"/>
      <w:bookmarkStart w:id="2757" w:name="_Toc453150264"/>
      <w:bookmarkStart w:id="2758" w:name="_Toc453151302"/>
      <w:bookmarkStart w:id="2759" w:name="_Toc453228100"/>
      <w:bookmarkStart w:id="2760" w:name="_Toc453574833"/>
      <w:bookmarkStart w:id="2761" w:name="_Toc451869577"/>
      <w:bookmarkStart w:id="2762" w:name="_Toc451870059"/>
      <w:bookmarkStart w:id="2763" w:name="_Toc451873299"/>
      <w:bookmarkStart w:id="2764" w:name="_Toc451944820"/>
      <w:bookmarkStart w:id="2765" w:name="_Toc452017421"/>
      <w:bookmarkStart w:id="2766" w:name="_Toc452047714"/>
      <w:bookmarkStart w:id="2767" w:name="_Toc452048332"/>
      <w:bookmarkStart w:id="2768" w:name="_Toc452538287"/>
      <w:bookmarkStart w:id="2769" w:name="_Toc452544782"/>
      <w:bookmarkStart w:id="2770" w:name="_Toc452727775"/>
      <w:bookmarkStart w:id="2771" w:name="_Toc453079794"/>
      <w:bookmarkStart w:id="2772" w:name="_Toc453085575"/>
      <w:bookmarkStart w:id="2773" w:name="_Toc453145090"/>
      <w:bookmarkStart w:id="2774" w:name="_Toc453150265"/>
      <w:bookmarkStart w:id="2775" w:name="_Toc453151303"/>
      <w:bookmarkStart w:id="2776" w:name="_Toc453228101"/>
      <w:bookmarkStart w:id="2777" w:name="_Toc453574834"/>
      <w:bookmarkStart w:id="2778" w:name="_Toc451869578"/>
      <w:bookmarkStart w:id="2779" w:name="_Toc451870060"/>
      <w:bookmarkStart w:id="2780" w:name="_Toc451873300"/>
      <w:bookmarkStart w:id="2781" w:name="_Toc451944821"/>
      <w:bookmarkStart w:id="2782" w:name="_Toc452017422"/>
      <w:bookmarkStart w:id="2783" w:name="_Toc452047715"/>
      <w:bookmarkStart w:id="2784" w:name="_Toc452048333"/>
      <w:bookmarkStart w:id="2785" w:name="_Toc452538288"/>
      <w:bookmarkStart w:id="2786" w:name="_Toc452544783"/>
      <w:bookmarkStart w:id="2787" w:name="_Toc452727776"/>
      <w:bookmarkStart w:id="2788" w:name="_Toc453079795"/>
      <w:bookmarkStart w:id="2789" w:name="_Toc453085576"/>
      <w:bookmarkStart w:id="2790" w:name="_Toc453145091"/>
      <w:bookmarkStart w:id="2791" w:name="_Toc453150266"/>
      <w:bookmarkStart w:id="2792" w:name="_Toc453151304"/>
      <w:bookmarkStart w:id="2793" w:name="_Toc453228102"/>
      <w:bookmarkStart w:id="2794" w:name="_Toc453574835"/>
      <w:bookmarkStart w:id="2795" w:name="_Toc451869579"/>
      <w:bookmarkStart w:id="2796" w:name="_Toc451870061"/>
      <w:bookmarkStart w:id="2797" w:name="_Toc451873301"/>
      <w:bookmarkStart w:id="2798" w:name="_Toc451944822"/>
      <w:bookmarkStart w:id="2799" w:name="_Toc452017423"/>
      <w:bookmarkStart w:id="2800" w:name="_Toc452047716"/>
      <w:bookmarkStart w:id="2801" w:name="_Toc452048334"/>
      <w:bookmarkStart w:id="2802" w:name="_Toc452538289"/>
      <w:bookmarkStart w:id="2803" w:name="_Toc452544784"/>
      <w:bookmarkStart w:id="2804" w:name="_Toc452727777"/>
      <w:bookmarkStart w:id="2805" w:name="_Toc453079796"/>
      <w:bookmarkStart w:id="2806" w:name="_Toc453085577"/>
      <w:bookmarkStart w:id="2807" w:name="_Toc453145092"/>
      <w:bookmarkStart w:id="2808" w:name="_Toc453150267"/>
      <w:bookmarkStart w:id="2809" w:name="_Toc453151305"/>
      <w:bookmarkStart w:id="2810" w:name="_Toc453228103"/>
      <w:bookmarkStart w:id="2811" w:name="_Toc453574836"/>
      <w:bookmarkStart w:id="2812" w:name="_Toc451869580"/>
      <w:bookmarkStart w:id="2813" w:name="_Toc451870062"/>
      <w:bookmarkStart w:id="2814" w:name="_Toc451873302"/>
      <w:bookmarkStart w:id="2815" w:name="_Toc451944823"/>
      <w:bookmarkStart w:id="2816" w:name="_Toc452017424"/>
      <w:bookmarkStart w:id="2817" w:name="_Toc452047717"/>
      <w:bookmarkStart w:id="2818" w:name="_Toc452048335"/>
      <w:bookmarkStart w:id="2819" w:name="_Toc452538290"/>
      <w:bookmarkStart w:id="2820" w:name="_Toc452544785"/>
      <w:bookmarkStart w:id="2821" w:name="_Toc452727778"/>
      <w:bookmarkStart w:id="2822" w:name="_Toc453079797"/>
      <w:bookmarkStart w:id="2823" w:name="_Toc453085578"/>
      <w:bookmarkStart w:id="2824" w:name="_Toc453145093"/>
      <w:bookmarkStart w:id="2825" w:name="_Toc453150268"/>
      <w:bookmarkStart w:id="2826" w:name="_Toc453151306"/>
      <w:bookmarkStart w:id="2827" w:name="_Toc453228104"/>
      <w:bookmarkStart w:id="2828" w:name="_Toc453574837"/>
      <w:bookmarkStart w:id="2829" w:name="_Toc451869581"/>
      <w:bookmarkStart w:id="2830" w:name="_Toc451870063"/>
      <w:bookmarkStart w:id="2831" w:name="_Toc451873303"/>
      <w:bookmarkStart w:id="2832" w:name="_Toc451944824"/>
      <w:bookmarkStart w:id="2833" w:name="_Toc452017425"/>
      <w:bookmarkStart w:id="2834" w:name="_Toc452047718"/>
      <w:bookmarkStart w:id="2835" w:name="_Toc452048336"/>
      <w:bookmarkStart w:id="2836" w:name="_Toc452538291"/>
      <w:bookmarkStart w:id="2837" w:name="_Toc452544786"/>
      <w:bookmarkStart w:id="2838" w:name="_Toc452727779"/>
      <w:bookmarkStart w:id="2839" w:name="_Toc453079798"/>
      <w:bookmarkStart w:id="2840" w:name="_Toc453085579"/>
      <w:bookmarkStart w:id="2841" w:name="_Toc453145094"/>
      <w:bookmarkStart w:id="2842" w:name="_Toc453150269"/>
      <w:bookmarkStart w:id="2843" w:name="_Toc453151307"/>
      <w:bookmarkStart w:id="2844" w:name="_Toc453228105"/>
      <w:bookmarkStart w:id="2845" w:name="_Toc453574838"/>
      <w:bookmarkStart w:id="2846" w:name="_Toc451869582"/>
      <w:bookmarkStart w:id="2847" w:name="_Toc451870064"/>
      <w:bookmarkStart w:id="2848" w:name="_Toc451873304"/>
      <w:bookmarkStart w:id="2849" w:name="_Toc451944825"/>
      <w:bookmarkStart w:id="2850" w:name="_Toc452017426"/>
      <w:bookmarkStart w:id="2851" w:name="_Toc452047719"/>
      <w:bookmarkStart w:id="2852" w:name="_Toc452048337"/>
      <w:bookmarkStart w:id="2853" w:name="_Toc452538292"/>
      <w:bookmarkStart w:id="2854" w:name="_Toc452544787"/>
      <w:bookmarkStart w:id="2855" w:name="_Toc452727780"/>
      <w:bookmarkStart w:id="2856" w:name="_Toc453079799"/>
      <w:bookmarkStart w:id="2857" w:name="_Toc453085580"/>
      <w:bookmarkStart w:id="2858" w:name="_Toc453145095"/>
      <w:bookmarkStart w:id="2859" w:name="_Toc453150270"/>
      <w:bookmarkStart w:id="2860" w:name="_Toc453151308"/>
      <w:bookmarkStart w:id="2861" w:name="_Toc453228106"/>
      <w:bookmarkStart w:id="2862" w:name="_Toc453574839"/>
      <w:bookmarkStart w:id="2863" w:name="_Toc451869583"/>
      <w:bookmarkStart w:id="2864" w:name="_Toc451870065"/>
      <w:bookmarkStart w:id="2865" w:name="_Toc451873305"/>
      <w:bookmarkStart w:id="2866" w:name="_Toc451944826"/>
      <w:bookmarkStart w:id="2867" w:name="_Toc452017427"/>
      <w:bookmarkStart w:id="2868" w:name="_Toc452047720"/>
      <w:bookmarkStart w:id="2869" w:name="_Toc452048338"/>
      <w:bookmarkStart w:id="2870" w:name="_Toc452538293"/>
      <w:bookmarkStart w:id="2871" w:name="_Toc452544788"/>
      <w:bookmarkStart w:id="2872" w:name="_Toc452727781"/>
      <w:bookmarkStart w:id="2873" w:name="_Toc453079800"/>
      <w:bookmarkStart w:id="2874" w:name="_Toc453085581"/>
      <w:bookmarkStart w:id="2875" w:name="_Toc453145096"/>
      <w:bookmarkStart w:id="2876" w:name="_Toc453150271"/>
      <w:bookmarkStart w:id="2877" w:name="_Toc453151309"/>
      <w:bookmarkStart w:id="2878" w:name="_Toc453228107"/>
      <w:bookmarkStart w:id="2879" w:name="_Toc453574840"/>
      <w:bookmarkStart w:id="2880" w:name="_Toc451869584"/>
      <w:bookmarkStart w:id="2881" w:name="_Toc451870066"/>
      <w:bookmarkStart w:id="2882" w:name="_Toc451873306"/>
      <w:bookmarkStart w:id="2883" w:name="_Toc451944827"/>
      <w:bookmarkStart w:id="2884" w:name="_Toc452017428"/>
      <w:bookmarkStart w:id="2885" w:name="_Toc452047721"/>
      <w:bookmarkStart w:id="2886" w:name="_Toc452048339"/>
      <w:bookmarkStart w:id="2887" w:name="_Toc452538294"/>
      <w:bookmarkStart w:id="2888" w:name="_Toc452544789"/>
      <w:bookmarkStart w:id="2889" w:name="_Toc452727782"/>
      <w:bookmarkStart w:id="2890" w:name="_Toc453079801"/>
      <w:bookmarkStart w:id="2891" w:name="_Toc453085582"/>
      <w:bookmarkStart w:id="2892" w:name="_Toc453145097"/>
      <w:bookmarkStart w:id="2893" w:name="_Toc453150272"/>
      <w:bookmarkStart w:id="2894" w:name="_Toc453151310"/>
      <w:bookmarkStart w:id="2895" w:name="_Toc453228108"/>
      <w:bookmarkStart w:id="2896" w:name="_Toc453574841"/>
      <w:bookmarkStart w:id="2897" w:name="_Toc451869585"/>
      <w:bookmarkStart w:id="2898" w:name="_Toc451870067"/>
      <w:bookmarkStart w:id="2899" w:name="_Toc451873307"/>
      <w:bookmarkStart w:id="2900" w:name="_Toc451944828"/>
      <w:bookmarkStart w:id="2901" w:name="_Toc452017429"/>
      <w:bookmarkStart w:id="2902" w:name="_Toc452047722"/>
      <w:bookmarkStart w:id="2903" w:name="_Toc452048340"/>
      <w:bookmarkStart w:id="2904" w:name="_Toc452538295"/>
      <w:bookmarkStart w:id="2905" w:name="_Toc452544790"/>
      <w:bookmarkStart w:id="2906" w:name="_Toc452727783"/>
      <w:bookmarkStart w:id="2907" w:name="_Toc453079802"/>
      <w:bookmarkStart w:id="2908" w:name="_Toc453085583"/>
      <w:bookmarkStart w:id="2909" w:name="_Toc453145098"/>
      <w:bookmarkStart w:id="2910" w:name="_Toc453150273"/>
      <w:bookmarkStart w:id="2911" w:name="_Toc453151311"/>
      <w:bookmarkStart w:id="2912" w:name="_Toc453228109"/>
      <w:bookmarkStart w:id="2913" w:name="_Toc453574842"/>
      <w:bookmarkStart w:id="2914" w:name="_Toc451869586"/>
      <w:bookmarkStart w:id="2915" w:name="_Toc451870068"/>
      <w:bookmarkStart w:id="2916" w:name="_Toc451873308"/>
      <w:bookmarkStart w:id="2917" w:name="_Toc451944829"/>
      <w:bookmarkStart w:id="2918" w:name="_Toc452017430"/>
      <w:bookmarkStart w:id="2919" w:name="_Toc452047723"/>
      <w:bookmarkStart w:id="2920" w:name="_Toc452048341"/>
      <w:bookmarkStart w:id="2921" w:name="_Toc452538296"/>
      <w:bookmarkStart w:id="2922" w:name="_Toc452544791"/>
      <w:bookmarkStart w:id="2923" w:name="_Toc452727784"/>
      <w:bookmarkStart w:id="2924" w:name="_Toc453079803"/>
      <w:bookmarkStart w:id="2925" w:name="_Toc453085584"/>
      <w:bookmarkStart w:id="2926" w:name="_Toc453145099"/>
      <w:bookmarkStart w:id="2927" w:name="_Toc453150274"/>
      <w:bookmarkStart w:id="2928" w:name="_Toc453151312"/>
      <w:bookmarkStart w:id="2929" w:name="_Toc453228110"/>
      <w:bookmarkStart w:id="2930" w:name="_Toc453574843"/>
      <w:bookmarkStart w:id="2931" w:name="_Toc451869587"/>
      <w:bookmarkStart w:id="2932" w:name="_Toc451870069"/>
      <w:bookmarkStart w:id="2933" w:name="_Toc451873309"/>
      <w:bookmarkStart w:id="2934" w:name="_Toc451944830"/>
      <w:bookmarkStart w:id="2935" w:name="_Toc452017431"/>
      <w:bookmarkStart w:id="2936" w:name="_Toc452047724"/>
      <w:bookmarkStart w:id="2937" w:name="_Toc452048342"/>
      <w:bookmarkStart w:id="2938" w:name="_Toc452538297"/>
      <w:bookmarkStart w:id="2939" w:name="_Toc452544792"/>
      <w:bookmarkStart w:id="2940" w:name="_Toc452727785"/>
      <w:bookmarkStart w:id="2941" w:name="_Toc453079804"/>
      <w:bookmarkStart w:id="2942" w:name="_Toc453085585"/>
      <w:bookmarkStart w:id="2943" w:name="_Toc453145100"/>
      <w:bookmarkStart w:id="2944" w:name="_Toc453150275"/>
      <w:bookmarkStart w:id="2945" w:name="_Toc453151313"/>
      <w:bookmarkStart w:id="2946" w:name="_Toc453228111"/>
      <w:bookmarkStart w:id="2947" w:name="_Toc453574844"/>
      <w:bookmarkStart w:id="2948" w:name="_Toc451869588"/>
      <w:bookmarkStart w:id="2949" w:name="_Toc451870070"/>
      <w:bookmarkStart w:id="2950" w:name="_Toc451873310"/>
      <w:bookmarkStart w:id="2951" w:name="_Toc451944831"/>
      <w:bookmarkStart w:id="2952" w:name="_Toc452017432"/>
      <w:bookmarkStart w:id="2953" w:name="_Toc452047725"/>
      <w:bookmarkStart w:id="2954" w:name="_Toc452048343"/>
      <w:bookmarkStart w:id="2955" w:name="_Toc452538298"/>
      <w:bookmarkStart w:id="2956" w:name="_Toc452544793"/>
      <w:bookmarkStart w:id="2957" w:name="_Toc452727786"/>
      <w:bookmarkStart w:id="2958" w:name="_Toc453079805"/>
      <w:bookmarkStart w:id="2959" w:name="_Toc453085586"/>
      <w:bookmarkStart w:id="2960" w:name="_Toc453145101"/>
      <w:bookmarkStart w:id="2961" w:name="_Toc453150276"/>
      <w:bookmarkStart w:id="2962" w:name="_Toc453151314"/>
      <w:bookmarkStart w:id="2963" w:name="_Toc453228112"/>
      <w:bookmarkStart w:id="2964" w:name="_Toc453574845"/>
      <w:bookmarkStart w:id="2965" w:name="_Toc451869589"/>
      <w:bookmarkStart w:id="2966" w:name="_Toc451870071"/>
      <w:bookmarkStart w:id="2967" w:name="_Toc451873311"/>
      <w:bookmarkStart w:id="2968" w:name="_Toc451944832"/>
      <w:bookmarkStart w:id="2969" w:name="_Toc452017433"/>
      <w:bookmarkStart w:id="2970" w:name="_Toc452047726"/>
      <w:bookmarkStart w:id="2971" w:name="_Toc452048344"/>
      <w:bookmarkStart w:id="2972" w:name="_Toc452538299"/>
      <w:bookmarkStart w:id="2973" w:name="_Toc452544794"/>
      <w:bookmarkStart w:id="2974" w:name="_Toc452727787"/>
      <w:bookmarkStart w:id="2975" w:name="_Toc453079806"/>
      <w:bookmarkStart w:id="2976" w:name="_Toc453085587"/>
      <w:bookmarkStart w:id="2977" w:name="_Toc453145102"/>
      <w:bookmarkStart w:id="2978" w:name="_Toc453150277"/>
      <w:bookmarkStart w:id="2979" w:name="_Toc453151315"/>
      <w:bookmarkStart w:id="2980" w:name="_Toc453228113"/>
      <w:bookmarkStart w:id="2981" w:name="_Toc453574846"/>
      <w:bookmarkStart w:id="2982" w:name="_Toc451869590"/>
      <w:bookmarkStart w:id="2983" w:name="_Toc451870072"/>
      <w:bookmarkStart w:id="2984" w:name="_Toc451873312"/>
      <w:bookmarkStart w:id="2985" w:name="_Toc451944833"/>
      <w:bookmarkStart w:id="2986" w:name="_Toc452017434"/>
      <w:bookmarkStart w:id="2987" w:name="_Toc452047727"/>
      <w:bookmarkStart w:id="2988" w:name="_Toc452048345"/>
      <w:bookmarkStart w:id="2989" w:name="_Toc452538300"/>
      <w:bookmarkStart w:id="2990" w:name="_Toc452544795"/>
      <w:bookmarkStart w:id="2991" w:name="_Toc452727788"/>
      <w:bookmarkStart w:id="2992" w:name="_Toc453079807"/>
      <w:bookmarkStart w:id="2993" w:name="_Toc453085588"/>
      <w:bookmarkStart w:id="2994" w:name="_Toc453145103"/>
      <w:bookmarkStart w:id="2995" w:name="_Toc453150278"/>
      <w:bookmarkStart w:id="2996" w:name="_Toc453151316"/>
      <w:bookmarkStart w:id="2997" w:name="_Toc453228114"/>
      <w:bookmarkStart w:id="2998" w:name="_Toc453574847"/>
      <w:bookmarkStart w:id="2999" w:name="_Toc454958519"/>
      <w:bookmarkStart w:id="3000" w:name="_Toc463615220"/>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r w:rsidRPr="00B45734">
        <w:rPr>
          <w:rFonts w:eastAsia="MS Mincho"/>
        </w:rPr>
        <w:lastRenderedPageBreak/>
        <w:t xml:space="preserve">Example: Exported </w:t>
      </w:r>
      <w:r w:rsidRPr="00B44850">
        <w:t>UDP Detail Extract Unusual Volume Report with SIG/Order Directions Added</w:t>
      </w:r>
      <w:bookmarkEnd w:id="2999"/>
      <w:bookmarkEnd w:id="3000"/>
    </w:p>
    <w:p w:rsidR="003216B6" w:rsidRPr="00293718" w:rsidRDefault="003216B6" w:rsidP="00B44850">
      <w:pPr>
        <w:pStyle w:val="Figure"/>
      </w:pPr>
      <w:r w:rsidRPr="00835BA5">
        <w:rPr>
          <w:noProof/>
        </w:rPr>
        <w:drawing>
          <wp:inline distT="0" distB="0" distL="0" distR="0" wp14:anchorId="66AB998F" wp14:editId="602EEA0D">
            <wp:extent cx="5915025" cy="1006637"/>
            <wp:effectExtent l="19050" t="19050" r="9525" b="22225"/>
            <wp:docPr id="242" name="Picture 24" descr="Spreadsheet includes Name, SSN, Day, Generic Name, Feeder Key, Quantity, Total Cost and Sig Information." title="Exported UDP Detail Extract Unusual Volume Report with SIG/Order Directions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DP Detail Unusual Volume Report exported into Excel. The coulmns on this report include Name, SSN, Day, Generic Name, Feeder Key, Quantity, Total Cost, and an optional SIG column."/>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15025" cy="1006637"/>
                    </a:xfrm>
                    <a:prstGeom prst="rect">
                      <a:avLst/>
                    </a:prstGeom>
                    <a:noFill/>
                    <a:ln>
                      <a:solidFill>
                        <a:schemeClr val="tx1"/>
                      </a:solidFill>
                    </a:ln>
                  </pic:spPr>
                </pic:pic>
              </a:graphicData>
            </a:graphic>
          </wp:inline>
        </w:drawing>
      </w:r>
    </w:p>
    <w:p w:rsidR="003216B6" w:rsidRPr="00A231CA" w:rsidRDefault="003216B6" w:rsidP="00B44850">
      <w:pPr>
        <w:pStyle w:val="DSSECSBodyText"/>
        <w:rPr>
          <w:rFonts w:cs="Arial"/>
        </w:rPr>
      </w:pPr>
      <w:r w:rsidRPr="00A231CA">
        <w:rPr>
          <w:rFonts w:cs="Arial"/>
        </w:rPr>
        <w:t>An example of the UDP Detail Extract Unusual Volume Report</w:t>
      </w:r>
      <w:r w:rsidR="0008020C">
        <w:rPr>
          <w:rFonts w:cs="Arial"/>
        </w:rPr>
        <w:t>,</w:t>
      </w:r>
      <w:r w:rsidRPr="00A231CA">
        <w:rPr>
          <w:rFonts w:cs="Arial"/>
        </w:rPr>
        <w:t xml:space="preserve"> without SIG/Order Directions </w:t>
      </w:r>
      <w:r w:rsidR="0008020C" w:rsidRPr="00A231CA">
        <w:rPr>
          <w:rFonts w:cs="Arial"/>
        </w:rPr>
        <w:t>added displayed on screen</w:t>
      </w:r>
      <w:r w:rsidR="0008020C">
        <w:rPr>
          <w:rFonts w:cs="Arial"/>
        </w:rPr>
        <w:t xml:space="preserve"> below:</w:t>
      </w:r>
    </w:p>
    <w:p w:rsidR="003216B6" w:rsidRPr="0008020C" w:rsidRDefault="003216B6" w:rsidP="000B3328">
      <w:pPr>
        <w:pStyle w:val="Steps"/>
        <w:pBdr>
          <w:top w:val="single" w:sz="4" w:space="1" w:color="auto"/>
          <w:left w:val="single" w:sz="4" w:space="4" w:color="auto"/>
          <w:bottom w:val="single" w:sz="4" w:space="1" w:color="auto"/>
          <w:right w:val="single" w:sz="4" w:space="4" w:color="auto"/>
        </w:pBdr>
        <w:rPr>
          <w:sz w:val="10"/>
        </w:rPr>
      </w:pPr>
    </w:p>
    <w:p w:rsidR="003216B6" w:rsidRPr="00C6234E" w:rsidRDefault="003216B6" w:rsidP="000B3328">
      <w:pPr>
        <w:pStyle w:val="Steps"/>
        <w:pBdr>
          <w:top w:val="single" w:sz="4" w:space="1" w:color="auto"/>
          <w:left w:val="single" w:sz="4" w:space="4" w:color="auto"/>
          <w:bottom w:val="single" w:sz="4" w:space="1" w:color="auto"/>
          <w:right w:val="single" w:sz="4" w:space="4" w:color="auto"/>
        </w:pBdr>
      </w:pPr>
      <w:r w:rsidRPr="00C6234E">
        <w:t xml:space="preserve">     Select one of the following:</w:t>
      </w:r>
    </w:p>
    <w:p w:rsidR="003216B6" w:rsidRPr="0008020C" w:rsidRDefault="003216B6" w:rsidP="000B3328">
      <w:pPr>
        <w:pStyle w:val="Steps"/>
        <w:pBdr>
          <w:top w:val="single" w:sz="4" w:space="1" w:color="auto"/>
          <w:left w:val="single" w:sz="4" w:space="4" w:color="auto"/>
          <w:bottom w:val="single" w:sz="4" w:space="1" w:color="auto"/>
          <w:right w:val="single" w:sz="4" w:space="4" w:color="auto"/>
        </w:pBdr>
        <w:rPr>
          <w:sz w:val="14"/>
        </w:rPr>
      </w:pPr>
    </w:p>
    <w:p w:rsidR="003216B6" w:rsidRPr="00C6234E" w:rsidRDefault="003216B6" w:rsidP="000B3328">
      <w:pPr>
        <w:pStyle w:val="Steps"/>
        <w:pBdr>
          <w:top w:val="single" w:sz="4" w:space="1" w:color="auto"/>
          <w:left w:val="single" w:sz="4" w:space="4" w:color="auto"/>
          <w:bottom w:val="single" w:sz="4" w:space="1" w:color="auto"/>
          <w:right w:val="single" w:sz="4" w:space="4" w:color="auto"/>
        </w:pBdr>
      </w:pPr>
      <w:r w:rsidRPr="00C6234E">
        <w:t xml:space="preserve">          1         PRE</w:t>
      </w:r>
    </w:p>
    <w:p w:rsidR="003216B6" w:rsidRPr="00C6234E" w:rsidRDefault="003216B6" w:rsidP="000B3328">
      <w:pPr>
        <w:pStyle w:val="Steps"/>
        <w:pBdr>
          <w:top w:val="single" w:sz="4" w:space="1" w:color="auto"/>
          <w:left w:val="single" w:sz="4" w:space="4" w:color="auto"/>
          <w:bottom w:val="single" w:sz="4" w:space="1" w:color="auto"/>
          <w:right w:val="single" w:sz="4" w:space="4" w:color="auto"/>
        </w:pBdr>
      </w:pPr>
      <w:r w:rsidRPr="00C6234E">
        <w:t xml:space="preserve">          2         IVP</w:t>
      </w:r>
    </w:p>
    <w:p w:rsidR="003216B6" w:rsidRPr="00C6234E" w:rsidRDefault="003216B6" w:rsidP="000B3328">
      <w:pPr>
        <w:pStyle w:val="Steps"/>
        <w:pBdr>
          <w:top w:val="single" w:sz="4" w:space="1" w:color="auto"/>
          <w:left w:val="single" w:sz="4" w:space="4" w:color="auto"/>
          <w:bottom w:val="single" w:sz="4" w:space="1" w:color="auto"/>
          <w:right w:val="single" w:sz="4" w:space="4" w:color="auto"/>
        </w:pBdr>
      </w:pPr>
      <w:r w:rsidRPr="00C6234E">
        <w:t xml:space="preserve">          3         UDP</w:t>
      </w:r>
    </w:p>
    <w:p w:rsidR="003216B6" w:rsidRPr="0008020C" w:rsidRDefault="003216B6" w:rsidP="000B3328">
      <w:pPr>
        <w:pStyle w:val="Steps"/>
        <w:pBdr>
          <w:top w:val="single" w:sz="4" w:space="1" w:color="auto"/>
          <w:left w:val="single" w:sz="4" w:space="4" w:color="auto"/>
          <w:bottom w:val="single" w:sz="4" w:space="1" w:color="auto"/>
          <w:right w:val="single" w:sz="4" w:space="4" w:color="auto"/>
        </w:pBdr>
        <w:rPr>
          <w:sz w:val="14"/>
        </w:rPr>
      </w:pPr>
    </w:p>
    <w:p w:rsidR="003216B6" w:rsidRPr="00C6234E" w:rsidRDefault="003216B6" w:rsidP="000B3328">
      <w:pPr>
        <w:pStyle w:val="Steps"/>
        <w:pBdr>
          <w:top w:val="single" w:sz="4" w:space="1" w:color="auto"/>
          <w:left w:val="single" w:sz="4" w:space="4" w:color="auto"/>
          <w:bottom w:val="single" w:sz="4" w:space="1" w:color="auto"/>
          <w:right w:val="single" w:sz="4" w:space="4" w:color="auto"/>
        </w:pBdr>
      </w:pPr>
      <w:r w:rsidRPr="00C6234E">
        <w:t xml:space="preserve">Selection: 1// </w:t>
      </w:r>
      <w:proofErr w:type="gramStart"/>
      <w:r w:rsidRPr="00C6234E">
        <w:rPr>
          <w:b/>
        </w:rPr>
        <w:t>3</w:t>
      </w:r>
      <w:r w:rsidRPr="00C6234E">
        <w:t xml:space="preserve">  UDP</w:t>
      </w:r>
      <w:proofErr w:type="gramEnd"/>
    </w:p>
    <w:p w:rsidR="003216B6" w:rsidRPr="0008020C" w:rsidRDefault="003216B6" w:rsidP="000B3328">
      <w:pPr>
        <w:pStyle w:val="Steps"/>
        <w:pBdr>
          <w:top w:val="single" w:sz="4" w:space="1" w:color="auto"/>
          <w:left w:val="single" w:sz="4" w:space="4" w:color="auto"/>
          <w:bottom w:val="single" w:sz="4" w:space="1" w:color="auto"/>
          <w:right w:val="single" w:sz="4" w:space="4" w:color="auto"/>
        </w:pBdr>
        <w:rPr>
          <w:sz w:val="14"/>
        </w:rPr>
      </w:pPr>
    </w:p>
    <w:p w:rsidR="003216B6" w:rsidRPr="00C6234E" w:rsidRDefault="003216B6" w:rsidP="000B3328">
      <w:pPr>
        <w:pStyle w:val="Steps"/>
        <w:pBdr>
          <w:top w:val="single" w:sz="4" w:space="1" w:color="auto"/>
          <w:left w:val="single" w:sz="4" w:space="4" w:color="auto"/>
          <w:bottom w:val="single" w:sz="4" w:space="1" w:color="auto"/>
          <w:right w:val="single" w:sz="4" w:space="4" w:color="auto"/>
        </w:pBdr>
      </w:pPr>
      <w:r w:rsidRPr="00C6234E">
        <w:t>The default threshold volume for the Unit Dose Local extract is 500.</w:t>
      </w:r>
    </w:p>
    <w:p w:rsidR="003216B6" w:rsidRPr="00C6234E" w:rsidRDefault="003216B6" w:rsidP="000B3328">
      <w:pPr>
        <w:pStyle w:val="Steps"/>
        <w:pBdr>
          <w:top w:val="single" w:sz="4" w:space="1" w:color="auto"/>
          <w:left w:val="single" w:sz="4" w:space="4" w:color="auto"/>
          <w:bottom w:val="single" w:sz="4" w:space="1" w:color="auto"/>
          <w:right w:val="single" w:sz="4" w:space="4" w:color="auto"/>
        </w:pBdr>
      </w:pPr>
      <w:r w:rsidRPr="00C6234E">
        <w:t xml:space="preserve">Would you like to change the threshold? NO// </w:t>
      </w:r>
      <w:proofErr w:type="gramStart"/>
      <w:r w:rsidRPr="00C6234E">
        <w:rPr>
          <w:b/>
        </w:rPr>
        <w:t>Y</w:t>
      </w:r>
      <w:r w:rsidRPr="00C6234E">
        <w:t xml:space="preserve">  YES</w:t>
      </w:r>
      <w:proofErr w:type="gramEnd"/>
    </w:p>
    <w:p w:rsidR="003216B6" w:rsidRPr="0008020C" w:rsidRDefault="003216B6" w:rsidP="000B3328">
      <w:pPr>
        <w:pStyle w:val="Steps"/>
        <w:pBdr>
          <w:top w:val="single" w:sz="4" w:space="1" w:color="auto"/>
          <w:left w:val="single" w:sz="4" w:space="4" w:color="auto"/>
          <w:bottom w:val="single" w:sz="4" w:space="1" w:color="auto"/>
          <w:right w:val="single" w:sz="4" w:space="4" w:color="auto"/>
        </w:pBdr>
        <w:rPr>
          <w:sz w:val="14"/>
        </w:rPr>
      </w:pPr>
    </w:p>
    <w:p w:rsidR="003216B6" w:rsidRPr="00C6234E" w:rsidRDefault="003216B6" w:rsidP="000B3328">
      <w:pPr>
        <w:pStyle w:val="Steps"/>
        <w:pBdr>
          <w:top w:val="single" w:sz="4" w:space="1" w:color="auto"/>
          <w:left w:val="single" w:sz="4" w:space="4" w:color="auto"/>
          <w:bottom w:val="single" w:sz="4" w:space="1" w:color="auto"/>
          <w:right w:val="single" w:sz="4" w:space="4" w:color="auto"/>
        </w:pBdr>
      </w:pPr>
      <w:r w:rsidRPr="00C6234E">
        <w:t>Quantity &gt; threshold</w:t>
      </w:r>
    </w:p>
    <w:p w:rsidR="003216B6" w:rsidRPr="00C6234E" w:rsidRDefault="003216B6" w:rsidP="000B3328">
      <w:pPr>
        <w:pStyle w:val="Steps"/>
        <w:pBdr>
          <w:top w:val="single" w:sz="4" w:space="1" w:color="auto"/>
          <w:left w:val="single" w:sz="4" w:space="4" w:color="auto"/>
          <w:bottom w:val="single" w:sz="4" w:space="1" w:color="auto"/>
          <w:right w:val="single" w:sz="4" w:space="4" w:color="auto"/>
        </w:pBdr>
        <w:rPr>
          <w:b/>
        </w:rPr>
      </w:pPr>
      <w:r w:rsidRPr="00C6234E">
        <w:t xml:space="preserve">Enter the new threshold volume:  (0-100000): </w:t>
      </w:r>
      <w:r w:rsidRPr="00C6234E">
        <w:rPr>
          <w:b/>
        </w:rPr>
        <w:t>20</w:t>
      </w:r>
    </w:p>
    <w:p w:rsidR="003216B6" w:rsidRPr="00C6234E" w:rsidRDefault="003216B6" w:rsidP="000B3328">
      <w:pPr>
        <w:pStyle w:val="Steps"/>
        <w:pBdr>
          <w:top w:val="single" w:sz="4" w:space="1" w:color="auto"/>
          <w:left w:val="single" w:sz="4" w:space="4" w:color="auto"/>
          <w:bottom w:val="single" w:sz="4" w:space="1" w:color="auto"/>
          <w:right w:val="single" w:sz="4" w:space="4" w:color="auto"/>
        </w:pBdr>
      </w:pPr>
      <w:r w:rsidRPr="00C6234E">
        <w:t xml:space="preserve">Include SIG/Order Direction on line 2 of report? NO// </w:t>
      </w:r>
      <w:proofErr w:type="gramStart"/>
      <w:r>
        <w:t xml:space="preserve">n  </w:t>
      </w:r>
      <w:r>
        <w:rPr>
          <w:b/>
        </w:rPr>
        <w:t>NO</w:t>
      </w:r>
      <w:proofErr w:type="gramEnd"/>
    </w:p>
    <w:p w:rsidR="003216B6" w:rsidRPr="0008020C" w:rsidRDefault="003216B6" w:rsidP="000B3328">
      <w:pPr>
        <w:pStyle w:val="Steps"/>
        <w:pBdr>
          <w:top w:val="single" w:sz="4" w:space="1" w:color="auto"/>
          <w:left w:val="single" w:sz="4" w:space="4" w:color="auto"/>
          <w:bottom w:val="single" w:sz="4" w:space="1" w:color="auto"/>
          <w:right w:val="single" w:sz="4" w:space="4" w:color="auto"/>
        </w:pBdr>
        <w:rPr>
          <w:sz w:val="14"/>
        </w:rPr>
      </w:pPr>
    </w:p>
    <w:p w:rsidR="003216B6" w:rsidRPr="00C6234E" w:rsidRDefault="003216B6" w:rsidP="000B3328">
      <w:pPr>
        <w:pStyle w:val="Steps"/>
        <w:pBdr>
          <w:top w:val="single" w:sz="4" w:space="1" w:color="auto"/>
          <w:left w:val="single" w:sz="4" w:space="4" w:color="auto"/>
          <w:bottom w:val="single" w:sz="4" w:space="1" w:color="auto"/>
          <w:right w:val="single" w:sz="4" w:space="4" w:color="auto"/>
        </w:pBdr>
      </w:pPr>
      <w:r w:rsidRPr="00C6234E">
        <w:t>Enter the date range for which you would like to scan the Unit Dose Local</w:t>
      </w:r>
    </w:p>
    <w:p w:rsidR="003216B6" w:rsidRPr="00C6234E" w:rsidRDefault="003216B6" w:rsidP="000B3328">
      <w:pPr>
        <w:pStyle w:val="Steps"/>
        <w:pBdr>
          <w:top w:val="single" w:sz="4" w:space="1" w:color="auto"/>
          <w:left w:val="single" w:sz="4" w:space="4" w:color="auto"/>
          <w:bottom w:val="single" w:sz="4" w:space="1" w:color="auto"/>
          <w:right w:val="single" w:sz="4" w:space="4" w:color="auto"/>
        </w:pBdr>
      </w:pPr>
      <w:r w:rsidRPr="00C6234E">
        <w:t>Extract records.</w:t>
      </w:r>
    </w:p>
    <w:p w:rsidR="003216B6" w:rsidRPr="00C6234E" w:rsidRDefault="003216B6" w:rsidP="000B3328">
      <w:pPr>
        <w:pStyle w:val="Steps"/>
        <w:pBdr>
          <w:top w:val="single" w:sz="4" w:space="1" w:color="auto"/>
          <w:left w:val="single" w:sz="4" w:space="4" w:color="auto"/>
          <w:bottom w:val="single" w:sz="4" w:space="1" w:color="auto"/>
          <w:right w:val="single" w:sz="4" w:space="4" w:color="auto"/>
        </w:pBdr>
      </w:pPr>
      <w:r w:rsidRPr="00C6234E">
        <w:t xml:space="preserve">Starting with Date: February 1, </w:t>
      </w:r>
      <w:proofErr w:type="gramStart"/>
      <w:r w:rsidRPr="00C6234E">
        <w:t>2012  (</w:t>
      </w:r>
      <w:proofErr w:type="gramEnd"/>
      <w:r w:rsidRPr="00C6234E">
        <w:t>FEB 01, 2012)</w:t>
      </w:r>
    </w:p>
    <w:p w:rsidR="003216B6" w:rsidRPr="00C6234E" w:rsidRDefault="003216B6" w:rsidP="000B3328">
      <w:pPr>
        <w:pStyle w:val="Steps"/>
        <w:pBdr>
          <w:top w:val="single" w:sz="4" w:space="1" w:color="auto"/>
          <w:left w:val="single" w:sz="4" w:space="4" w:color="auto"/>
          <w:bottom w:val="single" w:sz="4" w:space="1" w:color="auto"/>
          <w:right w:val="single" w:sz="4" w:space="4" w:color="auto"/>
        </w:pBdr>
      </w:pPr>
      <w:r w:rsidRPr="00C6234E">
        <w:t xml:space="preserve">Ending with Date: February 29, </w:t>
      </w:r>
      <w:proofErr w:type="gramStart"/>
      <w:r w:rsidRPr="00C6234E">
        <w:t>2012  (</w:t>
      </w:r>
      <w:proofErr w:type="gramEnd"/>
      <w:r w:rsidRPr="00C6234E">
        <w:t>FEB 29, 2012)</w:t>
      </w:r>
    </w:p>
    <w:p w:rsidR="003216B6" w:rsidRPr="0008020C" w:rsidRDefault="003216B6" w:rsidP="000B3328">
      <w:pPr>
        <w:pStyle w:val="Steps"/>
        <w:pBdr>
          <w:top w:val="single" w:sz="4" w:space="1" w:color="auto"/>
          <w:left w:val="single" w:sz="4" w:space="4" w:color="auto"/>
          <w:bottom w:val="single" w:sz="4" w:space="1" w:color="auto"/>
          <w:right w:val="single" w:sz="4" w:space="4" w:color="auto"/>
        </w:pBdr>
        <w:rPr>
          <w:sz w:val="14"/>
        </w:rPr>
      </w:pPr>
    </w:p>
    <w:p w:rsidR="003216B6" w:rsidRPr="00C6234E" w:rsidRDefault="003216B6" w:rsidP="000B3328">
      <w:pPr>
        <w:pStyle w:val="Steps"/>
        <w:pBdr>
          <w:top w:val="single" w:sz="4" w:space="1" w:color="auto"/>
          <w:left w:val="single" w:sz="4" w:space="4" w:color="auto"/>
          <w:bottom w:val="single" w:sz="4" w:space="1" w:color="auto"/>
          <w:right w:val="single" w:sz="4" w:space="4" w:color="auto"/>
        </w:pBdr>
      </w:pPr>
      <w:r w:rsidRPr="00C6234E">
        <w:t xml:space="preserve">Do you want the output in exportable format? NO// </w:t>
      </w:r>
      <w:proofErr w:type="gramStart"/>
      <w:r w:rsidRPr="00C6234E">
        <w:t>n  NO</w:t>
      </w:r>
      <w:proofErr w:type="gramEnd"/>
    </w:p>
    <w:p w:rsidR="003216B6" w:rsidRPr="0008020C" w:rsidRDefault="003216B6" w:rsidP="000B3328">
      <w:pPr>
        <w:pStyle w:val="Steps"/>
        <w:pBdr>
          <w:top w:val="single" w:sz="4" w:space="1" w:color="auto"/>
          <w:left w:val="single" w:sz="4" w:space="4" w:color="auto"/>
          <w:bottom w:val="single" w:sz="4" w:space="1" w:color="auto"/>
          <w:right w:val="single" w:sz="4" w:space="4" w:color="auto"/>
        </w:pBdr>
        <w:rPr>
          <w:sz w:val="14"/>
        </w:rPr>
      </w:pPr>
    </w:p>
    <w:p w:rsidR="003216B6" w:rsidRPr="00C6234E" w:rsidRDefault="003216B6" w:rsidP="000B3328">
      <w:pPr>
        <w:pStyle w:val="Steps"/>
        <w:pBdr>
          <w:top w:val="single" w:sz="4" w:space="1" w:color="auto"/>
          <w:left w:val="single" w:sz="4" w:space="4" w:color="auto"/>
          <w:bottom w:val="single" w:sz="4" w:space="1" w:color="auto"/>
          <w:right w:val="single" w:sz="4" w:space="4" w:color="auto"/>
        </w:pBdr>
      </w:pPr>
      <w:r w:rsidRPr="00C6234E">
        <w:t xml:space="preserve">This report requires 132 column </w:t>
      </w:r>
      <w:proofErr w:type="gramStart"/>
      <w:r w:rsidRPr="00C6234E">
        <w:t>format</w:t>
      </w:r>
      <w:proofErr w:type="gramEnd"/>
      <w:r w:rsidRPr="00C6234E">
        <w:t>.</w:t>
      </w:r>
    </w:p>
    <w:p w:rsidR="003216B6" w:rsidRDefault="003216B6" w:rsidP="000B3328">
      <w:pPr>
        <w:pStyle w:val="Steps"/>
        <w:pBdr>
          <w:top w:val="single" w:sz="4" w:space="1" w:color="auto"/>
          <w:left w:val="single" w:sz="4" w:space="4" w:color="auto"/>
          <w:bottom w:val="single" w:sz="4" w:space="1" w:color="auto"/>
          <w:right w:val="single" w:sz="4" w:space="4" w:color="auto"/>
        </w:pBdr>
      </w:pPr>
      <w:r w:rsidRPr="00C6234E">
        <w:t>DEVICE: HOME// 0</w:t>
      </w:r>
      <w:proofErr w:type="gramStart"/>
      <w:r w:rsidRPr="00C6234E">
        <w:t>;132</w:t>
      </w:r>
      <w:proofErr w:type="gramEnd"/>
      <w:r w:rsidRPr="00C6234E">
        <w:t xml:space="preserve">  HOME (CRT) </w:t>
      </w:r>
    </w:p>
    <w:p w:rsidR="000B3328" w:rsidRPr="0008020C" w:rsidRDefault="000B3328" w:rsidP="000B3328">
      <w:pPr>
        <w:pStyle w:val="Steps"/>
        <w:pBdr>
          <w:top w:val="single" w:sz="4" w:space="1" w:color="auto"/>
          <w:left w:val="single" w:sz="4" w:space="4" w:color="auto"/>
          <w:bottom w:val="single" w:sz="4" w:space="1" w:color="auto"/>
          <w:right w:val="single" w:sz="4" w:space="4" w:color="auto"/>
        </w:pBdr>
        <w:rPr>
          <w:sz w:val="10"/>
        </w:rPr>
      </w:pPr>
    </w:p>
    <w:p w:rsidR="003216B6" w:rsidRPr="001D76D1" w:rsidRDefault="003216B6" w:rsidP="00B44850">
      <w:pPr>
        <w:pStyle w:val="FigureCaption"/>
      </w:pPr>
      <w:bookmarkStart w:id="3001" w:name="_Toc451869592"/>
      <w:bookmarkStart w:id="3002" w:name="_Toc451870074"/>
      <w:bookmarkStart w:id="3003" w:name="_Toc451873314"/>
      <w:bookmarkStart w:id="3004" w:name="_Toc451944835"/>
      <w:bookmarkStart w:id="3005" w:name="_Toc452017436"/>
      <w:bookmarkStart w:id="3006" w:name="_Toc452047729"/>
      <w:bookmarkStart w:id="3007" w:name="_Toc452048347"/>
      <w:bookmarkStart w:id="3008" w:name="_Toc452538302"/>
      <w:bookmarkStart w:id="3009" w:name="_Toc452544797"/>
      <w:bookmarkStart w:id="3010" w:name="_Toc452727790"/>
      <w:bookmarkStart w:id="3011" w:name="_Toc453079809"/>
      <w:bookmarkStart w:id="3012" w:name="_Toc453085590"/>
      <w:bookmarkStart w:id="3013" w:name="_Toc453145105"/>
      <w:bookmarkStart w:id="3014" w:name="_Toc453150280"/>
      <w:bookmarkStart w:id="3015" w:name="_Toc453151318"/>
      <w:bookmarkStart w:id="3016" w:name="_Toc453228116"/>
      <w:bookmarkStart w:id="3017" w:name="_Toc453574849"/>
      <w:bookmarkStart w:id="3018" w:name="_Toc454958520"/>
      <w:bookmarkStart w:id="3019" w:name="_Toc463615221"/>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r w:rsidRPr="001D76D1">
        <w:rPr>
          <w:rFonts w:eastAsia="MS Mincho"/>
        </w:rPr>
        <w:t xml:space="preserve">Example: </w:t>
      </w:r>
      <w:r w:rsidRPr="00B44850">
        <w:t>UDP Detail Extract Unusual Volume Report without SIG/Order Directions Added Screen Print</w:t>
      </w:r>
      <w:bookmarkEnd w:id="3018"/>
      <w:bookmarkEnd w:id="3019"/>
    </w:p>
    <w:p w:rsidR="003216B6" w:rsidRDefault="003216B6" w:rsidP="00B44850">
      <w:pPr>
        <w:pStyle w:val="Figure"/>
      </w:pPr>
      <w:r w:rsidRPr="00293718">
        <w:rPr>
          <w:noProof/>
        </w:rPr>
        <w:drawing>
          <wp:inline distT="0" distB="0" distL="0" distR="0" wp14:anchorId="02D5CC2B" wp14:editId="5F06401F">
            <wp:extent cx="5943600" cy="980939"/>
            <wp:effectExtent l="19050" t="19050" r="19050" b="10160"/>
            <wp:docPr id="101" name="Picture 101" descr="Screen Capture of UDP Detail Extract Unusual Volume Report without SIG/Order Directions Added Screen Print Verison." title="UDP Detail Extract Unusual Volume Report without SIG/Order Directions Added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P Detail Extract Unusual Volume Report.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980939"/>
                    </a:xfrm>
                    <a:prstGeom prst="rect">
                      <a:avLst/>
                    </a:prstGeom>
                    <a:ln>
                      <a:solidFill>
                        <a:sysClr val="windowText" lastClr="000000"/>
                      </a:solidFill>
                    </a:ln>
                  </pic:spPr>
                </pic:pic>
              </a:graphicData>
            </a:graphic>
          </wp:inline>
        </w:drawing>
      </w:r>
    </w:p>
    <w:p w:rsidR="003216B6" w:rsidRPr="00A231CA" w:rsidRDefault="003216B6" w:rsidP="00B44850">
      <w:pPr>
        <w:pStyle w:val="DSSECSBodyText"/>
        <w:rPr>
          <w:rFonts w:cs="Arial"/>
        </w:rPr>
      </w:pPr>
      <w:r w:rsidRPr="00A231CA">
        <w:rPr>
          <w:rFonts w:cs="Arial"/>
        </w:rPr>
        <w:t xml:space="preserve">Guidance for capturing exported data into spreadsheets and the additional DSS application steps required to produce exportable versions of reports </w:t>
      </w:r>
      <w:r w:rsidR="0008020C">
        <w:rPr>
          <w:rFonts w:cs="Arial"/>
        </w:rPr>
        <w:t xml:space="preserve">is located </w:t>
      </w:r>
      <w:r w:rsidRPr="00A231CA">
        <w:rPr>
          <w:rFonts w:cs="Arial"/>
        </w:rPr>
        <w:t xml:space="preserve">in </w:t>
      </w:r>
      <w:hyperlink w:anchor="Appendix_C" w:tooltip="Hyperlink to Appendix C.  Exporting a Report to a Spreadsheet" w:history="1">
        <w:r w:rsidRPr="00A231CA">
          <w:rPr>
            <w:rStyle w:val="Hyperlink"/>
            <w:rFonts w:eastAsiaTheme="majorEastAsia" w:cs="Arial"/>
          </w:rPr>
          <w:t xml:space="preserve">Appendix </w:t>
        </w:r>
        <w:r w:rsidR="000B3328" w:rsidRPr="00A231CA">
          <w:rPr>
            <w:rStyle w:val="Hyperlink"/>
            <w:rFonts w:eastAsiaTheme="majorEastAsia" w:cs="Arial"/>
          </w:rPr>
          <w:t>F</w:t>
        </w:r>
        <w:r w:rsidRPr="00A231CA">
          <w:rPr>
            <w:rStyle w:val="Hyperlink"/>
            <w:rFonts w:eastAsiaTheme="majorEastAsia" w:cs="Arial"/>
          </w:rPr>
          <w:t>: Exporting a Report to a Spreadsheet</w:t>
        </w:r>
      </w:hyperlink>
      <w:r w:rsidRPr="00A231CA">
        <w:rPr>
          <w:rFonts w:cs="Arial"/>
        </w:rPr>
        <w:t>.</w:t>
      </w:r>
    </w:p>
    <w:p w:rsidR="003216B6" w:rsidRPr="00A231CA" w:rsidRDefault="003216B6" w:rsidP="00B44850">
      <w:pPr>
        <w:pStyle w:val="DSSECSBodyText"/>
        <w:rPr>
          <w:rFonts w:cs="Arial"/>
        </w:rPr>
      </w:pPr>
      <w:r w:rsidRPr="00A231CA">
        <w:rPr>
          <w:rFonts w:cs="Arial"/>
        </w:rPr>
        <w:t>The following example shows the report</w:t>
      </w:r>
      <w:r w:rsidR="0008020C">
        <w:rPr>
          <w:rFonts w:cs="Arial"/>
        </w:rPr>
        <w:t>,</w:t>
      </w:r>
      <w:r w:rsidRPr="00A231CA">
        <w:rPr>
          <w:rFonts w:cs="Arial"/>
        </w:rPr>
        <w:t xml:space="preserve"> after it has been produced in </w:t>
      </w:r>
      <w:r w:rsidR="00422425">
        <w:rPr>
          <w:rFonts w:cs="Arial"/>
        </w:rPr>
        <w:t xml:space="preserve">an </w:t>
      </w:r>
      <w:r w:rsidRPr="00A231CA">
        <w:rPr>
          <w:rFonts w:cs="Arial"/>
        </w:rPr>
        <w:t>exportable format and imported into a spreadsheet:</w:t>
      </w:r>
    </w:p>
    <w:p w:rsidR="003216B6" w:rsidRPr="001D76D1" w:rsidRDefault="003216B6" w:rsidP="00B44850">
      <w:pPr>
        <w:pStyle w:val="FigureCaption"/>
      </w:pPr>
      <w:bookmarkStart w:id="3020" w:name="_Toc454958521"/>
      <w:bookmarkStart w:id="3021" w:name="_Toc463615222"/>
      <w:r w:rsidRPr="001D76D1">
        <w:rPr>
          <w:rFonts w:eastAsia="MS Mincho"/>
        </w:rPr>
        <w:lastRenderedPageBreak/>
        <w:t xml:space="preserve">Example: Exported </w:t>
      </w:r>
      <w:r w:rsidRPr="00B44850">
        <w:t>UDP Detail Extract Unusual Volume Report without SIG/Order Directions Added</w:t>
      </w:r>
      <w:bookmarkEnd w:id="3020"/>
      <w:bookmarkEnd w:id="3021"/>
    </w:p>
    <w:p w:rsidR="003216B6" w:rsidRPr="0008020C" w:rsidRDefault="003216B6" w:rsidP="00B44850">
      <w:pPr>
        <w:pStyle w:val="Figure"/>
        <w:rPr>
          <w:sz w:val="8"/>
        </w:rPr>
      </w:pPr>
      <w:r w:rsidRPr="00293718">
        <w:rPr>
          <w:noProof/>
        </w:rPr>
        <w:drawing>
          <wp:inline distT="0" distB="0" distL="0" distR="0" wp14:anchorId="0DD6CF71" wp14:editId="04E0D4EE">
            <wp:extent cx="5924544" cy="1152525"/>
            <wp:effectExtent l="19050" t="19050" r="19685" b="9525"/>
            <wp:docPr id="243" name="Picture 25" descr="Spreadsheet includes Name, SSN, Day, Generic Name, Feeder Key, Quantity and Total Cost." title="Exported UDP Detail Extract Unusual Volume Report without SIG/Order Directions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DP Detail Unusual Volume Report exported into Excel. The coulmns on this report include Name, SSN, Day, Generic Name, Feeder Key, Quantity, and Total Cost."/>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924544" cy="1152525"/>
                    </a:xfrm>
                    <a:prstGeom prst="rect">
                      <a:avLst/>
                    </a:prstGeom>
                    <a:noFill/>
                    <a:ln>
                      <a:solidFill>
                        <a:schemeClr val="tx1"/>
                      </a:solidFill>
                    </a:ln>
                  </pic:spPr>
                </pic:pic>
              </a:graphicData>
            </a:graphic>
          </wp:inline>
        </w:drawing>
      </w:r>
    </w:p>
    <w:p w:rsidR="003216B6" w:rsidRPr="001D76D1" w:rsidRDefault="003216B6" w:rsidP="00B44850">
      <w:pPr>
        <w:pStyle w:val="Heading5"/>
      </w:pPr>
      <w:bookmarkStart w:id="3022" w:name="_Toc450829772"/>
      <w:bookmarkStart w:id="3023" w:name="_Toc459041116"/>
      <w:bookmarkStart w:id="3024" w:name="_Toc459043667"/>
      <w:r w:rsidRPr="001D76D1">
        <w:t>BCM Unusual Volume Report</w:t>
      </w:r>
      <w:bookmarkEnd w:id="3022"/>
      <w:bookmarkEnd w:id="3023"/>
      <w:bookmarkEnd w:id="3024"/>
    </w:p>
    <w:p w:rsidR="003216B6" w:rsidRPr="00A231CA" w:rsidRDefault="003216B6" w:rsidP="00B44850">
      <w:pPr>
        <w:pStyle w:val="DSSECSBodyText"/>
      </w:pPr>
      <w:r w:rsidRPr="00A231CA">
        <w:t>The steps to produce the BCM Non-IV version of the report</w:t>
      </w:r>
      <w:r w:rsidR="00BB008D">
        <w:t>,</w:t>
      </w:r>
      <w:r w:rsidRPr="00A231CA">
        <w:t xml:space="preserve"> in screen print format are as follows:</w:t>
      </w:r>
    </w:p>
    <w:p w:rsidR="003216B6" w:rsidRPr="00FD488D" w:rsidRDefault="003216B6" w:rsidP="000B4407">
      <w:pPr>
        <w:pStyle w:val="DSSECSBodyText"/>
      </w:pPr>
      <w:r w:rsidRPr="00FD488D">
        <w:t>NOTE: Users can choose to add the SIG/Order Directions</w:t>
      </w:r>
      <w:r w:rsidR="00A22391">
        <w:t>,</w:t>
      </w:r>
      <w:r w:rsidRPr="00FD488D">
        <w:t xml:space="preserve"> on the second line of this report. SIG/Order Direction information is produced by combining Prescription Unit Dose and Schedule information. This field assist</w:t>
      </w:r>
      <w:r w:rsidR="00A22391">
        <w:t>s</w:t>
      </w:r>
      <w:r w:rsidRPr="00FD488D">
        <w:t xml:space="preserve"> pharmacists responsible for audits to distinguish dispensing errors.</w:t>
      </w:r>
    </w:p>
    <w:p w:rsidR="000B3328" w:rsidRPr="00F517A9" w:rsidRDefault="000B3328" w:rsidP="000B3328">
      <w:pPr>
        <w:pStyle w:val="Steps"/>
        <w:pBdr>
          <w:top w:val="single" w:sz="4" w:space="1" w:color="auto"/>
          <w:left w:val="single" w:sz="4" w:space="4" w:color="auto"/>
          <w:bottom w:val="single" w:sz="4" w:space="1" w:color="auto"/>
          <w:right w:val="single" w:sz="4" w:space="4" w:color="auto"/>
        </w:pBdr>
      </w:pP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    Select one of the following:</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          1         PRE</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          2         IVP</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          3         UDP</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          4         BCM</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Selection: 1// </w:t>
      </w:r>
      <w:proofErr w:type="gramStart"/>
      <w:r w:rsidRPr="00F517A9">
        <w:t>4  BCM</w:t>
      </w:r>
      <w:proofErr w:type="gramEnd"/>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     Select one of the following:</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          I         IV</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          N         NON-IV</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Select type of BCM record: N</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The default threshold volume for the BCM-NON IV Entries extract is 5.</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Would you like to change the threshold? NO// </w:t>
      </w:r>
      <w:proofErr w:type="gramStart"/>
      <w:r w:rsidRPr="00F517A9">
        <w:t>n  NO</w:t>
      </w:r>
      <w:proofErr w:type="gramEnd"/>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Include SIG/Order Direction on line 2 of report? NO// </w:t>
      </w:r>
      <w:proofErr w:type="gramStart"/>
      <w:r w:rsidRPr="00F517A9">
        <w:t>y  YES</w:t>
      </w:r>
      <w:proofErr w:type="gramEnd"/>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Enter the date range for which you would like to scan the BCM-NON IV Entries</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Extract records.</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Starting with Date: </w:t>
      </w:r>
      <w:proofErr w:type="gramStart"/>
      <w:r w:rsidRPr="00F517A9">
        <w:t>02012013  (</w:t>
      </w:r>
      <w:proofErr w:type="gramEnd"/>
      <w:r w:rsidRPr="00F517A9">
        <w:t>FEB 01, 2013)</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Ending with Date: </w:t>
      </w:r>
      <w:proofErr w:type="gramStart"/>
      <w:r w:rsidRPr="00F517A9">
        <w:t>02282013  (</w:t>
      </w:r>
      <w:proofErr w:type="gramEnd"/>
      <w:r w:rsidRPr="00F517A9">
        <w:t>FEB 28, 2013)</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p>
    <w:p w:rsidR="003216B6"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Do you want the output in exportable format? NO// </w:t>
      </w:r>
      <w:proofErr w:type="gramStart"/>
      <w:r w:rsidRPr="00F517A9">
        <w:t>N  NO</w:t>
      </w:r>
      <w:proofErr w:type="gramEnd"/>
    </w:p>
    <w:p w:rsidR="000B3328" w:rsidRDefault="000B3328" w:rsidP="000B3328">
      <w:pPr>
        <w:pStyle w:val="Steps"/>
        <w:pBdr>
          <w:top w:val="single" w:sz="4" w:space="1" w:color="auto"/>
          <w:left w:val="single" w:sz="4" w:space="4" w:color="auto"/>
          <w:bottom w:val="single" w:sz="4" w:space="1" w:color="auto"/>
          <w:right w:val="single" w:sz="4" w:space="4" w:color="auto"/>
        </w:pBdr>
      </w:pPr>
    </w:p>
    <w:p w:rsidR="00CA18EB" w:rsidRDefault="00CA18EB" w:rsidP="00CA18EB">
      <w:pPr>
        <w:pStyle w:val="FigureCaption"/>
        <w:numPr>
          <w:ilvl w:val="0"/>
          <w:numId w:val="0"/>
        </w:numPr>
        <w:ind w:left="360"/>
        <w:jc w:val="left"/>
      </w:pPr>
      <w:bookmarkStart w:id="3025" w:name="_Toc454958522"/>
    </w:p>
    <w:p w:rsidR="00CA18EB" w:rsidRDefault="00CA18EB" w:rsidP="00CA18EB">
      <w:pPr>
        <w:pStyle w:val="Figure"/>
      </w:pPr>
      <w:r>
        <w:br w:type="page"/>
      </w:r>
    </w:p>
    <w:p w:rsidR="00CA18EB" w:rsidRPr="00B44850" w:rsidRDefault="00CA18EB" w:rsidP="00CA18EB">
      <w:pPr>
        <w:pStyle w:val="FigureCaption"/>
      </w:pPr>
      <w:bookmarkStart w:id="3026" w:name="_Toc463615223"/>
      <w:r w:rsidRPr="00CA18EB">
        <w:rPr>
          <w:rFonts w:eastAsia="MS Mincho"/>
        </w:rPr>
        <w:lastRenderedPageBreak/>
        <w:t xml:space="preserve">Example: </w:t>
      </w:r>
      <w:r w:rsidRPr="00B44850">
        <w:t>BCM Detail Extract Unusual Volume Report without SIG/Order Directions Added Screen Print (IV)</w:t>
      </w:r>
      <w:bookmarkEnd w:id="3026"/>
    </w:p>
    <w:p w:rsidR="00CA18EB" w:rsidRDefault="00CA18EB" w:rsidP="00CA18EB">
      <w:pPr>
        <w:pStyle w:val="Figure"/>
      </w:pPr>
      <w:r w:rsidRPr="00293718">
        <w:rPr>
          <w:noProof/>
        </w:rPr>
        <w:drawing>
          <wp:inline distT="0" distB="0" distL="0" distR="0" wp14:anchorId="40556EC0" wp14:editId="28868FBF">
            <wp:extent cx="5943600" cy="744070"/>
            <wp:effectExtent l="19050" t="19050" r="19050" b="18415"/>
            <wp:docPr id="241" name="Picture 241" descr="Screen Capture of BCM Detail Extract Unusual Volume Report without SIG/Order Directions Added Screen Print Verison for (IV)" title="BCM Detail Extract Unusual Volume Report without SIG/Order Directions Added Screen Print (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M Detail Extract Unusual Volume Report without.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744070"/>
                    </a:xfrm>
                    <a:prstGeom prst="rect">
                      <a:avLst/>
                    </a:prstGeom>
                    <a:ln>
                      <a:solidFill>
                        <a:sysClr val="windowText" lastClr="000000"/>
                      </a:solidFill>
                    </a:ln>
                  </pic:spPr>
                </pic:pic>
              </a:graphicData>
            </a:graphic>
          </wp:inline>
        </w:drawing>
      </w:r>
    </w:p>
    <w:p w:rsidR="00CA18EB" w:rsidRPr="007C53B6" w:rsidRDefault="00CA18EB" w:rsidP="00CA18EB">
      <w:pPr>
        <w:pStyle w:val="DSSECSBodyText"/>
        <w:rPr>
          <w:rFonts w:cs="Arial"/>
        </w:rPr>
      </w:pPr>
      <w:r w:rsidRPr="007C53B6">
        <w:rPr>
          <w:rFonts w:cs="Arial"/>
        </w:rPr>
        <w:t xml:space="preserve">Guidance for capturing exported data into spreadsheets and the additional DSS application steps required to produce exportable versions of reports </w:t>
      </w:r>
      <w:r>
        <w:rPr>
          <w:rFonts w:cs="Arial"/>
        </w:rPr>
        <w:t xml:space="preserve">is located </w:t>
      </w:r>
      <w:r w:rsidRPr="007C53B6">
        <w:rPr>
          <w:rFonts w:cs="Arial"/>
        </w:rPr>
        <w:t xml:space="preserve">in </w:t>
      </w:r>
      <w:hyperlink w:anchor="Appendix_C" w:tooltip="Hyperlink to Appendix C.  Exporting a Report to a Spreadsheet" w:history="1">
        <w:r w:rsidRPr="007C53B6">
          <w:rPr>
            <w:rStyle w:val="Hyperlink"/>
            <w:rFonts w:eastAsiaTheme="majorEastAsia" w:cs="Arial"/>
          </w:rPr>
          <w:t>Appendix F: Exporting a Report to a Spreadsheet</w:t>
        </w:r>
      </w:hyperlink>
      <w:r w:rsidRPr="007C53B6">
        <w:rPr>
          <w:rFonts w:cs="Arial"/>
        </w:rPr>
        <w:t>.</w:t>
      </w:r>
    </w:p>
    <w:p w:rsidR="00CA18EB" w:rsidRPr="007C53B6" w:rsidRDefault="00CA18EB" w:rsidP="00CA18EB">
      <w:pPr>
        <w:pStyle w:val="DSSECSBodyText"/>
        <w:rPr>
          <w:rFonts w:cs="Arial"/>
        </w:rPr>
      </w:pPr>
      <w:r w:rsidRPr="007C53B6">
        <w:rPr>
          <w:rFonts w:cs="Arial"/>
        </w:rPr>
        <w:t>The following example shows the report</w:t>
      </w:r>
      <w:r>
        <w:rPr>
          <w:rFonts w:cs="Arial"/>
        </w:rPr>
        <w:t>,</w:t>
      </w:r>
      <w:r w:rsidRPr="007C53B6">
        <w:rPr>
          <w:rFonts w:cs="Arial"/>
        </w:rPr>
        <w:t xml:space="preserve"> after it has been produced in </w:t>
      </w:r>
      <w:r>
        <w:rPr>
          <w:rFonts w:cs="Arial"/>
        </w:rPr>
        <w:t xml:space="preserve">an </w:t>
      </w:r>
      <w:r w:rsidRPr="007C53B6">
        <w:rPr>
          <w:rFonts w:cs="Arial"/>
        </w:rPr>
        <w:t>exportable format and imported into a spreadsheet:</w:t>
      </w:r>
    </w:p>
    <w:p w:rsidR="00CA18EB" w:rsidRPr="001D76D1" w:rsidRDefault="00CA18EB" w:rsidP="00CA18EB">
      <w:pPr>
        <w:pStyle w:val="FigureCaption"/>
      </w:pPr>
      <w:bookmarkStart w:id="3027" w:name="_Toc463615224"/>
      <w:r w:rsidRPr="001D76D1">
        <w:rPr>
          <w:rFonts w:eastAsia="MS Mincho"/>
        </w:rPr>
        <w:t xml:space="preserve">Example: Exported </w:t>
      </w:r>
      <w:r w:rsidRPr="00B44850">
        <w:t>BCM Detail Extract Unusual Volume Report without SIG/Order Directions Added (IV)</w:t>
      </w:r>
      <w:bookmarkEnd w:id="3027"/>
    </w:p>
    <w:p w:rsidR="00CA18EB" w:rsidRDefault="00CA18EB" w:rsidP="00CA18EB">
      <w:pPr>
        <w:pStyle w:val="Figure"/>
      </w:pPr>
      <w:r w:rsidRPr="00293718">
        <w:rPr>
          <w:noProof/>
        </w:rPr>
        <w:drawing>
          <wp:inline distT="0" distB="0" distL="0" distR="0" wp14:anchorId="4D455D9D" wp14:editId="792537F5">
            <wp:extent cx="5943600" cy="447052"/>
            <wp:effectExtent l="19050" t="19050" r="19050" b="10160"/>
            <wp:docPr id="58" name="Picture 27" descr="Spreadsheet includes Name, SSN, Day, Generic Name, Feeder Key, Component Dose Given and Total Cost." title="Exported BCM Detail Extract Unusual Volume Report without SIG/Order Directions Added (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CM Detail Extract Unusual Volume Report exported into Excel. The coulmns on this report include Name, SSN, Day, Generic Name, Feeder Key, Component Dose Given, and Total Cost."/>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43600" cy="447052"/>
                    </a:xfrm>
                    <a:prstGeom prst="rect">
                      <a:avLst/>
                    </a:prstGeom>
                    <a:noFill/>
                    <a:ln>
                      <a:solidFill>
                        <a:schemeClr val="tx1"/>
                      </a:solidFill>
                    </a:ln>
                  </pic:spPr>
                </pic:pic>
              </a:graphicData>
            </a:graphic>
          </wp:inline>
        </w:drawing>
      </w:r>
    </w:p>
    <w:p w:rsidR="00CA18EB" w:rsidRDefault="00CA18EB" w:rsidP="00CA18EB">
      <w:pPr>
        <w:pStyle w:val="Figure"/>
      </w:pPr>
    </w:p>
    <w:p w:rsidR="00CA18EB" w:rsidRDefault="00CA18EB" w:rsidP="00CA18EB">
      <w:pPr>
        <w:pStyle w:val="DSSECSBodyText"/>
      </w:pPr>
      <w:r>
        <w:br w:type="page"/>
      </w:r>
    </w:p>
    <w:p w:rsidR="003216B6" w:rsidRPr="00B44850" w:rsidRDefault="003216B6" w:rsidP="00B44850">
      <w:pPr>
        <w:pStyle w:val="FigureCaption"/>
      </w:pPr>
      <w:bookmarkStart w:id="3028" w:name="_Toc463615225"/>
      <w:r w:rsidRPr="001D76D1">
        <w:rPr>
          <w:rFonts w:eastAsia="MS Mincho"/>
        </w:rPr>
        <w:lastRenderedPageBreak/>
        <w:t xml:space="preserve">Example: </w:t>
      </w:r>
      <w:r w:rsidRPr="00B44850">
        <w:t>BCM Detail Extract Unusual Volume Report with SIG/Order Directions Added Screen Print (Non-IV)</w:t>
      </w:r>
      <w:bookmarkEnd w:id="3025"/>
      <w:bookmarkEnd w:id="3028"/>
    </w:p>
    <w:p w:rsidR="003216B6" w:rsidRDefault="003216B6" w:rsidP="00B44850">
      <w:pPr>
        <w:pStyle w:val="Figure"/>
      </w:pPr>
      <w:r w:rsidRPr="00293718">
        <w:rPr>
          <w:noProof/>
        </w:rPr>
        <w:drawing>
          <wp:inline distT="0" distB="0" distL="0" distR="0" wp14:anchorId="23E0AFBC" wp14:editId="7DC29157">
            <wp:extent cx="5919786" cy="1781175"/>
            <wp:effectExtent l="19050" t="19050" r="24130" b="9525"/>
            <wp:docPr id="104" name="Picture 104" descr="Screen Capture of UDP Detail Extract Unusual Volume Report without SIG/Order Directions Added Screen Print Version." title="UDP Detail Extract Unusual Volume Report without SIG/Order Directions Added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M Detail Extract Unusual Volume Report.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19786" cy="1781175"/>
                    </a:xfrm>
                    <a:prstGeom prst="rect">
                      <a:avLst/>
                    </a:prstGeom>
                    <a:ln>
                      <a:solidFill>
                        <a:sysClr val="windowText" lastClr="000000"/>
                      </a:solidFill>
                    </a:ln>
                  </pic:spPr>
                </pic:pic>
              </a:graphicData>
            </a:graphic>
          </wp:inline>
        </w:drawing>
      </w:r>
    </w:p>
    <w:p w:rsidR="003216B6" w:rsidRPr="00A231CA" w:rsidRDefault="003216B6" w:rsidP="00B44850">
      <w:pPr>
        <w:pStyle w:val="DSSECSBodyText"/>
        <w:rPr>
          <w:rFonts w:cs="Arial"/>
        </w:rPr>
      </w:pPr>
      <w:r w:rsidRPr="00A231CA">
        <w:rPr>
          <w:rFonts w:cs="Arial"/>
        </w:rPr>
        <w:t xml:space="preserve">Guidance for capturing exported data into spreadsheets and the additional DSS application steps required to produce exportable versions of reports </w:t>
      </w:r>
      <w:r w:rsidR="00A22391">
        <w:rPr>
          <w:rFonts w:cs="Arial"/>
        </w:rPr>
        <w:t xml:space="preserve">is located </w:t>
      </w:r>
      <w:r w:rsidRPr="00A231CA">
        <w:rPr>
          <w:rFonts w:cs="Arial"/>
        </w:rPr>
        <w:t xml:space="preserve">in </w:t>
      </w:r>
      <w:hyperlink w:anchor="Appendix_C" w:tooltip="Hyperlink to Appendix C.  Exporting a Report to a Spreadsheet" w:history="1">
        <w:r w:rsidRPr="00A231CA">
          <w:rPr>
            <w:rStyle w:val="Hyperlink"/>
            <w:rFonts w:eastAsiaTheme="majorEastAsia" w:cs="Arial"/>
          </w:rPr>
          <w:t xml:space="preserve">Appendix </w:t>
        </w:r>
        <w:r w:rsidR="000B3328" w:rsidRPr="00A231CA">
          <w:rPr>
            <w:rStyle w:val="Hyperlink"/>
            <w:rFonts w:eastAsiaTheme="majorEastAsia" w:cs="Arial"/>
          </w:rPr>
          <w:t>F</w:t>
        </w:r>
        <w:r w:rsidRPr="00A231CA">
          <w:rPr>
            <w:rStyle w:val="Hyperlink"/>
            <w:rFonts w:eastAsiaTheme="majorEastAsia" w:cs="Arial"/>
          </w:rPr>
          <w:t>: Exporting a Report to a Spreadsheet</w:t>
        </w:r>
      </w:hyperlink>
      <w:r w:rsidRPr="00A231CA">
        <w:rPr>
          <w:rFonts w:cs="Arial"/>
        </w:rPr>
        <w:t>.</w:t>
      </w:r>
    </w:p>
    <w:p w:rsidR="003216B6" w:rsidRPr="00A231CA" w:rsidRDefault="003216B6" w:rsidP="00B44850">
      <w:pPr>
        <w:pStyle w:val="DSSECSBodyText"/>
        <w:rPr>
          <w:rFonts w:cs="Arial"/>
        </w:rPr>
      </w:pPr>
      <w:r w:rsidRPr="00A231CA">
        <w:rPr>
          <w:rFonts w:cs="Arial"/>
        </w:rPr>
        <w:t>The following example shows the report</w:t>
      </w:r>
      <w:r w:rsidR="00A22391">
        <w:rPr>
          <w:rFonts w:cs="Arial"/>
        </w:rPr>
        <w:t>,</w:t>
      </w:r>
      <w:r w:rsidRPr="00A231CA">
        <w:rPr>
          <w:rFonts w:cs="Arial"/>
        </w:rPr>
        <w:t xml:space="preserve"> after it has been produced in </w:t>
      </w:r>
      <w:r w:rsidR="00422425">
        <w:rPr>
          <w:rFonts w:cs="Arial"/>
        </w:rPr>
        <w:t xml:space="preserve">an </w:t>
      </w:r>
      <w:r w:rsidRPr="00A231CA">
        <w:rPr>
          <w:rFonts w:cs="Arial"/>
        </w:rPr>
        <w:t>exportable format and imported into a spreadsheet:</w:t>
      </w:r>
    </w:p>
    <w:p w:rsidR="003216B6" w:rsidRPr="001D76D1" w:rsidRDefault="003216B6" w:rsidP="00B44850">
      <w:pPr>
        <w:pStyle w:val="FigureCaption"/>
      </w:pPr>
      <w:bookmarkStart w:id="3029" w:name="_Toc454958523"/>
      <w:bookmarkStart w:id="3030" w:name="_Toc463615226"/>
      <w:r w:rsidRPr="001D76D1">
        <w:rPr>
          <w:rFonts w:eastAsia="MS Mincho"/>
        </w:rPr>
        <w:t xml:space="preserve">Example: Exported </w:t>
      </w:r>
      <w:r w:rsidRPr="00B44850">
        <w:t>BCM Detail Extract Unusual Volume Report with SIG/Order Directions Added (Non-IV)</w:t>
      </w:r>
      <w:bookmarkEnd w:id="3029"/>
      <w:bookmarkEnd w:id="3030"/>
    </w:p>
    <w:p w:rsidR="003216B6" w:rsidRPr="00293718" w:rsidRDefault="003216B6" w:rsidP="00B44850">
      <w:pPr>
        <w:pStyle w:val="Figure"/>
      </w:pPr>
      <w:r w:rsidRPr="00293718">
        <w:rPr>
          <w:noProof/>
        </w:rPr>
        <w:drawing>
          <wp:inline distT="0" distB="0" distL="0" distR="0" wp14:anchorId="2C4EB2D7" wp14:editId="622F9BE0">
            <wp:extent cx="5934075" cy="850738"/>
            <wp:effectExtent l="19050" t="19050" r="9525" b="26035"/>
            <wp:docPr id="245" name="Picture 26" descr="Spreadsheet includes Name, SSN, Day, Generic Name, Feeder Key, Component Dose Given, Total Cost and Sig Information." title="Exported BCM Detail Extract Unusual Volume Report with SIG/Order Directions Added (Non-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CM Detail Unusual Volume Report exported into Excel. The coulmns on this report include Name, SSN, Day, Generic Name, Feeder Key, Quantity, Total Cost, and an optional SIG column."/>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934075" cy="850738"/>
                    </a:xfrm>
                    <a:prstGeom prst="rect">
                      <a:avLst/>
                    </a:prstGeom>
                    <a:noFill/>
                    <a:ln>
                      <a:solidFill>
                        <a:schemeClr val="tx1"/>
                      </a:solidFill>
                    </a:ln>
                  </pic:spPr>
                </pic:pic>
              </a:graphicData>
            </a:graphic>
          </wp:inline>
        </w:drawing>
      </w:r>
    </w:p>
    <w:p w:rsidR="003216B6" w:rsidRPr="007C53B6" w:rsidRDefault="003216B6" w:rsidP="00B44850">
      <w:pPr>
        <w:pStyle w:val="DSSECSBodyText"/>
        <w:rPr>
          <w:rFonts w:cs="Arial"/>
        </w:rPr>
      </w:pPr>
      <w:bookmarkStart w:id="3031" w:name="_Toc451780675"/>
      <w:bookmarkStart w:id="3032" w:name="_Toc451780890"/>
      <w:bookmarkStart w:id="3033" w:name="_Toc451781107"/>
      <w:bookmarkStart w:id="3034" w:name="_Toc451781321"/>
      <w:bookmarkStart w:id="3035" w:name="_Toc451781535"/>
      <w:bookmarkStart w:id="3036" w:name="_Toc451781914"/>
      <w:bookmarkStart w:id="3037" w:name="_Toc451783612"/>
      <w:bookmarkEnd w:id="3031"/>
      <w:bookmarkEnd w:id="3032"/>
      <w:bookmarkEnd w:id="3033"/>
      <w:bookmarkEnd w:id="3034"/>
      <w:bookmarkEnd w:id="3035"/>
      <w:bookmarkEnd w:id="3036"/>
      <w:bookmarkEnd w:id="3037"/>
      <w:r w:rsidRPr="007C53B6">
        <w:rPr>
          <w:rFonts w:cs="Arial"/>
        </w:rPr>
        <w:t>The steps to produce the BCM IV version of the report in screen print format are as follows:</w:t>
      </w:r>
    </w:p>
    <w:p w:rsidR="003216B6" w:rsidRPr="000B3328" w:rsidRDefault="003216B6" w:rsidP="000B4407">
      <w:pPr>
        <w:pStyle w:val="DSSECSBodyText"/>
      </w:pPr>
      <w:r w:rsidRPr="000B3328">
        <w:t>NOTE: This report does not have an option to include SIG</w:t>
      </w:r>
      <w:r w:rsidR="005A446B">
        <w:t>/Order</w:t>
      </w:r>
      <w:r w:rsidRPr="000B3328">
        <w:t xml:space="preserve"> directions.</w:t>
      </w:r>
    </w:p>
    <w:p w:rsidR="000B3328" w:rsidRPr="00F517A9" w:rsidRDefault="000B3328" w:rsidP="000B3328">
      <w:pPr>
        <w:pStyle w:val="Steps"/>
        <w:pBdr>
          <w:top w:val="single" w:sz="4" w:space="1" w:color="auto"/>
          <w:left w:val="single" w:sz="4" w:space="4" w:color="auto"/>
          <w:bottom w:val="single" w:sz="4" w:space="1" w:color="auto"/>
          <w:right w:val="single" w:sz="4" w:space="4" w:color="auto"/>
        </w:pBdr>
      </w:pP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     Select one of the following:</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          I         IV</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          N         NON-IV</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Select type of BCM record: </w:t>
      </w:r>
      <w:proofErr w:type="gramStart"/>
      <w:r w:rsidRPr="00F517A9">
        <w:t>i  IV</w:t>
      </w:r>
      <w:proofErr w:type="gramEnd"/>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The default threshold volume for the BCM-IV Entries extract is 1000.</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Would you like to change the threshold? NO// </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Enter the date range for which you would like to scan the BCM-IV Entries</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Extract records.</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Starting with Date: 2/1/</w:t>
      </w:r>
      <w:proofErr w:type="gramStart"/>
      <w:r w:rsidRPr="00F517A9">
        <w:t>13  (</w:t>
      </w:r>
      <w:proofErr w:type="gramEnd"/>
      <w:r w:rsidRPr="00F517A9">
        <w:t>FEB 01, 2013)</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Ending with Date: 2/28/</w:t>
      </w:r>
      <w:proofErr w:type="gramStart"/>
      <w:r w:rsidRPr="00F517A9">
        <w:t>13  (</w:t>
      </w:r>
      <w:proofErr w:type="gramEnd"/>
      <w:r w:rsidRPr="00F517A9">
        <w:t>FEB 28, 2013)</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 xml:space="preserve">Do you want the output in exportable format? NO// </w:t>
      </w: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p>
    <w:p w:rsidR="003216B6" w:rsidRPr="00F517A9" w:rsidRDefault="003216B6" w:rsidP="000B3328">
      <w:pPr>
        <w:pStyle w:val="Steps"/>
        <w:pBdr>
          <w:top w:val="single" w:sz="4" w:space="1" w:color="auto"/>
          <w:left w:val="single" w:sz="4" w:space="4" w:color="auto"/>
          <w:bottom w:val="single" w:sz="4" w:space="1" w:color="auto"/>
          <w:right w:val="single" w:sz="4" w:space="4" w:color="auto"/>
        </w:pBdr>
      </w:pPr>
      <w:r w:rsidRPr="00F517A9">
        <w:t>This report requires 132-column format.</w:t>
      </w:r>
    </w:p>
    <w:p w:rsidR="003216B6" w:rsidRDefault="003216B6" w:rsidP="000B3328">
      <w:pPr>
        <w:pStyle w:val="Steps"/>
        <w:pBdr>
          <w:top w:val="single" w:sz="4" w:space="1" w:color="auto"/>
          <w:left w:val="single" w:sz="4" w:space="4" w:color="auto"/>
          <w:bottom w:val="single" w:sz="4" w:space="1" w:color="auto"/>
          <w:right w:val="single" w:sz="4" w:space="4" w:color="auto"/>
        </w:pBdr>
      </w:pPr>
      <w:r w:rsidRPr="00F517A9">
        <w:t>DEVICE: HOME// 0</w:t>
      </w:r>
      <w:proofErr w:type="gramStart"/>
      <w:r w:rsidRPr="00F517A9">
        <w:t>;132</w:t>
      </w:r>
      <w:proofErr w:type="gramEnd"/>
      <w:r w:rsidRPr="00F517A9">
        <w:t xml:space="preserve">  HOME (CRT)</w:t>
      </w:r>
    </w:p>
    <w:p w:rsidR="000B3328" w:rsidRDefault="000B3328" w:rsidP="000B3328">
      <w:pPr>
        <w:pStyle w:val="Steps"/>
        <w:pBdr>
          <w:top w:val="single" w:sz="4" w:space="1" w:color="auto"/>
          <w:left w:val="single" w:sz="4" w:space="4" w:color="auto"/>
          <w:bottom w:val="single" w:sz="4" w:space="1" w:color="auto"/>
          <w:right w:val="single" w:sz="4" w:space="4" w:color="auto"/>
        </w:pBdr>
      </w:pPr>
    </w:p>
    <w:p w:rsidR="003216B6" w:rsidRPr="001D76D1" w:rsidRDefault="003216B6" w:rsidP="00B44850">
      <w:pPr>
        <w:pStyle w:val="Heading4"/>
      </w:pPr>
      <w:bookmarkStart w:id="3038" w:name="_Toc451869601"/>
      <w:bookmarkStart w:id="3039" w:name="_Toc451870083"/>
      <w:bookmarkStart w:id="3040" w:name="_Toc451873323"/>
      <w:bookmarkStart w:id="3041" w:name="_Toc451944844"/>
      <w:bookmarkStart w:id="3042" w:name="_Toc452017445"/>
      <w:bookmarkStart w:id="3043" w:name="_Toc452047738"/>
      <w:bookmarkStart w:id="3044" w:name="_Toc452048356"/>
      <w:bookmarkStart w:id="3045" w:name="_Toc452538311"/>
      <w:bookmarkStart w:id="3046" w:name="_Toc452544806"/>
      <w:bookmarkStart w:id="3047" w:name="_Toc452727799"/>
      <w:bookmarkStart w:id="3048" w:name="_Toc453079818"/>
      <w:bookmarkStart w:id="3049" w:name="_Toc453085599"/>
      <w:bookmarkStart w:id="3050" w:name="_Toc453145114"/>
      <w:bookmarkStart w:id="3051" w:name="_Toc453150289"/>
      <w:bookmarkStart w:id="3052" w:name="_Toc453151327"/>
      <w:bookmarkStart w:id="3053" w:name="_Toc453228125"/>
      <w:bookmarkStart w:id="3054" w:name="_Toc453574858"/>
      <w:bookmarkStart w:id="3055" w:name="_Toc451780523"/>
      <w:bookmarkStart w:id="3056" w:name="_Toc451872879"/>
      <w:bookmarkStart w:id="3057" w:name="_Toc450829773"/>
      <w:bookmarkStart w:id="3058" w:name="_Toc459041117"/>
      <w:bookmarkStart w:id="3059" w:name="_Toc459043668"/>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r w:rsidRPr="001D76D1">
        <w:lastRenderedPageBreak/>
        <w:t>UDP/IVP Source Audit Report</w:t>
      </w:r>
      <w:bookmarkEnd w:id="3057"/>
      <w:bookmarkEnd w:id="3058"/>
      <w:bookmarkEnd w:id="3059"/>
    </w:p>
    <w:p w:rsidR="003216B6" w:rsidRPr="000B4407" w:rsidRDefault="003216B6" w:rsidP="002067E2">
      <w:pPr>
        <w:pStyle w:val="DSSECSBodyText"/>
      </w:pPr>
      <w:r w:rsidRPr="002067E2">
        <w:t xml:space="preserve">The </w:t>
      </w:r>
      <w:r w:rsidR="00142B99" w:rsidRPr="002067E2">
        <w:t xml:space="preserve">UDP/IVP </w:t>
      </w:r>
      <w:r w:rsidRPr="008E0098">
        <w:t>Source Audit Reports provide a record count</w:t>
      </w:r>
      <w:r w:rsidR="00142B99" w:rsidRPr="00230E05">
        <w:t>,</w:t>
      </w:r>
      <w:r w:rsidRPr="00230E05">
        <w:t xml:space="preserve"> for each Division and Date combination chosen. The </w:t>
      </w:r>
      <w:r w:rsidRPr="009A0C8D">
        <w:t xml:space="preserve">reports </w:t>
      </w:r>
      <w:r w:rsidR="00410EFB" w:rsidRPr="009A0C8D">
        <w:t xml:space="preserve">extract data, </w:t>
      </w:r>
      <w:r w:rsidRPr="000B4407">
        <w:t>from the UDP and IVP Intermediate source files</w:t>
      </w:r>
      <w:r w:rsidR="00410EFB" w:rsidRPr="000B4407">
        <w:t>,</w:t>
      </w:r>
      <w:r w:rsidRPr="000B4407">
        <w:t xml:space="preserve"> within the DSS name space: UNIT DOSE EXTRACT DATA file (#728.904) and the IV EXTRACT DATA file (#728.113).</w:t>
      </w:r>
    </w:p>
    <w:p w:rsidR="003216B6" w:rsidRPr="000B4407" w:rsidRDefault="003216B6" w:rsidP="002067E2">
      <w:pPr>
        <w:pStyle w:val="DSSECSBodyText"/>
      </w:pPr>
      <w:r w:rsidRPr="000B4407">
        <w:t>The steps to produce the UDP version of the report are as follows:</w:t>
      </w:r>
    </w:p>
    <w:p w:rsidR="00D039C2" w:rsidRDefault="00D039C2" w:rsidP="00D039C2">
      <w:pPr>
        <w:pStyle w:val="Steps"/>
        <w:pBdr>
          <w:top w:val="single" w:sz="4" w:space="1" w:color="auto"/>
          <w:left w:val="single" w:sz="4" w:space="4" w:color="auto"/>
          <w:bottom w:val="single" w:sz="4" w:space="1" w:color="auto"/>
          <w:right w:val="single" w:sz="4" w:space="4" w:color="auto"/>
        </w:pBdr>
      </w:pPr>
    </w:p>
    <w:p w:rsidR="003216B6" w:rsidRPr="00F517A9" w:rsidRDefault="003216B6" w:rsidP="00D039C2">
      <w:pPr>
        <w:pStyle w:val="Steps"/>
        <w:pBdr>
          <w:top w:val="single" w:sz="4" w:space="1" w:color="auto"/>
          <w:left w:val="single" w:sz="4" w:space="4" w:color="auto"/>
          <w:bottom w:val="single" w:sz="4" w:space="1" w:color="auto"/>
          <w:right w:val="single" w:sz="4" w:space="4" w:color="auto"/>
        </w:pBdr>
      </w:pPr>
      <w:r w:rsidRPr="00F517A9">
        <w:t xml:space="preserve">Select Pharmacy Option: </w:t>
      </w:r>
      <w:proofErr w:type="gramStart"/>
      <w:r w:rsidRPr="00F517A9">
        <w:t>5  UDP</w:t>
      </w:r>
      <w:proofErr w:type="gramEnd"/>
      <w:r w:rsidRPr="00F517A9">
        <w:t>/IVP Source Audit Report</w:t>
      </w:r>
    </w:p>
    <w:p w:rsidR="003216B6" w:rsidRPr="00F517A9" w:rsidRDefault="003216B6" w:rsidP="00D039C2">
      <w:pPr>
        <w:pStyle w:val="Steps"/>
        <w:pBdr>
          <w:top w:val="single" w:sz="4" w:space="1" w:color="auto"/>
          <w:left w:val="single" w:sz="4" w:space="4" w:color="auto"/>
          <w:bottom w:val="single" w:sz="4" w:space="1" w:color="auto"/>
          <w:right w:val="single" w:sz="4" w:space="4" w:color="auto"/>
        </w:pBdr>
      </w:pPr>
    </w:p>
    <w:p w:rsidR="003216B6" w:rsidRPr="00F517A9" w:rsidRDefault="003216B6" w:rsidP="00D039C2">
      <w:pPr>
        <w:pStyle w:val="Steps"/>
        <w:pBdr>
          <w:top w:val="single" w:sz="4" w:space="1" w:color="auto"/>
          <w:left w:val="single" w:sz="4" w:space="4" w:color="auto"/>
          <w:bottom w:val="single" w:sz="4" w:space="1" w:color="auto"/>
          <w:right w:val="single" w:sz="4" w:space="4" w:color="auto"/>
        </w:pBdr>
      </w:pPr>
      <w:r w:rsidRPr="00F517A9">
        <w:t xml:space="preserve">     Select one of the following:</w:t>
      </w:r>
    </w:p>
    <w:p w:rsidR="003216B6" w:rsidRPr="00F517A9" w:rsidRDefault="003216B6" w:rsidP="00D039C2">
      <w:pPr>
        <w:pStyle w:val="Steps"/>
        <w:pBdr>
          <w:top w:val="single" w:sz="4" w:space="1" w:color="auto"/>
          <w:left w:val="single" w:sz="4" w:space="4" w:color="auto"/>
          <w:bottom w:val="single" w:sz="4" w:space="1" w:color="auto"/>
          <w:right w:val="single" w:sz="4" w:space="4" w:color="auto"/>
        </w:pBdr>
      </w:pPr>
    </w:p>
    <w:p w:rsidR="003216B6" w:rsidRPr="00F517A9" w:rsidRDefault="003216B6" w:rsidP="00D039C2">
      <w:pPr>
        <w:pStyle w:val="Steps"/>
        <w:pBdr>
          <w:top w:val="single" w:sz="4" w:space="1" w:color="auto"/>
          <w:left w:val="single" w:sz="4" w:space="4" w:color="auto"/>
          <w:bottom w:val="single" w:sz="4" w:space="1" w:color="auto"/>
          <w:right w:val="single" w:sz="4" w:space="4" w:color="auto"/>
        </w:pBdr>
      </w:pPr>
      <w:r w:rsidRPr="00F517A9">
        <w:t xml:space="preserve">          1         UDP</w:t>
      </w:r>
    </w:p>
    <w:p w:rsidR="003216B6" w:rsidRPr="00F517A9" w:rsidRDefault="003216B6" w:rsidP="00D039C2">
      <w:pPr>
        <w:pStyle w:val="Steps"/>
        <w:pBdr>
          <w:top w:val="single" w:sz="4" w:space="1" w:color="auto"/>
          <w:left w:val="single" w:sz="4" w:space="4" w:color="auto"/>
          <w:bottom w:val="single" w:sz="4" w:space="1" w:color="auto"/>
          <w:right w:val="single" w:sz="4" w:space="4" w:color="auto"/>
        </w:pBdr>
      </w:pPr>
      <w:r w:rsidRPr="00F517A9">
        <w:t xml:space="preserve">          2         IVP</w:t>
      </w:r>
    </w:p>
    <w:p w:rsidR="003216B6" w:rsidRPr="00F517A9" w:rsidRDefault="003216B6" w:rsidP="00D039C2">
      <w:pPr>
        <w:pStyle w:val="Steps"/>
        <w:pBdr>
          <w:top w:val="single" w:sz="4" w:space="1" w:color="auto"/>
          <w:left w:val="single" w:sz="4" w:space="4" w:color="auto"/>
          <w:bottom w:val="single" w:sz="4" w:space="1" w:color="auto"/>
          <w:right w:val="single" w:sz="4" w:space="4" w:color="auto"/>
        </w:pBdr>
      </w:pPr>
    </w:p>
    <w:p w:rsidR="003216B6" w:rsidRPr="00F517A9" w:rsidRDefault="003216B6" w:rsidP="00D039C2">
      <w:pPr>
        <w:pStyle w:val="Steps"/>
        <w:pBdr>
          <w:top w:val="single" w:sz="4" w:space="1" w:color="auto"/>
          <w:left w:val="single" w:sz="4" w:space="4" w:color="auto"/>
          <w:bottom w:val="single" w:sz="4" w:space="1" w:color="auto"/>
          <w:right w:val="single" w:sz="4" w:space="4" w:color="auto"/>
        </w:pBdr>
      </w:pPr>
      <w:r w:rsidRPr="00F517A9">
        <w:t xml:space="preserve">Select Source Audit Report: </w:t>
      </w:r>
      <w:proofErr w:type="gramStart"/>
      <w:r w:rsidRPr="00F517A9">
        <w:t>1  UDP</w:t>
      </w:r>
      <w:proofErr w:type="gramEnd"/>
    </w:p>
    <w:p w:rsidR="003216B6" w:rsidRPr="00F517A9" w:rsidRDefault="003216B6" w:rsidP="00D039C2">
      <w:pPr>
        <w:pStyle w:val="Steps"/>
        <w:pBdr>
          <w:top w:val="single" w:sz="4" w:space="1" w:color="auto"/>
          <w:left w:val="single" w:sz="4" w:space="4" w:color="auto"/>
          <w:bottom w:val="single" w:sz="4" w:space="1" w:color="auto"/>
          <w:right w:val="single" w:sz="4" w:space="4" w:color="auto"/>
        </w:pBdr>
      </w:pPr>
      <w:r w:rsidRPr="00F517A9">
        <w:t xml:space="preserve">Select division: ALL// </w:t>
      </w:r>
    </w:p>
    <w:p w:rsidR="003216B6" w:rsidRPr="00F517A9" w:rsidRDefault="003216B6" w:rsidP="00D039C2">
      <w:pPr>
        <w:pStyle w:val="Steps"/>
        <w:pBdr>
          <w:top w:val="single" w:sz="4" w:space="1" w:color="auto"/>
          <w:left w:val="single" w:sz="4" w:space="4" w:color="auto"/>
          <w:bottom w:val="single" w:sz="4" w:space="1" w:color="auto"/>
          <w:right w:val="single" w:sz="4" w:space="4" w:color="auto"/>
        </w:pBdr>
      </w:pPr>
      <w:r w:rsidRPr="00F517A9">
        <w:t>Enter Report Start Date</w:t>
      </w:r>
      <w:r w:rsidRPr="003B1D79">
        <w:t>:  May 24, 2016// 4/1/</w:t>
      </w:r>
      <w:proofErr w:type="gramStart"/>
      <w:r w:rsidRPr="00F517A9">
        <w:t>06  (</w:t>
      </w:r>
      <w:proofErr w:type="gramEnd"/>
      <w:r w:rsidRPr="00F517A9">
        <w:t>APR 01, 2006)</w:t>
      </w:r>
    </w:p>
    <w:p w:rsidR="003216B6" w:rsidRPr="00F517A9" w:rsidRDefault="003216B6" w:rsidP="00D039C2">
      <w:pPr>
        <w:pStyle w:val="Steps"/>
        <w:pBdr>
          <w:top w:val="single" w:sz="4" w:space="1" w:color="auto"/>
          <w:left w:val="single" w:sz="4" w:space="4" w:color="auto"/>
          <w:bottom w:val="single" w:sz="4" w:space="1" w:color="auto"/>
          <w:right w:val="single" w:sz="4" w:space="4" w:color="auto"/>
        </w:pBdr>
      </w:pPr>
      <w:r w:rsidRPr="00F517A9">
        <w:t>Enter Report End Date:  May 24, 201</w:t>
      </w:r>
      <w:r w:rsidRPr="003B1D79">
        <w:t>6// 4/30/</w:t>
      </w:r>
      <w:proofErr w:type="gramStart"/>
      <w:r w:rsidRPr="00F517A9">
        <w:t>06  (</w:t>
      </w:r>
      <w:proofErr w:type="gramEnd"/>
      <w:r w:rsidRPr="00F517A9">
        <w:t>APR 30, 2006)</w:t>
      </w:r>
    </w:p>
    <w:p w:rsidR="003216B6" w:rsidRPr="00F517A9" w:rsidRDefault="003216B6" w:rsidP="00D039C2">
      <w:pPr>
        <w:pStyle w:val="Steps"/>
        <w:pBdr>
          <w:top w:val="single" w:sz="4" w:space="1" w:color="auto"/>
          <w:left w:val="single" w:sz="4" w:space="4" w:color="auto"/>
          <w:bottom w:val="single" w:sz="4" w:space="1" w:color="auto"/>
          <w:right w:val="single" w:sz="4" w:space="4" w:color="auto"/>
        </w:pBdr>
      </w:pPr>
    </w:p>
    <w:p w:rsidR="003216B6" w:rsidRPr="00F517A9" w:rsidRDefault="003216B6" w:rsidP="00D039C2">
      <w:pPr>
        <w:pStyle w:val="Steps"/>
        <w:pBdr>
          <w:top w:val="single" w:sz="4" w:space="1" w:color="auto"/>
          <w:left w:val="single" w:sz="4" w:space="4" w:color="auto"/>
          <w:bottom w:val="single" w:sz="4" w:space="1" w:color="auto"/>
          <w:right w:val="single" w:sz="4" w:space="4" w:color="auto"/>
        </w:pBdr>
      </w:pPr>
      <w:r w:rsidRPr="00F517A9">
        <w:t xml:space="preserve">Do you want the output in exportable format? NO// </w:t>
      </w:r>
    </w:p>
    <w:p w:rsidR="003216B6" w:rsidRDefault="003216B6" w:rsidP="00D039C2">
      <w:pPr>
        <w:pStyle w:val="Steps"/>
        <w:pBdr>
          <w:top w:val="single" w:sz="4" w:space="1" w:color="auto"/>
          <w:left w:val="single" w:sz="4" w:space="4" w:color="auto"/>
          <w:bottom w:val="single" w:sz="4" w:space="1" w:color="auto"/>
          <w:right w:val="single" w:sz="4" w:space="4" w:color="auto"/>
        </w:pBdr>
      </w:pPr>
      <w:r w:rsidRPr="00F517A9">
        <w:t>DEVICE: HOME// 0</w:t>
      </w:r>
      <w:proofErr w:type="gramStart"/>
      <w:r w:rsidRPr="00F517A9">
        <w:t>;132</w:t>
      </w:r>
      <w:proofErr w:type="gramEnd"/>
      <w:r w:rsidRPr="00F517A9">
        <w:t xml:space="preserve">  HOME (CRT)</w:t>
      </w:r>
    </w:p>
    <w:p w:rsidR="00D039C2" w:rsidRDefault="00D039C2" w:rsidP="00D039C2">
      <w:pPr>
        <w:pStyle w:val="Steps"/>
        <w:pBdr>
          <w:top w:val="single" w:sz="4" w:space="1" w:color="auto"/>
          <w:left w:val="single" w:sz="4" w:space="4" w:color="auto"/>
          <w:bottom w:val="single" w:sz="4" w:space="1" w:color="auto"/>
          <w:right w:val="single" w:sz="4" w:space="4" w:color="auto"/>
        </w:pBdr>
      </w:pPr>
    </w:p>
    <w:p w:rsidR="003216B6" w:rsidRPr="001D76D1" w:rsidRDefault="003216B6" w:rsidP="00B44850">
      <w:pPr>
        <w:pStyle w:val="FigureCaption"/>
      </w:pPr>
      <w:bookmarkStart w:id="3060" w:name="_Toc451869606"/>
      <w:bookmarkStart w:id="3061" w:name="_Toc451870088"/>
      <w:bookmarkStart w:id="3062" w:name="_Toc451873328"/>
      <w:bookmarkStart w:id="3063" w:name="_Toc451944849"/>
      <w:bookmarkStart w:id="3064" w:name="_Toc452017450"/>
      <w:bookmarkStart w:id="3065" w:name="_Toc452047743"/>
      <w:bookmarkStart w:id="3066" w:name="_Toc452048361"/>
      <w:bookmarkStart w:id="3067" w:name="_Toc452538316"/>
      <w:bookmarkStart w:id="3068" w:name="_Toc452544811"/>
      <w:bookmarkStart w:id="3069" w:name="_Toc452727804"/>
      <w:bookmarkStart w:id="3070" w:name="_Toc453079823"/>
      <w:bookmarkStart w:id="3071" w:name="_Toc453085604"/>
      <w:bookmarkStart w:id="3072" w:name="_Toc453145119"/>
      <w:bookmarkStart w:id="3073" w:name="_Toc453150294"/>
      <w:bookmarkStart w:id="3074" w:name="_Toc453151332"/>
      <w:bookmarkStart w:id="3075" w:name="_Toc453228130"/>
      <w:bookmarkStart w:id="3076" w:name="_Toc453574863"/>
      <w:bookmarkStart w:id="3077" w:name="_Toc454958526"/>
      <w:bookmarkStart w:id="3078" w:name="_Toc463615227"/>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r w:rsidRPr="001D76D1">
        <w:t>Example: UDP Source Audit Report Screen Print</w:t>
      </w:r>
      <w:bookmarkEnd w:id="3077"/>
      <w:bookmarkEnd w:id="3078"/>
    </w:p>
    <w:p w:rsidR="003216B6" w:rsidRPr="00293718" w:rsidRDefault="003216B6" w:rsidP="00B44850">
      <w:pPr>
        <w:pStyle w:val="Figure"/>
      </w:pPr>
      <w:r w:rsidRPr="00293718">
        <w:rPr>
          <w:noProof/>
        </w:rPr>
        <w:drawing>
          <wp:inline distT="0" distB="0" distL="0" distR="0" wp14:anchorId="577BBBF0" wp14:editId="40E5BEAE">
            <wp:extent cx="4352925" cy="2757148"/>
            <wp:effectExtent l="19050" t="19050" r="9525" b="24765"/>
            <wp:docPr id="108" name="Picture 108" descr="Screen Capture of UDP Source Audit Report Screen Print Version." title="UDP Source Audit Repor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P Source Audit Report.png"/>
                    <pic:cNvPicPr/>
                  </pic:nvPicPr>
                  <pic:blipFill>
                    <a:blip r:embed="rId90">
                      <a:extLst>
                        <a:ext uri="{28A0092B-C50C-407E-A947-70E740481C1C}">
                          <a14:useLocalDpi xmlns:a14="http://schemas.microsoft.com/office/drawing/2010/main" val="0"/>
                        </a:ext>
                      </a:extLst>
                    </a:blip>
                    <a:stretch>
                      <a:fillRect/>
                    </a:stretch>
                  </pic:blipFill>
                  <pic:spPr>
                    <a:xfrm>
                      <a:off x="0" y="0"/>
                      <a:ext cx="4352925" cy="2757148"/>
                    </a:xfrm>
                    <a:prstGeom prst="rect">
                      <a:avLst/>
                    </a:prstGeom>
                    <a:ln>
                      <a:solidFill>
                        <a:sysClr val="windowText" lastClr="000000"/>
                      </a:solidFill>
                    </a:ln>
                  </pic:spPr>
                </pic:pic>
              </a:graphicData>
            </a:graphic>
          </wp:inline>
        </w:drawing>
      </w:r>
    </w:p>
    <w:p w:rsidR="003216B6" w:rsidRPr="007C53B6" w:rsidRDefault="003216B6" w:rsidP="00B44850">
      <w:pPr>
        <w:pStyle w:val="DSSECSBodyText"/>
        <w:rPr>
          <w:rFonts w:cs="Arial"/>
        </w:rPr>
      </w:pPr>
      <w:r w:rsidRPr="007C53B6">
        <w:rPr>
          <w:rFonts w:cs="Arial"/>
        </w:rPr>
        <w:t xml:space="preserve">Guidance for capturing exported data into spreadsheets and the additional DSS application steps required to produce exportable versions of reports </w:t>
      </w:r>
      <w:r w:rsidR="00410EFB">
        <w:rPr>
          <w:rFonts w:cs="Arial"/>
        </w:rPr>
        <w:t xml:space="preserve">is located </w:t>
      </w:r>
      <w:r w:rsidRPr="007C53B6">
        <w:rPr>
          <w:rFonts w:cs="Arial"/>
        </w:rPr>
        <w:t xml:space="preserve">in </w:t>
      </w:r>
      <w:hyperlink w:anchor="Appendix_C" w:tooltip="Hyperlink to Appendix C.  Exporting a Report to a Spreadsheet" w:history="1">
        <w:r w:rsidRPr="007C53B6">
          <w:rPr>
            <w:rStyle w:val="Hyperlink"/>
            <w:rFonts w:eastAsiaTheme="majorEastAsia" w:cs="Arial"/>
          </w:rPr>
          <w:t xml:space="preserve">Appendix </w:t>
        </w:r>
        <w:r w:rsidR="00D039C2" w:rsidRPr="007C53B6">
          <w:rPr>
            <w:rStyle w:val="Hyperlink"/>
            <w:rFonts w:eastAsiaTheme="majorEastAsia" w:cs="Arial"/>
          </w:rPr>
          <w:t>F</w:t>
        </w:r>
        <w:r w:rsidRPr="007C53B6">
          <w:rPr>
            <w:rStyle w:val="Hyperlink"/>
            <w:rFonts w:eastAsiaTheme="majorEastAsia" w:cs="Arial"/>
          </w:rPr>
          <w:t>: Exporting a Report to a Spreadsheet</w:t>
        </w:r>
      </w:hyperlink>
      <w:r w:rsidRPr="007C53B6">
        <w:rPr>
          <w:rFonts w:cs="Arial"/>
        </w:rPr>
        <w:t>.</w:t>
      </w:r>
    </w:p>
    <w:p w:rsidR="003216B6" w:rsidRPr="007C53B6" w:rsidRDefault="003216B6" w:rsidP="00B44850">
      <w:pPr>
        <w:pStyle w:val="DSSECSBodyText"/>
        <w:rPr>
          <w:rFonts w:cs="Arial"/>
        </w:rPr>
      </w:pPr>
      <w:r w:rsidRPr="007C53B6">
        <w:rPr>
          <w:rFonts w:cs="Arial"/>
        </w:rPr>
        <w:t xml:space="preserve">The following example </w:t>
      </w:r>
      <w:r w:rsidR="00410EFB">
        <w:rPr>
          <w:rFonts w:cs="Arial"/>
        </w:rPr>
        <w:t>display</w:t>
      </w:r>
      <w:r w:rsidRPr="007C53B6">
        <w:rPr>
          <w:rFonts w:cs="Arial"/>
        </w:rPr>
        <w:t>s the report</w:t>
      </w:r>
      <w:r w:rsidR="00410EFB">
        <w:rPr>
          <w:rFonts w:cs="Arial"/>
        </w:rPr>
        <w:t>,</w:t>
      </w:r>
      <w:r w:rsidRPr="007C53B6">
        <w:rPr>
          <w:rFonts w:cs="Arial"/>
        </w:rPr>
        <w:t xml:space="preserve"> after it has been produced in </w:t>
      </w:r>
      <w:r w:rsidR="00422425">
        <w:rPr>
          <w:rFonts w:cs="Arial"/>
        </w:rPr>
        <w:t xml:space="preserve">an </w:t>
      </w:r>
      <w:r w:rsidRPr="007C53B6">
        <w:rPr>
          <w:rFonts w:cs="Arial"/>
        </w:rPr>
        <w:t>exportable format and imported into a spreadsheet:</w:t>
      </w:r>
    </w:p>
    <w:p w:rsidR="003216B6" w:rsidRPr="001D76D1" w:rsidRDefault="003216B6" w:rsidP="00B44850">
      <w:pPr>
        <w:pStyle w:val="FigureCaption"/>
      </w:pPr>
      <w:bookmarkStart w:id="3079" w:name="_Toc454958527"/>
      <w:bookmarkStart w:id="3080" w:name="_Toc463615228"/>
      <w:r w:rsidRPr="001D76D1">
        <w:lastRenderedPageBreak/>
        <w:t>Example: Exported UDP Source Audit Report</w:t>
      </w:r>
      <w:bookmarkEnd w:id="3079"/>
      <w:bookmarkEnd w:id="3080"/>
    </w:p>
    <w:p w:rsidR="003216B6" w:rsidRDefault="003216B6" w:rsidP="00B44850">
      <w:pPr>
        <w:pStyle w:val="Figure"/>
      </w:pPr>
      <w:r w:rsidRPr="005A3F9B">
        <w:rPr>
          <w:noProof/>
        </w:rPr>
        <w:drawing>
          <wp:inline distT="0" distB="0" distL="0" distR="0" wp14:anchorId="48D0E08B" wp14:editId="10430B57">
            <wp:extent cx="2007985" cy="1533525"/>
            <wp:effectExtent l="19050" t="19050" r="11430" b="9525"/>
            <wp:docPr id="288" name="Picture 288" descr="Spreadsheet includes Division, Date and Record Count." title="Exported UDP Source Audi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2007985" cy="1533525"/>
                    </a:xfrm>
                    <a:prstGeom prst="rect">
                      <a:avLst/>
                    </a:prstGeom>
                    <a:noFill/>
                    <a:ln>
                      <a:solidFill>
                        <a:schemeClr val="tx1"/>
                      </a:solidFill>
                    </a:ln>
                  </pic:spPr>
                </pic:pic>
              </a:graphicData>
            </a:graphic>
          </wp:inline>
        </w:drawing>
      </w:r>
    </w:p>
    <w:p w:rsidR="003216B6" w:rsidRPr="007C53B6" w:rsidRDefault="003216B6" w:rsidP="00B44850">
      <w:pPr>
        <w:pStyle w:val="DSSECSBodyText"/>
        <w:rPr>
          <w:rFonts w:cs="Arial"/>
        </w:rPr>
      </w:pPr>
      <w:r w:rsidRPr="007C53B6">
        <w:rPr>
          <w:rFonts w:cs="Arial"/>
        </w:rPr>
        <w:t>The steps to produce the IVP version of the report are as follows:</w:t>
      </w:r>
    </w:p>
    <w:p w:rsidR="003216B6" w:rsidRPr="00520A24" w:rsidRDefault="003216B6" w:rsidP="00D039C2">
      <w:pPr>
        <w:pStyle w:val="Steps"/>
        <w:pBdr>
          <w:top w:val="single" w:sz="4" w:space="1" w:color="auto"/>
          <w:left w:val="single" w:sz="4" w:space="4" w:color="auto"/>
          <w:bottom w:val="single" w:sz="4" w:space="1" w:color="auto"/>
          <w:right w:val="single" w:sz="4" w:space="4" w:color="auto"/>
        </w:pBdr>
      </w:pPr>
      <w:r w:rsidRPr="00520A24">
        <w:t xml:space="preserve">Select Pharmacy Option: </w:t>
      </w:r>
      <w:proofErr w:type="gramStart"/>
      <w:r w:rsidRPr="00520A24">
        <w:t>5  UDP</w:t>
      </w:r>
      <w:proofErr w:type="gramEnd"/>
      <w:r w:rsidRPr="00520A24">
        <w:t>/IVP Source Audit Report</w:t>
      </w:r>
    </w:p>
    <w:p w:rsidR="003216B6" w:rsidRPr="00520A24" w:rsidRDefault="003216B6" w:rsidP="00D039C2">
      <w:pPr>
        <w:pStyle w:val="Steps"/>
        <w:pBdr>
          <w:top w:val="single" w:sz="4" w:space="1" w:color="auto"/>
          <w:left w:val="single" w:sz="4" w:space="4" w:color="auto"/>
          <w:bottom w:val="single" w:sz="4" w:space="1" w:color="auto"/>
          <w:right w:val="single" w:sz="4" w:space="4" w:color="auto"/>
        </w:pBdr>
      </w:pPr>
    </w:p>
    <w:p w:rsidR="003216B6" w:rsidRPr="00520A24" w:rsidRDefault="003216B6" w:rsidP="00D039C2">
      <w:pPr>
        <w:pStyle w:val="Steps"/>
        <w:pBdr>
          <w:top w:val="single" w:sz="4" w:space="1" w:color="auto"/>
          <w:left w:val="single" w:sz="4" w:space="4" w:color="auto"/>
          <w:bottom w:val="single" w:sz="4" w:space="1" w:color="auto"/>
          <w:right w:val="single" w:sz="4" w:space="4" w:color="auto"/>
        </w:pBdr>
      </w:pPr>
      <w:r w:rsidRPr="00520A24">
        <w:t xml:space="preserve">     Select one of the following:</w:t>
      </w:r>
    </w:p>
    <w:p w:rsidR="003216B6" w:rsidRPr="00520A24" w:rsidRDefault="003216B6" w:rsidP="00D039C2">
      <w:pPr>
        <w:pStyle w:val="Steps"/>
        <w:pBdr>
          <w:top w:val="single" w:sz="4" w:space="1" w:color="auto"/>
          <w:left w:val="single" w:sz="4" w:space="4" w:color="auto"/>
          <w:bottom w:val="single" w:sz="4" w:space="1" w:color="auto"/>
          <w:right w:val="single" w:sz="4" w:space="4" w:color="auto"/>
        </w:pBdr>
      </w:pPr>
    </w:p>
    <w:p w:rsidR="003216B6" w:rsidRPr="00520A24" w:rsidRDefault="003216B6" w:rsidP="00D039C2">
      <w:pPr>
        <w:pStyle w:val="Steps"/>
        <w:pBdr>
          <w:top w:val="single" w:sz="4" w:space="1" w:color="auto"/>
          <w:left w:val="single" w:sz="4" w:space="4" w:color="auto"/>
          <w:bottom w:val="single" w:sz="4" w:space="1" w:color="auto"/>
          <w:right w:val="single" w:sz="4" w:space="4" w:color="auto"/>
        </w:pBdr>
      </w:pPr>
      <w:r w:rsidRPr="00520A24">
        <w:t xml:space="preserve">          1         UDP</w:t>
      </w:r>
    </w:p>
    <w:p w:rsidR="003216B6" w:rsidRPr="00520A24" w:rsidRDefault="003216B6" w:rsidP="00D039C2">
      <w:pPr>
        <w:pStyle w:val="Steps"/>
        <w:pBdr>
          <w:top w:val="single" w:sz="4" w:space="1" w:color="auto"/>
          <w:left w:val="single" w:sz="4" w:space="4" w:color="auto"/>
          <w:bottom w:val="single" w:sz="4" w:space="1" w:color="auto"/>
          <w:right w:val="single" w:sz="4" w:space="4" w:color="auto"/>
        </w:pBdr>
      </w:pPr>
      <w:r w:rsidRPr="00520A24">
        <w:t xml:space="preserve">          2         IVP</w:t>
      </w:r>
    </w:p>
    <w:p w:rsidR="003216B6" w:rsidRPr="00520A24" w:rsidRDefault="003216B6" w:rsidP="00D039C2">
      <w:pPr>
        <w:pStyle w:val="Steps"/>
        <w:pBdr>
          <w:top w:val="single" w:sz="4" w:space="1" w:color="auto"/>
          <w:left w:val="single" w:sz="4" w:space="4" w:color="auto"/>
          <w:bottom w:val="single" w:sz="4" w:space="1" w:color="auto"/>
          <w:right w:val="single" w:sz="4" w:space="4" w:color="auto"/>
        </w:pBdr>
      </w:pPr>
    </w:p>
    <w:p w:rsidR="003216B6" w:rsidRPr="00520A24" w:rsidRDefault="003216B6" w:rsidP="00D039C2">
      <w:pPr>
        <w:pStyle w:val="Steps"/>
        <w:pBdr>
          <w:top w:val="single" w:sz="4" w:space="1" w:color="auto"/>
          <w:left w:val="single" w:sz="4" w:space="4" w:color="auto"/>
          <w:bottom w:val="single" w:sz="4" w:space="1" w:color="auto"/>
          <w:right w:val="single" w:sz="4" w:space="4" w:color="auto"/>
        </w:pBdr>
      </w:pPr>
      <w:r>
        <w:t xml:space="preserve">Select Source Audit Report: </w:t>
      </w:r>
      <w:proofErr w:type="gramStart"/>
      <w:r>
        <w:t>2  IV</w:t>
      </w:r>
      <w:r w:rsidRPr="00520A24">
        <w:t>P</w:t>
      </w:r>
      <w:proofErr w:type="gramEnd"/>
    </w:p>
    <w:p w:rsidR="003216B6" w:rsidRPr="00520A24" w:rsidRDefault="003216B6" w:rsidP="00D039C2">
      <w:pPr>
        <w:pStyle w:val="Steps"/>
        <w:pBdr>
          <w:top w:val="single" w:sz="4" w:space="1" w:color="auto"/>
          <w:left w:val="single" w:sz="4" w:space="4" w:color="auto"/>
          <w:bottom w:val="single" w:sz="4" w:space="1" w:color="auto"/>
          <w:right w:val="single" w:sz="4" w:space="4" w:color="auto"/>
        </w:pBdr>
      </w:pPr>
      <w:r w:rsidRPr="00520A24">
        <w:t xml:space="preserve">Select division: ALL// </w:t>
      </w:r>
    </w:p>
    <w:p w:rsidR="003216B6" w:rsidRPr="00520A24" w:rsidRDefault="003216B6" w:rsidP="00D039C2">
      <w:pPr>
        <w:pStyle w:val="Steps"/>
        <w:pBdr>
          <w:top w:val="single" w:sz="4" w:space="1" w:color="auto"/>
          <w:left w:val="single" w:sz="4" w:space="4" w:color="auto"/>
          <w:bottom w:val="single" w:sz="4" w:space="1" w:color="auto"/>
          <w:right w:val="single" w:sz="4" w:space="4" w:color="auto"/>
        </w:pBdr>
      </w:pPr>
      <w:r w:rsidRPr="00520A24">
        <w:t>Enter</w:t>
      </w:r>
      <w:r>
        <w:t xml:space="preserve"> Report Start Date:  May 31</w:t>
      </w:r>
      <w:r w:rsidRPr="00520A24">
        <w:t>, 201</w:t>
      </w:r>
      <w:r>
        <w:t>6// 3</w:t>
      </w:r>
      <w:r w:rsidRPr="00520A24">
        <w:t>/</w:t>
      </w:r>
      <w:r>
        <w:t>1/</w:t>
      </w:r>
      <w:proofErr w:type="gramStart"/>
      <w:r>
        <w:t>06  (</w:t>
      </w:r>
      <w:proofErr w:type="gramEnd"/>
      <w:r>
        <w:t>MA</w:t>
      </w:r>
      <w:r w:rsidRPr="00520A24">
        <w:t>R 01, 2006)</w:t>
      </w:r>
    </w:p>
    <w:p w:rsidR="003216B6" w:rsidRPr="00520A24" w:rsidRDefault="003216B6" w:rsidP="00D039C2">
      <w:pPr>
        <w:pStyle w:val="Steps"/>
        <w:pBdr>
          <w:top w:val="single" w:sz="4" w:space="1" w:color="auto"/>
          <w:left w:val="single" w:sz="4" w:space="4" w:color="auto"/>
          <w:bottom w:val="single" w:sz="4" w:space="1" w:color="auto"/>
          <w:right w:val="single" w:sz="4" w:space="4" w:color="auto"/>
        </w:pBdr>
      </w:pPr>
      <w:r w:rsidRPr="00520A24">
        <w:t>Enter Report End Date:  May</w:t>
      </w:r>
      <w:r>
        <w:t xml:space="preserve"> 31</w:t>
      </w:r>
      <w:r w:rsidRPr="00520A24">
        <w:t>, 201</w:t>
      </w:r>
      <w:r>
        <w:t>6// 3/31/</w:t>
      </w:r>
      <w:proofErr w:type="gramStart"/>
      <w:r>
        <w:t>06  (</w:t>
      </w:r>
      <w:proofErr w:type="gramEnd"/>
      <w:r>
        <w:t>MA</w:t>
      </w:r>
      <w:r w:rsidRPr="00520A24">
        <w:t>R</w:t>
      </w:r>
      <w:r>
        <w:t xml:space="preserve"> 31</w:t>
      </w:r>
      <w:r w:rsidRPr="00520A24">
        <w:t>, 2006)</w:t>
      </w:r>
    </w:p>
    <w:p w:rsidR="003216B6" w:rsidRPr="00520A24" w:rsidRDefault="003216B6" w:rsidP="00D039C2">
      <w:pPr>
        <w:pStyle w:val="Steps"/>
        <w:pBdr>
          <w:top w:val="single" w:sz="4" w:space="1" w:color="auto"/>
          <w:left w:val="single" w:sz="4" w:space="4" w:color="auto"/>
          <w:bottom w:val="single" w:sz="4" w:space="1" w:color="auto"/>
          <w:right w:val="single" w:sz="4" w:space="4" w:color="auto"/>
        </w:pBdr>
      </w:pPr>
    </w:p>
    <w:p w:rsidR="003216B6" w:rsidRPr="00520A24" w:rsidRDefault="003216B6" w:rsidP="00D039C2">
      <w:pPr>
        <w:pStyle w:val="Steps"/>
        <w:pBdr>
          <w:top w:val="single" w:sz="4" w:space="1" w:color="auto"/>
          <w:left w:val="single" w:sz="4" w:space="4" w:color="auto"/>
          <w:bottom w:val="single" w:sz="4" w:space="1" w:color="auto"/>
          <w:right w:val="single" w:sz="4" w:space="4" w:color="auto"/>
        </w:pBdr>
      </w:pPr>
      <w:r w:rsidRPr="00520A24">
        <w:t xml:space="preserve">Do you want the output in exportable format? NO// </w:t>
      </w:r>
    </w:p>
    <w:p w:rsidR="003216B6" w:rsidRDefault="003216B6" w:rsidP="00D039C2">
      <w:pPr>
        <w:pStyle w:val="Steps"/>
        <w:pBdr>
          <w:top w:val="single" w:sz="4" w:space="1" w:color="auto"/>
          <w:left w:val="single" w:sz="4" w:space="4" w:color="auto"/>
          <w:bottom w:val="single" w:sz="4" w:space="1" w:color="auto"/>
          <w:right w:val="single" w:sz="4" w:space="4" w:color="auto"/>
        </w:pBdr>
      </w:pPr>
      <w:r w:rsidRPr="00520A24">
        <w:t>DEVICE: HOME// 0</w:t>
      </w:r>
      <w:proofErr w:type="gramStart"/>
      <w:r w:rsidRPr="00520A24">
        <w:t>;132</w:t>
      </w:r>
      <w:proofErr w:type="gramEnd"/>
      <w:r w:rsidRPr="00520A24">
        <w:t xml:space="preserve">  HOME (CRT)</w:t>
      </w:r>
    </w:p>
    <w:p w:rsidR="00D039C2" w:rsidRPr="00520A24" w:rsidRDefault="00D039C2" w:rsidP="00D039C2">
      <w:pPr>
        <w:pStyle w:val="Steps"/>
        <w:pBdr>
          <w:top w:val="single" w:sz="4" w:space="1" w:color="auto"/>
          <w:left w:val="single" w:sz="4" w:space="4" w:color="auto"/>
          <w:bottom w:val="single" w:sz="4" w:space="1" w:color="auto"/>
          <w:right w:val="single" w:sz="4" w:space="4" w:color="auto"/>
        </w:pBdr>
      </w:pPr>
    </w:p>
    <w:p w:rsidR="003216B6" w:rsidRPr="001D76D1" w:rsidRDefault="003216B6" w:rsidP="00B44850">
      <w:pPr>
        <w:pStyle w:val="FigureCaption"/>
      </w:pPr>
      <w:bookmarkStart w:id="3081" w:name="_Toc452017453"/>
      <w:bookmarkStart w:id="3082" w:name="_Toc452047746"/>
      <w:bookmarkStart w:id="3083" w:name="_Toc452048364"/>
      <w:bookmarkStart w:id="3084" w:name="_Toc452538319"/>
      <w:bookmarkStart w:id="3085" w:name="_Toc452544814"/>
      <w:bookmarkStart w:id="3086" w:name="_Toc452727807"/>
      <w:bookmarkStart w:id="3087" w:name="_Toc453079826"/>
      <w:bookmarkStart w:id="3088" w:name="_Toc453085607"/>
      <w:bookmarkStart w:id="3089" w:name="_Toc453145122"/>
      <w:bookmarkStart w:id="3090" w:name="_Toc453150297"/>
      <w:bookmarkStart w:id="3091" w:name="_Toc453151335"/>
      <w:bookmarkStart w:id="3092" w:name="_Toc453228133"/>
      <w:bookmarkStart w:id="3093" w:name="_Toc453574866"/>
      <w:bookmarkStart w:id="3094" w:name="_Toc454958528"/>
      <w:bookmarkStart w:id="3095" w:name="_Toc463615229"/>
      <w:bookmarkEnd w:id="3081"/>
      <w:bookmarkEnd w:id="3082"/>
      <w:bookmarkEnd w:id="3083"/>
      <w:bookmarkEnd w:id="3084"/>
      <w:bookmarkEnd w:id="3085"/>
      <w:bookmarkEnd w:id="3086"/>
      <w:bookmarkEnd w:id="3087"/>
      <w:bookmarkEnd w:id="3088"/>
      <w:bookmarkEnd w:id="3089"/>
      <w:bookmarkEnd w:id="3090"/>
      <w:bookmarkEnd w:id="3091"/>
      <w:bookmarkEnd w:id="3092"/>
      <w:bookmarkEnd w:id="3093"/>
      <w:r w:rsidRPr="001D76D1">
        <w:t>Example: IVP Source Audit Report Screen Print</w:t>
      </w:r>
      <w:bookmarkEnd w:id="3094"/>
      <w:bookmarkEnd w:id="3095"/>
    </w:p>
    <w:p w:rsidR="003216B6" w:rsidRPr="00293718" w:rsidRDefault="003216B6" w:rsidP="00B44850">
      <w:pPr>
        <w:pStyle w:val="Figure"/>
      </w:pPr>
      <w:r w:rsidRPr="00293718">
        <w:rPr>
          <w:noProof/>
        </w:rPr>
        <w:drawing>
          <wp:inline distT="0" distB="0" distL="0" distR="0" wp14:anchorId="7716D016" wp14:editId="4139C0C5">
            <wp:extent cx="5534798" cy="2801905"/>
            <wp:effectExtent l="19050" t="19050" r="27940" b="17780"/>
            <wp:docPr id="110" name="Picture 110" descr="Screen Capture of IVP Source Audit Report Screen Print Version." title="IVP Source Audit Repor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P Source Audit Report.png"/>
                    <pic:cNvPicPr/>
                  </pic:nvPicPr>
                  <pic:blipFill>
                    <a:blip r:embed="rId92">
                      <a:extLst>
                        <a:ext uri="{28A0092B-C50C-407E-A947-70E740481C1C}">
                          <a14:useLocalDpi xmlns:a14="http://schemas.microsoft.com/office/drawing/2010/main" val="0"/>
                        </a:ext>
                      </a:extLst>
                    </a:blip>
                    <a:stretch>
                      <a:fillRect/>
                    </a:stretch>
                  </pic:blipFill>
                  <pic:spPr>
                    <a:xfrm>
                      <a:off x="0" y="0"/>
                      <a:ext cx="5534798" cy="2801905"/>
                    </a:xfrm>
                    <a:prstGeom prst="rect">
                      <a:avLst/>
                    </a:prstGeom>
                    <a:ln>
                      <a:solidFill>
                        <a:sysClr val="windowText" lastClr="000000"/>
                      </a:solidFill>
                    </a:ln>
                  </pic:spPr>
                </pic:pic>
              </a:graphicData>
            </a:graphic>
          </wp:inline>
        </w:drawing>
      </w:r>
    </w:p>
    <w:p w:rsidR="003216B6" w:rsidRPr="007C53B6" w:rsidRDefault="003216B6" w:rsidP="00B44850">
      <w:pPr>
        <w:pStyle w:val="DSSECSBodyText"/>
        <w:rPr>
          <w:rFonts w:cs="Arial"/>
        </w:rPr>
      </w:pPr>
      <w:r w:rsidRPr="007C53B6">
        <w:rPr>
          <w:rFonts w:cs="Arial"/>
        </w:rPr>
        <w:t xml:space="preserve">Guidance for capturing exported data into spreadsheets and the additional DSS application steps required to produce exportable versions of reports </w:t>
      </w:r>
      <w:r w:rsidR="00410EFB">
        <w:rPr>
          <w:rFonts w:cs="Arial"/>
        </w:rPr>
        <w:t>is located</w:t>
      </w:r>
      <w:r w:rsidRPr="007C53B6">
        <w:rPr>
          <w:rFonts w:cs="Arial"/>
        </w:rPr>
        <w:t xml:space="preserve"> in </w:t>
      </w:r>
      <w:hyperlink w:anchor="Appendix_C" w:tooltip="Hyperlink to Appendix C.  Exporting a Report to a Spreadsheet" w:history="1">
        <w:r w:rsidRPr="007C53B6">
          <w:rPr>
            <w:rStyle w:val="Hyperlink"/>
            <w:rFonts w:eastAsiaTheme="majorEastAsia" w:cs="Arial"/>
          </w:rPr>
          <w:t xml:space="preserve">Appendix </w:t>
        </w:r>
        <w:r w:rsidR="00777FAD">
          <w:rPr>
            <w:rStyle w:val="Hyperlink"/>
            <w:rFonts w:eastAsiaTheme="majorEastAsia" w:cs="Arial"/>
          </w:rPr>
          <w:t>F</w:t>
        </w:r>
        <w:r w:rsidRPr="007C53B6">
          <w:rPr>
            <w:rStyle w:val="Hyperlink"/>
            <w:rFonts w:eastAsiaTheme="majorEastAsia" w:cs="Arial"/>
          </w:rPr>
          <w:t>: Exporting a Report to a Spreadsheet</w:t>
        </w:r>
      </w:hyperlink>
      <w:r w:rsidRPr="007C53B6">
        <w:rPr>
          <w:rFonts w:cs="Arial"/>
        </w:rPr>
        <w:t>.</w:t>
      </w:r>
    </w:p>
    <w:p w:rsidR="003216B6" w:rsidRPr="007C53B6" w:rsidRDefault="003216B6" w:rsidP="00B44850">
      <w:pPr>
        <w:pStyle w:val="DSSECSBodyText"/>
        <w:rPr>
          <w:rFonts w:cs="Arial"/>
        </w:rPr>
      </w:pPr>
      <w:r w:rsidRPr="007C53B6">
        <w:rPr>
          <w:rFonts w:cs="Arial"/>
        </w:rPr>
        <w:lastRenderedPageBreak/>
        <w:t xml:space="preserve">The following example </w:t>
      </w:r>
      <w:r w:rsidR="00410EFB">
        <w:rPr>
          <w:rFonts w:cs="Arial"/>
        </w:rPr>
        <w:t>display</w:t>
      </w:r>
      <w:r w:rsidRPr="007C53B6">
        <w:rPr>
          <w:rFonts w:cs="Arial"/>
        </w:rPr>
        <w:t>s the report</w:t>
      </w:r>
      <w:r w:rsidR="00410EFB">
        <w:rPr>
          <w:rFonts w:cs="Arial"/>
        </w:rPr>
        <w:t>,</w:t>
      </w:r>
      <w:r w:rsidRPr="007C53B6">
        <w:rPr>
          <w:rFonts w:cs="Arial"/>
        </w:rPr>
        <w:t xml:space="preserve"> after it has been produced in </w:t>
      </w:r>
      <w:r w:rsidR="00422425">
        <w:rPr>
          <w:rFonts w:cs="Arial"/>
        </w:rPr>
        <w:t xml:space="preserve">an </w:t>
      </w:r>
      <w:r w:rsidRPr="007C53B6">
        <w:rPr>
          <w:rFonts w:cs="Arial"/>
        </w:rPr>
        <w:t>exportable format and imported into a spreadsheet:</w:t>
      </w:r>
    </w:p>
    <w:p w:rsidR="003216B6" w:rsidRPr="001D76D1" w:rsidRDefault="003216B6" w:rsidP="00B44850">
      <w:pPr>
        <w:pStyle w:val="FigureCaption"/>
      </w:pPr>
      <w:bookmarkStart w:id="3096" w:name="_Toc454958529"/>
      <w:bookmarkStart w:id="3097" w:name="_Toc463615230"/>
      <w:r w:rsidRPr="001D76D1">
        <w:t>Example: Exported IVP Source Audit Report</w:t>
      </w:r>
      <w:bookmarkEnd w:id="3096"/>
      <w:bookmarkEnd w:id="3097"/>
    </w:p>
    <w:p w:rsidR="003216B6" w:rsidRDefault="003216B6" w:rsidP="00B44850">
      <w:pPr>
        <w:pStyle w:val="Figure"/>
      </w:pPr>
      <w:r w:rsidRPr="00293718">
        <w:rPr>
          <w:noProof/>
        </w:rPr>
        <w:drawing>
          <wp:inline distT="0" distB="0" distL="0" distR="0" wp14:anchorId="5FA52B3E" wp14:editId="5E78D605">
            <wp:extent cx="1980247" cy="1371600"/>
            <wp:effectExtent l="19050" t="19050" r="20320" b="19050"/>
            <wp:docPr id="111" name="Picture 29" descr="Spreadsheet includes Division, Date and Record Count." title="Exported IVP Source Audi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1980247" cy="1371600"/>
                    </a:xfrm>
                    <a:prstGeom prst="rect">
                      <a:avLst/>
                    </a:prstGeom>
                    <a:noFill/>
                    <a:ln>
                      <a:solidFill>
                        <a:schemeClr val="tx1"/>
                      </a:solidFill>
                    </a:ln>
                  </pic:spPr>
                </pic:pic>
              </a:graphicData>
            </a:graphic>
          </wp:inline>
        </w:drawing>
      </w:r>
    </w:p>
    <w:p w:rsidR="003216B6" w:rsidRPr="001D76D1" w:rsidRDefault="003216B6" w:rsidP="00B44850">
      <w:pPr>
        <w:pStyle w:val="Heading3"/>
      </w:pPr>
      <w:bookmarkStart w:id="3098" w:name="_Toc451956822"/>
      <w:bookmarkStart w:id="3099" w:name="_Toc451957073"/>
      <w:bookmarkStart w:id="3100" w:name="_Toc451958381"/>
      <w:bookmarkStart w:id="3101" w:name="_Toc451958485"/>
      <w:bookmarkStart w:id="3102" w:name="_Toc452017019"/>
      <w:bookmarkStart w:id="3103" w:name="_Toc452017742"/>
      <w:bookmarkStart w:id="3104" w:name="_Toc452047313"/>
      <w:bookmarkStart w:id="3105" w:name="_Toc452048653"/>
      <w:bookmarkStart w:id="3106" w:name="_Toc452545105"/>
      <w:bookmarkStart w:id="3107" w:name="_Toc452727279"/>
      <w:bookmarkStart w:id="3108" w:name="_Toc452728096"/>
      <w:bookmarkStart w:id="3109" w:name="_Toc452732286"/>
      <w:bookmarkStart w:id="3110" w:name="_Toc453073846"/>
      <w:bookmarkStart w:id="3111" w:name="_Toc453079384"/>
      <w:bookmarkStart w:id="3112" w:name="_Toc453085165"/>
      <w:bookmarkStart w:id="3113" w:name="_Toc453145531"/>
      <w:bookmarkStart w:id="3114" w:name="_Toc453145642"/>
      <w:bookmarkStart w:id="3115" w:name="_Toc453145754"/>
      <w:bookmarkStart w:id="3116" w:name="_Toc453149314"/>
      <w:bookmarkStart w:id="3117" w:name="_Toc453150877"/>
      <w:bookmarkStart w:id="3118" w:name="_Toc453227564"/>
      <w:bookmarkStart w:id="3119" w:name="_Toc453227683"/>
      <w:bookmarkStart w:id="3120" w:name="_Toc453574289"/>
      <w:bookmarkStart w:id="3121" w:name="_Toc453574415"/>
      <w:bookmarkStart w:id="3122" w:name="_Toc450829774"/>
      <w:bookmarkStart w:id="3123" w:name="_Toc454958417"/>
      <w:bookmarkStart w:id="3124" w:name="_Toc459041118"/>
      <w:bookmarkStart w:id="3125" w:name="_Toc459043669"/>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r w:rsidRPr="001D76D1">
        <w:t>Print Feeder Keys</w:t>
      </w:r>
      <w:bookmarkEnd w:id="3122"/>
      <w:bookmarkEnd w:id="3123"/>
      <w:bookmarkEnd w:id="3124"/>
      <w:bookmarkEnd w:id="3125"/>
    </w:p>
    <w:p w:rsidR="003216B6" w:rsidRPr="007C53B6" w:rsidRDefault="003216B6" w:rsidP="00B44850">
      <w:pPr>
        <w:pStyle w:val="DSSECSBodyText"/>
        <w:rPr>
          <w:rFonts w:cs="Arial"/>
        </w:rPr>
      </w:pPr>
      <w:r w:rsidRPr="007C53B6">
        <w:rPr>
          <w:rFonts w:cs="Arial"/>
        </w:rPr>
        <w:t xml:space="preserve">Refer to </w:t>
      </w:r>
      <w:hyperlink w:anchor="Appendix_D" w:history="1">
        <w:r w:rsidR="00EF4B1C" w:rsidRPr="00C819F6">
          <w:rPr>
            <w:rStyle w:val="Hyperlink"/>
          </w:rPr>
          <w:t>Appendix D: Feeder Key Transmission</w:t>
        </w:r>
      </w:hyperlink>
      <w:r w:rsidRPr="007C53B6">
        <w:rPr>
          <w:rFonts w:cs="Arial"/>
        </w:rPr>
        <w:t xml:space="preserve"> for information about </w:t>
      </w:r>
      <w:r w:rsidR="00410EFB" w:rsidRPr="007C53B6">
        <w:rPr>
          <w:rFonts w:cs="Arial"/>
        </w:rPr>
        <w:t>Feeder Key Transmission</w:t>
      </w:r>
      <w:r w:rsidRPr="007C53B6">
        <w:rPr>
          <w:rFonts w:cs="Arial"/>
        </w:rPr>
        <w:t>.</w:t>
      </w:r>
    </w:p>
    <w:p w:rsidR="003216B6" w:rsidRPr="007C53B6" w:rsidRDefault="00A6530F" w:rsidP="00B44850">
      <w:pPr>
        <w:pStyle w:val="DSSECSBodyText"/>
        <w:rPr>
          <w:rFonts w:cs="Arial"/>
        </w:rPr>
      </w:pPr>
      <w:r>
        <w:rPr>
          <w:rFonts w:cs="Arial"/>
        </w:rPr>
        <w:t>T</w:t>
      </w:r>
      <w:r w:rsidR="003216B6" w:rsidRPr="007C53B6">
        <w:rPr>
          <w:rFonts w:cs="Arial"/>
        </w:rPr>
        <w:t xml:space="preserve">his option </w:t>
      </w:r>
      <w:r>
        <w:rPr>
          <w:rFonts w:cs="Arial"/>
        </w:rPr>
        <w:t xml:space="preserve">is used </w:t>
      </w:r>
      <w:r w:rsidR="003216B6" w:rsidRPr="007C53B6">
        <w:rPr>
          <w:rFonts w:cs="Arial"/>
        </w:rPr>
        <w:t xml:space="preserve">to print a list of </w:t>
      </w:r>
      <w:r w:rsidR="00410EFB" w:rsidRPr="007C53B6">
        <w:rPr>
          <w:rFonts w:cs="Arial"/>
        </w:rPr>
        <w:t>Feeder Keys</w:t>
      </w:r>
      <w:r w:rsidR="00410EFB">
        <w:rPr>
          <w:rFonts w:cs="Arial"/>
        </w:rPr>
        <w:t>,</w:t>
      </w:r>
      <w:r w:rsidR="00410EFB" w:rsidRPr="007C53B6">
        <w:rPr>
          <w:rFonts w:cs="Arial"/>
        </w:rPr>
        <w:t xml:space="preserve"> </w:t>
      </w:r>
      <w:r w:rsidR="003216B6" w:rsidRPr="007C53B6">
        <w:rPr>
          <w:rFonts w:cs="Arial"/>
        </w:rPr>
        <w:t xml:space="preserve">for a selected individual feeder system or a range of feeder systems. For some feeder systems, </w:t>
      </w:r>
      <w:r w:rsidR="00410EFB">
        <w:rPr>
          <w:rFonts w:cs="Arial"/>
        </w:rPr>
        <w:t xml:space="preserve">the user is </w:t>
      </w:r>
      <w:r w:rsidR="003216B6" w:rsidRPr="007C53B6">
        <w:rPr>
          <w:rFonts w:cs="Arial"/>
        </w:rPr>
        <w:t>prompted to select the sort method (old or new). All feeder systems prompt for a device. The output var</w:t>
      </w:r>
      <w:r w:rsidR="00410EFB">
        <w:rPr>
          <w:rFonts w:cs="Arial"/>
        </w:rPr>
        <w:t>ies</w:t>
      </w:r>
      <w:r w:rsidR="003216B6" w:rsidRPr="007C53B6">
        <w:rPr>
          <w:rFonts w:cs="Arial"/>
        </w:rPr>
        <w:t>, depending on the version of National Drug File (NDF)</w:t>
      </w:r>
      <w:r w:rsidR="00410EFB">
        <w:rPr>
          <w:rFonts w:cs="Arial"/>
        </w:rPr>
        <w:t xml:space="preserve"> utilized at the users’ site</w:t>
      </w:r>
      <w:r w:rsidR="003216B6" w:rsidRPr="007C53B6">
        <w:rPr>
          <w:rFonts w:cs="Arial"/>
        </w:rPr>
        <w:t>.</w:t>
      </w:r>
    </w:p>
    <w:p w:rsidR="003216B6" w:rsidRPr="007C53B6" w:rsidRDefault="003216B6" w:rsidP="00B44850">
      <w:pPr>
        <w:pStyle w:val="DSSECSBodyText"/>
        <w:rPr>
          <w:rFonts w:cs="Arial"/>
        </w:rPr>
      </w:pPr>
      <w:r w:rsidRPr="007C53B6">
        <w:rPr>
          <w:rFonts w:cs="Arial"/>
        </w:rPr>
        <w:t>The steps to produce the PRO version of the report are as follows:</w:t>
      </w:r>
    </w:p>
    <w:p w:rsidR="00D039C2" w:rsidRPr="003B1D79" w:rsidRDefault="00D039C2" w:rsidP="00D039C2">
      <w:pPr>
        <w:pStyle w:val="Steps"/>
        <w:keepNext/>
        <w:keepLines/>
        <w:pBdr>
          <w:top w:val="single" w:sz="4" w:space="1" w:color="auto"/>
          <w:left w:val="single" w:sz="4" w:space="4" w:color="auto"/>
          <w:bottom w:val="single" w:sz="4" w:space="1" w:color="auto"/>
          <w:right w:val="single" w:sz="4" w:space="4" w:color="auto"/>
        </w:pBdr>
      </w:pPr>
    </w:p>
    <w:p w:rsidR="003216B6" w:rsidRPr="002F13BD" w:rsidRDefault="003216B6" w:rsidP="00D039C2">
      <w:pPr>
        <w:pStyle w:val="Steps"/>
        <w:pBdr>
          <w:top w:val="single" w:sz="4" w:space="1" w:color="auto"/>
          <w:left w:val="single" w:sz="4" w:space="4" w:color="auto"/>
          <w:bottom w:val="single" w:sz="4" w:space="1" w:color="auto"/>
          <w:right w:val="single" w:sz="4" w:space="4" w:color="auto"/>
        </w:pBdr>
      </w:pPr>
      <w:r w:rsidRPr="00F66A57">
        <w:t>Selec</w:t>
      </w:r>
      <w:r w:rsidRPr="00B87CEC">
        <w:t>t Maintenance</w:t>
      </w:r>
      <w:r w:rsidRPr="005F2A1A">
        <w:t xml:space="preserve"> Option: </w:t>
      </w:r>
      <w:proofErr w:type="gramStart"/>
      <w:r w:rsidRPr="005F2A1A">
        <w:t>8  Print</w:t>
      </w:r>
      <w:proofErr w:type="gramEnd"/>
      <w:r w:rsidRPr="005F2A1A">
        <w:t xml:space="preserve"> Feeder Keys</w:t>
      </w:r>
    </w:p>
    <w:p w:rsidR="003216B6" w:rsidRPr="00AB44CC" w:rsidRDefault="003216B6" w:rsidP="00D039C2">
      <w:pPr>
        <w:pStyle w:val="Steps"/>
        <w:pBdr>
          <w:top w:val="single" w:sz="4" w:space="1" w:color="auto"/>
          <w:left w:val="single" w:sz="4" w:space="4" w:color="auto"/>
          <w:bottom w:val="single" w:sz="4" w:space="1" w:color="auto"/>
          <w:right w:val="single" w:sz="4" w:space="4" w:color="auto"/>
        </w:pBdr>
      </w:pPr>
    </w:p>
    <w:p w:rsidR="003216B6" w:rsidRPr="00AB44CC" w:rsidRDefault="003216B6" w:rsidP="00D039C2">
      <w:pPr>
        <w:pStyle w:val="Steps"/>
        <w:pBdr>
          <w:top w:val="single" w:sz="4" w:space="1" w:color="auto"/>
          <w:left w:val="single" w:sz="4" w:space="4" w:color="auto"/>
          <w:bottom w:val="single" w:sz="4" w:space="1" w:color="auto"/>
          <w:right w:val="single" w:sz="4" w:space="4" w:color="auto"/>
        </w:pBdr>
      </w:pPr>
      <w:r w:rsidRPr="00AB44CC">
        <w:t xml:space="preserve">Do you want the output in exportable format? NO// </w:t>
      </w:r>
    </w:p>
    <w:p w:rsidR="003216B6" w:rsidRPr="00AB44CC" w:rsidRDefault="003216B6" w:rsidP="00D039C2">
      <w:pPr>
        <w:pStyle w:val="Steps"/>
        <w:pBdr>
          <w:top w:val="single" w:sz="4" w:space="1" w:color="auto"/>
          <w:left w:val="single" w:sz="4" w:space="4" w:color="auto"/>
          <w:bottom w:val="single" w:sz="4" w:space="1" w:color="auto"/>
          <w:right w:val="single" w:sz="4" w:space="4" w:color="auto"/>
        </w:pBdr>
      </w:pPr>
    </w:p>
    <w:p w:rsidR="003216B6" w:rsidRPr="00AB44CC" w:rsidRDefault="003216B6" w:rsidP="00D039C2">
      <w:pPr>
        <w:pStyle w:val="Steps"/>
        <w:pBdr>
          <w:top w:val="single" w:sz="4" w:space="1" w:color="auto"/>
          <w:left w:val="single" w:sz="4" w:space="4" w:color="auto"/>
          <w:bottom w:val="single" w:sz="4" w:space="1" w:color="auto"/>
          <w:right w:val="single" w:sz="4" w:space="4" w:color="auto"/>
        </w:pBdr>
      </w:pPr>
      <w:r w:rsidRPr="00AB44CC">
        <w:t>Print list of Feeder Keys:</w:t>
      </w:r>
    </w:p>
    <w:p w:rsidR="003216B6" w:rsidRPr="00AB44CC" w:rsidRDefault="003216B6" w:rsidP="00D039C2">
      <w:pPr>
        <w:pStyle w:val="Steps"/>
        <w:pBdr>
          <w:top w:val="single" w:sz="4" w:space="1" w:color="auto"/>
          <w:left w:val="single" w:sz="4" w:space="4" w:color="auto"/>
          <w:bottom w:val="single" w:sz="4" w:space="1" w:color="auto"/>
          <w:right w:val="single" w:sz="4" w:space="4" w:color="auto"/>
        </w:pBdr>
      </w:pPr>
    </w:p>
    <w:p w:rsidR="003216B6" w:rsidRPr="00AB44CC" w:rsidRDefault="003216B6" w:rsidP="00D039C2">
      <w:pPr>
        <w:pStyle w:val="Steps"/>
        <w:pBdr>
          <w:top w:val="single" w:sz="4" w:space="1" w:color="auto"/>
          <w:left w:val="single" w:sz="4" w:space="4" w:color="auto"/>
          <w:bottom w:val="single" w:sz="4" w:space="1" w:color="auto"/>
          <w:right w:val="single" w:sz="4" w:space="4" w:color="auto"/>
        </w:pBdr>
      </w:pPr>
      <w:proofErr w:type="gramStart"/>
      <w:r w:rsidRPr="00AB44CC">
        <w:t>Select :</w:t>
      </w:r>
      <w:proofErr w:type="gramEnd"/>
      <w:r w:rsidRPr="00AB44CC">
        <w:t xml:space="preserve"> 1. CLI</w:t>
      </w:r>
    </w:p>
    <w:p w:rsidR="003216B6" w:rsidRPr="00AB44CC" w:rsidRDefault="003216B6" w:rsidP="00D039C2">
      <w:pPr>
        <w:pStyle w:val="Steps"/>
        <w:pBdr>
          <w:top w:val="single" w:sz="4" w:space="1" w:color="auto"/>
          <w:left w:val="single" w:sz="4" w:space="4" w:color="auto"/>
          <w:bottom w:val="single" w:sz="4" w:space="1" w:color="auto"/>
          <w:right w:val="single" w:sz="4" w:space="4" w:color="auto"/>
        </w:pBdr>
      </w:pPr>
      <w:r w:rsidRPr="00AB44CC">
        <w:t xml:space="preserve">         2. ECS</w:t>
      </w:r>
    </w:p>
    <w:p w:rsidR="003216B6" w:rsidRPr="00AB44CC" w:rsidRDefault="003216B6" w:rsidP="00D039C2">
      <w:pPr>
        <w:pStyle w:val="Steps"/>
        <w:pBdr>
          <w:top w:val="single" w:sz="4" w:space="1" w:color="auto"/>
          <w:left w:val="single" w:sz="4" w:space="4" w:color="auto"/>
          <w:bottom w:val="single" w:sz="4" w:space="1" w:color="auto"/>
          <w:right w:val="single" w:sz="4" w:space="4" w:color="auto"/>
        </w:pBdr>
      </w:pPr>
      <w:r w:rsidRPr="00AB44CC">
        <w:t xml:space="preserve">         3. LAB</w:t>
      </w:r>
    </w:p>
    <w:p w:rsidR="003216B6" w:rsidRPr="00AB44CC" w:rsidRDefault="003216B6" w:rsidP="00D039C2">
      <w:pPr>
        <w:pStyle w:val="Steps"/>
        <w:pBdr>
          <w:top w:val="single" w:sz="4" w:space="1" w:color="auto"/>
          <w:left w:val="single" w:sz="4" w:space="4" w:color="auto"/>
          <w:bottom w:val="single" w:sz="4" w:space="1" w:color="auto"/>
          <w:right w:val="single" w:sz="4" w:space="4" w:color="auto"/>
        </w:pBdr>
      </w:pPr>
      <w:r w:rsidRPr="00AB44CC">
        <w:t xml:space="preserve">         4. PHA</w:t>
      </w:r>
    </w:p>
    <w:p w:rsidR="003216B6" w:rsidRPr="00AB44CC" w:rsidRDefault="003216B6" w:rsidP="00D039C2">
      <w:pPr>
        <w:pStyle w:val="Steps"/>
        <w:pBdr>
          <w:top w:val="single" w:sz="4" w:space="1" w:color="auto"/>
          <w:left w:val="single" w:sz="4" w:space="4" w:color="auto"/>
          <w:bottom w:val="single" w:sz="4" w:space="1" w:color="auto"/>
          <w:right w:val="single" w:sz="4" w:space="4" w:color="auto"/>
        </w:pBdr>
      </w:pPr>
      <w:r w:rsidRPr="00AB44CC">
        <w:t xml:space="preserve">         5. RAD</w:t>
      </w:r>
    </w:p>
    <w:p w:rsidR="003216B6" w:rsidRPr="00AB44CC" w:rsidRDefault="003216B6" w:rsidP="00D039C2">
      <w:pPr>
        <w:pStyle w:val="Steps"/>
        <w:pBdr>
          <w:top w:val="single" w:sz="4" w:space="1" w:color="auto"/>
          <w:left w:val="single" w:sz="4" w:space="4" w:color="auto"/>
          <w:bottom w:val="single" w:sz="4" w:space="1" w:color="auto"/>
          <w:right w:val="single" w:sz="4" w:space="4" w:color="auto"/>
        </w:pBdr>
      </w:pPr>
      <w:r w:rsidRPr="00AB44CC">
        <w:t xml:space="preserve">         6. SUR</w:t>
      </w:r>
    </w:p>
    <w:p w:rsidR="003216B6" w:rsidRPr="00AB44CC" w:rsidRDefault="003216B6" w:rsidP="00D039C2">
      <w:pPr>
        <w:pStyle w:val="Steps"/>
        <w:pBdr>
          <w:top w:val="single" w:sz="4" w:space="1" w:color="auto"/>
          <w:left w:val="single" w:sz="4" w:space="4" w:color="auto"/>
          <w:bottom w:val="single" w:sz="4" w:space="1" w:color="auto"/>
          <w:right w:val="single" w:sz="4" w:space="4" w:color="auto"/>
        </w:pBdr>
      </w:pPr>
      <w:r w:rsidRPr="00AB44CC">
        <w:t xml:space="preserve">         7. PRO</w:t>
      </w:r>
    </w:p>
    <w:p w:rsidR="003216B6" w:rsidRPr="00AB44CC" w:rsidRDefault="003216B6" w:rsidP="00D039C2">
      <w:pPr>
        <w:pStyle w:val="Steps"/>
        <w:pBdr>
          <w:top w:val="single" w:sz="4" w:space="1" w:color="auto"/>
          <w:left w:val="single" w:sz="4" w:space="4" w:color="auto"/>
          <w:bottom w:val="single" w:sz="4" w:space="1" w:color="auto"/>
          <w:right w:val="single" w:sz="4" w:space="4" w:color="auto"/>
        </w:pBdr>
      </w:pPr>
    </w:p>
    <w:p w:rsidR="003216B6" w:rsidRPr="00AB44CC" w:rsidRDefault="003216B6" w:rsidP="00D039C2">
      <w:pPr>
        <w:pStyle w:val="Steps"/>
        <w:pBdr>
          <w:top w:val="single" w:sz="4" w:space="1" w:color="auto"/>
          <w:left w:val="single" w:sz="4" w:space="4" w:color="auto"/>
          <w:bottom w:val="single" w:sz="4" w:space="1" w:color="auto"/>
          <w:right w:val="single" w:sz="4" w:space="4" w:color="auto"/>
        </w:pBdr>
      </w:pPr>
      <w:r w:rsidRPr="00AB44CC">
        <w:t>Enter a list or range of numbers (1-7): 7</w:t>
      </w:r>
    </w:p>
    <w:p w:rsidR="003216B6" w:rsidRDefault="003216B6" w:rsidP="00D039C2">
      <w:pPr>
        <w:pStyle w:val="Steps"/>
        <w:pBdr>
          <w:top w:val="single" w:sz="4" w:space="1" w:color="auto"/>
          <w:left w:val="single" w:sz="4" w:space="4" w:color="auto"/>
          <w:bottom w:val="single" w:sz="4" w:space="1" w:color="auto"/>
          <w:right w:val="single" w:sz="4" w:space="4" w:color="auto"/>
        </w:pBdr>
      </w:pPr>
      <w:r w:rsidRPr="00AB44CC">
        <w:t>DEVICE: 0</w:t>
      </w:r>
      <w:proofErr w:type="gramStart"/>
      <w:r w:rsidRPr="00AB44CC">
        <w:t>;132</w:t>
      </w:r>
      <w:proofErr w:type="gramEnd"/>
      <w:r w:rsidRPr="00AB44CC">
        <w:t xml:space="preserve">  HOME (CRT)</w:t>
      </w:r>
    </w:p>
    <w:p w:rsidR="003216B6" w:rsidRDefault="003216B6" w:rsidP="00D039C2">
      <w:pPr>
        <w:pStyle w:val="Steps"/>
        <w:pBdr>
          <w:top w:val="single" w:sz="4" w:space="1" w:color="auto"/>
          <w:left w:val="single" w:sz="4" w:space="4" w:color="auto"/>
          <w:bottom w:val="single" w:sz="4" w:space="1" w:color="auto"/>
          <w:right w:val="single" w:sz="4" w:space="4" w:color="auto"/>
        </w:pBdr>
      </w:pPr>
    </w:p>
    <w:p w:rsidR="003216B6" w:rsidRPr="001D76D1" w:rsidRDefault="003216B6" w:rsidP="00B44850">
      <w:pPr>
        <w:pStyle w:val="FigureCaption"/>
      </w:pPr>
      <w:bookmarkStart w:id="3126" w:name="_Toc454958530"/>
      <w:bookmarkStart w:id="3127" w:name="_Toc463615231"/>
      <w:r w:rsidRPr="001D76D1">
        <w:lastRenderedPageBreak/>
        <w:t>Example: Print Feeder Keys Screen Print</w:t>
      </w:r>
      <w:bookmarkEnd w:id="3126"/>
      <w:bookmarkEnd w:id="3127"/>
    </w:p>
    <w:p w:rsidR="003216B6" w:rsidRDefault="003216B6" w:rsidP="00B44850">
      <w:pPr>
        <w:pStyle w:val="Figure"/>
      </w:pPr>
      <w:r w:rsidRPr="00293718">
        <w:rPr>
          <w:noProof/>
        </w:rPr>
        <w:drawing>
          <wp:inline distT="0" distB="0" distL="0" distR="0" wp14:anchorId="5CB75841" wp14:editId="00C198AC">
            <wp:extent cx="5457825" cy="2219325"/>
            <wp:effectExtent l="19050" t="19050" r="28575" b="28575"/>
            <wp:docPr id="112" name="Picture 112" descr="Screen Capture of Print Feeder Keys Screen Print Version." title="Print Feeder Keys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Feeder Keys.png"/>
                    <pic:cNvPicPr/>
                  </pic:nvPicPr>
                  <pic:blipFill rotWithShape="1">
                    <a:blip r:embed="rId94">
                      <a:extLst>
                        <a:ext uri="{28A0092B-C50C-407E-A947-70E740481C1C}">
                          <a14:useLocalDpi xmlns:a14="http://schemas.microsoft.com/office/drawing/2010/main" val="0"/>
                        </a:ext>
                      </a:extLst>
                    </a:blip>
                    <a:srcRect t="48107"/>
                    <a:stretch/>
                  </pic:blipFill>
                  <pic:spPr bwMode="auto">
                    <a:xfrm>
                      <a:off x="0" y="0"/>
                      <a:ext cx="5457825" cy="22193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216B6" w:rsidRPr="007C53B6" w:rsidRDefault="003216B6" w:rsidP="00B44850">
      <w:pPr>
        <w:pStyle w:val="DSSECSBodyText"/>
        <w:rPr>
          <w:rFonts w:cs="Arial"/>
        </w:rPr>
      </w:pPr>
      <w:r w:rsidRPr="007C53B6">
        <w:rPr>
          <w:rFonts w:cs="Arial"/>
        </w:rPr>
        <w:t xml:space="preserve">Guidance for capturing exported data into spreadsheets and the additional DSS application steps required to produce exportable versions of reports </w:t>
      </w:r>
      <w:r w:rsidR="00410EFB">
        <w:rPr>
          <w:rFonts w:cs="Arial"/>
        </w:rPr>
        <w:t xml:space="preserve">is located </w:t>
      </w:r>
      <w:r w:rsidRPr="007C53B6">
        <w:rPr>
          <w:rFonts w:cs="Arial"/>
        </w:rPr>
        <w:t xml:space="preserve">in </w:t>
      </w:r>
      <w:hyperlink w:anchor="Appendix_C" w:tooltip="Hyperlink to Appendix C.  Exporting a Report to a Spreadsheet" w:history="1">
        <w:r w:rsidRPr="007C53B6">
          <w:rPr>
            <w:rStyle w:val="Hyperlink"/>
            <w:rFonts w:eastAsiaTheme="majorEastAsia" w:cs="Arial"/>
          </w:rPr>
          <w:t xml:space="preserve">Appendix </w:t>
        </w:r>
        <w:r w:rsidR="00D039C2" w:rsidRPr="007C53B6">
          <w:rPr>
            <w:rStyle w:val="Hyperlink"/>
            <w:rFonts w:eastAsiaTheme="majorEastAsia" w:cs="Arial"/>
          </w:rPr>
          <w:t>F</w:t>
        </w:r>
        <w:r w:rsidRPr="007C53B6">
          <w:rPr>
            <w:rStyle w:val="Hyperlink"/>
            <w:rFonts w:eastAsiaTheme="majorEastAsia" w:cs="Arial"/>
          </w:rPr>
          <w:t>: Exporting a Report to a Spreadsheet</w:t>
        </w:r>
      </w:hyperlink>
      <w:r w:rsidRPr="007C53B6">
        <w:rPr>
          <w:rFonts w:cs="Arial"/>
        </w:rPr>
        <w:t>.</w:t>
      </w:r>
    </w:p>
    <w:p w:rsidR="003216B6" w:rsidRPr="007C53B6" w:rsidRDefault="003216B6" w:rsidP="00B44850">
      <w:pPr>
        <w:pStyle w:val="DSSECSBodyText"/>
        <w:rPr>
          <w:rFonts w:cs="Arial"/>
        </w:rPr>
      </w:pPr>
      <w:r w:rsidRPr="007C53B6">
        <w:rPr>
          <w:rFonts w:cs="Arial"/>
        </w:rPr>
        <w:t xml:space="preserve">The following example </w:t>
      </w:r>
      <w:r w:rsidR="00410EFB">
        <w:rPr>
          <w:rFonts w:cs="Arial"/>
        </w:rPr>
        <w:t>display</w:t>
      </w:r>
      <w:r w:rsidRPr="007C53B6">
        <w:rPr>
          <w:rFonts w:cs="Arial"/>
        </w:rPr>
        <w:t>s the report</w:t>
      </w:r>
      <w:r w:rsidR="00410EFB">
        <w:rPr>
          <w:rFonts w:cs="Arial"/>
        </w:rPr>
        <w:t>,</w:t>
      </w:r>
      <w:r w:rsidRPr="007C53B6">
        <w:rPr>
          <w:rFonts w:cs="Arial"/>
        </w:rPr>
        <w:t xml:space="preserve"> after it has been produced in </w:t>
      </w:r>
      <w:r w:rsidR="00422425">
        <w:rPr>
          <w:rFonts w:cs="Arial"/>
        </w:rPr>
        <w:t xml:space="preserve">an </w:t>
      </w:r>
      <w:r w:rsidRPr="007C53B6">
        <w:rPr>
          <w:rFonts w:cs="Arial"/>
        </w:rPr>
        <w:t>exportable format and imported into a spreadsheet:</w:t>
      </w:r>
    </w:p>
    <w:p w:rsidR="003216B6" w:rsidRPr="001D76D1" w:rsidRDefault="003216B6" w:rsidP="00B44850">
      <w:pPr>
        <w:pStyle w:val="FigureCaption"/>
      </w:pPr>
      <w:bookmarkStart w:id="3128" w:name="_Toc454958531"/>
      <w:bookmarkStart w:id="3129" w:name="_Toc463615232"/>
      <w:r w:rsidRPr="001D76D1">
        <w:t>Example: Exported Print Feeder Keys - PRO</w:t>
      </w:r>
      <w:bookmarkEnd w:id="3128"/>
      <w:bookmarkEnd w:id="3129"/>
    </w:p>
    <w:p w:rsidR="003216B6" w:rsidRDefault="003216B6" w:rsidP="00B44850">
      <w:pPr>
        <w:pStyle w:val="Figure"/>
      </w:pPr>
      <w:r w:rsidRPr="00293718">
        <w:rPr>
          <w:noProof/>
        </w:rPr>
        <w:drawing>
          <wp:inline distT="0" distB="0" distL="0" distR="0" wp14:anchorId="1E0AB6E8" wp14:editId="1C17B382">
            <wp:extent cx="3495675" cy="1354856"/>
            <wp:effectExtent l="19050" t="19050" r="9525" b="17145"/>
            <wp:docPr id="113" name="Picture 30" descr="Spreadsheet includes Feeder System, Feeder Key and Description." title="Exported Print Feeder Keys -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495675" cy="1354856"/>
                    </a:xfrm>
                    <a:prstGeom prst="rect">
                      <a:avLst/>
                    </a:prstGeom>
                    <a:noFill/>
                    <a:ln>
                      <a:solidFill>
                        <a:schemeClr val="tx1"/>
                      </a:solidFill>
                    </a:ln>
                  </pic:spPr>
                </pic:pic>
              </a:graphicData>
            </a:graphic>
          </wp:inline>
        </w:drawing>
      </w:r>
    </w:p>
    <w:p w:rsidR="003216B6" w:rsidRPr="001D76D1" w:rsidRDefault="003216B6" w:rsidP="00B44850">
      <w:pPr>
        <w:pStyle w:val="Heading3"/>
      </w:pPr>
      <w:bookmarkStart w:id="3130" w:name="_Toc450829775"/>
      <w:bookmarkStart w:id="3131" w:name="_Toc454958418"/>
      <w:bookmarkStart w:id="3132" w:name="_Toc459041119"/>
      <w:bookmarkStart w:id="3133" w:name="_Toc459043670"/>
      <w:r w:rsidRPr="001D76D1">
        <w:t>Print Feeder Locations</w:t>
      </w:r>
      <w:bookmarkEnd w:id="3130"/>
      <w:bookmarkEnd w:id="3131"/>
      <w:bookmarkEnd w:id="3132"/>
      <w:bookmarkEnd w:id="3133"/>
    </w:p>
    <w:p w:rsidR="003216B6" w:rsidRPr="007C53B6" w:rsidRDefault="003216B6" w:rsidP="00B44850">
      <w:pPr>
        <w:pStyle w:val="DSSECSBodyText"/>
      </w:pPr>
      <w:r w:rsidRPr="007C53B6">
        <w:t>Use this option to print a list of feeder locations</w:t>
      </w:r>
      <w:r w:rsidR="00410EFB">
        <w:t>,</w:t>
      </w:r>
      <w:r w:rsidRPr="007C53B6">
        <w:t xml:space="preserve"> for all feeder systems. The output is sorted by feeder location</w:t>
      </w:r>
      <w:r w:rsidR="00410EFB">
        <w:t>,</w:t>
      </w:r>
      <w:r w:rsidRPr="007C53B6">
        <w:t xml:space="preserve"> within each feeder system. This report </w:t>
      </w:r>
      <w:r w:rsidR="00410EFB">
        <w:t>should be generated (</w:t>
      </w:r>
      <w:r w:rsidR="00410EFB" w:rsidRPr="007C53B6">
        <w:t>queue to print</w:t>
      </w:r>
      <w:r w:rsidR="00410EFB">
        <w:t xml:space="preserve">), during non-peak hours, due to of its </w:t>
      </w:r>
      <w:r w:rsidRPr="007C53B6">
        <w:t>length. The only prompt is for a device.</w:t>
      </w:r>
    </w:p>
    <w:p w:rsidR="003216B6" w:rsidRPr="007C53B6" w:rsidRDefault="003216B6" w:rsidP="00B44850">
      <w:pPr>
        <w:pStyle w:val="DSSECSBodyText"/>
      </w:pPr>
      <w:r w:rsidRPr="007C53B6">
        <w:t>The steps to produce the PRO version of the report are as follows:</w:t>
      </w:r>
    </w:p>
    <w:p w:rsidR="00D039C2" w:rsidRPr="00520A24" w:rsidRDefault="00D039C2" w:rsidP="00D039C2">
      <w:pPr>
        <w:pStyle w:val="Steps"/>
        <w:pBdr>
          <w:top w:val="single" w:sz="4" w:space="1" w:color="auto"/>
          <w:left w:val="single" w:sz="4" w:space="4" w:color="auto"/>
          <w:bottom w:val="single" w:sz="4" w:space="1" w:color="auto"/>
          <w:right w:val="single" w:sz="4" w:space="4" w:color="auto"/>
        </w:pBdr>
      </w:pPr>
    </w:p>
    <w:p w:rsidR="003216B6" w:rsidRPr="00520A24" w:rsidRDefault="003216B6" w:rsidP="00D039C2">
      <w:pPr>
        <w:pStyle w:val="Steps"/>
        <w:pBdr>
          <w:top w:val="single" w:sz="4" w:space="1" w:color="auto"/>
          <w:left w:val="single" w:sz="4" w:space="4" w:color="auto"/>
          <w:bottom w:val="single" w:sz="4" w:space="1" w:color="auto"/>
          <w:right w:val="single" w:sz="4" w:space="4" w:color="auto"/>
        </w:pBdr>
      </w:pPr>
      <w:r w:rsidRPr="00520A24">
        <w:t>Select Maintena</w:t>
      </w:r>
      <w:r>
        <w:t xml:space="preserve">nce Option: </w:t>
      </w:r>
      <w:proofErr w:type="gramStart"/>
      <w:r>
        <w:t>9  Print</w:t>
      </w:r>
      <w:proofErr w:type="gramEnd"/>
      <w:r>
        <w:t xml:space="preserve"> Feeder Locations</w:t>
      </w:r>
    </w:p>
    <w:p w:rsidR="003216B6" w:rsidRPr="00520A24" w:rsidRDefault="003216B6" w:rsidP="00D039C2">
      <w:pPr>
        <w:pStyle w:val="Steps"/>
        <w:pBdr>
          <w:top w:val="single" w:sz="4" w:space="1" w:color="auto"/>
          <w:left w:val="single" w:sz="4" w:space="4" w:color="auto"/>
          <w:bottom w:val="single" w:sz="4" w:space="1" w:color="auto"/>
          <w:right w:val="single" w:sz="4" w:space="4" w:color="auto"/>
        </w:pBdr>
      </w:pPr>
    </w:p>
    <w:p w:rsidR="003216B6" w:rsidRPr="00520A24" w:rsidRDefault="003216B6" w:rsidP="00D039C2">
      <w:pPr>
        <w:pStyle w:val="Steps"/>
        <w:pBdr>
          <w:top w:val="single" w:sz="4" w:space="1" w:color="auto"/>
          <w:left w:val="single" w:sz="4" w:space="4" w:color="auto"/>
          <w:bottom w:val="single" w:sz="4" w:space="1" w:color="auto"/>
          <w:right w:val="single" w:sz="4" w:space="4" w:color="auto"/>
        </w:pBdr>
      </w:pPr>
      <w:r w:rsidRPr="00520A24">
        <w:t xml:space="preserve">Do you want the output in exportable format? NO// </w:t>
      </w:r>
    </w:p>
    <w:p w:rsidR="003216B6" w:rsidRDefault="003216B6" w:rsidP="00D039C2">
      <w:pPr>
        <w:pStyle w:val="Steps"/>
        <w:pBdr>
          <w:top w:val="single" w:sz="4" w:space="1" w:color="auto"/>
          <w:left w:val="single" w:sz="4" w:space="4" w:color="auto"/>
          <w:bottom w:val="single" w:sz="4" w:space="1" w:color="auto"/>
          <w:right w:val="single" w:sz="4" w:space="4" w:color="auto"/>
        </w:pBdr>
      </w:pPr>
      <w:r w:rsidRPr="00520A24">
        <w:t>DEVICE: 0</w:t>
      </w:r>
      <w:proofErr w:type="gramStart"/>
      <w:r w:rsidRPr="00520A24">
        <w:t>;132</w:t>
      </w:r>
      <w:proofErr w:type="gramEnd"/>
      <w:r w:rsidRPr="00520A24">
        <w:t xml:space="preserve">  HOME (CRT)</w:t>
      </w:r>
    </w:p>
    <w:p w:rsidR="00D039C2" w:rsidRDefault="00D039C2" w:rsidP="00D039C2">
      <w:pPr>
        <w:pStyle w:val="Steps"/>
        <w:pBdr>
          <w:top w:val="single" w:sz="4" w:space="1" w:color="auto"/>
          <w:left w:val="single" w:sz="4" w:space="4" w:color="auto"/>
          <w:bottom w:val="single" w:sz="4" w:space="1" w:color="auto"/>
          <w:right w:val="single" w:sz="4" w:space="4" w:color="auto"/>
        </w:pBdr>
      </w:pPr>
    </w:p>
    <w:p w:rsidR="003216B6" w:rsidRPr="00F6127D" w:rsidRDefault="003216B6" w:rsidP="00B44850">
      <w:pPr>
        <w:pStyle w:val="FigureCaption"/>
      </w:pPr>
      <w:bookmarkStart w:id="3134" w:name="_Toc454958532"/>
      <w:bookmarkStart w:id="3135" w:name="_Toc463615233"/>
      <w:r w:rsidRPr="00F6127D">
        <w:lastRenderedPageBreak/>
        <w:t>Example: Print List of Feeder Locations Screen Print</w:t>
      </w:r>
      <w:bookmarkEnd w:id="3134"/>
      <w:bookmarkEnd w:id="3135"/>
    </w:p>
    <w:p w:rsidR="003216B6" w:rsidRDefault="003216B6" w:rsidP="00B44850">
      <w:pPr>
        <w:pStyle w:val="Figure"/>
      </w:pPr>
      <w:r w:rsidRPr="00293718">
        <w:rPr>
          <w:noProof/>
        </w:rPr>
        <w:drawing>
          <wp:inline distT="0" distB="0" distL="0" distR="0" wp14:anchorId="544E3D4E" wp14:editId="5892CEEF">
            <wp:extent cx="5648325" cy="1209675"/>
            <wp:effectExtent l="19050" t="19050" r="28575" b="28575"/>
            <wp:docPr id="115" name="Picture 115" descr="Screen Capture of Print List of Feeder Locations Screen Print Version." title="Print List of Feeder Locations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List of Feeder Locations.png"/>
                    <pic:cNvPicPr/>
                  </pic:nvPicPr>
                  <pic:blipFill rotWithShape="1">
                    <a:blip r:embed="rId96">
                      <a:extLst>
                        <a:ext uri="{28A0092B-C50C-407E-A947-70E740481C1C}">
                          <a14:useLocalDpi xmlns:a14="http://schemas.microsoft.com/office/drawing/2010/main" val="0"/>
                        </a:ext>
                      </a:extLst>
                    </a:blip>
                    <a:srcRect t="55749"/>
                    <a:stretch/>
                  </pic:blipFill>
                  <pic:spPr bwMode="auto">
                    <a:xfrm>
                      <a:off x="0" y="0"/>
                      <a:ext cx="5648325" cy="12096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216B6" w:rsidRPr="007C53B6" w:rsidRDefault="003216B6" w:rsidP="00B44850">
      <w:pPr>
        <w:pStyle w:val="DSSECSBodyText"/>
        <w:rPr>
          <w:rFonts w:cs="Arial"/>
        </w:rPr>
      </w:pPr>
      <w:r w:rsidRPr="007C53B6">
        <w:rPr>
          <w:rFonts w:cs="Arial"/>
        </w:rPr>
        <w:t xml:space="preserve">Guidance for capturing exported data into spreadsheets and the additional DSS application steps required to produce exportable versions of reports </w:t>
      </w:r>
      <w:r w:rsidR="00410EFB">
        <w:rPr>
          <w:rFonts w:cs="Arial"/>
        </w:rPr>
        <w:t xml:space="preserve">is located </w:t>
      </w:r>
      <w:r w:rsidRPr="007C53B6">
        <w:rPr>
          <w:rFonts w:cs="Arial"/>
        </w:rPr>
        <w:t xml:space="preserve">in </w:t>
      </w:r>
      <w:hyperlink w:anchor="Appendix_C" w:tooltip="Hyperlink to Appendix C.  Exporting a Report to a Spreadsheet" w:history="1">
        <w:r w:rsidRPr="007C53B6">
          <w:rPr>
            <w:rStyle w:val="Hyperlink"/>
            <w:rFonts w:eastAsiaTheme="majorEastAsia" w:cs="Arial"/>
          </w:rPr>
          <w:t xml:space="preserve">Appendix </w:t>
        </w:r>
        <w:r w:rsidR="00410EFB">
          <w:rPr>
            <w:rStyle w:val="Hyperlink"/>
            <w:rFonts w:eastAsiaTheme="majorEastAsia" w:cs="Arial"/>
          </w:rPr>
          <w:t>F</w:t>
        </w:r>
        <w:r w:rsidRPr="007C53B6">
          <w:rPr>
            <w:rStyle w:val="Hyperlink"/>
            <w:rFonts w:eastAsiaTheme="majorEastAsia" w:cs="Arial"/>
          </w:rPr>
          <w:t>: Exporting a Report to a Spreadsheet</w:t>
        </w:r>
      </w:hyperlink>
      <w:r w:rsidRPr="007C53B6">
        <w:rPr>
          <w:rFonts w:cs="Arial"/>
        </w:rPr>
        <w:t>.</w:t>
      </w:r>
    </w:p>
    <w:p w:rsidR="003216B6" w:rsidRPr="007C53B6" w:rsidRDefault="003216B6" w:rsidP="00B44850">
      <w:pPr>
        <w:pStyle w:val="DSSECSBodyText"/>
        <w:rPr>
          <w:rFonts w:cs="Arial"/>
        </w:rPr>
      </w:pPr>
      <w:r w:rsidRPr="007C53B6">
        <w:rPr>
          <w:rFonts w:cs="Arial"/>
        </w:rPr>
        <w:t>The following example shows the report</w:t>
      </w:r>
      <w:r w:rsidR="00410EFB">
        <w:rPr>
          <w:rFonts w:cs="Arial"/>
        </w:rPr>
        <w:t>,</w:t>
      </w:r>
      <w:r w:rsidRPr="007C53B6">
        <w:rPr>
          <w:rFonts w:cs="Arial"/>
        </w:rPr>
        <w:t xml:space="preserve"> after it has been produced in </w:t>
      </w:r>
      <w:r w:rsidR="00422425">
        <w:rPr>
          <w:rFonts w:cs="Arial"/>
        </w:rPr>
        <w:t xml:space="preserve">an </w:t>
      </w:r>
      <w:r w:rsidRPr="007C53B6">
        <w:rPr>
          <w:rFonts w:cs="Arial"/>
        </w:rPr>
        <w:t>exportable format and imported into a spreadsheet:</w:t>
      </w:r>
    </w:p>
    <w:p w:rsidR="003216B6" w:rsidRPr="00F6127D" w:rsidRDefault="003216B6" w:rsidP="00B44850">
      <w:pPr>
        <w:pStyle w:val="FigureCaption"/>
      </w:pPr>
      <w:bookmarkStart w:id="3136" w:name="_Toc454958533"/>
      <w:bookmarkStart w:id="3137" w:name="_Toc463615234"/>
      <w:r w:rsidRPr="00F6127D">
        <w:t>Example: Exported Print List of Feeder Locations</w:t>
      </w:r>
      <w:bookmarkEnd w:id="3136"/>
      <w:bookmarkEnd w:id="3137"/>
    </w:p>
    <w:p w:rsidR="003216B6" w:rsidRDefault="003216B6" w:rsidP="00B44850">
      <w:pPr>
        <w:pStyle w:val="Figure"/>
      </w:pPr>
      <w:r w:rsidRPr="00293718">
        <w:rPr>
          <w:noProof/>
        </w:rPr>
        <w:drawing>
          <wp:inline distT="0" distB="0" distL="0" distR="0" wp14:anchorId="13199712" wp14:editId="57C544C3">
            <wp:extent cx="3386244" cy="1447800"/>
            <wp:effectExtent l="19050" t="19050" r="24130" b="19050"/>
            <wp:docPr id="116" name="Picture 31" descr="Spreadsheet includes Feeder System, Feeder Location and Description." title="Exported Print List of Feeder 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386244" cy="1447800"/>
                    </a:xfrm>
                    <a:prstGeom prst="rect">
                      <a:avLst/>
                    </a:prstGeom>
                    <a:noFill/>
                    <a:ln>
                      <a:solidFill>
                        <a:schemeClr val="tx1"/>
                      </a:solidFill>
                    </a:ln>
                  </pic:spPr>
                </pic:pic>
              </a:graphicData>
            </a:graphic>
          </wp:inline>
        </w:drawing>
      </w:r>
    </w:p>
    <w:p w:rsidR="003216B6" w:rsidRPr="00F6127D" w:rsidRDefault="003216B6" w:rsidP="00B44850">
      <w:pPr>
        <w:pStyle w:val="Heading3"/>
      </w:pPr>
      <w:bookmarkStart w:id="3138" w:name="_Toc451872883"/>
      <w:bookmarkStart w:id="3139" w:name="_Toc451956825"/>
      <w:bookmarkStart w:id="3140" w:name="_Toc451957076"/>
      <w:bookmarkStart w:id="3141" w:name="_Toc451958384"/>
      <w:bookmarkStart w:id="3142" w:name="_Toc451958488"/>
      <w:bookmarkStart w:id="3143" w:name="_Toc452017022"/>
      <w:bookmarkStart w:id="3144" w:name="_Toc452017745"/>
      <w:bookmarkStart w:id="3145" w:name="_Toc452047316"/>
      <w:bookmarkStart w:id="3146" w:name="_Toc452048656"/>
      <w:bookmarkStart w:id="3147" w:name="_Toc452545108"/>
      <w:bookmarkStart w:id="3148" w:name="_Toc452727282"/>
      <w:bookmarkStart w:id="3149" w:name="_Toc452728099"/>
      <w:bookmarkStart w:id="3150" w:name="_Toc452732289"/>
      <w:bookmarkStart w:id="3151" w:name="_Toc453073849"/>
      <w:bookmarkStart w:id="3152" w:name="_Toc453079387"/>
      <w:bookmarkStart w:id="3153" w:name="_Toc453085168"/>
      <w:bookmarkStart w:id="3154" w:name="_Toc453145534"/>
      <w:bookmarkStart w:id="3155" w:name="_Toc453145645"/>
      <w:bookmarkStart w:id="3156" w:name="_Toc453145757"/>
      <w:bookmarkStart w:id="3157" w:name="_Toc453149317"/>
      <w:bookmarkStart w:id="3158" w:name="_Toc453150880"/>
      <w:bookmarkStart w:id="3159" w:name="_Toc453227567"/>
      <w:bookmarkStart w:id="3160" w:name="_Toc453227686"/>
      <w:bookmarkStart w:id="3161" w:name="_Toc453574292"/>
      <w:bookmarkStart w:id="3162" w:name="_Toc453574418"/>
      <w:bookmarkStart w:id="3163" w:name="_Toc450829776"/>
      <w:bookmarkStart w:id="3164" w:name="_Toc454958419"/>
      <w:bookmarkStart w:id="3165" w:name="_Toc459041120"/>
      <w:bookmarkStart w:id="3166" w:name="_Toc459043671"/>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r w:rsidRPr="00F6127D">
        <w:t>Prosthetics</w:t>
      </w:r>
      <w:bookmarkEnd w:id="3163"/>
      <w:bookmarkEnd w:id="3164"/>
      <w:bookmarkEnd w:id="3165"/>
      <w:bookmarkEnd w:id="3166"/>
    </w:p>
    <w:p w:rsidR="003216B6" w:rsidRPr="007C53B6" w:rsidRDefault="001C6BD7" w:rsidP="00B44850">
      <w:pPr>
        <w:pStyle w:val="DSSECSBodyText"/>
      </w:pPr>
      <w:r>
        <w:t xml:space="preserve">When the </w:t>
      </w:r>
      <w:r w:rsidR="003216B6" w:rsidRPr="007C53B6">
        <w:t xml:space="preserve">Prosthetics option </w:t>
      </w:r>
      <w:r>
        <w:t xml:space="preserve">is selected, </w:t>
      </w:r>
      <w:r w:rsidR="003216B6" w:rsidRPr="007C53B6">
        <w:t>from the Maintenance Menu</w:t>
      </w:r>
      <w:r>
        <w:t xml:space="preserve">, the following </w:t>
      </w:r>
      <w:r w:rsidR="003216B6" w:rsidRPr="007C53B6">
        <w:t>sub-menu and options</w:t>
      </w:r>
      <w:r>
        <w:t xml:space="preserve"> will display:</w:t>
      </w:r>
    </w:p>
    <w:p w:rsidR="003216B6" w:rsidRPr="00F6127D" w:rsidRDefault="003216B6" w:rsidP="00B44850">
      <w:pPr>
        <w:pStyle w:val="FigureCaption"/>
      </w:pPr>
      <w:bookmarkStart w:id="3167" w:name="_Toc454958534"/>
      <w:bookmarkStart w:id="3168" w:name="_Toc463615235"/>
      <w:r w:rsidRPr="00F6127D">
        <w:t>Example: Prosthetics Menu Options</w:t>
      </w:r>
      <w:bookmarkEnd w:id="3167"/>
      <w:bookmarkEnd w:id="3168"/>
    </w:p>
    <w:p w:rsidR="003216B6" w:rsidRDefault="003216B6" w:rsidP="00B44850">
      <w:pPr>
        <w:pStyle w:val="Figure"/>
      </w:pPr>
      <w:r w:rsidRPr="00293718">
        <w:rPr>
          <w:noProof/>
        </w:rPr>
        <w:drawing>
          <wp:inline distT="0" distB="0" distL="0" distR="0" wp14:anchorId="45EBC1A9" wp14:editId="00713B8D">
            <wp:extent cx="3352800" cy="1047750"/>
            <wp:effectExtent l="19050" t="19050" r="19050" b="19050"/>
            <wp:docPr id="118" name="Picture 118" title="Prosthetics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thetics Menu Options.png"/>
                    <pic:cNvPicPr/>
                  </pic:nvPicPr>
                  <pic:blipFill>
                    <a:blip r:embed="rId98">
                      <a:extLst>
                        <a:ext uri="{28A0092B-C50C-407E-A947-70E740481C1C}">
                          <a14:useLocalDpi xmlns:a14="http://schemas.microsoft.com/office/drawing/2010/main" val="0"/>
                        </a:ext>
                      </a:extLst>
                    </a:blip>
                    <a:stretch>
                      <a:fillRect/>
                    </a:stretch>
                  </pic:blipFill>
                  <pic:spPr>
                    <a:xfrm>
                      <a:off x="0" y="0"/>
                      <a:ext cx="3352800" cy="1047750"/>
                    </a:xfrm>
                    <a:prstGeom prst="rect">
                      <a:avLst/>
                    </a:prstGeom>
                    <a:ln>
                      <a:solidFill>
                        <a:sysClr val="windowText" lastClr="000000"/>
                      </a:solidFill>
                    </a:ln>
                  </pic:spPr>
                </pic:pic>
              </a:graphicData>
            </a:graphic>
          </wp:inline>
        </w:drawing>
      </w:r>
    </w:p>
    <w:p w:rsidR="003216B6" w:rsidRPr="00F6127D" w:rsidRDefault="003216B6" w:rsidP="00B44850">
      <w:pPr>
        <w:pStyle w:val="Heading4"/>
      </w:pPr>
      <w:bookmarkStart w:id="3169" w:name="_Toc450829777"/>
      <w:bookmarkStart w:id="3170" w:name="_Toc459041121"/>
      <w:bookmarkStart w:id="3171" w:name="_Toc459043672"/>
      <w:r w:rsidRPr="00F6127D">
        <w:t>Cost by PSAS HCPC Report</w:t>
      </w:r>
      <w:bookmarkEnd w:id="3169"/>
      <w:bookmarkEnd w:id="3170"/>
      <w:bookmarkEnd w:id="3171"/>
    </w:p>
    <w:p w:rsidR="003216B6" w:rsidRPr="007C53B6" w:rsidRDefault="003216B6" w:rsidP="00B44850">
      <w:pPr>
        <w:pStyle w:val="DSSECSBodyText"/>
      </w:pPr>
      <w:r w:rsidRPr="007C53B6">
        <w:t xml:space="preserve">This menu option creates </w:t>
      </w:r>
      <w:r w:rsidR="00FB117D">
        <w:t xml:space="preserve">the </w:t>
      </w:r>
      <w:r w:rsidRPr="007C53B6">
        <w:t>Cost by Prosthetic and Sensory Aids Service (PSAS) Healthcare Common Procedure Coding (HCPC) Report. This report includes PSAS HCPC coded expenditures</w:t>
      </w:r>
      <w:r w:rsidR="00FB117D">
        <w:t>,</w:t>
      </w:r>
      <w:r w:rsidRPr="007C53B6">
        <w:t xml:space="preserve"> for a </w:t>
      </w:r>
      <w:r w:rsidR="00FB117D">
        <w:t>specified</w:t>
      </w:r>
      <w:r w:rsidRPr="007C53B6">
        <w:t xml:space="preserve"> time frame.</w:t>
      </w:r>
    </w:p>
    <w:p w:rsidR="003216B6" w:rsidRPr="007C53B6" w:rsidRDefault="003216B6" w:rsidP="00B44850">
      <w:pPr>
        <w:pStyle w:val="DSSECSBodyText"/>
      </w:pPr>
      <w:r w:rsidRPr="007C53B6">
        <w:t>The Cost by PSAS HCPC Report consists of the following fields:</w:t>
      </w:r>
    </w:p>
    <w:p w:rsidR="003216B6" w:rsidRPr="00671DE7" w:rsidRDefault="003216B6" w:rsidP="00B44850">
      <w:pPr>
        <w:pStyle w:val="BulletListMultiple"/>
        <w:rPr>
          <w:sz w:val="28"/>
        </w:rPr>
      </w:pPr>
      <w:r w:rsidRPr="00671DE7">
        <w:t xml:space="preserve">PSAS HCPC </w:t>
      </w:r>
    </w:p>
    <w:p w:rsidR="003216B6" w:rsidRPr="007C53B6" w:rsidRDefault="003216B6" w:rsidP="00B44850">
      <w:pPr>
        <w:pStyle w:val="BulletListMultiple"/>
      </w:pPr>
      <w:r w:rsidRPr="007C53B6">
        <w:t>Feeder Key</w:t>
      </w:r>
    </w:p>
    <w:p w:rsidR="003216B6" w:rsidRPr="007C53B6" w:rsidRDefault="003216B6" w:rsidP="00B44850">
      <w:pPr>
        <w:pStyle w:val="BulletListMultiple"/>
      </w:pPr>
      <w:r w:rsidRPr="007C53B6">
        <w:lastRenderedPageBreak/>
        <w:t xml:space="preserve">Description </w:t>
      </w:r>
      <w:r w:rsidRPr="00671DE7">
        <w:rPr>
          <w:i/>
          <w:sz w:val="22"/>
        </w:rPr>
        <w:t>(Free text field of 64 characters)</w:t>
      </w:r>
    </w:p>
    <w:p w:rsidR="003216B6" w:rsidRPr="007C53B6" w:rsidRDefault="003216B6" w:rsidP="00B44850">
      <w:pPr>
        <w:pStyle w:val="BulletListMultiple"/>
      </w:pPr>
      <w:r w:rsidRPr="007C53B6">
        <w:t>Form</w:t>
      </w:r>
      <w:r w:rsidR="009D2B9A" w:rsidRPr="007C53B6">
        <w:t xml:space="preserve"> </w:t>
      </w:r>
    </w:p>
    <w:p w:rsidR="009D2B9A" w:rsidRPr="00777FAD" w:rsidRDefault="009D2B9A" w:rsidP="00B44850">
      <w:pPr>
        <w:pStyle w:val="BulletListMultiple"/>
      </w:pPr>
      <w:r w:rsidRPr="00777FAD">
        <w:t xml:space="preserve">Form Description </w:t>
      </w:r>
      <w:r w:rsidRPr="00777FAD">
        <w:rPr>
          <w:i/>
          <w:sz w:val="22"/>
        </w:rPr>
        <w:t>(included in the exported version only)</w:t>
      </w:r>
    </w:p>
    <w:p w:rsidR="003216B6" w:rsidRPr="007C53B6" w:rsidRDefault="003216B6" w:rsidP="00B44850">
      <w:pPr>
        <w:pStyle w:val="BulletListMultiple"/>
      </w:pPr>
      <w:r w:rsidRPr="007C53B6">
        <w:t>QTY</w:t>
      </w:r>
    </w:p>
    <w:p w:rsidR="003216B6" w:rsidRPr="007C53B6" w:rsidRDefault="003216B6" w:rsidP="00B44850">
      <w:pPr>
        <w:pStyle w:val="BulletListMultiple"/>
      </w:pPr>
      <w:r w:rsidRPr="007C53B6">
        <w:t>Unit of issue</w:t>
      </w:r>
    </w:p>
    <w:p w:rsidR="003216B6" w:rsidRPr="007C53B6" w:rsidRDefault="003216B6" w:rsidP="00B44850">
      <w:pPr>
        <w:pStyle w:val="BulletListMultiple"/>
      </w:pPr>
      <w:r w:rsidRPr="007C53B6">
        <w:t>Cost</w:t>
      </w:r>
    </w:p>
    <w:p w:rsidR="003216B6" w:rsidRPr="00777FAD" w:rsidRDefault="003216B6" w:rsidP="00B44850">
      <w:pPr>
        <w:pStyle w:val="BulletListMultipleLast"/>
      </w:pPr>
      <w:r w:rsidRPr="00777FAD">
        <w:t>Grand Total</w:t>
      </w:r>
      <w:r w:rsidR="009D2B9A" w:rsidRPr="00777FAD">
        <w:t xml:space="preserve"> (not included in the exported version)</w:t>
      </w:r>
    </w:p>
    <w:p w:rsidR="003216B6" w:rsidRPr="00A40CFA" w:rsidRDefault="003216B6" w:rsidP="00B44850">
      <w:pPr>
        <w:pStyle w:val="DSSECSBodyText"/>
      </w:pPr>
      <w:r w:rsidRPr="007C53B6">
        <w:t>The steps to produce the report are as follows:</w:t>
      </w:r>
    </w:p>
    <w:p w:rsidR="001F3C5A" w:rsidRPr="003B1D79" w:rsidRDefault="001F3C5A" w:rsidP="001F3C5A">
      <w:pPr>
        <w:pStyle w:val="Steps"/>
        <w:keepNext/>
        <w:keepLines/>
        <w:pBdr>
          <w:top w:val="single" w:sz="4" w:space="1" w:color="auto"/>
          <w:left w:val="single" w:sz="4" w:space="4" w:color="auto"/>
          <w:bottom w:val="single" w:sz="4" w:space="1" w:color="auto"/>
          <w:right w:val="single" w:sz="4" w:space="4" w:color="auto"/>
        </w:pBdr>
      </w:pPr>
    </w:p>
    <w:p w:rsidR="003216B6" w:rsidRPr="00F517A9" w:rsidRDefault="003216B6" w:rsidP="001F3C5A">
      <w:pPr>
        <w:pStyle w:val="Steps"/>
        <w:pBdr>
          <w:top w:val="single" w:sz="4" w:space="1" w:color="auto"/>
          <w:left w:val="single" w:sz="4" w:space="4" w:color="auto"/>
          <w:bottom w:val="single" w:sz="4" w:space="1" w:color="auto"/>
          <w:right w:val="single" w:sz="4" w:space="4" w:color="auto"/>
        </w:pBdr>
        <w:rPr>
          <w:color w:val="000000"/>
          <w:lang w:eastAsia="zh-CN"/>
        </w:rPr>
      </w:pPr>
      <w:r w:rsidRPr="00F517A9">
        <w:rPr>
          <w:color w:val="000000"/>
          <w:lang w:eastAsia="zh-CN"/>
        </w:rPr>
        <w:t xml:space="preserve">Select Prosthetics Option: </w:t>
      </w:r>
      <w:proofErr w:type="gramStart"/>
      <w:r>
        <w:rPr>
          <w:color w:val="000000"/>
          <w:lang w:eastAsia="zh-CN"/>
        </w:rPr>
        <w:t xml:space="preserve">1  </w:t>
      </w:r>
      <w:r w:rsidRPr="00F517A9">
        <w:rPr>
          <w:color w:val="000000"/>
          <w:lang w:eastAsia="zh-CN"/>
        </w:rPr>
        <w:t>Cost</w:t>
      </w:r>
      <w:proofErr w:type="gramEnd"/>
      <w:r w:rsidRPr="00F517A9">
        <w:rPr>
          <w:color w:val="000000"/>
          <w:lang w:eastAsia="zh-CN"/>
        </w:rPr>
        <w:t xml:space="preserve"> by PSAS HCPC Report</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rPr>
          <w:color w:val="000000"/>
          <w:lang w:eastAsia="zh-CN"/>
        </w:rPr>
      </w:pPr>
      <w:r>
        <w:rPr>
          <w:color w:val="000000"/>
          <w:lang w:eastAsia="zh-CN"/>
        </w:rPr>
        <w:t>Enter Report Start Date:  3/1/</w:t>
      </w:r>
      <w:proofErr w:type="gramStart"/>
      <w:r>
        <w:rPr>
          <w:color w:val="000000"/>
          <w:lang w:eastAsia="zh-CN"/>
        </w:rPr>
        <w:t>15  (</w:t>
      </w:r>
      <w:proofErr w:type="gramEnd"/>
      <w:r>
        <w:rPr>
          <w:color w:val="000000"/>
          <w:lang w:eastAsia="zh-CN"/>
        </w:rPr>
        <w:t>MAR 01, 2015</w:t>
      </w:r>
      <w:r w:rsidRPr="00F517A9">
        <w:rPr>
          <w:color w:val="000000"/>
          <w:lang w:eastAsia="zh-CN"/>
        </w:rPr>
        <w:t>)</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rPr>
          <w:color w:val="000000"/>
          <w:lang w:eastAsia="zh-CN"/>
        </w:rPr>
      </w:pPr>
      <w:r>
        <w:rPr>
          <w:color w:val="000000"/>
          <w:lang w:eastAsia="zh-CN"/>
        </w:rPr>
        <w:t>Enter Report Ending Date:  (3</w:t>
      </w:r>
      <w:r w:rsidRPr="00F517A9">
        <w:rPr>
          <w:color w:val="000000"/>
          <w:lang w:eastAsia="zh-CN"/>
        </w:rPr>
        <w:t>/1</w:t>
      </w:r>
      <w:r>
        <w:rPr>
          <w:color w:val="000000"/>
          <w:lang w:eastAsia="zh-CN"/>
        </w:rPr>
        <w:t>5/2015 - 6/29/2016</w:t>
      </w:r>
      <w:r w:rsidRPr="00F517A9">
        <w:rPr>
          <w:color w:val="000000"/>
          <w:lang w:eastAsia="zh-CN"/>
        </w:rPr>
        <w:t>):</w:t>
      </w:r>
      <w:r>
        <w:rPr>
          <w:color w:val="000000"/>
          <w:lang w:eastAsia="zh-CN"/>
        </w:rPr>
        <w:t xml:space="preserve"> 3/15/</w:t>
      </w:r>
      <w:proofErr w:type="gramStart"/>
      <w:r>
        <w:rPr>
          <w:color w:val="000000"/>
          <w:lang w:eastAsia="zh-CN"/>
        </w:rPr>
        <w:t>15  (</w:t>
      </w:r>
      <w:proofErr w:type="gramEnd"/>
      <w:r>
        <w:rPr>
          <w:color w:val="000000"/>
          <w:lang w:eastAsia="zh-CN"/>
        </w:rPr>
        <w:t>MAR 15, 2015</w:t>
      </w:r>
      <w:r w:rsidRPr="00F517A9">
        <w:rPr>
          <w:color w:val="000000"/>
          <w:lang w:eastAsia="zh-CN"/>
        </w:rPr>
        <w:t>)</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rPr>
          <w:color w:val="000000"/>
          <w:lang w:eastAsia="zh-CN"/>
        </w:rPr>
      </w:pPr>
    </w:p>
    <w:p w:rsidR="003216B6" w:rsidRPr="00F517A9" w:rsidRDefault="003216B6" w:rsidP="001F3C5A">
      <w:pPr>
        <w:pStyle w:val="Steps"/>
        <w:pBdr>
          <w:top w:val="single" w:sz="4" w:space="1" w:color="auto"/>
          <w:left w:val="single" w:sz="4" w:space="4" w:color="auto"/>
          <w:bottom w:val="single" w:sz="4" w:space="1" w:color="auto"/>
          <w:right w:val="single" w:sz="4" w:space="4" w:color="auto"/>
        </w:pBdr>
        <w:rPr>
          <w:color w:val="000000"/>
          <w:lang w:eastAsia="zh-CN"/>
        </w:rPr>
      </w:pPr>
      <w:r w:rsidRPr="00F517A9">
        <w:rPr>
          <w:color w:val="000000"/>
          <w:lang w:eastAsia="zh-CN"/>
        </w:rPr>
        <w:t xml:space="preserve">Do you want the output in exportable format? NO// </w:t>
      </w:r>
      <w:proofErr w:type="gramStart"/>
      <w:r>
        <w:rPr>
          <w:color w:val="000000"/>
          <w:lang w:eastAsia="zh-CN"/>
        </w:rPr>
        <w:t>n  NO</w:t>
      </w:r>
      <w:proofErr w:type="gramEnd"/>
    </w:p>
    <w:p w:rsidR="003216B6" w:rsidRPr="00F517A9" w:rsidRDefault="003216B6" w:rsidP="001F3C5A">
      <w:pPr>
        <w:pStyle w:val="Steps"/>
        <w:pBdr>
          <w:top w:val="single" w:sz="4" w:space="1" w:color="auto"/>
          <w:left w:val="single" w:sz="4" w:space="4" w:color="auto"/>
          <w:bottom w:val="single" w:sz="4" w:space="1" w:color="auto"/>
          <w:right w:val="single" w:sz="4" w:space="4" w:color="auto"/>
        </w:pBdr>
        <w:rPr>
          <w:color w:val="000000"/>
          <w:lang w:eastAsia="zh-CN"/>
        </w:rPr>
      </w:pPr>
    </w:p>
    <w:p w:rsidR="003216B6" w:rsidRDefault="003216B6" w:rsidP="001F3C5A">
      <w:pPr>
        <w:pStyle w:val="Steps"/>
        <w:pBdr>
          <w:top w:val="single" w:sz="4" w:space="1" w:color="auto"/>
          <w:left w:val="single" w:sz="4" w:space="4" w:color="auto"/>
          <w:bottom w:val="single" w:sz="4" w:space="1" w:color="auto"/>
          <w:right w:val="single" w:sz="4" w:space="4" w:color="auto"/>
        </w:pBdr>
      </w:pPr>
      <w:r>
        <w:t>** REPORT REQUIRES 132 COLUMNS TO PRINT CORRECTLY **</w:t>
      </w:r>
    </w:p>
    <w:p w:rsidR="003216B6" w:rsidRDefault="003216B6" w:rsidP="001F3C5A">
      <w:pPr>
        <w:pStyle w:val="Steps"/>
        <w:pBdr>
          <w:top w:val="single" w:sz="4" w:space="1" w:color="auto"/>
          <w:left w:val="single" w:sz="4" w:space="4" w:color="auto"/>
          <w:bottom w:val="single" w:sz="4" w:space="1" w:color="auto"/>
          <w:right w:val="single" w:sz="4" w:space="4" w:color="auto"/>
        </w:pBdr>
      </w:pPr>
    </w:p>
    <w:p w:rsidR="003216B6" w:rsidRDefault="003216B6" w:rsidP="001F3C5A">
      <w:pPr>
        <w:pStyle w:val="Steps"/>
        <w:pBdr>
          <w:top w:val="single" w:sz="4" w:space="1" w:color="auto"/>
          <w:left w:val="single" w:sz="4" w:space="4" w:color="auto"/>
          <w:bottom w:val="single" w:sz="4" w:space="1" w:color="auto"/>
          <w:right w:val="single" w:sz="4" w:space="4" w:color="auto"/>
        </w:pBdr>
        <w:rPr>
          <w:color w:val="000000"/>
          <w:lang w:eastAsia="zh-CN"/>
        </w:rPr>
      </w:pPr>
      <w:r w:rsidRPr="002E13A0">
        <w:rPr>
          <w:color w:val="000000"/>
          <w:lang w:eastAsia="zh-CN"/>
        </w:rPr>
        <w:t xml:space="preserve"> DEVICE: HOME// 0</w:t>
      </w:r>
      <w:proofErr w:type="gramStart"/>
      <w:r w:rsidRPr="002E13A0">
        <w:rPr>
          <w:color w:val="000000"/>
          <w:lang w:eastAsia="zh-CN"/>
        </w:rPr>
        <w:t>;132</w:t>
      </w:r>
      <w:proofErr w:type="gramEnd"/>
      <w:r w:rsidRPr="002E13A0">
        <w:rPr>
          <w:color w:val="000000"/>
          <w:lang w:eastAsia="zh-CN"/>
        </w:rPr>
        <w:t xml:space="preserve">  HOME (CRT)</w:t>
      </w:r>
    </w:p>
    <w:p w:rsidR="003216B6" w:rsidRPr="00A40CFA" w:rsidRDefault="003216B6" w:rsidP="001F3C5A">
      <w:pPr>
        <w:pStyle w:val="Steps"/>
        <w:pBdr>
          <w:top w:val="single" w:sz="4" w:space="1" w:color="auto"/>
          <w:left w:val="single" w:sz="4" w:space="4" w:color="auto"/>
          <w:bottom w:val="single" w:sz="4" w:space="1" w:color="auto"/>
          <w:right w:val="single" w:sz="4" w:space="4" w:color="auto"/>
        </w:pBdr>
        <w:rPr>
          <w:color w:val="000000"/>
          <w:sz w:val="14"/>
          <w:lang w:eastAsia="zh-CN"/>
        </w:rPr>
      </w:pPr>
    </w:p>
    <w:p w:rsidR="003216B6" w:rsidRPr="00F6127D" w:rsidRDefault="003216B6" w:rsidP="00B44850">
      <w:pPr>
        <w:pStyle w:val="FigureCaption"/>
      </w:pPr>
      <w:bookmarkStart w:id="3172" w:name="_Toc452017461"/>
      <w:bookmarkStart w:id="3173" w:name="_Toc452047754"/>
      <w:bookmarkStart w:id="3174" w:name="_Toc452048372"/>
      <w:bookmarkStart w:id="3175" w:name="_Toc452538327"/>
      <w:bookmarkStart w:id="3176" w:name="_Toc452544822"/>
      <w:bookmarkStart w:id="3177" w:name="_Toc452727815"/>
      <w:bookmarkStart w:id="3178" w:name="_Toc453079834"/>
      <w:bookmarkStart w:id="3179" w:name="_Toc453085615"/>
      <w:bookmarkStart w:id="3180" w:name="_Toc453145130"/>
      <w:bookmarkStart w:id="3181" w:name="_Toc453150305"/>
      <w:bookmarkStart w:id="3182" w:name="_Toc453151343"/>
      <w:bookmarkStart w:id="3183" w:name="_Toc453228141"/>
      <w:bookmarkStart w:id="3184" w:name="_Toc453574874"/>
      <w:bookmarkStart w:id="3185" w:name="_Toc452017462"/>
      <w:bookmarkStart w:id="3186" w:name="_Toc452047755"/>
      <w:bookmarkStart w:id="3187" w:name="_Toc452048373"/>
      <w:bookmarkStart w:id="3188" w:name="_Toc452538328"/>
      <w:bookmarkStart w:id="3189" w:name="_Toc452544823"/>
      <w:bookmarkStart w:id="3190" w:name="_Toc452727816"/>
      <w:bookmarkStart w:id="3191" w:name="_Toc453079835"/>
      <w:bookmarkStart w:id="3192" w:name="_Toc453085616"/>
      <w:bookmarkStart w:id="3193" w:name="_Toc453145131"/>
      <w:bookmarkStart w:id="3194" w:name="_Toc453150306"/>
      <w:bookmarkStart w:id="3195" w:name="_Toc453151344"/>
      <w:bookmarkStart w:id="3196" w:name="_Toc453228142"/>
      <w:bookmarkStart w:id="3197" w:name="_Toc453574875"/>
      <w:bookmarkStart w:id="3198" w:name="_Toc452017463"/>
      <w:bookmarkStart w:id="3199" w:name="_Toc452047756"/>
      <w:bookmarkStart w:id="3200" w:name="_Toc452048374"/>
      <w:bookmarkStart w:id="3201" w:name="_Toc452538329"/>
      <w:bookmarkStart w:id="3202" w:name="_Toc452544824"/>
      <w:bookmarkStart w:id="3203" w:name="_Toc452727817"/>
      <w:bookmarkStart w:id="3204" w:name="_Toc453079836"/>
      <w:bookmarkStart w:id="3205" w:name="_Toc453085617"/>
      <w:bookmarkStart w:id="3206" w:name="_Toc453145132"/>
      <w:bookmarkStart w:id="3207" w:name="_Toc453150307"/>
      <w:bookmarkStart w:id="3208" w:name="_Toc453151345"/>
      <w:bookmarkStart w:id="3209" w:name="_Toc453228143"/>
      <w:bookmarkStart w:id="3210" w:name="_Toc453574876"/>
      <w:bookmarkStart w:id="3211" w:name="_Toc452017464"/>
      <w:bookmarkStart w:id="3212" w:name="_Toc452047757"/>
      <w:bookmarkStart w:id="3213" w:name="_Toc452048375"/>
      <w:bookmarkStart w:id="3214" w:name="_Toc452538330"/>
      <w:bookmarkStart w:id="3215" w:name="_Toc452544825"/>
      <w:bookmarkStart w:id="3216" w:name="_Toc452727818"/>
      <w:bookmarkStart w:id="3217" w:name="_Toc453079837"/>
      <w:bookmarkStart w:id="3218" w:name="_Toc453085618"/>
      <w:bookmarkStart w:id="3219" w:name="_Toc453145133"/>
      <w:bookmarkStart w:id="3220" w:name="_Toc453150308"/>
      <w:bookmarkStart w:id="3221" w:name="_Toc453151346"/>
      <w:bookmarkStart w:id="3222" w:name="_Toc453228144"/>
      <w:bookmarkStart w:id="3223" w:name="_Toc453574877"/>
      <w:bookmarkStart w:id="3224" w:name="_Toc452017465"/>
      <w:bookmarkStart w:id="3225" w:name="_Toc452047758"/>
      <w:bookmarkStart w:id="3226" w:name="_Toc452048376"/>
      <w:bookmarkStart w:id="3227" w:name="_Toc452538331"/>
      <w:bookmarkStart w:id="3228" w:name="_Toc452544826"/>
      <w:bookmarkStart w:id="3229" w:name="_Toc452727819"/>
      <w:bookmarkStart w:id="3230" w:name="_Toc453079838"/>
      <w:bookmarkStart w:id="3231" w:name="_Toc453085619"/>
      <w:bookmarkStart w:id="3232" w:name="_Toc453145134"/>
      <w:bookmarkStart w:id="3233" w:name="_Toc453150309"/>
      <w:bookmarkStart w:id="3234" w:name="_Toc453151347"/>
      <w:bookmarkStart w:id="3235" w:name="_Toc453228145"/>
      <w:bookmarkStart w:id="3236" w:name="_Toc453574878"/>
      <w:bookmarkStart w:id="3237" w:name="_Toc452017466"/>
      <w:bookmarkStart w:id="3238" w:name="_Toc452047759"/>
      <w:bookmarkStart w:id="3239" w:name="_Toc452048377"/>
      <w:bookmarkStart w:id="3240" w:name="_Toc452538332"/>
      <w:bookmarkStart w:id="3241" w:name="_Toc452544827"/>
      <w:bookmarkStart w:id="3242" w:name="_Toc452727820"/>
      <w:bookmarkStart w:id="3243" w:name="_Toc453079839"/>
      <w:bookmarkStart w:id="3244" w:name="_Toc453085620"/>
      <w:bookmarkStart w:id="3245" w:name="_Toc453145135"/>
      <w:bookmarkStart w:id="3246" w:name="_Toc453150310"/>
      <w:bookmarkStart w:id="3247" w:name="_Toc453151348"/>
      <w:bookmarkStart w:id="3248" w:name="_Toc453228146"/>
      <w:bookmarkStart w:id="3249" w:name="_Toc453574879"/>
      <w:bookmarkStart w:id="3250" w:name="_Toc452017467"/>
      <w:bookmarkStart w:id="3251" w:name="_Toc452047760"/>
      <w:bookmarkStart w:id="3252" w:name="_Toc452048378"/>
      <w:bookmarkStart w:id="3253" w:name="_Toc452538333"/>
      <w:bookmarkStart w:id="3254" w:name="_Toc452544828"/>
      <w:bookmarkStart w:id="3255" w:name="_Toc452727821"/>
      <w:bookmarkStart w:id="3256" w:name="_Toc453079840"/>
      <w:bookmarkStart w:id="3257" w:name="_Toc453085621"/>
      <w:bookmarkStart w:id="3258" w:name="_Toc453145136"/>
      <w:bookmarkStart w:id="3259" w:name="_Toc453150311"/>
      <w:bookmarkStart w:id="3260" w:name="_Toc453151349"/>
      <w:bookmarkStart w:id="3261" w:name="_Toc453228147"/>
      <w:bookmarkStart w:id="3262" w:name="_Toc453574880"/>
      <w:bookmarkStart w:id="3263" w:name="_Toc452017468"/>
      <w:bookmarkStart w:id="3264" w:name="_Toc452047761"/>
      <w:bookmarkStart w:id="3265" w:name="_Toc452048379"/>
      <w:bookmarkStart w:id="3266" w:name="_Toc452538334"/>
      <w:bookmarkStart w:id="3267" w:name="_Toc452544829"/>
      <w:bookmarkStart w:id="3268" w:name="_Toc452727822"/>
      <w:bookmarkStart w:id="3269" w:name="_Toc453079841"/>
      <w:bookmarkStart w:id="3270" w:name="_Toc453085622"/>
      <w:bookmarkStart w:id="3271" w:name="_Toc453145137"/>
      <w:bookmarkStart w:id="3272" w:name="_Toc453150312"/>
      <w:bookmarkStart w:id="3273" w:name="_Toc453151350"/>
      <w:bookmarkStart w:id="3274" w:name="_Toc453228148"/>
      <w:bookmarkStart w:id="3275" w:name="_Toc453574881"/>
      <w:bookmarkStart w:id="3276" w:name="_Toc452017469"/>
      <w:bookmarkStart w:id="3277" w:name="_Toc452047762"/>
      <w:bookmarkStart w:id="3278" w:name="_Toc452048380"/>
      <w:bookmarkStart w:id="3279" w:name="_Toc452538335"/>
      <w:bookmarkStart w:id="3280" w:name="_Toc452544830"/>
      <w:bookmarkStart w:id="3281" w:name="_Toc452727823"/>
      <w:bookmarkStart w:id="3282" w:name="_Toc453079842"/>
      <w:bookmarkStart w:id="3283" w:name="_Toc453085623"/>
      <w:bookmarkStart w:id="3284" w:name="_Toc453145138"/>
      <w:bookmarkStart w:id="3285" w:name="_Toc453150313"/>
      <w:bookmarkStart w:id="3286" w:name="_Toc453151351"/>
      <w:bookmarkStart w:id="3287" w:name="_Toc453228149"/>
      <w:bookmarkStart w:id="3288" w:name="_Toc453574882"/>
      <w:bookmarkStart w:id="3289" w:name="_Toc452017470"/>
      <w:bookmarkStart w:id="3290" w:name="_Toc452047763"/>
      <w:bookmarkStart w:id="3291" w:name="_Toc452048381"/>
      <w:bookmarkStart w:id="3292" w:name="_Toc452538336"/>
      <w:bookmarkStart w:id="3293" w:name="_Toc452544831"/>
      <w:bookmarkStart w:id="3294" w:name="_Toc452727824"/>
      <w:bookmarkStart w:id="3295" w:name="_Toc453079843"/>
      <w:bookmarkStart w:id="3296" w:name="_Toc453085624"/>
      <w:bookmarkStart w:id="3297" w:name="_Toc453145139"/>
      <w:bookmarkStart w:id="3298" w:name="_Toc453150314"/>
      <w:bookmarkStart w:id="3299" w:name="_Toc453151352"/>
      <w:bookmarkStart w:id="3300" w:name="_Toc453228150"/>
      <w:bookmarkStart w:id="3301" w:name="_Toc453574883"/>
      <w:bookmarkStart w:id="3302" w:name="_Toc452017471"/>
      <w:bookmarkStart w:id="3303" w:name="_Toc452047764"/>
      <w:bookmarkStart w:id="3304" w:name="_Toc452048382"/>
      <w:bookmarkStart w:id="3305" w:name="_Toc452538337"/>
      <w:bookmarkStart w:id="3306" w:name="_Toc452544832"/>
      <w:bookmarkStart w:id="3307" w:name="_Toc452727825"/>
      <w:bookmarkStart w:id="3308" w:name="_Toc453079844"/>
      <w:bookmarkStart w:id="3309" w:name="_Toc453085625"/>
      <w:bookmarkStart w:id="3310" w:name="_Toc453145140"/>
      <w:bookmarkStart w:id="3311" w:name="_Toc453150315"/>
      <w:bookmarkStart w:id="3312" w:name="_Toc453151353"/>
      <w:bookmarkStart w:id="3313" w:name="_Toc453228151"/>
      <w:bookmarkStart w:id="3314" w:name="_Toc453574884"/>
      <w:bookmarkStart w:id="3315" w:name="_Toc452017472"/>
      <w:bookmarkStart w:id="3316" w:name="_Toc452047765"/>
      <w:bookmarkStart w:id="3317" w:name="_Toc452048383"/>
      <w:bookmarkStart w:id="3318" w:name="_Toc452538338"/>
      <w:bookmarkStart w:id="3319" w:name="_Toc452544833"/>
      <w:bookmarkStart w:id="3320" w:name="_Toc452727826"/>
      <w:bookmarkStart w:id="3321" w:name="_Toc453079845"/>
      <w:bookmarkStart w:id="3322" w:name="_Toc453085626"/>
      <w:bookmarkStart w:id="3323" w:name="_Toc453145141"/>
      <w:bookmarkStart w:id="3324" w:name="_Toc453150316"/>
      <w:bookmarkStart w:id="3325" w:name="_Toc453151354"/>
      <w:bookmarkStart w:id="3326" w:name="_Toc453228152"/>
      <w:bookmarkStart w:id="3327" w:name="_Toc453574885"/>
      <w:bookmarkStart w:id="3328" w:name="_Toc452017473"/>
      <w:bookmarkStart w:id="3329" w:name="_Toc452047766"/>
      <w:bookmarkStart w:id="3330" w:name="_Toc452048384"/>
      <w:bookmarkStart w:id="3331" w:name="_Toc452538339"/>
      <w:bookmarkStart w:id="3332" w:name="_Toc452544834"/>
      <w:bookmarkStart w:id="3333" w:name="_Toc452727827"/>
      <w:bookmarkStart w:id="3334" w:name="_Toc453079846"/>
      <w:bookmarkStart w:id="3335" w:name="_Toc453085627"/>
      <w:bookmarkStart w:id="3336" w:name="_Toc453145142"/>
      <w:bookmarkStart w:id="3337" w:name="_Toc453150317"/>
      <w:bookmarkStart w:id="3338" w:name="_Toc453151355"/>
      <w:bookmarkStart w:id="3339" w:name="_Toc453228153"/>
      <w:bookmarkStart w:id="3340" w:name="_Toc453574886"/>
      <w:bookmarkStart w:id="3341" w:name="_Toc452017474"/>
      <w:bookmarkStart w:id="3342" w:name="_Toc452047767"/>
      <w:bookmarkStart w:id="3343" w:name="_Toc452048385"/>
      <w:bookmarkStart w:id="3344" w:name="_Toc452538340"/>
      <w:bookmarkStart w:id="3345" w:name="_Toc452544835"/>
      <w:bookmarkStart w:id="3346" w:name="_Toc452727828"/>
      <w:bookmarkStart w:id="3347" w:name="_Toc453079847"/>
      <w:bookmarkStart w:id="3348" w:name="_Toc453085628"/>
      <w:bookmarkStart w:id="3349" w:name="_Toc453145143"/>
      <w:bookmarkStart w:id="3350" w:name="_Toc453150318"/>
      <w:bookmarkStart w:id="3351" w:name="_Toc453151356"/>
      <w:bookmarkStart w:id="3352" w:name="_Toc453228154"/>
      <w:bookmarkStart w:id="3353" w:name="_Toc453574887"/>
      <w:bookmarkStart w:id="3354" w:name="_Toc452017475"/>
      <w:bookmarkStart w:id="3355" w:name="_Toc452047768"/>
      <w:bookmarkStart w:id="3356" w:name="_Toc452048386"/>
      <w:bookmarkStart w:id="3357" w:name="_Toc452538341"/>
      <w:bookmarkStart w:id="3358" w:name="_Toc452544836"/>
      <w:bookmarkStart w:id="3359" w:name="_Toc452727829"/>
      <w:bookmarkStart w:id="3360" w:name="_Toc453079848"/>
      <w:bookmarkStart w:id="3361" w:name="_Toc453085629"/>
      <w:bookmarkStart w:id="3362" w:name="_Toc453145144"/>
      <w:bookmarkStart w:id="3363" w:name="_Toc453150319"/>
      <w:bookmarkStart w:id="3364" w:name="_Toc453151357"/>
      <w:bookmarkStart w:id="3365" w:name="_Toc453228155"/>
      <w:bookmarkStart w:id="3366" w:name="_Toc453574888"/>
      <w:bookmarkStart w:id="3367" w:name="_Toc452017476"/>
      <w:bookmarkStart w:id="3368" w:name="_Toc452047769"/>
      <w:bookmarkStart w:id="3369" w:name="_Toc452048387"/>
      <w:bookmarkStart w:id="3370" w:name="_Toc452538342"/>
      <w:bookmarkStart w:id="3371" w:name="_Toc452544837"/>
      <w:bookmarkStart w:id="3372" w:name="_Toc452727830"/>
      <w:bookmarkStart w:id="3373" w:name="_Toc453079849"/>
      <w:bookmarkStart w:id="3374" w:name="_Toc453085630"/>
      <w:bookmarkStart w:id="3375" w:name="_Toc453145145"/>
      <w:bookmarkStart w:id="3376" w:name="_Toc453150320"/>
      <w:bookmarkStart w:id="3377" w:name="_Toc453151358"/>
      <w:bookmarkStart w:id="3378" w:name="_Toc453228156"/>
      <w:bookmarkStart w:id="3379" w:name="_Toc453574889"/>
      <w:bookmarkStart w:id="3380" w:name="_Toc452017477"/>
      <w:bookmarkStart w:id="3381" w:name="_Toc452047770"/>
      <w:bookmarkStart w:id="3382" w:name="_Toc452048388"/>
      <w:bookmarkStart w:id="3383" w:name="_Toc452538343"/>
      <w:bookmarkStart w:id="3384" w:name="_Toc452544838"/>
      <w:bookmarkStart w:id="3385" w:name="_Toc452727831"/>
      <w:bookmarkStart w:id="3386" w:name="_Toc453079850"/>
      <w:bookmarkStart w:id="3387" w:name="_Toc453085631"/>
      <w:bookmarkStart w:id="3388" w:name="_Toc453145146"/>
      <w:bookmarkStart w:id="3389" w:name="_Toc453150321"/>
      <w:bookmarkStart w:id="3390" w:name="_Toc453151359"/>
      <w:bookmarkStart w:id="3391" w:name="_Toc453228157"/>
      <w:bookmarkStart w:id="3392" w:name="_Toc453574890"/>
      <w:bookmarkStart w:id="3393" w:name="_Toc454958535"/>
      <w:bookmarkStart w:id="3394" w:name="_Toc463615236"/>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r w:rsidRPr="00F6127D">
        <w:t>Example: Cost by PSAS HCPC Report Screen Print</w:t>
      </w:r>
      <w:bookmarkEnd w:id="3393"/>
      <w:bookmarkEnd w:id="3394"/>
    </w:p>
    <w:p w:rsidR="003216B6" w:rsidRDefault="003216B6" w:rsidP="00B44850">
      <w:pPr>
        <w:pStyle w:val="Figure"/>
      </w:pPr>
      <w:r w:rsidRPr="00835BA5">
        <w:rPr>
          <w:noProof/>
        </w:rPr>
        <w:drawing>
          <wp:inline distT="0" distB="0" distL="0" distR="0" wp14:anchorId="13064AD2" wp14:editId="73710F69">
            <wp:extent cx="5853995" cy="1228725"/>
            <wp:effectExtent l="19050" t="19050" r="13970" b="9525"/>
            <wp:docPr id="120" name="Picture 120" descr="Screen Capture of Cost by PSAS HCPC Report Screen Print Version." title="Cost by PSAS HCPC Repor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 by PSAS HCPC Report Screen Print.png"/>
                    <pic:cNvPicPr/>
                  </pic:nvPicPr>
                  <pic:blipFill>
                    <a:blip r:embed="rId99">
                      <a:extLst>
                        <a:ext uri="{28A0092B-C50C-407E-A947-70E740481C1C}">
                          <a14:useLocalDpi xmlns:a14="http://schemas.microsoft.com/office/drawing/2010/main" val="0"/>
                        </a:ext>
                      </a:extLst>
                    </a:blip>
                    <a:stretch>
                      <a:fillRect/>
                    </a:stretch>
                  </pic:blipFill>
                  <pic:spPr>
                    <a:xfrm>
                      <a:off x="0" y="0"/>
                      <a:ext cx="5853995" cy="1228725"/>
                    </a:xfrm>
                    <a:prstGeom prst="rect">
                      <a:avLst/>
                    </a:prstGeom>
                    <a:ln>
                      <a:solidFill>
                        <a:sysClr val="windowText" lastClr="000000"/>
                      </a:solidFill>
                    </a:ln>
                  </pic:spPr>
                </pic:pic>
              </a:graphicData>
            </a:graphic>
          </wp:inline>
        </w:drawing>
      </w:r>
    </w:p>
    <w:p w:rsidR="003216B6" w:rsidRPr="007C53B6" w:rsidRDefault="003216B6" w:rsidP="00B44850">
      <w:pPr>
        <w:pStyle w:val="DSSECSBodyText"/>
        <w:rPr>
          <w:rFonts w:cs="Arial"/>
        </w:rPr>
      </w:pPr>
      <w:r w:rsidRPr="007C53B6">
        <w:rPr>
          <w:rFonts w:cs="Arial"/>
        </w:rPr>
        <w:t xml:space="preserve">Guidance for capturing exported data into spreadsheets and the additional DSS application steps required to produce exportable versions of reports </w:t>
      </w:r>
      <w:r w:rsidR="00854F2F">
        <w:rPr>
          <w:rFonts w:cs="Arial"/>
        </w:rPr>
        <w:t>is located</w:t>
      </w:r>
      <w:r w:rsidRPr="007C53B6">
        <w:rPr>
          <w:rFonts w:cs="Arial"/>
        </w:rPr>
        <w:t xml:space="preserve"> in </w:t>
      </w:r>
      <w:hyperlink w:anchor="Appendix_C" w:tooltip="Hyperlink to Appendix C.  Exporting a Report to a Spreadsheet" w:history="1">
        <w:r w:rsidRPr="007C53B6">
          <w:rPr>
            <w:rStyle w:val="Hyperlink"/>
            <w:rFonts w:eastAsiaTheme="majorEastAsia" w:cs="Arial"/>
          </w:rPr>
          <w:t xml:space="preserve">Appendix </w:t>
        </w:r>
        <w:r w:rsidR="001F3C5A" w:rsidRPr="007C53B6">
          <w:rPr>
            <w:rStyle w:val="Hyperlink"/>
            <w:rFonts w:eastAsiaTheme="majorEastAsia" w:cs="Arial"/>
          </w:rPr>
          <w:t>F</w:t>
        </w:r>
        <w:r w:rsidRPr="007C53B6">
          <w:rPr>
            <w:rStyle w:val="Hyperlink"/>
            <w:rFonts w:eastAsiaTheme="majorEastAsia" w:cs="Arial"/>
          </w:rPr>
          <w:t>: Exporting a Report to a Spreadsheet</w:t>
        </w:r>
      </w:hyperlink>
      <w:r w:rsidRPr="007C53B6">
        <w:rPr>
          <w:rFonts w:cs="Arial"/>
        </w:rPr>
        <w:t>.</w:t>
      </w:r>
    </w:p>
    <w:p w:rsidR="003216B6" w:rsidRPr="007C53B6" w:rsidRDefault="003216B6" w:rsidP="00B44850">
      <w:pPr>
        <w:pStyle w:val="DSSECSBodyText"/>
        <w:rPr>
          <w:rFonts w:cs="Arial"/>
        </w:rPr>
      </w:pPr>
      <w:r w:rsidRPr="007C53B6">
        <w:rPr>
          <w:rFonts w:cs="Arial"/>
        </w:rPr>
        <w:t>The following example shows the report</w:t>
      </w:r>
      <w:r w:rsidR="00854F2F">
        <w:rPr>
          <w:rFonts w:cs="Arial"/>
        </w:rPr>
        <w:t>,</w:t>
      </w:r>
      <w:r w:rsidRPr="007C53B6">
        <w:rPr>
          <w:rFonts w:cs="Arial"/>
        </w:rPr>
        <w:t xml:space="preserve"> after it has been produced in </w:t>
      </w:r>
      <w:r w:rsidR="00422425">
        <w:rPr>
          <w:rFonts w:cs="Arial"/>
        </w:rPr>
        <w:t xml:space="preserve">an </w:t>
      </w:r>
      <w:r w:rsidRPr="007C53B6">
        <w:rPr>
          <w:rFonts w:cs="Arial"/>
        </w:rPr>
        <w:t xml:space="preserve">exportable format and imported into a spreadsheet: </w:t>
      </w:r>
    </w:p>
    <w:p w:rsidR="003216B6" w:rsidRPr="00F6127D" w:rsidRDefault="003216B6" w:rsidP="00B44850">
      <w:pPr>
        <w:pStyle w:val="FigureCaption"/>
      </w:pPr>
      <w:bookmarkStart w:id="3395" w:name="_Toc454958536"/>
      <w:bookmarkStart w:id="3396" w:name="_Toc463615237"/>
      <w:r w:rsidRPr="00F6127D">
        <w:t>Example: Exported Cost by PSAS HCPC Report</w:t>
      </w:r>
      <w:bookmarkEnd w:id="3395"/>
      <w:bookmarkEnd w:id="3396"/>
    </w:p>
    <w:p w:rsidR="003216B6" w:rsidRDefault="003216B6" w:rsidP="00B44850">
      <w:pPr>
        <w:pStyle w:val="Figure"/>
      </w:pPr>
      <w:r w:rsidRPr="00293718">
        <w:rPr>
          <w:noProof/>
        </w:rPr>
        <w:drawing>
          <wp:inline distT="0" distB="0" distL="0" distR="0" wp14:anchorId="53693288" wp14:editId="05C4658D">
            <wp:extent cx="5886450" cy="1013601"/>
            <wp:effectExtent l="19050" t="19050" r="19050" b="15240"/>
            <wp:docPr id="247" name="Picture 247" descr="Spreadsheet includes PSAS HCPC, Feeder Key, Description, Form, Form Description, Unit of Issue and Cost." title="Exported Cost by PSAS HCPC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886450" cy="1013601"/>
                    </a:xfrm>
                    <a:prstGeom prst="rect">
                      <a:avLst/>
                    </a:prstGeom>
                    <a:ln>
                      <a:solidFill>
                        <a:schemeClr val="tx1"/>
                      </a:solidFill>
                    </a:ln>
                  </pic:spPr>
                </pic:pic>
              </a:graphicData>
            </a:graphic>
          </wp:inline>
        </w:drawing>
      </w:r>
    </w:p>
    <w:p w:rsidR="003216B6" w:rsidRPr="00F6127D" w:rsidRDefault="003216B6" w:rsidP="00B44850">
      <w:pPr>
        <w:pStyle w:val="Heading4"/>
      </w:pPr>
      <w:bookmarkStart w:id="3397" w:name="_Toc450829778"/>
      <w:bookmarkStart w:id="3398" w:name="_Toc459041122"/>
      <w:bookmarkStart w:id="3399" w:name="_Toc459043673"/>
      <w:r w:rsidRPr="00F6127D">
        <w:t>Prosthetic Extracts Unusual Cost Report</w:t>
      </w:r>
      <w:bookmarkEnd w:id="3397"/>
      <w:bookmarkEnd w:id="3398"/>
      <w:bookmarkEnd w:id="3399"/>
    </w:p>
    <w:p w:rsidR="003216B6" w:rsidRPr="007C53B6" w:rsidRDefault="003216B6" w:rsidP="00B44850">
      <w:pPr>
        <w:pStyle w:val="DSSECSBodyText"/>
      </w:pPr>
      <w:r w:rsidRPr="007C53B6">
        <w:t>The steps to produce the report are as follows:</w:t>
      </w:r>
    </w:p>
    <w:p w:rsidR="001F3C5A" w:rsidRDefault="001F3C5A" w:rsidP="001F3C5A">
      <w:pPr>
        <w:pStyle w:val="Steps"/>
        <w:pBdr>
          <w:top w:val="single" w:sz="4" w:space="1" w:color="auto"/>
          <w:left w:val="single" w:sz="4" w:space="4" w:color="auto"/>
          <w:bottom w:val="single" w:sz="4" w:space="1" w:color="auto"/>
          <w:right w:val="single" w:sz="4" w:space="4" w:color="auto"/>
        </w:pBdr>
      </w:pPr>
    </w:p>
    <w:p w:rsidR="002C3C70" w:rsidRDefault="002C3C70" w:rsidP="001F3C5A">
      <w:pPr>
        <w:pStyle w:val="Steps"/>
        <w:pBdr>
          <w:top w:val="single" w:sz="4" w:space="1" w:color="auto"/>
          <w:left w:val="single" w:sz="4" w:space="4" w:color="auto"/>
          <w:bottom w:val="single" w:sz="4" w:space="1" w:color="auto"/>
          <w:right w:val="single" w:sz="4" w:space="4" w:color="auto"/>
        </w:pBdr>
      </w:pPr>
      <w:r w:rsidRPr="002C3C70">
        <w:t>Select Prosthetics Option: Prosthetic Extract Unusual Cost Report</w:t>
      </w:r>
    </w:p>
    <w:p w:rsidR="002C3C70" w:rsidRDefault="002C3C70" w:rsidP="001F3C5A">
      <w:pPr>
        <w:pStyle w:val="Steps"/>
        <w:pBdr>
          <w:top w:val="single" w:sz="4" w:space="1" w:color="auto"/>
          <w:left w:val="single" w:sz="4" w:space="4" w:color="auto"/>
          <w:bottom w:val="single" w:sz="4" w:space="1" w:color="auto"/>
          <w:right w:val="single" w:sz="4" w:space="4" w:color="auto"/>
        </w:pBdr>
      </w:pP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r w:rsidRPr="00F517A9">
        <w:t>This report prints a listing of unusual costs that would be</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proofErr w:type="gramStart"/>
      <w:r w:rsidRPr="00F517A9">
        <w:t>generated</w:t>
      </w:r>
      <w:proofErr w:type="gramEnd"/>
      <w:r w:rsidRPr="00F517A9">
        <w:t xml:space="preserve"> by the Prosthetic extract (PRO) as determined by a</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proofErr w:type="gramStart"/>
      <w:r w:rsidRPr="00F517A9">
        <w:t>user-defined</w:t>
      </w:r>
      <w:proofErr w:type="gramEnd"/>
      <w:r w:rsidRPr="00F517A9">
        <w:t xml:space="preserve"> threshold value.  It should be run prior to the</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proofErr w:type="gramStart"/>
      <w:r w:rsidRPr="00F517A9">
        <w:t>generation</w:t>
      </w:r>
      <w:proofErr w:type="gramEnd"/>
      <w:r w:rsidRPr="00F517A9">
        <w:t xml:space="preserve"> of the actual extract(s) to identify and fix, as</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proofErr w:type="gramStart"/>
      <w:r w:rsidRPr="00F517A9">
        <w:t>necessary</w:t>
      </w:r>
      <w:proofErr w:type="gramEnd"/>
      <w:r w:rsidRPr="00F517A9">
        <w:t>, any costs determined to be erroneous.</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r w:rsidRPr="00F517A9">
        <w:t>Unusual costs are those where the Cost of Transaction is</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proofErr w:type="gramStart"/>
      <w:r w:rsidRPr="00F517A9">
        <w:t>greater</w:t>
      </w:r>
      <w:proofErr w:type="gramEnd"/>
      <w:r w:rsidRPr="00F517A9">
        <w:t xml:space="preserve"> than the threshold value.</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r w:rsidRPr="00F517A9">
        <w:t>Note: The threshold can be set after a report is selected.</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r w:rsidRPr="00F517A9">
        <w:t>Run times for this report will vary depending upon the size of</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proofErr w:type="gramStart"/>
      <w:r w:rsidRPr="00F517A9">
        <w:t>the</w:t>
      </w:r>
      <w:proofErr w:type="gramEnd"/>
      <w:r w:rsidRPr="00F517A9">
        <w:t xml:space="preserve"> extract and could take as long as 30 minutes or more to</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proofErr w:type="gramStart"/>
      <w:r w:rsidRPr="00F517A9">
        <w:t>complete</w:t>
      </w:r>
      <w:proofErr w:type="gramEnd"/>
      <w:r w:rsidRPr="00F517A9">
        <w:t>.  This report has no effect on the actual extracts and</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proofErr w:type="gramStart"/>
      <w:r w:rsidRPr="00F517A9">
        <w:t>can</w:t>
      </w:r>
      <w:proofErr w:type="gramEnd"/>
      <w:r w:rsidRPr="00F517A9">
        <w:t xml:space="preserve"> be run as needed.</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r w:rsidRPr="00F517A9">
        <w:t>The report is sorted by Feeder Key, then by descending Cost of</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proofErr w:type="gramStart"/>
      <w:r w:rsidRPr="00F517A9">
        <w:t>Transaction and SSN.</w:t>
      </w:r>
      <w:proofErr w:type="gramEnd"/>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p>
    <w:p w:rsidR="003216B6" w:rsidRDefault="003216B6" w:rsidP="001F3C5A">
      <w:pPr>
        <w:pStyle w:val="Steps"/>
        <w:pBdr>
          <w:top w:val="single" w:sz="4" w:space="1" w:color="auto"/>
          <w:left w:val="single" w:sz="4" w:space="4" w:color="auto"/>
          <w:bottom w:val="single" w:sz="4" w:space="1" w:color="auto"/>
          <w:right w:val="single" w:sz="4" w:space="4" w:color="auto"/>
        </w:pBdr>
      </w:pPr>
      <w:r>
        <w:t>**NOTE: The feeder key on this report will match what appears in DSS.</w:t>
      </w:r>
    </w:p>
    <w:p w:rsidR="003216B6" w:rsidRDefault="003216B6" w:rsidP="001F3C5A">
      <w:pPr>
        <w:pStyle w:val="Steps"/>
        <w:pBdr>
          <w:top w:val="single" w:sz="4" w:space="1" w:color="auto"/>
          <w:left w:val="single" w:sz="4" w:space="4" w:color="auto"/>
          <w:bottom w:val="single" w:sz="4" w:space="1" w:color="auto"/>
          <w:right w:val="single" w:sz="4" w:space="4" w:color="auto"/>
        </w:pBdr>
      </w:pPr>
      <w:r>
        <w:t>However, the feeder key on the report will be different than the feeder</w:t>
      </w:r>
    </w:p>
    <w:p w:rsidR="003216B6" w:rsidRDefault="003216B6" w:rsidP="001F3C5A">
      <w:pPr>
        <w:pStyle w:val="Steps"/>
        <w:pBdr>
          <w:top w:val="single" w:sz="4" w:space="1" w:color="auto"/>
          <w:left w:val="single" w:sz="4" w:space="4" w:color="auto"/>
          <w:bottom w:val="single" w:sz="4" w:space="1" w:color="auto"/>
          <w:right w:val="single" w:sz="4" w:space="4" w:color="auto"/>
        </w:pBdr>
      </w:pPr>
      <w:proofErr w:type="gramStart"/>
      <w:r>
        <w:t>key</w:t>
      </w:r>
      <w:proofErr w:type="gramEnd"/>
      <w:r>
        <w:t xml:space="preserve"> on the PRO extract.</w:t>
      </w:r>
    </w:p>
    <w:p w:rsidR="003216B6" w:rsidRDefault="003216B6" w:rsidP="001F3C5A">
      <w:pPr>
        <w:pStyle w:val="Steps"/>
        <w:pBdr>
          <w:top w:val="single" w:sz="4" w:space="1" w:color="auto"/>
          <w:left w:val="single" w:sz="4" w:space="4" w:color="auto"/>
          <w:bottom w:val="single" w:sz="4" w:space="1" w:color="auto"/>
          <w:right w:val="single" w:sz="4" w:space="4" w:color="auto"/>
        </w:pBdr>
      </w:pP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r w:rsidRPr="00F517A9">
        <w:t xml:space="preserve">Enter RETURN to continue or '^' to exit: </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r w:rsidRPr="00F517A9">
        <w:t>The default threshold cost for the Prosthetic extract is $500.00.</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r w:rsidRPr="00F517A9">
        <w:t xml:space="preserve">Would you like to change the threshold?? NO// </w:t>
      </w:r>
      <w:proofErr w:type="gramStart"/>
      <w:r w:rsidRPr="00F517A9">
        <w:t>n  NO</w:t>
      </w:r>
      <w:proofErr w:type="gramEnd"/>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r w:rsidRPr="00F517A9">
        <w:t>Enter the date range for which you would like to scan the Prosthetic</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r w:rsidRPr="00F517A9">
        <w:t>Extract records.</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r w:rsidRPr="00F517A9">
        <w:t>Starting with Date: 2/1</w:t>
      </w:r>
      <w:r>
        <w:t>/</w:t>
      </w:r>
      <w:proofErr w:type="gramStart"/>
      <w:r>
        <w:t>13</w:t>
      </w:r>
      <w:r w:rsidRPr="00F517A9">
        <w:t xml:space="preserve">  (</w:t>
      </w:r>
      <w:proofErr w:type="gramEnd"/>
      <w:r w:rsidRPr="00F517A9">
        <w:t>FEB 01, 2013)</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r w:rsidRPr="00F517A9">
        <w:t>Ending with Date: 2/8</w:t>
      </w:r>
      <w:r>
        <w:t>/</w:t>
      </w:r>
      <w:proofErr w:type="gramStart"/>
      <w:r>
        <w:t>13</w:t>
      </w:r>
      <w:r w:rsidRPr="00F517A9">
        <w:t xml:space="preserve">  (</w:t>
      </w:r>
      <w:proofErr w:type="gramEnd"/>
      <w:r w:rsidRPr="00F517A9">
        <w:t>FEB 08, 2013)</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r w:rsidRPr="00F517A9">
        <w:t xml:space="preserve">Do you want the output in exportable format? NO// </w:t>
      </w:r>
      <w:proofErr w:type="gramStart"/>
      <w:r>
        <w:t>n  NO</w:t>
      </w:r>
      <w:proofErr w:type="gramEnd"/>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p>
    <w:p w:rsidR="003216B6" w:rsidRDefault="003216B6" w:rsidP="001F3C5A">
      <w:pPr>
        <w:pStyle w:val="Steps"/>
        <w:pBdr>
          <w:top w:val="single" w:sz="4" w:space="1" w:color="auto"/>
          <w:left w:val="single" w:sz="4" w:space="4" w:color="auto"/>
          <w:bottom w:val="single" w:sz="4" w:space="1" w:color="auto"/>
          <w:right w:val="single" w:sz="4" w:space="4" w:color="auto"/>
        </w:pBdr>
      </w:pPr>
      <w:r>
        <w:t>This report requires 132-column format.</w:t>
      </w:r>
    </w:p>
    <w:p w:rsidR="003216B6" w:rsidRDefault="003216B6" w:rsidP="001F3C5A">
      <w:pPr>
        <w:pStyle w:val="Steps"/>
        <w:pBdr>
          <w:top w:val="single" w:sz="4" w:space="1" w:color="auto"/>
          <w:left w:val="single" w:sz="4" w:space="4" w:color="auto"/>
          <w:bottom w:val="single" w:sz="4" w:space="1" w:color="auto"/>
          <w:right w:val="single" w:sz="4" w:space="4" w:color="auto"/>
        </w:pBdr>
      </w:pPr>
      <w:r>
        <w:t>DEVICE: HOME// 0</w:t>
      </w:r>
      <w:proofErr w:type="gramStart"/>
      <w:r>
        <w:t>;132</w:t>
      </w:r>
      <w:proofErr w:type="gramEnd"/>
      <w:r>
        <w:t xml:space="preserve">  HOME (CRT)</w:t>
      </w:r>
    </w:p>
    <w:p w:rsidR="001F3C5A" w:rsidRDefault="001F3C5A" w:rsidP="001F3C5A">
      <w:pPr>
        <w:pStyle w:val="Steps"/>
        <w:pBdr>
          <w:top w:val="single" w:sz="4" w:space="1" w:color="auto"/>
          <w:left w:val="single" w:sz="4" w:space="4" w:color="auto"/>
          <w:bottom w:val="single" w:sz="4" w:space="1" w:color="auto"/>
          <w:right w:val="single" w:sz="4" w:space="4" w:color="auto"/>
        </w:pBdr>
      </w:pPr>
    </w:p>
    <w:p w:rsidR="003216B6" w:rsidRPr="00F6127D" w:rsidRDefault="003216B6" w:rsidP="00B44850">
      <w:pPr>
        <w:pStyle w:val="FigureCaption"/>
      </w:pPr>
      <w:bookmarkStart w:id="3400" w:name="_Toc452017482"/>
      <w:bookmarkStart w:id="3401" w:name="_Toc452047775"/>
      <w:bookmarkStart w:id="3402" w:name="_Toc452048393"/>
      <w:bookmarkStart w:id="3403" w:name="_Toc452538348"/>
      <w:bookmarkStart w:id="3404" w:name="_Toc452544843"/>
      <w:bookmarkStart w:id="3405" w:name="_Toc452727836"/>
      <w:bookmarkStart w:id="3406" w:name="_Toc453079855"/>
      <w:bookmarkStart w:id="3407" w:name="_Toc452017483"/>
      <w:bookmarkStart w:id="3408" w:name="_Toc452047776"/>
      <w:bookmarkStart w:id="3409" w:name="_Toc452048394"/>
      <w:bookmarkStart w:id="3410" w:name="_Toc452538349"/>
      <w:bookmarkStart w:id="3411" w:name="_Toc452544844"/>
      <w:bookmarkStart w:id="3412" w:name="_Toc452727837"/>
      <w:bookmarkStart w:id="3413" w:name="_Toc453079856"/>
      <w:bookmarkStart w:id="3414" w:name="_Toc452017484"/>
      <w:bookmarkStart w:id="3415" w:name="_Toc452047777"/>
      <w:bookmarkStart w:id="3416" w:name="_Toc452048395"/>
      <w:bookmarkStart w:id="3417" w:name="_Toc452538350"/>
      <w:bookmarkStart w:id="3418" w:name="_Toc452544845"/>
      <w:bookmarkStart w:id="3419" w:name="_Toc452727838"/>
      <w:bookmarkStart w:id="3420" w:name="_Toc453079857"/>
      <w:bookmarkStart w:id="3421" w:name="_Toc452017485"/>
      <w:bookmarkStart w:id="3422" w:name="_Toc452047778"/>
      <w:bookmarkStart w:id="3423" w:name="_Toc452048396"/>
      <w:bookmarkStart w:id="3424" w:name="_Toc452538351"/>
      <w:bookmarkStart w:id="3425" w:name="_Toc452544846"/>
      <w:bookmarkStart w:id="3426" w:name="_Toc452727839"/>
      <w:bookmarkStart w:id="3427" w:name="_Toc453079858"/>
      <w:bookmarkStart w:id="3428" w:name="_Toc452017486"/>
      <w:bookmarkStart w:id="3429" w:name="_Toc452047779"/>
      <w:bookmarkStart w:id="3430" w:name="_Toc452048397"/>
      <w:bookmarkStart w:id="3431" w:name="_Toc452538352"/>
      <w:bookmarkStart w:id="3432" w:name="_Toc452544847"/>
      <w:bookmarkStart w:id="3433" w:name="_Toc452727840"/>
      <w:bookmarkStart w:id="3434" w:name="_Toc453079859"/>
      <w:bookmarkStart w:id="3435" w:name="_Toc452017487"/>
      <w:bookmarkStart w:id="3436" w:name="_Toc452047780"/>
      <w:bookmarkStart w:id="3437" w:name="_Toc452048398"/>
      <w:bookmarkStart w:id="3438" w:name="_Toc452538353"/>
      <w:bookmarkStart w:id="3439" w:name="_Toc452544848"/>
      <w:bookmarkStart w:id="3440" w:name="_Toc452727841"/>
      <w:bookmarkStart w:id="3441" w:name="_Toc453079860"/>
      <w:bookmarkStart w:id="3442" w:name="_Toc452017488"/>
      <w:bookmarkStart w:id="3443" w:name="_Toc452047781"/>
      <w:bookmarkStart w:id="3444" w:name="_Toc452048399"/>
      <w:bookmarkStart w:id="3445" w:name="_Toc452538354"/>
      <w:bookmarkStart w:id="3446" w:name="_Toc452544849"/>
      <w:bookmarkStart w:id="3447" w:name="_Toc452727842"/>
      <w:bookmarkStart w:id="3448" w:name="_Toc453079861"/>
      <w:bookmarkStart w:id="3449" w:name="_Toc452017489"/>
      <w:bookmarkStart w:id="3450" w:name="_Toc452047782"/>
      <w:bookmarkStart w:id="3451" w:name="_Toc452048400"/>
      <w:bookmarkStart w:id="3452" w:name="_Toc452538355"/>
      <w:bookmarkStart w:id="3453" w:name="_Toc452544850"/>
      <w:bookmarkStart w:id="3454" w:name="_Toc452727843"/>
      <w:bookmarkStart w:id="3455" w:name="_Toc453079862"/>
      <w:bookmarkStart w:id="3456" w:name="_Toc452017490"/>
      <w:bookmarkStart w:id="3457" w:name="_Toc452047783"/>
      <w:bookmarkStart w:id="3458" w:name="_Toc452048401"/>
      <w:bookmarkStart w:id="3459" w:name="_Toc452538356"/>
      <w:bookmarkStart w:id="3460" w:name="_Toc452544851"/>
      <w:bookmarkStart w:id="3461" w:name="_Toc452727844"/>
      <w:bookmarkStart w:id="3462" w:name="_Toc453079863"/>
      <w:bookmarkStart w:id="3463" w:name="_Toc452017491"/>
      <w:bookmarkStart w:id="3464" w:name="_Toc452047784"/>
      <w:bookmarkStart w:id="3465" w:name="_Toc452048402"/>
      <w:bookmarkStart w:id="3466" w:name="_Toc452538357"/>
      <w:bookmarkStart w:id="3467" w:name="_Toc452544852"/>
      <w:bookmarkStart w:id="3468" w:name="_Toc452727845"/>
      <w:bookmarkStart w:id="3469" w:name="_Toc453079864"/>
      <w:bookmarkStart w:id="3470" w:name="_Toc452017492"/>
      <w:bookmarkStart w:id="3471" w:name="_Toc452047785"/>
      <w:bookmarkStart w:id="3472" w:name="_Toc452048403"/>
      <w:bookmarkStart w:id="3473" w:name="_Toc452538358"/>
      <w:bookmarkStart w:id="3474" w:name="_Toc452544853"/>
      <w:bookmarkStart w:id="3475" w:name="_Toc452727846"/>
      <w:bookmarkStart w:id="3476" w:name="_Toc453079865"/>
      <w:bookmarkStart w:id="3477" w:name="_Toc452017493"/>
      <w:bookmarkStart w:id="3478" w:name="_Toc452047786"/>
      <w:bookmarkStart w:id="3479" w:name="_Toc452048404"/>
      <w:bookmarkStart w:id="3480" w:name="_Toc452538359"/>
      <w:bookmarkStart w:id="3481" w:name="_Toc452544854"/>
      <w:bookmarkStart w:id="3482" w:name="_Toc452727847"/>
      <w:bookmarkStart w:id="3483" w:name="_Toc453079866"/>
      <w:bookmarkStart w:id="3484" w:name="_Toc452017494"/>
      <w:bookmarkStart w:id="3485" w:name="_Toc452047787"/>
      <w:bookmarkStart w:id="3486" w:name="_Toc452048405"/>
      <w:bookmarkStart w:id="3487" w:name="_Toc452538360"/>
      <w:bookmarkStart w:id="3488" w:name="_Toc452544855"/>
      <w:bookmarkStart w:id="3489" w:name="_Toc452727848"/>
      <w:bookmarkStart w:id="3490" w:name="_Toc453079867"/>
      <w:bookmarkStart w:id="3491" w:name="_Toc452017495"/>
      <w:bookmarkStart w:id="3492" w:name="_Toc452047788"/>
      <w:bookmarkStart w:id="3493" w:name="_Toc452048406"/>
      <w:bookmarkStart w:id="3494" w:name="_Toc452538361"/>
      <w:bookmarkStart w:id="3495" w:name="_Toc452544856"/>
      <w:bookmarkStart w:id="3496" w:name="_Toc452727849"/>
      <w:bookmarkStart w:id="3497" w:name="_Toc453079868"/>
      <w:bookmarkStart w:id="3498" w:name="_Toc454958537"/>
      <w:bookmarkStart w:id="3499" w:name="_Toc463615238"/>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r w:rsidRPr="00F6127D">
        <w:t>Example: PRO Extracts Unusual Cost Report Screen Print</w:t>
      </w:r>
      <w:bookmarkEnd w:id="3498"/>
      <w:bookmarkEnd w:id="3499"/>
      <w:r w:rsidRPr="00F6127D" w:rsidDel="00DD1DEE">
        <w:t xml:space="preserve"> </w:t>
      </w:r>
    </w:p>
    <w:p w:rsidR="003216B6" w:rsidRPr="005472E0" w:rsidRDefault="003216B6" w:rsidP="00B44850">
      <w:pPr>
        <w:pStyle w:val="Figure"/>
      </w:pPr>
      <w:r w:rsidRPr="00293718">
        <w:rPr>
          <w:noProof/>
        </w:rPr>
        <w:drawing>
          <wp:inline distT="0" distB="0" distL="0" distR="0" wp14:anchorId="5A78730A" wp14:editId="59E235E6">
            <wp:extent cx="5918970" cy="1600200"/>
            <wp:effectExtent l="19050" t="19050" r="24765" b="19050"/>
            <wp:docPr id="121" name="Picture 121" descr="Screen Capture of PRO Extracts Unusual Cost Report Screen Print  Version." title="PRO Extracts Unusual Cost Report Screen Pri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918970" cy="1600200"/>
                    </a:xfrm>
                    <a:prstGeom prst="rect">
                      <a:avLst/>
                    </a:prstGeom>
                    <a:ln>
                      <a:solidFill>
                        <a:schemeClr val="tx1"/>
                      </a:solidFill>
                    </a:ln>
                  </pic:spPr>
                </pic:pic>
              </a:graphicData>
            </a:graphic>
          </wp:inline>
        </w:drawing>
      </w:r>
    </w:p>
    <w:p w:rsidR="003216B6" w:rsidRPr="005C478A" w:rsidRDefault="003216B6" w:rsidP="00B44850">
      <w:pPr>
        <w:pStyle w:val="DSSECSBodyText"/>
        <w:rPr>
          <w:rFonts w:cs="Arial"/>
        </w:rPr>
      </w:pPr>
      <w:r w:rsidRPr="005C478A">
        <w:rPr>
          <w:rFonts w:cs="Arial"/>
        </w:rPr>
        <w:t xml:space="preserve">Guidance for capturing exported data into spreadsheets and the additional DSS application steps required to produce exportable versions of reports </w:t>
      </w:r>
      <w:r w:rsidR="00854F2F">
        <w:rPr>
          <w:rFonts w:cs="Arial"/>
        </w:rPr>
        <w:t xml:space="preserve">is located </w:t>
      </w:r>
      <w:r w:rsidRPr="005C478A">
        <w:rPr>
          <w:rFonts w:cs="Arial"/>
        </w:rPr>
        <w:t xml:space="preserve">in </w:t>
      </w:r>
      <w:hyperlink w:anchor="Appendix_C" w:tooltip="Hyperlink to Appendix C.  Exporting a Report to a Spreadsheet" w:history="1">
        <w:r w:rsidRPr="005C478A">
          <w:rPr>
            <w:rStyle w:val="Hyperlink"/>
            <w:rFonts w:eastAsiaTheme="majorEastAsia" w:cs="Arial"/>
          </w:rPr>
          <w:t xml:space="preserve">Appendix </w:t>
        </w:r>
        <w:r w:rsidR="00422425">
          <w:rPr>
            <w:rStyle w:val="Hyperlink"/>
            <w:rFonts w:eastAsiaTheme="majorEastAsia" w:cs="Arial"/>
          </w:rPr>
          <w:t>F</w:t>
        </w:r>
        <w:r w:rsidRPr="005C478A">
          <w:rPr>
            <w:rStyle w:val="Hyperlink"/>
            <w:rFonts w:eastAsiaTheme="majorEastAsia" w:cs="Arial"/>
          </w:rPr>
          <w:t>: Exporting a Report to a Spreadsheet</w:t>
        </w:r>
      </w:hyperlink>
      <w:r w:rsidRPr="005C478A">
        <w:rPr>
          <w:rFonts w:cs="Arial"/>
        </w:rPr>
        <w:t>.</w:t>
      </w:r>
    </w:p>
    <w:p w:rsidR="003216B6" w:rsidRPr="005C478A" w:rsidRDefault="003216B6" w:rsidP="00B44850">
      <w:pPr>
        <w:pStyle w:val="DSSECSBodyText"/>
        <w:rPr>
          <w:rFonts w:cs="Arial"/>
        </w:rPr>
      </w:pPr>
      <w:r w:rsidRPr="005C478A">
        <w:rPr>
          <w:rFonts w:cs="Arial"/>
        </w:rPr>
        <w:t>The following example shows the report</w:t>
      </w:r>
      <w:r w:rsidR="00854F2F">
        <w:rPr>
          <w:rFonts w:cs="Arial"/>
        </w:rPr>
        <w:t>,</w:t>
      </w:r>
      <w:r w:rsidRPr="005C478A">
        <w:rPr>
          <w:rFonts w:cs="Arial"/>
        </w:rPr>
        <w:t xml:space="preserve"> after it has been produced in </w:t>
      </w:r>
      <w:r w:rsidR="00422425">
        <w:rPr>
          <w:rFonts w:cs="Arial"/>
        </w:rPr>
        <w:t xml:space="preserve">an </w:t>
      </w:r>
      <w:r w:rsidRPr="005C478A">
        <w:rPr>
          <w:rFonts w:cs="Arial"/>
        </w:rPr>
        <w:t>exportable format and imported into a spreadsheet:</w:t>
      </w:r>
    </w:p>
    <w:p w:rsidR="003216B6" w:rsidRPr="00B12B0A" w:rsidRDefault="003216B6" w:rsidP="00B44850">
      <w:pPr>
        <w:pStyle w:val="FigureCaption"/>
      </w:pPr>
      <w:bookmarkStart w:id="3500" w:name="_Toc454958538"/>
      <w:bookmarkStart w:id="3501" w:name="_Toc463615239"/>
      <w:r w:rsidRPr="00B12B0A">
        <w:lastRenderedPageBreak/>
        <w:t>Example: Export PRO Extracts Unusual Cost Report</w:t>
      </w:r>
      <w:bookmarkEnd w:id="3500"/>
      <w:bookmarkEnd w:id="3501"/>
    </w:p>
    <w:p w:rsidR="003216B6" w:rsidRDefault="003216B6" w:rsidP="00B44850">
      <w:pPr>
        <w:pStyle w:val="Figure"/>
      </w:pPr>
      <w:r>
        <w:rPr>
          <w:noProof/>
        </w:rPr>
        <w:drawing>
          <wp:inline distT="0" distB="0" distL="0" distR="0" wp14:anchorId="563AAEA4" wp14:editId="244AAD9C">
            <wp:extent cx="5904238" cy="714375"/>
            <wp:effectExtent l="19050" t="19050" r="20320" b="9525"/>
            <wp:docPr id="289" name="Picture 289" descr="Spreadsheet includes Name, SSN, Date of Service. Form, Form Description, PSAS HCPCS Code, Feeder Key, Quantity, Cost of Transaction, Transaction Type and Transaction Type Description." title="Export Prosthetic Extracts Unusual Cos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Unusual Cost.png"/>
                    <pic:cNvPicPr/>
                  </pic:nvPicPr>
                  <pic:blipFill>
                    <a:blip r:embed="rId102">
                      <a:extLst>
                        <a:ext uri="{28A0092B-C50C-407E-A947-70E740481C1C}">
                          <a14:useLocalDpi xmlns:a14="http://schemas.microsoft.com/office/drawing/2010/main" val="0"/>
                        </a:ext>
                      </a:extLst>
                    </a:blip>
                    <a:stretch>
                      <a:fillRect/>
                    </a:stretch>
                  </pic:blipFill>
                  <pic:spPr>
                    <a:xfrm>
                      <a:off x="0" y="0"/>
                      <a:ext cx="5904238" cy="714375"/>
                    </a:xfrm>
                    <a:prstGeom prst="rect">
                      <a:avLst/>
                    </a:prstGeom>
                    <a:ln>
                      <a:solidFill>
                        <a:schemeClr val="tx1"/>
                      </a:solidFill>
                    </a:ln>
                  </pic:spPr>
                </pic:pic>
              </a:graphicData>
            </a:graphic>
          </wp:inline>
        </w:drawing>
      </w:r>
    </w:p>
    <w:p w:rsidR="003216B6" w:rsidRPr="00B12B0A" w:rsidRDefault="003216B6" w:rsidP="00B44850">
      <w:pPr>
        <w:pStyle w:val="Heading4"/>
      </w:pPr>
      <w:bookmarkStart w:id="3502" w:name="_Toc450829779"/>
      <w:bookmarkStart w:id="3503" w:name="_Toc459041123"/>
      <w:bookmarkStart w:id="3504" w:name="_Toc459043674"/>
      <w:r w:rsidRPr="00B12B0A">
        <w:t>Prosthetics (PRO) YTD HCPCS Report</w:t>
      </w:r>
      <w:bookmarkEnd w:id="3502"/>
      <w:bookmarkEnd w:id="3503"/>
      <w:bookmarkEnd w:id="3504"/>
    </w:p>
    <w:p w:rsidR="003216B6" w:rsidRPr="005C478A" w:rsidRDefault="003216B6" w:rsidP="00B44850">
      <w:pPr>
        <w:pStyle w:val="DSSECSBodyText"/>
      </w:pPr>
      <w:r w:rsidRPr="005C478A">
        <w:t>The Prosthetics YTD HCPCS Report displays data</w:t>
      </w:r>
      <w:r w:rsidR="00154A2E">
        <w:t>,</w:t>
      </w:r>
      <w:r w:rsidRPr="005C478A">
        <w:t xml:space="preserve"> from Prosthetics extracts</w:t>
      </w:r>
      <w:r w:rsidR="00154A2E">
        <w:t>,</w:t>
      </w:r>
      <w:r w:rsidRPr="005C478A">
        <w:t xml:space="preserve"> from the beginning of the fiscal year to the ending date of the last extract. Data</w:t>
      </w:r>
      <w:r w:rsidR="00154A2E">
        <w:t>,</w:t>
      </w:r>
      <w:r w:rsidRPr="005C478A">
        <w:t xml:space="preserve"> from the current or previous fiscal year</w:t>
      </w:r>
      <w:r w:rsidR="00154A2E">
        <w:t>,</w:t>
      </w:r>
      <w:r w:rsidRPr="005C478A">
        <w:t xml:space="preserve"> may </w:t>
      </w:r>
      <w:r w:rsidR="00154A2E">
        <w:t xml:space="preserve">also </w:t>
      </w:r>
      <w:r w:rsidRPr="005C478A">
        <w:t>be selected for the report. The report is divided into three sections: New (i.e., Initial, Replacement or Spare items), Repairs and Rentals.</w:t>
      </w:r>
    </w:p>
    <w:p w:rsidR="003216B6" w:rsidRPr="005C478A" w:rsidRDefault="00154A2E" w:rsidP="00B44850">
      <w:pPr>
        <w:pStyle w:val="DSSECSBodyText"/>
      </w:pPr>
      <w:r w:rsidRPr="005C478A">
        <w:t xml:space="preserve">Multidivisional Prosthetics Sites </w:t>
      </w:r>
      <w:r w:rsidR="003216B6" w:rsidRPr="005C478A">
        <w:t>must specify the Primary Prosthetics Division</w:t>
      </w:r>
      <w:r>
        <w:t>,</w:t>
      </w:r>
      <w:r w:rsidR="003216B6" w:rsidRPr="005C478A">
        <w:t xml:space="preserve"> for the report. </w:t>
      </w:r>
      <w:r>
        <w:t>U</w:t>
      </w:r>
      <w:r w:rsidR="003216B6" w:rsidRPr="005C478A">
        <w:t>ser</w:t>
      </w:r>
      <w:r>
        <w:t>s</w:t>
      </w:r>
      <w:r w:rsidR="003216B6" w:rsidRPr="005C478A">
        <w:t xml:space="preserve"> may choose to generate a specific report</w:t>
      </w:r>
      <w:r>
        <w:t>,</w:t>
      </w:r>
      <w:r w:rsidR="003216B6" w:rsidRPr="005C478A">
        <w:t xml:space="preserve"> for one division or a combined report for all divisions. The report is sorted by PSAS HCPCS Code. A print device capable of displaying a 132-character line is </w:t>
      </w:r>
      <w:r>
        <w:t>required</w:t>
      </w:r>
      <w:r w:rsidR="003216B6" w:rsidRPr="005C478A">
        <w:t xml:space="preserve"> for output. </w:t>
      </w:r>
    </w:p>
    <w:p w:rsidR="001F3C5A" w:rsidRDefault="001F3C5A" w:rsidP="001F3C5A">
      <w:pPr>
        <w:pStyle w:val="Steps"/>
        <w:pBdr>
          <w:top w:val="single" w:sz="4" w:space="1" w:color="auto"/>
          <w:left w:val="single" w:sz="4" w:space="4" w:color="auto"/>
          <w:bottom w:val="single" w:sz="4" w:space="1" w:color="auto"/>
          <w:right w:val="single" w:sz="4" w:space="4" w:color="auto"/>
        </w:pBdr>
      </w:pP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r w:rsidRPr="00F517A9">
        <w:t>Setup for PRO Extract YTD HCPCS Report --</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r w:rsidRPr="00F517A9">
        <w:t>If you belong to more than one Primary Division, you must</w:t>
      </w:r>
    </w:p>
    <w:p w:rsidR="003216B6" w:rsidRDefault="003216B6" w:rsidP="001F3C5A">
      <w:pPr>
        <w:pStyle w:val="Steps"/>
        <w:pBdr>
          <w:top w:val="single" w:sz="4" w:space="1" w:color="auto"/>
          <w:left w:val="single" w:sz="4" w:space="4" w:color="auto"/>
          <w:bottom w:val="single" w:sz="4" w:space="1" w:color="auto"/>
          <w:right w:val="single" w:sz="4" w:space="4" w:color="auto"/>
        </w:pBdr>
      </w:pPr>
      <w:proofErr w:type="gramStart"/>
      <w:r w:rsidRPr="00F517A9">
        <w:t>select</w:t>
      </w:r>
      <w:proofErr w:type="gramEnd"/>
      <w:r w:rsidRPr="00F517A9">
        <w:t xml:space="preserve"> a Primary Division for the report.</w:t>
      </w:r>
    </w:p>
    <w:p w:rsidR="001F3C5A" w:rsidRDefault="001F3C5A" w:rsidP="001F3C5A">
      <w:pPr>
        <w:pStyle w:val="Steps"/>
        <w:pBdr>
          <w:top w:val="single" w:sz="4" w:space="1" w:color="auto"/>
          <w:left w:val="single" w:sz="4" w:space="4" w:color="auto"/>
          <w:bottom w:val="single" w:sz="4" w:space="1" w:color="auto"/>
          <w:right w:val="single" w:sz="4" w:space="4" w:color="auto"/>
        </w:pBdr>
      </w:pPr>
    </w:p>
    <w:p w:rsidR="003216B6" w:rsidRPr="00293718" w:rsidRDefault="003216B6" w:rsidP="00B44850">
      <w:pPr>
        <w:pStyle w:val="Figure"/>
      </w:pPr>
      <w:r w:rsidRPr="00293718">
        <w:rPr>
          <w:noProof/>
        </w:rPr>
        <w:drawing>
          <wp:inline distT="0" distB="0" distL="0" distR="0" wp14:anchorId="5FF2FFF4" wp14:editId="08521C05">
            <wp:extent cx="5076825" cy="2819400"/>
            <wp:effectExtent l="19050" t="19050" r="28575" b="19050"/>
            <wp:docPr id="122" name="Picture 122" descr="Example of prompts to the user if the user needs to select a division.&#10;" title="Division Selection Prom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76825" cy="2819400"/>
                    </a:xfrm>
                    <a:prstGeom prst="rect">
                      <a:avLst/>
                    </a:prstGeom>
                    <a:ln>
                      <a:solidFill>
                        <a:sysClr val="windowText" lastClr="000000"/>
                      </a:solidFill>
                    </a:ln>
                  </pic:spPr>
                </pic:pic>
              </a:graphicData>
            </a:graphic>
          </wp:inline>
        </w:drawing>
      </w:r>
    </w:p>
    <w:p w:rsidR="003216B6" w:rsidRDefault="003216B6" w:rsidP="00B44850">
      <w:pPr>
        <w:pStyle w:val="DSSECSBodyText"/>
      </w:pPr>
    </w:p>
    <w:p w:rsidR="007E13E4" w:rsidRPr="00F517A9" w:rsidRDefault="007E13E4" w:rsidP="007E13E4">
      <w:pPr>
        <w:pStyle w:val="Steps"/>
        <w:pBdr>
          <w:top w:val="single" w:sz="4" w:space="1" w:color="auto"/>
          <w:left w:val="single" w:sz="4" w:space="4" w:color="auto"/>
          <w:bottom w:val="single" w:sz="4" w:space="1" w:color="auto"/>
          <w:right w:val="single" w:sz="4" w:space="4" w:color="auto"/>
        </w:pBdr>
      </w:pPr>
    </w:p>
    <w:p w:rsidR="003216B6" w:rsidRPr="00F517A9" w:rsidRDefault="003216B6" w:rsidP="007E13E4">
      <w:pPr>
        <w:pStyle w:val="Steps"/>
        <w:pBdr>
          <w:top w:val="single" w:sz="4" w:space="1" w:color="auto"/>
          <w:left w:val="single" w:sz="4" w:space="4" w:color="auto"/>
          <w:bottom w:val="single" w:sz="4" w:space="1" w:color="auto"/>
          <w:right w:val="single" w:sz="4" w:space="4" w:color="auto"/>
        </w:pBdr>
      </w:pPr>
      <w:r w:rsidRPr="00F517A9">
        <w:t xml:space="preserve">Select </w:t>
      </w:r>
      <w:proofErr w:type="gramStart"/>
      <w:r w:rsidRPr="00F517A9">
        <w:t>C(</w:t>
      </w:r>
      <w:proofErr w:type="spellStart"/>
      <w:proofErr w:type="gramEnd"/>
      <w:r w:rsidRPr="00F517A9">
        <w:t>urrent</w:t>
      </w:r>
      <w:proofErr w:type="spellEnd"/>
      <w:r w:rsidRPr="00F517A9">
        <w:t>) or P(</w:t>
      </w:r>
      <w:proofErr w:type="spellStart"/>
      <w:r w:rsidRPr="00F517A9">
        <w:t>revious</w:t>
      </w:r>
      <w:proofErr w:type="spellEnd"/>
      <w:r w:rsidRPr="00F517A9">
        <w:t>) Fiscal Year: CURRENT// c  CURRENT</w:t>
      </w:r>
    </w:p>
    <w:p w:rsidR="003216B6" w:rsidRPr="00F517A9" w:rsidRDefault="003216B6" w:rsidP="007E13E4">
      <w:pPr>
        <w:pStyle w:val="Steps"/>
        <w:pBdr>
          <w:top w:val="single" w:sz="4" w:space="1" w:color="auto"/>
          <w:left w:val="single" w:sz="4" w:space="4" w:color="auto"/>
          <w:bottom w:val="single" w:sz="4" w:space="1" w:color="auto"/>
          <w:right w:val="single" w:sz="4" w:space="4" w:color="auto"/>
        </w:pBdr>
      </w:pPr>
    </w:p>
    <w:p w:rsidR="003216B6" w:rsidRPr="009D133D" w:rsidRDefault="003216B6" w:rsidP="007E13E4">
      <w:pPr>
        <w:pStyle w:val="Steps"/>
        <w:pBdr>
          <w:top w:val="single" w:sz="4" w:space="1" w:color="auto"/>
          <w:left w:val="single" w:sz="4" w:space="4" w:color="auto"/>
          <w:bottom w:val="single" w:sz="4" w:space="1" w:color="auto"/>
          <w:right w:val="single" w:sz="4" w:space="4" w:color="auto"/>
        </w:pBdr>
      </w:pPr>
      <w:r w:rsidRPr="009D133D">
        <w:t xml:space="preserve">Do you want the output in exportable format? NO// </w:t>
      </w:r>
      <w:proofErr w:type="gramStart"/>
      <w:r w:rsidRPr="009D133D">
        <w:t>n  NO</w:t>
      </w:r>
      <w:proofErr w:type="gramEnd"/>
    </w:p>
    <w:p w:rsidR="003216B6" w:rsidRPr="00F517A9" w:rsidRDefault="003216B6" w:rsidP="007E13E4">
      <w:pPr>
        <w:pStyle w:val="Steps"/>
        <w:pBdr>
          <w:top w:val="single" w:sz="4" w:space="1" w:color="auto"/>
          <w:left w:val="single" w:sz="4" w:space="4" w:color="auto"/>
          <w:bottom w:val="single" w:sz="4" w:space="1" w:color="auto"/>
          <w:right w:val="single" w:sz="4" w:space="4" w:color="auto"/>
        </w:pBdr>
      </w:pPr>
    </w:p>
    <w:p w:rsidR="003216B6" w:rsidRDefault="003216B6" w:rsidP="007E13E4">
      <w:pPr>
        <w:pStyle w:val="Steps"/>
        <w:pBdr>
          <w:top w:val="single" w:sz="4" w:space="1" w:color="auto"/>
          <w:left w:val="single" w:sz="4" w:space="4" w:color="auto"/>
          <w:bottom w:val="single" w:sz="4" w:space="1" w:color="auto"/>
          <w:right w:val="single" w:sz="4" w:space="4" w:color="auto"/>
        </w:pBdr>
      </w:pPr>
      <w:r w:rsidRPr="00F517A9">
        <w:t>Please note: The PRO Extract YTD HCPCS Report requires 132 columns.</w:t>
      </w:r>
    </w:p>
    <w:p w:rsidR="007E13E4" w:rsidRDefault="007E13E4" w:rsidP="007E13E4">
      <w:pPr>
        <w:pStyle w:val="Steps"/>
        <w:pBdr>
          <w:top w:val="single" w:sz="4" w:space="1" w:color="auto"/>
          <w:left w:val="single" w:sz="4" w:space="4" w:color="auto"/>
          <w:bottom w:val="single" w:sz="4" w:space="1" w:color="auto"/>
          <w:right w:val="single" w:sz="4" w:space="4" w:color="auto"/>
        </w:pBdr>
      </w:pPr>
      <w:r>
        <w:t xml:space="preserve">             </w:t>
      </w:r>
      <w:r w:rsidRPr="00F517A9">
        <w:t>Select an appropriate device for output.</w:t>
      </w:r>
    </w:p>
    <w:p w:rsidR="007E13E4" w:rsidRDefault="007E13E4" w:rsidP="007E13E4">
      <w:pPr>
        <w:pStyle w:val="Steps"/>
        <w:pBdr>
          <w:top w:val="single" w:sz="4" w:space="1" w:color="auto"/>
          <w:left w:val="single" w:sz="4" w:space="4" w:color="auto"/>
          <w:bottom w:val="single" w:sz="4" w:space="1" w:color="auto"/>
          <w:right w:val="single" w:sz="4" w:space="4" w:color="auto"/>
        </w:pBdr>
      </w:pPr>
    </w:p>
    <w:p w:rsidR="007E13E4" w:rsidRDefault="007E13E4" w:rsidP="007E13E4">
      <w:pPr>
        <w:pStyle w:val="Steps"/>
        <w:pBdr>
          <w:top w:val="single" w:sz="4" w:space="1" w:color="auto"/>
          <w:left w:val="single" w:sz="4" w:space="4" w:color="auto"/>
          <w:bottom w:val="single" w:sz="4" w:space="1" w:color="auto"/>
          <w:right w:val="single" w:sz="4" w:space="4" w:color="auto"/>
        </w:pBdr>
      </w:pPr>
      <w:r w:rsidRPr="007E13E4">
        <w:t>DEVICE: HOME// 0</w:t>
      </w:r>
      <w:proofErr w:type="gramStart"/>
      <w:r w:rsidRPr="007E13E4">
        <w:t>;132</w:t>
      </w:r>
      <w:proofErr w:type="gramEnd"/>
      <w:r w:rsidRPr="007E13E4">
        <w:t xml:space="preserve">  HOME (CRT)</w:t>
      </w:r>
    </w:p>
    <w:p w:rsidR="007E13E4" w:rsidRPr="00F517A9" w:rsidRDefault="007E13E4" w:rsidP="007E13E4">
      <w:pPr>
        <w:pStyle w:val="Steps"/>
        <w:pBdr>
          <w:top w:val="single" w:sz="4" w:space="1" w:color="auto"/>
          <w:left w:val="single" w:sz="4" w:space="4" w:color="auto"/>
          <w:bottom w:val="single" w:sz="4" w:space="1" w:color="auto"/>
          <w:right w:val="single" w:sz="4" w:space="4" w:color="auto"/>
        </w:pBdr>
      </w:pPr>
    </w:p>
    <w:p w:rsidR="003216B6" w:rsidRDefault="003216B6" w:rsidP="00B44850">
      <w:pPr>
        <w:pStyle w:val="FigureCaption"/>
      </w:pPr>
      <w:bookmarkStart w:id="3505" w:name="_Toc454958539"/>
      <w:bookmarkStart w:id="3506" w:name="_Toc463615240"/>
      <w:r w:rsidRPr="00293718">
        <w:lastRenderedPageBreak/>
        <w:t>Example: PRO Extract YTD HCPCS Report</w:t>
      </w:r>
      <w:r>
        <w:t xml:space="preserve"> </w:t>
      </w:r>
      <w:r w:rsidRPr="00293718">
        <w:t>Screen Print</w:t>
      </w:r>
      <w:bookmarkEnd w:id="3505"/>
      <w:bookmarkEnd w:id="3506"/>
    </w:p>
    <w:p w:rsidR="003216B6" w:rsidRPr="005C478A" w:rsidRDefault="003216B6" w:rsidP="00B44850">
      <w:pPr>
        <w:pStyle w:val="DSSECSBodyText"/>
      </w:pPr>
      <w:r w:rsidRPr="005C478A">
        <w:t>New Prosthetics Activities Section</w:t>
      </w:r>
    </w:p>
    <w:p w:rsidR="003216B6" w:rsidRDefault="003216B6" w:rsidP="00B44850">
      <w:pPr>
        <w:pStyle w:val="Figure"/>
      </w:pPr>
      <w:r w:rsidRPr="00293718">
        <w:rPr>
          <w:noProof/>
        </w:rPr>
        <w:drawing>
          <wp:inline distT="0" distB="0" distL="0" distR="0" wp14:anchorId="5109A044" wp14:editId="7956303C">
            <wp:extent cx="5943598" cy="1714500"/>
            <wp:effectExtent l="19050" t="19050" r="19685" b="19050"/>
            <wp:docPr id="124" name="Picture 35" descr="Screen Capture of PRO Extract YTD HCPCS Report Screen Print Version - New Prosthetics Activities Section of Report." title="PRO Extract YTD HCPCS Report Screen Print - New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598" cy="1714500"/>
                    </a:xfrm>
                    <a:prstGeom prst="rect">
                      <a:avLst/>
                    </a:prstGeom>
                    <a:noFill/>
                    <a:ln>
                      <a:solidFill>
                        <a:sysClr val="windowText" lastClr="000000"/>
                      </a:solidFill>
                    </a:ln>
                  </pic:spPr>
                </pic:pic>
              </a:graphicData>
            </a:graphic>
          </wp:inline>
        </w:drawing>
      </w:r>
    </w:p>
    <w:p w:rsidR="002067E2" w:rsidRDefault="002067E2" w:rsidP="00B44850">
      <w:pPr>
        <w:pStyle w:val="DSSECSBodyText"/>
      </w:pPr>
      <w:r>
        <w:br w:type="page"/>
      </w:r>
    </w:p>
    <w:p w:rsidR="003216B6" w:rsidRPr="00B44850" w:rsidRDefault="003216B6" w:rsidP="00B44850">
      <w:pPr>
        <w:pStyle w:val="DSSECSBodyText"/>
      </w:pPr>
      <w:r w:rsidRPr="00B44850">
        <w:lastRenderedPageBreak/>
        <w:t>Repair Prosthetics Activities Section</w:t>
      </w:r>
    </w:p>
    <w:p w:rsidR="003216B6" w:rsidRDefault="003216B6" w:rsidP="00B44850">
      <w:pPr>
        <w:pStyle w:val="Figure"/>
      </w:pPr>
      <w:r w:rsidRPr="00293718">
        <w:rPr>
          <w:noProof/>
        </w:rPr>
        <w:drawing>
          <wp:inline distT="0" distB="0" distL="0" distR="0" wp14:anchorId="7A855E56" wp14:editId="698102D9">
            <wp:extent cx="5943600" cy="1504950"/>
            <wp:effectExtent l="19050" t="19050" r="19050" b="19050"/>
            <wp:docPr id="125" name="Picture 36" descr="Screen Capture of PRO Extract YTD HCPCS Report Screen Print Version - Repair Prosthetics Activities Section of Report." title="PRO Extract YTD HCPCS Report Screen Print - Repair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solidFill>
                        <a:sysClr val="windowText" lastClr="000000"/>
                      </a:solidFill>
                    </a:ln>
                  </pic:spPr>
                </pic:pic>
              </a:graphicData>
            </a:graphic>
          </wp:inline>
        </w:drawing>
      </w:r>
    </w:p>
    <w:p w:rsidR="003216B6" w:rsidRPr="00B44850" w:rsidRDefault="003216B6" w:rsidP="00B44850">
      <w:pPr>
        <w:pStyle w:val="DSSECSBodyText"/>
      </w:pPr>
      <w:r w:rsidRPr="00B44850">
        <w:t>Rental Prosthetics Activities Section</w:t>
      </w:r>
    </w:p>
    <w:p w:rsidR="003216B6" w:rsidRDefault="003216B6" w:rsidP="00B44850">
      <w:pPr>
        <w:pStyle w:val="Figure"/>
      </w:pPr>
      <w:r w:rsidRPr="00293718">
        <w:rPr>
          <w:noProof/>
        </w:rPr>
        <w:drawing>
          <wp:inline distT="0" distB="0" distL="0" distR="0" wp14:anchorId="1557378B" wp14:editId="4DFA9AE0">
            <wp:extent cx="5941669" cy="1381125"/>
            <wp:effectExtent l="19050" t="19050" r="21590" b="9525"/>
            <wp:docPr id="126" name="Picture 37" descr="Screen Capture of PRO Extract YTD HCPCS Report Screen Print Version - Rental Prosthetics Activities Section of Report." title="PRO Extract YTD HCPCS Report Screen Print - Rental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1669" cy="1381125"/>
                    </a:xfrm>
                    <a:prstGeom prst="rect">
                      <a:avLst/>
                    </a:prstGeom>
                    <a:noFill/>
                    <a:ln>
                      <a:solidFill>
                        <a:sysClr val="windowText" lastClr="000000"/>
                      </a:solidFill>
                    </a:ln>
                  </pic:spPr>
                </pic:pic>
              </a:graphicData>
            </a:graphic>
          </wp:inline>
        </w:drawing>
      </w:r>
    </w:p>
    <w:p w:rsidR="003216B6" w:rsidRPr="00B44850" w:rsidRDefault="003216B6" w:rsidP="00B44850">
      <w:pPr>
        <w:pStyle w:val="DSSECSBodyText"/>
      </w:pPr>
      <w:r w:rsidRPr="00B44850">
        <w:t xml:space="preserve">Guidance for capturing exported data into spreadsheets and the additional DSS application steps required to produce exportable versions of reports </w:t>
      </w:r>
      <w:r w:rsidR="00154A2E" w:rsidRPr="00B44850">
        <w:t>is located</w:t>
      </w:r>
      <w:r w:rsidRPr="00B44850">
        <w:t xml:space="preserve"> in </w:t>
      </w:r>
      <w:hyperlink w:anchor="Appendix_C" w:tooltip="Hyperlink to Appendix C.  Exporting a Report to a Spreadsheet" w:history="1">
        <w:r w:rsidRPr="00953A81">
          <w:rPr>
            <w:rStyle w:val="Hyperlink"/>
            <w:rFonts w:eastAsiaTheme="majorEastAsia"/>
          </w:rPr>
          <w:t xml:space="preserve">Appendix </w:t>
        </w:r>
        <w:r w:rsidR="001F3C5A" w:rsidRPr="00953A81">
          <w:rPr>
            <w:rStyle w:val="Hyperlink"/>
            <w:rFonts w:eastAsiaTheme="majorEastAsia"/>
          </w:rPr>
          <w:t>F</w:t>
        </w:r>
        <w:r w:rsidRPr="00953A81">
          <w:rPr>
            <w:rStyle w:val="Hyperlink"/>
            <w:rFonts w:eastAsiaTheme="majorEastAsia"/>
          </w:rPr>
          <w:t>: Exporting a Report to a Spreadsheet</w:t>
        </w:r>
      </w:hyperlink>
      <w:r w:rsidRPr="00B44850">
        <w:t>.</w:t>
      </w:r>
    </w:p>
    <w:p w:rsidR="00A6530F" w:rsidRDefault="003216B6" w:rsidP="00B44850">
      <w:pPr>
        <w:pStyle w:val="DSSECSBodyText"/>
      </w:pPr>
      <w:r w:rsidRPr="005C478A">
        <w:t>The following example shows the report</w:t>
      </w:r>
      <w:r w:rsidR="00154A2E">
        <w:t>,</w:t>
      </w:r>
      <w:r w:rsidRPr="005C478A">
        <w:t xml:space="preserve"> after it has been produced in </w:t>
      </w:r>
      <w:r w:rsidR="00422425">
        <w:t xml:space="preserve">an </w:t>
      </w:r>
      <w:r w:rsidRPr="005C478A">
        <w:t>exportable format and imported into a spreadsheet:</w:t>
      </w:r>
    </w:p>
    <w:p w:rsidR="003216B6" w:rsidRPr="00B12B0A" w:rsidRDefault="003216B6" w:rsidP="00B44850">
      <w:pPr>
        <w:pStyle w:val="FigureCaption"/>
      </w:pPr>
      <w:bookmarkStart w:id="3507" w:name="_Toc454958540"/>
      <w:bookmarkStart w:id="3508" w:name="_Toc463615241"/>
      <w:r w:rsidRPr="00B12B0A">
        <w:t>Example: Exported PRO Extract YTD HCPCS Report</w:t>
      </w:r>
      <w:bookmarkEnd w:id="3507"/>
      <w:bookmarkEnd w:id="3508"/>
      <w:r w:rsidRPr="00B12B0A">
        <w:t xml:space="preserve"> </w:t>
      </w:r>
    </w:p>
    <w:p w:rsidR="003216B6" w:rsidRDefault="003216B6" w:rsidP="00B44850">
      <w:pPr>
        <w:pStyle w:val="Figure"/>
      </w:pPr>
      <w:r w:rsidRPr="00293718">
        <w:rPr>
          <w:noProof/>
        </w:rPr>
        <w:drawing>
          <wp:inline distT="0" distB="0" distL="0" distR="0" wp14:anchorId="221452E0" wp14:editId="00BC2A81">
            <wp:extent cx="5962650" cy="1003119"/>
            <wp:effectExtent l="19050" t="19050" r="19050" b="26035"/>
            <wp:docPr id="248" name="Picture 34" descr="Spreadsheet includes Report Type, PSAS HCPCS, Ouantity Com, Total Com, Average Com, Quantity VA, Total VA, Average VA, Quantity LAB, Total LAB, Averagae LAB and All Average.&#10;" title="Exported PRO Extract YTD HCPC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ported PRO Extract YTD HCPCS Report includes columns for Report Type, PSAS HCPCS, Quantity COM, Total COM, Average COM, Quantity VA, Total VA, Average VA, Quantity LAB, Total LAB, Average LAB, and average of all."/>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962650" cy="1003119"/>
                    </a:xfrm>
                    <a:prstGeom prst="rect">
                      <a:avLst/>
                    </a:prstGeom>
                    <a:noFill/>
                    <a:ln>
                      <a:solidFill>
                        <a:schemeClr val="tx1"/>
                      </a:solidFill>
                    </a:ln>
                  </pic:spPr>
                </pic:pic>
              </a:graphicData>
            </a:graphic>
          </wp:inline>
        </w:drawing>
      </w:r>
    </w:p>
    <w:p w:rsidR="003216B6" w:rsidRPr="00B12B0A" w:rsidRDefault="003216B6" w:rsidP="00B44850">
      <w:pPr>
        <w:pStyle w:val="Heading4"/>
      </w:pPr>
      <w:bookmarkStart w:id="3509" w:name="_Toc451780531"/>
      <w:bookmarkStart w:id="3510" w:name="_Toc451872888"/>
      <w:bookmarkStart w:id="3511" w:name="_Toc450829780"/>
      <w:bookmarkStart w:id="3512" w:name="_Toc459041124"/>
      <w:bookmarkStart w:id="3513" w:name="_Toc459043675"/>
      <w:bookmarkEnd w:id="3509"/>
      <w:bookmarkEnd w:id="3510"/>
      <w:r w:rsidRPr="00B12B0A">
        <w:t>Prosthetics (PRO) YTD Laboratory Report</w:t>
      </w:r>
      <w:bookmarkEnd w:id="3511"/>
      <w:bookmarkEnd w:id="3512"/>
      <w:bookmarkEnd w:id="3513"/>
    </w:p>
    <w:p w:rsidR="003216B6" w:rsidRPr="005C478A" w:rsidRDefault="003216B6" w:rsidP="00B44850">
      <w:pPr>
        <w:pStyle w:val="DSSECSBodyText"/>
      </w:pPr>
      <w:r w:rsidRPr="005C478A">
        <w:t>The Prosthetics YTD Laboratory Report displays data</w:t>
      </w:r>
      <w:r w:rsidR="00834565">
        <w:t>,</w:t>
      </w:r>
      <w:r w:rsidRPr="005C478A">
        <w:t xml:space="preserve"> from </w:t>
      </w:r>
      <w:r w:rsidR="00834565">
        <w:t xml:space="preserve">the </w:t>
      </w:r>
      <w:r w:rsidRPr="005C478A">
        <w:t>Prosthetics extracts</w:t>
      </w:r>
      <w:r w:rsidR="00834565">
        <w:t>,</w:t>
      </w:r>
      <w:r w:rsidRPr="005C478A">
        <w:t xml:space="preserve"> from the beginning of the fiscal year to the ending date of the last extract. Its intended use</w:t>
      </w:r>
      <w:r w:rsidR="00834565">
        <w:t>rs</w:t>
      </w:r>
      <w:r w:rsidRPr="005C478A">
        <w:t xml:space="preserve"> </w:t>
      </w:r>
      <w:r w:rsidR="00834565">
        <w:t xml:space="preserve">are sites with </w:t>
      </w:r>
      <w:r w:rsidRPr="005C478A">
        <w:t xml:space="preserve">on-site prosthetics laboratories. Data from the current or previous fiscal year may be selected for the report. The report is divided into three sections: New (i.e., Initial, Replacement, or Spare items), Repairs and Rentals. </w:t>
      </w:r>
      <w:r w:rsidR="00834565" w:rsidRPr="005C478A">
        <w:t xml:space="preserve">Multidivisional Prosthetics Sites </w:t>
      </w:r>
      <w:r w:rsidRPr="005C478A">
        <w:t>must specify the Primary Prosthetics Division</w:t>
      </w:r>
      <w:r w:rsidR="00834565">
        <w:t>,</w:t>
      </w:r>
      <w:r w:rsidRPr="005C478A">
        <w:t xml:space="preserve"> for the report.</w:t>
      </w:r>
    </w:p>
    <w:p w:rsidR="003216B6" w:rsidRPr="005C478A" w:rsidRDefault="003216B6" w:rsidP="00B44850">
      <w:pPr>
        <w:pStyle w:val="DSSECSBodyText"/>
      </w:pPr>
      <w:r w:rsidRPr="005C478A">
        <w:t>The report is sorted by PSAS HCPCS Code. It shows quantity, labor and material costs</w:t>
      </w:r>
      <w:r w:rsidR="007560BA">
        <w:t>,</w:t>
      </w:r>
      <w:r w:rsidRPr="005C478A">
        <w:t xml:space="preserve"> for items</w:t>
      </w:r>
      <w:r w:rsidR="007560BA">
        <w:t>,</w:t>
      </w:r>
      <w:r w:rsidRPr="005C478A">
        <w:t xml:space="preserve"> within each PSAS HCPCS Code. Two sets of totals are displayed on each line: totals for items produced for use at the local site and totals for items produced for other VA stations. </w:t>
      </w:r>
    </w:p>
    <w:p w:rsidR="003216B6" w:rsidRPr="001F3C5A" w:rsidRDefault="003216B6" w:rsidP="000B4407">
      <w:pPr>
        <w:pStyle w:val="DSSECSBodyText"/>
      </w:pPr>
      <w:r w:rsidRPr="001F3C5A">
        <w:t xml:space="preserve">NOTE: The data for the example below only include sections for </w:t>
      </w:r>
      <w:r w:rsidR="007560BA" w:rsidRPr="001F3C5A">
        <w:t xml:space="preserve">New </w:t>
      </w:r>
      <w:r w:rsidR="007560BA">
        <w:t>a</w:t>
      </w:r>
      <w:r w:rsidR="007560BA" w:rsidRPr="001F3C5A">
        <w:t>nd Repair Prosthetics Activities</w:t>
      </w:r>
      <w:r w:rsidRPr="001F3C5A">
        <w:t>.</w:t>
      </w:r>
    </w:p>
    <w:p w:rsidR="003216B6" w:rsidRPr="009A7998" w:rsidRDefault="003216B6" w:rsidP="00B44850">
      <w:pPr>
        <w:pStyle w:val="DSSECSBodyText"/>
        <w:rPr>
          <w:rFonts w:cs="Arial"/>
        </w:rPr>
      </w:pPr>
      <w:r w:rsidRPr="009A7998">
        <w:rPr>
          <w:rFonts w:cs="Arial"/>
        </w:rPr>
        <w:t>The steps to produce the report are as follows:</w:t>
      </w:r>
    </w:p>
    <w:p w:rsidR="001F3C5A" w:rsidRDefault="001F3C5A" w:rsidP="001F3C5A">
      <w:pPr>
        <w:pStyle w:val="Steps"/>
        <w:pBdr>
          <w:top w:val="single" w:sz="4" w:space="1" w:color="auto"/>
          <w:left w:val="single" w:sz="4" w:space="4" w:color="auto"/>
          <w:bottom w:val="single" w:sz="4" w:space="1" w:color="auto"/>
          <w:right w:val="single" w:sz="4" w:space="4" w:color="auto"/>
        </w:pBdr>
      </w:pP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r w:rsidRPr="00F517A9">
        <w:t>Select Prosthetics Option: Prosthetics (PRO) YTD Laboratory Report</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r w:rsidRPr="00F517A9">
        <w:t>Setup for PRO Extract YTD Laboratory Report --</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r w:rsidRPr="00F517A9">
        <w:t>If you belong to more than one Primary Division, you must</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proofErr w:type="gramStart"/>
      <w:r w:rsidRPr="00F517A9">
        <w:t>select</w:t>
      </w:r>
      <w:proofErr w:type="gramEnd"/>
      <w:r w:rsidRPr="00F517A9">
        <w:t xml:space="preserve"> a Primary Division for the report.</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r w:rsidRPr="00F517A9">
        <w:t xml:space="preserve">Select </w:t>
      </w:r>
      <w:proofErr w:type="gramStart"/>
      <w:r w:rsidRPr="00F517A9">
        <w:t>C(</w:t>
      </w:r>
      <w:proofErr w:type="spellStart"/>
      <w:proofErr w:type="gramEnd"/>
      <w:r w:rsidRPr="00F517A9">
        <w:t>urrent</w:t>
      </w:r>
      <w:proofErr w:type="spellEnd"/>
      <w:r w:rsidRPr="00F517A9">
        <w:t>) or P(</w:t>
      </w:r>
      <w:proofErr w:type="spellStart"/>
      <w:r w:rsidRPr="00F517A9">
        <w:t>revious</w:t>
      </w:r>
      <w:proofErr w:type="spellEnd"/>
      <w:r w:rsidRPr="00F517A9">
        <w:t>) Fiscal Year: CURRENT// c  CURRENT</w:t>
      </w:r>
    </w:p>
    <w:p w:rsidR="003216B6" w:rsidRPr="00F517A9" w:rsidRDefault="003216B6" w:rsidP="001F3C5A">
      <w:pPr>
        <w:pStyle w:val="Steps"/>
        <w:pBdr>
          <w:top w:val="single" w:sz="4" w:space="1" w:color="auto"/>
          <w:left w:val="single" w:sz="4" w:space="4" w:color="auto"/>
          <w:bottom w:val="single" w:sz="4" w:space="1" w:color="auto"/>
          <w:right w:val="single" w:sz="4" w:space="4" w:color="auto"/>
        </w:pBdr>
      </w:pPr>
    </w:p>
    <w:p w:rsidR="003216B6" w:rsidRDefault="003216B6" w:rsidP="001F3C5A">
      <w:pPr>
        <w:pStyle w:val="Steps"/>
        <w:pBdr>
          <w:top w:val="single" w:sz="4" w:space="1" w:color="auto"/>
          <w:left w:val="single" w:sz="4" w:space="4" w:color="auto"/>
          <w:bottom w:val="single" w:sz="4" w:space="1" w:color="auto"/>
          <w:right w:val="single" w:sz="4" w:space="4" w:color="auto"/>
        </w:pBdr>
      </w:pPr>
      <w:r>
        <w:t xml:space="preserve">Do you want the output in exportable format? NO// </w:t>
      </w:r>
    </w:p>
    <w:p w:rsidR="003216B6" w:rsidRDefault="003216B6" w:rsidP="001F3C5A">
      <w:pPr>
        <w:pStyle w:val="Steps"/>
        <w:pBdr>
          <w:top w:val="single" w:sz="4" w:space="1" w:color="auto"/>
          <w:left w:val="single" w:sz="4" w:space="4" w:color="auto"/>
          <w:bottom w:val="single" w:sz="4" w:space="1" w:color="auto"/>
          <w:right w:val="single" w:sz="4" w:space="4" w:color="auto"/>
        </w:pBdr>
      </w:pPr>
    </w:p>
    <w:p w:rsidR="003216B6" w:rsidRDefault="003216B6" w:rsidP="001F3C5A">
      <w:pPr>
        <w:pStyle w:val="Steps"/>
        <w:pBdr>
          <w:top w:val="single" w:sz="4" w:space="1" w:color="auto"/>
          <w:left w:val="single" w:sz="4" w:space="4" w:color="auto"/>
          <w:bottom w:val="single" w:sz="4" w:space="1" w:color="auto"/>
          <w:right w:val="single" w:sz="4" w:space="4" w:color="auto"/>
        </w:pBdr>
      </w:pPr>
      <w:r>
        <w:t>Please note: The PRO Extract YTD Laboratory Report requires 132 columns.</w:t>
      </w:r>
    </w:p>
    <w:p w:rsidR="003216B6" w:rsidRDefault="003216B6" w:rsidP="001F3C5A">
      <w:pPr>
        <w:pStyle w:val="Steps"/>
        <w:pBdr>
          <w:top w:val="single" w:sz="4" w:space="1" w:color="auto"/>
          <w:left w:val="single" w:sz="4" w:space="4" w:color="auto"/>
          <w:bottom w:val="single" w:sz="4" w:space="1" w:color="auto"/>
          <w:right w:val="single" w:sz="4" w:space="4" w:color="auto"/>
        </w:pBdr>
      </w:pPr>
      <w:r>
        <w:t xml:space="preserve">             Select an appropriate device for output.</w:t>
      </w:r>
    </w:p>
    <w:p w:rsidR="003216B6" w:rsidRDefault="003216B6" w:rsidP="001F3C5A">
      <w:pPr>
        <w:pStyle w:val="Steps"/>
        <w:pBdr>
          <w:top w:val="single" w:sz="4" w:space="1" w:color="auto"/>
          <w:left w:val="single" w:sz="4" w:space="4" w:color="auto"/>
          <w:bottom w:val="single" w:sz="4" w:space="1" w:color="auto"/>
          <w:right w:val="single" w:sz="4" w:space="4" w:color="auto"/>
        </w:pBdr>
      </w:pPr>
    </w:p>
    <w:p w:rsidR="003216B6" w:rsidRDefault="003216B6" w:rsidP="001F3C5A">
      <w:pPr>
        <w:pStyle w:val="Steps"/>
        <w:pBdr>
          <w:top w:val="single" w:sz="4" w:space="1" w:color="auto"/>
          <w:left w:val="single" w:sz="4" w:space="4" w:color="auto"/>
          <w:bottom w:val="single" w:sz="4" w:space="1" w:color="auto"/>
          <w:right w:val="single" w:sz="4" w:space="4" w:color="auto"/>
        </w:pBdr>
      </w:pPr>
      <w:r>
        <w:t>DEVICE: HOME// 0</w:t>
      </w:r>
      <w:proofErr w:type="gramStart"/>
      <w:r>
        <w:t>;132</w:t>
      </w:r>
      <w:proofErr w:type="gramEnd"/>
      <w:r>
        <w:t xml:space="preserve">  HOME (CRT)</w:t>
      </w:r>
    </w:p>
    <w:p w:rsidR="001F3C5A" w:rsidRDefault="001F3C5A" w:rsidP="001F3C5A">
      <w:pPr>
        <w:pStyle w:val="Steps"/>
        <w:pBdr>
          <w:top w:val="single" w:sz="4" w:space="1" w:color="auto"/>
          <w:left w:val="single" w:sz="4" w:space="4" w:color="auto"/>
          <w:bottom w:val="single" w:sz="4" w:space="1" w:color="auto"/>
          <w:right w:val="single" w:sz="4" w:space="4" w:color="auto"/>
        </w:pBdr>
      </w:pPr>
    </w:p>
    <w:p w:rsidR="003216B6" w:rsidRPr="00B12B0A" w:rsidRDefault="003216B6" w:rsidP="00B44850">
      <w:pPr>
        <w:pStyle w:val="FigureCaption"/>
      </w:pPr>
      <w:bookmarkStart w:id="3514" w:name="_Toc452017525"/>
      <w:bookmarkStart w:id="3515" w:name="_Toc452047818"/>
      <w:bookmarkStart w:id="3516" w:name="_Toc452048436"/>
      <w:bookmarkStart w:id="3517" w:name="_Toc452538391"/>
      <w:bookmarkStart w:id="3518" w:name="_Toc452544886"/>
      <w:bookmarkStart w:id="3519" w:name="_Toc452727879"/>
      <w:bookmarkStart w:id="3520" w:name="_Toc453079898"/>
      <w:bookmarkStart w:id="3521" w:name="_Toc453085642"/>
      <w:bookmarkStart w:id="3522" w:name="_Toc453145157"/>
      <w:bookmarkStart w:id="3523" w:name="_Toc453150332"/>
      <w:bookmarkStart w:id="3524" w:name="_Toc453151370"/>
      <w:bookmarkStart w:id="3525" w:name="_Toc453228168"/>
      <w:bookmarkStart w:id="3526" w:name="_Toc453574901"/>
      <w:bookmarkStart w:id="3527" w:name="_Toc452017526"/>
      <w:bookmarkStart w:id="3528" w:name="_Toc452047819"/>
      <w:bookmarkStart w:id="3529" w:name="_Toc452048437"/>
      <w:bookmarkStart w:id="3530" w:name="_Toc452538392"/>
      <w:bookmarkStart w:id="3531" w:name="_Toc452544887"/>
      <w:bookmarkStart w:id="3532" w:name="_Toc452727880"/>
      <w:bookmarkStart w:id="3533" w:name="_Toc453079899"/>
      <w:bookmarkStart w:id="3534" w:name="_Toc453085643"/>
      <w:bookmarkStart w:id="3535" w:name="_Toc453145158"/>
      <w:bookmarkStart w:id="3536" w:name="_Toc453150333"/>
      <w:bookmarkStart w:id="3537" w:name="_Toc453151371"/>
      <w:bookmarkStart w:id="3538" w:name="_Toc453228169"/>
      <w:bookmarkStart w:id="3539" w:name="_Toc453574902"/>
      <w:bookmarkStart w:id="3540" w:name="_Toc452017527"/>
      <w:bookmarkStart w:id="3541" w:name="_Toc452047820"/>
      <w:bookmarkStart w:id="3542" w:name="_Toc452048438"/>
      <w:bookmarkStart w:id="3543" w:name="_Toc452538393"/>
      <w:bookmarkStart w:id="3544" w:name="_Toc452544888"/>
      <w:bookmarkStart w:id="3545" w:name="_Toc452727881"/>
      <w:bookmarkStart w:id="3546" w:name="_Toc453079900"/>
      <w:bookmarkStart w:id="3547" w:name="_Toc453085644"/>
      <w:bookmarkStart w:id="3548" w:name="_Toc453145159"/>
      <w:bookmarkStart w:id="3549" w:name="_Toc453150334"/>
      <w:bookmarkStart w:id="3550" w:name="_Toc453151372"/>
      <w:bookmarkStart w:id="3551" w:name="_Toc453228170"/>
      <w:bookmarkStart w:id="3552" w:name="_Toc453574903"/>
      <w:bookmarkStart w:id="3553" w:name="_Toc452017528"/>
      <w:bookmarkStart w:id="3554" w:name="_Toc452047821"/>
      <w:bookmarkStart w:id="3555" w:name="_Toc452048439"/>
      <w:bookmarkStart w:id="3556" w:name="_Toc452538394"/>
      <w:bookmarkStart w:id="3557" w:name="_Toc452544889"/>
      <w:bookmarkStart w:id="3558" w:name="_Toc452727882"/>
      <w:bookmarkStart w:id="3559" w:name="_Toc453079901"/>
      <w:bookmarkStart w:id="3560" w:name="_Toc453085645"/>
      <w:bookmarkStart w:id="3561" w:name="_Toc453145160"/>
      <w:bookmarkStart w:id="3562" w:name="_Toc453150335"/>
      <w:bookmarkStart w:id="3563" w:name="_Toc453151373"/>
      <w:bookmarkStart w:id="3564" w:name="_Toc453228171"/>
      <w:bookmarkStart w:id="3565" w:name="_Toc453574904"/>
      <w:bookmarkStart w:id="3566" w:name="_Toc452017529"/>
      <w:bookmarkStart w:id="3567" w:name="_Toc452047822"/>
      <w:bookmarkStart w:id="3568" w:name="_Toc452048440"/>
      <w:bookmarkStart w:id="3569" w:name="_Toc452538395"/>
      <w:bookmarkStart w:id="3570" w:name="_Toc452544890"/>
      <w:bookmarkStart w:id="3571" w:name="_Toc452727883"/>
      <w:bookmarkStart w:id="3572" w:name="_Toc453079902"/>
      <w:bookmarkStart w:id="3573" w:name="_Toc453085646"/>
      <w:bookmarkStart w:id="3574" w:name="_Toc453145161"/>
      <w:bookmarkStart w:id="3575" w:name="_Toc453150336"/>
      <w:bookmarkStart w:id="3576" w:name="_Toc453151374"/>
      <w:bookmarkStart w:id="3577" w:name="_Toc453228172"/>
      <w:bookmarkStart w:id="3578" w:name="_Toc453574905"/>
      <w:bookmarkStart w:id="3579" w:name="_Toc452017530"/>
      <w:bookmarkStart w:id="3580" w:name="_Toc452047823"/>
      <w:bookmarkStart w:id="3581" w:name="_Toc452048441"/>
      <w:bookmarkStart w:id="3582" w:name="_Toc452538396"/>
      <w:bookmarkStart w:id="3583" w:name="_Toc452544891"/>
      <w:bookmarkStart w:id="3584" w:name="_Toc452727884"/>
      <w:bookmarkStart w:id="3585" w:name="_Toc453079903"/>
      <w:bookmarkStart w:id="3586" w:name="_Toc453085647"/>
      <w:bookmarkStart w:id="3587" w:name="_Toc453145162"/>
      <w:bookmarkStart w:id="3588" w:name="_Toc453150337"/>
      <w:bookmarkStart w:id="3589" w:name="_Toc453151375"/>
      <w:bookmarkStart w:id="3590" w:name="_Toc453228173"/>
      <w:bookmarkStart w:id="3591" w:name="_Toc453574906"/>
      <w:bookmarkStart w:id="3592" w:name="_Toc452017531"/>
      <w:bookmarkStart w:id="3593" w:name="_Toc452047824"/>
      <w:bookmarkStart w:id="3594" w:name="_Toc452048442"/>
      <w:bookmarkStart w:id="3595" w:name="_Toc452538397"/>
      <w:bookmarkStart w:id="3596" w:name="_Toc452544892"/>
      <w:bookmarkStart w:id="3597" w:name="_Toc452727885"/>
      <w:bookmarkStart w:id="3598" w:name="_Toc453079904"/>
      <w:bookmarkStart w:id="3599" w:name="_Toc453085648"/>
      <w:bookmarkStart w:id="3600" w:name="_Toc453145163"/>
      <w:bookmarkStart w:id="3601" w:name="_Toc453150338"/>
      <w:bookmarkStart w:id="3602" w:name="_Toc453151376"/>
      <w:bookmarkStart w:id="3603" w:name="_Toc453228174"/>
      <w:bookmarkStart w:id="3604" w:name="_Toc453574907"/>
      <w:bookmarkStart w:id="3605" w:name="_Toc452017532"/>
      <w:bookmarkStart w:id="3606" w:name="_Toc452047825"/>
      <w:bookmarkStart w:id="3607" w:name="_Toc452048443"/>
      <w:bookmarkStart w:id="3608" w:name="_Toc452538398"/>
      <w:bookmarkStart w:id="3609" w:name="_Toc452544893"/>
      <w:bookmarkStart w:id="3610" w:name="_Toc452727886"/>
      <w:bookmarkStart w:id="3611" w:name="_Toc453079905"/>
      <w:bookmarkStart w:id="3612" w:name="_Toc453085649"/>
      <w:bookmarkStart w:id="3613" w:name="_Toc453145164"/>
      <w:bookmarkStart w:id="3614" w:name="_Toc453150339"/>
      <w:bookmarkStart w:id="3615" w:name="_Toc453151377"/>
      <w:bookmarkStart w:id="3616" w:name="_Toc453228175"/>
      <w:bookmarkStart w:id="3617" w:name="_Toc453574908"/>
      <w:bookmarkStart w:id="3618" w:name="_Toc452017533"/>
      <w:bookmarkStart w:id="3619" w:name="_Toc452047826"/>
      <w:bookmarkStart w:id="3620" w:name="_Toc452048444"/>
      <w:bookmarkStart w:id="3621" w:name="_Toc452538399"/>
      <w:bookmarkStart w:id="3622" w:name="_Toc452544894"/>
      <w:bookmarkStart w:id="3623" w:name="_Toc452727887"/>
      <w:bookmarkStart w:id="3624" w:name="_Toc453079906"/>
      <w:bookmarkStart w:id="3625" w:name="_Toc453085650"/>
      <w:bookmarkStart w:id="3626" w:name="_Toc453145165"/>
      <w:bookmarkStart w:id="3627" w:name="_Toc453150340"/>
      <w:bookmarkStart w:id="3628" w:name="_Toc453151378"/>
      <w:bookmarkStart w:id="3629" w:name="_Toc453228176"/>
      <w:bookmarkStart w:id="3630" w:name="_Toc453574909"/>
      <w:bookmarkStart w:id="3631" w:name="_Toc452017534"/>
      <w:bookmarkStart w:id="3632" w:name="_Toc452047827"/>
      <w:bookmarkStart w:id="3633" w:name="_Toc452048445"/>
      <w:bookmarkStart w:id="3634" w:name="_Toc452538400"/>
      <w:bookmarkStart w:id="3635" w:name="_Toc452544895"/>
      <w:bookmarkStart w:id="3636" w:name="_Toc452727888"/>
      <w:bookmarkStart w:id="3637" w:name="_Toc453079907"/>
      <w:bookmarkStart w:id="3638" w:name="_Toc453085651"/>
      <w:bookmarkStart w:id="3639" w:name="_Toc453145166"/>
      <w:bookmarkStart w:id="3640" w:name="_Toc453150341"/>
      <w:bookmarkStart w:id="3641" w:name="_Toc453151379"/>
      <w:bookmarkStart w:id="3642" w:name="_Toc453228177"/>
      <w:bookmarkStart w:id="3643" w:name="_Toc453574910"/>
      <w:bookmarkStart w:id="3644" w:name="_Toc452017535"/>
      <w:bookmarkStart w:id="3645" w:name="_Toc452047828"/>
      <w:bookmarkStart w:id="3646" w:name="_Toc452048446"/>
      <w:bookmarkStart w:id="3647" w:name="_Toc452538401"/>
      <w:bookmarkStart w:id="3648" w:name="_Toc452544896"/>
      <w:bookmarkStart w:id="3649" w:name="_Toc452727889"/>
      <w:bookmarkStart w:id="3650" w:name="_Toc453079908"/>
      <w:bookmarkStart w:id="3651" w:name="_Toc453085652"/>
      <w:bookmarkStart w:id="3652" w:name="_Toc453145167"/>
      <w:bookmarkStart w:id="3653" w:name="_Toc453150342"/>
      <w:bookmarkStart w:id="3654" w:name="_Toc453151380"/>
      <w:bookmarkStart w:id="3655" w:name="_Toc453228178"/>
      <w:bookmarkStart w:id="3656" w:name="_Toc453574911"/>
      <w:bookmarkStart w:id="3657" w:name="_Toc452017536"/>
      <w:bookmarkStart w:id="3658" w:name="_Toc452047829"/>
      <w:bookmarkStart w:id="3659" w:name="_Toc452048447"/>
      <w:bookmarkStart w:id="3660" w:name="_Toc452538402"/>
      <w:bookmarkStart w:id="3661" w:name="_Toc452544897"/>
      <w:bookmarkStart w:id="3662" w:name="_Toc452727890"/>
      <w:bookmarkStart w:id="3663" w:name="_Toc453079909"/>
      <w:bookmarkStart w:id="3664" w:name="_Toc453085653"/>
      <w:bookmarkStart w:id="3665" w:name="_Toc453145168"/>
      <w:bookmarkStart w:id="3666" w:name="_Toc453150343"/>
      <w:bookmarkStart w:id="3667" w:name="_Toc453151381"/>
      <w:bookmarkStart w:id="3668" w:name="_Toc453228179"/>
      <w:bookmarkStart w:id="3669" w:name="_Toc453574912"/>
      <w:bookmarkStart w:id="3670" w:name="_Toc452017537"/>
      <w:bookmarkStart w:id="3671" w:name="_Toc452047830"/>
      <w:bookmarkStart w:id="3672" w:name="_Toc452048448"/>
      <w:bookmarkStart w:id="3673" w:name="_Toc452538403"/>
      <w:bookmarkStart w:id="3674" w:name="_Toc452544898"/>
      <w:bookmarkStart w:id="3675" w:name="_Toc452727891"/>
      <w:bookmarkStart w:id="3676" w:name="_Toc453079910"/>
      <w:bookmarkStart w:id="3677" w:name="_Toc453085654"/>
      <w:bookmarkStart w:id="3678" w:name="_Toc453145169"/>
      <w:bookmarkStart w:id="3679" w:name="_Toc453150344"/>
      <w:bookmarkStart w:id="3680" w:name="_Toc453151382"/>
      <w:bookmarkStart w:id="3681" w:name="_Toc453228180"/>
      <w:bookmarkStart w:id="3682" w:name="_Toc453574913"/>
      <w:bookmarkStart w:id="3683" w:name="_Toc452017538"/>
      <w:bookmarkStart w:id="3684" w:name="_Toc452047831"/>
      <w:bookmarkStart w:id="3685" w:name="_Toc452048449"/>
      <w:bookmarkStart w:id="3686" w:name="_Toc452538404"/>
      <w:bookmarkStart w:id="3687" w:name="_Toc452544899"/>
      <w:bookmarkStart w:id="3688" w:name="_Toc452727892"/>
      <w:bookmarkStart w:id="3689" w:name="_Toc453079911"/>
      <w:bookmarkStart w:id="3690" w:name="_Toc453085655"/>
      <w:bookmarkStart w:id="3691" w:name="_Toc453145170"/>
      <w:bookmarkStart w:id="3692" w:name="_Toc453150345"/>
      <w:bookmarkStart w:id="3693" w:name="_Toc453151383"/>
      <w:bookmarkStart w:id="3694" w:name="_Toc453228181"/>
      <w:bookmarkStart w:id="3695" w:name="_Toc453574914"/>
      <w:bookmarkStart w:id="3696" w:name="_Toc452017539"/>
      <w:bookmarkStart w:id="3697" w:name="_Toc452047832"/>
      <w:bookmarkStart w:id="3698" w:name="_Toc452048450"/>
      <w:bookmarkStart w:id="3699" w:name="_Toc452538405"/>
      <w:bookmarkStart w:id="3700" w:name="_Toc452544900"/>
      <w:bookmarkStart w:id="3701" w:name="_Toc452727893"/>
      <w:bookmarkStart w:id="3702" w:name="_Toc453079912"/>
      <w:bookmarkStart w:id="3703" w:name="_Toc453085656"/>
      <w:bookmarkStart w:id="3704" w:name="_Toc453145171"/>
      <w:bookmarkStart w:id="3705" w:name="_Toc453150346"/>
      <w:bookmarkStart w:id="3706" w:name="_Toc453151384"/>
      <w:bookmarkStart w:id="3707" w:name="_Toc453228182"/>
      <w:bookmarkStart w:id="3708" w:name="_Toc453574915"/>
      <w:bookmarkStart w:id="3709" w:name="_Toc452017540"/>
      <w:bookmarkStart w:id="3710" w:name="_Toc452047833"/>
      <w:bookmarkStart w:id="3711" w:name="_Toc452048451"/>
      <w:bookmarkStart w:id="3712" w:name="_Toc452538406"/>
      <w:bookmarkStart w:id="3713" w:name="_Toc452544901"/>
      <w:bookmarkStart w:id="3714" w:name="_Toc452727894"/>
      <w:bookmarkStart w:id="3715" w:name="_Toc453079913"/>
      <w:bookmarkStart w:id="3716" w:name="_Toc453085657"/>
      <w:bookmarkStart w:id="3717" w:name="_Toc453145172"/>
      <w:bookmarkStart w:id="3718" w:name="_Toc453150347"/>
      <w:bookmarkStart w:id="3719" w:name="_Toc453151385"/>
      <w:bookmarkStart w:id="3720" w:name="_Toc453228183"/>
      <w:bookmarkStart w:id="3721" w:name="_Toc453574916"/>
      <w:bookmarkStart w:id="3722" w:name="_Toc454958541"/>
      <w:bookmarkStart w:id="3723" w:name="_Toc463615242"/>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r w:rsidRPr="00B12B0A">
        <w:t>Example: PRO Extract YTD Laboratory Report Screen Print</w:t>
      </w:r>
      <w:bookmarkEnd w:id="3722"/>
      <w:bookmarkEnd w:id="3723"/>
    </w:p>
    <w:p w:rsidR="003216B6" w:rsidRPr="009A7998" w:rsidRDefault="003216B6" w:rsidP="00B44850">
      <w:pPr>
        <w:pStyle w:val="DSSECSBodyText"/>
      </w:pPr>
      <w:r w:rsidRPr="009A7998">
        <w:t>New Prosthetics Activities Section</w:t>
      </w:r>
    </w:p>
    <w:p w:rsidR="003216B6" w:rsidRDefault="003216B6" w:rsidP="00B44850">
      <w:pPr>
        <w:pStyle w:val="Figure"/>
      </w:pPr>
      <w:r w:rsidRPr="00293718">
        <w:rPr>
          <w:noProof/>
        </w:rPr>
        <w:drawing>
          <wp:inline distT="0" distB="0" distL="0" distR="0" wp14:anchorId="4DB74325" wp14:editId="0A97C9B3">
            <wp:extent cx="5942029" cy="1943100"/>
            <wp:effectExtent l="19050" t="19050" r="20955" b="19050"/>
            <wp:docPr id="128" name="Picture 39" descr="Screen Capture of PRO Extract YTD Laboratory Report Screen Print - New Prosthetics Activities Section of Report." title="PRO Extract YTD Laboratory Report Screen Print - New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2029" cy="1943100"/>
                    </a:xfrm>
                    <a:prstGeom prst="rect">
                      <a:avLst/>
                    </a:prstGeom>
                    <a:noFill/>
                    <a:ln>
                      <a:solidFill>
                        <a:sysClr val="windowText" lastClr="000000"/>
                      </a:solidFill>
                    </a:ln>
                  </pic:spPr>
                </pic:pic>
              </a:graphicData>
            </a:graphic>
          </wp:inline>
        </w:drawing>
      </w:r>
    </w:p>
    <w:p w:rsidR="003216B6" w:rsidRPr="009A7998" w:rsidRDefault="003216B6" w:rsidP="00B44850">
      <w:pPr>
        <w:pStyle w:val="DSSECSBodyText"/>
      </w:pPr>
      <w:r w:rsidRPr="009A7998">
        <w:t>Repair Prosthetics Activities Section</w:t>
      </w:r>
    </w:p>
    <w:p w:rsidR="003216B6" w:rsidRDefault="003216B6" w:rsidP="00B44850">
      <w:pPr>
        <w:pStyle w:val="Figure"/>
      </w:pPr>
      <w:r w:rsidRPr="00293718">
        <w:rPr>
          <w:noProof/>
        </w:rPr>
        <w:drawing>
          <wp:inline distT="0" distB="0" distL="0" distR="0" wp14:anchorId="7C217C24" wp14:editId="2BA4600C">
            <wp:extent cx="5943600" cy="1981200"/>
            <wp:effectExtent l="19050" t="19050" r="19050" b="19050"/>
            <wp:docPr id="129" name="Picture 40" descr="Screen Capture of PRO Extract YTD Laboratory Report Screen Print Version - Repair Prosthetics Activities Section of Report." title="PRO Extract YTD Laboratory Report Screen Print - Repair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solidFill>
                        <a:sysClr val="windowText" lastClr="000000"/>
                      </a:solidFill>
                    </a:ln>
                  </pic:spPr>
                </pic:pic>
              </a:graphicData>
            </a:graphic>
          </wp:inline>
        </w:drawing>
      </w:r>
    </w:p>
    <w:p w:rsidR="003216B6" w:rsidRPr="009A7998" w:rsidRDefault="003216B6" w:rsidP="00B44850">
      <w:pPr>
        <w:pStyle w:val="DSSECSBodyText"/>
        <w:rPr>
          <w:rFonts w:cs="Arial"/>
        </w:rPr>
      </w:pPr>
      <w:r w:rsidRPr="009A7998">
        <w:rPr>
          <w:rFonts w:cs="Arial"/>
        </w:rPr>
        <w:t xml:space="preserve">Guidance for capturing exported data into spreadsheets and the additional DSS application steps required to produce exportable versions of reports </w:t>
      </w:r>
      <w:r w:rsidR="00252C02">
        <w:rPr>
          <w:rFonts w:cs="Arial"/>
        </w:rPr>
        <w:t xml:space="preserve">are located </w:t>
      </w:r>
      <w:r w:rsidRPr="009A7998">
        <w:rPr>
          <w:rFonts w:cs="Arial"/>
        </w:rPr>
        <w:t xml:space="preserve">in </w:t>
      </w:r>
      <w:hyperlink w:anchor="Appendix_C" w:tooltip="Hyperlink to Appendix C.  Exporting a Report to a Spreadsheet" w:history="1">
        <w:r w:rsidRPr="009A7998">
          <w:rPr>
            <w:rStyle w:val="Hyperlink"/>
            <w:rFonts w:eastAsiaTheme="majorEastAsia" w:cs="Arial"/>
          </w:rPr>
          <w:t xml:space="preserve">Appendix </w:t>
        </w:r>
        <w:r w:rsidR="005E5616" w:rsidRPr="009A7998">
          <w:rPr>
            <w:rStyle w:val="Hyperlink"/>
            <w:rFonts w:eastAsiaTheme="majorEastAsia" w:cs="Arial"/>
          </w:rPr>
          <w:t>F</w:t>
        </w:r>
        <w:r w:rsidRPr="009A7998">
          <w:rPr>
            <w:rStyle w:val="Hyperlink"/>
            <w:rFonts w:eastAsiaTheme="majorEastAsia" w:cs="Arial"/>
          </w:rPr>
          <w:t>: Exporting a Report to a Spreadsheet</w:t>
        </w:r>
      </w:hyperlink>
      <w:r w:rsidRPr="009A7998">
        <w:rPr>
          <w:rFonts w:cs="Arial"/>
        </w:rPr>
        <w:t>.</w:t>
      </w:r>
    </w:p>
    <w:p w:rsidR="003216B6" w:rsidRPr="009A7998" w:rsidRDefault="003216B6" w:rsidP="00B44850">
      <w:pPr>
        <w:pStyle w:val="DSSECSBodyText"/>
        <w:rPr>
          <w:rFonts w:cs="Arial"/>
        </w:rPr>
      </w:pPr>
      <w:r w:rsidRPr="009A7998">
        <w:rPr>
          <w:rFonts w:cs="Arial"/>
        </w:rPr>
        <w:t>The following example shows the report</w:t>
      </w:r>
      <w:r w:rsidR="00252C02">
        <w:rPr>
          <w:rFonts w:cs="Arial"/>
        </w:rPr>
        <w:t>,</w:t>
      </w:r>
      <w:r w:rsidRPr="009A7998">
        <w:rPr>
          <w:rFonts w:cs="Arial"/>
        </w:rPr>
        <w:t xml:space="preserve"> after it has been produced in </w:t>
      </w:r>
      <w:r w:rsidR="00422425">
        <w:rPr>
          <w:rFonts w:cs="Arial"/>
        </w:rPr>
        <w:t xml:space="preserve">an </w:t>
      </w:r>
      <w:r w:rsidRPr="009A7998">
        <w:rPr>
          <w:rFonts w:cs="Arial"/>
        </w:rPr>
        <w:t>exportable format and imported into a spreadsheet:</w:t>
      </w:r>
    </w:p>
    <w:p w:rsidR="003216B6" w:rsidRPr="00B12B0A" w:rsidRDefault="003216B6" w:rsidP="00B44850">
      <w:pPr>
        <w:pStyle w:val="FigureCaption"/>
      </w:pPr>
      <w:bookmarkStart w:id="3724" w:name="_Toc454958542"/>
      <w:bookmarkStart w:id="3725" w:name="_Toc463615243"/>
      <w:r w:rsidRPr="00B12B0A">
        <w:lastRenderedPageBreak/>
        <w:t>Example: Exported PRO Extract YTD Laboratory Report</w:t>
      </w:r>
      <w:bookmarkEnd w:id="3724"/>
      <w:bookmarkEnd w:id="3725"/>
    </w:p>
    <w:p w:rsidR="003216B6" w:rsidRDefault="003216B6" w:rsidP="00B44850">
      <w:pPr>
        <w:pStyle w:val="Figure"/>
      </w:pPr>
      <w:r w:rsidRPr="00293718">
        <w:rPr>
          <w:noProof/>
        </w:rPr>
        <w:drawing>
          <wp:inline distT="0" distB="0" distL="0" distR="0" wp14:anchorId="5C0586A6" wp14:editId="5B0B636C">
            <wp:extent cx="5895975" cy="839972"/>
            <wp:effectExtent l="19050" t="19050" r="9525" b="17780"/>
            <wp:docPr id="253" name="Picture 38" descr="Spreadsheet includes Report Type, PSAS HCPCS, Local Quantity, Local Labor Cost, Local Material Cost, Local Average Cost, All Other Quantity, All Other Labor Cost, All Other Material Cost and All Other Average Cost." title="Exported PRO Extract YTD Laboratory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he exported PRO Extract YTD Laboratory Report inludes columns for Report Type, PSAS HCPCS, Local Quantity, Local Labor Cost, Local Material Cost, Local Average Cost, All Other Quantity, All Other Labor Cost, All Other Material Cost, and All Other Average Cost."/>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915851" cy="842804"/>
                    </a:xfrm>
                    <a:prstGeom prst="rect">
                      <a:avLst/>
                    </a:prstGeom>
                    <a:noFill/>
                    <a:ln>
                      <a:solidFill>
                        <a:schemeClr val="tx1"/>
                      </a:solidFill>
                    </a:ln>
                  </pic:spPr>
                </pic:pic>
              </a:graphicData>
            </a:graphic>
          </wp:inline>
        </w:drawing>
      </w:r>
    </w:p>
    <w:p w:rsidR="003216B6" w:rsidRPr="00B12B0A" w:rsidRDefault="003216B6" w:rsidP="00B44850">
      <w:pPr>
        <w:pStyle w:val="Heading4"/>
      </w:pPr>
      <w:bookmarkStart w:id="3726" w:name="_Toc459041125"/>
      <w:bookmarkStart w:id="3727" w:name="_Toc459043676"/>
      <w:r w:rsidRPr="00B12B0A">
        <w:t>Prosthetics Edit and Edit Log</w:t>
      </w:r>
      <w:bookmarkEnd w:id="3726"/>
      <w:bookmarkEnd w:id="3727"/>
    </w:p>
    <w:p w:rsidR="003216B6" w:rsidRPr="009A7998" w:rsidRDefault="003216B6" w:rsidP="00B44850">
      <w:pPr>
        <w:pStyle w:val="DSSECSBodyText"/>
      </w:pPr>
      <w:r w:rsidRPr="009A7998">
        <w:t>This option consists of Prosthetics Edit and Prosthetics Edit Log.</w:t>
      </w:r>
    </w:p>
    <w:p w:rsidR="003216B6" w:rsidRPr="00B12B0A" w:rsidRDefault="003216B6" w:rsidP="00D70B8F">
      <w:pPr>
        <w:pStyle w:val="FigureCaption"/>
      </w:pPr>
      <w:bookmarkStart w:id="3728" w:name="_Toc454958543"/>
      <w:bookmarkStart w:id="3729" w:name="_Toc463615244"/>
      <w:r w:rsidRPr="00B12B0A">
        <w:t>Example: Prosthetics Edit and Edit Log Menu Options</w:t>
      </w:r>
      <w:bookmarkEnd w:id="3728"/>
      <w:bookmarkEnd w:id="3729"/>
    </w:p>
    <w:p w:rsidR="003216B6" w:rsidRPr="00293718" w:rsidRDefault="003216B6" w:rsidP="00B44850">
      <w:pPr>
        <w:pStyle w:val="Figure"/>
      </w:pPr>
      <w:r>
        <w:rPr>
          <w:noProof/>
        </w:rPr>
        <w:drawing>
          <wp:inline distT="0" distB="0" distL="0" distR="0" wp14:anchorId="5EF20D42" wp14:editId="06F393D1">
            <wp:extent cx="4588145" cy="1038225"/>
            <wp:effectExtent l="19050" t="19050" r="22225" b="9525"/>
            <wp:docPr id="291" name="Picture 291" title="Prosthetics Edit and Edit Log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O Edit and Edit Log.png"/>
                    <pic:cNvPicPr/>
                  </pic:nvPicPr>
                  <pic:blipFill>
                    <a:blip r:embed="rId111">
                      <a:extLst>
                        <a:ext uri="{28A0092B-C50C-407E-A947-70E740481C1C}">
                          <a14:useLocalDpi xmlns:a14="http://schemas.microsoft.com/office/drawing/2010/main" val="0"/>
                        </a:ext>
                      </a:extLst>
                    </a:blip>
                    <a:stretch>
                      <a:fillRect/>
                    </a:stretch>
                  </pic:blipFill>
                  <pic:spPr>
                    <a:xfrm>
                      <a:off x="0" y="0"/>
                      <a:ext cx="4588145" cy="1038225"/>
                    </a:xfrm>
                    <a:prstGeom prst="rect">
                      <a:avLst/>
                    </a:prstGeom>
                    <a:ln>
                      <a:solidFill>
                        <a:schemeClr val="tx1"/>
                      </a:solidFill>
                    </a:ln>
                  </pic:spPr>
                </pic:pic>
              </a:graphicData>
            </a:graphic>
          </wp:inline>
        </w:drawing>
      </w:r>
    </w:p>
    <w:p w:rsidR="003216B6" w:rsidRPr="004B6A45" w:rsidRDefault="003216B6" w:rsidP="00B44850">
      <w:pPr>
        <w:pStyle w:val="Heading5"/>
      </w:pPr>
      <w:bookmarkStart w:id="3730" w:name="_Toc459041126"/>
      <w:bookmarkStart w:id="3731" w:name="_Toc459043677"/>
      <w:r w:rsidRPr="004B6A45">
        <w:t>Prosthetics Edit</w:t>
      </w:r>
      <w:bookmarkEnd w:id="3730"/>
      <w:bookmarkEnd w:id="3731"/>
    </w:p>
    <w:p w:rsidR="003216B6" w:rsidRPr="009A7998" w:rsidRDefault="003216B6" w:rsidP="00B44850">
      <w:pPr>
        <w:pStyle w:val="DSSECSBodyText"/>
      </w:pPr>
      <w:r w:rsidRPr="009A7998">
        <w:t>This option allows authorized users to edit Quantity information in the Prosthetics Extracts.</w:t>
      </w:r>
    </w:p>
    <w:p w:rsidR="003216B6" w:rsidRPr="00211200" w:rsidRDefault="003216B6" w:rsidP="000B4407">
      <w:pPr>
        <w:pStyle w:val="DSSECSBodyText"/>
      </w:pPr>
      <w:r w:rsidRPr="00211200">
        <w:rPr>
          <w:rFonts w:eastAsia="MS Mincho"/>
        </w:rPr>
        <w:t>NOTE: The extract must be rerun if changes are made</w:t>
      </w:r>
      <w:r w:rsidR="00E55A18">
        <w:rPr>
          <w:rFonts w:eastAsia="MS Mincho"/>
        </w:rPr>
        <w:t>,</w:t>
      </w:r>
      <w:r w:rsidRPr="00211200">
        <w:rPr>
          <w:rFonts w:eastAsia="MS Mincho"/>
        </w:rPr>
        <w:t xml:space="preserve"> after the extract is transmitted. Please contact the MCAO Customer Service Help Desk (CSHD).</w:t>
      </w:r>
    </w:p>
    <w:p w:rsidR="003216B6" w:rsidRPr="00211200" w:rsidRDefault="003216B6" w:rsidP="000B4407">
      <w:pPr>
        <w:pStyle w:val="DSSECSBodyText"/>
      </w:pPr>
      <w:r w:rsidRPr="00211200">
        <w:rPr>
          <w:rFonts w:eastAsia="MS Mincho"/>
        </w:rPr>
        <w:t>NOTE: If a patient’s SSN is entered and a question mark (?) is entered</w:t>
      </w:r>
      <w:r w:rsidR="00E55A18">
        <w:rPr>
          <w:rFonts w:eastAsia="MS Mincho"/>
        </w:rPr>
        <w:t>,</w:t>
      </w:r>
      <w:r w:rsidRPr="00211200">
        <w:rPr>
          <w:rFonts w:eastAsia="MS Mincho"/>
        </w:rPr>
        <w:t xml:space="preserve"> for the extract sequence number, only records </w:t>
      </w:r>
      <w:r w:rsidR="00E55A18">
        <w:rPr>
          <w:rFonts w:eastAsia="MS Mincho"/>
        </w:rPr>
        <w:t xml:space="preserve">with </w:t>
      </w:r>
      <w:r w:rsidRPr="00211200">
        <w:rPr>
          <w:rFonts w:eastAsia="MS Mincho"/>
        </w:rPr>
        <w:t>th</w:t>
      </w:r>
      <w:r w:rsidR="00E55A18">
        <w:rPr>
          <w:rFonts w:eastAsia="MS Mincho"/>
        </w:rPr>
        <w:t>e</w:t>
      </w:r>
      <w:r w:rsidRPr="00211200">
        <w:rPr>
          <w:rFonts w:eastAsia="MS Mincho"/>
        </w:rPr>
        <w:t xml:space="preserve"> patient’s SSN will appear in the results.</w:t>
      </w:r>
    </w:p>
    <w:p w:rsidR="003216B6" w:rsidRPr="009A7998" w:rsidRDefault="003216B6" w:rsidP="00B44850">
      <w:pPr>
        <w:pStyle w:val="DSSECSBodyText"/>
      </w:pPr>
      <w:r w:rsidRPr="009A7998">
        <w:t xml:space="preserve">The following </w:t>
      </w:r>
      <w:proofErr w:type="gramStart"/>
      <w:r w:rsidRPr="009A7998">
        <w:t xml:space="preserve">steps </w:t>
      </w:r>
      <w:r w:rsidR="00E55A18">
        <w:t>displays</w:t>
      </w:r>
      <w:proofErr w:type="gramEnd"/>
      <w:r w:rsidR="00E55A18">
        <w:t xml:space="preserve"> </w:t>
      </w:r>
      <w:r w:rsidRPr="009A7998">
        <w:t xml:space="preserve">an example </w:t>
      </w:r>
      <w:r w:rsidR="00E55A18">
        <w:t xml:space="preserve">of the </w:t>
      </w:r>
      <w:r w:rsidRPr="009A7998">
        <w:t>Prosthetics Edit for making changes to the Quantity for a PRO extract:</w:t>
      </w:r>
    </w:p>
    <w:p w:rsidR="00211200" w:rsidRPr="00211200" w:rsidRDefault="00211200" w:rsidP="00211200">
      <w:pPr>
        <w:pStyle w:val="Steps"/>
        <w:pBdr>
          <w:top w:val="single" w:sz="4" w:space="1" w:color="auto"/>
          <w:left w:val="single" w:sz="4" w:space="4" w:color="auto"/>
          <w:bottom w:val="single" w:sz="4" w:space="1" w:color="auto"/>
          <w:right w:val="single" w:sz="4" w:space="4" w:color="auto"/>
        </w:pBdr>
        <w:rPr>
          <w:sz w:val="10"/>
        </w:rPr>
      </w:pPr>
    </w:p>
    <w:p w:rsidR="003216B6" w:rsidRDefault="003216B6" w:rsidP="00211200">
      <w:pPr>
        <w:pStyle w:val="Steps"/>
        <w:pBdr>
          <w:top w:val="single" w:sz="4" w:space="1" w:color="auto"/>
          <w:left w:val="single" w:sz="4" w:space="4" w:color="auto"/>
          <w:bottom w:val="single" w:sz="4" w:space="1" w:color="auto"/>
          <w:right w:val="single" w:sz="4" w:space="4" w:color="auto"/>
        </w:pBdr>
      </w:pPr>
      <w:r>
        <w:t xml:space="preserve">Select Prosthetics Edit and Edit Log Option: </w:t>
      </w:r>
      <w:proofErr w:type="gramStart"/>
      <w:r>
        <w:t>1  Prosthetics</w:t>
      </w:r>
      <w:proofErr w:type="gramEnd"/>
      <w:r>
        <w:t xml:space="preserve"> Extract Edit</w:t>
      </w:r>
    </w:p>
    <w:p w:rsidR="003216B6" w:rsidRDefault="003216B6" w:rsidP="00211200">
      <w:pPr>
        <w:pStyle w:val="Steps"/>
        <w:pBdr>
          <w:top w:val="single" w:sz="4" w:space="1" w:color="auto"/>
          <w:left w:val="single" w:sz="4" w:space="4" w:color="auto"/>
          <w:bottom w:val="single" w:sz="4" w:space="1" w:color="auto"/>
          <w:right w:val="single" w:sz="4" w:space="4" w:color="auto"/>
        </w:pBdr>
      </w:pPr>
      <w:r>
        <w:t>Select PRO EXTRACT NUMBER</w:t>
      </w:r>
      <w:proofErr w:type="gramStart"/>
      <w:r>
        <w:t>: ?</w:t>
      </w:r>
      <w:proofErr w:type="gramEnd"/>
    </w:p>
    <w:p w:rsidR="003216B6" w:rsidRDefault="003216B6" w:rsidP="00211200">
      <w:pPr>
        <w:pStyle w:val="Steps"/>
        <w:pBdr>
          <w:top w:val="single" w:sz="4" w:space="1" w:color="auto"/>
          <w:left w:val="single" w:sz="4" w:space="4" w:color="auto"/>
          <w:bottom w:val="single" w:sz="4" w:space="1" w:color="auto"/>
          <w:right w:val="single" w:sz="4" w:space="4" w:color="auto"/>
        </w:pBdr>
      </w:pPr>
    </w:p>
    <w:p w:rsidR="003216B6" w:rsidRDefault="003216B6" w:rsidP="00211200">
      <w:pPr>
        <w:pStyle w:val="Steps"/>
        <w:pBdr>
          <w:top w:val="single" w:sz="4" w:space="1" w:color="auto"/>
          <w:left w:val="single" w:sz="4" w:space="4" w:color="auto"/>
          <w:bottom w:val="single" w:sz="4" w:space="1" w:color="auto"/>
          <w:right w:val="single" w:sz="4" w:space="4" w:color="auto"/>
        </w:pBdr>
      </w:pPr>
      <w:r>
        <w:t>Select from one of the following extract numbers:</w:t>
      </w:r>
    </w:p>
    <w:p w:rsidR="003216B6" w:rsidRDefault="003216B6" w:rsidP="00211200">
      <w:pPr>
        <w:pStyle w:val="Steps"/>
        <w:pBdr>
          <w:top w:val="single" w:sz="4" w:space="1" w:color="auto"/>
          <w:left w:val="single" w:sz="4" w:space="4" w:color="auto"/>
          <w:bottom w:val="single" w:sz="4" w:space="1" w:color="auto"/>
          <w:right w:val="single" w:sz="4" w:space="4" w:color="auto"/>
        </w:pBdr>
      </w:pPr>
      <w:r>
        <w:t>If no numbers appear then there are no extracts that can</w:t>
      </w:r>
    </w:p>
    <w:p w:rsidR="003216B6" w:rsidRDefault="003216B6" w:rsidP="00211200">
      <w:pPr>
        <w:pStyle w:val="Steps"/>
        <w:pBdr>
          <w:top w:val="single" w:sz="4" w:space="1" w:color="auto"/>
          <w:left w:val="single" w:sz="4" w:space="4" w:color="auto"/>
          <w:bottom w:val="single" w:sz="4" w:space="1" w:color="auto"/>
          <w:right w:val="single" w:sz="4" w:space="4" w:color="auto"/>
        </w:pBdr>
      </w:pPr>
      <w:proofErr w:type="gramStart"/>
      <w:r>
        <w:t>be</w:t>
      </w:r>
      <w:proofErr w:type="gramEnd"/>
      <w:r>
        <w:t xml:space="preserve"> edited.</w:t>
      </w:r>
    </w:p>
    <w:p w:rsidR="003216B6" w:rsidRDefault="003216B6" w:rsidP="00211200">
      <w:pPr>
        <w:pStyle w:val="Steps"/>
        <w:pBdr>
          <w:top w:val="single" w:sz="4" w:space="1" w:color="auto"/>
          <w:left w:val="single" w:sz="4" w:space="4" w:color="auto"/>
          <w:bottom w:val="single" w:sz="4" w:space="1" w:color="auto"/>
          <w:right w:val="single" w:sz="4" w:space="4" w:color="auto"/>
        </w:pBdr>
      </w:pPr>
    </w:p>
    <w:p w:rsidR="003216B6" w:rsidRDefault="003216B6" w:rsidP="00211200">
      <w:pPr>
        <w:pStyle w:val="Steps"/>
        <w:pBdr>
          <w:top w:val="single" w:sz="4" w:space="1" w:color="auto"/>
          <w:left w:val="single" w:sz="4" w:space="4" w:color="auto"/>
          <w:bottom w:val="single" w:sz="4" w:space="1" w:color="auto"/>
          <w:right w:val="single" w:sz="4" w:space="4" w:color="auto"/>
        </w:pBdr>
      </w:pPr>
      <w:r>
        <w:t>4403</w:t>
      </w:r>
    </w:p>
    <w:p w:rsidR="003216B6" w:rsidRDefault="003216B6" w:rsidP="00211200">
      <w:pPr>
        <w:pStyle w:val="Steps"/>
        <w:pBdr>
          <w:top w:val="single" w:sz="4" w:space="1" w:color="auto"/>
          <w:left w:val="single" w:sz="4" w:space="4" w:color="auto"/>
          <w:bottom w:val="single" w:sz="4" w:space="1" w:color="auto"/>
          <w:right w:val="single" w:sz="4" w:space="4" w:color="auto"/>
        </w:pBdr>
      </w:pPr>
      <w:r>
        <w:t>4414</w:t>
      </w:r>
    </w:p>
    <w:p w:rsidR="003216B6" w:rsidRDefault="003216B6" w:rsidP="00211200">
      <w:pPr>
        <w:pStyle w:val="Steps"/>
        <w:pBdr>
          <w:top w:val="single" w:sz="4" w:space="1" w:color="auto"/>
          <w:left w:val="single" w:sz="4" w:space="4" w:color="auto"/>
          <w:bottom w:val="single" w:sz="4" w:space="1" w:color="auto"/>
          <w:right w:val="single" w:sz="4" w:space="4" w:color="auto"/>
        </w:pBdr>
      </w:pPr>
      <w:r>
        <w:t>4474</w:t>
      </w:r>
    </w:p>
    <w:p w:rsidR="003216B6" w:rsidRDefault="003216B6" w:rsidP="00211200">
      <w:pPr>
        <w:pStyle w:val="Steps"/>
        <w:pBdr>
          <w:top w:val="single" w:sz="4" w:space="1" w:color="auto"/>
          <w:left w:val="single" w:sz="4" w:space="4" w:color="auto"/>
          <w:bottom w:val="single" w:sz="4" w:space="1" w:color="auto"/>
          <w:right w:val="single" w:sz="4" w:space="4" w:color="auto"/>
        </w:pBdr>
      </w:pPr>
    </w:p>
    <w:p w:rsidR="003216B6" w:rsidRDefault="003216B6" w:rsidP="00211200">
      <w:pPr>
        <w:pStyle w:val="Steps"/>
        <w:pBdr>
          <w:top w:val="single" w:sz="4" w:space="1" w:color="auto"/>
          <w:left w:val="single" w:sz="4" w:space="4" w:color="auto"/>
          <w:bottom w:val="single" w:sz="4" w:space="1" w:color="auto"/>
          <w:right w:val="single" w:sz="4" w:space="4" w:color="auto"/>
        </w:pBdr>
      </w:pPr>
      <w:r>
        <w:t>Select PRO EXTRACT NUMBER: 4403</w:t>
      </w:r>
    </w:p>
    <w:p w:rsidR="003216B6" w:rsidRDefault="003216B6" w:rsidP="00211200">
      <w:pPr>
        <w:pStyle w:val="Steps"/>
        <w:pBdr>
          <w:top w:val="single" w:sz="4" w:space="1" w:color="auto"/>
          <w:left w:val="single" w:sz="4" w:space="4" w:color="auto"/>
          <w:bottom w:val="single" w:sz="4" w:space="1" w:color="auto"/>
          <w:right w:val="single" w:sz="4" w:space="4" w:color="auto"/>
        </w:pBdr>
      </w:pPr>
      <w:r>
        <w:t xml:space="preserve">Enter patient's SSN, if known, or press ENTER to continue: </w:t>
      </w:r>
    </w:p>
    <w:p w:rsidR="003216B6" w:rsidRDefault="003216B6" w:rsidP="00211200">
      <w:pPr>
        <w:pStyle w:val="Steps"/>
        <w:pBdr>
          <w:top w:val="single" w:sz="4" w:space="1" w:color="auto"/>
          <w:left w:val="single" w:sz="4" w:space="4" w:color="auto"/>
          <w:bottom w:val="single" w:sz="4" w:space="1" w:color="auto"/>
          <w:right w:val="single" w:sz="4" w:space="4" w:color="auto"/>
        </w:pBdr>
      </w:pPr>
      <w:r>
        <w:t>Select PRO EXTRACT SEQUENCE NUMBER</w:t>
      </w:r>
      <w:proofErr w:type="gramStart"/>
      <w:r>
        <w:t>: ?</w:t>
      </w:r>
      <w:proofErr w:type="gramEnd"/>
    </w:p>
    <w:p w:rsidR="003216B6" w:rsidRDefault="003216B6" w:rsidP="00211200">
      <w:pPr>
        <w:pStyle w:val="Steps"/>
        <w:pBdr>
          <w:top w:val="single" w:sz="4" w:space="1" w:color="auto"/>
          <w:left w:val="single" w:sz="4" w:space="4" w:color="auto"/>
          <w:bottom w:val="single" w:sz="4" w:space="1" w:color="auto"/>
          <w:right w:val="single" w:sz="4" w:space="4" w:color="auto"/>
        </w:pBdr>
      </w:pPr>
    </w:p>
    <w:p w:rsidR="003216B6" w:rsidRDefault="003216B6" w:rsidP="00211200">
      <w:pPr>
        <w:pStyle w:val="Steps"/>
        <w:pBdr>
          <w:top w:val="single" w:sz="4" w:space="1" w:color="auto"/>
          <w:left w:val="single" w:sz="4" w:space="4" w:color="auto"/>
          <w:bottom w:val="single" w:sz="4" w:space="1" w:color="auto"/>
          <w:right w:val="single" w:sz="4" w:space="4" w:color="auto"/>
        </w:pBdr>
      </w:pPr>
      <w:r>
        <w:t>Select from one of the following sequence numbers:</w:t>
      </w:r>
    </w:p>
    <w:p w:rsidR="003216B6" w:rsidRDefault="003216B6" w:rsidP="00211200">
      <w:pPr>
        <w:pStyle w:val="Steps"/>
        <w:pBdr>
          <w:top w:val="single" w:sz="4" w:space="1" w:color="auto"/>
          <w:left w:val="single" w:sz="4" w:space="4" w:color="auto"/>
          <w:bottom w:val="single" w:sz="4" w:space="1" w:color="auto"/>
          <w:right w:val="single" w:sz="4" w:space="4" w:color="auto"/>
        </w:pBdr>
      </w:pPr>
      <w:r>
        <w:t xml:space="preserve">SEQUENCE </w:t>
      </w:r>
      <w:proofErr w:type="gramStart"/>
      <w:r>
        <w:t>#  SSN</w:t>
      </w:r>
      <w:proofErr w:type="gramEnd"/>
      <w:r>
        <w:t xml:space="preserve">         DELIVERY DATE  QUANTITY</w:t>
      </w:r>
    </w:p>
    <w:p w:rsidR="003216B6" w:rsidRDefault="003216B6" w:rsidP="00211200">
      <w:pPr>
        <w:pStyle w:val="Steps"/>
        <w:pBdr>
          <w:top w:val="single" w:sz="4" w:space="1" w:color="auto"/>
          <w:left w:val="single" w:sz="4" w:space="4" w:color="auto"/>
          <w:bottom w:val="single" w:sz="4" w:space="1" w:color="auto"/>
          <w:right w:val="single" w:sz="4" w:space="4" w:color="auto"/>
        </w:pBdr>
      </w:pPr>
      <w:r>
        <w:t>------------------------------------------------</w:t>
      </w:r>
    </w:p>
    <w:p w:rsidR="003216B6" w:rsidRDefault="003216B6" w:rsidP="00211200">
      <w:pPr>
        <w:pStyle w:val="Steps"/>
        <w:pBdr>
          <w:top w:val="single" w:sz="4" w:space="1" w:color="auto"/>
          <w:left w:val="single" w:sz="4" w:space="4" w:color="auto"/>
          <w:bottom w:val="single" w:sz="4" w:space="1" w:color="auto"/>
          <w:right w:val="single" w:sz="4" w:space="4" w:color="auto"/>
        </w:pBdr>
      </w:pPr>
      <w:r>
        <w:t>731062      XXXXXXXXX   JAN 03, 2016   99</w:t>
      </w:r>
    </w:p>
    <w:p w:rsidR="003216B6" w:rsidRDefault="003216B6" w:rsidP="00211200">
      <w:pPr>
        <w:pStyle w:val="Steps"/>
        <w:pBdr>
          <w:top w:val="single" w:sz="4" w:space="1" w:color="auto"/>
          <w:left w:val="single" w:sz="4" w:space="4" w:color="auto"/>
          <w:bottom w:val="single" w:sz="4" w:space="1" w:color="auto"/>
          <w:right w:val="single" w:sz="4" w:space="4" w:color="auto"/>
        </w:pBdr>
      </w:pPr>
      <w:r>
        <w:t>731063      XXXXXXXXX   JAN 03, 2016   1</w:t>
      </w:r>
    </w:p>
    <w:p w:rsidR="003216B6" w:rsidRDefault="003216B6" w:rsidP="00211200">
      <w:pPr>
        <w:pStyle w:val="Steps"/>
        <w:pBdr>
          <w:top w:val="single" w:sz="4" w:space="1" w:color="auto"/>
          <w:left w:val="single" w:sz="4" w:space="4" w:color="auto"/>
          <w:bottom w:val="single" w:sz="4" w:space="1" w:color="auto"/>
          <w:right w:val="single" w:sz="4" w:space="4" w:color="auto"/>
        </w:pBdr>
      </w:pPr>
      <w:r>
        <w:t>731064      XXXXXXXXX   JAN 03, 2016   2</w:t>
      </w:r>
    </w:p>
    <w:p w:rsidR="003216B6" w:rsidRDefault="003216B6" w:rsidP="00211200">
      <w:pPr>
        <w:pStyle w:val="Steps"/>
        <w:pBdr>
          <w:top w:val="single" w:sz="4" w:space="1" w:color="auto"/>
          <w:left w:val="single" w:sz="4" w:space="4" w:color="auto"/>
          <w:bottom w:val="single" w:sz="4" w:space="1" w:color="auto"/>
          <w:right w:val="single" w:sz="4" w:space="4" w:color="auto"/>
        </w:pBdr>
      </w:pPr>
      <w:r>
        <w:t>731065      XXXXXXXXX   JAN 03, 2016   4</w:t>
      </w:r>
    </w:p>
    <w:p w:rsidR="003216B6" w:rsidRDefault="003216B6" w:rsidP="00211200">
      <w:pPr>
        <w:pStyle w:val="Steps"/>
        <w:pBdr>
          <w:top w:val="single" w:sz="4" w:space="1" w:color="auto"/>
          <w:left w:val="single" w:sz="4" w:space="4" w:color="auto"/>
          <w:bottom w:val="single" w:sz="4" w:space="1" w:color="auto"/>
          <w:right w:val="single" w:sz="4" w:space="4" w:color="auto"/>
        </w:pBdr>
      </w:pPr>
      <w:r>
        <w:t>731066      XXXXXXXXX   JAN 03, 2016   2</w:t>
      </w:r>
    </w:p>
    <w:p w:rsidR="003216B6" w:rsidRDefault="003216B6" w:rsidP="00211200">
      <w:pPr>
        <w:pStyle w:val="Steps"/>
        <w:pBdr>
          <w:top w:val="single" w:sz="4" w:space="1" w:color="auto"/>
          <w:left w:val="single" w:sz="4" w:space="4" w:color="auto"/>
          <w:bottom w:val="single" w:sz="4" w:space="1" w:color="auto"/>
          <w:right w:val="single" w:sz="4" w:space="4" w:color="auto"/>
        </w:pBdr>
      </w:pPr>
      <w:r>
        <w:t xml:space="preserve">Enter RETURN to continue or '^' to exit: ^     </w:t>
      </w:r>
    </w:p>
    <w:p w:rsidR="003216B6" w:rsidRDefault="003216B6" w:rsidP="00211200">
      <w:pPr>
        <w:pStyle w:val="Steps"/>
        <w:pBdr>
          <w:top w:val="single" w:sz="4" w:space="1" w:color="auto"/>
          <w:left w:val="single" w:sz="4" w:space="4" w:color="auto"/>
          <w:bottom w:val="single" w:sz="4" w:space="1" w:color="auto"/>
          <w:right w:val="single" w:sz="4" w:space="4" w:color="auto"/>
        </w:pBdr>
      </w:pPr>
      <w:r>
        <w:t xml:space="preserve">SEQUENCE </w:t>
      </w:r>
      <w:proofErr w:type="gramStart"/>
      <w:r>
        <w:t>#  SSN</w:t>
      </w:r>
      <w:proofErr w:type="gramEnd"/>
      <w:r>
        <w:t xml:space="preserve">         DELIVERY DATE  QUANTITY</w:t>
      </w:r>
    </w:p>
    <w:p w:rsidR="003216B6" w:rsidRDefault="003216B6" w:rsidP="00211200">
      <w:pPr>
        <w:pStyle w:val="Steps"/>
        <w:pBdr>
          <w:top w:val="single" w:sz="4" w:space="1" w:color="auto"/>
          <w:left w:val="single" w:sz="4" w:space="4" w:color="auto"/>
          <w:bottom w:val="single" w:sz="4" w:space="1" w:color="auto"/>
          <w:right w:val="single" w:sz="4" w:space="4" w:color="auto"/>
        </w:pBdr>
      </w:pPr>
      <w:r>
        <w:lastRenderedPageBreak/>
        <w:t>------------------------------------------------</w:t>
      </w:r>
    </w:p>
    <w:p w:rsidR="003216B6" w:rsidRDefault="003216B6" w:rsidP="00211200">
      <w:pPr>
        <w:pStyle w:val="Steps"/>
        <w:pBdr>
          <w:top w:val="single" w:sz="4" w:space="1" w:color="auto"/>
          <w:left w:val="single" w:sz="4" w:space="4" w:color="auto"/>
          <w:bottom w:val="single" w:sz="4" w:space="1" w:color="auto"/>
          <w:right w:val="single" w:sz="4" w:space="4" w:color="auto"/>
        </w:pBdr>
      </w:pPr>
    </w:p>
    <w:p w:rsidR="003216B6" w:rsidRDefault="003216B6" w:rsidP="00211200">
      <w:pPr>
        <w:pStyle w:val="Steps"/>
        <w:pBdr>
          <w:top w:val="single" w:sz="4" w:space="1" w:color="auto"/>
          <w:left w:val="single" w:sz="4" w:space="4" w:color="auto"/>
          <w:bottom w:val="single" w:sz="4" w:space="1" w:color="auto"/>
          <w:right w:val="single" w:sz="4" w:space="4" w:color="auto"/>
        </w:pBdr>
      </w:pPr>
      <w:r>
        <w:t>Select PRO EXTRACT SEQUENCE NUMBER: 731062</w:t>
      </w:r>
    </w:p>
    <w:p w:rsidR="003216B6" w:rsidRDefault="003216B6" w:rsidP="00211200">
      <w:pPr>
        <w:pStyle w:val="Steps"/>
        <w:pBdr>
          <w:top w:val="single" w:sz="4" w:space="1" w:color="auto"/>
          <w:left w:val="single" w:sz="4" w:space="4" w:color="auto"/>
          <w:bottom w:val="single" w:sz="4" w:space="1" w:color="auto"/>
          <w:right w:val="single" w:sz="4" w:space="4" w:color="auto"/>
        </w:pBdr>
      </w:pPr>
      <w:r>
        <w:t>QUANTITY: 99// 98</w:t>
      </w:r>
    </w:p>
    <w:p w:rsidR="00211200" w:rsidRPr="00211200" w:rsidRDefault="00211200" w:rsidP="00211200">
      <w:pPr>
        <w:pStyle w:val="Steps"/>
        <w:pBdr>
          <w:top w:val="single" w:sz="4" w:space="1" w:color="auto"/>
          <w:left w:val="single" w:sz="4" w:space="4" w:color="auto"/>
          <w:bottom w:val="single" w:sz="4" w:space="1" w:color="auto"/>
          <w:right w:val="single" w:sz="4" w:space="4" w:color="auto"/>
        </w:pBdr>
        <w:rPr>
          <w:sz w:val="8"/>
        </w:rPr>
      </w:pPr>
    </w:p>
    <w:p w:rsidR="003216B6" w:rsidRPr="004B6A45" w:rsidRDefault="003216B6" w:rsidP="00B44850">
      <w:pPr>
        <w:pStyle w:val="Heading5"/>
      </w:pPr>
      <w:bookmarkStart w:id="3732" w:name="_Toc459041127"/>
      <w:bookmarkStart w:id="3733" w:name="_Toc459043678"/>
      <w:r w:rsidRPr="004B6A45">
        <w:t>Prosthetics Edit Log</w:t>
      </w:r>
      <w:bookmarkEnd w:id="3732"/>
      <w:bookmarkEnd w:id="3733"/>
    </w:p>
    <w:p w:rsidR="003216B6" w:rsidRPr="009A7998" w:rsidRDefault="003216B6" w:rsidP="00B44850">
      <w:pPr>
        <w:pStyle w:val="DSSECSBodyText"/>
      </w:pPr>
      <w:r w:rsidRPr="009A7998">
        <w:t xml:space="preserve">The Prosthetics Extracts Edit Log </w:t>
      </w:r>
      <w:r w:rsidR="000E50E6">
        <w:t xml:space="preserve">is </w:t>
      </w:r>
      <w:r w:rsidRPr="009A7998">
        <w:t>only produced in screen print format and requires 132 columns for output.</w:t>
      </w:r>
    </w:p>
    <w:p w:rsidR="003216B6" w:rsidRPr="009A7998" w:rsidRDefault="003216B6" w:rsidP="00B44850">
      <w:pPr>
        <w:pStyle w:val="DSSECSBodyText"/>
      </w:pPr>
      <w:r w:rsidRPr="009A7998">
        <w:t>The following steps produce a Prosthetics Edit Log:</w:t>
      </w:r>
    </w:p>
    <w:p w:rsidR="00800FE1" w:rsidRDefault="00800FE1" w:rsidP="00800FE1">
      <w:pPr>
        <w:pStyle w:val="Steps"/>
        <w:pBdr>
          <w:top w:val="single" w:sz="4" w:space="1" w:color="auto"/>
          <w:left w:val="single" w:sz="4" w:space="4" w:color="auto"/>
          <w:bottom w:val="single" w:sz="4" w:space="1" w:color="auto"/>
          <w:right w:val="single" w:sz="4" w:space="4" w:color="auto"/>
        </w:pBdr>
      </w:pPr>
    </w:p>
    <w:p w:rsidR="003216B6" w:rsidRDefault="003216B6" w:rsidP="00800FE1">
      <w:pPr>
        <w:pStyle w:val="Steps"/>
        <w:pBdr>
          <w:top w:val="single" w:sz="4" w:space="1" w:color="auto"/>
          <w:left w:val="single" w:sz="4" w:space="4" w:color="auto"/>
          <w:bottom w:val="single" w:sz="4" w:space="1" w:color="auto"/>
          <w:right w:val="single" w:sz="4" w:space="4" w:color="auto"/>
        </w:pBdr>
      </w:pPr>
      <w:r>
        <w:t xml:space="preserve">Select Prosthetics Edit and Edit Log Option: </w:t>
      </w:r>
      <w:proofErr w:type="gramStart"/>
      <w:r>
        <w:t>2  Prosthetics</w:t>
      </w:r>
      <w:proofErr w:type="gramEnd"/>
      <w:r>
        <w:t xml:space="preserve"> Extract Edit Log</w:t>
      </w:r>
    </w:p>
    <w:p w:rsidR="003216B6" w:rsidRDefault="003216B6" w:rsidP="00800FE1">
      <w:pPr>
        <w:pStyle w:val="Steps"/>
        <w:pBdr>
          <w:top w:val="single" w:sz="4" w:space="1" w:color="auto"/>
          <w:left w:val="single" w:sz="4" w:space="4" w:color="auto"/>
          <w:bottom w:val="single" w:sz="4" w:space="1" w:color="auto"/>
          <w:right w:val="single" w:sz="4" w:space="4" w:color="auto"/>
        </w:pBdr>
      </w:pPr>
    </w:p>
    <w:p w:rsidR="003216B6" w:rsidRDefault="003216B6" w:rsidP="00800FE1">
      <w:pPr>
        <w:pStyle w:val="Steps"/>
        <w:pBdr>
          <w:top w:val="single" w:sz="4" w:space="1" w:color="auto"/>
          <w:left w:val="single" w:sz="4" w:space="4" w:color="auto"/>
          <w:bottom w:val="single" w:sz="4" w:space="1" w:color="auto"/>
          <w:right w:val="single" w:sz="4" w:space="4" w:color="auto"/>
        </w:pBdr>
      </w:pPr>
      <w:r>
        <w:t>This option prints a log of the changes made to the Prosthetics</w:t>
      </w:r>
    </w:p>
    <w:p w:rsidR="003216B6" w:rsidRDefault="003216B6" w:rsidP="00800FE1">
      <w:pPr>
        <w:pStyle w:val="Steps"/>
        <w:pBdr>
          <w:top w:val="single" w:sz="4" w:space="1" w:color="auto"/>
          <w:left w:val="single" w:sz="4" w:space="4" w:color="auto"/>
          <w:bottom w:val="single" w:sz="4" w:space="1" w:color="auto"/>
          <w:right w:val="single" w:sz="4" w:space="4" w:color="auto"/>
        </w:pBdr>
      </w:pPr>
      <w:proofErr w:type="gramStart"/>
      <w:r>
        <w:t>Extracts.</w:t>
      </w:r>
      <w:proofErr w:type="gramEnd"/>
    </w:p>
    <w:p w:rsidR="003216B6" w:rsidRDefault="003216B6" w:rsidP="00800FE1">
      <w:pPr>
        <w:pStyle w:val="Steps"/>
        <w:pBdr>
          <w:top w:val="single" w:sz="4" w:space="1" w:color="auto"/>
          <w:left w:val="single" w:sz="4" w:space="4" w:color="auto"/>
          <w:bottom w:val="single" w:sz="4" w:space="1" w:color="auto"/>
          <w:right w:val="single" w:sz="4" w:space="4" w:color="auto"/>
        </w:pBdr>
      </w:pPr>
    </w:p>
    <w:p w:rsidR="003216B6" w:rsidRDefault="003216B6" w:rsidP="00800FE1">
      <w:pPr>
        <w:pStyle w:val="Steps"/>
        <w:pBdr>
          <w:top w:val="single" w:sz="4" w:space="1" w:color="auto"/>
          <w:left w:val="single" w:sz="4" w:space="4" w:color="auto"/>
          <w:bottom w:val="single" w:sz="4" w:space="1" w:color="auto"/>
          <w:right w:val="single" w:sz="4" w:space="4" w:color="auto"/>
        </w:pBdr>
      </w:pPr>
    </w:p>
    <w:p w:rsidR="003216B6" w:rsidRDefault="003216B6" w:rsidP="00800FE1">
      <w:pPr>
        <w:pStyle w:val="Steps"/>
        <w:pBdr>
          <w:top w:val="single" w:sz="4" w:space="1" w:color="auto"/>
          <w:left w:val="single" w:sz="4" w:space="4" w:color="auto"/>
          <w:bottom w:val="single" w:sz="4" w:space="1" w:color="auto"/>
          <w:right w:val="single" w:sz="4" w:space="4" w:color="auto"/>
        </w:pBdr>
      </w:pPr>
      <w:r>
        <w:t xml:space="preserve">     Select one of the following:</w:t>
      </w:r>
    </w:p>
    <w:p w:rsidR="003216B6" w:rsidRDefault="003216B6" w:rsidP="00800FE1">
      <w:pPr>
        <w:pStyle w:val="Steps"/>
        <w:pBdr>
          <w:top w:val="single" w:sz="4" w:space="1" w:color="auto"/>
          <w:left w:val="single" w:sz="4" w:space="4" w:color="auto"/>
          <w:bottom w:val="single" w:sz="4" w:space="1" w:color="auto"/>
          <w:right w:val="single" w:sz="4" w:space="4" w:color="auto"/>
        </w:pBdr>
      </w:pPr>
    </w:p>
    <w:p w:rsidR="003216B6" w:rsidRDefault="003216B6" w:rsidP="00800FE1">
      <w:pPr>
        <w:pStyle w:val="Steps"/>
        <w:pBdr>
          <w:top w:val="single" w:sz="4" w:space="1" w:color="auto"/>
          <w:left w:val="single" w:sz="4" w:space="4" w:color="auto"/>
          <w:bottom w:val="single" w:sz="4" w:space="1" w:color="auto"/>
          <w:right w:val="single" w:sz="4" w:space="4" w:color="auto"/>
        </w:pBdr>
      </w:pPr>
      <w:r>
        <w:t xml:space="preserve">          1         USER NAME</w:t>
      </w:r>
    </w:p>
    <w:p w:rsidR="003216B6" w:rsidRDefault="003216B6" w:rsidP="00800FE1">
      <w:pPr>
        <w:pStyle w:val="Steps"/>
        <w:pBdr>
          <w:top w:val="single" w:sz="4" w:space="1" w:color="auto"/>
          <w:left w:val="single" w:sz="4" w:space="4" w:color="auto"/>
          <w:bottom w:val="single" w:sz="4" w:space="1" w:color="auto"/>
          <w:right w:val="single" w:sz="4" w:space="4" w:color="auto"/>
        </w:pBdr>
      </w:pPr>
      <w:r>
        <w:t xml:space="preserve">          2         DATE CHANGED</w:t>
      </w:r>
    </w:p>
    <w:p w:rsidR="003216B6" w:rsidRDefault="003216B6" w:rsidP="00800FE1">
      <w:pPr>
        <w:pStyle w:val="Steps"/>
        <w:pBdr>
          <w:top w:val="single" w:sz="4" w:space="1" w:color="auto"/>
          <w:left w:val="single" w:sz="4" w:space="4" w:color="auto"/>
          <w:bottom w:val="single" w:sz="4" w:space="1" w:color="auto"/>
          <w:right w:val="single" w:sz="4" w:space="4" w:color="auto"/>
        </w:pBdr>
      </w:pPr>
    </w:p>
    <w:p w:rsidR="003216B6" w:rsidRDefault="003216B6" w:rsidP="00800FE1">
      <w:pPr>
        <w:pStyle w:val="Steps"/>
        <w:pBdr>
          <w:top w:val="single" w:sz="4" w:space="1" w:color="auto"/>
          <w:left w:val="single" w:sz="4" w:space="4" w:color="auto"/>
          <w:bottom w:val="single" w:sz="4" w:space="1" w:color="auto"/>
          <w:right w:val="single" w:sz="4" w:space="4" w:color="auto"/>
        </w:pBdr>
      </w:pPr>
      <w:r>
        <w:t xml:space="preserve">Select sort for Prosthetics Extract Edit Log: 1// </w:t>
      </w:r>
      <w:proofErr w:type="gramStart"/>
      <w:r>
        <w:t>1  USER</w:t>
      </w:r>
      <w:proofErr w:type="gramEnd"/>
      <w:r>
        <w:t xml:space="preserve"> NAME</w:t>
      </w:r>
    </w:p>
    <w:p w:rsidR="003216B6" w:rsidRDefault="003216B6" w:rsidP="00800FE1">
      <w:pPr>
        <w:pStyle w:val="Steps"/>
        <w:pBdr>
          <w:top w:val="single" w:sz="4" w:space="1" w:color="auto"/>
          <w:left w:val="single" w:sz="4" w:space="4" w:color="auto"/>
          <w:bottom w:val="single" w:sz="4" w:space="1" w:color="auto"/>
          <w:right w:val="single" w:sz="4" w:space="4" w:color="auto"/>
        </w:pBdr>
      </w:pPr>
    </w:p>
    <w:p w:rsidR="003216B6" w:rsidRDefault="003216B6" w:rsidP="00800FE1">
      <w:pPr>
        <w:pStyle w:val="Steps"/>
        <w:keepNext/>
        <w:keepLines/>
        <w:pBdr>
          <w:top w:val="single" w:sz="4" w:space="1" w:color="auto"/>
          <w:left w:val="single" w:sz="4" w:space="4" w:color="auto"/>
          <w:bottom w:val="single" w:sz="4" w:space="1" w:color="auto"/>
          <w:right w:val="single" w:sz="4" w:space="4" w:color="auto"/>
        </w:pBdr>
      </w:pPr>
      <w:r>
        <w:t>** REPORT REQUIRES 132 COLUMNS TO PRINT CORRECTLY **</w:t>
      </w:r>
    </w:p>
    <w:p w:rsidR="003216B6" w:rsidRDefault="003216B6" w:rsidP="00800FE1">
      <w:pPr>
        <w:pStyle w:val="Steps"/>
        <w:keepNext/>
        <w:keepLines/>
        <w:pBdr>
          <w:top w:val="single" w:sz="4" w:space="1" w:color="auto"/>
          <w:left w:val="single" w:sz="4" w:space="4" w:color="auto"/>
          <w:bottom w:val="single" w:sz="4" w:space="1" w:color="auto"/>
          <w:right w:val="single" w:sz="4" w:space="4" w:color="auto"/>
        </w:pBdr>
      </w:pPr>
      <w:r>
        <w:t>Starting with Date: 6/1/</w:t>
      </w:r>
      <w:proofErr w:type="gramStart"/>
      <w:r>
        <w:t>16  (</w:t>
      </w:r>
      <w:proofErr w:type="gramEnd"/>
      <w:r>
        <w:t>JUN 01, 2016)</w:t>
      </w:r>
    </w:p>
    <w:p w:rsidR="003216B6" w:rsidRDefault="003216B6" w:rsidP="00800FE1">
      <w:pPr>
        <w:pStyle w:val="Steps"/>
        <w:keepNext/>
        <w:keepLines/>
        <w:pBdr>
          <w:top w:val="single" w:sz="4" w:space="1" w:color="auto"/>
          <w:left w:val="single" w:sz="4" w:space="4" w:color="auto"/>
          <w:bottom w:val="single" w:sz="4" w:space="1" w:color="auto"/>
          <w:right w:val="single" w:sz="4" w:space="4" w:color="auto"/>
        </w:pBdr>
      </w:pPr>
      <w:r>
        <w:t>Ending with Date: 6/1/</w:t>
      </w:r>
      <w:proofErr w:type="gramStart"/>
      <w:r>
        <w:t>16  (</w:t>
      </w:r>
      <w:proofErr w:type="gramEnd"/>
      <w:r>
        <w:t>JUN 01, 2016)</w:t>
      </w:r>
    </w:p>
    <w:p w:rsidR="003216B6" w:rsidRDefault="003216B6" w:rsidP="00800FE1">
      <w:pPr>
        <w:pStyle w:val="Steps"/>
        <w:keepNext/>
        <w:keepLines/>
        <w:pBdr>
          <w:top w:val="single" w:sz="4" w:space="1" w:color="auto"/>
          <w:left w:val="single" w:sz="4" w:space="4" w:color="auto"/>
          <w:bottom w:val="single" w:sz="4" w:space="1" w:color="auto"/>
          <w:right w:val="single" w:sz="4" w:space="4" w:color="auto"/>
        </w:pBdr>
      </w:pPr>
      <w:r>
        <w:t>DEVICE: 0</w:t>
      </w:r>
      <w:proofErr w:type="gramStart"/>
      <w:r>
        <w:t>;132</w:t>
      </w:r>
      <w:proofErr w:type="gramEnd"/>
      <w:r>
        <w:t xml:space="preserve">  HOME (CRT)</w:t>
      </w:r>
    </w:p>
    <w:p w:rsidR="003216B6" w:rsidRDefault="003216B6" w:rsidP="00800FE1">
      <w:pPr>
        <w:pStyle w:val="Steps"/>
        <w:pBdr>
          <w:top w:val="single" w:sz="4" w:space="1" w:color="auto"/>
          <w:left w:val="single" w:sz="4" w:space="4" w:color="auto"/>
          <w:bottom w:val="single" w:sz="4" w:space="1" w:color="auto"/>
          <w:right w:val="single" w:sz="4" w:space="4" w:color="auto"/>
        </w:pBdr>
      </w:pPr>
    </w:p>
    <w:p w:rsidR="003216B6" w:rsidRPr="004B6A45" w:rsidRDefault="003216B6" w:rsidP="00B44850">
      <w:pPr>
        <w:pStyle w:val="FigureCaption"/>
      </w:pPr>
      <w:bookmarkStart w:id="3734" w:name="_Toc454958544"/>
      <w:bookmarkStart w:id="3735" w:name="_Toc463615245"/>
      <w:r w:rsidRPr="004B6A45">
        <w:t>Example: Prosthetics Extracts Edit Log Screen Print</w:t>
      </w:r>
      <w:bookmarkEnd w:id="3734"/>
      <w:bookmarkEnd w:id="3735"/>
    </w:p>
    <w:p w:rsidR="003216B6" w:rsidRDefault="008B4570" w:rsidP="00B44850">
      <w:pPr>
        <w:pStyle w:val="Figure"/>
      </w:pPr>
      <w:r>
        <w:rPr>
          <w:noProof/>
        </w:rPr>
        <w:drawing>
          <wp:inline distT="0" distB="0" distL="0" distR="0" wp14:anchorId="497A6F8C" wp14:editId="791637A8">
            <wp:extent cx="5904865" cy="809625"/>
            <wp:effectExtent l="19050" t="19050" r="19685" b="28575"/>
            <wp:docPr id="292" name="Picture 292" descr="Screen Capture of Prosthetics Extracts Edit Log Screen Print Version." title="Prosthetics Extracts Edit Log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Edit Log.png"/>
                    <pic:cNvPicPr/>
                  </pic:nvPicPr>
                  <pic:blipFill>
                    <a:blip r:embed="rId112">
                      <a:extLst>
                        <a:ext uri="{28A0092B-C50C-407E-A947-70E740481C1C}">
                          <a14:useLocalDpi xmlns:a14="http://schemas.microsoft.com/office/drawing/2010/main" val="0"/>
                        </a:ext>
                      </a:extLst>
                    </a:blip>
                    <a:stretch>
                      <a:fillRect/>
                    </a:stretch>
                  </pic:blipFill>
                  <pic:spPr>
                    <a:xfrm>
                      <a:off x="0" y="0"/>
                      <a:ext cx="5904865" cy="809625"/>
                    </a:xfrm>
                    <a:prstGeom prst="rect">
                      <a:avLst/>
                    </a:prstGeom>
                    <a:ln>
                      <a:solidFill>
                        <a:schemeClr val="tx1"/>
                      </a:solidFill>
                    </a:ln>
                  </pic:spPr>
                </pic:pic>
              </a:graphicData>
            </a:graphic>
          </wp:inline>
        </w:drawing>
      </w:r>
    </w:p>
    <w:p w:rsidR="003216B6" w:rsidRPr="00293718" w:rsidRDefault="003216B6" w:rsidP="00B44850">
      <w:pPr>
        <w:pStyle w:val="Heading3"/>
      </w:pPr>
      <w:bookmarkStart w:id="3736" w:name="_Toc451872890"/>
      <w:bookmarkStart w:id="3737" w:name="_Toc451956827"/>
      <w:bookmarkStart w:id="3738" w:name="_Toc451957078"/>
      <w:bookmarkStart w:id="3739" w:name="_Toc451958386"/>
      <w:bookmarkStart w:id="3740" w:name="_Toc451958490"/>
      <w:bookmarkStart w:id="3741" w:name="_Toc452017024"/>
      <w:bookmarkStart w:id="3742" w:name="_Toc452017747"/>
      <w:bookmarkStart w:id="3743" w:name="_Toc452047318"/>
      <w:bookmarkStart w:id="3744" w:name="_Toc452048658"/>
      <w:bookmarkStart w:id="3745" w:name="_Toc452545110"/>
      <w:bookmarkStart w:id="3746" w:name="_Toc452727284"/>
      <w:bookmarkStart w:id="3747" w:name="_Toc452728101"/>
      <w:bookmarkStart w:id="3748" w:name="_Toc452732291"/>
      <w:bookmarkStart w:id="3749" w:name="_Toc453073851"/>
      <w:bookmarkStart w:id="3750" w:name="_Toc453079389"/>
      <w:bookmarkStart w:id="3751" w:name="_Toc453085170"/>
      <w:bookmarkStart w:id="3752" w:name="_Toc453145536"/>
      <w:bookmarkStart w:id="3753" w:name="_Toc453145647"/>
      <w:bookmarkStart w:id="3754" w:name="_Toc453145759"/>
      <w:bookmarkStart w:id="3755" w:name="_Toc453149319"/>
      <w:bookmarkStart w:id="3756" w:name="_Toc453150882"/>
      <w:bookmarkStart w:id="3757" w:name="_Toc453227569"/>
      <w:bookmarkStart w:id="3758" w:name="_Toc453227688"/>
      <w:bookmarkStart w:id="3759" w:name="_Toc453574294"/>
      <w:bookmarkStart w:id="3760" w:name="_Toc453574420"/>
      <w:bookmarkStart w:id="3761" w:name="_Toc450829781"/>
      <w:bookmarkStart w:id="3762" w:name="_Toc454958420"/>
      <w:bookmarkStart w:id="3763" w:name="_Toc459041128"/>
      <w:bookmarkStart w:id="3764" w:name="_Toc459043679"/>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r w:rsidRPr="004B6A45">
        <w:t>Setup for DSS Clinic Information</w:t>
      </w:r>
      <w:bookmarkEnd w:id="3761"/>
      <w:bookmarkEnd w:id="3762"/>
      <w:bookmarkEnd w:id="3763"/>
      <w:bookmarkEnd w:id="3764"/>
    </w:p>
    <w:p w:rsidR="003216B6" w:rsidRPr="009A7998" w:rsidRDefault="00422425" w:rsidP="00B44850">
      <w:pPr>
        <w:pStyle w:val="DSSECSBodyText"/>
      </w:pPr>
      <w:r>
        <w:t xml:space="preserve">When </w:t>
      </w:r>
      <w:r w:rsidR="003216B6" w:rsidRPr="009A7998">
        <w:t>the Setup for DSS Clinic Information option</w:t>
      </w:r>
      <w:r>
        <w:t xml:space="preserve"> is selected,</w:t>
      </w:r>
      <w:r w:rsidR="003216B6" w:rsidRPr="009A7998">
        <w:t xml:space="preserve"> from the Maintenance Menu</w:t>
      </w:r>
      <w:r>
        <w:t xml:space="preserve">, </w:t>
      </w:r>
      <w:r w:rsidR="003216B6" w:rsidRPr="009A7998">
        <w:t>the following sub-menu and options</w:t>
      </w:r>
      <w:r>
        <w:t xml:space="preserve"> will display.</w:t>
      </w:r>
    </w:p>
    <w:p w:rsidR="003216B6" w:rsidRPr="004B6A45" w:rsidRDefault="003216B6" w:rsidP="00B44850">
      <w:pPr>
        <w:pStyle w:val="FigureCaption"/>
      </w:pPr>
      <w:bookmarkStart w:id="3765" w:name="_Toc454958545"/>
      <w:bookmarkStart w:id="3766" w:name="_Toc463615246"/>
      <w:r w:rsidRPr="004B6A45">
        <w:t>Example: DSS Clinic Information Menu Options</w:t>
      </w:r>
      <w:bookmarkEnd w:id="3765"/>
      <w:bookmarkEnd w:id="3766"/>
    </w:p>
    <w:p w:rsidR="003216B6" w:rsidRPr="00293718" w:rsidRDefault="003216B6" w:rsidP="00B44850">
      <w:pPr>
        <w:pStyle w:val="Figure"/>
      </w:pPr>
      <w:r w:rsidRPr="00293718">
        <w:rPr>
          <w:noProof/>
        </w:rPr>
        <w:drawing>
          <wp:inline distT="0" distB="0" distL="0" distR="0" wp14:anchorId="64621427" wp14:editId="21ABFA35">
            <wp:extent cx="3562847" cy="1414768"/>
            <wp:effectExtent l="19050" t="19050" r="19050" b="14605"/>
            <wp:docPr id="130" name="Picture 130" title="DSS Clinic Information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Clinic Information Menu Options.png"/>
                    <pic:cNvPicPr/>
                  </pic:nvPicPr>
                  <pic:blipFill>
                    <a:blip r:embed="rId113">
                      <a:extLst>
                        <a:ext uri="{28A0092B-C50C-407E-A947-70E740481C1C}">
                          <a14:useLocalDpi xmlns:a14="http://schemas.microsoft.com/office/drawing/2010/main" val="0"/>
                        </a:ext>
                      </a:extLst>
                    </a:blip>
                    <a:stretch>
                      <a:fillRect/>
                    </a:stretch>
                  </pic:blipFill>
                  <pic:spPr>
                    <a:xfrm>
                      <a:off x="0" y="0"/>
                      <a:ext cx="3562847" cy="1414768"/>
                    </a:xfrm>
                    <a:prstGeom prst="rect">
                      <a:avLst/>
                    </a:prstGeom>
                    <a:ln>
                      <a:solidFill>
                        <a:sysClr val="windowText" lastClr="000000"/>
                      </a:solidFill>
                    </a:ln>
                  </pic:spPr>
                </pic:pic>
              </a:graphicData>
            </a:graphic>
          </wp:inline>
        </w:drawing>
      </w:r>
    </w:p>
    <w:p w:rsidR="003216B6" w:rsidRPr="004B6A45" w:rsidRDefault="003216B6" w:rsidP="00B44850">
      <w:pPr>
        <w:pStyle w:val="Heading4"/>
      </w:pPr>
      <w:bookmarkStart w:id="3767" w:name="_Toc450829782"/>
      <w:bookmarkStart w:id="3768" w:name="_Toc459041129"/>
      <w:bookmarkStart w:id="3769" w:name="_Toc459043680"/>
      <w:r w:rsidRPr="004B6A45">
        <w:lastRenderedPageBreak/>
        <w:t>CHAR4 Codes List</w:t>
      </w:r>
      <w:bookmarkEnd w:id="3767"/>
      <w:bookmarkEnd w:id="3768"/>
      <w:bookmarkEnd w:id="3769"/>
    </w:p>
    <w:p w:rsidR="003216B6" w:rsidRPr="009A7998" w:rsidRDefault="003216B6" w:rsidP="00B44850">
      <w:pPr>
        <w:pStyle w:val="DSSECSBodyText"/>
      </w:pPr>
      <w:r w:rsidRPr="009A7998">
        <w:t>Use this option to print a list of the CHAR4 codes</w:t>
      </w:r>
      <w:r w:rsidR="00422425">
        <w:t>,</w:t>
      </w:r>
      <w:r w:rsidRPr="009A7998">
        <w:t xml:space="preserve"> with short descriptions</w:t>
      </w:r>
      <w:r w:rsidR="00422425">
        <w:t>,</w:t>
      </w:r>
      <w:r w:rsidRPr="009A7998">
        <w:t xml:space="preserve"> from the NATIONAL CLINIC file (#728.441). The only prompt is for a device. </w:t>
      </w:r>
      <w:r w:rsidR="00422425">
        <w:t>T</w:t>
      </w:r>
      <w:r w:rsidRPr="009A7998">
        <w:t>he output generated by this option</w:t>
      </w:r>
      <w:r w:rsidR="00422425">
        <w:t>,</w:t>
      </w:r>
      <w:r w:rsidRPr="009A7998">
        <w:t xml:space="preserve"> </w:t>
      </w:r>
      <w:r w:rsidR="00422425">
        <w:t xml:space="preserve">may be used </w:t>
      </w:r>
      <w:r w:rsidRPr="009A7998">
        <w:t>as a reference guide</w:t>
      </w:r>
      <w:r w:rsidR="00422425">
        <w:t>,</w:t>
      </w:r>
      <w:r w:rsidRPr="009A7998">
        <w:t xml:space="preserve"> when using the following options:</w:t>
      </w:r>
    </w:p>
    <w:p w:rsidR="003216B6" w:rsidRPr="009A7998" w:rsidRDefault="003216B6" w:rsidP="00B44850">
      <w:pPr>
        <w:pStyle w:val="BulletListMultiple"/>
      </w:pPr>
      <w:r w:rsidRPr="009A7998">
        <w:t>2   Create DSS Clinic Stop Code File</w:t>
      </w:r>
    </w:p>
    <w:p w:rsidR="003216B6" w:rsidRPr="009A7998" w:rsidRDefault="003216B6" w:rsidP="00B44850">
      <w:pPr>
        <w:pStyle w:val="BulletListMultiple"/>
      </w:pPr>
      <w:r w:rsidRPr="009A7998">
        <w:t>3   Clinics and DSS Stop Codes Print</w:t>
      </w:r>
    </w:p>
    <w:p w:rsidR="003216B6" w:rsidRPr="009A7998" w:rsidRDefault="003216B6" w:rsidP="00B44850">
      <w:pPr>
        <w:pStyle w:val="BulletListMultiple"/>
      </w:pPr>
      <w:r w:rsidRPr="009A7998">
        <w:t>4   Enter/Edit Clinic Parameters</w:t>
      </w:r>
    </w:p>
    <w:p w:rsidR="003216B6" w:rsidRPr="009A7998" w:rsidRDefault="003216B6" w:rsidP="00B44850">
      <w:pPr>
        <w:pStyle w:val="BulletListMultipleLast"/>
      </w:pPr>
      <w:r w:rsidRPr="009A7998">
        <w:t>5   Approve Reviewed DSS Clinic Worksheet</w:t>
      </w:r>
    </w:p>
    <w:p w:rsidR="003216B6" w:rsidRPr="004B6A45" w:rsidRDefault="003216B6" w:rsidP="00B44850">
      <w:pPr>
        <w:pStyle w:val="FigureCaption"/>
      </w:pPr>
      <w:bookmarkStart w:id="3770" w:name="_Toc454958546"/>
      <w:bookmarkStart w:id="3771" w:name="_Toc463615247"/>
      <w:r w:rsidRPr="004B6A45">
        <w:t>Example: CHAR4 Codes List Screen Print</w:t>
      </w:r>
      <w:bookmarkEnd w:id="3770"/>
      <w:bookmarkEnd w:id="3771"/>
    </w:p>
    <w:p w:rsidR="003216B6" w:rsidRDefault="003216B6" w:rsidP="00B44850">
      <w:pPr>
        <w:pStyle w:val="Figure"/>
      </w:pPr>
      <w:r w:rsidRPr="00293718">
        <w:rPr>
          <w:noProof/>
        </w:rPr>
        <w:drawing>
          <wp:inline distT="0" distB="0" distL="0" distR="0" wp14:anchorId="5DAA7528" wp14:editId="6F5D5852">
            <wp:extent cx="5943600" cy="1659890"/>
            <wp:effectExtent l="19050" t="19050" r="19050" b="16510"/>
            <wp:docPr id="131" name="Picture 131" descr="Screen capture for the CHAR4 Codes List Screen Print Verison." title="CHAR4 Codes Lis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4 Codes List.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1659890"/>
                    </a:xfrm>
                    <a:prstGeom prst="rect">
                      <a:avLst/>
                    </a:prstGeom>
                    <a:ln>
                      <a:solidFill>
                        <a:sysClr val="windowText" lastClr="000000"/>
                      </a:solidFill>
                    </a:ln>
                  </pic:spPr>
                </pic:pic>
              </a:graphicData>
            </a:graphic>
          </wp:inline>
        </w:drawing>
      </w:r>
    </w:p>
    <w:p w:rsidR="003216B6" w:rsidRPr="009A7998" w:rsidRDefault="003216B6" w:rsidP="00B44850">
      <w:pPr>
        <w:pStyle w:val="DSSECSBodyText"/>
        <w:rPr>
          <w:rFonts w:cs="Arial"/>
        </w:rPr>
      </w:pPr>
      <w:r w:rsidRPr="009A7998">
        <w:rPr>
          <w:rFonts w:cs="Arial"/>
        </w:rPr>
        <w:t xml:space="preserve">Guidance for capturing exported data into spreadsheets and the additional DSS application steps required to produce exportable versions of reports </w:t>
      </w:r>
      <w:r w:rsidR="00422425">
        <w:rPr>
          <w:rFonts w:cs="Arial"/>
        </w:rPr>
        <w:t xml:space="preserve">is located </w:t>
      </w:r>
      <w:r w:rsidRPr="009A7998">
        <w:rPr>
          <w:rFonts w:cs="Arial"/>
        </w:rPr>
        <w:t xml:space="preserve">in </w:t>
      </w:r>
      <w:hyperlink w:anchor="Appendix_C" w:tooltip="Hyperlink to Appendix C.  Exporting a Report to a Spreadsheet" w:history="1">
        <w:r w:rsidRPr="009A7998">
          <w:rPr>
            <w:rStyle w:val="Hyperlink"/>
            <w:rFonts w:eastAsiaTheme="majorEastAsia" w:cs="Arial"/>
          </w:rPr>
          <w:t xml:space="preserve">Appendix </w:t>
        </w:r>
        <w:r w:rsidR="00107D4F" w:rsidRPr="009A7998">
          <w:rPr>
            <w:rStyle w:val="Hyperlink"/>
            <w:rFonts w:eastAsiaTheme="majorEastAsia" w:cs="Arial"/>
          </w:rPr>
          <w:t>F</w:t>
        </w:r>
        <w:r w:rsidRPr="009A7998">
          <w:rPr>
            <w:rStyle w:val="Hyperlink"/>
            <w:rFonts w:eastAsiaTheme="majorEastAsia" w:cs="Arial"/>
          </w:rPr>
          <w:t>: Exporting a Report to a Spreadsheet</w:t>
        </w:r>
      </w:hyperlink>
      <w:r w:rsidRPr="009A7998">
        <w:rPr>
          <w:rFonts w:cs="Arial"/>
        </w:rPr>
        <w:t>.</w:t>
      </w:r>
    </w:p>
    <w:p w:rsidR="003216B6" w:rsidRPr="009A7998" w:rsidRDefault="003216B6" w:rsidP="00B44850">
      <w:pPr>
        <w:pStyle w:val="DSSECSBodyText"/>
        <w:rPr>
          <w:rFonts w:cs="Arial"/>
        </w:rPr>
      </w:pPr>
      <w:r w:rsidRPr="009A7998">
        <w:rPr>
          <w:rFonts w:cs="Arial"/>
        </w:rPr>
        <w:t>The following example shows the report</w:t>
      </w:r>
      <w:r w:rsidR="00422425">
        <w:rPr>
          <w:rFonts w:cs="Arial"/>
        </w:rPr>
        <w:t>,</w:t>
      </w:r>
      <w:r w:rsidRPr="009A7998">
        <w:rPr>
          <w:rFonts w:cs="Arial"/>
        </w:rPr>
        <w:t xml:space="preserve"> after it has been produced in </w:t>
      </w:r>
      <w:r w:rsidR="00422425">
        <w:rPr>
          <w:rFonts w:cs="Arial"/>
        </w:rPr>
        <w:t xml:space="preserve">an </w:t>
      </w:r>
      <w:r w:rsidRPr="009A7998">
        <w:rPr>
          <w:rFonts w:cs="Arial"/>
        </w:rPr>
        <w:t>exportable format and imported into a spreadsheet:</w:t>
      </w:r>
    </w:p>
    <w:p w:rsidR="003216B6" w:rsidRPr="004B6A45" w:rsidRDefault="003216B6" w:rsidP="00B44850">
      <w:pPr>
        <w:pStyle w:val="FigureCaption"/>
      </w:pPr>
      <w:bookmarkStart w:id="3772" w:name="_Toc454958547"/>
      <w:bookmarkStart w:id="3773" w:name="_Toc463615248"/>
      <w:r w:rsidRPr="004B6A45">
        <w:t>Example: Exported CHAR4 Codes List</w:t>
      </w:r>
      <w:bookmarkEnd w:id="3772"/>
      <w:bookmarkEnd w:id="3773"/>
    </w:p>
    <w:p w:rsidR="003216B6" w:rsidRDefault="008B4570" w:rsidP="00B44850">
      <w:pPr>
        <w:pStyle w:val="Figure"/>
      </w:pPr>
      <w:r w:rsidRPr="00293718">
        <w:rPr>
          <w:noProof/>
        </w:rPr>
        <w:drawing>
          <wp:inline distT="0" distB="0" distL="0" distR="0" wp14:anchorId="6B1224FE" wp14:editId="322210FF">
            <wp:extent cx="2965450" cy="2809875"/>
            <wp:effectExtent l="19050" t="19050" r="25400" b="28575"/>
            <wp:docPr id="132" name="Picture 132" descr="Spreasheet includes CHAR4 Code and Short Description." title="Exported CHAR4 Code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965450" cy="2809875"/>
                    </a:xfrm>
                    <a:prstGeom prst="rect">
                      <a:avLst/>
                    </a:prstGeom>
                    <a:noFill/>
                    <a:ln>
                      <a:solidFill>
                        <a:schemeClr val="tx1"/>
                      </a:solidFill>
                    </a:ln>
                  </pic:spPr>
                </pic:pic>
              </a:graphicData>
            </a:graphic>
          </wp:inline>
        </w:drawing>
      </w:r>
    </w:p>
    <w:p w:rsidR="003216B6" w:rsidRPr="004B6A45" w:rsidRDefault="003216B6" w:rsidP="00B44850">
      <w:pPr>
        <w:pStyle w:val="Heading4"/>
      </w:pPr>
      <w:bookmarkStart w:id="3774" w:name="_Toc450829783"/>
      <w:bookmarkStart w:id="3775" w:name="_Toc459041130"/>
      <w:bookmarkStart w:id="3776" w:name="_Toc459043681"/>
      <w:r w:rsidRPr="004B6A45">
        <w:lastRenderedPageBreak/>
        <w:t>Create DSS Clinic Stop Code File</w:t>
      </w:r>
      <w:bookmarkEnd w:id="3774"/>
      <w:bookmarkEnd w:id="3775"/>
      <w:bookmarkEnd w:id="3776"/>
    </w:p>
    <w:p w:rsidR="003216B6" w:rsidRPr="00E85EB6" w:rsidRDefault="00421A51" w:rsidP="00B44850">
      <w:pPr>
        <w:pStyle w:val="DSSECSBodyText"/>
      </w:pPr>
      <w:r w:rsidRPr="004B6A45">
        <w:t xml:space="preserve">Users have the </w:t>
      </w:r>
      <w:r w:rsidR="003216B6" w:rsidRPr="004B6A45">
        <w:t xml:space="preserve">option </w:t>
      </w:r>
      <w:r w:rsidRPr="004B6A45">
        <w:t xml:space="preserve">of scheduling this report to </w:t>
      </w:r>
      <w:r w:rsidR="003216B6" w:rsidRPr="004B6A45">
        <w:t xml:space="preserve">run </w:t>
      </w:r>
      <w:r w:rsidRPr="004B6A45">
        <w:t xml:space="preserve">immediately or </w:t>
      </w:r>
      <w:r w:rsidR="003216B6" w:rsidRPr="004B6A45">
        <w:t>at a later time</w:t>
      </w:r>
      <w:r w:rsidRPr="004B6A45">
        <w:t xml:space="preserve"> </w:t>
      </w:r>
      <w:r w:rsidR="003216B6" w:rsidRPr="004B6A45">
        <w:t>to add new clinics</w:t>
      </w:r>
      <w:r w:rsidRPr="004B6A45">
        <w:t>,</w:t>
      </w:r>
      <w:r w:rsidR="003216B6" w:rsidRPr="004B6A45">
        <w:t xml:space="preserve"> created by </w:t>
      </w:r>
      <w:r w:rsidRPr="00184A44">
        <w:t xml:space="preserve">the </w:t>
      </w:r>
      <w:r w:rsidR="003216B6" w:rsidRPr="00184A44">
        <w:t>Patient Informa</w:t>
      </w:r>
      <w:r w:rsidR="00DE7BD2" w:rsidRPr="00FD4182">
        <w:t>tion Management System (PIMS).</w:t>
      </w:r>
    </w:p>
    <w:p w:rsidR="003216B6" w:rsidRPr="00835BA5" w:rsidRDefault="003216B6" w:rsidP="00B44850">
      <w:pPr>
        <w:pStyle w:val="DSSECSBodyText"/>
      </w:pPr>
      <w:r w:rsidRPr="00DF73AD">
        <w:t xml:space="preserve">Running this option does </w:t>
      </w:r>
      <w:r w:rsidRPr="00B44850">
        <w:t>not</w:t>
      </w:r>
      <w:r w:rsidRPr="004B6A45">
        <w:t xml:space="preserve"> affect existing data</w:t>
      </w:r>
      <w:r w:rsidR="00421A51" w:rsidRPr="004B6A45">
        <w:t>,</w:t>
      </w:r>
      <w:r w:rsidRPr="004B6A45">
        <w:t xml:space="preserve"> in the CLINICS AND STOP CODES file (#728.44). This file includes the RECORD LAST SYNCHED field that </w:t>
      </w:r>
      <w:r w:rsidR="00421A51" w:rsidRPr="00184A44">
        <w:t xml:space="preserve">identifies </w:t>
      </w:r>
      <w:r w:rsidRPr="00184A44">
        <w:t>the last date the Create DSS Clinic Stop Code File option r</w:t>
      </w:r>
      <w:r w:rsidR="00421A51" w:rsidRPr="00DF73AD">
        <w:t>a</w:t>
      </w:r>
      <w:r w:rsidRPr="00835BA5">
        <w:t>n.</w:t>
      </w:r>
    </w:p>
    <w:p w:rsidR="003216B6" w:rsidRPr="009F7E00" w:rsidRDefault="003216B6" w:rsidP="00B44850">
      <w:pPr>
        <w:pStyle w:val="DSSECSBodyText"/>
      </w:pPr>
      <w:r w:rsidRPr="00A01DEB">
        <w:t xml:space="preserve">It is recommended this option </w:t>
      </w:r>
      <w:r w:rsidR="00421A51" w:rsidRPr="009F7E00">
        <w:t>should be utilized</w:t>
      </w:r>
      <w:r w:rsidRPr="009F7E00">
        <w:t xml:space="preserve"> on a monthly basis</w:t>
      </w:r>
      <w:r w:rsidR="00421A51" w:rsidRPr="009F7E00">
        <w:t xml:space="preserve">, </w:t>
      </w:r>
      <w:r w:rsidRPr="009F7E00">
        <w:t>prior to generating the Clinic Visit Extract.</w:t>
      </w:r>
    </w:p>
    <w:p w:rsidR="003216B6" w:rsidRPr="00941440" w:rsidRDefault="003216B6" w:rsidP="00B44850">
      <w:pPr>
        <w:pStyle w:val="DSSECSBodyText"/>
      </w:pPr>
      <w:r w:rsidRPr="00386404">
        <w:t>Use this option to create local entries</w:t>
      </w:r>
      <w:r w:rsidR="00421A51" w:rsidRPr="00941440">
        <w:t>,</w:t>
      </w:r>
      <w:r w:rsidRPr="00941440">
        <w:t xml:space="preserve"> in the CLINICS </w:t>
      </w:r>
      <w:r w:rsidR="00421A51" w:rsidRPr="00941440">
        <w:t>AND STOP CODES file (#728.44).</w:t>
      </w:r>
    </w:p>
    <w:p w:rsidR="003216B6" w:rsidRPr="00941440" w:rsidRDefault="003216B6" w:rsidP="00B44850">
      <w:pPr>
        <w:pStyle w:val="DSSECSBodyText"/>
      </w:pPr>
      <w:r w:rsidRPr="00941440">
        <w:t>To run this option without queueing:</w:t>
      </w:r>
    </w:p>
    <w:p w:rsidR="003216B6" w:rsidRPr="00AD0872" w:rsidRDefault="003216B6" w:rsidP="00107D4F">
      <w:pPr>
        <w:pStyle w:val="Steps"/>
        <w:pBdr>
          <w:top w:val="single" w:sz="4" w:space="1" w:color="auto"/>
          <w:left w:val="single" w:sz="4" w:space="4" w:color="auto"/>
          <w:bottom w:val="single" w:sz="4" w:space="1" w:color="auto"/>
          <w:right w:val="single" w:sz="4" w:space="4" w:color="auto"/>
        </w:pBdr>
        <w:rPr>
          <w:sz w:val="10"/>
        </w:rPr>
      </w:pP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r w:rsidRPr="00F517A9">
        <w:t xml:space="preserve">Select Setup for DSS Clinic Information Option: </w:t>
      </w:r>
      <w:proofErr w:type="gramStart"/>
      <w:r w:rsidRPr="00F517A9">
        <w:rPr>
          <w:b/>
        </w:rPr>
        <w:t>2</w:t>
      </w:r>
      <w:r w:rsidRPr="00F517A9">
        <w:t xml:space="preserve">  Create</w:t>
      </w:r>
      <w:proofErr w:type="gramEnd"/>
      <w:r w:rsidRPr="00F517A9">
        <w:t xml:space="preserve"> DSS Clinic Stop Code File</w:t>
      </w:r>
    </w:p>
    <w:p w:rsidR="003216B6" w:rsidRPr="00AD0872" w:rsidRDefault="003216B6" w:rsidP="00107D4F">
      <w:pPr>
        <w:pStyle w:val="Steps"/>
        <w:pBdr>
          <w:top w:val="single" w:sz="4" w:space="1" w:color="auto"/>
          <w:left w:val="single" w:sz="4" w:space="4" w:color="auto"/>
          <w:bottom w:val="single" w:sz="4" w:space="1" w:color="auto"/>
          <w:right w:val="single" w:sz="4" w:space="4" w:color="auto"/>
        </w:pBdr>
        <w:rPr>
          <w:sz w:val="10"/>
        </w:rPr>
      </w:pP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r w:rsidRPr="00F517A9">
        <w:t>This option creates local entries in the DSS CLINIC AND STOP CODES</w:t>
      </w: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proofErr w:type="gramStart"/>
      <w:r w:rsidRPr="00F517A9">
        <w:t>file</w:t>
      </w:r>
      <w:proofErr w:type="gramEnd"/>
      <w:r w:rsidRPr="00F517A9">
        <w:t xml:space="preserve"> (#728.44).</w:t>
      </w:r>
    </w:p>
    <w:p w:rsidR="003216B6" w:rsidRPr="00AD0872" w:rsidRDefault="003216B6" w:rsidP="00107D4F">
      <w:pPr>
        <w:pStyle w:val="Steps"/>
        <w:pBdr>
          <w:top w:val="single" w:sz="4" w:space="1" w:color="auto"/>
          <w:left w:val="single" w:sz="4" w:space="4" w:color="auto"/>
          <w:bottom w:val="single" w:sz="4" w:space="1" w:color="auto"/>
          <w:right w:val="single" w:sz="4" w:space="4" w:color="auto"/>
        </w:pBdr>
        <w:rPr>
          <w:sz w:val="10"/>
        </w:rPr>
      </w:pP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r w:rsidRPr="00F517A9">
        <w:t>The CREATE option last ran on 5/10/16.</w:t>
      </w:r>
    </w:p>
    <w:p w:rsidR="003216B6" w:rsidRPr="00AD0872" w:rsidRDefault="003216B6" w:rsidP="00107D4F">
      <w:pPr>
        <w:pStyle w:val="Steps"/>
        <w:pBdr>
          <w:top w:val="single" w:sz="4" w:space="1" w:color="auto"/>
          <w:left w:val="single" w:sz="4" w:space="4" w:color="auto"/>
          <w:bottom w:val="single" w:sz="4" w:space="1" w:color="auto"/>
          <w:right w:val="single" w:sz="4" w:space="4" w:color="auto"/>
        </w:pBdr>
        <w:rPr>
          <w:sz w:val="10"/>
        </w:rPr>
      </w:pP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r w:rsidRPr="00F517A9">
        <w:t>Run the CREATE option? (N</w:t>
      </w:r>
      <w:proofErr w:type="gramStart"/>
      <w:r w:rsidRPr="00F517A9">
        <w:t>)ow</w:t>
      </w:r>
      <w:proofErr w:type="gramEnd"/>
      <w:r w:rsidRPr="00F517A9">
        <w:t xml:space="preserve"> or (Q)</w:t>
      </w:r>
      <w:proofErr w:type="spellStart"/>
      <w:r w:rsidRPr="00F517A9">
        <w:t>ueue</w:t>
      </w:r>
      <w:proofErr w:type="spellEnd"/>
      <w:r w:rsidRPr="00F517A9">
        <w:t xml:space="preserve"> for a future date/time: N</w:t>
      </w:r>
    </w:p>
    <w:p w:rsidR="003216B6" w:rsidRPr="00AD0872" w:rsidRDefault="003216B6" w:rsidP="00107D4F">
      <w:pPr>
        <w:pStyle w:val="Steps"/>
        <w:pBdr>
          <w:top w:val="single" w:sz="4" w:space="1" w:color="auto"/>
          <w:left w:val="single" w:sz="4" w:space="4" w:color="auto"/>
          <w:bottom w:val="single" w:sz="4" w:space="1" w:color="auto"/>
          <w:right w:val="single" w:sz="4" w:space="4" w:color="auto"/>
        </w:pBdr>
        <w:rPr>
          <w:sz w:val="10"/>
        </w:rPr>
      </w:pP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proofErr w:type="gramStart"/>
      <w:r w:rsidRPr="00F517A9">
        <w:t>Running CREATE</w:t>
      </w:r>
      <w:proofErr w:type="gramEnd"/>
      <w:r w:rsidRPr="00F517A9">
        <w:t>.</w:t>
      </w:r>
    </w:p>
    <w:p w:rsidR="003216B6" w:rsidRPr="00AD0872" w:rsidRDefault="003216B6" w:rsidP="00107D4F">
      <w:pPr>
        <w:pStyle w:val="Steps"/>
        <w:pBdr>
          <w:top w:val="single" w:sz="4" w:space="1" w:color="auto"/>
          <w:left w:val="single" w:sz="4" w:space="4" w:color="auto"/>
          <w:bottom w:val="single" w:sz="4" w:space="1" w:color="auto"/>
          <w:right w:val="single" w:sz="4" w:space="4" w:color="auto"/>
        </w:pBdr>
        <w:rPr>
          <w:sz w:val="10"/>
        </w:rPr>
      </w:pP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r w:rsidRPr="00F517A9">
        <w:t>The CREATE option has completed on May 20, 2016@15:10:24.</w:t>
      </w:r>
    </w:p>
    <w:p w:rsidR="003216B6" w:rsidRPr="00AD0872" w:rsidRDefault="003216B6" w:rsidP="00107D4F">
      <w:pPr>
        <w:pStyle w:val="Steps"/>
        <w:pBdr>
          <w:top w:val="single" w:sz="4" w:space="1" w:color="auto"/>
          <w:left w:val="single" w:sz="4" w:space="4" w:color="auto"/>
          <w:bottom w:val="single" w:sz="4" w:space="1" w:color="auto"/>
          <w:right w:val="single" w:sz="4" w:space="4" w:color="auto"/>
        </w:pBdr>
        <w:rPr>
          <w:sz w:val="10"/>
        </w:rPr>
      </w:pP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r w:rsidRPr="00F517A9">
        <w:t>Proceed to DSS Clinic and Stop Code Print menu? NO// n</w:t>
      </w:r>
    </w:p>
    <w:p w:rsidR="003216B6" w:rsidRPr="009A7998" w:rsidRDefault="003216B6" w:rsidP="00B44850">
      <w:pPr>
        <w:pStyle w:val="DSSECSBodyText"/>
        <w:rPr>
          <w:rFonts w:cs="Arial"/>
        </w:rPr>
      </w:pPr>
      <w:r w:rsidRPr="009A7998">
        <w:rPr>
          <w:rFonts w:cs="Arial"/>
        </w:rPr>
        <w:t>To queue this option to run at a later time (see the screen shot text for assistance with entering valid Requested Start Time entries):</w:t>
      </w:r>
    </w:p>
    <w:p w:rsidR="00107D4F" w:rsidRPr="00AD0872" w:rsidRDefault="00107D4F" w:rsidP="00107D4F">
      <w:pPr>
        <w:pStyle w:val="Steps"/>
        <w:pBdr>
          <w:top w:val="single" w:sz="4" w:space="1" w:color="auto"/>
          <w:left w:val="single" w:sz="4" w:space="4" w:color="auto"/>
          <w:bottom w:val="single" w:sz="4" w:space="1" w:color="auto"/>
          <w:right w:val="single" w:sz="4" w:space="4" w:color="auto"/>
        </w:pBdr>
        <w:rPr>
          <w:sz w:val="8"/>
        </w:rPr>
      </w:pP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r w:rsidRPr="00F517A9">
        <w:t xml:space="preserve">Select Setup for DSS Clinic Information Option: </w:t>
      </w:r>
      <w:proofErr w:type="gramStart"/>
      <w:r w:rsidRPr="00F517A9">
        <w:rPr>
          <w:b/>
        </w:rPr>
        <w:t>2</w:t>
      </w:r>
      <w:r w:rsidRPr="00F517A9">
        <w:t xml:space="preserve">  Create</w:t>
      </w:r>
      <w:proofErr w:type="gramEnd"/>
      <w:r w:rsidRPr="00F517A9">
        <w:t xml:space="preserve"> DSS Clinic Stop Code File</w:t>
      </w:r>
    </w:p>
    <w:p w:rsidR="003216B6" w:rsidRPr="00DE7BD2" w:rsidRDefault="003216B6" w:rsidP="00107D4F">
      <w:pPr>
        <w:pStyle w:val="Steps"/>
        <w:pBdr>
          <w:top w:val="single" w:sz="4" w:space="1" w:color="auto"/>
          <w:left w:val="single" w:sz="4" w:space="4" w:color="auto"/>
          <w:bottom w:val="single" w:sz="4" w:space="1" w:color="auto"/>
          <w:right w:val="single" w:sz="4" w:space="4" w:color="auto"/>
        </w:pBdr>
        <w:rPr>
          <w:sz w:val="10"/>
        </w:rPr>
      </w:pP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r w:rsidRPr="00F517A9">
        <w:t>This option creates local entries in the DSS CLINIC AND STOP CODES</w:t>
      </w: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proofErr w:type="gramStart"/>
      <w:r w:rsidRPr="00F517A9">
        <w:t>file</w:t>
      </w:r>
      <w:proofErr w:type="gramEnd"/>
      <w:r w:rsidRPr="00F517A9">
        <w:t xml:space="preserve"> (#728.44).</w:t>
      </w:r>
    </w:p>
    <w:p w:rsidR="003216B6" w:rsidRPr="00DE7BD2" w:rsidRDefault="003216B6" w:rsidP="00107D4F">
      <w:pPr>
        <w:pStyle w:val="Steps"/>
        <w:pBdr>
          <w:top w:val="single" w:sz="4" w:space="1" w:color="auto"/>
          <w:left w:val="single" w:sz="4" w:space="4" w:color="auto"/>
          <w:bottom w:val="single" w:sz="4" w:space="1" w:color="auto"/>
          <w:right w:val="single" w:sz="4" w:space="4" w:color="auto"/>
        </w:pBdr>
        <w:rPr>
          <w:sz w:val="10"/>
        </w:rPr>
      </w:pP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r w:rsidRPr="00F517A9">
        <w:t>The CREATE option last ran on 5/10/16.</w:t>
      </w:r>
    </w:p>
    <w:p w:rsidR="003216B6" w:rsidRPr="00DE7BD2" w:rsidRDefault="003216B6" w:rsidP="00107D4F">
      <w:pPr>
        <w:pStyle w:val="Steps"/>
        <w:pBdr>
          <w:top w:val="single" w:sz="4" w:space="1" w:color="auto"/>
          <w:left w:val="single" w:sz="4" w:space="4" w:color="auto"/>
          <w:bottom w:val="single" w:sz="4" w:space="1" w:color="auto"/>
          <w:right w:val="single" w:sz="4" w:space="4" w:color="auto"/>
        </w:pBdr>
        <w:rPr>
          <w:sz w:val="10"/>
        </w:rPr>
      </w:pP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r w:rsidRPr="00F517A9">
        <w:t>Run the CREATE option? (N</w:t>
      </w:r>
      <w:proofErr w:type="gramStart"/>
      <w:r w:rsidRPr="00F517A9">
        <w:t>)ow</w:t>
      </w:r>
      <w:proofErr w:type="gramEnd"/>
      <w:r w:rsidRPr="00F517A9">
        <w:t xml:space="preserve"> or (Q)</w:t>
      </w:r>
      <w:proofErr w:type="spellStart"/>
      <w:r w:rsidRPr="00F517A9">
        <w:t>ueue</w:t>
      </w:r>
      <w:proofErr w:type="spellEnd"/>
      <w:r w:rsidRPr="00F517A9">
        <w:t xml:space="preserve"> for a future date/time: q</w:t>
      </w: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r w:rsidRPr="00F517A9">
        <w:t>Requested Start Time: NOW//?</w:t>
      </w: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r w:rsidRPr="00F517A9">
        <w:t xml:space="preserve">     Examples of Valid Dates:</w:t>
      </w: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r w:rsidRPr="00F517A9">
        <w:t xml:space="preserve">       JAN 20 1957 or 20 JAN 57 or 1/20/57 or 012057</w:t>
      </w: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r w:rsidRPr="00F517A9">
        <w:t xml:space="preserve">       T   (for TODAY)</w:t>
      </w:r>
      <w:proofErr w:type="gramStart"/>
      <w:r w:rsidRPr="00F517A9">
        <w:t>,  T</w:t>
      </w:r>
      <w:proofErr w:type="gramEnd"/>
      <w:r w:rsidRPr="00F517A9">
        <w:t>+1 (for TOMORROW),  T+2,  T+7,  etc.</w:t>
      </w: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r w:rsidRPr="00F517A9">
        <w:t xml:space="preserve">       T-1 (for YESTERDAY)</w:t>
      </w:r>
      <w:proofErr w:type="gramStart"/>
      <w:r w:rsidRPr="00F517A9">
        <w:t>,  T</w:t>
      </w:r>
      <w:proofErr w:type="gramEnd"/>
      <w:r w:rsidRPr="00F517A9">
        <w:t>-3W (for 3 WEEKS AGO), etc.</w:t>
      </w: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r w:rsidRPr="00F517A9">
        <w:t xml:space="preserve">     If the year is omitted, the computer uses CURRENT YEAR.  Two digit year</w:t>
      </w: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r w:rsidRPr="00F517A9">
        <w:t xml:space="preserve">       </w:t>
      </w:r>
      <w:proofErr w:type="gramStart"/>
      <w:r w:rsidRPr="00F517A9">
        <w:t>assumes</w:t>
      </w:r>
      <w:proofErr w:type="gramEnd"/>
      <w:r w:rsidRPr="00F517A9">
        <w:t xml:space="preserve"> no more than 20 years in the future, or 80 years in the past.</w:t>
      </w: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r w:rsidRPr="00F517A9">
        <w:t xml:space="preserve">     If only the time is entered, the current date is assumed.</w:t>
      </w: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r w:rsidRPr="00F517A9">
        <w:t xml:space="preserve">     Follow the date with a time, such as JAN 20@10, T@10AM, 10:30, etc.</w:t>
      </w: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r w:rsidRPr="00F517A9">
        <w:t xml:space="preserve">     You may enter a time, such as NOON, MIDNIGHT or NOW.</w:t>
      </w: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r w:rsidRPr="00F517A9">
        <w:t xml:space="preserve">     You may enter   NOW+</w:t>
      </w:r>
      <w:proofErr w:type="gramStart"/>
      <w:r w:rsidRPr="00F517A9">
        <w:t>3'  (</w:t>
      </w:r>
      <w:proofErr w:type="gramEnd"/>
      <w:r w:rsidRPr="00F517A9">
        <w:t>for current date and time Plus 3 minutes</w:t>
      </w: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r w:rsidRPr="00F517A9">
        <w:t xml:space="preserve">       *Note--the Apostrophe following the number of minutes)</w:t>
      </w: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r w:rsidRPr="00F517A9">
        <w:t xml:space="preserve">     Seconds may be entered as 10:30:30 or 103030</w:t>
      </w:r>
      <w:proofErr w:type="gramStart"/>
      <w:r w:rsidRPr="00F517A9">
        <w:t>AM</w:t>
      </w:r>
      <w:proofErr w:type="gramEnd"/>
      <w:r w:rsidRPr="00F517A9">
        <w:t>.</w:t>
      </w: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r w:rsidRPr="00F517A9">
        <w:t xml:space="preserve">     Time is REQUIRED in this response.</w:t>
      </w:r>
    </w:p>
    <w:p w:rsidR="003216B6" w:rsidRPr="00AD0872" w:rsidRDefault="003216B6" w:rsidP="00107D4F">
      <w:pPr>
        <w:pStyle w:val="Steps"/>
        <w:pBdr>
          <w:top w:val="single" w:sz="4" w:space="1" w:color="auto"/>
          <w:left w:val="single" w:sz="4" w:space="4" w:color="auto"/>
          <w:bottom w:val="single" w:sz="4" w:space="1" w:color="auto"/>
          <w:right w:val="single" w:sz="4" w:space="4" w:color="auto"/>
        </w:pBdr>
        <w:rPr>
          <w:sz w:val="14"/>
        </w:rPr>
      </w:pPr>
      <w:r w:rsidRPr="00AD0872">
        <w:rPr>
          <w:sz w:val="14"/>
        </w:rPr>
        <w:t xml:space="preserve">      </w:t>
      </w: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r w:rsidRPr="00F517A9">
        <w:t xml:space="preserve">     Enter a date which is greater than or equal to NOW.</w:t>
      </w:r>
    </w:p>
    <w:p w:rsidR="003216B6" w:rsidRPr="00F517A9" w:rsidRDefault="003216B6" w:rsidP="00107D4F">
      <w:pPr>
        <w:pStyle w:val="Steps"/>
        <w:pBdr>
          <w:top w:val="single" w:sz="4" w:space="1" w:color="auto"/>
          <w:left w:val="single" w:sz="4" w:space="4" w:color="auto"/>
          <w:bottom w:val="single" w:sz="4" w:space="1" w:color="auto"/>
          <w:right w:val="single" w:sz="4" w:space="4" w:color="auto"/>
        </w:pBdr>
      </w:pPr>
      <w:r w:rsidRPr="00F517A9">
        <w:t>Requested Start Time: NOW//NOW+</w:t>
      </w:r>
      <w:proofErr w:type="gramStart"/>
      <w:r w:rsidRPr="00F517A9">
        <w:t>1  (</w:t>
      </w:r>
      <w:proofErr w:type="gramEnd"/>
      <w:r w:rsidRPr="00F517A9">
        <w:t>MAY 21, 2016@15:22:32)</w:t>
      </w:r>
    </w:p>
    <w:p w:rsidR="003216B6" w:rsidRPr="00AD0872" w:rsidRDefault="003216B6" w:rsidP="00107D4F">
      <w:pPr>
        <w:pStyle w:val="Steps"/>
        <w:pBdr>
          <w:top w:val="single" w:sz="4" w:space="1" w:color="auto"/>
          <w:left w:val="single" w:sz="4" w:space="4" w:color="auto"/>
          <w:bottom w:val="single" w:sz="4" w:space="1" w:color="auto"/>
          <w:right w:val="single" w:sz="4" w:space="4" w:color="auto"/>
        </w:pBdr>
        <w:rPr>
          <w:sz w:val="12"/>
        </w:rPr>
      </w:pPr>
    </w:p>
    <w:p w:rsidR="003216B6" w:rsidRDefault="003216B6" w:rsidP="00107D4F">
      <w:pPr>
        <w:pStyle w:val="Steps"/>
        <w:pBdr>
          <w:top w:val="single" w:sz="4" w:space="1" w:color="auto"/>
          <w:left w:val="single" w:sz="4" w:space="4" w:color="auto"/>
          <w:bottom w:val="single" w:sz="4" w:space="1" w:color="auto"/>
          <w:right w:val="single" w:sz="4" w:space="4" w:color="auto"/>
        </w:pBdr>
      </w:pPr>
      <w:r w:rsidRPr="00F517A9">
        <w:t>Task queued [71481]</w:t>
      </w:r>
    </w:p>
    <w:p w:rsidR="00107D4F" w:rsidRPr="00AD0872" w:rsidRDefault="00107D4F" w:rsidP="00107D4F">
      <w:pPr>
        <w:pStyle w:val="Steps"/>
        <w:pBdr>
          <w:top w:val="single" w:sz="4" w:space="1" w:color="auto"/>
          <w:left w:val="single" w:sz="4" w:space="4" w:color="auto"/>
          <w:bottom w:val="single" w:sz="4" w:space="1" w:color="auto"/>
          <w:right w:val="single" w:sz="4" w:space="4" w:color="auto"/>
        </w:pBdr>
        <w:rPr>
          <w:sz w:val="8"/>
        </w:rPr>
      </w:pPr>
    </w:p>
    <w:p w:rsidR="003216B6" w:rsidRPr="009A7998" w:rsidRDefault="003216B6" w:rsidP="00B44850">
      <w:pPr>
        <w:pStyle w:val="DSSECSBodyText"/>
        <w:rPr>
          <w:rFonts w:cs="Arial"/>
        </w:rPr>
      </w:pPr>
      <w:r w:rsidRPr="009A7998">
        <w:rPr>
          <w:rFonts w:cs="Arial"/>
        </w:rPr>
        <w:t>The software uses the following logic to create entries</w:t>
      </w:r>
      <w:r w:rsidR="002B1BC0">
        <w:rPr>
          <w:rFonts w:cs="Arial"/>
        </w:rPr>
        <w:t>,</w:t>
      </w:r>
      <w:r w:rsidRPr="009A7998">
        <w:rPr>
          <w:rFonts w:cs="Arial"/>
        </w:rPr>
        <w:t xml:space="preserve"> in the CLINICS AND STOP CODES file (#728.44).</w:t>
      </w:r>
    </w:p>
    <w:p w:rsidR="003216B6" w:rsidRPr="004B6A45" w:rsidRDefault="003216B6" w:rsidP="00B44850">
      <w:pPr>
        <w:pStyle w:val="Heading5"/>
      </w:pPr>
      <w:bookmarkStart w:id="3777" w:name="_Toc450829784"/>
      <w:bookmarkStart w:id="3778" w:name="_Toc459041131"/>
      <w:bookmarkStart w:id="3779" w:name="_Toc459043682"/>
      <w:r w:rsidRPr="004B6A45">
        <w:lastRenderedPageBreak/>
        <w:t>New Clinic Entries</w:t>
      </w:r>
      <w:bookmarkEnd w:id="3777"/>
      <w:bookmarkEnd w:id="3778"/>
      <w:bookmarkEnd w:id="3779"/>
    </w:p>
    <w:p w:rsidR="003216B6" w:rsidRPr="009A7998" w:rsidRDefault="003216B6" w:rsidP="00B44850">
      <w:pPr>
        <w:pStyle w:val="DSSECSBodyText"/>
      </w:pPr>
      <w:r w:rsidRPr="009A7998">
        <w:t>The software searches the HOSPITAL LOCATION file (#44) for all clinics. It does not create entries for clinics that are currently inactive.</w:t>
      </w:r>
    </w:p>
    <w:p w:rsidR="003216B6" w:rsidRPr="009A7998" w:rsidRDefault="003216B6" w:rsidP="00B44850">
      <w:pPr>
        <w:pStyle w:val="DSSECSBodyText"/>
      </w:pPr>
      <w:r w:rsidRPr="009A7998">
        <w:t>New clinic entries are added to the CLINICS AND STOP CODES file (#728.44)</w:t>
      </w:r>
      <w:r w:rsidR="002B1BC0">
        <w:t>,</w:t>
      </w:r>
      <w:r w:rsidRPr="009A7998">
        <w:t xml:space="preserve"> with the following field defaults.</w:t>
      </w:r>
    </w:p>
    <w:p w:rsidR="003216B6" w:rsidRPr="004B6A45" w:rsidRDefault="003216B6" w:rsidP="004B6A45">
      <w:pPr>
        <w:pStyle w:val="TableCaption"/>
      </w:pPr>
      <w:bookmarkStart w:id="3780" w:name="_Toc454958474"/>
      <w:r w:rsidRPr="004B6A45">
        <w:tab/>
      </w:r>
      <w:bookmarkStart w:id="3781" w:name="_Toc459041213"/>
      <w:bookmarkStart w:id="3782" w:name="_Toc459043764"/>
      <w:r w:rsidRPr="004B6A45">
        <w:t>New Clinic Entry Field Defaults</w:t>
      </w:r>
      <w:bookmarkEnd w:id="3780"/>
      <w:bookmarkEnd w:id="3781"/>
      <w:bookmarkEnd w:id="37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Caption w:val="New Clinic Entry Field Defaults"/>
        <w:tblDescription w:val="Table of New Clinic Entry Field Defaults including Field Number, Field Name and Default Value."/>
      </w:tblPr>
      <w:tblGrid>
        <w:gridCol w:w="918"/>
        <w:gridCol w:w="2365"/>
        <w:gridCol w:w="6293"/>
      </w:tblGrid>
      <w:tr w:rsidR="003216B6" w:rsidRPr="009A7998" w:rsidTr="005B1AB9">
        <w:trPr>
          <w:cantSplit/>
          <w:tblHeader/>
        </w:trPr>
        <w:tc>
          <w:tcPr>
            <w:tcW w:w="479" w:type="pct"/>
            <w:shd w:val="pct10" w:color="auto" w:fill="auto"/>
          </w:tcPr>
          <w:p w:rsidR="003216B6" w:rsidRPr="009A7998" w:rsidRDefault="003216B6" w:rsidP="00B44850">
            <w:pPr>
              <w:pStyle w:val="TableColumnHeading"/>
            </w:pPr>
            <w:r w:rsidRPr="009A7998">
              <w:t>Field #</w:t>
            </w:r>
          </w:p>
        </w:tc>
        <w:tc>
          <w:tcPr>
            <w:tcW w:w="1235" w:type="pct"/>
            <w:shd w:val="pct10" w:color="auto" w:fill="auto"/>
          </w:tcPr>
          <w:p w:rsidR="003216B6" w:rsidRPr="009A7998" w:rsidRDefault="003216B6" w:rsidP="00B44850">
            <w:pPr>
              <w:pStyle w:val="TableColumnHeading"/>
            </w:pPr>
            <w:r w:rsidRPr="009A7998">
              <w:t>Field Name</w:t>
            </w:r>
          </w:p>
        </w:tc>
        <w:tc>
          <w:tcPr>
            <w:tcW w:w="3286" w:type="pct"/>
            <w:shd w:val="pct10" w:color="auto" w:fill="auto"/>
          </w:tcPr>
          <w:p w:rsidR="003216B6" w:rsidRPr="009A7998" w:rsidRDefault="003216B6" w:rsidP="00B44850">
            <w:pPr>
              <w:pStyle w:val="TableColumnHeading"/>
            </w:pPr>
            <w:r w:rsidRPr="009A7998">
              <w:t>Default value</w:t>
            </w:r>
          </w:p>
        </w:tc>
      </w:tr>
      <w:tr w:rsidR="003216B6" w:rsidRPr="009A7998" w:rsidTr="00B44850">
        <w:tc>
          <w:tcPr>
            <w:tcW w:w="479" w:type="pct"/>
          </w:tcPr>
          <w:p w:rsidR="003216B6" w:rsidRPr="009A7998" w:rsidRDefault="003216B6" w:rsidP="00B44850">
            <w:pPr>
              <w:pStyle w:val="TableText"/>
            </w:pPr>
            <w:r w:rsidRPr="009A7998">
              <w:t>1</w:t>
            </w:r>
          </w:p>
        </w:tc>
        <w:tc>
          <w:tcPr>
            <w:tcW w:w="1235" w:type="pct"/>
          </w:tcPr>
          <w:p w:rsidR="003216B6" w:rsidRPr="009A7998" w:rsidRDefault="003216B6" w:rsidP="00B44850">
            <w:pPr>
              <w:pStyle w:val="TableText"/>
            </w:pPr>
            <w:r w:rsidRPr="009A7998">
              <w:t>STOP CODE</w:t>
            </w:r>
          </w:p>
        </w:tc>
        <w:tc>
          <w:tcPr>
            <w:tcW w:w="3286" w:type="pct"/>
          </w:tcPr>
          <w:p w:rsidR="003216B6" w:rsidRPr="009A7998" w:rsidRDefault="003216B6" w:rsidP="00B44850">
            <w:pPr>
              <w:pStyle w:val="TableText"/>
            </w:pPr>
            <w:r w:rsidRPr="009A7998">
              <w:t>STOP CODE NUMBER field (#8) in the HOSPITAL LOCATION file (#44)</w:t>
            </w:r>
          </w:p>
        </w:tc>
      </w:tr>
      <w:tr w:rsidR="003216B6" w:rsidRPr="009A7998" w:rsidTr="00B44850">
        <w:tc>
          <w:tcPr>
            <w:tcW w:w="479" w:type="pct"/>
          </w:tcPr>
          <w:p w:rsidR="003216B6" w:rsidRPr="009A7998" w:rsidRDefault="003216B6" w:rsidP="00B44850">
            <w:pPr>
              <w:pStyle w:val="TableText"/>
            </w:pPr>
            <w:r w:rsidRPr="009A7998">
              <w:t>2</w:t>
            </w:r>
          </w:p>
        </w:tc>
        <w:tc>
          <w:tcPr>
            <w:tcW w:w="1235" w:type="pct"/>
          </w:tcPr>
          <w:p w:rsidR="003216B6" w:rsidRPr="009A7998" w:rsidRDefault="003216B6" w:rsidP="00B44850">
            <w:pPr>
              <w:pStyle w:val="TableText"/>
            </w:pPr>
            <w:r w:rsidRPr="009A7998">
              <w:t>CREDIT STOP CODE</w:t>
            </w:r>
          </w:p>
        </w:tc>
        <w:tc>
          <w:tcPr>
            <w:tcW w:w="3286" w:type="pct"/>
          </w:tcPr>
          <w:p w:rsidR="003216B6" w:rsidRPr="009A7998" w:rsidRDefault="003216B6" w:rsidP="00B44850">
            <w:pPr>
              <w:pStyle w:val="TableText"/>
            </w:pPr>
            <w:r w:rsidRPr="009A7998">
              <w:t>CREDIT STOP CODE field (#2503) in HOSPITAL LOCATION file (#44)</w:t>
            </w:r>
          </w:p>
        </w:tc>
      </w:tr>
      <w:tr w:rsidR="003216B6" w:rsidRPr="009A7998" w:rsidTr="00B44850">
        <w:tc>
          <w:tcPr>
            <w:tcW w:w="479" w:type="pct"/>
          </w:tcPr>
          <w:p w:rsidR="003216B6" w:rsidRPr="009A7998" w:rsidRDefault="003216B6" w:rsidP="00B44850">
            <w:pPr>
              <w:pStyle w:val="TableText"/>
            </w:pPr>
            <w:r w:rsidRPr="009A7998">
              <w:t>3</w:t>
            </w:r>
          </w:p>
        </w:tc>
        <w:tc>
          <w:tcPr>
            <w:tcW w:w="1235" w:type="pct"/>
          </w:tcPr>
          <w:p w:rsidR="003216B6" w:rsidRPr="009A7998" w:rsidRDefault="003216B6" w:rsidP="00B44850">
            <w:pPr>
              <w:pStyle w:val="TableText"/>
            </w:pPr>
            <w:r w:rsidRPr="009A7998">
              <w:t>DSS STOP CODE</w:t>
            </w:r>
          </w:p>
        </w:tc>
        <w:tc>
          <w:tcPr>
            <w:tcW w:w="3286" w:type="pct"/>
          </w:tcPr>
          <w:p w:rsidR="003216B6" w:rsidRPr="009A7998" w:rsidRDefault="003216B6" w:rsidP="00B44850">
            <w:pPr>
              <w:pStyle w:val="TableText"/>
            </w:pPr>
            <w:r w:rsidRPr="009A7998">
              <w:t>STOP CODE NUMBER field (#8) in HOSPITAL LOCATION file (#44)</w:t>
            </w:r>
          </w:p>
        </w:tc>
      </w:tr>
      <w:tr w:rsidR="003216B6" w:rsidRPr="009A7998" w:rsidTr="00B44850">
        <w:tc>
          <w:tcPr>
            <w:tcW w:w="479" w:type="pct"/>
          </w:tcPr>
          <w:p w:rsidR="003216B6" w:rsidRPr="009A7998" w:rsidRDefault="003216B6" w:rsidP="00B44850">
            <w:pPr>
              <w:pStyle w:val="TableText"/>
            </w:pPr>
            <w:r w:rsidRPr="009A7998">
              <w:t>4</w:t>
            </w:r>
          </w:p>
        </w:tc>
        <w:tc>
          <w:tcPr>
            <w:tcW w:w="1235" w:type="pct"/>
          </w:tcPr>
          <w:p w:rsidR="003216B6" w:rsidRPr="009A7998" w:rsidRDefault="003216B6" w:rsidP="00B44850">
            <w:pPr>
              <w:pStyle w:val="TableText"/>
            </w:pPr>
            <w:r w:rsidRPr="009A7998">
              <w:t>DSS CREDIT STOP CODE</w:t>
            </w:r>
          </w:p>
        </w:tc>
        <w:tc>
          <w:tcPr>
            <w:tcW w:w="3286" w:type="pct"/>
          </w:tcPr>
          <w:p w:rsidR="003216B6" w:rsidRPr="009A7998" w:rsidRDefault="003216B6" w:rsidP="00B44850">
            <w:pPr>
              <w:pStyle w:val="TableText"/>
            </w:pPr>
            <w:r w:rsidRPr="009A7998">
              <w:t>CREDIT STOP CODE field (#2503) in HOSPITAL LOCATION file (#44)</w:t>
            </w:r>
          </w:p>
        </w:tc>
      </w:tr>
      <w:tr w:rsidR="003216B6" w:rsidRPr="009A7998" w:rsidTr="00B44850">
        <w:trPr>
          <w:trHeight w:val="908"/>
        </w:trPr>
        <w:tc>
          <w:tcPr>
            <w:tcW w:w="479" w:type="pct"/>
          </w:tcPr>
          <w:p w:rsidR="003216B6" w:rsidRPr="009A7998" w:rsidRDefault="003216B6" w:rsidP="00B44850">
            <w:pPr>
              <w:pStyle w:val="TableText"/>
            </w:pPr>
            <w:r w:rsidRPr="009A7998">
              <w:t>5</w:t>
            </w:r>
          </w:p>
        </w:tc>
        <w:tc>
          <w:tcPr>
            <w:tcW w:w="1235" w:type="pct"/>
          </w:tcPr>
          <w:p w:rsidR="003216B6" w:rsidRPr="009A7998" w:rsidRDefault="003216B6" w:rsidP="00B44850">
            <w:pPr>
              <w:pStyle w:val="TableText"/>
            </w:pPr>
            <w:r w:rsidRPr="009A7998">
              <w:t>ACTION TO SEND</w:t>
            </w:r>
          </w:p>
        </w:tc>
        <w:tc>
          <w:tcPr>
            <w:tcW w:w="3286" w:type="pct"/>
          </w:tcPr>
          <w:p w:rsidR="002B1BC0" w:rsidRDefault="003216B6" w:rsidP="00B44850">
            <w:pPr>
              <w:pStyle w:val="TableText"/>
            </w:pPr>
            <w:r w:rsidRPr="009A7998">
              <w:t xml:space="preserve">5: SEND STOP CODE(S) WITHOUT CHAR4 CODE </w:t>
            </w:r>
          </w:p>
          <w:p w:rsidR="003216B6" w:rsidRPr="009A7998" w:rsidRDefault="003216B6" w:rsidP="00B44850">
            <w:pPr>
              <w:pStyle w:val="TableText"/>
            </w:pPr>
            <w:r w:rsidRPr="009A7998">
              <w:t xml:space="preserve">(If Clinic is </w:t>
            </w:r>
            <w:r w:rsidRPr="002B1BC0">
              <w:rPr>
                <w:u w:val="single"/>
              </w:rPr>
              <w:t>not</w:t>
            </w:r>
            <w:r w:rsidRPr="009A7998">
              <w:t xml:space="preserve"> a Non-Count Clinic)</w:t>
            </w:r>
          </w:p>
          <w:p w:rsidR="003216B6" w:rsidRPr="009A7998" w:rsidRDefault="003216B6" w:rsidP="00B44850">
            <w:pPr>
              <w:pStyle w:val="TableText"/>
            </w:pPr>
            <w:r w:rsidRPr="009A7998">
              <w:t>6: DO NOT SEND (If Clinic is a Non-Count Clinic)</w:t>
            </w:r>
          </w:p>
        </w:tc>
      </w:tr>
    </w:tbl>
    <w:p w:rsidR="003216B6" w:rsidRPr="00184A44" w:rsidRDefault="003216B6" w:rsidP="00B44850">
      <w:pPr>
        <w:pStyle w:val="Heading5"/>
      </w:pPr>
      <w:bookmarkStart w:id="3783" w:name="_Toc450829785"/>
      <w:bookmarkStart w:id="3784" w:name="_Toc459041132"/>
      <w:bookmarkStart w:id="3785" w:name="_Toc459043683"/>
      <w:r w:rsidRPr="00184A44">
        <w:t>Existing Clinic Entries</w:t>
      </w:r>
      <w:bookmarkEnd w:id="3783"/>
      <w:bookmarkEnd w:id="3784"/>
      <w:bookmarkEnd w:id="3785"/>
    </w:p>
    <w:p w:rsidR="003216B6" w:rsidRPr="009A7998" w:rsidRDefault="003216B6" w:rsidP="00B44850">
      <w:pPr>
        <w:pStyle w:val="DSSECSBodyText"/>
      </w:pPr>
      <w:r w:rsidRPr="009A7998">
        <w:t>All preexisting clinics are checked against their counterparts</w:t>
      </w:r>
      <w:r w:rsidR="003F7DDE">
        <w:t>,</w:t>
      </w:r>
      <w:r w:rsidRPr="009A7998">
        <w:t xml:space="preserve"> in the HOSPITAL LOCATION file (#44) to </w:t>
      </w:r>
      <w:r w:rsidR="003F7DDE">
        <w:t>en</w:t>
      </w:r>
      <w:r w:rsidRPr="009A7998">
        <w:t>sure the STOP CODE field (#1)</w:t>
      </w:r>
      <w:r w:rsidR="003F7DDE">
        <w:t>,</w:t>
      </w:r>
      <w:r w:rsidRPr="009A7998">
        <w:t xml:space="preserve"> in the CLINICS AND STOP CODES file (#728.44) matches the STOP CODE NUMBER field (#8)</w:t>
      </w:r>
      <w:r w:rsidR="003F7DDE">
        <w:t>,</w:t>
      </w:r>
      <w:r w:rsidRPr="009A7998">
        <w:t xml:space="preserve"> in the HOSPITAL LOCATION file (#44). The same </w:t>
      </w:r>
      <w:r w:rsidR="003F7DDE">
        <w:t xml:space="preserve">validation </w:t>
      </w:r>
      <w:r w:rsidRPr="009A7998">
        <w:t xml:space="preserve">check is </w:t>
      </w:r>
      <w:r w:rsidR="003F7DDE">
        <w:t>performed,</w:t>
      </w:r>
      <w:r w:rsidRPr="009A7998">
        <w:t xml:space="preserve"> on the CREDIT STOP CODE field (#2) to </w:t>
      </w:r>
      <w:r w:rsidR="003F7DDE">
        <w:t>en</w:t>
      </w:r>
      <w:r w:rsidRPr="009A7998">
        <w:t>sure it matches the CREDIT STOP CODE field (#2503)</w:t>
      </w:r>
      <w:r w:rsidR="003F7DDE">
        <w:t>,</w:t>
      </w:r>
      <w:r w:rsidRPr="009A7998">
        <w:t xml:space="preserve"> in the HOSPITAL LOCATION file (#44).</w:t>
      </w:r>
    </w:p>
    <w:p w:rsidR="003216B6" w:rsidRPr="009A7998" w:rsidRDefault="003216B6" w:rsidP="00B44850">
      <w:pPr>
        <w:pStyle w:val="DSSECSBodyText"/>
      </w:pPr>
      <w:r w:rsidRPr="009A7998">
        <w:t>Any preexisting clinic currently marked as inactive</w:t>
      </w:r>
      <w:r w:rsidR="00543E1F">
        <w:t>,</w:t>
      </w:r>
      <w:r w:rsidRPr="009A7998">
        <w:t xml:space="preserve"> in the HOSPITAL LOCATION file (#44)</w:t>
      </w:r>
      <w:r w:rsidR="00543E1F">
        <w:t>,</w:t>
      </w:r>
      <w:r w:rsidRPr="009A7998">
        <w:t xml:space="preserve"> is flagged as inactive</w:t>
      </w:r>
      <w:r w:rsidR="00543E1F">
        <w:t>,</w:t>
      </w:r>
      <w:r w:rsidRPr="009A7998">
        <w:t xml:space="preserve"> in the CLINICS AND STOP CODES file (#728.44). This inactive indicator </w:t>
      </w:r>
      <w:r w:rsidR="00543E1F">
        <w:t xml:space="preserve">is </w:t>
      </w:r>
      <w:r w:rsidRPr="009A7998">
        <w:t>displayed as an asterisk (*)</w:t>
      </w:r>
      <w:r w:rsidR="00543E1F">
        <w:t>,</w:t>
      </w:r>
      <w:r w:rsidRPr="009A7998">
        <w:t xml:space="preserve"> beside the clinic name</w:t>
      </w:r>
      <w:r w:rsidR="00543E1F">
        <w:t>,</w:t>
      </w:r>
      <w:r w:rsidRPr="009A7998">
        <w:t xml:space="preserve"> on the worksheet generated</w:t>
      </w:r>
      <w:r w:rsidR="00543E1F">
        <w:t>,</w:t>
      </w:r>
      <w:r w:rsidRPr="009A7998">
        <w:t xml:space="preserve"> by the </w:t>
      </w:r>
      <w:r w:rsidRPr="009A7998">
        <w:rPr>
          <w:i/>
        </w:rPr>
        <w:t>Clinics and DSS Stop Codes Print</w:t>
      </w:r>
      <w:r w:rsidRPr="009A7998">
        <w:t xml:space="preserve"> option. Inactive clinics may still have valid past data for DSS.</w:t>
      </w:r>
    </w:p>
    <w:p w:rsidR="003216B6" w:rsidRPr="009A7998" w:rsidRDefault="003216B6" w:rsidP="00B44850">
      <w:pPr>
        <w:pStyle w:val="DSSECSBodyText"/>
      </w:pPr>
      <w:r w:rsidRPr="009A7998">
        <w:t xml:space="preserve">Any Stop Code </w:t>
      </w:r>
      <w:proofErr w:type="gramStart"/>
      <w:r w:rsidRPr="009A7998">
        <w:t>changes</w:t>
      </w:r>
      <w:r w:rsidR="00543E1F">
        <w:t>,</w:t>
      </w:r>
      <w:r w:rsidRPr="009A7998">
        <w:t xml:space="preserve"> to preexisting clinics</w:t>
      </w:r>
      <w:r w:rsidR="00543E1F">
        <w:t>,</w:t>
      </w:r>
      <w:r w:rsidRPr="009A7998">
        <w:t xml:space="preserve"> delete</w:t>
      </w:r>
      <w:r w:rsidR="00543E1F">
        <w:t>s</w:t>
      </w:r>
      <w:proofErr w:type="gramEnd"/>
      <w:r w:rsidRPr="009A7998">
        <w:t xml:space="preserve"> the “Last Approved” date</w:t>
      </w:r>
      <w:r w:rsidR="00543E1F">
        <w:t>,</w:t>
      </w:r>
      <w:r w:rsidRPr="009A7998">
        <w:t xml:space="preserve"> in the CLINICS AND STOP CODES file (#728.44). This ensure</w:t>
      </w:r>
      <w:r w:rsidR="00543E1F">
        <w:t>s</w:t>
      </w:r>
      <w:r w:rsidRPr="009A7998">
        <w:t xml:space="preserve"> the edited clinics print out</w:t>
      </w:r>
      <w:r w:rsidR="00F10514">
        <w:t>,</w:t>
      </w:r>
      <w:r w:rsidRPr="009A7998">
        <w:t xml:space="preserve"> as “</w:t>
      </w:r>
      <w:proofErr w:type="spellStart"/>
      <w:r w:rsidRPr="009A7998">
        <w:t>Unreviewed</w:t>
      </w:r>
      <w:proofErr w:type="spellEnd"/>
      <w:r w:rsidRPr="009A7998">
        <w:t xml:space="preserve">” the next time the </w:t>
      </w:r>
      <w:r w:rsidR="00F10514" w:rsidRPr="009A7998">
        <w:t xml:space="preserve">Clinic Worksheet </w:t>
      </w:r>
      <w:r w:rsidRPr="009A7998">
        <w:t>is generated</w:t>
      </w:r>
      <w:r w:rsidR="00F10514">
        <w:t>,</w:t>
      </w:r>
      <w:r w:rsidRPr="009A7998">
        <w:t xml:space="preserve"> using the </w:t>
      </w:r>
      <w:r w:rsidRPr="009A7998">
        <w:rPr>
          <w:i/>
        </w:rPr>
        <w:t>Clinics and DSS Stop Codes Print</w:t>
      </w:r>
      <w:r w:rsidRPr="009A7998">
        <w:t xml:space="preserve"> option.</w:t>
      </w:r>
    </w:p>
    <w:p w:rsidR="003216B6" w:rsidRPr="00184A44" w:rsidRDefault="003216B6" w:rsidP="00B44850">
      <w:pPr>
        <w:pStyle w:val="Heading4"/>
      </w:pPr>
      <w:bookmarkStart w:id="3786" w:name="_Toc450829786"/>
      <w:bookmarkStart w:id="3787" w:name="_Toc459041133"/>
      <w:bookmarkStart w:id="3788" w:name="_Toc459043684"/>
      <w:r w:rsidRPr="00184A44">
        <w:t>Clinics and DSS Stop Codes Print</w:t>
      </w:r>
      <w:bookmarkEnd w:id="3786"/>
      <w:bookmarkEnd w:id="3787"/>
      <w:bookmarkEnd w:id="3788"/>
    </w:p>
    <w:p w:rsidR="003216B6" w:rsidRPr="00184A44" w:rsidRDefault="003216B6" w:rsidP="00B44850">
      <w:pPr>
        <w:pStyle w:val="DSSECSBodyText"/>
      </w:pPr>
      <w:r w:rsidRPr="00184A44">
        <w:t>Use this option to produce the Worksheet</w:t>
      </w:r>
      <w:r w:rsidR="004D06E9" w:rsidRPr="00184A44">
        <w:t>,</w:t>
      </w:r>
      <w:r w:rsidRPr="00184A44">
        <w:t xml:space="preserve"> for DSS Clinic Stops showing one of the following:</w:t>
      </w:r>
    </w:p>
    <w:p w:rsidR="003216B6" w:rsidRPr="009A7998" w:rsidRDefault="003216B6" w:rsidP="00B44850">
      <w:pPr>
        <w:pStyle w:val="BulletListMultiple"/>
      </w:pPr>
      <w:r w:rsidRPr="009A7998">
        <w:t>All Clinics</w:t>
      </w:r>
    </w:p>
    <w:p w:rsidR="003216B6" w:rsidRPr="009A7998" w:rsidRDefault="003216B6" w:rsidP="00B44850">
      <w:pPr>
        <w:pStyle w:val="BulletListMultiple"/>
      </w:pPr>
      <w:r w:rsidRPr="009A7998">
        <w:t>Active Clinics</w:t>
      </w:r>
    </w:p>
    <w:p w:rsidR="003216B6" w:rsidRPr="009A7998" w:rsidRDefault="003216B6" w:rsidP="00B44850">
      <w:pPr>
        <w:pStyle w:val="BulletListMultiple"/>
      </w:pPr>
      <w:r w:rsidRPr="009A7998">
        <w:t>Duplicate Clinics</w:t>
      </w:r>
    </w:p>
    <w:p w:rsidR="003216B6" w:rsidRPr="009A7998" w:rsidRDefault="003216B6" w:rsidP="00B44850">
      <w:pPr>
        <w:pStyle w:val="BulletListMultiple"/>
      </w:pPr>
      <w:r w:rsidRPr="009A7998">
        <w:t>All Inactive Clinics</w:t>
      </w:r>
    </w:p>
    <w:p w:rsidR="003216B6" w:rsidRPr="009A7998" w:rsidRDefault="003216B6" w:rsidP="00B44850">
      <w:pPr>
        <w:pStyle w:val="BulletListMultipleLast"/>
      </w:pPr>
      <w:proofErr w:type="spellStart"/>
      <w:r w:rsidRPr="009A7998">
        <w:t>Unreviewed</w:t>
      </w:r>
      <w:proofErr w:type="spellEnd"/>
      <w:r w:rsidRPr="009A7998">
        <w:t xml:space="preserve"> Clinics</w:t>
      </w:r>
    </w:p>
    <w:p w:rsidR="003216B6" w:rsidRPr="009A7998" w:rsidRDefault="003216B6" w:rsidP="000B4407">
      <w:pPr>
        <w:pStyle w:val="Note"/>
      </w:pPr>
      <w:r w:rsidRPr="009A7998">
        <w:t xml:space="preserve">A clinic </w:t>
      </w:r>
      <w:r w:rsidR="004D06E9">
        <w:t xml:space="preserve">is </w:t>
      </w:r>
      <w:r w:rsidRPr="009A7998">
        <w:t>reported as “</w:t>
      </w:r>
      <w:proofErr w:type="spellStart"/>
      <w:r w:rsidRPr="009A7998">
        <w:t>Unreviewed</w:t>
      </w:r>
      <w:proofErr w:type="spellEnd"/>
      <w:r w:rsidRPr="009A7998">
        <w:t xml:space="preserve">” if it is newly established or if there is a change to </w:t>
      </w:r>
      <w:r w:rsidR="004D06E9">
        <w:t xml:space="preserve">the </w:t>
      </w:r>
      <w:r w:rsidRPr="009A7998">
        <w:t xml:space="preserve">Stop Code/Credit Stop, Count/Non-Count clinic status or Active/Inactive clinic status. </w:t>
      </w:r>
    </w:p>
    <w:p w:rsidR="003216B6" w:rsidRPr="009A7998" w:rsidRDefault="003216B6" w:rsidP="00B44850">
      <w:pPr>
        <w:pStyle w:val="DSSECSBodyText"/>
        <w:rPr>
          <w:rFonts w:cs="Arial"/>
        </w:rPr>
      </w:pPr>
      <w:r w:rsidRPr="009A7998">
        <w:rPr>
          <w:rFonts w:cs="Arial"/>
        </w:rPr>
        <w:lastRenderedPageBreak/>
        <w:t xml:space="preserve">The columns included on the exported spreadsheets </w:t>
      </w:r>
      <w:r w:rsidR="004D06E9">
        <w:rPr>
          <w:rFonts w:cs="Arial"/>
        </w:rPr>
        <w:t>are</w:t>
      </w:r>
      <w:r w:rsidRPr="009A7998">
        <w:rPr>
          <w:rFonts w:cs="Arial"/>
        </w:rPr>
        <w:t>:</w:t>
      </w:r>
    </w:p>
    <w:p w:rsidR="003216B6" w:rsidRPr="009A7998" w:rsidRDefault="003216B6" w:rsidP="00B44850">
      <w:pPr>
        <w:pStyle w:val="BulletListMultiple"/>
      </w:pPr>
      <w:r w:rsidRPr="009A7998">
        <w:t xml:space="preserve">Internal  Entry Number (IEN) </w:t>
      </w:r>
      <w:r w:rsidRPr="004D06E9">
        <w:t>(Not in Duplicate Clinics export)</w:t>
      </w:r>
    </w:p>
    <w:p w:rsidR="003216B6" w:rsidRPr="009A7998" w:rsidRDefault="003216B6" w:rsidP="00B44850">
      <w:pPr>
        <w:pStyle w:val="BulletListMultiple"/>
      </w:pPr>
      <w:r w:rsidRPr="009A7998">
        <w:t>Clinic (Followed by * if inactive.  “Clinic Name” on Duplicate Clinics export)</w:t>
      </w:r>
    </w:p>
    <w:p w:rsidR="003216B6" w:rsidRPr="009A7998" w:rsidRDefault="003216B6" w:rsidP="00B44850">
      <w:pPr>
        <w:pStyle w:val="BulletListMultiple"/>
      </w:pPr>
      <w:r w:rsidRPr="009A7998">
        <w:t xml:space="preserve">Clinic IEN </w:t>
      </w:r>
      <w:r w:rsidRPr="004D06E9">
        <w:t>(On Duplicate Clinics export only)</w:t>
      </w:r>
    </w:p>
    <w:p w:rsidR="003216B6" w:rsidRPr="009A7998" w:rsidRDefault="003216B6" w:rsidP="00B44850">
      <w:pPr>
        <w:pStyle w:val="BulletListMultiple"/>
      </w:pPr>
      <w:r w:rsidRPr="009A7998">
        <w:t>Stop Code</w:t>
      </w:r>
    </w:p>
    <w:p w:rsidR="003216B6" w:rsidRPr="009A7998" w:rsidRDefault="003216B6" w:rsidP="00B44850">
      <w:pPr>
        <w:pStyle w:val="BulletListMultiple"/>
      </w:pPr>
      <w:r w:rsidRPr="009A7998">
        <w:t>Credit Stop Code</w:t>
      </w:r>
    </w:p>
    <w:p w:rsidR="003216B6" w:rsidRPr="009A7998" w:rsidRDefault="003216B6" w:rsidP="00B44850">
      <w:pPr>
        <w:pStyle w:val="BulletListMultiple"/>
      </w:pPr>
      <w:r w:rsidRPr="009A7998">
        <w:t xml:space="preserve">Action </w:t>
      </w:r>
      <w:r w:rsidRPr="004D06E9">
        <w:t>(Not in Duplicate Clinics export)</w:t>
      </w:r>
    </w:p>
    <w:p w:rsidR="003216B6" w:rsidRPr="009A7998" w:rsidRDefault="003216B6" w:rsidP="00B44850">
      <w:pPr>
        <w:pStyle w:val="BulletListMultiple"/>
      </w:pPr>
      <w:r w:rsidRPr="009A7998">
        <w:t xml:space="preserve">Last Approved Date </w:t>
      </w:r>
      <w:r w:rsidRPr="004D06E9">
        <w:t>(Not in Duplicate Clinics export)</w:t>
      </w:r>
    </w:p>
    <w:p w:rsidR="003216B6" w:rsidRPr="009A7998" w:rsidRDefault="003216B6" w:rsidP="00B44850">
      <w:pPr>
        <w:pStyle w:val="BulletListMultiple"/>
      </w:pPr>
      <w:r w:rsidRPr="009A7998">
        <w:t>CHAR4 Code</w:t>
      </w:r>
    </w:p>
    <w:p w:rsidR="003216B6" w:rsidRPr="009A7998" w:rsidRDefault="003216B6" w:rsidP="00B44850">
      <w:pPr>
        <w:pStyle w:val="BulletListMultiple"/>
      </w:pPr>
      <w:proofErr w:type="spellStart"/>
      <w:r w:rsidRPr="009A7998">
        <w:t>Inact</w:t>
      </w:r>
      <w:proofErr w:type="spellEnd"/>
      <w:r w:rsidRPr="009A7998">
        <w:t xml:space="preserve"> Date </w:t>
      </w:r>
      <w:r w:rsidRPr="004D06E9">
        <w:t>(Not in Duplicate Clinics export)</w:t>
      </w:r>
    </w:p>
    <w:p w:rsidR="003216B6" w:rsidRPr="009A7998" w:rsidRDefault="003216B6" w:rsidP="00B44850">
      <w:pPr>
        <w:pStyle w:val="BulletListMultiple"/>
      </w:pPr>
      <w:r w:rsidRPr="009A7998">
        <w:t xml:space="preserve">React Date </w:t>
      </w:r>
      <w:r w:rsidRPr="004D06E9">
        <w:t>(Not in Duplicate Clinics export)</w:t>
      </w:r>
    </w:p>
    <w:p w:rsidR="003216B6" w:rsidRPr="009A7998" w:rsidRDefault="003216B6" w:rsidP="00B44850">
      <w:pPr>
        <w:pStyle w:val="BulletListMultiple"/>
      </w:pPr>
      <w:r w:rsidRPr="009A7998">
        <w:t xml:space="preserve">Clinic Type </w:t>
      </w:r>
      <w:r w:rsidRPr="004D06E9">
        <w:t>(Not in Duplicate Clinics export)</w:t>
      </w:r>
    </w:p>
    <w:p w:rsidR="003216B6" w:rsidRPr="009A7998" w:rsidRDefault="003216B6" w:rsidP="00B44850">
      <w:pPr>
        <w:pStyle w:val="BulletListMultiple"/>
      </w:pPr>
      <w:r w:rsidRPr="009A7998">
        <w:t xml:space="preserve">App Len </w:t>
      </w:r>
      <w:r w:rsidRPr="004D06E9">
        <w:t>(“Clinic Appointment Length” in Duplicate Clinics export)</w:t>
      </w:r>
    </w:p>
    <w:p w:rsidR="003216B6" w:rsidRPr="009A7998" w:rsidRDefault="003216B6" w:rsidP="00B44850">
      <w:pPr>
        <w:pStyle w:val="BulletListMultipleLast"/>
      </w:pPr>
      <w:proofErr w:type="spellStart"/>
      <w:r w:rsidRPr="009A7998">
        <w:t>Div</w:t>
      </w:r>
      <w:proofErr w:type="spellEnd"/>
      <w:r w:rsidRPr="009A7998">
        <w:t xml:space="preserve"> </w:t>
      </w:r>
      <w:r w:rsidRPr="004D06E9">
        <w:t>(“Division” in Duplicate Clinics export)</w:t>
      </w:r>
    </w:p>
    <w:p w:rsidR="003216B6" w:rsidRPr="009A7998" w:rsidRDefault="003216B6" w:rsidP="000B4407">
      <w:pPr>
        <w:pStyle w:val="Note"/>
      </w:pPr>
      <w:r w:rsidRPr="009A7998">
        <w:t xml:space="preserve">The following fields are </w:t>
      </w:r>
      <w:r w:rsidRPr="004D06E9">
        <w:rPr>
          <w:u w:val="single"/>
        </w:rPr>
        <w:t>not</w:t>
      </w:r>
      <w:r w:rsidRPr="009A7998">
        <w:t xml:space="preserve"> in</w:t>
      </w:r>
      <w:r w:rsidR="004D06E9">
        <w:t>cluded in</w:t>
      </w:r>
      <w:r w:rsidRPr="009A7998">
        <w:t xml:space="preserve"> the Duplicate Clinics export:</w:t>
      </w:r>
    </w:p>
    <w:p w:rsidR="003216B6" w:rsidRPr="009A7998" w:rsidRDefault="003216B6" w:rsidP="00B44850">
      <w:pPr>
        <w:pStyle w:val="BulletListMultiple"/>
      </w:pPr>
      <w:r w:rsidRPr="009A7998">
        <w:t>App Type</w:t>
      </w:r>
    </w:p>
    <w:p w:rsidR="003216B6" w:rsidRPr="009A7998" w:rsidRDefault="003216B6" w:rsidP="00B44850">
      <w:pPr>
        <w:pStyle w:val="BulletListMultiple"/>
      </w:pPr>
      <w:r w:rsidRPr="009A7998">
        <w:t xml:space="preserve">Non </w:t>
      </w:r>
      <w:proofErr w:type="spellStart"/>
      <w:r w:rsidRPr="009A7998">
        <w:t>Cnt</w:t>
      </w:r>
      <w:proofErr w:type="spellEnd"/>
    </w:p>
    <w:p w:rsidR="003216B6" w:rsidRPr="009A7998" w:rsidRDefault="003216B6" w:rsidP="00B44850">
      <w:pPr>
        <w:pStyle w:val="BulletListMultiple"/>
      </w:pPr>
      <w:r w:rsidRPr="009A7998">
        <w:t>Occasion of Service (OOS)</w:t>
      </w:r>
    </w:p>
    <w:p w:rsidR="003216B6" w:rsidRPr="009A7998" w:rsidRDefault="003216B6" w:rsidP="00B44850">
      <w:pPr>
        <w:pStyle w:val="BulletListMultiple"/>
      </w:pPr>
      <w:r w:rsidRPr="009A7998">
        <w:t xml:space="preserve">OOS Calling </w:t>
      </w:r>
      <w:proofErr w:type="spellStart"/>
      <w:r w:rsidRPr="009A7998">
        <w:t>Pkg</w:t>
      </w:r>
      <w:proofErr w:type="spellEnd"/>
    </w:p>
    <w:p w:rsidR="003216B6" w:rsidRPr="009A7998" w:rsidRDefault="003216B6" w:rsidP="00B44850">
      <w:pPr>
        <w:pStyle w:val="BulletListMultiple"/>
      </w:pPr>
      <w:proofErr w:type="spellStart"/>
      <w:r w:rsidRPr="009A7998">
        <w:t>Var</w:t>
      </w:r>
      <w:proofErr w:type="spellEnd"/>
      <w:r w:rsidRPr="009A7998">
        <w:t xml:space="preserve"> Length </w:t>
      </w:r>
      <w:proofErr w:type="spellStart"/>
      <w:r w:rsidRPr="009A7998">
        <w:t>Appt</w:t>
      </w:r>
      <w:proofErr w:type="spellEnd"/>
    </w:p>
    <w:p w:rsidR="003216B6" w:rsidRPr="009A7998" w:rsidRDefault="003216B6" w:rsidP="00B44850">
      <w:pPr>
        <w:pStyle w:val="BulletListMultiple"/>
      </w:pPr>
      <w:r w:rsidRPr="009A7998">
        <w:t xml:space="preserve">DSS Prod </w:t>
      </w:r>
      <w:proofErr w:type="spellStart"/>
      <w:r w:rsidRPr="009A7998">
        <w:t>Dept</w:t>
      </w:r>
      <w:proofErr w:type="spellEnd"/>
    </w:p>
    <w:p w:rsidR="003216B6" w:rsidRPr="009A7998" w:rsidRDefault="003216B6" w:rsidP="00B44850">
      <w:pPr>
        <w:pStyle w:val="BulletListMultipleLast"/>
      </w:pPr>
      <w:r w:rsidRPr="009A7998">
        <w:t>DSS Unit ID</w:t>
      </w:r>
    </w:p>
    <w:p w:rsidR="003216B6" w:rsidRPr="009A7998" w:rsidRDefault="003216B6" w:rsidP="00B44850">
      <w:pPr>
        <w:pStyle w:val="DSSECSBodyText"/>
        <w:rPr>
          <w:rFonts w:cs="Arial"/>
        </w:rPr>
      </w:pPr>
      <w:r w:rsidRPr="009A7998">
        <w:rPr>
          <w:rFonts w:cs="Arial"/>
        </w:rPr>
        <w:t xml:space="preserve">Columns listed </w:t>
      </w:r>
      <w:r w:rsidR="004D06E9">
        <w:rPr>
          <w:rFonts w:cs="Arial"/>
        </w:rPr>
        <w:t>o</w:t>
      </w:r>
      <w:r w:rsidRPr="009A7998">
        <w:rPr>
          <w:rFonts w:cs="Arial"/>
        </w:rPr>
        <w:t>n the Worksheet for DSS Clinic Stops</w:t>
      </w:r>
      <w:r w:rsidR="004D06E9">
        <w:rPr>
          <w:rFonts w:cs="Arial"/>
        </w:rPr>
        <w:t>,</w:t>
      </w:r>
      <w:r w:rsidRPr="009A7998">
        <w:rPr>
          <w:rFonts w:cs="Arial"/>
        </w:rPr>
        <w:t xml:space="preserve"> printed from the screen</w:t>
      </w:r>
      <w:r w:rsidR="004D06E9">
        <w:rPr>
          <w:rFonts w:cs="Arial"/>
        </w:rPr>
        <w:t>,</w:t>
      </w:r>
      <w:r w:rsidRPr="009A7998">
        <w:rPr>
          <w:rFonts w:cs="Arial"/>
        </w:rPr>
        <w:t xml:space="preserve"> include:</w:t>
      </w:r>
    </w:p>
    <w:p w:rsidR="003216B6" w:rsidRPr="009A7998" w:rsidRDefault="003216B6" w:rsidP="00B44850">
      <w:pPr>
        <w:pStyle w:val="BulletListMultiple"/>
      </w:pPr>
      <w:r w:rsidRPr="009A7998">
        <w:t>Last approved date</w:t>
      </w:r>
    </w:p>
    <w:p w:rsidR="003216B6" w:rsidRPr="009A7998" w:rsidRDefault="003216B6" w:rsidP="00B44850">
      <w:pPr>
        <w:pStyle w:val="BulletListMultiple"/>
      </w:pPr>
      <w:r w:rsidRPr="009A7998">
        <w:t>Print Date</w:t>
      </w:r>
    </w:p>
    <w:p w:rsidR="003216B6" w:rsidRPr="009A7998" w:rsidRDefault="003216B6" w:rsidP="00B44850">
      <w:pPr>
        <w:pStyle w:val="BulletListMultiple"/>
      </w:pPr>
      <w:r w:rsidRPr="009A7998">
        <w:t xml:space="preserve">Clinic </w:t>
      </w:r>
      <w:r w:rsidRPr="004D06E9">
        <w:rPr>
          <w:i/>
          <w:sz w:val="22"/>
        </w:rPr>
        <w:t>(Followed by * if inactive.  Field name is “Clinic Name” on Duplicate Clinic List screen)</w:t>
      </w:r>
    </w:p>
    <w:p w:rsidR="003216B6" w:rsidRPr="009A7998" w:rsidRDefault="003216B6" w:rsidP="00B44850">
      <w:pPr>
        <w:pStyle w:val="BulletListMultiple"/>
      </w:pPr>
      <w:r w:rsidRPr="009A7998">
        <w:t xml:space="preserve">Clinic IEN </w:t>
      </w:r>
      <w:r w:rsidRPr="004D06E9">
        <w:rPr>
          <w:i/>
          <w:sz w:val="22"/>
        </w:rPr>
        <w:t>(On Duplicate Clinic List screen only)</w:t>
      </w:r>
    </w:p>
    <w:p w:rsidR="003216B6" w:rsidRPr="009A7998" w:rsidRDefault="003216B6" w:rsidP="00B44850">
      <w:pPr>
        <w:pStyle w:val="BulletListMultiple"/>
      </w:pPr>
      <w:r w:rsidRPr="009A7998">
        <w:t>Stop Code</w:t>
      </w:r>
    </w:p>
    <w:p w:rsidR="003216B6" w:rsidRPr="009A7998" w:rsidRDefault="003216B6" w:rsidP="00B44850">
      <w:pPr>
        <w:pStyle w:val="BulletListMultiple"/>
      </w:pPr>
      <w:r w:rsidRPr="009A7998">
        <w:t>Credit Stop Code</w:t>
      </w:r>
    </w:p>
    <w:p w:rsidR="003216B6" w:rsidRPr="009A7998" w:rsidRDefault="003216B6" w:rsidP="00B44850">
      <w:pPr>
        <w:pStyle w:val="BulletListMultiple"/>
      </w:pPr>
      <w:r w:rsidRPr="009A7998">
        <w:t xml:space="preserve">Action </w:t>
      </w:r>
      <w:r w:rsidRPr="004D06E9">
        <w:rPr>
          <w:i/>
          <w:sz w:val="22"/>
        </w:rPr>
        <w:t>(Not on Duplicate Clinic List screen)</w:t>
      </w:r>
    </w:p>
    <w:p w:rsidR="003216B6" w:rsidRPr="009A7998" w:rsidRDefault="003216B6" w:rsidP="00B44850">
      <w:pPr>
        <w:pStyle w:val="BulletListMultiple"/>
      </w:pPr>
      <w:r w:rsidRPr="009A7998">
        <w:t>CHAR4 Code</w:t>
      </w:r>
    </w:p>
    <w:p w:rsidR="003216B6" w:rsidRPr="009A7998" w:rsidRDefault="003216B6" w:rsidP="00B44850">
      <w:pPr>
        <w:pStyle w:val="BulletListMultiple"/>
      </w:pPr>
      <w:r w:rsidRPr="009A7998">
        <w:t xml:space="preserve">Clinic </w:t>
      </w:r>
      <w:proofErr w:type="spellStart"/>
      <w:r w:rsidRPr="009A7998">
        <w:t>Appt</w:t>
      </w:r>
      <w:proofErr w:type="spellEnd"/>
      <w:r w:rsidRPr="009A7998">
        <w:t xml:space="preserve"> Length </w:t>
      </w:r>
      <w:r w:rsidRPr="004D06E9">
        <w:rPr>
          <w:i/>
          <w:sz w:val="22"/>
        </w:rPr>
        <w:t>(On Duplicate Clinic List screen only)</w:t>
      </w:r>
    </w:p>
    <w:p w:rsidR="003216B6" w:rsidRPr="009A7998" w:rsidRDefault="003216B6" w:rsidP="00B44850">
      <w:pPr>
        <w:pStyle w:val="BulletListMultiple"/>
      </w:pPr>
      <w:proofErr w:type="spellStart"/>
      <w:r w:rsidRPr="009A7998">
        <w:t>Div</w:t>
      </w:r>
      <w:proofErr w:type="spellEnd"/>
      <w:r w:rsidRPr="009A7998">
        <w:t xml:space="preserve"> </w:t>
      </w:r>
      <w:r w:rsidRPr="004D06E9">
        <w:rPr>
          <w:i/>
          <w:sz w:val="22"/>
        </w:rPr>
        <w:t>(On Duplicate Clinic List screen only)</w:t>
      </w:r>
    </w:p>
    <w:p w:rsidR="003216B6" w:rsidRPr="009A7998" w:rsidRDefault="003216B6" w:rsidP="00B44850">
      <w:pPr>
        <w:pStyle w:val="BulletListMultiple"/>
      </w:pPr>
      <w:r w:rsidRPr="009A7998">
        <w:t>C/N</w:t>
      </w:r>
    </w:p>
    <w:p w:rsidR="003216B6" w:rsidRPr="009A7998" w:rsidRDefault="003216B6" w:rsidP="00B44850">
      <w:pPr>
        <w:pStyle w:val="BulletListMultiple"/>
      </w:pPr>
      <w:r w:rsidRPr="009A7998">
        <w:lastRenderedPageBreak/>
        <w:t>DSS Product Department</w:t>
      </w:r>
    </w:p>
    <w:p w:rsidR="003216B6" w:rsidRPr="009A7998" w:rsidRDefault="003216B6" w:rsidP="00B44850">
      <w:pPr>
        <w:pStyle w:val="BulletListMultipleLast"/>
      </w:pPr>
      <w:r w:rsidRPr="009A7998">
        <w:t>DSS Unit Identifier</w:t>
      </w:r>
    </w:p>
    <w:p w:rsidR="00C72166" w:rsidRPr="00777FAD" w:rsidRDefault="003216B6" w:rsidP="00B44850">
      <w:pPr>
        <w:pStyle w:val="DSSECSBodyText"/>
      </w:pPr>
      <w:r w:rsidRPr="009A7998">
        <w:t>Column “C / N”</w:t>
      </w:r>
      <w:r w:rsidR="00F57D9D">
        <w:t>,</w:t>
      </w:r>
      <w:r w:rsidRPr="009A7998">
        <w:t xml:space="preserve"> on the printed report</w:t>
      </w:r>
      <w:r w:rsidR="00F57D9D">
        <w:t xml:space="preserve">, </w:t>
      </w:r>
      <w:r w:rsidRPr="009A7998">
        <w:t xml:space="preserve">and column “Non </w:t>
      </w:r>
      <w:proofErr w:type="spellStart"/>
      <w:r w:rsidRPr="009A7998">
        <w:t>Cnt</w:t>
      </w:r>
      <w:proofErr w:type="spellEnd"/>
      <w:r w:rsidRPr="009A7998">
        <w:t>”</w:t>
      </w:r>
      <w:r w:rsidR="00F57D9D">
        <w:t>,</w:t>
      </w:r>
      <w:r w:rsidRPr="009A7998">
        <w:t xml:space="preserve"> on the </w:t>
      </w:r>
      <w:r w:rsidR="00C72166" w:rsidRPr="009A7998">
        <w:t xml:space="preserve">Export </w:t>
      </w:r>
      <w:r w:rsidRPr="009A7998">
        <w:t xml:space="preserve">report, captures changes to </w:t>
      </w:r>
      <w:r w:rsidR="00F57D9D">
        <w:t>the</w:t>
      </w:r>
      <w:r w:rsidRPr="009A7998">
        <w:t xml:space="preserve"> </w:t>
      </w:r>
      <w:r w:rsidR="00C72166" w:rsidRPr="009A7998">
        <w:t xml:space="preserve">Clinic’s </w:t>
      </w:r>
      <w:r w:rsidRPr="009A7998">
        <w:t>Count / Non Count status. Values</w:t>
      </w:r>
      <w:r w:rsidR="00F57D9D">
        <w:t xml:space="preserve"> displayed,</w:t>
      </w:r>
      <w:r w:rsidRPr="009A7998">
        <w:t xml:space="preserve"> in the column </w:t>
      </w:r>
      <w:r w:rsidR="00F57D9D">
        <w:t>are</w:t>
      </w:r>
      <w:r w:rsidRPr="009A7998">
        <w:t xml:space="preserve"> “C”</w:t>
      </w:r>
      <w:r w:rsidR="00C72166" w:rsidRPr="009A7998">
        <w:t>,</w:t>
      </w:r>
      <w:r w:rsidRPr="009A7998">
        <w:t xml:space="preserve"> for </w:t>
      </w:r>
      <w:r w:rsidR="00C72166" w:rsidRPr="009A7998">
        <w:t xml:space="preserve">Count </w:t>
      </w:r>
      <w:r w:rsidRPr="009A7998">
        <w:t>or “N”</w:t>
      </w:r>
      <w:r w:rsidR="00C72166" w:rsidRPr="009A7998">
        <w:t>,</w:t>
      </w:r>
      <w:r w:rsidRPr="009A7998">
        <w:t xml:space="preserve"> for </w:t>
      </w:r>
      <w:r w:rsidR="00C72166" w:rsidRPr="009A7998">
        <w:t xml:space="preserve">Non-Count, </w:t>
      </w:r>
      <w:r w:rsidRPr="009A7998">
        <w:t>on the printed report</w:t>
      </w:r>
      <w:r w:rsidR="00F57D9D">
        <w:t>;</w:t>
      </w:r>
      <w:r w:rsidRPr="009A7998">
        <w:t xml:space="preserve"> and “YES” or “NO”</w:t>
      </w:r>
      <w:r w:rsidR="00F57D9D">
        <w:t>,</w:t>
      </w:r>
      <w:r w:rsidRPr="009A7998">
        <w:t xml:space="preserve"> on the exported report.</w:t>
      </w:r>
      <w:r w:rsidR="00C72166" w:rsidRPr="009A7998">
        <w:t xml:space="preserve"> </w:t>
      </w:r>
    </w:p>
    <w:p w:rsidR="00C72166" w:rsidRPr="009A7998" w:rsidRDefault="00F57D9D" w:rsidP="00B44850">
      <w:pPr>
        <w:pStyle w:val="DSSECSBodyText"/>
      </w:pPr>
      <w:r>
        <w:t>Inactive c</w:t>
      </w:r>
      <w:r w:rsidR="003216B6" w:rsidRPr="009A7998">
        <w:t>linics have an asterisk “*” after the clinic</w:t>
      </w:r>
      <w:r>
        <w:t>’s</w:t>
      </w:r>
      <w:r w:rsidR="003216B6" w:rsidRPr="009A7998">
        <w:t xml:space="preserve"> name</w:t>
      </w:r>
      <w:r>
        <w:t>,</w:t>
      </w:r>
      <w:r w:rsidR="003216B6" w:rsidRPr="009A7998">
        <w:t xml:space="preserve"> on the printed reports only. On the exported reports, the date the clinic was </w:t>
      </w:r>
      <w:r>
        <w:t xml:space="preserve">placed in </w:t>
      </w:r>
      <w:r w:rsidR="003216B6" w:rsidRPr="009A7998">
        <w:t>inactiv</w:t>
      </w:r>
      <w:r>
        <w:t>e status</w:t>
      </w:r>
      <w:r w:rsidR="003216B6" w:rsidRPr="009A7998">
        <w:t xml:space="preserve"> is </w:t>
      </w:r>
      <w:r>
        <w:t>displayed</w:t>
      </w:r>
      <w:r w:rsidR="003216B6" w:rsidRPr="009A7998">
        <w:t xml:space="preserve">. </w:t>
      </w:r>
    </w:p>
    <w:p w:rsidR="003B585F" w:rsidRPr="00DB423F" w:rsidRDefault="003216B6" w:rsidP="000B4407">
      <w:pPr>
        <w:pStyle w:val="DSSECSBodyText"/>
      </w:pPr>
      <w:r w:rsidRPr="00C72166">
        <w:t>NOTE: If an inactive clinic was reactivated the reactivation date is shown.</w:t>
      </w:r>
    </w:p>
    <w:p w:rsidR="003216B6" w:rsidRPr="009A7998" w:rsidRDefault="003216B6" w:rsidP="00B44850">
      <w:pPr>
        <w:pStyle w:val="DSSECSBodyText"/>
        <w:rPr>
          <w:rFonts w:cs="Arial"/>
        </w:rPr>
      </w:pPr>
      <w:r w:rsidRPr="009A7998">
        <w:rPr>
          <w:rFonts w:cs="Arial"/>
        </w:rPr>
        <w:t>The steps to produce the report are as follows:</w:t>
      </w:r>
    </w:p>
    <w:p w:rsidR="00CD6150" w:rsidRPr="00713E28" w:rsidRDefault="00CD6150" w:rsidP="00CD6150">
      <w:pPr>
        <w:pStyle w:val="Steps"/>
        <w:pBdr>
          <w:top w:val="single" w:sz="4" w:space="1" w:color="auto"/>
          <w:left w:val="single" w:sz="4" w:space="4" w:color="auto"/>
          <w:bottom w:val="single" w:sz="4" w:space="1" w:color="auto"/>
          <w:right w:val="single" w:sz="4" w:space="4" w:color="auto"/>
        </w:pBdr>
        <w:rPr>
          <w:sz w:val="8"/>
        </w:rPr>
      </w:pPr>
    </w:p>
    <w:p w:rsidR="003216B6" w:rsidRPr="00F517A9" w:rsidRDefault="003216B6" w:rsidP="00CD6150">
      <w:pPr>
        <w:pStyle w:val="Steps"/>
        <w:pBdr>
          <w:top w:val="single" w:sz="4" w:space="1" w:color="auto"/>
          <w:left w:val="single" w:sz="4" w:space="4" w:color="auto"/>
          <w:bottom w:val="single" w:sz="4" w:space="1" w:color="auto"/>
          <w:right w:val="single" w:sz="4" w:space="4" w:color="auto"/>
        </w:pBdr>
      </w:pPr>
      <w:r w:rsidRPr="00F517A9">
        <w:t xml:space="preserve">Select Setup for DSS Clinic Information Option: </w:t>
      </w:r>
      <w:proofErr w:type="gramStart"/>
      <w:r w:rsidRPr="00F517A9">
        <w:t>3  Clinics</w:t>
      </w:r>
      <w:proofErr w:type="gramEnd"/>
      <w:r w:rsidRPr="00F517A9">
        <w:t xml:space="preserve"> and DSS Stop Codes Print</w:t>
      </w:r>
    </w:p>
    <w:p w:rsidR="003216B6" w:rsidRPr="00F517A9" w:rsidRDefault="003216B6" w:rsidP="00CD6150">
      <w:pPr>
        <w:pStyle w:val="Steps"/>
        <w:pBdr>
          <w:top w:val="single" w:sz="4" w:space="1" w:color="auto"/>
          <w:left w:val="single" w:sz="4" w:space="4" w:color="auto"/>
          <w:bottom w:val="single" w:sz="4" w:space="1" w:color="auto"/>
          <w:right w:val="single" w:sz="4" w:space="4" w:color="auto"/>
        </w:pBdr>
      </w:pPr>
    </w:p>
    <w:p w:rsidR="003216B6" w:rsidRPr="00F517A9" w:rsidRDefault="003216B6" w:rsidP="00CD6150">
      <w:pPr>
        <w:pStyle w:val="Steps"/>
        <w:pBdr>
          <w:top w:val="single" w:sz="4" w:space="1" w:color="auto"/>
          <w:left w:val="single" w:sz="4" w:space="4" w:color="auto"/>
          <w:bottom w:val="single" w:sz="4" w:space="1" w:color="auto"/>
          <w:right w:val="single" w:sz="4" w:space="4" w:color="auto"/>
        </w:pBdr>
      </w:pPr>
      <w:r w:rsidRPr="00F517A9">
        <w:t>This option produces a worksheet of (A) All Clinics, (C) Active, (D) Duplicate,</w:t>
      </w:r>
    </w:p>
    <w:p w:rsidR="003216B6" w:rsidRPr="00F517A9" w:rsidRDefault="003216B6" w:rsidP="00CD6150">
      <w:pPr>
        <w:pStyle w:val="Steps"/>
        <w:pBdr>
          <w:top w:val="single" w:sz="4" w:space="1" w:color="auto"/>
          <w:left w:val="single" w:sz="4" w:space="4" w:color="auto"/>
          <w:bottom w:val="single" w:sz="4" w:space="1" w:color="auto"/>
          <w:right w:val="single" w:sz="4" w:space="4" w:color="auto"/>
        </w:pBdr>
      </w:pPr>
      <w:r w:rsidRPr="00F517A9">
        <w:t xml:space="preserve">(I) Inactive, or only the (U) </w:t>
      </w:r>
      <w:proofErr w:type="spellStart"/>
      <w:r w:rsidRPr="00F517A9">
        <w:t>Unreviewed</w:t>
      </w:r>
      <w:proofErr w:type="spellEnd"/>
      <w:r w:rsidRPr="00F517A9">
        <w:t xml:space="preserve"> Clinics that are awaiting approval.</w:t>
      </w:r>
    </w:p>
    <w:p w:rsidR="003216B6" w:rsidRPr="00F517A9" w:rsidRDefault="003216B6" w:rsidP="00CD6150">
      <w:pPr>
        <w:pStyle w:val="Steps"/>
        <w:pBdr>
          <w:top w:val="single" w:sz="4" w:space="1" w:color="auto"/>
          <w:left w:val="single" w:sz="4" w:space="4" w:color="auto"/>
          <w:bottom w:val="single" w:sz="4" w:space="1" w:color="auto"/>
          <w:right w:val="single" w:sz="4" w:space="4" w:color="auto"/>
        </w:pBdr>
      </w:pPr>
    </w:p>
    <w:p w:rsidR="003216B6" w:rsidRPr="00F517A9" w:rsidRDefault="003216B6" w:rsidP="00CD6150">
      <w:pPr>
        <w:pStyle w:val="Steps"/>
        <w:pBdr>
          <w:top w:val="single" w:sz="4" w:space="1" w:color="auto"/>
          <w:left w:val="single" w:sz="4" w:space="4" w:color="auto"/>
          <w:bottom w:val="single" w:sz="4" w:space="1" w:color="auto"/>
          <w:right w:val="single" w:sz="4" w:space="4" w:color="auto"/>
        </w:pBdr>
      </w:pPr>
      <w:r w:rsidRPr="00F517A9">
        <w:t>Clinics that were defined as "inactive" by MAS the last time the option</w:t>
      </w:r>
    </w:p>
    <w:p w:rsidR="003216B6" w:rsidRPr="00F517A9" w:rsidRDefault="003216B6" w:rsidP="00CD6150">
      <w:pPr>
        <w:pStyle w:val="Steps"/>
        <w:pBdr>
          <w:top w:val="single" w:sz="4" w:space="1" w:color="auto"/>
          <w:left w:val="single" w:sz="4" w:space="4" w:color="auto"/>
          <w:bottom w:val="single" w:sz="4" w:space="1" w:color="auto"/>
          <w:right w:val="single" w:sz="4" w:space="4" w:color="auto"/>
        </w:pBdr>
      </w:pPr>
      <w:r w:rsidRPr="00F517A9">
        <w:t>"Create DSS Clinic Stop Code File" was run will be indicated with an "*".</w:t>
      </w:r>
    </w:p>
    <w:p w:rsidR="003216B6" w:rsidRPr="00F517A9" w:rsidRDefault="003216B6" w:rsidP="00CD6150">
      <w:pPr>
        <w:pStyle w:val="Steps"/>
        <w:pBdr>
          <w:top w:val="single" w:sz="4" w:space="1" w:color="auto"/>
          <w:left w:val="single" w:sz="4" w:space="4" w:color="auto"/>
          <w:bottom w:val="single" w:sz="4" w:space="1" w:color="auto"/>
          <w:right w:val="single" w:sz="4" w:space="4" w:color="auto"/>
        </w:pBdr>
      </w:pPr>
    </w:p>
    <w:p w:rsidR="003216B6" w:rsidRPr="00F517A9" w:rsidRDefault="003216B6" w:rsidP="00CD6150">
      <w:pPr>
        <w:pStyle w:val="Steps"/>
        <w:pBdr>
          <w:top w:val="single" w:sz="4" w:space="1" w:color="auto"/>
          <w:left w:val="single" w:sz="4" w:space="4" w:color="auto"/>
          <w:bottom w:val="single" w:sz="4" w:space="1" w:color="auto"/>
          <w:right w:val="single" w:sz="4" w:space="4" w:color="auto"/>
        </w:pBdr>
      </w:pPr>
      <w:r w:rsidRPr="00F517A9">
        <w:t>Choose (X) for exporting the CLINICS AND STOP CODES FILE to a text file for</w:t>
      </w:r>
    </w:p>
    <w:p w:rsidR="003216B6" w:rsidRPr="00F517A9" w:rsidRDefault="003216B6" w:rsidP="00CD6150">
      <w:pPr>
        <w:pStyle w:val="Steps"/>
        <w:pBdr>
          <w:top w:val="single" w:sz="4" w:space="1" w:color="auto"/>
          <w:left w:val="single" w:sz="4" w:space="4" w:color="auto"/>
          <w:bottom w:val="single" w:sz="4" w:space="1" w:color="auto"/>
          <w:right w:val="single" w:sz="4" w:space="4" w:color="auto"/>
        </w:pBdr>
      </w:pPr>
      <w:proofErr w:type="gramStart"/>
      <w:r w:rsidRPr="00F517A9">
        <w:t>spreadsheet</w:t>
      </w:r>
      <w:proofErr w:type="gramEnd"/>
      <w:r w:rsidRPr="00F517A9">
        <w:t xml:space="preserve"> use.</w:t>
      </w:r>
    </w:p>
    <w:p w:rsidR="003216B6" w:rsidRPr="00F517A9" w:rsidRDefault="003216B6" w:rsidP="00CD6150">
      <w:pPr>
        <w:pStyle w:val="Steps"/>
        <w:pBdr>
          <w:top w:val="single" w:sz="4" w:space="1" w:color="auto"/>
          <w:left w:val="single" w:sz="4" w:space="4" w:color="auto"/>
          <w:bottom w:val="single" w:sz="4" w:space="1" w:color="auto"/>
          <w:right w:val="single" w:sz="4" w:space="4" w:color="auto"/>
        </w:pBdr>
      </w:pPr>
    </w:p>
    <w:p w:rsidR="003216B6" w:rsidRPr="00F517A9" w:rsidRDefault="003216B6" w:rsidP="00CD6150">
      <w:pPr>
        <w:pStyle w:val="Steps"/>
        <w:pBdr>
          <w:top w:val="single" w:sz="4" w:space="1" w:color="auto"/>
          <w:left w:val="single" w:sz="4" w:space="4" w:color="auto"/>
          <w:bottom w:val="single" w:sz="4" w:space="1" w:color="auto"/>
          <w:right w:val="single" w:sz="4" w:space="4" w:color="auto"/>
        </w:pBdr>
      </w:pPr>
      <w:r w:rsidRPr="00F517A9">
        <w:t>**REMINDER - The CREATE option last ran on 8/28/13.</w:t>
      </w:r>
    </w:p>
    <w:p w:rsidR="003216B6" w:rsidRPr="00F517A9" w:rsidRDefault="003216B6" w:rsidP="00CD6150">
      <w:pPr>
        <w:pStyle w:val="Steps"/>
        <w:pBdr>
          <w:top w:val="single" w:sz="4" w:space="1" w:color="auto"/>
          <w:left w:val="single" w:sz="4" w:space="4" w:color="auto"/>
          <w:bottom w:val="single" w:sz="4" w:space="1" w:color="auto"/>
          <w:right w:val="single" w:sz="4" w:space="4" w:color="auto"/>
        </w:pBdr>
      </w:pPr>
      <w:r w:rsidRPr="00F517A9">
        <w:t>If the most recent clinic changes from the HOSPITAL LOCATION file #44</w:t>
      </w:r>
    </w:p>
    <w:p w:rsidR="003216B6" w:rsidRPr="00F517A9" w:rsidRDefault="003216B6" w:rsidP="00CD6150">
      <w:pPr>
        <w:pStyle w:val="Steps"/>
        <w:pBdr>
          <w:top w:val="single" w:sz="4" w:space="1" w:color="auto"/>
          <w:left w:val="single" w:sz="4" w:space="4" w:color="auto"/>
          <w:bottom w:val="single" w:sz="4" w:space="1" w:color="auto"/>
          <w:right w:val="single" w:sz="4" w:space="4" w:color="auto"/>
        </w:pBdr>
      </w:pPr>
      <w:proofErr w:type="gramStart"/>
      <w:r w:rsidRPr="00F517A9">
        <w:t>are</w:t>
      </w:r>
      <w:proofErr w:type="gramEnd"/>
      <w:r w:rsidRPr="00F517A9">
        <w:t xml:space="preserve"> desired, run the CREATE option before running a report.**</w:t>
      </w:r>
    </w:p>
    <w:p w:rsidR="003216B6" w:rsidRPr="00CD6150" w:rsidRDefault="003216B6" w:rsidP="00CD6150">
      <w:pPr>
        <w:pStyle w:val="Steps"/>
        <w:pBdr>
          <w:top w:val="single" w:sz="4" w:space="1" w:color="auto"/>
          <w:left w:val="single" w:sz="4" w:space="4" w:color="auto"/>
          <w:bottom w:val="single" w:sz="4" w:space="1" w:color="auto"/>
          <w:right w:val="single" w:sz="4" w:space="4" w:color="auto"/>
        </w:pBdr>
        <w:rPr>
          <w:sz w:val="10"/>
        </w:rPr>
      </w:pPr>
    </w:p>
    <w:p w:rsidR="003216B6" w:rsidRPr="00F517A9" w:rsidRDefault="003216B6" w:rsidP="00CD6150">
      <w:pPr>
        <w:pStyle w:val="Steps"/>
        <w:pBdr>
          <w:top w:val="single" w:sz="4" w:space="1" w:color="auto"/>
          <w:left w:val="single" w:sz="4" w:space="4" w:color="auto"/>
          <w:bottom w:val="single" w:sz="4" w:space="1" w:color="auto"/>
          <w:right w:val="single" w:sz="4" w:space="4" w:color="auto"/>
        </w:pBdr>
      </w:pPr>
      <w:r w:rsidRPr="00F517A9">
        <w:t xml:space="preserve">     Select one of the following:</w:t>
      </w:r>
    </w:p>
    <w:p w:rsidR="003216B6" w:rsidRPr="00CD6150" w:rsidRDefault="003216B6" w:rsidP="00CD6150">
      <w:pPr>
        <w:pStyle w:val="Steps"/>
        <w:pBdr>
          <w:top w:val="single" w:sz="4" w:space="1" w:color="auto"/>
          <w:left w:val="single" w:sz="4" w:space="4" w:color="auto"/>
          <w:bottom w:val="single" w:sz="4" w:space="1" w:color="auto"/>
          <w:right w:val="single" w:sz="4" w:space="4" w:color="auto"/>
        </w:pBdr>
        <w:rPr>
          <w:sz w:val="12"/>
        </w:rPr>
      </w:pPr>
    </w:p>
    <w:p w:rsidR="003216B6" w:rsidRPr="00F517A9" w:rsidRDefault="003216B6" w:rsidP="00CD6150">
      <w:pPr>
        <w:pStyle w:val="Steps"/>
        <w:pBdr>
          <w:top w:val="single" w:sz="4" w:space="1" w:color="auto"/>
          <w:left w:val="single" w:sz="4" w:space="4" w:color="auto"/>
          <w:bottom w:val="single" w:sz="4" w:space="1" w:color="auto"/>
          <w:right w:val="single" w:sz="4" w:space="4" w:color="auto"/>
        </w:pBdr>
      </w:pPr>
      <w:r w:rsidRPr="00F517A9">
        <w:t xml:space="preserve">          A         ALL CLINICS</w:t>
      </w:r>
    </w:p>
    <w:p w:rsidR="003216B6" w:rsidRPr="00F517A9" w:rsidRDefault="003216B6" w:rsidP="00CD6150">
      <w:pPr>
        <w:pStyle w:val="Steps"/>
        <w:pBdr>
          <w:top w:val="single" w:sz="4" w:space="1" w:color="auto"/>
          <w:left w:val="single" w:sz="4" w:space="4" w:color="auto"/>
          <w:bottom w:val="single" w:sz="4" w:space="1" w:color="auto"/>
          <w:right w:val="single" w:sz="4" w:space="4" w:color="auto"/>
        </w:pBdr>
      </w:pPr>
      <w:r w:rsidRPr="00F517A9">
        <w:t xml:space="preserve">          C         ALL ACTIVE CLINICS</w:t>
      </w:r>
    </w:p>
    <w:p w:rsidR="003216B6" w:rsidRPr="00F517A9" w:rsidRDefault="003216B6" w:rsidP="00CD6150">
      <w:pPr>
        <w:pStyle w:val="Steps"/>
        <w:pBdr>
          <w:top w:val="single" w:sz="4" w:space="1" w:color="auto"/>
          <w:left w:val="single" w:sz="4" w:space="4" w:color="auto"/>
          <w:bottom w:val="single" w:sz="4" w:space="1" w:color="auto"/>
          <w:right w:val="single" w:sz="4" w:space="4" w:color="auto"/>
        </w:pBdr>
      </w:pPr>
      <w:r w:rsidRPr="00F517A9">
        <w:t xml:space="preserve">          D         DUPLICATE CLINICS</w:t>
      </w:r>
    </w:p>
    <w:p w:rsidR="003216B6" w:rsidRPr="00F517A9" w:rsidRDefault="003216B6" w:rsidP="00CD6150">
      <w:pPr>
        <w:pStyle w:val="Steps"/>
        <w:pBdr>
          <w:top w:val="single" w:sz="4" w:space="1" w:color="auto"/>
          <w:left w:val="single" w:sz="4" w:space="4" w:color="auto"/>
          <w:bottom w:val="single" w:sz="4" w:space="1" w:color="auto"/>
          <w:right w:val="single" w:sz="4" w:space="4" w:color="auto"/>
        </w:pBdr>
      </w:pPr>
      <w:r w:rsidRPr="00F517A9">
        <w:t xml:space="preserve">          I         ALL INACTIVE CLINICS</w:t>
      </w:r>
    </w:p>
    <w:p w:rsidR="003216B6" w:rsidRPr="00F517A9" w:rsidRDefault="003216B6" w:rsidP="00CD6150">
      <w:pPr>
        <w:pStyle w:val="Steps"/>
        <w:pBdr>
          <w:top w:val="single" w:sz="4" w:space="1" w:color="auto"/>
          <w:left w:val="single" w:sz="4" w:space="4" w:color="auto"/>
          <w:bottom w:val="single" w:sz="4" w:space="1" w:color="auto"/>
          <w:right w:val="single" w:sz="4" w:space="4" w:color="auto"/>
        </w:pBdr>
      </w:pPr>
      <w:r w:rsidRPr="00F517A9">
        <w:t xml:space="preserve">          U         UNREVIEWED CLINICS</w:t>
      </w:r>
    </w:p>
    <w:p w:rsidR="003216B6" w:rsidRPr="00F517A9" w:rsidRDefault="003216B6" w:rsidP="00CD6150">
      <w:pPr>
        <w:pStyle w:val="Steps"/>
        <w:pBdr>
          <w:top w:val="single" w:sz="4" w:space="1" w:color="auto"/>
          <w:left w:val="single" w:sz="4" w:space="4" w:color="auto"/>
          <w:bottom w:val="single" w:sz="4" w:space="1" w:color="auto"/>
          <w:right w:val="single" w:sz="4" w:space="4" w:color="auto"/>
        </w:pBdr>
      </w:pPr>
      <w:r w:rsidRPr="00F517A9">
        <w:t xml:space="preserve">          X         EXPORT TO TEXT FILE FOR SPREADSHEET USE</w:t>
      </w:r>
    </w:p>
    <w:p w:rsidR="003216B6" w:rsidRPr="00CD6150" w:rsidRDefault="003216B6" w:rsidP="00CD6150">
      <w:pPr>
        <w:pStyle w:val="Steps"/>
        <w:pBdr>
          <w:top w:val="single" w:sz="4" w:space="1" w:color="auto"/>
          <w:left w:val="single" w:sz="4" w:space="4" w:color="auto"/>
          <w:bottom w:val="single" w:sz="4" w:space="1" w:color="auto"/>
          <w:right w:val="single" w:sz="4" w:space="4" w:color="auto"/>
        </w:pBdr>
        <w:rPr>
          <w:sz w:val="12"/>
        </w:rPr>
      </w:pPr>
    </w:p>
    <w:p w:rsidR="003216B6" w:rsidRDefault="003216B6" w:rsidP="00CD6150">
      <w:pPr>
        <w:pStyle w:val="Steps"/>
        <w:pBdr>
          <w:top w:val="single" w:sz="4" w:space="1" w:color="auto"/>
          <w:left w:val="single" w:sz="4" w:space="4" w:color="auto"/>
          <w:bottom w:val="single" w:sz="4" w:space="1" w:color="auto"/>
          <w:right w:val="single" w:sz="4" w:space="4" w:color="auto"/>
        </w:pBdr>
      </w:pPr>
      <w:r w:rsidRPr="00F517A9">
        <w:t>Enter "A", "C", "D", "I", "U", or "X":</w:t>
      </w:r>
    </w:p>
    <w:p w:rsidR="00CD6150" w:rsidRPr="00CD6150" w:rsidRDefault="00CD6150" w:rsidP="00CD6150">
      <w:pPr>
        <w:pStyle w:val="Steps"/>
        <w:pBdr>
          <w:top w:val="single" w:sz="4" w:space="1" w:color="auto"/>
          <w:left w:val="single" w:sz="4" w:space="4" w:color="auto"/>
          <w:bottom w:val="single" w:sz="4" w:space="1" w:color="auto"/>
          <w:right w:val="single" w:sz="4" w:space="4" w:color="auto"/>
        </w:pBdr>
        <w:rPr>
          <w:sz w:val="10"/>
        </w:rPr>
      </w:pPr>
    </w:p>
    <w:p w:rsidR="00785A3F" w:rsidRDefault="00785A3F" w:rsidP="0004621C">
      <w:pPr>
        <w:pStyle w:val="TOC3"/>
      </w:pPr>
      <w:bookmarkStart w:id="3789" w:name="_Toc450829787"/>
      <w:bookmarkStart w:id="3790" w:name="_Toc459041134"/>
      <w:bookmarkStart w:id="3791" w:name="_Toc459043685"/>
    </w:p>
    <w:p w:rsidR="003216B6" w:rsidRDefault="003216B6" w:rsidP="0004621C">
      <w:pPr>
        <w:pStyle w:val="TOC3"/>
      </w:pPr>
      <w:r w:rsidRPr="00293718">
        <w:t>Example</w:t>
      </w:r>
      <w:r>
        <w:t>:</w:t>
      </w:r>
      <w:r w:rsidRPr="00293718">
        <w:t xml:space="preserve"> All Clinics Option</w:t>
      </w:r>
      <w:bookmarkEnd w:id="3789"/>
      <w:r>
        <w:t xml:space="preserve"> Screen Print</w:t>
      </w:r>
      <w:bookmarkEnd w:id="3790"/>
      <w:bookmarkEnd w:id="3791"/>
    </w:p>
    <w:p w:rsidR="00715CA5" w:rsidRPr="00FD4182" w:rsidRDefault="00715CA5" w:rsidP="00FD4182">
      <w:pPr>
        <w:pStyle w:val="FigureCaption"/>
      </w:pPr>
      <w:bookmarkStart w:id="3792" w:name="_Toc463615249"/>
      <w:r w:rsidRPr="00FD4182">
        <w:t>Example: All Clinics Option Screen Print</w:t>
      </w:r>
      <w:bookmarkEnd w:id="3792"/>
    </w:p>
    <w:p w:rsidR="00715CA5" w:rsidRPr="00715CA5" w:rsidRDefault="008B4570" w:rsidP="00B44850">
      <w:pPr>
        <w:pStyle w:val="Figure"/>
      </w:pPr>
      <w:r w:rsidRPr="00DB423F">
        <w:rPr>
          <w:noProof/>
        </w:rPr>
        <w:drawing>
          <wp:inline distT="0" distB="0" distL="0" distR="0" wp14:anchorId="2E2E1B5E" wp14:editId="39DCA9DC">
            <wp:extent cx="5649114" cy="1584964"/>
            <wp:effectExtent l="19050" t="19050" r="27940" b="15240"/>
            <wp:docPr id="133" name="Picture 133" descr="Screen Capture of Worksheet for DSS Cliniic Stops - All Clinics Option Screen Print Version" title="Worksheet for DSS Cliniic S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Clinics Option.png"/>
                    <pic:cNvPicPr/>
                  </pic:nvPicPr>
                  <pic:blipFill>
                    <a:blip r:embed="rId116">
                      <a:extLst>
                        <a:ext uri="{28A0092B-C50C-407E-A947-70E740481C1C}">
                          <a14:useLocalDpi xmlns:a14="http://schemas.microsoft.com/office/drawing/2010/main" val="0"/>
                        </a:ext>
                      </a:extLst>
                    </a:blip>
                    <a:stretch>
                      <a:fillRect/>
                    </a:stretch>
                  </pic:blipFill>
                  <pic:spPr>
                    <a:xfrm>
                      <a:off x="0" y="0"/>
                      <a:ext cx="5649114" cy="1584964"/>
                    </a:xfrm>
                    <a:prstGeom prst="rect">
                      <a:avLst/>
                    </a:prstGeom>
                    <a:ln>
                      <a:solidFill>
                        <a:sysClr val="windowText" lastClr="000000"/>
                      </a:solidFill>
                    </a:ln>
                  </pic:spPr>
                </pic:pic>
              </a:graphicData>
            </a:graphic>
          </wp:inline>
        </w:drawing>
      </w:r>
    </w:p>
    <w:p w:rsidR="00785A3F" w:rsidRDefault="00785A3F" w:rsidP="0004621C">
      <w:pPr>
        <w:pStyle w:val="TOC3"/>
      </w:pPr>
      <w:bookmarkStart w:id="3793" w:name="_Toc459041135"/>
      <w:bookmarkStart w:id="3794" w:name="_Toc459043686"/>
      <w:r>
        <w:br w:type="page"/>
      </w:r>
    </w:p>
    <w:p w:rsidR="00463708" w:rsidRPr="00FD4182" w:rsidRDefault="00463708" w:rsidP="0004621C">
      <w:pPr>
        <w:pStyle w:val="TOC3"/>
      </w:pPr>
      <w:r w:rsidRPr="00FD4182">
        <w:lastRenderedPageBreak/>
        <w:t>Example: Active Clinics Option Screen Print</w:t>
      </w:r>
      <w:bookmarkEnd w:id="3793"/>
      <w:bookmarkEnd w:id="3794"/>
    </w:p>
    <w:p w:rsidR="00715CA5" w:rsidRPr="00FD4182" w:rsidRDefault="00715CA5" w:rsidP="00FD4182">
      <w:pPr>
        <w:pStyle w:val="FigureCaption"/>
      </w:pPr>
      <w:bookmarkStart w:id="3795" w:name="_Toc463615250"/>
      <w:r w:rsidRPr="00FD4182">
        <w:t>Example: Active Clinics Option Screen Print</w:t>
      </w:r>
      <w:bookmarkEnd w:id="3795"/>
    </w:p>
    <w:p w:rsidR="003216B6" w:rsidRDefault="003216B6" w:rsidP="00B44850">
      <w:pPr>
        <w:pStyle w:val="Figure"/>
      </w:pPr>
      <w:r w:rsidRPr="00293718">
        <w:rPr>
          <w:noProof/>
        </w:rPr>
        <w:drawing>
          <wp:inline distT="0" distB="0" distL="0" distR="0" wp14:anchorId="0C376ED9" wp14:editId="45A436B3">
            <wp:extent cx="5649114" cy="1588813"/>
            <wp:effectExtent l="19050" t="19050" r="27940" b="11430"/>
            <wp:docPr id="134" name="Picture 134" descr="Screen Capture of Worksheet for DSS Cliniic Stops - Active Clinics Option Screen Print Version." title="Worksheet for DSS Cliniic S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Active Clinics Option.png"/>
                    <pic:cNvPicPr/>
                  </pic:nvPicPr>
                  <pic:blipFill>
                    <a:blip r:embed="rId117">
                      <a:extLst>
                        <a:ext uri="{28A0092B-C50C-407E-A947-70E740481C1C}">
                          <a14:useLocalDpi xmlns:a14="http://schemas.microsoft.com/office/drawing/2010/main" val="0"/>
                        </a:ext>
                      </a:extLst>
                    </a:blip>
                    <a:stretch>
                      <a:fillRect/>
                    </a:stretch>
                  </pic:blipFill>
                  <pic:spPr>
                    <a:xfrm>
                      <a:off x="0" y="0"/>
                      <a:ext cx="5649114" cy="1588813"/>
                    </a:xfrm>
                    <a:prstGeom prst="rect">
                      <a:avLst/>
                    </a:prstGeom>
                    <a:ln>
                      <a:solidFill>
                        <a:sysClr val="windowText" lastClr="000000"/>
                      </a:solidFill>
                    </a:ln>
                  </pic:spPr>
                </pic:pic>
              </a:graphicData>
            </a:graphic>
          </wp:inline>
        </w:drawing>
      </w:r>
    </w:p>
    <w:p w:rsidR="00785A3F" w:rsidRDefault="00785A3F" w:rsidP="0004621C">
      <w:pPr>
        <w:pStyle w:val="TOC3"/>
      </w:pPr>
      <w:bookmarkStart w:id="3796" w:name="_Toc459041136"/>
      <w:bookmarkStart w:id="3797" w:name="_Toc459043687"/>
    </w:p>
    <w:p w:rsidR="00463708" w:rsidRPr="00FD4182" w:rsidRDefault="00463708" w:rsidP="0004621C">
      <w:pPr>
        <w:pStyle w:val="TOC3"/>
      </w:pPr>
      <w:r w:rsidRPr="00FD4182">
        <w:t>Example: Duplicate Clinics Option Screen Print</w:t>
      </w:r>
      <w:bookmarkEnd w:id="3796"/>
      <w:bookmarkEnd w:id="3797"/>
    </w:p>
    <w:p w:rsidR="00715CA5" w:rsidRPr="00FD4182" w:rsidRDefault="00715CA5" w:rsidP="00FD4182">
      <w:pPr>
        <w:pStyle w:val="FigureCaption"/>
      </w:pPr>
      <w:bookmarkStart w:id="3798" w:name="_Toc463615251"/>
      <w:r w:rsidRPr="00FD4182">
        <w:t>Example: Duplicate Clinics Option Screen Print</w:t>
      </w:r>
      <w:bookmarkEnd w:id="3798"/>
    </w:p>
    <w:p w:rsidR="003216B6" w:rsidRDefault="003216B6" w:rsidP="00B44850">
      <w:pPr>
        <w:pStyle w:val="Figure"/>
      </w:pPr>
      <w:r w:rsidRPr="00293718">
        <w:rPr>
          <w:noProof/>
        </w:rPr>
        <w:drawing>
          <wp:inline distT="0" distB="0" distL="0" distR="0" wp14:anchorId="600E0246" wp14:editId="147A1578">
            <wp:extent cx="5582429" cy="2478739"/>
            <wp:effectExtent l="19050" t="19050" r="18415" b="17145"/>
            <wp:docPr id="135" name="Picture 135" descr="Screen Capture of Worksheet for DSS Cliniic Stops - Duplicate Clinics Option Screen Print Version." title="Worksheet for DSS Cliniic S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 Clinics Option.png"/>
                    <pic:cNvPicPr/>
                  </pic:nvPicPr>
                  <pic:blipFill>
                    <a:blip r:embed="rId118">
                      <a:extLst>
                        <a:ext uri="{28A0092B-C50C-407E-A947-70E740481C1C}">
                          <a14:useLocalDpi xmlns:a14="http://schemas.microsoft.com/office/drawing/2010/main" val="0"/>
                        </a:ext>
                      </a:extLst>
                    </a:blip>
                    <a:stretch>
                      <a:fillRect/>
                    </a:stretch>
                  </pic:blipFill>
                  <pic:spPr>
                    <a:xfrm>
                      <a:off x="0" y="0"/>
                      <a:ext cx="5582429" cy="2478739"/>
                    </a:xfrm>
                    <a:prstGeom prst="rect">
                      <a:avLst/>
                    </a:prstGeom>
                    <a:ln>
                      <a:solidFill>
                        <a:sysClr val="windowText" lastClr="000000"/>
                      </a:solidFill>
                    </a:ln>
                  </pic:spPr>
                </pic:pic>
              </a:graphicData>
            </a:graphic>
          </wp:inline>
        </w:drawing>
      </w:r>
    </w:p>
    <w:p w:rsidR="00785A3F" w:rsidRDefault="00785A3F" w:rsidP="0004621C">
      <w:pPr>
        <w:pStyle w:val="TOC3"/>
      </w:pPr>
      <w:bookmarkStart w:id="3799" w:name="_Toc459041137"/>
      <w:bookmarkStart w:id="3800" w:name="_Toc459043688"/>
    </w:p>
    <w:p w:rsidR="00463708" w:rsidRPr="00FD4182" w:rsidRDefault="00463708" w:rsidP="0004621C">
      <w:pPr>
        <w:pStyle w:val="TOC3"/>
      </w:pPr>
      <w:r w:rsidRPr="00FD4182">
        <w:t>Example: Inactive Clinics Option Screen Print</w:t>
      </w:r>
      <w:bookmarkEnd w:id="3799"/>
      <w:bookmarkEnd w:id="3800"/>
    </w:p>
    <w:p w:rsidR="00715CA5" w:rsidRPr="00FD4182" w:rsidRDefault="00715CA5" w:rsidP="00FD4182">
      <w:pPr>
        <w:pStyle w:val="FigureCaption"/>
      </w:pPr>
      <w:bookmarkStart w:id="3801" w:name="_Toc463615252"/>
      <w:r w:rsidRPr="00FD4182">
        <w:t>Example: Inactive Clinics Option Screen Print</w:t>
      </w:r>
      <w:bookmarkEnd w:id="3801"/>
    </w:p>
    <w:p w:rsidR="003216B6" w:rsidRDefault="003216B6" w:rsidP="00B44850">
      <w:pPr>
        <w:pStyle w:val="Figure"/>
      </w:pPr>
      <w:r w:rsidRPr="00293718">
        <w:rPr>
          <w:noProof/>
        </w:rPr>
        <w:drawing>
          <wp:inline distT="0" distB="0" distL="0" distR="0" wp14:anchorId="5753AD79" wp14:editId="4032D1F3">
            <wp:extent cx="5534798" cy="1544204"/>
            <wp:effectExtent l="19050" t="19050" r="8890" b="18415"/>
            <wp:docPr id="136" name="Picture 136" descr="Screen Capture of Worksheet for DSS Cliniic Stops - Inactive Clinics Option Screen Print Version." title="Worksheet for DSS Cliniic S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Inactive Clinics Option.png"/>
                    <pic:cNvPicPr/>
                  </pic:nvPicPr>
                  <pic:blipFill>
                    <a:blip r:embed="rId119">
                      <a:extLst>
                        <a:ext uri="{28A0092B-C50C-407E-A947-70E740481C1C}">
                          <a14:useLocalDpi xmlns:a14="http://schemas.microsoft.com/office/drawing/2010/main" val="0"/>
                        </a:ext>
                      </a:extLst>
                    </a:blip>
                    <a:stretch>
                      <a:fillRect/>
                    </a:stretch>
                  </pic:blipFill>
                  <pic:spPr>
                    <a:xfrm>
                      <a:off x="0" y="0"/>
                      <a:ext cx="5534798" cy="1544204"/>
                    </a:xfrm>
                    <a:prstGeom prst="rect">
                      <a:avLst/>
                    </a:prstGeom>
                    <a:ln>
                      <a:solidFill>
                        <a:sysClr val="windowText" lastClr="000000"/>
                      </a:solidFill>
                    </a:ln>
                  </pic:spPr>
                </pic:pic>
              </a:graphicData>
            </a:graphic>
          </wp:inline>
        </w:drawing>
      </w:r>
    </w:p>
    <w:p w:rsidR="00785A3F" w:rsidRDefault="00785A3F" w:rsidP="00785A3F">
      <w:pPr>
        <w:pStyle w:val="DSSECSBodyText"/>
      </w:pPr>
      <w:r>
        <w:br w:type="page"/>
      </w:r>
    </w:p>
    <w:p w:rsidR="00463708" w:rsidRPr="00785A3F" w:rsidRDefault="00463708" w:rsidP="00785A3F">
      <w:pPr>
        <w:pStyle w:val="Heading5"/>
        <w:numPr>
          <w:ilvl w:val="0"/>
          <w:numId w:val="0"/>
        </w:numPr>
        <w:rPr>
          <w:b w:val="0"/>
        </w:rPr>
      </w:pPr>
      <w:bookmarkStart w:id="3802" w:name="_Toc459041138"/>
      <w:bookmarkStart w:id="3803" w:name="_Toc459043689"/>
      <w:r w:rsidRPr="00785A3F">
        <w:rPr>
          <w:b w:val="0"/>
        </w:rPr>
        <w:lastRenderedPageBreak/>
        <w:t xml:space="preserve">Example: </w:t>
      </w:r>
      <w:proofErr w:type="spellStart"/>
      <w:r w:rsidRPr="00785A3F">
        <w:rPr>
          <w:b w:val="0"/>
        </w:rPr>
        <w:t>Unreviewed</w:t>
      </w:r>
      <w:proofErr w:type="spellEnd"/>
      <w:r w:rsidRPr="00785A3F">
        <w:rPr>
          <w:b w:val="0"/>
        </w:rPr>
        <w:t xml:space="preserve"> Clinics Option Screen Print</w:t>
      </w:r>
      <w:bookmarkEnd w:id="3802"/>
      <w:bookmarkEnd w:id="3803"/>
    </w:p>
    <w:p w:rsidR="00715CA5" w:rsidRPr="00FD4182" w:rsidRDefault="00715CA5" w:rsidP="00B44850">
      <w:pPr>
        <w:pStyle w:val="FigureCaption"/>
      </w:pPr>
      <w:bookmarkStart w:id="3804" w:name="_Toc463615253"/>
      <w:r w:rsidRPr="00FD4182">
        <w:t xml:space="preserve">Example: </w:t>
      </w:r>
      <w:proofErr w:type="spellStart"/>
      <w:r w:rsidRPr="00FD4182">
        <w:t>Unreviewed</w:t>
      </w:r>
      <w:proofErr w:type="spellEnd"/>
      <w:r w:rsidRPr="00FD4182">
        <w:t xml:space="preserve"> Clinics Option Screen Print</w:t>
      </w:r>
      <w:bookmarkEnd w:id="3804"/>
    </w:p>
    <w:p w:rsidR="003216B6" w:rsidRDefault="003216B6" w:rsidP="00B44850">
      <w:pPr>
        <w:pStyle w:val="Figure"/>
      </w:pPr>
      <w:r w:rsidRPr="00293718">
        <w:rPr>
          <w:noProof/>
        </w:rPr>
        <w:drawing>
          <wp:inline distT="0" distB="0" distL="0" distR="0" wp14:anchorId="78AD2CB1" wp14:editId="26988534">
            <wp:extent cx="5629624" cy="1546225"/>
            <wp:effectExtent l="19050" t="19050" r="28575" b="15875"/>
            <wp:docPr id="137" name="Picture 137" descr="Screen Capture of Worksheet for DSS Cliniic Stops - Unreviewed Clinics Option Screen Print Version." title="Worksheet for DSS Cliniic S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reviewed Clinics Option.png"/>
                    <pic:cNvPicPr/>
                  </pic:nvPicPr>
                  <pic:blipFill>
                    <a:blip r:embed="rId120">
                      <a:extLst>
                        <a:ext uri="{28A0092B-C50C-407E-A947-70E740481C1C}">
                          <a14:useLocalDpi xmlns:a14="http://schemas.microsoft.com/office/drawing/2010/main" val="0"/>
                        </a:ext>
                      </a:extLst>
                    </a:blip>
                    <a:stretch>
                      <a:fillRect/>
                    </a:stretch>
                  </pic:blipFill>
                  <pic:spPr>
                    <a:xfrm>
                      <a:off x="0" y="0"/>
                      <a:ext cx="5629624" cy="1546225"/>
                    </a:xfrm>
                    <a:prstGeom prst="rect">
                      <a:avLst/>
                    </a:prstGeom>
                    <a:ln>
                      <a:solidFill>
                        <a:sysClr val="windowText" lastClr="000000"/>
                      </a:solidFill>
                    </a:ln>
                  </pic:spPr>
                </pic:pic>
              </a:graphicData>
            </a:graphic>
          </wp:inline>
        </w:drawing>
      </w:r>
    </w:p>
    <w:p w:rsidR="00785A3F" w:rsidRPr="00785A3F" w:rsidRDefault="00785A3F" w:rsidP="00785A3F">
      <w:pPr>
        <w:pStyle w:val="DSSECSBodyText"/>
      </w:pPr>
    </w:p>
    <w:p w:rsidR="002B5E2C" w:rsidRPr="00FD4182" w:rsidRDefault="002B5E2C" w:rsidP="00B44850">
      <w:pPr>
        <w:pStyle w:val="Heading5"/>
      </w:pPr>
      <w:bookmarkStart w:id="3805" w:name="_Toc459041139"/>
      <w:bookmarkStart w:id="3806" w:name="_Toc459043690"/>
      <w:r w:rsidRPr="00FD4182">
        <w:t>Example: Export to Text File for Spreadsheet Use Option</w:t>
      </w:r>
      <w:bookmarkEnd w:id="3805"/>
      <w:bookmarkEnd w:id="3806"/>
    </w:p>
    <w:p w:rsidR="003216B6" w:rsidRPr="009A7998" w:rsidRDefault="003216B6" w:rsidP="00B44850">
      <w:pPr>
        <w:pStyle w:val="DSSECSBodyText"/>
      </w:pPr>
      <w:r w:rsidRPr="009A7998">
        <w:t>The steps to produce exportable versions of these reports are as follows:</w:t>
      </w:r>
    </w:p>
    <w:p w:rsidR="00EF698E" w:rsidRDefault="00EF698E" w:rsidP="00EF698E">
      <w:pPr>
        <w:pStyle w:val="Steps"/>
        <w:pBdr>
          <w:top w:val="single" w:sz="4" w:space="1" w:color="auto"/>
          <w:left w:val="single" w:sz="4" w:space="4" w:color="auto"/>
          <w:bottom w:val="single" w:sz="4" w:space="1" w:color="auto"/>
          <w:right w:val="single" w:sz="4" w:space="4" w:color="auto"/>
        </w:pBdr>
      </w:pPr>
    </w:p>
    <w:p w:rsidR="003216B6" w:rsidRPr="00F517A9" w:rsidRDefault="003216B6" w:rsidP="00EF698E">
      <w:pPr>
        <w:pStyle w:val="Steps"/>
        <w:pBdr>
          <w:top w:val="single" w:sz="4" w:space="1" w:color="auto"/>
          <w:left w:val="single" w:sz="4" w:space="4" w:color="auto"/>
          <w:bottom w:val="single" w:sz="4" w:space="1" w:color="auto"/>
          <w:right w:val="single" w:sz="4" w:space="4" w:color="auto"/>
        </w:pBdr>
      </w:pPr>
      <w:r w:rsidRPr="00F517A9">
        <w:t xml:space="preserve">Select Setup for DSS Clinic Information Option: Clinics and DSS Stop Codes Print </w:t>
      </w:r>
    </w:p>
    <w:p w:rsidR="003216B6" w:rsidRPr="00F517A9" w:rsidRDefault="003216B6" w:rsidP="00EF698E">
      <w:pPr>
        <w:pStyle w:val="Steps"/>
        <w:pBdr>
          <w:top w:val="single" w:sz="4" w:space="1" w:color="auto"/>
          <w:left w:val="single" w:sz="4" w:space="4" w:color="auto"/>
          <w:bottom w:val="single" w:sz="4" w:space="1" w:color="auto"/>
          <w:right w:val="single" w:sz="4" w:space="4" w:color="auto"/>
        </w:pBdr>
      </w:pPr>
    </w:p>
    <w:p w:rsidR="003216B6" w:rsidRPr="00F517A9" w:rsidRDefault="003216B6" w:rsidP="00EF698E">
      <w:pPr>
        <w:pStyle w:val="Steps"/>
        <w:pBdr>
          <w:top w:val="single" w:sz="4" w:space="1" w:color="auto"/>
          <w:left w:val="single" w:sz="4" w:space="4" w:color="auto"/>
          <w:bottom w:val="single" w:sz="4" w:space="1" w:color="auto"/>
          <w:right w:val="single" w:sz="4" w:space="4" w:color="auto"/>
        </w:pBdr>
      </w:pPr>
      <w:r w:rsidRPr="00F517A9">
        <w:t>Choose (X) for exporting the CLINICS AND STOP CODES FILE to a text file for</w:t>
      </w:r>
    </w:p>
    <w:p w:rsidR="003216B6" w:rsidRPr="00F517A9" w:rsidRDefault="003216B6" w:rsidP="00EF698E">
      <w:pPr>
        <w:pStyle w:val="Steps"/>
        <w:pBdr>
          <w:top w:val="single" w:sz="4" w:space="1" w:color="auto"/>
          <w:left w:val="single" w:sz="4" w:space="4" w:color="auto"/>
          <w:bottom w:val="single" w:sz="4" w:space="1" w:color="auto"/>
          <w:right w:val="single" w:sz="4" w:space="4" w:color="auto"/>
        </w:pBdr>
      </w:pPr>
      <w:proofErr w:type="gramStart"/>
      <w:r w:rsidRPr="00F517A9">
        <w:t>spreadsheet</w:t>
      </w:r>
      <w:proofErr w:type="gramEnd"/>
      <w:r w:rsidRPr="00F517A9">
        <w:t xml:space="preserve"> use.</w:t>
      </w:r>
    </w:p>
    <w:p w:rsidR="003216B6" w:rsidRPr="00F517A9" w:rsidRDefault="003216B6" w:rsidP="00EF698E">
      <w:pPr>
        <w:pStyle w:val="Steps"/>
        <w:pBdr>
          <w:top w:val="single" w:sz="4" w:space="1" w:color="auto"/>
          <w:left w:val="single" w:sz="4" w:space="4" w:color="auto"/>
          <w:bottom w:val="single" w:sz="4" w:space="1" w:color="auto"/>
          <w:right w:val="single" w:sz="4" w:space="4" w:color="auto"/>
        </w:pBdr>
      </w:pPr>
    </w:p>
    <w:p w:rsidR="003216B6" w:rsidRPr="00F517A9" w:rsidRDefault="003216B6" w:rsidP="00EF698E">
      <w:pPr>
        <w:pStyle w:val="Steps"/>
        <w:pBdr>
          <w:top w:val="single" w:sz="4" w:space="1" w:color="auto"/>
          <w:left w:val="single" w:sz="4" w:space="4" w:color="auto"/>
          <w:bottom w:val="single" w:sz="4" w:space="1" w:color="auto"/>
          <w:right w:val="single" w:sz="4" w:space="4" w:color="auto"/>
        </w:pBdr>
      </w:pPr>
      <w:r w:rsidRPr="00F517A9">
        <w:t xml:space="preserve">      Select one of the following:</w:t>
      </w:r>
    </w:p>
    <w:p w:rsidR="003216B6" w:rsidRPr="00F517A9" w:rsidRDefault="003216B6" w:rsidP="00EF698E">
      <w:pPr>
        <w:pStyle w:val="Steps"/>
        <w:pBdr>
          <w:top w:val="single" w:sz="4" w:space="1" w:color="auto"/>
          <w:left w:val="single" w:sz="4" w:space="4" w:color="auto"/>
          <w:bottom w:val="single" w:sz="4" w:space="1" w:color="auto"/>
          <w:right w:val="single" w:sz="4" w:space="4" w:color="auto"/>
        </w:pBdr>
      </w:pPr>
    </w:p>
    <w:p w:rsidR="003216B6" w:rsidRPr="00F517A9" w:rsidRDefault="003216B6" w:rsidP="00EF698E">
      <w:pPr>
        <w:pStyle w:val="Steps"/>
        <w:pBdr>
          <w:top w:val="single" w:sz="4" w:space="1" w:color="auto"/>
          <w:left w:val="single" w:sz="4" w:space="4" w:color="auto"/>
          <w:bottom w:val="single" w:sz="4" w:space="1" w:color="auto"/>
          <w:right w:val="single" w:sz="4" w:space="4" w:color="auto"/>
        </w:pBdr>
      </w:pPr>
      <w:r w:rsidRPr="00F517A9">
        <w:t xml:space="preserve">          A         ALL CLINICS</w:t>
      </w:r>
    </w:p>
    <w:p w:rsidR="003216B6" w:rsidRPr="00F517A9" w:rsidRDefault="003216B6" w:rsidP="00EF698E">
      <w:pPr>
        <w:pStyle w:val="Steps"/>
        <w:pBdr>
          <w:top w:val="single" w:sz="4" w:space="1" w:color="auto"/>
          <w:left w:val="single" w:sz="4" w:space="4" w:color="auto"/>
          <w:bottom w:val="single" w:sz="4" w:space="1" w:color="auto"/>
          <w:right w:val="single" w:sz="4" w:space="4" w:color="auto"/>
        </w:pBdr>
      </w:pPr>
      <w:r w:rsidRPr="00F517A9">
        <w:t xml:space="preserve">          C         ALL ACTIVE CLINICS</w:t>
      </w:r>
    </w:p>
    <w:p w:rsidR="003216B6" w:rsidRPr="00F517A9" w:rsidRDefault="003216B6" w:rsidP="00EF698E">
      <w:pPr>
        <w:pStyle w:val="Steps"/>
        <w:pBdr>
          <w:top w:val="single" w:sz="4" w:space="1" w:color="auto"/>
          <w:left w:val="single" w:sz="4" w:space="4" w:color="auto"/>
          <w:bottom w:val="single" w:sz="4" w:space="1" w:color="auto"/>
          <w:right w:val="single" w:sz="4" w:space="4" w:color="auto"/>
        </w:pBdr>
      </w:pPr>
      <w:r w:rsidRPr="00F517A9">
        <w:t xml:space="preserve">          D         DUPLICATE CLINICS</w:t>
      </w:r>
    </w:p>
    <w:p w:rsidR="003216B6" w:rsidRPr="00F517A9" w:rsidRDefault="003216B6" w:rsidP="00EF698E">
      <w:pPr>
        <w:pStyle w:val="Steps"/>
        <w:pBdr>
          <w:top w:val="single" w:sz="4" w:space="1" w:color="auto"/>
          <w:left w:val="single" w:sz="4" w:space="4" w:color="auto"/>
          <w:bottom w:val="single" w:sz="4" w:space="1" w:color="auto"/>
          <w:right w:val="single" w:sz="4" w:space="4" w:color="auto"/>
        </w:pBdr>
      </w:pPr>
      <w:r w:rsidRPr="00F517A9">
        <w:t xml:space="preserve">          I         ALL INACTIVE CLINICS</w:t>
      </w:r>
    </w:p>
    <w:p w:rsidR="003216B6" w:rsidRPr="00F517A9" w:rsidRDefault="003216B6" w:rsidP="00EF698E">
      <w:pPr>
        <w:pStyle w:val="Steps"/>
        <w:pBdr>
          <w:top w:val="single" w:sz="4" w:space="1" w:color="auto"/>
          <w:left w:val="single" w:sz="4" w:space="4" w:color="auto"/>
          <w:bottom w:val="single" w:sz="4" w:space="1" w:color="auto"/>
          <w:right w:val="single" w:sz="4" w:space="4" w:color="auto"/>
        </w:pBdr>
      </w:pPr>
      <w:r w:rsidRPr="00F517A9">
        <w:t xml:space="preserve">          U         UNREVIEWED CLINICS</w:t>
      </w:r>
    </w:p>
    <w:p w:rsidR="003216B6" w:rsidRPr="00F517A9" w:rsidRDefault="003216B6" w:rsidP="00EF698E">
      <w:pPr>
        <w:pStyle w:val="Steps"/>
        <w:pBdr>
          <w:top w:val="single" w:sz="4" w:space="1" w:color="auto"/>
          <w:left w:val="single" w:sz="4" w:space="4" w:color="auto"/>
          <w:bottom w:val="single" w:sz="4" w:space="1" w:color="auto"/>
          <w:right w:val="single" w:sz="4" w:space="4" w:color="auto"/>
        </w:pBdr>
      </w:pPr>
      <w:r w:rsidRPr="00F517A9">
        <w:t xml:space="preserve">          X         EXPORT TO TEXT FILE FOR SPREADSHEET USE</w:t>
      </w:r>
    </w:p>
    <w:p w:rsidR="003216B6" w:rsidRPr="00F517A9" w:rsidRDefault="003216B6" w:rsidP="00EF698E">
      <w:pPr>
        <w:pStyle w:val="Steps"/>
        <w:pBdr>
          <w:top w:val="single" w:sz="4" w:space="1" w:color="auto"/>
          <w:left w:val="single" w:sz="4" w:space="4" w:color="auto"/>
          <w:bottom w:val="single" w:sz="4" w:space="1" w:color="auto"/>
          <w:right w:val="single" w:sz="4" w:space="4" w:color="auto"/>
        </w:pBdr>
      </w:pPr>
    </w:p>
    <w:p w:rsidR="003216B6" w:rsidRPr="00F517A9" w:rsidRDefault="003216B6" w:rsidP="00EF698E">
      <w:pPr>
        <w:pStyle w:val="Steps"/>
        <w:pBdr>
          <w:top w:val="single" w:sz="4" w:space="1" w:color="auto"/>
          <w:left w:val="single" w:sz="4" w:space="4" w:color="auto"/>
          <w:bottom w:val="single" w:sz="4" w:space="1" w:color="auto"/>
          <w:right w:val="single" w:sz="4" w:space="4" w:color="auto"/>
        </w:pBdr>
      </w:pPr>
      <w:r w:rsidRPr="00F517A9">
        <w:t xml:space="preserve">Enter "A", "C", "D", "I", "U", or "X": </w:t>
      </w:r>
      <w:proofErr w:type="gramStart"/>
      <w:r w:rsidRPr="00F517A9">
        <w:t>X  EXPORT</w:t>
      </w:r>
      <w:proofErr w:type="gramEnd"/>
      <w:r w:rsidRPr="00F517A9">
        <w:t xml:space="preserve"> TO TEXT FILE FOR SPREADSHEET USE</w:t>
      </w:r>
    </w:p>
    <w:p w:rsidR="003216B6" w:rsidRPr="00F517A9" w:rsidRDefault="003216B6" w:rsidP="00EF698E">
      <w:pPr>
        <w:pStyle w:val="Steps"/>
        <w:pBdr>
          <w:top w:val="single" w:sz="4" w:space="1" w:color="auto"/>
          <w:left w:val="single" w:sz="4" w:space="4" w:color="auto"/>
          <w:bottom w:val="single" w:sz="4" w:space="1" w:color="auto"/>
          <w:right w:val="single" w:sz="4" w:space="4" w:color="auto"/>
        </w:pBdr>
      </w:pPr>
    </w:p>
    <w:p w:rsidR="003216B6" w:rsidRPr="00F517A9" w:rsidRDefault="003216B6" w:rsidP="00EF698E">
      <w:pPr>
        <w:pStyle w:val="Steps"/>
        <w:pBdr>
          <w:top w:val="single" w:sz="4" w:space="1" w:color="auto"/>
          <w:left w:val="single" w:sz="4" w:space="4" w:color="auto"/>
          <w:bottom w:val="single" w:sz="4" w:space="1" w:color="auto"/>
          <w:right w:val="single" w:sz="4" w:space="4" w:color="auto"/>
        </w:pBdr>
      </w:pPr>
      <w:r w:rsidRPr="00F517A9">
        <w:t>Select which clinics to include on the spreadsheet for exporting.</w:t>
      </w:r>
    </w:p>
    <w:p w:rsidR="003216B6" w:rsidRPr="00F517A9" w:rsidRDefault="003216B6" w:rsidP="00EF698E">
      <w:pPr>
        <w:pStyle w:val="Steps"/>
        <w:pBdr>
          <w:top w:val="single" w:sz="4" w:space="1" w:color="auto"/>
          <w:left w:val="single" w:sz="4" w:space="4" w:color="auto"/>
          <w:bottom w:val="single" w:sz="4" w:space="1" w:color="auto"/>
          <w:right w:val="single" w:sz="4" w:space="4" w:color="auto"/>
        </w:pBdr>
      </w:pPr>
      <w:r w:rsidRPr="00F517A9">
        <w:t>Select (A</w:t>
      </w:r>
      <w:proofErr w:type="gramStart"/>
      <w:r w:rsidRPr="00F517A9">
        <w:t>)</w:t>
      </w:r>
      <w:proofErr w:type="spellStart"/>
      <w:r w:rsidRPr="00F517A9">
        <w:t>ll</w:t>
      </w:r>
      <w:proofErr w:type="spellEnd"/>
      <w:proofErr w:type="gramEnd"/>
      <w:r w:rsidRPr="00F517A9">
        <w:t>, a(C)</w:t>
      </w:r>
      <w:proofErr w:type="spellStart"/>
      <w:r w:rsidRPr="00F517A9">
        <w:t>tive</w:t>
      </w:r>
      <w:proofErr w:type="spellEnd"/>
      <w:r w:rsidRPr="00F517A9">
        <w:t>, (D)</w:t>
      </w:r>
      <w:proofErr w:type="spellStart"/>
      <w:r w:rsidRPr="00F517A9">
        <w:t>uplicate</w:t>
      </w:r>
      <w:proofErr w:type="spellEnd"/>
      <w:r w:rsidRPr="00F517A9">
        <w:t>, (I)</w:t>
      </w:r>
      <w:proofErr w:type="spellStart"/>
      <w:r w:rsidRPr="00F517A9">
        <w:t>nactive</w:t>
      </w:r>
      <w:proofErr w:type="spellEnd"/>
      <w:r w:rsidRPr="00F517A9">
        <w:t xml:space="preserve">, </w:t>
      </w:r>
    </w:p>
    <w:p w:rsidR="003216B6" w:rsidRPr="00F517A9" w:rsidRDefault="003216B6" w:rsidP="00EF698E">
      <w:pPr>
        <w:pStyle w:val="Steps"/>
        <w:pBdr>
          <w:top w:val="single" w:sz="4" w:space="1" w:color="auto"/>
          <w:left w:val="single" w:sz="4" w:space="4" w:color="auto"/>
          <w:bottom w:val="single" w:sz="4" w:space="1" w:color="auto"/>
          <w:right w:val="single" w:sz="4" w:space="4" w:color="auto"/>
        </w:pBdr>
      </w:pPr>
      <w:proofErr w:type="gramStart"/>
      <w:r w:rsidRPr="00F517A9">
        <w:t>or</w:t>
      </w:r>
      <w:proofErr w:type="gramEnd"/>
      <w:r w:rsidRPr="00F517A9">
        <w:t xml:space="preserve"> (U)</w:t>
      </w:r>
      <w:proofErr w:type="spellStart"/>
      <w:r w:rsidRPr="00F517A9">
        <w:t>nreviewed</w:t>
      </w:r>
      <w:proofErr w:type="spellEnd"/>
      <w:r w:rsidRPr="00F517A9">
        <w:t xml:space="preserve"> clinics for export: ALL CLINICS</w:t>
      </w:r>
    </w:p>
    <w:p w:rsidR="003216B6" w:rsidRPr="00F517A9" w:rsidRDefault="003216B6" w:rsidP="00EF698E">
      <w:pPr>
        <w:pStyle w:val="Steps"/>
        <w:pBdr>
          <w:top w:val="single" w:sz="4" w:space="1" w:color="auto"/>
          <w:left w:val="single" w:sz="4" w:space="4" w:color="auto"/>
          <w:bottom w:val="single" w:sz="4" w:space="1" w:color="auto"/>
          <w:right w:val="single" w:sz="4" w:space="4" w:color="auto"/>
        </w:pBdr>
      </w:pPr>
    </w:p>
    <w:p w:rsidR="003216B6" w:rsidRPr="00F517A9" w:rsidRDefault="003216B6" w:rsidP="00EF698E">
      <w:pPr>
        <w:pStyle w:val="Steps"/>
        <w:pBdr>
          <w:top w:val="single" w:sz="4" w:space="1" w:color="auto"/>
          <w:left w:val="single" w:sz="4" w:space="4" w:color="auto"/>
          <w:bottom w:val="single" w:sz="4" w:space="1" w:color="auto"/>
          <w:right w:val="single" w:sz="4" w:space="4" w:color="auto"/>
        </w:pBdr>
      </w:pPr>
    </w:p>
    <w:p w:rsidR="003216B6" w:rsidRPr="00F517A9" w:rsidRDefault="003216B6" w:rsidP="00EF698E">
      <w:pPr>
        <w:pStyle w:val="Steps"/>
        <w:pBdr>
          <w:top w:val="single" w:sz="4" w:space="1" w:color="auto"/>
          <w:left w:val="single" w:sz="4" w:space="4" w:color="auto"/>
          <w:bottom w:val="single" w:sz="4" w:space="1" w:color="auto"/>
          <w:right w:val="single" w:sz="4" w:space="4" w:color="auto"/>
        </w:pBdr>
      </w:pPr>
      <w:r w:rsidRPr="00F517A9">
        <w:t>Gathering data for export...</w:t>
      </w: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785A3F" w:rsidRDefault="00785A3F" w:rsidP="00B44850">
      <w:pPr>
        <w:pStyle w:val="DSSECSBodyText"/>
        <w:rPr>
          <w:rFonts w:cs="Arial"/>
        </w:rPr>
      </w:pPr>
    </w:p>
    <w:p w:rsidR="003216B6" w:rsidRPr="009A7998" w:rsidRDefault="003216B6" w:rsidP="00B44850">
      <w:pPr>
        <w:pStyle w:val="DSSECSBodyText"/>
        <w:rPr>
          <w:rFonts w:cs="Arial"/>
        </w:rPr>
      </w:pPr>
      <w:r w:rsidRPr="009A7998">
        <w:rPr>
          <w:rFonts w:cs="Arial"/>
        </w:rPr>
        <w:t xml:space="preserve">From here, additional guidance for capturing exported data into spreadsheets and the additional DSS application steps required to produce exportable versions of reports </w:t>
      </w:r>
      <w:r w:rsidR="00591667">
        <w:rPr>
          <w:rFonts w:cs="Arial"/>
        </w:rPr>
        <w:t xml:space="preserve">are located </w:t>
      </w:r>
      <w:r w:rsidRPr="009A7998">
        <w:rPr>
          <w:rFonts w:cs="Arial"/>
        </w:rPr>
        <w:t xml:space="preserve">in </w:t>
      </w:r>
      <w:hyperlink w:anchor="Appendix_C" w:tooltip="Hyperlink to Appendix C.  Exporting a Report to a Spreadsheet" w:history="1">
        <w:r w:rsidRPr="009A7998">
          <w:rPr>
            <w:rStyle w:val="Hyperlink"/>
            <w:rFonts w:eastAsiaTheme="majorEastAsia" w:cs="Arial"/>
          </w:rPr>
          <w:t xml:space="preserve">Appendix </w:t>
        </w:r>
        <w:r w:rsidR="00EF698E" w:rsidRPr="009A7998">
          <w:rPr>
            <w:rStyle w:val="Hyperlink"/>
            <w:rFonts w:eastAsiaTheme="majorEastAsia" w:cs="Arial"/>
          </w:rPr>
          <w:t>F</w:t>
        </w:r>
        <w:r w:rsidRPr="009A7998">
          <w:rPr>
            <w:rStyle w:val="Hyperlink"/>
            <w:rFonts w:eastAsiaTheme="majorEastAsia" w:cs="Arial"/>
          </w:rPr>
          <w:t>: Exporting a Report to a Spreadsheet</w:t>
        </w:r>
      </w:hyperlink>
      <w:r w:rsidRPr="009A7998">
        <w:rPr>
          <w:rFonts w:cs="Arial"/>
        </w:rPr>
        <w:t>.</w:t>
      </w:r>
    </w:p>
    <w:p w:rsidR="003216B6" w:rsidRPr="009A7998" w:rsidRDefault="003216B6" w:rsidP="00B44850">
      <w:pPr>
        <w:pStyle w:val="DSSECSBodyText"/>
        <w:rPr>
          <w:rFonts w:cs="Arial"/>
        </w:rPr>
      </w:pPr>
      <w:r w:rsidRPr="009A7998">
        <w:rPr>
          <w:rFonts w:cs="Arial"/>
        </w:rPr>
        <w:t xml:space="preserve">The following example shows the report after it has been produced in </w:t>
      </w:r>
      <w:r w:rsidR="00422425">
        <w:rPr>
          <w:rFonts w:cs="Arial"/>
        </w:rPr>
        <w:t xml:space="preserve">an </w:t>
      </w:r>
      <w:r w:rsidRPr="009A7998">
        <w:rPr>
          <w:rFonts w:cs="Arial"/>
        </w:rPr>
        <w:t>exportable format and imported into a spreadsheet:</w:t>
      </w:r>
    </w:p>
    <w:p w:rsidR="003216B6" w:rsidRPr="002B5E2C" w:rsidRDefault="003216B6" w:rsidP="000B4407">
      <w:pPr>
        <w:pStyle w:val="DSSECSBodyText"/>
        <w:rPr>
          <w:rFonts w:eastAsia="MS Mincho"/>
        </w:rPr>
      </w:pPr>
      <w:r w:rsidRPr="002B5E2C">
        <w:rPr>
          <w:rFonts w:eastAsia="MS Mincho"/>
        </w:rPr>
        <w:t>NOTE: For clinics that are inactive, the date they were inactivated is listed. If an Inactive Clinic was reactivated, the Reactivation Date is listed.</w:t>
      </w:r>
    </w:p>
    <w:p w:rsidR="003216B6" w:rsidRPr="00FD4182" w:rsidRDefault="003216B6" w:rsidP="00FD4182">
      <w:pPr>
        <w:pStyle w:val="FigureCaption"/>
      </w:pPr>
      <w:bookmarkStart w:id="3807" w:name="_Toc454958548"/>
      <w:bookmarkStart w:id="3808" w:name="_Toc463615254"/>
      <w:r w:rsidRPr="00FD4182">
        <w:lastRenderedPageBreak/>
        <w:t>Example: Exported All Clinics Spreadsheet</w:t>
      </w:r>
      <w:bookmarkEnd w:id="3807"/>
      <w:bookmarkEnd w:id="3808"/>
    </w:p>
    <w:p w:rsidR="003216B6" w:rsidRDefault="008B4570" w:rsidP="00B44850">
      <w:pPr>
        <w:pStyle w:val="Figure"/>
      </w:pPr>
      <w:r w:rsidRPr="00293718">
        <w:rPr>
          <w:noProof/>
        </w:rPr>
        <w:drawing>
          <wp:inline distT="0" distB="0" distL="0" distR="0" wp14:anchorId="443ADBF4" wp14:editId="21150519">
            <wp:extent cx="5882640" cy="1104900"/>
            <wp:effectExtent l="19050" t="19050" r="22860" b="19050"/>
            <wp:docPr id="138" name="Picture 138" descr="Spreadsheet includes IEN, Clinic, Stop Code, Credit Stop Code, Action, Last Approved Date, CHAR4 Code, Inactivation Date, Reactivation Date, Clinic Type, Appointment Length, Division, Appointment Type, Non Count Indicator, Occasion of Service, Occasion of Service Calling Package, Variable Length Appointment Indicator, DSS Product Department and DSS Unit ID." title="Exported All Clinics Spread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882640" cy="1104900"/>
                    </a:xfrm>
                    <a:prstGeom prst="rect">
                      <a:avLst/>
                    </a:prstGeom>
                    <a:ln>
                      <a:solidFill>
                        <a:schemeClr val="tx1"/>
                      </a:solidFill>
                    </a:ln>
                  </pic:spPr>
                </pic:pic>
              </a:graphicData>
            </a:graphic>
          </wp:inline>
        </w:drawing>
      </w:r>
    </w:p>
    <w:p w:rsidR="003216B6" w:rsidRPr="00FD4182" w:rsidRDefault="003216B6" w:rsidP="00FD4182">
      <w:pPr>
        <w:pStyle w:val="FigureCaption"/>
      </w:pPr>
      <w:bookmarkStart w:id="3809" w:name="_Toc454958549"/>
      <w:bookmarkStart w:id="3810" w:name="_Toc463615255"/>
      <w:r w:rsidRPr="00FD4182">
        <w:t>Example: Exported Active Clinics Spreadsheet</w:t>
      </w:r>
      <w:bookmarkEnd w:id="3809"/>
      <w:bookmarkEnd w:id="3810"/>
    </w:p>
    <w:p w:rsidR="003216B6" w:rsidRDefault="003216B6" w:rsidP="00B44850">
      <w:pPr>
        <w:pStyle w:val="Figure"/>
      </w:pPr>
      <w:r w:rsidRPr="00293718">
        <w:rPr>
          <w:noProof/>
        </w:rPr>
        <w:drawing>
          <wp:inline distT="0" distB="0" distL="0" distR="0" wp14:anchorId="3E71414F" wp14:editId="19E35A81">
            <wp:extent cx="5943600" cy="962025"/>
            <wp:effectExtent l="19050" t="19050" r="19050" b="28575"/>
            <wp:docPr id="139" name="Picture 139" descr="Spreadsheet includes IEN, Clinic, Stop Code, Credit Stop Code, Action, Last Approved Date, CHAR4 Code, Inactivation Date, Reactivation Date, Clinic Type, Appointment Length, Division, Appointment Type, Non Count Indicator, Occasion of Service, Occasion of Service Calling Package, Variable Length Appointment Indicator, DSS Product Department and DSS Unit ID." title="Exported Active Clinics Spread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962025"/>
                    </a:xfrm>
                    <a:prstGeom prst="rect">
                      <a:avLst/>
                    </a:prstGeom>
                    <a:ln>
                      <a:solidFill>
                        <a:schemeClr val="tx1"/>
                      </a:solidFill>
                    </a:ln>
                  </pic:spPr>
                </pic:pic>
              </a:graphicData>
            </a:graphic>
          </wp:inline>
        </w:drawing>
      </w:r>
    </w:p>
    <w:p w:rsidR="003216B6" w:rsidRPr="00FD4182" w:rsidRDefault="003216B6" w:rsidP="00FD4182">
      <w:pPr>
        <w:pStyle w:val="FigureCaption"/>
      </w:pPr>
      <w:bookmarkStart w:id="3811" w:name="_Toc454958550"/>
      <w:bookmarkStart w:id="3812" w:name="_Toc463615256"/>
      <w:r w:rsidRPr="00FD4182">
        <w:t>Example: Exported Duplicate Clinics Spreadsheet</w:t>
      </w:r>
      <w:bookmarkEnd w:id="3811"/>
      <w:bookmarkEnd w:id="3812"/>
    </w:p>
    <w:p w:rsidR="003216B6" w:rsidRDefault="003216B6" w:rsidP="00B44850">
      <w:pPr>
        <w:pStyle w:val="Figure"/>
      </w:pPr>
      <w:r w:rsidRPr="00293718">
        <w:rPr>
          <w:noProof/>
        </w:rPr>
        <w:drawing>
          <wp:inline distT="0" distB="0" distL="0" distR="0" wp14:anchorId="4213C26E" wp14:editId="0B16DF50">
            <wp:extent cx="5940577" cy="1074420"/>
            <wp:effectExtent l="19050" t="19050" r="22225" b="11430"/>
            <wp:docPr id="140" name="Picture 140" descr="Spreadsheet includes Clinic Name, Clinic IEN, Stop Code, Credit Stop Code, CHAR4 Code, Clininc Appointment Length and  Division." title="Exported Duplicate Clinics Spread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940577" cy="1074420"/>
                    </a:xfrm>
                    <a:prstGeom prst="rect">
                      <a:avLst/>
                    </a:prstGeom>
                    <a:ln>
                      <a:solidFill>
                        <a:schemeClr val="tx1"/>
                      </a:solidFill>
                    </a:ln>
                  </pic:spPr>
                </pic:pic>
              </a:graphicData>
            </a:graphic>
          </wp:inline>
        </w:drawing>
      </w:r>
    </w:p>
    <w:p w:rsidR="003216B6" w:rsidRPr="00FD4182" w:rsidRDefault="003216B6" w:rsidP="00FD4182">
      <w:pPr>
        <w:pStyle w:val="FigureCaption"/>
      </w:pPr>
      <w:bookmarkStart w:id="3813" w:name="_Toc454958551"/>
      <w:bookmarkStart w:id="3814" w:name="_Toc463615257"/>
      <w:r w:rsidRPr="00FD4182">
        <w:t>Example: Exported Inactive Clinics Spreadsheet</w:t>
      </w:r>
      <w:bookmarkEnd w:id="3813"/>
      <w:bookmarkEnd w:id="3814"/>
    </w:p>
    <w:p w:rsidR="003216B6" w:rsidRDefault="003216B6" w:rsidP="00B44850">
      <w:pPr>
        <w:pStyle w:val="Figure"/>
      </w:pPr>
      <w:r w:rsidRPr="00293718">
        <w:rPr>
          <w:noProof/>
        </w:rPr>
        <w:drawing>
          <wp:inline distT="0" distB="0" distL="0" distR="0" wp14:anchorId="0781C261" wp14:editId="180AAD33">
            <wp:extent cx="5921737" cy="828675"/>
            <wp:effectExtent l="19050" t="19050" r="22225" b="9525"/>
            <wp:docPr id="141" name="Picture 141" descr="Spreadsheet includes IEN, Clinic, Stop Code, Credit Stop Code, Action, Last Approved Date, CHAR4 Code, Inactivation Date, Reactivation Date, Clinic Type, Appointment Length, Division, Appointment Type, Non Count Indicator, Occasion of Service, Occasion of Service Calling Package, Variable Length Appointment Indicator, DSS Product Department and DSS Unit ID." title="Exported Inactive Clinics Spread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21737" cy="828675"/>
                    </a:xfrm>
                    <a:prstGeom prst="rect">
                      <a:avLst/>
                    </a:prstGeom>
                    <a:ln>
                      <a:solidFill>
                        <a:schemeClr val="tx1"/>
                      </a:solidFill>
                    </a:ln>
                  </pic:spPr>
                </pic:pic>
              </a:graphicData>
            </a:graphic>
          </wp:inline>
        </w:drawing>
      </w:r>
    </w:p>
    <w:p w:rsidR="003216B6" w:rsidRPr="00FD4182" w:rsidRDefault="003216B6" w:rsidP="00FD4182">
      <w:pPr>
        <w:pStyle w:val="FigureCaption"/>
      </w:pPr>
      <w:bookmarkStart w:id="3815" w:name="_Toc454958552"/>
      <w:bookmarkStart w:id="3816" w:name="_Toc463615258"/>
      <w:r w:rsidRPr="00FD4182">
        <w:t xml:space="preserve">Example: Exported </w:t>
      </w:r>
      <w:proofErr w:type="spellStart"/>
      <w:r w:rsidRPr="00FD4182">
        <w:t>Unreviewed</w:t>
      </w:r>
      <w:proofErr w:type="spellEnd"/>
      <w:r w:rsidRPr="00FD4182">
        <w:t xml:space="preserve"> Clinics Spreadsheet</w:t>
      </w:r>
      <w:bookmarkEnd w:id="3815"/>
      <w:bookmarkEnd w:id="3816"/>
    </w:p>
    <w:p w:rsidR="003216B6" w:rsidRDefault="003216B6" w:rsidP="00B44850">
      <w:pPr>
        <w:pStyle w:val="Figure"/>
      </w:pPr>
      <w:r w:rsidRPr="00293718">
        <w:rPr>
          <w:noProof/>
        </w:rPr>
        <w:drawing>
          <wp:inline distT="0" distB="0" distL="0" distR="0" wp14:anchorId="6CA34C93" wp14:editId="4FBD9571">
            <wp:extent cx="5844209" cy="962107"/>
            <wp:effectExtent l="19050" t="19050" r="23495" b="28575"/>
            <wp:docPr id="142" name="Picture 142" descr="Spreadsheet includes IEN, Clinic, Stop Code, Credit Stop Code, Action, Last Approved Date, CHAR4 Code, Inactivation Date, Reactivation Date, Clinic Type, Appointment Length, Division, Appointment Type, Non Count Indicator, Occasion of Service, Occasion of Service Calling Package, Variable Length Appointment Indicator, DSS Product Department and DSS Unit ID." title="Exported Unreviewed Clinics Spread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844209" cy="962107"/>
                    </a:xfrm>
                    <a:prstGeom prst="rect">
                      <a:avLst/>
                    </a:prstGeom>
                    <a:ln>
                      <a:solidFill>
                        <a:schemeClr val="tx1"/>
                      </a:solidFill>
                    </a:ln>
                  </pic:spPr>
                </pic:pic>
              </a:graphicData>
            </a:graphic>
          </wp:inline>
        </w:drawing>
      </w:r>
    </w:p>
    <w:p w:rsidR="003216B6" w:rsidRPr="00DF73AD" w:rsidRDefault="00EB280E" w:rsidP="00B44850">
      <w:pPr>
        <w:pStyle w:val="Heading4"/>
      </w:pPr>
      <w:bookmarkStart w:id="3817" w:name="_Toc450829793"/>
      <w:r w:rsidRPr="00FD4182">
        <w:t xml:space="preserve"> </w:t>
      </w:r>
      <w:bookmarkStart w:id="3818" w:name="_Toc459041140"/>
      <w:bookmarkStart w:id="3819" w:name="_Toc459043691"/>
      <w:r w:rsidR="003216B6" w:rsidRPr="00FD4182">
        <w:t>Enter/Edit Clinic Parameters</w:t>
      </w:r>
      <w:bookmarkEnd w:id="3817"/>
      <w:bookmarkEnd w:id="3818"/>
      <w:bookmarkEnd w:id="3819"/>
    </w:p>
    <w:p w:rsidR="003216B6" w:rsidRPr="009A7998" w:rsidRDefault="003216B6" w:rsidP="00B44850">
      <w:pPr>
        <w:pStyle w:val="DSSECSBodyText"/>
      </w:pPr>
      <w:r w:rsidRPr="009A7998">
        <w:t>Use this option to enter or edit the ACTION TO SEND codes and other parameters associated with each clinic</w:t>
      </w:r>
      <w:r w:rsidR="004D387C">
        <w:t>,</w:t>
      </w:r>
      <w:r w:rsidRPr="009A7998">
        <w:t xml:space="preserve"> for the DSS extract. </w:t>
      </w:r>
    </w:p>
    <w:p w:rsidR="003216B6" w:rsidRPr="009A7998" w:rsidRDefault="003216B6" w:rsidP="00B44850">
      <w:pPr>
        <w:pStyle w:val="DSSECSBodyText"/>
      </w:pPr>
      <w:r w:rsidRPr="009A7998">
        <w:t xml:space="preserve">The option to select how the Stop Codes and/or Credit Stop Codes are sent can be changed. The default is set to SEND STOP CODE(S) WITH CHAR4 CODE, unless it is a NON-COUNT clinic, </w:t>
      </w:r>
      <w:r w:rsidR="004D387C">
        <w:t xml:space="preserve">then </w:t>
      </w:r>
      <w:r w:rsidRPr="009A7998">
        <w:t xml:space="preserve">the default </w:t>
      </w:r>
      <w:r w:rsidR="004D387C">
        <w:t xml:space="preserve">is </w:t>
      </w:r>
      <w:r w:rsidRPr="009A7998">
        <w:t xml:space="preserve">DO NOT SEND. The example below </w:t>
      </w:r>
      <w:r w:rsidR="004D387C">
        <w:t xml:space="preserve">displays </w:t>
      </w:r>
      <w:r w:rsidRPr="009A7998">
        <w:t xml:space="preserve">the </w:t>
      </w:r>
      <w:r w:rsidR="004D387C">
        <w:t xml:space="preserve">available </w:t>
      </w:r>
      <w:r w:rsidRPr="009A7998">
        <w:t>options.</w:t>
      </w:r>
    </w:p>
    <w:p w:rsidR="003216B6" w:rsidRPr="009A7998" w:rsidRDefault="003216B6" w:rsidP="00B44850">
      <w:pPr>
        <w:pStyle w:val="DSSECSBodyText"/>
      </w:pPr>
      <w:r w:rsidRPr="009A7998">
        <w:lastRenderedPageBreak/>
        <w:t xml:space="preserve">Modifying the DSS PRODUCT DEPARTMENT information will </w:t>
      </w:r>
      <w:r w:rsidRPr="004D387C">
        <w:rPr>
          <w:u w:val="single"/>
        </w:rPr>
        <w:t>not</w:t>
      </w:r>
      <w:r w:rsidRPr="009A7998">
        <w:t xml:space="preserve"> cause a clinic to be</w:t>
      </w:r>
      <w:r w:rsidR="004D387C">
        <w:t xml:space="preserve"> place in an </w:t>
      </w:r>
      <w:r w:rsidRPr="009A7998">
        <w:t>“</w:t>
      </w:r>
      <w:proofErr w:type="spellStart"/>
      <w:r w:rsidRPr="009A7998">
        <w:t>Unreviewed</w:t>
      </w:r>
      <w:proofErr w:type="spellEnd"/>
      <w:r w:rsidRPr="009A7998">
        <w:t>”</w:t>
      </w:r>
      <w:r w:rsidR="004D387C">
        <w:t xml:space="preserve"> status</w:t>
      </w:r>
      <w:r w:rsidRPr="009A7998">
        <w:t>.</w:t>
      </w:r>
    </w:p>
    <w:p w:rsidR="003216B6" w:rsidRPr="009A7998" w:rsidRDefault="003216B6" w:rsidP="00B44850">
      <w:pPr>
        <w:pStyle w:val="DSSECSBodyText"/>
      </w:pPr>
      <w:r w:rsidRPr="009A7998">
        <w:t xml:space="preserve">An example of the steps to edit the Action to Send Code </w:t>
      </w:r>
      <w:r w:rsidR="004D387C">
        <w:t>is displayed below</w:t>
      </w:r>
      <w:r w:rsidRPr="009A7998">
        <w:t xml:space="preserve">: </w:t>
      </w: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r w:rsidRPr="00681BE1">
        <w:t xml:space="preserve">Select Setup for DSS Clinic Information Option: </w:t>
      </w:r>
      <w:proofErr w:type="gramStart"/>
      <w:r w:rsidRPr="00681BE1">
        <w:t>4  Enter</w:t>
      </w:r>
      <w:proofErr w:type="gramEnd"/>
      <w:r w:rsidRPr="00681BE1">
        <w:t>/Edit</w:t>
      </w: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r w:rsidRPr="00681BE1">
        <w:t xml:space="preserve"> Clinic Parameters</w:t>
      </w: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r w:rsidRPr="00681BE1">
        <w:t>Select CLINICS AND STOP CODES CLINIC NAME</w:t>
      </w:r>
      <w:proofErr w:type="gramStart"/>
      <w:r w:rsidRPr="00681BE1">
        <w:t>: ?</w:t>
      </w:r>
      <w:proofErr w:type="gramEnd"/>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r w:rsidRPr="00681BE1">
        <w:t xml:space="preserve"> Answer with CLINICS AND STOP CODES CLINIC NAME, or RECORD LAST SYNCHED</w:t>
      </w: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r w:rsidRPr="00681BE1">
        <w:t xml:space="preserve"> Do you want the entire CLINICS AND STOP CODES List? </w:t>
      </w:r>
      <w:proofErr w:type="gramStart"/>
      <w:r w:rsidRPr="00681BE1">
        <w:t>y  (</w:t>
      </w:r>
      <w:proofErr w:type="gramEnd"/>
      <w:r w:rsidRPr="00681BE1">
        <w:t>Yes)</w:t>
      </w: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r w:rsidRPr="00681BE1">
        <w:t xml:space="preserve">   Choose from:</w:t>
      </w: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r w:rsidRPr="00681BE1">
        <w:t xml:space="preserve">   000 ADMIN SCHEDULING (NC)-X</w:t>
      </w: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r w:rsidRPr="00681BE1">
        <w:t xml:space="preserve">   000-EYE NON TREATMENT-X</w:t>
      </w: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r w:rsidRPr="00681BE1">
        <w:t xml:space="preserve">   000-MH NON TREATMENT-X</w:t>
      </w: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r w:rsidRPr="00681BE1">
        <w:t xml:space="preserve">   000-NON TREATMENT-X</w:t>
      </w: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r w:rsidRPr="00681BE1">
        <w:t xml:space="preserve">                ^</w:t>
      </w: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r w:rsidRPr="00681BE1">
        <w:t>Select CLINICS AND STOP CODES CLINIC NAME: 000-eYE NON TREATMENT-X</w:t>
      </w: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r w:rsidRPr="00681BE1">
        <w:t>EXISTING CLINIC FILE DATA:</w:t>
      </w: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r w:rsidRPr="00681BE1">
        <w:t>STOP CODE:        407</w:t>
      </w: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r w:rsidRPr="00681BE1">
        <w:t xml:space="preserve">CREDIT STOP CODE: </w:t>
      </w: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r w:rsidRPr="00681BE1">
        <w:t>ACTION TO SEND: SEND STOP CODE(S) WITH CHAR4 CODE</w:t>
      </w: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r w:rsidRPr="00681BE1">
        <w:t xml:space="preserve">         // ??</w:t>
      </w: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r w:rsidRPr="00681BE1">
        <w:t xml:space="preserve">        This determines how alternate stop code and alternate credit stop</w:t>
      </w: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r w:rsidRPr="00681BE1">
        <w:t xml:space="preserve">        </w:t>
      </w:r>
      <w:proofErr w:type="gramStart"/>
      <w:r w:rsidRPr="00681BE1">
        <w:t>codes</w:t>
      </w:r>
      <w:proofErr w:type="gramEnd"/>
      <w:r w:rsidRPr="00681BE1">
        <w:t xml:space="preserve"> are combined to form a feeder key for this clinic.</w:t>
      </w: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r w:rsidRPr="00681BE1">
        <w:t xml:space="preserve">   </w:t>
      </w: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r w:rsidRPr="00681BE1">
        <w:t xml:space="preserve">     Choose from: </w:t>
      </w: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r w:rsidRPr="00681BE1">
        <w:t xml:space="preserve">       4        SEND STOP CODE(S) WITH CHAR4 CODE</w:t>
      </w: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r w:rsidRPr="00681BE1">
        <w:t xml:space="preserve">       5        SEND STOP CODE(S) WITHOUT CHAR4 CODE</w:t>
      </w: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r w:rsidRPr="00681BE1">
        <w:t xml:space="preserve">       6        DO NOT SEND</w:t>
      </w:r>
    </w:p>
    <w:p w:rsidR="003216B6" w:rsidRPr="00681BE1" w:rsidRDefault="003216B6" w:rsidP="00EF698E">
      <w:pPr>
        <w:pStyle w:val="Steps"/>
        <w:pBdr>
          <w:top w:val="single" w:sz="4" w:space="1" w:color="auto"/>
          <w:left w:val="single" w:sz="4" w:space="4" w:color="auto"/>
          <w:bottom w:val="single" w:sz="4" w:space="1" w:color="auto"/>
          <w:right w:val="single" w:sz="4" w:space="4" w:color="auto"/>
        </w:pBdr>
      </w:pPr>
      <w:r w:rsidRPr="00681BE1">
        <w:t>ACTION TO SEND: SEND STOP CODE(S) WITH CHAR4 CODE</w:t>
      </w:r>
    </w:p>
    <w:p w:rsidR="003216B6" w:rsidRDefault="003216B6" w:rsidP="00EF698E">
      <w:pPr>
        <w:pStyle w:val="Steps"/>
        <w:pBdr>
          <w:top w:val="single" w:sz="4" w:space="1" w:color="auto"/>
          <w:left w:val="single" w:sz="4" w:space="4" w:color="auto"/>
          <w:bottom w:val="single" w:sz="4" w:space="1" w:color="auto"/>
          <w:right w:val="single" w:sz="4" w:space="4" w:color="auto"/>
        </w:pBdr>
      </w:pPr>
      <w:r w:rsidRPr="00681BE1">
        <w:t xml:space="preserve">         //</w:t>
      </w: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Pr="009A7998" w:rsidRDefault="003216B6" w:rsidP="00B44850">
      <w:pPr>
        <w:pStyle w:val="DSSECSBodyText"/>
        <w:rPr>
          <w:rFonts w:cs="Arial"/>
        </w:rPr>
      </w:pPr>
      <w:r w:rsidRPr="009A7998">
        <w:rPr>
          <w:rFonts w:cs="Arial"/>
        </w:rPr>
        <w:t>Through prompts, the</w:t>
      </w:r>
      <w:r w:rsidR="00EF1638">
        <w:rPr>
          <w:rFonts w:cs="Arial"/>
        </w:rPr>
        <w:t xml:space="preserve"> user </w:t>
      </w:r>
      <w:r w:rsidR="004D387C">
        <w:rPr>
          <w:rFonts w:cs="Arial"/>
        </w:rPr>
        <w:t>can</w:t>
      </w:r>
      <w:r w:rsidRPr="009A7998">
        <w:rPr>
          <w:rFonts w:cs="Arial"/>
        </w:rPr>
        <w:t xml:space="preserve"> add or edit the CHAR4 Code, DSS Unit Identifier and DSS Product Department</w:t>
      </w:r>
      <w:r w:rsidR="004D387C">
        <w:rPr>
          <w:rFonts w:cs="Arial"/>
        </w:rPr>
        <w:t xml:space="preserve"> fields</w:t>
      </w:r>
      <w:r w:rsidRPr="009A7998">
        <w:rPr>
          <w:rFonts w:cs="Arial"/>
        </w:rPr>
        <w:t>.</w:t>
      </w:r>
    </w:p>
    <w:p w:rsidR="003216B6" w:rsidRPr="009A7998" w:rsidRDefault="003216B6" w:rsidP="00B44850">
      <w:pPr>
        <w:pStyle w:val="DSSECSBodyText"/>
        <w:rPr>
          <w:rFonts w:cs="Arial"/>
        </w:rPr>
      </w:pPr>
      <w:r w:rsidRPr="009A7998">
        <w:rPr>
          <w:rFonts w:cs="Arial"/>
        </w:rPr>
        <w:t xml:space="preserve">An example of the steps to edit the CHAR4 Code, DSS Unit Identifier and DSS Product Department follows: </w:t>
      </w:r>
    </w:p>
    <w:p w:rsidR="003216B6" w:rsidRDefault="003216B6" w:rsidP="00EF698E">
      <w:pPr>
        <w:pStyle w:val="Steps"/>
        <w:pBdr>
          <w:top w:val="single" w:sz="4" w:space="1" w:color="auto"/>
          <w:left w:val="single" w:sz="4" w:space="4" w:color="auto"/>
          <w:bottom w:val="single" w:sz="4" w:space="1" w:color="auto"/>
          <w:right w:val="single" w:sz="4" w:space="4" w:color="auto"/>
        </w:pBdr>
      </w:pPr>
      <w:r>
        <w:t xml:space="preserve">Select Setup for DSS Clinic Information Option: </w:t>
      </w:r>
      <w:proofErr w:type="gramStart"/>
      <w:r>
        <w:t>4  Enter</w:t>
      </w:r>
      <w:proofErr w:type="gramEnd"/>
      <w:r>
        <w:t>/Edit Clinic Parameters</w:t>
      </w: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r>
        <w:t xml:space="preserve">Select CLINICS AND STOP CODES CLINIC NAME: Ambulatory Surgery       </w:t>
      </w: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r>
        <w:t>EXISTING CLINIC FILE DATA:</w:t>
      </w: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r>
        <w:t>STOP CODE:        401</w:t>
      </w:r>
    </w:p>
    <w:p w:rsidR="003216B6" w:rsidRDefault="003216B6" w:rsidP="00EF698E">
      <w:pPr>
        <w:pStyle w:val="Steps"/>
        <w:pBdr>
          <w:top w:val="single" w:sz="4" w:space="1" w:color="auto"/>
          <w:left w:val="single" w:sz="4" w:space="4" w:color="auto"/>
          <w:bottom w:val="single" w:sz="4" w:space="1" w:color="auto"/>
          <w:right w:val="single" w:sz="4" w:space="4" w:color="auto"/>
        </w:pBdr>
      </w:pPr>
      <w:r>
        <w:t>CREDIT STOP CODE: 117</w:t>
      </w: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r>
        <w:t>ACTION TO SEND: SEND STOP CODE(S) WITH CHAR4 CODE</w:t>
      </w:r>
    </w:p>
    <w:p w:rsidR="003216B6" w:rsidRPr="00B826BE" w:rsidRDefault="003216B6" w:rsidP="00EF698E">
      <w:pPr>
        <w:pStyle w:val="Steps"/>
        <w:pBdr>
          <w:top w:val="single" w:sz="4" w:space="1" w:color="auto"/>
          <w:left w:val="single" w:sz="4" w:space="4" w:color="auto"/>
          <w:bottom w:val="single" w:sz="4" w:space="1" w:color="auto"/>
          <w:right w:val="single" w:sz="4" w:space="4" w:color="auto"/>
        </w:pBdr>
        <w:rPr>
          <w:lang w:val="fr-FR"/>
        </w:rPr>
      </w:pPr>
      <w:r>
        <w:t xml:space="preserve">         </w:t>
      </w:r>
      <w:r w:rsidRPr="00B826BE">
        <w:rPr>
          <w:lang w:val="fr-FR"/>
        </w:rPr>
        <w:t xml:space="preserve">// </w:t>
      </w:r>
    </w:p>
    <w:p w:rsidR="003216B6" w:rsidRPr="00B826BE" w:rsidRDefault="003216B6" w:rsidP="00EF698E">
      <w:pPr>
        <w:pStyle w:val="Steps"/>
        <w:pBdr>
          <w:top w:val="single" w:sz="4" w:space="1" w:color="auto"/>
          <w:left w:val="single" w:sz="4" w:space="4" w:color="auto"/>
          <w:bottom w:val="single" w:sz="4" w:space="1" w:color="auto"/>
          <w:right w:val="single" w:sz="4" w:space="4" w:color="auto"/>
        </w:pBdr>
        <w:rPr>
          <w:lang w:val="fr-FR"/>
        </w:rPr>
      </w:pPr>
      <w:r w:rsidRPr="00B826BE">
        <w:rPr>
          <w:lang w:val="fr-FR"/>
        </w:rPr>
        <w:t xml:space="preserve">CHAR4 CODE: NONC// </w:t>
      </w:r>
    </w:p>
    <w:p w:rsidR="003216B6" w:rsidRPr="00B826BE" w:rsidRDefault="003216B6" w:rsidP="00EF698E">
      <w:pPr>
        <w:pStyle w:val="Steps"/>
        <w:pBdr>
          <w:top w:val="single" w:sz="4" w:space="1" w:color="auto"/>
          <w:left w:val="single" w:sz="4" w:space="4" w:color="auto"/>
          <w:bottom w:val="single" w:sz="4" w:space="1" w:color="auto"/>
          <w:right w:val="single" w:sz="4" w:space="4" w:color="auto"/>
        </w:pBdr>
        <w:rPr>
          <w:lang w:val="fr-FR"/>
        </w:rPr>
      </w:pPr>
      <w:r w:rsidRPr="00B826BE">
        <w:rPr>
          <w:lang w:val="fr-FR"/>
        </w:rPr>
        <w:t xml:space="preserve">DSS UNIT IDENTIFIER: </w:t>
      </w:r>
    </w:p>
    <w:p w:rsidR="003216B6" w:rsidRDefault="003216B6" w:rsidP="00EF698E">
      <w:pPr>
        <w:pStyle w:val="Steps"/>
        <w:pBdr>
          <w:top w:val="single" w:sz="4" w:space="1" w:color="auto"/>
          <w:left w:val="single" w:sz="4" w:space="4" w:color="auto"/>
          <w:bottom w:val="single" w:sz="4" w:space="1" w:color="auto"/>
          <w:right w:val="single" w:sz="4" w:space="4" w:color="auto"/>
        </w:pBdr>
      </w:pPr>
      <w:r>
        <w:t>DSS PRODUCT DEPARTMENT</w:t>
      </w:r>
      <w:proofErr w:type="gramStart"/>
      <w:r>
        <w:t>: ??</w:t>
      </w:r>
      <w:proofErr w:type="gramEnd"/>
    </w:p>
    <w:p w:rsidR="003216B6" w:rsidRDefault="003216B6" w:rsidP="00EF698E">
      <w:pPr>
        <w:pStyle w:val="Steps"/>
        <w:pBdr>
          <w:top w:val="single" w:sz="4" w:space="1" w:color="auto"/>
          <w:left w:val="single" w:sz="4" w:space="4" w:color="auto"/>
          <w:bottom w:val="single" w:sz="4" w:space="1" w:color="auto"/>
          <w:right w:val="single" w:sz="4" w:space="4" w:color="auto"/>
        </w:pBdr>
      </w:pPr>
      <w:r>
        <w:t xml:space="preserve">        The nationally defined DSS Intermediate Department Number designated to </w:t>
      </w:r>
    </w:p>
    <w:p w:rsidR="003216B6" w:rsidRDefault="003216B6" w:rsidP="00EF698E">
      <w:pPr>
        <w:pStyle w:val="Steps"/>
        <w:pBdr>
          <w:top w:val="single" w:sz="4" w:space="1" w:color="auto"/>
          <w:left w:val="single" w:sz="4" w:space="4" w:color="auto"/>
          <w:bottom w:val="single" w:sz="4" w:space="1" w:color="auto"/>
          <w:right w:val="single" w:sz="4" w:space="4" w:color="auto"/>
        </w:pBdr>
      </w:pPr>
      <w:r>
        <w:t xml:space="preserve">        </w:t>
      </w:r>
      <w:proofErr w:type="gramStart"/>
      <w:r>
        <w:t>the</w:t>
      </w:r>
      <w:proofErr w:type="gramEnd"/>
      <w:r>
        <w:t xml:space="preserve"> patient care product being provided.</w:t>
      </w:r>
    </w:p>
    <w:p w:rsidR="003216B6" w:rsidRDefault="003216B6" w:rsidP="00EF698E">
      <w:pPr>
        <w:pStyle w:val="Steps"/>
        <w:pBdr>
          <w:top w:val="single" w:sz="4" w:space="1" w:color="auto"/>
          <w:left w:val="single" w:sz="4" w:space="4" w:color="auto"/>
          <w:bottom w:val="single" w:sz="4" w:space="1" w:color="auto"/>
          <w:right w:val="single" w:sz="4" w:space="4" w:color="auto"/>
        </w:pBdr>
      </w:pPr>
      <w:r>
        <w:t xml:space="preserve">   </w:t>
      </w:r>
    </w:p>
    <w:p w:rsidR="003216B6" w:rsidRDefault="003216B6" w:rsidP="00EF698E">
      <w:pPr>
        <w:pStyle w:val="Steps"/>
        <w:pBdr>
          <w:top w:val="single" w:sz="4" w:space="1" w:color="auto"/>
          <w:left w:val="single" w:sz="4" w:space="4" w:color="auto"/>
          <w:bottom w:val="single" w:sz="4" w:space="1" w:color="auto"/>
          <w:right w:val="single" w:sz="4" w:space="4" w:color="auto"/>
        </w:pBdr>
      </w:pPr>
      <w:r>
        <w:t>DSS PRODUCT DEPARTMENT:</w:t>
      </w:r>
    </w:p>
    <w:p w:rsidR="003216B6" w:rsidRPr="00FD4182" w:rsidRDefault="003216B6" w:rsidP="00B44850">
      <w:pPr>
        <w:pStyle w:val="Heading4"/>
      </w:pPr>
      <w:bookmarkStart w:id="3820" w:name="_Toc450829794"/>
      <w:bookmarkStart w:id="3821" w:name="_Toc459041141"/>
      <w:bookmarkStart w:id="3822" w:name="_Toc459043692"/>
      <w:r w:rsidRPr="00FD4182">
        <w:lastRenderedPageBreak/>
        <w:t>Approve Reviewed DSS Clinic Worksheet</w:t>
      </w:r>
      <w:bookmarkEnd w:id="3820"/>
      <w:bookmarkEnd w:id="3821"/>
      <w:bookmarkEnd w:id="3822"/>
    </w:p>
    <w:p w:rsidR="003216B6" w:rsidRPr="009A7998" w:rsidRDefault="003216B6" w:rsidP="00B44850">
      <w:pPr>
        <w:pStyle w:val="DSSECSBodyText"/>
      </w:pPr>
      <w:r w:rsidRPr="009A7998">
        <w:t>Use this option to approve all Stop Codes and Credit Stop Codes</w:t>
      </w:r>
      <w:r w:rsidR="00E15892">
        <w:t>,</w:t>
      </w:r>
      <w:r w:rsidRPr="009A7998">
        <w:t xml:space="preserve"> as defined in the CLINICS AND STOP CODES file (#728.44)</w:t>
      </w:r>
      <w:r w:rsidR="00E15892">
        <w:t>;</w:t>
      </w:r>
      <w:r w:rsidRPr="009A7998">
        <w:t xml:space="preserve"> and to mark all existing entries</w:t>
      </w:r>
      <w:r w:rsidR="00E15892">
        <w:t>,</w:t>
      </w:r>
      <w:r w:rsidRPr="009A7998">
        <w:t xml:space="preserve"> in this file</w:t>
      </w:r>
      <w:r w:rsidR="00E15892">
        <w:t>,</w:t>
      </w:r>
      <w:r w:rsidRPr="009A7998">
        <w:t xml:space="preserve"> as reviewed.</w:t>
      </w:r>
    </w:p>
    <w:p w:rsidR="003216B6" w:rsidRPr="009A7998" w:rsidRDefault="003216B6" w:rsidP="00B44850">
      <w:pPr>
        <w:pStyle w:val="DSSECSBodyText"/>
      </w:pPr>
      <w:r w:rsidRPr="009A7998">
        <w:t>The steps to perform this option are as follows:</w:t>
      </w:r>
    </w:p>
    <w:p w:rsidR="00EF698E" w:rsidRDefault="00EF698E" w:rsidP="00EF698E">
      <w:pPr>
        <w:pStyle w:val="Steps"/>
        <w:pBdr>
          <w:top w:val="single" w:sz="4" w:space="1" w:color="auto"/>
          <w:left w:val="single" w:sz="4" w:space="4" w:color="auto"/>
          <w:bottom w:val="single" w:sz="4" w:space="1" w:color="auto"/>
          <w:right w:val="single" w:sz="4" w:space="4" w:color="auto"/>
        </w:pBdr>
      </w:pPr>
    </w:p>
    <w:p w:rsidR="003216B6" w:rsidRPr="00746A85" w:rsidRDefault="003216B6" w:rsidP="00EF698E">
      <w:pPr>
        <w:pStyle w:val="Steps"/>
        <w:pBdr>
          <w:top w:val="single" w:sz="4" w:space="1" w:color="auto"/>
          <w:left w:val="single" w:sz="4" w:space="4" w:color="auto"/>
          <w:bottom w:val="single" w:sz="4" w:space="1" w:color="auto"/>
          <w:right w:val="single" w:sz="4" w:space="4" w:color="auto"/>
        </w:pBdr>
      </w:pPr>
      <w:r w:rsidRPr="00746A85">
        <w:t xml:space="preserve">Select Setup for DSS Clinic Information Option: </w:t>
      </w:r>
      <w:proofErr w:type="gramStart"/>
      <w:r w:rsidRPr="00746A85">
        <w:t>5  Approve</w:t>
      </w:r>
      <w:proofErr w:type="gramEnd"/>
      <w:r w:rsidRPr="00746A85">
        <w:t xml:space="preserve"> Reviewed DSS Clinic Worksheet</w:t>
      </w:r>
    </w:p>
    <w:p w:rsidR="003216B6" w:rsidRPr="00746A85" w:rsidRDefault="003216B6" w:rsidP="00EF698E">
      <w:pPr>
        <w:pStyle w:val="Steps"/>
        <w:pBdr>
          <w:top w:val="single" w:sz="4" w:space="1" w:color="auto"/>
          <w:left w:val="single" w:sz="4" w:space="4" w:color="auto"/>
          <w:bottom w:val="single" w:sz="4" w:space="1" w:color="auto"/>
          <w:right w:val="single" w:sz="4" w:space="4" w:color="auto"/>
        </w:pBdr>
      </w:pPr>
    </w:p>
    <w:p w:rsidR="003216B6" w:rsidRPr="00746A85" w:rsidRDefault="003216B6" w:rsidP="00EF698E">
      <w:pPr>
        <w:pStyle w:val="Steps"/>
        <w:pBdr>
          <w:top w:val="single" w:sz="4" w:space="1" w:color="auto"/>
          <w:left w:val="single" w:sz="4" w:space="4" w:color="auto"/>
          <w:bottom w:val="single" w:sz="4" w:space="1" w:color="auto"/>
          <w:right w:val="single" w:sz="4" w:space="4" w:color="auto"/>
        </w:pBdr>
      </w:pPr>
      <w:r w:rsidRPr="00746A85">
        <w:t>This option allows you to mark the current clinic entries in the CLINICS AND</w:t>
      </w:r>
    </w:p>
    <w:p w:rsidR="003216B6" w:rsidRPr="00746A85" w:rsidRDefault="003216B6" w:rsidP="00EF698E">
      <w:pPr>
        <w:pStyle w:val="Steps"/>
        <w:pBdr>
          <w:top w:val="single" w:sz="4" w:space="1" w:color="auto"/>
          <w:left w:val="single" w:sz="4" w:space="4" w:color="auto"/>
          <w:bottom w:val="single" w:sz="4" w:space="1" w:color="auto"/>
          <w:right w:val="single" w:sz="4" w:space="4" w:color="auto"/>
        </w:pBdr>
      </w:pPr>
      <w:r w:rsidRPr="00746A85">
        <w:t>STOP CODES file (#728.44) as "reviewed".  Those entries will then be omitted</w:t>
      </w:r>
    </w:p>
    <w:p w:rsidR="003216B6" w:rsidRPr="00746A85" w:rsidRDefault="003216B6" w:rsidP="00EF698E">
      <w:pPr>
        <w:pStyle w:val="Steps"/>
        <w:pBdr>
          <w:top w:val="single" w:sz="4" w:space="1" w:color="auto"/>
          <w:left w:val="single" w:sz="4" w:space="4" w:color="auto"/>
          <w:bottom w:val="single" w:sz="4" w:space="1" w:color="auto"/>
          <w:right w:val="single" w:sz="4" w:space="4" w:color="auto"/>
        </w:pBdr>
      </w:pPr>
      <w:proofErr w:type="gramStart"/>
      <w:r w:rsidRPr="00746A85">
        <w:t>from</w:t>
      </w:r>
      <w:proofErr w:type="gramEnd"/>
      <w:r w:rsidRPr="00746A85">
        <w:t xml:space="preserve"> the list printed from the "Clinic and DSS Stop Codes Print" when you</w:t>
      </w:r>
    </w:p>
    <w:p w:rsidR="003216B6" w:rsidRPr="00746A85" w:rsidRDefault="003216B6" w:rsidP="00EF698E">
      <w:pPr>
        <w:pStyle w:val="Steps"/>
        <w:pBdr>
          <w:top w:val="single" w:sz="4" w:space="1" w:color="auto"/>
          <w:left w:val="single" w:sz="4" w:space="4" w:color="auto"/>
          <w:bottom w:val="single" w:sz="4" w:space="1" w:color="auto"/>
          <w:right w:val="single" w:sz="4" w:space="4" w:color="auto"/>
        </w:pBdr>
      </w:pPr>
      <w:proofErr w:type="gramStart"/>
      <w:r w:rsidRPr="00746A85">
        <w:t>choose</w:t>
      </w:r>
      <w:proofErr w:type="gramEnd"/>
      <w:r w:rsidRPr="00746A85">
        <w:t xml:space="preserve"> to print only "</w:t>
      </w:r>
      <w:proofErr w:type="spellStart"/>
      <w:r w:rsidRPr="00746A85">
        <w:t>unreviewed</w:t>
      </w:r>
      <w:proofErr w:type="spellEnd"/>
      <w:r w:rsidRPr="00746A85">
        <w:t>" clinics.</w:t>
      </w:r>
    </w:p>
    <w:p w:rsidR="003216B6" w:rsidRPr="00746A85" w:rsidRDefault="003216B6" w:rsidP="00EF698E">
      <w:pPr>
        <w:pStyle w:val="Steps"/>
        <w:pBdr>
          <w:top w:val="single" w:sz="4" w:space="1" w:color="auto"/>
          <w:left w:val="single" w:sz="4" w:space="4" w:color="auto"/>
          <w:bottom w:val="single" w:sz="4" w:space="1" w:color="auto"/>
          <w:right w:val="single" w:sz="4" w:space="4" w:color="auto"/>
        </w:pBdr>
      </w:pPr>
    </w:p>
    <w:p w:rsidR="003216B6" w:rsidRPr="00746A85" w:rsidRDefault="003216B6" w:rsidP="00EF698E">
      <w:pPr>
        <w:pStyle w:val="Steps"/>
        <w:pBdr>
          <w:top w:val="single" w:sz="4" w:space="1" w:color="auto"/>
          <w:left w:val="single" w:sz="4" w:space="4" w:color="auto"/>
          <w:bottom w:val="single" w:sz="4" w:space="1" w:color="auto"/>
          <w:right w:val="single" w:sz="4" w:space="4" w:color="auto"/>
        </w:pBdr>
      </w:pPr>
      <w:r w:rsidRPr="00746A85">
        <w:t>Are you ready to approve the reviewed information provided by the</w:t>
      </w:r>
    </w:p>
    <w:p w:rsidR="003216B6" w:rsidRPr="00746A85" w:rsidRDefault="003216B6" w:rsidP="00EF698E">
      <w:pPr>
        <w:pStyle w:val="Steps"/>
        <w:pBdr>
          <w:top w:val="single" w:sz="4" w:space="1" w:color="auto"/>
          <w:left w:val="single" w:sz="4" w:space="4" w:color="auto"/>
          <w:bottom w:val="single" w:sz="4" w:space="1" w:color="auto"/>
          <w:right w:val="single" w:sz="4" w:space="4" w:color="auto"/>
        </w:pBdr>
      </w:pPr>
      <w:proofErr w:type="gramStart"/>
      <w:r w:rsidRPr="00746A85">
        <w:t>"Clinic and DSS Stop Codes Print"?</w:t>
      </w:r>
      <w:proofErr w:type="gramEnd"/>
      <w:r w:rsidRPr="00746A85">
        <w:t xml:space="preserve"> NO// </w:t>
      </w:r>
      <w:proofErr w:type="gramStart"/>
      <w:r w:rsidRPr="00746A85">
        <w:t>y  YES</w:t>
      </w:r>
      <w:proofErr w:type="gramEnd"/>
    </w:p>
    <w:p w:rsidR="003216B6" w:rsidRPr="00746A85" w:rsidRDefault="003216B6" w:rsidP="00EF698E">
      <w:pPr>
        <w:pStyle w:val="Steps"/>
        <w:pBdr>
          <w:top w:val="single" w:sz="4" w:space="1" w:color="auto"/>
          <w:left w:val="single" w:sz="4" w:space="4" w:color="auto"/>
          <w:bottom w:val="single" w:sz="4" w:space="1" w:color="auto"/>
          <w:right w:val="single" w:sz="4" w:space="4" w:color="auto"/>
        </w:pBdr>
      </w:pPr>
    </w:p>
    <w:p w:rsidR="003216B6" w:rsidRPr="00746A85" w:rsidRDefault="003216B6" w:rsidP="00EF698E">
      <w:pPr>
        <w:pStyle w:val="Steps"/>
        <w:pBdr>
          <w:top w:val="single" w:sz="4" w:space="1" w:color="auto"/>
          <w:left w:val="single" w:sz="4" w:space="4" w:color="auto"/>
          <w:bottom w:val="single" w:sz="4" w:space="1" w:color="auto"/>
          <w:right w:val="single" w:sz="4" w:space="4" w:color="auto"/>
        </w:pBdr>
      </w:pPr>
      <w:r w:rsidRPr="00746A85">
        <w:t>Requested Start Time: NOW/</w:t>
      </w:r>
      <w:proofErr w:type="gramStart"/>
      <w:r w:rsidRPr="00746A85">
        <w:t>/  (</w:t>
      </w:r>
      <w:proofErr w:type="gramEnd"/>
      <w:r w:rsidRPr="00746A85">
        <w:t>JUN 01, 2016@14:19:13)</w:t>
      </w:r>
    </w:p>
    <w:p w:rsidR="003216B6" w:rsidRPr="00746A85"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r w:rsidRPr="00746A85">
        <w:t>...approval queued</w:t>
      </w: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Pr="00293718" w:rsidRDefault="003216B6" w:rsidP="00B44850">
      <w:pPr>
        <w:pStyle w:val="Heading4"/>
      </w:pPr>
      <w:bookmarkStart w:id="3823" w:name="_Toc450829799"/>
      <w:bookmarkStart w:id="3824" w:name="_Toc459041142"/>
      <w:bookmarkStart w:id="3825" w:name="_Toc459043693"/>
      <w:bookmarkStart w:id="3826" w:name="_GoBack"/>
      <w:bookmarkEnd w:id="3826"/>
      <w:r w:rsidRPr="00FD4182">
        <w:t>Clinic and Stop Codes Validity Report</w:t>
      </w:r>
      <w:bookmarkEnd w:id="3823"/>
      <w:bookmarkEnd w:id="3824"/>
      <w:bookmarkEnd w:id="3825"/>
    </w:p>
    <w:p w:rsidR="003216B6" w:rsidRPr="009A7998" w:rsidRDefault="003216B6" w:rsidP="00B44850">
      <w:pPr>
        <w:pStyle w:val="DSSECSBodyText"/>
      </w:pPr>
      <w:r w:rsidRPr="009A7998">
        <w:t xml:space="preserve">The Clinic &amp; Stop Codes Validity Report is used to identify </w:t>
      </w:r>
      <w:r w:rsidR="00962CE1" w:rsidRPr="009A7998">
        <w:t xml:space="preserve">invalid </w:t>
      </w:r>
      <w:r w:rsidRPr="009A7998">
        <w:t>clinic setups</w:t>
      </w:r>
      <w:r w:rsidR="00AE1EC7">
        <w:t>,</w:t>
      </w:r>
      <w:r w:rsidRPr="009A7998">
        <w:t xml:space="preserve"> due to Stop Codes, Credit Stop Codes and/or CHAR4 codes </w:t>
      </w:r>
      <w:r w:rsidR="00962CE1">
        <w:t xml:space="preserve">changes, </w:t>
      </w:r>
      <w:r w:rsidRPr="009A7998">
        <w:t xml:space="preserve">subsequent to </w:t>
      </w:r>
      <w:r w:rsidR="00962CE1">
        <w:t xml:space="preserve">the </w:t>
      </w:r>
      <w:r w:rsidRPr="009A7998">
        <w:t>initial clinic setup.</w:t>
      </w:r>
    </w:p>
    <w:p w:rsidR="003216B6" w:rsidRPr="009A7998" w:rsidRDefault="003216B6" w:rsidP="00B44850">
      <w:pPr>
        <w:pStyle w:val="DSSECSBodyText"/>
      </w:pPr>
      <w:r w:rsidRPr="009A7998">
        <w:t xml:space="preserve">Stop Codes are assigned a </w:t>
      </w:r>
      <w:r w:rsidR="00AE1EC7" w:rsidRPr="009A7998">
        <w:t xml:space="preserve">Restriction Type </w:t>
      </w:r>
      <w:r w:rsidRPr="009A7998">
        <w:t xml:space="preserve">of primary, secondary or either. Primary types </w:t>
      </w:r>
      <w:r w:rsidR="00AE5CDD">
        <w:t xml:space="preserve">are restricted to </w:t>
      </w:r>
      <w:r w:rsidRPr="009A7998">
        <w:t xml:space="preserve">the </w:t>
      </w:r>
      <w:r w:rsidR="00AE5CDD" w:rsidRPr="009A7998">
        <w:t xml:space="preserve">Primary Stop Code </w:t>
      </w:r>
      <w:r w:rsidRPr="009A7998">
        <w:t xml:space="preserve">position; secondary types </w:t>
      </w:r>
      <w:r w:rsidR="00AE5CDD">
        <w:t xml:space="preserve">are restricted to </w:t>
      </w:r>
      <w:r w:rsidRPr="009A7998">
        <w:t xml:space="preserve">the </w:t>
      </w:r>
      <w:r w:rsidR="00AE5CDD" w:rsidRPr="009A7998">
        <w:t xml:space="preserve">Secondary Stop Code </w:t>
      </w:r>
      <w:r w:rsidRPr="009A7998">
        <w:t xml:space="preserve">position; and those with a type of either can be used in </w:t>
      </w:r>
      <w:r w:rsidR="00AE5CDD">
        <w:t xml:space="preserve">either the </w:t>
      </w:r>
      <w:r w:rsidR="002C613F" w:rsidRPr="009A7998">
        <w:t xml:space="preserve">Primary </w:t>
      </w:r>
      <w:r w:rsidRPr="009A7998">
        <w:t xml:space="preserve">or </w:t>
      </w:r>
      <w:r w:rsidR="002C613F" w:rsidRPr="009A7998">
        <w:t xml:space="preserve">Secondary Stop Code </w:t>
      </w:r>
      <w:r w:rsidRPr="009A7998">
        <w:t>position</w:t>
      </w:r>
      <w:r w:rsidR="00AE5CDD">
        <w:t>s</w:t>
      </w:r>
      <w:r w:rsidRPr="009A7998">
        <w:t>. Stop Codes</w:t>
      </w:r>
      <w:r w:rsidR="00AE1EC7">
        <w:t>,</w:t>
      </w:r>
      <w:r w:rsidRPr="009A7998">
        <w:t xml:space="preserve"> </w:t>
      </w:r>
      <w:r w:rsidR="00AE5CDD">
        <w:t xml:space="preserve">with </w:t>
      </w:r>
      <w:r w:rsidRPr="009A7998">
        <w:t xml:space="preserve">a </w:t>
      </w:r>
      <w:r w:rsidR="002C613F" w:rsidRPr="009A7998">
        <w:t xml:space="preserve">Primary </w:t>
      </w:r>
      <w:r w:rsidR="00AE5CDD" w:rsidRPr="009A7998">
        <w:t xml:space="preserve">or </w:t>
      </w:r>
      <w:r w:rsidR="002C613F" w:rsidRPr="009A7998">
        <w:t xml:space="preserve">Secondary </w:t>
      </w:r>
      <w:r w:rsidR="00AE5CDD" w:rsidRPr="009A7998">
        <w:t>Restriction Type</w:t>
      </w:r>
      <w:r w:rsidR="00AE1EC7">
        <w:t>,</w:t>
      </w:r>
      <w:r w:rsidR="00AE5CDD" w:rsidRPr="009A7998">
        <w:t xml:space="preserve"> </w:t>
      </w:r>
      <w:r w:rsidRPr="009A7998">
        <w:t xml:space="preserve">will also have a </w:t>
      </w:r>
      <w:r w:rsidR="00AE5CDD" w:rsidRPr="009A7998">
        <w:t xml:space="preserve">Restriction Date </w:t>
      </w:r>
      <w:r w:rsidRPr="009A7998">
        <w:t>to track</w:t>
      </w:r>
      <w:r w:rsidR="002C613F">
        <w:t>,</w:t>
      </w:r>
      <w:r w:rsidRPr="009A7998">
        <w:t xml:space="preserve"> when the Stop Code </w:t>
      </w:r>
      <w:r w:rsidR="00AE5CDD">
        <w:t>wa</w:t>
      </w:r>
      <w:r w:rsidRPr="009A7998">
        <w:t xml:space="preserve">s designated as restricted. Clinics are validated to </w:t>
      </w:r>
      <w:r w:rsidR="00AE5CDD">
        <w:t>e</w:t>
      </w:r>
      <w:r w:rsidRPr="009A7998">
        <w:t>nsure th</w:t>
      </w:r>
      <w:r w:rsidR="00AE5CDD">
        <w:t>e</w:t>
      </w:r>
      <w:r w:rsidRPr="009A7998">
        <w:t xml:space="preserve"> Stop Codes are in compliance with restriction types. </w:t>
      </w:r>
    </w:p>
    <w:p w:rsidR="003216B6" w:rsidRPr="009A7998" w:rsidRDefault="003216B6" w:rsidP="00B44850">
      <w:pPr>
        <w:pStyle w:val="DSSECSBodyText"/>
      </w:pPr>
      <w:r w:rsidRPr="009A7998">
        <w:t xml:space="preserve">The clinic’s Stop Codes and Credit Stop Codes must be active, valid and conform to the </w:t>
      </w:r>
      <w:r w:rsidR="00AE5CDD" w:rsidRPr="009A7998">
        <w:t>Restriction Types</w:t>
      </w:r>
      <w:r w:rsidRPr="009A7998">
        <w:t xml:space="preserve">. If any of the following conditions are </w:t>
      </w:r>
      <w:r w:rsidRPr="00AE1EC7">
        <w:rPr>
          <w:u w:val="single"/>
        </w:rPr>
        <w:t>not</w:t>
      </w:r>
      <w:r w:rsidRPr="009A7998">
        <w:t xml:space="preserve"> met, the clinic will be listed on the report</w:t>
      </w:r>
      <w:r w:rsidR="00AE5CDD">
        <w:t>,</w:t>
      </w:r>
      <w:r w:rsidRPr="009A7998">
        <w:t xml:space="preserve"> with a descriptive message explaining what needs to be updated.</w:t>
      </w:r>
    </w:p>
    <w:p w:rsidR="003216B6" w:rsidRPr="009A7998" w:rsidRDefault="003216B6" w:rsidP="00B44850">
      <w:pPr>
        <w:pStyle w:val="BulletListMultiple"/>
      </w:pPr>
      <w:r w:rsidRPr="009A7998">
        <w:t xml:space="preserve">Must be present </w:t>
      </w:r>
      <w:r w:rsidRPr="00AE5CDD">
        <w:rPr>
          <w:i/>
          <w:sz w:val="22"/>
        </w:rPr>
        <w:t>(not missing)</w:t>
      </w:r>
      <w:r w:rsidR="00575469">
        <w:rPr>
          <w:i/>
          <w:sz w:val="22"/>
        </w:rPr>
        <w:t>.</w:t>
      </w:r>
    </w:p>
    <w:p w:rsidR="003216B6" w:rsidRPr="009A7998" w:rsidRDefault="003216B6" w:rsidP="00B44850">
      <w:pPr>
        <w:pStyle w:val="BulletListMultiple"/>
      </w:pPr>
      <w:r w:rsidRPr="009A7998">
        <w:t>Must be active</w:t>
      </w:r>
      <w:r w:rsidR="00575469">
        <w:t>.</w:t>
      </w:r>
    </w:p>
    <w:p w:rsidR="003216B6" w:rsidRPr="009A7998" w:rsidRDefault="003216B6" w:rsidP="00B44850">
      <w:pPr>
        <w:pStyle w:val="BulletListMultiple"/>
      </w:pPr>
      <w:r w:rsidRPr="009A7998">
        <w:t xml:space="preserve">Must </w:t>
      </w:r>
      <w:r w:rsidRPr="007B1D17">
        <w:rPr>
          <w:u w:val="single"/>
        </w:rPr>
        <w:t>not</w:t>
      </w:r>
      <w:r w:rsidRPr="009A7998">
        <w:t xml:space="preserve"> have an inactive date in the future</w:t>
      </w:r>
      <w:r w:rsidR="00575469">
        <w:t>.</w:t>
      </w:r>
    </w:p>
    <w:p w:rsidR="003216B6" w:rsidRPr="009A7998" w:rsidRDefault="003216B6" w:rsidP="00B44850">
      <w:pPr>
        <w:pStyle w:val="BulletListMultiple"/>
      </w:pPr>
      <w:r w:rsidRPr="009A7998">
        <w:t>Must be three numeric characters in length and valid</w:t>
      </w:r>
      <w:r w:rsidR="00575469">
        <w:t>.</w:t>
      </w:r>
    </w:p>
    <w:p w:rsidR="003216B6" w:rsidRPr="009A7998" w:rsidRDefault="003216B6" w:rsidP="00B44850">
      <w:pPr>
        <w:pStyle w:val="BulletListMultiple"/>
      </w:pPr>
      <w:r w:rsidRPr="009A7998">
        <w:t>Must be in the correct position for the restriction type</w:t>
      </w:r>
      <w:r w:rsidR="00575469">
        <w:t>.</w:t>
      </w:r>
    </w:p>
    <w:p w:rsidR="003216B6" w:rsidRPr="009A7998" w:rsidRDefault="003216B6" w:rsidP="00B44850">
      <w:pPr>
        <w:pStyle w:val="BulletListMultiple"/>
      </w:pPr>
      <w:r w:rsidRPr="009A7998">
        <w:t xml:space="preserve">Must </w:t>
      </w:r>
      <w:r w:rsidRPr="007B1D17">
        <w:rPr>
          <w:u w:val="single"/>
        </w:rPr>
        <w:t>not</w:t>
      </w:r>
      <w:r w:rsidRPr="009A7998">
        <w:t xml:space="preserve"> have matching Stop and Credit Stop Codes</w:t>
      </w:r>
      <w:r w:rsidR="00575469">
        <w:t>.</w:t>
      </w:r>
    </w:p>
    <w:p w:rsidR="003216B6" w:rsidRPr="009A7998" w:rsidRDefault="003216B6" w:rsidP="00B44850">
      <w:pPr>
        <w:pStyle w:val="BulletListMultipleLast"/>
      </w:pPr>
      <w:r w:rsidRPr="009A7998">
        <w:t xml:space="preserve">Must </w:t>
      </w:r>
      <w:r w:rsidRPr="007B1D17">
        <w:rPr>
          <w:u w:val="single"/>
        </w:rPr>
        <w:t>not</w:t>
      </w:r>
      <w:r w:rsidRPr="009A7998">
        <w:t xml:space="preserve"> have an inactive CHAR4 Code</w:t>
      </w:r>
      <w:r w:rsidR="00575469">
        <w:t>.</w:t>
      </w:r>
    </w:p>
    <w:p w:rsidR="003216B6" w:rsidRPr="00EF698E" w:rsidRDefault="003216B6" w:rsidP="000B4407">
      <w:pPr>
        <w:pStyle w:val="DSSECSBodyText"/>
        <w:rPr>
          <w:rFonts w:eastAsia="MS Mincho"/>
        </w:rPr>
      </w:pPr>
      <w:r w:rsidRPr="00EF698E">
        <w:rPr>
          <w:rFonts w:eastAsia="MS Mincho"/>
        </w:rPr>
        <w:t>NOTE: CHAR4 Codes cannot be added, deleted or modified by users.</w:t>
      </w:r>
    </w:p>
    <w:p w:rsidR="003216B6" w:rsidRPr="009A7998" w:rsidRDefault="003216B6" w:rsidP="00B44850">
      <w:pPr>
        <w:pStyle w:val="DSSECSBodyText"/>
      </w:pPr>
      <w:r w:rsidRPr="009A7998">
        <w:t xml:space="preserve">This report lists the clinics that do </w:t>
      </w:r>
      <w:r w:rsidRPr="007B1D17">
        <w:rPr>
          <w:u w:val="single"/>
        </w:rPr>
        <w:t>not</w:t>
      </w:r>
      <w:r w:rsidRPr="009A7998">
        <w:t xml:space="preserve"> conform to the Stop Code and Four</w:t>
      </w:r>
      <w:r w:rsidR="007B1D17">
        <w:t>-</w:t>
      </w:r>
      <w:r w:rsidRPr="009A7998">
        <w:t xml:space="preserve">Character Code (CHAR4) </w:t>
      </w:r>
      <w:r w:rsidR="007B1D17" w:rsidRPr="009A7998">
        <w:t>Restriction Types</w:t>
      </w:r>
      <w:r w:rsidRPr="009A7998">
        <w:t xml:space="preserve">. </w:t>
      </w:r>
    </w:p>
    <w:p w:rsidR="002067E2" w:rsidRDefault="002067E2" w:rsidP="00B44850">
      <w:pPr>
        <w:pStyle w:val="DSSECSBodyText"/>
      </w:pPr>
      <w:r>
        <w:br w:type="page"/>
      </w:r>
    </w:p>
    <w:p w:rsidR="003216B6" w:rsidRPr="009A7998" w:rsidRDefault="003216B6" w:rsidP="00B44850">
      <w:pPr>
        <w:pStyle w:val="DSSECSBodyText"/>
      </w:pPr>
      <w:r w:rsidRPr="009A7998">
        <w:lastRenderedPageBreak/>
        <w:t>The steps to produce the report are as follows:</w:t>
      </w:r>
    </w:p>
    <w:p w:rsidR="00EF698E" w:rsidRPr="00646CA6" w:rsidRDefault="00EF698E" w:rsidP="00EF698E">
      <w:pPr>
        <w:pStyle w:val="Steps"/>
        <w:pBdr>
          <w:top w:val="single" w:sz="4" w:space="1" w:color="auto"/>
          <w:left w:val="single" w:sz="4" w:space="4" w:color="auto"/>
          <w:bottom w:val="single" w:sz="4" w:space="1" w:color="auto"/>
          <w:right w:val="single" w:sz="4" w:space="4" w:color="auto"/>
        </w:pBdr>
        <w:rPr>
          <w:sz w:val="10"/>
        </w:rPr>
      </w:pPr>
    </w:p>
    <w:p w:rsidR="003216B6" w:rsidRPr="00F517A9" w:rsidRDefault="003216B6" w:rsidP="00EF698E">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Select Setup for DSS Clinic Information Option: Clinic &amp; Stop Codes Validity Report</w:t>
      </w:r>
    </w:p>
    <w:p w:rsidR="003216B6" w:rsidRPr="00646CA6" w:rsidRDefault="003216B6" w:rsidP="00EF698E">
      <w:pPr>
        <w:pStyle w:val="Steps"/>
        <w:pBdr>
          <w:top w:val="single" w:sz="4" w:space="1" w:color="auto"/>
          <w:left w:val="single" w:sz="4" w:space="4" w:color="auto"/>
          <w:bottom w:val="single" w:sz="4" w:space="1" w:color="auto"/>
          <w:right w:val="single" w:sz="4" w:space="4" w:color="auto"/>
        </w:pBdr>
        <w:rPr>
          <w:color w:val="000000"/>
          <w:sz w:val="10"/>
        </w:rPr>
      </w:pPr>
    </w:p>
    <w:p w:rsidR="003216B6" w:rsidRPr="00F517A9" w:rsidRDefault="003216B6" w:rsidP="00EF698E">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 xml:space="preserve">This report will display stop code information of the ACTIVE </w:t>
      </w:r>
    </w:p>
    <w:p w:rsidR="003216B6" w:rsidRPr="00F517A9" w:rsidRDefault="003216B6" w:rsidP="00EF698E">
      <w:pPr>
        <w:pStyle w:val="Steps"/>
        <w:pBdr>
          <w:top w:val="single" w:sz="4" w:space="1" w:color="auto"/>
          <w:left w:val="single" w:sz="4" w:space="4" w:color="auto"/>
          <w:bottom w:val="single" w:sz="4" w:space="1" w:color="auto"/>
          <w:right w:val="single" w:sz="4" w:space="4" w:color="auto"/>
        </w:pBdr>
        <w:rPr>
          <w:color w:val="000000"/>
        </w:rPr>
      </w:pPr>
      <w:proofErr w:type="gramStart"/>
      <w:r w:rsidRPr="00F517A9">
        <w:rPr>
          <w:color w:val="000000"/>
        </w:rPr>
        <w:t>clinics</w:t>
      </w:r>
      <w:proofErr w:type="gramEnd"/>
      <w:r w:rsidRPr="00F517A9">
        <w:rPr>
          <w:color w:val="000000"/>
        </w:rPr>
        <w:t xml:space="preserve"> in the Clinics and Stop Code file (#728.44).  It will</w:t>
      </w:r>
    </w:p>
    <w:p w:rsidR="003216B6" w:rsidRPr="00F517A9" w:rsidRDefault="003216B6" w:rsidP="00EF698E">
      <w:pPr>
        <w:pStyle w:val="Steps"/>
        <w:pBdr>
          <w:top w:val="single" w:sz="4" w:space="1" w:color="auto"/>
          <w:left w:val="single" w:sz="4" w:space="4" w:color="auto"/>
          <w:bottom w:val="single" w:sz="4" w:space="1" w:color="auto"/>
          <w:right w:val="single" w:sz="4" w:space="4" w:color="auto"/>
        </w:pBdr>
        <w:rPr>
          <w:color w:val="000000"/>
        </w:rPr>
      </w:pPr>
      <w:proofErr w:type="gramStart"/>
      <w:r w:rsidRPr="00F517A9">
        <w:rPr>
          <w:color w:val="000000"/>
        </w:rPr>
        <w:t>display</w:t>
      </w:r>
      <w:proofErr w:type="gramEnd"/>
      <w:r w:rsidRPr="00F517A9">
        <w:rPr>
          <w:color w:val="000000"/>
        </w:rPr>
        <w:t xml:space="preserve"> stop codes that do not conform to the Business Rules for </w:t>
      </w:r>
    </w:p>
    <w:p w:rsidR="003216B6" w:rsidRPr="00F517A9" w:rsidRDefault="003216B6" w:rsidP="00EF698E">
      <w:pPr>
        <w:pStyle w:val="Steps"/>
        <w:pBdr>
          <w:top w:val="single" w:sz="4" w:space="1" w:color="auto"/>
          <w:left w:val="single" w:sz="4" w:space="4" w:color="auto"/>
          <w:bottom w:val="single" w:sz="4" w:space="1" w:color="auto"/>
          <w:right w:val="single" w:sz="4" w:space="4" w:color="auto"/>
        </w:pBdr>
        <w:rPr>
          <w:color w:val="000000"/>
        </w:rPr>
      </w:pPr>
      <w:proofErr w:type="gramStart"/>
      <w:r w:rsidRPr="00F517A9">
        <w:rPr>
          <w:color w:val="000000"/>
        </w:rPr>
        <w:t>Valid Stop Codes.</w:t>
      </w:r>
      <w:proofErr w:type="gramEnd"/>
    </w:p>
    <w:p w:rsidR="003216B6" w:rsidRPr="00646CA6" w:rsidRDefault="003216B6" w:rsidP="00EF698E">
      <w:pPr>
        <w:pStyle w:val="Steps"/>
        <w:pBdr>
          <w:top w:val="single" w:sz="4" w:space="1" w:color="auto"/>
          <w:left w:val="single" w:sz="4" w:space="4" w:color="auto"/>
          <w:bottom w:val="single" w:sz="4" w:space="1" w:color="auto"/>
          <w:right w:val="single" w:sz="4" w:space="4" w:color="auto"/>
        </w:pBdr>
        <w:rPr>
          <w:color w:val="000000"/>
          <w:sz w:val="10"/>
        </w:rPr>
      </w:pPr>
    </w:p>
    <w:p w:rsidR="003216B6" w:rsidRPr="00F517A9" w:rsidRDefault="003216B6" w:rsidP="00EF698E">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**REMINDER - The CREATE option last ran on 5/20/16.</w:t>
      </w:r>
    </w:p>
    <w:p w:rsidR="003216B6" w:rsidRPr="00F517A9" w:rsidRDefault="003216B6" w:rsidP="00EF698E">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If the most recent clinic changes from the HOSPITAL LOCATION file #44</w:t>
      </w:r>
    </w:p>
    <w:p w:rsidR="003216B6" w:rsidRPr="00F517A9" w:rsidRDefault="003216B6" w:rsidP="00EF698E">
      <w:pPr>
        <w:pStyle w:val="Steps"/>
        <w:pBdr>
          <w:top w:val="single" w:sz="4" w:space="1" w:color="auto"/>
          <w:left w:val="single" w:sz="4" w:space="4" w:color="auto"/>
          <w:bottom w:val="single" w:sz="4" w:space="1" w:color="auto"/>
          <w:right w:val="single" w:sz="4" w:space="4" w:color="auto"/>
        </w:pBdr>
        <w:rPr>
          <w:color w:val="000000"/>
        </w:rPr>
      </w:pPr>
      <w:proofErr w:type="gramStart"/>
      <w:r w:rsidRPr="00F517A9">
        <w:rPr>
          <w:color w:val="000000"/>
        </w:rPr>
        <w:t>are</w:t>
      </w:r>
      <w:proofErr w:type="gramEnd"/>
      <w:r w:rsidRPr="00F517A9">
        <w:rPr>
          <w:color w:val="000000"/>
        </w:rPr>
        <w:t xml:space="preserve"> desired, run the CREATE option before running a report.**</w:t>
      </w:r>
    </w:p>
    <w:p w:rsidR="003216B6" w:rsidRPr="00646CA6" w:rsidRDefault="003216B6" w:rsidP="00EF698E">
      <w:pPr>
        <w:pStyle w:val="Steps"/>
        <w:pBdr>
          <w:top w:val="single" w:sz="4" w:space="1" w:color="auto"/>
          <w:left w:val="single" w:sz="4" w:space="4" w:color="auto"/>
          <w:bottom w:val="single" w:sz="4" w:space="1" w:color="auto"/>
          <w:right w:val="single" w:sz="4" w:space="4" w:color="auto"/>
        </w:pBdr>
        <w:rPr>
          <w:color w:val="000000"/>
          <w:sz w:val="14"/>
        </w:rPr>
      </w:pPr>
    </w:p>
    <w:p w:rsidR="003216B6" w:rsidRDefault="003216B6" w:rsidP="00EF698E">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 xml:space="preserve">Do you want the output in exportable format? NO// </w:t>
      </w:r>
      <w:proofErr w:type="gramStart"/>
      <w:r w:rsidRPr="00F517A9">
        <w:rPr>
          <w:color w:val="000000"/>
        </w:rPr>
        <w:t>n  NO</w:t>
      </w:r>
      <w:proofErr w:type="gramEnd"/>
    </w:p>
    <w:p w:rsidR="003216B6" w:rsidRDefault="003216B6" w:rsidP="00EF698E">
      <w:pPr>
        <w:pStyle w:val="Steps"/>
        <w:pBdr>
          <w:top w:val="single" w:sz="4" w:space="1" w:color="auto"/>
          <w:left w:val="single" w:sz="4" w:space="4" w:color="auto"/>
          <w:bottom w:val="single" w:sz="4" w:space="1" w:color="auto"/>
          <w:right w:val="single" w:sz="4" w:space="4" w:color="auto"/>
        </w:pBdr>
        <w:rPr>
          <w:color w:val="000000"/>
        </w:rPr>
      </w:pPr>
      <w:r w:rsidRPr="00A34204">
        <w:rPr>
          <w:color w:val="000000"/>
        </w:rPr>
        <w:t>DEVICE: HOME// 0</w:t>
      </w:r>
      <w:proofErr w:type="gramStart"/>
      <w:r w:rsidRPr="00A34204">
        <w:rPr>
          <w:color w:val="000000"/>
        </w:rPr>
        <w:t>;132</w:t>
      </w:r>
      <w:proofErr w:type="gramEnd"/>
      <w:r w:rsidRPr="00A34204">
        <w:rPr>
          <w:color w:val="000000"/>
        </w:rPr>
        <w:t xml:space="preserve">  HOME (CRT)</w:t>
      </w:r>
    </w:p>
    <w:p w:rsidR="00370793" w:rsidRPr="00646CA6" w:rsidRDefault="00370793" w:rsidP="00EF698E">
      <w:pPr>
        <w:pStyle w:val="Steps"/>
        <w:pBdr>
          <w:top w:val="single" w:sz="4" w:space="1" w:color="auto"/>
          <w:left w:val="single" w:sz="4" w:space="4" w:color="auto"/>
          <w:bottom w:val="single" w:sz="4" w:space="1" w:color="auto"/>
          <w:right w:val="single" w:sz="4" w:space="4" w:color="auto"/>
        </w:pBdr>
        <w:rPr>
          <w:color w:val="000000"/>
          <w:sz w:val="10"/>
        </w:rPr>
      </w:pPr>
    </w:p>
    <w:p w:rsidR="003216B6" w:rsidRPr="00FD4182" w:rsidRDefault="003216B6" w:rsidP="00FD4182">
      <w:pPr>
        <w:pStyle w:val="FigureCaption"/>
      </w:pPr>
      <w:bookmarkStart w:id="3827" w:name="_Toc452017556"/>
      <w:bookmarkStart w:id="3828" w:name="_Toc452047849"/>
      <w:bookmarkStart w:id="3829" w:name="_Toc452048467"/>
      <w:bookmarkStart w:id="3830" w:name="_Toc452538422"/>
      <w:bookmarkStart w:id="3831" w:name="_Toc452544919"/>
      <w:bookmarkStart w:id="3832" w:name="_Toc452727911"/>
      <w:bookmarkStart w:id="3833" w:name="_Toc453079930"/>
      <w:bookmarkStart w:id="3834" w:name="_Toc453085674"/>
      <w:bookmarkStart w:id="3835" w:name="_Toc453145189"/>
      <w:bookmarkStart w:id="3836" w:name="_Toc453150364"/>
      <w:bookmarkStart w:id="3837" w:name="_Toc453151402"/>
      <w:bookmarkStart w:id="3838" w:name="_Toc453228200"/>
      <w:bookmarkStart w:id="3839" w:name="_Toc453574933"/>
      <w:bookmarkStart w:id="3840" w:name="_Toc451944907"/>
      <w:bookmarkStart w:id="3841" w:name="_Toc452017557"/>
      <w:bookmarkStart w:id="3842" w:name="_Toc452047850"/>
      <w:bookmarkStart w:id="3843" w:name="_Toc452048468"/>
      <w:bookmarkStart w:id="3844" w:name="_Toc452538423"/>
      <w:bookmarkStart w:id="3845" w:name="_Toc452544920"/>
      <w:bookmarkStart w:id="3846" w:name="_Toc452727912"/>
      <w:bookmarkStart w:id="3847" w:name="_Toc453079931"/>
      <w:bookmarkStart w:id="3848" w:name="_Toc453085675"/>
      <w:bookmarkStart w:id="3849" w:name="_Toc453145190"/>
      <w:bookmarkStart w:id="3850" w:name="_Toc453150365"/>
      <w:bookmarkStart w:id="3851" w:name="_Toc453151403"/>
      <w:bookmarkStart w:id="3852" w:name="_Toc453228201"/>
      <w:bookmarkStart w:id="3853" w:name="_Toc453574934"/>
      <w:bookmarkStart w:id="3854" w:name="_Toc451944908"/>
      <w:bookmarkStart w:id="3855" w:name="_Toc452017558"/>
      <w:bookmarkStart w:id="3856" w:name="_Toc452047851"/>
      <w:bookmarkStart w:id="3857" w:name="_Toc452048469"/>
      <w:bookmarkStart w:id="3858" w:name="_Toc452538424"/>
      <w:bookmarkStart w:id="3859" w:name="_Toc452544921"/>
      <w:bookmarkStart w:id="3860" w:name="_Toc452727913"/>
      <w:bookmarkStart w:id="3861" w:name="_Toc453079932"/>
      <w:bookmarkStart w:id="3862" w:name="_Toc453085676"/>
      <w:bookmarkStart w:id="3863" w:name="_Toc453145191"/>
      <w:bookmarkStart w:id="3864" w:name="_Toc453150366"/>
      <w:bookmarkStart w:id="3865" w:name="_Toc453151404"/>
      <w:bookmarkStart w:id="3866" w:name="_Toc453228202"/>
      <w:bookmarkStart w:id="3867" w:name="_Toc453574935"/>
      <w:bookmarkStart w:id="3868" w:name="_Toc451944909"/>
      <w:bookmarkStart w:id="3869" w:name="_Toc452017559"/>
      <w:bookmarkStart w:id="3870" w:name="_Toc452047852"/>
      <w:bookmarkStart w:id="3871" w:name="_Toc452048470"/>
      <w:bookmarkStart w:id="3872" w:name="_Toc452538425"/>
      <w:bookmarkStart w:id="3873" w:name="_Toc452544922"/>
      <w:bookmarkStart w:id="3874" w:name="_Toc452727914"/>
      <w:bookmarkStart w:id="3875" w:name="_Toc453079933"/>
      <w:bookmarkStart w:id="3876" w:name="_Toc453085677"/>
      <w:bookmarkStart w:id="3877" w:name="_Toc453145192"/>
      <w:bookmarkStart w:id="3878" w:name="_Toc453150367"/>
      <w:bookmarkStart w:id="3879" w:name="_Toc453151405"/>
      <w:bookmarkStart w:id="3880" w:name="_Toc453228203"/>
      <w:bookmarkStart w:id="3881" w:name="_Toc453574936"/>
      <w:bookmarkStart w:id="3882" w:name="_Toc451944910"/>
      <w:bookmarkStart w:id="3883" w:name="_Toc452017560"/>
      <w:bookmarkStart w:id="3884" w:name="_Toc452047853"/>
      <w:bookmarkStart w:id="3885" w:name="_Toc452048471"/>
      <w:bookmarkStart w:id="3886" w:name="_Toc452538426"/>
      <w:bookmarkStart w:id="3887" w:name="_Toc452544923"/>
      <w:bookmarkStart w:id="3888" w:name="_Toc452727915"/>
      <w:bookmarkStart w:id="3889" w:name="_Toc453079934"/>
      <w:bookmarkStart w:id="3890" w:name="_Toc453085678"/>
      <w:bookmarkStart w:id="3891" w:name="_Toc453145193"/>
      <w:bookmarkStart w:id="3892" w:name="_Toc453150368"/>
      <w:bookmarkStart w:id="3893" w:name="_Toc453151406"/>
      <w:bookmarkStart w:id="3894" w:name="_Toc453228204"/>
      <w:bookmarkStart w:id="3895" w:name="_Toc453574937"/>
      <w:bookmarkStart w:id="3896" w:name="_Toc451944911"/>
      <w:bookmarkStart w:id="3897" w:name="_Toc452017561"/>
      <w:bookmarkStart w:id="3898" w:name="_Toc452047854"/>
      <w:bookmarkStart w:id="3899" w:name="_Toc452048472"/>
      <w:bookmarkStart w:id="3900" w:name="_Toc452538427"/>
      <w:bookmarkStart w:id="3901" w:name="_Toc452544924"/>
      <w:bookmarkStart w:id="3902" w:name="_Toc452727916"/>
      <w:bookmarkStart w:id="3903" w:name="_Toc453079935"/>
      <w:bookmarkStart w:id="3904" w:name="_Toc453085679"/>
      <w:bookmarkStart w:id="3905" w:name="_Toc453145194"/>
      <w:bookmarkStart w:id="3906" w:name="_Toc453150369"/>
      <w:bookmarkStart w:id="3907" w:name="_Toc453151407"/>
      <w:bookmarkStart w:id="3908" w:name="_Toc453228205"/>
      <w:bookmarkStart w:id="3909" w:name="_Toc453574938"/>
      <w:bookmarkStart w:id="3910" w:name="_Toc451944912"/>
      <w:bookmarkStart w:id="3911" w:name="_Toc452017562"/>
      <w:bookmarkStart w:id="3912" w:name="_Toc452047855"/>
      <w:bookmarkStart w:id="3913" w:name="_Toc452048473"/>
      <w:bookmarkStart w:id="3914" w:name="_Toc452538428"/>
      <w:bookmarkStart w:id="3915" w:name="_Toc452544925"/>
      <w:bookmarkStart w:id="3916" w:name="_Toc452727917"/>
      <w:bookmarkStart w:id="3917" w:name="_Toc453079936"/>
      <w:bookmarkStart w:id="3918" w:name="_Toc453085680"/>
      <w:bookmarkStart w:id="3919" w:name="_Toc453145195"/>
      <w:bookmarkStart w:id="3920" w:name="_Toc453150370"/>
      <w:bookmarkStart w:id="3921" w:name="_Toc453151408"/>
      <w:bookmarkStart w:id="3922" w:name="_Toc453228206"/>
      <w:bookmarkStart w:id="3923" w:name="_Toc453574939"/>
      <w:bookmarkStart w:id="3924" w:name="_Toc451944913"/>
      <w:bookmarkStart w:id="3925" w:name="_Toc452017563"/>
      <w:bookmarkStart w:id="3926" w:name="_Toc452047856"/>
      <w:bookmarkStart w:id="3927" w:name="_Toc452048474"/>
      <w:bookmarkStart w:id="3928" w:name="_Toc452538429"/>
      <w:bookmarkStart w:id="3929" w:name="_Toc452544926"/>
      <w:bookmarkStart w:id="3930" w:name="_Toc452727918"/>
      <w:bookmarkStart w:id="3931" w:name="_Toc453079937"/>
      <w:bookmarkStart w:id="3932" w:name="_Toc453085681"/>
      <w:bookmarkStart w:id="3933" w:name="_Toc453145196"/>
      <w:bookmarkStart w:id="3934" w:name="_Toc453150371"/>
      <w:bookmarkStart w:id="3935" w:name="_Toc453151409"/>
      <w:bookmarkStart w:id="3936" w:name="_Toc453228207"/>
      <w:bookmarkStart w:id="3937" w:name="_Toc453574940"/>
      <w:bookmarkStart w:id="3938" w:name="_Toc451944914"/>
      <w:bookmarkStart w:id="3939" w:name="_Toc452017564"/>
      <w:bookmarkStart w:id="3940" w:name="_Toc452047857"/>
      <w:bookmarkStart w:id="3941" w:name="_Toc452048475"/>
      <w:bookmarkStart w:id="3942" w:name="_Toc452538430"/>
      <w:bookmarkStart w:id="3943" w:name="_Toc452544927"/>
      <w:bookmarkStart w:id="3944" w:name="_Toc452727919"/>
      <w:bookmarkStart w:id="3945" w:name="_Toc453079938"/>
      <w:bookmarkStart w:id="3946" w:name="_Toc453085682"/>
      <w:bookmarkStart w:id="3947" w:name="_Toc453145197"/>
      <w:bookmarkStart w:id="3948" w:name="_Toc453150372"/>
      <w:bookmarkStart w:id="3949" w:name="_Toc453151410"/>
      <w:bookmarkStart w:id="3950" w:name="_Toc453228208"/>
      <w:bookmarkStart w:id="3951" w:name="_Toc453574941"/>
      <w:bookmarkStart w:id="3952" w:name="_Toc451944915"/>
      <w:bookmarkStart w:id="3953" w:name="_Toc452017565"/>
      <w:bookmarkStart w:id="3954" w:name="_Toc452047858"/>
      <w:bookmarkStart w:id="3955" w:name="_Toc452048476"/>
      <w:bookmarkStart w:id="3956" w:name="_Toc452538431"/>
      <w:bookmarkStart w:id="3957" w:name="_Toc452544928"/>
      <w:bookmarkStart w:id="3958" w:name="_Toc452727920"/>
      <w:bookmarkStart w:id="3959" w:name="_Toc453079939"/>
      <w:bookmarkStart w:id="3960" w:name="_Toc453085683"/>
      <w:bookmarkStart w:id="3961" w:name="_Toc453145198"/>
      <w:bookmarkStart w:id="3962" w:name="_Toc453150373"/>
      <w:bookmarkStart w:id="3963" w:name="_Toc453151411"/>
      <w:bookmarkStart w:id="3964" w:name="_Toc453228209"/>
      <w:bookmarkStart w:id="3965" w:name="_Toc453574942"/>
      <w:bookmarkStart w:id="3966" w:name="_Toc451944916"/>
      <w:bookmarkStart w:id="3967" w:name="_Toc452017566"/>
      <w:bookmarkStart w:id="3968" w:name="_Toc452047859"/>
      <w:bookmarkStart w:id="3969" w:name="_Toc452048477"/>
      <w:bookmarkStart w:id="3970" w:name="_Toc452538432"/>
      <w:bookmarkStart w:id="3971" w:name="_Toc452544929"/>
      <w:bookmarkStart w:id="3972" w:name="_Toc452727921"/>
      <w:bookmarkStart w:id="3973" w:name="_Toc453079940"/>
      <w:bookmarkStart w:id="3974" w:name="_Toc453085684"/>
      <w:bookmarkStart w:id="3975" w:name="_Toc453145199"/>
      <w:bookmarkStart w:id="3976" w:name="_Toc453150374"/>
      <w:bookmarkStart w:id="3977" w:name="_Toc453151412"/>
      <w:bookmarkStart w:id="3978" w:name="_Toc453228210"/>
      <w:bookmarkStart w:id="3979" w:name="_Toc453574943"/>
      <w:bookmarkStart w:id="3980" w:name="_Toc451944917"/>
      <w:bookmarkStart w:id="3981" w:name="_Toc452017567"/>
      <w:bookmarkStart w:id="3982" w:name="_Toc452047860"/>
      <w:bookmarkStart w:id="3983" w:name="_Toc452048478"/>
      <w:bookmarkStart w:id="3984" w:name="_Toc452538433"/>
      <w:bookmarkStart w:id="3985" w:name="_Toc452544930"/>
      <w:bookmarkStart w:id="3986" w:name="_Toc452727922"/>
      <w:bookmarkStart w:id="3987" w:name="_Toc453079941"/>
      <w:bookmarkStart w:id="3988" w:name="_Toc453085685"/>
      <w:bookmarkStart w:id="3989" w:name="_Toc453145200"/>
      <w:bookmarkStart w:id="3990" w:name="_Toc453150375"/>
      <w:bookmarkStart w:id="3991" w:name="_Toc453151413"/>
      <w:bookmarkStart w:id="3992" w:name="_Toc453228211"/>
      <w:bookmarkStart w:id="3993" w:name="_Toc453574944"/>
      <w:bookmarkStart w:id="3994" w:name="_Toc451944918"/>
      <w:bookmarkStart w:id="3995" w:name="_Toc452017568"/>
      <w:bookmarkStart w:id="3996" w:name="_Toc452047861"/>
      <w:bookmarkStart w:id="3997" w:name="_Toc452048479"/>
      <w:bookmarkStart w:id="3998" w:name="_Toc452538434"/>
      <w:bookmarkStart w:id="3999" w:name="_Toc452544931"/>
      <w:bookmarkStart w:id="4000" w:name="_Toc452727923"/>
      <w:bookmarkStart w:id="4001" w:name="_Toc453079942"/>
      <w:bookmarkStart w:id="4002" w:name="_Toc453085686"/>
      <w:bookmarkStart w:id="4003" w:name="_Toc453145201"/>
      <w:bookmarkStart w:id="4004" w:name="_Toc453150376"/>
      <w:bookmarkStart w:id="4005" w:name="_Toc453151414"/>
      <w:bookmarkStart w:id="4006" w:name="_Toc453228212"/>
      <w:bookmarkStart w:id="4007" w:name="_Toc453574945"/>
      <w:bookmarkStart w:id="4008" w:name="_Toc451944919"/>
      <w:bookmarkStart w:id="4009" w:name="_Toc452017569"/>
      <w:bookmarkStart w:id="4010" w:name="_Toc452047862"/>
      <w:bookmarkStart w:id="4011" w:name="_Toc452048480"/>
      <w:bookmarkStart w:id="4012" w:name="_Toc452538435"/>
      <w:bookmarkStart w:id="4013" w:name="_Toc452544932"/>
      <w:bookmarkStart w:id="4014" w:name="_Toc452727924"/>
      <w:bookmarkStart w:id="4015" w:name="_Toc453079943"/>
      <w:bookmarkStart w:id="4016" w:name="_Toc453085687"/>
      <w:bookmarkStart w:id="4017" w:name="_Toc453145202"/>
      <w:bookmarkStart w:id="4018" w:name="_Toc453150377"/>
      <w:bookmarkStart w:id="4019" w:name="_Toc453151415"/>
      <w:bookmarkStart w:id="4020" w:name="_Toc453228213"/>
      <w:bookmarkStart w:id="4021" w:name="_Toc453574946"/>
      <w:bookmarkStart w:id="4022" w:name="_Toc451944920"/>
      <w:bookmarkStart w:id="4023" w:name="_Toc452017570"/>
      <w:bookmarkStart w:id="4024" w:name="_Toc452047863"/>
      <w:bookmarkStart w:id="4025" w:name="_Toc452048481"/>
      <w:bookmarkStart w:id="4026" w:name="_Toc452538436"/>
      <w:bookmarkStart w:id="4027" w:name="_Toc452544933"/>
      <w:bookmarkStart w:id="4028" w:name="_Toc452727925"/>
      <w:bookmarkStart w:id="4029" w:name="_Toc453079944"/>
      <w:bookmarkStart w:id="4030" w:name="_Toc453085688"/>
      <w:bookmarkStart w:id="4031" w:name="_Toc453145203"/>
      <w:bookmarkStart w:id="4032" w:name="_Toc453150378"/>
      <w:bookmarkStart w:id="4033" w:name="_Toc453151416"/>
      <w:bookmarkStart w:id="4034" w:name="_Toc453228214"/>
      <w:bookmarkStart w:id="4035" w:name="_Toc453574947"/>
      <w:bookmarkStart w:id="4036" w:name="_Toc451944921"/>
      <w:bookmarkStart w:id="4037" w:name="_Toc452017571"/>
      <w:bookmarkStart w:id="4038" w:name="_Toc452047864"/>
      <w:bookmarkStart w:id="4039" w:name="_Toc452048482"/>
      <w:bookmarkStart w:id="4040" w:name="_Toc452538437"/>
      <w:bookmarkStart w:id="4041" w:name="_Toc452544934"/>
      <w:bookmarkStart w:id="4042" w:name="_Toc452727926"/>
      <w:bookmarkStart w:id="4043" w:name="_Toc453079945"/>
      <w:bookmarkStart w:id="4044" w:name="_Toc453085689"/>
      <w:bookmarkStart w:id="4045" w:name="_Toc453145204"/>
      <w:bookmarkStart w:id="4046" w:name="_Toc453150379"/>
      <w:bookmarkStart w:id="4047" w:name="_Toc453151417"/>
      <w:bookmarkStart w:id="4048" w:name="_Toc453228215"/>
      <w:bookmarkStart w:id="4049" w:name="_Toc453574948"/>
      <w:bookmarkStart w:id="4050" w:name="_Toc451944922"/>
      <w:bookmarkStart w:id="4051" w:name="_Toc452017572"/>
      <w:bookmarkStart w:id="4052" w:name="_Toc452047865"/>
      <w:bookmarkStart w:id="4053" w:name="_Toc452048483"/>
      <w:bookmarkStart w:id="4054" w:name="_Toc452538438"/>
      <w:bookmarkStart w:id="4055" w:name="_Toc452544935"/>
      <w:bookmarkStart w:id="4056" w:name="_Toc452727927"/>
      <w:bookmarkStart w:id="4057" w:name="_Toc453079946"/>
      <w:bookmarkStart w:id="4058" w:name="_Toc453085690"/>
      <w:bookmarkStart w:id="4059" w:name="_Toc453145205"/>
      <w:bookmarkStart w:id="4060" w:name="_Toc453150380"/>
      <w:bookmarkStart w:id="4061" w:name="_Toc453151418"/>
      <w:bookmarkStart w:id="4062" w:name="_Toc453228216"/>
      <w:bookmarkStart w:id="4063" w:name="_Toc453574949"/>
      <w:bookmarkStart w:id="4064" w:name="_Toc451944923"/>
      <w:bookmarkStart w:id="4065" w:name="_Toc452017573"/>
      <w:bookmarkStart w:id="4066" w:name="_Toc452047866"/>
      <w:bookmarkStart w:id="4067" w:name="_Toc452048484"/>
      <w:bookmarkStart w:id="4068" w:name="_Toc452538439"/>
      <w:bookmarkStart w:id="4069" w:name="_Toc452544936"/>
      <w:bookmarkStart w:id="4070" w:name="_Toc452727928"/>
      <w:bookmarkStart w:id="4071" w:name="_Toc453079947"/>
      <w:bookmarkStart w:id="4072" w:name="_Toc453085691"/>
      <w:bookmarkStart w:id="4073" w:name="_Toc453145206"/>
      <w:bookmarkStart w:id="4074" w:name="_Toc453150381"/>
      <w:bookmarkStart w:id="4075" w:name="_Toc453151419"/>
      <w:bookmarkStart w:id="4076" w:name="_Toc453228217"/>
      <w:bookmarkStart w:id="4077" w:name="_Toc453574950"/>
      <w:bookmarkStart w:id="4078" w:name="_Toc451944924"/>
      <w:bookmarkStart w:id="4079" w:name="_Toc452017574"/>
      <w:bookmarkStart w:id="4080" w:name="_Toc452047867"/>
      <w:bookmarkStart w:id="4081" w:name="_Toc452048485"/>
      <w:bookmarkStart w:id="4082" w:name="_Toc452538440"/>
      <w:bookmarkStart w:id="4083" w:name="_Toc452544937"/>
      <w:bookmarkStart w:id="4084" w:name="_Toc452727929"/>
      <w:bookmarkStart w:id="4085" w:name="_Toc453079948"/>
      <w:bookmarkStart w:id="4086" w:name="_Toc453085692"/>
      <w:bookmarkStart w:id="4087" w:name="_Toc453145207"/>
      <w:bookmarkStart w:id="4088" w:name="_Toc453150382"/>
      <w:bookmarkStart w:id="4089" w:name="_Toc453151420"/>
      <w:bookmarkStart w:id="4090" w:name="_Toc453228218"/>
      <w:bookmarkStart w:id="4091" w:name="_Toc453574951"/>
      <w:bookmarkStart w:id="4092" w:name="_Toc451944925"/>
      <w:bookmarkStart w:id="4093" w:name="_Toc452017575"/>
      <w:bookmarkStart w:id="4094" w:name="_Toc452047868"/>
      <w:bookmarkStart w:id="4095" w:name="_Toc452048486"/>
      <w:bookmarkStart w:id="4096" w:name="_Toc452538441"/>
      <w:bookmarkStart w:id="4097" w:name="_Toc452544938"/>
      <w:bookmarkStart w:id="4098" w:name="_Toc452727930"/>
      <w:bookmarkStart w:id="4099" w:name="_Toc453079949"/>
      <w:bookmarkStart w:id="4100" w:name="_Toc453085693"/>
      <w:bookmarkStart w:id="4101" w:name="_Toc453145208"/>
      <w:bookmarkStart w:id="4102" w:name="_Toc453150383"/>
      <w:bookmarkStart w:id="4103" w:name="_Toc453151421"/>
      <w:bookmarkStart w:id="4104" w:name="_Toc453228219"/>
      <w:bookmarkStart w:id="4105" w:name="_Toc453574952"/>
      <w:bookmarkStart w:id="4106" w:name="_Toc451944926"/>
      <w:bookmarkStart w:id="4107" w:name="_Toc452017576"/>
      <w:bookmarkStart w:id="4108" w:name="_Toc452047869"/>
      <w:bookmarkStart w:id="4109" w:name="_Toc452048487"/>
      <w:bookmarkStart w:id="4110" w:name="_Toc452538442"/>
      <w:bookmarkStart w:id="4111" w:name="_Toc452544939"/>
      <w:bookmarkStart w:id="4112" w:name="_Toc452727931"/>
      <w:bookmarkStart w:id="4113" w:name="_Toc453079950"/>
      <w:bookmarkStart w:id="4114" w:name="_Toc453085694"/>
      <w:bookmarkStart w:id="4115" w:name="_Toc453145209"/>
      <w:bookmarkStart w:id="4116" w:name="_Toc453150384"/>
      <w:bookmarkStart w:id="4117" w:name="_Toc453151422"/>
      <w:bookmarkStart w:id="4118" w:name="_Toc453228220"/>
      <w:bookmarkStart w:id="4119" w:name="_Toc453574953"/>
      <w:bookmarkStart w:id="4120" w:name="_Toc451944927"/>
      <w:bookmarkStart w:id="4121" w:name="_Toc452017577"/>
      <w:bookmarkStart w:id="4122" w:name="_Toc452047870"/>
      <w:bookmarkStart w:id="4123" w:name="_Toc452048488"/>
      <w:bookmarkStart w:id="4124" w:name="_Toc452538443"/>
      <w:bookmarkStart w:id="4125" w:name="_Toc452544940"/>
      <w:bookmarkStart w:id="4126" w:name="_Toc452727932"/>
      <w:bookmarkStart w:id="4127" w:name="_Toc453079951"/>
      <w:bookmarkStart w:id="4128" w:name="_Toc453085695"/>
      <w:bookmarkStart w:id="4129" w:name="_Toc453145210"/>
      <w:bookmarkStart w:id="4130" w:name="_Toc453150385"/>
      <w:bookmarkStart w:id="4131" w:name="_Toc453151423"/>
      <w:bookmarkStart w:id="4132" w:name="_Toc453228221"/>
      <w:bookmarkStart w:id="4133" w:name="_Toc453574954"/>
      <w:bookmarkStart w:id="4134" w:name="_Toc451944928"/>
      <w:bookmarkStart w:id="4135" w:name="_Toc452017578"/>
      <w:bookmarkStart w:id="4136" w:name="_Toc452047871"/>
      <w:bookmarkStart w:id="4137" w:name="_Toc452048489"/>
      <w:bookmarkStart w:id="4138" w:name="_Toc452538444"/>
      <w:bookmarkStart w:id="4139" w:name="_Toc452544941"/>
      <w:bookmarkStart w:id="4140" w:name="_Toc452727933"/>
      <w:bookmarkStart w:id="4141" w:name="_Toc453079952"/>
      <w:bookmarkStart w:id="4142" w:name="_Toc453085696"/>
      <w:bookmarkStart w:id="4143" w:name="_Toc453145211"/>
      <w:bookmarkStart w:id="4144" w:name="_Toc453150386"/>
      <w:bookmarkStart w:id="4145" w:name="_Toc453151424"/>
      <w:bookmarkStart w:id="4146" w:name="_Toc453228222"/>
      <w:bookmarkStart w:id="4147" w:name="_Toc453574955"/>
      <w:bookmarkStart w:id="4148" w:name="_Toc454958553"/>
      <w:bookmarkStart w:id="4149" w:name="_Toc463615259"/>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r w:rsidRPr="00FD4182">
        <w:t>Example: Clinic and Stop Codes Validity Report Screen Print</w:t>
      </w:r>
      <w:bookmarkEnd w:id="4148"/>
      <w:bookmarkEnd w:id="4149"/>
    </w:p>
    <w:p w:rsidR="003216B6" w:rsidRDefault="003216B6" w:rsidP="00B44850">
      <w:pPr>
        <w:pStyle w:val="Figure"/>
      </w:pPr>
      <w:r w:rsidRPr="00293718">
        <w:rPr>
          <w:noProof/>
        </w:rPr>
        <w:drawing>
          <wp:inline distT="0" distB="0" distL="0" distR="0" wp14:anchorId="371AFB93" wp14:editId="213202FB">
            <wp:extent cx="5563377" cy="2506653"/>
            <wp:effectExtent l="19050" t="19050" r="18415" b="27305"/>
            <wp:docPr id="153" name="Picture 153" descr="Screen Capture of Clinic and Stop Codes Validity Report Screen Print Version." title="Clinic and Stop Codes Validity Repor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 Clinic and Stop Codes Validity Report.png"/>
                    <pic:cNvPicPr/>
                  </pic:nvPicPr>
                  <pic:blipFill>
                    <a:blip r:embed="rId126">
                      <a:extLst>
                        <a:ext uri="{28A0092B-C50C-407E-A947-70E740481C1C}">
                          <a14:useLocalDpi xmlns:a14="http://schemas.microsoft.com/office/drawing/2010/main" val="0"/>
                        </a:ext>
                      </a:extLst>
                    </a:blip>
                    <a:stretch>
                      <a:fillRect/>
                    </a:stretch>
                  </pic:blipFill>
                  <pic:spPr>
                    <a:xfrm>
                      <a:off x="0" y="0"/>
                      <a:ext cx="5563377" cy="2506653"/>
                    </a:xfrm>
                    <a:prstGeom prst="rect">
                      <a:avLst/>
                    </a:prstGeom>
                    <a:ln>
                      <a:solidFill>
                        <a:sysClr val="windowText" lastClr="000000"/>
                      </a:solidFill>
                    </a:ln>
                  </pic:spPr>
                </pic:pic>
              </a:graphicData>
            </a:graphic>
          </wp:inline>
        </w:drawing>
      </w:r>
    </w:p>
    <w:p w:rsidR="003216B6" w:rsidRPr="009A7998" w:rsidRDefault="003216B6" w:rsidP="00B44850">
      <w:pPr>
        <w:pStyle w:val="DSSECSBodyText"/>
        <w:rPr>
          <w:rFonts w:cs="Arial"/>
        </w:rPr>
      </w:pPr>
      <w:r w:rsidRPr="009A7998">
        <w:rPr>
          <w:rFonts w:cs="Arial"/>
        </w:rPr>
        <w:t xml:space="preserve">Guidance for capturing exported data into spreadsheets and the additional DSS application steps required to produce exportable versions of reports </w:t>
      </w:r>
      <w:r w:rsidR="00B762D2">
        <w:rPr>
          <w:rFonts w:cs="Arial"/>
        </w:rPr>
        <w:t xml:space="preserve">are located </w:t>
      </w:r>
      <w:r w:rsidRPr="009A7998">
        <w:rPr>
          <w:rFonts w:cs="Arial"/>
        </w:rPr>
        <w:t xml:space="preserve">in </w:t>
      </w:r>
      <w:hyperlink w:anchor="Appendix_C" w:tooltip="Hyperlink to Appendix C.  Exporting a Report to a Spreadsheet" w:history="1">
        <w:r w:rsidRPr="009A7998">
          <w:rPr>
            <w:rStyle w:val="Hyperlink"/>
            <w:rFonts w:eastAsiaTheme="majorEastAsia" w:cs="Arial"/>
          </w:rPr>
          <w:t xml:space="preserve">Appendix </w:t>
        </w:r>
        <w:r w:rsidR="00EF698E" w:rsidRPr="009A7998">
          <w:rPr>
            <w:rStyle w:val="Hyperlink"/>
            <w:rFonts w:eastAsiaTheme="majorEastAsia" w:cs="Arial"/>
          </w:rPr>
          <w:t>F</w:t>
        </w:r>
        <w:r w:rsidRPr="009A7998">
          <w:rPr>
            <w:rStyle w:val="Hyperlink"/>
            <w:rFonts w:eastAsiaTheme="majorEastAsia" w:cs="Arial"/>
          </w:rPr>
          <w:t>: Exporting a Report to a Spreadsheet</w:t>
        </w:r>
      </w:hyperlink>
      <w:r w:rsidRPr="009A7998">
        <w:rPr>
          <w:rFonts w:cs="Arial"/>
        </w:rPr>
        <w:t>.</w:t>
      </w:r>
    </w:p>
    <w:p w:rsidR="003216B6" w:rsidRPr="009A7998" w:rsidRDefault="003216B6" w:rsidP="00B44850">
      <w:pPr>
        <w:pStyle w:val="DSSECSBodyText"/>
        <w:rPr>
          <w:rFonts w:cs="Arial"/>
        </w:rPr>
      </w:pPr>
      <w:r w:rsidRPr="009A7998">
        <w:rPr>
          <w:rFonts w:cs="Arial"/>
        </w:rPr>
        <w:t xml:space="preserve">The following example shows the report after it has been produced in </w:t>
      </w:r>
      <w:r w:rsidR="00422425">
        <w:rPr>
          <w:rFonts w:cs="Arial"/>
        </w:rPr>
        <w:t xml:space="preserve">an </w:t>
      </w:r>
      <w:r w:rsidRPr="009A7998">
        <w:rPr>
          <w:rFonts w:cs="Arial"/>
        </w:rPr>
        <w:t>exportable format and imported into a spreadsheet:</w:t>
      </w:r>
    </w:p>
    <w:p w:rsidR="003216B6" w:rsidRPr="00FD4182" w:rsidRDefault="003216B6" w:rsidP="00FD4182">
      <w:pPr>
        <w:pStyle w:val="FigureCaption"/>
      </w:pPr>
      <w:bookmarkStart w:id="4150" w:name="_Toc454958554"/>
      <w:bookmarkStart w:id="4151" w:name="_Toc463615260"/>
      <w:r w:rsidRPr="00FD4182">
        <w:t>Example: Exported Clinic and Stop Codes Validity Report</w:t>
      </w:r>
      <w:bookmarkEnd w:id="4150"/>
      <w:bookmarkEnd w:id="4151"/>
    </w:p>
    <w:p w:rsidR="003216B6" w:rsidRPr="00293718" w:rsidRDefault="008B4570" w:rsidP="00B44850">
      <w:pPr>
        <w:pStyle w:val="Figure"/>
      </w:pPr>
      <w:r w:rsidRPr="00293718">
        <w:rPr>
          <w:noProof/>
        </w:rPr>
        <w:drawing>
          <wp:inline distT="0" distB="0" distL="0" distR="0" wp14:anchorId="16A92317" wp14:editId="71B3DCE7">
            <wp:extent cx="5943600" cy="790575"/>
            <wp:effectExtent l="19050" t="19050" r="19050" b="28575"/>
            <wp:docPr id="249" name="Picture 249" descr="Spreadsheet includes IEN, Clinic Name, Stop Code, Credit Stop Code, CHAR4 Code, Error Description 1, Error Description 2, Error Description 3 and Warning." title="Exported Clinic and Stop Codes Validity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5943600" cy="790575"/>
                    </a:xfrm>
                    <a:prstGeom prst="rect">
                      <a:avLst/>
                    </a:prstGeom>
                    <a:ln>
                      <a:solidFill>
                        <a:schemeClr val="tx1"/>
                      </a:solidFill>
                    </a:ln>
                  </pic:spPr>
                </pic:pic>
              </a:graphicData>
            </a:graphic>
          </wp:inline>
        </w:drawing>
      </w:r>
    </w:p>
    <w:p w:rsidR="003216B6" w:rsidRPr="00E85EB6" w:rsidRDefault="003216B6" w:rsidP="00B44850">
      <w:pPr>
        <w:pStyle w:val="Heading4"/>
      </w:pPr>
      <w:bookmarkStart w:id="4152" w:name="_Toc450829800"/>
      <w:bookmarkStart w:id="4153" w:name="_Toc459041143"/>
      <w:bookmarkStart w:id="4154" w:name="_Toc459043694"/>
      <w:r w:rsidRPr="00FD4182">
        <w:t>Cli</w:t>
      </w:r>
      <w:r w:rsidRPr="00E85EB6">
        <w:t>nic Edit Log Report</w:t>
      </w:r>
      <w:bookmarkEnd w:id="4152"/>
      <w:bookmarkEnd w:id="4153"/>
      <w:bookmarkEnd w:id="4154"/>
    </w:p>
    <w:p w:rsidR="003216B6" w:rsidRPr="009A7998" w:rsidRDefault="003216B6" w:rsidP="00B44850">
      <w:pPr>
        <w:pStyle w:val="DSSECSBodyText"/>
      </w:pPr>
      <w:r w:rsidRPr="009A7998">
        <w:t>The steps to produce this report are as follows:</w:t>
      </w:r>
    </w:p>
    <w:p w:rsidR="00EF698E" w:rsidRDefault="00EF698E"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r>
        <w:t xml:space="preserve">Select Setup for DSS Clinic Information Option: </w:t>
      </w:r>
      <w:proofErr w:type="gramStart"/>
      <w:r>
        <w:t>8  Clinic</w:t>
      </w:r>
      <w:proofErr w:type="gramEnd"/>
      <w:r>
        <w:t xml:space="preserve"> Edit Log Report</w:t>
      </w: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r>
        <w:t>This option prints a log of the changes made to Clinic Locations</w:t>
      </w: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r>
        <w:t xml:space="preserve">     Select one of the following:</w:t>
      </w: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r>
        <w:t xml:space="preserve">          1         USER NAME</w:t>
      </w:r>
    </w:p>
    <w:p w:rsidR="003216B6" w:rsidRDefault="003216B6" w:rsidP="00EF698E">
      <w:pPr>
        <w:pStyle w:val="Steps"/>
        <w:pBdr>
          <w:top w:val="single" w:sz="4" w:space="1" w:color="auto"/>
          <w:left w:val="single" w:sz="4" w:space="4" w:color="auto"/>
          <w:bottom w:val="single" w:sz="4" w:space="1" w:color="auto"/>
          <w:right w:val="single" w:sz="4" w:space="4" w:color="auto"/>
        </w:pBdr>
      </w:pPr>
      <w:r>
        <w:t xml:space="preserve">          2         DATE CHANGED</w:t>
      </w: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r>
        <w:t>Select sort for Clinic Edit Log: 1//   USER NAME</w:t>
      </w:r>
    </w:p>
    <w:p w:rsidR="003216B6" w:rsidRDefault="003216B6" w:rsidP="00EF698E">
      <w:pPr>
        <w:pStyle w:val="Steps"/>
        <w:pBdr>
          <w:top w:val="single" w:sz="4" w:space="1" w:color="auto"/>
          <w:left w:val="single" w:sz="4" w:space="4" w:color="auto"/>
          <w:bottom w:val="single" w:sz="4" w:space="1" w:color="auto"/>
          <w:right w:val="single" w:sz="4" w:space="4" w:color="auto"/>
        </w:pBdr>
      </w:pPr>
      <w:r>
        <w:t>Starting with Date: 5/1/</w:t>
      </w:r>
      <w:proofErr w:type="gramStart"/>
      <w:r>
        <w:t>16  (</w:t>
      </w:r>
      <w:proofErr w:type="gramEnd"/>
      <w:r>
        <w:t>MAY 01, 2016)</w:t>
      </w:r>
    </w:p>
    <w:p w:rsidR="003216B6" w:rsidRDefault="003216B6" w:rsidP="00EF698E">
      <w:pPr>
        <w:pStyle w:val="Steps"/>
        <w:pBdr>
          <w:top w:val="single" w:sz="4" w:space="1" w:color="auto"/>
          <w:left w:val="single" w:sz="4" w:space="4" w:color="auto"/>
          <w:bottom w:val="single" w:sz="4" w:space="1" w:color="auto"/>
          <w:right w:val="single" w:sz="4" w:space="4" w:color="auto"/>
        </w:pBdr>
      </w:pPr>
      <w:r>
        <w:t>Ending with Date: 5/30/</w:t>
      </w:r>
      <w:proofErr w:type="gramStart"/>
      <w:r>
        <w:t>16  (</w:t>
      </w:r>
      <w:proofErr w:type="gramEnd"/>
      <w:r>
        <w:t>MAY 30, 2016)</w:t>
      </w: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r>
        <w:t xml:space="preserve">Do you want the output in exportable format? NO// </w:t>
      </w: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r>
        <w:t>** REPORT REQUIRES 132 COLUMNS TO PRINT CORRECTLY **</w:t>
      </w:r>
    </w:p>
    <w:p w:rsidR="003216B6" w:rsidRDefault="003216B6" w:rsidP="00EF698E">
      <w:pPr>
        <w:pStyle w:val="Steps"/>
        <w:pBdr>
          <w:top w:val="single" w:sz="4" w:space="1" w:color="auto"/>
          <w:left w:val="single" w:sz="4" w:space="4" w:color="auto"/>
          <w:bottom w:val="single" w:sz="4" w:space="1" w:color="auto"/>
          <w:right w:val="single" w:sz="4" w:space="4" w:color="auto"/>
        </w:pBdr>
      </w:pPr>
      <w:r>
        <w:t>DEVICE: 0</w:t>
      </w:r>
      <w:proofErr w:type="gramStart"/>
      <w:r>
        <w:t>;132</w:t>
      </w:r>
      <w:proofErr w:type="gramEnd"/>
      <w:r>
        <w:t xml:space="preserve">  HOME (CRT)</w:t>
      </w: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Pr="00E85EB6" w:rsidRDefault="003216B6" w:rsidP="00E85EB6">
      <w:pPr>
        <w:pStyle w:val="FigureCaption"/>
      </w:pPr>
      <w:r w:rsidRPr="00E85EB6" w:rsidDel="00746A85">
        <w:t xml:space="preserve"> </w:t>
      </w:r>
      <w:bookmarkStart w:id="4155" w:name="_Toc452727938"/>
      <w:bookmarkStart w:id="4156" w:name="_Toc453079957"/>
      <w:bookmarkStart w:id="4157" w:name="_Toc453085701"/>
      <w:bookmarkStart w:id="4158" w:name="_Toc453145216"/>
      <w:bookmarkStart w:id="4159" w:name="_Toc453150391"/>
      <w:bookmarkStart w:id="4160" w:name="_Toc453151429"/>
      <w:bookmarkStart w:id="4161" w:name="_Toc453228227"/>
      <w:bookmarkStart w:id="4162" w:name="_Toc453574960"/>
      <w:bookmarkStart w:id="4163" w:name="_Toc452727939"/>
      <w:bookmarkStart w:id="4164" w:name="_Toc453079958"/>
      <w:bookmarkStart w:id="4165" w:name="_Toc453085702"/>
      <w:bookmarkStart w:id="4166" w:name="_Toc453145217"/>
      <w:bookmarkStart w:id="4167" w:name="_Toc453150392"/>
      <w:bookmarkStart w:id="4168" w:name="_Toc453151430"/>
      <w:bookmarkStart w:id="4169" w:name="_Toc453228228"/>
      <w:bookmarkStart w:id="4170" w:name="_Toc453574961"/>
      <w:bookmarkStart w:id="4171" w:name="_Toc452727940"/>
      <w:bookmarkStart w:id="4172" w:name="_Toc453079959"/>
      <w:bookmarkStart w:id="4173" w:name="_Toc453085703"/>
      <w:bookmarkStart w:id="4174" w:name="_Toc453145218"/>
      <w:bookmarkStart w:id="4175" w:name="_Toc453150393"/>
      <w:bookmarkStart w:id="4176" w:name="_Toc453151431"/>
      <w:bookmarkStart w:id="4177" w:name="_Toc453228229"/>
      <w:bookmarkStart w:id="4178" w:name="_Toc453574962"/>
      <w:bookmarkStart w:id="4179" w:name="_Toc454958555"/>
      <w:bookmarkStart w:id="4180" w:name="_Toc463615261"/>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r w:rsidRPr="00E85EB6">
        <w:t>Example: Clinic Edit Log Report Screen Print</w:t>
      </w:r>
      <w:bookmarkEnd w:id="4179"/>
      <w:bookmarkEnd w:id="4180"/>
    </w:p>
    <w:p w:rsidR="003216B6" w:rsidRDefault="003216B6" w:rsidP="00B44850">
      <w:pPr>
        <w:pStyle w:val="Figure"/>
      </w:pPr>
      <w:r w:rsidRPr="00293718">
        <w:rPr>
          <w:noProof/>
        </w:rPr>
        <w:drawing>
          <wp:inline distT="0" distB="0" distL="0" distR="0" wp14:anchorId="1C2E88ED" wp14:editId="40479B14">
            <wp:extent cx="5914314" cy="857250"/>
            <wp:effectExtent l="19050" t="19050" r="10795" b="19050"/>
            <wp:docPr id="154" name="Picture 154" descr="Screen Capture of Clinic Edit Log Report Screen Print Verison." title="Clinic Edit Log Repor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nic Edit Log Report.png"/>
                    <pic:cNvPicPr/>
                  </pic:nvPicPr>
                  <pic:blipFill>
                    <a:blip r:embed="rId128">
                      <a:extLst>
                        <a:ext uri="{28A0092B-C50C-407E-A947-70E740481C1C}">
                          <a14:useLocalDpi xmlns:a14="http://schemas.microsoft.com/office/drawing/2010/main" val="0"/>
                        </a:ext>
                      </a:extLst>
                    </a:blip>
                    <a:stretch>
                      <a:fillRect/>
                    </a:stretch>
                  </pic:blipFill>
                  <pic:spPr>
                    <a:xfrm>
                      <a:off x="0" y="0"/>
                      <a:ext cx="5914314" cy="857250"/>
                    </a:xfrm>
                    <a:prstGeom prst="rect">
                      <a:avLst/>
                    </a:prstGeom>
                    <a:ln>
                      <a:solidFill>
                        <a:sysClr val="windowText" lastClr="000000"/>
                      </a:solidFill>
                    </a:ln>
                  </pic:spPr>
                </pic:pic>
              </a:graphicData>
            </a:graphic>
          </wp:inline>
        </w:drawing>
      </w:r>
    </w:p>
    <w:p w:rsidR="003216B6" w:rsidRPr="009A7998" w:rsidRDefault="003216B6" w:rsidP="00B44850">
      <w:pPr>
        <w:pStyle w:val="DSSECSBodyText"/>
        <w:rPr>
          <w:rFonts w:cs="Arial"/>
        </w:rPr>
      </w:pPr>
      <w:r w:rsidRPr="009A7998">
        <w:rPr>
          <w:rFonts w:cs="Arial"/>
        </w:rPr>
        <w:t xml:space="preserve">Guidance for capturing exported data into spreadsheets and the additional DSS application steps required to produce exportable versions of reports </w:t>
      </w:r>
      <w:r w:rsidR="00B762D2">
        <w:rPr>
          <w:rFonts w:cs="Arial"/>
        </w:rPr>
        <w:t xml:space="preserve">are located </w:t>
      </w:r>
      <w:r w:rsidRPr="009A7998">
        <w:rPr>
          <w:rFonts w:cs="Arial"/>
        </w:rPr>
        <w:t xml:space="preserve">in </w:t>
      </w:r>
      <w:hyperlink w:anchor="Appendix_C" w:tooltip="Hyperlink to Appendix C.  Exporting a Report to a Spreadsheet" w:history="1">
        <w:r w:rsidRPr="009A7998">
          <w:rPr>
            <w:rStyle w:val="Hyperlink"/>
            <w:rFonts w:eastAsiaTheme="majorEastAsia" w:cs="Arial"/>
          </w:rPr>
          <w:t xml:space="preserve">Appendix </w:t>
        </w:r>
        <w:r w:rsidR="00EF698E" w:rsidRPr="009A7998">
          <w:rPr>
            <w:rStyle w:val="Hyperlink"/>
            <w:rFonts w:eastAsiaTheme="majorEastAsia" w:cs="Arial"/>
          </w:rPr>
          <w:t>F</w:t>
        </w:r>
        <w:r w:rsidRPr="009A7998">
          <w:rPr>
            <w:rStyle w:val="Hyperlink"/>
            <w:rFonts w:eastAsiaTheme="majorEastAsia" w:cs="Arial"/>
          </w:rPr>
          <w:t>: Exporting a Report to a Spreadsheet</w:t>
        </w:r>
      </w:hyperlink>
      <w:r w:rsidRPr="009A7998">
        <w:rPr>
          <w:rFonts w:cs="Arial"/>
        </w:rPr>
        <w:t>.</w:t>
      </w:r>
    </w:p>
    <w:p w:rsidR="003216B6" w:rsidRPr="009A7998" w:rsidRDefault="003216B6" w:rsidP="00B44850">
      <w:pPr>
        <w:pStyle w:val="DSSECSBodyText"/>
        <w:rPr>
          <w:rFonts w:cs="Arial"/>
          <w:sz w:val="28"/>
        </w:rPr>
      </w:pPr>
      <w:r w:rsidRPr="009A7998">
        <w:rPr>
          <w:rFonts w:cs="Arial"/>
          <w:szCs w:val="24"/>
        </w:rPr>
        <w:t xml:space="preserve">The following example shows the report after it has been produced in </w:t>
      </w:r>
      <w:r w:rsidR="00422425">
        <w:rPr>
          <w:rFonts w:cs="Arial"/>
          <w:szCs w:val="24"/>
        </w:rPr>
        <w:t xml:space="preserve">an </w:t>
      </w:r>
      <w:r w:rsidRPr="009A7998">
        <w:rPr>
          <w:rFonts w:cs="Arial"/>
          <w:szCs w:val="24"/>
        </w:rPr>
        <w:t>exportable format and imported into a spreadsheet:</w:t>
      </w:r>
    </w:p>
    <w:p w:rsidR="003216B6" w:rsidRPr="00E85EB6" w:rsidRDefault="003216B6" w:rsidP="00E85EB6">
      <w:pPr>
        <w:pStyle w:val="FigureCaption"/>
      </w:pPr>
      <w:bookmarkStart w:id="4181" w:name="_Toc454958556"/>
      <w:bookmarkStart w:id="4182" w:name="_Toc463615262"/>
      <w:r w:rsidRPr="00E85EB6">
        <w:t>Example: Exported Clinic Edit Log Report</w:t>
      </w:r>
      <w:bookmarkEnd w:id="4181"/>
      <w:bookmarkEnd w:id="4182"/>
    </w:p>
    <w:p w:rsidR="003216B6" w:rsidRDefault="003216B6" w:rsidP="00B44850">
      <w:pPr>
        <w:pStyle w:val="Figure"/>
      </w:pPr>
      <w:r w:rsidRPr="00293718">
        <w:rPr>
          <w:noProof/>
        </w:rPr>
        <w:drawing>
          <wp:inline distT="0" distB="0" distL="0" distR="0" wp14:anchorId="161523D6" wp14:editId="440C8CDA">
            <wp:extent cx="5775898" cy="857250"/>
            <wp:effectExtent l="19050" t="19050" r="15875" b="19050"/>
            <wp:docPr id="155" name="Picture 52" descr="Spreadsheet includes User Name, Date and Time Changed, Clinic IEN, Clinic Name, Field Name, Old Value and New Value." title="Exported Clinic Edit log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775898" cy="857250"/>
                    </a:xfrm>
                    <a:prstGeom prst="rect">
                      <a:avLst/>
                    </a:prstGeom>
                    <a:noFill/>
                    <a:ln>
                      <a:solidFill>
                        <a:schemeClr val="tx1"/>
                      </a:solidFill>
                    </a:ln>
                  </pic:spPr>
                </pic:pic>
              </a:graphicData>
            </a:graphic>
          </wp:inline>
        </w:drawing>
      </w:r>
    </w:p>
    <w:p w:rsidR="003216B6" w:rsidRPr="00E85EB6" w:rsidRDefault="003216B6" w:rsidP="00B44850">
      <w:pPr>
        <w:pStyle w:val="Heading3"/>
      </w:pPr>
      <w:bookmarkStart w:id="4183" w:name="_Toc450829801"/>
      <w:bookmarkStart w:id="4184" w:name="_Toc454958421"/>
      <w:bookmarkStart w:id="4185" w:name="_Toc459041144"/>
      <w:bookmarkStart w:id="4186" w:name="_Toc459043695"/>
      <w:r w:rsidRPr="00E85EB6">
        <w:t>Setup for Inpatient Census Information</w:t>
      </w:r>
      <w:bookmarkEnd w:id="4183"/>
      <w:bookmarkEnd w:id="4184"/>
      <w:bookmarkEnd w:id="4185"/>
      <w:bookmarkEnd w:id="4186"/>
    </w:p>
    <w:p w:rsidR="003216B6" w:rsidRPr="009A7998" w:rsidRDefault="00B6423D" w:rsidP="00B44850">
      <w:pPr>
        <w:pStyle w:val="DSSECSBodyText"/>
      </w:pPr>
      <w:proofErr w:type="gramStart"/>
      <w:r>
        <w:t xml:space="preserve">When the user selects, </w:t>
      </w:r>
      <w:r w:rsidR="003216B6" w:rsidRPr="009A7998">
        <w:t>the Setup for Inpatient Census Information option</w:t>
      </w:r>
      <w:r>
        <w:t>,</w:t>
      </w:r>
      <w:r w:rsidR="003216B6" w:rsidRPr="009A7998">
        <w:t xml:space="preserve"> from the Maintenance Menu</w:t>
      </w:r>
      <w:r>
        <w:t>,</w:t>
      </w:r>
      <w:r w:rsidR="003216B6" w:rsidRPr="009A7998">
        <w:t xml:space="preserve"> the following sub-menu and options</w:t>
      </w:r>
      <w:r>
        <w:t xml:space="preserve"> displays</w:t>
      </w:r>
      <w:r w:rsidR="003216B6" w:rsidRPr="009A7998">
        <w:t>.</w:t>
      </w:r>
      <w:bookmarkStart w:id="4187" w:name="_Toc300140264"/>
      <w:bookmarkStart w:id="4188" w:name="_Toc300141028"/>
      <w:bookmarkEnd w:id="4187"/>
      <w:bookmarkEnd w:id="4188"/>
      <w:proofErr w:type="gramEnd"/>
    </w:p>
    <w:p w:rsidR="003216B6" w:rsidRPr="00835BA5" w:rsidRDefault="003216B6" w:rsidP="00E85EB6">
      <w:pPr>
        <w:pStyle w:val="FigureCaption"/>
        <w:rPr>
          <w:lang w:val="fr-FR"/>
        </w:rPr>
      </w:pPr>
      <w:bookmarkStart w:id="4189" w:name="_Toc454958557"/>
      <w:bookmarkStart w:id="4190" w:name="_Toc463615263"/>
      <w:proofErr w:type="spellStart"/>
      <w:r w:rsidRPr="00835BA5">
        <w:rPr>
          <w:lang w:val="fr-FR"/>
        </w:rPr>
        <w:t>Example</w:t>
      </w:r>
      <w:proofErr w:type="spellEnd"/>
      <w:r w:rsidRPr="00835BA5">
        <w:rPr>
          <w:lang w:val="fr-FR"/>
        </w:rPr>
        <w:t xml:space="preserve">: Patient </w:t>
      </w:r>
      <w:proofErr w:type="spellStart"/>
      <w:r w:rsidRPr="00835BA5">
        <w:rPr>
          <w:lang w:val="fr-FR"/>
        </w:rPr>
        <w:t>Census</w:t>
      </w:r>
      <w:proofErr w:type="spellEnd"/>
      <w:r w:rsidRPr="00835BA5">
        <w:rPr>
          <w:lang w:val="fr-FR"/>
        </w:rPr>
        <w:t xml:space="preserve"> Information Menu Options</w:t>
      </w:r>
      <w:bookmarkEnd w:id="4189"/>
      <w:bookmarkEnd w:id="4190"/>
    </w:p>
    <w:p w:rsidR="003216B6" w:rsidRPr="00FD5791" w:rsidRDefault="003216B6" w:rsidP="00B44850">
      <w:pPr>
        <w:pStyle w:val="Figure"/>
        <w:rPr>
          <w:lang w:val="fr-FR"/>
        </w:rPr>
      </w:pPr>
      <w:r w:rsidRPr="00293718">
        <w:rPr>
          <w:noProof/>
        </w:rPr>
        <w:drawing>
          <wp:inline distT="0" distB="0" distL="0" distR="0" wp14:anchorId="3084654E" wp14:editId="622F4091">
            <wp:extent cx="3781953" cy="924054"/>
            <wp:effectExtent l="19050" t="19050" r="28575" b="28575"/>
            <wp:docPr id="156" name="Picture 156" descr="Screen capture of the Patient Census Information Menu Options" title="Patient Census Information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Census Information Menu Options.png"/>
                    <pic:cNvPicPr/>
                  </pic:nvPicPr>
                  <pic:blipFill>
                    <a:blip r:embed="rId130">
                      <a:extLst>
                        <a:ext uri="{28A0092B-C50C-407E-A947-70E740481C1C}">
                          <a14:useLocalDpi xmlns:a14="http://schemas.microsoft.com/office/drawing/2010/main" val="0"/>
                        </a:ext>
                      </a:extLst>
                    </a:blip>
                    <a:stretch>
                      <a:fillRect/>
                    </a:stretch>
                  </pic:blipFill>
                  <pic:spPr>
                    <a:xfrm>
                      <a:off x="0" y="0"/>
                      <a:ext cx="3781953" cy="924054"/>
                    </a:xfrm>
                    <a:prstGeom prst="rect">
                      <a:avLst/>
                    </a:prstGeom>
                    <a:ln>
                      <a:solidFill>
                        <a:sysClr val="windowText" lastClr="000000"/>
                      </a:solidFill>
                    </a:ln>
                  </pic:spPr>
                </pic:pic>
              </a:graphicData>
            </a:graphic>
          </wp:inline>
        </w:drawing>
      </w:r>
    </w:p>
    <w:p w:rsidR="003216B6" w:rsidRPr="00E85EB6" w:rsidRDefault="003216B6" w:rsidP="00B44850">
      <w:pPr>
        <w:pStyle w:val="Heading4"/>
      </w:pPr>
      <w:bookmarkStart w:id="4191" w:name="_Toc450829802"/>
      <w:bookmarkStart w:id="4192" w:name="_Toc459041145"/>
      <w:bookmarkStart w:id="4193" w:name="_Toc459043696"/>
      <w:r w:rsidRPr="00E85EB6">
        <w:t>Trial for Setup Extract</w:t>
      </w:r>
      <w:bookmarkEnd w:id="4191"/>
      <w:bookmarkEnd w:id="4192"/>
      <w:bookmarkEnd w:id="4193"/>
    </w:p>
    <w:p w:rsidR="003216B6" w:rsidRPr="009A7998" w:rsidRDefault="003216B6" w:rsidP="00B44850">
      <w:pPr>
        <w:pStyle w:val="DSSECSBodyText"/>
      </w:pPr>
      <w:r w:rsidRPr="009A7998">
        <w:t>Use this option to generate a printed report</w:t>
      </w:r>
      <w:r w:rsidR="00B6423D">
        <w:t xml:space="preserve">, </w:t>
      </w:r>
      <w:r w:rsidRPr="009A7998">
        <w:t xml:space="preserve">of the </w:t>
      </w:r>
      <w:r w:rsidR="00B6423D" w:rsidRPr="009A7998">
        <w:t>Inpatient Population</w:t>
      </w:r>
      <w:r w:rsidR="0000135D">
        <w:t>,</w:t>
      </w:r>
      <w:r w:rsidR="00B6423D" w:rsidRPr="009A7998">
        <w:t xml:space="preserve"> </w:t>
      </w:r>
      <w:r w:rsidR="0000135D">
        <w:t xml:space="preserve">for </w:t>
      </w:r>
      <w:r w:rsidRPr="009A7998">
        <w:t>a s</w:t>
      </w:r>
      <w:r w:rsidR="0000135D">
        <w:t>pecified</w:t>
      </w:r>
      <w:r w:rsidRPr="009A7998">
        <w:t xml:space="preserve"> date. The report is sorted by </w:t>
      </w:r>
      <w:r w:rsidR="0000135D" w:rsidRPr="009A7998">
        <w:t>Inpatient Ward</w:t>
      </w:r>
      <w:r w:rsidRPr="009A7998">
        <w:t xml:space="preserve">. Within each ward, the data is sorted by patient name, SSN and admit date. </w:t>
      </w:r>
      <w:r w:rsidR="0000135D">
        <w:t>T</w:t>
      </w:r>
      <w:r w:rsidRPr="009A7998">
        <w:t xml:space="preserve">his </w:t>
      </w:r>
      <w:r w:rsidRPr="009A7998">
        <w:lastRenderedPageBreak/>
        <w:t xml:space="preserve">report </w:t>
      </w:r>
      <w:r w:rsidR="0000135D">
        <w:t xml:space="preserve">can be compared </w:t>
      </w:r>
      <w:r w:rsidRPr="009A7998">
        <w:t xml:space="preserve">to PIMS </w:t>
      </w:r>
      <w:r w:rsidR="0000135D">
        <w:t xml:space="preserve">reports </w:t>
      </w:r>
      <w:r w:rsidRPr="009A7998">
        <w:t>to eliminate any problems</w:t>
      </w:r>
      <w:r w:rsidR="0000135D">
        <w:t>,</w:t>
      </w:r>
      <w:r w:rsidRPr="009A7998">
        <w:t xml:space="preserve"> in the ADMISSION SETUP EXTRACT file (#727.82).</w:t>
      </w:r>
    </w:p>
    <w:p w:rsidR="003216B6" w:rsidRPr="009A7998" w:rsidRDefault="003216B6" w:rsidP="00B44850">
      <w:pPr>
        <w:pStyle w:val="DSSECSBodyText"/>
      </w:pPr>
      <w:r w:rsidRPr="009A7998">
        <w:t>An example of the steps to run this report follows:</w:t>
      </w:r>
    </w:p>
    <w:p w:rsidR="00EF698E" w:rsidRDefault="00EF698E"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r>
        <w:t xml:space="preserve">Select Setup for Inpatient Census Information Option: </w:t>
      </w:r>
      <w:proofErr w:type="gramStart"/>
      <w:r>
        <w:t>1  Trial</w:t>
      </w:r>
      <w:proofErr w:type="gramEnd"/>
      <w:r>
        <w:t xml:space="preserve"> for Setup Extract</w:t>
      </w: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proofErr w:type="gramStart"/>
      <w:r>
        <w:t>WARNING.</w:t>
      </w:r>
      <w:proofErr w:type="gramEnd"/>
    </w:p>
    <w:p w:rsidR="003216B6" w:rsidRDefault="003216B6" w:rsidP="00EF698E">
      <w:pPr>
        <w:pStyle w:val="Steps"/>
        <w:pBdr>
          <w:top w:val="single" w:sz="4" w:space="1" w:color="auto"/>
          <w:left w:val="single" w:sz="4" w:space="4" w:color="auto"/>
          <w:bottom w:val="single" w:sz="4" w:space="1" w:color="auto"/>
          <w:right w:val="single" w:sz="4" w:space="4" w:color="auto"/>
        </w:pBdr>
      </w:pPr>
      <w:r>
        <w:t>This is very resource intensive and should be queued to run at slack time.</w:t>
      </w: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r>
        <w:t>This option will print the admission data and data for the last</w:t>
      </w:r>
    </w:p>
    <w:p w:rsidR="003216B6" w:rsidRDefault="003216B6" w:rsidP="00EF698E">
      <w:pPr>
        <w:pStyle w:val="Steps"/>
        <w:pBdr>
          <w:top w:val="single" w:sz="4" w:space="1" w:color="auto"/>
          <w:left w:val="single" w:sz="4" w:space="4" w:color="auto"/>
          <w:bottom w:val="single" w:sz="4" w:space="1" w:color="auto"/>
          <w:right w:val="single" w:sz="4" w:space="4" w:color="auto"/>
        </w:pBdr>
      </w:pPr>
      <w:proofErr w:type="gramStart"/>
      <w:r>
        <w:t>transfer</w:t>
      </w:r>
      <w:proofErr w:type="gramEnd"/>
      <w:r>
        <w:t xml:space="preserve"> and treating specialty change for all patients who</w:t>
      </w:r>
    </w:p>
    <w:p w:rsidR="003216B6" w:rsidRDefault="003216B6" w:rsidP="00EF698E">
      <w:pPr>
        <w:pStyle w:val="Steps"/>
        <w:pBdr>
          <w:top w:val="single" w:sz="4" w:space="1" w:color="auto"/>
          <w:left w:val="single" w:sz="4" w:space="4" w:color="auto"/>
          <w:bottom w:val="single" w:sz="4" w:space="1" w:color="auto"/>
          <w:right w:val="single" w:sz="4" w:space="4" w:color="auto"/>
        </w:pBdr>
      </w:pPr>
      <w:proofErr w:type="gramStart"/>
      <w:r>
        <w:t>were</w:t>
      </w:r>
      <w:proofErr w:type="gramEnd"/>
      <w:r>
        <w:t xml:space="preserve"> in the hospital on the day you select.</w:t>
      </w: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r>
        <w:t>NOTE - This will generate a report of your inpatient population on the</w:t>
      </w:r>
    </w:p>
    <w:p w:rsidR="003216B6" w:rsidRDefault="003216B6" w:rsidP="00EF698E">
      <w:pPr>
        <w:pStyle w:val="Steps"/>
        <w:pBdr>
          <w:top w:val="single" w:sz="4" w:space="1" w:color="auto"/>
          <w:left w:val="single" w:sz="4" w:space="4" w:color="auto"/>
          <w:bottom w:val="single" w:sz="4" w:space="1" w:color="auto"/>
          <w:right w:val="single" w:sz="4" w:space="4" w:color="auto"/>
        </w:pBdr>
      </w:pPr>
      <w:r>
        <w:t>BEGINNING of the day you select, not the end of the day as MAS reports do.</w:t>
      </w:r>
    </w:p>
    <w:p w:rsidR="003216B6" w:rsidRDefault="003216B6" w:rsidP="00EF698E">
      <w:pPr>
        <w:pStyle w:val="Steps"/>
        <w:pBdr>
          <w:top w:val="single" w:sz="4" w:space="1" w:color="auto"/>
          <w:left w:val="single" w:sz="4" w:space="4" w:color="auto"/>
          <w:bottom w:val="single" w:sz="4" w:space="1" w:color="auto"/>
          <w:right w:val="single" w:sz="4" w:space="4" w:color="auto"/>
        </w:pBdr>
      </w:pPr>
      <w:r>
        <w:t>For example, for this report, if you choose October 1, 1994, the report will</w:t>
      </w:r>
    </w:p>
    <w:p w:rsidR="003216B6" w:rsidRDefault="003216B6" w:rsidP="00EF698E">
      <w:pPr>
        <w:pStyle w:val="Steps"/>
        <w:pBdr>
          <w:top w:val="single" w:sz="4" w:space="1" w:color="auto"/>
          <w:left w:val="single" w:sz="4" w:space="4" w:color="auto"/>
          <w:bottom w:val="single" w:sz="4" w:space="1" w:color="auto"/>
          <w:right w:val="single" w:sz="4" w:space="4" w:color="auto"/>
        </w:pBdr>
      </w:pPr>
      <w:proofErr w:type="gramStart"/>
      <w:r>
        <w:t>start</w:t>
      </w:r>
      <w:proofErr w:type="gramEnd"/>
      <w:r>
        <w:t xml:space="preserve"> at midnight at the beginning of the day.  For the MAS report, you would</w:t>
      </w:r>
    </w:p>
    <w:p w:rsidR="003216B6" w:rsidRDefault="003216B6" w:rsidP="00EF698E">
      <w:pPr>
        <w:pStyle w:val="Steps"/>
        <w:pBdr>
          <w:top w:val="single" w:sz="4" w:space="1" w:color="auto"/>
          <w:left w:val="single" w:sz="4" w:space="4" w:color="auto"/>
          <w:bottom w:val="single" w:sz="4" w:space="1" w:color="auto"/>
          <w:right w:val="single" w:sz="4" w:space="4" w:color="auto"/>
        </w:pBdr>
      </w:pPr>
      <w:proofErr w:type="gramStart"/>
      <w:r>
        <w:t>choose</w:t>
      </w:r>
      <w:proofErr w:type="gramEnd"/>
      <w:r>
        <w:t xml:space="preserve"> September 30, 1994.  The MAS report begins at midnight at the end</w:t>
      </w:r>
    </w:p>
    <w:p w:rsidR="003216B6" w:rsidRDefault="003216B6" w:rsidP="00EF698E">
      <w:pPr>
        <w:pStyle w:val="Steps"/>
        <w:pBdr>
          <w:top w:val="single" w:sz="4" w:space="1" w:color="auto"/>
          <w:left w:val="single" w:sz="4" w:space="4" w:color="auto"/>
          <w:bottom w:val="single" w:sz="4" w:space="1" w:color="auto"/>
          <w:right w:val="single" w:sz="4" w:space="4" w:color="auto"/>
        </w:pBdr>
      </w:pPr>
      <w:proofErr w:type="gramStart"/>
      <w:r>
        <w:t>of</w:t>
      </w:r>
      <w:proofErr w:type="gramEnd"/>
      <w:r>
        <w:t xml:space="preserve"> the day.</w:t>
      </w: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r>
        <w:t xml:space="preserve">Select the </w:t>
      </w:r>
      <w:proofErr w:type="gramStart"/>
      <w:r>
        <w:t>date :</w:t>
      </w:r>
      <w:proofErr w:type="gramEnd"/>
      <w:r>
        <w:t xml:space="preserve">  May 31, 2016// </w:t>
      </w: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r>
        <w:t>This report must be queued to a 132 column printer.</w:t>
      </w: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r>
        <w:t xml:space="preserve">DEVICE: HOME// </w:t>
      </w:r>
      <w:r w:rsidRPr="000B4407">
        <w:rPr>
          <w:rStyle w:val="DSSECSBodyTextChar"/>
        </w:rPr>
        <w:t>NOTE: Queue to a 132 column print device</w:t>
      </w: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r>
        <w:t>Requested Start Time: NOW/</w:t>
      </w:r>
      <w:proofErr w:type="gramStart"/>
      <w:r>
        <w:t>/  3</w:t>
      </w:r>
      <w:proofErr w:type="gramEnd"/>
      <w:r>
        <w:t>/1/16 (MAR 01, 2016@15:10:29)</w:t>
      </w:r>
    </w:p>
    <w:p w:rsidR="003216B6" w:rsidRPr="00E85EB6" w:rsidRDefault="003216B6" w:rsidP="00E85EB6">
      <w:pPr>
        <w:pStyle w:val="FigureCaption"/>
      </w:pPr>
      <w:bookmarkStart w:id="4194" w:name="_Toc454958558"/>
      <w:bookmarkStart w:id="4195" w:name="_Toc463615264"/>
      <w:r w:rsidRPr="00E85EB6">
        <w:t>Example: Inpatient Population Report on a Selected Date Screen Print</w:t>
      </w:r>
      <w:bookmarkEnd w:id="4194"/>
      <w:bookmarkEnd w:id="4195"/>
    </w:p>
    <w:p w:rsidR="003216B6" w:rsidRDefault="003216B6" w:rsidP="00B44850">
      <w:pPr>
        <w:pStyle w:val="Figure"/>
      </w:pPr>
      <w:r w:rsidRPr="00293718">
        <w:rPr>
          <w:noProof/>
        </w:rPr>
        <w:drawing>
          <wp:inline distT="0" distB="0" distL="0" distR="0" wp14:anchorId="49CCF5B5" wp14:editId="56FB0455">
            <wp:extent cx="4610100" cy="1016934"/>
            <wp:effectExtent l="19050" t="19050" r="19050" b="12065"/>
            <wp:docPr id="157" name="Picture 157" descr="Screen Capture of Inpatient Population Report on a Selected Date Screen Print Version." title="Inpatient Population Report on a Selected Date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atient Population Report on a Selected Date.png"/>
                    <pic:cNvPicPr/>
                  </pic:nvPicPr>
                  <pic:blipFill>
                    <a:blip r:embed="rId131">
                      <a:extLst>
                        <a:ext uri="{28A0092B-C50C-407E-A947-70E740481C1C}">
                          <a14:useLocalDpi xmlns:a14="http://schemas.microsoft.com/office/drawing/2010/main" val="0"/>
                        </a:ext>
                      </a:extLst>
                    </a:blip>
                    <a:stretch>
                      <a:fillRect/>
                    </a:stretch>
                  </pic:blipFill>
                  <pic:spPr bwMode="auto">
                    <a:xfrm>
                      <a:off x="0" y="0"/>
                      <a:ext cx="4610100" cy="1016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216B6" w:rsidRPr="00E85EB6" w:rsidRDefault="003216B6" w:rsidP="00B44850">
      <w:pPr>
        <w:pStyle w:val="Heading4"/>
      </w:pPr>
      <w:bookmarkStart w:id="4196" w:name="_Toc450829803"/>
      <w:bookmarkStart w:id="4197" w:name="_Toc459041146"/>
      <w:bookmarkStart w:id="4198" w:name="_Toc459043697"/>
      <w:r w:rsidRPr="00E85EB6">
        <w:t>Generate the Inpatient Setup Extract</w:t>
      </w:r>
      <w:bookmarkEnd w:id="4196"/>
      <w:bookmarkEnd w:id="4197"/>
      <w:bookmarkEnd w:id="4198"/>
    </w:p>
    <w:p w:rsidR="003216B6" w:rsidRPr="009A7998" w:rsidRDefault="00494EB9" w:rsidP="00B44850">
      <w:pPr>
        <w:pStyle w:val="DSSECSBodyText"/>
      </w:pPr>
      <w:r>
        <w:t xml:space="preserve">This option should </w:t>
      </w:r>
      <w:r w:rsidR="003216B6" w:rsidRPr="009A7998">
        <w:rPr>
          <w:i/>
        </w:rPr>
        <w:t>only</w:t>
      </w:r>
      <w:r w:rsidR="003216B6" w:rsidRPr="009A7998">
        <w:t xml:space="preserve"> </w:t>
      </w:r>
      <w:r>
        <w:t xml:space="preserve">be utilized for </w:t>
      </w:r>
      <w:r w:rsidR="003216B6" w:rsidRPr="009A7998">
        <w:t>site</w:t>
      </w:r>
      <w:r>
        <w:t>s</w:t>
      </w:r>
      <w:r w:rsidR="003216B6" w:rsidRPr="009A7998">
        <w:t xml:space="preserve"> </w:t>
      </w:r>
      <w:r>
        <w:t xml:space="preserve">that </w:t>
      </w:r>
      <w:r w:rsidR="003216B6" w:rsidRPr="009A7998">
        <w:t>ha</w:t>
      </w:r>
      <w:r>
        <w:t>ve</w:t>
      </w:r>
      <w:r w:rsidR="003216B6" w:rsidRPr="009A7998">
        <w:t xml:space="preserve"> </w:t>
      </w:r>
      <w:r w:rsidR="003216B6" w:rsidRPr="009A7998">
        <w:rPr>
          <w:i/>
        </w:rPr>
        <w:t>never</w:t>
      </w:r>
      <w:r w:rsidR="003216B6" w:rsidRPr="009A7998">
        <w:t xml:space="preserve"> sent any DSS Extract data to </w:t>
      </w:r>
      <w:r>
        <w:t xml:space="preserve">the </w:t>
      </w:r>
      <w:r w:rsidR="003216B6" w:rsidRPr="009A7998">
        <w:t xml:space="preserve">AITC to initialize the setup extract files listed below. Once this </w:t>
      </w:r>
      <w:r>
        <w:t xml:space="preserve">is performed, </w:t>
      </w:r>
      <w:r w:rsidR="003216B6" w:rsidRPr="009A7998">
        <w:t>th</w:t>
      </w:r>
      <w:r>
        <w:t>is</w:t>
      </w:r>
      <w:r w:rsidR="003216B6" w:rsidRPr="009A7998">
        <w:t xml:space="preserve"> option should </w:t>
      </w:r>
      <w:r w:rsidR="003216B6" w:rsidRPr="00494EB9">
        <w:rPr>
          <w:u w:val="single"/>
        </w:rPr>
        <w:t>not</w:t>
      </w:r>
      <w:r w:rsidR="003216B6" w:rsidRPr="009A7998">
        <w:t xml:space="preserve"> be used again.</w:t>
      </w:r>
    </w:p>
    <w:p w:rsidR="003216B6" w:rsidRPr="009A7998" w:rsidRDefault="00494EB9" w:rsidP="00B44850">
      <w:pPr>
        <w:pStyle w:val="DSSECSBodyText"/>
      </w:pPr>
      <w:r>
        <w:t>T</w:t>
      </w:r>
      <w:r w:rsidR="003216B6" w:rsidRPr="009A7998">
        <w:t>his option generate</w:t>
      </w:r>
      <w:r>
        <w:t>s</w:t>
      </w:r>
      <w:r w:rsidR="003216B6" w:rsidRPr="009A7998">
        <w:t xml:space="preserve"> the Inpatient Setup Extract, which creates the hospital population</w:t>
      </w:r>
      <w:r>
        <w:t>,</w:t>
      </w:r>
      <w:r w:rsidR="003216B6" w:rsidRPr="009A7998">
        <w:t xml:space="preserve"> for the selected DSS start date. This data is stored in the following files</w:t>
      </w:r>
      <w:r>
        <w:t>,</w:t>
      </w:r>
      <w:r w:rsidR="003216B6" w:rsidRPr="009A7998">
        <w:t xml:space="preserve"> until transmitted to </w:t>
      </w:r>
      <w:r>
        <w:t xml:space="preserve">the </w:t>
      </w:r>
      <w:r w:rsidR="003216B6" w:rsidRPr="009A7998">
        <w:t>AITC.</w:t>
      </w:r>
    </w:p>
    <w:p w:rsidR="003216B6" w:rsidRPr="00442470" w:rsidRDefault="003216B6" w:rsidP="00B44850">
      <w:pPr>
        <w:pStyle w:val="BulletListMultiple"/>
      </w:pPr>
      <w:r w:rsidRPr="00442470">
        <w:t>ADMISSION SETUP EXTRACT file (#727.82)</w:t>
      </w:r>
    </w:p>
    <w:p w:rsidR="003216B6" w:rsidRPr="00442470" w:rsidRDefault="003216B6" w:rsidP="00B44850">
      <w:pPr>
        <w:pStyle w:val="BulletListMultiple"/>
      </w:pPr>
      <w:r w:rsidRPr="00442470">
        <w:t>PHYSICAL MOVEMENT SETUP EXTRACT file (#727.821)</w:t>
      </w:r>
    </w:p>
    <w:p w:rsidR="003216B6" w:rsidRPr="00442470" w:rsidRDefault="003216B6" w:rsidP="00B44850">
      <w:pPr>
        <w:pStyle w:val="BulletListMultipleLast"/>
      </w:pPr>
      <w:r w:rsidRPr="00442470">
        <w:t>TREATING SPECIALTY CHANGE SETUP EXTRACT file (#727.822)</w:t>
      </w:r>
    </w:p>
    <w:p w:rsidR="003216B6" w:rsidRPr="009A7998" w:rsidRDefault="003216B6" w:rsidP="00B44850">
      <w:pPr>
        <w:pStyle w:val="DSSECSBodyText"/>
        <w:rPr>
          <w:rFonts w:cs="Arial"/>
        </w:rPr>
      </w:pPr>
      <w:r w:rsidRPr="009A7998">
        <w:rPr>
          <w:rFonts w:cs="Arial"/>
        </w:rPr>
        <w:lastRenderedPageBreak/>
        <w:t>An example of the steps to produce the extract follows:</w:t>
      </w: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r>
        <w:t xml:space="preserve">Select Setup for Inpatient Census Information Option: </w:t>
      </w:r>
      <w:proofErr w:type="gramStart"/>
      <w:r>
        <w:t>2  Generate</w:t>
      </w:r>
      <w:proofErr w:type="gramEnd"/>
      <w:r>
        <w:t xml:space="preserve"> the Inpatient Setup Extract</w:t>
      </w: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proofErr w:type="gramStart"/>
      <w:r>
        <w:t>WARNING.</w:t>
      </w:r>
      <w:proofErr w:type="gramEnd"/>
    </w:p>
    <w:p w:rsidR="003216B6" w:rsidRDefault="003216B6" w:rsidP="00EF698E">
      <w:pPr>
        <w:pStyle w:val="Steps"/>
        <w:pBdr>
          <w:top w:val="single" w:sz="4" w:space="1" w:color="auto"/>
          <w:left w:val="single" w:sz="4" w:space="4" w:color="auto"/>
          <w:bottom w:val="single" w:sz="4" w:space="1" w:color="auto"/>
          <w:right w:val="single" w:sz="4" w:space="4" w:color="auto"/>
        </w:pBdr>
      </w:pPr>
      <w:r>
        <w:t>This is very resource intensive and should be queued to run at slack time.</w:t>
      </w: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keepNext/>
        <w:keepLines/>
        <w:pBdr>
          <w:top w:val="single" w:sz="4" w:space="1" w:color="auto"/>
          <w:left w:val="single" w:sz="4" w:space="4" w:color="auto"/>
          <w:bottom w:val="single" w:sz="4" w:space="1" w:color="auto"/>
          <w:right w:val="single" w:sz="4" w:space="4" w:color="auto"/>
        </w:pBdr>
      </w:pPr>
      <w:r>
        <w:t>This option will extract the admission data and data for the last</w:t>
      </w:r>
    </w:p>
    <w:p w:rsidR="003216B6" w:rsidRDefault="003216B6" w:rsidP="00EF698E">
      <w:pPr>
        <w:pStyle w:val="Steps"/>
        <w:keepNext/>
        <w:keepLines/>
        <w:pBdr>
          <w:top w:val="single" w:sz="4" w:space="1" w:color="auto"/>
          <w:left w:val="single" w:sz="4" w:space="4" w:color="auto"/>
          <w:bottom w:val="single" w:sz="4" w:space="1" w:color="auto"/>
          <w:right w:val="single" w:sz="4" w:space="4" w:color="auto"/>
        </w:pBdr>
      </w:pPr>
      <w:proofErr w:type="gramStart"/>
      <w:r>
        <w:t>transfer</w:t>
      </w:r>
      <w:proofErr w:type="gramEnd"/>
      <w:r>
        <w:t xml:space="preserve"> and treating specialty change for all patients who</w:t>
      </w:r>
    </w:p>
    <w:p w:rsidR="003216B6" w:rsidRDefault="003216B6" w:rsidP="00EF698E">
      <w:pPr>
        <w:pStyle w:val="Steps"/>
        <w:keepNext/>
        <w:keepLines/>
        <w:pBdr>
          <w:top w:val="single" w:sz="4" w:space="1" w:color="auto"/>
          <w:left w:val="single" w:sz="4" w:space="4" w:color="auto"/>
          <w:bottom w:val="single" w:sz="4" w:space="1" w:color="auto"/>
          <w:right w:val="single" w:sz="4" w:space="4" w:color="auto"/>
        </w:pBdr>
      </w:pPr>
      <w:proofErr w:type="gramStart"/>
      <w:r>
        <w:t>were</w:t>
      </w:r>
      <w:proofErr w:type="gramEnd"/>
      <w:r>
        <w:t xml:space="preserve"> in the hospital on the day you select.</w:t>
      </w: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r>
        <w:t>NOTE - This will generate a report of your inpatient population on the</w:t>
      </w:r>
    </w:p>
    <w:p w:rsidR="003216B6" w:rsidRDefault="003216B6" w:rsidP="00EF698E">
      <w:pPr>
        <w:pStyle w:val="Steps"/>
        <w:pBdr>
          <w:top w:val="single" w:sz="4" w:space="1" w:color="auto"/>
          <w:left w:val="single" w:sz="4" w:space="4" w:color="auto"/>
          <w:bottom w:val="single" w:sz="4" w:space="1" w:color="auto"/>
          <w:right w:val="single" w:sz="4" w:space="4" w:color="auto"/>
        </w:pBdr>
      </w:pPr>
      <w:r>
        <w:t>BEGINNING of the day you select, not the end of the day as MAS reports do.</w:t>
      </w:r>
    </w:p>
    <w:p w:rsidR="003216B6" w:rsidRDefault="003216B6" w:rsidP="00EF698E">
      <w:pPr>
        <w:pStyle w:val="Steps"/>
        <w:pBdr>
          <w:top w:val="single" w:sz="4" w:space="1" w:color="auto"/>
          <w:left w:val="single" w:sz="4" w:space="4" w:color="auto"/>
          <w:bottom w:val="single" w:sz="4" w:space="1" w:color="auto"/>
          <w:right w:val="single" w:sz="4" w:space="4" w:color="auto"/>
        </w:pBdr>
      </w:pPr>
      <w:r>
        <w:t>For example, for this report, if you choose October 1, 1994, the report will</w:t>
      </w:r>
    </w:p>
    <w:p w:rsidR="003216B6" w:rsidRDefault="003216B6" w:rsidP="00EF698E">
      <w:pPr>
        <w:pStyle w:val="Steps"/>
        <w:pBdr>
          <w:top w:val="single" w:sz="4" w:space="1" w:color="auto"/>
          <w:left w:val="single" w:sz="4" w:space="4" w:color="auto"/>
          <w:bottom w:val="single" w:sz="4" w:space="1" w:color="auto"/>
          <w:right w:val="single" w:sz="4" w:space="4" w:color="auto"/>
        </w:pBdr>
      </w:pPr>
      <w:proofErr w:type="gramStart"/>
      <w:r>
        <w:t>start</w:t>
      </w:r>
      <w:proofErr w:type="gramEnd"/>
      <w:r>
        <w:t xml:space="preserve"> at midnight at the beginning of the day.  For the MAS report, you would</w:t>
      </w:r>
    </w:p>
    <w:p w:rsidR="003216B6" w:rsidRDefault="003216B6" w:rsidP="00EF698E">
      <w:pPr>
        <w:pStyle w:val="Steps"/>
        <w:pBdr>
          <w:top w:val="single" w:sz="4" w:space="1" w:color="auto"/>
          <w:left w:val="single" w:sz="4" w:space="4" w:color="auto"/>
          <w:bottom w:val="single" w:sz="4" w:space="1" w:color="auto"/>
          <w:right w:val="single" w:sz="4" w:space="4" w:color="auto"/>
        </w:pBdr>
      </w:pPr>
      <w:proofErr w:type="gramStart"/>
      <w:r>
        <w:t>choose</w:t>
      </w:r>
      <w:proofErr w:type="gramEnd"/>
      <w:r>
        <w:t xml:space="preserve"> September 30, 1994.  The MAS report begins at midnight at the end</w:t>
      </w:r>
    </w:p>
    <w:p w:rsidR="003216B6" w:rsidRDefault="003216B6" w:rsidP="00EF698E">
      <w:pPr>
        <w:pStyle w:val="Steps"/>
        <w:pBdr>
          <w:top w:val="single" w:sz="4" w:space="1" w:color="auto"/>
          <w:left w:val="single" w:sz="4" w:space="4" w:color="auto"/>
          <w:bottom w:val="single" w:sz="4" w:space="1" w:color="auto"/>
          <w:right w:val="single" w:sz="4" w:space="4" w:color="auto"/>
        </w:pBdr>
      </w:pPr>
      <w:proofErr w:type="gramStart"/>
      <w:r>
        <w:t>of</w:t>
      </w:r>
      <w:proofErr w:type="gramEnd"/>
      <w:r>
        <w:t xml:space="preserve"> the day.</w:t>
      </w: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p>
    <w:p w:rsidR="003216B6" w:rsidRDefault="003216B6" w:rsidP="00EF698E">
      <w:pPr>
        <w:pStyle w:val="Steps"/>
        <w:pBdr>
          <w:top w:val="single" w:sz="4" w:space="1" w:color="auto"/>
          <w:left w:val="single" w:sz="4" w:space="4" w:color="auto"/>
          <w:bottom w:val="single" w:sz="4" w:space="1" w:color="auto"/>
          <w:right w:val="single" w:sz="4" w:space="4" w:color="auto"/>
        </w:pBdr>
      </w:pPr>
      <w:r>
        <w:t>Select the date:  Oct 01, 1996// &lt;RET&gt; (OCT 01, 1996)</w:t>
      </w:r>
    </w:p>
    <w:p w:rsidR="003216B6" w:rsidRDefault="003216B6" w:rsidP="00EF698E">
      <w:pPr>
        <w:pStyle w:val="Steps"/>
        <w:pBdr>
          <w:top w:val="single" w:sz="4" w:space="1" w:color="auto"/>
          <w:left w:val="single" w:sz="4" w:space="4" w:color="auto"/>
          <w:bottom w:val="single" w:sz="4" w:space="1" w:color="auto"/>
          <w:right w:val="single" w:sz="4" w:space="4" w:color="auto"/>
        </w:pBdr>
      </w:pPr>
      <w:r>
        <w:t>Requested Start Time: NOW// &lt;RET&gt; (DEC 17, 1996@09:43:16)</w:t>
      </w:r>
    </w:p>
    <w:p w:rsidR="00693BEC" w:rsidRPr="00693BEC" w:rsidRDefault="00693BEC" w:rsidP="00B44850">
      <w:pPr>
        <w:pStyle w:val="DSSECSBodyText"/>
      </w:pPr>
    </w:p>
    <w:p w:rsidR="003216B6" w:rsidRPr="00DF73AD" w:rsidRDefault="003216B6" w:rsidP="00B44850">
      <w:pPr>
        <w:pStyle w:val="Heading4"/>
      </w:pPr>
      <w:bookmarkStart w:id="4199" w:name="_Toc450829804"/>
      <w:bookmarkStart w:id="4200" w:name="_Toc459041147"/>
      <w:bookmarkStart w:id="4201" w:name="_Toc459043698"/>
      <w:r w:rsidRPr="00DF73AD">
        <w:t>Active MAS Wards for Fiscal Year Print</w:t>
      </w:r>
      <w:bookmarkEnd w:id="4199"/>
      <w:bookmarkEnd w:id="4200"/>
      <w:bookmarkEnd w:id="4201"/>
      <w:r w:rsidRPr="00DF73AD">
        <w:t xml:space="preserve"> </w:t>
      </w:r>
    </w:p>
    <w:p w:rsidR="003216B6" w:rsidRPr="009A7998" w:rsidRDefault="003216B6" w:rsidP="00B44850">
      <w:pPr>
        <w:pStyle w:val="DSSECSBodyText"/>
      </w:pPr>
      <w:proofErr w:type="gramStart"/>
      <w:r w:rsidRPr="009A7998">
        <w:t>This option provide</w:t>
      </w:r>
      <w:proofErr w:type="gramEnd"/>
      <w:r w:rsidRPr="009A7998">
        <w:t xml:space="preserve"> </w:t>
      </w:r>
      <w:r w:rsidR="0058022A">
        <w:t xml:space="preserve">assistance, </w:t>
      </w:r>
      <w:r w:rsidRPr="009A7998">
        <w:t xml:space="preserve">for building wards in the commercial database at </w:t>
      </w:r>
      <w:r w:rsidR="0058022A">
        <w:t xml:space="preserve">the </w:t>
      </w:r>
      <w:r w:rsidRPr="009A7998">
        <w:t>AITC.</w:t>
      </w:r>
    </w:p>
    <w:p w:rsidR="003216B6" w:rsidRPr="009A7998" w:rsidRDefault="003216B6" w:rsidP="00B44850">
      <w:pPr>
        <w:pStyle w:val="DSSECSBodyText"/>
      </w:pPr>
      <w:r w:rsidRPr="009A7998">
        <w:t>Use this option to print a list of all MAS wards that were active at any time</w:t>
      </w:r>
      <w:r w:rsidR="00B5075C">
        <w:t>,</w:t>
      </w:r>
      <w:r w:rsidRPr="009A7998">
        <w:t xml:space="preserve"> during the current fiscal year. The only prompt is for a device. The output is formatted for 132 columns</w:t>
      </w:r>
      <w:r w:rsidR="00B5075C">
        <w:t xml:space="preserve">, </w:t>
      </w:r>
      <w:r w:rsidRPr="009A7998">
        <w:t>sorted by Medical Center Division and display</w:t>
      </w:r>
      <w:r w:rsidR="00B5075C">
        <w:t>s</w:t>
      </w:r>
      <w:r w:rsidRPr="009A7998">
        <w:t xml:space="preserve"> the following information:</w:t>
      </w:r>
    </w:p>
    <w:p w:rsidR="003216B6" w:rsidRPr="009A7998" w:rsidRDefault="003216B6" w:rsidP="00B44850">
      <w:pPr>
        <w:pStyle w:val="BulletListMultiple"/>
      </w:pPr>
      <w:r w:rsidRPr="009A7998">
        <w:t>Pointer to the HOSPITAL LOCATION file (#44)</w:t>
      </w:r>
    </w:p>
    <w:p w:rsidR="003216B6" w:rsidRPr="009A7998" w:rsidRDefault="003216B6" w:rsidP="00B44850">
      <w:pPr>
        <w:pStyle w:val="BulletListMultiple"/>
      </w:pPr>
      <w:r w:rsidRPr="009A7998">
        <w:t>Service and specialty associated with the ward in the WARD LOCATION file (#42)</w:t>
      </w:r>
    </w:p>
    <w:p w:rsidR="003216B6" w:rsidRPr="009A7998" w:rsidRDefault="003216B6" w:rsidP="00B44850">
      <w:pPr>
        <w:pStyle w:val="BulletListMultipleLast"/>
      </w:pPr>
      <w:r w:rsidRPr="009A7998">
        <w:t>DSS Product Department associated with the ward in the DSS WARD file (#727.4)</w:t>
      </w:r>
    </w:p>
    <w:p w:rsidR="003216B6" w:rsidRPr="009A7998" w:rsidRDefault="003216B6" w:rsidP="00B44850">
      <w:pPr>
        <w:pStyle w:val="DSSECSBodyText"/>
      </w:pPr>
      <w:r w:rsidRPr="009A7998">
        <w:t>The steps to produce the list are:</w:t>
      </w:r>
    </w:p>
    <w:p w:rsidR="003216B6" w:rsidRPr="00DF73AD" w:rsidRDefault="003216B6" w:rsidP="00DF73AD">
      <w:pPr>
        <w:pStyle w:val="FigureCaption"/>
      </w:pPr>
      <w:bookmarkStart w:id="4202" w:name="_Toc454958559"/>
      <w:bookmarkStart w:id="4203" w:name="_Toc463615265"/>
      <w:r w:rsidRPr="00DF73AD">
        <w:t>Example: Active MAS Wards for Fiscal Year Print – Screen Print</w:t>
      </w:r>
      <w:bookmarkEnd w:id="4202"/>
      <w:bookmarkEnd w:id="4203"/>
    </w:p>
    <w:p w:rsidR="003216B6" w:rsidRDefault="003216B6" w:rsidP="00B44850">
      <w:pPr>
        <w:pStyle w:val="Figure"/>
      </w:pPr>
      <w:r w:rsidRPr="00293718">
        <w:rPr>
          <w:noProof/>
        </w:rPr>
        <w:drawing>
          <wp:inline distT="0" distB="0" distL="0" distR="0" wp14:anchorId="76E21A13" wp14:editId="5B0F4C01">
            <wp:extent cx="5934075" cy="1571625"/>
            <wp:effectExtent l="19050" t="19050" r="28575" b="28575"/>
            <wp:docPr id="160" name="Picture 160" descr="Screen Capture of Active MAS Wards for Fiscal Year Print – Screen Print Version." title="Active MAS Wards for Fiscal Year Print –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5934075" cy="1571625"/>
                    </a:xfrm>
                    <a:prstGeom prst="rect">
                      <a:avLst/>
                    </a:prstGeom>
                    <a:ln>
                      <a:solidFill>
                        <a:sysClr val="windowText" lastClr="000000"/>
                      </a:solidFill>
                    </a:ln>
                  </pic:spPr>
                </pic:pic>
              </a:graphicData>
            </a:graphic>
          </wp:inline>
        </w:drawing>
      </w:r>
    </w:p>
    <w:p w:rsidR="003216B6" w:rsidRPr="00FF4B63" w:rsidRDefault="003216B6" w:rsidP="00B44850">
      <w:pPr>
        <w:pStyle w:val="DSSECSBodyText"/>
        <w:rPr>
          <w:rFonts w:cs="Arial"/>
        </w:rPr>
      </w:pPr>
      <w:r w:rsidRPr="00FF4B63">
        <w:rPr>
          <w:rFonts w:cs="Arial"/>
        </w:rPr>
        <w:lastRenderedPageBreak/>
        <w:t xml:space="preserve">Guidance for capturing exported data into spreadsheets and the additional DSS application steps required to produce exportable versions of reports </w:t>
      </w:r>
      <w:r w:rsidR="000C3A31">
        <w:rPr>
          <w:rFonts w:cs="Arial"/>
        </w:rPr>
        <w:t xml:space="preserve">are located </w:t>
      </w:r>
      <w:r w:rsidRPr="00FF4B63">
        <w:rPr>
          <w:rFonts w:cs="Arial"/>
        </w:rPr>
        <w:t xml:space="preserve">in </w:t>
      </w:r>
      <w:hyperlink w:anchor="Appendix_C" w:tooltip="Hyperlink to Appendix C.  Exporting a Report to a Spreadsheet" w:history="1">
        <w:r w:rsidRPr="00FF4B63">
          <w:rPr>
            <w:rStyle w:val="Hyperlink"/>
            <w:rFonts w:eastAsiaTheme="majorEastAsia" w:cs="Arial"/>
          </w:rPr>
          <w:t xml:space="preserve">Appendix </w:t>
        </w:r>
        <w:r w:rsidR="00693BEC" w:rsidRPr="00FF4B63">
          <w:rPr>
            <w:rStyle w:val="Hyperlink"/>
            <w:rFonts w:eastAsiaTheme="majorEastAsia" w:cs="Arial"/>
          </w:rPr>
          <w:t>F</w:t>
        </w:r>
        <w:r w:rsidRPr="00FF4B63">
          <w:rPr>
            <w:rStyle w:val="Hyperlink"/>
            <w:rFonts w:eastAsiaTheme="majorEastAsia" w:cs="Arial"/>
          </w:rPr>
          <w:t>: Exporting a Report to a Spreadsheet</w:t>
        </w:r>
      </w:hyperlink>
      <w:r w:rsidRPr="00FF4B63">
        <w:rPr>
          <w:rFonts w:cs="Arial"/>
        </w:rPr>
        <w:t>.</w:t>
      </w:r>
    </w:p>
    <w:p w:rsidR="003216B6" w:rsidRPr="00FF4B63" w:rsidRDefault="003216B6" w:rsidP="00B44850">
      <w:pPr>
        <w:pStyle w:val="DSSECSBodyText"/>
        <w:rPr>
          <w:rFonts w:cs="Arial"/>
        </w:rPr>
      </w:pPr>
      <w:r w:rsidRPr="00FF4B63">
        <w:rPr>
          <w:rFonts w:cs="Arial"/>
        </w:rPr>
        <w:t xml:space="preserve">The following example shows the report after it has been produced in </w:t>
      </w:r>
      <w:r w:rsidR="00422425">
        <w:rPr>
          <w:rFonts w:cs="Arial"/>
        </w:rPr>
        <w:t xml:space="preserve">an </w:t>
      </w:r>
      <w:r w:rsidRPr="00FF4B63">
        <w:rPr>
          <w:rFonts w:cs="Arial"/>
        </w:rPr>
        <w:t>exportable format and imported into a spreadsheet:</w:t>
      </w:r>
    </w:p>
    <w:p w:rsidR="003216B6" w:rsidRPr="00DF73AD" w:rsidRDefault="003216B6" w:rsidP="00DF73AD">
      <w:pPr>
        <w:pStyle w:val="FigureCaption"/>
      </w:pPr>
      <w:bookmarkStart w:id="4204" w:name="_Toc454958560"/>
      <w:bookmarkStart w:id="4205" w:name="_Toc463615266"/>
      <w:r w:rsidRPr="00DF73AD">
        <w:t>Example: Exported Active MAS Wards for Fiscal Year Print</w:t>
      </w:r>
      <w:bookmarkEnd w:id="4204"/>
      <w:bookmarkEnd w:id="4205"/>
    </w:p>
    <w:p w:rsidR="003216B6" w:rsidRDefault="003216B6" w:rsidP="00B44850">
      <w:pPr>
        <w:pStyle w:val="Figure"/>
      </w:pPr>
      <w:r w:rsidRPr="00293718">
        <w:rPr>
          <w:noProof/>
        </w:rPr>
        <w:drawing>
          <wp:inline distT="0" distB="0" distL="0" distR="0" wp14:anchorId="74E39B00" wp14:editId="5ABE4AA1">
            <wp:extent cx="5943600" cy="796290"/>
            <wp:effectExtent l="19050" t="19050" r="19050" b="22860"/>
            <wp:docPr id="161" name="Picture 161" descr="Spreadsheet includes Division, Ward, DSS Department, Pointer to File 44, Ward Service and Ward Specialty." title="Exported Active MAS Wards for Fiscal Yea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5943600" cy="796290"/>
                    </a:xfrm>
                    <a:prstGeom prst="rect">
                      <a:avLst/>
                    </a:prstGeom>
                    <a:ln>
                      <a:solidFill>
                        <a:schemeClr val="tx1"/>
                      </a:solidFill>
                    </a:ln>
                  </pic:spPr>
                </pic:pic>
              </a:graphicData>
            </a:graphic>
          </wp:inline>
        </w:drawing>
      </w:r>
    </w:p>
    <w:p w:rsidR="003216B6" w:rsidRPr="00DF73AD" w:rsidRDefault="003216B6" w:rsidP="00B44850">
      <w:pPr>
        <w:pStyle w:val="Heading4"/>
      </w:pPr>
      <w:bookmarkStart w:id="4206" w:name="_Toc450829805"/>
      <w:bookmarkStart w:id="4207" w:name="_Toc459041148"/>
      <w:bookmarkStart w:id="4208" w:name="_Toc459043699"/>
      <w:r w:rsidRPr="00DF73AD">
        <w:t>Primary Care Team Print</w:t>
      </w:r>
      <w:bookmarkEnd w:id="4206"/>
      <w:bookmarkEnd w:id="4207"/>
      <w:bookmarkEnd w:id="4208"/>
    </w:p>
    <w:p w:rsidR="003216B6" w:rsidRPr="00FF4B63" w:rsidRDefault="003216B6" w:rsidP="00B44850">
      <w:pPr>
        <w:pStyle w:val="DSSECSBodyText"/>
      </w:pPr>
      <w:r w:rsidRPr="00FF4B63">
        <w:t xml:space="preserve">Use this option to print a list of all </w:t>
      </w:r>
      <w:r w:rsidR="00673BBC" w:rsidRPr="00FF4B63">
        <w:t>Primary Care Teams</w:t>
      </w:r>
      <w:r w:rsidRPr="00FF4B63">
        <w:t>. The list is sorted alphabetically</w:t>
      </w:r>
      <w:r w:rsidR="00673BBC">
        <w:t>,</w:t>
      </w:r>
      <w:r w:rsidRPr="00FF4B63">
        <w:t xml:space="preserve"> by team name and displays the pointer to the TEAM file (#404.51). This option </w:t>
      </w:r>
      <w:r w:rsidR="00673BBC">
        <w:t xml:space="preserve">allows the user to </w:t>
      </w:r>
      <w:r w:rsidRPr="00FF4B63">
        <w:t xml:space="preserve">build </w:t>
      </w:r>
      <w:r w:rsidR="00673BBC" w:rsidRPr="00FF4B63">
        <w:t>Primary Care Teams</w:t>
      </w:r>
      <w:r w:rsidR="00673BBC">
        <w:t>,</w:t>
      </w:r>
      <w:r w:rsidR="00673BBC" w:rsidRPr="00FF4B63">
        <w:t xml:space="preserve"> </w:t>
      </w:r>
      <w:r w:rsidRPr="00FF4B63">
        <w:t xml:space="preserve">on the </w:t>
      </w:r>
      <w:r w:rsidR="00673BBC" w:rsidRPr="00FF4B63">
        <w:t xml:space="preserve">Commercial </w:t>
      </w:r>
      <w:r w:rsidRPr="00FF4B63">
        <w:t>DSS system.</w:t>
      </w:r>
    </w:p>
    <w:p w:rsidR="003216B6" w:rsidRPr="00FF4B63" w:rsidRDefault="003216B6" w:rsidP="00B44850">
      <w:pPr>
        <w:pStyle w:val="DSSECSBodyText"/>
      </w:pPr>
      <w:r w:rsidRPr="00FF4B63">
        <w:t>The steps to produce this list are:</w:t>
      </w:r>
    </w:p>
    <w:p w:rsidR="00693BEC" w:rsidRDefault="00693BEC" w:rsidP="00693BEC">
      <w:pPr>
        <w:pStyle w:val="Steps"/>
        <w:pBdr>
          <w:top w:val="single" w:sz="4" w:space="1" w:color="auto"/>
          <w:left w:val="single" w:sz="4" w:space="4" w:color="auto"/>
          <w:bottom w:val="single" w:sz="4" w:space="1" w:color="auto"/>
          <w:right w:val="single" w:sz="4" w:space="4" w:color="auto"/>
        </w:pBdr>
      </w:pPr>
    </w:p>
    <w:p w:rsidR="003216B6" w:rsidRDefault="003216B6" w:rsidP="00693BEC">
      <w:pPr>
        <w:pStyle w:val="Steps"/>
        <w:pBdr>
          <w:top w:val="single" w:sz="4" w:space="1" w:color="auto"/>
          <w:left w:val="single" w:sz="4" w:space="4" w:color="auto"/>
          <w:bottom w:val="single" w:sz="4" w:space="1" w:color="auto"/>
          <w:right w:val="single" w:sz="4" w:space="4" w:color="auto"/>
        </w:pBdr>
      </w:pPr>
      <w:r>
        <w:t xml:space="preserve">Select Setup for Inpatient Census Information Option: </w:t>
      </w:r>
      <w:proofErr w:type="gramStart"/>
      <w:r>
        <w:t>4  Primary</w:t>
      </w:r>
      <w:proofErr w:type="gramEnd"/>
      <w:r>
        <w:t xml:space="preserve"> Care Team Print</w:t>
      </w:r>
    </w:p>
    <w:p w:rsidR="003216B6" w:rsidRDefault="003216B6" w:rsidP="00693BEC">
      <w:pPr>
        <w:pStyle w:val="Steps"/>
        <w:pBdr>
          <w:top w:val="single" w:sz="4" w:space="1" w:color="auto"/>
          <w:left w:val="single" w:sz="4" w:space="4" w:color="auto"/>
          <w:bottom w:val="single" w:sz="4" w:space="1" w:color="auto"/>
          <w:right w:val="single" w:sz="4" w:space="4" w:color="auto"/>
        </w:pBdr>
      </w:pPr>
    </w:p>
    <w:p w:rsidR="003216B6" w:rsidRDefault="003216B6" w:rsidP="00693BEC">
      <w:pPr>
        <w:pStyle w:val="Steps"/>
        <w:pBdr>
          <w:top w:val="single" w:sz="4" w:space="1" w:color="auto"/>
          <w:left w:val="single" w:sz="4" w:space="4" w:color="auto"/>
          <w:bottom w:val="single" w:sz="4" w:space="1" w:color="auto"/>
          <w:right w:val="single" w:sz="4" w:space="4" w:color="auto"/>
        </w:pBdr>
      </w:pPr>
      <w:r>
        <w:t>This option prints a list of all Primary Care Teams.  The list is sorted</w:t>
      </w:r>
    </w:p>
    <w:p w:rsidR="003216B6" w:rsidRDefault="003216B6" w:rsidP="00693BEC">
      <w:pPr>
        <w:pStyle w:val="Steps"/>
        <w:pBdr>
          <w:top w:val="single" w:sz="4" w:space="1" w:color="auto"/>
          <w:left w:val="single" w:sz="4" w:space="4" w:color="auto"/>
          <w:bottom w:val="single" w:sz="4" w:space="1" w:color="auto"/>
          <w:right w:val="single" w:sz="4" w:space="4" w:color="auto"/>
        </w:pBdr>
      </w:pPr>
      <w:proofErr w:type="gramStart"/>
      <w:r>
        <w:t>alphabetically</w:t>
      </w:r>
      <w:proofErr w:type="gramEnd"/>
      <w:r>
        <w:t xml:space="preserve"> by TEAM name and displays the pointer to the TEAM file (#404.51).</w:t>
      </w:r>
    </w:p>
    <w:p w:rsidR="003216B6" w:rsidRDefault="003216B6" w:rsidP="00693BEC">
      <w:pPr>
        <w:pStyle w:val="Steps"/>
        <w:pBdr>
          <w:top w:val="single" w:sz="4" w:space="1" w:color="auto"/>
          <w:left w:val="single" w:sz="4" w:space="4" w:color="auto"/>
          <w:bottom w:val="single" w:sz="4" w:space="1" w:color="auto"/>
          <w:right w:val="single" w:sz="4" w:space="4" w:color="auto"/>
        </w:pBdr>
      </w:pPr>
    </w:p>
    <w:p w:rsidR="003216B6" w:rsidRDefault="003216B6" w:rsidP="00693BEC">
      <w:pPr>
        <w:pStyle w:val="Steps"/>
        <w:pBdr>
          <w:top w:val="single" w:sz="4" w:space="1" w:color="auto"/>
          <w:left w:val="single" w:sz="4" w:space="4" w:color="auto"/>
          <w:bottom w:val="single" w:sz="4" w:space="1" w:color="auto"/>
          <w:right w:val="single" w:sz="4" w:space="4" w:color="auto"/>
        </w:pBdr>
      </w:pPr>
      <w:r>
        <w:t xml:space="preserve">Do you want the output in exportable format? NO// </w:t>
      </w:r>
    </w:p>
    <w:p w:rsidR="003216B6" w:rsidRDefault="003216B6" w:rsidP="00693BEC">
      <w:pPr>
        <w:pStyle w:val="Steps"/>
        <w:pBdr>
          <w:top w:val="single" w:sz="4" w:space="1" w:color="auto"/>
          <w:left w:val="single" w:sz="4" w:space="4" w:color="auto"/>
          <w:bottom w:val="single" w:sz="4" w:space="1" w:color="auto"/>
          <w:right w:val="single" w:sz="4" w:space="4" w:color="auto"/>
        </w:pBdr>
      </w:pPr>
    </w:p>
    <w:p w:rsidR="003216B6" w:rsidRDefault="003216B6" w:rsidP="00693BEC">
      <w:pPr>
        <w:pStyle w:val="Steps"/>
        <w:pBdr>
          <w:top w:val="single" w:sz="4" w:space="1" w:color="auto"/>
          <w:left w:val="single" w:sz="4" w:space="4" w:color="auto"/>
          <w:bottom w:val="single" w:sz="4" w:space="1" w:color="auto"/>
          <w:right w:val="single" w:sz="4" w:space="4" w:color="auto"/>
        </w:pBdr>
      </w:pPr>
      <w:r>
        <w:t>The right margin for this report is 80.</w:t>
      </w:r>
    </w:p>
    <w:p w:rsidR="003216B6" w:rsidRDefault="003216B6" w:rsidP="00693BEC">
      <w:pPr>
        <w:pStyle w:val="Steps"/>
        <w:pBdr>
          <w:top w:val="single" w:sz="4" w:space="1" w:color="auto"/>
          <w:left w:val="single" w:sz="4" w:space="4" w:color="auto"/>
          <w:bottom w:val="single" w:sz="4" w:space="1" w:color="auto"/>
          <w:right w:val="single" w:sz="4" w:space="4" w:color="auto"/>
        </w:pBdr>
      </w:pPr>
    </w:p>
    <w:p w:rsidR="003216B6" w:rsidRDefault="003216B6" w:rsidP="00693BEC">
      <w:pPr>
        <w:pStyle w:val="Steps"/>
        <w:pBdr>
          <w:top w:val="single" w:sz="4" w:space="1" w:color="auto"/>
          <w:left w:val="single" w:sz="4" w:space="4" w:color="auto"/>
          <w:bottom w:val="single" w:sz="4" w:space="1" w:color="auto"/>
          <w:right w:val="single" w:sz="4" w:space="4" w:color="auto"/>
        </w:pBdr>
      </w:pPr>
    </w:p>
    <w:p w:rsidR="003216B6" w:rsidRDefault="003216B6" w:rsidP="00693BEC">
      <w:pPr>
        <w:pStyle w:val="Steps"/>
        <w:pBdr>
          <w:top w:val="single" w:sz="4" w:space="1" w:color="auto"/>
          <w:left w:val="single" w:sz="4" w:space="4" w:color="auto"/>
          <w:bottom w:val="single" w:sz="4" w:space="1" w:color="auto"/>
          <w:right w:val="single" w:sz="4" w:space="4" w:color="auto"/>
        </w:pBdr>
      </w:pPr>
      <w:r>
        <w:t>DEVICE:   HOME (CRT)    Right Margin: 80//</w:t>
      </w:r>
    </w:p>
    <w:p w:rsidR="00693BEC" w:rsidRDefault="00693BEC" w:rsidP="00693BEC">
      <w:pPr>
        <w:pStyle w:val="Steps"/>
        <w:pBdr>
          <w:top w:val="single" w:sz="4" w:space="1" w:color="auto"/>
          <w:left w:val="single" w:sz="4" w:space="4" w:color="auto"/>
          <w:bottom w:val="single" w:sz="4" w:space="1" w:color="auto"/>
          <w:right w:val="single" w:sz="4" w:space="4" w:color="auto"/>
        </w:pBdr>
      </w:pPr>
    </w:p>
    <w:p w:rsidR="003216B6" w:rsidRPr="00DF73AD" w:rsidRDefault="003216B6" w:rsidP="00DF73AD">
      <w:pPr>
        <w:pStyle w:val="FigureCaption"/>
      </w:pPr>
      <w:bookmarkStart w:id="4209" w:name="_Toc454958561"/>
      <w:bookmarkStart w:id="4210" w:name="_Toc463615267"/>
      <w:r w:rsidRPr="00DF73AD">
        <w:t>Example: Primary Care Team Print- Screen Print</w:t>
      </w:r>
      <w:bookmarkEnd w:id="4209"/>
      <w:bookmarkEnd w:id="4210"/>
    </w:p>
    <w:p w:rsidR="003216B6" w:rsidRDefault="003216B6" w:rsidP="00B44850">
      <w:pPr>
        <w:pStyle w:val="Figure"/>
      </w:pPr>
      <w:r w:rsidRPr="00293718">
        <w:rPr>
          <w:noProof/>
        </w:rPr>
        <w:drawing>
          <wp:inline distT="0" distB="0" distL="0" distR="0" wp14:anchorId="5141F79A" wp14:editId="6AC4A51C">
            <wp:extent cx="5534025" cy="942975"/>
            <wp:effectExtent l="19050" t="19050" r="28575" b="28575"/>
            <wp:docPr id="162" name="Picture 162" descr="Screen capture for the Primary Care Team Print - Screen Print Version." title=" Primary Care Team Print -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y Care Team Print.png"/>
                    <pic:cNvPicPr/>
                  </pic:nvPicPr>
                  <pic:blipFill rotWithShape="1">
                    <a:blip r:embed="rId134">
                      <a:extLst>
                        <a:ext uri="{28A0092B-C50C-407E-A947-70E740481C1C}">
                          <a14:useLocalDpi xmlns:a14="http://schemas.microsoft.com/office/drawing/2010/main" val="0"/>
                        </a:ext>
                      </a:extLst>
                    </a:blip>
                    <a:srcRect t="58051"/>
                    <a:stretch/>
                  </pic:blipFill>
                  <pic:spPr bwMode="auto">
                    <a:xfrm>
                      <a:off x="0" y="0"/>
                      <a:ext cx="5534025" cy="9429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216B6" w:rsidRPr="00FF4B63" w:rsidRDefault="003216B6" w:rsidP="00B44850">
      <w:pPr>
        <w:pStyle w:val="DSSECSBodyText"/>
        <w:rPr>
          <w:rFonts w:cs="Arial"/>
        </w:rPr>
      </w:pPr>
      <w:r w:rsidRPr="00FF4B63">
        <w:rPr>
          <w:rFonts w:cs="Arial"/>
        </w:rPr>
        <w:t xml:space="preserve">Guidance for capturing exported data into spreadsheets and the additional DSS application steps required to produce exportable versions of reports </w:t>
      </w:r>
      <w:r w:rsidR="00CA5968">
        <w:rPr>
          <w:rFonts w:cs="Arial"/>
        </w:rPr>
        <w:t>are located</w:t>
      </w:r>
      <w:r w:rsidRPr="00FF4B63">
        <w:rPr>
          <w:rFonts w:cs="Arial"/>
        </w:rPr>
        <w:t xml:space="preserve"> in </w:t>
      </w:r>
      <w:hyperlink w:anchor="Appendix_C" w:tooltip="Hyperlink to Appendix C.  Exporting a Report to a Spreadsheet" w:history="1">
        <w:r w:rsidRPr="00FF4B63">
          <w:rPr>
            <w:rStyle w:val="Hyperlink"/>
            <w:rFonts w:eastAsiaTheme="majorEastAsia" w:cs="Arial"/>
          </w:rPr>
          <w:t xml:space="preserve">Appendix </w:t>
        </w:r>
        <w:r w:rsidR="00693BEC" w:rsidRPr="00FF4B63">
          <w:rPr>
            <w:rStyle w:val="Hyperlink"/>
            <w:rFonts w:eastAsiaTheme="majorEastAsia" w:cs="Arial"/>
          </w:rPr>
          <w:t>F</w:t>
        </w:r>
        <w:r w:rsidRPr="00FF4B63">
          <w:rPr>
            <w:rStyle w:val="Hyperlink"/>
            <w:rFonts w:eastAsiaTheme="majorEastAsia" w:cs="Arial"/>
          </w:rPr>
          <w:t>: Exporting a Report to a Spreadsheet</w:t>
        </w:r>
      </w:hyperlink>
      <w:r w:rsidRPr="00FF4B63">
        <w:rPr>
          <w:rFonts w:cs="Arial"/>
        </w:rPr>
        <w:t>.</w:t>
      </w:r>
    </w:p>
    <w:p w:rsidR="003216B6" w:rsidRPr="00FF4B63" w:rsidRDefault="003216B6" w:rsidP="00B44850">
      <w:pPr>
        <w:pStyle w:val="DSSECSBodyText"/>
        <w:rPr>
          <w:rFonts w:cs="Arial"/>
          <w:sz w:val="28"/>
        </w:rPr>
      </w:pPr>
      <w:r w:rsidRPr="00FF4B63">
        <w:rPr>
          <w:rFonts w:cs="Arial"/>
          <w:szCs w:val="24"/>
        </w:rPr>
        <w:t xml:space="preserve">The following example shows the report after it has been produced in </w:t>
      </w:r>
      <w:r w:rsidR="00422425">
        <w:rPr>
          <w:rFonts w:cs="Arial"/>
          <w:szCs w:val="24"/>
        </w:rPr>
        <w:t xml:space="preserve">an </w:t>
      </w:r>
      <w:r w:rsidRPr="00FF4B63">
        <w:rPr>
          <w:rFonts w:cs="Arial"/>
          <w:szCs w:val="24"/>
        </w:rPr>
        <w:t>exportable format and imported into a spreadsheet:</w:t>
      </w:r>
    </w:p>
    <w:p w:rsidR="003216B6" w:rsidRPr="00DF73AD" w:rsidRDefault="003216B6" w:rsidP="00DF73AD">
      <w:pPr>
        <w:pStyle w:val="FigureCaption"/>
      </w:pPr>
      <w:bookmarkStart w:id="4211" w:name="_Toc454958562"/>
      <w:bookmarkStart w:id="4212" w:name="_Toc463615268"/>
      <w:r w:rsidRPr="00DF73AD">
        <w:lastRenderedPageBreak/>
        <w:t>Example: Exported Primary Care Team Print</w:t>
      </w:r>
      <w:bookmarkEnd w:id="4211"/>
      <w:bookmarkEnd w:id="4212"/>
    </w:p>
    <w:p w:rsidR="00693BEC" w:rsidRDefault="003216B6" w:rsidP="00B44850">
      <w:pPr>
        <w:pStyle w:val="Figure"/>
      </w:pPr>
      <w:r w:rsidRPr="00293718">
        <w:rPr>
          <w:noProof/>
        </w:rPr>
        <w:drawing>
          <wp:inline distT="0" distB="0" distL="0" distR="0" wp14:anchorId="14FF1F08" wp14:editId="1A563320">
            <wp:extent cx="2391321" cy="1104900"/>
            <wp:effectExtent l="19050" t="19050" r="28575" b="19050"/>
            <wp:docPr id="163" name="Picture 54" descr="Spreadsheet includes Team Name and Team File Pointer." title="Exported Primary Care Team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2391321" cy="1104900"/>
                    </a:xfrm>
                    <a:prstGeom prst="rect">
                      <a:avLst/>
                    </a:prstGeom>
                    <a:noFill/>
                    <a:ln>
                      <a:solidFill>
                        <a:schemeClr val="tx1"/>
                      </a:solidFill>
                    </a:ln>
                  </pic:spPr>
                </pic:pic>
              </a:graphicData>
            </a:graphic>
          </wp:inline>
        </w:drawing>
      </w:r>
    </w:p>
    <w:p w:rsidR="003216B6" w:rsidRPr="00DF73AD" w:rsidRDefault="003216B6" w:rsidP="00B44850">
      <w:pPr>
        <w:pStyle w:val="Heading3"/>
      </w:pPr>
      <w:bookmarkStart w:id="4213" w:name="_Toc450829806"/>
      <w:bookmarkStart w:id="4214" w:name="_Toc454958422"/>
      <w:bookmarkStart w:id="4215" w:name="_Toc459041149"/>
      <w:bookmarkStart w:id="4216" w:name="_Toc459043700"/>
      <w:r w:rsidRPr="00DF73AD">
        <w:t>Setup for Inpatient Medications Information</w:t>
      </w:r>
      <w:bookmarkEnd w:id="4213"/>
      <w:bookmarkEnd w:id="4214"/>
      <w:bookmarkEnd w:id="4215"/>
      <w:bookmarkEnd w:id="4216"/>
    </w:p>
    <w:p w:rsidR="003216B6" w:rsidRPr="00FF4B63" w:rsidRDefault="006970F7" w:rsidP="00B44850">
      <w:pPr>
        <w:pStyle w:val="DSSECSBodyText"/>
      </w:pPr>
      <w:r>
        <w:t xml:space="preserve">When the </w:t>
      </w:r>
      <w:r w:rsidR="003216B6" w:rsidRPr="00FF4B63">
        <w:t xml:space="preserve">Setup for Inpatient Medications Information option </w:t>
      </w:r>
      <w:r>
        <w:t xml:space="preserve">is selected, </w:t>
      </w:r>
      <w:r w:rsidR="003216B6" w:rsidRPr="00FF4B63">
        <w:t>from the Maintenance Menu</w:t>
      </w:r>
      <w:r>
        <w:t xml:space="preserve">, </w:t>
      </w:r>
      <w:r w:rsidR="003216B6" w:rsidRPr="00FF4B63">
        <w:t>the following sub-menu and options</w:t>
      </w:r>
      <w:r>
        <w:t xml:space="preserve"> are displayed</w:t>
      </w:r>
      <w:r w:rsidR="003216B6" w:rsidRPr="00FF4B63">
        <w:t>.</w:t>
      </w:r>
      <w:bookmarkStart w:id="4217" w:name="_Toc300140273"/>
      <w:bookmarkStart w:id="4218" w:name="_Toc300141037"/>
      <w:bookmarkEnd w:id="4217"/>
      <w:bookmarkEnd w:id="4218"/>
    </w:p>
    <w:p w:rsidR="003216B6" w:rsidRPr="00DF73AD" w:rsidRDefault="003216B6" w:rsidP="00DF73AD">
      <w:pPr>
        <w:pStyle w:val="FigureCaption"/>
      </w:pPr>
      <w:bookmarkStart w:id="4219" w:name="_Toc454958563"/>
      <w:bookmarkStart w:id="4220" w:name="_Toc463615269"/>
      <w:r w:rsidRPr="00DF73AD">
        <w:t>Example: Inpatient Medications Information Option Menu</w:t>
      </w:r>
      <w:bookmarkEnd w:id="4219"/>
      <w:bookmarkEnd w:id="4220"/>
    </w:p>
    <w:p w:rsidR="003216B6" w:rsidRDefault="003216B6" w:rsidP="00B44850">
      <w:pPr>
        <w:pStyle w:val="Figure"/>
      </w:pPr>
      <w:r w:rsidRPr="00293718">
        <w:rPr>
          <w:noProof/>
        </w:rPr>
        <w:drawing>
          <wp:inline distT="0" distB="0" distL="0" distR="0" wp14:anchorId="77F41575" wp14:editId="69E82A9A">
            <wp:extent cx="4978437" cy="1123950"/>
            <wp:effectExtent l="19050" t="19050" r="12700" b="19050"/>
            <wp:docPr id="164" name="Picture 164" title="Inpatient Medications Information Op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atient Medications Information Option.png"/>
                    <pic:cNvPicPr/>
                  </pic:nvPicPr>
                  <pic:blipFill>
                    <a:blip r:embed="rId136">
                      <a:extLst>
                        <a:ext uri="{28A0092B-C50C-407E-A947-70E740481C1C}">
                          <a14:useLocalDpi xmlns:a14="http://schemas.microsoft.com/office/drawing/2010/main" val="0"/>
                        </a:ext>
                      </a:extLst>
                    </a:blip>
                    <a:stretch>
                      <a:fillRect/>
                    </a:stretch>
                  </pic:blipFill>
                  <pic:spPr>
                    <a:xfrm>
                      <a:off x="0" y="0"/>
                      <a:ext cx="4978437" cy="1123950"/>
                    </a:xfrm>
                    <a:prstGeom prst="rect">
                      <a:avLst/>
                    </a:prstGeom>
                    <a:ln>
                      <a:solidFill>
                        <a:sysClr val="windowText" lastClr="000000"/>
                      </a:solidFill>
                    </a:ln>
                  </pic:spPr>
                </pic:pic>
              </a:graphicData>
            </a:graphic>
          </wp:inline>
        </w:drawing>
      </w:r>
    </w:p>
    <w:p w:rsidR="003216B6" w:rsidRPr="00DF73AD" w:rsidRDefault="003216B6" w:rsidP="00B44850">
      <w:pPr>
        <w:pStyle w:val="Heading4"/>
      </w:pPr>
      <w:bookmarkStart w:id="4221" w:name="_Toc450829807"/>
      <w:bookmarkStart w:id="4222" w:name="_Toc459041150"/>
      <w:bookmarkStart w:id="4223" w:name="_Toc459043701"/>
      <w:r w:rsidRPr="00DF73AD">
        <w:t>Print IV Room Worksheet</w:t>
      </w:r>
      <w:bookmarkEnd w:id="4221"/>
      <w:bookmarkEnd w:id="4222"/>
      <w:bookmarkEnd w:id="4223"/>
    </w:p>
    <w:p w:rsidR="003216B6" w:rsidRPr="00FF4B63" w:rsidRDefault="003216B6" w:rsidP="00B44850">
      <w:pPr>
        <w:pStyle w:val="DSSECSBodyText"/>
      </w:pPr>
      <w:r w:rsidRPr="00FF4B63">
        <w:t xml:space="preserve">Use this option to print a worksheet listing </w:t>
      </w:r>
      <w:r w:rsidR="004B2F1E">
        <w:t xml:space="preserve">of </w:t>
      </w:r>
      <w:r w:rsidRPr="00FF4B63">
        <w:t>all the entries</w:t>
      </w:r>
      <w:r w:rsidR="004B2F1E">
        <w:t>,</w:t>
      </w:r>
      <w:r w:rsidRPr="00FF4B63">
        <w:t xml:space="preserve"> in the IV ROOM file (#59.5)</w:t>
      </w:r>
      <w:r w:rsidR="004B2F1E">
        <w:t>,</w:t>
      </w:r>
      <w:r w:rsidRPr="00FF4B63">
        <w:t xml:space="preserve"> of the Inpatient Medications package. This worksheet is used by the MCA Manager to define the DIVISION (as a pointer to the MEDICAL CENTER DIVISION file [#40.8])</w:t>
      </w:r>
      <w:r w:rsidR="00442470">
        <w:t>,</w:t>
      </w:r>
      <w:r w:rsidRPr="00FF4B63">
        <w:t xml:space="preserve"> for each IV room</w:t>
      </w:r>
      <w:r w:rsidR="004B2F1E">
        <w:t>,</w:t>
      </w:r>
      <w:r w:rsidRPr="00FF4B63">
        <w:t xml:space="preserve"> for MCA purposes. The report can be displayed o</w:t>
      </w:r>
      <w:r w:rsidR="004B2F1E">
        <w:t>nline</w:t>
      </w:r>
      <w:r w:rsidRPr="00FF4B63">
        <w:t xml:space="preserve"> screen</w:t>
      </w:r>
      <w:r w:rsidR="004B2F1E">
        <w:t xml:space="preserve"> format</w:t>
      </w:r>
      <w:r w:rsidRPr="00FF4B63">
        <w:t xml:space="preserve"> or in </w:t>
      </w:r>
      <w:r w:rsidR="004B2F1E">
        <w:t xml:space="preserve">an </w:t>
      </w:r>
      <w:r w:rsidRPr="00FF4B63">
        <w:t>exported format.</w:t>
      </w:r>
    </w:p>
    <w:p w:rsidR="003216B6" w:rsidRPr="00FF4B63" w:rsidRDefault="003216B6" w:rsidP="00B44850">
      <w:pPr>
        <w:pStyle w:val="DSSECSBodyText"/>
      </w:pPr>
      <w:r w:rsidRPr="00FF4B63">
        <w:t>The steps to produce the worksheet are:</w:t>
      </w:r>
    </w:p>
    <w:p w:rsidR="00174E11" w:rsidRDefault="00174E11" w:rsidP="00174E11">
      <w:pPr>
        <w:pStyle w:val="Steps"/>
        <w:pBdr>
          <w:top w:val="single" w:sz="4" w:space="1" w:color="auto"/>
          <w:left w:val="single" w:sz="4" w:space="4" w:color="auto"/>
          <w:bottom w:val="single" w:sz="4" w:space="1" w:color="auto"/>
          <w:right w:val="single" w:sz="4" w:space="4" w:color="auto"/>
        </w:pBdr>
      </w:pPr>
    </w:p>
    <w:p w:rsidR="003216B6" w:rsidRDefault="003216B6" w:rsidP="00174E11">
      <w:pPr>
        <w:pStyle w:val="Steps"/>
        <w:pBdr>
          <w:top w:val="single" w:sz="4" w:space="1" w:color="auto"/>
          <w:left w:val="single" w:sz="4" w:space="4" w:color="auto"/>
          <w:bottom w:val="single" w:sz="4" w:space="1" w:color="auto"/>
          <w:right w:val="single" w:sz="4" w:space="4" w:color="auto"/>
        </w:pBdr>
      </w:pPr>
      <w:r>
        <w:t xml:space="preserve">Select Setup for Inpatient Medications Information Option: </w:t>
      </w:r>
      <w:proofErr w:type="gramStart"/>
      <w:r>
        <w:t>1  Print</w:t>
      </w:r>
      <w:proofErr w:type="gramEnd"/>
      <w:r>
        <w:t xml:space="preserve"> IV Room Worksheet</w:t>
      </w:r>
    </w:p>
    <w:p w:rsidR="003216B6" w:rsidRDefault="003216B6" w:rsidP="00174E11">
      <w:pPr>
        <w:pStyle w:val="Steps"/>
        <w:pBdr>
          <w:top w:val="single" w:sz="4" w:space="1" w:color="auto"/>
          <w:left w:val="single" w:sz="4" w:space="4" w:color="auto"/>
          <w:bottom w:val="single" w:sz="4" w:space="1" w:color="auto"/>
          <w:right w:val="single" w:sz="4" w:space="4" w:color="auto"/>
        </w:pBdr>
      </w:pPr>
    </w:p>
    <w:p w:rsidR="003216B6" w:rsidRDefault="003216B6" w:rsidP="00174E11">
      <w:pPr>
        <w:pStyle w:val="Steps"/>
        <w:pBdr>
          <w:top w:val="single" w:sz="4" w:space="1" w:color="auto"/>
          <w:left w:val="single" w:sz="4" w:space="4" w:color="auto"/>
          <w:bottom w:val="single" w:sz="4" w:space="1" w:color="auto"/>
          <w:right w:val="single" w:sz="4" w:space="4" w:color="auto"/>
        </w:pBdr>
      </w:pPr>
      <w:r>
        <w:t>This option will produce a worksheet listing all entries in the IV Room file</w:t>
      </w:r>
    </w:p>
    <w:p w:rsidR="003216B6" w:rsidRDefault="003216B6" w:rsidP="00174E11">
      <w:pPr>
        <w:pStyle w:val="Steps"/>
        <w:pBdr>
          <w:top w:val="single" w:sz="4" w:space="1" w:color="auto"/>
          <w:left w:val="single" w:sz="4" w:space="4" w:color="auto"/>
          <w:bottom w:val="single" w:sz="4" w:space="1" w:color="auto"/>
          <w:right w:val="single" w:sz="4" w:space="4" w:color="auto"/>
        </w:pBdr>
      </w:pPr>
      <w:proofErr w:type="gramStart"/>
      <w:r>
        <w:t>(#59.5).</w:t>
      </w:r>
      <w:proofErr w:type="gramEnd"/>
      <w:r>
        <w:t xml:space="preserve">  It should be used to help DSS and Pharmacy services define and</w:t>
      </w:r>
    </w:p>
    <w:p w:rsidR="003216B6" w:rsidRDefault="003216B6" w:rsidP="00174E11">
      <w:pPr>
        <w:pStyle w:val="Steps"/>
        <w:pBdr>
          <w:top w:val="single" w:sz="4" w:space="1" w:color="auto"/>
          <w:left w:val="single" w:sz="4" w:space="4" w:color="auto"/>
          <w:bottom w:val="single" w:sz="4" w:space="1" w:color="auto"/>
          <w:right w:val="single" w:sz="4" w:space="4" w:color="auto"/>
        </w:pBdr>
      </w:pPr>
      <w:proofErr w:type="gramStart"/>
      <w:r>
        <w:t>review</w:t>
      </w:r>
      <w:proofErr w:type="gramEnd"/>
      <w:r>
        <w:t xml:space="preserve"> the DIVISION assignments for each IV Room.</w:t>
      </w:r>
    </w:p>
    <w:p w:rsidR="003216B6" w:rsidRDefault="003216B6" w:rsidP="00174E11">
      <w:pPr>
        <w:pStyle w:val="Steps"/>
        <w:pBdr>
          <w:top w:val="single" w:sz="4" w:space="1" w:color="auto"/>
          <w:left w:val="single" w:sz="4" w:space="4" w:color="auto"/>
          <w:bottom w:val="single" w:sz="4" w:space="1" w:color="auto"/>
          <w:right w:val="single" w:sz="4" w:space="4" w:color="auto"/>
        </w:pBdr>
      </w:pPr>
    </w:p>
    <w:p w:rsidR="003216B6" w:rsidRDefault="003216B6" w:rsidP="00174E11">
      <w:pPr>
        <w:pStyle w:val="Steps"/>
        <w:pBdr>
          <w:top w:val="single" w:sz="4" w:space="1" w:color="auto"/>
          <w:left w:val="single" w:sz="4" w:space="4" w:color="auto"/>
          <w:bottom w:val="single" w:sz="4" w:space="1" w:color="auto"/>
          <w:right w:val="single" w:sz="4" w:space="4" w:color="auto"/>
        </w:pBdr>
      </w:pPr>
    </w:p>
    <w:p w:rsidR="003216B6" w:rsidRDefault="003216B6" w:rsidP="00174E11">
      <w:pPr>
        <w:pStyle w:val="Steps"/>
        <w:pBdr>
          <w:top w:val="single" w:sz="4" w:space="1" w:color="auto"/>
          <w:left w:val="single" w:sz="4" w:space="4" w:color="auto"/>
          <w:bottom w:val="single" w:sz="4" w:space="1" w:color="auto"/>
          <w:right w:val="single" w:sz="4" w:space="4" w:color="auto"/>
        </w:pBdr>
      </w:pPr>
    </w:p>
    <w:p w:rsidR="003216B6" w:rsidRDefault="003216B6" w:rsidP="00174E11">
      <w:pPr>
        <w:pStyle w:val="Steps"/>
        <w:pBdr>
          <w:top w:val="single" w:sz="4" w:space="1" w:color="auto"/>
          <w:left w:val="single" w:sz="4" w:space="4" w:color="auto"/>
          <w:bottom w:val="single" w:sz="4" w:space="1" w:color="auto"/>
          <w:right w:val="single" w:sz="4" w:space="4" w:color="auto"/>
        </w:pBdr>
      </w:pPr>
      <w:r>
        <w:t xml:space="preserve">Do you want the output in exportable format? NO// </w:t>
      </w:r>
    </w:p>
    <w:p w:rsidR="003216B6" w:rsidRDefault="003216B6" w:rsidP="00174E11">
      <w:pPr>
        <w:pStyle w:val="Steps"/>
        <w:pBdr>
          <w:top w:val="single" w:sz="4" w:space="1" w:color="auto"/>
          <w:left w:val="single" w:sz="4" w:space="4" w:color="auto"/>
          <w:bottom w:val="single" w:sz="4" w:space="1" w:color="auto"/>
          <w:right w:val="single" w:sz="4" w:space="4" w:color="auto"/>
        </w:pBdr>
      </w:pPr>
      <w:r>
        <w:t>DEVICE: HOME// 0</w:t>
      </w:r>
      <w:proofErr w:type="gramStart"/>
      <w:r>
        <w:t>;132</w:t>
      </w:r>
      <w:proofErr w:type="gramEnd"/>
      <w:r>
        <w:t xml:space="preserve">  HOME (CRT)</w:t>
      </w:r>
    </w:p>
    <w:p w:rsidR="003216B6" w:rsidRDefault="003216B6" w:rsidP="00174E11">
      <w:pPr>
        <w:pStyle w:val="Steps"/>
        <w:pBdr>
          <w:top w:val="single" w:sz="4" w:space="1" w:color="auto"/>
          <w:left w:val="single" w:sz="4" w:space="4" w:color="auto"/>
          <w:bottom w:val="single" w:sz="4" w:space="1" w:color="auto"/>
          <w:right w:val="single" w:sz="4" w:space="4" w:color="auto"/>
        </w:pBdr>
      </w:pPr>
    </w:p>
    <w:p w:rsidR="003216B6" w:rsidRPr="00DF73AD" w:rsidRDefault="003216B6" w:rsidP="00DF73AD">
      <w:pPr>
        <w:pStyle w:val="FigureCaption"/>
      </w:pPr>
      <w:bookmarkStart w:id="4224" w:name="_Toc454958564"/>
      <w:bookmarkStart w:id="4225" w:name="_Toc463615270"/>
      <w:r w:rsidRPr="00DF73AD">
        <w:t>Example: IV Room Worksheet Screen Print</w:t>
      </w:r>
      <w:bookmarkEnd w:id="4224"/>
      <w:bookmarkEnd w:id="4225"/>
    </w:p>
    <w:p w:rsidR="003216B6" w:rsidRDefault="003216B6" w:rsidP="000B4407">
      <w:pPr>
        <w:pStyle w:val="Figure"/>
      </w:pPr>
      <w:r w:rsidRPr="00293718">
        <w:rPr>
          <w:noProof/>
        </w:rPr>
        <w:drawing>
          <wp:inline distT="0" distB="0" distL="0" distR="0" wp14:anchorId="0AB754F4" wp14:editId="3642C38C">
            <wp:extent cx="5638800" cy="1000125"/>
            <wp:effectExtent l="19050" t="19050" r="19050" b="28575"/>
            <wp:docPr id="165" name="Picture 165" descr="Screen Capture of IV Room Worksheet Screen Print Version." title="IV Room Workshee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 Room Worksheet.png"/>
                    <pic:cNvPicPr/>
                  </pic:nvPicPr>
                  <pic:blipFill rotWithShape="1">
                    <a:blip r:embed="rId137">
                      <a:extLst>
                        <a:ext uri="{28A0092B-C50C-407E-A947-70E740481C1C}">
                          <a14:useLocalDpi xmlns:a14="http://schemas.microsoft.com/office/drawing/2010/main" val="0"/>
                        </a:ext>
                      </a:extLst>
                    </a:blip>
                    <a:srcRect t="49029"/>
                    <a:stretch/>
                  </pic:blipFill>
                  <pic:spPr bwMode="auto">
                    <a:xfrm>
                      <a:off x="0" y="0"/>
                      <a:ext cx="5638800" cy="10001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216B6" w:rsidRPr="00FF4B63" w:rsidRDefault="003216B6" w:rsidP="00B44850">
      <w:pPr>
        <w:pStyle w:val="DSSECSBodyText"/>
        <w:rPr>
          <w:rFonts w:cs="Arial"/>
        </w:rPr>
      </w:pPr>
      <w:r w:rsidRPr="00FF4B63">
        <w:rPr>
          <w:rFonts w:cs="Arial"/>
        </w:rPr>
        <w:lastRenderedPageBreak/>
        <w:t xml:space="preserve">Guidance for capturing exported data into spreadsheets and the additional DSS application steps required to produce exportable versions of reports </w:t>
      </w:r>
      <w:r w:rsidR="004B2F1E">
        <w:rPr>
          <w:rFonts w:cs="Arial"/>
        </w:rPr>
        <w:t>are located</w:t>
      </w:r>
      <w:r w:rsidRPr="00FF4B63">
        <w:rPr>
          <w:rFonts w:cs="Arial"/>
        </w:rPr>
        <w:t xml:space="preserve"> in </w:t>
      </w:r>
      <w:hyperlink w:anchor="Appendix_C" w:tooltip="Hyperlink to Appendix C.  Exporting a Report to a Spreadsheet" w:history="1">
        <w:r w:rsidRPr="00FF4B63">
          <w:rPr>
            <w:rStyle w:val="Hyperlink"/>
            <w:rFonts w:eastAsiaTheme="majorEastAsia" w:cs="Arial"/>
          </w:rPr>
          <w:t xml:space="preserve">Appendix </w:t>
        </w:r>
        <w:r w:rsidR="00174E11" w:rsidRPr="00FF4B63">
          <w:rPr>
            <w:rStyle w:val="Hyperlink"/>
            <w:rFonts w:eastAsiaTheme="majorEastAsia" w:cs="Arial"/>
          </w:rPr>
          <w:t>F</w:t>
        </w:r>
        <w:r w:rsidRPr="00FF4B63">
          <w:rPr>
            <w:rStyle w:val="Hyperlink"/>
            <w:rFonts w:eastAsiaTheme="majorEastAsia" w:cs="Arial"/>
          </w:rPr>
          <w:t>: Exporting a Report to a Spreadsheet</w:t>
        </w:r>
      </w:hyperlink>
      <w:r w:rsidRPr="00FF4B63">
        <w:rPr>
          <w:rFonts w:cs="Arial"/>
        </w:rPr>
        <w:t>.</w:t>
      </w:r>
    </w:p>
    <w:p w:rsidR="003216B6" w:rsidRPr="00FF4B63" w:rsidRDefault="003216B6" w:rsidP="00B44850">
      <w:pPr>
        <w:pStyle w:val="DSSECSBodyText"/>
        <w:rPr>
          <w:rFonts w:cs="Arial"/>
          <w:sz w:val="28"/>
        </w:rPr>
      </w:pPr>
      <w:r w:rsidRPr="00FF4B63">
        <w:rPr>
          <w:rFonts w:cs="Arial"/>
          <w:szCs w:val="24"/>
        </w:rPr>
        <w:t xml:space="preserve">The following example shows the report after it has been produced in </w:t>
      </w:r>
      <w:r w:rsidR="00422425">
        <w:rPr>
          <w:rFonts w:cs="Arial"/>
          <w:szCs w:val="24"/>
        </w:rPr>
        <w:t xml:space="preserve">an </w:t>
      </w:r>
      <w:r w:rsidRPr="00FF4B63">
        <w:rPr>
          <w:rFonts w:cs="Arial"/>
          <w:szCs w:val="24"/>
        </w:rPr>
        <w:t>exportable format and imported into a spreadsheet:</w:t>
      </w:r>
    </w:p>
    <w:p w:rsidR="003216B6" w:rsidRPr="00DF73AD" w:rsidRDefault="003216B6" w:rsidP="00DF73AD">
      <w:pPr>
        <w:pStyle w:val="FigureCaption"/>
      </w:pPr>
      <w:bookmarkStart w:id="4226" w:name="_Toc454958565"/>
      <w:bookmarkStart w:id="4227" w:name="_Toc463615271"/>
      <w:r w:rsidRPr="00DF73AD">
        <w:t>Example: Exported IV Room Worksheet</w:t>
      </w:r>
      <w:bookmarkEnd w:id="4226"/>
      <w:bookmarkEnd w:id="4227"/>
    </w:p>
    <w:p w:rsidR="003216B6" w:rsidRDefault="003216B6" w:rsidP="00B44850">
      <w:pPr>
        <w:pStyle w:val="Figure"/>
      </w:pPr>
      <w:r w:rsidRPr="00293718">
        <w:rPr>
          <w:noProof/>
        </w:rPr>
        <w:drawing>
          <wp:inline distT="0" distB="0" distL="0" distR="0" wp14:anchorId="3A54A076" wp14:editId="5B9C9719">
            <wp:extent cx="2162177" cy="581025"/>
            <wp:effectExtent l="19050" t="19050" r="28575" b="9525"/>
            <wp:docPr id="166" name="Picture 55" descr="Spreadsheet includes IV Room, Division and Inactivation Date.&#10;" title="Exported IV Room Work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2162177" cy="581025"/>
                    </a:xfrm>
                    <a:prstGeom prst="rect">
                      <a:avLst/>
                    </a:prstGeom>
                    <a:noFill/>
                    <a:ln>
                      <a:solidFill>
                        <a:schemeClr val="tx1"/>
                      </a:solidFill>
                    </a:ln>
                  </pic:spPr>
                </pic:pic>
              </a:graphicData>
            </a:graphic>
          </wp:inline>
        </w:drawing>
      </w:r>
    </w:p>
    <w:p w:rsidR="003216B6" w:rsidRPr="00DF73AD" w:rsidRDefault="003216B6" w:rsidP="00B44850">
      <w:pPr>
        <w:pStyle w:val="Heading4"/>
      </w:pPr>
      <w:bookmarkStart w:id="4228" w:name="_Toc450829808"/>
      <w:bookmarkStart w:id="4229" w:name="_Toc459041151"/>
      <w:bookmarkStart w:id="4230" w:name="_Toc459043702"/>
      <w:r w:rsidRPr="00DF73AD">
        <w:t>Enter/Edit IV Room Division</w:t>
      </w:r>
      <w:bookmarkEnd w:id="4228"/>
      <w:bookmarkEnd w:id="4229"/>
      <w:bookmarkEnd w:id="4230"/>
    </w:p>
    <w:p w:rsidR="003216B6" w:rsidRPr="00FF4B63" w:rsidRDefault="00BC33F5" w:rsidP="00B44850">
      <w:pPr>
        <w:pStyle w:val="DSSECSBodyText"/>
      </w:pPr>
      <w:r>
        <w:t>T</w:t>
      </w:r>
      <w:r w:rsidR="003216B6" w:rsidRPr="00FF4B63">
        <w:t xml:space="preserve">his option </w:t>
      </w:r>
      <w:r>
        <w:t xml:space="preserve">is used </w:t>
      </w:r>
      <w:r w:rsidR="003216B6" w:rsidRPr="00FF4B63">
        <w:t>to create or edit entries</w:t>
      </w:r>
      <w:r>
        <w:t>,</w:t>
      </w:r>
      <w:r w:rsidR="003216B6" w:rsidRPr="00FF4B63">
        <w:t xml:space="preserve"> in the DIVISION field (#.02)</w:t>
      </w:r>
      <w:r>
        <w:t>,</w:t>
      </w:r>
      <w:r w:rsidR="003216B6" w:rsidRPr="00FF4B63">
        <w:t xml:space="preserve"> of the IV ROOM file (#59.5). The DIVISION field </w:t>
      </w:r>
      <w:r>
        <w:t>allows users t</w:t>
      </w:r>
      <w:r w:rsidR="003216B6" w:rsidRPr="00FF4B63">
        <w:t xml:space="preserve">o tie </w:t>
      </w:r>
      <w:r w:rsidRPr="00FF4B63">
        <w:t xml:space="preserve">Outpatient </w:t>
      </w:r>
      <w:r w:rsidR="003216B6" w:rsidRPr="00FF4B63">
        <w:t xml:space="preserve">IV data to a </w:t>
      </w:r>
      <w:r w:rsidRPr="00FF4B63">
        <w:t>Medical Center Division</w:t>
      </w:r>
      <w:r>
        <w:t>,</w:t>
      </w:r>
      <w:r w:rsidR="003216B6" w:rsidRPr="00FF4B63">
        <w:t xml:space="preserve"> for MCA purposes.</w:t>
      </w:r>
    </w:p>
    <w:p w:rsidR="003216B6" w:rsidRPr="00FF4B63" w:rsidRDefault="003216B6" w:rsidP="00B44850">
      <w:pPr>
        <w:pStyle w:val="DSSECSBodyText"/>
      </w:pPr>
      <w:r w:rsidRPr="00FF4B63">
        <w:t>An example of the steps for this option follows:</w:t>
      </w:r>
    </w:p>
    <w:p w:rsidR="00174E11" w:rsidRDefault="00174E11" w:rsidP="00174E11">
      <w:pPr>
        <w:pStyle w:val="Steps"/>
        <w:pBdr>
          <w:top w:val="single" w:sz="4" w:space="1" w:color="auto"/>
          <w:left w:val="single" w:sz="4" w:space="4" w:color="auto"/>
          <w:bottom w:val="single" w:sz="4" w:space="1" w:color="auto"/>
          <w:right w:val="single" w:sz="4" w:space="4" w:color="auto"/>
        </w:pBdr>
      </w:pPr>
    </w:p>
    <w:p w:rsidR="003216B6" w:rsidRDefault="003216B6" w:rsidP="00174E11">
      <w:pPr>
        <w:pStyle w:val="Steps"/>
        <w:pBdr>
          <w:top w:val="single" w:sz="4" w:space="1" w:color="auto"/>
          <w:left w:val="single" w:sz="4" w:space="4" w:color="auto"/>
          <w:bottom w:val="single" w:sz="4" w:space="1" w:color="auto"/>
          <w:right w:val="single" w:sz="4" w:space="4" w:color="auto"/>
        </w:pBdr>
      </w:pPr>
      <w:r>
        <w:t xml:space="preserve">Select Setup for Inpatient Medications Information Option: </w:t>
      </w:r>
      <w:proofErr w:type="gramStart"/>
      <w:r>
        <w:t>2  Enter</w:t>
      </w:r>
      <w:proofErr w:type="gramEnd"/>
      <w:r>
        <w:t>/Edit IV Room Division</w:t>
      </w:r>
    </w:p>
    <w:p w:rsidR="003216B6" w:rsidRDefault="003216B6" w:rsidP="00174E11">
      <w:pPr>
        <w:pStyle w:val="Steps"/>
        <w:pBdr>
          <w:top w:val="single" w:sz="4" w:space="1" w:color="auto"/>
          <w:left w:val="single" w:sz="4" w:space="4" w:color="auto"/>
          <w:bottom w:val="single" w:sz="4" w:space="1" w:color="auto"/>
          <w:right w:val="single" w:sz="4" w:space="4" w:color="auto"/>
        </w:pBdr>
      </w:pPr>
    </w:p>
    <w:p w:rsidR="003216B6" w:rsidRDefault="003216B6" w:rsidP="00174E11">
      <w:pPr>
        <w:pStyle w:val="Steps"/>
        <w:pBdr>
          <w:top w:val="single" w:sz="4" w:space="1" w:color="auto"/>
          <w:left w:val="single" w:sz="4" w:space="4" w:color="auto"/>
          <w:bottom w:val="single" w:sz="4" w:space="1" w:color="auto"/>
          <w:right w:val="single" w:sz="4" w:space="4" w:color="auto"/>
        </w:pBdr>
      </w:pPr>
      <w:r>
        <w:t>This option allows editing of the DIVISION field for IV Rooms.</w:t>
      </w:r>
    </w:p>
    <w:p w:rsidR="003216B6" w:rsidRDefault="003216B6" w:rsidP="00174E11">
      <w:pPr>
        <w:pStyle w:val="Steps"/>
        <w:pBdr>
          <w:top w:val="single" w:sz="4" w:space="1" w:color="auto"/>
          <w:left w:val="single" w:sz="4" w:space="4" w:color="auto"/>
          <w:bottom w:val="single" w:sz="4" w:space="1" w:color="auto"/>
          <w:right w:val="single" w:sz="4" w:space="4" w:color="auto"/>
        </w:pBdr>
      </w:pPr>
    </w:p>
    <w:p w:rsidR="003216B6" w:rsidRDefault="003216B6" w:rsidP="00174E11">
      <w:pPr>
        <w:pStyle w:val="Steps"/>
        <w:pBdr>
          <w:top w:val="single" w:sz="4" w:space="1" w:color="auto"/>
          <w:left w:val="single" w:sz="4" w:space="4" w:color="auto"/>
          <w:bottom w:val="single" w:sz="4" w:space="1" w:color="auto"/>
          <w:right w:val="single" w:sz="4" w:space="4" w:color="auto"/>
        </w:pBdr>
      </w:pPr>
    </w:p>
    <w:p w:rsidR="003216B6" w:rsidRDefault="003216B6" w:rsidP="00174E11">
      <w:pPr>
        <w:pStyle w:val="Steps"/>
        <w:keepNext/>
        <w:keepLines/>
        <w:pBdr>
          <w:top w:val="single" w:sz="4" w:space="1" w:color="auto"/>
          <w:left w:val="single" w:sz="4" w:space="4" w:color="auto"/>
          <w:bottom w:val="single" w:sz="4" w:space="1" w:color="auto"/>
          <w:right w:val="single" w:sz="4" w:space="4" w:color="auto"/>
        </w:pBdr>
      </w:pPr>
      <w:r>
        <w:t>Select IV ROOM NAME</w:t>
      </w:r>
      <w:proofErr w:type="gramStart"/>
      <w:r>
        <w:t>: ?</w:t>
      </w:r>
      <w:proofErr w:type="gramEnd"/>
    </w:p>
    <w:p w:rsidR="003216B6" w:rsidRDefault="003216B6" w:rsidP="00174E11">
      <w:pPr>
        <w:pStyle w:val="Steps"/>
        <w:keepNext/>
        <w:keepLines/>
        <w:pBdr>
          <w:top w:val="single" w:sz="4" w:space="1" w:color="auto"/>
          <w:left w:val="single" w:sz="4" w:space="4" w:color="auto"/>
          <w:bottom w:val="single" w:sz="4" w:space="1" w:color="auto"/>
          <w:right w:val="single" w:sz="4" w:space="4" w:color="auto"/>
        </w:pBdr>
      </w:pPr>
      <w:r>
        <w:t xml:space="preserve">    Answer with IV ROOM NAME:</w:t>
      </w:r>
    </w:p>
    <w:p w:rsidR="003216B6" w:rsidRDefault="003216B6" w:rsidP="00174E11">
      <w:pPr>
        <w:pStyle w:val="Steps"/>
        <w:keepNext/>
        <w:keepLines/>
        <w:pBdr>
          <w:top w:val="single" w:sz="4" w:space="1" w:color="auto"/>
          <w:left w:val="single" w:sz="4" w:space="4" w:color="auto"/>
          <w:bottom w:val="single" w:sz="4" w:space="1" w:color="auto"/>
          <w:right w:val="single" w:sz="4" w:space="4" w:color="auto"/>
        </w:pBdr>
      </w:pPr>
      <w:r>
        <w:t xml:space="preserve">   A   </w:t>
      </w:r>
    </w:p>
    <w:p w:rsidR="003216B6" w:rsidRDefault="003216B6" w:rsidP="00174E11">
      <w:pPr>
        <w:pStyle w:val="Steps"/>
        <w:pBdr>
          <w:top w:val="single" w:sz="4" w:space="1" w:color="auto"/>
          <w:left w:val="single" w:sz="4" w:space="4" w:color="auto"/>
          <w:bottom w:val="single" w:sz="4" w:space="1" w:color="auto"/>
          <w:right w:val="single" w:sz="4" w:space="4" w:color="auto"/>
        </w:pBdr>
      </w:pPr>
      <w:r>
        <w:t xml:space="preserve">    </w:t>
      </w:r>
    </w:p>
    <w:p w:rsidR="003216B6" w:rsidRDefault="003216B6" w:rsidP="00174E11">
      <w:pPr>
        <w:pStyle w:val="Steps"/>
        <w:pBdr>
          <w:top w:val="single" w:sz="4" w:space="1" w:color="auto"/>
          <w:left w:val="single" w:sz="4" w:space="4" w:color="auto"/>
          <w:bottom w:val="single" w:sz="4" w:space="1" w:color="auto"/>
          <w:right w:val="single" w:sz="4" w:space="4" w:color="auto"/>
        </w:pBdr>
      </w:pPr>
      <w:r>
        <w:t xml:space="preserve">Select IV ROOM NAME: A  </w:t>
      </w:r>
    </w:p>
    <w:p w:rsidR="003216B6" w:rsidRDefault="003216B6" w:rsidP="00174E11">
      <w:pPr>
        <w:pStyle w:val="Steps"/>
        <w:pBdr>
          <w:top w:val="single" w:sz="4" w:space="1" w:color="auto"/>
          <w:left w:val="single" w:sz="4" w:space="4" w:color="auto"/>
          <w:bottom w:val="single" w:sz="4" w:space="1" w:color="auto"/>
          <w:right w:val="single" w:sz="4" w:space="4" w:color="auto"/>
        </w:pBdr>
      </w:pPr>
      <w:r>
        <w:t>DIVISION: DAYTON//</w:t>
      </w:r>
    </w:p>
    <w:p w:rsidR="003216B6" w:rsidRDefault="003216B6" w:rsidP="00174E11">
      <w:pPr>
        <w:pStyle w:val="Steps"/>
        <w:pBdr>
          <w:top w:val="single" w:sz="4" w:space="1" w:color="auto"/>
          <w:left w:val="single" w:sz="4" w:space="4" w:color="auto"/>
          <w:bottom w:val="single" w:sz="4" w:space="1" w:color="auto"/>
          <w:right w:val="single" w:sz="4" w:space="4" w:color="auto"/>
        </w:pBdr>
      </w:pPr>
    </w:p>
    <w:p w:rsidR="003216B6" w:rsidRPr="00DF73AD" w:rsidRDefault="003216B6" w:rsidP="00B44850">
      <w:pPr>
        <w:pStyle w:val="Heading4"/>
      </w:pPr>
      <w:bookmarkStart w:id="4231" w:name="_Toc450829809"/>
      <w:bookmarkStart w:id="4232" w:name="_Toc459041152"/>
      <w:bookmarkStart w:id="4233" w:name="_Toc459043703"/>
      <w:r w:rsidRPr="00DF73AD">
        <w:t>Pharmacy NDC Lookup</w:t>
      </w:r>
      <w:bookmarkEnd w:id="4231"/>
      <w:bookmarkEnd w:id="4232"/>
      <w:bookmarkEnd w:id="4233"/>
    </w:p>
    <w:p w:rsidR="00781B1C" w:rsidRPr="00FF4B63" w:rsidRDefault="0012435A" w:rsidP="00B44850">
      <w:pPr>
        <w:pStyle w:val="DSSECSBodyText"/>
      </w:pPr>
      <w:r>
        <w:t>T</w:t>
      </w:r>
      <w:r w:rsidR="003216B6" w:rsidRPr="00FF4B63">
        <w:t xml:space="preserve">his option </w:t>
      </w:r>
      <w:r>
        <w:t xml:space="preserve">is used </w:t>
      </w:r>
      <w:r w:rsidR="003216B6" w:rsidRPr="00FF4B63">
        <w:t xml:space="preserve">to </w:t>
      </w:r>
      <w:r>
        <w:t xml:space="preserve">search </w:t>
      </w:r>
      <w:r w:rsidR="003216B6" w:rsidRPr="00FF4B63">
        <w:t>for NDCs</w:t>
      </w:r>
      <w:r>
        <w:t>,</w:t>
      </w:r>
      <w:r w:rsidR="003216B6" w:rsidRPr="00FF4B63">
        <w:t xml:space="preserve"> from DSS Pharmacy Feeder Keys that have been rejected because </w:t>
      </w:r>
      <w:r w:rsidR="00781B1C" w:rsidRPr="00FF4B63">
        <w:t xml:space="preserve">first five characters are zeros in a 17-character Feeder Key. (Ex. "00000051079014120") OR the first seven characters are zeros in a 19-character Feeder Key. </w:t>
      </w:r>
      <w:proofErr w:type="gramStart"/>
      <w:r w:rsidR="00781B1C" w:rsidRPr="00FF4B63">
        <w:t>(Ex. "0000000051079014120")</w:t>
      </w:r>
      <w:r w:rsidR="00781B1C">
        <w:t>.</w:t>
      </w:r>
      <w:proofErr w:type="gramEnd"/>
      <w:r w:rsidR="00781B1C">
        <w:t xml:space="preserve">  </w:t>
      </w:r>
      <w:r w:rsidR="00781B1C" w:rsidRPr="00FF4B63">
        <w:t xml:space="preserve">This option allow </w:t>
      </w:r>
      <w:r w:rsidR="00781B1C">
        <w:t xml:space="preserve">the user to search </w:t>
      </w:r>
      <w:r w:rsidR="00781B1C" w:rsidRPr="00FF4B63">
        <w:t>the local DRUG file (#50)</w:t>
      </w:r>
      <w:r w:rsidR="00781B1C">
        <w:t>,</w:t>
      </w:r>
      <w:r w:rsidR="00781B1C" w:rsidRPr="00FF4B63">
        <w:t xml:space="preserve"> using NDCs from DSS Pharmacy Feeder Keys that have been rejected</w:t>
      </w:r>
      <w:r w:rsidR="003216B6" w:rsidRPr="00FF4B63">
        <w:t>. This occur</w:t>
      </w:r>
      <w:r>
        <w:t>s</w:t>
      </w:r>
      <w:r w:rsidR="003216B6" w:rsidRPr="00FF4B63">
        <w:t xml:space="preserve"> when a pharmacy item has </w:t>
      </w:r>
      <w:r w:rsidR="003216B6" w:rsidRPr="0012435A">
        <w:rPr>
          <w:u w:val="single"/>
        </w:rPr>
        <w:t>not</w:t>
      </w:r>
      <w:r w:rsidR="003216B6" w:rsidRPr="00FF4B63">
        <w:t xml:space="preserve"> been matched to the NDF.</w:t>
      </w:r>
      <w:r w:rsidR="00781B1C">
        <w:t xml:space="preserve">  </w:t>
      </w:r>
      <w:r w:rsidR="00781B1C" w:rsidRPr="00FF4B63">
        <w:t>The output var</w:t>
      </w:r>
      <w:r w:rsidR="00781B1C">
        <w:t>ies</w:t>
      </w:r>
      <w:r w:rsidR="00781B1C" w:rsidRPr="00FF4B63">
        <w:t xml:space="preserve"> slightly, depending on the version of </w:t>
      </w:r>
      <w:r w:rsidR="00781B1C">
        <w:t xml:space="preserve">the </w:t>
      </w:r>
      <w:r w:rsidR="00781B1C" w:rsidRPr="00FF4B63">
        <w:t xml:space="preserve">NDF running at </w:t>
      </w:r>
      <w:r w:rsidR="00781B1C">
        <w:t xml:space="preserve">the requestor’s </w:t>
      </w:r>
      <w:r w:rsidR="00781B1C" w:rsidRPr="00FF4B63">
        <w:t>site:</w:t>
      </w:r>
    </w:p>
    <w:p w:rsidR="003216B6" w:rsidRPr="00FF4B63" w:rsidRDefault="003216B6" w:rsidP="00B44850">
      <w:pPr>
        <w:pStyle w:val="DSSECSBodyText"/>
      </w:pPr>
      <w:r w:rsidRPr="00FF4B63">
        <w:t xml:space="preserve">Refer to </w:t>
      </w:r>
      <w:hyperlink w:anchor="Appendix_D" w:history="1">
        <w:r w:rsidR="00EF4B1C" w:rsidRPr="00EF4B1C">
          <w:rPr>
            <w:rStyle w:val="Hyperlink"/>
            <w:rFonts w:cs="Arial"/>
          </w:rPr>
          <w:t>Appendix D: Feeder Key Transmission</w:t>
        </w:r>
      </w:hyperlink>
      <w:r w:rsidR="00EF4B1C">
        <w:rPr>
          <w:rFonts w:cs="Arial"/>
        </w:rPr>
        <w:t xml:space="preserve"> </w:t>
      </w:r>
      <w:r w:rsidRPr="00FF4B63">
        <w:t xml:space="preserve">for information about </w:t>
      </w:r>
      <w:r w:rsidR="0012435A" w:rsidRPr="00FF4B63">
        <w:t xml:space="preserve">Feeder Key </w:t>
      </w:r>
      <w:r w:rsidRPr="00FF4B63">
        <w:t>transmission.</w:t>
      </w:r>
    </w:p>
    <w:p w:rsidR="003216B6" w:rsidRPr="00FF4B63" w:rsidRDefault="003216B6" w:rsidP="00B44850">
      <w:pPr>
        <w:pStyle w:val="DSSECSBodyText"/>
      </w:pPr>
      <w:r w:rsidRPr="00FF4B63">
        <w:t xml:space="preserve">The software prompts </w:t>
      </w:r>
      <w:r w:rsidR="00DD5F1C">
        <w:t>the user</w:t>
      </w:r>
      <w:r w:rsidRPr="00FF4B63">
        <w:t xml:space="preserve"> to enter the NDC (last twelve characters)</w:t>
      </w:r>
      <w:r w:rsidR="00442470">
        <w:t>,</w:t>
      </w:r>
      <w:r w:rsidRPr="00FF4B63">
        <w:t xml:space="preserve"> from a rejected </w:t>
      </w:r>
      <w:r w:rsidR="00DD5F1C" w:rsidRPr="00FF4B63">
        <w:t>Feeder Key</w:t>
      </w:r>
      <w:r w:rsidR="00DD5F1C">
        <w:t>,</w:t>
      </w:r>
      <w:r w:rsidR="00DD5F1C" w:rsidRPr="00FF4B63">
        <w:t xml:space="preserve"> </w:t>
      </w:r>
      <w:r w:rsidRPr="00FF4B63">
        <w:t>to display the following information</w:t>
      </w:r>
      <w:r w:rsidR="00DD5F1C">
        <w:t>,</w:t>
      </w:r>
      <w:r w:rsidRPr="00FF4B63">
        <w:t xml:space="preserve"> from the local DRUG file (#50)</w:t>
      </w:r>
      <w:r w:rsidR="00A03233">
        <w:t>,</w:t>
      </w:r>
      <w:r w:rsidRPr="00FF4B63">
        <w:t xml:space="preserve"> for any drug </w:t>
      </w:r>
      <w:r w:rsidR="00DD5F1C">
        <w:t xml:space="preserve">assigned the specified </w:t>
      </w:r>
      <w:r w:rsidRPr="00FF4B63">
        <w:t>NDC.</w:t>
      </w:r>
    </w:p>
    <w:p w:rsidR="003216B6" w:rsidRPr="00FF4B63" w:rsidRDefault="003216B6" w:rsidP="00B44850">
      <w:pPr>
        <w:pStyle w:val="BulletListMultiple"/>
      </w:pPr>
      <w:r w:rsidRPr="00FF4B63">
        <w:t>Local Generic Name</w:t>
      </w:r>
    </w:p>
    <w:p w:rsidR="003216B6" w:rsidRPr="00FF4B63" w:rsidRDefault="003216B6" w:rsidP="00B44850">
      <w:pPr>
        <w:pStyle w:val="BulletListMultiple"/>
      </w:pPr>
      <w:r w:rsidRPr="00FF4B63">
        <w:t>NDC</w:t>
      </w:r>
    </w:p>
    <w:p w:rsidR="003216B6" w:rsidRPr="00FF4B63" w:rsidRDefault="003216B6" w:rsidP="00B44850">
      <w:pPr>
        <w:pStyle w:val="BulletListMultiple"/>
      </w:pPr>
      <w:r w:rsidRPr="00FF4B63">
        <w:t>Dispense Unit</w:t>
      </w:r>
    </w:p>
    <w:p w:rsidR="003216B6" w:rsidRPr="00FF4B63" w:rsidRDefault="003216B6" w:rsidP="00B44850">
      <w:pPr>
        <w:pStyle w:val="BulletListMultiple"/>
      </w:pPr>
      <w:r w:rsidRPr="00FF4B63">
        <w:t>VA Classification</w:t>
      </w:r>
    </w:p>
    <w:p w:rsidR="003216B6" w:rsidRPr="00FF4B63" w:rsidRDefault="003216B6" w:rsidP="00B44850">
      <w:pPr>
        <w:pStyle w:val="BulletListMultipleLast"/>
      </w:pPr>
      <w:r w:rsidRPr="00FF4B63">
        <w:t>Price Per Dispense Unit</w:t>
      </w:r>
    </w:p>
    <w:p w:rsidR="003216B6" w:rsidRPr="00FF4B63" w:rsidRDefault="003216B6" w:rsidP="00B44850">
      <w:pPr>
        <w:pStyle w:val="DSSECSBodyText"/>
      </w:pPr>
      <w:r w:rsidRPr="00FF4B63">
        <w:lastRenderedPageBreak/>
        <w:t>An example of the steps for this option follows:</w:t>
      </w:r>
    </w:p>
    <w:p w:rsidR="00174E11" w:rsidRDefault="00174E11" w:rsidP="00174E11">
      <w:pPr>
        <w:pStyle w:val="Steps"/>
        <w:pBdr>
          <w:top w:val="single" w:sz="4" w:space="1" w:color="auto"/>
          <w:left w:val="single" w:sz="4" w:space="4" w:color="auto"/>
          <w:bottom w:val="single" w:sz="4" w:space="1" w:color="auto"/>
          <w:right w:val="single" w:sz="4" w:space="4" w:color="auto"/>
        </w:pBdr>
      </w:pPr>
    </w:p>
    <w:p w:rsidR="003216B6" w:rsidRDefault="003216B6" w:rsidP="00174E11">
      <w:pPr>
        <w:pStyle w:val="Steps"/>
        <w:pBdr>
          <w:top w:val="single" w:sz="4" w:space="1" w:color="auto"/>
          <w:left w:val="single" w:sz="4" w:space="4" w:color="auto"/>
          <w:bottom w:val="single" w:sz="4" w:space="1" w:color="auto"/>
          <w:right w:val="single" w:sz="4" w:space="4" w:color="auto"/>
        </w:pBdr>
      </w:pPr>
      <w:r>
        <w:t>Pharmacy Feeder Keys for DSS are built in the following manner.</w:t>
      </w:r>
    </w:p>
    <w:p w:rsidR="003216B6" w:rsidRDefault="003216B6" w:rsidP="00174E11">
      <w:pPr>
        <w:pStyle w:val="Steps"/>
        <w:pBdr>
          <w:top w:val="single" w:sz="4" w:space="1" w:color="auto"/>
          <w:left w:val="single" w:sz="4" w:space="4" w:color="auto"/>
          <w:bottom w:val="single" w:sz="4" w:space="1" w:color="auto"/>
          <w:right w:val="single" w:sz="4" w:space="4" w:color="auto"/>
        </w:pBdr>
      </w:pPr>
    </w:p>
    <w:p w:rsidR="003216B6" w:rsidRDefault="003216B6" w:rsidP="00174E11">
      <w:pPr>
        <w:pStyle w:val="Steps"/>
        <w:pBdr>
          <w:top w:val="single" w:sz="4" w:space="1" w:color="auto"/>
          <w:left w:val="single" w:sz="4" w:space="4" w:color="auto"/>
          <w:bottom w:val="single" w:sz="4" w:space="1" w:color="auto"/>
          <w:right w:val="single" w:sz="4" w:space="4" w:color="auto"/>
        </w:pBdr>
      </w:pPr>
      <w:r>
        <w:t>Your site is running NATIONAL DRUG FILE (NDF) v4.0.</w:t>
      </w:r>
    </w:p>
    <w:p w:rsidR="003216B6" w:rsidRDefault="003216B6" w:rsidP="00174E11">
      <w:pPr>
        <w:pStyle w:val="Steps"/>
        <w:pBdr>
          <w:top w:val="single" w:sz="4" w:space="1" w:color="auto"/>
          <w:left w:val="single" w:sz="4" w:space="4" w:color="auto"/>
          <w:bottom w:val="single" w:sz="4" w:space="1" w:color="auto"/>
          <w:right w:val="single" w:sz="4" w:space="4" w:color="auto"/>
        </w:pBdr>
      </w:pPr>
      <w:r>
        <w:t>If Pharmacy data is dated after September 30, 1998,</w:t>
      </w:r>
    </w:p>
    <w:p w:rsidR="003216B6" w:rsidRDefault="003216B6" w:rsidP="00174E11">
      <w:pPr>
        <w:pStyle w:val="Steps"/>
        <w:pBdr>
          <w:top w:val="single" w:sz="4" w:space="1" w:color="auto"/>
          <w:left w:val="single" w:sz="4" w:space="4" w:color="auto"/>
          <w:bottom w:val="single" w:sz="4" w:space="1" w:color="auto"/>
          <w:right w:val="single" w:sz="4" w:space="4" w:color="auto"/>
        </w:pBdr>
      </w:pPr>
      <w:proofErr w:type="gramStart"/>
      <w:r>
        <w:t>then</w:t>
      </w:r>
      <w:proofErr w:type="gramEnd"/>
      <w:r>
        <w:t xml:space="preserve"> PHA Feeder Keys are composed of 17 numeric characters.</w:t>
      </w:r>
    </w:p>
    <w:p w:rsidR="003216B6" w:rsidRDefault="003216B6" w:rsidP="00174E11">
      <w:pPr>
        <w:pStyle w:val="Steps"/>
        <w:pBdr>
          <w:top w:val="single" w:sz="4" w:space="1" w:color="auto"/>
          <w:left w:val="single" w:sz="4" w:space="4" w:color="auto"/>
          <w:bottom w:val="single" w:sz="4" w:space="1" w:color="auto"/>
          <w:right w:val="single" w:sz="4" w:space="4" w:color="auto"/>
        </w:pBdr>
      </w:pPr>
    </w:p>
    <w:p w:rsidR="003216B6" w:rsidRDefault="003216B6" w:rsidP="00174E11">
      <w:pPr>
        <w:pStyle w:val="Steps"/>
        <w:pBdr>
          <w:top w:val="single" w:sz="4" w:space="1" w:color="auto"/>
          <w:left w:val="single" w:sz="4" w:space="4" w:color="auto"/>
          <w:bottom w:val="single" w:sz="4" w:space="1" w:color="auto"/>
          <w:right w:val="single" w:sz="4" w:space="4" w:color="auto"/>
        </w:pBdr>
      </w:pPr>
      <w:r>
        <w:t xml:space="preserve">     Ex. "12006000003073531"   where characters:</w:t>
      </w:r>
    </w:p>
    <w:p w:rsidR="003216B6" w:rsidRDefault="003216B6" w:rsidP="00174E11">
      <w:pPr>
        <w:pStyle w:val="Steps"/>
        <w:pBdr>
          <w:top w:val="single" w:sz="4" w:space="1" w:color="auto"/>
          <w:left w:val="single" w:sz="4" w:space="4" w:color="auto"/>
          <w:bottom w:val="single" w:sz="4" w:space="1" w:color="auto"/>
          <w:right w:val="single" w:sz="4" w:space="4" w:color="auto"/>
        </w:pBdr>
      </w:pPr>
      <w:r>
        <w:t xml:space="preserve">     1-5 (12006)         = pointer to VA PRODUCT NAME file (#50.68)</w:t>
      </w:r>
    </w:p>
    <w:p w:rsidR="003216B6" w:rsidRDefault="003216B6" w:rsidP="00174E11">
      <w:pPr>
        <w:pStyle w:val="Steps"/>
        <w:pBdr>
          <w:top w:val="single" w:sz="4" w:space="1" w:color="auto"/>
          <w:left w:val="single" w:sz="4" w:space="4" w:color="auto"/>
          <w:bottom w:val="single" w:sz="4" w:space="1" w:color="auto"/>
          <w:right w:val="single" w:sz="4" w:space="4" w:color="auto"/>
        </w:pBdr>
      </w:pPr>
      <w:r>
        <w:t xml:space="preserve">     6-17 (000003073531) = NDC from the local DRUG file (#50)</w:t>
      </w:r>
    </w:p>
    <w:p w:rsidR="003216B6" w:rsidRDefault="003216B6" w:rsidP="00174E11">
      <w:pPr>
        <w:pStyle w:val="Steps"/>
        <w:pBdr>
          <w:top w:val="single" w:sz="4" w:space="1" w:color="auto"/>
          <w:left w:val="single" w:sz="4" w:space="4" w:color="auto"/>
          <w:bottom w:val="single" w:sz="4" w:space="1" w:color="auto"/>
          <w:right w:val="single" w:sz="4" w:space="4" w:color="auto"/>
        </w:pBdr>
      </w:pPr>
    </w:p>
    <w:p w:rsidR="003216B6" w:rsidRDefault="003216B6" w:rsidP="00174E11">
      <w:pPr>
        <w:pStyle w:val="Steps"/>
        <w:pBdr>
          <w:top w:val="single" w:sz="4" w:space="1" w:color="auto"/>
          <w:left w:val="single" w:sz="4" w:space="4" w:color="auto"/>
          <w:bottom w:val="single" w:sz="4" w:space="1" w:color="auto"/>
          <w:right w:val="single" w:sz="4" w:space="4" w:color="auto"/>
        </w:pBdr>
      </w:pPr>
      <w:r>
        <w:t>If Pharmacy data is dated prior to October 1, 1998,</w:t>
      </w:r>
    </w:p>
    <w:p w:rsidR="003216B6" w:rsidRDefault="003216B6" w:rsidP="00174E11">
      <w:pPr>
        <w:pStyle w:val="Steps"/>
        <w:pBdr>
          <w:top w:val="single" w:sz="4" w:space="1" w:color="auto"/>
          <w:left w:val="single" w:sz="4" w:space="4" w:color="auto"/>
          <w:bottom w:val="single" w:sz="4" w:space="1" w:color="auto"/>
          <w:right w:val="single" w:sz="4" w:space="4" w:color="auto"/>
        </w:pBdr>
      </w:pPr>
      <w:proofErr w:type="gramStart"/>
      <w:r>
        <w:t>then</w:t>
      </w:r>
      <w:proofErr w:type="gramEnd"/>
      <w:r>
        <w:t xml:space="preserve"> PHA Feeder Keys are composed of 19 numeric characters.</w:t>
      </w:r>
    </w:p>
    <w:p w:rsidR="003216B6" w:rsidRDefault="003216B6" w:rsidP="00174E11">
      <w:pPr>
        <w:pStyle w:val="Steps"/>
        <w:pBdr>
          <w:top w:val="single" w:sz="4" w:space="1" w:color="auto"/>
          <w:left w:val="single" w:sz="4" w:space="4" w:color="auto"/>
          <w:bottom w:val="single" w:sz="4" w:space="1" w:color="auto"/>
          <w:right w:val="single" w:sz="4" w:space="4" w:color="auto"/>
        </w:pBdr>
      </w:pPr>
    </w:p>
    <w:p w:rsidR="003216B6" w:rsidRDefault="003216B6" w:rsidP="00174E11">
      <w:pPr>
        <w:pStyle w:val="Steps"/>
        <w:pBdr>
          <w:top w:val="single" w:sz="4" w:space="1" w:color="auto"/>
          <w:left w:val="single" w:sz="4" w:space="4" w:color="auto"/>
          <w:bottom w:val="single" w:sz="4" w:space="1" w:color="auto"/>
          <w:right w:val="single" w:sz="4" w:space="4" w:color="auto"/>
        </w:pBdr>
      </w:pPr>
      <w:r>
        <w:t xml:space="preserve">     Ex. "0016006000003073531"   where characters:</w:t>
      </w:r>
    </w:p>
    <w:p w:rsidR="003216B6" w:rsidRDefault="003216B6" w:rsidP="00174E11">
      <w:pPr>
        <w:pStyle w:val="Steps"/>
        <w:pBdr>
          <w:top w:val="single" w:sz="4" w:space="1" w:color="auto"/>
          <w:left w:val="single" w:sz="4" w:space="4" w:color="auto"/>
          <w:bottom w:val="single" w:sz="4" w:space="1" w:color="auto"/>
          <w:right w:val="single" w:sz="4" w:space="4" w:color="auto"/>
        </w:pBdr>
      </w:pPr>
    </w:p>
    <w:p w:rsidR="003216B6" w:rsidRDefault="003216B6" w:rsidP="00174E11">
      <w:pPr>
        <w:pStyle w:val="Steps"/>
        <w:pBdr>
          <w:top w:val="single" w:sz="4" w:space="1" w:color="auto"/>
          <w:left w:val="single" w:sz="4" w:space="4" w:color="auto"/>
          <w:bottom w:val="single" w:sz="4" w:space="1" w:color="auto"/>
          <w:right w:val="single" w:sz="4" w:space="4" w:color="auto"/>
        </w:pBdr>
      </w:pPr>
      <w:r>
        <w:t xml:space="preserve">     1-4 (0016)          = pointer to the NATIONAL DRUG file (#50.6)</w:t>
      </w:r>
    </w:p>
    <w:p w:rsidR="003216B6" w:rsidRDefault="003216B6" w:rsidP="00174E11">
      <w:pPr>
        <w:pStyle w:val="Steps"/>
        <w:pBdr>
          <w:top w:val="single" w:sz="4" w:space="1" w:color="auto"/>
          <w:left w:val="single" w:sz="4" w:space="4" w:color="auto"/>
          <w:bottom w:val="single" w:sz="4" w:space="1" w:color="auto"/>
          <w:right w:val="single" w:sz="4" w:space="4" w:color="auto"/>
        </w:pBdr>
      </w:pPr>
      <w:r>
        <w:t xml:space="preserve">     5-7 (006)           = pointer to VA PRODUCT NAME </w:t>
      </w:r>
      <w:proofErr w:type="spellStart"/>
      <w:r>
        <w:t>subfile</w:t>
      </w:r>
      <w:proofErr w:type="spellEnd"/>
      <w:r>
        <w:t xml:space="preserve"> (#50.68)</w:t>
      </w:r>
    </w:p>
    <w:p w:rsidR="003216B6" w:rsidRDefault="003216B6" w:rsidP="00174E11">
      <w:pPr>
        <w:pStyle w:val="Steps"/>
        <w:pBdr>
          <w:top w:val="single" w:sz="4" w:space="1" w:color="auto"/>
          <w:left w:val="single" w:sz="4" w:space="4" w:color="auto"/>
          <w:bottom w:val="single" w:sz="4" w:space="1" w:color="auto"/>
          <w:right w:val="single" w:sz="4" w:space="4" w:color="auto"/>
        </w:pBdr>
      </w:pPr>
      <w:r>
        <w:t xml:space="preserve">                           </w:t>
      </w:r>
      <w:proofErr w:type="gramStart"/>
      <w:r>
        <w:t>of</w:t>
      </w:r>
      <w:proofErr w:type="gramEnd"/>
      <w:r>
        <w:t xml:space="preserve"> the NATIONAL DRUG file (#50.6)</w:t>
      </w:r>
    </w:p>
    <w:p w:rsidR="003216B6" w:rsidRDefault="003216B6" w:rsidP="00174E11">
      <w:pPr>
        <w:pStyle w:val="Steps"/>
        <w:pBdr>
          <w:top w:val="single" w:sz="4" w:space="1" w:color="auto"/>
          <w:left w:val="single" w:sz="4" w:space="4" w:color="auto"/>
          <w:bottom w:val="single" w:sz="4" w:space="1" w:color="auto"/>
          <w:right w:val="single" w:sz="4" w:space="4" w:color="auto"/>
        </w:pBdr>
      </w:pPr>
      <w:r>
        <w:t xml:space="preserve">     8-19 (000003073531) = NDC from the local DRUG file (#50)</w:t>
      </w:r>
    </w:p>
    <w:p w:rsidR="003216B6" w:rsidRDefault="003216B6" w:rsidP="00174E11">
      <w:pPr>
        <w:pStyle w:val="Steps"/>
        <w:pBdr>
          <w:top w:val="single" w:sz="4" w:space="1" w:color="auto"/>
          <w:left w:val="single" w:sz="4" w:space="4" w:color="auto"/>
          <w:bottom w:val="single" w:sz="4" w:space="1" w:color="auto"/>
          <w:right w:val="single" w:sz="4" w:space="4" w:color="auto"/>
        </w:pBdr>
      </w:pPr>
    </w:p>
    <w:p w:rsidR="003216B6" w:rsidRDefault="003216B6" w:rsidP="00174E11">
      <w:pPr>
        <w:pStyle w:val="Steps"/>
        <w:pBdr>
          <w:top w:val="single" w:sz="4" w:space="1" w:color="auto"/>
          <w:left w:val="single" w:sz="4" w:space="4" w:color="auto"/>
          <w:bottom w:val="single" w:sz="4" w:space="1" w:color="auto"/>
          <w:right w:val="single" w:sz="4" w:space="4" w:color="auto"/>
        </w:pBdr>
      </w:pPr>
    </w:p>
    <w:p w:rsidR="003216B6" w:rsidRDefault="003216B6" w:rsidP="00174E11">
      <w:pPr>
        <w:pStyle w:val="Steps"/>
        <w:pBdr>
          <w:top w:val="single" w:sz="4" w:space="1" w:color="auto"/>
          <w:left w:val="single" w:sz="4" w:space="4" w:color="auto"/>
          <w:bottom w:val="single" w:sz="4" w:space="1" w:color="auto"/>
          <w:right w:val="single" w:sz="4" w:space="4" w:color="auto"/>
        </w:pBdr>
      </w:pPr>
    </w:p>
    <w:p w:rsidR="003216B6" w:rsidRDefault="003216B6" w:rsidP="00174E11">
      <w:pPr>
        <w:pStyle w:val="Steps"/>
        <w:pBdr>
          <w:top w:val="single" w:sz="4" w:space="1" w:color="auto"/>
          <w:left w:val="single" w:sz="4" w:space="4" w:color="auto"/>
          <w:bottom w:val="single" w:sz="4" w:space="1" w:color="auto"/>
          <w:right w:val="single" w:sz="4" w:space="4" w:color="auto"/>
        </w:pBdr>
      </w:pPr>
      <w:r>
        <w:t xml:space="preserve">This option will allow lookups on the local DRUG file (#50) using </w:t>
      </w:r>
    </w:p>
    <w:p w:rsidR="003216B6" w:rsidRDefault="003216B6" w:rsidP="00174E11">
      <w:pPr>
        <w:pStyle w:val="Steps"/>
        <w:pBdr>
          <w:top w:val="single" w:sz="4" w:space="1" w:color="auto"/>
          <w:left w:val="single" w:sz="4" w:space="4" w:color="auto"/>
          <w:bottom w:val="single" w:sz="4" w:space="1" w:color="auto"/>
          <w:right w:val="single" w:sz="4" w:space="4" w:color="auto"/>
        </w:pBdr>
      </w:pPr>
      <w:r>
        <w:t>NDCs from DSS Pharmacy Feeder Keys that have been rejected because</w:t>
      </w:r>
    </w:p>
    <w:p w:rsidR="003216B6" w:rsidRDefault="003216B6" w:rsidP="00174E11">
      <w:pPr>
        <w:pStyle w:val="Steps"/>
        <w:pBdr>
          <w:top w:val="single" w:sz="4" w:space="1" w:color="auto"/>
          <w:left w:val="single" w:sz="4" w:space="4" w:color="auto"/>
          <w:bottom w:val="single" w:sz="4" w:space="1" w:color="auto"/>
          <w:right w:val="single" w:sz="4" w:space="4" w:color="auto"/>
        </w:pBdr>
      </w:pPr>
      <w:proofErr w:type="gramStart"/>
      <w:r>
        <w:t>the</w:t>
      </w:r>
      <w:proofErr w:type="gramEnd"/>
      <w:r>
        <w:t xml:space="preserve"> first five characters are zeros in a 17 character Feeder Key.</w:t>
      </w:r>
    </w:p>
    <w:p w:rsidR="003216B6" w:rsidRDefault="003216B6" w:rsidP="00174E11">
      <w:pPr>
        <w:pStyle w:val="Steps"/>
        <w:pBdr>
          <w:top w:val="single" w:sz="4" w:space="1" w:color="auto"/>
          <w:left w:val="single" w:sz="4" w:space="4" w:color="auto"/>
          <w:bottom w:val="single" w:sz="4" w:space="1" w:color="auto"/>
          <w:right w:val="single" w:sz="4" w:space="4" w:color="auto"/>
        </w:pBdr>
      </w:pPr>
      <w:r>
        <w:t>(Ex. "00000051079014120")</w:t>
      </w:r>
    </w:p>
    <w:p w:rsidR="003216B6" w:rsidRDefault="003216B6" w:rsidP="00174E11">
      <w:pPr>
        <w:pStyle w:val="Steps"/>
        <w:pBdr>
          <w:top w:val="single" w:sz="4" w:space="1" w:color="auto"/>
          <w:left w:val="single" w:sz="4" w:space="4" w:color="auto"/>
          <w:bottom w:val="single" w:sz="4" w:space="1" w:color="auto"/>
          <w:right w:val="single" w:sz="4" w:space="4" w:color="auto"/>
        </w:pBdr>
      </w:pPr>
      <w:r>
        <w:t>OR</w:t>
      </w:r>
    </w:p>
    <w:p w:rsidR="003216B6" w:rsidRDefault="003216B6" w:rsidP="00174E11">
      <w:pPr>
        <w:pStyle w:val="Steps"/>
        <w:pBdr>
          <w:top w:val="single" w:sz="4" w:space="1" w:color="auto"/>
          <w:left w:val="single" w:sz="4" w:space="4" w:color="auto"/>
          <w:bottom w:val="single" w:sz="4" w:space="1" w:color="auto"/>
          <w:right w:val="single" w:sz="4" w:space="4" w:color="auto"/>
        </w:pBdr>
      </w:pPr>
      <w:proofErr w:type="gramStart"/>
      <w:r>
        <w:t>the</w:t>
      </w:r>
      <w:proofErr w:type="gramEnd"/>
      <w:r>
        <w:t xml:space="preserve"> first seven characters are zeros in a 19 character Feeder Key.</w:t>
      </w:r>
    </w:p>
    <w:p w:rsidR="003216B6" w:rsidRDefault="003216B6" w:rsidP="00174E11">
      <w:pPr>
        <w:pStyle w:val="Steps"/>
        <w:pBdr>
          <w:top w:val="single" w:sz="4" w:space="1" w:color="auto"/>
          <w:left w:val="single" w:sz="4" w:space="4" w:color="auto"/>
          <w:bottom w:val="single" w:sz="4" w:space="1" w:color="auto"/>
          <w:right w:val="single" w:sz="4" w:space="4" w:color="auto"/>
        </w:pBdr>
      </w:pPr>
      <w:r>
        <w:t>(Ex. "0000000051079014120")</w:t>
      </w:r>
    </w:p>
    <w:p w:rsidR="003216B6" w:rsidRDefault="003216B6" w:rsidP="00174E11">
      <w:pPr>
        <w:pStyle w:val="Steps"/>
        <w:pBdr>
          <w:top w:val="single" w:sz="4" w:space="1" w:color="auto"/>
          <w:left w:val="single" w:sz="4" w:space="4" w:color="auto"/>
          <w:bottom w:val="single" w:sz="4" w:space="1" w:color="auto"/>
          <w:right w:val="single" w:sz="4" w:space="4" w:color="auto"/>
        </w:pBdr>
      </w:pPr>
    </w:p>
    <w:p w:rsidR="003216B6" w:rsidRDefault="003216B6" w:rsidP="00174E11">
      <w:pPr>
        <w:pStyle w:val="Steps"/>
        <w:pBdr>
          <w:top w:val="single" w:sz="4" w:space="1" w:color="auto"/>
          <w:left w:val="single" w:sz="4" w:space="4" w:color="auto"/>
          <w:bottom w:val="single" w:sz="4" w:space="1" w:color="auto"/>
          <w:right w:val="single" w:sz="4" w:space="4" w:color="auto"/>
        </w:pBdr>
      </w:pPr>
      <w:r>
        <w:t>This would occur when a pharmacy item has not been matched to the</w:t>
      </w:r>
    </w:p>
    <w:p w:rsidR="003216B6" w:rsidRDefault="003216B6" w:rsidP="00174E11">
      <w:pPr>
        <w:pStyle w:val="Steps"/>
        <w:pBdr>
          <w:top w:val="single" w:sz="4" w:space="1" w:color="auto"/>
          <w:left w:val="single" w:sz="4" w:space="4" w:color="auto"/>
          <w:bottom w:val="single" w:sz="4" w:space="1" w:color="auto"/>
          <w:right w:val="single" w:sz="4" w:space="4" w:color="auto"/>
        </w:pBdr>
      </w:pPr>
      <w:proofErr w:type="gramStart"/>
      <w:r>
        <w:t>the</w:t>
      </w:r>
      <w:proofErr w:type="gramEnd"/>
      <w:r>
        <w:t xml:space="preserve"> National Drug File (NDF).</w:t>
      </w:r>
    </w:p>
    <w:p w:rsidR="003216B6" w:rsidRDefault="003216B6" w:rsidP="00174E11">
      <w:pPr>
        <w:pStyle w:val="Steps"/>
        <w:pBdr>
          <w:top w:val="single" w:sz="4" w:space="1" w:color="auto"/>
          <w:left w:val="single" w:sz="4" w:space="4" w:color="auto"/>
          <w:bottom w:val="single" w:sz="4" w:space="1" w:color="auto"/>
          <w:right w:val="single" w:sz="4" w:space="4" w:color="auto"/>
        </w:pBdr>
      </w:pPr>
    </w:p>
    <w:p w:rsidR="003216B6" w:rsidRDefault="003216B6" w:rsidP="00174E11">
      <w:pPr>
        <w:pStyle w:val="Steps"/>
        <w:pBdr>
          <w:top w:val="single" w:sz="4" w:space="1" w:color="auto"/>
          <w:left w:val="single" w:sz="4" w:space="4" w:color="auto"/>
          <w:bottom w:val="single" w:sz="4" w:space="1" w:color="auto"/>
          <w:right w:val="single" w:sz="4" w:space="4" w:color="auto"/>
        </w:pBdr>
      </w:pPr>
      <w:r>
        <w:t>Enter the NDC (last twelve characters) from a rejected feeder key</w:t>
      </w:r>
    </w:p>
    <w:p w:rsidR="003216B6" w:rsidRDefault="003216B6" w:rsidP="00174E11">
      <w:pPr>
        <w:pStyle w:val="Steps"/>
        <w:pBdr>
          <w:top w:val="single" w:sz="4" w:space="1" w:color="auto"/>
          <w:left w:val="single" w:sz="4" w:space="4" w:color="auto"/>
          <w:bottom w:val="single" w:sz="4" w:space="1" w:color="auto"/>
          <w:right w:val="single" w:sz="4" w:space="4" w:color="auto"/>
        </w:pBdr>
      </w:pPr>
      <w:proofErr w:type="gramStart"/>
      <w:r>
        <w:t>to</w:t>
      </w:r>
      <w:proofErr w:type="gramEnd"/>
      <w:r>
        <w:t xml:space="preserve"> display information from the local DRUG file for any drug which</w:t>
      </w:r>
    </w:p>
    <w:p w:rsidR="003216B6" w:rsidRDefault="003216B6" w:rsidP="00174E11">
      <w:pPr>
        <w:pStyle w:val="Steps"/>
        <w:pBdr>
          <w:top w:val="single" w:sz="4" w:space="1" w:color="auto"/>
          <w:left w:val="single" w:sz="4" w:space="4" w:color="auto"/>
          <w:bottom w:val="single" w:sz="4" w:space="1" w:color="auto"/>
          <w:right w:val="single" w:sz="4" w:space="4" w:color="auto"/>
        </w:pBdr>
      </w:pPr>
      <w:proofErr w:type="gramStart"/>
      <w:r>
        <w:t>has</w:t>
      </w:r>
      <w:proofErr w:type="gramEnd"/>
      <w:r>
        <w:t xml:space="preserve"> that NDC.</w:t>
      </w:r>
    </w:p>
    <w:p w:rsidR="003216B6" w:rsidRDefault="003216B6" w:rsidP="00174E11">
      <w:pPr>
        <w:pStyle w:val="Steps"/>
        <w:pBdr>
          <w:top w:val="single" w:sz="4" w:space="1" w:color="auto"/>
          <w:left w:val="single" w:sz="4" w:space="4" w:color="auto"/>
          <w:bottom w:val="single" w:sz="4" w:space="1" w:color="auto"/>
          <w:right w:val="single" w:sz="4" w:space="4" w:color="auto"/>
        </w:pBdr>
      </w:pPr>
    </w:p>
    <w:p w:rsidR="003216B6" w:rsidRDefault="003216B6" w:rsidP="00174E11">
      <w:pPr>
        <w:pStyle w:val="Steps"/>
        <w:pBdr>
          <w:top w:val="single" w:sz="4" w:space="1" w:color="auto"/>
          <w:left w:val="single" w:sz="4" w:space="4" w:color="auto"/>
          <w:bottom w:val="single" w:sz="4" w:space="1" w:color="auto"/>
          <w:right w:val="single" w:sz="4" w:space="4" w:color="auto"/>
        </w:pBdr>
      </w:pPr>
    </w:p>
    <w:p w:rsidR="003216B6" w:rsidRDefault="003216B6" w:rsidP="00174E11">
      <w:pPr>
        <w:pStyle w:val="Steps"/>
        <w:pBdr>
          <w:top w:val="single" w:sz="4" w:space="1" w:color="auto"/>
          <w:left w:val="single" w:sz="4" w:space="4" w:color="auto"/>
          <w:bottom w:val="single" w:sz="4" w:space="1" w:color="auto"/>
          <w:right w:val="single" w:sz="4" w:space="4" w:color="auto"/>
        </w:pBdr>
      </w:pPr>
      <w:r>
        <w:t>Enter 12 numeric characters at the prompt or &lt;</w:t>
      </w:r>
      <w:proofErr w:type="spellStart"/>
      <w:r>
        <w:t>cr</w:t>
      </w:r>
      <w:proofErr w:type="spellEnd"/>
      <w:r>
        <w:t>&gt; to exit.</w:t>
      </w:r>
    </w:p>
    <w:p w:rsidR="003216B6" w:rsidRDefault="003216B6" w:rsidP="00174E11">
      <w:pPr>
        <w:pStyle w:val="Steps"/>
        <w:pBdr>
          <w:top w:val="single" w:sz="4" w:space="1" w:color="auto"/>
          <w:left w:val="single" w:sz="4" w:space="4" w:color="auto"/>
          <w:bottom w:val="single" w:sz="4" w:space="1" w:color="auto"/>
          <w:right w:val="single" w:sz="4" w:space="4" w:color="auto"/>
        </w:pBdr>
      </w:pPr>
    </w:p>
    <w:p w:rsidR="003216B6" w:rsidRPr="00B826BE" w:rsidRDefault="003216B6" w:rsidP="00174E11">
      <w:pPr>
        <w:pStyle w:val="Steps"/>
        <w:pBdr>
          <w:top w:val="single" w:sz="4" w:space="1" w:color="auto"/>
          <w:left w:val="single" w:sz="4" w:space="4" w:color="auto"/>
          <w:bottom w:val="single" w:sz="4" w:space="1" w:color="auto"/>
          <w:right w:val="single" w:sz="4" w:space="4" w:color="auto"/>
        </w:pBdr>
        <w:rPr>
          <w:lang w:val="fr-FR"/>
        </w:rPr>
      </w:pPr>
      <w:r w:rsidRPr="00B826BE">
        <w:rPr>
          <w:lang w:val="fr-FR"/>
        </w:rPr>
        <w:t>Select NDC: 990000200000  VALVE PORT LEUR-LOCK ALARIS #2000E         XA900     N</w:t>
      </w:r>
    </w:p>
    <w:p w:rsidR="003216B6" w:rsidRDefault="003216B6" w:rsidP="00174E11">
      <w:pPr>
        <w:pStyle w:val="Steps"/>
        <w:pBdr>
          <w:top w:val="single" w:sz="4" w:space="1" w:color="auto"/>
          <w:left w:val="single" w:sz="4" w:space="4" w:color="auto"/>
          <w:bottom w:val="single" w:sz="4" w:space="1" w:color="auto"/>
          <w:right w:val="single" w:sz="4" w:space="4" w:color="auto"/>
        </w:pBdr>
      </w:pPr>
      <w:r>
        <w:t xml:space="preserve">/F     01-28-16     </w:t>
      </w:r>
      <w:proofErr w:type="gramStart"/>
      <w:r>
        <w:t>This</w:t>
      </w:r>
      <w:proofErr w:type="gramEnd"/>
      <w:r>
        <w:t xml:space="preserve"> drug will not be processed without Drug Request Form 10</w:t>
      </w:r>
    </w:p>
    <w:p w:rsidR="003216B6" w:rsidRDefault="003216B6" w:rsidP="00174E11">
      <w:pPr>
        <w:pStyle w:val="Steps"/>
        <w:pBdr>
          <w:top w:val="single" w:sz="4" w:space="1" w:color="auto"/>
          <w:left w:val="single" w:sz="4" w:space="4" w:color="auto"/>
          <w:bottom w:val="single" w:sz="4" w:space="1" w:color="auto"/>
          <w:right w:val="single" w:sz="4" w:space="4" w:color="auto"/>
        </w:pBdr>
      </w:pPr>
      <w:r>
        <w:t xml:space="preserve">-7144     </w:t>
      </w:r>
    </w:p>
    <w:p w:rsidR="003216B6" w:rsidRDefault="003216B6" w:rsidP="00174E11">
      <w:pPr>
        <w:pStyle w:val="Steps"/>
        <w:pBdr>
          <w:top w:val="single" w:sz="4" w:space="1" w:color="auto"/>
          <w:left w:val="single" w:sz="4" w:space="4" w:color="auto"/>
          <w:bottom w:val="single" w:sz="4" w:space="1" w:color="auto"/>
          <w:right w:val="single" w:sz="4" w:space="4" w:color="auto"/>
        </w:pBdr>
      </w:pPr>
    </w:p>
    <w:p w:rsidR="003216B6" w:rsidRPr="00DF73AD" w:rsidRDefault="003216B6" w:rsidP="00DF73AD">
      <w:pPr>
        <w:pStyle w:val="FigureCaption"/>
      </w:pPr>
      <w:bookmarkStart w:id="4234" w:name="_Toc454958566"/>
      <w:bookmarkStart w:id="4235" w:name="_Toc463615272"/>
      <w:r w:rsidRPr="00DF73AD">
        <w:t>Example: Selecting a NDC</w:t>
      </w:r>
      <w:bookmarkEnd w:id="4234"/>
      <w:bookmarkEnd w:id="4235"/>
    </w:p>
    <w:p w:rsidR="003216B6" w:rsidRDefault="003216B6" w:rsidP="00B44850">
      <w:pPr>
        <w:pStyle w:val="Figure"/>
      </w:pPr>
      <w:r w:rsidRPr="00293718">
        <w:rPr>
          <w:noProof/>
        </w:rPr>
        <w:drawing>
          <wp:inline distT="0" distB="0" distL="0" distR="0" wp14:anchorId="0AB3A3F7" wp14:editId="28A5FC85">
            <wp:extent cx="5182324" cy="730204"/>
            <wp:effectExtent l="19050" t="19050" r="18415" b="13335"/>
            <wp:docPr id="169" name="Picture 169" descr="Screen Capture of Output from Selection of a NDC." title="Selecting a N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ng a NDC.png"/>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182324" cy="73020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216B6" w:rsidRPr="00DF73AD" w:rsidRDefault="003216B6" w:rsidP="00B44850">
      <w:pPr>
        <w:pStyle w:val="Heading3"/>
      </w:pPr>
      <w:bookmarkStart w:id="4236" w:name="_Toc450829810"/>
      <w:bookmarkStart w:id="4237" w:name="_Toc454958423"/>
      <w:bookmarkStart w:id="4238" w:name="_Toc459041153"/>
      <w:bookmarkStart w:id="4239" w:name="_Toc459043704"/>
      <w:r w:rsidRPr="00DF73AD">
        <w:t>Surgery</w:t>
      </w:r>
      <w:bookmarkEnd w:id="4236"/>
      <w:bookmarkEnd w:id="4237"/>
      <w:bookmarkEnd w:id="4238"/>
      <w:bookmarkEnd w:id="4239"/>
    </w:p>
    <w:p w:rsidR="003216B6" w:rsidRPr="00FF4B63" w:rsidRDefault="00781B1C" w:rsidP="00B44850">
      <w:pPr>
        <w:pStyle w:val="DSSECSBodyText"/>
      </w:pPr>
      <w:r>
        <w:t xml:space="preserve">When </w:t>
      </w:r>
      <w:r w:rsidR="003216B6" w:rsidRPr="00FF4B63">
        <w:t>the Surgery option</w:t>
      </w:r>
      <w:r>
        <w:t xml:space="preserve"> is selected,</w:t>
      </w:r>
      <w:r w:rsidR="003216B6" w:rsidRPr="00FF4B63">
        <w:t xml:space="preserve"> from the Maintenance Menu</w:t>
      </w:r>
      <w:r>
        <w:t xml:space="preserve">, the </w:t>
      </w:r>
      <w:r w:rsidR="003216B6" w:rsidRPr="00FF4B63">
        <w:t>following sub-menu and options</w:t>
      </w:r>
      <w:r>
        <w:t xml:space="preserve"> are displayed</w:t>
      </w:r>
      <w:r w:rsidR="003216B6" w:rsidRPr="00FF4B63">
        <w:t>.</w:t>
      </w:r>
      <w:bookmarkStart w:id="4240" w:name="_Toc300140280"/>
      <w:bookmarkStart w:id="4241" w:name="_Toc300141044"/>
      <w:bookmarkEnd w:id="4240"/>
      <w:bookmarkEnd w:id="4241"/>
    </w:p>
    <w:p w:rsidR="003216B6" w:rsidRPr="00DF73AD" w:rsidRDefault="003216B6" w:rsidP="00DF73AD">
      <w:pPr>
        <w:pStyle w:val="FigureCaption"/>
      </w:pPr>
      <w:bookmarkStart w:id="4242" w:name="_Toc454958567"/>
      <w:bookmarkStart w:id="4243" w:name="_Toc463615273"/>
      <w:r w:rsidRPr="00DF73AD">
        <w:lastRenderedPageBreak/>
        <w:t>Example: Surgery Menu Options</w:t>
      </w:r>
      <w:bookmarkEnd w:id="4242"/>
      <w:bookmarkEnd w:id="4243"/>
    </w:p>
    <w:p w:rsidR="003216B6" w:rsidRDefault="003216B6" w:rsidP="00B44850">
      <w:pPr>
        <w:pStyle w:val="Figure"/>
      </w:pPr>
      <w:r w:rsidRPr="00293718">
        <w:rPr>
          <w:noProof/>
        </w:rPr>
        <w:drawing>
          <wp:inline distT="0" distB="0" distL="0" distR="0" wp14:anchorId="02D5403B" wp14:editId="4A0DB69A">
            <wp:extent cx="3381255" cy="1085850"/>
            <wp:effectExtent l="19050" t="19050" r="10160" b="19050"/>
            <wp:docPr id="170" name="Picture 170" title="Surgery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gery Menu Options.png"/>
                    <pic:cNvPicPr/>
                  </pic:nvPicPr>
                  <pic:blipFill>
                    <a:blip r:embed="rId140">
                      <a:extLst>
                        <a:ext uri="{28A0092B-C50C-407E-A947-70E740481C1C}">
                          <a14:useLocalDpi xmlns:a14="http://schemas.microsoft.com/office/drawing/2010/main" val="0"/>
                        </a:ext>
                      </a:extLst>
                    </a:blip>
                    <a:stretch>
                      <a:fillRect/>
                    </a:stretch>
                  </pic:blipFill>
                  <pic:spPr>
                    <a:xfrm>
                      <a:off x="0" y="0"/>
                      <a:ext cx="3381255" cy="1085850"/>
                    </a:xfrm>
                    <a:prstGeom prst="rect">
                      <a:avLst/>
                    </a:prstGeom>
                    <a:ln>
                      <a:solidFill>
                        <a:sysClr val="windowText" lastClr="000000"/>
                      </a:solidFill>
                    </a:ln>
                  </pic:spPr>
                </pic:pic>
              </a:graphicData>
            </a:graphic>
          </wp:inline>
        </w:drawing>
      </w:r>
    </w:p>
    <w:p w:rsidR="003216B6" w:rsidRPr="00DF73AD" w:rsidRDefault="003216B6" w:rsidP="00B44850">
      <w:pPr>
        <w:pStyle w:val="Heading4"/>
      </w:pPr>
      <w:bookmarkStart w:id="4244" w:name="_Toc450829811"/>
      <w:bookmarkStart w:id="4245" w:name="_Toc459041154"/>
      <w:bookmarkStart w:id="4246" w:name="_Toc459043705"/>
      <w:r w:rsidRPr="00DF73AD">
        <w:t>SUR Volume Report</w:t>
      </w:r>
      <w:bookmarkEnd w:id="4244"/>
      <w:bookmarkEnd w:id="4245"/>
      <w:bookmarkEnd w:id="4246"/>
    </w:p>
    <w:p w:rsidR="003216B6" w:rsidRPr="00FF4B63" w:rsidRDefault="003216B6" w:rsidP="00B44850">
      <w:pPr>
        <w:pStyle w:val="DSSECSBodyText"/>
      </w:pPr>
      <w:r w:rsidRPr="00FF4B63">
        <w:t xml:space="preserve">This menu option </w:t>
      </w:r>
      <w:r w:rsidR="00C32948">
        <w:t>generates</w:t>
      </w:r>
      <w:r w:rsidRPr="00FF4B63">
        <w:t xml:space="preserve"> a report list</w:t>
      </w:r>
      <w:r w:rsidR="00C32948">
        <w:t>ing</w:t>
      </w:r>
      <w:r w:rsidRPr="00FF4B63">
        <w:t xml:space="preserve"> all surgical cases </w:t>
      </w:r>
      <w:r w:rsidR="00C32948">
        <w:t xml:space="preserve">appearing on </w:t>
      </w:r>
      <w:r w:rsidRPr="00FF4B63">
        <w:t>the Surgery Extract</w:t>
      </w:r>
      <w:r w:rsidR="00C32948">
        <w:t>,</w:t>
      </w:r>
      <w:r w:rsidRPr="00FF4B63">
        <w:t xml:space="preserve"> for transmission to the AITC for review.</w:t>
      </w:r>
    </w:p>
    <w:p w:rsidR="003216B6" w:rsidRPr="00FF4B63" w:rsidRDefault="003216B6" w:rsidP="00B44850">
      <w:pPr>
        <w:pStyle w:val="DSSECSBodyText"/>
      </w:pPr>
      <w:r w:rsidRPr="00FF4B63">
        <w:t>An example of the steps to produce this report follows:</w:t>
      </w:r>
    </w:p>
    <w:p w:rsidR="003216B6" w:rsidRDefault="003216B6" w:rsidP="00174E11">
      <w:pPr>
        <w:pStyle w:val="Steps"/>
        <w:pBdr>
          <w:top w:val="single" w:sz="4" w:space="1" w:color="auto"/>
          <w:left w:val="single" w:sz="4" w:space="4" w:color="auto"/>
          <w:bottom w:val="single" w:sz="4" w:space="1" w:color="auto"/>
          <w:right w:val="single" w:sz="4" w:space="4" w:color="auto"/>
        </w:pBdr>
      </w:pPr>
      <w:r>
        <w:t xml:space="preserve">Select Surgery Option: </w:t>
      </w:r>
      <w:proofErr w:type="gramStart"/>
      <w:r>
        <w:t>1  SUR</w:t>
      </w:r>
      <w:proofErr w:type="gramEnd"/>
      <w:r>
        <w:t xml:space="preserve"> Volume Report</w:t>
      </w:r>
    </w:p>
    <w:p w:rsidR="003216B6" w:rsidRDefault="003216B6" w:rsidP="00174E11">
      <w:pPr>
        <w:pStyle w:val="Steps"/>
        <w:pBdr>
          <w:top w:val="single" w:sz="4" w:space="1" w:color="auto"/>
          <w:left w:val="single" w:sz="4" w:space="4" w:color="auto"/>
          <w:bottom w:val="single" w:sz="4" w:space="1" w:color="auto"/>
          <w:right w:val="single" w:sz="4" w:space="4" w:color="auto"/>
        </w:pBdr>
      </w:pPr>
    </w:p>
    <w:p w:rsidR="003216B6" w:rsidRDefault="003216B6" w:rsidP="00174E11">
      <w:pPr>
        <w:pStyle w:val="Steps"/>
        <w:pBdr>
          <w:top w:val="single" w:sz="4" w:space="1" w:color="auto"/>
          <w:left w:val="single" w:sz="4" w:space="4" w:color="auto"/>
          <w:bottom w:val="single" w:sz="4" w:space="1" w:color="auto"/>
          <w:right w:val="single" w:sz="4" w:space="4" w:color="auto"/>
        </w:pBdr>
      </w:pPr>
      <w:r>
        <w:t>Enter the date range for which you would like to scan the</w:t>
      </w:r>
    </w:p>
    <w:p w:rsidR="003216B6" w:rsidRDefault="003216B6" w:rsidP="00174E11">
      <w:pPr>
        <w:pStyle w:val="Steps"/>
        <w:pBdr>
          <w:top w:val="single" w:sz="4" w:space="1" w:color="auto"/>
          <w:left w:val="single" w:sz="4" w:space="4" w:color="auto"/>
          <w:bottom w:val="single" w:sz="4" w:space="1" w:color="auto"/>
          <w:right w:val="single" w:sz="4" w:space="4" w:color="auto"/>
        </w:pBdr>
      </w:pPr>
      <w:proofErr w:type="gramStart"/>
      <w:r>
        <w:t>Surgery Extract records.</w:t>
      </w:r>
      <w:proofErr w:type="gramEnd"/>
    </w:p>
    <w:p w:rsidR="003216B6" w:rsidRDefault="003216B6" w:rsidP="00174E11">
      <w:pPr>
        <w:pStyle w:val="Steps"/>
        <w:pBdr>
          <w:top w:val="single" w:sz="4" w:space="1" w:color="auto"/>
          <w:left w:val="single" w:sz="4" w:space="4" w:color="auto"/>
          <w:bottom w:val="single" w:sz="4" w:space="1" w:color="auto"/>
          <w:right w:val="single" w:sz="4" w:space="4" w:color="auto"/>
        </w:pBdr>
      </w:pPr>
    </w:p>
    <w:p w:rsidR="003216B6" w:rsidRDefault="003216B6" w:rsidP="00174E11">
      <w:pPr>
        <w:pStyle w:val="Steps"/>
        <w:pBdr>
          <w:top w:val="single" w:sz="4" w:space="1" w:color="auto"/>
          <w:left w:val="single" w:sz="4" w:space="4" w:color="auto"/>
          <w:bottom w:val="single" w:sz="4" w:space="1" w:color="auto"/>
          <w:right w:val="single" w:sz="4" w:space="4" w:color="auto"/>
        </w:pBdr>
      </w:pPr>
      <w:r>
        <w:t>Starting with Date: 1/1/</w:t>
      </w:r>
      <w:proofErr w:type="gramStart"/>
      <w:r>
        <w:t>04  (</w:t>
      </w:r>
      <w:proofErr w:type="gramEnd"/>
      <w:r>
        <w:t>JAN 01, 2004)</w:t>
      </w:r>
    </w:p>
    <w:p w:rsidR="003216B6" w:rsidRDefault="003216B6" w:rsidP="00174E11">
      <w:pPr>
        <w:pStyle w:val="Steps"/>
        <w:pBdr>
          <w:top w:val="single" w:sz="4" w:space="1" w:color="auto"/>
          <w:left w:val="single" w:sz="4" w:space="4" w:color="auto"/>
          <w:bottom w:val="single" w:sz="4" w:space="1" w:color="auto"/>
          <w:right w:val="single" w:sz="4" w:space="4" w:color="auto"/>
        </w:pBdr>
      </w:pPr>
      <w:r>
        <w:t>Ending with Date: 1/15/</w:t>
      </w:r>
      <w:proofErr w:type="gramStart"/>
      <w:r>
        <w:t>04  (</w:t>
      </w:r>
      <w:proofErr w:type="gramEnd"/>
      <w:r>
        <w:t>JAN 15, 2004)</w:t>
      </w:r>
    </w:p>
    <w:p w:rsidR="003216B6" w:rsidRDefault="003216B6" w:rsidP="00174E11">
      <w:pPr>
        <w:pStyle w:val="Steps"/>
        <w:pBdr>
          <w:top w:val="single" w:sz="4" w:space="1" w:color="auto"/>
          <w:left w:val="single" w:sz="4" w:space="4" w:color="auto"/>
          <w:bottom w:val="single" w:sz="4" w:space="1" w:color="auto"/>
          <w:right w:val="single" w:sz="4" w:space="4" w:color="auto"/>
        </w:pBdr>
      </w:pPr>
    </w:p>
    <w:p w:rsidR="003216B6" w:rsidRDefault="003216B6" w:rsidP="00174E11">
      <w:pPr>
        <w:pStyle w:val="Steps"/>
        <w:pBdr>
          <w:top w:val="single" w:sz="4" w:space="1" w:color="auto"/>
          <w:left w:val="single" w:sz="4" w:space="4" w:color="auto"/>
          <w:bottom w:val="single" w:sz="4" w:space="1" w:color="auto"/>
          <w:right w:val="single" w:sz="4" w:space="4" w:color="auto"/>
        </w:pBdr>
      </w:pPr>
      <w:r>
        <w:t xml:space="preserve">Do you want the output in exportable format? NO// </w:t>
      </w:r>
    </w:p>
    <w:p w:rsidR="003216B6" w:rsidRDefault="003216B6" w:rsidP="00174E11">
      <w:pPr>
        <w:pStyle w:val="Steps"/>
        <w:pBdr>
          <w:top w:val="single" w:sz="4" w:space="1" w:color="auto"/>
          <w:left w:val="single" w:sz="4" w:space="4" w:color="auto"/>
          <w:bottom w:val="single" w:sz="4" w:space="1" w:color="auto"/>
          <w:right w:val="single" w:sz="4" w:space="4" w:color="auto"/>
        </w:pBdr>
      </w:pPr>
    </w:p>
    <w:p w:rsidR="003216B6" w:rsidRDefault="003216B6" w:rsidP="00174E11">
      <w:pPr>
        <w:pStyle w:val="Steps"/>
        <w:pBdr>
          <w:top w:val="single" w:sz="4" w:space="1" w:color="auto"/>
          <w:left w:val="single" w:sz="4" w:space="4" w:color="auto"/>
          <w:bottom w:val="single" w:sz="4" w:space="1" w:color="auto"/>
          <w:right w:val="single" w:sz="4" w:space="4" w:color="auto"/>
        </w:pBdr>
      </w:pPr>
      <w:r>
        <w:t>This report requires 132-column format.</w:t>
      </w:r>
    </w:p>
    <w:p w:rsidR="003216B6" w:rsidRDefault="003216B6" w:rsidP="00174E11">
      <w:pPr>
        <w:pStyle w:val="Steps"/>
        <w:pBdr>
          <w:top w:val="single" w:sz="4" w:space="1" w:color="auto"/>
          <w:left w:val="single" w:sz="4" w:space="4" w:color="auto"/>
          <w:bottom w:val="single" w:sz="4" w:space="1" w:color="auto"/>
          <w:right w:val="single" w:sz="4" w:space="4" w:color="auto"/>
        </w:pBdr>
      </w:pPr>
      <w:r>
        <w:t>DEVICE: HOME// 0</w:t>
      </w:r>
      <w:proofErr w:type="gramStart"/>
      <w:r>
        <w:t>;132</w:t>
      </w:r>
      <w:proofErr w:type="gramEnd"/>
      <w:r>
        <w:t xml:space="preserve">  HOME (CRT)</w:t>
      </w:r>
    </w:p>
    <w:p w:rsidR="003216B6" w:rsidRPr="00DF73AD" w:rsidRDefault="003216B6" w:rsidP="00DF73AD">
      <w:pPr>
        <w:pStyle w:val="FigureCaption"/>
      </w:pPr>
      <w:bookmarkStart w:id="4247" w:name="_Toc459043885"/>
      <w:bookmarkStart w:id="4248" w:name="_Toc454958568"/>
      <w:bookmarkStart w:id="4249" w:name="_Toc463615274"/>
      <w:bookmarkEnd w:id="4247"/>
      <w:r w:rsidRPr="00DF73AD">
        <w:t>Example: SUR Volume Report Screen Print</w:t>
      </w:r>
      <w:bookmarkEnd w:id="4248"/>
      <w:bookmarkEnd w:id="4249"/>
    </w:p>
    <w:p w:rsidR="003216B6" w:rsidRDefault="003216B6" w:rsidP="00B44850">
      <w:pPr>
        <w:pStyle w:val="Figure"/>
      </w:pPr>
      <w:r w:rsidRPr="00293718">
        <w:rPr>
          <w:noProof/>
        </w:rPr>
        <w:drawing>
          <wp:inline distT="0" distB="0" distL="0" distR="0" wp14:anchorId="0B23215F" wp14:editId="5DC3E172">
            <wp:extent cx="5934075" cy="1466850"/>
            <wp:effectExtent l="19050" t="19050" r="28575" b="19050"/>
            <wp:docPr id="171" name="Picture 171" descr="Screen Capture of SUR Volume Report Screen Print Version." title="SUR Volume Repor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 Volume Report.png"/>
                    <pic:cNvPicPr/>
                  </pic:nvPicPr>
                  <pic:blipFill>
                    <a:blip r:embed="rId141">
                      <a:extLst>
                        <a:ext uri="{28A0092B-C50C-407E-A947-70E740481C1C}">
                          <a14:useLocalDpi xmlns:a14="http://schemas.microsoft.com/office/drawing/2010/main" val="0"/>
                        </a:ext>
                      </a:extLst>
                    </a:blip>
                    <a:stretch>
                      <a:fillRect/>
                    </a:stretch>
                  </pic:blipFill>
                  <pic:spPr>
                    <a:xfrm>
                      <a:off x="0" y="0"/>
                      <a:ext cx="5934075" cy="1466850"/>
                    </a:xfrm>
                    <a:prstGeom prst="rect">
                      <a:avLst/>
                    </a:prstGeom>
                    <a:ln>
                      <a:solidFill>
                        <a:sysClr val="windowText" lastClr="000000"/>
                      </a:solidFill>
                    </a:ln>
                  </pic:spPr>
                </pic:pic>
              </a:graphicData>
            </a:graphic>
          </wp:inline>
        </w:drawing>
      </w:r>
    </w:p>
    <w:p w:rsidR="00835BA5" w:rsidRPr="00FF4B63" w:rsidRDefault="00835BA5" w:rsidP="00835BA5">
      <w:pPr>
        <w:pStyle w:val="DSSECSBodyText"/>
      </w:pPr>
      <w:r w:rsidRPr="00FF4B63">
        <w:t xml:space="preserve">Guidance for capturing exported data into spreadsheets and the additional DSS application steps required to produce exportable versions of reports </w:t>
      </w:r>
      <w:r>
        <w:t>is located</w:t>
      </w:r>
      <w:r w:rsidRPr="00FF4B63">
        <w:t xml:space="preserve"> in </w:t>
      </w:r>
      <w:hyperlink w:anchor="Appendix_C" w:tooltip="Hyperlink to Appendix C.  Exporting a Report to a Spreadsheet" w:history="1">
        <w:r w:rsidRPr="00FF4B63">
          <w:rPr>
            <w:rStyle w:val="Hyperlink"/>
            <w:rFonts w:eastAsiaTheme="majorEastAsia" w:cs="Arial"/>
          </w:rPr>
          <w:t>Appendix F: Exporting a Report to a Spreadsheet</w:t>
        </w:r>
      </w:hyperlink>
      <w:r w:rsidRPr="00FF4B63">
        <w:t>.</w:t>
      </w:r>
    </w:p>
    <w:p w:rsidR="003216B6" w:rsidRPr="00FF4B63" w:rsidRDefault="003216B6" w:rsidP="00B44850">
      <w:pPr>
        <w:pStyle w:val="DSSECSBodyText"/>
        <w:rPr>
          <w:rFonts w:cs="Arial"/>
          <w:sz w:val="28"/>
        </w:rPr>
      </w:pPr>
      <w:r w:rsidRPr="00FF4B63">
        <w:rPr>
          <w:rFonts w:cs="Arial"/>
          <w:szCs w:val="24"/>
        </w:rPr>
        <w:t xml:space="preserve">The following example shows the report after it has been produced in </w:t>
      </w:r>
      <w:r w:rsidR="00422425">
        <w:rPr>
          <w:rFonts w:cs="Arial"/>
          <w:szCs w:val="24"/>
        </w:rPr>
        <w:t xml:space="preserve">an </w:t>
      </w:r>
      <w:r w:rsidRPr="00FF4B63">
        <w:rPr>
          <w:rFonts w:cs="Arial"/>
          <w:szCs w:val="24"/>
        </w:rPr>
        <w:t>exportable format and imported into a spreadsheet:</w:t>
      </w:r>
    </w:p>
    <w:p w:rsidR="003216B6" w:rsidRPr="00835BA5" w:rsidRDefault="003216B6" w:rsidP="00835BA5">
      <w:pPr>
        <w:pStyle w:val="FigureCaption"/>
      </w:pPr>
      <w:bookmarkStart w:id="4250" w:name="_Toc454958569"/>
      <w:bookmarkStart w:id="4251" w:name="_Toc463615275"/>
      <w:r w:rsidRPr="00835BA5">
        <w:t>Example: Exported SUR Volume Report</w:t>
      </w:r>
      <w:bookmarkEnd w:id="4250"/>
      <w:bookmarkEnd w:id="4251"/>
    </w:p>
    <w:p w:rsidR="003216B6" w:rsidRDefault="003216B6" w:rsidP="00B44850">
      <w:pPr>
        <w:pStyle w:val="Figure"/>
      </w:pPr>
      <w:r w:rsidRPr="00BC600A">
        <w:rPr>
          <w:rFonts w:eastAsia="Batang"/>
          <w:noProof/>
        </w:rPr>
        <w:drawing>
          <wp:inline distT="0" distB="0" distL="0" distR="0" wp14:anchorId="3EACCB80" wp14:editId="0607B55C">
            <wp:extent cx="5372100" cy="991085"/>
            <wp:effectExtent l="19050" t="19050" r="19050" b="19050"/>
            <wp:docPr id="172" name="Picture 139" descr="Spreadsheet includes Name, SSN, Day, Case Number, Encounter Number, Patient Holding Time, Anesthesia Time, Patient Time, Operation Time, Post Anesthesia Care Unit Time, OR Clean Time, Cancer/Abort Indicator and Principal Procedure.&#10;" title="Exported SUR Volum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399671" cy="996171"/>
                    </a:xfrm>
                    <a:prstGeom prst="rect">
                      <a:avLst/>
                    </a:prstGeom>
                    <a:noFill/>
                    <a:ln>
                      <a:solidFill>
                        <a:schemeClr val="tx1"/>
                      </a:solidFill>
                    </a:ln>
                  </pic:spPr>
                </pic:pic>
              </a:graphicData>
            </a:graphic>
          </wp:inline>
        </w:drawing>
      </w:r>
    </w:p>
    <w:p w:rsidR="003216B6" w:rsidRPr="00835BA5" w:rsidRDefault="003216B6" w:rsidP="00B44850">
      <w:pPr>
        <w:pStyle w:val="Heading4"/>
      </w:pPr>
      <w:bookmarkStart w:id="4252" w:name="_Toc450829812"/>
      <w:bookmarkStart w:id="4253" w:name="_Toc459041155"/>
      <w:bookmarkStart w:id="4254" w:name="_Toc459043706"/>
      <w:r w:rsidRPr="00835BA5">
        <w:lastRenderedPageBreak/>
        <w:t>Surgery Extract Unusual Volume Report</w:t>
      </w:r>
      <w:bookmarkEnd w:id="4252"/>
      <w:bookmarkEnd w:id="4253"/>
      <w:bookmarkEnd w:id="4254"/>
    </w:p>
    <w:p w:rsidR="003216B6" w:rsidRPr="00FF4B63" w:rsidRDefault="003216B6" w:rsidP="00B44850">
      <w:pPr>
        <w:pStyle w:val="DSSECSBodyText"/>
      </w:pPr>
      <w:r w:rsidRPr="00FF4B63">
        <w:t>The Surgery Extract Unusual Volume Report prints a listing of high hourly volume surgery cases. The report list</w:t>
      </w:r>
      <w:r w:rsidR="004D5748">
        <w:t>s</w:t>
      </w:r>
      <w:r w:rsidRPr="00FF4B63">
        <w:t xml:space="preserve"> unusual volumes generated</w:t>
      </w:r>
      <w:r w:rsidR="004D5748">
        <w:t>,</w:t>
      </w:r>
      <w:r w:rsidRPr="00FF4B63">
        <w:t xml:space="preserve"> by the Surgery Extract determined by a user-defined threshold value. </w:t>
      </w:r>
      <w:r w:rsidR="004D5748">
        <w:t>Users should run t</w:t>
      </w:r>
      <w:r w:rsidRPr="00FF4B63">
        <w:t xml:space="preserve">his report prior to </w:t>
      </w:r>
      <w:r w:rsidR="004D5748">
        <w:t xml:space="preserve">generating </w:t>
      </w:r>
      <w:r w:rsidRPr="00FF4B63">
        <w:t xml:space="preserve">the Surgery extract. The unusual volumes </w:t>
      </w:r>
      <w:r w:rsidR="004D5748">
        <w:t xml:space="preserve">captured, </w:t>
      </w:r>
      <w:r w:rsidRPr="00FF4B63">
        <w:t>in the report</w:t>
      </w:r>
      <w:r w:rsidR="004D5748">
        <w:t>,</w:t>
      </w:r>
      <w:r w:rsidRPr="00FF4B63">
        <w:t xml:space="preserve"> are defined by the Operation Time, Patient Time, Anesthesia Time, Recovery Room Time, OR Clean Time and Pt Holding Time fields, </w:t>
      </w:r>
      <w:r w:rsidR="004D5748">
        <w:t xml:space="preserve">with </w:t>
      </w:r>
      <w:r w:rsidRPr="00FF4B63">
        <w:t>a value greater than the defined threshold value. The default threshold volume is 25</w:t>
      </w:r>
      <w:r w:rsidR="004D5748">
        <w:t>,</w:t>
      </w:r>
      <w:r w:rsidRPr="00FF4B63">
        <w:t xml:space="preserve"> which equates to 6 hours. The report is sorted </w:t>
      </w:r>
      <w:r w:rsidR="004D5748">
        <w:t xml:space="preserve">in </w:t>
      </w:r>
      <w:r w:rsidRPr="00FF4B63">
        <w:t>descending Volume and Case Number</w:t>
      </w:r>
      <w:r w:rsidR="004D5748">
        <w:t xml:space="preserve"> order</w:t>
      </w:r>
      <w:r w:rsidRPr="00FF4B63">
        <w:t>.</w:t>
      </w:r>
    </w:p>
    <w:p w:rsidR="003216B6" w:rsidRPr="00FF4B63" w:rsidRDefault="003216B6" w:rsidP="00B44850">
      <w:pPr>
        <w:pStyle w:val="DSSECSBodyText"/>
      </w:pPr>
      <w:r w:rsidRPr="00FF4B63">
        <w:t>The Surgery Extract Unusual Volume Report print records</w:t>
      </w:r>
      <w:r w:rsidR="00E10675">
        <w:t>, even</w:t>
      </w:r>
      <w:r w:rsidRPr="00FF4B63">
        <w:t xml:space="preserve"> if a time segment is missing.</w:t>
      </w:r>
    </w:p>
    <w:p w:rsidR="003216B6" w:rsidRPr="00FF4B63" w:rsidRDefault="003216B6" w:rsidP="00B44850">
      <w:pPr>
        <w:pStyle w:val="DSSECSBodyText"/>
      </w:pPr>
      <w:bookmarkStart w:id="4255" w:name="_Toc451780758"/>
      <w:bookmarkStart w:id="4256" w:name="_Toc451780975"/>
      <w:bookmarkEnd w:id="4255"/>
      <w:bookmarkEnd w:id="4256"/>
      <w:r w:rsidRPr="00FF4B63">
        <w:t>An example of the steps to produce the report follows:</w:t>
      </w: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This report prints a listing of unusual volumes that would be</w:t>
      </w: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color w:val="000000"/>
        </w:rPr>
      </w:pPr>
      <w:proofErr w:type="gramStart"/>
      <w:r w:rsidRPr="00F517A9">
        <w:rPr>
          <w:color w:val="000000"/>
        </w:rPr>
        <w:t>generated</w:t>
      </w:r>
      <w:proofErr w:type="gramEnd"/>
      <w:r w:rsidRPr="00F517A9">
        <w:rPr>
          <w:color w:val="000000"/>
        </w:rPr>
        <w:t xml:space="preserve"> by the Surgery extract (SUR) as determined by a</w:t>
      </w: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color w:val="000000"/>
        </w:rPr>
      </w:pPr>
      <w:proofErr w:type="gramStart"/>
      <w:r w:rsidRPr="00F517A9">
        <w:rPr>
          <w:color w:val="000000"/>
        </w:rPr>
        <w:t>user-defined</w:t>
      </w:r>
      <w:proofErr w:type="gramEnd"/>
      <w:r w:rsidRPr="00F517A9">
        <w:rPr>
          <w:color w:val="000000"/>
        </w:rPr>
        <w:t xml:space="preserve"> threshold value.  It should be run prior to the</w:t>
      </w: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color w:val="000000"/>
        </w:rPr>
      </w:pPr>
      <w:proofErr w:type="gramStart"/>
      <w:r w:rsidRPr="00F517A9">
        <w:rPr>
          <w:color w:val="000000"/>
        </w:rPr>
        <w:t>generation</w:t>
      </w:r>
      <w:proofErr w:type="gramEnd"/>
      <w:r w:rsidRPr="00F517A9">
        <w:rPr>
          <w:color w:val="000000"/>
        </w:rPr>
        <w:t xml:space="preserve"> of the actual extract(s) to identify and fix, as</w:t>
      </w: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color w:val="000000"/>
        </w:rPr>
      </w:pPr>
      <w:proofErr w:type="gramStart"/>
      <w:r w:rsidRPr="00F517A9">
        <w:rPr>
          <w:color w:val="000000"/>
        </w:rPr>
        <w:t>necessary</w:t>
      </w:r>
      <w:proofErr w:type="gramEnd"/>
      <w:r w:rsidRPr="00F517A9">
        <w:rPr>
          <w:color w:val="000000"/>
        </w:rPr>
        <w:t>, any volumes determined to be erroneous.</w:t>
      </w: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color w:val="000000"/>
        </w:rPr>
      </w:pP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Unusual volumes are those where either the Operation Time,</w:t>
      </w: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Patient Time, Anesthesia Time, Recovery Room Time, OR Clean Time</w:t>
      </w: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color w:val="000000"/>
        </w:rPr>
      </w:pPr>
      <w:proofErr w:type="gramStart"/>
      <w:r w:rsidRPr="00F517A9">
        <w:rPr>
          <w:color w:val="000000"/>
        </w:rPr>
        <w:t>or</w:t>
      </w:r>
      <w:proofErr w:type="gramEnd"/>
      <w:r w:rsidRPr="00F517A9">
        <w:rPr>
          <w:color w:val="000000"/>
        </w:rPr>
        <w:t xml:space="preserve"> Pt Holding Time field is greater than the threshold value.</w:t>
      </w: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color w:val="000000"/>
        </w:rPr>
      </w:pP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Note: The threshold can be set after a report is selected.</w:t>
      </w: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color w:val="000000"/>
        </w:rPr>
      </w:pP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Run times for this report will vary depending upon the size of</w:t>
      </w: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color w:val="000000"/>
        </w:rPr>
      </w:pPr>
      <w:proofErr w:type="gramStart"/>
      <w:r w:rsidRPr="00F517A9">
        <w:rPr>
          <w:color w:val="000000"/>
        </w:rPr>
        <w:t>the</w:t>
      </w:r>
      <w:proofErr w:type="gramEnd"/>
      <w:r w:rsidRPr="00F517A9">
        <w:rPr>
          <w:color w:val="000000"/>
        </w:rPr>
        <w:t xml:space="preserve"> extract and could take as long as 30 minutes or more to</w:t>
      </w: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color w:val="000000"/>
        </w:rPr>
      </w:pPr>
      <w:proofErr w:type="gramStart"/>
      <w:r w:rsidRPr="00F517A9">
        <w:rPr>
          <w:color w:val="000000"/>
        </w:rPr>
        <w:t>complete</w:t>
      </w:r>
      <w:proofErr w:type="gramEnd"/>
      <w:r w:rsidRPr="00F517A9">
        <w:rPr>
          <w:color w:val="000000"/>
        </w:rPr>
        <w:t>.  This report has no effect on the actual extracts and</w:t>
      </w: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color w:val="000000"/>
        </w:rPr>
      </w:pPr>
      <w:proofErr w:type="gramStart"/>
      <w:r w:rsidRPr="00F517A9">
        <w:rPr>
          <w:color w:val="000000"/>
        </w:rPr>
        <w:t>can</w:t>
      </w:r>
      <w:proofErr w:type="gramEnd"/>
      <w:r w:rsidRPr="00F517A9">
        <w:rPr>
          <w:color w:val="000000"/>
        </w:rPr>
        <w:t xml:space="preserve"> be run as needed.</w:t>
      </w:r>
    </w:p>
    <w:p w:rsidR="003216B6" w:rsidRPr="00646CA6" w:rsidRDefault="003216B6" w:rsidP="0048343F">
      <w:pPr>
        <w:pStyle w:val="Steps"/>
        <w:pBdr>
          <w:top w:val="single" w:sz="4" w:space="1" w:color="auto"/>
          <w:left w:val="single" w:sz="4" w:space="4" w:color="auto"/>
          <w:bottom w:val="single" w:sz="4" w:space="1" w:color="auto"/>
          <w:right w:val="single" w:sz="4" w:space="4" w:color="auto"/>
        </w:pBdr>
        <w:rPr>
          <w:color w:val="000000"/>
          <w:sz w:val="16"/>
        </w:rPr>
      </w:pP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The report is sorted by descending Volume and Case Number.</w:t>
      </w:r>
    </w:p>
    <w:p w:rsidR="003216B6" w:rsidRPr="00646CA6" w:rsidRDefault="003216B6" w:rsidP="0048343F">
      <w:pPr>
        <w:pStyle w:val="Steps"/>
        <w:pBdr>
          <w:top w:val="single" w:sz="4" w:space="1" w:color="auto"/>
          <w:left w:val="single" w:sz="4" w:space="4" w:color="auto"/>
          <w:bottom w:val="single" w:sz="4" w:space="1" w:color="auto"/>
          <w:right w:val="single" w:sz="4" w:space="4" w:color="auto"/>
        </w:pBdr>
        <w:rPr>
          <w:color w:val="000000"/>
          <w:sz w:val="16"/>
        </w:rPr>
      </w:pP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b/>
          <w:color w:val="000000"/>
        </w:rPr>
      </w:pPr>
      <w:r w:rsidRPr="00F517A9">
        <w:rPr>
          <w:color w:val="000000"/>
        </w:rPr>
        <w:t>Enter RETURN to continue or '^' to exit:</w:t>
      </w:r>
    </w:p>
    <w:p w:rsidR="003216B6" w:rsidRPr="00646CA6" w:rsidRDefault="003216B6" w:rsidP="0048343F">
      <w:pPr>
        <w:pStyle w:val="Steps"/>
        <w:pBdr>
          <w:top w:val="single" w:sz="4" w:space="1" w:color="auto"/>
          <w:left w:val="single" w:sz="4" w:space="4" w:color="auto"/>
          <w:bottom w:val="single" w:sz="4" w:space="1" w:color="auto"/>
          <w:right w:val="single" w:sz="4" w:space="4" w:color="auto"/>
        </w:pBdr>
        <w:rPr>
          <w:color w:val="000000"/>
          <w:sz w:val="16"/>
        </w:rPr>
      </w:pP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The default threshold volume for the Surgery extract is 25.</w:t>
      </w: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The default threshold volume (25) equates to 6 hours.</w:t>
      </w: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 xml:space="preserve">Would you like to change the threshold?? NO// </w:t>
      </w:r>
      <w:r w:rsidRPr="00F517A9">
        <w:rPr>
          <w:b/>
          <w:color w:val="000000"/>
        </w:rPr>
        <w:t>YES</w:t>
      </w:r>
    </w:p>
    <w:p w:rsidR="003216B6" w:rsidRPr="00646CA6" w:rsidRDefault="003216B6" w:rsidP="0048343F">
      <w:pPr>
        <w:pStyle w:val="Steps"/>
        <w:pBdr>
          <w:top w:val="single" w:sz="4" w:space="1" w:color="auto"/>
          <w:left w:val="single" w:sz="4" w:space="4" w:color="auto"/>
          <w:bottom w:val="single" w:sz="4" w:space="1" w:color="auto"/>
          <w:right w:val="single" w:sz="4" w:space="4" w:color="auto"/>
        </w:pBdr>
        <w:rPr>
          <w:color w:val="000000"/>
          <w:sz w:val="16"/>
        </w:rPr>
      </w:pP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Volume &gt; threshold</w:t>
      </w:r>
    </w:p>
    <w:p w:rsidR="003216B6" w:rsidRPr="00646CA6" w:rsidRDefault="003216B6" w:rsidP="0048343F">
      <w:pPr>
        <w:pStyle w:val="Steps"/>
        <w:pBdr>
          <w:top w:val="single" w:sz="4" w:space="1" w:color="auto"/>
          <w:left w:val="single" w:sz="4" w:space="4" w:color="auto"/>
          <w:bottom w:val="single" w:sz="4" w:space="1" w:color="auto"/>
          <w:right w:val="single" w:sz="4" w:space="4" w:color="auto"/>
        </w:pBdr>
        <w:rPr>
          <w:color w:val="000000"/>
          <w:sz w:val="16"/>
        </w:rPr>
      </w:pP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 xml:space="preserve">Enter the new threshold volume:  (0-99): </w:t>
      </w:r>
      <w:r w:rsidRPr="00F517A9">
        <w:rPr>
          <w:b/>
          <w:color w:val="000000"/>
        </w:rPr>
        <w:t>5</w:t>
      </w: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Enter the date range for which you would like to scan the</w:t>
      </w: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color w:val="000000"/>
        </w:rPr>
      </w:pPr>
      <w:proofErr w:type="gramStart"/>
      <w:r w:rsidRPr="00F517A9">
        <w:rPr>
          <w:color w:val="000000"/>
        </w:rPr>
        <w:t>Surgery Extract records.</w:t>
      </w:r>
      <w:proofErr w:type="gramEnd"/>
    </w:p>
    <w:p w:rsidR="003216B6" w:rsidRPr="00646CA6" w:rsidRDefault="003216B6" w:rsidP="0048343F">
      <w:pPr>
        <w:pStyle w:val="Steps"/>
        <w:pBdr>
          <w:top w:val="single" w:sz="4" w:space="1" w:color="auto"/>
          <w:left w:val="single" w:sz="4" w:space="4" w:color="auto"/>
          <w:bottom w:val="single" w:sz="4" w:space="1" w:color="auto"/>
          <w:right w:val="single" w:sz="4" w:space="4" w:color="auto"/>
        </w:pBdr>
        <w:rPr>
          <w:color w:val="000000"/>
          <w:sz w:val="16"/>
        </w:rPr>
      </w:pP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 xml:space="preserve">Starting with Date: </w:t>
      </w:r>
      <w:proofErr w:type="gramStart"/>
      <w:r w:rsidRPr="00F517A9">
        <w:rPr>
          <w:color w:val="000000"/>
        </w:rPr>
        <w:t>03012014  (</w:t>
      </w:r>
      <w:proofErr w:type="gramEnd"/>
      <w:r w:rsidRPr="00F517A9">
        <w:rPr>
          <w:color w:val="000000"/>
        </w:rPr>
        <w:t>MAR 01, 2014)</w:t>
      </w: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 xml:space="preserve">Ending with Date: </w:t>
      </w:r>
      <w:proofErr w:type="gramStart"/>
      <w:r w:rsidRPr="00F517A9">
        <w:rPr>
          <w:color w:val="000000"/>
        </w:rPr>
        <w:t>03082014  (</w:t>
      </w:r>
      <w:proofErr w:type="gramEnd"/>
      <w:r w:rsidRPr="00F517A9">
        <w:rPr>
          <w:color w:val="000000"/>
        </w:rPr>
        <w:t>MAR 08, 2014)</w:t>
      </w:r>
    </w:p>
    <w:p w:rsidR="003216B6" w:rsidRPr="00646CA6" w:rsidRDefault="003216B6" w:rsidP="0048343F">
      <w:pPr>
        <w:pStyle w:val="Steps"/>
        <w:pBdr>
          <w:top w:val="single" w:sz="4" w:space="1" w:color="auto"/>
          <w:left w:val="single" w:sz="4" w:space="4" w:color="auto"/>
          <w:bottom w:val="single" w:sz="4" w:space="1" w:color="auto"/>
          <w:right w:val="single" w:sz="4" w:space="4" w:color="auto"/>
        </w:pBdr>
        <w:rPr>
          <w:color w:val="000000"/>
          <w:sz w:val="16"/>
        </w:rPr>
      </w:pPr>
    </w:p>
    <w:p w:rsidR="003216B6" w:rsidRDefault="003216B6" w:rsidP="0048343F">
      <w:pPr>
        <w:pStyle w:val="Steps"/>
        <w:pBdr>
          <w:top w:val="single" w:sz="4" w:space="1" w:color="auto"/>
          <w:left w:val="single" w:sz="4" w:space="4" w:color="auto"/>
          <w:bottom w:val="single" w:sz="4" w:space="1" w:color="auto"/>
          <w:right w:val="single" w:sz="4" w:space="4" w:color="auto"/>
        </w:pBdr>
        <w:rPr>
          <w:color w:val="000000"/>
        </w:rPr>
      </w:pPr>
      <w:r w:rsidRPr="00FD516E">
        <w:rPr>
          <w:color w:val="000000"/>
        </w:rPr>
        <w:t xml:space="preserve">Do you want the output in exportable format? NO// </w:t>
      </w:r>
    </w:p>
    <w:p w:rsidR="003216B6" w:rsidRPr="00646CA6" w:rsidRDefault="003216B6" w:rsidP="0048343F">
      <w:pPr>
        <w:pStyle w:val="Steps"/>
        <w:pBdr>
          <w:top w:val="single" w:sz="4" w:space="1" w:color="auto"/>
          <w:left w:val="single" w:sz="4" w:space="4" w:color="auto"/>
          <w:bottom w:val="single" w:sz="4" w:space="1" w:color="auto"/>
          <w:right w:val="single" w:sz="4" w:space="4" w:color="auto"/>
        </w:pBdr>
        <w:rPr>
          <w:color w:val="000000"/>
          <w:sz w:val="16"/>
        </w:rPr>
      </w:pPr>
    </w:p>
    <w:p w:rsidR="003216B6" w:rsidRPr="00F517A9" w:rsidRDefault="003216B6" w:rsidP="0048343F">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This report requires 132-column format.</w:t>
      </w:r>
    </w:p>
    <w:p w:rsidR="0048343F" w:rsidRPr="00646CA6" w:rsidRDefault="003216B6" w:rsidP="0048343F">
      <w:pPr>
        <w:pStyle w:val="Steps"/>
        <w:pBdr>
          <w:top w:val="single" w:sz="4" w:space="1" w:color="auto"/>
          <w:left w:val="single" w:sz="4" w:space="4" w:color="auto"/>
          <w:bottom w:val="single" w:sz="4" w:space="1" w:color="auto"/>
          <w:right w:val="single" w:sz="4" w:space="4" w:color="auto"/>
        </w:pBdr>
        <w:rPr>
          <w:color w:val="000000"/>
          <w:sz w:val="12"/>
        </w:rPr>
      </w:pPr>
      <w:r w:rsidRPr="00F517A9">
        <w:rPr>
          <w:color w:val="000000"/>
        </w:rPr>
        <w:t xml:space="preserve">DEVICE: HOME// </w:t>
      </w:r>
      <w:r>
        <w:rPr>
          <w:color w:val="000000"/>
        </w:rPr>
        <w:t>0</w:t>
      </w:r>
      <w:proofErr w:type="gramStart"/>
      <w:r w:rsidRPr="00F517A9">
        <w:rPr>
          <w:color w:val="000000"/>
        </w:rPr>
        <w:t>;132</w:t>
      </w:r>
      <w:proofErr w:type="gramEnd"/>
      <w:r w:rsidRPr="00F517A9">
        <w:rPr>
          <w:color w:val="000000"/>
        </w:rPr>
        <w:t>;</w:t>
      </w:r>
    </w:p>
    <w:p w:rsidR="003216B6" w:rsidRPr="00DF73AD" w:rsidRDefault="003216B6" w:rsidP="00DF73AD">
      <w:pPr>
        <w:pStyle w:val="FigureCaption"/>
      </w:pPr>
      <w:bookmarkStart w:id="4257" w:name="_Toc454958570"/>
      <w:bookmarkStart w:id="4258" w:name="_Toc463615276"/>
      <w:r w:rsidRPr="00DF73AD">
        <w:lastRenderedPageBreak/>
        <w:t>Example: Surgery Extract Unusual Volume Report Screen Print</w:t>
      </w:r>
      <w:bookmarkEnd w:id="4257"/>
      <w:bookmarkEnd w:id="4258"/>
    </w:p>
    <w:p w:rsidR="003216B6" w:rsidRPr="00293718" w:rsidRDefault="003216B6" w:rsidP="00B44850">
      <w:pPr>
        <w:pStyle w:val="Figure"/>
      </w:pPr>
      <w:r w:rsidRPr="00293718">
        <w:rPr>
          <w:noProof/>
        </w:rPr>
        <w:drawing>
          <wp:inline distT="0" distB="0" distL="0" distR="0" wp14:anchorId="70C54550" wp14:editId="5B01056C">
            <wp:extent cx="5943600" cy="1347987"/>
            <wp:effectExtent l="19050" t="19050" r="19050" b="24130"/>
            <wp:docPr id="230" name="Picture 230" descr="Screen Capture of Surgery Extract Unusual Volume Report Screen Print Version." title="Surgery Extract Unusual Volume Repor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gery Extracts Unusual Volume Report.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1347987"/>
                    </a:xfrm>
                    <a:prstGeom prst="rect">
                      <a:avLst/>
                    </a:prstGeom>
                    <a:ln>
                      <a:solidFill>
                        <a:sysClr val="windowText" lastClr="000000"/>
                      </a:solidFill>
                    </a:ln>
                  </pic:spPr>
                </pic:pic>
              </a:graphicData>
            </a:graphic>
          </wp:inline>
        </w:drawing>
      </w:r>
    </w:p>
    <w:p w:rsidR="003216B6" w:rsidRPr="00FF4B63" w:rsidRDefault="003216B6" w:rsidP="00B44850">
      <w:pPr>
        <w:pStyle w:val="DSSECSBodyText"/>
      </w:pPr>
      <w:bookmarkStart w:id="4259" w:name="_Toc451780760"/>
      <w:bookmarkStart w:id="4260" w:name="_Toc451780977"/>
      <w:bookmarkStart w:id="4261" w:name="_Toc451781192"/>
      <w:bookmarkStart w:id="4262" w:name="_Toc451781406"/>
      <w:bookmarkStart w:id="4263" w:name="_Toc451781620"/>
      <w:bookmarkStart w:id="4264" w:name="_Toc451781999"/>
      <w:bookmarkStart w:id="4265" w:name="_Toc451783697"/>
      <w:bookmarkStart w:id="4266" w:name="_Toc451869664"/>
      <w:bookmarkStart w:id="4267" w:name="_Toc451870146"/>
      <w:bookmarkStart w:id="4268" w:name="_Toc451873409"/>
      <w:bookmarkEnd w:id="4259"/>
      <w:bookmarkEnd w:id="4260"/>
      <w:bookmarkEnd w:id="4261"/>
      <w:bookmarkEnd w:id="4262"/>
      <w:bookmarkEnd w:id="4263"/>
      <w:bookmarkEnd w:id="4264"/>
      <w:bookmarkEnd w:id="4265"/>
      <w:bookmarkEnd w:id="4266"/>
      <w:bookmarkEnd w:id="4267"/>
      <w:bookmarkEnd w:id="4268"/>
      <w:r w:rsidRPr="00FF4B63">
        <w:t xml:space="preserve">Guidance for capturing exported data into spreadsheets and the additional DSS application steps required to produce exportable versions of reports </w:t>
      </w:r>
      <w:r w:rsidR="004D5748">
        <w:t>is located</w:t>
      </w:r>
      <w:r w:rsidRPr="00FF4B63">
        <w:t xml:space="preserve"> in </w:t>
      </w:r>
      <w:hyperlink w:anchor="Appendix_C" w:tooltip="Hyperlink to Appendix C.  Exporting a Report to a Spreadsheet" w:history="1">
        <w:r w:rsidRPr="00FF4B63">
          <w:rPr>
            <w:rStyle w:val="Hyperlink"/>
            <w:rFonts w:eastAsiaTheme="majorEastAsia" w:cs="Arial"/>
          </w:rPr>
          <w:t xml:space="preserve">Appendix </w:t>
        </w:r>
        <w:r w:rsidR="0048343F" w:rsidRPr="00FF4B63">
          <w:rPr>
            <w:rStyle w:val="Hyperlink"/>
            <w:rFonts w:eastAsiaTheme="majorEastAsia" w:cs="Arial"/>
          </w:rPr>
          <w:t>F</w:t>
        </w:r>
        <w:r w:rsidRPr="00FF4B63">
          <w:rPr>
            <w:rStyle w:val="Hyperlink"/>
            <w:rFonts w:eastAsiaTheme="majorEastAsia" w:cs="Arial"/>
          </w:rPr>
          <w:t>: Exporting a Report to a Spreadsheet</w:t>
        </w:r>
      </w:hyperlink>
      <w:r w:rsidRPr="00FF4B63">
        <w:t>.</w:t>
      </w:r>
    </w:p>
    <w:p w:rsidR="003216B6" w:rsidRPr="000B4407" w:rsidRDefault="003216B6" w:rsidP="002067E2">
      <w:pPr>
        <w:pStyle w:val="DSSECSBodyText"/>
      </w:pPr>
      <w:r w:rsidRPr="002067E2">
        <w:t xml:space="preserve">The following example shows the report after it has been produced in </w:t>
      </w:r>
      <w:r w:rsidR="00422425" w:rsidRPr="002067E2">
        <w:t xml:space="preserve">an </w:t>
      </w:r>
      <w:r w:rsidRPr="008E0098">
        <w:t>exportable format and imported into a spreadsheet:</w:t>
      </w:r>
    </w:p>
    <w:p w:rsidR="003216B6" w:rsidRPr="00DF73AD" w:rsidRDefault="003216B6" w:rsidP="00DF73AD">
      <w:pPr>
        <w:pStyle w:val="FigureCaption"/>
      </w:pPr>
      <w:bookmarkStart w:id="4269" w:name="_Toc451780761"/>
      <w:bookmarkStart w:id="4270" w:name="_Toc451780978"/>
      <w:bookmarkStart w:id="4271" w:name="_Toc451781193"/>
      <w:bookmarkStart w:id="4272" w:name="_Toc451781407"/>
      <w:bookmarkStart w:id="4273" w:name="_Toc451781621"/>
      <w:bookmarkStart w:id="4274" w:name="_Toc451782000"/>
      <w:bookmarkStart w:id="4275" w:name="_Toc451783698"/>
      <w:bookmarkStart w:id="4276" w:name="_Toc451869665"/>
      <w:bookmarkStart w:id="4277" w:name="_Toc451870147"/>
      <w:bookmarkStart w:id="4278" w:name="_Toc451873410"/>
      <w:bookmarkStart w:id="4279" w:name="_Toc451944952"/>
      <w:bookmarkStart w:id="4280" w:name="_Toc452017602"/>
      <w:bookmarkStart w:id="4281" w:name="_Toc452047895"/>
      <w:bookmarkStart w:id="4282" w:name="_Toc452048513"/>
      <w:bookmarkStart w:id="4283" w:name="_Toc452538468"/>
      <w:bookmarkStart w:id="4284" w:name="_Toc452544965"/>
      <w:bookmarkStart w:id="4285" w:name="_Toc452727957"/>
      <w:bookmarkStart w:id="4286" w:name="_Toc453079976"/>
      <w:bookmarkStart w:id="4287" w:name="_Toc453085720"/>
      <w:bookmarkStart w:id="4288" w:name="_Toc453145235"/>
      <w:bookmarkStart w:id="4289" w:name="_Toc453150410"/>
      <w:bookmarkStart w:id="4290" w:name="_Toc453151448"/>
      <w:bookmarkStart w:id="4291" w:name="_Toc453228246"/>
      <w:bookmarkStart w:id="4292" w:name="_Toc453574979"/>
      <w:bookmarkStart w:id="4293" w:name="_Toc454958571"/>
      <w:bookmarkStart w:id="4294" w:name="_Toc463615277"/>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r w:rsidRPr="00DF73AD">
        <w:t>Example: Exported Surgery Extract Unusual Volume Report</w:t>
      </w:r>
      <w:bookmarkEnd w:id="4293"/>
      <w:bookmarkEnd w:id="4294"/>
    </w:p>
    <w:p w:rsidR="003216B6" w:rsidRDefault="008B4570" w:rsidP="00B44850">
      <w:pPr>
        <w:pStyle w:val="Figure"/>
      </w:pPr>
      <w:r w:rsidRPr="00293718">
        <w:rPr>
          <w:noProof/>
        </w:rPr>
        <w:drawing>
          <wp:inline distT="0" distB="0" distL="0" distR="0" wp14:anchorId="5139E7B6" wp14:editId="357B050A">
            <wp:extent cx="5942330" cy="1095375"/>
            <wp:effectExtent l="19050" t="19050" r="20320" b="28575"/>
            <wp:docPr id="174" name="Picture 58" descr="Spreadsheet includes Name, SSN, Day, Case Number, Encounter Number, Patient Holding Time, Anesthesia Time, Patient Time, Operation Time, Post Anesthesia Care Unit Time, Operating Room Clean Time, Cancer/Abort Indicator and Principal Procedure." title="Exported Surgery Extract Unusual Volum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942330" cy="1095375"/>
                    </a:xfrm>
                    <a:prstGeom prst="rect">
                      <a:avLst/>
                    </a:prstGeom>
                    <a:noFill/>
                    <a:ln>
                      <a:solidFill>
                        <a:schemeClr val="tx1"/>
                      </a:solidFill>
                    </a:ln>
                  </pic:spPr>
                </pic:pic>
              </a:graphicData>
            </a:graphic>
          </wp:inline>
        </w:drawing>
      </w:r>
    </w:p>
    <w:p w:rsidR="003216B6" w:rsidRPr="00DF73AD" w:rsidRDefault="003216B6" w:rsidP="00B44850">
      <w:pPr>
        <w:pStyle w:val="Heading2"/>
      </w:pPr>
      <w:bookmarkStart w:id="4295" w:name="_Toc450829813"/>
      <w:bookmarkStart w:id="4296" w:name="_Toc454958424"/>
      <w:bookmarkStart w:id="4297" w:name="_Toc459041156"/>
      <w:bookmarkStart w:id="4298" w:name="_Toc459043707"/>
      <w:r w:rsidRPr="00DF73AD">
        <w:t>Package Extracts</w:t>
      </w:r>
      <w:bookmarkEnd w:id="4295"/>
      <w:bookmarkEnd w:id="4296"/>
      <w:bookmarkEnd w:id="4297"/>
      <w:bookmarkEnd w:id="4298"/>
    </w:p>
    <w:p w:rsidR="003216B6" w:rsidRPr="00FF4B63" w:rsidRDefault="003216B6" w:rsidP="00B44850">
      <w:pPr>
        <w:pStyle w:val="DSSECSBodyText"/>
      </w:pPr>
      <w:r w:rsidRPr="00FF4B63">
        <w:t xml:space="preserve">The Package Extracts Option was modified </w:t>
      </w:r>
      <w:r w:rsidR="00073640">
        <w:t xml:space="preserve">to enable </w:t>
      </w:r>
      <w:r w:rsidRPr="00FF4B63">
        <w:t>users</w:t>
      </w:r>
      <w:r w:rsidR="00073640">
        <w:t>,</w:t>
      </w:r>
      <w:r w:rsidRPr="00FF4B63">
        <w:t xml:space="preserve"> with the Security Key ECXMGR </w:t>
      </w:r>
      <w:r w:rsidR="00073640">
        <w:t xml:space="preserve">access, to </w:t>
      </w:r>
      <w:r w:rsidRPr="00FF4B63">
        <w:t xml:space="preserve">rerun an extract without </w:t>
      </w:r>
      <w:r w:rsidR="00880ED5" w:rsidRPr="00880ED5">
        <w:rPr>
          <w:color w:val="000000"/>
        </w:rPr>
        <w:t>Information Resource Management</w:t>
      </w:r>
      <w:r w:rsidR="00880ED5" w:rsidRPr="00880ED5">
        <w:rPr>
          <w:sz w:val="32"/>
        </w:rPr>
        <w:t xml:space="preserve"> </w:t>
      </w:r>
      <w:r w:rsidR="00880ED5">
        <w:t>(</w:t>
      </w:r>
      <w:r w:rsidRPr="00FF4B63">
        <w:t>IRM</w:t>
      </w:r>
      <w:r w:rsidR="00880ED5">
        <w:t>)</w:t>
      </w:r>
      <w:r w:rsidRPr="00FF4B63">
        <w:t xml:space="preserve"> assistance. The user can reschedule an extract to run</w:t>
      </w:r>
      <w:r w:rsidR="001E12DD">
        <w:t xml:space="preserve">, even if </w:t>
      </w:r>
      <w:r w:rsidRPr="00FF4B63">
        <w:t xml:space="preserve">it has scheduled run, rerun </w:t>
      </w:r>
      <w:r w:rsidR="001E12DD">
        <w:t xml:space="preserve">of </w:t>
      </w:r>
      <w:r w:rsidRPr="00FF4B63">
        <w:t>an extract that was previously run, or cancel</w:t>
      </w:r>
      <w:r w:rsidR="001E12DD">
        <w:t>led</w:t>
      </w:r>
      <w:r w:rsidRPr="00FF4B63">
        <w:t xml:space="preserve"> an extract that is currently running. </w:t>
      </w:r>
      <w:r w:rsidR="001E12DD">
        <w:t>The user should u</w:t>
      </w:r>
      <w:r w:rsidRPr="00FF4B63">
        <w:t>se caution when rerunning an extract be</w:t>
      </w:r>
      <w:r w:rsidR="001E12DD">
        <w:t xml:space="preserve">cause </w:t>
      </w:r>
      <w:r w:rsidRPr="00FF4B63">
        <w:t xml:space="preserve">multiple </w:t>
      </w:r>
      <w:r w:rsidR="001E12DD">
        <w:t>e</w:t>
      </w:r>
      <w:r w:rsidRPr="00FF4B63">
        <w:t>xtract</w:t>
      </w:r>
      <w:r w:rsidR="001E12DD">
        <w:t>s</w:t>
      </w:r>
      <w:r w:rsidRPr="00FF4B63">
        <w:t xml:space="preserve"> </w:t>
      </w:r>
      <w:r w:rsidR="001E12DD">
        <w:t xml:space="preserve">can </w:t>
      </w:r>
      <w:r w:rsidRPr="00FF4B63">
        <w:t>run simultaneously.</w:t>
      </w:r>
    </w:p>
    <w:p w:rsidR="003216B6" w:rsidRPr="0048343F" w:rsidRDefault="003216B6" w:rsidP="000B4407">
      <w:pPr>
        <w:pStyle w:val="DSSECSBodyText"/>
        <w:rPr>
          <w:rFonts w:eastAsia="MS Mincho"/>
        </w:rPr>
      </w:pPr>
      <w:r w:rsidRPr="0048343F">
        <w:rPr>
          <w:rFonts w:eastAsia="MS Mincho"/>
        </w:rPr>
        <w:t>NOTE: The DSS application remove</w:t>
      </w:r>
      <w:r w:rsidR="005E484F">
        <w:rPr>
          <w:rFonts w:eastAsia="MS Mincho"/>
        </w:rPr>
        <w:t>s</w:t>
      </w:r>
      <w:r w:rsidRPr="0048343F">
        <w:rPr>
          <w:rFonts w:eastAsia="MS Mincho"/>
        </w:rPr>
        <w:t xml:space="preserve"> tildes (~) from extract record data</w:t>
      </w:r>
      <w:r w:rsidR="005E484F">
        <w:rPr>
          <w:rFonts w:eastAsia="MS Mincho"/>
        </w:rPr>
        <w:t>,</w:t>
      </w:r>
      <w:r w:rsidRPr="0048343F">
        <w:rPr>
          <w:rFonts w:eastAsia="MS Mincho"/>
        </w:rPr>
        <w:t xml:space="preserve"> prior to transmitting in order to avoid sending extract record data that </w:t>
      </w:r>
      <w:r w:rsidR="005E484F">
        <w:rPr>
          <w:rFonts w:eastAsia="MS Mincho"/>
        </w:rPr>
        <w:t>c</w:t>
      </w:r>
      <w:r w:rsidRPr="0048343F">
        <w:rPr>
          <w:rFonts w:eastAsia="MS Mincho"/>
        </w:rPr>
        <w:t>ould be recognized as an end-of-record indicator to the AITC, except whe</w:t>
      </w:r>
      <w:r w:rsidR="0030192B">
        <w:rPr>
          <w:rFonts w:eastAsia="MS Mincho"/>
        </w:rPr>
        <w:t>n</w:t>
      </w:r>
      <w:r w:rsidRPr="0048343F">
        <w:rPr>
          <w:rFonts w:eastAsia="MS Mincho"/>
        </w:rPr>
        <w:t xml:space="preserve"> intended.</w:t>
      </w:r>
    </w:p>
    <w:p w:rsidR="003216B6" w:rsidRPr="00FF4B63" w:rsidRDefault="003216B6" w:rsidP="00B44850">
      <w:pPr>
        <w:pStyle w:val="DSSECSBodyText"/>
      </w:pPr>
      <w:r w:rsidRPr="00FF4B63">
        <w:rPr>
          <w:rFonts w:eastAsia="MS Mincho"/>
        </w:rPr>
        <w:t xml:space="preserve">Also, </w:t>
      </w:r>
      <w:r w:rsidRPr="00FF4B63">
        <w:t xml:space="preserve">please refer to the current DSS Extracts Version 3.0 Data Definitions Guide </w:t>
      </w:r>
      <w:r w:rsidR="00AE4DEF">
        <w:t xml:space="preserve">listed, </w:t>
      </w:r>
      <w:r w:rsidRPr="00FF4B63">
        <w:t>in the References and Resources section</w:t>
      </w:r>
      <w:r w:rsidR="00AE4DEF">
        <w:t>,</w:t>
      </w:r>
      <w:r w:rsidRPr="00FF4B63">
        <w:t xml:space="preserve"> of this document and the Extract File Formats Manual</w:t>
      </w:r>
      <w:r w:rsidR="00AE4DEF">
        <w:t>,</w:t>
      </w:r>
      <w:r w:rsidRPr="00FF4B63">
        <w:t xml:space="preserve"> for </w:t>
      </w:r>
      <w:r w:rsidR="00AE4DEF" w:rsidRPr="00FF4B63">
        <w:t xml:space="preserve">extract </w:t>
      </w:r>
      <w:r w:rsidRPr="00FF4B63">
        <w:t>record layouts for the extracted fields.</w:t>
      </w:r>
    </w:p>
    <w:p w:rsidR="003216B6" w:rsidRPr="00FF4B63" w:rsidRDefault="00AE4DEF" w:rsidP="00B44850">
      <w:pPr>
        <w:pStyle w:val="DSSECSBodyText"/>
      </w:pPr>
      <w:r>
        <w:t>When th</w:t>
      </w:r>
      <w:r w:rsidR="003216B6" w:rsidRPr="00FF4B63">
        <w:t xml:space="preserve">e Package Extracts option </w:t>
      </w:r>
      <w:r>
        <w:t xml:space="preserve">is selected, </w:t>
      </w:r>
      <w:r w:rsidR="003216B6" w:rsidRPr="00FF4B63">
        <w:t>from the Extract Managers Menu</w:t>
      </w:r>
      <w:r>
        <w:t xml:space="preserve">, </w:t>
      </w:r>
      <w:r w:rsidR="003216B6" w:rsidRPr="00FF4B63">
        <w:t>the following menu and options</w:t>
      </w:r>
      <w:r>
        <w:t xml:space="preserve"> will display</w:t>
      </w:r>
      <w:r w:rsidR="003216B6" w:rsidRPr="00FF4B63">
        <w:t>.</w:t>
      </w:r>
    </w:p>
    <w:p w:rsidR="003216B6" w:rsidRPr="003C7853" w:rsidRDefault="003216B6" w:rsidP="003C7853">
      <w:pPr>
        <w:pStyle w:val="FigureCaption"/>
      </w:pPr>
      <w:bookmarkStart w:id="4299" w:name="_Toc454958572"/>
      <w:bookmarkStart w:id="4300" w:name="_Toc463615278"/>
      <w:r w:rsidRPr="003C7853">
        <w:lastRenderedPageBreak/>
        <w:t>Example: Package Extracts Options</w:t>
      </w:r>
      <w:bookmarkEnd w:id="4299"/>
      <w:bookmarkEnd w:id="4300"/>
    </w:p>
    <w:p w:rsidR="003216B6" w:rsidRDefault="003216B6" w:rsidP="00B44850">
      <w:pPr>
        <w:pStyle w:val="Figure"/>
      </w:pPr>
      <w:r>
        <w:rPr>
          <w:noProof/>
        </w:rPr>
        <w:drawing>
          <wp:inline distT="0" distB="0" distL="0" distR="0" wp14:anchorId="4B7D14E4" wp14:editId="18975AE1">
            <wp:extent cx="4467225" cy="2855265"/>
            <wp:effectExtent l="19050" t="19050" r="9525" b="21590"/>
            <wp:docPr id="290" name="Picture 290" title="Package Extracts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 Extract Mgr Options.png"/>
                    <pic:cNvPicPr/>
                  </pic:nvPicPr>
                  <pic:blipFill>
                    <a:blip r:embed="rId145">
                      <a:extLst>
                        <a:ext uri="{28A0092B-C50C-407E-A947-70E740481C1C}">
                          <a14:useLocalDpi xmlns:a14="http://schemas.microsoft.com/office/drawing/2010/main" val="0"/>
                        </a:ext>
                      </a:extLst>
                    </a:blip>
                    <a:stretch>
                      <a:fillRect/>
                    </a:stretch>
                  </pic:blipFill>
                  <pic:spPr>
                    <a:xfrm>
                      <a:off x="0" y="0"/>
                      <a:ext cx="4467225" cy="2855265"/>
                    </a:xfrm>
                    <a:prstGeom prst="rect">
                      <a:avLst/>
                    </a:prstGeom>
                    <a:ln>
                      <a:solidFill>
                        <a:schemeClr val="tx1"/>
                      </a:solidFill>
                    </a:ln>
                  </pic:spPr>
                </pic:pic>
              </a:graphicData>
            </a:graphic>
          </wp:inline>
        </w:drawing>
      </w:r>
    </w:p>
    <w:p w:rsidR="003216B6" w:rsidRPr="00835BA5" w:rsidRDefault="003216B6" w:rsidP="00B44850">
      <w:pPr>
        <w:pStyle w:val="DSSECSBodyText"/>
      </w:pPr>
      <w:r w:rsidRPr="003C7853">
        <w:t>The following example shows the steps to rerun a PRO extract</w:t>
      </w:r>
      <w:r w:rsidR="0022292A" w:rsidRPr="003C7853">
        <w:t>,</w:t>
      </w:r>
      <w:r w:rsidRPr="003C7853">
        <w:t xml:space="preserve"> from the Package Extracts Option Menu. These steps are similar for every extract</w:t>
      </w:r>
      <w:r w:rsidR="0022292A" w:rsidRPr="00835BA5">
        <w:t>,</w:t>
      </w:r>
      <w:r w:rsidRPr="00835BA5">
        <w:t xml:space="preserve"> s</w:t>
      </w:r>
      <w:r w:rsidR="0022292A" w:rsidRPr="00835BA5">
        <w:t xml:space="preserve">o only one example is presented, </w:t>
      </w:r>
      <w:r w:rsidRPr="00835BA5">
        <w:t>for all Package Extracts menu options:</w:t>
      </w:r>
    </w:p>
    <w:p w:rsidR="0048343F" w:rsidRDefault="0048343F" w:rsidP="0048343F">
      <w:pPr>
        <w:pStyle w:val="Steps"/>
        <w:pBdr>
          <w:top w:val="single" w:sz="4" w:space="1" w:color="auto"/>
          <w:left w:val="single" w:sz="4" w:space="4" w:color="auto"/>
          <w:bottom w:val="single" w:sz="4" w:space="1" w:color="auto"/>
          <w:right w:val="single" w:sz="4" w:space="4" w:color="auto"/>
        </w:pBdr>
      </w:pPr>
    </w:p>
    <w:p w:rsidR="003216B6" w:rsidRDefault="003216B6" w:rsidP="0048343F">
      <w:pPr>
        <w:pStyle w:val="Steps"/>
        <w:pBdr>
          <w:top w:val="single" w:sz="4" w:space="1" w:color="auto"/>
          <w:left w:val="single" w:sz="4" w:space="4" w:color="auto"/>
          <w:bottom w:val="single" w:sz="4" w:space="1" w:color="auto"/>
          <w:right w:val="single" w:sz="4" w:space="4" w:color="auto"/>
        </w:pBdr>
      </w:pPr>
      <w:r>
        <w:t xml:space="preserve">Select Package Extracts Option: </w:t>
      </w:r>
      <w:proofErr w:type="gramStart"/>
      <w:r>
        <w:t>pro  Prosthetics</w:t>
      </w:r>
      <w:proofErr w:type="gramEnd"/>
      <w:r>
        <w:t xml:space="preserve"> Extract</w:t>
      </w:r>
    </w:p>
    <w:p w:rsidR="003216B6" w:rsidRDefault="003216B6" w:rsidP="0048343F">
      <w:pPr>
        <w:pStyle w:val="Steps"/>
        <w:pBdr>
          <w:top w:val="single" w:sz="4" w:space="1" w:color="auto"/>
          <w:left w:val="single" w:sz="4" w:space="4" w:color="auto"/>
          <w:bottom w:val="single" w:sz="4" w:space="1" w:color="auto"/>
          <w:right w:val="single" w:sz="4" w:space="4" w:color="auto"/>
        </w:pBdr>
      </w:pPr>
    </w:p>
    <w:p w:rsidR="003216B6" w:rsidRDefault="003216B6" w:rsidP="0048343F">
      <w:pPr>
        <w:pStyle w:val="Steps"/>
        <w:pBdr>
          <w:top w:val="single" w:sz="4" w:space="1" w:color="auto"/>
          <w:left w:val="single" w:sz="4" w:space="4" w:color="auto"/>
          <w:bottom w:val="single" w:sz="4" w:space="1" w:color="auto"/>
          <w:right w:val="single" w:sz="4" w:space="4" w:color="auto"/>
        </w:pBdr>
      </w:pPr>
      <w:r>
        <w:t>Extract Prosthetics Information for DSS</w:t>
      </w:r>
    </w:p>
    <w:p w:rsidR="003216B6" w:rsidRDefault="003216B6" w:rsidP="0048343F">
      <w:pPr>
        <w:pStyle w:val="Steps"/>
        <w:pBdr>
          <w:top w:val="single" w:sz="4" w:space="1" w:color="auto"/>
          <w:left w:val="single" w:sz="4" w:space="4" w:color="auto"/>
          <w:bottom w:val="single" w:sz="4" w:space="1" w:color="auto"/>
          <w:right w:val="single" w:sz="4" w:space="4" w:color="auto"/>
        </w:pBdr>
      </w:pPr>
    </w:p>
    <w:p w:rsidR="003216B6" w:rsidRDefault="003216B6" w:rsidP="0048343F">
      <w:pPr>
        <w:pStyle w:val="Steps"/>
        <w:pBdr>
          <w:top w:val="single" w:sz="4" w:space="1" w:color="auto"/>
          <w:left w:val="single" w:sz="4" w:space="4" w:color="auto"/>
          <w:bottom w:val="single" w:sz="4" w:space="1" w:color="auto"/>
          <w:right w:val="single" w:sz="4" w:space="4" w:color="auto"/>
        </w:pBdr>
      </w:pPr>
    </w:p>
    <w:p w:rsidR="003216B6" w:rsidRDefault="003216B6" w:rsidP="0048343F">
      <w:pPr>
        <w:pStyle w:val="Steps"/>
        <w:pBdr>
          <w:top w:val="single" w:sz="4" w:space="1" w:color="auto"/>
          <w:left w:val="single" w:sz="4" w:space="4" w:color="auto"/>
          <w:bottom w:val="single" w:sz="4" w:space="1" w:color="auto"/>
          <w:right w:val="single" w:sz="4" w:space="4" w:color="auto"/>
        </w:pBdr>
      </w:pPr>
      <w:r>
        <w:t>Starting with Date: 2/1/</w:t>
      </w:r>
      <w:proofErr w:type="gramStart"/>
      <w:r>
        <w:t>13  (</w:t>
      </w:r>
      <w:proofErr w:type="gramEnd"/>
      <w:r>
        <w:t>FEB 01, 2013)</w:t>
      </w:r>
    </w:p>
    <w:p w:rsidR="003216B6" w:rsidRDefault="003216B6" w:rsidP="0048343F">
      <w:pPr>
        <w:pStyle w:val="Steps"/>
        <w:pBdr>
          <w:top w:val="single" w:sz="4" w:space="1" w:color="auto"/>
          <w:left w:val="single" w:sz="4" w:space="4" w:color="auto"/>
          <w:bottom w:val="single" w:sz="4" w:space="1" w:color="auto"/>
          <w:right w:val="single" w:sz="4" w:space="4" w:color="auto"/>
        </w:pBdr>
      </w:pPr>
      <w:r>
        <w:t>Ending with Date: 2/28/</w:t>
      </w:r>
      <w:proofErr w:type="gramStart"/>
      <w:r>
        <w:t>13  (</w:t>
      </w:r>
      <w:proofErr w:type="gramEnd"/>
      <w:r>
        <w:t>FEB 28, 2013)</w:t>
      </w:r>
    </w:p>
    <w:p w:rsidR="003216B6" w:rsidRDefault="003216B6" w:rsidP="0048343F">
      <w:pPr>
        <w:pStyle w:val="Steps"/>
        <w:pBdr>
          <w:top w:val="single" w:sz="4" w:space="1" w:color="auto"/>
          <w:left w:val="single" w:sz="4" w:space="4" w:color="auto"/>
          <w:bottom w:val="single" w:sz="4" w:space="1" w:color="auto"/>
          <w:right w:val="single" w:sz="4" w:space="4" w:color="auto"/>
        </w:pBdr>
      </w:pPr>
    </w:p>
    <w:p w:rsidR="003216B6" w:rsidRDefault="003216B6" w:rsidP="0048343F">
      <w:pPr>
        <w:pStyle w:val="Steps"/>
        <w:pBdr>
          <w:top w:val="single" w:sz="4" w:space="1" w:color="auto"/>
          <w:left w:val="single" w:sz="4" w:space="4" w:color="auto"/>
          <w:bottom w:val="single" w:sz="4" w:space="1" w:color="auto"/>
          <w:right w:val="single" w:sz="4" w:space="4" w:color="auto"/>
        </w:pBdr>
      </w:pPr>
      <w:r>
        <w:t xml:space="preserve">The Prosthetics information has already been extracted </w:t>
      </w:r>
    </w:p>
    <w:p w:rsidR="003216B6" w:rsidRDefault="003216B6" w:rsidP="0048343F">
      <w:pPr>
        <w:pStyle w:val="Steps"/>
        <w:pBdr>
          <w:top w:val="single" w:sz="4" w:space="1" w:color="auto"/>
          <w:left w:val="single" w:sz="4" w:space="4" w:color="auto"/>
          <w:bottom w:val="single" w:sz="4" w:space="1" w:color="auto"/>
          <w:right w:val="single" w:sz="4" w:space="4" w:color="auto"/>
        </w:pBdr>
      </w:pPr>
      <w:proofErr w:type="gramStart"/>
      <w:r>
        <w:t>through</w:t>
      </w:r>
      <w:proofErr w:type="gramEnd"/>
      <w:r>
        <w:t xml:space="preserve"> Feb 28, 2013.</w:t>
      </w:r>
    </w:p>
    <w:p w:rsidR="003216B6" w:rsidRDefault="003216B6" w:rsidP="0048343F">
      <w:pPr>
        <w:pStyle w:val="Steps"/>
        <w:pBdr>
          <w:top w:val="single" w:sz="4" w:space="1" w:color="auto"/>
          <w:left w:val="single" w:sz="4" w:space="4" w:color="auto"/>
          <w:bottom w:val="single" w:sz="4" w:space="1" w:color="auto"/>
          <w:right w:val="single" w:sz="4" w:space="4" w:color="auto"/>
        </w:pBdr>
      </w:pPr>
      <w:r>
        <w:t xml:space="preserve">Do you want to continue processing the PRO extract? NO// </w:t>
      </w:r>
      <w:proofErr w:type="gramStart"/>
      <w:r>
        <w:t>y  YES</w:t>
      </w:r>
      <w:proofErr w:type="gramEnd"/>
    </w:p>
    <w:p w:rsidR="003216B6" w:rsidRDefault="003216B6" w:rsidP="0048343F">
      <w:pPr>
        <w:pStyle w:val="Steps"/>
        <w:pBdr>
          <w:top w:val="single" w:sz="4" w:space="1" w:color="auto"/>
          <w:left w:val="single" w:sz="4" w:space="4" w:color="auto"/>
          <w:bottom w:val="single" w:sz="4" w:space="1" w:color="auto"/>
          <w:right w:val="single" w:sz="4" w:space="4" w:color="auto"/>
        </w:pBdr>
      </w:pPr>
    </w:p>
    <w:p w:rsidR="003216B6" w:rsidRDefault="003216B6" w:rsidP="0048343F">
      <w:pPr>
        <w:pStyle w:val="Steps"/>
        <w:pBdr>
          <w:top w:val="single" w:sz="4" w:space="1" w:color="auto"/>
          <w:left w:val="single" w:sz="4" w:space="4" w:color="auto"/>
          <w:bottom w:val="single" w:sz="4" w:space="1" w:color="auto"/>
          <w:right w:val="single" w:sz="4" w:space="4" w:color="auto"/>
        </w:pBdr>
      </w:pPr>
      <w:r>
        <w:t>Make sure you have checked that your selected dates are correct</w:t>
      </w:r>
    </w:p>
    <w:p w:rsidR="003216B6" w:rsidRDefault="003216B6" w:rsidP="0048343F">
      <w:pPr>
        <w:pStyle w:val="Steps"/>
        <w:pBdr>
          <w:top w:val="single" w:sz="4" w:space="1" w:color="auto"/>
          <w:left w:val="single" w:sz="4" w:space="4" w:color="auto"/>
          <w:bottom w:val="single" w:sz="4" w:space="1" w:color="auto"/>
          <w:right w:val="single" w:sz="4" w:space="4" w:color="auto"/>
        </w:pBdr>
      </w:pPr>
      <w:proofErr w:type="gramStart"/>
      <w:r>
        <w:t>before</w:t>
      </w:r>
      <w:proofErr w:type="gramEnd"/>
      <w:r>
        <w:t xml:space="preserve"> answering yes to the next question.</w:t>
      </w:r>
    </w:p>
    <w:p w:rsidR="003216B6" w:rsidRDefault="003216B6" w:rsidP="0048343F">
      <w:pPr>
        <w:pStyle w:val="Steps"/>
        <w:pBdr>
          <w:top w:val="single" w:sz="4" w:space="1" w:color="auto"/>
          <w:left w:val="single" w:sz="4" w:space="4" w:color="auto"/>
          <w:bottom w:val="single" w:sz="4" w:space="1" w:color="auto"/>
          <w:right w:val="single" w:sz="4" w:space="4" w:color="auto"/>
        </w:pBdr>
      </w:pPr>
    </w:p>
    <w:p w:rsidR="003216B6" w:rsidRDefault="003216B6" w:rsidP="0048343F">
      <w:pPr>
        <w:pStyle w:val="Steps"/>
        <w:pBdr>
          <w:top w:val="single" w:sz="4" w:space="1" w:color="auto"/>
          <w:left w:val="single" w:sz="4" w:space="4" w:color="auto"/>
          <w:bottom w:val="single" w:sz="4" w:space="1" w:color="auto"/>
          <w:right w:val="single" w:sz="4" w:space="4" w:color="auto"/>
        </w:pBdr>
      </w:pPr>
      <w:r>
        <w:t xml:space="preserve">Are you SURE you want to run the PRO extract? NO// </w:t>
      </w:r>
      <w:proofErr w:type="gramStart"/>
      <w:r>
        <w:t>y  YES</w:t>
      </w:r>
      <w:proofErr w:type="gramEnd"/>
    </w:p>
    <w:p w:rsidR="003216B6" w:rsidRDefault="003216B6" w:rsidP="0048343F">
      <w:pPr>
        <w:pStyle w:val="Steps"/>
        <w:pBdr>
          <w:top w:val="single" w:sz="4" w:space="1" w:color="auto"/>
          <w:left w:val="single" w:sz="4" w:space="4" w:color="auto"/>
          <w:bottom w:val="single" w:sz="4" w:space="1" w:color="auto"/>
          <w:right w:val="single" w:sz="4" w:space="4" w:color="auto"/>
        </w:pBdr>
      </w:pPr>
      <w:r>
        <w:t>Requested Start Time: NOW/</w:t>
      </w:r>
      <w:proofErr w:type="gramStart"/>
      <w:r>
        <w:t>/  (</w:t>
      </w:r>
      <w:proofErr w:type="gramEnd"/>
      <w:r>
        <w:t>JUN 12, 2013@122:02:16)</w:t>
      </w:r>
    </w:p>
    <w:p w:rsidR="003216B6" w:rsidRDefault="003216B6" w:rsidP="0048343F">
      <w:pPr>
        <w:pStyle w:val="Steps"/>
        <w:pBdr>
          <w:top w:val="single" w:sz="4" w:space="1" w:color="auto"/>
          <w:left w:val="single" w:sz="4" w:space="4" w:color="auto"/>
          <w:bottom w:val="single" w:sz="4" w:space="1" w:color="auto"/>
          <w:right w:val="single" w:sz="4" w:space="4" w:color="auto"/>
        </w:pBdr>
      </w:pPr>
    </w:p>
    <w:p w:rsidR="003216B6" w:rsidRDefault="003216B6" w:rsidP="0048343F">
      <w:pPr>
        <w:pStyle w:val="Steps"/>
        <w:pBdr>
          <w:top w:val="single" w:sz="4" w:space="1" w:color="auto"/>
          <w:left w:val="single" w:sz="4" w:space="4" w:color="auto"/>
          <w:bottom w:val="single" w:sz="4" w:space="1" w:color="auto"/>
          <w:right w:val="single" w:sz="4" w:space="4" w:color="auto"/>
        </w:pBdr>
      </w:pPr>
      <w:r>
        <w:t>Request queued as Task #12804</w:t>
      </w:r>
    </w:p>
    <w:p w:rsidR="003216B6" w:rsidRPr="00646CA6" w:rsidRDefault="003216B6" w:rsidP="0048343F">
      <w:pPr>
        <w:pStyle w:val="Steps"/>
        <w:pBdr>
          <w:top w:val="single" w:sz="4" w:space="1" w:color="auto"/>
          <w:left w:val="single" w:sz="4" w:space="4" w:color="auto"/>
          <w:bottom w:val="single" w:sz="4" w:space="1" w:color="auto"/>
          <w:right w:val="single" w:sz="4" w:space="4" w:color="auto"/>
        </w:pBdr>
        <w:rPr>
          <w:sz w:val="10"/>
        </w:rPr>
      </w:pPr>
    </w:p>
    <w:p w:rsidR="003216B6" w:rsidRPr="003C7853" w:rsidRDefault="003216B6" w:rsidP="00B44850">
      <w:pPr>
        <w:pStyle w:val="Heading3"/>
      </w:pPr>
      <w:bookmarkStart w:id="4301" w:name="_Toc452727290"/>
      <w:bookmarkStart w:id="4302" w:name="_Toc452728107"/>
      <w:bookmarkStart w:id="4303" w:name="_Toc452732297"/>
      <w:bookmarkStart w:id="4304" w:name="_Toc453073857"/>
      <w:bookmarkStart w:id="4305" w:name="_Toc453079395"/>
      <w:bookmarkStart w:id="4306" w:name="_Toc453085176"/>
      <w:bookmarkStart w:id="4307" w:name="_Toc453145542"/>
      <w:bookmarkStart w:id="4308" w:name="_Toc453145653"/>
      <w:bookmarkStart w:id="4309" w:name="_Toc453145765"/>
      <w:bookmarkStart w:id="4310" w:name="_Toc453149325"/>
      <w:bookmarkStart w:id="4311" w:name="_Toc453150888"/>
      <w:bookmarkStart w:id="4312" w:name="_Toc453227575"/>
      <w:bookmarkStart w:id="4313" w:name="_Toc453227694"/>
      <w:bookmarkStart w:id="4314" w:name="_Toc453574300"/>
      <w:bookmarkStart w:id="4315" w:name="_Toc453574426"/>
      <w:bookmarkStart w:id="4316" w:name="_Toc452727291"/>
      <w:bookmarkStart w:id="4317" w:name="_Toc452728108"/>
      <w:bookmarkStart w:id="4318" w:name="_Toc452732298"/>
      <w:bookmarkStart w:id="4319" w:name="_Toc453073858"/>
      <w:bookmarkStart w:id="4320" w:name="_Toc453079396"/>
      <w:bookmarkStart w:id="4321" w:name="_Toc453085177"/>
      <w:bookmarkStart w:id="4322" w:name="_Toc453145543"/>
      <w:bookmarkStart w:id="4323" w:name="_Toc453145654"/>
      <w:bookmarkStart w:id="4324" w:name="_Toc453145766"/>
      <w:bookmarkStart w:id="4325" w:name="_Toc453149326"/>
      <w:bookmarkStart w:id="4326" w:name="_Toc453150889"/>
      <w:bookmarkStart w:id="4327" w:name="_Toc453227576"/>
      <w:bookmarkStart w:id="4328" w:name="_Toc453227695"/>
      <w:bookmarkStart w:id="4329" w:name="_Toc453574301"/>
      <w:bookmarkStart w:id="4330" w:name="_Toc453574427"/>
      <w:bookmarkStart w:id="4331" w:name="_Toc452727294"/>
      <w:bookmarkStart w:id="4332" w:name="_Toc452728111"/>
      <w:bookmarkStart w:id="4333" w:name="_Toc452732301"/>
      <w:bookmarkStart w:id="4334" w:name="_Toc453073861"/>
      <w:bookmarkStart w:id="4335" w:name="_Toc453079399"/>
      <w:bookmarkStart w:id="4336" w:name="_Toc453085180"/>
      <w:bookmarkStart w:id="4337" w:name="_Toc453145546"/>
      <w:bookmarkStart w:id="4338" w:name="_Toc453145657"/>
      <w:bookmarkStart w:id="4339" w:name="_Toc453145769"/>
      <w:bookmarkStart w:id="4340" w:name="_Toc453149329"/>
      <w:bookmarkStart w:id="4341" w:name="_Toc453150892"/>
      <w:bookmarkStart w:id="4342" w:name="_Toc453227579"/>
      <w:bookmarkStart w:id="4343" w:name="_Toc453227698"/>
      <w:bookmarkStart w:id="4344" w:name="_Toc453574304"/>
      <w:bookmarkStart w:id="4345" w:name="_Toc453574430"/>
      <w:bookmarkStart w:id="4346" w:name="_Toc452727295"/>
      <w:bookmarkStart w:id="4347" w:name="_Toc452728112"/>
      <w:bookmarkStart w:id="4348" w:name="_Toc452732302"/>
      <w:bookmarkStart w:id="4349" w:name="_Toc453073862"/>
      <w:bookmarkStart w:id="4350" w:name="_Toc453079400"/>
      <w:bookmarkStart w:id="4351" w:name="_Toc453085181"/>
      <w:bookmarkStart w:id="4352" w:name="_Toc453145547"/>
      <w:bookmarkStart w:id="4353" w:name="_Toc453145658"/>
      <w:bookmarkStart w:id="4354" w:name="_Toc453145770"/>
      <w:bookmarkStart w:id="4355" w:name="_Toc453149330"/>
      <w:bookmarkStart w:id="4356" w:name="_Toc453150893"/>
      <w:bookmarkStart w:id="4357" w:name="_Toc453227580"/>
      <w:bookmarkStart w:id="4358" w:name="_Toc453227699"/>
      <w:bookmarkStart w:id="4359" w:name="_Toc453574305"/>
      <w:bookmarkStart w:id="4360" w:name="_Toc453574431"/>
      <w:bookmarkStart w:id="4361" w:name="_Toc450829814"/>
      <w:bookmarkStart w:id="4362" w:name="_Toc454958425"/>
      <w:bookmarkStart w:id="4363" w:name="_Toc459041157"/>
      <w:bookmarkStart w:id="4364" w:name="_Toc459043708"/>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r w:rsidRPr="003C7853">
        <w:t>Admissions Extract (ADM)</w:t>
      </w:r>
      <w:bookmarkEnd w:id="4361"/>
      <w:bookmarkEnd w:id="4362"/>
      <w:bookmarkEnd w:id="4363"/>
      <w:bookmarkEnd w:id="4364"/>
    </w:p>
    <w:p w:rsidR="003216B6" w:rsidRPr="00FF4B63" w:rsidRDefault="003E2170" w:rsidP="00B44850">
      <w:pPr>
        <w:pStyle w:val="DSSECSBodyText"/>
      </w:pPr>
      <w:r>
        <w:t>T</w:t>
      </w:r>
      <w:r w:rsidR="003216B6" w:rsidRPr="00FF4B63">
        <w:t xml:space="preserve">his option </w:t>
      </w:r>
      <w:r>
        <w:t xml:space="preserve">is used </w:t>
      </w:r>
      <w:r w:rsidR="003216B6" w:rsidRPr="00FF4B63">
        <w:t xml:space="preserve">to extract </w:t>
      </w:r>
      <w:r w:rsidRPr="00FF4B63">
        <w:t xml:space="preserve">Patient Admissions </w:t>
      </w:r>
      <w:r w:rsidR="003216B6" w:rsidRPr="00FF4B63">
        <w:t>data</w:t>
      </w:r>
      <w:r>
        <w:t>,</w:t>
      </w:r>
      <w:r w:rsidR="003216B6" w:rsidRPr="00FF4B63">
        <w:t xml:space="preserve"> for a selected date range. This data is stored</w:t>
      </w:r>
      <w:r>
        <w:t>,</w:t>
      </w:r>
      <w:r w:rsidR="003216B6" w:rsidRPr="00FF4B63">
        <w:t xml:space="preserve"> in the ADMISSION EXTRACT file (#727.802)</w:t>
      </w:r>
      <w:r>
        <w:t>,</w:t>
      </w:r>
      <w:r w:rsidR="003216B6" w:rsidRPr="00FF4B63">
        <w:t xml:space="preserve"> until it is transmitted to AITC.</w:t>
      </w:r>
      <w:bookmarkStart w:id="4365" w:name="_Toc300050120"/>
      <w:bookmarkStart w:id="4366" w:name="_Toc300131555"/>
      <w:bookmarkStart w:id="4367" w:name="_Toc300140285"/>
      <w:bookmarkStart w:id="4368" w:name="_Toc300141049"/>
      <w:bookmarkEnd w:id="4365"/>
      <w:bookmarkEnd w:id="4366"/>
      <w:bookmarkEnd w:id="4367"/>
      <w:bookmarkEnd w:id="4368"/>
    </w:p>
    <w:p w:rsidR="003216B6" w:rsidRPr="00FF4B63" w:rsidRDefault="003216B6" w:rsidP="00B44850">
      <w:pPr>
        <w:pStyle w:val="DSSECSBodyText"/>
      </w:pPr>
      <w:r w:rsidRPr="00FF4B63">
        <w:t>The mail group for this extract is DSS-ADMS. The purpose of this mail group is to receive messages</w:t>
      </w:r>
      <w:r w:rsidR="003E2170">
        <w:t>,</w:t>
      </w:r>
      <w:r w:rsidRPr="00FF4B63">
        <w:t xml:space="preserve"> when the extract is complete and the data is transmitted to the AITC.</w:t>
      </w:r>
    </w:p>
    <w:p w:rsidR="003216B6" w:rsidRPr="00835BA5" w:rsidRDefault="003216B6" w:rsidP="00B44850">
      <w:pPr>
        <w:pStyle w:val="Heading3"/>
      </w:pPr>
      <w:bookmarkStart w:id="4369" w:name="_Toc450829815"/>
      <w:bookmarkStart w:id="4370" w:name="_Toc454958426"/>
      <w:bookmarkStart w:id="4371" w:name="_Toc459041158"/>
      <w:bookmarkStart w:id="4372" w:name="_Toc459043709"/>
      <w:r w:rsidRPr="00835BA5">
        <w:lastRenderedPageBreak/>
        <w:t>BCMA Extract (BCM)</w:t>
      </w:r>
      <w:bookmarkEnd w:id="4369"/>
      <w:bookmarkEnd w:id="4370"/>
      <w:bookmarkEnd w:id="4371"/>
      <w:bookmarkEnd w:id="4372"/>
    </w:p>
    <w:p w:rsidR="003216B6" w:rsidRPr="00FF4B63" w:rsidRDefault="003E2170" w:rsidP="00B44850">
      <w:pPr>
        <w:pStyle w:val="DSSECSBodyText"/>
      </w:pPr>
      <w:r>
        <w:t>T</w:t>
      </w:r>
      <w:r w:rsidR="003216B6" w:rsidRPr="00FF4B63">
        <w:t xml:space="preserve">his option </w:t>
      </w:r>
      <w:r>
        <w:t xml:space="preserve">is used </w:t>
      </w:r>
      <w:r w:rsidR="003216B6" w:rsidRPr="00FF4B63">
        <w:t xml:space="preserve">to extract </w:t>
      </w:r>
      <w:r>
        <w:t xml:space="preserve">BCMA </w:t>
      </w:r>
      <w:r w:rsidR="003216B6" w:rsidRPr="00FF4B63">
        <w:t>data</w:t>
      </w:r>
      <w:r>
        <w:t>,</w:t>
      </w:r>
      <w:r w:rsidR="003216B6" w:rsidRPr="00FF4B63">
        <w:t xml:space="preserve"> for a selected date range. This data is stored</w:t>
      </w:r>
      <w:r>
        <w:t>,</w:t>
      </w:r>
      <w:r w:rsidR="003216B6" w:rsidRPr="00FF4B63">
        <w:t xml:space="preserve"> in the BCMA EXTRACT file (#727.833)</w:t>
      </w:r>
      <w:r>
        <w:t>,</w:t>
      </w:r>
      <w:r w:rsidR="003216B6" w:rsidRPr="00FF4B63">
        <w:t xml:space="preserve"> until it is transmitted to </w:t>
      </w:r>
      <w:r>
        <w:t xml:space="preserve">the </w:t>
      </w:r>
      <w:r w:rsidR="003216B6" w:rsidRPr="00FF4B63">
        <w:t>AITC.</w:t>
      </w:r>
      <w:bookmarkStart w:id="4373" w:name="_Toc300050122"/>
      <w:bookmarkStart w:id="4374" w:name="_Toc300131557"/>
      <w:bookmarkStart w:id="4375" w:name="_Toc300140287"/>
      <w:bookmarkStart w:id="4376" w:name="_Toc300141051"/>
      <w:bookmarkEnd w:id="4373"/>
      <w:bookmarkEnd w:id="4374"/>
      <w:bookmarkEnd w:id="4375"/>
      <w:bookmarkEnd w:id="4376"/>
    </w:p>
    <w:p w:rsidR="003216B6" w:rsidRPr="00FF4B63" w:rsidRDefault="003216B6" w:rsidP="00B44850">
      <w:pPr>
        <w:pStyle w:val="DSSECSBodyText"/>
      </w:pPr>
      <w:r w:rsidRPr="00FF4B63">
        <w:t>The mail group for this extract is DSS-BCM. The purpose of this mail group is to receive messages</w:t>
      </w:r>
      <w:r w:rsidR="003E2170">
        <w:t>,</w:t>
      </w:r>
      <w:r w:rsidRPr="00FF4B63">
        <w:t xml:space="preserve"> when the extract is complete and the data is transmitted to the AITC.</w:t>
      </w:r>
    </w:p>
    <w:p w:rsidR="003216B6" w:rsidRPr="00835BA5" w:rsidRDefault="003216B6" w:rsidP="00B44850">
      <w:pPr>
        <w:pStyle w:val="Heading3"/>
      </w:pPr>
      <w:bookmarkStart w:id="4377" w:name="_Toc454958427"/>
      <w:bookmarkStart w:id="4378" w:name="_Toc459041159"/>
      <w:bookmarkStart w:id="4379" w:name="_Toc459043710"/>
      <w:r w:rsidRPr="00835BA5">
        <w:t xml:space="preserve">Blood </w:t>
      </w:r>
      <w:r w:rsidRPr="00A01DEB">
        <w:t>Bank Extract (LBB)</w:t>
      </w:r>
      <w:bookmarkEnd w:id="4377"/>
      <w:bookmarkEnd w:id="4378"/>
      <w:bookmarkEnd w:id="4379"/>
    </w:p>
    <w:p w:rsidR="003216B6" w:rsidRPr="00941440" w:rsidRDefault="003E2170" w:rsidP="00B44850">
      <w:pPr>
        <w:pStyle w:val="DSSECSBodyText"/>
      </w:pPr>
      <w:r w:rsidRPr="00A01DEB">
        <w:t>T</w:t>
      </w:r>
      <w:r w:rsidR="003216B6" w:rsidRPr="00A01DEB">
        <w:t xml:space="preserve">his option </w:t>
      </w:r>
      <w:r w:rsidRPr="00A01DEB">
        <w:t xml:space="preserve">is used </w:t>
      </w:r>
      <w:r w:rsidR="003216B6" w:rsidRPr="00A01DEB">
        <w:t xml:space="preserve">to extract </w:t>
      </w:r>
      <w:r w:rsidRPr="00A01DEB">
        <w:t xml:space="preserve">Blood Bank </w:t>
      </w:r>
      <w:r w:rsidR="003216B6" w:rsidRPr="00A01DEB">
        <w:t>data</w:t>
      </w:r>
      <w:r w:rsidRPr="00A01DEB">
        <w:t>,</w:t>
      </w:r>
      <w:r w:rsidR="003216B6" w:rsidRPr="00A01DEB">
        <w:t xml:space="preserve"> for a selected date range. This data is stored</w:t>
      </w:r>
      <w:r w:rsidRPr="00A01DEB">
        <w:t>,</w:t>
      </w:r>
      <w:r w:rsidR="003216B6" w:rsidRPr="00A01DEB">
        <w:t xml:space="preserve"> in the BLOOD BANK EXTRACT file (#727.829)</w:t>
      </w:r>
      <w:r w:rsidRPr="00755AEF">
        <w:t>,</w:t>
      </w:r>
      <w:r w:rsidR="003216B6" w:rsidRPr="00755AEF">
        <w:t xml:space="preserve"> until the data is transmitted to </w:t>
      </w:r>
      <w:r w:rsidRPr="008F4955">
        <w:t xml:space="preserve">the </w:t>
      </w:r>
      <w:r w:rsidR="003216B6" w:rsidRPr="009F7E00">
        <w:t xml:space="preserve">AITC. This extract enables MCA staff to </w:t>
      </w:r>
      <w:r w:rsidRPr="009F7E00">
        <w:t xml:space="preserve">view </w:t>
      </w:r>
      <w:r w:rsidR="003216B6" w:rsidRPr="009F7E00">
        <w:t>and manage the true economic costs of blo</w:t>
      </w:r>
      <w:r w:rsidRPr="009F7E00">
        <w:t>od product usage,</w:t>
      </w:r>
      <w:r w:rsidR="003216B6" w:rsidRPr="009F7E00">
        <w:t xml:space="preserve"> </w:t>
      </w:r>
      <w:r w:rsidRPr="00386404">
        <w:t xml:space="preserve">by </w:t>
      </w:r>
      <w:r w:rsidR="003216B6" w:rsidRPr="00941440">
        <w:t>the Veterans Health Administration (VHA).</w:t>
      </w:r>
    </w:p>
    <w:p w:rsidR="00A01DEB" w:rsidRPr="004C622D" w:rsidRDefault="003216B6" w:rsidP="00B44850">
      <w:pPr>
        <w:pStyle w:val="DSSECSBodyText"/>
      </w:pPr>
      <w:r w:rsidRPr="00941440">
        <w:t>The mail group for this extract is DSS-LBB. The purpose of this mail group is to receive messages</w:t>
      </w:r>
      <w:r w:rsidR="003E2170" w:rsidRPr="00941440">
        <w:t>,</w:t>
      </w:r>
      <w:r w:rsidRPr="00941440">
        <w:t xml:space="preserve"> when the extract is complete and the data is transmitted to the AITC.</w:t>
      </w:r>
    </w:p>
    <w:p w:rsidR="003216B6" w:rsidRPr="00A01DEB" w:rsidRDefault="003216B6" w:rsidP="00B44850">
      <w:pPr>
        <w:pStyle w:val="Heading3"/>
      </w:pPr>
      <w:bookmarkStart w:id="4380" w:name="_Toc453574309"/>
      <w:bookmarkStart w:id="4381" w:name="_Toc453574435"/>
      <w:bookmarkStart w:id="4382" w:name="_Toc450829816"/>
      <w:bookmarkStart w:id="4383" w:name="_Toc454958428"/>
      <w:bookmarkStart w:id="4384" w:name="_Toc459041160"/>
      <w:bookmarkStart w:id="4385" w:name="_Toc459043711"/>
      <w:bookmarkEnd w:id="4380"/>
      <w:bookmarkEnd w:id="4381"/>
      <w:r w:rsidRPr="00A01DEB">
        <w:t>Clinic Visit Extract (CLI)</w:t>
      </w:r>
      <w:bookmarkEnd w:id="4382"/>
      <w:bookmarkEnd w:id="4383"/>
      <w:bookmarkEnd w:id="4384"/>
      <w:bookmarkEnd w:id="4385"/>
    </w:p>
    <w:p w:rsidR="003216B6" w:rsidRPr="00FF4B63" w:rsidRDefault="003E2170" w:rsidP="00B44850">
      <w:pPr>
        <w:pStyle w:val="DSSECSBodyText"/>
      </w:pPr>
      <w:r>
        <w:t>T</w:t>
      </w:r>
      <w:r w:rsidR="003216B6" w:rsidRPr="00FF4B63">
        <w:t xml:space="preserve">his option </w:t>
      </w:r>
      <w:r>
        <w:t xml:space="preserve">is used </w:t>
      </w:r>
      <w:r w:rsidR="003216B6" w:rsidRPr="00FF4B63">
        <w:t>to extract data</w:t>
      </w:r>
      <w:r>
        <w:t>,</w:t>
      </w:r>
      <w:r w:rsidR="003216B6" w:rsidRPr="00FF4B63">
        <w:t xml:space="preserve"> for all scheduled </w:t>
      </w:r>
      <w:r w:rsidRPr="00FF4B63">
        <w:t>Clinic Visits</w:t>
      </w:r>
      <w:r w:rsidR="003216B6" w:rsidRPr="00FF4B63">
        <w:t>, add</w:t>
      </w:r>
      <w:r>
        <w:t xml:space="preserve"> and</w:t>
      </w:r>
      <w:r w:rsidR="003216B6" w:rsidRPr="00FF4B63">
        <w:t>/</w:t>
      </w:r>
      <w:r>
        <w:t xml:space="preserve">or </w:t>
      </w:r>
      <w:r w:rsidR="003216B6" w:rsidRPr="00FF4B63">
        <w:t>edit walk-ins</w:t>
      </w:r>
      <w:r>
        <w:t>,</w:t>
      </w:r>
      <w:r w:rsidR="003216B6" w:rsidRPr="00FF4B63">
        <w:t xml:space="preserve"> for the</w:t>
      </w:r>
      <w:r w:rsidR="003216B6" w:rsidRPr="00FF4B63">
        <w:rPr>
          <w:b/>
        </w:rPr>
        <w:t xml:space="preserve"> </w:t>
      </w:r>
      <w:r w:rsidR="003216B6" w:rsidRPr="00FF4B63">
        <w:t>selected date range, with the following exceptions.</w:t>
      </w:r>
    </w:p>
    <w:p w:rsidR="003216B6" w:rsidRPr="00FF4B63" w:rsidRDefault="003216B6" w:rsidP="00B44850">
      <w:pPr>
        <w:pStyle w:val="BulletListMultiple"/>
      </w:pPr>
      <w:r w:rsidRPr="00FF4B63">
        <w:t xml:space="preserve">Non-Count </w:t>
      </w:r>
      <w:r w:rsidR="003E2170" w:rsidRPr="00FF4B63">
        <w:t xml:space="preserve">Clinics </w:t>
      </w:r>
      <w:r w:rsidRPr="00FF4B63">
        <w:t>are excluded</w:t>
      </w:r>
      <w:r w:rsidR="003E2170">
        <w:t>,</w:t>
      </w:r>
      <w:r w:rsidRPr="00FF4B63">
        <w:t xml:space="preserve"> unless specifically assigned </w:t>
      </w:r>
      <w:r w:rsidR="003E2170">
        <w:t xml:space="preserve">to </w:t>
      </w:r>
      <w:r w:rsidRPr="00FF4B63">
        <w:t>a DSS Action Code other than 6.</w:t>
      </w:r>
    </w:p>
    <w:p w:rsidR="003216B6" w:rsidRPr="00FF4B63" w:rsidRDefault="003216B6" w:rsidP="00B44850">
      <w:pPr>
        <w:pStyle w:val="BulletListMultipleLast"/>
      </w:pPr>
      <w:r w:rsidRPr="00FF4B63">
        <w:t>Cance</w:t>
      </w:r>
      <w:r w:rsidR="003E2170">
        <w:t>l</w:t>
      </w:r>
      <w:r w:rsidRPr="00FF4B63">
        <w:t xml:space="preserve">led </w:t>
      </w:r>
      <w:r w:rsidR="003E2170" w:rsidRPr="00FF4B63">
        <w:t xml:space="preserve">Clinic </w:t>
      </w:r>
      <w:r w:rsidRPr="00FF4B63">
        <w:t>appointments are excluded. Clinics</w:t>
      </w:r>
      <w:r w:rsidR="003E2170">
        <w:t>,</w:t>
      </w:r>
      <w:r w:rsidRPr="00FF4B63">
        <w:t xml:space="preserve"> with an ACTION TO SEND code of 6</w:t>
      </w:r>
      <w:r w:rsidR="003E2170">
        <w:t>,</w:t>
      </w:r>
      <w:r w:rsidRPr="00FF4B63">
        <w:t xml:space="preserve"> in CLINICS AND STOP CODES file (#728.44) are </w:t>
      </w:r>
      <w:r w:rsidR="003E2170">
        <w:t xml:space="preserve">also </w:t>
      </w:r>
      <w:r w:rsidRPr="00FF4B63">
        <w:t xml:space="preserve">excluded. </w:t>
      </w:r>
    </w:p>
    <w:p w:rsidR="003216B6" w:rsidRPr="00FF4B63" w:rsidRDefault="003216B6" w:rsidP="00B44850">
      <w:pPr>
        <w:pStyle w:val="DSSECSBodyText"/>
      </w:pPr>
      <w:r w:rsidRPr="00FF4B63">
        <w:t>This data is stored in the CLINIC EXTRACT file (#727.827)</w:t>
      </w:r>
      <w:r w:rsidR="003E2170">
        <w:t>,</w:t>
      </w:r>
      <w:r w:rsidRPr="00FF4B63">
        <w:t xml:space="preserve"> until it is transmitted to </w:t>
      </w:r>
      <w:r w:rsidR="003E2170">
        <w:t xml:space="preserve">the </w:t>
      </w:r>
      <w:r w:rsidRPr="00FF4B63">
        <w:t xml:space="preserve">AITC. </w:t>
      </w:r>
    </w:p>
    <w:p w:rsidR="003216B6" w:rsidRPr="00FF4B63" w:rsidRDefault="003216B6" w:rsidP="00B44850">
      <w:pPr>
        <w:pStyle w:val="DSSECSBodyText"/>
      </w:pPr>
      <w:r w:rsidRPr="00FF4B63">
        <w:t>The mail group for this extract is DSS-SCX. The purpose of this mail group is to receive messages</w:t>
      </w:r>
      <w:r w:rsidR="003E2170">
        <w:t>,</w:t>
      </w:r>
      <w:r w:rsidRPr="00FF4B63">
        <w:t xml:space="preserve"> when the extract is complete and the data is transmitted to the AITC.</w:t>
      </w:r>
    </w:p>
    <w:p w:rsidR="003216B6" w:rsidRPr="00A01DEB" w:rsidRDefault="003216B6" w:rsidP="00B44850">
      <w:pPr>
        <w:pStyle w:val="Heading3"/>
      </w:pPr>
      <w:bookmarkStart w:id="4386" w:name="_Toc450829817"/>
      <w:bookmarkStart w:id="4387" w:name="_Toc454958429"/>
      <w:bookmarkStart w:id="4388" w:name="_Toc459041161"/>
      <w:bookmarkStart w:id="4389" w:name="_Toc459043712"/>
      <w:r w:rsidRPr="00A01DEB">
        <w:t>Event Capture Local Extract (ECS)</w:t>
      </w:r>
      <w:bookmarkEnd w:id="4386"/>
      <w:bookmarkEnd w:id="4387"/>
      <w:bookmarkEnd w:id="4388"/>
      <w:bookmarkEnd w:id="4389"/>
    </w:p>
    <w:p w:rsidR="003216B6" w:rsidRPr="00FF4B63" w:rsidRDefault="00F7121E" w:rsidP="00B44850">
      <w:pPr>
        <w:pStyle w:val="DSSECSBodyText"/>
      </w:pPr>
      <w:r>
        <w:t>T</w:t>
      </w:r>
      <w:r w:rsidR="003216B6" w:rsidRPr="00FF4B63">
        <w:t xml:space="preserve">his option </w:t>
      </w:r>
      <w:r>
        <w:t xml:space="preserve">is used </w:t>
      </w:r>
      <w:r w:rsidR="003216B6" w:rsidRPr="00FF4B63">
        <w:t xml:space="preserve">to extract the </w:t>
      </w:r>
      <w:r w:rsidRPr="00FF4B63">
        <w:t xml:space="preserve">Event Capture </w:t>
      </w:r>
      <w:r w:rsidR="003216B6" w:rsidRPr="00FF4B63">
        <w:t>data</w:t>
      </w:r>
      <w:r>
        <w:t>,</w:t>
      </w:r>
      <w:r w:rsidR="003216B6" w:rsidRPr="00FF4B63">
        <w:t xml:space="preserve"> for a selected date range. This data is stored in the EVENT CAPTURE LOCAL EXTRACT </w:t>
      </w:r>
      <w:proofErr w:type="gramStart"/>
      <w:r w:rsidR="003216B6" w:rsidRPr="00FF4B63">
        <w:t>file</w:t>
      </w:r>
      <w:proofErr w:type="gramEnd"/>
      <w:r w:rsidR="003216B6" w:rsidRPr="00FF4B63">
        <w:t xml:space="preserve"> (#727.815)</w:t>
      </w:r>
      <w:r>
        <w:t>,</w:t>
      </w:r>
      <w:r w:rsidR="003216B6" w:rsidRPr="00FF4B63">
        <w:t xml:space="preserve"> until it is transmitted to </w:t>
      </w:r>
      <w:r>
        <w:t xml:space="preserve">the </w:t>
      </w:r>
      <w:r w:rsidR="003216B6" w:rsidRPr="00FF4B63">
        <w:t>AITC.</w:t>
      </w:r>
    </w:p>
    <w:p w:rsidR="0048343F" w:rsidRPr="001E388A" w:rsidRDefault="003216B6" w:rsidP="00B44850">
      <w:pPr>
        <w:pStyle w:val="DSSECSBodyText"/>
      </w:pPr>
      <w:r w:rsidRPr="00FF4B63">
        <w:t>The mail group for this extract is DSS-EC. The purpose of this mail group is to receive messages</w:t>
      </w:r>
      <w:r w:rsidR="00F7121E">
        <w:t>,</w:t>
      </w:r>
      <w:r w:rsidRPr="00FF4B63">
        <w:t xml:space="preserve"> when the extract is complete and the data is transmitted to the AITC.</w:t>
      </w:r>
    </w:p>
    <w:p w:rsidR="003216B6" w:rsidRPr="00A01DEB" w:rsidRDefault="003216B6" w:rsidP="00B44850">
      <w:pPr>
        <w:pStyle w:val="Heading3"/>
      </w:pPr>
      <w:bookmarkStart w:id="4390" w:name="_Toc450829818"/>
      <w:bookmarkStart w:id="4391" w:name="_Toc454958430"/>
      <w:bookmarkStart w:id="4392" w:name="_Toc459041162"/>
      <w:bookmarkStart w:id="4393" w:name="_Toc459043713"/>
      <w:r w:rsidRPr="00A01DEB">
        <w:t>IV Extract (IVP)</w:t>
      </w:r>
      <w:bookmarkEnd w:id="4390"/>
      <w:bookmarkEnd w:id="4391"/>
      <w:bookmarkEnd w:id="4392"/>
      <w:bookmarkEnd w:id="4393"/>
    </w:p>
    <w:p w:rsidR="003216B6" w:rsidRPr="00FF4B63" w:rsidRDefault="00F7121E" w:rsidP="00B44850">
      <w:pPr>
        <w:pStyle w:val="DSSECSBodyText"/>
      </w:pPr>
      <w:r>
        <w:t>T</w:t>
      </w:r>
      <w:r w:rsidR="003216B6" w:rsidRPr="00FF4B63">
        <w:t xml:space="preserve">his option </w:t>
      </w:r>
      <w:r>
        <w:t xml:space="preserve">is used </w:t>
      </w:r>
      <w:r w:rsidR="003216B6" w:rsidRPr="00FF4B63">
        <w:t xml:space="preserve">to extract the </w:t>
      </w:r>
      <w:r w:rsidRPr="00FF4B63">
        <w:t xml:space="preserve">Pharmacy </w:t>
      </w:r>
      <w:r w:rsidR="003216B6" w:rsidRPr="00FF4B63">
        <w:t>IV data</w:t>
      </w:r>
      <w:r>
        <w:t>,</w:t>
      </w:r>
      <w:r w:rsidR="003216B6" w:rsidRPr="00FF4B63">
        <w:t xml:space="preserve"> for a selected date range. This data is stored in the IV DETAIL EXTRACT file (#727.819)</w:t>
      </w:r>
      <w:r>
        <w:t>,</w:t>
      </w:r>
      <w:r w:rsidR="003216B6" w:rsidRPr="00FF4B63">
        <w:t xml:space="preserve"> until it is transmitted to </w:t>
      </w:r>
      <w:r>
        <w:t xml:space="preserve">the </w:t>
      </w:r>
      <w:r w:rsidR="003216B6" w:rsidRPr="00FF4B63">
        <w:t>AITC.</w:t>
      </w:r>
      <w:bookmarkStart w:id="4394" w:name="_Toc300050126"/>
      <w:bookmarkStart w:id="4395" w:name="_Toc300131561"/>
      <w:bookmarkStart w:id="4396" w:name="_Toc300140291"/>
      <w:bookmarkStart w:id="4397" w:name="_Toc300141055"/>
      <w:bookmarkEnd w:id="4394"/>
      <w:bookmarkEnd w:id="4395"/>
      <w:bookmarkEnd w:id="4396"/>
      <w:bookmarkEnd w:id="4397"/>
    </w:p>
    <w:p w:rsidR="0048343F" w:rsidRPr="001E388A" w:rsidRDefault="003216B6" w:rsidP="00B44850">
      <w:pPr>
        <w:pStyle w:val="DSSECSBodyText"/>
      </w:pPr>
      <w:r w:rsidRPr="00FF4B63">
        <w:t>The mail group for this extract is DSS-IV. The purpose of this mail group is to receive messages</w:t>
      </w:r>
      <w:r w:rsidR="00F7121E">
        <w:t>,</w:t>
      </w:r>
      <w:r w:rsidRPr="00FF4B63">
        <w:t xml:space="preserve"> when the extract is complete and the data is transmitted to the AITC.</w:t>
      </w:r>
    </w:p>
    <w:p w:rsidR="003216B6" w:rsidRPr="00A01DEB" w:rsidRDefault="003216B6" w:rsidP="00B44850">
      <w:pPr>
        <w:pStyle w:val="Heading3"/>
      </w:pPr>
      <w:bookmarkStart w:id="4398" w:name="_Toc450829819"/>
      <w:bookmarkStart w:id="4399" w:name="_Toc454958431"/>
      <w:bookmarkStart w:id="4400" w:name="_Toc459041163"/>
      <w:bookmarkStart w:id="4401" w:name="_Toc459043714"/>
      <w:r w:rsidRPr="00A01DEB">
        <w:t>Lab Extract (LAB)</w:t>
      </w:r>
      <w:bookmarkEnd w:id="4398"/>
      <w:bookmarkEnd w:id="4399"/>
      <w:bookmarkEnd w:id="4400"/>
      <w:bookmarkEnd w:id="4401"/>
    </w:p>
    <w:p w:rsidR="003216B6" w:rsidRPr="00FF4B63" w:rsidRDefault="00F7121E" w:rsidP="00B44850">
      <w:pPr>
        <w:pStyle w:val="DSSECSBodyText"/>
      </w:pPr>
      <w:proofErr w:type="gramStart"/>
      <w:r>
        <w:t>T</w:t>
      </w:r>
      <w:r w:rsidR="003216B6" w:rsidRPr="00FF4B63">
        <w:t xml:space="preserve">his option to extract the </w:t>
      </w:r>
      <w:r w:rsidRPr="00FF4B63">
        <w:t xml:space="preserve">Laboratory </w:t>
      </w:r>
      <w:r w:rsidR="003216B6" w:rsidRPr="00FF4B63">
        <w:t>data, including referrals and research tests, for a selected date range.</w:t>
      </w:r>
      <w:proofErr w:type="gramEnd"/>
      <w:r w:rsidR="003216B6" w:rsidRPr="00FF4B63">
        <w:t xml:space="preserve"> This data is stored in the LABORATORY EXTRACT file (#727.813)</w:t>
      </w:r>
      <w:r w:rsidR="00FD655E">
        <w:t>,</w:t>
      </w:r>
      <w:r w:rsidR="003216B6" w:rsidRPr="00FF4B63">
        <w:t xml:space="preserve"> until it is transmitted to </w:t>
      </w:r>
      <w:r w:rsidR="00FD655E">
        <w:t xml:space="preserve">the </w:t>
      </w:r>
      <w:r w:rsidR="003216B6" w:rsidRPr="00FF4B63">
        <w:t>AITC.</w:t>
      </w:r>
    </w:p>
    <w:p w:rsidR="003216B6" w:rsidRPr="00FF4B63" w:rsidRDefault="003216B6" w:rsidP="00B44850">
      <w:pPr>
        <w:pStyle w:val="DSSECSBodyText"/>
      </w:pPr>
      <w:r w:rsidRPr="00FF4B63">
        <w:t xml:space="preserve">All inpatient, outpatient and referral </w:t>
      </w:r>
      <w:r w:rsidR="00FD655E" w:rsidRPr="00FF4B63">
        <w:t xml:space="preserve">Lab Tests </w:t>
      </w:r>
      <w:r w:rsidRPr="00FF4B63">
        <w:t>accessioned</w:t>
      </w:r>
      <w:r w:rsidR="00FD655E">
        <w:t>,</w:t>
      </w:r>
      <w:r w:rsidRPr="00FF4B63">
        <w:t xml:space="preserve"> within the selected date range are extracted. Lab tests can be performed</w:t>
      </w:r>
      <w:r w:rsidR="00FD655E">
        <w:t>,</w:t>
      </w:r>
      <w:r w:rsidRPr="00FF4B63">
        <w:t xml:space="preserve"> on a patient in the PATIENT file (#2) or a referral patient in the REFERRAL </w:t>
      </w:r>
      <w:r w:rsidRPr="00FF4B63">
        <w:lastRenderedPageBreak/>
        <w:t>PATIENT file (#67). The identifying number is the SSN</w:t>
      </w:r>
      <w:r w:rsidR="00FD655E">
        <w:t>,</w:t>
      </w:r>
      <w:r w:rsidRPr="00FF4B63">
        <w:t xml:space="preserve"> for in-house patients or a selected non-SSN ID constant</w:t>
      </w:r>
      <w:r w:rsidR="00FD655E">
        <w:t>,</w:t>
      </w:r>
      <w:r w:rsidRPr="00FF4B63">
        <w:t xml:space="preserve"> for referrals and research.</w:t>
      </w:r>
    </w:p>
    <w:p w:rsidR="001E388A" w:rsidRDefault="003216B6" w:rsidP="00B44850">
      <w:pPr>
        <w:pStyle w:val="DSSECSBodyText"/>
      </w:pPr>
      <w:r w:rsidRPr="00FF4B63">
        <w:t>The mail group for this extract is DSS-LAB. The purpose of this mail group is to receive messages</w:t>
      </w:r>
      <w:r w:rsidR="00FD655E">
        <w:t>,</w:t>
      </w:r>
      <w:r w:rsidRPr="00FF4B63">
        <w:t xml:space="preserve"> when the extract is complete and the data is transmitted to the AITC.</w:t>
      </w:r>
    </w:p>
    <w:p w:rsidR="003216B6" w:rsidRPr="00A01DEB" w:rsidRDefault="003216B6" w:rsidP="00B44850">
      <w:pPr>
        <w:pStyle w:val="Heading3"/>
      </w:pPr>
      <w:bookmarkStart w:id="4402" w:name="_Toc450829820"/>
      <w:bookmarkStart w:id="4403" w:name="_Toc454958432"/>
      <w:bookmarkStart w:id="4404" w:name="_Toc459041164"/>
      <w:bookmarkStart w:id="4405" w:name="_Toc459043715"/>
      <w:r w:rsidRPr="00A01DEB">
        <w:t>Lab Results Extract (LAR)</w:t>
      </w:r>
      <w:bookmarkEnd w:id="4402"/>
      <w:bookmarkEnd w:id="4403"/>
      <w:bookmarkEnd w:id="4404"/>
      <w:bookmarkEnd w:id="4405"/>
    </w:p>
    <w:p w:rsidR="003216B6" w:rsidRPr="00FF4B63" w:rsidRDefault="00CE69B9" w:rsidP="00B44850">
      <w:pPr>
        <w:pStyle w:val="DSSECSBodyText"/>
      </w:pPr>
      <w:r>
        <w:t>T</w:t>
      </w:r>
      <w:r w:rsidR="003216B6" w:rsidRPr="00FF4B63">
        <w:t xml:space="preserve">his option </w:t>
      </w:r>
      <w:r>
        <w:t xml:space="preserve">is used </w:t>
      </w:r>
      <w:r w:rsidR="003216B6" w:rsidRPr="00FF4B63">
        <w:t xml:space="preserve">to extract the </w:t>
      </w:r>
      <w:r w:rsidRPr="00FF4B63">
        <w:t xml:space="preserve">Laboratory Results </w:t>
      </w:r>
      <w:r w:rsidR="003216B6" w:rsidRPr="00FF4B63">
        <w:t>data</w:t>
      </w:r>
      <w:r>
        <w:t>,</w:t>
      </w:r>
      <w:r w:rsidR="003216B6" w:rsidRPr="00FF4B63">
        <w:t xml:space="preserve"> for a selected date range. This data is stored</w:t>
      </w:r>
      <w:r>
        <w:t>,</w:t>
      </w:r>
      <w:r w:rsidR="003216B6" w:rsidRPr="00FF4B63">
        <w:t xml:space="preserve"> in the LAB RESULTS EXTRACT file (#727.824)</w:t>
      </w:r>
      <w:r>
        <w:t>,</w:t>
      </w:r>
      <w:r w:rsidR="003216B6" w:rsidRPr="00FF4B63">
        <w:t xml:space="preserve"> until it is transmitted to </w:t>
      </w:r>
      <w:r>
        <w:t xml:space="preserve">the </w:t>
      </w:r>
      <w:r w:rsidR="003216B6" w:rsidRPr="00FF4B63">
        <w:t>AITC.</w:t>
      </w:r>
      <w:bookmarkStart w:id="4406" w:name="_Toc300050129"/>
      <w:bookmarkStart w:id="4407" w:name="_Toc300131564"/>
      <w:bookmarkStart w:id="4408" w:name="_Toc300140294"/>
      <w:bookmarkStart w:id="4409" w:name="_Toc300141058"/>
      <w:bookmarkEnd w:id="4406"/>
      <w:bookmarkEnd w:id="4407"/>
      <w:bookmarkEnd w:id="4408"/>
      <w:bookmarkEnd w:id="4409"/>
    </w:p>
    <w:p w:rsidR="003216B6" w:rsidRPr="00FF4B63" w:rsidRDefault="003216B6" w:rsidP="00B44850">
      <w:pPr>
        <w:pStyle w:val="DSSECSBodyText"/>
      </w:pPr>
      <w:r w:rsidRPr="00FF4B63">
        <w:t>The mail group for this extract is DSS-LAB. The purpose of this mail group is to receive messages</w:t>
      </w:r>
      <w:r w:rsidR="00CE69B9">
        <w:t>,</w:t>
      </w:r>
      <w:r w:rsidRPr="00FF4B63">
        <w:t xml:space="preserve"> when the extract is complete and the data is transmitted to the AITC.</w:t>
      </w:r>
    </w:p>
    <w:p w:rsidR="003216B6" w:rsidRPr="00A01DEB" w:rsidRDefault="003216B6" w:rsidP="00B44850">
      <w:pPr>
        <w:pStyle w:val="Heading3"/>
      </w:pPr>
      <w:bookmarkStart w:id="4410" w:name="_Toc450829821"/>
      <w:bookmarkStart w:id="4411" w:name="_Toc454958433"/>
      <w:bookmarkStart w:id="4412" w:name="_Toc459041165"/>
      <w:bookmarkStart w:id="4413" w:name="_Toc459043716"/>
      <w:r w:rsidRPr="00A01DEB">
        <w:t>Prescription Extract (PRE)</w:t>
      </w:r>
      <w:bookmarkEnd w:id="4410"/>
      <w:bookmarkEnd w:id="4411"/>
      <w:bookmarkEnd w:id="4412"/>
      <w:bookmarkEnd w:id="4413"/>
    </w:p>
    <w:p w:rsidR="003216B6" w:rsidRPr="00FF4B63" w:rsidRDefault="00CE69B9" w:rsidP="00B44850">
      <w:pPr>
        <w:pStyle w:val="DSSECSBodyText"/>
        <w:rPr>
          <w:b/>
        </w:rPr>
      </w:pPr>
      <w:r>
        <w:t>T</w:t>
      </w:r>
      <w:r w:rsidR="003216B6" w:rsidRPr="00FF4B63">
        <w:t xml:space="preserve">his option </w:t>
      </w:r>
      <w:r>
        <w:t xml:space="preserve">is used </w:t>
      </w:r>
      <w:r w:rsidR="003216B6" w:rsidRPr="00FF4B63">
        <w:t xml:space="preserve">to extract the </w:t>
      </w:r>
      <w:r w:rsidRPr="00FF4B63">
        <w:t xml:space="preserve">Prescription </w:t>
      </w:r>
      <w:r w:rsidR="003216B6" w:rsidRPr="00FF4B63">
        <w:t>(pharmacy outpatient) data</w:t>
      </w:r>
      <w:r>
        <w:t>,</w:t>
      </w:r>
      <w:r w:rsidR="003216B6" w:rsidRPr="00FF4B63">
        <w:t xml:space="preserve"> for a selected date range. This data is stored in the PRESCRIPTION EXTRACT file (#727.81)</w:t>
      </w:r>
      <w:r>
        <w:t>,</w:t>
      </w:r>
      <w:r w:rsidR="003216B6" w:rsidRPr="00FF4B63">
        <w:t xml:space="preserve"> until it is transmitted to </w:t>
      </w:r>
      <w:r>
        <w:t xml:space="preserve">the </w:t>
      </w:r>
      <w:r w:rsidR="003216B6" w:rsidRPr="00FF4B63">
        <w:t>AITC.</w:t>
      </w:r>
    </w:p>
    <w:p w:rsidR="003216B6" w:rsidRPr="00FF4B63" w:rsidRDefault="003216B6" w:rsidP="00B44850">
      <w:pPr>
        <w:pStyle w:val="DSSECSBodyText"/>
      </w:pPr>
      <w:r w:rsidRPr="00FF4B63">
        <w:t>The mail group for this extract is DSS-PRES. The purpose of this mail group is to receive messages</w:t>
      </w:r>
      <w:r w:rsidR="00CE69B9">
        <w:t>,</w:t>
      </w:r>
      <w:r w:rsidRPr="00FF4B63">
        <w:t xml:space="preserve"> when the extract is complete and the data is transmitted to the AITC.</w:t>
      </w:r>
    </w:p>
    <w:p w:rsidR="003216B6" w:rsidRPr="00A01DEB" w:rsidRDefault="003216B6" w:rsidP="00B44850">
      <w:pPr>
        <w:pStyle w:val="Heading3"/>
      </w:pPr>
      <w:bookmarkStart w:id="4414" w:name="_Toc450829823"/>
      <w:bookmarkStart w:id="4415" w:name="_Toc454958434"/>
      <w:bookmarkStart w:id="4416" w:name="_Toc459041166"/>
      <w:bookmarkStart w:id="4417" w:name="_Toc459043717"/>
      <w:r w:rsidRPr="00A01DEB">
        <w:t>Prosthetics Extract (PRO)</w:t>
      </w:r>
      <w:bookmarkEnd w:id="4414"/>
      <w:bookmarkEnd w:id="4415"/>
      <w:bookmarkEnd w:id="4416"/>
      <w:bookmarkEnd w:id="4417"/>
    </w:p>
    <w:p w:rsidR="003216B6" w:rsidRPr="00FF4B63" w:rsidRDefault="002F4F34" w:rsidP="00B44850">
      <w:pPr>
        <w:pStyle w:val="DSSECSBodyText"/>
      </w:pPr>
      <w:r>
        <w:t>T</w:t>
      </w:r>
      <w:r w:rsidR="003216B6" w:rsidRPr="00FF4B63">
        <w:t xml:space="preserve">his option </w:t>
      </w:r>
      <w:r>
        <w:t xml:space="preserve">is used </w:t>
      </w:r>
      <w:r w:rsidR="003216B6" w:rsidRPr="00FF4B63">
        <w:t xml:space="preserve">to extract the </w:t>
      </w:r>
      <w:r w:rsidRPr="00FF4B63">
        <w:t xml:space="preserve">Prosthetics </w:t>
      </w:r>
      <w:r w:rsidR="003216B6" w:rsidRPr="00FF4B63">
        <w:t>data</w:t>
      </w:r>
      <w:r>
        <w:t>,</w:t>
      </w:r>
      <w:r w:rsidR="003216B6" w:rsidRPr="00FF4B63">
        <w:t xml:space="preserve"> for a selected date range. The data is stored</w:t>
      </w:r>
      <w:r>
        <w:t>,</w:t>
      </w:r>
      <w:r w:rsidR="003216B6" w:rsidRPr="00FF4B63">
        <w:t xml:space="preserve"> in the PROSTHETICS EXTRACT file (#727.826)</w:t>
      </w:r>
      <w:r>
        <w:t>,</w:t>
      </w:r>
      <w:r w:rsidR="003216B6" w:rsidRPr="00FF4B63">
        <w:t xml:space="preserve"> until transmitted to </w:t>
      </w:r>
      <w:r>
        <w:t xml:space="preserve">the </w:t>
      </w:r>
      <w:r w:rsidR="003216B6" w:rsidRPr="00FF4B63">
        <w:t>AITC.</w:t>
      </w:r>
    </w:p>
    <w:p w:rsidR="003216B6" w:rsidRPr="00FF4B63" w:rsidRDefault="003216B6" w:rsidP="00B44850">
      <w:pPr>
        <w:pStyle w:val="DSSECSBodyText"/>
      </w:pPr>
      <w:r w:rsidRPr="00FF4B63">
        <w:t xml:space="preserve">The following information is required to extract a </w:t>
      </w:r>
      <w:r w:rsidR="002F4F34" w:rsidRPr="00FF4B63">
        <w:t xml:space="preserve">Prosthetics </w:t>
      </w:r>
      <w:r w:rsidRPr="00FF4B63">
        <w:t>record</w:t>
      </w:r>
      <w:r w:rsidR="002F4F34">
        <w:t>:</w:t>
      </w:r>
    </w:p>
    <w:p w:rsidR="003216B6" w:rsidRPr="00FF4B63" w:rsidRDefault="003216B6" w:rsidP="00B44850">
      <w:pPr>
        <w:pStyle w:val="BulletListMultiple"/>
      </w:pPr>
      <w:r w:rsidRPr="00FF4B63">
        <w:t xml:space="preserve">Station </w:t>
      </w:r>
    </w:p>
    <w:p w:rsidR="003216B6" w:rsidRPr="00FF4B63" w:rsidRDefault="003216B6" w:rsidP="00B44850">
      <w:pPr>
        <w:pStyle w:val="BulletListMultiple"/>
      </w:pPr>
      <w:r w:rsidRPr="00FF4B63">
        <w:t>Requesting Station</w:t>
      </w:r>
    </w:p>
    <w:p w:rsidR="003216B6" w:rsidRPr="00FF4B63" w:rsidRDefault="003216B6" w:rsidP="00B44850">
      <w:pPr>
        <w:pStyle w:val="BulletListMultiple"/>
      </w:pPr>
      <w:r w:rsidRPr="00FF4B63">
        <w:t>Patient Name (in Prosthetics)</w:t>
      </w:r>
      <w:r w:rsidRPr="00FF4B63">
        <w:tab/>
      </w:r>
    </w:p>
    <w:p w:rsidR="003216B6" w:rsidRPr="00FF4B63" w:rsidRDefault="003216B6" w:rsidP="00B44850">
      <w:pPr>
        <w:pStyle w:val="BulletListMultiple"/>
      </w:pPr>
      <w:r w:rsidRPr="00FF4B63">
        <w:t>SSN</w:t>
      </w:r>
    </w:p>
    <w:p w:rsidR="003216B6" w:rsidRPr="00FF4B63" w:rsidRDefault="003216B6" w:rsidP="00B44850">
      <w:pPr>
        <w:pStyle w:val="BulletListMultiple"/>
      </w:pPr>
      <w:r w:rsidRPr="00FF4B63">
        <w:t>Receiving Station</w:t>
      </w:r>
    </w:p>
    <w:p w:rsidR="003216B6" w:rsidRPr="00FF4B63" w:rsidRDefault="003216B6" w:rsidP="00B44850">
      <w:pPr>
        <w:pStyle w:val="BulletListMultiple"/>
      </w:pPr>
      <w:r w:rsidRPr="00FF4B63">
        <w:t>Name (in PATIENT file (#2))</w:t>
      </w:r>
      <w:r w:rsidRPr="00FF4B63">
        <w:tab/>
      </w:r>
    </w:p>
    <w:p w:rsidR="003216B6" w:rsidRPr="00FF4B63" w:rsidRDefault="003216B6" w:rsidP="00B44850">
      <w:pPr>
        <w:pStyle w:val="BulletListMultiple"/>
      </w:pPr>
      <w:r w:rsidRPr="00FF4B63">
        <w:t>Type of Transaction</w:t>
      </w:r>
    </w:p>
    <w:p w:rsidR="003216B6" w:rsidRPr="00FF4B63" w:rsidRDefault="003216B6" w:rsidP="00B44850">
      <w:pPr>
        <w:pStyle w:val="BulletListMultiple"/>
      </w:pPr>
      <w:r w:rsidRPr="00FF4B63">
        <w:t>Delivery Date</w:t>
      </w:r>
    </w:p>
    <w:p w:rsidR="003216B6" w:rsidRPr="00FF4B63" w:rsidRDefault="003216B6" w:rsidP="00B44850">
      <w:pPr>
        <w:pStyle w:val="BulletListMultiple"/>
      </w:pPr>
      <w:r w:rsidRPr="00FF4B63">
        <w:t>Source</w:t>
      </w:r>
    </w:p>
    <w:p w:rsidR="003216B6" w:rsidRPr="00FF4B63" w:rsidRDefault="003216B6" w:rsidP="00B44850">
      <w:pPr>
        <w:pStyle w:val="BulletListMultipleLast"/>
      </w:pPr>
      <w:r w:rsidRPr="00FF4B63">
        <w:t>HCPS</w:t>
      </w:r>
    </w:p>
    <w:p w:rsidR="002F4F34" w:rsidRDefault="003216B6" w:rsidP="00B44850">
      <w:pPr>
        <w:pStyle w:val="DSSECSBodyText"/>
      </w:pPr>
      <w:r w:rsidRPr="00FF4B63">
        <w:t xml:space="preserve">For </w:t>
      </w:r>
      <w:r w:rsidR="002F4F34" w:rsidRPr="00FF4B63">
        <w:t xml:space="preserve">Prosthetics </w:t>
      </w:r>
      <w:r w:rsidRPr="00FF4B63">
        <w:t xml:space="preserve">records that could </w:t>
      </w:r>
      <w:r w:rsidRPr="002F4F34">
        <w:rPr>
          <w:u w:val="single"/>
        </w:rPr>
        <w:t>not</w:t>
      </w:r>
      <w:r w:rsidRPr="00FF4B63">
        <w:t xml:space="preserve"> be extracted, </w:t>
      </w:r>
      <w:r w:rsidR="002F4F34">
        <w:t xml:space="preserve">the user </w:t>
      </w:r>
      <w:r w:rsidRPr="00FF4B63">
        <w:t>will receive a Prosthetics DSS Exception message</w:t>
      </w:r>
      <w:r w:rsidR="002F4F34">
        <w:t>,</w:t>
      </w:r>
      <w:r w:rsidRPr="00FF4B63">
        <w:t xml:space="preserve"> indicating the record</w:t>
      </w:r>
      <w:r w:rsidR="002F4F34">
        <w:t>’s</w:t>
      </w:r>
      <w:r w:rsidRPr="00FF4B63">
        <w:t xml:space="preserve"> IEN</w:t>
      </w:r>
      <w:r w:rsidR="002F4F34">
        <w:t>,</w:t>
      </w:r>
      <w:r w:rsidRPr="00FF4B63">
        <w:t xml:space="preserve"> in the </w:t>
      </w:r>
      <w:r w:rsidRPr="00FF4B63">
        <w:rPr>
          <w:caps/>
        </w:rPr>
        <w:t>record of pros appliance/repair</w:t>
      </w:r>
      <w:r w:rsidRPr="00FF4B63">
        <w:t xml:space="preserve"> file (#660) and the </w:t>
      </w:r>
      <w:r w:rsidR="002F4F34">
        <w:t xml:space="preserve">missing </w:t>
      </w:r>
      <w:r w:rsidRPr="00FF4B63">
        <w:t>critical information.</w:t>
      </w:r>
    </w:p>
    <w:p w:rsidR="003216B6" w:rsidRDefault="003216B6" w:rsidP="00B44850">
      <w:pPr>
        <w:pStyle w:val="DSSECSBodyText"/>
      </w:pPr>
      <w:r w:rsidRPr="00FF4B63">
        <w:t>The records identified</w:t>
      </w:r>
      <w:r w:rsidR="005F4E29">
        <w:t>,</w:t>
      </w:r>
      <w:r w:rsidRPr="00FF4B63">
        <w:t xml:space="preserve"> in this message</w:t>
      </w:r>
      <w:r w:rsidR="005F4E29">
        <w:t>,</w:t>
      </w:r>
      <w:r w:rsidRPr="00FF4B63">
        <w:t xml:space="preserve"> were </w:t>
      </w:r>
      <w:r w:rsidRPr="005F4E29">
        <w:rPr>
          <w:u w:val="single"/>
        </w:rPr>
        <w:t>not</w:t>
      </w:r>
      <w:r w:rsidRPr="00FF4B63">
        <w:t xml:space="preserve"> extracted and should be reviewed to determine if they </w:t>
      </w:r>
      <w:r w:rsidR="005F4E29">
        <w:t xml:space="preserve">should </w:t>
      </w:r>
      <w:r w:rsidRPr="00FF4B63">
        <w:t xml:space="preserve">be corrected and the extract regenerated to </w:t>
      </w:r>
      <w:r w:rsidR="005F4E29">
        <w:t>ensure</w:t>
      </w:r>
      <w:r w:rsidRPr="00FF4B63">
        <w:t xml:space="preserve"> </w:t>
      </w:r>
      <w:r w:rsidR="005F4E29">
        <w:t xml:space="preserve">the </w:t>
      </w:r>
      <w:r w:rsidRPr="00FF4B63">
        <w:t>proper DSS credit is received.</w:t>
      </w:r>
    </w:p>
    <w:p w:rsidR="003216B6" w:rsidRPr="00FF4B63" w:rsidRDefault="005F4E29" w:rsidP="00B44850">
      <w:pPr>
        <w:pStyle w:val="DSSECSBodyText"/>
      </w:pPr>
      <w:proofErr w:type="gramStart"/>
      <w:r>
        <w:t xml:space="preserve">When </w:t>
      </w:r>
      <w:r w:rsidR="003216B6" w:rsidRPr="00FF4B63">
        <w:t xml:space="preserve">extracting data for a </w:t>
      </w:r>
      <w:r>
        <w:t xml:space="preserve">specific </w:t>
      </w:r>
      <w:r w:rsidR="003216B6" w:rsidRPr="00FF4B63">
        <w:t>division, only select a primary division (defined in the PROSTHETICS SITE PARAMETERS file (#669.9) and the NEW PERSON file (#200)).</w:t>
      </w:r>
      <w:proofErr w:type="gramEnd"/>
    </w:p>
    <w:p w:rsidR="00FF4B63" w:rsidRDefault="003216B6" w:rsidP="00B44850">
      <w:pPr>
        <w:pStyle w:val="DSSECSBodyText"/>
      </w:pPr>
      <w:r w:rsidRPr="00FF4B63">
        <w:t>The mail group for this extract is DSS-PRO. The purpose of this mail group is to receive messages</w:t>
      </w:r>
      <w:r w:rsidR="003D5363">
        <w:t>,</w:t>
      </w:r>
      <w:r w:rsidRPr="00FF4B63">
        <w:t xml:space="preserve"> when the extract is complete and the data is transmitted to the AITC.</w:t>
      </w:r>
    </w:p>
    <w:p w:rsidR="003216B6" w:rsidRPr="00755AEF" w:rsidRDefault="003216B6" w:rsidP="00B44850">
      <w:pPr>
        <w:pStyle w:val="Heading3"/>
      </w:pPr>
      <w:bookmarkStart w:id="4418" w:name="_Toc454958435"/>
      <w:bookmarkStart w:id="4419" w:name="_Toc459041167"/>
      <w:bookmarkStart w:id="4420" w:name="_Toc459043718"/>
      <w:bookmarkStart w:id="4421" w:name="_Toc450829824"/>
      <w:r w:rsidRPr="00755AEF">
        <w:lastRenderedPageBreak/>
        <w:t>QUASAR Extract (ECQ)</w:t>
      </w:r>
      <w:bookmarkEnd w:id="4418"/>
      <w:bookmarkEnd w:id="4419"/>
      <w:bookmarkEnd w:id="4420"/>
    </w:p>
    <w:p w:rsidR="003216B6" w:rsidRPr="00FF4B63" w:rsidRDefault="003D5363" w:rsidP="00B44850">
      <w:pPr>
        <w:pStyle w:val="DSSECSBodyText"/>
      </w:pPr>
      <w:r>
        <w:t>T</w:t>
      </w:r>
      <w:r w:rsidR="003216B6" w:rsidRPr="00FF4B63">
        <w:t xml:space="preserve">his option </w:t>
      </w:r>
      <w:r>
        <w:t xml:space="preserve">is used </w:t>
      </w:r>
      <w:r w:rsidR="003216B6" w:rsidRPr="00FF4B63">
        <w:t>to extract Audiology and Speech Pathology clinic visit data</w:t>
      </w:r>
      <w:r>
        <w:t>,</w:t>
      </w:r>
      <w:r w:rsidR="003216B6" w:rsidRPr="00FF4B63">
        <w:t xml:space="preserve"> for a selected date range. This data is stored</w:t>
      </w:r>
      <w:r>
        <w:t>,</w:t>
      </w:r>
      <w:r w:rsidR="003216B6" w:rsidRPr="00FF4B63">
        <w:t xml:space="preserve"> in the Quality: Audiology and Speech Pathology Audit &amp; Review (QUASAR) EXTRACT (#727.825) file</w:t>
      </w:r>
      <w:r>
        <w:t>,</w:t>
      </w:r>
      <w:r w:rsidR="003216B6" w:rsidRPr="00FF4B63">
        <w:t xml:space="preserve"> until </w:t>
      </w:r>
      <w:r w:rsidR="00291644">
        <w:t xml:space="preserve">it is </w:t>
      </w:r>
      <w:r w:rsidR="003216B6" w:rsidRPr="00FF4B63">
        <w:t xml:space="preserve">transmitted to </w:t>
      </w:r>
      <w:r>
        <w:t xml:space="preserve">the </w:t>
      </w:r>
      <w:r w:rsidR="003216B6" w:rsidRPr="00FF4B63">
        <w:t>AITC.</w:t>
      </w:r>
    </w:p>
    <w:p w:rsidR="003216B6" w:rsidRPr="00FF4B63" w:rsidRDefault="003216B6" w:rsidP="00B44850">
      <w:pPr>
        <w:pStyle w:val="DSSECSBodyText"/>
      </w:pPr>
      <w:r w:rsidRPr="00FF4B63">
        <w:t>The mail group for this extract is DSS-QSR. The purpose of this mail group is to receive messages</w:t>
      </w:r>
      <w:r w:rsidR="00291644">
        <w:t>,</w:t>
      </w:r>
      <w:r w:rsidRPr="00FF4B63">
        <w:t xml:space="preserve"> when the extract is complete and the data is transmitted to the AITC.</w:t>
      </w:r>
    </w:p>
    <w:p w:rsidR="003216B6" w:rsidRPr="00755AEF" w:rsidRDefault="003216B6" w:rsidP="00B44850">
      <w:pPr>
        <w:pStyle w:val="Heading3"/>
      </w:pPr>
      <w:bookmarkStart w:id="4422" w:name="_Toc454958436"/>
      <w:bookmarkStart w:id="4423" w:name="_Toc459041168"/>
      <w:bookmarkStart w:id="4424" w:name="_Toc459043719"/>
      <w:r w:rsidRPr="00755AEF">
        <w:t>Radiology Extract (RAD)</w:t>
      </w:r>
      <w:bookmarkEnd w:id="4421"/>
      <w:bookmarkEnd w:id="4422"/>
      <w:bookmarkEnd w:id="4423"/>
      <w:bookmarkEnd w:id="4424"/>
    </w:p>
    <w:p w:rsidR="003216B6" w:rsidRPr="00FF4B63" w:rsidRDefault="006506FB" w:rsidP="00B44850">
      <w:pPr>
        <w:pStyle w:val="DSSECSBodyText"/>
      </w:pPr>
      <w:r>
        <w:t>T</w:t>
      </w:r>
      <w:r w:rsidR="003216B6" w:rsidRPr="00FF4B63">
        <w:t xml:space="preserve">his option </w:t>
      </w:r>
      <w:r>
        <w:t xml:space="preserve">is used </w:t>
      </w:r>
      <w:r w:rsidR="003216B6" w:rsidRPr="00FF4B63">
        <w:t xml:space="preserve">to extract the </w:t>
      </w:r>
      <w:r w:rsidRPr="00FF4B63">
        <w:t xml:space="preserve">Radiology </w:t>
      </w:r>
      <w:r w:rsidR="003216B6" w:rsidRPr="00FF4B63">
        <w:t>data</w:t>
      </w:r>
      <w:r>
        <w:t>,</w:t>
      </w:r>
      <w:r w:rsidR="003216B6" w:rsidRPr="00FF4B63">
        <w:t xml:space="preserve"> for a selected date range. This data is stored in the RADIOLOGY EXTRACT file (#727.814)</w:t>
      </w:r>
      <w:r>
        <w:t>,</w:t>
      </w:r>
      <w:r w:rsidR="003216B6" w:rsidRPr="00FF4B63">
        <w:t xml:space="preserve"> until it is transmitted to </w:t>
      </w:r>
      <w:r>
        <w:t xml:space="preserve">the </w:t>
      </w:r>
      <w:r w:rsidR="003216B6" w:rsidRPr="00FF4B63">
        <w:t xml:space="preserve">AITC. </w:t>
      </w:r>
    </w:p>
    <w:p w:rsidR="003216B6" w:rsidRPr="00FF4B63" w:rsidRDefault="003216B6" w:rsidP="00B44850">
      <w:pPr>
        <w:pStyle w:val="DSSECSBodyText"/>
      </w:pPr>
      <w:r w:rsidRPr="00FF4B63">
        <w:t>The mail group for this extract is DSS-RAD. The purpose of this mail group is to receive messages</w:t>
      </w:r>
      <w:r w:rsidR="006506FB">
        <w:t>,</w:t>
      </w:r>
      <w:r w:rsidRPr="00FF4B63">
        <w:t xml:space="preserve"> when extract is complete and the data is transmitted to the AITC.</w:t>
      </w:r>
    </w:p>
    <w:p w:rsidR="003216B6" w:rsidRPr="00755AEF" w:rsidRDefault="003216B6" w:rsidP="00B44850">
      <w:pPr>
        <w:pStyle w:val="Heading3"/>
      </w:pPr>
      <w:bookmarkStart w:id="4425" w:name="_Toc450829825"/>
      <w:bookmarkStart w:id="4426" w:name="_Toc454958437"/>
      <w:bookmarkStart w:id="4427" w:name="_Toc459041169"/>
      <w:bookmarkStart w:id="4428" w:name="_Toc459043720"/>
      <w:r w:rsidRPr="00755AEF">
        <w:t xml:space="preserve">Surgery Extract </w:t>
      </w:r>
      <w:r w:rsidRPr="00B44850">
        <w:rPr>
          <w:rStyle w:val="Heading3Char"/>
          <w:b/>
          <w:bCs/>
        </w:rPr>
        <w:t>(</w:t>
      </w:r>
      <w:r w:rsidRPr="00755AEF">
        <w:t>SUR)</w:t>
      </w:r>
      <w:bookmarkEnd w:id="4425"/>
      <w:bookmarkEnd w:id="4426"/>
      <w:bookmarkEnd w:id="4427"/>
      <w:bookmarkEnd w:id="4428"/>
    </w:p>
    <w:p w:rsidR="003216B6" w:rsidRPr="00FF4B63" w:rsidRDefault="006506FB" w:rsidP="00B44850">
      <w:pPr>
        <w:pStyle w:val="DSSECSBodyText"/>
        <w:rPr>
          <w:snapToGrid w:val="0"/>
        </w:rPr>
      </w:pPr>
      <w:r>
        <w:t>Thi</w:t>
      </w:r>
      <w:r w:rsidR="003216B6" w:rsidRPr="00FF4B63">
        <w:t xml:space="preserve">s option </w:t>
      </w:r>
      <w:r>
        <w:t xml:space="preserve">is used </w:t>
      </w:r>
      <w:r w:rsidR="003216B6" w:rsidRPr="00FF4B63">
        <w:t xml:space="preserve">to extract the </w:t>
      </w:r>
      <w:r w:rsidRPr="00FF4B63">
        <w:t xml:space="preserve">Surgery </w:t>
      </w:r>
      <w:r w:rsidR="003216B6" w:rsidRPr="00FF4B63">
        <w:t>data</w:t>
      </w:r>
      <w:r>
        <w:t>,</w:t>
      </w:r>
      <w:r w:rsidR="003216B6" w:rsidRPr="00FF4B63">
        <w:t xml:space="preserve"> for a selected date range. This data is stored in the SURGERY EXTRACT file (#727.811)</w:t>
      </w:r>
      <w:r>
        <w:t>,</w:t>
      </w:r>
      <w:r w:rsidR="003216B6" w:rsidRPr="00FF4B63">
        <w:t xml:space="preserve"> until it is transmitted to </w:t>
      </w:r>
      <w:r>
        <w:t xml:space="preserve">the </w:t>
      </w:r>
      <w:r w:rsidR="003216B6" w:rsidRPr="00FF4B63">
        <w:t xml:space="preserve">AITC. Secondary procedures and prostheses are also extracted. </w:t>
      </w:r>
      <w:r w:rsidR="003216B6" w:rsidRPr="00FF4B63">
        <w:rPr>
          <w:snapToGrid w:val="0"/>
        </w:rPr>
        <w:t xml:space="preserve"> </w:t>
      </w:r>
    </w:p>
    <w:p w:rsidR="003216B6" w:rsidRDefault="003216B6" w:rsidP="00B44850">
      <w:pPr>
        <w:pStyle w:val="DSSECSBodyText"/>
      </w:pPr>
      <w:r w:rsidRPr="00FF4B63">
        <w:t>The mail group for this extract is DSS-SURG. The purpose of this mail group is to receive messages</w:t>
      </w:r>
      <w:r w:rsidR="006506FB">
        <w:t>,</w:t>
      </w:r>
      <w:r w:rsidRPr="00FF4B63">
        <w:t xml:space="preserve"> when the extract is complete and the data is transmitted to the AITC.</w:t>
      </w:r>
    </w:p>
    <w:p w:rsidR="003216B6" w:rsidRPr="00755AEF" w:rsidRDefault="003216B6" w:rsidP="00B44850">
      <w:pPr>
        <w:pStyle w:val="Heading3"/>
      </w:pPr>
      <w:bookmarkStart w:id="4429" w:name="_Toc450829826"/>
      <w:bookmarkStart w:id="4430" w:name="_Toc454958438"/>
      <w:bookmarkStart w:id="4431" w:name="_Toc459041170"/>
      <w:bookmarkStart w:id="4432" w:name="_Toc459043721"/>
      <w:r w:rsidRPr="00755AEF">
        <w:t>Transfer and Discharge Extract (MOV)</w:t>
      </w:r>
      <w:bookmarkEnd w:id="4429"/>
      <w:bookmarkEnd w:id="4430"/>
      <w:bookmarkEnd w:id="4431"/>
      <w:bookmarkEnd w:id="4432"/>
    </w:p>
    <w:p w:rsidR="003216B6" w:rsidRPr="00FF4B63" w:rsidRDefault="006506FB" w:rsidP="00B44850">
      <w:pPr>
        <w:pStyle w:val="DSSECSBodyText"/>
      </w:pPr>
      <w:r>
        <w:t>Th</w:t>
      </w:r>
      <w:r w:rsidR="003216B6" w:rsidRPr="00FF4B63">
        <w:t xml:space="preserve">is option </w:t>
      </w:r>
      <w:r>
        <w:t xml:space="preserve">is used </w:t>
      </w:r>
      <w:r w:rsidR="003216B6" w:rsidRPr="00FF4B63">
        <w:t xml:space="preserve">to extract all </w:t>
      </w:r>
      <w:r w:rsidRPr="00FF4B63">
        <w:t xml:space="preserve">Patient Movement </w:t>
      </w:r>
      <w:r w:rsidR="003216B6" w:rsidRPr="00FF4B63">
        <w:t>(transfers and discharge) data</w:t>
      </w:r>
      <w:r>
        <w:t>,</w:t>
      </w:r>
      <w:r w:rsidR="003216B6" w:rsidRPr="00FF4B63">
        <w:t xml:space="preserve"> for the selected date range. This data is stored in the PHYSICAL MOVEMENT EXTRACT file (#727.808)</w:t>
      </w:r>
      <w:r>
        <w:t>,</w:t>
      </w:r>
      <w:r w:rsidR="003216B6" w:rsidRPr="00FF4B63">
        <w:t xml:space="preserve"> until it is transmitted to </w:t>
      </w:r>
      <w:r>
        <w:t xml:space="preserve">the </w:t>
      </w:r>
      <w:r w:rsidR="003216B6" w:rsidRPr="00FF4B63">
        <w:t xml:space="preserve">AITC. </w:t>
      </w:r>
    </w:p>
    <w:p w:rsidR="006506FB" w:rsidRDefault="003216B6" w:rsidP="00B44850">
      <w:pPr>
        <w:pStyle w:val="DSSECSBodyText"/>
      </w:pPr>
      <w:r w:rsidRPr="00FF4B63">
        <w:t>The mail group for this extract is DSS-MOVS. The purpose of this mail group is to receive messages</w:t>
      </w:r>
      <w:r w:rsidR="006506FB">
        <w:t>,</w:t>
      </w:r>
      <w:r w:rsidRPr="00FF4B63">
        <w:t xml:space="preserve"> when the extract is complete and the data is transmitted to the AITC.</w:t>
      </w:r>
    </w:p>
    <w:p w:rsidR="003216B6" w:rsidRPr="00755AEF" w:rsidRDefault="003216B6" w:rsidP="00B44850">
      <w:pPr>
        <w:pStyle w:val="Heading3"/>
      </w:pPr>
      <w:bookmarkStart w:id="4433" w:name="_Toc450829827"/>
      <w:bookmarkStart w:id="4434" w:name="_Toc454958439"/>
      <w:bookmarkStart w:id="4435" w:name="_Toc459041171"/>
      <w:bookmarkStart w:id="4436" w:name="_Toc459043722"/>
      <w:r w:rsidRPr="00755AEF">
        <w:t>Treating Specialty Change Extract (TRT)</w:t>
      </w:r>
      <w:bookmarkEnd w:id="4433"/>
      <w:bookmarkEnd w:id="4434"/>
      <w:bookmarkEnd w:id="4435"/>
      <w:bookmarkEnd w:id="4436"/>
    </w:p>
    <w:p w:rsidR="003216B6" w:rsidRPr="00FF4B63" w:rsidRDefault="001F3B23" w:rsidP="00B44850">
      <w:pPr>
        <w:pStyle w:val="DSSECSBodyText"/>
      </w:pPr>
      <w:r>
        <w:t>T</w:t>
      </w:r>
      <w:r w:rsidR="003216B6" w:rsidRPr="00FF4B63">
        <w:t xml:space="preserve">his option </w:t>
      </w:r>
      <w:r>
        <w:t xml:space="preserve">is used </w:t>
      </w:r>
      <w:r w:rsidR="003216B6" w:rsidRPr="00FF4B63">
        <w:t xml:space="preserve">to extract </w:t>
      </w:r>
      <w:r w:rsidRPr="00FF4B63">
        <w:t xml:space="preserve">Treating Specialty Change </w:t>
      </w:r>
      <w:r w:rsidR="003216B6" w:rsidRPr="00FF4B63">
        <w:t>data</w:t>
      </w:r>
      <w:r>
        <w:t>,</w:t>
      </w:r>
      <w:r w:rsidR="003216B6" w:rsidRPr="00FF4B63">
        <w:t xml:space="preserve"> for a selected date range. This data is stored in the TREATING SPECIALTY CHANGE EXTRACT file (#727.817)</w:t>
      </w:r>
      <w:r>
        <w:t>,</w:t>
      </w:r>
      <w:r w:rsidR="003216B6" w:rsidRPr="00FF4B63">
        <w:t xml:space="preserve"> until it is transmitted to </w:t>
      </w:r>
      <w:r>
        <w:t xml:space="preserve">the </w:t>
      </w:r>
      <w:r w:rsidR="003216B6" w:rsidRPr="00FF4B63">
        <w:t>AITC.</w:t>
      </w:r>
    </w:p>
    <w:p w:rsidR="003216B6" w:rsidRPr="00FF4B63" w:rsidRDefault="003216B6" w:rsidP="00B44850">
      <w:pPr>
        <w:pStyle w:val="DSSECSBodyText"/>
      </w:pPr>
      <w:r w:rsidRPr="00FF4B63">
        <w:t>The mail group for this extract is DSS-TREAT. The purpose of this mail group is to receive messages</w:t>
      </w:r>
      <w:r w:rsidR="001F3B23">
        <w:t>,</w:t>
      </w:r>
      <w:r w:rsidRPr="00FF4B63">
        <w:t xml:space="preserve"> when the extract is complete and the data is transmitted to the AITC.</w:t>
      </w:r>
    </w:p>
    <w:p w:rsidR="003216B6" w:rsidRPr="00755AEF" w:rsidRDefault="003216B6" w:rsidP="00B44850">
      <w:pPr>
        <w:pStyle w:val="Heading3"/>
      </w:pPr>
      <w:bookmarkStart w:id="4437" w:name="_Toc450829828"/>
      <w:bookmarkStart w:id="4438" w:name="_Toc454958440"/>
      <w:bookmarkStart w:id="4439" w:name="_Toc459041172"/>
      <w:bookmarkStart w:id="4440" w:name="_Toc459043723"/>
      <w:r w:rsidRPr="00755AEF">
        <w:t>Unit Dose Extract (UDP)</w:t>
      </w:r>
      <w:bookmarkEnd w:id="4437"/>
      <w:bookmarkEnd w:id="4438"/>
      <w:bookmarkEnd w:id="4439"/>
      <w:bookmarkEnd w:id="4440"/>
    </w:p>
    <w:p w:rsidR="00FF4B63" w:rsidRPr="00FF4B63" w:rsidRDefault="001F3B23" w:rsidP="00B44850">
      <w:pPr>
        <w:pStyle w:val="DSSECSBodyText"/>
      </w:pPr>
      <w:r>
        <w:t>T</w:t>
      </w:r>
      <w:r w:rsidR="003216B6" w:rsidRPr="00FF4B63">
        <w:t xml:space="preserve">his option </w:t>
      </w:r>
      <w:r>
        <w:t xml:space="preserve">is used </w:t>
      </w:r>
      <w:r w:rsidR="003216B6" w:rsidRPr="00FF4B63">
        <w:t xml:space="preserve">to extract all </w:t>
      </w:r>
      <w:r w:rsidRPr="00FF4B63">
        <w:t>Unit Dose Orders</w:t>
      </w:r>
      <w:r>
        <w:t>,</w:t>
      </w:r>
      <w:r w:rsidRPr="00FF4B63">
        <w:t xml:space="preserve"> </w:t>
      </w:r>
      <w:r w:rsidR="003216B6" w:rsidRPr="00FF4B63">
        <w:t>for the selected date range. Data is extracted from the UNIT DOSE EXTRACT DATA file (#728.904)</w:t>
      </w:r>
      <w:r>
        <w:t>,</w:t>
      </w:r>
      <w:r w:rsidR="003216B6" w:rsidRPr="00FF4B63">
        <w:t xml:space="preserve"> which is populated by the</w:t>
      </w:r>
      <w:r w:rsidR="003216B6" w:rsidRPr="00FF4B63">
        <w:rPr>
          <w:b/>
        </w:rPr>
        <w:t xml:space="preserve"> </w:t>
      </w:r>
      <w:r w:rsidR="003216B6" w:rsidRPr="00FF4B63">
        <w:t>Inpatient Medications package</w:t>
      </w:r>
      <w:r>
        <w:t>,</w:t>
      </w:r>
      <w:r w:rsidR="003216B6" w:rsidRPr="00FF4B63">
        <w:t xml:space="preserve"> when a pick list is filed. This data is stored in the UNIT DOSE LOCAL EXTRACT file (#727.809)</w:t>
      </w:r>
      <w:r>
        <w:t>,</w:t>
      </w:r>
      <w:r w:rsidR="003216B6" w:rsidRPr="00FF4B63">
        <w:t xml:space="preserve"> until it is transmitted to </w:t>
      </w:r>
      <w:r>
        <w:t xml:space="preserve">the </w:t>
      </w:r>
      <w:r w:rsidR="003216B6" w:rsidRPr="00FF4B63">
        <w:t>AITC.</w:t>
      </w:r>
    </w:p>
    <w:p w:rsidR="003216B6" w:rsidRDefault="003216B6" w:rsidP="00B44850">
      <w:pPr>
        <w:pStyle w:val="DSSECSBodyText"/>
      </w:pPr>
      <w:r w:rsidRPr="00FF4B63">
        <w:t>The mail group for this extract is DSS-UD. The purpose of this mail group is to receive messages</w:t>
      </w:r>
      <w:r w:rsidR="001F3B23">
        <w:t>,</w:t>
      </w:r>
      <w:r w:rsidRPr="00FF4B63">
        <w:t xml:space="preserve"> when the extract is complete and the data is transmitted to the AITC.</w:t>
      </w:r>
    </w:p>
    <w:p w:rsidR="003216B6" w:rsidRPr="00755AEF" w:rsidRDefault="003216B6" w:rsidP="00B44850">
      <w:pPr>
        <w:pStyle w:val="Heading3"/>
      </w:pPr>
      <w:bookmarkStart w:id="4441" w:name="_Toc453149350"/>
      <w:bookmarkStart w:id="4442" w:name="_Toc453150913"/>
      <w:bookmarkStart w:id="4443" w:name="_Toc453227600"/>
      <w:bookmarkStart w:id="4444" w:name="_Toc453227719"/>
      <w:bookmarkStart w:id="4445" w:name="_Toc453574326"/>
      <w:bookmarkStart w:id="4446" w:name="_Toc453574452"/>
      <w:bookmarkStart w:id="4447" w:name="_Toc453149351"/>
      <w:bookmarkStart w:id="4448" w:name="_Toc453150914"/>
      <w:bookmarkStart w:id="4449" w:name="_Toc453227601"/>
      <w:bookmarkStart w:id="4450" w:name="_Toc453227720"/>
      <w:bookmarkStart w:id="4451" w:name="_Toc453574327"/>
      <w:bookmarkStart w:id="4452" w:name="_Toc453574453"/>
      <w:bookmarkStart w:id="4453" w:name="_Toc453149352"/>
      <w:bookmarkStart w:id="4454" w:name="_Toc453150915"/>
      <w:bookmarkStart w:id="4455" w:name="_Toc453227602"/>
      <w:bookmarkStart w:id="4456" w:name="_Toc453227721"/>
      <w:bookmarkStart w:id="4457" w:name="_Toc453574328"/>
      <w:bookmarkStart w:id="4458" w:name="_Toc453574454"/>
      <w:bookmarkStart w:id="4459" w:name="_Toc450829830"/>
      <w:bookmarkStart w:id="4460" w:name="_Toc454958441"/>
      <w:bookmarkStart w:id="4461" w:name="_Toc459041173"/>
      <w:bookmarkStart w:id="4462" w:name="_Toc459043724"/>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r w:rsidRPr="00755AEF">
        <w:lastRenderedPageBreak/>
        <w:t>Fiscal Year Logic – DSS Testing Only</w:t>
      </w:r>
      <w:bookmarkEnd w:id="4459"/>
      <w:bookmarkEnd w:id="4460"/>
      <w:bookmarkEnd w:id="4461"/>
      <w:bookmarkEnd w:id="4462"/>
    </w:p>
    <w:p w:rsidR="003216B6" w:rsidRPr="00FF4B63" w:rsidRDefault="003216B6" w:rsidP="00B44850">
      <w:pPr>
        <w:pStyle w:val="DSSECSBodyText"/>
      </w:pPr>
      <w:r w:rsidRPr="00FF4B63">
        <w:t xml:space="preserve">The </w:t>
      </w:r>
      <w:r w:rsidRPr="00FF4B63">
        <w:rPr>
          <w:b/>
        </w:rPr>
        <w:t>Fiscal Year Logic - DSS Testing Only</w:t>
      </w:r>
      <w:r w:rsidRPr="00FF4B63">
        <w:t xml:space="preserve"> option allows selection of a fiscal year that may </w:t>
      </w:r>
      <w:r w:rsidRPr="001F3B23">
        <w:rPr>
          <w:u w:val="single"/>
        </w:rPr>
        <w:t>not</w:t>
      </w:r>
      <w:r w:rsidRPr="00FF4B63">
        <w:t xml:space="preserve"> have the DSS logic implemented for that year. If a future year (e.g. 2017) is entered and the user does </w:t>
      </w:r>
      <w:r w:rsidRPr="001F3B23">
        <w:rPr>
          <w:u w:val="single"/>
        </w:rPr>
        <w:t>not</w:t>
      </w:r>
      <w:r w:rsidRPr="00FF4B63">
        <w:t xml:space="preserve"> have the ECX DSS TEST </w:t>
      </w:r>
      <w:r w:rsidR="001F3B23" w:rsidRPr="00FF4B63">
        <w:t>Security Key</w:t>
      </w:r>
      <w:r w:rsidRPr="00FF4B63">
        <w:t xml:space="preserve">, the software does </w:t>
      </w:r>
      <w:r w:rsidRPr="001F3B23">
        <w:rPr>
          <w:u w:val="single"/>
        </w:rPr>
        <w:t>not</w:t>
      </w:r>
      <w:r w:rsidRPr="00FF4B63">
        <w:t xml:space="preserve"> allow selection of a future fiscal year.</w:t>
      </w:r>
    </w:p>
    <w:p w:rsidR="003216B6" w:rsidRPr="00FF4B63" w:rsidRDefault="003216B6" w:rsidP="00B44850">
      <w:pPr>
        <w:pStyle w:val="DSSECSBodyText"/>
      </w:pPr>
      <w:r w:rsidRPr="00FF4B63">
        <w:t>An example of the steps to run this option follows:</w:t>
      </w:r>
    </w:p>
    <w:p w:rsidR="00DC4BE0" w:rsidRDefault="00DC4BE0" w:rsidP="00DC4BE0">
      <w:pPr>
        <w:pStyle w:val="Steps"/>
        <w:pBdr>
          <w:top w:val="single" w:sz="4" w:space="1" w:color="auto"/>
          <w:left w:val="single" w:sz="4" w:space="4" w:color="auto"/>
          <w:bottom w:val="single" w:sz="4" w:space="1" w:color="auto"/>
          <w:right w:val="single" w:sz="4" w:space="4" w:color="auto"/>
        </w:pBdr>
      </w:pPr>
    </w:p>
    <w:p w:rsidR="003216B6" w:rsidRDefault="003216B6" w:rsidP="00DC4BE0">
      <w:pPr>
        <w:pStyle w:val="Steps"/>
        <w:pBdr>
          <w:top w:val="single" w:sz="4" w:space="1" w:color="auto"/>
          <w:left w:val="single" w:sz="4" w:space="4" w:color="auto"/>
          <w:bottom w:val="single" w:sz="4" w:space="1" w:color="auto"/>
          <w:right w:val="single" w:sz="4" w:space="4" w:color="auto"/>
        </w:pBdr>
      </w:pPr>
      <w:r>
        <w:t>Select Package Extracts Option: fiscal year logic - DSS Testing Only</w:t>
      </w:r>
    </w:p>
    <w:p w:rsidR="003216B6" w:rsidRDefault="003216B6" w:rsidP="00DC4BE0">
      <w:pPr>
        <w:pStyle w:val="Steps"/>
        <w:pBdr>
          <w:top w:val="single" w:sz="4" w:space="1" w:color="auto"/>
          <w:left w:val="single" w:sz="4" w:space="4" w:color="auto"/>
          <w:bottom w:val="single" w:sz="4" w:space="1" w:color="auto"/>
          <w:right w:val="single" w:sz="4" w:space="4" w:color="auto"/>
        </w:pBdr>
      </w:pPr>
    </w:p>
    <w:p w:rsidR="003216B6" w:rsidRDefault="003216B6" w:rsidP="00DC4BE0">
      <w:pPr>
        <w:pStyle w:val="Steps"/>
        <w:pBdr>
          <w:top w:val="single" w:sz="4" w:space="1" w:color="auto"/>
          <w:left w:val="single" w:sz="4" w:space="4" w:color="auto"/>
          <w:bottom w:val="single" w:sz="4" w:space="1" w:color="auto"/>
          <w:right w:val="single" w:sz="4" w:space="4" w:color="auto"/>
        </w:pBdr>
      </w:pPr>
      <w:r>
        <w:t>****************************************************************</w:t>
      </w:r>
    </w:p>
    <w:p w:rsidR="003216B6" w:rsidRDefault="003216B6" w:rsidP="00DC4BE0">
      <w:pPr>
        <w:pStyle w:val="Steps"/>
        <w:pBdr>
          <w:top w:val="single" w:sz="4" w:space="1" w:color="auto"/>
          <w:left w:val="single" w:sz="4" w:space="4" w:color="auto"/>
          <w:bottom w:val="single" w:sz="4" w:space="1" w:color="auto"/>
          <w:right w:val="single" w:sz="4" w:space="4" w:color="auto"/>
        </w:pBdr>
      </w:pPr>
      <w:r>
        <w:t>*                                                              *</w:t>
      </w:r>
    </w:p>
    <w:p w:rsidR="003216B6" w:rsidRDefault="003216B6" w:rsidP="00DC4BE0">
      <w:pPr>
        <w:pStyle w:val="Steps"/>
        <w:pBdr>
          <w:top w:val="single" w:sz="4" w:space="1" w:color="auto"/>
          <w:left w:val="single" w:sz="4" w:space="4" w:color="auto"/>
          <w:bottom w:val="single" w:sz="4" w:space="1" w:color="auto"/>
          <w:right w:val="single" w:sz="4" w:space="4" w:color="auto"/>
        </w:pBdr>
      </w:pPr>
      <w:r>
        <w:t>* Use this option with caution since it will allow you to      *</w:t>
      </w:r>
    </w:p>
    <w:p w:rsidR="003216B6" w:rsidRDefault="003216B6" w:rsidP="00DC4BE0">
      <w:pPr>
        <w:pStyle w:val="Steps"/>
        <w:pBdr>
          <w:top w:val="single" w:sz="4" w:space="1" w:color="auto"/>
          <w:left w:val="single" w:sz="4" w:space="4" w:color="auto"/>
          <w:bottom w:val="single" w:sz="4" w:space="1" w:color="auto"/>
          <w:right w:val="single" w:sz="4" w:space="4" w:color="auto"/>
        </w:pBdr>
      </w:pPr>
      <w:r>
        <w:t>* run any supported DSS extract using specific fiscal year     *</w:t>
      </w:r>
    </w:p>
    <w:p w:rsidR="003216B6" w:rsidRDefault="003216B6" w:rsidP="00DC4BE0">
      <w:pPr>
        <w:pStyle w:val="Steps"/>
        <w:pBdr>
          <w:top w:val="single" w:sz="4" w:space="1" w:color="auto"/>
          <w:left w:val="single" w:sz="4" w:space="4" w:color="auto"/>
          <w:bottom w:val="single" w:sz="4" w:space="1" w:color="auto"/>
          <w:right w:val="single" w:sz="4" w:space="4" w:color="auto"/>
        </w:pBdr>
      </w:pPr>
      <w:r>
        <w:t xml:space="preserve">* </w:t>
      </w:r>
      <w:proofErr w:type="gramStart"/>
      <w:r>
        <w:t>logic</w:t>
      </w:r>
      <w:proofErr w:type="gramEnd"/>
      <w:r>
        <w:t>.  By running this option you may negatively impact     *</w:t>
      </w:r>
    </w:p>
    <w:p w:rsidR="003216B6" w:rsidRDefault="003216B6" w:rsidP="00DC4BE0">
      <w:pPr>
        <w:pStyle w:val="Steps"/>
        <w:pBdr>
          <w:top w:val="single" w:sz="4" w:space="1" w:color="auto"/>
          <w:left w:val="single" w:sz="4" w:space="4" w:color="auto"/>
          <w:bottom w:val="single" w:sz="4" w:space="1" w:color="auto"/>
          <w:right w:val="single" w:sz="4" w:space="4" w:color="auto"/>
        </w:pBdr>
      </w:pPr>
      <w:r>
        <w:t xml:space="preserve">* </w:t>
      </w:r>
      <w:proofErr w:type="gramStart"/>
      <w:r>
        <w:t>your</w:t>
      </w:r>
      <w:proofErr w:type="gramEnd"/>
      <w:r>
        <w:t xml:space="preserve"> extract data.                                           *</w:t>
      </w:r>
    </w:p>
    <w:p w:rsidR="003216B6" w:rsidRDefault="003216B6" w:rsidP="00DC4BE0">
      <w:pPr>
        <w:pStyle w:val="Steps"/>
        <w:pBdr>
          <w:top w:val="single" w:sz="4" w:space="1" w:color="auto"/>
          <w:left w:val="single" w:sz="4" w:space="4" w:color="auto"/>
          <w:bottom w:val="single" w:sz="4" w:space="1" w:color="auto"/>
          <w:right w:val="single" w:sz="4" w:space="4" w:color="auto"/>
        </w:pBdr>
      </w:pPr>
      <w:r>
        <w:t>*                                                              *</w:t>
      </w:r>
    </w:p>
    <w:p w:rsidR="003216B6" w:rsidRDefault="003216B6" w:rsidP="00DC4BE0">
      <w:pPr>
        <w:pStyle w:val="Steps"/>
        <w:pBdr>
          <w:top w:val="single" w:sz="4" w:space="1" w:color="auto"/>
          <w:left w:val="single" w:sz="4" w:space="4" w:color="auto"/>
          <w:bottom w:val="single" w:sz="4" w:space="1" w:color="auto"/>
          <w:right w:val="single" w:sz="4" w:space="4" w:color="auto"/>
        </w:pBdr>
      </w:pPr>
      <w:r>
        <w:t xml:space="preserve">* DO NOT USE this option unless you are an official test </w:t>
      </w:r>
      <w:proofErr w:type="gramStart"/>
      <w:r>
        <w:t>site  *</w:t>
      </w:r>
      <w:proofErr w:type="gramEnd"/>
    </w:p>
    <w:p w:rsidR="003216B6" w:rsidRDefault="003216B6" w:rsidP="00DC4BE0">
      <w:pPr>
        <w:pStyle w:val="Steps"/>
        <w:pBdr>
          <w:top w:val="single" w:sz="4" w:space="1" w:color="auto"/>
          <w:left w:val="single" w:sz="4" w:space="4" w:color="auto"/>
          <w:bottom w:val="single" w:sz="4" w:space="1" w:color="auto"/>
          <w:right w:val="single" w:sz="4" w:space="4" w:color="auto"/>
        </w:pBdr>
      </w:pPr>
      <w:r>
        <w:t xml:space="preserve">* </w:t>
      </w:r>
      <w:proofErr w:type="gramStart"/>
      <w:r>
        <w:t>for</w:t>
      </w:r>
      <w:proofErr w:type="gramEnd"/>
      <w:r>
        <w:t xml:space="preserve"> the DSS Fiscal Year Conversion.                          *</w:t>
      </w:r>
    </w:p>
    <w:p w:rsidR="003216B6" w:rsidRDefault="003216B6" w:rsidP="00DC4BE0">
      <w:pPr>
        <w:pStyle w:val="Steps"/>
        <w:pBdr>
          <w:top w:val="single" w:sz="4" w:space="1" w:color="auto"/>
          <w:left w:val="single" w:sz="4" w:space="4" w:color="auto"/>
          <w:bottom w:val="single" w:sz="4" w:space="1" w:color="auto"/>
          <w:right w:val="single" w:sz="4" w:space="4" w:color="auto"/>
        </w:pBdr>
      </w:pPr>
      <w:r>
        <w:t>*--------------------------------------------------------------*</w:t>
      </w:r>
    </w:p>
    <w:p w:rsidR="003216B6" w:rsidRDefault="003216B6" w:rsidP="00DC4BE0">
      <w:pPr>
        <w:pStyle w:val="Steps"/>
        <w:pBdr>
          <w:top w:val="single" w:sz="4" w:space="1" w:color="auto"/>
          <w:left w:val="single" w:sz="4" w:space="4" w:color="auto"/>
          <w:bottom w:val="single" w:sz="4" w:space="1" w:color="auto"/>
          <w:right w:val="single" w:sz="4" w:space="4" w:color="auto"/>
        </w:pBdr>
      </w:pPr>
      <w:r>
        <w:t>*                                                              *</w:t>
      </w:r>
    </w:p>
    <w:p w:rsidR="003216B6" w:rsidRDefault="003216B6" w:rsidP="00DC4BE0">
      <w:pPr>
        <w:pStyle w:val="Steps"/>
        <w:pBdr>
          <w:top w:val="single" w:sz="4" w:space="1" w:color="auto"/>
          <w:left w:val="single" w:sz="4" w:space="4" w:color="auto"/>
          <w:bottom w:val="single" w:sz="4" w:space="1" w:color="auto"/>
          <w:right w:val="single" w:sz="4" w:space="4" w:color="auto"/>
        </w:pBdr>
      </w:pPr>
      <w:r>
        <w:t>* Note that this option does not update the last date used for *</w:t>
      </w:r>
    </w:p>
    <w:p w:rsidR="003216B6" w:rsidRDefault="003216B6" w:rsidP="00DC4BE0">
      <w:pPr>
        <w:pStyle w:val="Steps"/>
        <w:pBdr>
          <w:top w:val="single" w:sz="4" w:space="1" w:color="auto"/>
          <w:left w:val="single" w:sz="4" w:space="4" w:color="auto"/>
          <w:bottom w:val="single" w:sz="4" w:space="1" w:color="auto"/>
          <w:right w:val="single" w:sz="4" w:space="4" w:color="auto"/>
        </w:pBdr>
      </w:pPr>
      <w:r>
        <w:t xml:space="preserve">* </w:t>
      </w:r>
      <w:proofErr w:type="gramStart"/>
      <w:r>
        <w:t>the</w:t>
      </w:r>
      <w:proofErr w:type="gramEnd"/>
      <w:r>
        <w:t xml:space="preserve"> given extraction.  It also does not verify that the time *</w:t>
      </w:r>
    </w:p>
    <w:p w:rsidR="003216B6" w:rsidRDefault="003216B6" w:rsidP="00DC4BE0">
      <w:pPr>
        <w:pStyle w:val="Steps"/>
        <w:pBdr>
          <w:top w:val="single" w:sz="4" w:space="1" w:color="auto"/>
          <w:left w:val="single" w:sz="4" w:space="4" w:color="auto"/>
          <w:bottom w:val="single" w:sz="4" w:space="1" w:color="auto"/>
          <w:right w:val="single" w:sz="4" w:space="4" w:color="auto"/>
        </w:pBdr>
      </w:pPr>
      <w:r>
        <w:t xml:space="preserve">* </w:t>
      </w:r>
      <w:proofErr w:type="gramStart"/>
      <w:r>
        <w:t>frame</w:t>
      </w:r>
      <w:proofErr w:type="gramEnd"/>
      <w:r>
        <w:t xml:space="preserve"> selected is after the last date used for the extract.  *</w:t>
      </w:r>
    </w:p>
    <w:p w:rsidR="003216B6" w:rsidRDefault="003216B6" w:rsidP="00DC4BE0">
      <w:pPr>
        <w:pStyle w:val="Steps"/>
        <w:pBdr>
          <w:top w:val="single" w:sz="4" w:space="1" w:color="auto"/>
          <w:left w:val="single" w:sz="4" w:space="4" w:color="auto"/>
          <w:bottom w:val="single" w:sz="4" w:space="1" w:color="auto"/>
          <w:right w:val="single" w:sz="4" w:space="4" w:color="auto"/>
        </w:pBdr>
      </w:pPr>
      <w:r>
        <w:t>*                                                              *</w:t>
      </w:r>
    </w:p>
    <w:p w:rsidR="003216B6" w:rsidRDefault="003216B6" w:rsidP="00DC4BE0">
      <w:pPr>
        <w:pStyle w:val="Steps"/>
        <w:pBdr>
          <w:top w:val="single" w:sz="4" w:space="1" w:color="auto"/>
          <w:left w:val="single" w:sz="4" w:space="4" w:color="auto"/>
          <w:bottom w:val="single" w:sz="4" w:space="1" w:color="auto"/>
          <w:right w:val="single" w:sz="4" w:space="4" w:color="auto"/>
        </w:pBdr>
      </w:pPr>
      <w:r>
        <w:t>****************************************************************</w:t>
      </w:r>
    </w:p>
    <w:p w:rsidR="003216B6" w:rsidRDefault="003216B6" w:rsidP="00DC4BE0">
      <w:pPr>
        <w:pStyle w:val="Steps"/>
        <w:pBdr>
          <w:top w:val="single" w:sz="4" w:space="1" w:color="auto"/>
          <w:left w:val="single" w:sz="4" w:space="4" w:color="auto"/>
          <w:bottom w:val="single" w:sz="4" w:space="1" w:color="auto"/>
          <w:right w:val="single" w:sz="4" w:space="4" w:color="auto"/>
        </w:pBdr>
      </w:pPr>
    </w:p>
    <w:p w:rsidR="003216B6" w:rsidRDefault="003216B6" w:rsidP="00DC4BE0">
      <w:pPr>
        <w:pStyle w:val="Steps"/>
        <w:pBdr>
          <w:top w:val="single" w:sz="4" w:space="1" w:color="auto"/>
          <w:left w:val="single" w:sz="4" w:space="4" w:color="auto"/>
          <w:bottom w:val="single" w:sz="4" w:space="1" w:color="auto"/>
          <w:right w:val="single" w:sz="4" w:space="4" w:color="auto"/>
        </w:pBdr>
      </w:pPr>
    </w:p>
    <w:p w:rsidR="003216B6" w:rsidRDefault="003216B6" w:rsidP="00DC4BE0">
      <w:pPr>
        <w:pStyle w:val="Steps"/>
        <w:pBdr>
          <w:top w:val="single" w:sz="4" w:space="1" w:color="auto"/>
          <w:left w:val="single" w:sz="4" w:space="4" w:color="auto"/>
          <w:bottom w:val="single" w:sz="4" w:space="1" w:color="auto"/>
          <w:right w:val="single" w:sz="4" w:space="4" w:color="auto"/>
        </w:pBdr>
      </w:pPr>
      <w:r>
        <w:t xml:space="preserve">Select DSS Extract to queue: CLINIC </w:t>
      </w:r>
      <w:proofErr w:type="gramStart"/>
      <w:r>
        <w:t>I  (</w:t>
      </w:r>
      <w:proofErr w:type="gramEnd"/>
      <w:r>
        <w:t>CLI)</w:t>
      </w:r>
    </w:p>
    <w:p w:rsidR="003216B6" w:rsidRDefault="003216B6" w:rsidP="00DC4BE0">
      <w:pPr>
        <w:pStyle w:val="Steps"/>
        <w:pBdr>
          <w:top w:val="single" w:sz="4" w:space="1" w:color="auto"/>
          <w:left w:val="single" w:sz="4" w:space="4" w:color="auto"/>
          <w:bottom w:val="single" w:sz="4" w:space="1" w:color="auto"/>
          <w:right w:val="single" w:sz="4" w:space="4" w:color="auto"/>
        </w:pBdr>
      </w:pPr>
      <w:r>
        <w:t>Starting with Date: 3/1/</w:t>
      </w:r>
      <w:proofErr w:type="gramStart"/>
      <w:r>
        <w:t>14  (</w:t>
      </w:r>
      <w:proofErr w:type="gramEnd"/>
      <w:r>
        <w:t>MAR 01, 2014)</w:t>
      </w:r>
    </w:p>
    <w:p w:rsidR="003216B6" w:rsidRDefault="003216B6" w:rsidP="00DC4BE0">
      <w:pPr>
        <w:pStyle w:val="Steps"/>
        <w:pBdr>
          <w:top w:val="single" w:sz="4" w:space="1" w:color="auto"/>
          <w:left w:val="single" w:sz="4" w:space="4" w:color="auto"/>
          <w:bottom w:val="single" w:sz="4" w:space="1" w:color="auto"/>
          <w:right w:val="single" w:sz="4" w:space="4" w:color="auto"/>
        </w:pBdr>
      </w:pPr>
      <w:r>
        <w:t>Ending with Date: 3/31/2014// 3/31/</w:t>
      </w:r>
      <w:proofErr w:type="gramStart"/>
      <w:r>
        <w:t>14  (</w:t>
      </w:r>
      <w:proofErr w:type="gramEnd"/>
      <w:r>
        <w:t>MAR 31, 2014)</w:t>
      </w:r>
    </w:p>
    <w:p w:rsidR="003216B6" w:rsidRDefault="003216B6" w:rsidP="00DC4BE0">
      <w:pPr>
        <w:pStyle w:val="Steps"/>
        <w:pBdr>
          <w:top w:val="single" w:sz="4" w:space="1" w:color="auto"/>
          <w:left w:val="single" w:sz="4" w:space="4" w:color="auto"/>
          <w:bottom w:val="single" w:sz="4" w:space="1" w:color="auto"/>
          <w:right w:val="single" w:sz="4" w:space="4" w:color="auto"/>
        </w:pBdr>
      </w:pPr>
    </w:p>
    <w:p w:rsidR="003216B6" w:rsidRDefault="003216B6" w:rsidP="00DC4BE0">
      <w:pPr>
        <w:pStyle w:val="Steps"/>
        <w:pBdr>
          <w:top w:val="single" w:sz="4" w:space="1" w:color="auto"/>
          <w:left w:val="single" w:sz="4" w:space="4" w:color="auto"/>
          <w:bottom w:val="single" w:sz="4" w:space="1" w:color="auto"/>
          <w:right w:val="single" w:sz="4" w:space="4" w:color="auto"/>
        </w:pBdr>
      </w:pPr>
      <w:r>
        <w:t xml:space="preserve">     Select one of the following:</w:t>
      </w:r>
    </w:p>
    <w:p w:rsidR="003216B6" w:rsidRDefault="003216B6" w:rsidP="00DC4BE0">
      <w:pPr>
        <w:pStyle w:val="Steps"/>
        <w:pBdr>
          <w:top w:val="single" w:sz="4" w:space="1" w:color="auto"/>
          <w:left w:val="single" w:sz="4" w:space="4" w:color="auto"/>
          <w:bottom w:val="single" w:sz="4" w:space="1" w:color="auto"/>
          <w:right w:val="single" w:sz="4" w:space="4" w:color="auto"/>
        </w:pBdr>
      </w:pPr>
    </w:p>
    <w:p w:rsidR="003216B6" w:rsidRDefault="003216B6" w:rsidP="00DC4BE0">
      <w:pPr>
        <w:pStyle w:val="Steps"/>
        <w:pBdr>
          <w:top w:val="single" w:sz="4" w:space="1" w:color="auto"/>
          <w:left w:val="single" w:sz="4" w:space="4" w:color="auto"/>
          <w:bottom w:val="single" w:sz="4" w:space="1" w:color="auto"/>
          <w:right w:val="single" w:sz="4" w:space="4" w:color="auto"/>
        </w:pBdr>
      </w:pPr>
      <w:r>
        <w:t xml:space="preserve">          2014      Fiscal Year 2014</w:t>
      </w:r>
    </w:p>
    <w:p w:rsidR="003216B6" w:rsidRDefault="003216B6" w:rsidP="00DC4BE0">
      <w:pPr>
        <w:pStyle w:val="Steps"/>
        <w:pBdr>
          <w:top w:val="single" w:sz="4" w:space="1" w:color="auto"/>
          <w:left w:val="single" w:sz="4" w:space="4" w:color="auto"/>
          <w:bottom w:val="single" w:sz="4" w:space="1" w:color="auto"/>
          <w:right w:val="single" w:sz="4" w:space="4" w:color="auto"/>
        </w:pBdr>
      </w:pPr>
      <w:r>
        <w:t xml:space="preserve">          2015      Fiscal Year 2015</w:t>
      </w:r>
    </w:p>
    <w:p w:rsidR="003216B6" w:rsidRDefault="003216B6" w:rsidP="00DC4BE0">
      <w:pPr>
        <w:pStyle w:val="Steps"/>
        <w:pBdr>
          <w:top w:val="single" w:sz="4" w:space="1" w:color="auto"/>
          <w:left w:val="single" w:sz="4" w:space="4" w:color="auto"/>
          <w:bottom w:val="single" w:sz="4" w:space="1" w:color="auto"/>
          <w:right w:val="single" w:sz="4" w:space="4" w:color="auto"/>
        </w:pBdr>
      </w:pPr>
      <w:r>
        <w:t xml:space="preserve">          2016      Fiscal Year 2016</w:t>
      </w:r>
    </w:p>
    <w:p w:rsidR="003216B6" w:rsidRDefault="003216B6" w:rsidP="00DC4BE0">
      <w:pPr>
        <w:pStyle w:val="Steps"/>
        <w:pBdr>
          <w:top w:val="single" w:sz="4" w:space="1" w:color="auto"/>
          <w:left w:val="single" w:sz="4" w:space="4" w:color="auto"/>
          <w:bottom w:val="single" w:sz="4" w:space="1" w:color="auto"/>
          <w:right w:val="single" w:sz="4" w:space="4" w:color="auto"/>
        </w:pBdr>
      </w:pPr>
      <w:r>
        <w:t xml:space="preserve">          2017      Fiscal Year 2017</w:t>
      </w:r>
    </w:p>
    <w:p w:rsidR="003216B6" w:rsidRDefault="003216B6" w:rsidP="00DC4BE0">
      <w:pPr>
        <w:pStyle w:val="Steps"/>
        <w:pBdr>
          <w:top w:val="single" w:sz="4" w:space="1" w:color="auto"/>
          <w:left w:val="single" w:sz="4" w:space="4" w:color="auto"/>
          <w:bottom w:val="single" w:sz="4" w:space="1" w:color="auto"/>
          <w:right w:val="single" w:sz="4" w:space="4" w:color="auto"/>
        </w:pBdr>
      </w:pPr>
    </w:p>
    <w:p w:rsidR="003216B6" w:rsidRDefault="003216B6" w:rsidP="00DC4BE0">
      <w:pPr>
        <w:pStyle w:val="Steps"/>
        <w:pBdr>
          <w:top w:val="single" w:sz="4" w:space="1" w:color="auto"/>
          <w:left w:val="single" w:sz="4" w:space="4" w:color="auto"/>
          <w:bottom w:val="single" w:sz="4" w:space="1" w:color="auto"/>
          <w:right w:val="single" w:sz="4" w:space="4" w:color="auto"/>
        </w:pBdr>
      </w:pPr>
      <w:r>
        <w:t xml:space="preserve">Select fiscal year logic to use for extract: </w:t>
      </w:r>
      <w:proofErr w:type="gramStart"/>
      <w:r>
        <w:t>2017  Fiscal</w:t>
      </w:r>
      <w:proofErr w:type="gramEnd"/>
      <w:r>
        <w:t xml:space="preserve"> Year 2017</w:t>
      </w:r>
    </w:p>
    <w:p w:rsidR="003216B6" w:rsidRDefault="003216B6" w:rsidP="00DC4BE0">
      <w:pPr>
        <w:pStyle w:val="Steps"/>
        <w:pBdr>
          <w:top w:val="single" w:sz="4" w:space="1" w:color="auto"/>
          <w:left w:val="single" w:sz="4" w:space="4" w:color="auto"/>
          <w:bottom w:val="single" w:sz="4" w:space="1" w:color="auto"/>
          <w:right w:val="single" w:sz="4" w:space="4" w:color="auto"/>
        </w:pBdr>
      </w:pPr>
    </w:p>
    <w:p w:rsidR="003216B6" w:rsidRDefault="003216B6" w:rsidP="00DC4BE0">
      <w:pPr>
        <w:pStyle w:val="Steps"/>
        <w:pBdr>
          <w:top w:val="single" w:sz="4" w:space="1" w:color="auto"/>
          <w:left w:val="single" w:sz="4" w:space="4" w:color="auto"/>
          <w:bottom w:val="single" w:sz="4" w:space="1" w:color="auto"/>
          <w:right w:val="single" w:sz="4" w:space="4" w:color="auto"/>
        </w:pBdr>
      </w:pPr>
      <w:r>
        <w:t>WARNING: Logic has not been released for this year.  Do not use unless directed</w:t>
      </w:r>
    </w:p>
    <w:p w:rsidR="003216B6" w:rsidRDefault="003216B6" w:rsidP="00DC4BE0">
      <w:pPr>
        <w:pStyle w:val="Steps"/>
        <w:pBdr>
          <w:top w:val="single" w:sz="4" w:space="1" w:color="auto"/>
          <w:left w:val="single" w:sz="4" w:space="4" w:color="auto"/>
          <w:bottom w:val="single" w:sz="4" w:space="1" w:color="auto"/>
          <w:right w:val="single" w:sz="4" w:space="4" w:color="auto"/>
        </w:pBdr>
      </w:pPr>
      <w:proofErr w:type="gramStart"/>
      <w:r>
        <w:t>by</w:t>
      </w:r>
      <w:proofErr w:type="gramEnd"/>
      <w:r>
        <w:t xml:space="preserve"> DSO.  Do you want to continue? YES//</w:t>
      </w:r>
    </w:p>
    <w:p w:rsidR="00DC4BE0" w:rsidRDefault="00DC4BE0" w:rsidP="00DC4BE0">
      <w:pPr>
        <w:pStyle w:val="Steps"/>
        <w:pBdr>
          <w:top w:val="single" w:sz="4" w:space="1" w:color="auto"/>
          <w:left w:val="single" w:sz="4" w:space="4" w:color="auto"/>
          <w:bottom w:val="single" w:sz="4" w:space="1" w:color="auto"/>
          <w:right w:val="single" w:sz="4" w:space="4" w:color="auto"/>
        </w:pBdr>
      </w:pPr>
    </w:p>
    <w:p w:rsidR="003216B6" w:rsidRPr="00755AEF" w:rsidRDefault="003216B6" w:rsidP="00B44850">
      <w:pPr>
        <w:pStyle w:val="Heading2"/>
      </w:pPr>
      <w:bookmarkStart w:id="4463" w:name="_Toc452727313"/>
      <w:bookmarkStart w:id="4464" w:name="_Toc452728130"/>
      <w:bookmarkStart w:id="4465" w:name="_Toc452732320"/>
      <w:bookmarkStart w:id="4466" w:name="_Toc453073880"/>
      <w:bookmarkStart w:id="4467" w:name="_Toc453079418"/>
      <w:bookmarkStart w:id="4468" w:name="_Toc453085199"/>
      <w:bookmarkStart w:id="4469" w:name="_Toc453145565"/>
      <w:bookmarkStart w:id="4470" w:name="_Toc453145676"/>
      <w:bookmarkStart w:id="4471" w:name="_Toc453145788"/>
      <w:bookmarkStart w:id="4472" w:name="_Toc453149354"/>
      <w:bookmarkStart w:id="4473" w:name="_Toc453150917"/>
      <w:bookmarkStart w:id="4474" w:name="_Toc453227604"/>
      <w:bookmarkStart w:id="4475" w:name="_Toc453227723"/>
      <w:bookmarkStart w:id="4476" w:name="_Toc453574330"/>
      <w:bookmarkStart w:id="4477" w:name="_Toc453574456"/>
      <w:bookmarkStart w:id="4478" w:name="_Toc450829831"/>
      <w:bookmarkStart w:id="4479" w:name="_Toc454958442"/>
      <w:bookmarkStart w:id="4480" w:name="_Toc459041174"/>
      <w:bookmarkStart w:id="4481" w:name="_Toc459043725"/>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r w:rsidRPr="00755AEF">
        <w:t>SAS Extract Audit Reports</w:t>
      </w:r>
      <w:bookmarkEnd w:id="4478"/>
      <w:bookmarkEnd w:id="4479"/>
      <w:bookmarkEnd w:id="4480"/>
      <w:bookmarkEnd w:id="4481"/>
    </w:p>
    <w:p w:rsidR="003216B6" w:rsidRPr="00FF4B63" w:rsidRDefault="003216B6" w:rsidP="00B44850">
      <w:pPr>
        <w:pStyle w:val="DSSECSBodyText"/>
      </w:pPr>
      <w:r w:rsidRPr="00FF4B63">
        <w:t>This section contains a brief description followed by a sample output for each SAS Extract Audit Report option. To execute any of the SAS Extract Audit Reports options, enter the DSS Extract Log Record Number and a printer device.</w:t>
      </w:r>
    </w:p>
    <w:p w:rsidR="003216B6" w:rsidRPr="00FF4B63" w:rsidRDefault="001F3B23" w:rsidP="00B44850">
      <w:pPr>
        <w:pStyle w:val="DSSECSBodyText"/>
      </w:pPr>
      <w:r>
        <w:t>R</w:t>
      </w:r>
      <w:r w:rsidR="003216B6" w:rsidRPr="00FF4B63">
        <w:t xml:space="preserve">efer to the current DSS Extracts Version 3.0 Data Definitions Guide </w:t>
      </w:r>
      <w:r>
        <w:t xml:space="preserve">listed, </w:t>
      </w:r>
      <w:r w:rsidR="003216B6" w:rsidRPr="00FF4B63">
        <w:t>in the References and Resources section</w:t>
      </w:r>
      <w:r>
        <w:t>,</w:t>
      </w:r>
      <w:r w:rsidR="003216B6" w:rsidRPr="00FF4B63">
        <w:t xml:space="preserve"> of this document and the Extract File Formats Manual</w:t>
      </w:r>
      <w:r>
        <w:t>,</w:t>
      </w:r>
      <w:r w:rsidR="003216B6" w:rsidRPr="00FF4B63">
        <w:t xml:space="preserve"> for more information </w:t>
      </w:r>
      <w:r>
        <w:t xml:space="preserve">regarding </w:t>
      </w:r>
      <w:r w:rsidR="003216B6" w:rsidRPr="00FF4B63">
        <w:t>the record layout for the extracted fields.</w:t>
      </w:r>
    </w:p>
    <w:p w:rsidR="003216B6" w:rsidRPr="00755AEF" w:rsidRDefault="003216B6" w:rsidP="00B44850">
      <w:pPr>
        <w:pStyle w:val="FigureCaption"/>
      </w:pPr>
      <w:bookmarkStart w:id="4482" w:name="_Toc454958573"/>
      <w:bookmarkStart w:id="4483" w:name="_Toc463615279"/>
      <w:r w:rsidRPr="00755AEF">
        <w:lastRenderedPageBreak/>
        <w:t>Example: SAS Extracts Audit Reports Menu Options</w:t>
      </w:r>
      <w:bookmarkEnd w:id="4482"/>
      <w:bookmarkEnd w:id="4483"/>
    </w:p>
    <w:p w:rsidR="003216B6" w:rsidRPr="00293718" w:rsidRDefault="003216B6" w:rsidP="00B44850">
      <w:pPr>
        <w:pStyle w:val="Figure"/>
      </w:pPr>
      <w:r>
        <w:rPr>
          <w:noProof/>
        </w:rPr>
        <w:drawing>
          <wp:inline distT="0" distB="0" distL="0" distR="0" wp14:anchorId="01861A5F" wp14:editId="10AE5D92">
            <wp:extent cx="4391025" cy="1063548"/>
            <wp:effectExtent l="19050" t="19050" r="9525" b="22860"/>
            <wp:docPr id="293" name="Picture 293" title="SAS Extracts Audit Reports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 SAS Extract Audit.png"/>
                    <pic:cNvPicPr/>
                  </pic:nvPicPr>
                  <pic:blipFill>
                    <a:blip r:embed="rId146">
                      <a:extLst>
                        <a:ext uri="{28A0092B-C50C-407E-A947-70E740481C1C}">
                          <a14:useLocalDpi xmlns:a14="http://schemas.microsoft.com/office/drawing/2010/main" val="0"/>
                        </a:ext>
                      </a:extLst>
                    </a:blip>
                    <a:stretch>
                      <a:fillRect/>
                    </a:stretch>
                  </pic:blipFill>
                  <pic:spPr>
                    <a:xfrm>
                      <a:off x="0" y="0"/>
                      <a:ext cx="4391025" cy="1063548"/>
                    </a:xfrm>
                    <a:prstGeom prst="rect">
                      <a:avLst/>
                    </a:prstGeom>
                    <a:ln>
                      <a:solidFill>
                        <a:schemeClr val="tx1"/>
                      </a:solidFill>
                    </a:ln>
                  </pic:spPr>
                </pic:pic>
              </a:graphicData>
            </a:graphic>
          </wp:inline>
        </w:drawing>
      </w:r>
    </w:p>
    <w:p w:rsidR="003216B6" w:rsidRPr="00755AEF" w:rsidRDefault="003216B6" w:rsidP="00B44850">
      <w:pPr>
        <w:pStyle w:val="Heading3"/>
      </w:pPr>
      <w:bookmarkStart w:id="4484" w:name="_Toc450829833"/>
      <w:bookmarkStart w:id="4485" w:name="_Toc454958443"/>
      <w:bookmarkStart w:id="4486" w:name="_Toc459041175"/>
      <w:bookmarkStart w:id="4487" w:name="_Toc459043726"/>
      <w:r w:rsidRPr="00755AEF">
        <w:t>SAS Prescription Audit Report</w:t>
      </w:r>
      <w:bookmarkEnd w:id="4484"/>
      <w:bookmarkEnd w:id="4485"/>
      <w:bookmarkEnd w:id="4486"/>
      <w:bookmarkEnd w:id="4487"/>
    </w:p>
    <w:p w:rsidR="003216B6" w:rsidRPr="00FF4B63" w:rsidRDefault="003216B6" w:rsidP="00B44850">
      <w:pPr>
        <w:pStyle w:val="DSSECSBodyText"/>
      </w:pPr>
      <w:r w:rsidRPr="00FF4B63">
        <w:t>This option emulates the SAS routine at the AITC, which creates new records</w:t>
      </w:r>
      <w:r w:rsidR="00B22B78">
        <w:t>,</w:t>
      </w:r>
      <w:r w:rsidRPr="00FF4B63">
        <w:t xml:space="preserve"> from the Prescription (pharmacy outpatient) Extract. </w:t>
      </w:r>
      <w:r w:rsidR="001F3B23">
        <w:t xml:space="preserve">Users </w:t>
      </w:r>
      <w:r w:rsidR="00B22B78">
        <w:t xml:space="preserve">also have the ability to </w:t>
      </w:r>
      <w:r w:rsidRPr="00FF4B63">
        <w:t xml:space="preserve">print a </w:t>
      </w:r>
      <w:r w:rsidR="001F3B23" w:rsidRPr="00FF4B63">
        <w:t>Summary Report</w:t>
      </w:r>
      <w:r w:rsidR="001F3B23">
        <w:t>,</w:t>
      </w:r>
      <w:r w:rsidRPr="00FF4B63">
        <w:t xml:space="preserve"> for all records sorted</w:t>
      </w:r>
      <w:r w:rsidR="001F3B23">
        <w:t>,</w:t>
      </w:r>
      <w:r w:rsidRPr="00FF4B63">
        <w:t xml:space="preserve"> by </w:t>
      </w:r>
      <w:r w:rsidR="001F3B23" w:rsidRPr="00FF4B63">
        <w:t xml:space="preserve">Feeder Location </w:t>
      </w:r>
      <w:r w:rsidRPr="00FF4B63">
        <w:t xml:space="preserve">and </w:t>
      </w:r>
      <w:r w:rsidR="001F3B23" w:rsidRPr="00FF4B63">
        <w:t>Feeder Key</w:t>
      </w:r>
      <w:r w:rsidRPr="00FF4B63">
        <w:t>.</w:t>
      </w:r>
    </w:p>
    <w:p w:rsidR="003216B6" w:rsidRPr="00FF4B63" w:rsidRDefault="003216B6" w:rsidP="00B44850">
      <w:pPr>
        <w:pStyle w:val="DSSECSBodyText"/>
      </w:pPr>
      <w:r w:rsidRPr="00FF4B63">
        <w:t xml:space="preserve">Refer to </w:t>
      </w:r>
      <w:hyperlink w:anchor="Appendix_D" w:history="1">
        <w:r w:rsidR="00C819F6">
          <w:rPr>
            <w:rStyle w:val="Hyperlink"/>
          </w:rPr>
          <w:t>Appendix D: Feeder Key Transmission</w:t>
        </w:r>
      </w:hyperlink>
      <w:r w:rsidR="00EF4B1C">
        <w:t xml:space="preserve"> </w:t>
      </w:r>
      <w:r w:rsidRPr="00FF4B63">
        <w:t xml:space="preserve">for information about </w:t>
      </w:r>
      <w:r w:rsidR="00B22B78" w:rsidRPr="00FF4B63">
        <w:t xml:space="preserve">Feeder Key </w:t>
      </w:r>
      <w:r w:rsidRPr="00FF4B63">
        <w:t>transmission.</w:t>
      </w:r>
    </w:p>
    <w:p w:rsidR="003216B6" w:rsidRPr="00FF4B63" w:rsidRDefault="003216B6" w:rsidP="00B44850">
      <w:pPr>
        <w:pStyle w:val="DSSECSBodyText"/>
      </w:pPr>
      <w:r w:rsidRPr="00FF4B63">
        <w:t>An example of the steps to produce this report follows:</w:t>
      </w:r>
    </w:p>
    <w:p w:rsidR="00B64C67" w:rsidRDefault="00B64C67" w:rsidP="00B64C67">
      <w:pPr>
        <w:pStyle w:val="Steps"/>
        <w:pBdr>
          <w:top w:val="single" w:sz="4" w:space="1" w:color="auto"/>
          <w:left w:val="single" w:sz="4" w:space="4" w:color="auto"/>
          <w:bottom w:val="single" w:sz="4" w:space="1" w:color="auto"/>
          <w:right w:val="single" w:sz="4" w:space="4" w:color="auto"/>
        </w:pBdr>
      </w:pPr>
    </w:p>
    <w:p w:rsidR="003216B6" w:rsidRDefault="003216B6" w:rsidP="00B64C67">
      <w:pPr>
        <w:pStyle w:val="Steps"/>
        <w:pBdr>
          <w:top w:val="single" w:sz="4" w:space="1" w:color="auto"/>
          <w:left w:val="single" w:sz="4" w:space="4" w:color="auto"/>
          <w:bottom w:val="single" w:sz="4" w:space="1" w:color="auto"/>
          <w:right w:val="single" w:sz="4" w:space="4" w:color="auto"/>
        </w:pBdr>
      </w:pPr>
      <w:r>
        <w:t xml:space="preserve">Select SAS Extract Audit Reports Option: </w:t>
      </w:r>
      <w:proofErr w:type="gramStart"/>
      <w:r>
        <w:t>pre  SAS</w:t>
      </w:r>
      <w:proofErr w:type="gramEnd"/>
      <w:r>
        <w:t xml:space="preserve"> Prescription Audit Report</w:t>
      </w:r>
    </w:p>
    <w:p w:rsidR="003216B6" w:rsidRDefault="003216B6" w:rsidP="00B64C67">
      <w:pPr>
        <w:pStyle w:val="Steps"/>
        <w:pBdr>
          <w:top w:val="single" w:sz="4" w:space="1" w:color="auto"/>
          <w:left w:val="single" w:sz="4" w:space="4" w:color="auto"/>
          <w:bottom w:val="single" w:sz="4" w:space="1" w:color="auto"/>
          <w:right w:val="single" w:sz="4" w:space="4" w:color="auto"/>
        </w:pBdr>
      </w:pPr>
    </w:p>
    <w:p w:rsidR="003216B6" w:rsidRDefault="003216B6" w:rsidP="00B64C67">
      <w:pPr>
        <w:pStyle w:val="Steps"/>
        <w:pBdr>
          <w:top w:val="single" w:sz="4" w:space="1" w:color="auto"/>
          <w:left w:val="single" w:sz="4" w:space="4" w:color="auto"/>
          <w:bottom w:val="single" w:sz="4" w:space="1" w:color="auto"/>
          <w:right w:val="single" w:sz="4" w:space="4" w:color="auto"/>
        </w:pBdr>
      </w:pPr>
      <w:r>
        <w:t>Prescription Extract SAS Report</w:t>
      </w:r>
    </w:p>
    <w:p w:rsidR="003216B6" w:rsidRDefault="003216B6" w:rsidP="00B64C67">
      <w:pPr>
        <w:pStyle w:val="Steps"/>
        <w:pBdr>
          <w:top w:val="single" w:sz="4" w:space="1" w:color="auto"/>
          <w:left w:val="single" w:sz="4" w:space="4" w:color="auto"/>
          <w:bottom w:val="single" w:sz="4" w:space="1" w:color="auto"/>
          <w:right w:val="single" w:sz="4" w:space="4" w:color="auto"/>
        </w:pBdr>
      </w:pPr>
    </w:p>
    <w:p w:rsidR="003216B6" w:rsidRDefault="003216B6" w:rsidP="00B64C67">
      <w:pPr>
        <w:pStyle w:val="Steps"/>
        <w:pBdr>
          <w:top w:val="single" w:sz="4" w:space="1" w:color="auto"/>
          <w:left w:val="single" w:sz="4" w:space="4" w:color="auto"/>
          <w:bottom w:val="single" w:sz="4" w:space="1" w:color="auto"/>
          <w:right w:val="single" w:sz="4" w:space="4" w:color="auto"/>
        </w:pBdr>
      </w:pPr>
    </w:p>
    <w:p w:rsidR="003216B6" w:rsidRDefault="003216B6" w:rsidP="00B64C67">
      <w:pPr>
        <w:pStyle w:val="Steps"/>
        <w:pBdr>
          <w:top w:val="single" w:sz="4" w:space="1" w:color="auto"/>
          <w:left w:val="single" w:sz="4" w:space="4" w:color="auto"/>
          <w:bottom w:val="single" w:sz="4" w:space="1" w:color="auto"/>
          <w:right w:val="single" w:sz="4" w:space="4" w:color="auto"/>
        </w:pBdr>
      </w:pPr>
      <w:r>
        <w:t>Select DSS EXTRACT LOG RECORD NUMBER</w:t>
      </w:r>
      <w:proofErr w:type="gramStart"/>
      <w:r>
        <w:t>: ?</w:t>
      </w:r>
      <w:proofErr w:type="gramEnd"/>
    </w:p>
    <w:p w:rsidR="003216B6" w:rsidRDefault="003216B6" w:rsidP="00B64C67">
      <w:pPr>
        <w:pStyle w:val="Steps"/>
        <w:pBdr>
          <w:top w:val="single" w:sz="4" w:space="1" w:color="auto"/>
          <w:left w:val="single" w:sz="4" w:space="4" w:color="auto"/>
          <w:bottom w:val="single" w:sz="4" w:space="1" w:color="auto"/>
          <w:right w:val="single" w:sz="4" w:space="4" w:color="auto"/>
        </w:pBdr>
      </w:pPr>
      <w:r>
        <w:t xml:space="preserve"> Answer with DSS EXTRACT LOG RECORD NUMBER, or TYPE, or</w:t>
      </w:r>
    </w:p>
    <w:p w:rsidR="003216B6" w:rsidRDefault="003216B6" w:rsidP="00B64C67">
      <w:pPr>
        <w:pStyle w:val="Steps"/>
        <w:pBdr>
          <w:top w:val="single" w:sz="4" w:space="1" w:color="auto"/>
          <w:left w:val="single" w:sz="4" w:space="4" w:color="auto"/>
          <w:bottom w:val="single" w:sz="4" w:space="1" w:color="auto"/>
          <w:right w:val="single" w:sz="4" w:space="4" w:color="auto"/>
        </w:pBdr>
      </w:pPr>
      <w:r>
        <w:t xml:space="preserve">     HEADER FOR MESSAGE</w:t>
      </w:r>
    </w:p>
    <w:p w:rsidR="003216B6" w:rsidRDefault="003216B6" w:rsidP="00B64C67">
      <w:pPr>
        <w:pStyle w:val="Steps"/>
        <w:pBdr>
          <w:top w:val="single" w:sz="4" w:space="1" w:color="auto"/>
          <w:left w:val="single" w:sz="4" w:space="4" w:color="auto"/>
          <w:bottom w:val="single" w:sz="4" w:space="1" w:color="auto"/>
          <w:right w:val="single" w:sz="4" w:space="4" w:color="auto"/>
        </w:pBdr>
      </w:pPr>
      <w:r>
        <w:t xml:space="preserve"> Do you want the entire DSS EXTRACT LOG List? </w:t>
      </w:r>
      <w:proofErr w:type="gramStart"/>
      <w:r>
        <w:t>y  (</w:t>
      </w:r>
      <w:proofErr w:type="gramEnd"/>
      <w:r>
        <w:t>Yes)</w:t>
      </w:r>
    </w:p>
    <w:p w:rsidR="003216B6" w:rsidRDefault="003216B6" w:rsidP="00B64C67">
      <w:pPr>
        <w:pStyle w:val="Steps"/>
        <w:pBdr>
          <w:top w:val="single" w:sz="4" w:space="1" w:color="auto"/>
          <w:left w:val="single" w:sz="4" w:space="4" w:color="auto"/>
          <w:bottom w:val="single" w:sz="4" w:space="1" w:color="auto"/>
          <w:right w:val="single" w:sz="4" w:space="4" w:color="auto"/>
        </w:pBdr>
      </w:pPr>
      <w:r>
        <w:t xml:space="preserve">   Choose from:</w:t>
      </w:r>
    </w:p>
    <w:p w:rsidR="003216B6" w:rsidRDefault="003216B6" w:rsidP="00B64C67">
      <w:pPr>
        <w:pStyle w:val="Steps"/>
        <w:pBdr>
          <w:top w:val="single" w:sz="4" w:space="1" w:color="auto"/>
          <w:left w:val="single" w:sz="4" w:space="4" w:color="auto"/>
          <w:bottom w:val="single" w:sz="4" w:space="1" w:color="auto"/>
          <w:right w:val="single" w:sz="4" w:space="4" w:color="auto"/>
        </w:pBdr>
      </w:pPr>
      <w:r>
        <w:t xml:space="preserve">   4348        01-08-16     Prescription</w:t>
      </w:r>
    </w:p>
    <w:p w:rsidR="003216B6" w:rsidRDefault="003216B6" w:rsidP="00B64C67">
      <w:pPr>
        <w:pStyle w:val="Steps"/>
        <w:pBdr>
          <w:top w:val="single" w:sz="4" w:space="1" w:color="auto"/>
          <w:left w:val="single" w:sz="4" w:space="4" w:color="auto"/>
          <w:bottom w:val="single" w:sz="4" w:space="1" w:color="auto"/>
          <w:right w:val="single" w:sz="4" w:space="4" w:color="auto"/>
        </w:pBdr>
      </w:pPr>
      <w:r>
        <w:t xml:space="preserve">   4364        02-08-16     Prescription</w:t>
      </w:r>
    </w:p>
    <w:p w:rsidR="003216B6" w:rsidRDefault="003216B6" w:rsidP="00B64C67">
      <w:pPr>
        <w:pStyle w:val="Steps"/>
        <w:pBdr>
          <w:top w:val="single" w:sz="4" w:space="1" w:color="auto"/>
          <w:left w:val="single" w:sz="4" w:space="4" w:color="auto"/>
          <w:bottom w:val="single" w:sz="4" w:space="1" w:color="auto"/>
          <w:right w:val="single" w:sz="4" w:space="4" w:color="auto"/>
        </w:pBdr>
      </w:pPr>
      <w:r>
        <w:t xml:space="preserve">   4380        03-08-16     Prescription</w:t>
      </w:r>
    </w:p>
    <w:p w:rsidR="003216B6" w:rsidRDefault="003216B6" w:rsidP="00B64C67">
      <w:pPr>
        <w:pStyle w:val="Steps"/>
        <w:pBdr>
          <w:top w:val="single" w:sz="4" w:space="1" w:color="auto"/>
          <w:left w:val="single" w:sz="4" w:space="4" w:color="auto"/>
          <w:bottom w:val="single" w:sz="4" w:space="1" w:color="auto"/>
          <w:right w:val="single" w:sz="4" w:space="4" w:color="auto"/>
        </w:pBdr>
      </w:pPr>
      <w:r>
        <w:t xml:space="preserve">    </w:t>
      </w:r>
    </w:p>
    <w:p w:rsidR="003216B6" w:rsidRDefault="003216B6" w:rsidP="00B64C67">
      <w:pPr>
        <w:pStyle w:val="Steps"/>
        <w:pBdr>
          <w:top w:val="single" w:sz="4" w:space="1" w:color="auto"/>
          <w:left w:val="single" w:sz="4" w:space="4" w:color="auto"/>
          <w:bottom w:val="single" w:sz="4" w:space="1" w:color="auto"/>
          <w:right w:val="single" w:sz="4" w:space="4" w:color="auto"/>
        </w:pBdr>
      </w:pPr>
      <w:r>
        <w:t>Select DSS EXTRACT LOG RECORD NUMBER: 4348       01-08-16     Prescription</w:t>
      </w:r>
    </w:p>
    <w:p w:rsidR="003216B6" w:rsidRDefault="003216B6" w:rsidP="00B64C67">
      <w:pPr>
        <w:pStyle w:val="Steps"/>
        <w:pBdr>
          <w:top w:val="single" w:sz="4" w:space="1" w:color="auto"/>
          <w:left w:val="single" w:sz="4" w:space="4" w:color="auto"/>
          <w:bottom w:val="single" w:sz="4" w:space="1" w:color="auto"/>
          <w:right w:val="single" w:sz="4" w:space="4" w:color="auto"/>
        </w:pBdr>
      </w:pPr>
    </w:p>
    <w:p w:rsidR="003216B6" w:rsidRDefault="003216B6" w:rsidP="00B64C67">
      <w:pPr>
        <w:pStyle w:val="Steps"/>
        <w:pBdr>
          <w:top w:val="single" w:sz="4" w:space="1" w:color="auto"/>
          <w:left w:val="single" w:sz="4" w:space="4" w:color="auto"/>
          <w:bottom w:val="single" w:sz="4" w:space="1" w:color="auto"/>
          <w:right w:val="single" w:sz="4" w:space="4" w:color="auto"/>
        </w:pBdr>
      </w:pPr>
      <w:r>
        <w:t xml:space="preserve">     Extract:      Prescription #4348</w:t>
      </w:r>
    </w:p>
    <w:p w:rsidR="003216B6" w:rsidRDefault="003216B6" w:rsidP="00B64C67">
      <w:pPr>
        <w:pStyle w:val="Steps"/>
        <w:pBdr>
          <w:top w:val="single" w:sz="4" w:space="1" w:color="auto"/>
          <w:left w:val="single" w:sz="4" w:space="4" w:color="auto"/>
          <w:bottom w:val="single" w:sz="4" w:space="1" w:color="auto"/>
          <w:right w:val="single" w:sz="4" w:space="4" w:color="auto"/>
        </w:pBdr>
      </w:pPr>
    </w:p>
    <w:p w:rsidR="003216B6" w:rsidRDefault="003216B6" w:rsidP="00B64C67">
      <w:pPr>
        <w:pStyle w:val="Steps"/>
        <w:pBdr>
          <w:top w:val="single" w:sz="4" w:space="1" w:color="auto"/>
          <w:left w:val="single" w:sz="4" w:space="4" w:color="auto"/>
          <w:bottom w:val="single" w:sz="4" w:space="1" w:color="auto"/>
          <w:right w:val="single" w:sz="4" w:space="4" w:color="auto"/>
        </w:pBdr>
      </w:pPr>
      <w:r>
        <w:t xml:space="preserve">     Start date:   DEC 01, 2015</w:t>
      </w:r>
    </w:p>
    <w:p w:rsidR="003216B6" w:rsidRDefault="003216B6" w:rsidP="00B64C67">
      <w:pPr>
        <w:pStyle w:val="Steps"/>
        <w:pBdr>
          <w:top w:val="single" w:sz="4" w:space="1" w:color="auto"/>
          <w:left w:val="single" w:sz="4" w:space="4" w:color="auto"/>
          <w:bottom w:val="single" w:sz="4" w:space="1" w:color="auto"/>
          <w:right w:val="single" w:sz="4" w:space="4" w:color="auto"/>
        </w:pBdr>
      </w:pPr>
      <w:r>
        <w:t xml:space="preserve">     End date:     DEC 31, 2015</w:t>
      </w:r>
    </w:p>
    <w:p w:rsidR="003216B6" w:rsidRDefault="003216B6" w:rsidP="00B64C67">
      <w:pPr>
        <w:pStyle w:val="Steps"/>
        <w:pBdr>
          <w:top w:val="single" w:sz="4" w:space="1" w:color="auto"/>
          <w:left w:val="single" w:sz="4" w:space="4" w:color="auto"/>
          <w:bottom w:val="single" w:sz="4" w:space="1" w:color="auto"/>
          <w:right w:val="single" w:sz="4" w:space="4" w:color="auto"/>
        </w:pBdr>
      </w:pPr>
      <w:r>
        <w:t xml:space="preserve">     # </w:t>
      </w:r>
      <w:proofErr w:type="gramStart"/>
      <w:r>
        <w:t>of</w:t>
      </w:r>
      <w:proofErr w:type="gramEnd"/>
      <w:r>
        <w:t xml:space="preserve"> Records: 71254</w:t>
      </w:r>
    </w:p>
    <w:p w:rsidR="003216B6" w:rsidRDefault="003216B6" w:rsidP="00B64C67">
      <w:pPr>
        <w:pStyle w:val="Steps"/>
        <w:pBdr>
          <w:top w:val="single" w:sz="4" w:space="1" w:color="auto"/>
          <w:left w:val="single" w:sz="4" w:space="4" w:color="auto"/>
          <w:bottom w:val="single" w:sz="4" w:space="1" w:color="auto"/>
          <w:right w:val="single" w:sz="4" w:space="4" w:color="auto"/>
        </w:pBdr>
      </w:pPr>
    </w:p>
    <w:p w:rsidR="003216B6" w:rsidRDefault="003216B6" w:rsidP="00B64C67">
      <w:pPr>
        <w:pStyle w:val="Steps"/>
        <w:pBdr>
          <w:top w:val="single" w:sz="4" w:space="1" w:color="auto"/>
          <w:left w:val="single" w:sz="4" w:space="4" w:color="auto"/>
          <w:bottom w:val="single" w:sz="4" w:space="1" w:color="auto"/>
          <w:right w:val="single" w:sz="4" w:space="4" w:color="auto"/>
        </w:pBdr>
      </w:pPr>
      <w:r>
        <w:t xml:space="preserve">     The extract which you have chosen to audit</w:t>
      </w:r>
    </w:p>
    <w:p w:rsidR="003216B6" w:rsidRDefault="003216B6" w:rsidP="00B64C67">
      <w:pPr>
        <w:pStyle w:val="Steps"/>
        <w:pBdr>
          <w:top w:val="single" w:sz="4" w:space="1" w:color="auto"/>
          <w:left w:val="single" w:sz="4" w:space="4" w:color="auto"/>
          <w:bottom w:val="single" w:sz="4" w:space="1" w:color="auto"/>
          <w:right w:val="single" w:sz="4" w:space="4" w:color="auto"/>
        </w:pBdr>
      </w:pPr>
      <w:r>
        <w:t xml:space="preserve">     </w:t>
      </w:r>
      <w:proofErr w:type="gramStart"/>
      <w:r>
        <w:t>was</w:t>
      </w:r>
      <w:proofErr w:type="gramEnd"/>
      <w:r>
        <w:t xml:space="preserve"> transmitted to Austin/DSS on JAN 08, 2016.</w:t>
      </w:r>
    </w:p>
    <w:p w:rsidR="003216B6" w:rsidRDefault="003216B6" w:rsidP="00B64C67">
      <w:pPr>
        <w:pStyle w:val="Steps"/>
        <w:pBdr>
          <w:top w:val="single" w:sz="4" w:space="1" w:color="auto"/>
          <w:left w:val="single" w:sz="4" w:space="4" w:color="auto"/>
          <w:bottom w:val="single" w:sz="4" w:space="1" w:color="auto"/>
          <w:right w:val="single" w:sz="4" w:space="4" w:color="auto"/>
        </w:pBdr>
      </w:pPr>
    </w:p>
    <w:p w:rsidR="003216B6" w:rsidRDefault="003216B6" w:rsidP="00B64C67">
      <w:pPr>
        <w:pStyle w:val="Steps"/>
        <w:keepNext/>
        <w:keepLines/>
        <w:pBdr>
          <w:top w:val="single" w:sz="4" w:space="1" w:color="auto"/>
          <w:left w:val="single" w:sz="4" w:space="4" w:color="auto"/>
          <w:bottom w:val="single" w:sz="4" w:space="1" w:color="auto"/>
          <w:right w:val="single" w:sz="4" w:space="4" w:color="auto"/>
        </w:pBdr>
      </w:pPr>
      <w:r>
        <w:t xml:space="preserve">Do you want to continue with this audit report? NO// </w:t>
      </w:r>
      <w:proofErr w:type="gramStart"/>
      <w:r>
        <w:t>y  YES</w:t>
      </w:r>
      <w:proofErr w:type="gramEnd"/>
      <w:r>
        <w:t xml:space="preserve">  </w:t>
      </w:r>
    </w:p>
    <w:p w:rsidR="003216B6" w:rsidRDefault="003216B6" w:rsidP="00B64C67">
      <w:pPr>
        <w:pStyle w:val="Steps"/>
        <w:pBdr>
          <w:top w:val="single" w:sz="4" w:space="1" w:color="auto"/>
          <w:left w:val="single" w:sz="4" w:space="4" w:color="auto"/>
          <w:bottom w:val="single" w:sz="4" w:space="1" w:color="auto"/>
          <w:right w:val="single" w:sz="4" w:space="4" w:color="auto"/>
        </w:pBdr>
      </w:pPr>
    </w:p>
    <w:p w:rsidR="003216B6" w:rsidRDefault="003216B6" w:rsidP="00B64C67">
      <w:pPr>
        <w:pStyle w:val="Steps"/>
        <w:pBdr>
          <w:top w:val="single" w:sz="4" w:space="1" w:color="auto"/>
          <w:left w:val="single" w:sz="4" w:space="4" w:color="auto"/>
          <w:bottom w:val="single" w:sz="4" w:space="1" w:color="auto"/>
          <w:right w:val="single" w:sz="4" w:space="4" w:color="auto"/>
        </w:pBdr>
      </w:pPr>
      <w:r>
        <w:t xml:space="preserve">Do you want the output in exportable format? NO// </w:t>
      </w:r>
      <w:proofErr w:type="gramStart"/>
      <w:r>
        <w:t>n  NO</w:t>
      </w:r>
      <w:proofErr w:type="gramEnd"/>
    </w:p>
    <w:p w:rsidR="003216B6" w:rsidRDefault="003216B6" w:rsidP="00B64C67">
      <w:pPr>
        <w:pStyle w:val="Steps"/>
        <w:pBdr>
          <w:top w:val="single" w:sz="4" w:space="1" w:color="auto"/>
          <w:left w:val="single" w:sz="4" w:space="4" w:color="auto"/>
          <w:bottom w:val="single" w:sz="4" w:space="1" w:color="auto"/>
          <w:right w:val="single" w:sz="4" w:space="4" w:color="auto"/>
        </w:pBdr>
      </w:pPr>
    </w:p>
    <w:p w:rsidR="003216B6" w:rsidRDefault="003216B6" w:rsidP="00B64C67">
      <w:pPr>
        <w:pStyle w:val="Steps"/>
        <w:pBdr>
          <w:top w:val="single" w:sz="4" w:space="1" w:color="auto"/>
          <w:left w:val="single" w:sz="4" w:space="4" w:color="auto"/>
          <w:bottom w:val="single" w:sz="4" w:space="1" w:color="auto"/>
          <w:right w:val="single" w:sz="4" w:space="4" w:color="auto"/>
        </w:pBdr>
      </w:pPr>
      <w:r w:rsidRPr="00A63B3E">
        <w:t>DEVICE: HOME// 0</w:t>
      </w:r>
      <w:proofErr w:type="gramStart"/>
      <w:r w:rsidRPr="00A63B3E">
        <w:t>;132</w:t>
      </w:r>
      <w:proofErr w:type="gramEnd"/>
      <w:r w:rsidRPr="00A63B3E">
        <w:t xml:space="preserve">  HOME (CRT)</w:t>
      </w:r>
    </w:p>
    <w:p w:rsidR="00B64C67" w:rsidRDefault="00B64C67" w:rsidP="00B64C67">
      <w:pPr>
        <w:pStyle w:val="Steps"/>
        <w:pBdr>
          <w:top w:val="single" w:sz="4" w:space="1" w:color="auto"/>
          <w:left w:val="single" w:sz="4" w:space="4" w:color="auto"/>
          <w:bottom w:val="single" w:sz="4" w:space="1" w:color="auto"/>
          <w:right w:val="single" w:sz="4" w:space="4" w:color="auto"/>
        </w:pBdr>
      </w:pPr>
    </w:p>
    <w:p w:rsidR="003216B6" w:rsidRPr="00755AEF" w:rsidRDefault="003216B6" w:rsidP="00755AEF">
      <w:pPr>
        <w:pStyle w:val="FigureCaption"/>
      </w:pPr>
      <w:bookmarkStart w:id="4488" w:name="_Toc454958574"/>
      <w:bookmarkStart w:id="4489" w:name="_Toc463615280"/>
      <w:r w:rsidRPr="00755AEF">
        <w:lastRenderedPageBreak/>
        <w:t>Example: SAS Audit Report for Prescription (PRE) Extract Screen Print</w:t>
      </w:r>
      <w:bookmarkEnd w:id="4488"/>
      <w:bookmarkEnd w:id="4489"/>
    </w:p>
    <w:p w:rsidR="003216B6" w:rsidRDefault="003216B6" w:rsidP="00B44850">
      <w:pPr>
        <w:pStyle w:val="Figure"/>
      </w:pPr>
      <w:r w:rsidRPr="00293718">
        <w:rPr>
          <w:noProof/>
        </w:rPr>
        <w:drawing>
          <wp:inline distT="0" distB="0" distL="0" distR="0" wp14:anchorId="628187D7" wp14:editId="1E452A5C">
            <wp:extent cx="5438985" cy="2438400"/>
            <wp:effectExtent l="19050" t="19050" r="28575" b="19050"/>
            <wp:docPr id="179" name="Picture 179" descr="Screen Capture of SAS Audit Report for Prescription (PRE) Extract Screen Print Version." title="SAS Audit Report for Prescription (PRE) Extrac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S Audit Report for Prescription Extract.png"/>
                    <pic:cNvPicPr/>
                  </pic:nvPicPr>
                  <pic:blipFill>
                    <a:blip r:embed="rId147">
                      <a:extLst>
                        <a:ext uri="{28A0092B-C50C-407E-A947-70E740481C1C}">
                          <a14:useLocalDpi xmlns:a14="http://schemas.microsoft.com/office/drawing/2010/main" val="0"/>
                        </a:ext>
                      </a:extLst>
                    </a:blip>
                    <a:stretch>
                      <a:fillRect/>
                    </a:stretch>
                  </pic:blipFill>
                  <pic:spPr>
                    <a:xfrm>
                      <a:off x="0" y="0"/>
                      <a:ext cx="5438985" cy="2438400"/>
                    </a:xfrm>
                    <a:prstGeom prst="rect">
                      <a:avLst/>
                    </a:prstGeom>
                    <a:ln>
                      <a:solidFill>
                        <a:sysClr val="windowText" lastClr="000000"/>
                      </a:solidFill>
                    </a:ln>
                  </pic:spPr>
                </pic:pic>
              </a:graphicData>
            </a:graphic>
          </wp:inline>
        </w:drawing>
      </w:r>
    </w:p>
    <w:p w:rsidR="003216B6" w:rsidRPr="00FF4B63" w:rsidRDefault="003216B6" w:rsidP="00B44850">
      <w:pPr>
        <w:pStyle w:val="DSSECSBodyText"/>
        <w:rPr>
          <w:rFonts w:cs="Arial"/>
          <w:szCs w:val="24"/>
        </w:rPr>
      </w:pPr>
      <w:r w:rsidRPr="00FF4B63">
        <w:rPr>
          <w:rFonts w:cs="Arial"/>
          <w:szCs w:val="24"/>
        </w:rPr>
        <w:t xml:space="preserve">Guidance for capturing exported data into spreadsheets and the additional DSS application steps required to produce exportable versions of reports </w:t>
      </w:r>
      <w:r w:rsidR="00B22B78">
        <w:rPr>
          <w:rFonts w:cs="Arial"/>
          <w:szCs w:val="24"/>
        </w:rPr>
        <w:t xml:space="preserve">are located </w:t>
      </w:r>
      <w:r w:rsidRPr="00FF4B63">
        <w:rPr>
          <w:rFonts w:cs="Arial"/>
          <w:szCs w:val="24"/>
        </w:rPr>
        <w:t xml:space="preserve">in </w:t>
      </w:r>
      <w:hyperlink w:anchor="Appendix_C" w:tooltip="Hyperlink to Appendix C.  Exporting a Report to a Spreadsheet" w:history="1">
        <w:r w:rsidRPr="00FF4B63">
          <w:rPr>
            <w:rStyle w:val="Hyperlink"/>
            <w:rFonts w:eastAsiaTheme="majorEastAsia" w:cs="Arial"/>
            <w:szCs w:val="24"/>
          </w:rPr>
          <w:t xml:space="preserve">Appendix </w:t>
        </w:r>
        <w:r w:rsidR="00B64C67" w:rsidRPr="00FF4B63">
          <w:rPr>
            <w:rStyle w:val="Hyperlink"/>
            <w:rFonts w:eastAsiaTheme="majorEastAsia" w:cs="Arial"/>
            <w:szCs w:val="24"/>
          </w:rPr>
          <w:t>F</w:t>
        </w:r>
        <w:r w:rsidRPr="00FF4B63">
          <w:rPr>
            <w:rStyle w:val="Hyperlink"/>
            <w:rFonts w:eastAsiaTheme="majorEastAsia" w:cs="Arial"/>
            <w:szCs w:val="24"/>
          </w:rPr>
          <w:t>: Exporting a Report to a Spreadsheet</w:t>
        </w:r>
      </w:hyperlink>
      <w:r w:rsidRPr="00FF4B63">
        <w:rPr>
          <w:rFonts w:cs="Arial"/>
          <w:szCs w:val="24"/>
        </w:rPr>
        <w:t>.</w:t>
      </w:r>
    </w:p>
    <w:p w:rsidR="003216B6" w:rsidRPr="00FF4B63" w:rsidRDefault="003216B6" w:rsidP="00B44850">
      <w:pPr>
        <w:pStyle w:val="DSSECSBodyText"/>
        <w:rPr>
          <w:rFonts w:cs="Arial"/>
          <w:szCs w:val="24"/>
        </w:rPr>
      </w:pPr>
      <w:r w:rsidRPr="00FF4B63">
        <w:rPr>
          <w:rFonts w:cs="Arial"/>
          <w:szCs w:val="24"/>
        </w:rPr>
        <w:t xml:space="preserve">The following example shows the report after it has been produced in </w:t>
      </w:r>
      <w:r w:rsidR="00422425">
        <w:rPr>
          <w:rFonts w:cs="Arial"/>
          <w:szCs w:val="24"/>
        </w:rPr>
        <w:t xml:space="preserve">an </w:t>
      </w:r>
      <w:r w:rsidRPr="00FF4B63">
        <w:rPr>
          <w:rFonts w:cs="Arial"/>
          <w:szCs w:val="24"/>
        </w:rPr>
        <w:t>exportable format and imported into a spreadsheet:</w:t>
      </w:r>
    </w:p>
    <w:p w:rsidR="003216B6" w:rsidRPr="00755AEF" w:rsidRDefault="003216B6" w:rsidP="00755AEF">
      <w:pPr>
        <w:pStyle w:val="FigureCaption"/>
      </w:pPr>
      <w:bookmarkStart w:id="4490" w:name="_Toc454958575"/>
      <w:bookmarkStart w:id="4491" w:name="_Toc463615281"/>
      <w:r w:rsidRPr="00755AEF">
        <w:t>Example: Exported SAS Audit Report for Prescription (PRE) Extract</w:t>
      </w:r>
      <w:bookmarkEnd w:id="4490"/>
      <w:bookmarkEnd w:id="4491"/>
    </w:p>
    <w:p w:rsidR="003216B6" w:rsidRDefault="003216B6" w:rsidP="00B44850">
      <w:pPr>
        <w:pStyle w:val="Figure"/>
      </w:pPr>
      <w:bookmarkStart w:id="4492" w:name="_Toc450829834"/>
      <w:r>
        <w:rPr>
          <w:noProof/>
        </w:rPr>
        <w:drawing>
          <wp:inline distT="0" distB="0" distL="0" distR="0" wp14:anchorId="5E76CA6F" wp14:editId="0E40FB50">
            <wp:extent cx="4496428" cy="1181050"/>
            <wp:effectExtent l="19050" t="19050" r="19050" b="19685"/>
            <wp:docPr id="294" name="Picture 294" descr="Spreadsheet includes Extract Log Number, Division/Site, Feeder Location, Feeder Key and Quantity." title="Exported SAS Audit Report for Prescription (PRE) Ex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SAS PRE Extract Aud Rpt.png"/>
                    <pic:cNvPicPr/>
                  </pic:nvPicPr>
                  <pic:blipFill>
                    <a:blip r:embed="rId148">
                      <a:extLst>
                        <a:ext uri="{28A0092B-C50C-407E-A947-70E740481C1C}">
                          <a14:useLocalDpi xmlns:a14="http://schemas.microsoft.com/office/drawing/2010/main" val="0"/>
                        </a:ext>
                      </a:extLst>
                    </a:blip>
                    <a:stretch>
                      <a:fillRect/>
                    </a:stretch>
                  </pic:blipFill>
                  <pic:spPr>
                    <a:xfrm>
                      <a:off x="0" y="0"/>
                      <a:ext cx="4496428" cy="1181050"/>
                    </a:xfrm>
                    <a:prstGeom prst="rect">
                      <a:avLst/>
                    </a:prstGeom>
                    <a:ln>
                      <a:solidFill>
                        <a:schemeClr val="tx1"/>
                      </a:solidFill>
                    </a:ln>
                  </pic:spPr>
                </pic:pic>
              </a:graphicData>
            </a:graphic>
          </wp:inline>
        </w:drawing>
      </w:r>
    </w:p>
    <w:p w:rsidR="003216B6" w:rsidRPr="00755AEF" w:rsidRDefault="003216B6" w:rsidP="00B44850">
      <w:pPr>
        <w:pStyle w:val="Heading3"/>
      </w:pPr>
      <w:bookmarkStart w:id="4493" w:name="_Toc454958444"/>
      <w:bookmarkStart w:id="4494" w:name="_Toc459041176"/>
      <w:bookmarkStart w:id="4495" w:name="_Toc459043727"/>
      <w:r w:rsidRPr="00755AEF">
        <w:t>SAS Radiology Audit Report</w:t>
      </w:r>
      <w:bookmarkEnd w:id="4492"/>
      <w:bookmarkEnd w:id="4493"/>
      <w:bookmarkEnd w:id="4494"/>
      <w:bookmarkEnd w:id="4495"/>
    </w:p>
    <w:p w:rsidR="003216B6" w:rsidRPr="00FF4B63" w:rsidRDefault="003216B6" w:rsidP="00B44850">
      <w:pPr>
        <w:pStyle w:val="DSSECSBodyText"/>
      </w:pPr>
      <w:r w:rsidRPr="00FF4B63">
        <w:t xml:space="preserve">This option emulates the SAS routine at the AITC, which creates new records from the </w:t>
      </w:r>
      <w:r w:rsidR="00B22B78" w:rsidRPr="00FF4B63">
        <w:t xml:space="preserve">Radiology </w:t>
      </w:r>
      <w:r w:rsidRPr="00FF4B63">
        <w:t xml:space="preserve">extract. </w:t>
      </w:r>
      <w:r w:rsidR="00B22B78">
        <w:t xml:space="preserve">Users </w:t>
      </w:r>
      <w:r w:rsidRPr="00FF4B63">
        <w:t xml:space="preserve">may print a </w:t>
      </w:r>
      <w:r w:rsidR="00B22B78" w:rsidRPr="00FF4B63">
        <w:t>Summary Report</w:t>
      </w:r>
      <w:r w:rsidR="00B22B78">
        <w:t>,</w:t>
      </w:r>
      <w:r w:rsidR="00B22B78" w:rsidRPr="00FF4B63">
        <w:t xml:space="preserve"> </w:t>
      </w:r>
      <w:r w:rsidRPr="00FF4B63">
        <w:t xml:space="preserve">for all records sorted by </w:t>
      </w:r>
      <w:r w:rsidR="00B22B78" w:rsidRPr="00FF4B63">
        <w:t>Feeder Location</w:t>
      </w:r>
      <w:r w:rsidRPr="00FF4B63">
        <w:t xml:space="preserve"> and </w:t>
      </w:r>
      <w:r w:rsidR="00B22B78" w:rsidRPr="00FF4B63">
        <w:t>Feeder Key</w:t>
      </w:r>
      <w:r w:rsidRPr="00FF4B63">
        <w:t xml:space="preserve">. </w:t>
      </w:r>
      <w:r w:rsidR="00B22B78" w:rsidRPr="00FF4B63">
        <w:t xml:space="preserve">Bilateral </w:t>
      </w:r>
      <w:r w:rsidRPr="00FF4B63">
        <w:t>modifiers will increase volumes.</w:t>
      </w:r>
    </w:p>
    <w:p w:rsidR="003216B6" w:rsidRPr="00FF4B63" w:rsidRDefault="003216B6" w:rsidP="00B44850">
      <w:pPr>
        <w:pStyle w:val="DSSECSBodyText"/>
      </w:pPr>
      <w:r w:rsidRPr="00FF4B63">
        <w:t>Refer to</w:t>
      </w:r>
      <w:r w:rsidR="00E5737E">
        <w:t xml:space="preserve"> </w:t>
      </w:r>
      <w:hyperlink w:anchor="Appendix_D" w:history="1">
        <w:r w:rsidR="00E5737E" w:rsidRPr="00E5737E">
          <w:rPr>
            <w:rStyle w:val="Hyperlink"/>
          </w:rPr>
          <w:t>Appendix D: Feeder Key Transmission</w:t>
        </w:r>
      </w:hyperlink>
      <w:r w:rsidRPr="00FF4B63">
        <w:t xml:space="preserve"> </w:t>
      </w:r>
      <w:r w:rsidR="00E5737E">
        <w:t xml:space="preserve">for </w:t>
      </w:r>
      <w:r w:rsidRPr="00FF4B63">
        <w:t xml:space="preserve">information about </w:t>
      </w:r>
      <w:r w:rsidR="00B22B78" w:rsidRPr="00FF4B63">
        <w:t xml:space="preserve">Feeder Key </w:t>
      </w:r>
      <w:r w:rsidRPr="00FF4B63">
        <w:t>transmission.</w:t>
      </w:r>
    </w:p>
    <w:p w:rsidR="003216B6" w:rsidRPr="00FF4B63" w:rsidRDefault="003216B6" w:rsidP="00B44850">
      <w:pPr>
        <w:pStyle w:val="DSSECSBodyText"/>
      </w:pPr>
      <w:r w:rsidRPr="00FF4B63">
        <w:t>An example of the steps to produce this report follows:</w:t>
      </w:r>
    </w:p>
    <w:p w:rsidR="007666DC" w:rsidRDefault="007666DC" w:rsidP="007666DC">
      <w:pPr>
        <w:pStyle w:val="Steps"/>
        <w:keepNext/>
        <w:keepLines/>
        <w:pBdr>
          <w:top w:val="single" w:sz="4" w:space="1" w:color="auto"/>
          <w:left w:val="single" w:sz="4" w:space="4" w:color="auto"/>
          <w:bottom w:val="single" w:sz="4" w:space="1" w:color="auto"/>
          <w:right w:val="single" w:sz="4" w:space="4" w:color="auto"/>
        </w:pBdr>
      </w:pPr>
    </w:p>
    <w:p w:rsidR="003216B6" w:rsidRDefault="003216B6" w:rsidP="007666DC">
      <w:pPr>
        <w:pStyle w:val="Steps"/>
        <w:keepNext/>
        <w:keepLines/>
        <w:pBdr>
          <w:top w:val="single" w:sz="4" w:space="1" w:color="auto"/>
          <w:left w:val="single" w:sz="4" w:space="4" w:color="auto"/>
          <w:bottom w:val="single" w:sz="4" w:space="1" w:color="auto"/>
          <w:right w:val="single" w:sz="4" w:space="4" w:color="auto"/>
        </w:pBdr>
      </w:pPr>
      <w:r>
        <w:t xml:space="preserve">Select SAS Extract Audit Reports Option: </w:t>
      </w:r>
      <w:proofErr w:type="gramStart"/>
      <w:r>
        <w:t>rad  SAS</w:t>
      </w:r>
      <w:proofErr w:type="gramEnd"/>
      <w:r>
        <w:t xml:space="preserve"> Radiology Audit Report</w:t>
      </w:r>
    </w:p>
    <w:p w:rsidR="003216B6" w:rsidRDefault="003216B6" w:rsidP="007666DC">
      <w:pPr>
        <w:pStyle w:val="Steps"/>
        <w:keepNext/>
        <w:keepLines/>
        <w:pBdr>
          <w:top w:val="single" w:sz="4" w:space="1" w:color="auto"/>
          <w:left w:val="single" w:sz="4" w:space="4" w:color="auto"/>
          <w:bottom w:val="single" w:sz="4" w:space="1" w:color="auto"/>
          <w:right w:val="single" w:sz="4" w:space="4" w:color="auto"/>
        </w:pBdr>
      </w:pPr>
    </w:p>
    <w:p w:rsidR="003216B6" w:rsidRDefault="003216B6" w:rsidP="007666DC">
      <w:pPr>
        <w:pStyle w:val="Steps"/>
        <w:pBdr>
          <w:top w:val="single" w:sz="4" w:space="1" w:color="auto"/>
          <w:left w:val="single" w:sz="4" w:space="4" w:color="auto"/>
          <w:bottom w:val="single" w:sz="4" w:space="1" w:color="auto"/>
          <w:right w:val="single" w:sz="4" w:space="4" w:color="auto"/>
        </w:pBdr>
      </w:pPr>
    </w:p>
    <w:p w:rsidR="003216B6" w:rsidRDefault="003216B6" w:rsidP="007666DC">
      <w:pPr>
        <w:pStyle w:val="Steps"/>
        <w:pBdr>
          <w:top w:val="single" w:sz="4" w:space="1" w:color="auto"/>
          <w:left w:val="single" w:sz="4" w:space="4" w:color="auto"/>
          <w:bottom w:val="single" w:sz="4" w:space="1" w:color="auto"/>
          <w:right w:val="single" w:sz="4" w:space="4" w:color="auto"/>
        </w:pBdr>
      </w:pPr>
      <w:r>
        <w:t>Radiology Extract SAS Report</w:t>
      </w:r>
    </w:p>
    <w:p w:rsidR="003216B6" w:rsidRDefault="003216B6" w:rsidP="007666DC">
      <w:pPr>
        <w:pStyle w:val="Steps"/>
        <w:pBdr>
          <w:top w:val="single" w:sz="4" w:space="1" w:color="auto"/>
          <w:left w:val="single" w:sz="4" w:space="4" w:color="auto"/>
          <w:bottom w:val="single" w:sz="4" w:space="1" w:color="auto"/>
          <w:right w:val="single" w:sz="4" w:space="4" w:color="auto"/>
        </w:pBdr>
      </w:pPr>
    </w:p>
    <w:p w:rsidR="003216B6" w:rsidRDefault="003216B6" w:rsidP="007666DC">
      <w:pPr>
        <w:pStyle w:val="Steps"/>
        <w:pBdr>
          <w:top w:val="single" w:sz="4" w:space="1" w:color="auto"/>
          <w:left w:val="single" w:sz="4" w:space="4" w:color="auto"/>
          <w:bottom w:val="single" w:sz="4" w:space="1" w:color="auto"/>
          <w:right w:val="single" w:sz="4" w:space="4" w:color="auto"/>
        </w:pBdr>
      </w:pPr>
    </w:p>
    <w:p w:rsidR="003216B6" w:rsidRDefault="003216B6" w:rsidP="007666DC">
      <w:pPr>
        <w:pStyle w:val="Steps"/>
        <w:pBdr>
          <w:top w:val="single" w:sz="4" w:space="1" w:color="auto"/>
          <w:left w:val="single" w:sz="4" w:space="4" w:color="auto"/>
          <w:bottom w:val="single" w:sz="4" w:space="1" w:color="auto"/>
          <w:right w:val="single" w:sz="4" w:space="4" w:color="auto"/>
        </w:pBdr>
      </w:pPr>
      <w:r>
        <w:t>Select DSS EXTRACT LOG RECORD NUMBER</w:t>
      </w:r>
      <w:proofErr w:type="gramStart"/>
      <w:r>
        <w:t>: ?</w:t>
      </w:r>
      <w:proofErr w:type="gramEnd"/>
    </w:p>
    <w:p w:rsidR="003216B6" w:rsidRDefault="003216B6" w:rsidP="007666DC">
      <w:pPr>
        <w:pStyle w:val="Steps"/>
        <w:pBdr>
          <w:top w:val="single" w:sz="4" w:space="1" w:color="auto"/>
          <w:left w:val="single" w:sz="4" w:space="4" w:color="auto"/>
          <w:bottom w:val="single" w:sz="4" w:space="1" w:color="auto"/>
          <w:right w:val="single" w:sz="4" w:space="4" w:color="auto"/>
        </w:pBdr>
      </w:pPr>
      <w:r>
        <w:t xml:space="preserve"> Answer with DSS EXTRACT LOG RECORD NUMBER, or TYPE, or</w:t>
      </w:r>
    </w:p>
    <w:p w:rsidR="003216B6" w:rsidRDefault="003216B6" w:rsidP="007666DC">
      <w:pPr>
        <w:pStyle w:val="Steps"/>
        <w:pBdr>
          <w:top w:val="single" w:sz="4" w:space="1" w:color="auto"/>
          <w:left w:val="single" w:sz="4" w:space="4" w:color="auto"/>
          <w:bottom w:val="single" w:sz="4" w:space="1" w:color="auto"/>
          <w:right w:val="single" w:sz="4" w:space="4" w:color="auto"/>
        </w:pBdr>
      </w:pPr>
      <w:r>
        <w:t xml:space="preserve">     HEADER FOR MESSAGE</w:t>
      </w:r>
    </w:p>
    <w:p w:rsidR="003216B6" w:rsidRDefault="003216B6" w:rsidP="007666DC">
      <w:pPr>
        <w:pStyle w:val="Steps"/>
        <w:pBdr>
          <w:top w:val="single" w:sz="4" w:space="1" w:color="auto"/>
          <w:left w:val="single" w:sz="4" w:space="4" w:color="auto"/>
          <w:bottom w:val="single" w:sz="4" w:space="1" w:color="auto"/>
          <w:right w:val="single" w:sz="4" w:space="4" w:color="auto"/>
        </w:pBdr>
      </w:pPr>
      <w:r>
        <w:t xml:space="preserve"> Do you want the entire DSS EXTRACT LOG List? </w:t>
      </w:r>
      <w:proofErr w:type="gramStart"/>
      <w:r>
        <w:t>y  (</w:t>
      </w:r>
      <w:proofErr w:type="gramEnd"/>
      <w:r>
        <w:t>Yes)</w:t>
      </w:r>
    </w:p>
    <w:p w:rsidR="003216B6" w:rsidRDefault="003216B6" w:rsidP="007666DC">
      <w:pPr>
        <w:pStyle w:val="Steps"/>
        <w:pBdr>
          <w:top w:val="single" w:sz="4" w:space="1" w:color="auto"/>
          <w:left w:val="single" w:sz="4" w:space="4" w:color="auto"/>
          <w:bottom w:val="single" w:sz="4" w:space="1" w:color="auto"/>
          <w:right w:val="single" w:sz="4" w:space="4" w:color="auto"/>
        </w:pBdr>
      </w:pPr>
      <w:r>
        <w:lastRenderedPageBreak/>
        <w:t xml:space="preserve">   Choose from:</w:t>
      </w:r>
    </w:p>
    <w:p w:rsidR="003216B6" w:rsidRDefault="003216B6" w:rsidP="007666DC">
      <w:pPr>
        <w:pStyle w:val="Steps"/>
        <w:pBdr>
          <w:top w:val="single" w:sz="4" w:space="1" w:color="auto"/>
          <w:left w:val="single" w:sz="4" w:space="4" w:color="auto"/>
          <w:bottom w:val="single" w:sz="4" w:space="1" w:color="auto"/>
          <w:right w:val="single" w:sz="4" w:space="4" w:color="auto"/>
        </w:pBdr>
      </w:pPr>
      <w:r>
        <w:t xml:space="preserve">   4350        01-08-16     Radiology</w:t>
      </w:r>
    </w:p>
    <w:p w:rsidR="003216B6" w:rsidRDefault="003216B6" w:rsidP="007666DC">
      <w:pPr>
        <w:pStyle w:val="Steps"/>
        <w:pBdr>
          <w:top w:val="single" w:sz="4" w:space="1" w:color="auto"/>
          <w:left w:val="single" w:sz="4" w:space="4" w:color="auto"/>
          <w:bottom w:val="single" w:sz="4" w:space="1" w:color="auto"/>
          <w:right w:val="single" w:sz="4" w:space="4" w:color="auto"/>
        </w:pBdr>
      </w:pPr>
      <w:r>
        <w:t xml:space="preserve">   4366        02-08-16     Radiology</w:t>
      </w:r>
    </w:p>
    <w:p w:rsidR="003216B6" w:rsidRDefault="003216B6" w:rsidP="007666DC">
      <w:pPr>
        <w:pStyle w:val="Steps"/>
        <w:pBdr>
          <w:top w:val="single" w:sz="4" w:space="1" w:color="auto"/>
          <w:left w:val="single" w:sz="4" w:space="4" w:color="auto"/>
          <w:bottom w:val="single" w:sz="4" w:space="1" w:color="auto"/>
          <w:right w:val="single" w:sz="4" w:space="4" w:color="auto"/>
        </w:pBdr>
      </w:pPr>
      <w:r>
        <w:t xml:space="preserve">   4382        03-08-16     Radiology</w:t>
      </w:r>
    </w:p>
    <w:p w:rsidR="003216B6" w:rsidRDefault="003216B6" w:rsidP="007666DC">
      <w:pPr>
        <w:pStyle w:val="Steps"/>
        <w:pBdr>
          <w:top w:val="single" w:sz="4" w:space="1" w:color="auto"/>
          <w:left w:val="single" w:sz="4" w:space="4" w:color="auto"/>
          <w:bottom w:val="single" w:sz="4" w:space="1" w:color="auto"/>
          <w:right w:val="single" w:sz="4" w:space="4" w:color="auto"/>
        </w:pBdr>
      </w:pPr>
      <w:r>
        <w:t xml:space="preserve">    </w:t>
      </w:r>
    </w:p>
    <w:p w:rsidR="003216B6" w:rsidRDefault="003216B6" w:rsidP="007666DC">
      <w:pPr>
        <w:pStyle w:val="Steps"/>
        <w:pBdr>
          <w:top w:val="single" w:sz="4" w:space="1" w:color="auto"/>
          <w:left w:val="single" w:sz="4" w:space="4" w:color="auto"/>
          <w:bottom w:val="single" w:sz="4" w:space="1" w:color="auto"/>
          <w:right w:val="single" w:sz="4" w:space="4" w:color="auto"/>
        </w:pBdr>
      </w:pPr>
      <w:r>
        <w:t>Select DSS EXTRACT LOG RECORD NUMBER: 4350       01-08-16     Radiology</w:t>
      </w:r>
    </w:p>
    <w:p w:rsidR="003216B6" w:rsidRDefault="003216B6" w:rsidP="007666DC">
      <w:pPr>
        <w:pStyle w:val="Steps"/>
        <w:pBdr>
          <w:top w:val="single" w:sz="4" w:space="1" w:color="auto"/>
          <w:left w:val="single" w:sz="4" w:space="4" w:color="auto"/>
          <w:bottom w:val="single" w:sz="4" w:space="1" w:color="auto"/>
          <w:right w:val="single" w:sz="4" w:space="4" w:color="auto"/>
        </w:pBdr>
      </w:pPr>
    </w:p>
    <w:p w:rsidR="003216B6" w:rsidRDefault="003216B6" w:rsidP="007666DC">
      <w:pPr>
        <w:pStyle w:val="Steps"/>
        <w:pBdr>
          <w:top w:val="single" w:sz="4" w:space="1" w:color="auto"/>
          <w:left w:val="single" w:sz="4" w:space="4" w:color="auto"/>
          <w:bottom w:val="single" w:sz="4" w:space="1" w:color="auto"/>
          <w:right w:val="single" w:sz="4" w:space="4" w:color="auto"/>
        </w:pBdr>
      </w:pPr>
      <w:r>
        <w:t xml:space="preserve">     Extract:      Radiology #4350</w:t>
      </w:r>
    </w:p>
    <w:p w:rsidR="003216B6" w:rsidRDefault="003216B6" w:rsidP="007666DC">
      <w:pPr>
        <w:pStyle w:val="Steps"/>
        <w:pBdr>
          <w:top w:val="single" w:sz="4" w:space="1" w:color="auto"/>
          <w:left w:val="single" w:sz="4" w:space="4" w:color="auto"/>
          <w:bottom w:val="single" w:sz="4" w:space="1" w:color="auto"/>
          <w:right w:val="single" w:sz="4" w:space="4" w:color="auto"/>
        </w:pBdr>
      </w:pPr>
    </w:p>
    <w:p w:rsidR="003216B6" w:rsidRDefault="003216B6" w:rsidP="007666DC">
      <w:pPr>
        <w:pStyle w:val="Steps"/>
        <w:pBdr>
          <w:top w:val="single" w:sz="4" w:space="1" w:color="auto"/>
          <w:left w:val="single" w:sz="4" w:space="4" w:color="auto"/>
          <w:bottom w:val="single" w:sz="4" w:space="1" w:color="auto"/>
          <w:right w:val="single" w:sz="4" w:space="4" w:color="auto"/>
        </w:pBdr>
      </w:pPr>
      <w:r>
        <w:t xml:space="preserve">     Start date:   DEC 01, 2015</w:t>
      </w:r>
    </w:p>
    <w:p w:rsidR="003216B6" w:rsidRDefault="003216B6" w:rsidP="007666DC">
      <w:pPr>
        <w:pStyle w:val="Steps"/>
        <w:pBdr>
          <w:top w:val="single" w:sz="4" w:space="1" w:color="auto"/>
          <w:left w:val="single" w:sz="4" w:space="4" w:color="auto"/>
          <w:bottom w:val="single" w:sz="4" w:space="1" w:color="auto"/>
          <w:right w:val="single" w:sz="4" w:space="4" w:color="auto"/>
        </w:pBdr>
      </w:pPr>
      <w:r>
        <w:t xml:space="preserve">     End date:     DEC 31, 2015</w:t>
      </w:r>
    </w:p>
    <w:p w:rsidR="003216B6" w:rsidRDefault="003216B6" w:rsidP="007666DC">
      <w:pPr>
        <w:pStyle w:val="Steps"/>
        <w:pBdr>
          <w:top w:val="single" w:sz="4" w:space="1" w:color="auto"/>
          <w:left w:val="single" w:sz="4" w:space="4" w:color="auto"/>
          <w:bottom w:val="single" w:sz="4" w:space="1" w:color="auto"/>
          <w:right w:val="single" w:sz="4" w:space="4" w:color="auto"/>
        </w:pBdr>
      </w:pPr>
      <w:r>
        <w:t xml:space="preserve">     # </w:t>
      </w:r>
      <w:proofErr w:type="gramStart"/>
      <w:r>
        <w:t>of</w:t>
      </w:r>
      <w:proofErr w:type="gramEnd"/>
      <w:r>
        <w:t xml:space="preserve"> Records: 6188</w:t>
      </w:r>
    </w:p>
    <w:p w:rsidR="003216B6" w:rsidRDefault="003216B6" w:rsidP="007666DC">
      <w:pPr>
        <w:pStyle w:val="Steps"/>
        <w:pBdr>
          <w:top w:val="single" w:sz="4" w:space="1" w:color="auto"/>
          <w:left w:val="single" w:sz="4" w:space="4" w:color="auto"/>
          <w:bottom w:val="single" w:sz="4" w:space="1" w:color="auto"/>
          <w:right w:val="single" w:sz="4" w:space="4" w:color="auto"/>
        </w:pBdr>
      </w:pPr>
    </w:p>
    <w:p w:rsidR="003216B6" w:rsidRDefault="003216B6" w:rsidP="007666DC">
      <w:pPr>
        <w:pStyle w:val="Steps"/>
        <w:pBdr>
          <w:top w:val="single" w:sz="4" w:space="1" w:color="auto"/>
          <w:left w:val="single" w:sz="4" w:space="4" w:color="auto"/>
          <w:bottom w:val="single" w:sz="4" w:space="1" w:color="auto"/>
          <w:right w:val="single" w:sz="4" w:space="4" w:color="auto"/>
        </w:pBdr>
      </w:pPr>
      <w:r>
        <w:t xml:space="preserve">     The extract which you have chosen to audit</w:t>
      </w:r>
    </w:p>
    <w:p w:rsidR="003216B6" w:rsidRDefault="003216B6" w:rsidP="007666DC">
      <w:pPr>
        <w:pStyle w:val="Steps"/>
        <w:pBdr>
          <w:top w:val="single" w:sz="4" w:space="1" w:color="auto"/>
          <w:left w:val="single" w:sz="4" w:space="4" w:color="auto"/>
          <w:bottom w:val="single" w:sz="4" w:space="1" w:color="auto"/>
          <w:right w:val="single" w:sz="4" w:space="4" w:color="auto"/>
        </w:pBdr>
      </w:pPr>
      <w:r>
        <w:t xml:space="preserve">     </w:t>
      </w:r>
      <w:proofErr w:type="gramStart"/>
      <w:r>
        <w:t>was</w:t>
      </w:r>
      <w:proofErr w:type="gramEnd"/>
      <w:r>
        <w:t xml:space="preserve"> transmitted to Austin/DSS on JAN 08, 2016.</w:t>
      </w:r>
    </w:p>
    <w:p w:rsidR="003216B6" w:rsidRDefault="003216B6" w:rsidP="007666DC">
      <w:pPr>
        <w:pStyle w:val="Steps"/>
        <w:pBdr>
          <w:top w:val="single" w:sz="4" w:space="1" w:color="auto"/>
          <w:left w:val="single" w:sz="4" w:space="4" w:color="auto"/>
          <w:bottom w:val="single" w:sz="4" w:space="1" w:color="auto"/>
          <w:right w:val="single" w:sz="4" w:space="4" w:color="auto"/>
        </w:pBdr>
      </w:pPr>
    </w:p>
    <w:p w:rsidR="003216B6" w:rsidRDefault="003216B6" w:rsidP="007666DC">
      <w:pPr>
        <w:pStyle w:val="Steps"/>
        <w:pBdr>
          <w:top w:val="single" w:sz="4" w:space="1" w:color="auto"/>
          <w:left w:val="single" w:sz="4" w:space="4" w:color="auto"/>
          <w:bottom w:val="single" w:sz="4" w:space="1" w:color="auto"/>
          <w:right w:val="single" w:sz="4" w:space="4" w:color="auto"/>
        </w:pBdr>
      </w:pPr>
      <w:r>
        <w:t xml:space="preserve">Do you want to continue with this audit report? NO// </w:t>
      </w:r>
      <w:proofErr w:type="gramStart"/>
      <w:r>
        <w:t>y  YES</w:t>
      </w:r>
      <w:proofErr w:type="gramEnd"/>
    </w:p>
    <w:p w:rsidR="003216B6" w:rsidRDefault="003216B6" w:rsidP="007666DC">
      <w:pPr>
        <w:pStyle w:val="Steps"/>
        <w:pBdr>
          <w:top w:val="single" w:sz="4" w:space="1" w:color="auto"/>
          <w:left w:val="single" w:sz="4" w:space="4" w:color="auto"/>
          <w:bottom w:val="single" w:sz="4" w:space="1" w:color="auto"/>
          <w:right w:val="single" w:sz="4" w:space="4" w:color="auto"/>
        </w:pBdr>
      </w:pPr>
    </w:p>
    <w:p w:rsidR="003216B6" w:rsidRDefault="003216B6" w:rsidP="007666DC">
      <w:pPr>
        <w:pStyle w:val="Steps"/>
        <w:pBdr>
          <w:top w:val="single" w:sz="4" w:space="1" w:color="auto"/>
          <w:left w:val="single" w:sz="4" w:space="4" w:color="auto"/>
          <w:bottom w:val="single" w:sz="4" w:space="1" w:color="auto"/>
          <w:right w:val="single" w:sz="4" w:space="4" w:color="auto"/>
        </w:pBdr>
      </w:pPr>
      <w:r>
        <w:t xml:space="preserve">Do you want the output in exportable format? NO// </w:t>
      </w:r>
    </w:p>
    <w:p w:rsidR="003216B6" w:rsidRDefault="003216B6" w:rsidP="007666DC">
      <w:pPr>
        <w:pStyle w:val="Steps"/>
        <w:pBdr>
          <w:top w:val="single" w:sz="4" w:space="1" w:color="auto"/>
          <w:left w:val="single" w:sz="4" w:space="4" w:color="auto"/>
          <w:bottom w:val="single" w:sz="4" w:space="1" w:color="auto"/>
          <w:right w:val="single" w:sz="4" w:space="4" w:color="auto"/>
        </w:pBdr>
      </w:pPr>
    </w:p>
    <w:p w:rsidR="003216B6" w:rsidRDefault="003216B6" w:rsidP="007666DC">
      <w:pPr>
        <w:pStyle w:val="Steps"/>
        <w:pBdr>
          <w:top w:val="single" w:sz="4" w:space="1" w:color="auto"/>
          <w:left w:val="single" w:sz="4" w:space="4" w:color="auto"/>
          <w:bottom w:val="single" w:sz="4" w:space="1" w:color="auto"/>
          <w:right w:val="single" w:sz="4" w:space="4" w:color="auto"/>
        </w:pBdr>
      </w:pPr>
    </w:p>
    <w:p w:rsidR="003216B6" w:rsidRDefault="003216B6" w:rsidP="007666DC">
      <w:pPr>
        <w:pStyle w:val="Steps"/>
        <w:pBdr>
          <w:top w:val="single" w:sz="4" w:space="1" w:color="auto"/>
          <w:left w:val="single" w:sz="4" w:space="4" w:color="auto"/>
          <w:bottom w:val="single" w:sz="4" w:space="1" w:color="auto"/>
          <w:right w:val="single" w:sz="4" w:space="4" w:color="auto"/>
        </w:pBdr>
      </w:pPr>
      <w:r>
        <w:t>DEVICE: HOME// 0</w:t>
      </w:r>
      <w:proofErr w:type="gramStart"/>
      <w:r>
        <w:t>;132</w:t>
      </w:r>
      <w:proofErr w:type="gramEnd"/>
      <w:r>
        <w:t xml:space="preserve">  HOME (CRT)</w:t>
      </w:r>
    </w:p>
    <w:p w:rsidR="007666DC" w:rsidRDefault="007666DC" w:rsidP="007666DC">
      <w:pPr>
        <w:pStyle w:val="Steps"/>
        <w:pBdr>
          <w:top w:val="single" w:sz="4" w:space="1" w:color="auto"/>
          <w:left w:val="single" w:sz="4" w:space="4" w:color="auto"/>
          <w:bottom w:val="single" w:sz="4" w:space="1" w:color="auto"/>
          <w:right w:val="single" w:sz="4" w:space="4" w:color="auto"/>
        </w:pBdr>
      </w:pPr>
    </w:p>
    <w:p w:rsidR="003216B6" w:rsidRPr="00755AEF" w:rsidRDefault="003216B6" w:rsidP="00755AEF">
      <w:pPr>
        <w:pStyle w:val="FigureCaption"/>
      </w:pPr>
      <w:bookmarkStart w:id="4496" w:name="_Toc454958576"/>
      <w:bookmarkStart w:id="4497" w:name="_Toc463615282"/>
      <w:r w:rsidRPr="00755AEF">
        <w:t>Example: SAS Audit Report for Radiology (RAD) Extract Screen Print</w:t>
      </w:r>
      <w:bookmarkEnd w:id="4496"/>
      <w:bookmarkEnd w:id="4497"/>
    </w:p>
    <w:p w:rsidR="003216B6" w:rsidRDefault="003216B6" w:rsidP="00B44850">
      <w:pPr>
        <w:pStyle w:val="Figure"/>
      </w:pPr>
      <w:r w:rsidRPr="00293718">
        <w:rPr>
          <w:noProof/>
        </w:rPr>
        <w:drawing>
          <wp:inline distT="0" distB="0" distL="0" distR="0" wp14:anchorId="4F2B9851" wp14:editId="567F37A9">
            <wp:extent cx="5534798" cy="2760463"/>
            <wp:effectExtent l="19050" t="19050" r="27940" b="20955"/>
            <wp:docPr id="180" name="Picture 180" descr="Screen Capture of SAS Audit Report for Radiology (RAD) Extract Screen Print Version." title="SAS Audit Report for Radiology (RAD) Extrac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S Audit Report for Radiology Extract.png"/>
                    <pic:cNvPicPr/>
                  </pic:nvPicPr>
                  <pic:blipFill>
                    <a:blip r:embed="rId149">
                      <a:extLst>
                        <a:ext uri="{28A0092B-C50C-407E-A947-70E740481C1C}">
                          <a14:useLocalDpi xmlns:a14="http://schemas.microsoft.com/office/drawing/2010/main" val="0"/>
                        </a:ext>
                      </a:extLst>
                    </a:blip>
                    <a:stretch>
                      <a:fillRect/>
                    </a:stretch>
                  </pic:blipFill>
                  <pic:spPr>
                    <a:xfrm>
                      <a:off x="0" y="0"/>
                      <a:ext cx="5534798" cy="2760463"/>
                    </a:xfrm>
                    <a:prstGeom prst="rect">
                      <a:avLst/>
                    </a:prstGeom>
                    <a:ln>
                      <a:solidFill>
                        <a:sysClr val="windowText" lastClr="000000"/>
                      </a:solidFill>
                    </a:ln>
                  </pic:spPr>
                </pic:pic>
              </a:graphicData>
            </a:graphic>
          </wp:inline>
        </w:drawing>
      </w:r>
    </w:p>
    <w:p w:rsidR="003216B6" w:rsidRPr="00FF4B63" w:rsidRDefault="003216B6" w:rsidP="00B44850">
      <w:pPr>
        <w:pStyle w:val="DSSECSBodyText"/>
        <w:rPr>
          <w:rFonts w:cs="Arial"/>
        </w:rPr>
      </w:pPr>
      <w:r w:rsidRPr="00FF4B63">
        <w:rPr>
          <w:rFonts w:cs="Arial"/>
        </w:rPr>
        <w:t xml:space="preserve">Guidance for capturing exported data into spreadsheets and the additional DSS application steps required to produce exportable versions of reports </w:t>
      </w:r>
      <w:r w:rsidR="003344AD">
        <w:rPr>
          <w:rFonts w:cs="Arial"/>
        </w:rPr>
        <w:t xml:space="preserve">are located </w:t>
      </w:r>
      <w:r w:rsidRPr="00FF4B63">
        <w:rPr>
          <w:rFonts w:cs="Arial"/>
        </w:rPr>
        <w:t xml:space="preserve">in </w:t>
      </w:r>
      <w:hyperlink w:anchor="Appendix_C" w:tooltip="Hyperlink to Appendix C.  Exporting a Report to a Spreadsheet" w:history="1">
        <w:r w:rsidRPr="00FF4B63">
          <w:rPr>
            <w:rStyle w:val="Hyperlink"/>
            <w:rFonts w:eastAsiaTheme="majorEastAsia" w:cs="Arial"/>
          </w:rPr>
          <w:t xml:space="preserve">Appendix </w:t>
        </w:r>
        <w:r w:rsidR="007666DC" w:rsidRPr="00FF4B63">
          <w:rPr>
            <w:rStyle w:val="Hyperlink"/>
            <w:rFonts w:eastAsiaTheme="majorEastAsia" w:cs="Arial"/>
          </w:rPr>
          <w:t>F</w:t>
        </w:r>
        <w:r w:rsidRPr="00FF4B63">
          <w:rPr>
            <w:rStyle w:val="Hyperlink"/>
            <w:rFonts w:eastAsiaTheme="majorEastAsia" w:cs="Arial"/>
          </w:rPr>
          <w:t>: Exporting a Report to a Spreadsheet</w:t>
        </w:r>
      </w:hyperlink>
      <w:r w:rsidRPr="00FF4B63">
        <w:rPr>
          <w:rFonts w:cs="Arial"/>
        </w:rPr>
        <w:t>.</w:t>
      </w:r>
    </w:p>
    <w:p w:rsidR="003216B6" w:rsidRPr="00FF4B63" w:rsidRDefault="003216B6" w:rsidP="00B44850">
      <w:pPr>
        <w:pStyle w:val="DSSECSBodyText"/>
        <w:rPr>
          <w:rFonts w:cs="Arial"/>
        </w:rPr>
      </w:pPr>
      <w:r w:rsidRPr="00FF4B63">
        <w:rPr>
          <w:rFonts w:cs="Arial"/>
        </w:rPr>
        <w:t xml:space="preserve">The following example shows the report after it has been produced in </w:t>
      </w:r>
      <w:r w:rsidR="00422425">
        <w:rPr>
          <w:rFonts w:cs="Arial"/>
        </w:rPr>
        <w:t xml:space="preserve">an </w:t>
      </w:r>
      <w:r w:rsidRPr="00FF4B63">
        <w:rPr>
          <w:rFonts w:cs="Arial"/>
        </w:rPr>
        <w:t>exportable format and imported into a spreadsheet:</w:t>
      </w:r>
    </w:p>
    <w:p w:rsidR="003216B6" w:rsidRPr="00755AEF" w:rsidRDefault="003216B6" w:rsidP="00755AEF">
      <w:pPr>
        <w:pStyle w:val="FigureCaption"/>
      </w:pPr>
      <w:bookmarkStart w:id="4498" w:name="_Toc454958577"/>
      <w:bookmarkStart w:id="4499" w:name="_Toc463615283"/>
      <w:r w:rsidRPr="00755AEF">
        <w:lastRenderedPageBreak/>
        <w:t>Example: Exported SAS Audit Report for Radiology (RAD) Extract</w:t>
      </w:r>
      <w:bookmarkEnd w:id="4498"/>
      <w:bookmarkEnd w:id="4499"/>
    </w:p>
    <w:p w:rsidR="003216B6" w:rsidRDefault="003216B6" w:rsidP="00B44850">
      <w:pPr>
        <w:pStyle w:val="Figure"/>
      </w:pPr>
      <w:r w:rsidRPr="00293718">
        <w:rPr>
          <w:noProof/>
        </w:rPr>
        <w:drawing>
          <wp:inline distT="0" distB="0" distL="0" distR="0" wp14:anchorId="69873F3C" wp14:editId="0491CFC5">
            <wp:extent cx="5353050" cy="2482997"/>
            <wp:effectExtent l="19050" t="19050" r="19050" b="12700"/>
            <wp:docPr id="181" name="Picture 60" descr="Spreadsheet includes Extract Log Number, Division/Site, Feeder Location, Feeder Key, Total Quantity Quantity per Feeder Location and Grand Total Quantity for Division." title="Exported SAS Audit Report for Radiology (RAD) Ex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353050" cy="2482997"/>
                    </a:xfrm>
                    <a:prstGeom prst="rect">
                      <a:avLst/>
                    </a:prstGeom>
                    <a:noFill/>
                    <a:ln>
                      <a:solidFill>
                        <a:schemeClr val="tx1"/>
                      </a:solidFill>
                    </a:ln>
                  </pic:spPr>
                </pic:pic>
              </a:graphicData>
            </a:graphic>
          </wp:inline>
        </w:drawing>
      </w:r>
    </w:p>
    <w:p w:rsidR="003216B6" w:rsidRPr="00755AEF" w:rsidRDefault="003216B6" w:rsidP="00B44850">
      <w:pPr>
        <w:pStyle w:val="Heading3"/>
      </w:pPr>
      <w:bookmarkStart w:id="4500" w:name="_Toc450829835"/>
      <w:bookmarkStart w:id="4501" w:name="_Toc454958445"/>
      <w:bookmarkStart w:id="4502" w:name="_Toc459041177"/>
      <w:bookmarkStart w:id="4503" w:name="_Toc459043728"/>
      <w:r w:rsidRPr="00755AEF">
        <w:t>SAS Surgery Audit Report</w:t>
      </w:r>
      <w:bookmarkEnd w:id="4500"/>
      <w:bookmarkEnd w:id="4501"/>
      <w:bookmarkEnd w:id="4502"/>
      <w:bookmarkEnd w:id="4503"/>
    </w:p>
    <w:p w:rsidR="003216B6" w:rsidRPr="00FF4B63" w:rsidRDefault="003216B6" w:rsidP="00B44850">
      <w:pPr>
        <w:pStyle w:val="DSSECSBodyText"/>
      </w:pPr>
      <w:r w:rsidRPr="00FF4B63">
        <w:t xml:space="preserve">This option emulates the SAS routine at the AITC, which creates new records from the surgery extract. </w:t>
      </w:r>
      <w:r w:rsidR="003344AD">
        <w:t>Users c</w:t>
      </w:r>
      <w:r w:rsidRPr="00FF4B63">
        <w:t xml:space="preserve">an print a </w:t>
      </w:r>
      <w:r w:rsidR="003344AD" w:rsidRPr="00FF4B63">
        <w:t>Summary Report</w:t>
      </w:r>
      <w:r w:rsidR="003344AD">
        <w:t>,</w:t>
      </w:r>
      <w:r w:rsidR="003344AD" w:rsidRPr="00FF4B63">
        <w:t xml:space="preserve"> </w:t>
      </w:r>
      <w:r w:rsidRPr="00FF4B63">
        <w:t xml:space="preserve">for all records sorted by </w:t>
      </w:r>
      <w:r w:rsidR="003344AD" w:rsidRPr="00FF4B63">
        <w:t>Feeder Location</w:t>
      </w:r>
      <w:r w:rsidRPr="00FF4B63">
        <w:t xml:space="preserve"> and </w:t>
      </w:r>
      <w:r w:rsidR="003344AD" w:rsidRPr="00FF4B63">
        <w:t>Feeder Key</w:t>
      </w:r>
      <w:r w:rsidRPr="00FF4B63">
        <w:t>.</w:t>
      </w:r>
    </w:p>
    <w:p w:rsidR="003216B6" w:rsidRPr="00FF4B63" w:rsidRDefault="003216B6" w:rsidP="00B44850">
      <w:pPr>
        <w:pStyle w:val="DSSECSBodyText"/>
      </w:pPr>
      <w:r w:rsidRPr="00FF4B63">
        <w:t xml:space="preserve">Refer to </w:t>
      </w:r>
      <w:hyperlink w:anchor="Appendix_D" w:history="1">
        <w:r w:rsidR="00EF4B1C" w:rsidRPr="00EF4B1C">
          <w:rPr>
            <w:rStyle w:val="Hyperlink"/>
          </w:rPr>
          <w:t>Appendix D: Feeder Key Transmission</w:t>
        </w:r>
      </w:hyperlink>
      <w:r w:rsidR="00C819F6">
        <w:t xml:space="preserve"> </w:t>
      </w:r>
      <w:r w:rsidRPr="00FF4B63">
        <w:t xml:space="preserve">for information about </w:t>
      </w:r>
      <w:r w:rsidR="003344AD" w:rsidRPr="00FF4B63">
        <w:t xml:space="preserve">Feeder Key </w:t>
      </w:r>
      <w:r w:rsidRPr="00FF4B63">
        <w:t>transmission.</w:t>
      </w:r>
    </w:p>
    <w:p w:rsidR="003216B6" w:rsidRPr="00FF4B63" w:rsidRDefault="003216B6" w:rsidP="00B44850">
      <w:pPr>
        <w:pStyle w:val="DSSECSBodyText"/>
      </w:pPr>
      <w:r w:rsidRPr="00FF4B63">
        <w:t>An example of the steps to produce this report follows:</w:t>
      </w:r>
    </w:p>
    <w:p w:rsidR="0009207F" w:rsidRDefault="0009207F"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Select SAS Extract Audit Reports Option: </w:t>
      </w:r>
      <w:proofErr w:type="gramStart"/>
      <w:r>
        <w:t>sur  SAS</w:t>
      </w:r>
      <w:proofErr w:type="gramEnd"/>
      <w:r>
        <w:t xml:space="preserve"> Surgery Audit Report</w:t>
      </w: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r>
        <w:t>Surgery Extract SAS Report</w:t>
      </w: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r>
        <w:t>Select DSS EXTRACT LOG RECORD NUMBER</w:t>
      </w:r>
      <w:proofErr w:type="gramStart"/>
      <w:r>
        <w:t>: ?</w:t>
      </w:r>
      <w:proofErr w:type="gramEnd"/>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Answer with DSS EXTRACT LOG RECORD NUMBER, or TYPE, or</w:t>
      </w: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HEADER FOR MESSAGE</w:t>
      </w: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Do you want the entire DSS EXTRACT LOG List? </w:t>
      </w:r>
      <w:proofErr w:type="gramStart"/>
      <w:r>
        <w:t>y  (</w:t>
      </w:r>
      <w:proofErr w:type="gramEnd"/>
      <w:r>
        <w:t>Yes)</w:t>
      </w: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Choose from:</w:t>
      </w: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4354        01-08-16     Surgery</w:t>
      </w: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4370        02-09-16     Surgery</w:t>
      </w: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4383        03-08-16     Surgery</w:t>
      </w: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w:t>
      </w:r>
    </w:p>
    <w:p w:rsidR="003216B6" w:rsidRDefault="003216B6" w:rsidP="0009207F">
      <w:pPr>
        <w:pStyle w:val="Steps"/>
        <w:keepNext/>
        <w:keepLines/>
        <w:pBdr>
          <w:top w:val="single" w:sz="4" w:space="1" w:color="auto"/>
          <w:left w:val="single" w:sz="4" w:space="4" w:color="auto"/>
          <w:bottom w:val="single" w:sz="4" w:space="1" w:color="auto"/>
          <w:right w:val="single" w:sz="4" w:space="4" w:color="auto"/>
        </w:pBdr>
      </w:pPr>
      <w:r>
        <w:t>Select DSS EXTRACT LOG RECORD NUMBER: 4354       01-08-16     Surgery</w:t>
      </w:r>
    </w:p>
    <w:p w:rsidR="003216B6" w:rsidRDefault="003216B6" w:rsidP="0009207F">
      <w:pPr>
        <w:pStyle w:val="Steps"/>
        <w:keepNext/>
        <w:keepLines/>
        <w:pBdr>
          <w:top w:val="single" w:sz="4" w:space="1" w:color="auto"/>
          <w:left w:val="single" w:sz="4" w:space="4" w:color="auto"/>
          <w:bottom w:val="single" w:sz="4" w:space="1" w:color="auto"/>
          <w:right w:val="single" w:sz="4" w:space="4" w:color="auto"/>
        </w:pBdr>
      </w:pPr>
    </w:p>
    <w:p w:rsidR="003216B6" w:rsidRDefault="003216B6" w:rsidP="0009207F">
      <w:pPr>
        <w:pStyle w:val="Steps"/>
        <w:keepNext/>
        <w:keepLines/>
        <w:pBdr>
          <w:top w:val="single" w:sz="4" w:space="1" w:color="auto"/>
          <w:left w:val="single" w:sz="4" w:space="4" w:color="auto"/>
          <w:bottom w:val="single" w:sz="4" w:space="1" w:color="auto"/>
          <w:right w:val="single" w:sz="4" w:space="4" w:color="auto"/>
        </w:pBdr>
      </w:pPr>
      <w:r>
        <w:t xml:space="preserve">     Extract:      Surgery #4354</w:t>
      </w: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Start date:   DEC 01, 2015</w:t>
      </w: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End date:     DEC 31, 2015</w:t>
      </w: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 </w:t>
      </w:r>
      <w:proofErr w:type="gramStart"/>
      <w:r>
        <w:t>of</w:t>
      </w:r>
      <w:proofErr w:type="gramEnd"/>
      <w:r>
        <w:t xml:space="preserve"> Records: 486</w:t>
      </w: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The extract which you have chosen to audit</w:t>
      </w: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w:t>
      </w:r>
      <w:proofErr w:type="gramStart"/>
      <w:r>
        <w:t>was</w:t>
      </w:r>
      <w:proofErr w:type="gramEnd"/>
      <w:r>
        <w:t xml:space="preserve"> transmitted to Austin/DSS on JAN 08, 2016.</w:t>
      </w: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keepNext/>
        <w:keepLines/>
        <w:pBdr>
          <w:top w:val="single" w:sz="4" w:space="1" w:color="auto"/>
          <w:left w:val="single" w:sz="4" w:space="4" w:color="auto"/>
          <w:bottom w:val="single" w:sz="4" w:space="1" w:color="auto"/>
          <w:right w:val="single" w:sz="4" w:space="4" w:color="auto"/>
        </w:pBdr>
      </w:pPr>
      <w:r>
        <w:t xml:space="preserve">Do you want to continue with this audit report? NO// </w:t>
      </w:r>
      <w:proofErr w:type="gramStart"/>
      <w:r>
        <w:t>y  YES</w:t>
      </w:r>
      <w:proofErr w:type="gramEnd"/>
    </w:p>
    <w:p w:rsidR="003216B6" w:rsidRDefault="003216B6" w:rsidP="0009207F">
      <w:pPr>
        <w:pStyle w:val="Steps"/>
        <w:keepNext/>
        <w:keepLine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r>
        <w:lastRenderedPageBreak/>
        <w:t xml:space="preserve">Do you want the output in exportable format? NO// </w:t>
      </w: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r>
        <w:t>DEVICE: HOME// 0</w:t>
      </w:r>
      <w:proofErr w:type="gramStart"/>
      <w:r>
        <w:t>;132</w:t>
      </w:r>
      <w:proofErr w:type="gramEnd"/>
      <w:r>
        <w:t xml:space="preserve">  HOME (CRT)</w:t>
      </w: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Pr="008F4955" w:rsidRDefault="003216B6" w:rsidP="00755AEF">
      <w:pPr>
        <w:pStyle w:val="FigureCaption"/>
      </w:pPr>
      <w:bookmarkStart w:id="4504" w:name="_Toc454958578"/>
      <w:bookmarkStart w:id="4505" w:name="_Toc463615284"/>
      <w:r w:rsidRPr="008F4955">
        <w:t>Example: SAS Audit Report for Surgery (SUR) Extract Screen Print</w:t>
      </w:r>
      <w:bookmarkEnd w:id="4504"/>
      <w:bookmarkEnd w:id="4505"/>
    </w:p>
    <w:p w:rsidR="003216B6" w:rsidRDefault="003216B6" w:rsidP="00B44850">
      <w:pPr>
        <w:pStyle w:val="Figure"/>
      </w:pPr>
      <w:r w:rsidRPr="00293718">
        <w:rPr>
          <w:noProof/>
        </w:rPr>
        <w:drawing>
          <wp:inline distT="0" distB="0" distL="0" distR="0" wp14:anchorId="6261FCFD" wp14:editId="64336374">
            <wp:extent cx="5048770" cy="2587181"/>
            <wp:effectExtent l="19050" t="19050" r="19050" b="22860"/>
            <wp:docPr id="182" name="Picture 182" descr="Screen Capture of SAS Audit Report for Surgery (SUR) Extract Screen Print Version." title="SAS Audit Report for Surgery (SUR) Extrac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S Audit Report for Surgery Extract.png"/>
                    <pic:cNvPicPr/>
                  </pic:nvPicPr>
                  <pic:blipFill>
                    <a:blip r:embed="rId151">
                      <a:extLst>
                        <a:ext uri="{28A0092B-C50C-407E-A947-70E740481C1C}">
                          <a14:useLocalDpi xmlns:a14="http://schemas.microsoft.com/office/drawing/2010/main" val="0"/>
                        </a:ext>
                      </a:extLst>
                    </a:blip>
                    <a:stretch>
                      <a:fillRect/>
                    </a:stretch>
                  </pic:blipFill>
                  <pic:spPr>
                    <a:xfrm>
                      <a:off x="0" y="0"/>
                      <a:ext cx="5048770" cy="2587181"/>
                    </a:xfrm>
                    <a:prstGeom prst="rect">
                      <a:avLst/>
                    </a:prstGeom>
                    <a:ln>
                      <a:solidFill>
                        <a:sysClr val="windowText" lastClr="000000"/>
                      </a:solidFill>
                    </a:ln>
                  </pic:spPr>
                </pic:pic>
              </a:graphicData>
            </a:graphic>
          </wp:inline>
        </w:drawing>
      </w:r>
    </w:p>
    <w:p w:rsidR="003216B6" w:rsidRPr="00FF4B63" w:rsidRDefault="003216B6" w:rsidP="00B44850">
      <w:pPr>
        <w:pStyle w:val="DSSECSBodyText"/>
      </w:pPr>
      <w:r w:rsidRPr="00FF4B63">
        <w:t xml:space="preserve">Guidance for capturing exported data into spreadsheets and the additional DSS application steps required to produce exportable versions of reports </w:t>
      </w:r>
      <w:r w:rsidR="003344AD">
        <w:t xml:space="preserve">are located </w:t>
      </w:r>
      <w:r w:rsidRPr="00FF4B63">
        <w:t xml:space="preserve">in </w:t>
      </w:r>
      <w:hyperlink w:anchor="Appendix_C" w:tooltip="Hyperlink to Appendix C.  Exporting a Report to a Spreadsheet" w:history="1">
        <w:r w:rsidRPr="00FF4B63">
          <w:rPr>
            <w:rStyle w:val="Hyperlink"/>
            <w:rFonts w:eastAsiaTheme="majorEastAsia" w:cs="Arial"/>
          </w:rPr>
          <w:t xml:space="preserve">Appendix </w:t>
        </w:r>
        <w:r w:rsidR="0009207F" w:rsidRPr="00FF4B63">
          <w:rPr>
            <w:rStyle w:val="Hyperlink"/>
            <w:rFonts w:eastAsiaTheme="majorEastAsia" w:cs="Arial"/>
          </w:rPr>
          <w:t>F</w:t>
        </w:r>
        <w:r w:rsidRPr="00FF4B63">
          <w:rPr>
            <w:rStyle w:val="Hyperlink"/>
            <w:rFonts w:eastAsiaTheme="majorEastAsia" w:cs="Arial"/>
          </w:rPr>
          <w:t>: Exporting a Report to a Spreadsheet</w:t>
        </w:r>
      </w:hyperlink>
      <w:r w:rsidRPr="00FF4B63">
        <w:t>.</w:t>
      </w:r>
    </w:p>
    <w:p w:rsidR="003216B6" w:rsidRPr="00FF4B63" w:rsidRDefault="003216B6" w:rsidP="00B44850">
      <w:pPr>
        <w:pStyle w:val="DSSECSBodyText"/>
        <w:rPr>
          <w:sz w:val="28"/>
        </w:rPr>
      </w:pPr>
      <w:r w:rsidRPr="00FF4B63">
        <w:rPr>
          <w:szCs w:val="24"/>
        </w:rPr>
        <w:t xml:space="preserve">The following example shows the report after it has been produced in </w:t>
      </w:r>
      <w:r w:rsidR="00422425">
        <w:rPr>
          <w:szCs w:val="24"/>
        </w:rPr>
        <w:t xml:space="preserve">an </w:t>
      </w:r>
      <w:r w:rsidRPr="00FF4B63">
        <w:rPr>
          <w:szCs w:val="24"/>
        </w:rPr>
        <w:t>exportable format and imported into a spreadsheet:</w:t>
      </w:r>
    </w:p>
    <w:p w:rsidR="003216B6" w:rsidRPr="008F4955" w:rsidRDefault="003216B6" w:rsidP="008F4955">
      <w:pPr>
        <w:pStyle w:val="FigureCaption"/>
      </w:pPr>
      <w:bookmarkStart w:id="4506" w:name="_Toc454958579"/>
      <w:bookmarkStart w:id="4507" w:name="_Toc463615285"/>
      <w:r w:rsidRPr="008F4955">
        <w:t>Example: Exported SAS Audit Report for Surgery (SUR) Extract</w:t>
      </w:r>
      <w:bookmarkEnd w:id="4506"/>
      <w:bookmarkEnd w:id="4507"/>
    </w:p>
    <w:p w:rsidR="003216B6" w:rsidRDefault="003216B6" w:rsidP="00B44850">
      <w:pPr>
        <w:pStyle w:val="Figure"/>
      </w:pPr>
      <w:r w:rsidRPr="00293718">
        <w:rPr>
          <w:noProof/>
        </w:rPr>
        <w:drawing>
          <wp:inline distT="0" distB="0" distL="0" distR="0" wp14:anchorId="227B4869" wp14:editId="6E95B3DE">
            <wp:extent cx="4962525" cy="1137750"/>
            <wp:effectExtent l="19050" t="19050" r="9525" b="24765"/>
            <wp:docPr id="183" name="Picture 61" descr="Spreadsheet includes Extract Log Number, Division/Site, Feeder Location, Feeder Location Name, Feeder Key and Quantity." title="Exported SAS Audit Report for Surgery (SUR) Ex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4962525" cy="1137750"/>
                    </a:xfrm>
                    <a:prstGeom prst="rect">
                      <a:avLst/>
                    </a:prstGeom>
                    <a:noFill/>
                    <a:ln>
                      <a:solidFill>
                        <a:schemeClr val="tx1"/>
                      </a:solidFill>
                    </a:ln>
                  </pic:spPr>
                </pic:pic>
              </a:graphicData>
            </a:graphic>
          </wp:inline>
        </w:drawing>
      </w:r>
    </w:p>
    <w:p w:rsidR="003216B6" w:rsidRPr="008F4955" w:rsidRDefault="003216B6" w:rsidP="00B44850">
      <w:pPr>
        <w:pStyle w:val="Heading2"/>
      </w:pPr>
      <w:bookmarkStart w:id="4508" w:name="_Toc453227609"/>
      <w:bookmarkStart w:id="4509" w:name="_Toc453227728"/>
      <w:bookmarkStart w:id="4510" w:name="_Toc453574335"/>
      <w:bookmarkStart w:id="4511" w:name="_Toc453574461"/>
      <w:bookmarkStart w:id="4512" w:name="_Toc450829836"/>
      <w:bookmarkStart w:id="4513" w:name="_Toc454958446"/>
      <w:bookmarkStart w:id="4514" w:name="_Toc459041178"/>
      <w:bookmarkStart w:id="4515" w:name="_Toc459043729"/>
      <w:bookmarkEnd w:id="4508"/>
      <w:bookmarkEnd w:id="4509"/>
      <w:bookmarkEnd w:id="4510"/>
      <w:bookmarkEnd w:id="4511"/>
      <w:r w:rsidRPr="008F4955">
        <w:t>Extract Audit Reports</w:t>
      </w:r>
      <w:bookmarkEnd w:id="4512"/>
      <w:bookmarkEnd w:id="4513"/>
      <w:bookmarkEnd w:id="4514"/>
      <w:bookmarkEnd w:id="4515"/>
    </w:p>
    <w:p w:rsidR="003216B6" w:rsidRPr="00FF4B63" w:rsidRDefault="003216B6" w:rsidP="00B44850">
      <w:pPr>
        <w:pStyle w:val="DSSECSBodyText"/>
      </w:pPr>
      <w:r w:rsidRPr="00FF4B63">
        <w:t xml:space="preserve">This section contains a brief description followed by a sample output for each Extract Audit Reports option. To execute any of the Extract Audit Reports options, enter the DSS Extract Log Record Number, starting and ending dates, divisions, locations, or accession areas (as appropriate), and a printer device. There is also a narrative portion of each report that prints </w:t>
      </w:r>
      <w:r w:rsidRPr="00FF4B63">
        <w:rPr>
          <w:i/>
        </w:rPr>
        <w:t>only</w:t>
      </w:r>
      <w:r w:rsidRPr="00FF4B63">
        <w:t xml:space="preserve"> if the report is sent to a printer device. The format of the narrative is the same for all </w:t>
      </w:r>
      <w:r w:rsidR="00F00210" w:rsidRPr="00FF4B63">
        <w:t>Extract Audit Reports</w:t>
      </w:r>
      <w:r w:rsidRPr="00FF4B63">
        <w:t>, but the content var</w:t>
      </w:r>
      <w:r w:rsidR="00F00210">
        <w:t>ies</w:t>
      </w:r>
      <w:r w:rsidRPr="00FF4B63">
        <w:t xml:space="preserve"> for each report. </w:t>
      </w:r>
    </w:p>
    <w:p w:rsidR="003216B6" w:rsidRPr="00FF4B63" w:rsidRDefault="00F00210" w:rsidP="00B44850">
      <w:pPr>
        <w:pStyle w:val="DSSECSBodyText"/>
      </w:pPr>
      <w:r>
        <w:t>R</w:t>
      </w:r>
      <w:r w:rsidR="003216B6" w:rsidRPr="00FF4B63">
        <w:t xml:space="preserve">efer to the current DSS Extracts Version 3.0 Data Definitions Guide </w:t>
      </w:r>
      <w:r>
        <w:t>listed,</w:t>
      </w:r>
      <w:r w:rsidR="003216B6" w:rsidRPr="00FF4B63">
        <w:t xml:space="preserve"> in the References and Resources section of this document and the Extract File Formats Manual</w:t>
      </w:r>
      <w:r>
        <w:t>,</w:t>
      </w:r>
      <w:r w:rsidR="003216B6" w:rsidRPr="00FF4B63">
        <w:t xml:space="preserve"> for more information about the record layout</w:t>
      </w:r>
      <w:r>
        <w:t>,</w:t>
      </w:r>
      <w:r w:rsidR="003216B6" w:rsidRPr="00FF4B63">
        <w:t xml:space="preserve"> for the extracted fields.</w:t>
      </w:r>
    </w:p>
    <w:p w:rsidR="003216B6" w:rsidRPr="00FF4B63" w:rsidRDefault="00F00210" w:rsidP="00B44850">
      <w:pPr>
        <w:pStyle w:val="DSSECSBodyText"/>
      </w:pPr>
      <w:r>
        <w:lastRenderedPageBreak/>
        <w:t xml:space="preserve">When the </w:t>
      </w:r>
      <w:r w:rsidR="003216B6" w:rsidRPr="00FF4B63">
        <w:t>Extract Audit Reports option</w:t>
      </w:r>
      <w:r>
        <w:t>,</w:t>
      </w:r>
      <w:r w:rsidR="003216B6" w:rsidRPr="00FF4B63">
        <w:t xml:space="preserve"> from the Extract Managers Menu</w:t>
      </w:r>
      <w:r>
        <w:t xml:space="preserve">, is selected </w:t>
      </w:r>
      <w:r w:rsidR="003216B6" w:rsidRPr="00FF4B63">
        <w:t>the following menu and options</w:t>
      </w:r>
      <w:r>
        <w:t xml:space="preserve"> are displayed:</w:t>
      </w:r>
    </w:p>
    <w:p w:rsidR="003216B6" w:rsidRPr="008F4955" w:rsidRDefault="003216B6" w:rsidP="008F4955">
      <w:pPr>
        <w:pStyle w:val="FigureCaption"/>
      </w:pPr>
      <w:bookmarkStart w:id="4516" w:name="_Toc454958580"/>
      <w:bookmarkStart w:id="4517" w:name="_Toc463615286"/>
      <w:r w:rsidRPr="008F4955">
        <w:t>Example: Extract Audit Reports Menu on Extract Managers Menu</w:t>
      </w:r>
      <w:bookmarkEnd w:id="4516"/>
      <w:bookmarkEnd w:id="4517"/>
    </w:p>
    <w:p w:rsidR="003216B6" w:rsidRDefault="003216B6" w:rsidP="00B44850">
      <w:pPr>
        <w:pStyle w:val="Figure"/>
      </w:pPr>
      <w:r w:rsidRPr="00293718">
        <w:rPr>
          <w:noProof/>
        </w:rPr>
        <w:drawing>
          <wp:inline distT="0" distB="0" distL="0" distR="0" wp14:anchorId="00222FAF" wp14:editId="3A8BEC92">
            <wp:extent cx="4972744" cy="2600688"/>
            <wp:effectExtent l="19050" t="19050" r="18415" b="28575"/>
            <wp:docPr id="184" name="Picture 184" title="Extract Audit Reports Menu on Extract Manager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ract Audit Reports Menu on Extract Managers Menu.png"/>
                    <pic:cNvPicPr/>
                  </pic:nvPicPr>
                  <pic:blipFill>
                    <a:blip r:embed="rId153">
                      <a:extLst>
                        <a:ext uri="{28A0092B-C50C-407E-A947-70E740481C1C}">
                          <a14:useLocalDpi xmlns:a14="http://schemas.microsoft.com/office/drawing/2010/main" val="0"/>
                        </a:ext>
                      </a:extLst>
                    </a:blip>
                    <a:stretch>
                      <a:fillRect/>
                    </a:stretch>
                  </pic:blipFill>
                  <pic:spPr>
                    <a:xfrm>
                      <a:off x="0" y="0"/>
                      <a:ext cx="4972744" cy="2600688"/>
                    </a:xfrm>
                    <a:prstGeom prst="rect">
                      <a:avLst/>
                    </a:prstGeom>
                    <a:ln>
                      <a:solidFill>
                        <a:sysClr val="windowText" lastClr="000000"/>
                      </a:solidFill>
                    </a:ln>
                  </pic:spPr>
                </pic:pic>
              </a:graphicData>
            </a:graphic>
          </wp:inline>
        </w:drawing>
      </w:r>
    </w:p>
    <w:p w:rsidR="003216B6" w:rsidRPr="00812C8C" w:rsidRDefault="003216B6" w:rsidP="00B44850">
      <w:pPr>
        <w:pStyle w:val="DSSECSBodyText"/>
        <w:rPr>
          <w:rFonts w:cs="Arial"/>
        </w:rPr>
      </w:pPr>
      <w:r w:rsidRPr="00812C8C">
        <w:rPr>
          <w:rFonts w:cs="Arial"/>
        </w:rPr>
        <w:t xml:space="preserve">The following example of the steps </w:t>
      </w:r>
      <w:r w:rsidR="009D5FAA">
        <w:rPr>
          <w:rFonts w:cs="Arial"/>
        </w:rPr>
        <w:t xml:space="preserve">required </w:t>
      </w:r>
      <w:r w:rsidRPr="00812C8C">
        <w:rPr>
          <w:rFonts w:cs="Arial"/>
        </w:rPr>
        <w:t>to produce the Admission (ADM) Extract Audit Report</w:t>
      </w:r>
      <w:r w:rsidRPr="00812C8C">
        <w:rPr>
          <w:rFonts w:cs="Arial"/>
          <w:i/>
        </w:rPr>
        <w:t xml:space="preserve"> </w:t>
      </w:r>
      <w:r w:rsidRPr="00812C8C">
        <w:rPr>
          <w:rFonts w:cs="Arial"/>
        </w:rPr>
        <w:t>is typical of all the audit reports</w:t>
      </w:r>
      <w:r w:rsidR="009D5FAA">
        <w:rPr>
          <w:rFonts w:cs="Arial"/>
        </w:rPr>
        <w:t>,</w:t>
      </w:r>
      <w:r w:rsidRPr="00812C8C">
        <w:rPr>
          <w:rFonts w:cs="Arial"/>
        </w:rPr>
        <w:t xml:space="preserve"> so only one example is presented here for all Extract Audit Report menu options:</w:t>
      </w:r>
    </w:p>
    <w:p w:rsidR="0009207F" w:rsidRDefault="0009207F" w:rsidP="0009207F">
      <w:pPr>
        <w:pStyle w:val="Steps"/>
        <w:keepNext/>
        <w:keepLines/>
        <w:pBdr>
          <w:top w:val="single" w:sz="4" w:space="1" w:color="auto"/>
          <w:left w:val="single" w:sz="4" w:space="4" w:color="auto"/>
          <w:bottom w:val="single" w:sz="4" w:space="1" w:color="auto"/>
          <w:right w:val="single" w:sz="4" w:space="4" w:color="auto"/>
        </w:pBdr>
      </w:pPr>
    </w:p>
    <w:p w:rsidR="003216B6" w:rsidRDefault="003216B6" w:rsidP="0009207F">
      <w:pPr>
        <w:pStyle w:val="Steps"/>
        <w:keepNext/>
        <w:keepLines/>
        <w:pBdr>
          <w:top w:val="single" w:sz="4" w:space="1" w:color="auto"/>
          <w:left w:val="single" w:sz="4" w:space="4" w:color="auto"/>
          <w:bottom w:val="single" w:sz="4" w:space="1" w:color="auto"/>
          <w:right w:val="single" w:sz="4" w:space="4" w:color="auto"/>
        </w:pBdr>
      </w:pPr>
      <w:r>
        <w:t xml:space="preserve">Select Extract Audit Reports Menu Option: </w:t>
      </w:r>
      <w:proofErr w:type="gramStart"/>
      <w:r>
        <w:t>A  Admission</w:t>
      </w:r>
      <w:proofErr w:type="gramEnd"/>
      <w:r>
        <w:t xml:space="preserve"> (ADM) Extract Audit</w:t>
      </w: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r>
        <w:t>Setup for ADM Extract Audit Report --</w:t>
      </w: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r>
        <w:t>Select DSS EXTRACT LOG RECORD NUMBER</w:t>
      </w:r>
      <w:proofErr w:type="gramStart"/>
      <w:r>
        <w:t>: ?</w:t>
      </w:r>
      <w:proofErr w:type="gramEnd"/>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Answer with DSS EXTRACT LOG RECORD NUMBER, or TYPE, or</w:t>
      </w: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HEADER FOR MESSAGE</w:t>
      </w: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Do you want the entire DSS EXTRACT LOG List? </w:t>
      </w:r>
      <w:proofErr w:type="gramStart"/>
      <w:r>
        <w:t>y  (</w:t>
      </w:r>
      <w:proofErr w:type="gramEnd"/>
      <w:r>
        <w:t>Yes)</w:t>
      </w: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Choose from:</w:t>
      </w: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4342        01-08-16     Admission</w:t>
      </w: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4358        02-08-16     Admission</w:t>
      </w: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4374        03-08-16     Admission</w:t>
      </w: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w:t>
      </w:r>
    </w:p>
    <w:p w:rsidR="003216B6" w:rsidRDefault="003216B6" w:rsidP="0009207F">
      <w:pPr>
        <w:pStyle w:val="Steps"/>
        <w:pBdr>
          <w:top w:val="single" w:sz="4" w:space="1" w:color="auto"/>
          <w:left w:val="single" w:sz="4" w:space="4" w:color="auto"/>
          <w:bottom w:val="single" w:sz="4" w:space="1" w:color="auto"/>
          <w:right w:val="single" w:sz="4" w:space="4" w:color="auto"/>
        </w:pBdr>
      </w:pPr>
      <w:r>
        <w:t>Select DSS EXTRACT LOG RECORD NUMBER: 4342       01-08-16     Admission</w:t>
      </w: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Extract:      Admission #4342</w:t>
      </w: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Start date:   DEC 01, 2015</w:t>
      </w: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End date:     DEC 31, 2015</w:t>
      </w: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 </w:t>
      </w:r>
      <w:proofErr w:type="gramStart"/>
      <w:r>
        <w:t>of</w:t>
      </w:r>
      <w:proofErr w:type="gramEnd"/>
      <w:r>
        <w:t xml:space="preserve"> Records: 424</w:t>
      </w: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The extract which you have chosen to audit</w:t>
      </w: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w:t>
      </w:r>
      <w:proofErr w:type="gramStart"/>
      <w:r>
        <w:t>was</w:t>
      </w:r>
      <w:proofErr w:type="gramEnd"/>
      <w:r>
        <w:t xml:space="preserve"> transmitted to Austin/DSS on JAN 08, 2016.</w:t>
      </w: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Do you want to continue with this audit report? NO// </w:t>
      </w:r>
      <w:proofErr w:type="gramStart"/>
      <w:r>
        <w:t>y  YES</w:t>
      </w:r>
      <w:proofErr w:type="gramEnd"/>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You can narrow the date range, if you wish.</w:t>
      </w: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The Start Date can't be earlier than DEC 01, 2015,</w:t>
      </w: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w:t>
      </w:r>
      <w:proofErr w:type="gramStart"/>
      <w:r>
        <w:t>or</w:t>
      </w:r>
      <w:proofErr w:type="gramEnd"/>
      <w:r>
        <w:t xml:space="preserve"> later than DEC 31, 2015.</w:t>
      </w: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r>
        <w:t>Select Start Date: DEC 01, 2015/</w:t>
      </w:r>
      <w:proofErr w:type="gramStart"/>
      <w:r>
        <w:t>/  (</w:t>
      </w:r>
      <w:proofErr w:type="gramEnd"/>
      <w:r>
        <w:t>DEC 01, 2015)</w:t>
      </w: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The End Date can't be earlier than DEC 01, 2015</w:t>
      </w: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     (</w:t>
      </w:r>
      <w:proofErr w:type="gramStart"/>
      <w:r>
        <w:t>the</w:t>
      </w:r>
      <w:proofErr w:type="gramEnd"/>
      <w:r>
        <w:t xml:space="preserve"> Start Date you selected), or later than DEC 31, 2015.</w:t>
      </w: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r>
        <w:t>Select End Date: DEC 31, 2015/</w:t>
      </w:r>
      <w:proofErr w:type="gramStart"/>
      <w:r>
        <w:t>/  (</w:t>
      </w:r>
      <w:proofErr w:type="gramEnd"/>
      <w:r>
        <w:t>DEC 31, 2015)</w:t>
      </w: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Do you want the ADM extract audit report for all divisions? NO// </w:t>
      </w:r>
      <w:proofErr w:type="gramStart"/>
      <w:r>
        <w:t>y  YES</w:t>
      </w:r>
      <w:proofErr w:type="gramEnd"/>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r>
        <w:t xml:space="preserve">Do you want the output in exportable format? NO// </w:t>
      </w: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Default="003216B6" w:rsidP="0009207F">
      <w:pPr>
        <w:pStyle w:val="Steps"/>
        <w:pBdr>
          <w:top w:val="single" w:sz="4" w:space="1" w:color="auto"/>
          <w:left w:val="single" w:sz="4" w:space="4" w:color="auto"/>
          <w:bottom w:val="single" w:sz="4" w:space="1" w:color="auto"/>
          <w:right w:val="single" w:sz="4" w:space="4" w:color="auto"/>
        </w:pBdr>
      </w:pPr>
      <w:r>
        <w:t>DEVICE: HOME// 0</w:t>
      </w:r>
      <w:proofErr w:type="gramStart"/>
      <w:r>
        <w:t>;132</w:t>
      </w:r>
      <w:proofErr w:type="gramEnd"/>
      <w:r>
        <w:t xml:space="preserve">  HOME (CRT)</w:t>
      </w:r>
    </w:p>
    <w:p w:rsidR="003216B6" w:rsidRDefault="003216B6" w:rsidP="0009207F">
      <w:pPr>
        <w:pStyle w:val="Steps"/>
        <w:pBdr>
          <w:top w:val="single" w:sz="4" w:space="1" w:color="auto"/>
          <w:left w:val="single" w:sz="4" w:space="4" w:color="auto"/>
          <w:bottom w:val="single" w:sz="4" w:space="1" w:color="auto"/>
          <w:right w:val="single" w:sz="4" w:space="4" w:color="auto"/>
        </w:pBdr>
      </w:pPr>
    </w:p>
    <w:p w:rsidR="003216B6" w:rsidRPr="008F4955" w:rsidRDefault="003216B6" w:rsidP="00B44850">
      <w:pPr>
        <w:pStyle w:val="Heading3"/>
      </w:pPr>
      <w:bookmarkStart w:id="4518" w:name="_Toc453073886"/>
      <w:bookmarkStart w:id="4519" w:name="_Toc453079424"/>
      <w:bookmarkStart w:id="4520" w:name="_Toc453085205"/>
      <w:bookmarkStart w:id="4521" w:name="_Toc453145571"/>
      <w:bookmarkStart w:id="4522" w:name="_Toc453145682"/>
      <w:bookmarkStart w:id="4523" w:name="_Toc453145794"/>
      <w:bookmarkStart w:id="4524" w:name="_Toc453149360"/>
      <w:bookmarkStart w:id="4525" w:name="_Toc453150923"/>
      <w:bookmarkStart w:id="4526" w:name="_Toc453227611"/>
      <w:bookmarkStart w:id="4527" w:name="_Toc453227730"/>
      <w:bookmarkStart w:id="4528" w:name="_Toc453574337"/>
      <w:bookmarkStart w:id="4529" w:name="_Toc453574463"/>
      <w:bookmarkStart w:id="4530" w:name="_Toc453073887"/>
      <w:bookmarkStart w:id="4531" w:name="_Toc453079425"/>
      <w:bookmarkStart w:id="4532" w:name="_Toc453085206"/>
      <w:bookmarkStart w:id="4533" w:name="_Toc453145572"/>
      <w:bookmarkStart w:id="4534" w:name="_Toc453145683"/>
      <w:bookmarkStart w:id="4535" w:name="_Toc453145795"/>
      <w:bookmarkStart w:id="4536" w:name="_Toc453149361"/>
      <w:bookmarkStart w:id="4537" w:name="_Toc453150924"/>
      <w:bookmarkStart w:id="4538" w:name="_Toc453227612"/>
      <w:bookmarkStart w:id="4539" w:name="_Toc453227731"/>
      <w:bookmarkStart w:id="4540" w:name="_Toc453574338"/>
      <w:bookmarkStart w:id="4541" w:name="_Toc453574464"/>
      <w:bookmarkStart w:id="4542" w:name="_Toc450829838"/>
      <w:bookmarkStart w:id="4543" w:name="_Toc454958447"/>
      <w:bookmarkStart w:id="4544" w:name="_Toc459041179"/>
      <w:bookmarkStart w:id="4545" w:name="_Toc459043730"/>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r w:rsidRPr="008F4955">
        <w:t>Admission (ADM) Extract Audit</w:t>
      </w:r>
      <w:bookmarkEnd w:id="4542"/>
      <w:bookmarkEnd w:id="4543"/>
      <w:bookmarkEnd w:id="4544"/>
      <w:bookmarkEnd w:id="4545"/>
    </w:p>
    <w:p w:rsidR="003216B6" w:rsidRPr="00812C8C" w:rsidRDefault="009D5FAA" w:rsidP="00B44850">
      <w:pPr>
        <w:pStyle w:val="DSSECSBodyText"/>
      </w:pPr>
      <w:r>
        <w:t>T</w:t>
      </w:r>
      <w:r w:rsidR="003216B6" w:rsidRPr="00812C8C">
        <w:t xml:space="preserve">his option </w:t>
      </w:r>
      <w:r>
        <w:t xml:space="preserve">is used </w:t>
      </w:r>
      <w:r w:rsidR="003216B6" w:rsidRPr="00812C8C">
        <w:t xml:space="preserve">to print a </w:t>
      </w:r>
      <w:r w:rsidRPr="00812C8C">
        <w:t>Summary Report</w:t>
      </w:r>
      <w:r>
        <w:t>,</w:t>
      </w:r>
      <w:r w:rsidRPr="00812C8C">
        <w:t xml:space="preserve"> </w:t>
      </w:r>
      <w:r w:rsidR="003216B6" w:rsidRPr="00812C8C">
        <w:t>from the ADMISSION EXTRACT file (#727.802)</w:t>
      </w:r>
      <w:r>
        <w:t>,</w:t>
      </w:r>
      <w:r w:rsidR="003216B6" w:rsidRPr="00812C8C">
        <w:t xml:space="preserve"> that displays the number of </w:t>
      </w:r>
      <w:r w:rsidRPr="00812C8C">
        <w:t xml:space="preserve">Patient Admissions </w:t>
      </w:r>
      <w:r w:rsidR="003216B6" w:rsidRPr="00812C8C">
        <w:t>by ward and ward group.</w:t>
      </w:r>
    </w:p>
    <w:p w:rsidR="003216B6" w:rsidRPr="008F4955" w:rsidRDefault="003216B6" w:rsidP="008F4955">
      <w:pPr>
        <w:pStyle w:val="FigureCaption"/>
      </w:pPr>
      <w:bookmarkStart w:id="4546" w:name="_Toc454958581"/>
      <w:bookmarkStart w:id="4547" w:name="_Toc463615287"/>
      <w:r w:rsidRPr="008F4955">
        <w:t>Example: Admission (ADM) Extract Audit Report Screen Print</w:t>
      </w:r>
      <w:bookmarkEnd w:id="4546"/>
      <w:bookmarkEnd w:id="4547"/>
    </w:p>
    <w:p w:rsidR="003216B6" w:rsidRDefault="003216B6" w:rsidP="00B44850">
      <w:pPr>
        <w:pStyle w:val="Figure"/>
      </w:pPr>
      <w:r w:rsidRPr="00293718">
        <w:rPr>
          <w:noProof/>
        </w:rPr>
        <w:drawing>
          <wp:inline distT="0" distB="0" distL="0" distR="0" wp14:anchorId="24FF6606" wp14:editId="74F9B2E4">
            <wp:extent cx="5525272" cy="2796326"/>
            <wp:effectExtent l="19050" t="19050" r="18415" b="23495"/>
            <wp:docPr id="187" name="Picture 187" descr="Screen Capture of Admission (ADM) Extract Audit Report Screen Print Version." title="Admission (ADM) Extract Audit Repor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 Extract Audit Report.png"/>
                    <pic:cNvPicPr/>
                  </pic:nvPicPr>
                  <pic:blipFill>
                    <a:blip r:embed="rId154">
                      <a:extLst>
                        <a:ext uri="{28A0092B-C50C-407E-A947-70E740481C1C}">
                          <a14:useLocalDpi xmlns:a14="http://schemas.microsoft.com/office/drawing/2010/main" val="0"/>
                        </a:ext>
                      </a:extLst>
                    </a:blip>
                    <a:stretch>
                      <a:fillRect/>
                    </a:stretch>
                  </pic:blipFill>
                  <pic:spPr>
                    <a:xfrm>
                      <a:off x="0" y="0"/>
                      <a:ext cx="5525272" cy="2796326"/>
                    </a:xfrm>
                    <a:prstGeom prst="rect">
                      <a:avLst/>
                    </a:prstGeom>
                    <a:ln>
                      <a:solidFill>
                        <a:sysClr val="windowText" lastClr="000000"/>
                      </a:solidFill>
                    </a:ln>
                  </pic:spPr>
                </pic:pic>
              </a:graphicData>
            </a:graphic>
          </wp:inline>
        </w:drawing>
      </w:r>
    </w:p>
    <w:p w:rsidR="003216B6" w:rsidRPr="00812C8C" w:rsidRDefault="003216B6" w:rsidP="00B44850">
      <w:pPr>
        <w:pStyle w:val="DSSECSBodyText"/>
        <w:rPr>
          <w:rFonts w:cs="Arial"/>
        </w:rPr>
      </w:pPr>
      <w:r w:rsidRPr="00812C8C">
        <w:rPr>
          <w:rFonts w:cs="Arial"/>
        </w:rPr>
        <w:t xml:space="preserve">Guidance for capturing exported data into spreadsheets and the additional DSS application steps required to produce exportable versions of reports </w:t>
      </w:r>
      <w:r w:rsidR="009D5FAA">
        <w:rPr>
          <w:rFonts w:cs="Arial"/>
        </w:rPr>
        <w:t xml:space="preserve">is located </w:t>
      </w:r>
      <w:r w:rsidRPr="00812C8C">
        <w:rPr>
          <w:rFonts w:cs="Arial"/>
        </w:rPr>
        <w:t xml:space="preserve">in </w:t>
      </w:r>
      <w:hyperlink w:anchor="Appendix_C" w:tooltip="Hyperlink to Appendix C.  Exporting a Report to a Spreadsheet" w:history="1">
        <w:r w:rsidRPr="00812C8C">
          <w:rPr>
            <w:rStyle w:val="Hyperlink"/>
            <w:rFonts w:eastAsiaTheme="majorEastAsia" w:cs="Arial"/>
          </w:rPr>
          <w:t xml:space="preserve">Appendix </w:t>
        </w:r>
        <w:r w:rsidR="00D82D0B" w:rsidRPr="00812C8C">
          <w:rPr>
            <w:rStyle w:val="Hyperlink"/>
            <w:rFonts w:eastAsiaTheme="majorEastAsia" w:cs="Arial"/>
          </w:rPr>
          <w:t>F</w:t>
        </w:r>
        <w:r w:rsidRPr="00812C8C">
          <w:rPr>
            <w:rStyle w:val="Hyperlink"/>
            <w:rFonts w:eastAsiaTheme="majorEastAsia" w:cs="Arial"/>
          </w:rPr>
          <w:t>: Exporting a Report to a Spreadsheet</w:t>
        </w:r>
      </w:hyperlink>
      <w:r w:rsidRPr="00812C8C">
        <w:rPr>
          <w:rFonts w:cs="Arial"/>
        </w:rPr>
        <w:t>.</w:t>
      </w:r>
    </w:p>
    <w:p w:rsidR="003216B6" w:rsidRPr="00812C8C" w:rsidRDefault="003216B6" w:rsidP="00B44850">
      <w:pPr>
        <w:pStyle w:val="DSSECSBodyText"/>
        <w:rPr>
          <w:rFonts w:cs="Arial"/>
          <w:sz w:val="28"/>
        </w:rPr>
      </w:pPr>
      <w:r w:rsidRPr="00812C8C">
        <w:rPr>
          <w:rFonts w:cs="Arial"/>
          <w:szCs w:val="24"/>
        </w:rPr>
        <w:t xml:space="preserve">The following example shows the report after it has been produced in </w:t>
      </w:r>
      <w:r w:rsidR="00422425">
        <w:rPr>
          <w:rFonts w:cs="Arial"/>
          <w:szCs w:val="24"/>
        </w:rPr>
        <w:t xml:space="preserve">an </w:t>
      </w:r>
      <w:r w:rsidRPr="00812C8C">
        <w:rPr>
          <w:rFonts w:cs="Arial"/>
          <w:szCs w:val="24"/>
        </w:rPr>
        <w:t>exportable format and imported into a spreadsheet:</w:t>
      </w:r>
    </w:p>
    <w:p w:rsidR="003216B6" w:rsidRPr="008F4955" w:rsidRDefault="003216B6" w:rsidP="008F4955">
      <w:pPr>
        <w:pStyle w:val="FigureCaption"/>
      </w:pPr>
      <w:bookmarkStart w:id="4548" w:name="_Toc454958582"/>
      <w:bookmarkStart w:id="4549" w:name="_Toc463615288"/>
      <w:r w:rsidRPr="008F4955">
        <w:lastRenderedPageBreak/>
        <w:t>Example: Exported Admission Extract Audit Report</w:t>
      </w:r>
      <w:bookmarkEnd w:id="4548"/>
      <w:bookmarkEnd w:id="4549"/>
    </w:p>
    <w:p w:rsidR="003216B6" w:rsidRDefault="003216B6" w:rsidP="00B44850">
      <w:pPr>
        <w:pStyle w:val="Figure"/>
      </w:pPr>
      <w:r w:rsidRPr="00293718">
        <w:rPr>
          <w:noProof/>
        </w:rPr>
        <w:drawing>
          <wp:inline distT="0" distB="0" distL="0" distR="0" wp14:anchorId="2A50D64E" wp14:editId="7A3A4360">
            <wp:extent cx="5934075" cy="1650833"/>
            <wp:effectExtent l="19050" t="19050" r="9525" b="26035"/>
            <wp:docPr id="189" name="Picture 62" descr="Spreadsheet includes Extract Log Number, Medical Center Division Date Range of Audit, Ward (DSS Department), Number of Admissions and Totals per Ward Group and Division Grand Total." title="Exported Admission Extract Audi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5934075" cy="1650833"/>
                    </a:xfrm>
                    <a:prstGeom prst="rect">
                      <a:avLst/>
                    </a:prstGeom>
                    <a:noFill/>
                    <a:ln>
                      <a:solidFill>
                        <a:schemeClr val="tx1"/>
                      </a:solidFill>
                    </a:ln>
                  </pic:spPr>
                </pic:pic>
              </a:graphicData>
            </a:graphic>
          </wp:inline>
        </w:drawing>
      </w:r>
    </w:p>
    <w:p w:rsidR="003216B6" w:rsidRPr="008F4955" w:rsidRDefault="003216B6" w:rsidP="00B44850">
      <w:pPr>
        <w:pStyle w:val="Heading3"/>
      </w:pPr>
      <w:bookmarkStart w:id="4550" w:name="_Toc450829839"/>
      <w:bookmarkStart w:id="4551" w:name="_Toc454958448"/>
      <w:bookmarkStart w:id="4552" w:name="_Toc459041180"/>
      <w:bookmarkStart w:id="4553" w:name="_Toc459043731"/>
      <w:r w:rsidRPr="008F4955">
        <w:t>QUASAR (ECQ) Audit</w:t>
      </w:r>
      <w:bookmarkEnd w:id="4550"/>
      <w:bookmarkEnd w:id="4551"/>
      <w:bookmarkEnd w:id="4552"/>
      <w:bookmarkEnd w:id="4553"/>
    </w:p>
    <w:p w:rsidR="003216B6" w:rsidRPr="00812C8C" w:rsidRDefault="009D5FAA" w:rsidP="00B44850">
      <w:pPr>
        <w:pStyle w:val="DSSECSBodyText"/>
      </w:pPr>
      <w:r>
        <w:t xml:space="preserve">This </w:t>
      </w:r>
      <w:r w:rsidR="003216B6" w:rsidRPr="00812C8C">
        <w:t xml:space="preserve">option </w:t>
      </w:r>
      <w:r>
        <w:t xml:space="preserve">is used </w:t>
      </w:r>
      <w:r w:rsidR="003216B6" w:rsidRPr="00812C8C">
        <w:t>to print a report</w:t>
      </w:r>
      <w:r>
        <w:t>,</w:t>
      </w:r>
      <w:r w:rsidR="003216B6" w:rsidRPr="00812C8C">
        <w:t xml:space="preserve"> from the QUASAR EXTRACT file (#727.825) file. The report displays the number of procedures performed</w:t>
      </w:r>
      <w:r>
        <w:t>,</w:t>
      </w:r>
      <w:r w:rsidR="003216B6" w:rsidRPr="00812C8C">
        <w:t xml:space="preserve"> for patient visits to Audiology and Speech Pathology.</w:t>
      </w:r>
    </w:p>
    <w:p w:rsidR="003216B6" w:rsidRPr="008F4955" w:rsidRDefault="003216B6" w:rsidP="008F4955">
      <w:pPr>
        <w:pStyle w:val="FigureCaption"/>
      </w:pPr>
      <w:bookmarkStart w:id="4554" w:name="_Toc454958583"/>
      <w:bookmarkStart w:id="4555" w:name="_Toc463615289"/>
      <w:r w:rsidRPr="008F4955">
        <w:t>Example: QUASAR Extract Audit Report Screen Print</w:t>
      </w:r>
      <w:bookmarkEnd w:id="4554"/>
      <w:bookmarkEnd w:id="4555"/>
    </w:p>
    <w:p w:rsidR="003216B6" w:rsidRDefault="003216B6" w:rsidP="00B44850">
      <w:pPr>
        <w:pStyle w:val="Figure"/>
      </w:pPr>
      <w:r w:rsidRPr="00293718">
        <w:rPr>
          <w:noProof/>
        </w:rPr>
        <w:drawing>
          <wp:inline distT="0" distB="0" distL="0" distR="0" wp14:anchorId="2837C04C" wp14:editId="7DD8F85A">
            <wp:extent cx="5525272" cy="2631082"/>
            <wp:effectExtent l="19050" t="19050" r="18415" b="17145"/>
            <wp:docPr id="190" name="Picture 190" descr="Screen Capture of QUASAR Extract Audit Report Screen Print Version." title="QUASAR Extract Audit Repor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SAR Extract Audit Report.png"/>
                    <pic:cNvPicPr/>
                  </pic:nvPicPr>
                  <pic:blipFill>
                    <a:blip r:embed="rId156">
                      <a:extLst>
                        <a:ext uri="{28A0092B-C50C-407E-A947-70E740481C1C}">
                          <a14:useLocalDpi xmlns:a14="http://schemas.microsoft.com/office/drawing/2010/main" val="0"/>
                        </a:ext>
                      </a:extLst>
                    </a:blip>
                    <a:stretch>
                      <a:fillRect/>
                    </a:stretch>
                  </pic:blipFill>
                  <pic:spPr>
                    <a:xfrm>
                      <a:off x="0" y="0"/>
                      <a:ext cx="5525272" cy="2631082"/>
                    </a:xfrm>
                    <a:prstGeom prst="rect">
                      <a:avLst/>
                    </a:prstGeom>
                    <a:ln>
                      <a:solidFill>
                        <a:sysClr val="windowText" lastClr="000000"/>
                      </a:solidFill>
                    </a:ln>
                  </pic:spPr>
                </pic:pic>
              </a:graphicData>
            </a:graphic>
          </wp:inline>
        </w:drawing>
      </w:r>
    </w:p>
    <w:p w:rsidR="003216B6" w:rsidRPr="00812C8C" w:rsidRDefault="003216B6" w:rsidP="00B44850">
      <w:pPr>
        <w:pStyle w:val="DSSECSBodyText"/>
      </w:pPr>
      <w:r w:rsidRPr="00812C8C">
        <w:t xml:space="preserve">Guidance for capturing exported data into spreadsheets and the additional DSS application steps required to produce exportable versions of reports </w:t>
      </w:r>
      <w:r w:rsidR="009D5FAA">
        <w:t xml:space="preserve">are located </w:t>
      </w:r>
      <w:r w:rsidRPr="00812C8C">
        <w:t xml:space="preserve">in </w:t>
      </w:r>
      <w:hyperlink w:anchor="Appendix_C" w:tooltip="Hyperlink to Appendix C.  Exporting a Report to a Spreadsheet" w:history="1">
        <w:r w:rsidRPr="00812C8C">
          <w:rPr>
            <w:rStyle w:val="Hyperlink"/>
            <w:rFonts w:eastAsiaTheme="majorEastAsia" w:cs="Arial"/>
          </w:rPr>
          <w:t xml:space="preserve">Appendix </w:t>
        </w:r>
        <w:r w:rsidR="00D82D0B" w:rsidRPr="00812C8C">
          <w:rPr>
            <w:rStyle w:val="Hyperlink"/>
            <w:rFonts w:eastAsiaTheme="majorEastAsia" w:cs="Arial"/>
          </w:rPr>
          <w:t>F</w:t>
        </w:r>
        <w:r w:rsidRPr="00812C8C">
          <w:rPr>
            <w:rStyle w:val="Hyperlink"/>
            <w:rFonts w:eastAsiaTheme="majorEastAsia" w:cs="Arial"/>
          </w:rPr>
          <w:t>: Exporting a Report to a Spreadsheet</w:t>
        </w:r>
      </w:hyperlink>
      <w:r w:rsidRPr="00812C8C">
        <w:t>.</w:t>
      </w:r>
    </w:p>
    <w:p w:rsidR="003216B6" w:rsidRPr="00812C8C" w:rsidRDefault="003216B6" w:rsidP="00B44850">
      <w:pPr>
        <w:pStyle w:val="DSSECSBodyText"/>
        <w:rPr>
          <w:sz w:val="28"/>
        </w:rPr>
      </w:pPr>
      <w:r w:rsidRPr="00812C8C">
        <w:rPr>
          <w:szCs w:val="24"/>
        </w:rPr>
        <w:t xml:space="preserve">The following example shows the report after it has been produced in </w:t>
      </w:r>
      <w:r w:rsidR="00422425">
        <w:rPr>
          <w:szCs w:val="24"/>
        </w:rPr>
        <w:t xml:space="preserve">an </w:t>
      </w:r>
      <w:r w:rsidRPr="00812C8C">
        <w:rPr>
          <w:szCs w:val="24"/>
        </w:rPr>
        <w:t>exportable format and imported into a spreadsheet:</w:t>
      </w:r>
    </w:p>
    <w:p w:rsidR="003216B6" w:rsidRPr="008F4955" w:rsidRDefault="003216B6" w:rsidP="008F4955">
      <w:pPr>
        <w:pStyle w:val="FigureCaption"/>
      </w:pPr>
      <w:bookmarkStart w:id="4556" w:name="_Toc454958584"/>
      <w:bookmarkStart w:id="4557" w:name="_Toc463615290"/>
      <w:r w:rsidRPr="008F4955">
        <w:lastRenderedPageBreak/>
        <w:t>Example: Exported QUASAR Extract Audit Report</w:t>
      </w:r>
      <w:bookmarkEnd w:id="4556"/>
      <w:bookmarkEnd w:id="4557"/>
    </w:p>
    <w:p w:rsidR="003216B6" w:rsidRDefault="003216B6" w:rsidP="00B44850">
      <w:pPr>
        <w:pStyle w:val="Figure"/>
      </w:pPr>
      <w:bookmarkStart w:id="4558" w:name="_Toc450829840"/>
      <w:r>
        <w:rPr>
          <w:noProof/>
        </w:rPr>
        <w:drawing>
          <wp:inline distT="0" distB="0" distL="0" distR="0" wp14:anchorId="07BC7F3F" wp14:editId="656A52C0">
            <wp:extent cx="5943600" cy="2237740"/>
            <wp:effectExtent l="19050" t="19050" r="19050" b="10160"/>
            <wp:docPr id="297" name="Picture 297" descr="Spreadsheet includes Extract Log Number, QUASAR Site, Division, DSS Unit, Procedure, Procedure Description, and Total Volumes per Procedure and Grand Total for the Site." title="Exported QUASAR Extract Audi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ECQ Extract Aud Rpt.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2237740"/>
                    </a:xfrm>
                    <a:prstGeom prst="rect">
                      <a:avLst/>
                    </a:prstGeom>
                    <a:ln>
                      <a:solidFill>
                        <a:schemeClr val="tx1"/>
                      </a:solidFill>
                    </a:ln>
                  </pic:spPr>
                </pic:pic>
              </a:graphicData>
            </a:graphic>
          </wp:inline>
        </w:drawing>
      </w:r>
    </w:p>
    <w:p w:rsidR="003216B6" w:rsidRPr="008F4955" w:rsidRDefault="003216B6" w:rsidP="00B44850">
      <w:pPr>
        <w:pStyle w:val="Heading3"/>
      </w:pPr>
      <w:bookmarkStart w:id="4559" w:name="_Toc454958449"/>
      <w:bookmarkStart w:id="4560" w:name="_Toc459041181"/>
      <w:bookmarkStart w:id="4561" w:name="_Toc459043732"/>
      <w:r w:rsidRPr="008F4955">
        <w:t>Event Capture Local (ECS) Extract Audit</w:t>
      </w:r>
      <w:bookmarkEnd w:id="4558"/>
      <w:bookmarkEnd w:id="4559"/>
      <w:bookmarkEnd w:id="4560"/>
      <w:bookmarkEnd w:id="4561"/>
    </w:p>
    <w:p w:rsidR="003216B6" w:rsidRPr="00812C8C" w:rsidRDefault="009D5FAA" w:rsidP="00B44850">
      <w:pPr>
        <w:pStyle w:val="DSSECSBodyText"/>
      </w:pPr>
      <w:r>
        <w:t>T</w:t>
      </w:r>
      <w:r w:rsidR="003216B6" w:rsidRPr="00812C8C">
        <w:t xml:space="preserve">his option </w:t>
      </w:r>
      <w:r>
        <w:t xml:space="preserve">is used </w:t>
      </w:r>
      <w:r w:rsidR="003216B6" w:rsidRPr="00812C8C">
        <w:t xml:space="preserve">to print a </w:t>
      </w:r>
      <w:r w:rsidRPr="00812C8C">
        <w:t>Summary Report</w:t>
      </w:r>
      <w:r>
        <w:t>,</w:t>
      </w:r>
      <w:r w:rsidRPr="00812C8C">
        <w:t xml:space="preserve"> </w:t>
      </w:r>
      <w:r w:rsidR="003216B6" w:rsidRPr="00812C8C">
        <w:t>from the EVENT CAPTURE LOCAL EXTRACT file (#727.815)</w:t>
      </w:r>
      <w:r>
        <w:t>,</w:t>
      </w:r>
      <w:r w:rsidR="003216B6" w:rsidRPr="00812C8C">
        <w:t xml:space="preserve"> </w:t>
      </w:r>
      <w:r>
        <w:t xml:space="preserve">which </w:t>
      </w:r>
      <w:r w:rsidR="003216B6" w:rsidRPr="00812C8C">
        <w:t>displays the number of procedures performed within each DSS Unit.</w:t>
      </w:r>
    </w:p>
    <w:p w:rsidR="003216B6" w:rsidRPr="008F4955" w:rsidRDefault="003216B6" w:rsidP="008F4955">
      <w:pPr>
        <w:pStyle w:val="FigureCaption"/>
      </w:pPr>
      <w:bookmarkStart w:id="4562" w:name="_Toc453079991"/>
      <w:bookmarkStart w:id="4563" w:name="_Toc453085735"/>
      <w:bookmarkStart w:id="4564" w:name="_Toc453145250"/>
      <w:bookmarkStart w:id="4565" w:name="_Toc453150425"/>
      <w:bookmarkStart w:id="4566" w:name="_Toc453151463"/>
      <w:bookmarkStart w:id="4567" w:name="_Toc453228261"/>
      <w:bookmarkStart w:id="4568" w:name="_Toc453574994"/>
      <w:bookmarkStart w:id="4569" w:name="_Toc453079992"/>
      <w:bookmarkStart w:id="4570" w:name="_Toc453085736"/>
      <w:bookmarkStart w:id="4571" w:name="_Toc453145251"/>
      <w:bookmarkStart w:id="4572" w:name="_Toc453150426"/>
      <w:bookmarkStart w:id="4573" w:name="_Toc453151464"/>
      <w:bookmarkStart w:id="4574" w:name="_Toc453228262"/>
      <w:bookmarkStart w:id="4575" w:name="_Toc453574995"/>
      <w:bookmarkStart w:id="4576" w:name="_Toc453079993"/>
      <w:bookmarkStart w:id="4577" w:name="_Toc453085737"/>
      <w:bookmarkStart w:id="4578" w:name="_Toc453145252"/>
      <w:bookmarkStart w:id="4579" w:name="_Toc453150427"/>
      <w:bookmarkStart w:id="4580" w:name="_Toc453151465"/>
      <w:bookmarkStart w:id="4581" w:name="_Toc453228263"/>
      <w:bookmarkStart w:id="4582" w:name="_Toc453574996"/>
      <w:bookmarkStart w:id="4583" w:name="_Toc453079994"/>
      <w:bookmarkStart w:id="4584" w:name="_Toc453085738"/>
      <w:bookmarkStart w:id="4585" w:name="_Toc453145253"/>
      <w:bookmarkStart w:id="4586" w:name="_Toc453150428"/>
      <w:bookmarkStart w:id="4587" w:name="_Toc453151466"/>
      <w:bookmarkStart w:id="4588" w:name="_Toc453228264"/>
      <w:bookmarkStart w:id="4589" w:name="_Toc453574997"/>
      <w:bookmarkStart w:id="4590" w:name="_Toc453079995"/>
      <w:bookmarkStart w:id="4591" w:name="_Toc453085739"/>
      <w:bookmarkStart w:id="4592" w:name="_Toc453145254"/>
      <w:bookmarkStart w:id="4593" w:name="_Toc453150429"/>
      <w:bookmarkStart w:id="4594" w:name="_Toc453151467"/>
      <w:bookmarkStart w:id="4595" w:name="_Toc453228265"/>
      <w:bookmarkStart w:id="4596" w:name="_Toc453574998"/>
      <w:bookmarkStart w:id="4597" w:name="_Toc453079996"/>
      <w:bookmarkStart w:id="4598" w:name="_Toc453085740"/>
      <w:bookmarkStart w:id="4599" w:name="_Toc453145255"/>
      <w:bookmarkStart w:id="4600" w:name="_Toc453150430"/>
      <w:bookmarkStart w:id="4601" w:name="_Toc453151468"/>
      <w:bookmarkStart w:id="4602" w:name="_Toc453228266"/>
      <w:bookmarkStart w:id="4603" w:name="_Toc453574999"/>
      <w:bookmarkStart w:id="4604" w:name="_Toc453079997"/>
      <w:bookmarkStart w:id="4605" w:name="_Toc453085741"/>
      <w:bookmarkStart w:id="4606" w:name="_Toc453145256"/>
      <w:bookmarkStart w:id="4607" w:name="_Toc453150431"/>
      <w:bookmarkStart w:id="4608" w:name="_Toc453151469"/>
      <w:bookmarkStart w:id="4609" w:name="_Toc453228267"/>
      <w:bookmarkStart w:id="4610" w:name="_Toc453575000"/>
      <w:bookmarkStart w:id="4611" w:name="_Toc453079998"/>
      <w:bookmarkStart w:id="4612" w:name="_Toc453085742"/>
      <w:bookmarkStart w:id="4613" w:name="_Toc453145257"/>
      <w:bookmarkStart w:id="4614" w:name="_Toc453150432"/>
      <w:bookmarkStart w:id="4615" w:name="_Toc453151470"/>
      <w:bookmarkStart w:id="4616" w:name="_Toc453228268"/>
      <w:bookmarkStart w:id="4617" w:name="_Toc453575001"/>
      <w:bookmarkStart w:id="4618" w:name="_Toc453079999"/>
      <w:bookmarkStart w:id="4619" w:name="_Toc453085743"/>
      <w:bookmarkStart w:id="4620" w:name="_Toc453145258"/>
      <w:bookmarkStart w:id="4621" w:name="_Toc453150433"/>
      <w:bookmarkStart w:id="4622" w:name="_Toc453151471"/>
      <w:bookmarkStart w:id="4623" w:name="_Toc453228269"/>
      <w:bookmarkStart w:id="4624" w:name="_Toc453575002"/>
      <w:bookmarkStart w:id="4625" w:name="_Toc453080000"/>
      <w:bookmarkStart w:id="4626" w:name="_Toc453085744"/>
      <w:bookmarkStart w:id="4627" w:name="_Toc453145259"/>
      <w:bookmarkStart w:id="4628" w:name="_Toc453150434"/>
      <w:bookmarkStart w:id="4629" w:name="_Toc453151472"/>
      <w:bookmarkStart w:id="4630" w:name="_Toc453228270"/>
      <w:bookmarkStart w:id="4631" w:name="_Toc453575003"/>
      <w:bookmarkStart w:id="4632" w:name="_Toc453080001"/>
      <w:bookmarkStart w:id="4633" w:name="_Toc453085745"/>
      <w:bookmarkStart w:id="4634" w:name="_Toc453145260"/>
      <w:bookmarkStart w:id="4635" w:name="_Toc453150435"/>
      <w:bookmarkStart w:id="4636" w:name="_Toc453151473"/>
      <w:bookmarkStart w:id="4637" w:name="_Toc453228271"/>
      <w:bookmarkStart w:id="4638" w:name="_Toc453575004"/>
      <w:bookmarkStart w:id="4639" w:name="_Toc453080002"/>
      <w:bookmarkStart w:id="4640" w:name="_Toc453085746"/>
      <w:bookmarkStart w:id="4641" w:name="_Toc453145261"/>
      <w:bookmarkStart w:id="4642" w:name="_Toc453150436"/>
      <w:bookmarkStart w:id="4643" w:name="_Toc453151474"/>
      <w:bookmarkStart w:id="4644" w:name="_Toc453228272"/>
      <w:bookmarkStart w:id="4645" w:name="_Toc453575005"/>
      <w:bookmarkStart w:id="4646" w:name="_Toc453080003"/>
      <w:bookmarkStart w:id="4647" w:name="_Toc453085747"/>
      <w:bookmarkStart w:id="4648" w:name="_Toc453145262"/>
      <w:bookmarkStart w:id="4649" w:name="_Toc453150437"/>
      <w:bookmarkStart w:id="4650" w:name="_Toc453151475"/>
      <w:bookmarkStart w:id="4651" w:name="_Toc453228273"/>
      <w:bookmarkStart w:id="4652" w:name="_Toc453575006"/>
      <w:bookmarkStart w:id="4653" w:name="_Toc453080004"/>
      <w:bookmarkStart w:id="4654" w:name="_Toc453085748"/>
      <w:bookmarkStart w:id="4655" w:name="_Toc453145263"/>
      <w:bookmarkStart w:id="4656" w:name="_Toc453150438"/>
      <w:bookmarkStart w:id="4657" w:name="_Toc453151476"/>
      <w:bookmarkStart w:id="4658" w:name="_Toc453228274"/>
      <w:bookmarkStart w:id="4659" w:name="_Toc453575007"/>
      <w:bookmarkStart w:id="4660" w:name="_Toc453080005"/>
      <w:bookmarkStart w:id="4661" w:name="_Toc453085749"/>
      <w:bookmarkStart w:id="4662" w:name="_Toc453145264"/>
      <w:bookmarkStart w:id="4663" w:name="_Toc453150439"/>
      <w:bookmarkStart w:id="4664" w:name="_Toc453151477"/>
      <w:bookmarkStart w:id="4665" w:name="_Toc453228275"/>
      <w:bookmarkStart w:id="4666" w:name="_Toc453575008"/>
      <w:bookmarkStart w:id="4667" w:name="_Toc453080006"/>
      <w:bookmarkStart w:id="4668" w:name="_Toc453085750"/>
      <w:bookmarkStart w:id="4669" w:name="_Toc453145265"/>
      <w:bookmarkStart w:id="4670" w:name="_Toc453150440"/>
      <w:bookmarkStart w:id="4671" w:name="_Toc453151478"/>
      <w:bookmarkStart w:id="4672" w:name="_Toc453228276"/>
      <w:bookmarkStart w:id="4673" w:name="_Toc453575009"/>
      <w:bookmarkStart w:id="4674" w:name="_Toc453080007"/>
      <w:bookmarkStart w:id="4675" w:name="_Toc453085751"/>
      <w:bookmarkStart w:id="4676" w:name="_Toc453145266"/>
      <w:bookmarkStart w:id="4677" w:name="_Toc453150441"/>
      <w:bookmarkStart w:id="4678" w:name="_Toc453151479"/>
      <w:bookmarkStart w:id="4679" w:name="_Toc453228277"/>
      <w:bookmarkStart w:id="4680" w:name="_Toc453575010"/>
      <w:bookmarkStart w:id="4681" w:name="_Toc453080008"/>
      <w:bookmarkStart w:id="4682" w:name="_Toc453085752"/>
      <w:bookmarkStart w:id="4683" w:name="_Toc453145267"/>
      <w:bookmarkStart w:id="4684" w:name="_Toc453150442"/>
      <w:bookmarkStart w:id="4685" w:name="_Toc453151480"/>
      <w:bookmarkStart w:id="4686" w:name="_Toc453228278"/>
      <w:bookmarkStart w:id="4687" w:name="_Toc453575011"/>
      <w:bookmarkStart w:id="4688" w:name="_Toc453080009"/>
      <w:bookmarkStart w:id="4689" w:name="_Toc453085753"/>
      <w:bookmarkStart w:id="4690" w:name="_Toc453145268"/>
      <w:bookmarkStart w:id="4691" w:name="_Toc453150443"/>
      <w:bookmarkStart w:id="4692" w:name="_Toc453151481"/>
      <w:bookmarkStart w:id="4693" w:name="_Toc453228279"/>
      <w:bookmarkStart w:id="4694" w:name="_Toc453575012"/>
      <w:bookmarkStart w:id="4695" w:name="_Toc453080010"/>
      <w:bookmarkStart w:id="4696" w:name="_Toc453085754"/>
      <w:bookmarkStart w:id="4697" w:name="_Toc453145269"/>
      <w:bookmarkStart w:id="4698" w:name="_Toc453150444"/>
      <w:bookmarkStart w:id="4699" w:name="_Toc453151482"/>
      <w:bookmarkStart w:id="4700" w:name="_Toc453228280"/>
      <w:bookmarkStart w:id="4701" w:name="_Toc453575013"/>
      <w:bookmarkStart w:id="4702" w:name="_Toc453080011"/>
      <w:bookmarkStart w:id="4703" w:name="_Toc453085755"/>
      <w:bookmarkStart w:id="4704" w:name="_Toc453145270"/>
      <w:bookmarkStart w:id="4705" w:name="_Toc453150445"/>
      <w:bookmarkStart w:id="4706" w:name="_Toc453151483"/>
      <w:bookmarkStart w:id="4707" w:name="_Toc453228281"/>
      <w:bookmarkStart w:id="4708" w:name="_Toc453575014"/>
      <w:bookmarkStart w:id="4709" w:name="_Toc453080012"/>
      <w:bookmarkStart w:id="4710" w:name="_Toc453085756"/>
      <w:bookmarkStart w:id="4711" w:name="_Toc453145271"/>
      <w:bookmarkStart w:id="4712" w:name="_Toc453150446"/>
      <w:bookmarkStart w:id="4713" w:name="_Toc453151484"/>
      <w:bookmarkStart w:id="4714" w:name="_Toc453228282"/>
      <w:bookmarkStart w:id="4715" w:name="_Toc453575015"/>
      <w:bookmarkStart w:id="4716" w:name="_Toc453080013"/>
      <w:bookmarkStart w:id="4717" w:name="_Toc453085757"/>
      <w:bookmarkStart w:id="4718" w:name="_Toc453145272"/>
      <w:bookmarkStart w:id="4719" w:name="_Toc453150447"/>
      <w:bookmarkStart w:id="4720" w:name="_Toc453151485"/>
      <w:bookmarkStart w:id="4721" w:name="_Toc453228283"/>
      <w:bookmarkStart w:id="4722" w:name="_Toc453575016"/>
      <w:bookmarkStart w:id="4723" w:name="_Toc453080014"/>
      <w:bookmarkStart w:id="4724" w:name="_Toc453085758"/>
      <w:bookmarkStart w:id="4725" w:name="_Toc453145273"/>
      <w:bookmarkStart w:id="4726" w:name="_Toc453150448"/>
      <w:bookmarkStart w:id="4727" w:name="_Toc453151486"/>
      <w:bookmarkStart w:id="4728" w:name="_Toc453228284"/>
      <w:bookmarkStart w:id="4729" w:name="_Toc453575017"/>
      <w:bookmarkStart w:id="4730" w:name="_Toc453080015"/>
      <w:bookmarkStart w:id="4731" w:name="_Toc453085759"/>
      <w:bookmarkStart w:id="4732" w:name="_Toc453145274"/>
      <w:bookmarkStart w:id="4733" w:name="_Toc453150449"/>
      <w:bookmarkStart w:id="4734" w:name="_Toc453151487"/>
      <w:bookmarkStart w:id="4735" w:name="_Toc453228285"/>
      <w:bookmarkStart w:id="4736" w:name="_Toc453575018"/>
      <w:bookmarkStart w:id="4737" w:name="_Toc453080016"/>
      <w:bookmarkStart w:id="4738" w:name="_Toc453085760"/>
      <w:bookmarkStart w:id="4739" w:name="_Toc453145275"/>
      <w:bookmarkStart w:id="4740" w:name="_Toc453150450"/>
      <w:bookmarkStart w:id="4741" w:name="_Toc453151488"/>
      <w:bookmarkStart w:id="4742" w:name="_Toc453228286"/>
      <w:bookmarkStart w:id="4743" w:name="_Toc453575019"/>
      <w:bookmarkStart w:id="4744" w:name="_Toc453080017"/>
      <w:bookmarkStart w:id="4745" w:name="_Toc453085761"/>
      <w:bookmarkStart w:id="4746" w:name="_Toc453145276"/>
      <w:bookmarkStart w:id="4747" w:name="_Toc453150451"/>
      <w:bookmarkStart w:id="4748" w:name="_Toc453151489"/>
      <w:bookmarkStart w:id="4749" w:name="_Toc453228287"/>
      <w:bookmarkStart w:id="4750" w:name="_Toc453575020"/>
      <w:bookmarkStart w:id="4751" w:name="_Toc453080018"/>
      <w:bookmarkStart w:id="4752" w:name="_Toc453085762"/>
      <w:bookmarkStart w:id="4753" w:name="_Toc453145277"/>
      <w:bookmarkStart w:id="4754" w:name="_Toc453150452"/>
      <w:bookmarkStart w:id="4755" w:name="_Toc453151490"/>
      <w:bookmarkStart w:id="4756" w:name="_Toc453228288"/>
      <w:bookmarkStart w:id="4757" w:name="_Toc453575021"/>
      <w:bookmarkStart w:id="4758" w:name="_Toc453080019"/>
      <w:bookmarkStart w:id="4759" w:name="_Toc453085763"/>
      <w:bookmarkStart w:id="4760" w:name="_Toc453145278"/>
      <w:bookmarkStart w:id="4761" w:name="_Toc453150453"/>
      <w:bookmarkStart w:id="4762" w:name="_Toc453151491"/>
      <w:bookmarkStart w:id="4763" w:name="_Toc453228289"/>
      <w:bookmarkStart w:id="4764" w:name="_Toc453575022"/>
      <w:bookmarkStart w:id="4765" w:name="_Toc453080020"/>
      <w:bookmarkStart w:id="4766" w:name="_Toc453085764"/>
      <w:bookmarkStart w:id="4767" w:name="_Toc453145279"/>
      <w:bookmarkStart w:id="4768" w:name="_Toc453150454"/>
      <w:bookmarkStart w:id="4769" w:name="_Toc453151492"/>
      <w:bookmarkStart w:id="4770" w:name="_Toc453228290"/>
      <w:bookmarkStart w:id="4771" w:name="_Toc453575023"/>
      <w:bookmarkStart w:id="4772" w:name="_Toc453080021"/>
      <w:bookmarkStart w:id="4773" w:name="_Toc453085765"/>
      <w:bookmarkStart w:id="4774" w:name="_Toc453145280"/>
      <w:bookmarkStart w:id="4775" w:name="_Toc453150455"/>
      <w:bookmarkStart w:id="4776" w:name="_Toc453151493"/>
      <w:bookmarkStart w:id="4777" w:name="_Toc453228291"/>
      <w:bookmarkStart w:id="4778" w:name="_Toc453575024"/>
      <w:bookmarkStart w:id="4779" w:name="_Toc453080022"/>
      <w:bookmarkStart w:id="4780" w:name="_Toc453085766"/>
      <w:bookmarkStart w:id="4781" w:name="_Toc453145281"/>
      <w:bookmarkStart w:id="4782" w:name="_Toc453150456"/>
      <w:bookmarkStart w:id="4783" w:name="_Toc453151494"/>
      <w:bookmarkStart w:id="4784" w:name="_Toc453228292"/>
      <w:bookmarkStart w:id="4785" w:name="_Toc453575025"/>
      <w:bookmarkStart w:id="4786" w:name="_Toc453080023"/>
      <w:bookmarkStart w:id="4787" w:name="_Toc453085767"/>
      <w:bookmarkStart w:id="4788" w:name="_Toc453145282"/>
      <w:bookmarkStart w:id="4789" w:name="_Toc453150457"/>
      <w:bookmarkStart w:id="4790" w:name="_Toc453151495"/>
      <w:bookmarkStart w:id="4791" w:name="_Toc453228293"/>
      <w:bookmarkStart w:id="4792" w:name="_Toc453575026"/>
      <w:bookmarkStart w:id="4793" w:name="_Toc453080024"/>
      <w:bookmarkStart w:id="4794" w:name="_Toc453085768"/>
      <w:bookmarkStart w:id="4795" w:name="_Toc453145283"/>
      <w:bookmarkStart w:id="4796" w:name="_Toc453150458"/>
      <w:bookmarkStart w:id="4797" w:name="_Toc453151496"/>
      <w:bookmarkStart w:id="4798" w:name="_Toc453228294"/>
      <w:bookmarkStart w:id="4799" w:name="_Toc453575027"/>
      <w:bookmarkStart w:id="4800" w:name="_Toc453080025"/>
      <w:bookmarkStart w:id="4801" w:name="_Toc453085769"/>
      <w:bookmarkStart w:id="4802" w:name="_Toc453145284"/>
      <w:bookmarkStart w:id="4803" w:name="_Toc453150459"/>
      <w:bookmarkStart w:id="4804" w:name="_Toc453151497"/>
      <w:bookmarkStart w:id="4805" w:name="_Toc453228295"/>
      <w:bookmarkStart w:id="4806" w:name="_Toc453575028"/>
      <w:bookmarkStart w:id="4807" w:name="_Toc453080026"/>
      <w:bookmarkStart w:id="4808" w:name="_Toc453085770"/>
      <w:bookmarkStart w:id="4809" w:name="_Toc453145285"/>
      <w:bookmarkStart w:id="4810" w:name="_Toc453150460"/>
      <w:bookmarkStart w:id="4811" w:name="_Toc453151498"/>
      <w:bookmarkStart w:id="4812" w:name="_Toc453228296"/>
      <w:bookmarkStart w:id="4813" w:name="_Toc453575029"/>
      <w:bookmarkStart w:id="4814" w:name="_Toc452017620"/>
      <w:bookmarkStart w:id="4815" w:name="_Toc452047913"/>
      <w:bookmarkStart w:id="4816" w:name="_Toc452048531"/>
      <w:bookmarkStart w:id="4817" w:name="_Toc452538486"/>
      <w:bookmarkStart w:id="4818" w:name="_Toc452544983"/>
      <w:bookmarkStart w:id="4819" w:name="_Toc452727974"/>
      <w:bookmarkStart w:id="4820" w:name="_Toc453080027"/>
      <w:bookmarkStart w:id="4821" w:name="_Toc453085771"/>
      <w:bookmarkStart w:id="4822" w:name="_Toc453145286"/>
      <w:bookmarkStart w:id="4823" w:name="_Toc453150461"/>
      <w:bookmarkStart w:id="4824" w:name="_Toc453151499"/>
      <w:bookmarkStart w:id="4825" w:name="_Toc453228297"/>
      <w:bookmarkStart w:id="4826" w:name="_Toc453575030"/>
      <w:bookmarkStart w:id="4827" w:name="_Toc452017621"/>
      <w:bookmarkStart w:id="4828" w:name="_Toc452047914"/>
      <w:bookmarkStart w:id="4829" w:name="_Toc452048532"/>
      <w:bookmarkStart w:id="4830" w:name="_Toc452538487"/>
      <w:bookmarkStart w:id="4831" w:name="_Toc452544984"/>
      <w:bookmarkStart w:id="4832" w:name="_Toc452727975"/>
      <w:bookmarkStart w:id="4833" w:name="_Toc453080028"/>
      <w:bookmarkStart w:id="4834" w:name="_Toc453085772"/>
      <w:bookmarkStart w:id="4835" w:name="_Toc453145287"/>
      <w:bookmarkStart w:id="4836" w:name="_Toc453150462"/>
      <w:bookmarkStart w:id="4837" w:name="_Toc453151500"/>
      <w:bookmarkStart w:id="4838" w:name="_Toc453228298"/>
      <w:bookmarkStart w:id="4839" w:name="_Toc453575031"/>
      <w:bookmarkStart w:id="4840" w:name="_Toc452017622"/>
      <w:bookmarkStart w:id="4841" w:name="_Toc452047915"/>
      <w:bookmarkStart w:id="4842" w:name="_Toc452048533"/>
      <w:bookmarkStart w:id="4843" w:name="_Toc452538488"/>
      <w:bookmarkStart w:id="4844" w:name="_Toc452544985"/>
      <w:bookmarkStart w:id="4845" w:name="_Toc452727976"/>
      <w:bookmarkStart w:id="4846" w:name="_Toc453080029"/>
      <w:bookmarkStart w:id="4847" w:name="_Toc453085773"/>
      <w:bookmarkStart w:id="4848" w:name="_Toc453145288"/>
      <w:bookmarkStart w:id="4849" w:name="_Toc453150463"/>
      <w:bookmarkStart w:id="4850" w:name="_Toc453151501"/>
      <w:bookmarkStart w:id="4851" w:name="_Toc453228299"/>
      <w:bookmarkStart w:id="4852" w:name="_Toc453575032"/>
      <w:bookmarkStart w:id="4853" w:name="_Toc452017623"/>
      <w:bookmarkStart w:id="4854" w:name="_Toc452047916"/>
      <w:bookmarkStart w:id="4855" w:name="_Toc452048534"/>
      <w:bookmarkStart w:id="4856" w:name="_Toc452538489"/>
      <w:bookmarkStart w:id="4857" w:name="_Toc452544986"/>
      <w:bookmarkStart w:id="4858" w:name="_Toc452727977"/>
      <w:bookmarkStart w:id="4859" w:name="_Toc453080030"/>
      <w:bookmarkStart w:id="4860" w:name="_Toc453085774"/>
      <w:bookmarkStart w:id="4861" w:name="_Toc453145289"/>
      <w:bookmarkStart w:id="4862" w:name="_Toc453150464"/>
      <w:bookmarkStart w:id="4863" w:name="_Toc453151502"/>
      <w:bookmarkStart w:id="4864" w:name="_Toc453228300"/>
      <w:bookmarkStart w:id="4865" w:name="_Toc453575033"/>
      <w:bookmarkStart w:id="4866" w:name="_Toc452017624"/>
      <w:bookmarkStart w:id="4867" w:name="_Toc452047917"/>
      <w:bookmarkStart w:id="4868" w:name="_Toc452048535"/>
      <w:bookmarkStart w:id="4869" w:name="_Toc452538490"/>
      <w:bookmarkStart w:id="4870" w:name="_Toc452544987"/>
      <w:bookmarkStart w:id="4871" w:name="_Toc452727978"/>
      <w:bookmarkStart w:id="4872" w:name="_Toc453080031"/>
      <w:bookmarkStart w:id="4873" w:name="_Toc453085775"/>
      <w:bookmarkStart w:id="4874" w:name="_Toc453145290"/>
      <w:bookmarkStart w:id="4875" w:name="_Toc453150465"/>
      <w:bookmarkStart w:id="4876" w:name="_Toc453151503"/>
      <w:bookmarkStart w:id="4877" w:name="_Toc453228301"/>
      <w:bookmarkStart w:id="4878" w:name="_Toc453575034"/>
      <w:bookmarkStart w:id="4879" w:name="_Toc452017625"/>
      <w:bookmarkStart w:id="4880" w:name="_Toc452047918"/>
      <w:bookmarkStart w:id="4881" w:name="_Toc452048536"/>
      <w:bookmarkStart w:id="4882" w:name="_Toc452538491"/>
      <w:bookmarkStart w:id="4883" w:name="_Toc452544988"/>
      <w:bookmarkStart w:id="4884" w:name="_Toc452727979"/>
      <w:bookmarkStart w:id="4885" w:name="_Toc453080032"/>
      <w:bookmarkStart w:id="4886" w:name="_Toc453085776"/>
      <w:bookmarkStart w:id="4887" w:name="_Toc453145291"/>
      <w:bookmarkStart w:id="4888" w:name="_Toc453150466"/>
      <w:bookmarkStart w:id="4889" w:name="_Toc453151504"/>
      <w:bookmarkStart w:id="4890" w:name="_Toc453228302"/>
      <w:bookmarkStart w:id="4891" w:name="_Toc453575035"/>
      <w:bookmarkStart w:id="4892" w:name="_Toc452017626"/>
      <w:bookmarkStart w:id="4893" w:name="_Toc452047919"/>
      <w:bookmarkStart w:id="4894" w:name="_Toc452048537"/>
      <w:bookmarkStart w:id="4895" w:name="_Toc452538492"/>
      <w:bookmarkStart w:id="4896" w:name="_Toc452544989"/>
      <w:bookmarkStart w:id="4897" w:name="_Toc452727980"/>
      <w:bookmarkStart w:id="4898" w:name="_Toc453080033"/>
      <w:bookmarkStart w:id="4899" w:name="_Toc453085777"/>
      <w:bookmarkStart w:id="4900" w:name="_Toc453145292"/>
      <w:bookmarkStart w:id="4901" w:name="_Toc453150467"/>
      <w:bookmarkStart w:id="4902" w:name="_Toc453151505"/>
      <w:bookmarkStart w:id="4903" w:name="_Toc453228303"/>
      <w:bookmarkStart w:id="4904" w:name="_Toc453575036"/>
      <w:bookmarkStart w:id="4905" w:name="_Toc452017627"/>
      <w:bookmarkStart w:id="4906" w:name="_Toc452047920"/>
      <w:bookmarkStart w:id="4907" w:name="_Toc452048538"/>
      <w:bookmarkStart w:id="4908" w:name="_Toc452538493"/>
      <w:bookmarkStart w:id="4909" w:name="_Toc452544990"/>
      <w:bookmarkStart w:id="4910" w:name="_Toc452727981"/>
      <w:bookmarkStart w:id="4911" w:name="_Toc453080034"/>
      <w:bookmarkStart w:id="4912" w:name="_Toc453085778"/>
      <w:bookmarkStart w:id="4913" w:name="_Toc453145293"/>
      <w:bookmarkStart w:id="4914" w:name="_Toc453150468"/>
      <w:bookmarkStart w:id="4915" w:name="_Toc453151506"/>
      <w:bookmarkStart w:id="4916" w:name="_Toc453228304"/>
      <w:bookmarkStart w:id="4917" w:name="_Toc453575037"/>
      <w:bookmarkStart w:id="4918" w:name="_Toc452017628"/>
      <w:bookmarkStart w:id="4919" w:name="_Toc452047921"/>
      <w:bookmarkStart w:id="4920" w:name="_Toc452048539"/>
      <w:bookmarkStart w:id="4921" w:name="_Toc452538494"/>
      <w:bookmarkStart w:id="4922" w:name="_Toc452544991"/>
      <w:bookmarkStart w:id="4923" w:name="_Toc452727982"/>
      <w:bookmarkStart w:id="4924" w:name="_Toc453080035"/>
      <w:bookmarkStart w:id="4925" w:name="_Toc453085779"/>
      <w:bookmarkStart w:id="4926" w:name="_Toc453145294"/>
      <w:bookmarkStart w:id="4927" w:name="_Toc453150469"/>
      <w:bookmarkStart w:id="4928" w:name="_Toc453151507"/>
      <w:bookmarkStart w:id="4929" w:name="_Toc453228305"/>
      <w:bookmarkStart w:id="4930" w:name="_Toc453575038"/>
      <w:bookmarkStart w:id="4931" w:name="_Toc452017629"/>
      <w:bookmarkStart w:id="4932" w:name="_Toc452047922"/>
      <w:bookmarkStart w:id="4933" w:name="_Toc452048540"/>
      <w:bookmarkStart w:id="4934" w:name="_Toc452538495"/>
      <w:bookmarkStart w:id="4935" w:name="_Toc452544992"/>
      <w:bookmarkStart w:id="4936" w:name="_Toc452727983"/>
      <w:bookmarkStart w:id="4937" w:name="_Toc453080036"/>
      <w:bookmarkStart w:id="4938" w:name="_Toc453085780"/>
      <w:bookmarkStart w:id="4939" w:name="_Toc453145295"/>
      <w:bookmarkStart w:id="4940" w:name="_Toc453150470"/>
      <w:bookmarkStart w:id="4941" w:name="_Toc453151508"/>
      <w:bookmarkStart w:id="4942" w:name="_Toc453228306"/>
      <w:bookmarkStart w:id="4943" w:name="_Toc453575039"/>
      <w:bookmarkStart w:id="4944" w:name="_Toc452017630"/>
      <w:bookmarkStart w:id="4945" w:name="_Toc452047923"/>
      <w:bookmarkStart w:id="4946" w:name="_Toc452048541"/>
      <w:bookmarkStart w:id="4947" w:name="_Toc452538496"/>
      <w:bookmarkStart w:id="4948" w:name="_Toc452544993"/>
      <w:bookmarkStart w:id="4949" w:name="_Toc452727984"/>
      <w:bookmarkStart w:id="4950" w:name="_Toc453080037"/>
      <w:bookmarkStart w:id="4951" w:name="_Toc453085781"/>
      <w:bookmarkStart w:id="4952" w:name="_Toc453145296"/>
      <w:bookmarkStart w:id="4953" w:name="_Toc453150471"/>
      <w:bookmarkStart w:id="4954" w:name="_Toc453151509"/>
      <w:bookmarkStart w:id="4955" w:name="_Toc453228307"/>
      <w:bookmarkStart w:id="4956" w:name="_Toc453575040"/>
      <w:bookmarkStart w:id="4957" w:name="_Toc452017631"/>
      <w:bookmarkStart w:id="4958" w:name="_Toc452047924"/>
      <w:bookmarkStart w:id="4959" w:name="_Toc452048542"/>
      <w:bookmarkStart w:id="4960" w:name="_Toc452538497"/>
      <w:bookmarkStart w:id="4961" w:name="_Toc452544994"/>
      <w:bookmarkStart w:id="4962" w:name="_Toc452727985"/>
      <w:bookmarkStart w:id="4963" w:name="_Toc453080038"/>
      <w:bookmarkStart w:id="4964" w:name="_Toc453085782"/>
      <w:bookmarkStart w:id="4965" w:name="_Toc453145297"/>
      <w:bookmarkStart w:id="4966" w:name="_Toc453150472"/>
      <w:bookmarkStart w:id="4967" w:name="_Toc453151510"/>
      <w:bookmarkStart w:id="4968" w:name="_Toc453228308"/>
      <w:bookmarkStart w:id="4969" w:name="_Toc453575041"/>
      <w:bookmarkStart w:id="4970" w:name="_Toc452017632"/>
      <w:bookmarkStart w:id="4971" w:name="_Toc452047925"/>
      <w:bookmarkStart w:id="4972" w:name="_Toc452048543"/>
      <w:bookmarkStart w:id="4973" w:name="_Toc452538498"/>
      <w:bookmarkStart w:id="4974" w:name="_Toc452544995"/>
      <w:bookmarkStart w:id="4975" w:name="_Toc452727986"/>
      <w:bookmarkStart w:id="4976" w:name="_Toc453080039"/>
      <w:bookmarkStart w:id="4977" w:name="_Toc453085783"/>
      <w:bookmarkStart w:id="4978" w:name="_Toc453145298"/>
      <w:bookmarkStart w:id="4979" w:name="_Toc453150473"/>
      <w:bookmarkStart w:id="4980" w:name="_Toc453151511"/>
      <w:bookmarkStart w:id="4981" w:name="_Toc453228309"/>
      <w:bookmarkStart w:id="4982" w:name="_Toc453575042"/>
      <w:bookmarkStart w:id="4983" w:name="_Toc452017633"/>
      <w:bookmarkStart w:id="4984" w:name="_Toc452047926"/>
      <w:bookmarkStart w:id="4985" w:name="_Toc452048544"/>
      <w:bookmarkStart w:id="4986" w:name="_Toc452538499"/>
      <w:bookmarkStart w:id="4987" w:name="_Toc452544996"/>
      <w:bookmarkStart w:id="4988" w:name="_Toc452727987"/>
      <w:bookmarkStart w:id="4989" w:name="_Toc453080040"/>
      <w:bookmarkStart w:id="4990" w:name="_Toc453085784"/>
      <w:bookmarkStart w:id="4991" w:name="_Toc453145299"/>
      <w:bookmarkStart w:id="4992" w:name="_Toc453150474"/>
      <w:bookmarkStart w:id="4993" w:name="_Toc453151512"/>
      <w:bookmarkStart w:id="4994" w:name="_Toc453228310"/>
      <w:bookmarkStart w:id="4995" w:name="_Toc453575043"/>
      <w:bookmarkStart w:id="4996" w:name="_Toc452017634"/>
      <w:bookmarkStart w:id="4997" w:name="_Toc452047927"/>
      <w:bookmarkStart w:id="4998" w:name="_Toc452048545"/>
      <w:bookmarkStart w:id="4999" w:name="_Toc452538500"/>
      <w:bookmarkStart w:id="5000" w:name="_Toc452544997"/>
      <w:bookmarkStart w:id="5001" w:name="_Toc452727988"/>
      <w:bookmarkStart w:id="5002" w:name="_Toc453080041"/>
      <w:bookmarkStart w:id="5003" w:name="_Toc453085785"/>
      <w:bookmarkStart w:id="5004" w:name="_Toc453145300"/>
      <w:bookmarkStart w:id="5005" w:name="_Toc453150475"/>
      <w:bookmarkStart w:id="5006" w:name="_Toc453151513"/>
      <w:bookmarkStart w:id="5007" w:name="_Toc453228311"/>
      <w:bookmarkStart w:id="5008" w:name="_Toc453575044"/>
      <w:bookmarkStart w:id="5009" w:name="_Toc452017635"/>
      <w:bookmarkStart w:id="5010" w:name="_Toc452047928"/>
      <w:bookmarkStart w:id="5011" w:name="_Toc452048546"/>
      <w:bookmarkStart w:id="5012" w:name="_Toc452538501"/>
      <w:bookmarkStart w:id="5013" w:name="_Toc452544998"/>
      <w:bookmarkStart w:id="5014" w:name="_Toc452727989"/>
      <w:bookmarkStart w:id="5015" w:name="_Toc453080042"/>
      <w:bookmarkStart w:id="5016" w:name="_Toc453085786"/>
      <w:bookmarkStart w:id="5017" w:name="_Toc453145301"/>
      <w:bookmarkStart w:id="5018" w:name="_Toc453150476"/>
      <w:bookmarkStart w:id="5019" w:name="_Toc453151514"/>
      <w:bookmarkStart w:id="5020" w:name="_Toc453228312"/>
      <w:bookmarkStart w:id="5021" w:name="_Toc453575045"/>
      <w:bookmarkStart w:id="5022" w:name="_Toc454958585"/>
      <w:bookmarkStart w:id="5023" w:name="_Toc46361529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r w:rsidRPr="008F4955">
        <w:t>Example: ECS Extract Audit Report Screen Print</w:t>
      </w:r>
      <w:bookmarkEnd w:id="5022"/>
      <w:bookmarkEnd w:id="5023"/>
    </w:p>
    <w:p w:rsidR="003216B6" w:rsidRDefault="003216B6" w:rsidP="00B44850">
      <w:pPr>
        <w:pStyle w:val="Figure"/>
      </w:pPr>
      <w:r w:rsidRPr="00293718">
        <w:rPr>
          <w:noProof/>
        </w:rPr>
        <w:drawing>
          <wp:inline distT="0" distB="0" distL="0" distR="0" wp14:anchorId="3AF578CD" wp14:editId="76281D45">
            <wp:extent cx="5943600" cy="2160905"/>
            <wp:effectExtent l="19050" t="19050" r="19050" b="10795"/>
            <wp:docPr id="197" name="Picture 197" descr="Screen capture of the ECS Extract Audit Report Screen Print Version." title="ECS Extract Audit Repor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S Extract Audit Report Screen Print.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2160905"/>
                    </a:xfrm>
                    <a:prstGeom prst="rect">
                      <a:avLst/>
                    </a:prstGeom>
                    <a:ln>
                      <a:solidFill>
                        <a:sysClr val="windowText" lastClr="000000"/>
                      </a:solidFill>
                    </a:ln>
                  </pic:spPr>
                </pic:pic>
              </a:graphicData>
            </a:graphic>
          </wp:inline>
        </w:drawing>
      </w:r>
    </w:p>
    <w:p w:rsidR="003216B6" w:rsidRPr="00812C8C" w:rsidRDefault="003216B6" w:rsidP="00B44850">
      <w:pPr>
        <w:pStyle w:val="DSSECSBodyText"/>
        <w:rPr>
          <w:rFonts w:cs="Arial"/>
        </w:rPr>
      </w:pPr>
      <w:r w:rsidRPr="00812C8C">
        <w:rPr>
          <w:rFonts w:cs="Arial"/>
        </w:rPr>
        <w:t xml:space="preserve">Guidance for capturing exported data into spreadsheets and the additional DSS application steps required to produce exportable versions of reports </w:t>
      </w:r>
      <w:r w:rsidR="009D5FAA">
        <w:rPr>
          <w:rFonts w:cs="Arial"/>
        </w:rPr>
        <w:t xml:space="preserve">are located </w:t>
      </w:r>
      <w:r w:rsidRPr="00812C8C">
        <w:rPr>
          <w:rFonts w:cs="Arial"/>
        </w:rPr>
        <w:t xml:space="preserve">in </w:t>
      </w:r>
      <w:hyperlink w:anchor="Appendix_C" w:tooltip="Hyperlink to Appendix C.  Exporting a Report to a Spreadsheet" w:history="1">
        <w:r w:rsidRPr="00812C8C">
          <w:rPr>
            <w:rStyle w:val="Hyperlink"/>
            <w:rFonts w:eastAsiaTheme="majorEastAsia" w:cs="Arial"/>
          </w:rPr>
          <w:t xml:space="preserve">Appendix </w:t>
        </w:r>
        <w:r w:rsidR="00D82D0B" w:rsidRPr="00812C8C">
          <w:rPr>
            <w:rStyle w:val="Hyperlink"/>
            <w:rFonts w:eastAsiaTheme="majorEastAsia" w:cs="Arial"/>
          </w:rPr>
          <w:t>F</w:t>
        </w:r>
        <w:r w:rsidRPr="00812C8C">
          <w:rPr>
            <w:rStyle w:val="Hyperlink"/>
            <w:rFonts w:eastAsiaTheme="majorEastAsia" w:cs="Arial"/>
          </w:rPr>
          <w:t>: Exporting a Report to a Spreadsheet</w:t>
        </w:r>
      </w:hyperlink>
      <w:r w:rsidRPr="00812C8C">
        <w:rPr>
          <w:rFonts w:cs="Arial"/>
        </w:rPr>
        <w:t>.</w:t>
      </w:r>
    </w:p>
    <w:p w:rsidR="003216B6" w:rsidRPr="00812C8C" w:rsidRDefault="003216B6" w:rsidP="00B44850">
      <w:pPr>
        <w:pStyle w:val="DSSECSBodyText"/>
        <w:rPr>
          <w:rFonts w:cs="Arial"/>
          <w:sz w:val="28"/>
        </w:rPr>
      </w:pPr>
      <w:r w:rsidRPr="00812C8C">
        <w:rPr>
          <w:rFonts w:cs="Arial"/>
          <w:szCs w:val="24"/>
        </w:rPr>
        <w:t xml:space="preserve">The following example shows the report after it has been produced in </w:t>
      </w:r>
      <w:r w:rsidR="00422425">
        <w:rPr>
          <w:rFonts w:cs="Arial"/>
          <w:szCs w:val="24"/>
        </w:rPr>
        <w:t xml:space="preserve">an </w:t>
      </w:r>
      <w:r w:rsidRPr="00812C8C">
        <w:rPr>
          <w:rFonts w:cs="Arial"/>
          <w:szCs w:val="24"/>
        </w:rPr>
        <w:t>exportable format and imported into a spreadsheet:</w:t>
      </w:r>
    </w:p>
    <w:p w:rsidR="003216B6" w:rsidRPr="008F4955" w:rsidRDefault="003216B6" w:rsidP="008F4955">
      <w:pPr>
        <w:pStyle w:val="FigureCaption"/>
      </w:pPr>
      <w:bookmarkStart w:id="5024" w:name="_Toc454958586"/>
      <w:bookmarkStart w:id="5025" w:name="_Toc463615292"/>
      <w:r w:rsidRPr="008F4955">
        <w:lastRenderedPageBreak/>
        <w:t>Example: Exported ECS Extract Audit Report</w:t>
      </w:r>
      <w:bookmarkEnd w:id="5024"/>
      <w:bookmarkEnd w:id="5025"/>
    </w:p>
    <w:p w:rsidR="003216B6" w:rsidRPr="00293718" w:rsidRDefault="003216B6" w:rsidP="00B44850">
      <w:pPr>
        <w:pStyle w:val="Figure"/>
      </w:pPr>
      <w:r w:rsidRPr="00293718">
        <w:rPr>
          <w:noProof/>
        </w:rPr>
        <w:drawing>
          <wp:inline distT="0" distB="0" distL="0" distR="0" wp14:anchorId="7BF7E73C" wp14:editId="706EDCB5">
            <wp:extent cx="5915884" cy="1276350"/>
            <wp:effectExtent l="19050" t="19050" r="27940" b="19050"/>
            <wp:docPr id="250" name="Picture 64" descr="Spreadsheet includes Location, Extract Log Number, DSS Unit, Category, Procedure, and Volumes per DSS Unit and Grand Total for the Site." title="Exported ECS Extract Audi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xported Laboratory Extract Audit Report contains columns for Location, Extract Log Number, DSS Unit, Category, Procedure, and Volume."/>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5915884" cy="1276350"/>
                    </a:xfrm>
                    <a:prstGeom prst="rect">
                      <a:avLst/>
                    </a:prstGeom>
                    <a:noFill/>
                    <a:ln>
                      <a:solidFill>
                        <a:schemeClr val="tx1"/>
                      </a:solidFill>
                    </a:ln>
                  </pic:spPr>
                </pic:pic>
              </a:graphicData>
            </a:graphic>
          </wp:inline>
        </w:drawing>
      </w:r>
    </w:p>
    <w:p w:rsidR="003216B6" w:rsidRPr="008F4955" w:rsidRDefault="003216B6" w:rsidP="00B44850">
      <w:pPr>
        <w:pStyle w:val="Heading3"/>
      </w:pPr>
      <w:bookmarkStart w:id="5026" w:name="_Toc451780581"/>
      <w:bookmarkStart w:id="5027" w:name="_Toc451872939"/>
      <w:bookmarkStart w:id="5028" w:name="_Toc451956860"/>
      <w:bookmarkStart w:id="5029" w:name="_Toc451957111"/>
      <w:bookmarkStart w:id="5030" w:name="_Toc451958419"/>
      <w:bookmarkStart w:id="5031" w:name="_Toc451958523"/>
      <w:bookmarkStart w:id="5032" w:name="_Toc452017057"/>
      <w:bookmarkStart w:id="5033" w:name="_Toc452017780"/>
      <w:bookmarkStart w:id="5034" w:name="_Toc452047351"/>
      <w:bookmarkStart w:id="5035" w:name="_Toc452048691"/>
      <w:bookmarkStart w:id="5036" w:name="_Toc452545143"/>
      <w:bookmarkStart w:id="5037" w:name="_Toc452727323"/>
      <w:bookmarkStart w:id="5038" w:name="_Toc452728140"/>
      <w:bookmarkStart w:id="5039" w:name="_Toc452732329"/>
      <w:bookmarkStart w:id="5040" w:name="_Toc453073891"/>
      <w:bookmarkStart w:id="5041" w:name="_Toc453079429"/>
      <w:bookmarkStart w:id="5042" w:name="_Toc453085210"/>
      <w:bookmarkStart w:id="5043" w:name="_Toc453145576"/>
      <w:bookmarkStart w:id="5044" w:name="_Toc453145687"/>
      <w:bookmarkStart w:id="5045" w:name="_Toc453145799"/>
      <w:bookmarkStart w:id="5046" w:name="_Toc453149365"/>
      <w:bookmarkStart w:id="5047" w:name="_Toc453150928"/>
      <w:bookmarkStart w:id="5048" w:name="_Toc453227616"/>
      <w:bookmarkStart w:id="5049" w:name="_Toc453227735"/>
      <w:bookmarkStart w:id="5050" w:name="_Toc453574342"/>
      <w:bookmarkStart w:id="5051" w:name="_Toc453574468"/>
      <w:bookmarkStart w:id="5052" w:name="_Toc450829841"/>
      <w:bookmarkStart w:id="5053" w:name="_Toc454958450"/>
      <w:bookmarkStart w:id="5054" w:name="_Toc459041182"/>
      <w:bookmarkStart w:id="5055" w:name="_Toc459043733"/>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r w:rsidRPr="008F4955">
        <w:t>Laboratory (LAB) Extract Audit</w:t>
      </w:r>
      <w:bookmarkEnd w:id="5052"/>
      <w:bookmarkEnd w:id="5053"/>
      <w:bookmarkEnd w:id="5054"/>
      <w:bookmarkEnd w:id="5055"/>
    </w:p>
    <w:p w:rsidR="003216B6" w:rsidRPr="00812C8C" w:rsidRDefault="009D5FAA" w:rsidP="00B44850">
      <w:pPr>
        <w:pStyle w:val="DSSECSBodyText"/>
      </w:pPr>
      <w:r>
        <w:t>T</w:t>
      </w:r>
      <w:r w:rsidR="003216B6" w:rsidRPr="00812C8C">
        <w:t xml:space="preserve">his option </w:t>
      </w:r>
      <w:r>
        <w:t xml:space="preserve">is used </w:t>
      </w:r>
      <w:r w:rsidR="003216B6" w:rsidRPr="00812C8C">
        <w:t xml:space="preserve">to print a </w:t>
      </w:r>
      <w:r w:rsidRPr="00812C8C">
        <w:t>Summary Report</w:t>
      </w:r>
      <w:r>
        <w:t>,</w:t>
      </w:r>
      <w:r w:rsidRPr="00812C8C">
        <w:t xml:space="preserve"> </w:t>
      </w:r>
      <w:r w:rsidR="003216B6" w:rsidRPr="00812C8C">
        <w:t>from the LABORATORY EXTRACT file (#727.813)</w:t>
      </w:r>
      <w:r>
        <w:t>, which</w:t>
      </w:r>
      <w:r w:rsidR="003216B6" w:rsidRPr="00812C8C">
        <w:t xml:space="preserve"> displays the volume of tests performed</w:t>
      </w:r>
      <w:r>
        <w:t>,</w:t>
      </w:r>
      <w:r w:rsidR="003216B6" w:rsidRPr="00812C8C">
        <w:t xml:space="preserve"> within each </w:t>
      </w:r>
      <w:r w:rsidRPr="00812C8C">
        <w:t xml:space="preserve">Laboratory </w:t>
      </w:r>
      <w:r w:rsidR="003216B6" w:rsidRPr="00812C8C">
        <w:t>accession area.</w:t>
      </w:r>
    </w:p>
    <w:p w:rsidR="003216B6" w:rsidRPr="008F4955" w:rsidRDefault="00211BF0" w:rsidP="008F4955">
      <w:pPr>
        <w:pStyle w:val="FigureCaption"/>
      </w:pPr>
      <w:bookmarkStart w:id="5056" w:name="_Toc463615293"/>
      <w:r w:rsidRPr="008F4955">
        <w:t>Example: Laboratory Extract Audit Report Screen Print</w:t>
      </w:r>
      <w:bookmarkEnd w:id="5056"/>
    </w:p>
    <w:p w:rsidR="003216B6" w:rsidRDefault="009D7114" w:rsidP="00B44850">
      <w:pPr>
        <w:pStyle w:val="Figure"/>
      </w:pPr>
      <w:r w:rsidRPr="009D7114">
        <w:rPr>
          <w:noProof/>
        </w:rPr>
        <w:drawing>
          <wp:inline distT="0" distB="0" distL="0" distR="0" wp14:anchorId="68160BF4" wp14:editId="30D587C0">
            <wp:extent cx="3915597" cy="1432560"/>
            <wp:effectExtent l="0" t="0" r="8890" b="0"/>
            <wp:docPr id="60" name="Picture 60" title="LAB Extract Audi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7588" t="32698" r="38628" b="24354"/>
                    <a:stretch/>
                  </pic:blipFill>
                  <pic:spPr bwMode="auto">
                    <a:xfrm>
                      <a:off x="0" y="0"/>
                      <a:ext cx="3915597" cy="1432560"/>
                    </a:xfrm>
                    <a:prstGeom prst="rect">
                      <a:avLst/>
                    </a:prstGeom>
                    <a:ln>
                      <a:noFill/>
                    </a:ln>
                    <a:extLst>
                      <a:ext uri="{53640926-AAD7-44D8-BBD7-CCE9431645EC}">
                        <a14:shadowObscured xmlns:a14="http://schemas.microsoft.com/office/drawing/2010/main"/>
                      </a:ext>
                    </a:extLst>
                  </pic:spPr>
                </pic:pic>
              </a:graphicData>
            </a:graphic>
          </wp:inline>
        </w:drawing>
      </w:r>
    </w:p>
    <w:p w:rsidR="003216B6" w:rsidRPr="00812C8C" w:rsidRDefault="003216B6" w:rsidP="00B44850">
      <w:pPr>
        <w:pStyle w:val="DSSECSBodyText"/>
        <w:rPr>
          <w:rFonts w:cs="Arial"/>
        </w:rPr>
      </w:pPr>
      <w:r w:rsidRPr="00812C8C">
        <w:rPr>
          <w:rFonts w:cs="Arial"/>
        </w:rPr>
        <w:t xml:space="preserve">Guidance for capturing exported data into spreadsheets and the additional DSS application steps required to produce exportable versions of reports </w:t>
      </w:r>
      <w:r w:rsidR="00582FC4">
        <w:rPr>
          <w:rFonts w:cs="Arial"/>
        </w:rPr>
        <w:t xml:space="preserve">are located in </w:t>
      </w:r>
      <w:hyperlink w:anchor="Appendix_C" w:tooltip="Hyperlink to Appendix C.  Exporting a Report to a Spreadsheet" w:history="1">
        <w:r w:rsidRPr="00812C8C">
          <w:rPr>
            <w:rStyle w:val="Hyperlink"/>
            <w:rFonts w:eastAsiaTheme="majorEastAsia" w:cs="Arial"/>
          </w:rPr>
          <w:t xml:space="preserve">Appendix </w:t>
        </w:r>
        <w:r w:rsidR="00D82D0B" w:rsidRPr="00812C8C">
          <w:rPr>
            <w:rStyle w:val="Hyperlink"/>
            <w:rFonts w:eastAsiaTheme="majorEastAsia" w:cs="Arial"/>
          </w:rPr>
          <w:t>F</w:t>
        </w:r>
        <w:r w:rsidRPr="00812C8C">
          <w:rPr>
            <w:rStyle w:val="Hyperlink"/>
            <w:rFonts w:eastAsiaTheme="majorEastAsia" w:cs="Arial"/>
          </w:rPr>
          <w:t>: Exporting a Report to a Spreadsheet</w:t>
        </w:r>
      </w:hyperlink>
      <w:r w:rsidRPr="00812C8C">
        <w:rPr>
          <w:rFonts w:cs="Arial"/>
        </w:rPr>
        <w:t>.</w:t>
      </w:r>
    </w:p>
    <w:p w:rsidR="003216B6" w:rsidRPr="00812C8C" w:rsidRDefault="003216B6" w:rsidP="00B44850">
      <w:pPr>
        <w:pStyle w:val="DSSECSBodyText"/>
        <w:rPr>
          <w:rFonts w:cs="Arial"/>
          <w:sz w:val="28"/>
        </w:rPr>
      </w:pPr>
      <w:r w:rsidRPr="00812C8C">
        <w:rPr>
          <w:rFonts w:cs="Arial"/>
          <w:szCs w:val="24"/>
        </w:rPr>
        <w:t xml:space="preserve">The following example shows the report after it has been produced in </w:t>
      </w:r>
      <w:r w:rsidR="00422425">
        <w:rPr>
          <w:rFonts w:cs="Arial"/>
          <w:szCs w:val="24"/>
        </w:rPr>
        <w:t xml:space="preserve">an </w:t>
      </w:r>
      <w:r w:rsidRPr="00812C8C">
        <w:rPr>
          <w:rFonts w:cs="Arial"/>
          <w:szCs w:val="24"/>
        </w:rPr>
        <w:t>exportable format and imported into a spreadsheet:</w:t>
      </w:r>
    </w:p>
    <w:p w:rsidR="003216B6" w:rsidRPr="008F4955" w:rsidRDefault="003216B6" w:rsidP="008F4955">
      <w:pPr>
        <w:pStyle w:val="FigureCaption"/>
      </w:pPr>
      <w:bookmarkStart w:id="5057" w:name="_Toc454958588"/>
      <w:bookmarkStart w:id="5058" w:name="_Toc463615294"/>
      <w:r w:rsidRPr="008F4955">
        <w:t>Example: Exported Laboratory Extract Audit Report</w:t>
      </w:r>
      <w:bookmarkEnd w:id="5057"/>
      <w:bookmarkEnd w:id="5058"/>
    </w:p>
    <w:p w:rsidR="003216B6" w:rsidRDefault="003216B6" w:rsidP="00B44850">
      <w:pPr>
        <w:pStyle w:val="Figure"/>
        <w:rPr>
          <w:rFonts w:eastAsiaTheme="majorEastAsia"/>
        </w:rPr>
      </w:pPr>
      <w:bookmarkStart w:id="5059" w:name="_Toc450829842"/>
      <w:r>
        <w:rPr>
          <w:rFonts w:eastAsiaTheme="majorEastAsia"/>
          <w:noProof/>
        </w:rPr>
        <w:drawing>
          <wp:inline distT="0" distB="0" distL="0" distR="0" wp14:anchorId="0AC5B11D" wp14:editId="5D284946">
            <wp:extent cx="5943600" cy="2218690"/>
            <wp:effectExtent l="19050" t="19050" r="19050" b="10160"/>
            <wp:docPr id="296" name="Picture 296" descr="Spreadsheet includes Extract Log Number, DSS Site, Accession Area (Feeder Location), Procedure, Laboratory Management Index Program Code, Number of Tests (Patients), Number of Tests (Referrals), and Total per Accession Area (Feeder Key)." title="Exported Laboratory Extract Audi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LAB Extract Aud Rpt.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2218690"/>
                    </a:xfrm>
                    <a:prstGeom prst="rect">
                      <a:avLst/>
                    </a:prstGeom>
                    <a:ln>
                      <a:solidFill>
                        <a:schemeClr val="tx1"/>
                      </a:solidFill>
                    </a:ln>
                  </pic:spPr>
                </pic:pic>
              </a:graphicData>
            </a:graphic>
          </wp:inline>
        </w:drawing>
      </w:r>
    </w:p>
    <w:p w:rsidR="003216B6" w:rsidRPr="008F4955" w:rsidRDefault="003216B6" w:rsidP="00B44850">
      <w:pPr>
        <w:pStyle w:val="Heading3"/>
      </w:pPr>
      <w:bookmarkStart w:id="5060" w:name="_Toc454958451"/>
      <w:bookmarkStart w:id="5061" w:name="_Toc459041183"/>
      <w:bookmarkStart w:id="5062" w:name="_Toc459043734"/>
      <w:r w:rsidRPr="008F4955">
        <w:lastRenderedPageBreak/>
        <w:t>Laboratory Results (LAR) Extract Audit</w:t>
      </w:r>
      <w:bookmarkEnd w:id="5059"/>
      <w:bookmarkEnd w:id="5060"/>
      <w:bookmarkEnd w:id="5061"/>
      <w:bookmarkEnd w:id="5062"/>
    </w:p>
    <w:p w:rsidR="003216B6" w:rsidRPr="00CA4DA4" w:rsidRDefault="007756A9" w:rsidP="00B44850">
      <w:pPr>
        <w:pStyle w:val="DSSECSBodyText"/>
      </w:pPr>
      <w:r w:rsidRPr="001E388A">
        <w:t xml:space="preserve">DSS collects information on specific LAR tests. The number of tests will continue to increase in accordance with Vista maintenance updates. For a complete list of the tests, users can run the Lab Results DSS LOINC Code Report. </w:t>
      </w:r>
      <w:r w:rsidR="003216B6" w:rsidRPr="00CA4DA4">
        <w:t>“Not in extract” will display in the Total Count column if there has been no workload for a particular DSS LAR test.</w:t>
      </w:r>
    </w:p>
    <w:p w:rsidR="003216B6" w:rsidRPr="003F7BEB" w:rsidRDefault="003216B6" w:rsidP="003F7BEB">
      <w:pPr>
        <w:pStyle w:val="FigureCaption"/>
      </w:pPr>
      <w:bookmarkStart w:id="5063" w:name="_Toc454958589"/>
      <w:bookmarkStart w:id="5064" w:name="_Toc463615295"/>
      <w:r w:rsidRPr="003F7BEB">
        <w:t>Example: Laboratory Results Extract Audit Report Screen Print</w:t>
      </w:r>
      <w:bookmarkEnd w:id="5063"/>
      <w:bookmarkEnd w:id="5064"/>
    </w:p>
    <w:p w:rsidR="003216B6" w:rsidRDefault="008B4570" w:rsidP="00B44850">
      <w:pPr>
        <w:pStyle w:val="Figure"/>
      </w:pPr>
      <w:r w:rsidRPr="00293718">
        <w:rPr>
          <w:noProof/>
        </w:rPr>
        <w:drawing>
          <wp:inline distT="0" distB="0" distL="0" distR="0" wp14:anchorId="6D8FF4EB" wp14:editId="46B3CA31">
            <wp:extent cx="5725324" cy="3048426"/>
            <wp:effectExtent l="19050" t="19050" r="8890" b="19050"/>
            <wp:docPr id="200" name="Picture 200" descr="Screen Capture of Laboratory Results Extract Audit Report Screen Print Version." title="Laboratory Results Extract Audit Repor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ratory Results Extract Audit Report.png"/>
                    <pic:cNvPicPr/>
                  </pic:nvPicPr>
                  <pic:blipFill>
                    <a:blip r:embed="rId162">
                      <a:extLst>
                        <a:ext uri="{28A0092B-C50C-407E-A947-70E740481C1C}">
                          <a14:useLocalDpi xmlns:a14="http://schemas.microsoft.com/office/drawing/2010/main" val="0"/>
                        </a:ext>
                      </a:extLst>
                    </a:blip>
                    <a:stretch>
                      <a:fillRect/>
                    </a:stretch>
                  </pic:blipFill>
                  <pic:spPr>
                    <a:xfrm>
                      <a:off x="0" y="0"/>
                      <a:ext cx="5725324" cy="3048426"/>
                    </a:xfrm>
                    <a:prstGeom prst="rect">
                      <a:avLst/>
                    </a:prstGeom>
                    <a:ln>
                      <a:solidFill>
                        <a:sysClr val="windowText" lastClr="000000"/>
                      </a:solidFill>
                    </a:ln>
                  </pic:spPr>
                </pic:pic>
              </a:graphicData>
            </a:graphic>
          </wp:inline>
        </w:drawing>
      </w:r>
    </w:p>
    <w:p w:rsidR="003216B6" w:rsidRPr="00CA4DA4" w:rsidRDefault="003216B6" w:rsidP="00B44850">
      <w:pPr>
        <w:pStyle w:val="DSSECSBodyText"/>
        <w:rPr>
          <w:rFonts w:cs="Arial"/>
        </w:rPr>
      </w:pPr>
      <w:r w:rsidRPr="00CA4DA4">
        <w:rPr>
          <w:rFonts w:cs="Arial"/>
        </w:rPr>
        <w:t xml:space="preserve">Guidance for capturing exported data into spreadsheets and the additional DSS application steps required to produce exportable versions of reports </w:t>
      </w:r>
      <w:r w:rsidR="00582FC4">
        <w:rPr>
          <w:rFonts w:cs="Arial"/>
        </w:rPr>
        <w:t xml:space="preserve">are located </w:t>
      </w:r>
      <w:r w:rsidRPr="00CA4DA4">
        <w:rPr>
          <w:rFonts w:cs="Arial"/>
        </w:rPr>
        <w:t xml:space="preserve">in </w:t>
      </w:r>
      <w:hyperlink w:anchor="Appendix_C" w:tooltip="Hyperlink to Appendix C.  Exporting a Report to a Spreadsheet" w:history="1">
        <w:r w:rsidRPr="00CA4DA4">
          <w:rPr>
            <w:rStyle w:val="Hyperlink"/>
            <w:rFonts w:eastAsiaTheme="majorEastAsia" w:cs="Arial"/>
          </w:rPr>
          <w:t xml:space="preserve">Appendix </w:t>
        </w:r>
        <w:r w:rsidR="00B86C87" w:rsidRPr="00CA4DA4">
          <w:rPr>
            <w:rStyle w:val="Hyperlink"/>
            <w:rFonts w:eastAsiaTheme="majorEastAsia" w:cs="Arial"/>
          </w:rPr>
          <w:t>F</w:t>
        </w:r>
        <w:r w:rsidRPr="00CA4DA4">
          <w:rPr>
            <w:rStyle w:val="Hyperlink"/>
            <w:rFonts w:eastAsiaTheme="majorEastAsia" w:cs="Arial"/>
          </w:rPr>
          <w:t>: Exporting a Report to a Spreadsheet</w:t>
        </w:r>
      </w:hyperlink>
      <w:r w:rsidRPr="00CA4DA4">
        <w:rPr>
          <w:rFonts w:cs="Arial"/>
        </w:rPr>
        <w:t>.</w:t>
      </w:r>
    </w:p>
    <w:p w:rsidR="003216B6" w:rsidRPr="00CA4DA4" w:rsidRDefault="003216B6" w:rsidP="00B44850">
      <w:pPr>
        <w:pStyle w:val="DSSECSBodyText"/>
        <w:rPr>
          <w:rFonts w:cs="Arial"/>
        </w:rPr>
      </w:pPr>
      <w:r w:rsidRPr="00CA4DA4">
        <w:rPr>
          <w:rFonts w:cs="Arial"/>
        </w:rPr>
        <w:t xml:space="preserve">The following example shows the report after it has been produced in </w:t>
      </w:r>
      <w:r w:rsidR="00422425">
        <w:rPr>
          <w:rFonts w:cs="Arial"/>
        </w:rPr>
        <w:t xml:space="preserve">an </w:t>
      </w:r>
      <w:r w:rsidRPr="00CA4DA4">
        <w:rPr>
          <w:rFonts w:cs="Arial"/>
        </w:rPr>
        <w:t>exportable format and imported into a spreadsheet:</w:t>
      </w:r>
    </w:p>
    <w:p w:rsidR="003216B6" w:rsidRPr="003F7BEB" w:rsidRDefault="003216B6" w:rsidP="003F7BEB">
      <w:pPr>
        <w:pStyle w:val="FigureCaption"/>
      </w:pPr>
      <w:bookmarkStart w:id="5065" w:name="_Toc454958590"/>
      <w:bookmarkStart w:id="5066" w:name="_Toc463615296"/>
      <w:r w:rsidRPr="003F7BEB">
        <w:t>Example: Exported Laboratory Results Extract Audit Report</w:t>
      </w:r>
      <w:bookmarkEnd w:id="5065"/>
      <w:bookmarkEnd w:id="5066"/>
    </w:p>
    <w:p w:rsidR="003216B6" w:rsidRDefault="003216B6" w:rsidP="00B44850">
      <w:pPr>
        <w:pStyle w:val="Figure"/>
      </w:pPr>
      <w:r w:rsidRPr="00293718">
        <w:rPr>
          <w:rFonts w:eastAsia="Calibri"/>
          <w:noProof/>
        </w:rPr>
        <w:drawing>
          <wp:inline distT="0" distB="0" distL="0" distR="0" wp14:anchorId="7A608626" wp14:editId="64076387">
            <wp:extent cx="4883545" cy="1019175"/>
            <wp:effectExtent l="19050" t="19050" r="12700" b="9525"/>
            <wp:docPr id="201" name="Picture 67" descr="Spreadsheet includes Extract Log Number, Division, Test Code, DSS Test Name, Month and Year, and Total Count.&#10;" title="Exported Laboratory Results Extract Audi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4883545" cy="1019175"/>
                    </a:xfrm>
                    <a:prstGeom prst="rect">
                      <a:avLst/>
                    </a:prstGeom>
                    <a:noFill/>
                    <a:ln>
                      <a:solidFill>
                        <a:schemeClr val="tx1"/>
                      </a:solidFill>
                    </a:ln>
                  </pic:spPr>
                </pic:pic>
              </a:graphicData>
            </a:graphic>
          </wp:inline>
        </w:drawing>
      </w:r>
    </w:p>
    <w:p w:rsidR="003216B6" w:rsidRPr="003F7BEB" w:rsidRDefault="003216B6" w:rsidP="00B44850">
      <w:pPr>
        <w:pStyle w:val="Heading3"/>
      </w:pPr>
      <w:bookmarkStart w:id="5067" w:name="_Toc450829843"/>
      <w:bookmarkStart w:id="5068" w:name="_Toc454958452"/>
      <w:bookmarkStart w:id="5069" w:name="_Toc459041184"/>
      <w:bookmarkStart w:id="5070" w:name="_Toc459043735"/>
      <w:r w:rsidRPr="003F7BEB">
        <w:t>Laboratory Blood Bank (LBB) Audit Reports</w:t>
      </w:r>
      <w:bookmarkEnd w:id="5067"/>
      <w:bookmarkEnd w:id="5068"/>
      <w:bookmarkEnd w:id="5069"/>
      <w:bookmarkEnd w:id="5070"/>
    </w:p>
    <w:p w:rsidR="003216B6" w:rsidRPr="00CA4DA4" w:rsidRDefault="003216B6" w:rsidP="00B44850">
      <w:pPr>
        <w:pStyle w:val="DSSECSBodyText"/>
      </w:pPr>
      <w:r w:rsidRPr="00CA4DA4">
        <w:t xml:space="preserve">There are two reports to choose from under the LBB Audit Reports. The LBB Comparative Report can run </w:t>
      </w:r>
      <w:r w:rsidRPr="00CA4DA4">
        <w:rPr>
          <w:u w:val="single"/>
        </w:rPr>
        <w:t>after</w:t>
      </w:r>
      <w:r w:rsidRPr="00CA4DA4">
        <w:t xml:space="preserve"> the extract has </w:t>
      </w:r>
      <w:r w:rsidR="00582FC4">
        <w:t>are generated</w:t>
      </w:r>
      <w:r w:rsidRPr="00CA4DA4">
        <w:t xml:space="preserve">. The LBB Pre-Extract Audit Report, however, can only run </w:t>
      </w:r>
      <w:r w:rsidRPr="00CA4DA4">
        <w:rPr>
          <w:u w:val="single"/>
        </w:rPr>
        <w:t>prior</w:t>
      </w:r>
      <w:r w:rsidRPr="00CA4DA4">
        <w:t xml:space="preserve"> to the extract</w:t>
      </w:r>
      <w:r w:rsidR="00582FC4">
        <w:t>,</w:t>
      </w:r>
      <w:r w:rsidRPr="00CA4DA4">
        <w:t xml:space="preserve"> which causes some sites to bypass this audit. If a discrepancy exists, sites can correct the data and run the extract again</w:t>
      </w:r>
      <w:r w:rsidR="00582FC4">
        <w:t>,</w:t>
      </w:r>
      <w:r w:rsidRPr="00CA4DA4">
        <w:t xml:space="preserve"> prior to transmitting the data to </w:t>
      </w:r>
      <w:r w:rsidR="00582FC4">
        <w:t xml:space="preserve">the </w:t>
      </w:r>
      <w:r w:rsidRPr="00CA4DA4">
        <w:t>AITC.</w:t>
      </w:r>
    </w:p>
    <w:p w:rsidR="003216B6" w:rsidRPr="003F7BEB" w:rsidRDefault="003216B6" w:rsidP="003F7BEB">
      <w:pPr>
        <w:pStyle w:val="FigureCaption"/>
      </w:pPr>
      <w:bookmarkStart w:id="5071" w:name="_Toc454958591"/>
      <w:bookmarkStart w:id="5072" w:name="_Toc463615297"/>
      <w:r w:rsidRPr="003F7BEB">
        <w:lastRenderedPageBreak/>
        <w:t>Example: LBB Audit Report Options Menu</w:t>
      </w:r>
      <w:bookmarkEnd w:id="5071"/>
      <w:bookmarkEnd w:id="5072"/>
    </w:p>
    <w:p w:rsidR="003216B6" w:rsidRDefault="003216B6" w:rsidP="00B44850">
      <w:pPr>
        <w:pStyle w:val="Figure"/>
      </w:pPr>
      <w:r w:rsidRPr="00293718">
        <w:rPr>
          <w:noProof/>
        </w:rPr>
        <w:drawing>
          <wp:inline distT="0" distB="0" distL="0" distR="0" wp14:anchorId="0A821879" wp14:editId="3BF1990C">
            <wp:extent cx="5830114" cy="666843"/>
            <wp:effectExtent l="19050" t="19050" r="18415" b="19050"/>
            <wp:docPr id="202" name="Picture 202" title=" LBB Audit Report Op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B Audit Reports.png"/>
                    <pic:cNvPicPr/>
                  </pic:nvPicPr>
                  <pic:blipFill>
                    <a:blip r:embed="rId164">
                      <a:extLst>
                        <a:ext uri="{28A0092B-C50C-407E-A947-70E740481C1C}">
                          <a14:useLocalDpi xmlns:a14="http://schemas.microsoft.com/office/drawing/2010/main" val="0"/>
                        </a:ext>
                      </a:extLst>
                    </a:blip>
                    <a:stretch>
                      <a:fillRect/>
                    </a:stretch>
                  </pic:blipFill>
                  <pic:spPr>
                    <a:xfrm>
                      <a:off x="0" y="0"/>
                      <a:ext cx="5830114" cy="666843"/>
                    </a:xfrm>
                    <a:prstGeom prst="rect">
                      <a:avLst/>
                    </a:prstGeom>
                    <a:ln>
                      <a:solidFill>
                        <a:sysClr val="windowText" lastClr="000000"/>
                      </a:solidFill>
                    </a:ln>
                  </pic:spPr>
                </pic:pic>
              </a:graphicData>
            </a:graphic>
          </wp:inline>
        </w:drawing>
      </w:r>
    </w:p>
    <w:p w:rsidR="003216B6" w:rsidRPr="003F7BEB" w:rsidRDefault="003216B6" w:rsidP="00B44850">
      <w:pPr>
        <w:pStyle w:val="Heading4"/>
      </w:pPr>
      <w:bookmarkStart w:id="5073" w:name="_Toc450829844"/>
      <w:bookmarkStart w:id="5074" w:name="_Toc459041185"/>
      <w:bookmarkStart w:id="5075" w:name="_Toc459043736"/>
      <w:r w:rsidRPr="003F7BEB">
        <w:t>Laboratory Blood Bank (LBB) Comparative Report</w:t>
      </w:r>
      <w:bookmarkEnd w:id="5073"/>
      <w:bookmarkEnd w:id="5074"/>
      <w:bookmarkEnd w:id="5075"/>
    </w:p>
    <w:p w:rsidR="003216B6" w:rsidRPr="00CA4DA4" w:rsidRDefault="003216B6" w:rsidP="00B44850">
      <w:pPr>
        <w:pStyle w:val="DSSECSBodyText"/>
      </w:pPr>
      <w:r w:rsidRPr="00CA4DA4">
        <w:t>The Laboratory Blood Bank (LBB) Comparative Report compare</w:t>
      </w:r>
      <w:r w:rsidR="00582FC4">
        <w:t>s</w:t>
      </w:r>
      <w:r w:rsidRPr="00CA4DA4">
        <w:t xml:space="preserve"> the </w:t>
      </w:r>
      <w:r w:rsidR="00582FC4" w:rsidRPr="00CA4DA4">
        <w:t xml:space="preserve">Blood Bank </w:t>
      </w:r>
      <w:r w:rsidRPr="00CA4DA4">
        <w:t>records identified</w:t>
      </w:r>
      <w:r w:rsidR="00582FC4">
        <w:t>,</w:t>
      </w:r>
      <w:r w:rsidRPr="00CA4DA4">
        <w:t xml:space="preserve"> in the VBECS DSS EXTRACT file, which serves as the source file</w:t>
      </w:r>
      <w:r w:rsidR="00582FC4">
        <w:t>,</w:t>
      </w:r>
      <w:r w:rsidRPr="00CA4DA4">
        <w:t xml:space="preserve"> for </w:t>
      </w:r>
      <w:r w:rsidR="00582FC4" w:rsidRPr="00CA4DA4">
        <w:t xml:space="preserve">Blood Bank </w:t>
      </w:r>
      <w:r w:rsidRPr="00CA4DA4">
        <w:t>activity reported to DSS, to the extracted records</w:t>
      </w:r>
      <w:r w:rsidR="00582FC4">
        <w:t>,</w:t>
      </w:r>
      <w:r w:rsidRPr="00CA4DA4">
        <w:t xml:space="preserve"> in the BLOOD BANK EXTRACT file</w:t>
      </w:r>
      <w:r w:rsidR="00582FC4">
        <w:t>,</w:t>
      </w:r>
      <w:r w:rsidRPr="00CA4DA4">
        <w:t xml:space="preserve"> for the selected extract log number. The user is shown a side</w:t>
      </w:r>
      <w:r w:rsidR="00582FC4">
        <w:t>-</w:t>
      </w:r>
      <w:r w:rsidRPr="00CA4DA4">
        <w:t>by</w:t>
      </w:r>
      <w:r w:rsidR="00582FC4">
        <w:t>-</w:t>
      </w:r>
      <w:r w:rsidRPr="00CA4DA4">
        <w:t>side comparison of the information</w:t>
      </w:r>
      <w:r w:rsidR="00582FC4">
        <w:t>,</w:t>
      </w:r>
      <w:r w:rsidRPr="00CA4DA4">
        <w:t xml:space="preserve"> from the source file to the information in the extract file to verify the </w:t>
      </w:r>
      <w:r w:rsidR="00582FC4">
        <w:t xml:space="preserve">extracted </w:t>
      </w:r>
      <w:r w:rsidRPr="00CA4DA4">
        <w:t>data matches the source data.</w:t>
      </w:r>
    </w:p>
    <w:p w:rsidR="003216B6" w:rsidRPr="003F7BEB" w:rsidRDefault="003216B6" w:rsidP="003F7BEB">
      <w:pPr>
        <w:pStyle w:val="FigureCaption"/>
      </w:pPr>
      <w:bookmarkStart w:id="5076" w:name="_Toc453080052"/>
      <w:bookmarkStart w:id="5077" w:name="_Toc453085796"/>
      <w:bookmarkStart w:id="5078" w:name="_Toc453145311"/>
      <w:bookmarkStart w:id="5079" w:name="_Toc453150486"/>
      <w:bookmarkStart w:id="5080" w:name="_Toc453151524"/>
      <w:bookmarkStart w:id="5081" w:name="_Toc453228322"/>
      <w:bookmarkStart w:id="5082" w:name="_Toc453575055"/>
      <w:bookmarkStart w:id="5083" w:name="_Toc453080053"/>
      <w:bookmarkStart w:id="5084" w:name="_Toc453085797"/>
      <w:bookmarkStart w:id="5085" w:name="_Toc453145312"/>
      <w:bookmarkStart w:id="5086" w:name="_Toc453150487"/>
      <w:bookmarkStart w:id="5087" w:name="_Toc453151525"/>
      <w:bookmarkStart w:id="5088" w:name="_Toc453228323"/>
      <w:bookmarkStart w:id="5089" w:name="_Toc453575056"/>
      <w:bookmarkStart w:id="5090" w:name="_Toc453080054"/>
      <w:bookmarkStart w:id="5091" w:name="_Toc453085798"/>
      <w:bookmarkStart w:id="5092" w:name="_Toc453145313"/>
      <w:bookmarkStart w:id="5093" w:name="_Toc453150488"/>
      <w:bookmarkStart w:id="5094" w:name="_Toc453151526"/>
      <w:bookmarkStart w:id="5095" w:name="_Toc453228324"/>
      <w:bookmarkStart w:id="5096" w:name="_Toc453575057"/>
      <w:bookmarkStart w:id="5097" w:name="_Toc453080055"/>
      <w:bookmarkStart w:id="5098" w:name="_Toc453085799"/>
      <w:bookmarkStart w:id="5099" w:name="_Toc453145314"/>
      <w:bookmarkStart w:id="5100" w:name="_Toc453150489"/>
      <w:bookmarkStart w:id="5101" w:name="_Toc453151527"/>
      <w:bookmarkStart w:id="5102" w:name="_Toc453228325"/>
      <w:bookmarkStart w:id="5103" w:name="_Toc453575058"/>
      <w:bookmarkStart w:id="5104" w:name="_Toc453080056"/>
      <w:bookmarkStart w:id="5105" w:name="_Toc453085800"/>
      <w:bookmarkStart w:id="5106" w:name="_Toc453145315"/>
      <w:bookmarkStart w:id="5107" w:name="_Toc453150490"/>
      <w:bookmarkStart w:id="5108" w:name="_Toc453151528"/>
      <w:bookmarkStart w:id="5109" w:name="_Toc453228326"/>
      <w:bookmarkStart w:id="5110" w:name="_Toc453575059"/>
      <w:bookmarkStart w:id="5111" w:name="_Toc453080057"/>
      <w:bookmarkStart w:id="5112" w:name="_Toc453085801"/>
      <w:bookmarkStart w:id="5113" w:name="_Toc453145316"/>
      <w:bookmarkStart w:id="5114" w:name="_Toc453150491"/>
      <w:bookmarkStart w:id="5115" w:name="_Toc453151529"/>
      <w:bookmarkStart w:id="5116" w:name="_Toc453228327"/>
      <w:bookmarkStart w:id="5117" w:name="_Toc453575060"/>
      <w:bookmarkStart w:id="5118" w:name="_Toc453080058"/>
      <w:bookmarkStart w:id="5119" w:name="_Toc453085802"/>
      <w:bookmarkStart w:id="5120" w:name="_Toc453145317"/>
      <w:bookmarkStart w:id="5121" w:name="_Toc453150492"/>
      <w:bookmarkStart w:id="5122" w:name="_Toc453151530"/>
      <w:bookmarkStart w:id="5123" w:name="_Toc453228328"/>
      <w:bookmarkStart w:id="5124" w:name="_Toc453575061"/>
      <w:bookmarkStart w:id="5125" w:name="_Toc453080059"/>
      <w:bookmarkStart w:id="5126" w:name="_Toc453085803"/>
      <w:bookmarkStart w:id="5127" w:name="_Toc453145318"/>
      <w:bookmarkStart w:id="5128" w:name="_Toc453150493"/>
      <w:bookmarkStart w:id="5129" w:name="_Toc453151531"/>
      <w:bookmarkStart w:id="5130" w:name="_Toc453228329"/>
      <w:bookmarkStart w:id="5131" w:name="_Toc453575062"/>
      <w:bookmarkStart w:id="5132" w:name="_Toc453080060"/>
      <w:bookmarkStart w:id="5133" w:name="_Toc453085804"/>
      <w:bookmarkStart w:id="5134" w:name="_Toc453145319"/>
      <w:bookmarkStart w:id="5135" w:name="_Toc453150494"/>
      <w:bookmarkStart w:id="5136" w:name="_Toc453151532"/>
      <w:bookmarkStart w:id="5137" w:name="_Toc453228330"/>
      <w:bookmarkStart w:id="5138" w:name="_Toc453575063"/>
      <w:bookmarkStart w:id="5139" w:name="_Toc453080061"/>
      <w:bookmarkStart w:id="5140" w:name="_Toc453085805"/>
      <w:bookmarkStart w:id="5141" w:name="_Toc453145320"/>
      <w:bookmarkStart w:id="5142" w:name="_Toc453150495"/>
      <w:bookmarkStart w:id="5143" w:name="_Toc453151533"/>
      <w:bookmarkStart w:id="5144" w:name="_Toc453228331"/>
      <w:bookmarkStart w:id="5145" w:name="_Toc453575064"/>
      <w:bookmarkStart w:id="5146" w:name="_Toc453080062"/>
      <w:bookmarkStart w:id="5147" w:name="_Toc453085806"/>
      <w:bookmarkStart w:id="5148" w:name="_Toc453145321"/>
      <w:bookmarkStart w:id="5149" w:name="_Toc453150496"/>
      <w:bookmarkStart w:id="5150" w:name="_Toc453151534"/>
      <w:bookmarkStart w:id="5151" w:name="_Toc453228332"/>
      <w:bookmarkStart w:id="5152" w:name="_Toc453575065"/>
      <w:bookmarkStart w:id="5153" w:name="_Toc453080063"/>
      <w:bookmarkStart w:id="5154" w:name="_Toc453085807"/>
      <w:bookmarkStart w:id="5155" w:name="_Toc453145322"/>
      <w:bookmarkStart w:id="5156" w:name="_Toc453150497"/>
      <w:bookmarkStart w:id="5157" w:name="_Toc453151535"/>
      <w:bookmarkStart w:id="5158" w:name="_Toc453228333"/>
      <w:bookmarkStart w:id="5159" w:name="_Toc453575066"/>
      <w:bookmarkStart w:id="5160" w:name="_Toc453080064"/>
      <w:bookmarkStart w:id="5161" w:name="_Toc453085808"/>
      <w:bookmarkStart w:id="5162" w:name="_Toc453145323"/>
      <w:bookmarkStart w:id="5163" w:name="_Toc453150498"/>
      <w:bookmarkStart w:id="5164" w:name="_Toc453151536"/>
      <w:bookmarkStart w:id="5165" w:name="_Toc453228334"/>
      <w:bookmarkStart w:id="5166" w:name="_Toc453575067"/>
      <w:bookmarkStart w:id="5167" w:name="_Toc453080065"/>
      <w:bookmarkStart w:id="5168" w:name="_Toc453085809"/>
      <w:bookmarkStart w:id="5169" w:name="_Toc453145324"/>
      <w:bookmarkStart w:id="5170" w:name="_Toc453150499"/>
      <w:bookmarkStart w:id="5171" w:name="_Toc453151537"/>
      <w:bookmarkStart w:id="5172" w:name="_Toc453228335"/>
      <w:bookmarkStart w:id="5173" w:name="_Toc453575068"/>
      <w:bookmarkStart w:id="5174" w:name="_Toc453080066"/>
      <w:bookmarkStart w:id="5175" w:name="_Toc453085810"/>
      <w:bookmarkStart w:id="5176" w:name="_Toc453145325"/>
      <w:bookmarkStart w:id="5177" w:name="_Toc453150500"/>
      <w:bookmarkStart w:id="5178" w:name="_Toc453151538"/>
      <w:bookmarkStart w:id="5179" w:name="_Toc453228336"/>
      <w:bookmarkStart w:id="5180" w:name="_Toc453575069"/>
      <w:bookmarkStart w:id="5181" w:name="_Toc453080067"/>
      <w:bookmarkStart w:id="5182" w:name="_Toc453085811"/>
      <w:bookmarkStart w:id="5183" w:name="_Toc453145326"/>
      <w:bookmarkStart w:id="5184" w:name="_Toc453150501"/>
      <w:bookmarkStart w:id="5185" w:name="_Toc453151539"/>
      <w:bookmarkStart w:id="5186" w:name="_Toc453228337"/>
      <w:bookmarkStart w:id="5187" w:name="_Toc453575070"/>
      <w:bookmarkStart w:id="5188" w:name="_Toc453080068"/>
      <w:bookmarkStart w:id="5189" w:name="_Toc453085812"/>
      <w:bookmarkStart w:id="5190" w:name="_Toc453145327"/>
      <w:bookmarkStart w:id="5191" w:name="_Toc453150502"/>
      <w:bookmarkStart w:id="5192" w:name="_Toc453151540"/>
      <w:bookmarkStart w:id="5193" w:name="_Toc453228338"/>
      <w:bookmarkStart w:id="5194" w:name="_Toc453575071"/>
      <w:bookmarkStart w:id="5195" w:name="_Toc453080069"/>
      <w:bookmarkStart w:id="5196" w:name="_Toc453085813"/>
      <w:bookmarkStart w:id="5197" w:name="_Toc453145328"/>
      <w:bookmarkStart w:id="5198" w:name="_Toc453150503"/>
      <w:bookmarkStart w:id="5199" w:name="_Toc453151541"/>
      <w:bookmarkStart w:id="5200" w:name="_Toc453228339"/>
      <w:bookmarkStart w:id="5201" w:name="_Toc453575072"/>
      <w:bookmarkStart w:id="5202" w:name="_Toc453080070"/>
      <w:bookmarkStart w:id="5203" w:name="_Toc453085814"/>
      <w:bookmarkStart w:id="5204" w:name="_Toc453145329"/>
      <w:bookmarkStart w:id="5205" w:name="_Toc453150504"/>
      <w:bookmarkStart w:id="5206" w:name="_Toc453151542"/>
      <w:bookmarkStart w:id="5207" w:name="_Toc453228340"/>
      <w:bookmarkStart w:id="5208" w:name="_Toc453575073"/>
      <w:bookmarkStart w:id="5209" w:name="_Toc453080071"/>
      <w:bookmarkStart w:id="5210" w:name="_Toc453085815"/>
      <w:bookmarkStart w:id="5211" w:name="_Toc453145330"/>
      <w:bookmarkStart w:id="5212" w:name="_Toc453150505"/>
      <w:bookmarkStart w:id="5213" w:name="_Toc453151543"/>
      <w:bookmarkStart w:id="5214" w:name="_Toc453228341"/>
      <w:bookmarkStart w:id="5215" w:name="_Toc453575074"/>
      <w:bookmarkStart w:id="5216" w:name="_Toc453080072"/>
      <w:bookmarkStart w:id="5217" w:name="_Toc453085816"/>
      <w:bookmarkStart w:id="5218" w:name="_Toc453145331"/>
      <w:bookmarkStart w:id="5219" w:name="_Toc453150506"/>
      <w:bookmarkStart w:id="5220" w:name="_Toc453151544"/>
      <w:bookmarkStart w:id="5221" w:name="_Toc453228342"/>
      <w:bookmarkStart w:id="5222" w:name="_Toc453575075"/>
      <w:bookmarkStart w:id="5223" w:name="_Toc453080073"/>
      <w:bookmarkStart w:id="5224" w:name="_Toc453085817"/>
      <w:bookmarkStart w:id="5225" w:name="_Toc453145332"/>
      <w:bookmarkStart w:id="5226" w:name="_Toc453150507"/>
      <w:bookmarkStart w:id="5227" w:name="_Toc453151545"/>
      <w:bookmarkStart w:id="5228" w:name="_Toc453228343"/>
      <w:bookmarkStart w:id="5229" w:name="_Toc453575076"/>
      <w:bookmarkStart w:id="5230" w:name="_Toc453080074"/>
      <w:bookmarkStart w:id="5231" w:name="_Toc453085818"/>
      <w:bookmarkStart w:id="5232" w:name="_Toc453145333"/>
      <w:bookmarkStart w:id="5233" w:name="_Toc453150508"/>
      <w:bookmarkStart w:id="5234" w:name="_Toc453151546"/>
      <w:bookmarkStart w:id="5235" w:name="_Toc453228344"/>
      <w:bookmarkStart w:id="5236" w:name="_Toc453575077"/>
      <w:bookmarkStart w:id="5237" w:name="_Toc453080075"/>
      <w:bookmarkStart w:id="5238" w:name="_Toc453085819"/>
      <w:bookmarkStart w:id="5239" w:name="_Toc453145334"/>
      <w:bookmarkStart w:id="5240" w:name="_Toc453150509"/>
      <w:bookmarkStart w:id="5241" w:name="_Toc453151547"/>
      <w:bookmarkStart w:id="5242" w:name="_Toc453228345"/>
      <w:bookmarkStart w:id="5243" w:name="_Toc453575078"/>
      <w:bookmarkStart w:id="5244" w:name="_Toc453080076"/>
      <w:bookmarkStart w:id="5245" w:name="_Toc453085820"/>
      <w:bookmarkStart w:id="5246" w:name="_Toc453145335"/>
      <w:bookmarkStart w:id="5247" w:name="_Toc453150510"/>
      <w:bookmarkStart w:id="5248" w:name="_Toc453151548"/>
      <w:bookmarkStart w:id="5249" w:name="_Toc453228346"/>
      <w:bookmarkStart w:id="5250" w:name="_Toc453575079"/>
      <w:bookmarkStart w:id="5251" w:name="_Toc453080077"/>
      <w:bookmarkStart w:id="5252" w:name="_Toc453085821"/>
      <w:bookmarkStart w:id="5253" w:name="_Toc453145336"/>
      <w:bookmarkStart w:id="5254" w:name="_Toc453150511"/>
      <w:bookmarkStart w:id="5255" w:name="_Toc453151549"/>
      <w:bookmarkStart w:id="5256" w:name="_Toc453228347"/>
      <w:bookmarkStart w:id="5257" w:name="_Toc453575080"/>
      <w:bookmarkStart w:id="5258" w:name="_Toc453080078"/>
      <w:bookmarkStart w:id="5259" w:name="_Toc453085822"/>
      <w:bookmarkStart w:id="5260" w:name="_Toc453145337"/>
      <w:bookmarkStart w:id="5261" w:name="_Toc453150512"/>
      <w:bookmarkStart w:id="5262" w:name="_Toc453151550"/>
      <w:bookmarkStart w:id="5263" w:name="_Toc453228348"/>
      <w:bookmarkStart w:id="5264" w:name="_Toc453575081"/>
      <w:bookmarkStart w:id="5265" w:name="_Toc453080079"/>
      <w:bookmarkStart w:id="5266" w:name="_Toc453085823"/>
      <w:bookmarkStart w:id="5267" w:name="_Toc453145338"/>
      <w:bookmarkStart w:id="5268" w:name="_Toc453150513"/>
      <w:bookmarkStart w:id="5269" w:name="_Toc453151551"/>
      <w:bookmarkStart w:id="5270" w:name="_Toc453228349"/>
      <w:bookmarkStart w:id="5271" w:name="_Toc453575082"/>
      <w:bookmarkStart w:id="5272" w:name="_Toc453080080"/>
      <w:bookmarkStart w:id="5273" w:name="_Toc453085824"/>
      <w:bookmarkStart w:id="5274" w:name="_Toc453145339"/>
      <w:bookmarkStart w:id="5275" w:name="_Toc453150514"/>
      <w:bookmarkStart w:id="5276" w:name="_Toc453151552"/>
      <w:bookmarkStart w:id="5277" w:name="_Toc453228350"/>
      <w:bookmarkStart w:id="5278" w:name="_Toc453575083"/>
      <w:bookmarkStart w:id="5279" w:name="_Toc454958592"/>
      <w:bookmarkStart w:id="5280" w:name="_Toc463615298"/>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r w:rsidRPr="003F7BEB">
        <w:t>Example: LBB Extract Comparative Audit Report Screen Print</w:t>
      </w:r>
      <w:bookmarkEnd w:id="5279"/>
      <w:bookmarkEnd w:id="5280"/>
    </w:p>
    <w:p w:rsidR="003216B6" w:rsidRDefault="008B4570" w:rsidP="00B44850">
      <w:pPr>
        <w:pStyle w:val="Figure"/>
        <w:rPr>
          <w:sz w:val="10"/>
        </w:rPr>
      </w:pPr>
      <w:r w:rsidRPr="00293718">
        <w:rPr>
          <w:noProof/>
        </w:rPr>
        <w:drawing>
          <wp:inline distT="0" distB="0" distL="0" distR="0" wp14:anchorId="3E8938F3" wp14:editId="315AA915">
            <wp:extent cx="5943600" cy="2400300"/>
            <wp:effectExtent l="19050" t="19050" r="19050" b="19050"/>
            <wp:docPr id="203" name="Picture 57" descr="Screen Capture of LBB Extract Comparative Audit Report Screen Print Version." title="LBB Extract Comparative Audit Repor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solidFill>
                        <a:sysClr val="windowText" lastClr="000000"/>
                      </a:solidFill>
                    </a:ln>
                  </pic:spPr>
                </pic:pic>
              </a:graphicData>
            </a:graphic>
          </wp:inline>
        </w:drawing>
      </w:r>
    </w:p>
    <w:p w:rsidR="003216B6" w:rsidRPr="00CA4DA4" w:rsidRDefault="003216B6" w:rsidP="00B44850">
      <w:pPr>
        <w:pStyle w:val="DSSECSBodyText"/>
        <w:rPr>
          <w:rFonts w:cs="Arial"/>
        </w:rPr>
      </w:pPr>
      <w:r w:rsidRPr="00CA4DA4">
        <w:rPr>
          <w:rFonts w:cs="Arial"/>
        </w:rPr>
        <w:t xml:space="preserve">Guidance for capturing exported data into spreadsheets and the additional DSS application steps required to produce exportable versions of reports </w:t>
      </w:r>
      <w:r w:rsidR="00582FC4">
        <w:rPr>
          <w:rFonts w:cs="Arial"/>
        </w:rPr>
        <w:t xml:space="preserve">is located </w:t>
      </w:r>
      <w:r w:rsidRPr="00CA4DA4">
        <w:rPr>
          <w:rFonts w:cs="Arial"/>
        </w:rPr>
        <w:t xml:space="preserve">in </w:t>
      </w:r>
      <w:hyperlink w:anchor="Appendix_C" w:tooltip="Hyperlink to Appendix C.  Exporting a Report to a Spreadsheet" w:history="1">
        <w:r w:rsidRPr="00CA4DA4">
          <w:rPr>
            <w:rStyle w:val="Hyperlink"/>
            <w:rFonts w:eastAsiaTheme="majorEastAsia" w:cs="Arial"/>
          </w:rPr>
          <w:t xml:space="preserve">Appendix </w:t>
        </w:r>
        <w:r w:rsidR="00E44CDE" w:rsidRPr="00CA4DA4">
          <w:rPr>
            <w:rStyle w:val="Hyperlink"/>
            <w:rFonts w:eastAsiaTheme="majorEastAsia" w:cs="Arial"/>
          </w:rPr>
          <w:t>F</w:t>
        </w:r>
        <w:r w:rsidRPr="00CA4DA4">
          <w:rPr>
            <w:rStyle w:val="Hyperlink"/>
            <w:rFonts w:eastAsiaTheme="majorEastAsia" w:cs="Arial"/>
          </w:rPr>
          <w:t>: Exporting a Report to a Spreadsheet</w:t>
        </w:r>
      </w:hyperlink>
      <w:r w:rsidRPr="00CA4DA4">
        <w:rPr>
          <w:rFonts w:cs="Arial"/>
        </w:rPr>
        <w:t>.</w:t>
      </w:r>
    </w:p>
    <w:p w:rsidR="003216B6" w:rsidRPr="00CA4DA4" w:rsidRDefault="003216B6" w:rsidP="00B44850">
      <w:pPr>
        <w:pStyle w:val="DSSECSBodyText"/>
        <w:rPr>
          <w:rFonts w:cs="Arial"/>
          <w:sz w:val="28"/>
        </w:rPr>
      </w:pPr>
      <w:r w:rsidRPr="00CA4DA4">
        <w:rPr>
          <w:rFonts w:cs="Arial"/>
          <w:szCs w:val="24"/>
        </w:rPr>
        <w:t xml:space="preserve">The following example shows the report after it has been produced in </w:t>
      </w:r>
      <w:r w:rsidR="00422425">
        <w:rPr>
          <w:rFonts w:cs="Arial"/>
          <w:szCs w:val="24"/>
        </w:rPr>
        <w:t xml:space="preserve">an </w:t>
      </w:r>
      <w:r w:rsidRPr="00CA4DA4">
        <w:rPr>
          <w:rFonts w:cs="Arial"/>
          <w:szCs w:val="24"/>
        </w:rPr>
        <w:t>exportable format and imported into a spreadsheet:</w:t>
      </w:r>
    </w:p>
    <w:p w:rsidR="003216B6" w:rsidRPr="003F7BEB" w:rsidRDefault="003216B6" w:rsidP="003F7BEB">
      <w:pPr>
        <w:pStyle w:val="FigureCaption"/>
      </w:pPr>
      <w:bookmarkStart w:id="5281" w:name="_Toc454958593"/>
      <w:bookmarkStart w:id="5282" w:name="_Toc463615299"/>
      <w:r w:rsidRPr="003F7BEB">
        <w:t>Example: LBB Exported Extract Comparative Audit Report</w:t>
      </w:r>
      <w:bookmarkEnd w:id="5281"/>
      <w:bookmarkEnd w:id="5282"/>
    </w:p>
    <w:p w:rsidR="003216B6" w:rsidRDefault="003216B6" w:rsidP="00B44850">
      <w:pPr>
        <w:pStyle w:val="Figure"/>
      </w:pPr>
      <w:r w:rsidRPr="00293718">
        <w:rPr>
          <w:noProof/>
        </w:rPr>
        <w:drawing>
          <wp:inline distT="0" distB="0" distL="0" distR="0" wp14:anchorId="7E154632" wp14:editId="1132D584">
            <wp:extent cx="5886450" cy="1526305"/>
            <wp:effectExtent l="19050" t="19050" r="19050" b="17145"/>
            <wp:docPr id="205" name="Picture 205" descr="Spreadsheet includes Local Name, Local SSN, Local Feeder Location, Local Transfer Date, Local Component, Local Number of Units, LBB Extract Log Number, LBB Extract Transfer Date, LBB Extract Component, LBB Extract Number of Units and Totals per Component." title="LBB Exported Extract Comparative Audi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886450" cy="1526305"/>
                    </a:xfrm>
                    <a:prstGeom prst="rect">
                      <a:avLst/>
                    </a:prstGeom>
                    <a:ln>
                      <a:solidFill>
                        <a:schemeClr val="tx1"/>
                      </a:solidFill>
                    </a:ln>
                  </pic:spPr>
                </pic:pic>
              </a:graphicData>
            </a:graphic>
          </wp:inline>
        </w:drawing>
      </w:r>
    </w:p>
    <w:p w:rsidR="003216B6" w:rsidRPr="003F7BEB" w:rsidRDefault="003216B6" w:rsidP="00B44850">
      <w:pPr>
        <w:pStyle w:val="Heading4"/>
      </w:pPr>
      <w:bookmarkStart w:id="5283" w:name="_Toc450829845"/>
      <w:bookmarkStart w:id="5284" w:name="_Toc459041186"/>
      <w:bookmarkStart w:id="5285" w:name="_Toc459043737"/>
      <w:r w:rsidRPr="003F7BEB">
        <w:lastRenderedPageBreak/>
        <w:t>Laboratory Blood Bank (LBB) Pre-Extract Audit</w:t>
      </w:r>
      <w:bookmarkEnd w:id="5283"/>
      <w:bookmarkEnd w:id="5284"/>
      <w:bookmarkEnd w:id="5285"/>
    </w:p>
    <w:p w:rsidR="003216B6" w:rsidRPr="00CA4DA4" w:rsidRDefault="003216B6" w:rsidP="00B44850">
      <w:pPr>
        <w:pStyle w:val="DSSECSBodyText"/>
      </w:pPr>
      <w:r w:rsidRPr="00CA4DA4">
        <w:t>This report provides MCA staff with a list of Blood Bank records that will be included on the LBB extract. The MCA staff should collaborate</w:t>
      </w:r>
      <w:r w:rsidR="00567CEE">
        <w:t>,</w:t>
      </w:r>
      <w:r w:rsidRPr="00CA4DA4">
        <w:t xml:space="preserve"> with the Laboratory Blood Bank staff</w:t>
      </w:r>
      <w:r w:rsidR="00567CEE">
        <w:t>,</w:t>
      </w:r>
      <w:r w:rsidRPr="00CA4DA4">
        <w:t xml:space="preserve"> to review and correct the data as needed, </w:t>
      </w:r>
      <w:r w:rsidRPr="00CA4DA4">
        <w:rPr>
          <w:u w:val="single"/>
        </w:rPr>
        <w:t>prior</w:t>
      </w:r>
      <w:r w:rsidRPr="00CA4DA4">
        <w:t xml:space="preserve"> to the generation of the LBB extract.</w:t>
      </w:r>
    </w:p>
    <w:p w:rsidR="003216B6" w:rsidRPr="003F7BEB" w:rsidRDefault="003216B6" w:rsidP="003F7BEB">
      <w:pPr>
        <w:pStyle w:val="FigureCaption"/>
      </w:pPr>
      <w:bookmarkStart w:id="5286" w:name="_Toc453080083"/>
      <w:bookmarkStart w:id="5287" w:name="_Toc453085827"/>
      <w:bookmarkStart w:id="5288" w:name="_Toc453145342"/>
      <w:bookmarkStart w:id="5289" w:name="_Toc453150517"/>
      <w:bookmarkStart w:id="5290" w:name="_Toc453151555"/>
      <w:bookmarkStart w:id="5291" w:name="_Toc453228353"/>
      <w:bookmarkStart w:id="5292" w:name="_Toc453575086"/>
      <w:bookmarkStart w:id="5293" w:name="_Toc453080084"/>
      <w:bookmarkStart w:id="5294" w:name="_Toc453085828"/>
      <w:bookmarkStart w:id="5295" w:name="_Toc453145343"/>
      <w:bookmarkStart w:id="5296" w:name="_Toc453150518"/>
      <w:bookmarkStart w:id="5297" w:name="_Toc453151556"/>
      <w:bookmarkStart w:id="5298" w:name="_Toc453228354"/>
      <w:bookmarkStart w:id="5299" w:name="_Toc453575087"/>
      <w:bookmarkStart w:id="5300" w:name="_Toc453080085"/>
      <w:bookmarkStart w:id="5301" w:name="_Toc453085829"/>
      <w:bookmarkStart w:id="5302" w:name="_Toc453145344"/>
      <w:bookmarkStart w:id="5303" w:name="_Toc453150519"/>
      <w:bookmarkStart w:id="5304" w:name="_Toc453151557"/>
      <w:bookmarkStart w:id="5305" w:name="_Toc453228355"/>
      <w:bookmarkStart w:id="5306" w:name="_Toc453575088"/>
      <w:bookmarkStart w:id="5307" w:name="_Toc453080086"/>
      <w:bookmarkStart w:id="5308" w:name="_Toc453085830"/>
      <w:bookmarkStart w:id="5309" w:name="_Toc453145345"/>
      <w:bookmarkStart w:id="5310" w:name="_Toc453150520"/>
      <w:bookmarkStart w:id="5311" w:name="_Toc453151558"/>
      <w:bookmarkStart w:id="5312" w:name="_Toc453228356"/>
      <w:bookmarkStart w:id="5313" w:name="_Toc453575089"/>
      <w:bookmarkStart w:id="5314" w:name="_Toc453080087"/>
      <w:bookmarkStart w:id="5315" w:name="_Toc453085831"/>
      <w:bookmarkStart w:id="5316" w:name="_Toc453145346"/>
      <w:bookmarkStart w:id="5317" w:name="_Toc453150521"/>
      <w:bookmarkStart w:id="5318" w:name="_Toc453151559"/>
      <w:bookmarkStart w:id="5319" w:name="_Toc453228357"/>
      <w:bookmarkStart w:id="5320" w:name="_Toc453575090"/>
      <w:bookmarkStart w:id="5321" w:name="_Toc453080088"/>
      <w:bookmarkStart w:id="5322" w:name="_Toc453085832"/>
      <w:bookmarkStart w:id="5323" w:name="_Toc453145347"/>
      <w:bookmarkStart w:id="5324" w:name="_Toc453150522"/>
      <w:bookmarkStart w:id="5325" w:name="_Toc453151560"/>
      <w:bookmarkStart w:id="5326" w:name="_Toc453228358"/>
      <w:bookmarkStart w:id="5327" w:name="_Toc453575091"/>
      <w:bookmarkStart w:id="5328" w:name="_Toc453080089"/>
      <w:bookmarkStart w:id="5329" w:name="_Toc453085833"/>
      <w:bookmarkStart w:id="5330" w:name="_Toc453145348"/>
      <w:bookmarkStart w:id="5331" w:name="_Toc453150523"/>
      <w:bookmarkStart w:id="5332" w:name="_Toc453151561"/>
      <w:bookmarkStart w:id="5333" w:name="_Toc453228359"/>
      <w:bookmarkStart w:id="5334" w:name="_Toc453575092"/>
      <w:bookmarkStart w:id="5335" w:name="_Toc453080090"/>
      <w:bookmarkStart w:id="5336" w:name="_Toc453085834"/>
      <w:bookmarkStart w:id="5337" w:name="_Toc453145349"/>
      <w:bookmarkStart w:id="5338" w:name="_Toc453150524"/>
      <w:bookmarkStart w:id="5339" w:name="_Toc453151562"/>
      <w:bookmarkStart w:id="5340" w:name="_Toc453228360"/>
      <w:bookmarkStart w:id="5341" w:name="_Toc453575093"/>
      <w:bookmarkStart w:id="5342" w:name="_Toc453080091"/>
      <w:bookmarkStart w:id="5343" w:name="_Toc453085835"/>
      <w:bookmarkStart w:id="5344" w:name="_Toc453145350"/>
      <w:bookmarkStart w:id="5345" w:name="_Toc453150525"/>
      <w:bookmarkStart w:id="5346" w:name="_Toc453151563"/>
      <w:bookmarkStart w:id="5347" w:name="_Toc453228361"/>
      <w:bookmarkStart w:id="5348" w:name="_Toc453575094"/>
      <w:bookmarkStart w:id="5349" w:name="_Toc453080092"/>
      <w:bookmarkStart w:id="5350" w:name="_Toc453085836"/>
      <w:bookmarkStart w:id="5351" w:name="_Toc453145351"/>
      <w:bookmarkStart w:id="5352" w:name="_Toc453150526"/>
      <w:bookmarkStart w:id="5353" w:name="_Toc453151564"/>
      <w:bookmarkStart w:id="5354" w:name="_Toc453228362"/>
      <w:bookmarkStart w:id="5355" w:name="_Toc453575095"/>
      <w:bookmarkStart w:id="5356" w:name="_Toc453080093"/>
      <w:bookmarkStart w:id="5357" w:name="_Toc453085837"/>
      <w:bookmarkStart w:id="5358" w:name="_Toc453145352"/>
      <w:bookmarkStart w:id="5359" w:name="_Toc453150527"/>
      <w:bookmarkStart w:id="5360" w:name="_Toc453151565"/>
      <w:bookmarkStart w:id="5361" w:name="_Toc453228363"/>
      <w:bookmarkStart w:id="5362" w:name="_Toc453575096"/>
      <w:bookmarkStart w:id="5363" w:name="_Toc453080094"/>
      <w:bookmarkStart w:id="5364" w:name="_Toc453085838"/>
      <w:bookmarkStart w:id="5365" w:name="_Toc453145353"/>
      <w:bookmarkStart w:id="5366" w:name="_Toc453150528"/>
      <w:bookmarkStart w:id="5367" w:name="_Toc453151566"/>
      <w:bookmarkStart w:id="5368" w:name="_Toc453228364"/>
      <w:bookmarkStart w:id="5369" w:name="_Toc453575097"/>
      <w:bookmarkStart w:id="5370" w:name="_Toc453080095"/>
      <w:bookmarkStart w:id="5371" w:name="_Toc453085839"/>
      <w:bookmarkStart w:id="5372" w:name="_Toc453145354"/>
      <w:bookmarkStart w:id="5373" w:name="_Toc453150529"/>
      <w:bookmarkStart w:id="5374" w:name="_Toc453151567"/>
      <w:bookmarkStart w:id="5375" w:name="_Toc453228365"/>
      <w:bookmarkStart w:id="5376" w:name="_Toc453575098"/>
      <w:bookmarkStart w:id="5377" w:name="_Toc453080096"/>
      <w:bookmarkStart w:id="5378" w:name="_Toc453085840"/>
      <w:bookmarkStart w:id="5379" w:name="_Toc453145355"/>
      <w:bookmarkStart w:id="5380" w:name="_Toc453150530"/>
      <w:bookmarkStart w:id="5381" w:name="_Toc453151568"/>
      <w:bookmarkStart w:id="5382" w:name="_Toc453228366"/>
      <w:bookmarkStart w:id="5383" w:name="_Toc453575099"/>
      <w:bookmarkStart w:id="5384" w:name="_Toc453080097"/>
      <w:bookmarkStart w:id="5385" w:name="_Toc453085841"/>
      <w:bookmarkStart w:id="5386" w:name="_Toc453145356"/>
      <w:bookmarkStart w:id="5387" w:name="_Toc453150531"/>
      <w:bookmarkStart w:id="5388" w:name="_Toc453151569"/>
      <w:bookmarkStart w:id="5389" w:name="_Toc453228367"/>
      <w:bookmarkStart w:id="5390" w:name="_Toc453575100"/>
      <w:bookmarkStart w:id="5391" w:name="_Toc453080098"/>
      <w:bookmarkStart w:id="5392" w:name="_Toc453085842"/>
      <w:bookmarkStart w:id="5393" w:name="_Toc453145357"/>
      <w:bookmarkStart w:id="5394" w:name="_Toc453150532"/>
      <w:bookmarkStart w:id="5395" w:name="_Toc453151570"/>
      <w:bookmarkStart w:id="5396" w:name="_Toc453228368"/>
      <w:bookmarkStart w:id="5397" w:name="_Toc453575101"/>
      <w:bookmarkStart w:id="5398" w:name="_Toc453080099"/>
      <w:bookmarkStart w:id="5399" w:name="_Toc453085843"/>
      <w:bookmarkStart w:id="5400" w:name="_Toc453145358"/>
      <w:bookmarkStart w:id="5401" w:name="_Toc453150533"/>
      <w:bookmarkStart w:id="5402" w:name="_Toc453151571"/>
      <w:bookmarkStart w:id="5403" w:name="_Toc453228369"/>
      <w:bookmarkStart w:id="5404" w:name="_Toc453575102"/>
      <w:bookmarkStart w:id="5405" w:name="_Toc453080100"/>
      <w:bookmarkStart w:id="5406" w:name="_Toc453085844"/>
      <w:bookmarkStart w:id="5407" w:name="_Toc453145359"/>
      <w:bookmarkStart w:id="5408" w:name="_Toc453150534"/>
      <w:bookmarkStart w:id="5409" w:name="_Toc453151572"/>
      <w:bookmarkStart w:id="5410" w:name="_Toc453228370"/>
      <w:bookmarkStart w:id="5411" w:name="_Toc453575103"/>
      <w:bookmarkStart w:id="5412" w:name="_Toc453080101"/>
      <w:bookmarkStart w:id="5413" w:name="_Toc453085845"/>
      <w:bookmarkStart w:id="5414" w:name="_Toc453145360"/>
      <w:bookmarkStart w:id="5415" w:name="_Toc453150535"/>
      <w:bookmarkStart w:id="5416" w:name="_Toc453151573"/>
      <w:bookmarkStart w:id="5417" w:name="_Toc453228371"/>
      <w:bookmarkStart w:id="5418" w:name="_Toc453575104"/>
      <w:bookmarkStart w:id="5419" w:name="_Toc454958594"/>
      <w:bookmarkStart w:id="5420" w:name="_Toc463615300"/>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r w:rsidRPr="003F7BEB">
        <w:t>Example: LBB Pre-Extract Audit Report Screen Print</w:t>
      </w:r>
      <w:bookmarkEnd w:id="5419"/>
      <w:bookmarkEnd w:id="5420"/>
    </w:p>
    <w:p w:rsidR="003216B6" w:rsidRPr="00AB44CC" w:rsidRDefault="003216B6" w:rsidP="003F7BEB">
      <w:pPr>
        <w:pStyle w:val="Figure"/>
      </w:pPr>
      <w:r w:rsidRPr="00BC600A">
        <w:rPr>
          <w:noProof/>
        </w:rPr>
        <w:drawing>
          <wp:inline distT="0" distB="0" distL="0" distR="0" wp14:anchorId="6635EB6A" wp14:editId="3D951FC5">
            <wp:extent cx="5943600" cy="2153372"/>
            <wp:effectExtent l="19050" t="19050" r="19050" b="18415"/>
            <wp:docPr id="298" name="Picture 298" descr="Screen Capture of LBB Pre-Extract Audit Report Screen Print Version." title="LBB Pre-Extract Audit Repor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ECQ Extract Aud Rpt.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2153372"/>
                    </a:xfrm>
                    <a:prstGeom prst="rect">
                      <a:avLst/>
                    </a:prstGeom>
                    <a:ln>
                      <a:solidFill>
                        <a:schemeClr val="tx1"/>
                      </a:solidFill>
                    </a:ln>
                  </pic:spPr>
                </pic:pic>
              </a:graphicData>
            </a:graphic>
          </wp:inline>
        </w:drawing>
      </w:r>
    </w:p>
    <w:p w:rsidR="003216B6" w:rsidRPr="00CA4DA4" w:rsidRDefault="003216B6" w:rsidP="00B44850">
      <w:pPr>
        <w:pStyle w:val="DSSECSBodyText"/>
        <w:rPr>
          <w:rFonts w:cs="Arial"/>
        </w:rPr>
      </w:pPr>
      <w:r w:rsidRPr="00CA4DA4">
        <w:rPr>
          <w:rFonts w:cs="Arial"/>
        </w:rPr>
        <w:t xml:space="preserve">Guidance for capturing exported data into spreadsheets and the additional DSS application steps required to produce exportable versions of reports </w:t>
      </w:r>
      <w:r w:rsidR="00567CEE">
        <w:rPr>
          <w:rFonts w:cs="Arial"/>
        </w:rPr>
        <w:t xml:space="preserve">are located </w:t>
      </w:r>
      <w:r w:rsidRPr="00CA4DA4">
        <w:rPr>
          <w:rFonts w:cs="Arial"/>
        </w:rPr>
        <w:t xml:space="preserve">in </w:t>
      </w:r>
      <w:hyperlink w:anchor="Appendix_C" w:tooltip="Hyperlink to Appendix C.  Exporting a Report to a Spreadsheet" w:history="1">
        <w:r w:rsidRPr="00CA4DA4">
          <w:rPr>
            <w:rStyle w:val="Hyperlink"/>
            <w:rFonts w:eastAsiaTheme="majorEastAsia" w:cs="Arial"/>
          </w:rPr>
          <w:t xml:space="preserve">Appendix </w:t>
        </w:r>
        <w:r w:rsidR="006A0237" w:rsidRPr="00CA4DA4">
          <w:rPr>
            <w:rStyle w:val="Hyperlink"/>
            <w:rFonts w:eastAsiaTheme="majorEastAsia" w:cs="Arial"/>
          </w:rPr>
          <w:t>F</w:t>
        </w:r>
        <w:r w:rsidRPr="00CA4DA4">
          <w:rPr>
            <w:rStyle w:val="Hyperlink"/>
            <w:rFonts w:eastAsiaTheme="majorEastAsia" w:cs="Arial"/>
          </w:rPr>
          <w:t>: Exporting a Report to a Spreadsheet</w:t>
        </w:r>
      </w:hyperlink>
      <w:r w:rsidRPr="00CA4DA4">
        <w:rPr>
          <w:rFonts w:cs="Arial"/>
        </w:rPr>
        <w:t>.</w:t>
      </w:r>
    </w:p>
    <w:p w:rsidR="003216B6" w:rsidRPr="00B44850" w:rsidRDefault="003216B6" w:rsidP="00B44850">
      <w:pPr>
        <w:pStyle w:val="DSSECSBodyText"/>
      </w:pPr>
      <w:r w:rsidRPr="003F7BEB">
        <w:t xml:space="preserve">The following example shows the report after it has been produced in </w:t>
      </w:r>
      <w:r w:rsidR="00422425" w:rsidRPr="003F7BEB">
        <w:t xml:space="preserve">an </w:t>
      </w:r>
      <w:r w:rsidRPr="003F7BEB">
        <w:t>exportable format and imported into a spreadsheet:</w:t>
      </w:r>
    </w:p>
    <w:p w:rsidR="003216B6" w:rsidRPr="003F7BEB" w:rsidRDefault="003216B6" w:rsidP="003F7BEB">
      <w:pPr>
        <w:pStyle w:val="FigureCaption"/>
      </w:pPr>
      <w:bookmarkStart w:id="5421" w:name="_Toc454958595"/>
      <w:bookmarkStart w:id="5422" w:name="_Toc463615301"/>
      <w:r w:rsidRPr="003F7BEB">
        <w:t>Example: Exported LBB Pre-Extract Audit Report</w:t>
      </w:r>
      <w:bookmarkEnd w:id="5421"/>
      <w:bookmarkEnd w:id="5422"/>
    </w:p>
    <w:p w:rsidR="003216B6" w:rsidRDefault="003216B6" w:rsidP="00B44850">
      <w:pPr>
        <w:pStyle w:val="Figure"/>
      </w:pPr>
      <w:r w:rsidRPr="00293718">
        <w:rPr>
          <w:noProof/>
        </w:rPr>
        <w:drawing>
          <wp:inline distT="0" distB="0" distL="0" distR="0" wp14:anchorId="1CF08F60" wp14:editId="53B9224D">
            <wp:extent cx="4943475" cy="2014320"/>
            <wp:effectExtent l="19050" t="19050" r="9525" b="24130"/>
            <wp:docPr id="207" name="Picture 69" descr="Spreadsheet includes Name, SSN, Feeder Location, Transfusion Date, Component and Number of Units." title="Exported LBB Pre-Extract Audi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4943475" cy="2014320"/>
                    </a:xfrm>
                    <a:prstGeom prst="rect">
                      <a:avLst/>
                    </a:prstGeom>
                    <a:noFill/>
                    <a:ln>
                      <a:solidFill>
                        <a:schemeClr val="tx1"/>
                      </a:solidFill>
                    </a:ln>
                  </pic:spPr>
                </pic:pic>
              </a:graphicData>
            </a:graphic>
          </wp:inline>
        </w:drawing>
      </w:r>
    </w:p>
    <w:p w:rsidR="003216B6" w:rsidRPr="003F7BEB" w:rsidRDefault="003216B6" w:rsidP="00B44850">
      <w:pPr>
        <w:pStyle w:val="Heading3"/>
      </w:pPr>
      <w:bookmarkStart w:id="5423" w:name="_Toc450829846"/>
      <w:bookmarkStart w:id="5424" w:name="_Toc454958453"/>
      <w:bookmarkStart w:id="5425" w:name="_Toc459041187"/>
      <w:bookmarkStart w:id="5426" w:name="_Toc459043738"/>
      <w:r w:rsidRPr="003F7BEB">
        <w:t>Physical Movement (MOV) Extract Audit</w:t>
      </w:r>
      <w:bookmarkEnd w:id="5423"/>
      <w:bookmarkEnd w:id="5424"/>
      <w:bookmarkEnd w:id="5425"/>
      <w:bookmarkEnd w:id="5426"/>
    </w:p>
    <w:p w:rsidR="003216B6" w:rsidRPr="003C5BF0" w:rsidRDefault="00567CEE" w:rsidP="00B44850">
      <w:pPr>
        <w:pStyle w:val="DSSECSBodyText"/>
      </w:pPr>
      <w:r>
        <w:t>T</w:t>
      </w:r>
      <w:r w:rsidR="003216B6" w:rsidRPr="003C5BF0">
        <w:t xml:space="preserve">his option </w:t>
      </w:r>
      <w:r>
        <w:t xml:space="preserve">is used </w:t>
      </w:r>
      <w:r w:rsidR="003216B6" w:rsidRPr="003C5BF0">
        <w:t xml:space="preserve">to print a </w:t>
      </w:r>
      <w:r w:rsidRPr="003C5BF0">
        <w:t>Summary Report</w:t>
      </w:r>
      <w:r>
        <w:t>,</w:t>
      </w:r>
      <w:r w:rsidRPr="003C5BF0">
        <w:t xml:space="preserve"> </w:t>
      </w:r>
      <w:r w:rsidR="003216B6" w:rsidRPr="003C5BF0">
        <w:t>from the PHYSICAL MOVEMENT EXTRACT file (#727.808). The report displays the total count</w:t>
      </w:r>
      <w:r>
        <w:t>,</w:t>
      </w:r>
      <w:r w:rsidR="003216B6" w:rsidRPr="003C5BF0">
        <w:t xml:space="preserve"> of each PIMS movement type (transfers and discharges)</w:t>
      </w:r>
      <w:r>
        <w:t>,</w:t>
      </w:r>
      <w:r w:rsidR="003216B6" w:rsidRPr="003C5BF0">
        <w:t xml:space="preserve"> by ward and ward group.</w:t>
      </w:r>
    </w:p>
    <w:p w:rsidR="003216B6" w:rsidRPr="003F7BEB" w:rsidRDefault="003216B6" w:rsidP="003F7BEB">
      <w:pPr>
        <w:pStyle w:val="FigureCaption"/>
      </w:pPr>
      <w:bookmarkStart w:id="5427" w:name="_Toc454958596"/>
      <w:bookmarkStart w:id="5428" w:name="_Toc463615302"/>
      <w:r w:rsidRPr="003F7BEB">
        <w:lastRenderedPageBreak/>
        <w:t>Example: Physical Movement Extract Audit Report Screen Print</w:t>
      </w:r>
      <w:bookmarkEnd w:id="5427"/>
      <w:bookmarkEnd w:id="5428"/>
    </w:p>
    <w:p w:rsidR="003216B6" w:rsidRPr="00293718" w:rsidRDefault="003216B6" w:rsidP="00B44850">
      <w:pPr>
        <w:pStyle w:val="Figure"/>
      </w:pPr>
      <w:r w:rsidRPr="00293718">
        <w:rPr>
          <w:noProof/>
        </w:rPr>
        <w:drawing>
          <wp:inline distT="0" distB="0" distL="0" distR="0" wp14:anchorId="0065C84E" wp14:editId="5BC21421">
            <wp:extent cx="5918616" cy="2085975"/>
            <wp:effectExtent l="19050" t="19050" r="25400" b="9525"/>
            <wp:docPr id="208" name="Picture 70" descr="Screen Capture of Physical Movement Extract Audit Report Screen Print Version." title="Physical Movement Extract Audit Repor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5918616" cy="2085975"/>
                    </a:xfrm>
                    <a:prstGeom prst="rect">
                      <a:avLst/>
                    </a:prstGeom>
                    <a:noFill/>
                    <a:ln>
                      <a:solidFill>
                        <a:sysClr val="windowText" lastClr="000000"/>
                      </a:solidFill>
                    </a:ln>
                  </pic:spPr>
                </pic:pic>
              </a:graphicData>
            </a:graphic>
          </wp:inline>
        </w:drawing>
      </w:r>
    </w:p>
    <w:p w:rsidR="003216B6" w:rsidRPr="003C5BF0" w:rsidRDefault="003216B6" w:rsidP="00B44850">
      <w:pPr>
        <w:pStyle w:val="DSSECSBodyText"/>
        <w:rPr>
          <w:rFonts w:cs="Arial"/>
        </w:rPr>
      </w:pPr>
      <w:r w:rsidRPr="003C5BF0">
        <w:rPr>
          <w:rFonts w:cs="Arial"/>
        </w:rPr>
        <w:t xml:space="preserve">Guidance for capturing exported data into spreadsheets and the additional DSS application steps required to produce exportable versions of reports </w:t>
      </w:r>
      <w:r w:rsidR="00567CEE">
        <w:rPr>
          <w:rFonts w:cs="Arial"/>
        </w:rPr>
        <w:t xml:space="preserve">are located </w:t>
      </w:r>
      <w:r w:rsidRPr="003C5BF0">
        <w:rPr>
          <w:rFonts w:cs="Arial"/>
        </w:rPr>
        <w:t xml:space="preserve">in </w:t>
      </w:r>
      <w:hyperlink w:anchor="Appendix_C" w:tooltip="Hyperlink to Appendix C.  Exporting a Report to a Spreadsheet" w:history="1">
        <w:r w:rsidRPr="003C5BF0">
          <w:rPr>
            <w:rStyle w:val="Hyperlink"/>
            <w:rFonts w:eastAsiaTheme="majorEastAsia" w:cs="Arial"/>
          </w:rPr>
          <w:t xml:space="preserve">Appendix </w:t>
        </w:r>
        <w:r w:rsidR="006A0237" w:rsidRPr="003C5BF0">
          <w:rPr>
            <w:rStyle w:val="Hyperlink"/>
            <w:rFonts w:eastAsiaTheme="majorEastAsia" w:cs="Arial"/>
          </w:rPr>
          <w:t>F</w:t>
        </w:r>
        <w:r w:rsidRPr="003C5BF0">
          <w:rPr>
            <w:rStyle w:val="Hyperlink"/>
            <w:rFonts w:eastAsiaTheme="majorEastAsia" w:cs="Arial"/>
          </w:rPr>
          <w:t>: Exporting a Report to a Spreadsheet</w:t>
        </w:r>
      </w:hyperlink>
      <w:r w:rsidRPr="003C5BF0">
        <w:rPr>
          <w:rFonts w:cs="Arial"/>
        </w:rPr>
        <w:t>.</w:t>
      </w:r>
    </w:p>
    <w:p w:rsidR="003216B6" w:rsidRPr="003C5BF0" w:rsidRDefault="003216B6" w:rsidP="00B44850">
      <w:pPr>
        <w:pStyle w:val="DSSECSBodyText"/>
        <w:rPr>
          <w:rFonts w:cs="Arial"/>
          <w:sz w:val="28"/>
        </w:rPr>
      </w:pPr>
      <w:r w:rsidRPr="003C5BF0">
        <w:rPr>
          <w:rFonts w:cs="Arial"/>
          <w:szCs w:val="24"/>
        </w:rPr>
        <w:t xml:space="preserve">The following example shows the report after it has been produced in </w:t>
      </w:r>
      <w:r w:rsidR="00422425">
        <w:rPr>
          <w:rFonts w:cs="Arial"/>
          <w:szCs w:val="24"/>
        </w:rPr>
        <w:t xml:space="preserve">an </w:t>
      </w:r>
      <w:r w:rsidRPr="003C5BF0">
        <w:rPr>
          <w:rFonts w:cs="Arial"/>
          <w:szCs w:val="24"/>
        </w:rPr>
        <w:t>exportable format and imported into a spreadsheet:</w:t>
      </w:r>
    </w:p>
    <w:p w:rsidR="003216B6" w:rsidRPr="003F7BEB" w:rsidRDefault="003216B6" w:rsidP="003F7BEB">
      <w:pPr>
        <w:pStyle w:val="FigureCaption"/>
      </w:pPr>
      <w:bookmarkStart w:id="5429" w:name="_Toc454958597"/>
      <w:bookmarkStart w:id="5430" w:name="_Toc463615303"/>
      <w:r w:rsidRPr="003F7BEB">
        <w:t>Example: Exported Physical Movement Extract Audit Report</w:t>
      </w:r>
      <w:bookmarkEnd w:id="5429"/>
      <w:bookmarkEnd w:id="5430"/>
    </w:p>
    <w:p w:rsidR="003216B6" w:rsidRDefault="003216B6" w:rsidP="00B44850">
      <w:pPr>
        <w:pStyle w:val="Figure"/>
      </w:pPr>
      <w:r w:rsidRPr="00293718">
        <w:rPr>
          <w:noProof/>
        </w:rPr>
        <w:drawing>
          <wp:inline distT="0" distB="0" distL="0" distR="0" wp14:anchorId="3F8B0DE2" wp14:editId="54A05B6F">
            <wp:extent cx="5886450" cy="2437874"/>
            <wp:effectExtent l="19050" t="19050" r="19050" b="19685"/>
            <wp:docPr id="209" name="Picture 71" descr="Spreadsheet includes Extract Log Number, Division, Ward (DSS Department),  Medical Administration Services (MAS) Movement Transfer Type Counts and Totals per Ward and Ward Group, and Grand Totals per Division." title="Exported Physical Movement Extract Audi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5886450" cy="2437874"/>
                    </a:xfrm>
                    <a:prstGeom prst="rect">
                      <a:avLst/>
                    </a:prstGeom>
                    <a:noFill/>
                    <a:ln>
                      <a:solidFill>
                        <a:schemeClr val="tx1"/>
                      </a:solidFill>
                    </a:ln>
                  </pic:spPr>
                </pic:pic>
              </a:graphicData>
            </a:graphic>
          </wp:inline>
        </w:drawing>
      </w:r>
    </w:p>
    <w:p w:rsidR="005B1AB9" w:rsidRDefault="005B1AB9" w:rsidP="005B1AB9">
      <w:pPr>
        <w:pStyle w:val="DSSECSBodyText"/>
      </w:pPr>
      <w:r>
        <w:br w:type="page"/>
      </w:r>
    </w:p>
    <w:p w:rsidR="003216B6" w:rsidRPr="003F7BEB" w:rsidRDefault="003216B6" w:rsidP="00B44850">
      <w:pPr>
        <w:pStyle w:val="Heading3"/>
      </w:pPr>
      <w:bookmarkStart w:id="5431" w:name="_Toc450829847"/>
      <w:bookmarkStart w:id="5432" w:name="_Toc454958454"/>
      <w:bookmarkStart w:id="5433" w:name="_Toc459041188"/>
      <w:bookmarkStart w:id="5434" w:name="_Toc459043739"/>
      <w:r w:rsidRPr="003F7BEB">
        <w:lastRenderedPageBreak/>
        <w:t>Prosthetics (PRO) Extract Audit</w:t>
      </w:r>
      <w:bookmarkEnd w:id="5431"/>
      <w:bookmarkEnd w:id="5432"/>
      <w:bookmarkEnd w:id="5433"/>
      <w:bookmarkEnd w:id="5434"/>
    </w:p>
    <w:p w:rsidR="00524A10" w:rsidRPr="001E388A" w:rsidRDefault="00567CEE" w:rsidP="00B44850">
      <w:pPr>
        <w:pStyle w:val="DSSECSBodyText"/>
      </w:pPr>
      <w:r w:rsidRPr="001E388A">
        <w:t>T</w:t>
      </w:r>
      <w:r w:rsidR="00524A10" w:rsidRPr="001E388A">
        <w:t xml:space="preserve">his option </w:t>
      </w:r>
      <w:r w:rsidRPr="001E388A">
        <w:t xml:space="preserve">is used </w:t>
      </w:r>
      <w:r w:rsidR="00524A10" w:rsidRPr="001E388A">
        <w:t xml:space="preserve">to print the Prosthetics Extract Audit </w:t>
      </w:r>
      <w:r w:rsidRPr="001E388A">
        <w:t xml:space="preserve">Report, </w:t>
      </w:r>
      <w:r w:rsidR="00524A10" w:rsidRPr="001E388A">
        <w:t xml:space="preserve">based on data found in the PROSTHETICS EXTRACT file (#727.826). </w:t>
      </w:r>
      <w:r w:rsidRPr="001E388A">
        <w:t>M</w:t>
      </w:r>
      <w:r w:rsidR="00524A10" w:rsidRPr="001E388A">
        <w:t xml:space="preserve">ultidivisional </w:t>
      </w:r>
      <w:r w:rsidRPr="001E388A">
        <w:t xml:space="preserve">Prosthetics Sites </w:t>
      </w:r>
      <w:r w:rsidR="00524A10" w:rsidRPr="001E388A">
        <w:t>may choose to generate a specific report for one division or a combined report for all divisions.</w:t>
      </w:r>
    </w:p>
    <w:p w:rsidR="003216B6" w:rsidRPr="00524A10" w:rsidRDefault="003216B6" w:rsidP="00B44850">
      <w:pPr>
        <w:pStyle w:val="DSSECSBodyText"/>
      </w:pPr>
      <w:r w:rsidRPr="00524A10">
        <w:rPr>
          <w:rFonts w:eastAsia="MS Mincho"/>
          <w:color w:val="000000"/>
        </w:rPr>
        <w:t xml:space="preserve">There are two versions of this report; Summary and Detailed. </w:t>
      </w:r>
      <w:r w:rsidRPr="00524A10">
        <w:t>The content of each is described below.</w:t>
      </w:r>
    </w:p>
    <w:p w:rsidR="003216B6" w:rsidRPr="003F7BEB" w:rsidRDefault="003216B6" w:rsidP="003F7BEB">
      <w:pPr>
        <w:pStyle w:val="TableCaption"/>
        <w:numPr>
          <w:ilvl w:val="0"/>
          <w:numId w:val="37"/>
        </w:numPr>
      </w:pPr>
      <w:bookmarkStart w:id="5435" w:name="_Toc454958475"/>
      <w:r w:rsidRPr="003F7BEB">
        <w:tab/>
      </w:r>
      <w:bookmarkStart w:id="5436" w:name="_Toc459041214"/>
      <w:bookmarkStart w:id="5437" w:name="_Toc459043765"/>
      <w:r w:rsidRPr="003F7BEB">
        <w:t>PRO Extract Audit Versions</w:t>
      </w:r>
      <w:bookmarkEnd w:id="5435"/>
      <w:bookmarkEnd w:id="5436"/>
      <w:bookmarkEnd w:id="543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Caption w:val="PRO Extract Audit Versions"/>
        <w:tblDescription w:val="Comparison Table of PRO Extract Audit Versions (Summary vs. Detailed)."/>
      </w:tblPr>
      <w:tblGrid>
        <w:gridCol w:w="5188"/>
        <w:gridCol w:w="4388"/>
      </w:tblGrid>
      <w:tr w:rsidR="003216B6" w:rsidRPr="00B1007F" w:rsidTr="000B4407">
        <w:trPr>
          <w:cantSplit/>
          <w:tblHeader/>
        </w:trPr>
        <w:tc>
          <w:tcPr>
            <w:tcW w:w="2709" w:type="pct"/>
            <w:shd w:val="clear" w:color="auto" w:fill="BFBFBF" w:themeFill="background1" w:themeFillShade="BF"/>
          </w:tcPr>
          <w:p w:rsidR="003216B6" w:rsidRPr="00B1007F" w:rsidRDefault="003216B6" w:rsidP="000B4407">
            <w:pPr>
              <w:pStyle w:val="TableColumnHeading"/>
            </w:pPr>
            <w:r w:rsidRPr="00B1007F">
              <w:t>Summary</w:t>
            </w:r>
          </w:p>
        </w:tc>
        <w:tc>
          <w:tcPr>
            <w:tcW w:w="2291" w:type="pct"/>
            <w:shd w:val="clear" w:color="auto" w:fill="BFBFBF" w:themeFill="background1" w:themeFillShade="BF"/>
          </w:tcPr>
          <w:p w:rsidR="003216B6" w:rsidRPr="00B1007F" w:rsidRDefault="003216B6" w:rsidP="000B4407">
            <w:pPr>
              <w:pStyle w:val="TableColumnHeading"/>
            </w:pPr>
            <w:r w:rsidRPr="00B1007F">
              <w:t>Detail</w:t>
            </w:r>
          </w:p>
        </w:tc>
      </w:tr>
      <w:tr w:rsidR="003216B6" w:rsidRPr="00B1007F" w:rsidTr="00B44850">
        <w:trPr>
          <w:cantSplit/>
        </w:trPr>
        <w:tc>
          <w:tcPr>
            <w:tcW w:w="2709" w:type="pct"/>
          </w:tcPr>
          <w:p w:rsidR="003216B6" w:rsidRPr="003F7BEB" w:rsidRDefault="003216B6" w:rsidP="00B44850">
            <w:pPr>
              <w:pStyle w:val="TableText"/>
            </w:pPr>
            <w:r w:rsidRPr="003F7BEB">
              <w:t>NPPD group summary.</w:t>
            </w:r>
          </w:p>
          <w:p w:rsidR="003216B6" w:rsidRPr="00826D4E" w:rsidRDefault="003216B6" w:rsidP="00B44850">
            <w:pPr>
              <w:pStyle w:val="TableText"/>
            </w:pPr>
            <w:r w:rsidRPr="00826D4E">
              <w:t>Data is reported in three sections: New, Rental and Repair</w:t>
            </w:r>
          </w:p>
        </w:tc>
        <w:tc>
          <w:tcPr>
            <w:tcW w:w="2291" w:type="pct"/>
          </w:tcPr>
          <w:p w:rsidR="003216B6" w:rsidRPr="00826D4E" w:rsidRDefault="003216B6" w:rsidP="00B44850">
            <w:pPr>
              <w:pStyle w:val="TableText"/>
            </w:pPr>
            <w:r w:rsidRPr="00826D4E">
              <w:t>Individual patient detail within an NPPD Line Item.</w:t>
            </w:r>
          </w:p>
        </w:tc>
      </w:tr>
      <w:tr w:rsidR="003216B6" w:rsidRPr="00B1007F" w:rsidTr="00B44850">
        <w:trPr>
          <w:cantSplit/>
        </w:trPr>
        <w:tc>
          <w:tcPr>
            <w:tcW w:w="2709" w:type="pct"/>
          </w:tcPr>
          <w:p w:rsidR="003216B6" w:rsidRPr="00B44850" w:rsidRDefault="003216B6" w:rsidP="00B44850">
            <w:pPr>
              <w:pStyle w:val="TableText"/>
              <w:rPr>
                <w:lang w:val="fr-FR"/>
              </w:rPr>
            </w:pPr>
            <w:r w:rsidRPr="00B44850">
              <w:rPr>
                <w:lang w:val="fr-FR"/>
              </w:rPr>
              <w:t xml:space="preserve">VA, Commercial, and Total </w:t>
            </w:r>
            <w:proofErr w:type="spellStart"/>
            <w:r w:rsidRPr="00B44850">
              <w:rPr>
                <w:lang w:val="fr-FR"/>
              </w:rPr>
              <w:t>quantities</w:t>
            </w:r>
            <w:proofErr w:type="spellEnd"/>
            <w:r w:rsidRPr="00B44850">
              <w:rPr>
                <w:lang w:val="fr-FR"/>
              </w:rPr>
              <w:t>.</w:t>
            </w:r>
          </w:p>
          <w:p w:rsidR="003216B6" w:rsidRPr="003F7BEB" w:rsidRDefault="003216B6" w:rsidP="00B44850">
            <w:pPr>
              <w:pStyle w:val="TableText"/>
            </w:pPr>
            <w:r w:rsidRPr="003F7BEB">
              <w:t>Total Cost and Average Commercial Cost.</w:t>
            </w:r>
          </w:p>
        </w:tc>
        <w:tc>
          <w:tcPr>
            <w:tcW w:w="2291" w:type="pct"/>
          </w:tcPr>
          <w:p w:rsidR="003216B6" w:rsidRPr="00826D4E" w:rsidRDefault="003216B6" w:rsidP="00B44850">
            <w:pPr>
              <w:pStyle w:val="TableText"/>
            </w:pPr>
            <w:r w:rsidRPr="00826D4E">
              <w:t>HCPCS code and description.</w:t>
            </w:r>
          </w:p>
          <w:p w:rsidR="003216B6" w:rsidRPr="00826D4E" w:rsidRDefault="003216B6" w:rsidP="00B44850">
            <w:pPr>
              <w:pStyle w:val="TableText"/>
            </w:pPr>
            <w:r w:rsidRPr="00826D4E">
              <w:t>Delivery Date, Quantity, and Cost.</w:t>
            </w:r>
          </w:p>
          <w:p w:rsidR="003216B6" w:rsidRPr="009F7E00" w:rsidRDefault="003216B6" w:rsidP="00B44850">
            <w:pPr>
              <w:pStyle w:val="TableText"/>
            </w:pPr>
            <w:r w:rsidRPr="009F7E00">
              <w:t>Type (i.e., VA or Commercial, Initial or Repair).</w:t>
            </w:r>
          </w:p>
          <w:p w:rsidR="003216B6" w:rsidRPr="009F7E00" w:rsidRDefault="003216B6" w:rsidP="00B44850">
            <w:pPr>
              <w:pStyle w:val="TableText"/>
            </w:pPr>
            <w:r w:rsidRPr="009F7E00">
              <w:t>Station Number is also displayed for multidivisional Prosthetics sites.</w:t>
            </w:r>
          </w:p>
        </w:tc>
      </w:tr>
      <w:tr w:rsidR="003216B6" w:rsidRPr="00B1007F" w:rsidTr="00B44850">
        <w:trPr>
          <w:cantSplit/>
        </w:trPr>
        <w:tc>
          <w:tcPr>
            <w:tcW w:w="2709" w:type="pct"/>
          </w:tcPr>
          <w:p w:rsidR="003216B6" w:rsidRPr="00826D4E" w:rsidRDefault="003216B6" w:rsidP="00B44850">
            <w:pPr>
              <w:pStyle w:val="TableText"/>
            </w:pPr>
            <w:r w:rsidRPr="003F7BEB">
              <w:t xml:space="preserve">Within each NPPD Group, the summary data for each NPPD Line Item is displayed, followed by the group totals. Summary totals are also provided for New, Rental and </w:t>
            </w:r>
            <w:r w:rsidRPr="00826D4E">
              <w:t xml:space="preserve">Repair sections. </w:t>
            </w:r>
          </w:p>
        </w:tc>
        <w:tc>
          <w:tcPr>
            <w:tcW w:w="2291" w:type="pct"/>
          </w:tcPr>
          <w:p w:rsidR="003216B6" w:rsidRPr="00826D4E" w:rsidRDefault="003216B6" w:rsidP="00B44850">
            <w:pPr>
              <w:pStyle w:val="TableText"/>
            </w:pPr>
            <w:r w:rsidRPr="00826D4E">
              <w:t>Sort order is by Delivery Date.</w:t>
            </w:r>
          </w:p>
        </w:tc>
      </w:tr>
    </w:tbl>
    <w:p w:rsidR="003216B6" w:rsidRPr="003C5BF0" w:rsidRDefault="00567CEE" w:rsidP="00B44850">
      <w:pPr>
        <w:pStyle w:val="DSSECSBodyText"/>
        <w:rPr>
          <w:rFonts w:cs="Arial"/>
        </w:rPr>
      </w:pPr>
      <w:r>
        <w:rPr>
          <w:rFonts w:cs="Arial"/>
        </w:rPr>
        <w:t xml:space="preserve">When the </w:t>
      </w:r>
      <w:r w:rsidR="003216B6" w:rsidRPr="003C5BF0">
        <w:rPr>
          <w:rFonts w:cs="Arial"/>
        </w:rPr>
        <w:t xml:space="preserve">PRO Extract Audit option </w:t>
      </w:r>
      <w:r>
        <w:rPr>
          <w:rFonts w:cs="Arial"/>
        </w:rPr>
        <w:t xml:space="preserve">is selected, </w:t>
      </w:r>
      <w:r w:rsidR="003216B6" w:rsidRPr="003C5BF0">
        <w:rPr>
          <w:rFonts w:cs="Arial"/>
        </w:rPr>
        <w:t>from the Extract Audit Options Menu</w:t>
      </w:r>
      <w:r>
        <w:rPr>
          <w:rFonts w:cs="Arial"/>
        </w:rPr>
        <w:t>,</w:t>
      </w:r>
      <w:r w:rsidR="003216B6" w:rsidRPr="003C5BF0">
        <w:rPr>
          <w:rFonts w:cs="Arial"/>
        </w:rPr>
        <w:t xml:space="preserve"> the following menu and options</w:t>
      </w:r>
      <w:r>
        <w:rPr>
          <w:rFonts w:cs="Arial"/>
        </w:rPr>
        <w:t xml:space="preserve"> are displayed</w:t>
      </w:r>
      <w:r w:rsidR="003216B6" w:rsidRPr="003C5BF0">
        <w:rPr>
          <w:rFonts w:cs="Arial"/>
        </w:rPr>
        <w:t>:</w:t>
      </w:r>
    </w:p>
    <w:p w:rsidR="003216B6" w:rsidRPr="003F7BEB" w:rsidRDefault="003216B6" w:rsidP="003F7BEB">
      <w:pPr>
        <w:pStyle w:val="FigureCaption"/>
      </w:pPr>
      <w:bookmarkStart w:id="5438" w:name="_Toc454958598"/>
      <w:bookmarkStart w:id="5439" w:name="_Toc463615304"/>
      <w:r w:rsidRPr="003F7BEB">
        <w:t>Example: PRO Extract Audit Menu</w:t>
      </w:r>
      <w:bookmarkEnd w:id="5438"/>
      <w:bookmarkEnd w:id="5439"/>
    </w:p>
    <w:p w:rsidR="003216B6" w:rsidRDefault="003216B6" w:rsidP="00B44850">
      <w:pPr>
        <w:pStyle w:val="Figure"/>
      </w:pPr>
      <w:r>
        <w:rPr>
          <w:noProof/>
        </w:rPr>
        <w:drawing>
          <wp:inline distT="0" distB="0" distL="0" distR="0" wp14:anchorId="26E0A457" wp14:editId="130D707B">
            <wp:extent cx="2867025" cy="1025668"/>
            <wp:effectExtent l="19050" t="19050" r="9525" b="22225"/>
            <wp:docPr id="299" name="Picture 299" title="PRO Extract Audi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PRO Extract Aud Rpt.png"/>
                    <pic:cNvPicPr/>
                  </pic:nvPicPr>
                  <pic:blipFill>
                    <a:blip r:embed="rId171">
                      <a:extLst>
                        <a:ext uri="{28A0092B-C50C-407E-A947-70E740481C1C}">
                          <a14:useLocalDpi xmlns:a14="http://schemas.microsoft.com/office/drawing/2010/main" val="0"/>
                        </a:ext>
                      </a:extLst>
                    </a:blip>
                    <a:stretch>
                      <a:fillRect/>
                    </a:stretch>
                  </pic:blipFill>
                  <pic:spPr>
                    <a:xfrm>
                      <a:off x="0" y="0"/>
                      <a:ext cx="2867025" cy="1025668"/>
                    </a:xfrm>
                    <a:prstGeom prst="rect">
                      <a:avLst/>
                    </a:prstGeom>
                    <a:ln>
                      <a:solidFill>
                        <a:schemeClr val="tx1"/>
                      </a:solidFill>
                    </a:ln>
                  </pic:spPr>
                </pic:pic>
              </a:graphicData>
            </a:graphic>
          </wp:inline>
        </w:drawing>
      </w:r>
    </w:p>
    <w:p w:rsidR="003216B6" w:rsidRPr="003C5BF0" w:rsidRDefault="003216B6" w:rsidP="00B44850">
      <w:pPr>
        <w:pStyle w:val="DSSECSBodyText"/>
        <w:rPr>
          <w:rFonts w:eastAsia="MS Mincho" w:cs="Arial"/>
          <w:sz w:val="18"/>
        </w:rPr>
      </w:pPr>
      <w:r w:rsidRPr="003C5BF0">
        <w:rPr>
          <w:rFonts w:eastAsia="MS Mincho" w:cs="Arial"/>
        </w:rPr>
        <w:t>Examples of the summary version PRO Extract Audit printed and exported reports follow.</w:t>
      </w:r>
    </w:p>
    <w:p w:rsidR="003216B6" w:rsidRPr="003F7BEB" w:rsidRDefault="003216B6" w:rsidP="003F7BEB">
      <w:pPr>
        <w:pStyle w:val="FigureCaption"/>
      </w:pPr>
      <w:bookmarkStart w:id="5440" w:name="_Toc452017651"/>
      <w:bookmarkStart w:id="5441" w:name="_Toc452047944"/>
      <w:bookmarkStart w:id="5442" w:name="_Toc452048562"/>
      <w:bookmarkStart w:id="5443" w:name="_Toc452538517"/>
      <w:bookmarkStart w:id="5444" w:name="_Toc452545014"/>
      <w:bookmarkStart w:id="5445" w:name="_Toc452728005"/>
      <w:bookmarkStart w:id="5446" w:name="_Toc453080107"/>
      <w:bookmarkStart w:id="5447" w:name="_Toc453085851"/>
      <w:bookmarkStart w:id="5448" w:name="_Toc453145366"/>
      <w:bookmarkStart w:id="5449" w:name="_Toc453150541"/>
      <w:bookmarkStart w:id="5450" w:name="_Toc453151579"/>
      <w:bookmarkStart w:id="5451" w:name="_Toc453228377"/>
      <w:bookmarkStart w:id="5452" w:name="_Toc453575110"/>
      <w:bookmarkStart w:id="5453" w:name="_Toc452017652"/>
      <w:bookmarkStart w:id="5454" w:name="_Toc452047945"/>
      <w:bookmarkStart w:id="5455" w:name="_Toc452048563"/>
      <w:bookmarkStart w:id="5456" w:name="_Toc452538518"/>
      <w:bookmarkStart w:id="5457" w:name="_Toc452545015"/>
      <w:bookmarkStart w:id="5458" w:name="_Toc452728006"/>
      <w:bookmarkStart w:id="5459" w:name="_Toc453080108"/>
      <w:bookmarkStart w:id="5460" w:name="_Toc453085852"/>
      <w:bookmarkStart w:id="5461" w:name="_Toc453145367"/>
      <w:bookmarkStart w:id="5462" w:name="_Toc453150542"/>
      <w:bookmarkStart w:id="5463" w:name="_Toc453151580"/>
      <w:bookmarkStart w:id="5464" w:name="_Toc453228378"/>
      <w:bookmarkStart w:id="5465" w:name="_Toc453575111"/>
      <w:bookmarkStart w:id="5466" w:name="_Toc452017653"/>
      <w:bookmarkStart w:id="5467" w:name="_Toc452047946"/>
      <w:bookmarkStart w:id="5468" w:name="_Toc452048564"/>
      <w:bookmarkStart w:id="5469" w:name="_Toc452538519"/>
      <w:bookmarkStart w:id="5470" w:name="_Toc452545016"/>
      <w:bookmarkStart w:id="5471" w:name="_Toc452728007"/>
      <w:bookmarkStart w:id="5472" w:name="_Toc453080109"/>
      <w:bookmarkStart w:id="5473" w:name="_Toc453085853"/>
      <w:bookmarkStart w:id="5474" w:name="_Toc453145368"/>
      <w:bookmarkStart w:id="5475" w:name="_Toc453150543"/>
      <w:bookmarkStart w:id="5476" w:name="_Toc453151581"/>
      <w:bookmarkStart w:id="5477" w:name="_Toc453228379"/>
      <w:bookmarkStart w:id="5478" w:name="_Toc453575112"/>
      <w:bookmarkStart w:id="5479" w:name="_Toc452017654"/>
      <w:bookmarkStart w:id="5480" w:name="_Toc452047947"/>
      <w:bookmarkStart w:id="5481" w:name="_Toc452048565"/>
      <w:bookmarkStart w:id="5482" w:name="_Toc452538520"/>
      <w:bookmarkStart w:id="5483" w:name="_Toc452545017"/>
      <w:bookmarkStart w:id="5484" w:name="_Toc452728008"/>
      <w:bookmarkStart w:id="5485" w:name="_Toc453080110"/>
      <w:bookmarkStart w:id="5486" w:name="_Toc453085854"/>
      <w:bookmarkStart w:id="5487" w:name="_Toc453145369"/>
      <w:bookmarkStart w:id="5488" w:name="_Toc453150544"/>
      <w:bookmarkStart w:id="5489" w:name="_Toc453151582"/>
      <w:bookmarkStart w:id="5490" w:name="_Toc453228380"/>
      <w:bookmarkStart w:id="5491" w:name="_Toc453575113"/>
      <w:bookmarkStart w:id="5492" w:name="_Toc452017655"/>
      <w:bookmarkStart w:id="5493" w:name="_Toc452047948"/>
      <w:bookmarkStart w:id="5494" w:name="_Toc452048566"/>
      <w:bookmarkStart w:id="5495" w:name="_Toc452538521"/>
      <w:bookmarkStart w:id="5496" w:name="_Toc452545018"/>
      <w:bookmarkStart w:id="5497" w:name="_Toc452728009"/>
      <w:bookmarkStart w:id="5498" w:name="_Toc453080111"/>
      <w:bookmarkStart w:id="5499" w:name="_Toc453085855"/>
      <w:bookmarkStart w:id="5500" w:name="_Toc453145370"/>
      <w:bookmarkStart w:id="5501" w:name="_Toc453150545"/>
      <w:bookmarkStart w:id="5502" w:name="_Toc453151583"/>
      <w:bookmarkStart w:id="5503" w:name="_Toc453228381"/>
      <w:bookmarkStart w:id="5504" w:name="_Toc453575114"/>
      <w:bookmarkStart w:id="5505" w:name="_Toc452017656"/>
      <w:bookmarkStart w:id="5506" w:name="_Toc452047949"/>
      <w:bookmarkStart w:id="5507" w:name="_Toc452048567"/>
      <w:bookmarkStart w:id="5508" w:name="_Toc452538522"/>
      <w:bookmarkStart w:id="5509" w:name="_Toc452545019"/>
      <w:bookmarkStart w:id="5510" w:name="_Toc452728010"/>
      <w:bookmarkStart w:id="5511" w:name="_Toc453080112"/>
      <w:bookmarkStart w:id="5512" w:name="_Toc453085856"/>
      <w:bookmarkStart w:id="5513" w:name="_Toc453145371"/>
      <w:bookmarkStart w:id="5514" w:name="_Toc453150546"/>
      <w:bookmarkStart w:id="5515" w:name="_Toc453151584"/>
      <w:bookmarkStart w:id="5516" w:name="_Toc453228382"/>
      <w:bookmarkStart w:id="5517" w:name="_Toc453575115"/>
      <w:bookmarkStart w:id="5518" w:name="_Toc452017657"/>
      <w:bookmarkStart w:id="5519" w:name="_Toc452047950"/>
      <w:bookmarkStart w:id="5520" w:name="_Toc452048568"/>
      <w:bookmarkStart w:id="5521" w:name="_Toc452538523"/>
      <w:bookmarkStart w:id="5522" w:name="_Toc452545020"/>
      <w:bookmarkStart w:id="5523" w:name="_Toc452728011"/>
      <w:bookmarkStart w:id="5524" w:name="_Toc453080113"/>
      <w:bookmarkStart w:id="5525" w:name="_Toc453085857"/>
      <w:bookmarkStart w:id="5526" w:name="_Toc453145372"/>
      <w:bookmarkStart w:id="5527" w:name="_Toc453150547"/>
      <w:bookmarkStart w:id="5528" w:name="_Toc453151585"/>
      <w:bookmarkStart w:id="5529" w:name="_Toc453228383"/>
      <w:bookmarkStart w:id="5530" w:name="_Toc453575116"/>
      <w:bookmarkStart w:id="5531" w:name="_Toc452017658"/>
      <w:bookmarkStart w:id="5532" w:name="_Toc452047951"/>
      <w:bookmarkStart w:id="5533" w:name="_Toc452048569"/>
      <w:bookmarkStart w:id="5534" w:name="_Toc452538524"/>
      <w:bookmarkStart w:id="5535" w:name="_Toc452545021"/>
      <w:bookmarkStart w:id="5536" w:name="_Toc452728012"/>
      <w:bookmarkStart w:id="5537" w:name="_Toc453080114"/>
      <w:bookmarkStart w:id="5538" w:name="_Toc453085858"/>
      <w:bookmarkStart w:id="5539" w:name="_Toc453145373"/>
      <w:bookmarkStart w:id="5540" w:name="_Toc453150548"/>
      <w:bookmarkStart w:id="5541" w:name="_Toc453151586"/>
      <w:bookmarkStart w:id="5542" w:name="_Toc453228384"/>
      <w:bookmarkStart w:id="5543" w:name="_Toc453575117"/>
      <w:bookmarkStart w:id="5544" w:name="_Toc452017659"/>
      <w:bookmarkStart w:id="5545" w:name="_Toc452047952"/>
      <w:bookmarkStart w:id="5546" w:name="_Toc452048570"/>
      <w:bookmarkStart w:id="5547" w:name="_Toc452538525"/>
      <w:bookmarkStart w:id="5548" w:name="_Toc452545022"/>
      <w:bookmarkStart w:id="5549" w:name="_Toc452728013"/>
      <w:bookmarkStart w:id="5550" w:name="_Toc453080115"/>
      <w:bookmarkStart w:id="5551" w:name="_Toc453085859"/>
      <w:bookmarkStart w:id="5552" w:name="_Toc453145374"/>
      <w:bookmarkStart w:id="5553" w:name="_Toc453150549"/>
      <w:bookmarkStart w:id="5554" w:name="_Toc453151587"/>
      <w:bookmarkStart w:id="5555" w:name="_Toc453228385"/>
      <w:bookmarkStart w:id="5556" w:name="_Toc453575118"/>
      <w:bookmarkStart w:id="5557" w:name="_Toc452017660"/>
      <w:bookmarkStart w:id="5558" w:name="_Toc452047953"/>
      <w:bookmarkStart w:id="5559" w:name="_Toc452048571"/>
      <w:bookmarkStart w:id="5560" w:name="_Toc452538526"/>
      <w:bookmarkStart w:id="5561" w:name="_Toc452545023"/>
      <w:bookmarkStart w:id="5562" w:name="_Toc452728014"/>
      <w:bookmarkStart w:id="5563" w:name="_Toc453080116"/>
      <w:bookmarkStart w:id="5564" w:name="_Toc453085860"/>
      <w:bookmarkStart w:id="5565" w:name="_Toc453145375"/>
      <w:bookmarkStart w:id="5566" w:name="_Toc453150550"/>
      <w:bookmarkStart w:id="5567" w:name="_Toc453151588"/>
      <w:bookmarkStart w:id="5568" w:name="_Toc453228386"/>
      <w:bookmarkStart w:id="5569" w:name="_Toc453575119"/>
      <w:bookmarkStart w:id="5570" w:name="_Toc452017661"/>
      <w:bookmarkStart w:id="5571" w:name="_Toc452047954"/>
      <w:bookmarkStart w:id="5572" w:name="_Toc452048572"/>
      <w:bookmarkStart w:id="5573" w:name="_Toc452538527"/>
      <w:bookmarkStart w:id="5574" w:name="_Toc452545024"/>
      <w:bookmarkStart w:id="5575" w:name="_Toc452728015"/>
      <w:bookmarkStart w:id="5576" w:name="_Toc453080117"/>
      <w:bookmarkStart w:id="5577" w:name="_Toc453085861"/>
      <w:bookmarkStart w:id="5578" w:name="_Toc453145376"/>
      <w:bookmarkStart w:id="5579" w:name="_Toc453150551"/>
      <w:bookmarkStart w:id="5580" w:name="_Toc453151589"/>
      <w:bookmarkStart w:id="5581" w:name="_Toc453228387"/>
      <w:bookmarkStart w:id="5582" w:name="_Toc453575120"/>
      <w:bookmarkStart w:id="5583" w:name="_Toc452017662"/>
      <w:bookmarkStart w:id="5584" w:name="_Toc452047955"/>
      <w:bookmarkStart w:id="5585" w:name="_Toc452048573"/>
      <w:bookmarkStart w:id="5586" w:name="_Toc452538528"/>
      <w:bookmarkStart w:id="5587" w:name="_Toc452545025"/>
      <w:bookmarkStart w:id="5588" w:name="_Toc452728016"/>
      <w:bookmarkStart w:id="5589" w:name="_Toc453080118"/>
      <w:bookmarkStart w:id="5590" w:name="_Toc453085862"/>
      <w:bookmarkStart w:id="5591" w:name="_Toc453145377"/>
      <w:bookmarkStart w:id="5592" w:name="_Toc453150552"/>
      <w:bookmarkStart w:id="5593" w:name="_Toc453151590"/>
      <w:bookmarkStart w:id="5594" w:name="_Toc453228388"/>
      <w:bookmarkStart w:id="5595" w:name="_Toc453575121"/>
      <w:bookmarkStart w:id="5596" w:name="_Toc452017663"/>
      <w:bookmarkStart w:id="5597" w:name="_Toc452047956"/>
      <w:bookmarkStart w:id="5598" w:name="_Toc452048574"/>
      <w:bookmarkStart w:id="5599" w:name="_Toc452538529"/>
      <w:bookmarkStart w:id="5600" w:name="_Toc452545026"/>
      <w:bookmarkStart w:id="5601" w:name="_Toc452728017"/>
      <w:bookmarkStart w:id="5602" w:name="_Toc453080119"/>
      <w:bookmarkStart w:id="5603" w:name="_Toc453085863"/>
      <w:bookmarkStart w:id="5604" w:name="_Toc453145378"/>
      <w:bookmarkStart w:id="5605" w:name="_Toc453150553"/>
      <w:bookmarkStart w:id="5606" w:name="_Toc453151591"/>
      <w:bookmarkStart w:id="5607" w:name="_Toc453228389"/>
      <w:bookmarkStart w:id="5608" w:name="_Toc453575122"/>
      <w:bookmarkStart w:id="5609" w:name="_Toc452017664"/>
      <w:bookmarkStart w:id="5610" w:name="_Toc452047957"/>
      <w:bookmarkStart w:id="5611" w:name="_Toc452048575"/>
      <w:bookmarkStart w:id="5612" w:name="_Toc452538530"/>
      <w:bookmarkStart w:id="5613" w:name="_Toc452545027"/>
      <w:bookmarkStart w:id="5614" w:name="_Toc452728018"/>
      <w:bookmarkStart w:id="5615" w:name="_Toc453080120"/>
      <w:bookmarkStart w:id="5616" w:name="_Toc453085864"/>
      <w:bookmarkStart w:id="5617" w:name="_Toc453145379"/>
      <w:bookmarkStart w:id="5618" w:name="_Toc453150554"/>
      <w:bookmarkStart w:id="5619" w:name="_Toc453151592"/>
      <w:bookmarkStart w:id="5620" w:name="_Toc453228390"/>
      <w:bookmarkStart w:id="5621" w:name="_Toc453575123"/>
      <w:bookmarkStart w:id="5622" w:name="_Toc452017665"/>
      <w:bookmarkStart w:id="5623" w:name="_Toc452047958"/>
      <w:bookmarkStart w:id="5624" w:name="_Toc452048576"/>
      <w:bookmarkStart w:id="5625" w:name="_Toc452538531"/>
      <w:bookmarkStart w:id="5626" w:name="_Toc452545028"/>
      <w:bookmarkStart w:id="5627" w:name="_Toc452728019"/>
      <w:bookmarkStart w:id="5628" w:name="_Toc453080121"/>
      <w:bookmarkStart w:id="5629" w:name="_Toc453085865"/>
      <w:bookmarkStart w:id="5630" w:name="_Toc453145380"/>
      <w:bookmarkStart w:id="5631" w:name="_Toc453150555"/>
      <w:bookmarkStart w:id="5632" w:name="_Toc453151593"/>
      <w:bookmarkStart w:id="5633" w:name="_Toc453228391"/>
      <w:bookmarkStart w:id="5634" w:name="_Toc453575124"/>
      <w:bookmarkStart w:id="5635" w:name="_Toc452017666"/>
      <w:bookmarkStart w:id="5636" w:name="_Toc452047959"/>
      <w:bookmarkStart w:id="5637" w:name="_Toc452048577"/>
      <w:bookmarkStart w:id="5638" w:name="_Toc452538532"/>
      <w:bookmarkStart w:id="5639" w:name="_Toc452545029"/>
      <w:bookmarkStart w:id="5640" w:name="_Toc452728020"/>
      <w:bookmarkStart w:id="5641" w:name="_Toc453080122"/>
      <w:bookmarkStart w:id="5642" w:name="_Toc453085866"/>
      <w:bookmarkStart w:id="5643" w:name="_Toc453145381"/>
      <w:bookmarkStart w:id="5644" w:name="_Toc453150556"/>
      <w:bookmarkStart w:id="5645" w:name="_Toc453151594"/>
      <w:bookmarkStart w:id="5646" w:name="_Toc453228392"/>
      <w:bookmarkStart w:id="5647" w:name="_Toc453575125"/>
      <w:bookmarkStart w:id="5648" w:name="_Toc452017667"/>
      <w:bookmarkStart w:id="5649" w:name="_Toc452047960"/>
      <w:bookmarkStart w:id="5650" w:name="_Toc452048578"/>
      <w:bookmarkStart w:id="5651" w:name="_Toc452538533"/>
      <w:bookmarkStart w:id="5652" w:name="_Toc452545030"/>
      <w:bookmarkStart w:id="5653" w:name="_Toc452728021"/>
      <w:bookmarkStart w:id="5654" w:name="_Toc453080123"/>
      <w:bookmarkStart w:id="5655" w:name="_Toc453085867"/>
      <w:bookmarkStart w:id="5656" w:name="_Toc453145382"/>
      <w:bookmarkStart w:id="5657" w:name="_Toc453150557"/>
      <w:bookmarkStart w:id="5658" w:name="_Toc453151595"/>
      <w:bookmarkStart w:id="5659" w:name="_Toc453228393"/>
      <w:bookmarkStart w:id="5660" w:name="_Toc453575126"/>
      <w:bookmarkStart w:id="5661" w:name="_Toc454958599"/>
      <w:bookmarkStart w:id="5662" w:name="_Toc463615305"/>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r w:rsidRPr="003F7BEB">
        <w:t>Example: Summary Report for PRO Extract Audit Screen Print</w:t>
      </w:r>
      <w:bookmarkEnd w:id="5661"/>
      <w:bookmarkEnd w:id="5662"/>
    </w:p>
    <w:p w:rsidR="003216B6" w:rsidRDefault="003216B6" w:rsidP="00B44850">
      <w:pPr>
        <w:pStyle w:val="Figure"/>
      </w:pPr>
      <w:r w:rsidRPr="00293718">
        <w:rPr>
          <w:noProof/>
        </w:rPr>
        <w:drawing>
          <wp:inline distT="0" distB="0" distL="0" distR="0" wp14:anchorId="05A0CE1E" wp14:editId="0510078E">
            <wp:extent cx="5611008" cy="1933845"/>
            <wp:effectExtent l="19050" t="19050" r="27940" b="28575"/>
            <wp:docPr id="212" name="Picture 212" descr="Screen Capture of Summary Report Screen Print for PRO Extract Audit Screen Print Version." title="Summary Report Screen Print for PRO Extract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 Report Screen Print for PRO Extract Audit.png"/>
                    <pic:cNvPicPr/>
                  </pic:nvPicPr>
                  <pic:blipFill>
                    <a:blip r:embed="rId172">
                      <a:extLst>
                        <a:ext uri="{28A0092B-C50C-407E-A947-70E740481C1C}">
                          <a14:useLocalDpi xmlns:a14="http://schemas.microsoft.com/office/drawing/2010/main" val="0"/>
                        </a:ext>
                      </a:extLst>
                    </a:blip>
                    <a:stretch>
                      <a:fillRect/>
                    </a:stretch>
                  </pic:blipFill>
                  <pic:spPr>
                    <a:xfrm>
                      <a:off x="0" y="0"/>
                      <a:ext cx="5611008" cy="1933845"/>
                    </a:xfrm>
                    <a:prstGeom prst="rect">
                      <a:avLst/>
                    </a:prstGeom>
                    <a:ln>
                      <a:solidFill>
                        <a:sysClr val="windowText" lastClr="000000"/>
                      </a:solidFill>
                    </a:ln>
                  </pic:spPr>
                </pic:pic>
              </a:graphicData>
            </a:graphic>
          </wp:inline>
        </w:drawing>
      </w:r>
    </w:p>
    <w:p w:rsidR="003216B6" w:rsidRPr="003C5BF0" w:rsidRDefault="003216B6" w:rsidP="00B44850">
      <w:pPr>
        <w:pStyle w:val="DSSECSBodyText"/>
        <w:rPr>
          <w:rFonts w:cs="Arial"/>
        </w:rPr>
      </w:pPr>
      <w:r w:rsidRPr="003C5BF0">
        <w:rPr>
          <w:rFonts w:cs="Arial"/>
        </w:rPr>
        <w:lastRenderedPageBreak/>
        <w:t xml:space="preserve">Guidance for capturing exported data into spreadsheets and the additional DSS application steps required to produce exportable versions of reports </w:t>
      </w:r>
      <w:r w:rsidR="00567CEE">
        <w:rPr>
          <w:rFonts w:cs="Arial"/>
        </w:rPr>
        <w:t>are located</w:t>
      </w:r>
      <w:r w:rsidRPr="003C5BF0">
        <w:rPr>
          <w:rFonts w:cs="Arial"/>
        </w:rPr>
        <w:t xml:space="preserve"> in </w:t>
      </w:r>
      <w:hyperlink w:anchor="Appendix_C" w:tooltip="Hyperlink to Appendix C.  Exporting a Report to a Spreadsheet" w:history="1">
        <w:r w:rsidRPr="003C5BF0">
          <w:rPr>
            <w:rStyle w:val="Hyperlink"/>
            <w:rFonts w:eastAsiaTheme="majorEastAsia" w:cs="Arial"/>
          </w:rPr>
          <w:t xml:space="preserve">Appendix </w:t>
        </w:r>
        <w:r w:rsidR="00773536" w:rsidRPr="003C5BF0">
          <w:rPr>
            <w:rStyle w:val="Hyperlink"/>
            <w:rFonts w:eastAsiaTheme="majorEastAsia" w:cs="Arial"/>
          </w:rPr>
          <w:t>F</w:t>
        </w:r>
        <w:r w:rsidRPr="003C5BF0">
          <w:rPr>
            <w:rStyle w:val="Hyperlink"/>
            <w:rFonts w:eastAsiaTheme="majorEastAsia" w:cs="Arial"/>
          </w:rPr>
          <w:t>: Exporting a Report to a Spreadsheet</w:t>
        </w:r>
      </w:hyperlink>
      <w:r w:rsidRPr="003C5BF0">
        <w:rPr>
          <w:rFonts w:cs="Arial"/>
        </w:rPr>
        <w:t>.</w:t>
      </w:r>
    </w:p>
    <w:p w:rsidR="003216B6" w:rsidRPr="003C5BF0" w:rsidRDefault="003216B6" w:rsidP="00B44850">
      <w:pPr>
        <w:pStyle w:val="DSSECSBodyText"/>
        <w:rPr>
          <w:rFonts w:cs="Arial"/>
        </w:rPr>
      </w:pPr>
      <w:r w:rsidRPr="003C5BF0">
        <w:rPr>
          <w:rFonts w:cs="Arial"/>
        </w:rPr>
        <w:t xml:space="preserve">The following example shows the report after it has been produced in </w:t>
      </w:r>
      <w:r w:rsidR="00422425">
        <w:rPr>
          <w:rFonts w:cs="Arial"/>
        </w:rPr>
        <w:t xml:space="preserve">an </w:t>
      </w:r>
      <w:r w:rsidRPr="003C5BF0">
        <w:rPr>
          <w:rFonts w:cs="Arial"/>
        </w:rPr>
        <w:t>exportable format and imported into a spreadsheet:</w:t>
      </w:r>
    </w:p>
    <w:p w:rsidR="003216B6" w:rsidRPr="003F7BEB" w:rsidRDefault="003216B6" w:rsidP="003F7BEB">
      <w:pPr>
        <w:pStyle w:val="FigureCaption"/>
        <w:rPr>
          <w:rFonts w:eastAsia="MS Mincho"/>
        </w:rPr>
      </w:pPr>
      <w:bookmarkStart w:id="5663" w:name="_Toc454958600"/>
      <w:bookmarkStart w:id="5664" w:name="_Toc463615306"/>
      <w:r w:rsidRPr="003F7BEB">
        <w:t>Example: Exported Summary Report for PRO Extract Audit</w:t>
      </w:r>
      <w:bookmarkEnd w:id="5663"/>
      <w:bookmarkEnd w:id="5664"/>
    </w:p>
    <w:p w:rsidR="003216B6" w:rsidRDefault="008B4570" w:rsidP="00B44850">
      <w:pPr>
        <w:pStyle w:val="Figure"/>
      </w:pPr>
      <w:r w:rsidRPr="00293718">
        <w:rPr>
          <w:noProof/>
        </w:rPr>
        <w:drawing>
          <wp:inline distT="0" distB="0" distL="0" distR="0" wp14:anchorId="52FE7DF8" wp14:editId="08337375">
            <wp:extent cx="5943600" cy="1309971"/>
            <wp:effectExtent l="19050" t="19050" r="19050" b="24130"/>
            <wp:docPr id="251" name="Picture 72" descr="Spreadsheet includes Station Number, Extract Log Number, Type, National Prosthetic Patient Database (NPPD) Group, NPPD Line, Counts per Line Item for VA and Commercial (COM), Total Count per Line Item, Total Cost per Line Item and Average COM per Line Item.  &#10;" title="Exported Summary Report for PRO Extract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xported Summary Report for PRO Extract Audit contains columns for Station Number, Extract Log Number, Type, NPPD Group, NPPD Line, VA, COM, Total, Cost, and Average COM."/>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5943600" cy="1309971"/>
                    </a:xfrm>
                    <a:prstGeom prst="rect">
                      <a:avLst/>
                    </a:prstGeom>
                    <a:noFill/>
                    <a:ln>
                      <a:solidFill>
                        <a:schemeClr val="tx1"/>
                      </a:solidFill>
                    </a:ln>
                  </pic:spPr>
                </pic:pic>
              </a:graphicData>
            </a:graphic>
          </wp:inline>
        </w:drawing>
      </w:r>
    </w:p>
    <w:p w:rsidR="003216B6" w:rsidRPr="003C5BF0" w:rsidRDefault="003216B6" w:rsidP="00B44850">
      <w:pPr>
        <w:pStyle w:val="DSSECSBodyText"/>
        <w:rPr>
          <w:rFonts w:eastAsia="MS Mincho" w:cs="Arial"/>
          <w:sz w:val="18"/>
        </w:rPr>
      </w:pPr>
      <w:r w:rsidRPr="003C5BF0">
        <w:rPr>
          <w:rFonts w:eastAsia="MS Mincho" w:cs="Arial"/>
        </w:rPr>
        <w:t xml:space="preserve">Examples of the detailed version PRO Extract Audit </w:t>
      </w:r>
      <w:r w:rsidR="00063521" w:rsidRPr="003C5BF0">
        <w:rPr>
          <w:rFonts w:eastAsia="MS Mincho" w:cs="Arial"/>
        </w:rPr>
        <w:t xml:space="preserve">Report Detail </w:t>
      </w:r>
      <w:r w:rsidRPr="003C5BF0">
        <w:rPr>
          <w:rFonts w:eastAsia="MS Mincho" w:cs="Arial"/>
        </w:rPr>
        <w:t>printed and exported reports follow.</w:t>
      </w:r>
    </w:p>
    <w:p w:rsidR="003216B6" w:rsidRPr="003F7BEB" w:rsidRDefault="003216B6" w:rsidP="003F7BEB">
      <w:pPr>
        <w:pStyle w:val="FigureCaption"/>
      </w:pPr>
      <w:bookmarkStart w:id="5665" w:name="_Toc453080128"/>
      <w:bookmarkStart w:id="5666" w:name="_Toc453085872"/>
      <w:bookmarkStart w:id="5667" w:name="_Toc453145387"/>
      <w:bookmarkStart w:id="5668" w:name="_Toc453150562"/>
      <w:bookmarkStart w:id="5669" w:name="_Toc453151600"/>
      <w:bookmarkStart w:id="5670" w:name="_Toc453228398"/>
      <w:bookmarkStart w:id="5671" w:name="_Toc453575131"/>
      <w:bookmarkStart w:id="5672" w:name="_Toc453080129"/>
      <w:bookmarkStart w:id="5673" w:name="_Toc453085873"/>
      <w:bookmarkStart w:id="5674" w:name="_Toc453145388"/>
      <w:bookmarkStart w:id="5675" w:name="_Toc453150563"/>
      <w:bookmarkStart w:id="5676" w:name="_Toc453151601"/>
      <w:bookmarkStart w:id="5677" w:name="_Toc453228399"/>
      <w:bookmarkStart w:id="5678" w:name="_Toc453575132"/>
      <w:bookmarkStart w:id="5679" w:name="_Toc453080130"/>
      <w:bookmarkStart w:id="5680" w:name="_Toc453085874"/>
      <w:bookmarkStart w:id="5681" w:name="_Toc453145389"/>
      <w:bookmarkStart w:id="5682" w:name="_Toc453150564"/>
      <w:bookmarkStart w:id="5683" w:name="_Toc453151602"/>
      <w:bookmarkStart w:id="5684" w:name="_Toc453228400"/>
      <w:bookmarkStart w:id="5685" w:name="_Toc453575133"/>
      <w:bookmarkStart w:id="5686" w:name="_Toc453080131"/>
      <w:bookmarkStart w:id="5687" w:name="_Toc453085875"/>
      <w:bookmarkStart w:id="5688" w:name="_Toc453145390"/>
      <w:bookmarkStart w:id="5689" w:name="_Toc453150565"/>
      <w:bookmarkStart w:id="5690" w:name="_Toc453151603"/>
      <w:bookmarkStart w:id="5691" w:name="_Toc453228401"/>
      <w:bookmarkStart w:id="5692" w:name="_Toc453575134"/>
      <w:bookmarkStart w:id="5693" w:name="_Toc453080132"/>
      <w:bookmarkStart w:id="5694" w:name="_Toc453085876"/>
      <w:bookmarkStart w:id="5695" w:name="_Toc453145391"/>
      <w:bookmarkStart w:id="5696" w:name="_Toc453150566"/>
      <w:bookmarkStart w:id="5697" w:name="_Toc453151604"/>
      <w:bookmarkStart w:id="5698" w:name="_Toc453228402"/>
      <w:bookmarkStart w:id="5699" w:name="_Toc453575135"/>
      <w:bookmarkStart w:id="5700" w:name="_Toc453080133"/>
      <w:bookmarkStart w:id="5701" w:name="_Toc453085877"/>
      <w:bookmarkStart w:id="5702" w:name="_Toc453145392"/>
      <w:bookmarkStart w:id="5703" w:name="_Toc453150567"/>
      <w:bookmarkStart w:id="5704" w:name="_Toc453151605"/>
      <w:bookmarkStart w:id="5705" w:name="_Toc453228403"/>
      <w:bookmarkStart w:id="5706" w:name="_Toc453575136"/>
      <w:bookmarkStart w:id="5707" w:name="_Toc453080134"/>
      <w:bookmarkStart w:id="5708" w:name="_Toc453085878"/>
      <w:bookmarkStart w:id="5709" w:name="_Toc453145393"/>
      <w:bookmarkStart w:id="5710" w:name="_Toc453150568"/>
      <w:bookmarkStart w:id="5711" w:name="_Toc453151606"/>
      <w:bookmarkStart w:id="5712" w:name="_Toc453228404"/>
      <w:bookmarkStart w:id="5713" w:name="_Toc453575137"/>
      <w:bookmarkStart w:id="5714" w:name="_Toc453080135"/>
      <w:bookmarkStart w:id="5715" w:name="_Toc453085879"/>
      <w:bookmarkStart w:id="5716" w:name="_Toc453145394"/>
      <w:bookmarkStart w:id="5717" w:name="_Toc453150569"/>
      <w:bookmarkStart w:id="5718" w:name="_Toc453151607"/>
      <w:bookmarkStart w:id="5719" w:name="_Toc453228405"/>
      <w:bookmarkStart w:id="5720" w:name="_Toc453575138"/>
      <w:bookmarkStart w:id="5721" w:name="_Toc453080136"/>
      <w:bookmarkStart w:id="5722" w:name="_Toc453085880"/>
      <w:bookmarkStart w:id="5723" w:name="_Toc453145395"/>
      <w:bookmarkStart w:id="5724" w:name="_Toc453150570"/>
      <w:bookmarkStart w:id="5725" w:name="_Toc453151608"/>
      <w:bookmarkStart w:id="5726" w:name="_Toc453228406"/>
      <w:bookmarkStart w:id="5727" w:name="_Toc453575139"/>
      <w:bookmarkStart w:id="5728" w:name="_Toc453080137"/>
      <w:bookmarkStart w:id="5729" w:name="_Toc453085881"/>
      <w:bookmarkStart w:id="5730" w:name="_Toc453145396"/>
      <w:bookmarkStart w:id="5731" w:name="_Toc453150571"/>
      <w:bookmarkStart w:id="5732" w:name="_Toc453151609"/>
      <w:bookmarkStart w:id="5733" w:name="_Toc453228407"/>
      <w:bookmarkStart w:id="5734" w:name="_Toc453575140"/>
      <w:bookmarkStart w:id="5735" w:name="_Toc453080138"/>
      <w:bookmarkStart w:id="5736" w:name="_Toc453085882"/>
      <w:bookmarkStart w:id="5737" w:name="_Toc453145397"/>
      <w:bookmarkStart w:id="5738" w:name="_Toc453150572"/>
      <w:bookmarkStart w:id="5739" w:name="_Toc453151610"/>
      <w:bookmarkStart w:id="5740" w:name="_Toc453228408"/>
      <w:bookmarkStart w:id="5741" w:name="_Toc453575141"/>
      <w:bookmarkStart w:id="5742" w:name="_Toc453080139"/>
      <w:bookmarkStart w:id="5743" w:name="_Toc453085883"/>
      <w:bookmarkStart w:id="5744" w:name="_Toc453145398"/>
      <w:bookmarkStart w:id="5745" w:name="_Toc453150573"/>
      <w:bookmarkStart w:id="5746" w:name="_Toc453151611"/>
      <w:bookmarkStart w:id="5747" w:name="_Toc453228409"/>
      <w:bookmarkStart w:id="5748" w:name="_Toc453575142"/>
      <w:bookmarkStart w:id="5749" w:name="_Toc453080140"/>
      <w:bookmarkStart w:id="5750" w:name="_Toc453085884"/>
      <w:bookmarkStart w:id="5751" w:name="_Toc453145399"/>
      <w:bookmarkStart w:id="5752" w:name="_Toc453150574"/>
      <w:bookmarkStart w:id="5753" w:name="_Toc453151612"/>
      <w:bookmarkStart w:id="5754" w:name="_Toc453228410"/>
      <w:bookmarkStart w:id="5755" w:name="_Toc453575143"/>
      <w:bookmarkStart w:id="5756" w:name="_Toc453080141"/>
      <w:bookmarkStart w:id="5757" w:name="_Toc453085885"/>
      <w:bookmarkStart w:id="5758" w:name="_Toc453145400"/>
      <w:bookmarkStart w:id="5759" w:name="_Toc453150575"/>
      <w:bookmarkStart w:id="5760" w:name="_Toc453151613"/>
      <w:bookmarkStart w:id="5761" w:name="_Toc453228411"/>
      <w:bookmarkStart w:id="5762" w:name="_Toc453575144"/>
      <w:bookmarkStart w:id="5763" w:name="_Toc453080142"/>
      <w:bookmarkStart w:id="5764" w:name="_Toc453085886"/>
      <w:bookmarkStart w:id="5765" w:name="_Toc453145401"/>
      <w:bookmarkStart w:id="5766" w:name="_Toc453150576"/>
      <w:bookmarkStart w:id="5767" w:name="_Toc453151614"/>
      <w:bookmarkStart w:id="5768" w:name="_Toc453228412"/>
      <w:bookmarkStart w:id="5769" w:name="_Toc453575145"/>
      <w:bookmarkStart w:id="5770" w:name="_Toc453080143"/>
      <w:bookmarkStart w:id="5771" w:name="_Toc453085887"/>
      <w:bookmarkStart w:id="5772" w:name="_Toc453145402"/>
      <w:bookmarkStart w:id="5773" w:name="_Toc453150577"/>
      <w:bookmarkStart w:id="5774" w:name="_Toc453151615"/>
      <w:bookmarkStart w:id="5775" w:name="_Toc453228413"/>
      <w:bookmarkStart w:id="5776" w:name="_Toc453575146"/>
      <w:bookmarkStart w:id="5777" w:name="_Toc453080144"/>
      <w:bookmarkStart w:id="5778" w:name="_Toc453085888"/>
      <w:bookmarkStart w:id="5779" w:name="_Toc453145403"/>
      <w:bookmarkStart w:id="5780" w:name="_Toc453150578"/>
      <w:bookmarkStart w:id="5781" w:name="_Toc453151616"/>
      <w:bookmarkStart w:id="5782" w:name="_Toc453228414"/>
      <w:bookmarkStart w:id="5783" w:name="_Toc453575147"/>
      <w:bookmarkStart w:id="5784" w:name="_Toc453080145"/>
      <w:bookmarkStart w:id="5785" w:name="_Toc453085889"/>
      <w:bookmarkStart w:id="5786" w:name="_Toc453145404"/>
      <w:bookmarkStart w:id="5787" w:name="_Toc453150579"/>
      <w:bookmarkStart w:id="5788" w:name="_Toc453151617"/>
      <w:bookmarkStart w:id="5789" w:name="_Toc453228415"/>
      <w:bookmarkStart w:id="5790" w:name="_Toc453575148"/>
      <w:bookmarkStart w:id="5791" w:name="_Toc453080146"/>
      <w:bookmarkStart w:id="5792" w:name="_Toc453085890"/>
      <w:bookmarkStart w:id="5793" w:name="_Toc453145405"/>
      <w:bookmarkStart w:id="5794" w:name="_Toc453150580"/>
      <w:bookmarkStart w:id="5795" w:name="_Toc453151618"/>
      <w:bookmarkStart w:id="5796" w:name="_Toc453228416"/>
      <w:bookmarkStart w:id="5797" w:name="_Toc453575149"/>
      <w:bookmarkStart w:id="5798" w:name="_Toc453080147"/>
      <w:bookmarkStart w:id="5799" w:name="_Toc453085891"/>
      <w:bookmarkStart w:id="5800" w:name="_Toc453145406"/>
      <w:bookmarkStart w:id="5801" w:name="_Toc453150581"/>
      <w:bookmarkStart w:id="5802" w:name="_Toc453151619"/>
      <w:bookmarkStart w:id="5803" w:name="_Toc453228417"/>
      <w:bookmarkStart w:id="5804" w:name="_Toc453575150"/>
      <w:bookmarkStart w:id="5805" w:name="_Toc453080148"/>
      <w:bookmarkStart w:id="5806" w:name="_Toc453085892"/>
      <w:bookmarkStart w:id="5807" w:name="_Toc453145407"/>
      <w:bookmarkStart w:id="5808" w:name="_Toc453150582"/>
      <w:bookmarkStart w:id="5809" w:name="_Toc453151620"/>
      <w:bookmarkStart w:id="5810" w:name="_Toc453228418"/>
      <w:bookmarkStart w:id="5811" w:name="_Toc453575151"/>
      <w:bookmarkStart w:id="5812" w:name="_Toc453080149"/>
      <w:bookmarkStart w:id="5813" w:name="_Toc453085893"/>
      <w:bookmarkStart w:id="5814" w:name="_Toc453145408"/>
      <w:bookmarkStart w:id="5815" w:name="_Toc453150583"/>
      <w:bookmarkStart w:id="5816" w:name="_Toc453151621"/>
      <w:bookmarkStart w:id="5817" w:name="_Toc453228419"/>
      <w:bookmarkStart w:id="5818" w:name="_Toc453575152"/>
      <w:bookmarkStart w:id="5819" w:name="_Toc453080150"/>
      <w:bookmarkStart w:id="5820" w:name="_Toc453085894"/>
      <w:bookmarkStart w:id="5821" w:name="_Toc453145409"/>
      <w:bookmarkStart w:id="5822" w:name="_Toc453150584"/>
      <w:bookmarkStart w:id="5823" w:name="_Toc453151622"/>
      <w:bookmarkStart w:id="5824" w:name="_Toc453228420"/>
      <w:bookmarkStart w:id="5825" w:name="_Toc453575153"/>
      <w:bookmarkStart w:id="5826" w:name="_Toc453080151"/>
      <w:bookmarkStart w:id="5827" w:name="_Toc453085895"/>
      <w:bookmarkStart w:id="5828" w:name="_Toc453145410"/>
      <w:bookmarkStart w:id="5829" w:name="_Toc453150585"/>
      <w:bookmarkStart w:id="5830" w:name="_Toc453151623"/>
      <w:bookmarkStart w:id="5831" w:name="_Toc453228421"/>
      <w:bookmarkStart w:id="5832" w:name="_Toc453575154"/>
      <w:bookmarkStart w:id="5833" w:name="_Toc453080152"/>
      <w:bookmarkStart w:id="5834" w:name="_Toc453085896"/>
      <w:bookmarkStart w:id="5835" w:name="_Toc453145411"/>
      <w:bookmarkStart w:id="5836" w:name="_Toc453150586"/>
      <w:bookmarkStart w:id="5837" w:name="_Toc453151624"/>
      <w:bookmarkStart w:id="5838" w:name="_Toc453228422"/>
      <w:bookmarkStart w:id="5839" w:name="_Toc453575155"/>
      <w:bookmarkStart w:id="5840" w:name="_Toc453080153"/>
      <w:bookmarkStart w:id="5841" w:name="_Toc453085897"/>
      <w:bookmarkStart w:id="5842" w:name="_Toc453145412"/>
      <w:bookmarkStart w:id="5843" w:name="_Toc453150587"/>
      <w:bookmarkStart w:id="5844" w:name="_Toc453151625"/>
      <w:bookmarkStart w:id="5845" w:name="_Toc453228423"/>
      <w:bookmarkStart w:id="5846" w:name="_Toc453575156"/>
      <w:bookmarkStart w:id="5847" w:name="_Toc453080154"/>
      <w:bookmarkStart w:id="5848" w:name="_Toc453085898"/>
      <w:bookmarkStart w:id="5849" w:name="_Toc453145413"/>
      <w:bookmarkStart w:id="5850" w:name="_Toc453150588"/>
      <w:bookmarkStart w:id="5851" w:name="_Toc453151626"/>
      <w:bookmarkStart w:id="5852" w:name="_Toc453228424"/>
      <w:bookmarkStart w:id="5853" w:name="_Toc453575157"/>
      <w:bookmarkStart w:id="5854" w:name="_Toc453080155"/>
      <w:bookmarkStart w:id="5855" w:name="_Toc453085899"/>
      <w:bookmarkStart w:id="5856" w:name="_Toc453145414"/>
      <w:bookmarkStart w:id="5857" w:name="_Toc453150589"/>
      <w:bookmarkStart w:id="5858" w:name="_Toc453151627"/>
      <w:bookmarkStart w:id="5859" w:name="_Toc453228425"/>
      <w:bookmarkStart w:id="5860" w:name="_Toc453575158"/>
      <w:bookmarkStart w:id="5861" w:name="_Toc453080156"/>
      <w:bookmarkStart w:id="5862" w:name="_Toc453085900"/>
      <w:bookmarkStart w:id="5863" w:name="_Toc453145415"/>
      <w:bookmarkStart w:id="5864" w:name="_Toc453150590"/>
      <w:bookmarkStart w:id="5865" w:name="_Toc453151628"/>
      <w:bookmarkStart w:id="5866" w:name="_Toc453228426"/>
      <w:bookmarkStart w:id="5867" w:name="_Toc453575159"/>
      <w:bookmarkStart w:id="5868" w:name="_Toc453080157"/>
      <w:bookmarkStart w:id="5869" w:name="_Toc453085901"/>
      <w:bookmarkStart w:id="5870" w:name="_Toc453145416"/>
      <w:bookmarkStart w:id="5871" w:name="_Toc453150591"/>
      <w:bookmarkStart w:id="5872" w:name="_Toc453151629"/>
      <w:bookmarkStart w:id="5873" w:name="_Toc453228427"/>
      <w:bookmarkStart w:id="5874" w:name="_Toc453575160"/>
      <w:bookmarkStart w:id="5875" w:name="_Toc453080158"/>
      <w:bookmarkStart w:id="5876" w:name="_Toc453085902"/>
      <w:bookmarkStart w:id="5877" w:name="_Toc453145417"/>
      <w:bookmarkStart w:id="5878" w:name="_Toc453150592"/>
      <w:bookmarkStart w:id="5879" w:name="_Toc453151630"/>
      <w:bookmarkStart w:id="5880" w:name="_Toc453228428"/>
      <w:bookmarkStart w:id="5881" w:name="_Toc453575161"/>
      <w:bookmarkStart w:id="5882" w:name="_Toc453080159"/>
      <w:bookmarkStart w:id="5883" w:name="_Toc453085903"/>
      <w:bookmarkStart w:id="5884" w:name="_Toc453145418"/>
      <w:bookmarkStart w:id="5885" w:name="_Toc453150593"/>
      <w:bookmarkStart w:id="5886" w:name="_Toc453151631"/>
      <w:bookmarkStart w:id="5887" w:name="_Toc453228429"/>
      <w:bookmarkStart w:id="5888" w:name="_Toc453575162"/>
      <w:bookmarkStart w:id="5889" w:name="_Toc453080160"/>
      <w:bookmarkStart w:id="5890" w:name="_Toc453085904"/>
      <w:bookmarkStart w:id="5891" w:name="_Toc453145419"/>
      <w:bookmarkStart w:id="5892" w:name="_Toc453150594"/>
      <w:bookmarkStart w:id="5893" w:name="_Toc453151632"/>
      <w:bookmarkStart w:id="5894" w:name="_Toc453228430"/>
      <w:bookmarkStart w:id="5895" w:name="_Toc453575163"/>
      <w:bookmarkStart w:id="5896" w:name="_Toc453080161"/>
      <w:bookmarkStart w:id="5897" w:name="_Toc453085905"/>
      <w:bookmarkStart w:id="5898" w:name="_Toc453145420"/>
      <w:bookmarkStart w:id="5899" w:name="_Toc453150595"/>
      <w:bookmarkStart w:id="5900" w:name="_Toc453151633"/>
      <w:bookmarkStart w:id="5901" w:name="_Toc453228431"/>
      <w:bookmarkStart w:id="5902" w:name="_Toc453575164"/>
      <w:bookmarkStart w:id="5903" w:name="_Toc453080162"/>
      <w:bookmarkStart w:id="5904" w:name="_Toc453085906"/>
      <w:bookmarkStart w:id="5905" w:name="_Toc453145421"/>
      <w:bookmarkStart w:id="5906" w:name="_Toc453150596"/>
      <w:bookmarkStart w:id="5907" w:name="_Toc453151634"/>
      <w:bookmarkStart w:id="5908" w:name="_Toc453228432"/>
      <w:bookmarkStart w:id="5909" w:name="_Toc453575165"/>
      <w:bookmarkStart w:id="5910" w:name="_Toc453080163"/>
      <w:bookmarkStart w:id="5911" w:name="_Toc453085907"/>
      <w:bookmarkStart w:id="5912" w:name="_Toc453145422"/>
      <w:bookmarkStart w:id="5913" w:name="_Toc453150597"/>
      <w:bookmarkStart w:id="5914" w:name="_Toc453151635"/>
      <w:bookmarkStart w:id="5915" w:name="_Toc453228433"/>
      <w:bookmarkStart w:id="5916" w:name="_Toc453575166"/>
      <w:bookmarkStart w:id="5917" w:name="_Toc453080164"/>
      <w:bookmarkStart w:id="5918" w:name="_Toc453085908"/>
      <w:bookmarkStart w:id="5919" w:name="_Toc453145423"/>
      <w:bookmarkStart w:id="5920" w:name="_Toc453150598"/>
      <w:bookmarkStart w:id="5921" w:name="_Toc453151636"/>
      <w:bookmarkStart w:id="5922" w:name="_Toc453228434"/>
      <w:bookmarkStart w:id="5923" w:name="_Toc453575167"/>
      <w:bookmarkStart w:id="5924" w:name="_Toc453080165"/>
      <w:bookmarkStart w:id="5925" w:name="_Toc453085909"/>
      <w:bookmarkStart w:id="5926" w:name="_Toc453145424"/>
      <w:bookmarkStart w:id="5927" w:name="_Toc453150599"/>
      <w:bookmarkStart w:id="5928" w:name="_Toc453151637"/>
      <w:bookmarkStart w:id="5929" w:name="_Toc453228435"/>
      <w:bookmarkStart w:id="5930" w:name="_Toc453575168"/>
      <w:bookmarkStart w:id="5931" w:name="_Toc453080166"/>
      <w:bookmarkStart w:id="5932" w:name="_Toc453085910"/>
      <w:bookmarkStart w:id="5933" w:name="_Toc453145425"/>
      <w:bookmarkStart w:id="5934" w:name="_Toc453150600"/>
      <w:bookmarkStart w:id="5935" w:name="_Toc453151638"/>
      <w:bookmarkStart w:id="5936" w:name="_Toc453228436"/>
      <w:bookmarkStart w:id="5937" w:name="_Toc453575169"/>
      <w:bookmarkStart w:id="5938" w:name="_Toc453080167"/>
      <w:bookmarkStart w:id="5939" w:name="_Toc453085911"/>
      <w:bookmarkStart w:id="5940" w:name="_Toc453145426"/>
      <w:bookmarkStart w:id="5941" w:name="_Toc453150601"/>
      <w:bookmarkStart w:id="5942" w:name="_Toc453151639"/>
      <w:bookmarkStart w:id="5943" w:name="_Toc453228437"/>
      <w:bookmarkStart w:id="5944" w:name="_Toc453575170"/>
      <w:bookmarkStart w:id="5945" w:name="_Toc453080168"/>
      <w:bookmarkStart w:id="5946" w:name="_Toc453085912"/>
      <w:bookmarkStart w:id="5947" w:name="_Toc453145427"/>
      <w:bookmarkStart w:id="5948" w:name="_Toc453150602"/>
      <w:bookmarkStart w:id="5949" w:name="_Toc453151640"/>
      <w:bookmarkStart w:id="5950" w:name="_Toc453228438"/>
      <w:bookmarkStart w:id="5951" w:name="_Toc453575171"/>
      <w:bookmarkStart w:id="5952" w:name="_Toc453080169"/>
      <w:bookmarkStart w:id="5953" w:name="_Toc453085913"/>
      <w:bookmarkStart w:id="5954" w:name="_Toc453145428"/>
      <w:bookmarkStart w:id="5955" w:name="_Toc453150603"/>
      <w:bookmarkStart w:id="5956" w:name="_Toc453151641"/>
      <w:bookmarkStart w:id="5957" w:name="_Toc453228439"/>
      <w:bookmarkStart w:id="5958" w:name="_Toc453575172"/>
      <w:bookmarkStart w:id="5959" w:name="_Toc453080170"/>
      <w:bookmarkStart w:id="5960" w:name="_Toc453085914"/>
      <w:bookmarkStart w:id="5961" w:name="_Toc453145429"/>
      <w:bookmarkStart w:id="5962" w:name="_Toc453150604"/>
      <w:bookmarkStart w:id="5963" w:name="_Toc453151642"/>
      <w:bookmarkStart w:id="5964" w:name="_Toc453228440"/>
      <w:bookmarkStart w:id="5965" w:name="_Toc453575173"/>
      <w:bookmarkStart w:id="5966" w:name="_Toc453080171"/>
      <w:bookmarkStart w:id="5967" w:name="_Toc453085915"/>
      <w:bookmarkStart w:id="5968" w:name="_Toc453145430"/>
      <w:bookmarkStart w:id="5969" w:name="_Toc453150605"/>
      <w:bookmarkStart w:id="5970" w:name="_Toc453151643"/>
      <w:bookmarkStart w:id="5971" w:name="_Toc453228441"/>
      <w:bookmarkStart w:id="5972" w:name="_Toc453575174"/>
      <w:bookmarkStart w:id="5973" w:name="_Toc453080172"/>
      <w:bookmarkStart w:id="5974" w:name="_Toc453085916"/>
      <w:bookmarkStart w:id="5975" w:name="_Toc453145431"/>
      <w:bookmarkStart w:id="5976" w:name="_Toc453150606"/>
      <w:bookmarkStart w:id="5977" w:name="_Toc453151644"/>
      <w:bookmarkStart w:id="5978" w:name="_Toc453228442"/>
      <w:bookmarkStart w:id="5979" w:name="_Toc453575175"/>
      <w:bookmarkStart w:id="5980" w:name="_Toc453080173"/>
      <w:bookmarkStart w:id="5981" w:name="_Toc453085917"/>
      <w:bookmarkStart w:id="5982" w:name="_Toc453145432"/>
      <w:bookmarkStart w:id="5983" w:name="_Toc453150607"/>
      <w:bookmarkStart w:id="5984" w:name="_Toc453151645"/>
      <w:bookmarkStart w:id="5985" w:name="_Toc453228443"/>
      <w:bookmarkStart w:id="5986" w:name="_Toc453575176"/>
      <w:bookmarkStart w:id="5987" w:name="_Toc453080174"/>
      <w:bookmarkStart w:id="5988" w:name="_Toc453085918"/>
      <w:bookmarkStart w:id="5989" w:name="_Toc453145433"/>
      <w:bookmarkStart w:id="5990" w:name="_Toc453150608"/>
      <w:bookmarkStart w:id="5991" w:name="_Toc453151646"/>
      <w:bookmarkStart w:id="5992" w:name="_Toc453228444"/>
      <w:bookmarkStart w:id="5993" w:name="_Toc453575177"/>
      <w:bookmarkStart w:id="5994" w:name="_Toc453080175"/>
      <w:bookmarkStart w:id="5995" w:name="_Toc453085919"/>
      <w:bookmarkStart w:id="5996" w:name="_Toc453145434"/>
      <w:bookmarkStart w:id="5997" w:name="_Toc453150609"/>
      <w:bookmarkStart w:id="5998" w:name="_Toc453151647"/>
      <w:bookmarkStart w:id="5999" w:name="_Toc453228445"/>
      <w:bookmarkStart w:id="6000" w:name="_Toc453575178"/>
      <w:bookmarkStart w:id="6001" w:name="_Toc453080176"/>
      <w:bookmarkStart w:id="6002" w:name="_Toc453085920"/>
      <w:bookmarkStart w:id="6003" w:name="_Toc453145435"/>
      <w:bookmarkStart w:id="6004" w:name="_Toc453150610"/>
      <w:bookmarkStart w:id="6005" w:name="_Toc453151648"/>
      <w:bookmarkStart w:id="6006" w:name="_Toc453228446"/>
      <w:bookmarkStart w:id="6007" w:name="_Toc453575179"/>
      <w:bookmarkStart w:id="6008" w:name="_Toc453080177"/>
      <w:bookmarkStart w:id="6009" w:name="_Toc453085921"/>
      <w:bookmarkStart w:id="6010" w:name="_Toc453145436"/>
      <w:bookmarkStart w:id="6011" w:name="_Toc453150611"/>
      <w:bookmarkStart w:id="6012" w:name="_Toc453151649"/>
      <w:bookmarkStart w:id="6013" w:name="_Toc453228447"/>
      <w:bookmarkStart w:id="6014" w:name="_Toc453575180"/>
      <w:bookmarkStart w:id="6015" w:name="_Toc453080178"/>
      <w:bookmarkStart w:id="6016" w:name="_Toc453085922"/>
      <w:bookmarkStart w:id="6017" w:name="_Toc453145437"/>
      <w:bookmarkStart w:id="6018" w:name="_Toc453150612"/>
      <w:bookmarkStart w:id="6019" w:name="_Toc453151650"/>
      <w:bookmarkStart w:id="6020" w:name="_Toc453228448"/>
      <w:bookmarkStart w:id="6021" w:name="_Toc453575181"/>
      <w:bookmarkStart w:id="6022" w:name="_Toc453080179"/>
      <w:bookmarkStart w:id="6023" w:name="_Toc453085923"/>
      <w:bookmarkStart w:id="6024" w:name="_Toc453145438"/>
      <w:bookmarkStart w:id="6025" w:name="_Toc453150613"/>
      <w:bookmarkStart w:id="6026" w:name="_Toc453151651"/>
      <w:bookmarkStart w:id="6027" w:name="_Toc453228449"/>
      <w:bookmarkStart w:id="6028" w:name="_Toc453575182"/>
      <w:bookmarkStart w:id="6029" w:name="_Toc453080180"/>
      <w:bookmarkStart w:id="6030" w:name="_Toc453085924"/>
      <w:bookmarkStart w:id="6031" w:name="_Toc453145439"/>
      <w:bookmarkStart w:id="6032" w:name="_Toc453150614"/>
      <w:bookmarkStart w:id="6033" w:name="_Toc453151652"/>
      <w:bookmarkStart w:id="6034" w:name="_Toc453228450"/>
      <w:bookmarkStart w:id="6035" w:name="_Toc453575183"/>
      <w:bookmarkStart w:id="6036" w:name="_Toc453080181"/>
      <w:bookmarkStart w:id="6037" w:name="_Toc453085925"/>
      <w:bookmarkStart w:id="6038" w:name="_Toc453145440"/>
      <w:bookmarkStart w:id="6039" w:name="_Toc453150615"/>
      <w:bookmarkStart w:id="6040" w:name="_Toc453151653"/>
      <w:bookmarkStart w:id="6041" w:name="_Toc453228451"/>
      <w:bookmarkStart w:id="6042" w:name="_Toc453575184"/>
      <w:bookmarkStart w:id="6043" w:name="_Toc453080182"/>
      <w:bookmarkStart w:id="6044" w:name="_Toc453085926"/>
      <w:bookmarkStart w:id="6045" w:name="_Toc453145441"/>
      <w:bookmarkStart w:id="6046" w:name="_Toc453150616"/>
      <w:bookmarkStart w:id="6047" w:name="_Toc453151654"/>
      <w:bookmarkStart w:id="6048" w:name="_Toc453228452"/>
      <w:bookmarkStart w:id="6049" w:name="_Toc453575185"/>
      <w:bookmarkStart w:id="6050" w:name="_Toc453080183"/>
      <w:bookmarkStart w:id="6051" w:name="_Toc453085927"/>
      <w:bookmarkStart w:id="6052" w:name="_Toc453145442"/>
      <w:bookmarkStart w:id="6053" w:name="_Toc453150617"/>
      <w:bookmarkStart w:id="6054" w:name="_Toc453151655"/>
      <w:bookmarkStart w:id="6055" w:name="_Toc453228453"/>
      <w:bookmarkStart w:id="6056" w:name="_Toc453575186"/>
      <w:bookmarkStart w:id="6057" w:name="_Toc453080184"/>
      <w:bookmarkStart w:id="6058" w:name="_Toc453085928"/>
      <w:bookmarkStart w:id="6059" w:name="_Toc453145443"/>
      <w:bookmarkStart w:id="6060" w:name="_Toc453150618"/>
      <w:bookmarkStart w:id="6061" w:name="_Toc453151656"/>
      <w:bookmarkStart w:id="6062" w:name="_Toc453228454"/>
      <w:bookmarkStart w:id="6063" w:name="_Toc453575187"/>
      <w:bookmarkStart w:id="6064" w:name="_Toc453080185"/>
      <w:bookmarkStart w:id="6065" w:name="_Toc453085929"/>
      <w:bookmarkStart w:id="6066" w:name="_Toc453145444"/>
      <w:bookmarkStart w:id="6067" w:name="_Toc453150619"/>
      <w:bookmarkStart w:id="6068" w:name="_Toc453151657"/>
      <w:bookmarkStart w:id="6069" w:name="_Toc453228455"/>
      <w:bookmarkStart w:id="6070" w:name="_Toc453575188"/>
      <w:bookmarkStart w:id="6071" w:name="_Toc453080186"/>
      <w:bookmarkStart w:id="6072" w:name="_Toc453085930"/>
      <w:bookmarkStart w:id="6073" w:name="_Toc453145445"/>
      <w:bookmarkStart w:id="6074" w:name="_Toc453150620"/>
      <w:bookmarkStart w:id="6075" w:name="_Toc453151658"/>
      <w:bookmarkStart w:id="6076" w:name="_Toc453228456"/>
      <w:bookmarkStart w:id="6077" w:name="_Toc453575189"/>
      <w:bookmarkStart w:id="6078" w:name="_Toc453080187"/>
      <w:bookmarkStart w:id="6079" w:name="_Toc453085931"/>
      <w:bookmarkStart w:id="6080" w:name="_Toc453145446"/>
      <w:bookmarkStart w:id="6081" w:name="_Toc453150621"/>
      <w:bookmarkStart w:id="6082" w:name="_Toc453151659"/>
      <w:bookmarkStart w:id="6083" w:name="_Toc453228457"/>
      <w:bookmarkStart w:id="6084" w:name="_Toc453575190"/>
      <w:bookmarkStart w:id="6085" w:name="_Toc453080188"/>
      <w:bookmarkStart w:id="6086" w:name="_Toc453085932"/>
      <w:bookmarkStart w:id="6087" w:name="_Toc453145447"/>
      <w:bookmarkStart w:id="6088" w:name="_Toc453150622"/>
      <w:bookmarkStart w:id="6089" w:name="_Toc453151660"/>
      <w:bookmarkStart w:id="6090" w:name="_Toc453228458"/>
      <w:bookmarkStart w:id="6091" w:name="_Toc453575191"/>
      <w:bookmarkStart w:id="6092" w:name="_Toc453080189"/>
      <w:bookmarkStart w:id="6093" w:name="_Toc453085933"/>
      <w:bookmarkStart w:id="6094" w:name="_Toc453145448"/>
      <w:bookmarkStart w:id="6095" w:name="_Toc453150623"/>
      <w:bookmarkStart w:id="6096" w:name="_Toc453151661"/>
      <w:bookmarkStart w:id="6097" w:name="_Toc453228459"/>
      <w:bookmarkStart w:id="6098" w:name="_Toc453575192"/>
      <w:bookmarkStart w:id="6099" w:name="_Toc453080190"/>
      <w:bookmarkStart w:id="6100" w:name="_Toc453085934"/>
      <w:bookmarkStart w:id="6101" w:name="_Toc453145449"/>
      <w:bookmarkStart w:id="6102" w:name="_Toc453150624"/>
      <w:bookmarkStart w:id="6103" w:name="_Toc453151662"/>
      <w:bookmarkStart w:id="6104" w:name="_Toc453228460"/>
      <w:bookmarkStart w:id="6105" w:name="_Toc453575193"/>
      <w:bookmarkStart w:id="6106" w:name="_Toc453080191"/>
      <w:bookmarkStart w:id="6107" w:name="_Toc453085935"/>
      <w:bookmarkStart w:id="6108" w:name="_Toc453145450"/>
      <w:bookmarkStart w:id="6109" w:name="_Toc453150625"/>
      <w:bookmarkStart w:id="6110" w:name="_Toc453151663"/>
      <w:bookmarkStart w:id="6111" w:name="_Toc453228461"/>
      <w:bookmarkStart w:id="6112" w:name="_Toc453575194"/>
      <w:bookmarkStart w:id="6113" w:name="_Toc453080192"/>
      <w:bookmarkStart w:id="6114" w:name="_Toc453085936"/>
      <w:bookmarkStart w:id="6115" w:name="_Toc453145451"/>
      <w:bookmarkStart w:id="6116" w:name="_Toc453150626"/>
      <w:bookmarkStart w:id="6117" w:name="_Toc453151664"/>
      <w:bookmarkStart w:id="6118" w:name="_Toc453228462"/>
      <w:bookmarkStart w:id="6119" w:name="_Toc453575195"/>
      <w:bookmarkStart w:id="6120" w:name="_Toc453080193"/>
      <w:bookmarkStart w:id="6121" w:name="_Toc453085937"/>
      <w:bookmarkStart w:id="6122" w:name="_Toc453145452"/>
      <w:bookmarkStart w:id="6123" w:name="_Toc453150627"/>
      <w:bookmarkStart w:id="6124" w:name="_Toc453151665"/>
      <w:bookmarkStart w:id="6125" w:name="_Toc453228463"/>
      <w:bookmarkStart w:id="6126" w:name="_Toc453575196"/>
      <w:bookmarkStart w:id="6127" w:name="_Toc453080194"/>
      <w:bookmarkStart w:id="6128" w:name="_Toc453085938"/>
      <w:bookmarkStart w:id="6129" w:name="_Toc453145453"/>
      <w:bookmarkStart w:id="6130" w:name="_Toc453150628"/>
      <w:bookmarkStart w:id="6131" w:name="_Toc453151666"/>
      <w:bookmarkStart w:id="6132" w:name="_Toc453228464"/>
      <w:bookmarkStart w:id="6133" w:name="_Toc453575197"/>
      <w:bookmarkStart w:id="6134" w:name="_Toc453080195"/>
      <w:bookmarkStart w:id="6135" w:name="_Toc453085939"/>
      <w:bookmarkStart w:id="6136" w:name="_Toc453145454"/>
      <w:bookmarkStart w:id="6137" w:name="_Toc453150629"/>
      <w:bookmarkStart w:id="6138" w:name="_Toc453151667"/>
      <w:bookmarkStart w:id="6139" w:name="_Toc453228465"/>
      <w:bookmarkStart w:id="6140" w:name="_Toc453575198"/>
      <w:bookmarkStart w:id="6141" w:name="_Toc453080196"/>
      <w:bookmarkStart w:id="6142" w:name="_Toc453085940"/>
      <w:bookmarkStart w:id="6143" w:name="_Toc453145455"/>
      <w:bookmarkStart w:id="6144" w:name="_Toc453150630"/>
      <w:bookmarkStart w:id="6145" w:name="_Toc453151668"/>
      <w:bookmarkStart w:id="6146" w:name="_Toc453228466"/>
      <w:bookmarkStart w:id="6147" w:name="_Toc453575199"/>
      <w:bookmarkStart w:id="6148" w:name="_Toc452017672"/>
      <w:bookmarkStart w:id="6149" w:name="_Toc452047965"/>
      <w:bookmarkStart w:id="6150" w:name="_Toc452048583"/>
      <w:bookmarkStart w:id="6151" w:name="_Toc452538538"/>
      <w:bookmarkStart w:id="6152" w:name="_Toc452545035"/>
      <w:bookmarkStart w:id="6153" w:name="_Toc452728026"/>
      <w:bookmarkStart w:id="6154" w:name="_Toc453080197"/>
      <w:bookmarkStart w:id="6155" w:name="_Toc453085941"/>
      <w:bookmarkStart w:id="6156" w:name="_Toc453145456"/>
      <w:bookmarkStart w:id="6157" w:name="_Toc453150631"/>
      <w:bookmarkStart w:id="6158" w:name="_Toc453151669"/>
      <w:bookmarkStart w:id="6159" w:name="_Toc453228467"/>
      <w:bookmarkStart w:id="6160" w:name="_Toc453575200"/>
      <w:bookmarkStart w:id="6161" w:name="_Toc452017673"/>
      <w:bookmarkStart w:id="6162" w:name="_Toc452047966"/>
      <w:bookmarkStart w:id="6163" w:name="_Toc452048584"/>
      <w:bookmarkStart w:id="6164" w:name="_Toc452538539"/>
      <w:bookmarkStart w:id="6165" w:name="_Toc452545036"/>
      <w:bookmarkStart w:id="6166" w:name="_Toc452728027"/>
      <w:bookmarkStart w:id="6167" w:name="_Toc453080198"/>
      <w:bookmarkStart w:id="6168" w:name="_Toc453085942"/>
      <w:bookmarkStart w:id="6169" w:name="_Toc453145457"/>
      <w:bookmarkStart w:id="6170" w:name="_Toc453150632"/>
      <w:bookmarkStart w:id="6171" w:name="_Toc453151670"/>
      <w:bookmarkStart w:id="6172" w:name="_Toc453228468"/>
      <w:bookmarkStart w:id="6173" w:name="_Toc453575201"/>
      <w:bookmarkStart w:id="6174" w:name="_Toc452017674"/>
      <w:bookmarkStart w:id="6175" w:name="_Toc452047967"/>
      <w:bookmarkStart w:id="6176" w:name="_Toc452048585"/>
      <w:bookmarkStart w:id="6177" w:name="_Toc452538540"/>
      <w:bookmarkStart w:id="6178" w:name="_Toc452545037"/>
      <w:bookmarkStart w:id="6179" w:name="_Toc452728028"/>
      <w:bookmarkStart w:id="6180" w:name="_Toc453080199"/>
      <w:bookmarkStart w:id="6181" w:name="_Toc453085943"/>
      <w:bookmarkStart w:id="6182" w:name="_Toc453145458"/>
      <w:bookmarkStart w:id="6183" w:name="_Toc453150633"/>
      <w:bookmarkStart w:id="6184" w:name="_Toc453151671"/>
      <w:bookmarkStart w:id="6185" w:name="_Toc453228469"/>
      <w:bookmarkStart w:id="6186" w:name="_Toc453575202"/>
      <w:bookmarkStart w:id="6187" w:name="_Toc452017675"/>
      <w:bookmarkStart w:id="6188" w:name="_Toc452047968"/>
      <w:bookmarkStart w:id="6189" w:name="_Toc452048586"/>
      <w:bookmarkStart w:id="6190" w:name="_Toc452538541"/>
      <w:bookmarkStart w:id="6191" w:name="_Toc452545038"/>
      <w:bookmarkStart w:id="6192" w:name="_Toc452728029"/>
      <w:bookmarkStart w:id="6193" w:name="_Toc453080200"/>
      <w:bookmarkStart w:id="6194" w:name="_Toc453085944"/>
      <w:bookmarkStart w:id="6195" w:name="_Toc453145459"/>
      <w:bookmarkStart w:id="6196" w:name="_Toc453150634"/>
      <w:bookmarkStart w:id="6197" w:name="_Toc453151672"/>
      <w:bookmarkStart w:id="6198" w:name="_Toc453228470"/>
      <w:bookmarkStart w:id="6199" w:name="_Toc453575203"/>
      <w:bookmarkStart w:id="6200" w:name="_Toc452017676"/>
      <w:bookmarkStart w:id="6201" w:name="_Toc452047969"/>
      <w:bookmarkStart w:id="6202" w:name="_Toc452048587"/>
      <w:bookmarkStart w:id="6203" w:name="_Toc452538542"/>
      <w:bookmarkStart w:id="6204" w:name="_Toc452545039"/>
      <w:bookmarkStart w:id="6205" w:name="_Toc452728030"/>
      <w:bookmarkStart w:id="6206" w:name="_Toc453080201"/>
      <w:bookmarkStart w:id="6207" w:name="_Toc453085945"/>
      <w:bookmarkStart w:id="6208" w:name="_Toc453145460"/>
      <w:bookmarkStart w:id="6209" w:name="_Toc453150635"/>
      <w:bookmarkStart w:id="6210" w:name="_Toc453151673"/>
      <w:bookmarkStart w:id="6211" w:name="_Toc453228471"/>
      <w:bookmarkStart w:id="6212" w:name="_Toc453575204"/>
      <w:bookmarkStart w:id="6213" w:name="_Toc452017677"/>
      <w:bookmarkStart w:id="6214" w:name="_Toc452047970"/>
      <w:bookmarkStart w:id="6215" w:name="_Toc452048588"/>
      <w:bookmarkStart w:id="6216" w:name="_Toc452538543"/>
      <w:bookmarkStart w:id="6217" w:name="_Toc452545040"/>
      <w:bookmarkStart w:id="6218" w:name="_Toc452728031"/>
      <w:bookmarkStart w:id="6219" w:name="_Toc453080202"/>
      <w:bookmarkStart w:id="6220" w:name="_Toc453085946"/>
      <w:bookmarkStart w:id="6221" w:name="_Toc453145461"/>
      <w:bookmarkStart w:id="6222" w:name="_Toc453150636"/>
      <w:bookmarkStart w:id="6223" w:name="_Toc453151674"/>
      <w:bookmarkStart w:id="6224" w:name="_Toc453228472"/>
      <w:bookmarkStart w:id="6225" w:name="_Toc453575205"/>
      <w:bookmarkStart w:id="6226" w:name="_Toc452017678"/>
      <w:bookmarkStart w:id="6227" w:name="_Toc452047971"/>
      <w:bookmarkStart w:id="6228" w:name="_Toc452048589"/>
      <w:bookmarkStart w:id="6229" w:name="_Toc452538544"/>
      <w:bookmarkStart w:id="6230" w:name="_Toc452545041"/>
      <w:bookmarkStart w:id="6231" w:name="_Toc452728032"/>
      <w:bookmarkStart w:id="6232" w:name="_Toc453080203"/>
      <w:bookmarkStart w:id="6233" w:name="_Toc453085947"/>
      <w:bookmarkStart w:id="6234" w:name="_Toc453145462"/>
      <w:bookmarkStart w:id="6235" w:name="_Toc453150637"/>
      <w:bookmarkStart w:id="6236" w:name="_Toc453151675"/>
      <w:bookmarkStart w:id="6237" w:name="_Toc453228473"/>
      <w:bookmarkStart w:id="6238" w:name="_Toc453575206"/>
      <w:bookmarkStart w:id="6239" w:name="_Toc452017679"/>
      <w:bookmarkStart w:id="6240" w:name="_Toc452047972"/>
      <w:bookmarkStart w:id="6241" w:name="_Toc452048590"/>
      <w:bookmarkStart w:id="6242" w:name="_Toc452538545"/>
      <w:bookmarkStart w:id="6243" w:name="_Toc452545042"/>
      <w:bookmarkStart w:id="6244" w:name="_Toc452728033"/>
      <w:bookmarkStart w:id="6245" w:name="_Toc453080204"/>
      <w:bookmarkStart w:id="6246" w:name="_Toc453085948"/>
      <w:bookmarkStart w:id="6247" w:name="_Toc453145463"/>
      <w:bookmarkStart w:id="6248" w:name="_Toc453150638"/>
      <w:bookmarkStart w:id="6249" w:name="_Toc453151676"/>
      <w:bookmarkStart w:id="6250" w:name="_Toc453228474"/>
      <w:bookmarkStart w:id="6251" w:name="_Toc453575207"/>
      <w:bookmarkStart w:id="6252" w:name="_Toc452017680"/>
      <w:bookmarkStart w:id="6253" w:name="_Toc452047973"/>
      <w:bookmarkStart w:id="6254" w:name="_Toc452048591"/>
      <w:bookmarkStart w:id="6255" w:name="_Toc452538546"/>
      <w:bookmarkStart w:id="6256" w:name="_Toc452545043"/>
      <w:bookmarkStart w:id="6257" w:name="_Toc452728034"/>
      <w:bookmarkStart w:id="6258" w:name="_Toc453080205"/>
      <w:bookmarkStart w:id="6259" w:name="_Toc453085949"/>
      <w:bookmarkStart w:id="6260" w:name="_Toc453145464"/>
      <w:bookmarkStart w:id="6261" w:name="_Toc453150639"/>
      <w:bookmarkStart w:id="6262" w:name="_Toc453151677"/>
      <w:bookmarkStart w:id="6263" w:name="_Toc453228475"/>
      <w:bookmarkStart w:id="6264" w:name="_Toc453575208"/>
      <w:bookmarkStart w:id="6265" w:name="_Toc452017681"/>
      <w:bookmarkStart w:id="6266" w:name="_Toc452047974"/>
      <w:bookmarkStart w:id="6267" w:name="_Toc452048592"/>
      <w:bookmarkStart w:id="6268" w:name="_Toc452538547"/>
      <w:bookmarkStart w:id="6269" w:name="_Toc452545044"/>
      <w:bookmarkStart w:id="6270" w:name="_Toc452728035"/>
      <w:bookmarkStart w:id="6271" w:name="_Toc453080206"/>
      <w:bookmarkStart w:id="6272" w:name="_Toc453085950"/>
      <w:bookmarkStart w:id="6273" w:name="_Toc453145465"/>
      <w:bookmarkStart w:id="6274" w:name="_Toc453150640"/>
      <w:bookmarkStart w:id="6275" w:name="_Toc453151678"/>
      <w:bookmarkStart w:id="6276" w:name="_Toc453228476"/>
      <w:bookmarkStart w:id="6277" w:name="_Toc453575209"/>
      <w:bookmarkStart w:id="6278" w:name="_Toc452017682"/>
      <w:bookmarkStart w:id="6279" w:name="_Toc452047975"/>
      <w:bookmarkStart w:id="6280" w:name="_Toc452048593"/>
      <w:bookmarkStart w:id="6281" w:name="_Toc452538548"/>
      <w:bookmarkStart w:id="6282" w:name="_Toc452545045"/>
      <w:bookmarkStart w:id="6283" w:name="_Toc452728036"/>
      <w:bookmarkStart w:id="6284" w:name="_Toc453080207"/>
      <w:bookmarkStart w:id="6285" w:name="_Toc453085951"/>
      <w:bookmarkStart w:id="6286" w:name="_Toc453145466"/>
      <w:bookmarkStart w:id="6287" w:name="_Toc453150641"/>
      <w:bookmarkStart w:id="6288" w:name="_Toc453151679"/>
      <w:bookmarkStart w:id="6289" w:name="_Toc453228477"/>
      <w:bookmarkStart w:id="6290" w:name="_Toc453575210"/>
      <w:bookmarkStart w:id="6291" w:name="_Toc452017683"/>
      <w:bookmarkStart w:id="6292" w:name="_Toc452047976"/>
      <w:bookmarkStart w:id="6293" w:name="_Toc452048594"/>
      <w:bookmarkStart w:id="6294" w:name="_Toc452538549"/>
      <w:bookmarkStart w:id="6295" w:name="_Toc452545046"/>
      <w:bookmarkStart w:id="6296" w:name="_Toc452728037"/>
      <w:bookmarkStart w:id="6297" w:name="_Toc453080208"/>
      <w:bookmarkStart w:id="6298" w:name="_Toc453085952"/>
      <w:bookmarkStart w:id="6299" w:name="_Toc453145467"/>
      <w:bookmarkStart w:id="6300" w:name="_Toc453150642"/>
      <w:bookmarkStart w:id="6301" w:name="_Toc453151680"/>
      <w:bookmarkStart w:id="6302" w:name="_Toc453228478"/>
      <w:bookmarkStart w:id="6303" w:name="_Toc453575211"/>
      <w:bookmarkStart w:id="6304" w:name="_Toc452017684"/>
      <w:bookmarkStart w:id="6305" w:name="_Toc452047977"/>
      <w:bookmarkStart w:id="6306" w:name="_Toc452048595"/>
      <w:bookmarkStart w:id="6307" w:name="_Toc452538550"/>
      <w:bookmarkStart w:id="6308" w:name="_Toc452545047"/>
      <w:bookmarkStart w:id="6309" w:name="_Toc452728038"/>
      <w:bookmarkStart w:id="6310" w:name="_Toc453080209"/>
      <w:bookmarkStart w:id="6311" w:name="_Toc453085953"/>
      <w:bookmarkStart w:id="6312" w:name="_Toc453145468"/>
      <w:bookmarkStart w:id="6313" w:name="_Toc453150643"/>
      <w:bookmarkStart w:id="6314" w:name="_Toc453151681"/>
      <w:bookmarkStart w:id="6315" w:name="_Toc453228479"/>
      <w:bookmarkStart w:id="6316" w:name="_Toc453575212"/>
      <w:bookmarkStart w:id="6317" w:name="_Toc452017685"/>
      <w:bookmarkStart w:id="6318" w:name="_Toc452047978"/>
      <w:bookmarkStart w:id="6319" w:name="_Toc452048596"/>
      <w:bookmarkStart w:id="6320" w:name="_Toc452538551"/>
      <w:bookmarkStart w:id="6321" w:name="_Toc452545048"/>
      <w:bookmarkStart w:id="6322" w:name="_Toc452728039"/>
      <w:bookmarkStart w:id="6323" w:name="_Toc453080210"/>
      <w:bookmarkStart w:id="6324" w:name="_Toc453085954"/>
      <w:bookmarkStart w:id="6325" w:name="_Toc453145469"/>
      <w:bookmarkStart w:id="6326" w:name="_Toc453150644"/>
      <w:bookmarkStart w:id="6327" w:name="_Toc453151682"/>
      <w:bookmarkStart w:id="6328" w:name="_Toc453228480"/>
      <w:bookmarkStart w:id="6329" w:name="_Toc453575213"/>
      <w:bookmarkStart w:id="6330" w:name="_Toc452017686"/>
      <w:bookmarkStart w:id="6331" w:name="_Toc452047979"/>
      <w:bookmarkStart w:id="6332" w:name="_Toc452048597"/>
      <w:bookmarkStart w:id="6333" w:name="_Toc452538552"/>
      <w:bookmarkStart w:id="6334" w:name="_Toc452545049"/>
      <w:bookmarkStart w:id="6335" w:name="_Toc452728040"/>
      <w:bookmarkStart w:id="6336" w:name="_Toc453080211"/>
      <w:bookmarkStart w:id="6337" w:name="_Toc453085955"/>
      <w:bookmarkStart w:id="6338" w:name="_Toc453145470"/>
      <w:bookmarkStart w:id="6339" w:name="_Toc453150645"/>
      <w:bookmarkStart w:id="6340" w:name="_Toc453151683"/>
      <w:bookmarkStart w:id="6341" w:name="_Toc453228481"/>
      <w:bookmarkStart w:id="6342" w:name="_Toc453575214"/>
      <w:bookmarkStart w:id="6343" w:name="_Toc452017687"/>
      <w:bookmarkStart w:id="6344" w:name="_Toc452047980"/>
      <w:bookmarkStart w:id="6345" w:name="_Toc452048598"/>
      <w:bookmarkStart w:id="6346" w:name="_Toc452538553"/>
      <w:bookmarkStart w:id="6347" w:name="_Toc452545050"/>
      <w:bookmarkStart w:id="6348" w:name="_Toc452728041"/>
      <w:bookmarkStart w:id="6349" w:name="_Toc453080212"/>
      <w:bookmarkStart w:id="6350" w:name="_Toc453085956"/>
      <w:bookmarkStart w:id="6351" w:name="_Toc453145471"/>
      <w:bookmarkStart w:id="6352" w:name="_Toc453150646"/>
      <w:bookmarkStart w:id="6353" w:name="_Toc453151684"/>
      <w:bookmarkStart w:id="6354" w:name="_Toc453228482"/>
      <w:bookmarkStart w:id="6355" w:name="_Toc453575215"/>
      <w:bookmarkStart w:id="6356" w:name="_Toc454958601"/>
      <w:bookmarkStart w:id="6357" w:name="_Toc463615307"/>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r w:rsidRPr="003F7BEB">
        <w:t xml:space="preserve">Example: </w:t>
      </w:r>
      <w:r w:rsidR="00063521" w:rsidRPr="003F7BEB">
        <w:t xml:space="preserve">Pro Extract Audit </w:t>
      </w:r>
      <w:r w:rsidRPr="003F7BEB">
        <w:t>Detail Report for PRO Extract Audit Screen Print</w:t>
      </w:r>
      <w:bookmarkEnd w:id="6356"/>
      <w:bookmarkEnd w:id="6357"/>
    </w:p>
    <w:p w:rsidR="003216B6" w:rsidRDefault="003216B6" w:rsidP="00B44850">
      <w:pPr>
        <w:pStyle w:val="Figure"/>
      </w:pPr>
      <w:r w:rsidRPr="00293718">
        <w:rPr>
          <w:noProof/>
        </w:rPr>
        <w:drawing>
          <wp:inline distT="0" distB="0" distL="0" distR="0" wp14:anchorId="38E0F33F" wp14:editId="28E08404">
            <wp:extent cx="5857875" cy="1992813"/>
            <wp:effectExtent l="19050" t="19050" r="9525" b="26670"/>
            <wp:docPr id="214" name="Picture 214" descr="Screen Capture of Detail Report for PRO Extract Audit Screen Print Version." title="Detail Report for PRO Extract Audi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Report Screen Print for PRO Extract Audit.png"/>
                    <pic:cNvPicPr/>
                  </pic:nvPicPr>
                  <pic:blipFill>
                    <a:blip r:embed="rId174">
                      <a:extLst>
                        <a:ext uri="{28A0092B-C50C-407E-A947-70E740481C1C}">
                          <a14:useLocalDpi xmlns:a14="http://schemas.microsoft.com/office/drawing/2010/main" val="0"/>
                        </a:ext>
                      </a:extLst>
                    </a:blip>
                    <a:stretch>
                      <a:fillRect/>
                    </a:stretch>
                  </pic:blipFill>
                  <pic:spPr>
                    <a:xfrm>
                      <a:off x="0" y="0"/>
                      <a:ext cx="5857875" cy="1992813"/>
                    </a:xfrm>
                    <a:prstGeom prst="rect">
                      <a:avLst/>
                    </a:prstGeom>
                    <a:ln>
                      <a:solidFill>
                        <a:sysClr val="windowText" lastClr="000000"/>
                      </a:solidFill>
                    </a:ln>
                  </pic:spPr>
                </pic:pic>
              </a:graphicData>
            </a:graphic>
          </wp:inline>
        </w:drawing>
      </w:r>
    </w:p>
    <w:p w:rsidR="003216B6" w:rsidRPr="003C5BF0" w:rsidRDefault="003216B6" w:rsidP="00B44850">
      <w:pPr>
        <w:pStyle w:val="DSSECSBodyText"/>
        <w:rPr>
          <w:rFonts w:cs="Arial"/>
        </w:rPr>
      </w:pPr>
      <w:r w:rsidRPr="003C5BF0">
        <w:rPr>
          <w:rFonts w:cs="Arial"/>
        </w:rPr>
        <w:t xml:space="preserve">Guidance for capturing exported data into spreadsheets and the additional DSS application steps required to produce exportable versions of reports </w:t>
      </w:r>
      <w:r w:rsidR="00567CEE">
        <w:rPr>
          <w:rFonts w:cs="Arial"/>
        </w:rPr>
        <w:t>are located</w:t>
      </w:r>
      <w:r w:rsidRPr="003C5BF0">
        <w:rPr>
          <w:rFonts w:cs="Arial"/>
        </w:rPr>
        <w:t xml:space="preserve"> in </w:t>
      </w:r>
      <w:hyperlink w:anchor="Appendix_C" w:tooltip="Hyperlink to Appendix C.  Exporting a Report to a Spreadsheet" w:history="1">
        <w:r w:rsidRPr="003C5BF0">
          <w:rPr>
            <w:rStyle w:val="Hyperlink"/>
            <w:rFonts w:eastAsiaTheme="majorEastAsia" w:cs="Arial"/>
          </w:rPr>
          <w:t xml:space="preserve">Appendix </w:t>
        </w:r>
        <w:r w:rsidR="00773536" w:rsidRPr="003C5BF0">
          <w:rPr>
            <w:rStyle w:val="Hyperlink"/>
            <w:rFonts w:eastAsiaTheme="majorEastAsia" w:cs="Arial"/>
          </w:rPr>
          <w:t>F</w:t>
        </w:r>
        <w:r w:rsidRPr="003C5BF0">
          <w:rPr>
            <w:rStyle w:val="Hyperlink"/>
            <w:rFonts w:eastAsiaTheme="majorEastAsia" w:cs="Arial"/>
          </w:rPr>
          <w:t>: Exporting a Report to a Spreadsheet</w:t>
        </w:r>
      </w:hyperlink>
      <w:r w:rsidRPr="003C5BF0">
        <w:rPr>
          <w:rFonts w:cs="Arial"/>
        </w:rPr>
        <w:t>.</w:t>
      </w:r>
    </w:p>
    <w:p w:rsidR="003216B6" w:rsidRPr="003C5BF0" w:rsidRDefault="003216B6" w:rsidP="00B44850">
      <w:pPr>
        <w:pStyle w:val="DSSECSBodyText"/>
        <w:rPr>
          <w:rFonts w:cs="Arial"/>
        </w:rPr>
      </w:pPr>
      <w:r w:rsidRPr="003C5BF0">
        <w:rPr>
          <w:rFonts w:cs="Arial"/>
        </w:rPr>
        <w:t xml:space="preserve">The following example shows the report after it has been produced in </w:t>
      </w:r>
      <w:r w:rsidR="00422425">
        <w:rPr>
          <w:rFonts w:cs="Arial"/>
        </w:rPr>
        <w:t xml:space="preserve">an </w:t>
      </w:r>
      <w:r w:rsidRPr="003C5BF0">
        <w:rPr>
          <w:rFonts w:cs="Arial"/>
        </w:rPr>
        <w:t>exportable format and imported into a spreadsheet:</w:t>
      </w:r>
    </w:p>
    <w:p w:rsidR="003216B6" w:rsidRPr="00826D4E" w:rsidRDefault="003216B6" w:rsidP="003F7BEB">
      <w:pPr>
        <w:pStyle w:val="FigureCaption"/>
      </w:pPr>
      <w:bookmarkStart w:id="6358" w:name="_Toc454958602"/>
      <w:bookmarkStart w:id="6359" w:name="_Toc463615308"/>
      <w:r w:rsidRPr="003F7BEB">
        <w:t xml:space="preserve">Example: </w:t>
      </w:r>
      <w:r w:rsidR="00063521" w:rsidRPr="003F7BEB">
        <w:t xml:space="preserve">Pro </w:t>
      </w:r>
      <w:r w:rsidRPr="003F7BEB">
        <w:t xml:space="preserve">Exported </w:t>
      </w:r>
      <w:r w:rsidR="00063521" w:rsidRPr="003F7BEB">
        <w:t xml:space="preserve">Audit </w:t>
      </w:r>
      <w:r w:rsidRPr="00826D4E">
        <w:t>Detail Report for PRO Extract Audit</w:t>
      </w:r>
      <w:bookmarkEnd w:id="6358"/>
      <w:bookmarkEnd w:id="6359"/>
    </w:p>
    <w:p w:rsidR="003216B6" w:rsidRDefault="003216B6" w:rsidP="00B44850">
      <w:pPr>
        <w:pStyle w:val="Figure"/>
      </w:pPr>
      <w:r w:rsidRPr="00293718">
        <w:rPr>
          <w:noProof/>
        </w:rPr>
        <w:drawing>
          <wp:inline distT="0" distB="0" distL="0" distR="0" wp14:anchorId="483555E9" wp14:editId="412D97EC">
            <wp:extent cx="5804703" cy="895985"/>
            <wp:effectExtent l="19050" t="19050" r="24765" b="18415"/>
            <wp:docPr id="252" name="Picture 73" descr="Spreadsheet includes Extract Log Number, National Prosthetic Patient Database (NPPD) Group, Patient Name, SSN, Healthcare Common Procedure Coding System (HCPCS) Code, Type, Cost, Date, HCPCS Description, Station Number, and NPPD Entry Date." title="Exported Detail Report for PRO Extract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xported Detail Report for PRO Extract Audit includes columns for Extract Log Number, NPPD Group, NPPD Line, Name, SSN, HCPCS, Quantity, Type, Cost, Date, HCPCS Description, Station Number, and NPPD Entry Date."/>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5804703" cy="895985"/>
                    </a:xfrm>
                    <a:prstGeom prst="rect">
                      <a:avLst/>
                    </a:prstGeom>
                    <a:noFill/>
                    <a:ln>
                      <a:solidFill>
                        <a:schemeClr val="tx1"/>
                      </a:solidFill>
                    </a:ln>
                  </pic:spPr>
                </pic:pic>
              </a:graphicData>
            </a:graphic>
          </wp:inline>
        </w:drawing>
      </w:r>
    </w:p>
    <w:p w:rsidR="003216B6" w:rsidRPr="00293718" w:rsidRDefault="003216B6" w:rsidP="00B44850">
      <w:pPr>
        <w:pStyle w:val="Heading3"/>
      </w:pPr>
      <w:bookmarkStart w:id="6360" w:name="_Toc451780590"/>
      <w:bookmarkStart w:id="6361" w:name="_Toc451872948"/>
      <w:bookmarkStart w:id="6362" w:name="_Toc451956867"/>
      <w:bookmarkStart w:id="6363" w:name="_Toc451957118"/>
      <w:bookmarkStart w:id="6364" w:name="_Toc451958426"/>
      <w:bookmarkStart w:id="6365" w:name="_Toc451958530"/>
      <w:bookmarkStart w:id="6366" w:name="_Toc452017064"/>
      <w:bookmarkStart w:id="6367" w:name="_Toc452017787"/>
      <w:bookmarkStart w:id="6368" w:name="_Toc452047358"/>
      <w:bookmarkStart w:id="6369" w:name="_Toc452048698"/>
      <w:bookmarkStart w:id="6370" w:name="_Toc452545150"/>
      <w:bookmarkStart w:id="6371" w:name="_Toc452727330"/>
      <w:bookmarkStart w:id="6372" w:name="_Toc452728147"/>
      <w:bookmarkStart w:id="6373" w:name="_Toc452732336"/>
      <w:bookmarkStart w:id="6374" w:name="_Toc453073898"/>
      <w:bookmarkStart w:id="6375" w:name="_Toc453079436"/>
      <w:bookmarkStart w:id="6376" w:name="_Toc453085217"/>
      <w:bookmarkStart w:id="6377" w:name="_Toc453145583"/>
      <w:bookmarkStart w:id="6378" w:name="_Toc453145694"/>
      <w:bookmarkStart w:id="6379" w:name="_Toc453145806"/>
      <w:bookmarkStart w:id="6380" w:name="_Toc453149372"/>
      <w:bookmarkStart w:id="6381" w:name="_Toc453150935"/>
      <w:bookmarkStart w:id="6382" w:name="_Toc453227623"/>
      <w:bookmarkStart w:id="6383" w:name="_Toc453227742"/>
      <w:bookmarkStart w:id="6384" w:name="_Toc453574349"/>
      <w:bookmarkStart w:id="6385" w:name="_Toc453574475"/>
      <w:bookmarkStart w:id="6386" w:name="_Toc450829848"/>
      <w:bookmarkStart w:id="6387" w:name="_Toc454958455"/>
      <w:bookmarkStart w:id="6388" w:name="_Toc459041189"/>
      <w:bookmarkStart w:id="6389" w:name="_Toc459043740"/>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r w:rsidRPr="00826D4E">
        <w:lastRenderedPageBreak/>
        <w:t>Radiology (RAD) Extract Audit</w:t>
      </w:r>
      <w:bookmarkEnd w:id="6386"/>
      <w:bookmarkEnd w:id="6387"/>
      <w:bookmarkEnd w:id="6388"/>
      <w:bookmarkEnd w:id="6389"/>
    </w:p>
    <w:p w:rsidR="003216B6" w:rsidRPr="003C5BF0" w:rsidRDefault="00567CEE" w:rsidP="00B44850">
      <w:pPr>
        <w:pStyle w:val="DSSECSBodyText"/>
      </w:pPr>
      <w:r>
        <w:t xml:space="preserve">This </w:t>
      </w:r>
      <w:r w:rsidR="003216B6" w:rsidRPr="003C5BF0">
        <w:t xml:space="preserve">option </w:t>
      </w:r>
      <w:r>
        <w:t xml:space="preserve">is used </w:t>
      </w:r>
      <w:r w:rsidR="003216B6" w:rsidRPr="003C5BF0">
        <w:t xml:space="preserve">to print a </w:t>
      </w:r>
      <w:r w:rsidRPr="003C5BF0">
        <w:t>Summary Report</w:t>
      </w:r>
      <w:r>
        <w:t>,</w:t>
      </w:r>
      <w:r w:rsidRPr="003C5BF0">
        <w:t xml:space="preserve"> </w:t>
      </w:r>
      <w:r w:rsidR="003216B6" w:rsidRPr="003C5BF0">
        <w:t>from the RADIOLOGY EXTRACT file (#727.814)</w:t>
      </w:r>
      <w:r>
        <w:t>,</w:t>
      </w:r>
      <w:r w:rsidR="003216B6" w:rsidRPr="003C5BF0">
        <w:t xml:space="preserve"> which displays the total count of each radiological procedure</w:t>
      </w:r>
      <w:r>
        <w:t>,</w:t>
      </w:r>
      <w:r w:rsidR="003216B6" w:rsidRPr="003C5BF0">
        <w:t xml:space="preserve"> within a Feeder Location.</w:t>
      </w:r>
    </w:p>
    <w:p w:rsidR="003216B6" w:rsidRPr="00826D4E" w:rsidRDefault="003216B6" w:rsidP="00826D4E">
      <w:pPr>
        <w:pStyle w:val="FigureCaption"/>
      </w:pPr>
      <w:bookmarkStart w:id="6390" w:name="_Toc454958603"/>
      <w:bookmarkStart w:id="6391" w:name="_Toc463615309"/>
      <w:r w:rsidRPr="00826D4E">
        <w:t>Example: Radiology Extract Audit Report Screen Print</w:t>
      </w:r>
      <w:bookmarkEnd w:id="6390"/>
      <w:bookmarkEnd w:id="6391"/>
    </w:p>
    <w:p w:rsidR="003216B6" w:rsidRDefault="003216B6" w:rsidP="00B44850">
      <w:pPr>
        <w:pStyle w:val="Figure"/>
      </w:pPr>
      <w:r w:rsidRPr="00293718">
        <w:rPr>
          <w:noProof/>
        </w:rPr>
        <w:drawing>
          <wp:inline distT="0" distB="0" distL="0" distR="0" wp14:anchorId="0D2A0F21" wp14:editId="21932906">
            <wp:extent cx="5905500" cy="3233791"/>
            <wp:effectExtent l="19050" t="19050" r="19050" b="24130"/>
            <wp:docPr id="215" name="Picture 215" descr="Screen Capture of Radiology Extract Audit Report Screen Print Version." title="Radiology Extract Audit Repor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ology Extract Audit Report.png"/>
                    <pic:cNvPicPr/>
                  </pic:nvPicPr>
                  <pic:blipFill>
                    <a:blip r:embed="rId176">
                      <a:extLst>
                        <a:ext uri="{28A0092B-C50C-407E-A947-70E740481C1C}">
                          <a14:useLocalDpi xmlns:a14="http://schemas.microsoft.com/office/drawing/2010/main" val="0"/>
                        </a:ext>
                      </a:extLst>
                    </a:blip>
                    <a:stretch>
                      <a:fillRect/>
                    </a:stretch>
                  </pic:blipFill>
                  <pic:spPr>
                    <a:xfrm>
                      <a:off x="0" y="0"/>
                      <a:ext cx="5905500" cy="3233791"/>
                    </a:xfrm>
                    <a:prstGeom prst="rect">
                      <a:avLst/>
                    </a:prstGeom>
                    <a:ln>
                      <a:solidFill>
                        <a:sysClr val="windowText" lastClr="000000"/>
                      </a:solidFill>
                    </a:ln>
                  </pic:spPr>
                </pic:pic>
              </a:graphicData>
            </a:graphic>
          </wp:inline>
        </w:drawing>
      </w:r>
    </w:p>
    <w:p w:rsidR="003216B6" w:rsidRPr="003C5BF0" w:rsidRDefault="003216B6" w:rsidP="00B44850">
      <w:pPr>
        <w:pStyle w:val="DSSECSBodyText"/>
        <w:rPr>
          <w:rFonts w:cs="Arial"/>
        </w:rPr>
      </w:pPr>
      <w:r w:rsidRPr="003C5BF0">
        <w:rPr>
          <w:rFonts w:cs="Arial"/>
        </w:rPr>
        <w:t xml:space="preserve">Guidance for capturing exported data into spreadsheets and the additional DSS application steps required to produce exportable versions of reports </w:t>
      </w:r>
      <w:r w:rsidR="004A2120">
        <w:rPr>
          <w:rFonts w:cs="Arial"/>
        </w:rPr>
        <w:t xml:space="preserve">are located </w:t>
      </w:r>
      <w:r w:rsidRPr="003C5BF0">
        <w:rPr>
          <w:rFonts w:cs="Arial"/>
        </w:rPr>
        <w:t xml:space="preserve">in </w:t>
      </w:r>
      <w:hyperlink w:anchor="Appendix_C" w:tooltip="Hyperlink to Appendix C.  Exporting a Report to a Spreadsheet" w:history="1">
        <w:r w:rsidRPr="003C5BF0">
          <w:rPr>
            <w:rStyle w:val="Hyperlink"/>
            <w:rFonts w:eastAsiaTheme="majorEastAsia" w:cs="Arial"/>
          </w:rPr>
          <w:t xml:space="preserve">Appendix </w:t>
        </w:r>
        <w:r w:rsidR="00F8291D" w:rsidRPr="003C5BF0">
          <w:rPr>
            <w:rStyle w:val="Hyperlink"/>
            <w:rFonts w:eastAsiaTheme="majorEastAsia" w:cs="Arial"/>
          </w:rPr>
          <w:t>F</w:t>
        </w:r>
        <w:r w:rsidRPr="003C5BF0">
          <w:rPr>
            <w:rStyle w:val="Hyperlink"/>
            <w:rFonts w:eastAsiaTheme="majorEastAsia" w:cs="Arial"/>
          </w:rPr>
          <w:t>: Exporting a Report to a Spreadsheet</w:t>
        </w:r>
      </w:hyperlink>
      <w:r w:rsidRPr="003C5BF0">
        <w:rPr>
          <w:rFonts w:cs="Arial"/>
        </w:rPr>
        <w:t>.</w:t>
      </w:r>
    </w:p>
    <w:p w:rsidR="003216B6" w:rsidRPr="003C5BF0" w:rsidRDefault="003216B6" w:rsidP="00B44850">
      <w:pPr>
        <w:pStyle w:val="DSSECSBodyText"/>
        <w:rPr>
          <w:rFonts w:cs="Arial"/>
        </w:rPr>
      </w:pPr>
      <w:r w:rsidRPr="003C5BF0">
        <w:rPr>
          <w:rFonts w:cs="Arial"/>
        </w:rPr>
        <w:t xml:space="preserve">The following example shows the report after it has been produced in </w:t>
      </w:r>
      <w:r w:rsidR="00F96D6B">
        <w:rPr>
          <w:rFonts w:cs="Arial"/>
        </w:rPr>
        <w:t xml:space="preserve">an </w:t>
      </w:r>
      <w:r w:rsidRPr="003C5BF0">
        <w:rPr>
          <w:rFonts w:cs="Arial"/>
        </w:rPr>
        <w:t>exportable format and imported into a spreadsheet:</w:t>
      </w:r>
    </w:p>
    <w:p w:rsidR="003216B6" w:rsidRPr="00826D4E" w:rsidRDefault="003216B6" w:rsidP="00826D4E">
      <w:pPr>
        <w:pStyle w:val="FigureCaption"/>
      </w:pPr>
      <w:bookmarkStart w:id="6392" w:name="_Toc454958604"/>
      <w:bookmarkStart w:id="6393" w:name="_Toc463615310"/>
      <w:r w:rsidRPr="00826D4E">
        <w:t>Example: Exported Radiology Extract Audit Report</w:t>
      </w:r>
      <w:bookmarkEnd w:id="6392"/>
      <w:bookmarkEnd w:id="6393"/>
    </w:p>
    <w:p w:rsidR="003216B6" w:rsidRDefault="003216B6" w:rsidP="00B44850">
      <w:pPr>
        <w:pStyle w:val="Figure"/>
      </w:pPr>
      <w:r w:rsidRPr="00293718">
        <w:rPr>
          <w:noProof/>
        </w:rPr>
        <w:drawing>
          <wp:inline distT="0" distB="0" distL="0" distR="0" wp14:anchorId="2599A253" wp14:editId="11F50726">
            <wp:extent cx="5924550" cy="2361574"/>
            <wp:effectExtent l="19050" t="19050" r="19050" b="19685"/>
            <wp:docPr id="216" name="Picture 74" descr="Spreadsheet includes Extract Log Number, Radiology Division, Imaging Type (Feeder Location), Current Procedural Terminology (CPT) Code, Procedure, Number of Input Procedures, Number of Output Procedures, Totals per Imaging Type (Feeder Location) and Division Grand Total." title="Exported Radiology Extract Audi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5924550" cy="2361574"/>
                    </a:xfrm>
                    <a:prstGeom prst="rect">
                      <a:avLst/>
                    </a:prstGeom>
                    <a:noFill/>
                    <a:ln>
                      <a:solidFill>
                        <a:schemeClr val="tx1"/>
                      </a:solidFill>
                    </a:ln>
                  </pic:spPr>
                </pic:pic>
              </a:graphicData>
            </a:graphic>
          </wp:inline>
        </w:drawing>
      </w:r>
    </w:p>
    <w:p w:rsidR="003216B6" w:rsidRPr="00826D4E" w:rsidRDefault="003216B6" w:rsidP="00B44850">
      <w:pPr>
        <w:pStyle w:val="Heading3"/>
      </w:pPr>
      <w:bookmarkStart w:id="6394" w:name="_Toc450829849"/>
      <w:bookmarkStart w:id="6395" w:name="_Toc454958456"/>
      <w:bookmarkStart w:id="6396" w:name="_Toc459041190"/>
      <w:bookmarkStart w:id="6397" w:name="_Toc459043741"/>
      <w:r w:rsidRPr="00826D4E">
        <w:lastRenderedPageBreak/>
        <w:t>Surgery (SUR) Extract Audit</w:t>
      </w:r>
      <w:bookmarkEnd w:id="6394"/>
      <w:bookmarkEnd w:id="6395"/>
      <w:bookmarkEnd w:id="6396"/>
      <w:bookmarkEnd w:id="6397"/>
    </w:p>
    <w:p w:rsidR="003216B6" w:rsidRPr="003C5BF0" w:rsidRDefault="004A2120" w:rsidP="00B44850">
      <w:pPr>
        <w:pStyle w:val="DSSECSBodyText"/>
      </w:pPr>
      <w:r>
        <w:t>T</w:t>
      </w:r>
      <w:r w:rsidR="003216B6" w:rsidRPr="003C5BF0">
        <w:t xml:space="preserve">his option </w:t>
      </w:r>
      <w:r>
        <w:t xml:space="preserve">is used </w:t>
      </w:r>
      <w:r w:rsidR="003216B6" w:rsidRPr="003C5BF0">
        <w:t xml:space="preserve">to print a </w:t>
      </w:r>
      <w:r w:rsidRPr="003C5BF0">
        <w:t>Summary Report</w:t>
      </w:r>
      <w:r>
        <w:t>,</w:t>
      </w:r>
      <w:r w:rsidRPr="003C5BF0">
        <w:t xml:space="preserve"> </w:t>
      </w:r>
      <w:r w:rsidR="003216B6" w:rsidRPr="003C5BF0">
        <w:t>from the SURGERY EXTRACT file (#727.811). The report displays the number of surgical procedures and surgical cases performed in O.R. and Non-O.R. locations.</w:t>
      </w:r>
    </w:p>
    <w:p w:rsidR="003216B6" w:rsidRPr="00826D4E" w:rsidRDefault="003216B6" w:rsidP="00826D4E">
      <w:pPr>
        <w:pStyle w:val="FigureCaption"/>
      </w:pPr>
      <w:bookmarkStart w:id="6398" w:name="_Toc454958605"/>
      <w:bookmarkStart w:id="6399" w:name="_Toc463615311"/>
      <w:r w:rsidRPr="00826D4E">
        <w:t>Example: Surgery Extract Audit Report Screen Print</w:t>
      </w:r>
      <w:bookmarkEnd w:id="6398"/>
      <w:bookmarkEnd w:id="6399"/>
    </w:p>
    <w:p w:rsidR="003216B6" w:rsidRDefault="003216B6" w:rsidP="00B44850">
      <w:pPr>
        <w:pStyle w:val="Figure"/>
      </w:pPr>
      <w:r w:rsidRPr="00293718">
        <w:rPr>
          <w:noProof/>
        </w:rPr>
        <w:drawing>
          <wp:inline distT="0" distB="0" distL="0" distR="0" wp14:anchorId="001FEABD" wp14:editId="637D1565">
            <wp:extent cx="4752975" cy="4544563"/>
            <wp:effectExtent l="19050" t="19050" r="9525" b="27940"/>
            <wp:docPr id="217" name="Picture 217" descr="Screen Capture of Surgery Extract Audit Report Screen Print Version." title="Surgery Extract Audit Repor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gery Extract Audit Report.png"/>
                    <pic:cNvPicPr/>
                  </pic:nvPicPr>
                  <pic:blipFill>
                    <a:blip r:embed="rId178">
                      <a:extLst>
                        <a:ext uri="{28A0092B-C50C-407E-A947-70E740481C1C}">
                          <a14:useLocalDpi xmlns:a14="http://schemas.microsoft.com/office/drawing/2010/main" val="0"/>
                        </a:ext>
                      </a:extLst>
                    </a:blip>
                    <a:stretch>
                      <a:fillRect/>
                    </a:stretch>
                  </pic:blipFill>
                  <pic:spPr>
                    <a:xfrm>
                      <a:off x="0" y="0"/>
                      <a:ext cx="4752975" cy="4544563"/>
                    </a:xfrm>
                    <a:prstGeom prst="rect">
                      <a:avLst/>
                    </a:prstGeom>
                    <a:ln>
                      <a:solidFill>
                        <a:sysClr val="windowText" lastClr="000000"/>
                      </a:solidFill>
                    </a:ln>
                  </pic:spPr>
                </pic:pic>
              </a:graphicData>
            </a:graphic>
          </wp:inline>
        </w:drawing>
      </w:r>
    </w:p>
    <w:p w:rsidR="003216B6" w:rsidRPr="003C5BF0" w:rsidRDefault="003216B6" w:rsidP="00B44850">
      <w:pPr>
        <w:pStyle w:val="DSSECSBodyText"/>
        <w:rPr>
          <w:rFonts w:cs="Arial"/>
        </w:rPr>
      </w:pPr>
      <w:r w:rsidRPr="003C5BF0">
        <w:rPr>
          <w:rFonts w:cs="Arial"/>
        </w:rPr>
        <w:t xml:space="preserve">Guidance for capturing exported data into spreadsheets and the additional DSS application steps required to produce exportable versions of reports </w:t>
      </w:r>
      <w:r w:rsidR="004A2120">
        <w:rPr>
          <w:rFonts w:cs="Arial"/>
        </w:rPr>
        <w:t xml:space="preserve">are located </w:t>
      </w:r>
      <w:r w:rsidRPr="003C5BF0">
        <w:rPr>
          <w:rFonts w:cs="Arial"/>
        </w:rPr>
        <w:t xml:space="preserve">in </w:t>
      </w:r>
      <w:hyperlink w:anchor="Appendix_C" w:tooltip="Hyperlink to Appendix C.  Exporting a Report to a Spreadsheet" w:history="1">
        <w:r w:rsidRPr="003C5BF0">
          <w:rPr>
            <w:rStyle w:val="Hyperlink"/>
            <w:rFonts w:eastAsiaTheme="majorEastAsia" w:cs="Arial"/>
          </w:rPr>
          <w:t xml:space="preserve">Appendix </w:t>
        </w:r>
        <w:r w:rsidR="00F8291D" w:rsidRPr="003C5BF0">
          <w:rPr>
            <w:rStyle w:val="Hyperlink"/>
            <w:rFonts w:eastAsiaTheme="majorEastAsia" w:cs="Arial"/>
          </w:rPr>
          <w:t>F</w:t>
        </w:r>
        <w:r w:rsidRPr="003C5BF0">
          <w:rPr>
            <w:rStyle w:val="Hyperlink"/>
            <w:rFonts w:eastAsiaTheme="majorEastAsia" w:cs="Arial"/>
          </w:rPr>
          <w:t>: Exporting a Report to a Spreadsheet</w:t>
        </w:r>
      </w:hyperlink>
      <w:r w:rsidRPr="003C5BF0">
        <w:rPr>
          <w:rFonts w:cs="Arial"/>
        </w:rPr>
        <w:t>.</w:t>
      </w:r>
    </w:p>
    <w:p w:rsidR="003216B6" w:rsidRPr="003C5BF0" w:rsidRDefault="003216B6" w:rsidP="00B44850">
      <w:pPr>
        <w:pStyle w:val="DSSECSBodyText"/>
        <w:rPr>
          <w:rFonts w:cs="Arial"/>
        </w:rPr>
      </w:pPr>
      <w:r w:rsidRPr="003C5BF0">
        <w:rPr>
          <w:rFonts w:cs="Arial"/>
        </w:rPr>
        <w:t xml:space="preserve">The following example shows the report after it has been produced in </w:t>
      </w:r>
      <w:r w:rsidR="00F96D6B">
        <w:rPr>
          <w:rFonts w:cs="Arial"/>
        </w:rPr>
        <w:t xml:space="preserve">an </w:t>
      </w:r>
      <w:r w:rsidRPr="003C5BF0">
        <w:rPr>
          <w:rFonts w:cs="Arial"/>
        </w:rPr>
        <w:t>exportable format and imported into a spreadsheet:</w:t>
      </w:r>
    </w:p>
    <w:p w:rsidR="003216B6" w:rsidRPr="00B44850" w:rsidRDefault="003216B6" w:rsidP="00826D4E">
      <w:pPr>
        <w:pStyle w:val="FigureCaption"/>
      </w:pPr>
      <w:bookmarkStart w:id="6400" w:name="_Toc454958606"/>
      <w:bookmarkStart w:id="6401" w:name="_Toc463615312"/>
      <w:r w:rsidRPr="00826D4E">
        <w:lastRenderedPageBreak/>
        <w:t>Example: Exported Surgery Extract Audit Report</w:t>
      </w:r>
      <w:bookmarkEnd w:id="6400"/>
      <w:bookmarkEnd w:id="6401"/>
    </w:p>
    <w:p w:rsidR="003216B6" w:rsidRDefault="003216B6" w:rsidP="00B44850">
      <w:pPr>
        <w:pStyle w:val="Figure"/>
      </w:pPr>
      <w:r w:rsidRPr="00293718">
        <w:rPr>
          <w:noProof/>
        </w:rPr>
        <w:drawing>
          <wp:inline distT="0" distB="0" distL="0" distR="0" wp14:anchorId="50AAC17F" wp14:editId="41CE0C63">
            <wp:extent cx="5886450" cy="2359825"/>
            <wp:effectExtent l="19050" t="19050" r="19050" b="21590"/>
            <wp:docPr id="218" name="Picture 75" descr="Spreadsheet includes Extract Log Number, Surgery Division, Type of Procedures, Current Procedural Terminology (CPT) Code, Procedure, Number of Procedures, Total of Procedures per Type of Procedure, Toal Cases per Tyype of Procedure, and Division Grand Totals for Procedures and Cases." title="Exported Surgery Extract Audi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5886450" cy="2359825"/>
                    </a:xfrm>
                    <a:prstGeom prst="rect">
                      <a:avLst/>
                    </a:prstGeom>
                    <a:noFill/>
                    <a:ln>
                      <a:solidFill>
                        <a:schemeClr val="tx1"/>
                      </a:solidFill>
                    </a:ln>
                  </pic:spPr>
                </pic:pic>
              </a:graphicData>
            </a:graphic>
          </wp:inline>
        </w:drawing>
      </w:r>
    </w:p>
    <w:p w:rsidR="003216B6" w:rsidRPr="00826D4E" w:rsidRDefault="003216B6" w:rsidP="00B44850">
      <w:pPr>
        <w:pStyle w:val="Heading3"/>
      </w:pPr>
      <w:bookmarkStart w:id="6402" w:name="_Toc450829850"/>
      <w:bookmarkStart w:id="6403" w:name="_Toc454958457"/>
      <w:bookmarkStart w:id="6404" w:name="_Toc459041191"/>
      <w:bookmarkStart w:id="6405" w:name="_Toc459043742"/>
      <w:r w:rsidRPr="00826D4E">
        <w:t>Treating Specialty Change (TRT) Extract Audit</w:t>
      </w:r>
      <w:bookmarkEnd w:id="6402"/>
      <w:bookmarkEnd w:id="6403"/>
      <w:bookmarkEnd w:id="6404"/>
      <w:bookmarkEnd w:id="6405"/>
    </w:p>
    <w:p w:rsidR="003216B6" w:rsidRPr="003C5BF0" w:rsidRDefault="004A2120" w:rsidP="00B44850">
      <w:pPr>
        <w:pStyle w:val="DSSECSBodyText"/>
      </w:pPr>
      <w:r>
        <w:t>T</w:t>
      </w:r>
      <w:r w:rsidR="003216B6" w:rsidRPr="003C5BF0">
        <w:t xml:space="preserve">his option </w:t>
      </w:r>
      <w:r>
        <w:t xml:space="preserve">is used </w:t>
      </w:r>
      <w:r w:rsidR="003216B6" w:rsidRPr="003C5BF0">
        <w:t xml:space="preserve">to print a </w:t>
      </w:r>
      <w:r w:rsidRPr="003C5BF0">
        <w:t>Summary Report</w:t>
      </w:r>
      <w:r>
        <w:t>,</w:t>
      </w:r>
      <w:r w:rsidRPr="003C5BF0">
        <w:t xml:space="preserve"> </w:t>
      </w:r>
      <w:r w:rsidR="003216B6" w:rsidRPr="003C5BF0">
        <w:t>from the TREATING SPECIALTY CHANGE EXTRACT file (#727.817)</w:t>
      </w:r>
      <w:r w:rsidR="00B1007F">
        <w:t>,</w:t>
      </w:r>
      <w:r w:rsidR="003216B6" w:rsidRPr="003C5BF0">
        <w:t xml:space="preserve"> which displays the total number of losses</w:t>
      </w:r>
      <w:r>
        <w:t>,</w:t>
      </w:r>
      <w:r w:rsidR="003216B6" w:rsidRPr="003C5BF0">
        <w:t xml:space="preserve"> within each Treating Specialty of a medical center service. </w:t>
      </w:r>
    </w:p>
    <w:p w:rsidR="003216B6" w:rsidRPr="00826D4E" w:rsidRDefault="003216B6" w:rsidP="00826D4E">
      <w:pPr>
        <w:pStyle w:val="FigureCaption"/>
      </w:pPr>
      <w:bookmarkStart w:id="6406" w:name="_Toc454958607"/>
      <w:bookmarkStart w:id="6407" w:name="_Toc463615313"/>
      <w:r w:rsidRPr="00826D4E">
        <w:t>Example: Treating Specialty Change Extract Audit Report Screen Print</w:t>
      </w:r>
      <w:bookmarkEnd w:id="6406"/>
      <w:bookmarkEnd w:id="6407"/>
    </w:p>
    <w:p w:rsidR="003216B6" w:rsidRDefault="008B4570" w:rsidP="00B44850">
      <w:pPr>
        <w:pStyle w:val="Figure"/>
      </w:pPr>
      <w:r w:rsidRPr="00293718">
        <w:rPr>
          <w:noProof/>
        </w:rPr>
        <w:drawing>
          <wp:inline distT="0" distB="0" distL="0" distR="0" wp14:anchorId="18BE1758" wp14:editId="4F925B97">
            <wp:extent cx="4981575" cy="3183347"/>
            <wp:effectExtent l="19050" t="19050" r="9525" b="17145"/>
            <wp:docPr id="219" name="Picture 219" descr="Screen Capture of Treating Specialty Change Extract Audit Report Screen Print Version." title="Treating Specialty Change Extract Audit Report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4984900" cy="3185472"/>
                    </a:xfrm>
                    <a:prstGeom prst="rect">
                      <a:avLst/>
                    </a:prstGeom>
                    <a:ln>
                      <a:solidFill>
                        <a:sysClr val="windowText" lastClr="000000"/>
                      </a:solidFill>
                    </a:ln>
                  </pic:spPr>
                </pic:pic>
              </a:graphicData>
            </a:graphic>
          </wp:inline>
        </w:drawing>
      </w:r>
    </w:p>
    <w:p w:rsidR="003216B6" w:rsidRPr="003C5BF0" w:rsidRDefault="003216B6" w:rsidP="00B44850">
      <w:pPr>
        <w:pStyle w:val="DSSECSBodyText"/>
        <w:rPr>
          <w:rFonts w:cs="Arial"/>
        </w:rPr>
      </w:pPr>
      <w:r w:rsidRPr="003C5BF0">
        <w:rPr>
          <w:rFonts w:cs="Arial"/>
        </w:rPr>
        <w:t xml:space="preserve">Guidance for capturing exported data into spreadsheets and the additional DSS application steps required to produce exportable versions of reports </w:t>
      </w:r>
      <w:r w:rsidR="004A2120">
        <w:rPr>
          <w:rFonts w:cs="Arial"/>
        </w:rPr>
        <w:t xml:space="preserve">are located </w:t>
      </w:r>
      <w:r w:rsidRPr="003C5BF0">
        <w:rPr>
          <w:rFonts w:cs="Arial"/>
        </w:rPr>
        <w:t xml:space="preserve">in </w:t>
      </w:r>
      <w:hyperlink w:anchor="Appendix_C" w:tooltip="Hyperlink to Appendix C.  Exporting a Report to a Spreadsheet" w:history="1">
        <w:r w:rsidRPr="003C5BF0">
          <w:rPr>
            <w:rStyle w:val="Hyperlink"/>
            <w:rFonts w:eastAsiaTheme="majorEastAsia" w:cs="Arial"/>
          </w:rPr>
          <w:t xml:space="preserve">Appendix </w:t>
        </w:r>
        <w:r w:rsidR="00F8291D" w:rsidRPr="003C5BF0">
          <w:rPr>
            <w:rStyle w:val="Hyperlink"/>
            <w:rFonts w:eastAsiaTheme="majorEastAsia" w:cs="Arial"/>
          </w:rPr>
          <w:t>F</w:t>
        </w:r>
        <w:r w:rsidRPr="003C5BF0">
          <w:rPr>
            <w:rStyle w:val="Hyperlink"/>
            <w:rFonts w:eastAsiaTheme="majorEastAsia" w:cs="Arial"/>
          </w:rPr>
          <w:t>: Exporting a Report to a Spreadsheet</w:t>
        </w:r>
      </w:hyperlink>
      <w:r w:rsidRPr="003C5BF0">
        <w:rPr>
          <w:rFonts w:cs="Arial"/>
        </w:rPr>
        <w:t>.</w:t>
      </w:r>
    </w:p>
    <w:p w:rsidR="003216B6" w:rsidRPr="003C5BF0" w:rsidRDefault="003216B6" w:rsidP="00B44850">
      <w:pPr>
        <w:pStyle w:val="DSSECSBodyText"/>
        <w:rPr>
          <w:rFonts w:cs="Arial"/>
        </w:rPr>
      </w:pPr>
      <w:r w:rsidRPr="003C5BF0">
        <w:rPr>
          <w:rFonts w:cs="Arial"/>
        </w:rPr>
        <w:t xml:space="preserve">The following example shows the report after it has been produced in </w:t>
      </w:r>
      <w:r w:rsidR="00F96D6B">
        <w:rPr>
          <w:rFonts w:cs="Arial"/>
        </w:rPr>
        <w:t xml:space="preserve">an </w:t>
      </w:r>
      <w:r w:rsidRPr="003C5BF0">
        <w:rPr>
          <w:rFonts w:cs="Arial"/>
        </w:rPr>
        <w:t>exportable format and imported into a spreadsheet:</w:t>
      </w:r>
    </w:p>
    <w:p w:rsidR="003216B6" w:rsidRPr="00826D4E" w:rsidRDefault="003216B6" w:rsidP="00826D4E">
      <w:pPr>
        <w:pStyle w:val="FigureCaption"/>
      </w:pPr>
      <w:bookmarkStart w:id="6408" w:name="_Toc454958608"/>
      <w:bookmarkStart w:id="6409" w:name="_Toc463615314"/>
      <w:r w:rsidRPr="00826D4E">
        <w:lastRenderedPageBreak/>
        <w:t>Example: Exported Treating Specialty Change Extract Audit Report</w:t>
      </w:r>
      <w:bookmarkEnd w:id="6408"/>
      <w:bookmarkEnd w:id="6409"/>
      <w:r w:rsidRPr="00826D4E">
        <w:t xml:space="preserve"> </w:t>
      </w:r>
    </w:p>
    <w:p w:rsidR="003216B6" w:rsidRDefault="003216B6" w:rsidP="00B44850">
      <w:pPr>
        <w:pStyle w:val="Figure"/>
      </w:pPr>
      <w:r w:rsidRPr="00293718">
        <w:rPr>
          <w:noProof/>
        </w:rPr>
        <w:drawing>
          <wp:inline distT="0" distB="0" distL="0" distR="0" wp14:anchorId="3CD09AC7" wp14:editId="29CEA5DA">
            <wp:extent cx="4686300" cy="2044538"/>
            <wp:effectExtent l="19050" t="19050" r="19050" b="13335"/>
            <wp:docPr id="220" name="Picture 76" descr="Spreadsheet includes Extract Log Number, DSS Site, Service, Specialty (DSS Code), Facility Treating Specialty, Number of Losses per Facility Treating Specialty, Total Losses per Specialty (DSS Code) and Grand Total of Losses for All Services." title="Exported Treating Specialty Change Extract Audi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4693249" cy="2047570"/>
                    </a:xfrm>
                    <a:prstGeom prst="rect">
                      <a:avLst/>
                    </a:prstGeom>
                    <a:noFill/>
                    <a:ln>
                      <a:solidFill>
                        <a:schemeClr val="tx1"/>
                      </a:solidFill>
                    </a:ln>
                  </pic:spPr>
                </pic:pic>
              </a:graphicData>
            </a:graphic>
          </wp:inline>
        </w:drawing>
      </w:r>
    </w:p>
    <w:p w:rsidR="003216B6" w:rsidRPr="00826D4E" w:rsidRDefault="003216B6" w:rsidP="00B44850">
      <w:pPr>
        <w:pStyle w:val="Heading2"/>
      </w:pPr>
      <w:bookmarkStart w:id="6410" w:name="_Toc450829851"/>
      <w:bookmarkStart w:id="6411" w:name="_Toc454958458"/>
      <w:bookmarkStart w:id="6412" w:name="_Toc459041192"/>
      <w:bookmarkStart w:id="6413" w:name="_Toc459043743"/>
      <w:r w:rsidRPr="00826D4E">
        <w:t>Transmission Management</w:t>
      </w:r>
      <w:bookmarkEnd w:id="6410"/>
      <w:bookmarkEnd w:id="6411"/>
      <w:bookmarkEnd w:id="6412"/>
      <w:bookmarkEnd w:id="6413"/>
    </w:p>
    <w:p w:rsidR="003216B6" w:rsidRPr="003C5BF0" w:rsidRDefault="003216B6" w:rsidP="00B44850">
      <w:pPr>
        <w:pStyle w:val="DSSECSBodyText"/>
      </w:pPr>
      <w:r w:rsidRPr="003C5BF0">
        <w:t>This section initiates and controls the transmission of data</w:t>
      </w:r>
      <w:r w:rsidR="004A2120">
        <w:t>,</w:t>
      </w:r>
      <w:r w:rsidRPr="003C5BF0">
        <w:t xml:space="preserve"> from the extract files to </w:t>
      </w:r>
      <w:r w:rsidR="004A2120">
        <w:t xml:space="preserve">the </w:t>
      </w:r>
      <w:r w:rsidRPr="003C5BF0">
        <w:t>AITC. This menu provides users with the capability to purge the IVP, UDP or VBECS holding files. It also provides users with the capability to delete an individual or range of DSS Extract files.</w:t>
      </w:r>
    </w:p>
    <w:p w:rsidR="003216B6" w:rsidRPr="003C5BF0" w:rsidRDefault="004A2120" w:rsidP="00B44850">
      <w:pPr>
        <w:pStyle w:val="DSSECSBodyText"/>
      </w:pPr>
      <w:r>
        <w:t xml:space="preserve">When the </w:t>
      </w:r>
      <w:r w:rsidR="003216B6" w:rsidRPr="003C5BF0">
        <w:t>Transmission Management option</w:t>
      </w:r>
      <w:r>
        <w:t xml:space="preserve"> is selected,</w:t>
      </w:r>
      <w:r w:rsidR="003216B6" w:rsidRPr="003C5BF0">
        <w:t xml:space="preserve"> from the Extract Managers Menu the following menu and options</w:t>
      </w:r>
      <w:r>
        <w:t xml:space="preserve"> are displayed</w:t>
      </w:r>
      <w:r w:rsidR="003216B6" w:rsidRPr="003C5BF0">
        <w:t>.</w:t>
      </w:r>
    </w:p>
    <w:p w:rsidR="003216B6" w:rsidRPr="00826D4E" w:rsidRDefault="003216B6" w:rsidP="00826D4E">
      <w:pPr>
        <w:pStyle w:val="FigureCaption"/>
      </w:pPr>
      <w:bookmarkStart w:id="6414" w:name="_Toc454958609"/>
      <w:bookmarkStart w:id="6415" w:name="_Toc463615315"/>
      <w:r w:rsidRPr="00826D4E">
        <w:t>Example: Transmission Management Options Menu</w:t>
      </w:r>
      <w:bookmarkEnd w:id="6414"/>
      <w:bookmarkEnd w:id="6415"/>
    </w:p>
    <w:p w:rsidR="003216B6" w:rsidRDefault="008B4570" w:rsidP="00B44850">
      <w:pPr>
        <w:pStyle w:val="Figure"/>
      </w:pPr>
      <w:r w:rsidRPr="00293718">
        <w:rPr>
          <w:noProof/>
        </w:rPr>
        <w:drawing>
          <wp:inline distT="0" distB="0" distL="0" distR="0" wp14:anchorId="77BD62B3" wp14:editId="37806A4F">
            <wp:extent cx="3733800" cy="1234563"/>
            <wp:effectExtent l="19050" t="19050" r="19050" b="22860"/>
            <wp:docPr id="221" name="Picture 221" title="Transmission Management Op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mission Management Options on Extract Managers Menu.png"/>
                    <pic:cNvPicPr/>
                  </pic:nvPicPr>
                  <pic:blipFill rotWithShape="1">
                    <a:blip r:embed="rId182">
                      <a:extLst>
                        <a:ext uri="{28A0092B-C50C-407E-A947-70E740481C1C}">
                          <a14:useLocalDpi xmlns:a14="http://schemas.microsoft.com/office/drawing/2010/main" val="0"/>
                        </a:ext>
                      </a:extLst>
                    </a:blip>
                    <a:srcRect b="9883"/>
                    <a:stretch/>
                  </pic:blipFill>
                  <pic:spPr bwMode="auto">
                    <a:xfrm>
                      <a:off x="0" y="0"/>
                      <a:ext cx="3770710" cy="12467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216B6" w:rsidRPr="00826D4E" w:rsidRDefault="003216B6" w:rsidP="00B44850">
      <w:pPr>
        <w:pStyle w:val="Heading3"/>
      </w:pPr>
      <w:bookmarkStart w:id="6416" w:name="_Toc453073903"/>
      <w:bookmarkStart w:id="6417" w:name="_Toc453079441"/>
      <w:bookmarkStart w:id="6418" w:name="_Toc453085222"/>
      <w:bookmarkStart w:id="6419" w:name="_Toc453145588"/>
      <w:bookmarkStart w:id="6420" w:name="_Toc453145699"/>
      <w:bookmarkStart w:id="6421" w:name="_Toc453145811"/>
      <w:bookmarkStart w:id="6422" w:name="_Toc453149377"/>
      <w:bookmarkStart w:id="6423" w:name="_Toc453150940"/>
      <w:bookmarkStart w:id="6424" w:name="_Toc453227628"/>
      <w:bookmarkStart w:id="6425" w:name="_Toc453227747"/>
      <w:bookmarkStart w:id="6426" w:name="_Toc453574354"/>
      <w:bookmarkStart w:id="6427" w:name="_Toc453574480"/>
      <w:bookmarkStart w:id="6428" w:name="_Toc450829852"/>
      <w:bookmarkStart w:id="6429" w:name="_Toc454958459"/>
      <w:bookmarkStart w:id="6430" w:name="_Toc459041193"/>
      <w:bookmarkStart w:id="6431" w:name="_Toc459043744"/>
      <w:bookmarkEnd w:id="6416"/>
      <w:bookmarkEnd w:id="6417"/>
      <w:bookmarkEnd w:id="6418"/>
      <w:bookmarkEnd w:id="6419"/>
      <w:bookmarkEnd w:id="6420"/>
      <w:bookmarkEnd w:id="6421"/>
      <w:bookmarkEnd w:id="6422"/>
      <w:bookmarkEnd w:id="6423"/>
      <w:bookmarkEnd w:id="6424"/>
      <w:bookmarkEnd w:id="6425"/>
      <w:bookmarkEnd w:id="6426"/>
      <w:bookmarkEnd w:id="6427"/>
      <w:r w:rsidRPr="00826D4E">
        <w:t>Review a Particular Extract for Transmission</w:t>
      </w:r>
      <w:bookmarkEnd w:id="6428"/>
      <w:bookmarkEnd w:id="6429"/>
      <w:bookmarkEnd w:id="6430"/>
      <w:bookmarkEnd w:id="6431"/>
    </w:p>
    <w:p w:rsidR="003216B6" w:rsidRPr="003C5BF0" w:rsidRDefault="00726A7C" w:rsidP="00B44850">
      <w:pPr>
        <w:pStyle w:val="DSSECSBodyText"/>
      </w:pPr>
      <w:r>
        <w:t>T</w:t>
      </w:r>
      <w:r w:rsidR="003216B6" w:rsidRPr="003C5BF0">
        <w:t xml:space="preserve">his option </w:t>
      </w:r>
      <w:r>
        <w:t xml:space="preserve">is used </w:t>
      </w:r>
      <w:r w:rsidR="003216B6" w:rsidRPr="003C5BF0">
        <w:t xml:space="preserve">to review a particular extract to verify the transmission of messages to the AITC. The only prompts are for the </w:t>
      </w:r>
      <w:r w:rsidRPr="003C5BF0">
        <w:t xml:space="preserve">Extract Log Record Number </w:t>
      </w:r>
      <w:r w:rsidR="003216B6" w:rsidRPr="003C5BF0">
        <w:t>and a print device. The output includes the following information:</w:t>
      </w:r>
    </w:p>
    <w:p w:rsidR="003216B6" w:rsidRPr="003C5BF0" w:rsidRDefault="003216B6" w:rsidP="00B44850">
      <w:pPr>
        <w:pStyle w:val="BulletListMultiple"/>
      </w:pPr>
      <w:r w:rsidRPr="003C5BF0">
        <w:t>Extract log record number</w:t>
      </w:r>
    </w:p>
    <w:p w:rsidR="003216B6" w:rsidRPr="003C5BF0" w:rsidRDefault="003216B6" w:rsidP="00B44850">
      <w:pPr>
        <w:pStyle w:val="BulletListMultiple"/>
      </w:pPr>
      <w:r w:rsidRPr="003C5BF0">
        <w:t>Extract name</w:t>
      </w:r>
    </w:p>
    <w:p w:rsidR="003216B6" w:rsidRPr="003C5BF0" w:rsidRDefault="003216B6" w:rsidP="00B44850">
      <w:pPr>
        <w:pStyle w:val="BulletListMultiple"/>
      </w:pPr>
      <w:r w:rsidRPr="003C5BF0">
        <w:t>Run date</w:t>
      </w:r>
    </w:p>
    <w:p w:rsidR="003216B6" w:rsidRPr="003C5BF0" w:rsidRDefault="003216B6" w:rsidP="00B44850">
      <w:pPr>
        <w:pStyle w:val="BulletListMultiple"/>
      </w:pPr>
      <w:r w:rsidRPr="003C5BF0">
        <w:t>Division</w:t>
      </w:r>
    </w:p>
    <w:p w:rsidR="003216B6" w:rsidRPr="003C5BF0" w:rsidRDefault="003216B6" w:rsidP="00B44850">
      <w:pPr>
        <w:pStyle w:val="BulletListMultiple"/>
      </w:pPr>
      <w:r w:rsidRPr="003C5BF0">
        <w:t>Transmission message numbers</w:t>
      </w:r>
    </w:p>
    <w:p w:rsidR="003216B6" w:rsidRPr="003C5BF0" w:rsidRDefault="003216B6" w:rsidP="00B44850">
      <w:pPr>
        <w:pStyle w:val="BulletListMultiple"/>
      </w:pPr>
      <w:r w:rsidRPr="003C5BF0">
        <w:t>Whether or not the extract was purged</w:t>
      </w:r>
    </w:p>
    <w:p w:rsidR="003216B6" w:rsidRPr="003C5BF0" w:rsidRDefault="003216B6" w:rsidP="00B44850">
      <w:pPr>
        <w:pStyle w:val="BulletListMultipleLast"/>
      </w:pPr>
      <w:r w:rsidRPr="003C5BF0">
        <w:t>Message status</w:t>
      </w:r>
    </w:p>
    <w:p w:rsidR="003216B6" w:rsidRPr="003C5BF0" w:rsidRDefault="003216B6" w:rsidP="00B44850">
      <w:pPr>
        <w:pStyle w:val="DSSECSBodyText"/>
      </w:pPr>
      <w:r w:rsidRPr="003C5BF0">
        <w:t>An example of the steps to Review a Particular Extract for Transmission follows:</w:t>
      </w:r>
    </w:p>
    <w:p w:rsidR="002667D7" w:rsidRDefault="002667D7" w:rsidP="002667D7">
      <w:pPr>
        <w:pStyle w:val="Steps"/>
        <w:pBdr>
          <w:top w:val="single" w:sz="4" w:space="1" w:color="auto"/>
          <w:left w:val="single" w:sz="4" w:space="4" w:color="auto"/>
          <w:bottom w:val="single" w:sz="4" w:space="1" w:color="auto"/>
          <w:right w:val="single" w:sz="4" w:space="4" w:color="auto"/>
        </w:pBdr>
      </w:pPr>
    </w:p>
    <w:p w:rsidR="003216B6" w:rsidRDefault="003216B6" w:rsidP="002667D7">
      <w:pPr>
        <w:pStyle w:val="Steps"/>
        <w:pBdr>
          <w:top w:val="single" w:sz="4" w:space="1" w:color="auto"/>
          <w:left w:val="single" w:sz="4" w:space="4" w:color="auto"/>
          <w:bottom w:val="single" w:sz="4" w:space="1" w:color="auto"/>
          <w:right w:val="single" w:sz="4" w:space="4" w:color="auto"/>
        </w:pBdr>
      </w:pPr>
      <w:r>
        <w:t xml:space="preserve">Select Transmission Management Option: </w:t>
      </w:r>
      <w:proofErr w:type="gramStart"/>
      <w:r>
        <w:t>R  Review</w:t>
      </w:r>
      <w:proofErr w:type="gramEnd"/>
      <w:r>
        <w:t xml:space="preserve"> a Particular Extract for </w:t>
      </w:r>
    </w:p>
    <w:p w:rsidR="003216B6" w:rsidRDefault="003216B6" w:rsidP="002667D7">
      <w:pPr>
        <w:pStyle w:val="Steps"/>
        <w:pBdr>
          <w:top w:val="single" w:sz="4" w:space="1" w:color="auto"/>
          <w:left w:val="single" w:sz="4" w:space="4" w:color="auto"/>
          <w:bottom w:val="single" w:sz="4" w:space="1" w:color="auto"/>
          <w:right w:val="single" w:sz="4" w:space="4" w:color="auto"/>
        </w:pBdr>
      </w:pPr>
      <w:r>
        <w:t>Transmission</w:t>
      </w:r>
    </w:p>
    <w:p w:rsidR="003216B6" w:rsidRDefault="003216B6" w:rsidP="002667D7">
      <w:pPr>
        <w:pStyle w:val="Steps"/>
        <w:pBdr>
          <w:top w:val="single" w:sz="4" w:space="1" w:color="auto"/>
          <w:left w:val="single" w:sz="4" w:space="4" w:color="auto"/>
          <w:bottom w:val="single" w:sz="4" w:space="1" w:color="auto"/>
          <w:right w:val="single" w:sz="4" w:space="4" w:color="auto"/>
        </w:pBdr>
      </w:pPr>
    </w:p>
    <w:p w:rsidR="003216B6" w:rsidRDefault="003216B6" w:rsidP="002667D7">
      <w:pPr>
        <w:pStyle w:val="Steps"/>
        <w:pBdr>
          <w:top w:val="single" w:sz="4" w:space="1" w:color="auto"/>
          <w:left w:val="single" w:sz="4" w:space="4" w:color="auto"/>
          <w:bottom w:val="single" w:sz="4" w:space="1" w:color="auto"/>
          <w:right w:val="single" w:sz="4" w:space="4" w:color="auto"/>
        </w:pBdr>
      </w:pPr>
      <w:r>
        <w:t>Select DSS EXTRACT LOG RECORD NUMBER: 4501       06-06-16     Treating specialty</w:t>
      </w:r>
    </w:p>
    <w:p w:rsidR="003216B6" w:rsidRDefault="003216B6" w:rsidP="002667D7">
      <w:pPr>
        <w:pStyle w:val="Steps"/>
        <w:pBdr>
          <w:top w:val="single" w:sz="4" w:space="1" w:color="auto"/>
          <w:left w:val="single" w:sz="4" w:space="4" w:color="auto"/>
          <w:bottom w:val="single" w:sz="4" w:space="1" w:color="auto"/>
          <w:right w:val="single" w:sz="4" w:space="4" w:color="auto"/>
        </w:pBdr>
      </w:pPr>
      <w:r>
        <w:t xml:space="preserve"> </w:t>
      </w:r>
      <w:proofErr w:type="gramStart"/>
      <w:r>
        <w:t>change</w:t>
      </w:r>
      <w:proofErr w:type="gramEnd"/>
    </w:p>
    <w:p w:rsidR="003216B6" w:rsidRDefault="003216B6" w:rsidP="002667D7">
      <w:pPr>
        <w:pStyle w:val="Steps"/>
        <w:pBdr>
          <w:top w:val="single" w:sz="4" w:space="1" w:color="auto"/>
          <w:left w:val="single" w:sz="4" w:space="4" w:color="auto"/>
          <w:bottom w:val="single" w:sz="4" w:space="1" w:color="auto"/>
          <w:right w:val="single" w:sz="4" w:space="4" w:color="auto"/>
        </w:pBdr>
      </w:pPr>
    </w:p>
    <w:p w:rsidR="003216B6" w:rsidRDefault="003216B6" w:rsidP="002667D7">
      <w:pPr>
        <w:pStyle w:val="Steps"/>
        <w:pBdr>
          <w:top w:val="single" w:sz="4" w:space="1" w:color="auto"/>
          <w:left w:val="single" w:sz="4" w:space="4" w:color="auto"/>
          <w:bottom w:val="single" w:sz="4" w:space="1" w:color="auto"/>
          <w:right w:val="single" w:sz="4" w:space="4" w:color="auto"/>
        </w:pBdr>
      </w:pPr>
      <w:r>
        <w:t>TRT Extract (#4501)                       Records:    977</w:t>
      </w:r>
    </w:p>
    <w:p w:rsidR="003216B6" w:rsidRDefault="003216B6" w:rsidP="002667D7">
      <w:pPr>
        <w:pStyle w:val="Steps"/>
        <w:pBdr>
          <w:top w:val="single" w:sz="4" w:space="1" w:color="auto"/>
          <w:left w:val="single" w:sz="4" w:space="4" w:color="auto"/>
          <w:bottom w:val="single" w:sz="4" w:space="1" w:color="auto"/>
          <w:right w:val="single" w:sz="4" w:space="4" w:color="auto"/>
        </w:pBdr>
      </w:pPr>
      <w:r>
        <w:t>Generated:   JUN 06, 2016                 Start date: MAR 01, 2016</w:t>
      </w:r>
    </w:p>
    <w:p w:rsidR="003216B6" w:rsidRDefault="003216B6" w:rsidP="002667D7">
      <w:pPr>
        <w:pStyle w:val="Steps"/>
        <w:pBdr>
          <w:top w:val="single" w:sz="4" w:space="1" w:color="auto"/>
          <w:left w:val="single" w:sz="4" w:space="4" w:color="auto"/>
          <w:bottom w:val="single" w:sz="4" w:space="1" w:color="auto"/>
          <w:right w:val="single" w:sz="4" w:space="4" w:color="auto"/>
        </w:pBdr>
      </w:pPr>
      <w:r>
        <w:t>Division:    DAYTON                       End date:   MAR 31, 2016</w:t>
      </w:r>
    </w:p>
    <w:p w:rsidR="003216B6" w:rsidRDefault="003216B6" w:rsidP="002667D7">
      <w:pPr>
        <w:pStyle w:val="Steps"/>
        <w:pBdr>
          <w:top w:val="single" w:sz="4" w:space="1" w:color="auto"/>
          <w:left w:val="single" w:sz="4" w:space="4" w:color="auto"/>
          <w:bottom w:val="single" w:sz="4" w:space="1" w:color="auto"/>
          <w:right w:val="single" w:sz="4" w:space="4" w:color="auto"/>
        </w:pBdr>
      </w:pPr>
    </w:p>
    <w:p w:rsidR="003216B6" w:rsidRDefault="003216B6" w:rsidP="002667D7">
      <w:pPr>
        <w:pStyle w:val="Steps"/>
        <w:pBdr>
          <w:top w:val="single" w:sz="4" w:space="1" w:color="auto"/>
          <w:left w:val="single" w:sz="4" w:space="4" w:color="auto"/>
          <w:bottom w:val="single" w:sz="4" w:space="1" w:color="auto"/>
          <w:right w:val="single" w:sz="4" w:space="4" w:color="auto"/>
        </w:pBdr>
      </w:pPr>
      <w:r>
        <w:t>DEVICE: HOME// 0</w:t>
      </w:r>
      <w:proofErr w:type="gramStart"/>
      <w:r>
        <w:t>;132</w:t>
      </w:r>
      <w:proofErr w:type="gramEnd"/>
      <w:r>
        <w:t xml:space="preserve">  HOME (CRT)</w:t>
      </w:r>
    </w:p>
    <w:p w:rsidR="003216B6" w:rsidRDefault="003216B6" w:rsidP="002667D7">
      <w:pPr>
        <w:pStyle w:val="Steps"/>
        <w:pBdr>
          <w:top w:val="single" w:sz="4" w:space="1" w:color="auto"/>
          <w:left w:val="single" w:sz="4" w:space="4" w:color="auto"/>
          <w:bottom w:val="single" w:sz="4" w:space="1" w:color="auto"/>
          <w:right w:val="single" w:sz="4" w:space="4" w:color="auto"/>
        </w:pBdr>
      </w:pPr>
    </w:p>
    <w:p w:rsidR="003216B6" w:rsidRPr="00826D4E" w:rsidRDefault="003216B6" w:rsidP="00826D4E">
      <w:pPr>
        <w:pStyle w:val="FigureCaption"/>
      </w:pPr>
      <w:bookmarkStart w:id="6432" w:name="_Toc453080224"/>
      <w:bookmarkStart w:id="6433" w:name="_Toc453085968"/>
      <w:bookmarkStart w:id="6434" w:name="_Toc453145483"/>
      <w:bookmarkStart w:id="6435" w:name="_Toc453150658"/>
      <w:bookmarkStart w:id="6436" w:name="_Toc453151696"/>
      <w:bookmarkStart w:id="6437" w:name="_Toc453228494"/>
      <w:bookmarkStart w:id="6438" w:name="_Toc453575227"/>
      <w:bookmarkStart w:id="6439" w:name="_Toc454958610"/>
      <w:bookmarkStart w:id="6440" w:name="_Toc463615316"/>
      <w:bookmarkEnd w:id="6432"/>
      <w:bookmarkEnd w:id="6433"/>
      <w:bookmarkEnd w:id="6434"/>
      <w:bookmarkEnd w:id="6435"/>
      <w:bookmarkEnd w:id="6436"/>
      <w:bookmarkEnd w:id="6437"/>
      <w:bookmarkEnd w:id="6438"/>
      <w:r w:rsidRPr="00826D4E">
        <w:t>Example: Review a Particular Extract for Transmission Screen Print</w:t>
      </w:r>
      <w:bookmarkEnd w:id="6439"/>
      <w:bookmarkEnd w:id="6440"/>
    </w:p>
    <w:p w:rsidR="003216B6" w:rsidRDefault="003216B6" w:rsidP="00B44850">
      <w:pPr>
        <w:pStyle w:val="Figure"/>
      </w:pPr>
      <w:r w:rsidRPr="00293718">
        <w:rPr>
          <w:noProof/>
        </w:rPr>
        <w:drawing>
          <wp:inline distT="0" distB="0" distL="0" distR="0" wp14:anchorId="547B2726" wp14:editId="1399BD77">
            <wp:extent cx="5858693" cy="1461161"/>
            <wp:effectExtent l="19050" t="19050" r="27940" b="24765"/>
            <wp:docPr id="222" name="Picture 222" descr="Screen Capture of Review a Particular Extract for Transmission Screen Print Version." title="Review a Particular Extract for Transmission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ract for Transmission.png"/>
                    <pic:cNvPicPr/>
                  </pic:nvPicPr>
                  <pic:blipFill>
                    <a:blip r:embed="rId183">
                      <a:extLst>
                        <a:ext uri="{28A0092B-C50C-407E-A947-70E740481C1C}">
                          <a14:useLocalDpi xmlns:a14="http://schemas.microsoft.com/office/drawing/2010/main" val="0"/>
                        </a:ext>
                      </a:extLst>
                    </a:blip>
                    <a:stretch>
                      <a:fillRect/>
                    </a:stretch>
                  </pic:blipFill>
                  <pic:spPr>
                    <a:xfrm>
                      <a:off x="0" y="0"/>
                      <a:ext cx="5858693" cy="1461161"/>
                    </a:xfrm>
                    <a:prstGeom prst="rect">
                      <a:avLst/>
                    </a:prstGeom>
                    <a:ln>
                      <a:solidFill>
                        <a:sysClr val="windowText" lastClr="000000"/>
                      </a:solidFill>
                    </a:ln>
                  </pic:spPr>
                </pic:pic>
              </a:graphicData>
            </a:graphic>
          </wp:inline>
        </w:drawing>
      </w:r>
    </w:p>
    <w:p w:rsidR="003216B6" w:rsidRPr="00826D4E" w:rsidRDefault="003216B6" w:rsidP="00B44850">
      <w:pPr>
        <w:pStyle w:val="Heading3"/>
      </w:pPr>
      <w:bookmarkStart w:id="6441" w:name="_Toc450829853"/>
      <w:bookmarkStart w:id="6442" w:name="_Toc454958460"/>
      <w:bookmarkStart w:id="6443" w:name="_Toc459041194"/>
      <w:bookmarkStart w:id="6444" w:name="_Toc459043745"/>
      <w:r w:rsidRPr="00826D4E">
        <w:t>Transmit Data from Extract Files</w:t>
      </w:r>
      <w:bookmarkEnd w:id="6441"/>
      <w:bookmarkEnd w:id="6442"/>
      <w:bookmarkEnd w:id="6443"/>
      <w:bookmarkEnd w:id="6444"/>
    </w:p>
    <w:p w:rsidR="003216B6" w:rsidRPr="00236AC7" w:rsidRDefault="003216B6" w:rsidP="00B44850">
      <w:pPr>
        <w:pStyle w:val="DSSECSBodyText"/>
      </w:pPr>
      <w:r w:rsidRPr="00236AC7">
        <w:t xml:space="preserve">To receive mail messages confirming transmission of extract data, </w:t>
      </w:r>
      <w:r w:rsidR="00F46B6C">
        <w:t xml:space="preserve">the user </w:t>
      </w:r>
      <w:r w:rsidRPr="00236AC7">
        <w:t xml:space="preserve">must be </w:t>
      </w:r>
      <w:r w:rsidR="00F46B6C">
        <w:t>assigned to</w:t>
      </w:r>
      <w:r w:rsidRPr="00236AC7">
        <w:t xml:space="preserve"> the DSS mail group</w:t>
      </w:r>
      <w:r w:rsidR="00891B67">
        <w:t>,</w:t>
      </w:r>
      <w:r w:rsidRPr="00236AC7">
        <w:t xml:space="preserve"> associated with the extract being transmitted.</w:t>
      </w:r>
    </w:p>
    <w:p w:rsidR="003216B6" w:rsidRPr="00236AC7" w:rsidRDefault="00F46B6C" w:rsidP="00B44850">
      <w:pPr>
        <w:pStyle w:val="DSSECSBodyText"/>
      </w:pPr>
      <w:r>
        <w:t>T</w:t>
      </w:r>
      <w:r w:rsidR="003216B6" w:rsidRPr="00236AC7">
        <w:t xml:space="preserve">his option </w:t>
      </w:r>
      <w:r>
        <w:t xml:space="preserve">is used </w:t>
      </w:r>
      <w:r w:rsidR="003216B6" w:rsidRPr="00236AC7">
        <w:t>to transmit a series of mail messages</w:t>
      </w:r>
      <w:r>
        <w:t>,</w:t>
      </w:r>
      <w:r w:rsidR="003216B6" w:rsidRPr="00236AC7">
        <w:t xml:space="preserve"> containing data from an individual extract to the AITC. Members of the associated mail group(s) receive confirmation messages</w:t>
      </w:r>
      <w:r>
        <w:t>,</w:t>
      </w:r>
      <w:r w:rsidR="003216B6" w:rsidRPr="00236AC7">
        <w:t xml:space="preserve"> indicating that an extract was completed, transmitted and received in Austin. </w:t>
      </w:r>
      <w:r>
        <w:t>User</w:t>
      </w:r>
      <w:r w:rsidR="00891B67">
        <w:t>s</w:t>
      </w:r>
      <w:r>
        <w:t xml:space="preserve"> </w:t>
      </w:r>
      <w:r w:rsidR="003216B6" w:rsidRPr="00236AC7">
        <w:t xml:space="preserve">can only transmit extracts for </w:t>
      </w:r>
      <w:r>
        <w:t>their assigned</w:t>
      </w:r>
      <w:r w:rsidR="003216B6" w:rsidRPr="00236AC7">
        <w:t xml:space="preserve"> division.</w:t>
      </w:r>
    </w:p>
    <w:p w:rsidR="003216B6" w:rsidRDefault="003216B6" w:rsidP="00B44850">
      <w:pPr>
        <w:pStyle w:val="DSSECSBodyText"/>
      </w:pPr>
      <w:r w:rsidRPr="00236AC7">
        <w:t>An example of the steps to Transmit Data from Extract Files is as follows:</w:t>
      </w:r>
    </w:p>
    <w:p w:rsidR="002667D7" w:rsidRDefault="002667D7" w:rsidP="002667D7">
      <w:pPr>
        <w:pStyle w:val="Steps"/>
        <w:pBdr>
          <w:top w:val="single" w:sz="4" w:space="1" w:color="auto"/>
          <w:left w:val="single" w:sz="4" w:space="4" w:color="auto"/>
          <w:bottom w:val="single" w:sz="4" w:space="1" w:color="auto"/>
          <w:right w:val="single" w:sz="4" w:space="4" w:color="auto"/>
        </w:pBdr>
      </w:pPr>
    </w:p>
    <w:p w:rsidR="003216B6" w:rsidRDefault="003216B6" w:rsidP="002667D7">
      <w:pPr>
        <w:pStyle w:val="Steps"/>
        <w:pBdr>
          <w:top w:val="single" w:sz="4" w:space="1" w:color="auto"/>
          <w:left w:val="single" w:sz="4" w:space="4" w:color="auto"/>
          <w:bottom w:val="single" w:sz="4" w:space="1" w:color="auto"/>
          <w:right w:val="single" w:sz="4" w:space="4" w:color="auto"/>
        </w:pBdr>
      </w:pPr>
      <w:r>
        <w:t xml:space="preserve">Select Transmission Management Option: </w:t>
      </w:r>
      <w:proofErr w:type="gramStart"/>
      <w:r>
        <w:t>T  Transmit</w:t>
      </w:r>
      <w:proofErr w:type="gramEnd"/>
      <w:r>
        <w:t xml:space="preserve"> Data from Extract Files</w:t>
      </w:r>
    </w:p>
    <w:p w:rsidR="003216B6" w:rsidRDefault="003216B6" w:rsidP="002667D7">
      <w:pPr>
        <w:pStyle w:val="Steps"/>
        <w:pBdr>
          <w:top w:val="single" w:sz="4" w:space="1" w:color="auto"/>
          <w:left w:val="single" w:sz="4" w:space="4" w:color="auto"/>
          <w:bottom w:val="single" w:sz="4" w:space="1" w:color="auto"/>
          <w:right w:val="single" w:sz="4" w:space="4" w:color="auto"/>
        </w:pBdr>
      </w:pPr>
    </w:p>
    <w:p w:rsidR="003216B6" w:rsidRDefault="003216B6" w:rsidP="002667D7">
      <w:pPr>
        <w:pStyle w:val="Steps"/>
        <w:pBdr>
          <w:top w:val="single" w:sz="4" w:space="1" w:color="auto"/>
          <w:left w:val="single" w:sz="4" w:space="4" w:color="auto"/>
          <w:bottom w:val="single" w:sz="4" w:space="1" w:color="auto"/>
          <w:right w:val="single" w:sz="4" w:space="4" w:color="auto"/>
        </w:pBdr>
      </w:pPr>
      <w:r>
        <w:t>Your user setup will only allow you to transmit extracts from the</w:t>
      </w:r>
    </w:p>
    <w:p w:rsidR="003216B6" w:rsidRDefault="003216B6" w:rsidP="002667D7">
      <w:pPr>
        <w:pStyle w:val="Steps"/>
        <w:pBdr>
          <w:top w:val="single" w:sz="4" w:space="1" w:color="auto"/>
          <w:left w:val="single" w:sz="4" w:space="4" w:color="auto"/>
          <w:bottom w:val="single" w:sz="4" w:space="1" w:color="auto"/>
          <w:right w:val="single" w:sz="4" w:space="4" w:color="auto"/>
        </w:pBdr>
      </w:pPr>
      <w:proofErr w:type="gramStart"/>
      <w:r>
        <w:t>following</w:t>
      </w:r>
      <w:proofErr w:type="gramEnd"/>
      <w:r>
        <w:t xml:space="preserve"> divisions:</w:t>
      </w:r>
    </w:p>
    <w:p w:rsidR="003216B6" w:rsidRDefault="003216B6" w:rsidP="002667D7">
      <w:pPr>
        <w:pStyle w:val="Steps"/>
        <w:pBdr>
          <w:top w:val="single" w:sz="4" w:space="1" w:color="auto"/>
          <w:left w:val="single" w:sz="4" w:space="4" w:color="auto"/>
          <w:bottom w:val="single" w:sz="4" w:space="1" w:color="auto"/>
          <w:right w:val="single" w:sz="4" w:space="4" w:color="auto"/>
        </w:pBdr>
      </w:pPr>
    </w:p>
    <w:p w:rsidR="003216B6" w:rsidRDefault="003216B6" w:rsidP="002667D7">
      <w:pPr>
        <w:pStyle w:val="Steps"/>
        <w:pBdr>
          <w:top w:val="single" w:sz="4" w:space="1" w:color="auto"/>
          <w:left w:val="single" w:sz="4" w:space="4" w:color="auto"/>
          <w:bottom w:val="single" w:sz="4" w:space="1" w:color="auto"/>
          <w:right w:val="single" w:sz="4" w:space="4" w:color="auto"/>
        </w:pBdr>
      </w:pPr>
      <w:r>
        <w:t xml:space="preserve">   DAYTON</w:t>
      </w:r>
    </w:p>
    <w:p w:rsidR="003216B6" w:rsidRDefault="003216B6" w:rsidP="002667D7">
      <w:pPr>
        <w:pStyle w:val="Steps"/>
        <w:pBdr>
          <w:top w:val="single" w:sz="4" w:space="1" w:color="auto"/>
          <w:left w:val="single" w:sz="4" w:space="4" w:color="auto"/>
          <w:bottom w:val="single" w:sz="4" w:space="1" w:color="auto"/>
          <w:right w:val="single" w:sz="4" w:space="4" w:color="auto"/>
        </w:pBdr>
      </w:pPr>
    </w:p>
    <w:p w:rsidR="003216B6" w:rsidRDefault="003216B6" w:rsidP="002667D7">
      <w:pPr>
        <w:pStyle w:val="Steps"/>
        <w:pBdr>
          <w:top w:val="single" w:sz="4" w:space="1" w:color="auto"/>
          <w:left w:val="single" w:sz="4" w:space="4" w:color="auto"/>
          <w:bottom w:val="single" w:sz="4" w:space="1" w:color="auto"/>
          <w:right w:val="single" w:sz="4" w:space="4" w:color="auto"/>
        </w:pBdr>
      </w:pPr>
      <w:r>
        <w:t>If you can't select an extract, it is probably from another division.</w:t>
      </w:r>
    </w:p>
    <w:p w:rsidR="003216B6" w:rsidRDefault="003216B6" w:rsidP="002667D7">
      <w:pPr>
        <w:pStyle w:val="Steps"/>
        <w:pBdr>
          <w:top w:val="single" w:sz="4" w:space="1" w:color="auto"/>
          <w:left w:val="single" w:sz="4" w:space="4" w:color="auto"/>
          <w:bottom w:val="single" w:sz="4" w:space="1" w:color="auto"/>
          <w:right w:val="single" w:sz="4" w:space="4" w:color="auto"/>
        </w:pBdr>
      </w:pPr>
    </w:p>
    <w:p w:rsidR="003216B6" w:rsidRDefault="003216B6" w:rsidP="002667D7">
      <w:pPr>
        <w:pStyle w:val="Steps"/>
        <w:pBdr>
          <w:top w:val="single" w:sz="4" w:space="1" w:color="auto"/>
          <w:left w:val="single" w:sz="4" w:space="4" w:color="auto"/>
          <w:bottom w:val="single" w:sz="4" w:space="1" w:color="auto"/>
          <w:right w:val="single" w:sz="4" w:space="4" w:color="auto"/>
        </w:pBdr>
      </w:pPr>
    </w:p>
    <w:p w:rsidR="003216B6" w:rsidRDefault="003216B6" w:rsidP="002667D7">
      <w:pPr>
        <w:pStyle w:val="Steps"/>
        <w:pBdr>
          <w:top w:val="single" w:sz="4" w:space="1" w:color="auto"/>
          <w:left w:val="single" w:sz="4" w:space="4" w:color="auto"/>
          <w:bottom w:val="single" w:sz="4" w:space="1" w:color="auto"/>
          <w:right w:val="single" w:sz="4" w:space="4" w:color="auto"/>
        </w:pBdr>
      </w:pPr>
      <w:r>
        <w:t xml:space="preserve">Enter RETURN to continue or '^' to exit: </w:t>
      </w:r>
    </w:p>
    <w:p w:rsidR="003216B6" w:rsidRDefault="003216B6" w:rsidP="002667D7">
      <w:pPr>
        <w:pStyle w:val="Steps"/>
        <w:pBdr>
          <w:top w:val="single" w:sz="4" w:space="1" w:color="auto"/>
          <w:left w:val="single" w:sz="4" w:space="4" w:color="auto"/>
          <w:bottom w:val="single" w:sz="4" w:space="1" w:color="auto"/>
          <w:right w:val="single" w:sz="4" w:space="4" w:color="auto"/>
        </w:pBdr>
      </w:pPr>
    </w:p>
    <w:p w:rsidR="003216B6" w:rsidRDefault="003216B6" w:rsidP="002667D7">
      <w:pPr>
        <w:pStyle w:val="Steps"/>
        <w:pBdr>
          <w:top w:val="single" w:sz="4" w:space="1" w:color="auto"/>
          <w:left w:val="single" w:sz="4" w:space="4" w:color="auto"/>
          <w:bottom w:val="single" w:sz="4" w:space="1" w:color="auto"/>
          <w:right w:val="single" w:sz="4" w:space="4" w:color="auto"/>
        </w:pBdr>
      </w:pPr>
    </w:p>
    <w:p w:rsidR="003216B6" w:rsidRDefault="003216B6" w:rsidP="002667D7">
      <w:pPr>
        <w:pStyle w:val="Steps"/>
        <w:pBdr>
          <w:top w:val="single" w:sz="4" w:space="1" w:color="auto"/>
          <w:left w:val="single" w:sz="4" w:space="4" w:color="auto"/>
          <w:bottom w:val="single" w:sz="4" w:space="1" w:color="auto"/>
          <w:right w:val="single" w:sz="4" w:space="4" w:color="auto"/>
        </w:pBdr>
      </w:pPr>
      <w:r>
        <w:t>Transmit which extract: 4501       06-06-16     Treating specialty change</w:t>
      </w:r>
    </w:p>
    <w:p w:rsidR="003216B6" w:rsidRDefault="003216B6" w:rsidP="002667D7">
      <w:pPr>
        <w:pStyle w:val="Steps"/>
        <w:pBdr>
          <w:top w:val="single" w:sz="4" w:space="1" w:color="auto"/>
          <w:left w:val="single" w:sz="4" w:space="4" w:color="auto"/>
          <w:bottom w:val="single" w:sz="4" w:space="1" w:color="auto"/>
          <w:right w:val="single" w:sz="4" w:space="4" w:color="auto"/>
        </w:pBdr>
      </w:pPr>
    </w:p>
    <w:p w:rsidR="003216B6" w:rsidRDefault="003216B6" w:rsidP="002667D7">
      <w:pPr>
        <w:pStyle w:val="Steps"/>
        <w:pBdr>
          <w:top w:val="single" w:sz="4" w:space="1" w:color="auto"/>
          <w:left w:val="single" w:sz="4" w:space="4" w:color="auto"/>
          <w:bottom w:val="single" w:sz="4" w:space="1" w:color="auto"/>
          <w:right w:val="single" w:sz="4" w:space="4" w:color="auto"/>
        </w:pBdr>
      </w:pPr>
      <w:r>
        <w:t>TRT Extract (#4501)                       Records:    977</w:t>
      </w:r>
    </w:p>
    <w:p w:rsidR="003216B6" w:rsidRDefault="003216B6" w:rsidP="002667D7">
      <w:pPr>
        <w:pStyle w:val="Steps"/>
        <w:pBdr>
          <w:top w:val="single" w:sz="4" w:space="1" w:color="auto"/>
          <w:left w:val="single" w:sz="4" w:space="4" w:color="auto"/>
          <w:bottom w:val="single" w:sz="4" w:space="1" w:color="auto"/>
          <w:right w:val="single" w:sz="4" w:space="4" w:color="auto"/>
        </w:pBdr>
      </w:pPr>
      <w:r>
        <w:t>Generated on: JUN 06, 2016                Start date: MAR 01, 2016</w:t>
      </w:r>
    </w:p>
    <w:p w:rsidR="003216B6" w:rsidRDefault="003216B6" w:rsidP="002667D7">
      <w:pPr>
        <w:pStyle w:val="Steps"/>
        <w:pBdr>
          <w:top w:val="single" w:sz="4" w:space="1" w:color="auto"/>
          <w:left w:val="single" w:sz="4" w:space="4" w:color="auto"/>
          <w:bottom w:val="single" w:sz="4" w:space="1" w:color="auto"/>
          <w:right w:val="single" w:sz="4" w:space="4" w:color="auto"/>
        </w:pBdr>
      </w:pPr>
      <w:r>
        <w:t>Division:     DAYTON                      End date:   MAR 31, 2016</w:t>
      </w:r>
    </w:p>
    <w:p w:rsidR="003216B6" w:rsidRDefault="003216B6" w:rsidP="002667D7">
      <w:pPr>
        <w:pStyle w:val="Steps"/>
        <w:pBdr>
          <w:top w:val="single" w:sz="4" w:space="1" w:color="auto"/>
          <w:left w:val="single" w:sz="4" w:space="4" w:color="auto"/>
          <w:bottom w:val="single" w:sz="4" w:space="1" w:color="auto"/>
          <w:right w:val="single" w:sz="4" w:space="4" w:color="auto"/>
        </w:pBdr>
      </w:pPr>
    </w:p>
    <w:p w:rsidR="003216B6" w:rsidRDefault="003216B6" w:rsidP="002667D7">
      <w:pPr>
        <w:pStyle w:val="Steps"/>
        <w:pBdr>
          <w:top w:val="single" w:sz="4" w:space="1" w:color="auto"/>
          <w:left w:val="single" w:sz="4" w:space="4" w:color="auto"/>
          <w:bottom w:val="single" w:sz="4" w:space="1" w:color="auto"/>
          <w:right w:val="single" w:sz="4" w:space="4" w:color="auto"/>
        </w:pBdr>
      </w:pPr>
      <w:r>
        <w:t>The data was extracted using fiscal year 2017 logic.</w:t>
      </w:r>
    </w:p>
    <w:p w:rsidR="003216B6" w:rsidRDefault="003216B6" w:rsidP="002667D7">
      <w:pPr>
        <w:pStyle w:val="Steps"/>
        <w:pBdr>
          <w:top w:val="single" w:sz="4" w:space="1" w:color="auto"/>
          <w:left w:val="single" w:sz="4" w:space="4" w:color="auto"/>
          <w:bottom w:val="single" w:sz="4" w:space="1" w:color="auto"/>
          <w:right w:val="single" w:sz="4" w:space="4" w:color="auto"/>
        </w:pBdr>
      </w:pPr>
    </w:p>
    <w:p w:rsidR="003216B6" w:rsidRDefault="003216B6" w:rsidP="002667D7">
      <w:pPr>
        <w:pStyle w:val="Steps"/>
        <w:pBdr>
          <w:top w:val="single" w:sz="4" w:space="1" w:color="auto"/>
          <w:left w:val="single" w:sz="4" w:space="4" w:color="auto"/>
          <w:bottom w:val="single" w:sz="4" w:space="1" w:color="auto"/>
          <w:right w:val="single" w:sz="4" w:space="4" w:color="auto"/>
        </w:pBdr>
      </w:pPr>
      <w:proofErr w:type="spellStart"/>
      <w:r>
        <w:t>MailMan</w:t>
      </w:r>
      <w:proofErr w:type="spellEnd"/>
      <w:r>
        <w:t xml:space="preserve"> transmission of the Treating specialty change extract is set to a</w:t>
      </w:r>
    </w:p>
    <w:p w:rsidR="003216B6" w:rsidRDefault="003216B6" w:rsidP="002667D7">
      <w:pPr>
        <w:pStyle w:val="Steps"/>
        <w:pBdr>
          <w:top w:val="single" w:sz="4" w:space="1" w:color="auto"/>
          <w:left w:val="single" w:sz="4" w:space="4" w:color="auto"/>
          <w:bottom w:val="single" w:sz="4" w:space="1" w:color="auto"/>
          <w:right w:val="single" w:sz="4" w:space="4" w:color="auto"/>
        </w:pBdr>
      </w:pPr>
      <w:proofErr w:type="gramStart"/>
      <w:r>
        <w:t>limit</w:t>
      </w:r>
      <w:proofErr w:type="gramEnd"/>
      <w:r>
        <w:t xml:space="preserve"> of 131,000 bytes per message.  Each extract record ends with a ^~.</w:t>
      </w:r>
    </w:p>
    <w:p w:rsidR="003216B6" w:rsidRDefault="003216B6" w:rsidP="002667D7">
      <w:pPr>
        <w:pStyle w:val="Steps"/>
        <w:pBdr>
          <w:top w:val="single" w:sz="4" w:space="1" w:color="auto"/>
          <w:left w:val="single" w:sz="4" w:space="4" w:color="auto"/>
          <w:bottom w:val="single" w:sz="4" w:space="1" w:color="auto"/>
          <w:right w:val="single" w:sz="4" w:space="4" w:color="auto"/>
        </w:pBdr>
      </w:pPr>
    </w:p>
    <w:p w:rsidR="003216B6" w:rsidRDefault="003216B6" w:rsidP="002667D7">
      <w:pPr>
        <w:pStyle w:val="Steps"/>
        <w:pBdr>
          <w:top w:val="single" w:sz="4" w:space="1" w:color="auto"/>
          <w:left w:val="single" w:sz="4" w:space="4" w:color="auto"/>
          <w:bottom w:val="single" w:sz="4" w:space="1" w:color="auto"/>
          <w:right w:val="single" w:sz="4" w:space="4" w:color="auto"/>
        </w:pBdr>
      </w:pPr>
      <w:r>
        <w:t>** This extract is being sent from a field office domain. **</w:t>
      </w:r>
    </w:p>
    <w:p w:rsidR="003216B6" w:rsidRDefault="003216B6" w:rsidP="002667D7">
      <w:pPr>
        <w:pStyle w:val="Steps"/>
        <w:pBdr>
          <w:top w:val="single" w:sz="4" w:space="1" w:color="auto"/>
          <w:left w:val="single" w:sz="4" w:space="4" w:color="auto"/>
          <w:bottom w:val="single" w:sz="4" w:space="1" w:color="auto"/>
          <w:right w:val="single" w:sz="4" w:space="4" w:color="auto"/>
        </w:pBdr>
      </w:pPr>
      <w:r>
        <w:t xml:space="preserve">** Extract messages(s) will only be delivered to you </w:t>
      </w:r>
      <w:proofErr w:type="gramStart"/>
      <w:r>
        <w:t>and  *</w:t>
      </w:r>
      <w:proofErr w:type="gramEnd"/>
      <w:r>
        <w:t>*</w:t>
      </w:r>
    </w:p>
    <w:p w:rsidR="003216B6" w:rsidRDefault="003216B6" w:rsidP="002667D7">
      <w:pPr>
        <w:pStyle w:val="Steps"/>
        <w:pBdr>
          <w:top w:val="single" w:sz="4" w:space="1" w:color="auto"/>
          <w:left w:val="single" w:sz="4" w:space="4" w:color="auto"/>
          <w:bottom w:val="single" w:sz="4" w:space="1" w:color="auto"/>
          <w:right w:val="single" w:sz="4" w:space="4" w:color="auto"/>
        </w:pBdr>
      </w:pPr>
      <w:r>
        <w:t>** Will be placed into your 'DSSXMIT' mail basket.       **</w:t>
      </w:r>
    </w:p>
    <w:p w:rsidR="003216B6" w:rsidRDefault="003216B6" w:rsidP="002667D7">
      <w:pPr>
        <w:pStyle w:val="Steps"/>
        <w:pBdr>
          <w:top w:val="single" w:sz="4" w:space="1" w:color="auto"/>
          <w:left w:val="single" w:sz="4" w:space="4" w:color="auto"/>
          <w:bottom w:val="single" w:sz="4" w:space="1" w:color="auto"/>
          <w:right w:val="single" w:sz="4" w:space="4" w:color="auto"/>
        </w:pBdr>
      </w:pPr>
    </w:p>
    <w:p w:rsidR="003216B6" w:rsidRDefault="003216B6" w:rsidP="002667D7">
      <w:pPr>
        <w:pStyle w:val="Steps"/>
        <w:pBdr>
          <w:top w:val="single" w:sz="4" w:space="1" w:color="auto"/>
          <w:left w:val="single" w:sz="4" w:space="4" w:color="auto"/>
          <w:bottom w:val="single" w:sz="4" w:space="1" w:color="auto"/>
          <w:right w:val="single" w:sz="4" w:space="4" w:color="auto"/>
        </w:pBdr>
      </w:pPr>
      <w:r>
        <w:t>Request Start Time: NOW/</w:t>
      </w:r>
      <w:proofErr w:type="gramStart"/>
      <w:r>
        <w:t>/  (</w:t>
      </w:r>
      <w:proofErr w:type="gramEnd"/>
      <w:r>
        <w:t>JUN 7, 2016@13:09:14)</w:t>
      </w:r>
    </w:p>
    <w:p w:rsidR="003216B6" w:rsidRDefault="003216B6" w:rsidP="002667D7">
      <w:pPr>
        <w:pStyle w:val="Steps"/>
        <w:pBdr>
          <w:top w:val="single" w:sz="4" w:space="1" w:color="auto"/>
          <w:left w:val="single" w:sz="4" w:space="4" w:color="auto"/>
          <w:bottom w:val="single" w:sz="4" w:space="1" w:color="auto"/>
          <w:right w:val="single" w:sz="4" w:space="4" w:color="auto"/>
        </w:pBdr>
      </w:pPr>
    </w:p>
    <w:p w:rsidR="003216B6" w:rsidRDefault="003216B6" w:rsidP="002667D7">
      <w:pPr>
        <w:pStyle w:val="Steps"/>
        <w:pBdr>
          <w:top w:val="single" w:sz="4" w:space="1" w:color="auto"/>
          <w:left w:val="single" w:sz="4" w:space="4" w:color="auto"/>
          <w:bottom w:val="single" w:sz="4" w:space="1" w:color="auto"/>
          <w:right w:val="single" w:sz="4" w:space="4" w:color="auto"/>
        </w:pBdr>
      </w:pPr>
      <w:r>
        <w:t>Request queued as Task #33798.</w:t>
      </w:r>
    </w:p>
    <w:p w:rsidR="003216B6" w:rsidRDefault="003216B6" w:rsidP="002667D7">
      <w:pPr>
        <w:pStyle w:val="Steps"/>
        <w:pBdr>
          <w:top w:val="single" w:sz="4" w:space="1" w:color="auto"/>
          <w:left w:val="single" w:sz="4" w:space="4" w:color="auto"/>
          <w:bottom w:val="single" w:sz="4" w:space="1" w:color="auto"/>
          <w:right w:val="single" w:sz="4" w:space="4" w:color="auto"/>
        </w:pBdr>
      </w:pPr>
    </w:p>
    <w:p w:rsidR="003216B6" w:rsidRPr="00826D4E" w:rsidRDefault="003216B6" w:rsidP="00826D4E">
      <w:pPr>
        <w:pStyle w:val="FigureCaption"/>
      </w:pPr>
      <w:bookmarkStart w:id="6445" w:name="_Toc454958611"/>
      <w:bookmarkStart w:id="6446" w:name="_Toc463615317"/>
      <w:r w:rsidRPr="00826D4E">
        <w:t>Example: Sample Mail Message - Completed Extracted Data</w:t>
      </w:r>
      <w:bookmarkEnd w:id="6445"/>
      <w:bookmarkEnd w:id="6446"/>
    </w:p>
    <w:p w:rsidR="003216B6" w:rsidRDefault="003216B6" w:rsidP="00B44850">
      <w:pPr>
        <w:pStyle w:val="Figure"/>
      </w:pPr>
      <w:r w:rsidRPr="00293718">
        <w:rPr>
          <w:noProof/>
        </w:rPr>
        <w:drawing>
          <wp:inline distT="0" distB="0" distL="0" distR="0" wp14:anchorId="0C063DD9" wp14:editId="667F6979">
            <wp:extent cx="5925377" cy="5287113"/>
            <wp:effectExtent l="19050" t="19050" r="18415" b="27940"/>
            <wp:docPr id="224" name="Picture 224" descr="Screen capture of the Sample Mail Message - Completed Extracted Data" title=" Sample Mail Message - Completed Extrac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 Mail Message Completed Extracted Data.png"/>
                    <pic:cNvPicPr/>
                  </pic:nvPicPr>
                  <pic:blipFill>
                    <a:blip r:embed="rId184">
                      <a:extLst>
                        <a:ext uri="{28A0092B-C50C-407E-A947-70E740481C1C}">
                          <a14:useLocalDpi xmlns:a14="http://schemas.microsoft.com/office/drawing/2010/main" val="0"/>
                        </a:ext>
                      </a:extLst>
                    </a:blip>
                    <a:stretch>
                      <a:fillRect/>
                    </a:stretch>
                  </pic:blipFill>
                  <pic:spPr>
                    <a:xfrm>
                      <a:off x="0" y="0"/>
                      <a:ext cx="5925377" cy="5287113"/>
                    </a:xfrm>
                    <a:prstGeom prst="rect">
                      <a:avLst/>
                    </a:prstGeom>
                    <a:ln>
                      <a:solidFill>
                        <a:sysClr val="windowText" lastClr="000000"/>
                      </a:solidFill>
                    </a:ln>
                  </pic:spPr>
                </pic:pic>
              </a:graphicData>
            </a:graphic>
          </wp:inline>
        </w:drawing>
      </w:r>
    </w:p>
    <w:p w:rsidR="003216B6" w:rsidRPr="00826D4E" w:rsidRDefault="003216B6" w:rsidP="00B44850">
      <w:pPr>
        <w:pStyle w:val="Heading3"/>
      </w:pPr>
      <w:bookmarkStart w:id="6447" w:name="_Toc450829854"/>
      <w:bookmarkStart w:id="6448" w:name="_Toc454958461"/>
      <w:bookmarkStart w:id="6449" w:name="_Toc459041195"/>
      <w:bookmarkStart w:id="6450" w:name="_Toc459043746"/>
      <w:r w:rsidRPr="00826D4E">
        <w:t>Summary Report of Extract Logs</w:t>
      </w:r>
      <w:bookmarkEnd w:id="6447"/>
      <w:bookmarkEnd w:id="6448"/>
      <w:bookmarkEnd w:id="6449"/>
      <w:bookmarkEnd w:id="6450"/>
    </w:p>
    <w:p w:rsidR="003216B6" w:rsidRPr="00236AC7" w:rsidRDefault="00F46B6C" w:rsidP="00B44850">
      <w:pPr>
        <w:pStyle w:val="DSSECSBodyText"/>
      </w:pPr>
      <w:r>
        <w:t>T</w:t>
      </w:r>
      <w:r w:rsidR="003216B6" w:rsidRPr="00236AC7">
        <w:t xml:space="preserve">his option </w:t>
      </w:r>
      <w:r>
        <w:t xml:space="preserve">is used </w:t>
      </w:r>
      <w:r w:rsidR="003216B6" w:rsidRPr="00236AC7">
        <w:t xml:space="preserve">to print a </w:t>
      </w:r>
      <w:r w:rsidRPr="00236AC7">
        <w:t>Summary Report</w:t>
      </w:r>
      <w:r>
        <w:t>,</w:t>
      </w:r>
      <w:r w:rsidRPr="00236AC7">
        <w:t xml:space="preserve"> </w:t>
      </w:r>
      <w:r w:rsidR="003216B6" w:rsidRPr="00236AC7">
        <w:t>from the EXTRACT LOG file (#727). The only prompts are for starting and ending dates and a print device. The output includes the following information:</w:t>
      </w:r>
    </w:p>
    <w:p w:rsidR="003216B6" w:rsidRPr="00236AC7" w:rsidRDefault="003216B6" w:rsidP="00B44850">
      <w:pPr>
        <w:pStyle w:val="BulletListMultiple"/>
      </w:pPr>
      <w:r w:rsidRPr="00236AC7">
        <w:lastRenderedPageBreak/>
        <w:t xml:space="preserve">Extract </w:t>
      </w:r>
      <w:r w:rsidR="00F46B6C" w:rsidRPr="00236AC7">
        <w:t>Number</w:t>
      </w:r>
    </w:p>
    <w:p w:rsidR="003216B6" w:rsidRPr="00236AC7" w:rsidRDefault="003216B6" w:rsidP="00B44850">
      <w:pPr>
        <w:pStyle w:val="BulletListMultiple"/>
      </w:pPr>
      <w:proofErr w:type="spellStart"/>
      <w:r w:rsidRPr="00236AC7">
        <w:t>VistA</w:t>
      </w:r>
      <w:proofErr w:type="spellEnd"/>
      <w:r w:rsidRPr="00236AC7">
        <w:t xml:space="preserve"> Package</w:t>
      </w:r>
    </w:p>
    <w:p w:rsidR="003216B6" w:rsidRPr="00236AC7" w:rsidRDefault="003216B6" w:rsidP="00B44850">
      <w:pPr>
        <w:pStyle w:val="BulletListMultiple"/>
      </w:pPr>
      <w:r w:rsidRPr="00236AC7">
        <w:t xml:space="preserve">Data </w:t>
      </w:r>
      <w:r w:rsidR="00F46B6C" w:rsidRPr="00236AC7">
        <w:t xml:space="preserve">Set Dates </w:t>
      </w:r>
      <w:r w:rsidRPr="00236AC7">
        <w:t>(date range)</w:t>
      </w:r>
    </w:p>
    <w:p w:rsidR="003216B6" w:rsidRPr="00236AC7" w:rsidRDefault="003216B6" w:rsidP="00B44850">
      <w:pPr>
        <w:pStyle w:val="BulletListMultiple"/>
      </w:pPr>
      <w:r w:rsidRPr="00236AC7">
        <w:t xml:space="preserve">Record </w:t>
      </w:r>
      <w:r w:rsidR="00F46B6C" w:rsidRPr="00236AC7">
        <w:t>Count</w:t>
      </w:r>
    </w:p>
    <w:p w:rsidR="003216B6" w:rsidRPr="00236AC7" w:rsidRDefault="003216B6" w:rsidP="00B44850">
      <w:pPr>
        <w:pStyle w:val="BulletListMultiple"/>
      </w:pPr>
      <w:r w:rsidRPr="00236AC7">
        <w:t xml:space="preserve">Date </w:t>
      </w:r>
      <w:r w:rsidR="00F46B6C" w:rsidRPr="00236AC7">
        <w:t>Transmitted</w:t>
      </w:r>
    </w:p>
    <w:p w:rsidR="003216B6" w:rsidRPr="00236AC7" w:rsidRDefault="003216B6" w:rsidP="00B44850">
      <w:pPr>
        <w:pStyle w:val="BulletListMultiple"/>
      </w:pPr>
      <w:r w:rsidRPr="00236AC7">
        <w:t>Date Purged</w:t>
      </w:r>
    </w:p>
    <w:p w:rsidR="003216B6" w:rsidRPr="00236AC7" w:rsidRDefault="003216B6" w:rsidP="00B44850">
      <w:pPr>
        <w:pStyle w:val="BulletListMultiple"/>
      </w:pPr>
      <w:r w:rsidRPr="00236AC7">
        <w:t>Date Extracted</w:t>
      </w:r>
    </w:p>
    <w:p w:rsidR="003216B6" w:rsidRPr="00236AC7" w:rsidRDefault="003216B6" w:rsidP="00B44850">
      <w:pPr>
        <w:pStyle w:val="BulletListMultiple"/>
      </w:pPr>
      <w:r w:rsidRPr="00236AC7">
        <w:t>Data Month</w:t>
      </w:r>
    </w:p>
    <w:p w:rsidR="003216B6" w:rsidRPr="00236AC7" w:rsidRDefault="003216B6" w:rsidP="00B44850">
      <w:pPr>
        <w:pStyle w:val="BulletListMultiple"/>
      </w:pPr>
      <w:proofErr w:type="spellStart"/>
      <w:r w:rsidRPr="00236AC7">
        <w:t>Msg</w:t>
      </w:r>
      <w:proofErr w:type="spellEnd"/>
      <w:r w:rsidRPr="00236AC7">
        <w:t xml:space="preserve"> </w:t>
      </w:r>
      <w:proofErr w:type="spellStart"/>
      <w:r w:rsidRPr="00236AC7">
        <w:t>Unconf</w:t>
      </w:r>
      <w:proofErr w:type="spellEnd"/>
      <w:r w:rsidRPr="00236AC7">
        <w:t xml:space="preserve"> (Message Number) </w:t>
      </w:r>
    </w:p>
    <w:p w:rsidR="003216B6" w:rsidRPr="00236AC7" w:rsidRDefault="003216B6" w:rsidP="00B44850">
      <w:pPr>
        <w:pStyle w:val="BulletListMultipleLast"/>
      </w:pPr>
      <w:r w:rsidRPr="00236AC7">
        <w:t>Requestor</w:t>
      </w:r>
    </w:p>
    <w:p w:rsidR="003216B6" w:rsidRPr="00826D4E" w:rsidRDefault="003216B6" w:rsidP="00B44850">
      <w:pPr>
        <w:pStyle w:val="DSSECSBodyText"/>
      </w:pPr>
      <w:r w:rsidRPr="00826D4E">
        <w:t>The report prints properly to a 132-column output</w:t>
      </w:r>
    </w:p>
    <w:p w:rsidR="003216B6" w:rsidRPr="00B44850" w:rsidRDefault="003216B6" w:rsidP="00B44850">
      <w:pPr>
        <w:pStyle w:val="DSSECSBodyText"/>
      </w:pPr>
      <w:r w:rsidRPr="00B44850">
        <w:t>An example of the steps to produce this report follows:</w:t>
      </w:r>
    </w:p>
    <w:p w:rsidR="002667D7" w:rsidRDefault="002667D7" w:rsidP="002667D7">
      <w:pPr>
        <w:pStyle w:val="Steps"/>
        <w:pBdr>
          <w:top w:val="single" w:sz="4" w:space="1" w:color="auto"/>
          <w:left w:val="single" w:sz="4" w:space="4" w:color="auto"/>
          <w:bottom w:val="single" w:sz="4" w:space="1" w:color="auto"/>
          <w:right w:val="single" w:sz="4" w:space="4" w:color="auto"/>
        </w:pBdr>
      </w:pPr>
    </w:p>
    <w:p w:rsidR="003216B6" w:rsidRPr="008A4FBA" w:rsidRDefault="003216B6" w:rsidP="002667D7">
      <w:pPr>
        <w:pStyle w:val="Steps"/>
        <w:pBdr>
          <w:top w:val="single" w:sz="4" w:space="1" w:color="auto"/>
          <w:left w:val="single" w:sz="4" w:space="4" w:color="auto"/>
          <w:bottom w:val="single" w:sz="4" w:space="1" w:color="auto"/>
          <w:right w:val="single" w:sz="4" w:space="4" w:color="auto"/>
        </w:pBdr>
      </w:pPr>
      <w:r w:rsidRPr="008A4FBA">
        <w:t xml:space="preserve">Select Transmission Management Option: </w:t>
      </w:r>
      <w:proofErr w:type="gramStart"/>
      <w:r w:rsidRPr="008A4FBA">
        <w:t>S  Summary</w:t>
      </w:r>
      <w:proofErr w:type="gramEnd"/>
      <w:r w:rsidRPr="008A4FBA">
        <w:t xml:space="preserve"> Report of Extract Logs</w:t>
      </w:r>
    </w:p>
    <w:p w:rsidR="003216B6" w:rsidRPr="008A4FBA" w:rsidRDefault="003216B6" w:rsidP="002667D7">
      <w:pPr>
        <w:pStyle w:val="Steps"/>
        <w:pBdr>
          <w:top w:val="single" w:sz="4" w:space="1" w:color="auto"/>
          <w:left w:val="single" w:sz="4" w:space="4" w:color="auto"/>
          <w:bottom w:val="single" w:sz="4" w:space="1" w:color="auto"/>
          <w:right w:val="single" w:sz="4" w:space="4" w:color="auto"/>
        </w:pBdr>
      </w:pPr>
      <w:r w:rsidRPr="008A4FBA">
        <w:t>Enter Report Start Date:  3/1/</w:t>
      </w:r>
      <w:proofErr w:type="gramStart"/>
      <w:r w:rsidRPr="008A4FBA">
        <w:t>06  (</w:t>
      </w:r>
      <w:proofErr w:type="gramEnd"/>
      <w:r w:rsidRPr="008A4FBA">
        <w:t>MAR 01, 2006)</w:t>
      </w:r>
    </w:p>
    <w:p w:rsidR="003216B6" w:rsidRPr="008A4FBA" w:rsidRDefault="003216B6" w:rsidP="002667D7">
      <w:pPr>
        <w:pStyle w:val="Steps"/>
        <w:pBdr>
          <w:top w:val="single" w:sz="4" w:space="1" w:color="auto"/>
          <w:left w:val="single" w:sz="4" w:space="4" w:color="auto"/>
          <w:bottom w:val="single" w:sz="4" w:space="1" w:color="auto"/>
          <w:right w:val="single" w:sz="4" w:space="4" w:color="auto"/>
        </w:pBdr>
      </w:pPr>
      <w:r w:rsidRPr="008A4FBA">
        <w:t>Enter Report Ending Date:  (3/1/2006 - 6/7/2016): 10/21/</w:t>
      </w:r>
      <w:proofErr w:type="gramStart"/>
      <w:r w:rsidRPr="008A4FBA">
        <w:t>06  (</w:t>
      </w:r>
      <w:proofErr w:type="gramEnd"/>
      <w:r w:rsidRPr="008A4FBA">
        <w:t>OCT 21, 2006)</w:t>
      </w:r>
    </w:p>
    <w:p w:rsidR="003216B6" w:rsidRPr="008A4FBA" w:rsidRDefault="003216B6" w:rsidP="002667D7">
      <w:pPr>
        <w:pStyle w:val="Steps"/>
        <w:pBdr>
          <w:top w:val="single" w:sz="4" w:space="1" w:color="auto"/>
          <w:left w:val="single" w:sz="4" w:space="4" w:color="auto"/>
          <w:bottom w:val="single" w:sz="4" w:space="1" w:color="auto"/>
          <w:right w:val="single" w:sz="4" w:space="4" w:color="auto"/>
        </w:pBdr>
      </w:pPr>
    </w:p>
    <w:p w:rsidR="003216B6" w:rsidRPr="008A4FBA" w:rsidRDefault="003216B6" w:rsidP="002667D7">
      <w:pPr>
        <w:pStyle w:val="Steps"/>
        <w:pBdr>
          <w:top w:val="single" w:sz="4" w:space="1" w:color="auto"/>
          <w:left w:val="single" w:sz="4" w:space="4" w:color="auto"/>
          <w:bottom w:val="single" w:sz="4" w:space="1" w:color="auto"/>
          <w:right w:val="single" w:sz="4" w:space="4" w:color="auto"/>
        </w:pBdr>
      </w:pPr>
      <w:r w:rsidRPr="008A4FBA">
        <w:t xml:space="preserve">Do you want the output in exportable format? NO// </w:t>
      </w:r>
    </w:p>
    <w:p w:rsidR="003216B6" w:rsidRPr="008A4FBA" w:rsidRDefault="003216B6" w:rsidP="002667D7">
      <w:pPr>
        <w:pStyle w:val="Steps"/>
        <w:pBdr>
          <w:top w:val="single" w:sz="4" w:space="1" w:color="auto"/>
          <w:left w:val="single" w:sz="4" w:space="4" w:color="auto"/>
          <w:bottom w:val="single" w:sz="4" w:space="1" w:color="auto"/>
          <w:right w:val="single" w:sz="4" w:space="4" w:color="auto"/>
        </w:pBdr>
      </w:pPr>
    </w:p>
    <w:p w:rsidR="003216B6" w:rsidRPr="008A4FBA" w:rsidRDefault="003216B6" w:rsidP="002667D7">
      <w:pPr>
        <w:pStyle w:val="Steps"/>
        <w:pBdr>
          <w:top w:val="single" w:sz="4" w:space="1" w:color="auto"/>
          <w:left w:val="single" w:sz="4" w:space="4" w:color="auto"/>
          <w:bottom w:val="single" w:sz="4" w:space="1" w:color="auto"/>
          <w:right w:val="single" w:sz="4" w:space="4" w:color="auto"/>
        </w:pBdr>
      </w:pPr>
      <w:r w:rsidRPr="008A4FBA">
        <w:t>** REPORT REQUIRES 132 COLUMNS TO PRINT CORRECTLY **</w:t>
      </w:r>
    </w:p>
    <w:p w:rsidR="003216B6" w:rsidRPr="008A4FBA" w:rsidRDefault="003216B6" w:rsidP="002667D7">
      <w:pPr>
        <w:pStyle w:val="BulletListMultiple"/>
        <w:numPr>
          <w:ilvl w:val="0"/>
          <w:numId w:val="0"/>
        </w:num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3216B6" w:rsidRDefault="003216B6" w:rsidP="002667D7">
      <w:pPr>
        <w:pStyle w:val="Steps"/>
        <w:pBdr>
          <w:top w:val="single" w:sz="4" w:space="1" w:color="auto"/>
          <w:left w:val="single" w:sz="4" w:space="4" w:color="auto"/>
          <w:bottom w:val="single" w:sz="4" w:space="1" w:color="auto"/>
          <w:right w:val="single" w:sz="4" w:space="4" w:color="auto"/>
        </w:pBdr>
      </w:pPr>
      <w:r w:rsidRPr="008A4FBA">
        <w:t>DEVICE: HOME// 0</w:t>
      </w:r>
      <w:proofErr w:type="gramStart"/>
      <w:r w:rsidRPr="008A4FBA">
        <w:t>;132</w:t>
      </w:r>
      <w:proofErr w:type="gramEnd"/>
      <w:r w:rsidRPr="008A4FBA">
        <w:t xml:space="preserve">  HOME (CRT)</w:t>
      </w:r>
    </w:p>
    <w:p w:rsidR="003216B6" w:rsidRDefault="003216B6" w:rsidP="002667D7">
      <w:pPr>
        <w:pStyle w:val="Steps"/>
        <w:pBdr>
          <w:top w:val="single" w:sz="4" w:space="1" w:color="auto"/>
          <w:left w:val="single" w:sz="4" w:space="4" w:color="auto"/>
          <w:bottom w:val="single" w:sz="4" w:space="1" w:color="auto"/>
          <w:right w:val="single" w:sz="4" w:space="4" w:color="auto"/>
        </w:pBdr>
      </w:pPr>
    </w:p>
    <w:p w:rsidR="003216B6" w:rsidRPr="00826D4E" w:rsidRDefault="003216B6" w:rsidP="00826D4E">
      <w:pPr>
        <w:pStyle w:val="FigureCaption"/>
      </w:pPr>
      <w:bookmarkStart w:id="6451" w:name="_Toc453080227"/>
      <w:bookmarkStart w:id="6452" w:name="_Toc453085971"/>
      <w:bookmarkStart w:id="6453" w:name="_Toc453145486"/>
      <w:bookmarkStart w:id="6454" w:name="_Toc453150661"/>
      <w:bookmarkStart w:id="6455" w:name="_Toc453151699"/>
      <w:bookmarkStart w:id="6456" w:name="_Toc453228497"/>
      <w:bookmarkStart w:id="6457" w:name="_Toc453575230"/>
      <w:bookmarkStart w:id="6458" w:name="_Toc454958612"/>
      <w:bookmarkStart w:id="6459" w:name="_Toc463615318"/>
      <w:bookmarkEnd w:id="6451"/>
      <w:bookmarkEnd w:id="6452"/>
      <w:bookmarkEnd w:id="6453"/>
      <w:bookmarkEnd w:id="6454"/>
      <w:bookmarkEnd w:id="6455"/>
      <w:bookmarkEnd w:id="6456"/>
      <w:bookmarkEnd w:id="6457"/>
      <w:r w:rsidRPr="00826D4E">
        <w:t>Example: Summary Report Extract Logs Screen Print</w:t>
      </w:r>
      <w:bookmarkEnd w:id="6458"/>
      <w:bookmarkEnd w:id="6459"/>
    </w:p>
    <w:p w:rsidR="003216B6" w:rsidRDefault="003216B6" w:rsidP="00B44850">
      <w:pPr>
        <w:pStyle w:val="Figure"/>
      </w:pPr>
      <w:r w:rsidRPr="00293718">
        <w:rPr>
          <w:noProof/>
        </w:rPr>
        <w:drawing>
          <wp:inline distT="0" distB="0" distL="0" distR="0" wp14:anchorId="40FE3746" wp14:editId="739B5CFB">
            <wp:extent cx="5943600" cy="2902585"/>
            <wp:effectExtent l="19050" t="19050" r="19050" b="12065"/>
            <wp:docPr id="225" name="Picture 225" descr="Screen Capture of Summary Report Extract Logs - Screen Print Version" title=" Summary Report Extract Logs Scree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 Report Extract Logs.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2902585"/>
                    </a:xfrm>
                    <a:prstGeom prst="rect">
                      <a:avLst/>
                    </a:prstGeom>
                    <a:ln>
                      <a:solidFill>
                        <a:sysClr val="windowText" lastClr="000000"/>
                      </a:solidFill>
                    </a:ln>
                  </pic:spPr>
                </pic:pic>
              </a:graphicData>
            </a:graphic>
          </wp:inline>
        </w:drawing>
      </w:r>
    </w:p>
    <w:p w:rsidR="003216B6" w:rsidRPr="00236AC7" w:rsidRDefault="003216B6" w:rsidP="00B44850">
      <w:pPr>
        <w:pStyle w:val="DSSECSBodyText"/>
        <w:rPr>
          <w:rFonts w:cs="Arial"/>
        </w:rPr>
      </w:pPr>
      <w:r w:rsidRPr="00236AC7">
        <w:rPr>
          <w:rFonts w:cs="Arial"/>
        </w:rPr>
        <w:lastRenderedPageBreak/>
        <w:t xml:space="preserve">Guidance for capturing exported data into spreadsheets and the additional DSS application steps required to produce exportable versions of reports </w:t>
      </w:r>
      <w:r w:rsidR="00FD72E8">
        <w:rPr>
          <w:rFonts w:cs="Arial"/>
        </w:rPr>
        <w:t>are located</w:t>
      </w:r>
      <w:r w:rsidRPr="00236AC7">
        <w:rPr>
          <w:rFonts w:cs="Arial"/>
        </w:rPr>
        <w:t xml:space="preserve"> in </w:t>
      </w:r>
      <w:hyperlink w:anchor="Appendix_C" w:tooltip="Hyperlink to Appendix C.  Exporting a Report to a Spreadsheet" w:history="1">
        <w:r w:rsidRPr="00236AC7">
          <w:rPr>
            <w:rStyle w:val="Hyperlink"/>
            <w:rFonts w:eastAsiaTheme="majorEastAsia" w:cs="Arial"/>
          </w:rPr>
          <w:t xml:space="preserve">Appendix </w:t>
        </w:r>
        <w:r w:rsidR="002667D7" w:rsidRPr="00236AC7">
          <w:rPr>
            <w:rStyle w:val="Hyperlink"/>
            <w:rFonts w:eastAsiaTheme="majorEastAsia" w:cs="Arial"/>
          </w:rPr>
          <w:t>F</w:t>
        </w:r>
        <w:r w:rsidRPr="00236AC7">
          <w:rPr>
            <w:rStyle w:val="Hyperlink"/>
            <w:rFonts w:eastAsiaTheme="majorEastAsia" w:cs="Arial"/>
          </w:rPr>
          <w:t>: Exporting a Report to a Spreadsheet</w:t>
        </w:r>
      </w:hyperlink>
      <w:r w:rsidRPr="00236AC7">
        <w:rPr>
          <w:rFonts w:cs="Arial"/>
        </w:rPr>
        <w:t>.</w:t>
      </w:r>
    </w:p>
    <w:p w:rsidR="003216B6" w:rsidRPr="00236AC7" w:rsidRDefault="003216B6" w:rsidP="00B44850">
      <w:pPr>
        <w:pStyle w:val="DSSECSBodyText"/>
        <w:rPr>
          <w:rFonts w:cs="Arial"/>
        </w:rPr>
      </w:pPr>
      <w:r w:rsidRPr="00236AC7">
        <w:rPr>
          <w:rFonts w:cs="Arial"/>
        </w:rPr>
        <w:t xml:space="preserve">The following example shows the report after it has been produced in </w:t>
      </w:r>
      <w:r w:rsidR="00F96D6B">
        <w:rPr>
          <w:rFonts w:cs="Arial"/>
        </w:rPr>
        <w:t xml:space="preserve">an </w:t>
      </w:r>
      <w:r w:rsidRPr="00236AC7">
        <w:rPr>
          <w:rFonts w:cs="Arial"/>
        </w:rPr>
        <w:t>exportable format and imported into a spreadsheet:</w:t>
      </w:r>
    </w:p>
    <w:p w:rsidR="003216B6" w:rsidRPr="00826D4E" w:rsidRDefault="003216B6" w:rsidP="00826D4E">
      <w:pPr>
        <w:pStyle w:val="FigureCaption"/>
      </w:pPr>
      <w:bookmarkStart w:id="6460" w:name="_Toc454958613"/>
      <w:bookmarkStart w:id="6461" w:name="_Toc463615319"/>
      <w:r w:rsidRPr="00826D4E">
        <w:t>Example: Exported Summary Report Extract Logs</w:t>
      </w:r>
      <w:bookmarkEnd w:id="6460"/>
      <w:bookmarkEnd w:id="6461"/>
    </w:p>
    <w:p w:rsidR="003216B6" w:rsidRDefault="008B4570" w:rsidP="00B44850">
      <w:pPr>
        <w:pStyle w:val="Figure"/>
      </w:pPr>
      <w:r w:rsidRPr="00293718">
        <w:rPr>
          <w:noProof/>
        </w:rPr>
        <w:drawing>
          <wp:inline distT="0" distB="0" distL="0" distR="0" wp14:anchorId="2A4B003F" wp14:editId="1A553C7E">
            <wp:extent cx="5943600" cy="1060361"/>
            <wp:effectExtent l="19050" t="19050" r="19050" b="26035"/>
            <wp:docPr id="226" name="Picture 77" descr="Spreadsheet includes Extract Number, VistA Paackage, Data Set Dates, Record Count, Date Transmitted, Date Purged, Date Extracted, Data Month, MSG Unconf (Message Number) and Requestor." title="Exported Summary Report Extract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5943600" cy="1060361"/>
                    </a:xfrm>
                    <a:prstGeom prst="rect">
                      <a:avLst/>
                    </a:prstGeom>
                    <a:noFill/>
                    <a:ln>
                      <a:solidFill>
                        <a:schemeClr val="tx1"/>
                      </a:solidFill>
                    </a:ln>
                  </pic:spPr>
                </pic:pic>
              </a:graphicData>
            </a:graphic>
          </wp:inline>
        </w:drawing>
      </w:r>
    </w:p>
    <w:p w:rsidR="003216B6" w:rsidRPr="008251BD" w:rsidRDefault="003216B6" w:rsidP="00B44850">
      <w:pPr>
        <w:pStyle w:val="Heading3"/>
      </w:pPr>
      <w:bookmarkStart w:id="6462" w:name="_Toc450829855"/>
      <w:bookmarkStart w:id="6463" w:name="_Toc454958462"/>
      <w:bookmarkStart w:id="6464" w:name="_Toc459041196"/>
      <w:bookmarkStart w:id="6465" w:name="_Toc459043747"/>
      <w:r w:rsidRPr="008251BD">
        <w:t>Delete Extract Files</w:t>
      </w:r>
      <w:bookmarkEnd w:id="6462"/>
      <w:bookmarkEnd w:id="6463"/>
      <w:bookmarkEnd w:id="6464"/>
      <w:bookmarkEnd w:id="6465"/>
    </w:p>
    <w:p w:rsidR="003216B6" w:rsidRPr="00B44850" w:rsidRDefault="003216B6" w:rsidP="00B44850">
      <w:pPr>
        <w:pStyle w:val="DSSECSBodyText"/>
      </w:pPr>
      <w:r w:rsidRPr="00B44850">
        <w:t xml:space="preserve">This option </w:t>
      </w:r>
      <w:r w:rsidR="00EE7F92" w:rsidRPr="00B44850">
        <w:t xml:space="preserve">is </w:t>
      </w:r>
      <w:r w:rsidRPr="00B44850">
        <w:t xml:space="preserve">used to delete individual extracts residing in files #727.802 through #727.833, or a range of extracts. Also, holders of the ECXMGR Security Key may only delete extracts that are associated with a division assigned in the </w:t>
      </w:r>
      <w:r w:rsidR="00EE7F92" w:rsidRPr="00B44850">
        <w:t xml:space="preserve">NEW PERSON file (#200). </w:t>
      </w:r>
    </w:p>
    <w:p w:rsidR="003216B6" w:rsidRPr="00236AC7" w:rsidRDefault="003216B6" w:rsidP="00B44850">
      <w:pPr>
        <w:pStyle w:val="DSSECSBodyText"/>
      </w:pPr>
      <w:r w:rsidRPr="00236AC7">
        <w:t xml:space="preserve">Any existing extract may be deleted (including transmitted and un-transmitted) and extracts that did </w:t>
      </w:r>
      <w:r w:rsidRPr="007D05A2">
        <w:rPr>
          <w:u w:val="single"/>
        </w:rPr>
        <w:t>not</w:t>
      </w:r>
      <w:r w:rsidRPr="00236AC7">
        <w:t xml:space="preserve"> run to completion due to errors or system problems.</w:t>
      </w:r>
    </w:p>
    <w:p w:rsidR="003216B6" w:rsidRPr="00236AC7" w:rsidRDefault="003216B6" w:rsidP="00B44850">
      <w:pPr>
        <w:pStyle w:val="DSSECSBodyText"/>
      </w:pPr>
      <w:r w:rsidRPr="00236AC7">
        <w:t xml:space="preserve">Choosing a range of extracts could mean an excessively large number of records to be deleted and may be resource intensive. </w:t>
      </w:r>
      <w:r w:rsidR="00891B67">
        <w:t xml:space="preserve">Users should </w:t>
      </w:r>
      <w:r w:rsidRPr="00236AC7">
        <w:t xml:space="preserve">queue this </w:t>
      </w:r>
      <w:r w:rsidR="00891B67">
        <w:t>report during</w:t>
      </w:r>
      <w:r w:rsidRPr="00236AC7">
        <w:t xml:space="preserve"> </w:t>
      </w:r>
      <w:r w:rsidR="00891B67" w:rsidRPr="00891B67">
        <w:rPr>
          <w:u w:val="single"/>
        </w:rPr>
        <w:t>off</w:t>
      </w:r>
      <w:r w:rsidRPr="00236AC7">
        <w:rPr>
          <w:u w:val="single"/>
        </w:rPr>
        <w:t xml:space="preserve">-peak hours </w:t>
      </w:r>
      <w:r w:rsidRPr="00236AC7">
        <w:t>and limit the number of extracts to be deleted</w:t>
      </w:r>
      <w:r w:rsidR="00891B67">
        <w:t>,</w:t>
      </w:r>
      <w:r w:rsidRPr="00236AC7">
        <w:t xml:space="preserve"> in a single queued session.</w:t>
      </w:r>
    </w:p>
    <w:p w:rsidR="003216B6" w:rsidRPr="00236AC7" w:rsidRDefault="003216B6" w:rsidP="00B44850">
      <w:pPr>
        <w:pStyle w:val="DSSECSBodyText"/>
      </w:pPr>
      <w:r w:rsidRPr="00236AC7">
        <w:t>The steps for deleting DSS extract files are as follows:</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This option will allow you to delete an</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proofErr w:type="gramStart"/>
      <w:r w:rsidRPr="00F517A9">
        <w:rPr>
          <w:color w:val="000000"/>
        </w:rPr>
        <w:t>individual</w:t>
      </w:r>
      <w:proofErr w:type="gramEnd"/>
      <w:r w:rsidRPr="00F517A9">
        <w:rPr>
          <w:color w:val="000000"/>
        </w:rPr>
        <w:t xml:space="preserve"> or a range of DSS extracts files.</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Care must be taken for several reasons:</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  You can delete ANY existing extract.  This includes transmitted and non-</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 xml:space="preserve">   </w:t>
      </w:r>
      <w:proofErr w:type="gramStart"/>
      <w:r w:rsidRPr="00F517A9">
        <w:rPr>
          <w:color w:val="000000"/>
        </w:rPr>
        <w:t>transmitted</w:t>
      </w:r>
      <w:proofErr w:type="gramEnd"/>
      <w:r w:rsidRPr="00F517A9">
        <w:rPr>
          <w:color w:val="000000"/>
        </w:rPr>
        <w:t xml:space="preserve"> extracts as well as extracts that did not run to completion</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 xml:space="preserve">   </w:t>
      </w:r>
      <w:proofErr w:type="gramStart"/>
      <w:r w:rsidRPr="00F517A9">
        <w:rPr>
          <w:color w:val="000000"/>
        </w:rPr>
        <w:t>due</w:t>
      </w:r>
      <w:proofErr w:type="gramEnd"/>
      <w:r w:rsidRPr="00F517A9">
        <w:rPr>
          <w:color w:val="000000"/>
        </w:rPr>
        <w:t xml:space="preserve"> to errors or system problems.</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 xml:space="preserve">-  Choosing a range of extracts could mean an excessively large number </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 xml:space="preserve">   </w:t>
      </w:r>
      <w:proofErr w:type="gramStart"/>
      <w:r w:rsidRPr="00F517A9">
        <w:rPr>
          <w:color w:val="000000"/>
        </w:rPr>
        <w:t>of</w:t>
      </w:r>
      <w:proofErr w:type="gramEnd"/>
      <w:r w:rsidRPr="00F517A9">
        <w:rPr>
          <w:color w:val="000000"/>
        </w:rPr>
        <w:t xml:space="preserve"> records and be very CPU intensive.  </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 xml:space="preserve">   Please be sure to queue this deletion for off-hours and</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 xml:space="preserve">   </w:t>
      </w:r>
      <w:proofErr w:type="gramStart"/>
      <w:r w:rsidRPr="00F517A9">
        <w:rPr>
          <w:color w:val="000000"/>
        </w:rPr>
        <w:t>limit</w:t>
      </w:r>
      <w:proofErr w:type="gramEnd"/>
      <w:r w:rsidRPr="00F517A9">
        <w:rPr>
          <w:color w:val="000000"/>
        </w:rPr>
        <w:t xml:space="preserve"> the number of extracts to be deleted per a single queued session.</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 xml:space="preserve">Delete Extract Files?? NO// </w:t>
      </w:r>
      <w:proofErr w:type="gramStart"/>
      <w:r w:rsidRPr="00F517A9">
        <w:rPr>
          <w:color w:val="000000"/>
        </w:rPr>
        <w:t xml:space="preserve">y </w:t>
      </w:r>
      <w:r w:rsidRPr="00F517A9">
        <w:rPr>
          <w:b/>
          <w:color w:val="000000"/>
        </w:rPr>
        <w:t xml:space="preserve"> YES</w:t>
      </w:r>
      <w:proofErr w:type="gramEnd"/>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w:t>
      </w:r>
      <w:proofErr w:type="gramStart"/>
      <w:r w:rsidRPr="00F517A9">
        <w:rPr>
          <w:color w:val="000000"/>
        </w:rPr>
        <w:t>one</w:t>
      </w:r>
      <w:proofErr w:type="gramEnd"/>
      <w:r w:rsidRPr="00F517A9">
        <w:rPr>
          <w:color w:val="000000"/>
        </w:rPr>
        <w:t xml:space="preserve"> moment please</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 xml:space="preserve">Do you want to print a list of extracts that can be deleted? NO// </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You will not be able to select an extract that is not from your division.</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Select extracts to be deleted:  (3794-4071): 3794</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I will delete the following extract(s):</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 xml:space="preserve">     #3794 - Event Capture                     01/01/2013 to 01/31/2013</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p>
    <w:p w:rsidR="00D14411" w:rsidRDefault="003216B6" w:rsidP="00D14411">
      <w:pPr>
        <w:pStyle w:val="Steps"/>
        <w:pBdr>
          <w:top w:val="single" w:sz="4" w:space="1" w:color="auto"/>
          <w:left w:val="single" w:sz="4" w:space="4" w:color="auto"/>
          <w:bottom w:val="single" w:sz="4" w:space="1" w:color="auto"/>
          <w:right w:val="single" w:sz="4" w:space="4" w:color="auto"/>
        </w:pBdr>
        <w:rPr>
          <w:b/>
          <w:color w:val="000000"/>
        </w:rPr>
      </w:pPr>
      <w:r w:rsidRPr="00F517A9">
        <w:rPr>
          <w:color w:val="000000"/>
        </w:rPr>
        <w:t>Is this OK? NO/</w:t>
      </w:r>
      <w:proofErr w:type="gramStart"/>
      <w:r w:rsidRPr="00F517A9">
        <w:rPr>
          <w:color w:val="000000"/>
        </w:rPr>
        <w:t xml:space="preserve">/  </w:t>
      </w:r>
      <w:r w:rsidRPr="00F517A9">
        <w:rPr>
          <w:b/>
          <w:color w:val="000000"/>
        </w:rPr>
        <w:t>YES</w:t>
      </w:r>
      <w:proofErr w:type="gramEnd"/>
    </w:p>
    <w:p w:rsidR="003216B6" w:rsidRPr="008251BD" w:rsidRDefault="003216B6" w:rsidP="00B44850">
      <w:pPr>
        <w:pStyle w:val="Heading3"/>
      </w:pPr>
      <w:bookmarkStart w:id="6466" w:name="_Toc450829856"/>
      <w:bookmarkStart w:id="6467" w:name="_Toc454958463"/>
      <w:bookmarkStart w:id="6468" w:name="_Toc459041197"/>
      <w:bookmarkStart w:id="6469" w:name="_Toc459043748"/>
      <w:r w:rsidRPr="008251BD">
        <w:lastRenderedPageBreak/>
        <w:t>Purge Extract Holding Files</w:t>
      </w:r>
      <w:bookmarkEnd w:id="6466"/>
      <w:bookmarkEnd w:id="6467"/>
      <w:bookmarkEnd w:id="6468"/>
      <w:bookmarkEnd w:id="6469"/>
    </w:p>
    <w:p w:rsidR="003216B6" w:rsidRPr="00236AC7" w:rsidRDefault="00891B67" w:rsidP="00B44850">
      <w:pPr>
        <w:pStyle w:val="DSSECSBodyText"/>
      </w:pPr>
      <w:r>
        <w:t>T</w:t>
      </w:r>
      <w:r w:rsidR="003216B6" w:rsidRPr="00236AC7">
        <w:t xml:space="preserve">his option </w:t>
      </w:r>
      <w:r>
        <w:t xml:space="preserve">is used </w:t>
      </w:r>
      <w:r w:rsidR="003216B6" w:rsidRPr="00236AC7">
        <w:t>to purge data</w:t>
      </w:r>
      <w:r>
        <w:t>,</w:t>
      </w:r>
      <w:r w:rsidR="003216B6" w:rsidRPr="00236AC7">
        <w:t xml:space="preserve"> in the holding files</w:t>
      </w:r>
      <w:r>
        <w:t>,</w:t>
      </w:r>
      <w:r w:rsidR="003216B6" w:rsidRPr="00236AC7">
        <w:t xml:space="preserve"> for the IVP or UDP extracts, or VBECS. A prompt appear</w:t>
      </w:r>
      <w:r>
        <w:t>s,</w:t>
      </w:r>
      <w:r w:rsidR="003216B6" w:rsidRPr="00236AC7">
        <w:t xml:space="preserve"> for the start and end dates. </w:t>
      </w:r>
      <w:r>
        <w:t>Acceptable d</w:t>
      </w:r>
      <w:r w:rsidR="003216B6" w:rsidRPr="00236AC7">
        <w:t>ate</w:t>
      </w:r>
      <w:r>
        <w:t xml:space="preserve"> format</w:t>
      </w:r>
      <w:r w:rsidR="003216B6" w:rsidRPr="00236AC7">
        <w:t xml:space="preserve">s </w:t>
      </w:r>
      <w:r>
        <w:t xml:space="preserve">are:  </w:t>
      </w:r>
      <w:r w:rsidR="003216B6" w:rsidRPr="00236AC7">
        <w:t>10 15 08, 10/15/08, or 10/15/2008.</w:t>
      </w:r>
    </w:p>
    <w:p w:rsidR="003216B6" w:rsidRPr="00236AC7" w:rsidRDefault="003216B6" w:rsidP="00B44850">
      <w:pPr>
        <w:pStyle w:val="DSSECSBodyText"/>
      </w:pPr>
      <w:r w:rsidRPr="00236AC7">
        <w:t xml:space="preserve">The IV EXTRACT DATA file (#728.113) and </w:t>
      </w:r>
      <w:r w:rsidR="00891B67">
        <w:t xml:space="preserve">the </w:t>
      </w:r>
      <w:r w:rsidRPr="00236AC7">
        <w:t>UNIT DOSE EXTRACT DATA file (#728.904) can become quite large</w:t>
      </w:r>
      <w:r w:rsidR="00891B67">
        <w:t>,</w:t>
      </w:r>
      <w:r w:rsidRPr="00236AC7">
        <w:t xml:space="preserve"> if appropriate purging is </w:t>
      </w:r>
      <w:r w:rsidRPr="00891B67">
        <w:rPr>
          <w:u w:val="single"/>
        </w:rPr>
        <w:t>not</w:t>
      </w:r>
      <w:r w:rsidRPr="00236AC7">
        <w:t xml:space="preserve"> performed. This option purge</w:t>
      </w:r>
      <w:r w:rsidR="00891B67">
        <w:t>s</w:t>
      </w:r>
      <w:r w:rsidRPr="00236AC7">
        <w:t xml:space="preserve"> data</w:t>
      </w:r>
      <w:r w:rsidR="00891B67">
        <w:t>,</w:t>
      </w:r>
      <w:r w:rsidRPr="00236AC7">
        <w:t xml:space="preserve"> from these files by date range. It is recommended that records o</w:t>
      </w:r>
      <w:r w:rsidR="00891B67">
        <w:t xml:space="preserve">lder than </w:t>
      </w:r>
      <w:r w:rsidRPr="00236AC7">
        <w:t xml:space="preserve">two fiscal years old </w:t>
      </w:r>
      <w:r w:rsidR="00891B67">
        <w:t xml:space="preserve">should </w:t>
      </w:r>
      <w:r w:rsidRPr="00236AC7">
        <w:t>be purged</w:t>
      </w:r>
      <w:r w:rsidR="00891B67">
        <w:t>,</w:t>
      </w:r>
      <w:r w:rsidRPr="00236AC7">
        <w:t xml:space="preserve"> from </w:t>
      </w:r>
      <w:r w:rsidR="00891B67">
        <w:t xml:space="preserve">the </w:t>
      </w:r>
      <w:r w:rsidRPr="00236AC7">
        <w:t xml:space="preserve">IV EXTRACT DATA file (#728.113) and </w:t>
      </w:r>
      <w:r w:rsidR="00891B67">
        <w:t xml:space="preserve">the </w:t>
      </w:r>
      <w:r w:rsidRPr="00236AC7">
        <w:t>UNIT DOSE EXTRACT DATA file (#728.904).</w:t>
      </w:r>
    </w:p>
    <w:p w:rsidR="003216B6" w:rsidRPr="00236AC7" w:rsidRDefault="003216B6" w:rsidP="00B44850">
      <w:pPr>
        <w:pStyle w:val="DSSECSBodyText"/>
      </w:pPr>
      <w:r w:rsidRPr="00236AC7">
        <w:t>VBECS holding files can also be purged. Once purged, these files cannot be recreated</w:t>
      </w:r>
      <w:r w:rsidR="00891B67">
        <w:t>,</w:t>
      </w:r>
      <w:r w:rsidRPr="00236AC7">
        <w:t xml:space="preserve"> for </w:t>
      </w:r>
      <w:r w:rsidR="00891B67">
        <w:t xml:space="preserve">any </w:t>
      </w:r>
      <w:r w:rsidRPr="00236AC7">
        <w:t xml:space="preserve">time period. </w:t>
      </w:r>
    </w:p>
    <w:p w:rsidR="003216B6" w:rsidRPr="00236AC7" w:rsidRDefault="003216B6" w:rsidP="00B44850">
      <w:pPr>
        <w:pStyle w:val="DSSECSBodyText"/>
      </w:pPr>
      <w:r w:rsidRPr="00236AC7">
        <w:t xml:space="preserve">Purging of any local </w:t>
      </w:r>
      <w:proofErr w:type="spellStart"/>
      <w:r w:rsidRPr="00236AC7">
        <w:t>VistA</w:t>
      </w:r>
      <w:proofErr w:type="spellEnd"/>
      <w:r w:rsidRPr="00236AC7">
        <w:t xml:space="preserve"> extract data or </w:t>
      </w:r>
      <w:proofErr w:type="spellStart"/>
      <w:r w:rsidRPr="00236AC7">
        <w:t>VistA</w:t>
      </w:r>
      <w:proofErr w:type="spellEnd"/>
      <w:r w:rsidRPr="00236AC7">
        <w:t xml:space="preserve"> source extract data (i.e., lab data, etc.) is </w:t>
      </w:r>
      <w:r w:rsidRPr="00891B67">
        <w:rPr>
          <w:u w:val="single"/>
        </w:rPr>
        <w:t>not</w:t>
      </w:r>
      <w:r w:rsidRPr="00236AC7">
        <w:t xml:space="preserve"> recommended</w:t>
      </w:r>
      <w:r w:rsidR="00891B67">
        <w:t>,</w:t>
      </w:r>
      <w:r w:rsidRPr="00236AC7">
        <w:t xml:space="preserve"> until </w:t>
      </w:r>
      <w:r w:rsidR="00891B67">
        <w:t xml:space="preserve">the </w:t>
      </w:r>
      <w:r w:rsidRPr="00236AC7">
        <w:t xml:space="preserve">facility has successfully created extracts, transmitted them to the AITC, audited the counts, loaded the data into DSS and </w:t>
      </w:r>
      <w:r w:rsidR="00891B67">
        <w:t>the results have been validated</w:t>
      </w:r>
      <w:r w:rsidRPr="00236AC7">
        <w:t>.</w:t>
      </w:r>
    </w:p>
    <w:p w:rsidR="003216B6" w:rsidRPr="00236AC7" w:rsidRDefault="003216B6" w:rsidP="00B44850">
      <w:pPr>
        <w:pStyle w:val="DSSECSBodyText"/>
      </w:pPr>
      <w:r w:rsidRPr="00236AC7">
        <w:t>The steps for purging extract holding files are as follows:</w:t>
      </w:r>
    </w:p>
    <w:p w:rsidR="00D14411" w:rsidRDefault="00D14411" w:rsidP="00D14411">
      <w:pPr>
        <w:pStyle w:val="Steps"/>
        <w:pBdr>
          <w:top w:val="single" w:sz="4" w:space="1" w:color="auto"/>
          <w:left w:val="single" w:sz="4" w:space="4" w:color="auto"/>
          <w:bottom w:val="single" w:sz="4" w:space="1" w:color="auto"/>
          <w:right w:val="single" w:sz="4" w:space="4" w:color="auto"/>
        </w:pBdr>
      </w:pP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Select Transmission Management Option: Purge Extract Holding Files</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This option will allow you to purge:</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 xml:space="preserve">1. </w:t>
      </w:r>
      <w:proofErr w:type="gramStart"/>
      <w:r w:rsidRPr="00F517A9">
        <w:rPr>
          <w:color w:val="000000"/>
        </w:rPr>
        <w:t>data</w:t>
      </w:r>
      <w:proofErr w:type="gramEnd"/>
      <w:r w:rsidRPr="00F517A9">
        <w:rPr>
          <w:color w:val="000000"/>
        </w:rPr>
        <w:t xml:space="preserve"> that resides in the "holding files" for the IVP and UDP extracts.</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 xml:space="preserve">2. </w:t>
      </w:r>
      <w:proofErr w:type="gramStart"/>
      <w:r w:rsidRPr="00F517A9">
        <w:rPr>
          <w:color w:val="000000"/>
        </w:rPr>
        <w:t>data</w:t>
      </w:r>
      <w:proofErr w:type="gramEnd"/>
      <w:r w:rsidRPr="00F517A9">
        <w:rPr>
          <w:color w:val="000000"/>
        </w:rPr>
        <w:t xml:space="preserve"> that resides in the "holding file" for the VBECS extract</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Care must be taken for several reasons:</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  The IVP, UDP and VBECS "holding" files are intermediate files that</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 xml:space="preserve">   </w:t>
      </w:r>
      <w:proofErr w:type="gramStart"/>
      <w:r w:rsidRPr="00F517A9">
        <w:rPr>
          <w:color w:val="000000"/>
        </w:rPr>
        <w:t>are</w:t>
      </w:r>
      <w:proofErr w:type="gramEnd"/>
      <w:r w:rsidRPr="00F517A9">
        <w:rPr>
          <w:color w:val="000000"/>
        </w:rPr>
        <w:t xml:space="preserve"> populated "</w:t>
      </w:r>
      <w:proofErr w:type="spellStart"/>
      <w:r w:rsidRPr="00F517A9">
        <w:rPr>
          <w:color w:val="000000"/>
        </w:rPr>
        <w:t>realtime</w:t>
      </w:r>
      <w:proofErr w:type="spellEnd"/>
      <w:r w:rsidRPr="00F517A9">
        <w:rPr>
          <w:color w:val="000000"/>
        </w:rPr>
        <w:t xml:space="preserve">" by inpatient pharmacy and VBECS activity. </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 xml:space="preserve">   These files are then used to generate the IVP, UDP and VBECS extracts.</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 xml:space="preserve">   NOTE:    The VBECS files CANNOT be regenerated.</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 xml:space="preserve">   Once it is purged for a date range, extracts can no longer be</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 xml:space="preserve">   </w:t>
      </w:r>
      <w:proofErr w:type="gramStart"/>
      <w:r w:rsidRPr="00F517A9">
        <w:rPr>
          <w:color w:val="000000"/>
        </w:rPr>
        <w:t>generated</w:t>
      </w:r>
      <w:proofErr w:type="gramEnd"/>
      <w:r w:rsidRPr="00F517A9">
        <w:rPr>
          <w:color w:val="000000"/>
        </w:rPr>
        <w:t xml:space="preserve"> for that time period.</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Purge (I</w:t>
      </w:r>
      <w:proofErr w:type="gramStart"/>
      <w:r w:rsidRPr="00F517A9">
        <w:rPr>
          <w:color w:val="000000"/>
        </w:rPr>
        <w:t>)VP</w:t>
      </w:r>
      <w:proofErr w:type="gramEnd"/>
      <w:r w:rsidRPr="00F517A9">
        <w:rPr>
          <w:color w:val="000000"/>
        </w:rPr>
        <w:t xml:space="preserve"> data, (U)DP data or (V)BECS data? </w:t>
      </w:r>
      <w:r w:rsidRPr="00F517A9">
        <w:rPr>
          <w:b/>
          <w:color w:val="000000"/>
        </w:rPr>
        <w:t>IVP Holding File</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This file currently holds IVP data from &lt;Oct 13, 1999&gt; to &lt;Apr 01, 2013&gt;.</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Beginning date for purge: 1/1/</w:t>
      </w:r>
      <w:proofErr w:type="gramStart"/>
      <w:r w:rsidRPr="00F517A9">
        <w:rPr>
          <w:color w:val="000000"/>
        </w:rPr>
        <w:t>13  (</w:t>
      </w:r>
      <w:proofErr w:type="gramEnd"/>
      <w:r w:rsidRPr="00F517A9">
        <w:rPr>
          <w:color w:val="000000"/>
        </w:rPr>
        <w:t>JAN 01, 2013)</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Ending date for purge: 1/31/</w:t>
      </w:r>
      <w:proofErr w:type="gramStart"/>
      <w:r w:rsidRPr="00F517A9">
        <w:rPr>
          <w:color w:val="000000"/>
        </w:rPr>
        <w:t>13  (</w:t>
      </w:r>
      <w:proofErr w:type="gramEnd"/>
      <w:r w:rsidRPr="00F517A9">
        <w:rPr>
          <w:color w:val="000000"/>
        </w:rPr>
        <w:t>JAN 31, 2013)</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I will purge the IVP holding file from &lt;Jan 01, 2013&gt; to &lt;Jan 31, 2013&gt;.</w:t>
      </w: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p>
    <w:p w:rsidR="003216B6" w:rsidRPr="00F517A9" w:rsidRDefault="003216B6" w:rsidP="00D14411">
      <w:pPr>
        <w:pStyle w:val="Steps"/>
        <w:pBdr>
          <w:top w:val="single" w:sz="4" w:space="1" w:color="auto"/>
          <w:left w:val="single" w:sz="4" w:space="4" w:color="auto"/>
          <w:bottom w:val="single" w:sz="4" w:space="1" w:color="auto"/>
          <w:right w:val="single" w:sz="4" w:space="4" w:color="auto"/>
        </w:pBdr>
        <w:rPr>
          <w:color w:val="000000"/>
        </w:rPr>
      </w:pPr>
    </w:p>
    <w:p w:rsidR="003216B6" w:rsidRDefault="003216B6" w:rsidP="00D14411">
      <w:pPr>
        <w:pStyle w:val="Steps"/>
        <w:pBdr>
          <w:top w:val="single" w:sz="4" w:space="1" w:color="auto"/>
          <w:left w:val="single" w:sz="4" w:space="4" w:color="auto"/>
          <w:bottom w:val="single" w:sz="4" w:space="1" w:color="auto"/>
          <w:right w:val="single" w:sz="4" w:space="4" w:color="auto"/>
        </w:pBdr>
        <w:rPr>
          <w:color w:val="000000"/>
        </w:rPr>
      </w:pPr>
      <w:r w:rsidRPr="00F517A9">
        <w:rPr>
          <w:color w:val="000000"/>
        </w:rPr>
        <w:t xml:space="preserve">Is this OK? NO// </w:t>
      </w:r>
      <w:proofErr w:type="gramStart"/>
      <w:r w:rsidRPr="00F517A9">
        <w:rPr>
          <w:b/>
          <w:color w:val="000000"/>
        </w:rPr>
        <w:t>y</w:t>
      </w:r>
      <w:r w:rsidRPr="00F517A9">
        <w:rPr>
          <w:color w:val="000000"/>
        </w:rPr>
        <w:t xml:space="preserve">  YES</w:t>
      </w:r>
      <w:proofErr w:type="gramEnd"/>
    </w:p>
    <w:p w:rsidR="003216B6" w:rsidRDefault="003216B6" w:rsidP="00D14411">
      <w:pPr>
        <w:pStyle w:val="Steps"/>
        <w:pBdr>
          <w:top w:val="single" w:sz="4" w:space="1" w:color="auto"/>
          <w:left w:val="single" w:sz="4" w:space="4" w:color="auto"/>
          <w:bottom w:val="single" w:sz="4" w:space="1" w:color="auto"/>
          <w:right w:val="single" w:sz="4" w:space="4" w:color="auto"/>
        </w:pBdr>
        <w:rPr>
          <w:color w:val="000000"/>
        </w:rPr>
      </w:pPr>
    </w:p>
    <w:p w:rsidR="003216B6" w:rsidRPr="00236AC7" w:rsidRDefault="003216B6" w:rsidP="00B44850">
      <w:pPr>
        <w:pStyle w:val="DSSECSBodyText"/>
        <w:rPr>
          <w:rFonts w:cs="Arial"/>
        </w:rPr>
      </w:pPr>
      <w:r w:rsidRPr="00236AC7">
        <w:rPr>
          <w:rFonts w:cs="Arial"/>
        </w:rPr>
        <w:t xml:space="preserve">When the Purge </w:t>
      </w:r>
      <w:r w:rsidR="00891B67">
        <w:rPr>
          <w:rFonts w:cs="Arial"/>
        </w:rPr>
        <w:t xml:space="preserve">process has been </w:t>
      </w:r>
      <w:r w:rsidRPr="00236AC7">
        <w:rPr>
          <w:rFonts w:cs="Arial"/>
        </w:rPr>
        <w:t>complete</w:t>
      </w:r>
      <w:r w:rsidR="00891B67">
        <w:rPr>
          <w:rFonts w:cs="Arial"/>
        </w:rPr>
        <w:t>d</w:t>
      </w:r>
      <w:r w:rsidRPr="00236AC7">
        <w:rPr>
          <w:rFonts w:cs="Arial"/>
        </w:rPr>
        <w:t xml:space="preserve">, a </w:t>
      </w:r>
      <w:proofErr w:type="spellStart"/>
      <w:r w:rsidRPr="00236AC7">
        <w:rPr>
          <w:rFonts w:cs="Arial"/>
        </w:rPr>
        <w:t>MailMan</w:t>
      </w:r>
      <w:proofErr w:type="spellEnd"/>
      <w:r w:rsidRPr="00236AC7">
        <w:rPr>
          <w:rFonts w:cs="Arial"/>
        </w:rPr>
        <w:t xml:space="preserve"> message </w:t>
      </w:r>
      <w:r w:rsidR="00891B67">
        <w:rPr>
          <w:rFonts w:cs="Arial"/>
        </w:rPr>
        <w:t xml:space="preserve">is </w:t>
      </w:r>
      <w:r w:rsidRPr="00236AC7">
        <w:rPr>
          <w:rFonts w:cs="Arial"/>
        </w:rPr>
        <w:t xml:space="preserve">sent to </w:t>
      </w:r>
      <w:r w:rsidR="00891B67">
        <w:rPr>
          <w:rFonts w:cs="Arial"/>
        </w:rPr>
        <w:t>the user</w:t>
      </w:r>
      <w:r w:rsidRPr="00236AC7">
        <w:rPr>
          <w:rFonts w:cs="Arial"/>
        </w:rPr>
        <w:t>. To view the message, type “</w:t>
      </w:r>
      <w:proofErr w:type="spellStart"/>
      <w:r w:rsidRPr="00236AC7">
        <w:rPr>
          <w:rFonts w:cs="Arial"/>
        </w:rPr>
        <w:t>MailMan</w:t>
      </w:r>
      <w:proofErr w:type="spellEnd"/>
      <w:r w:rsidRPr="00236AC7">
        <w:rPr>
          <w:rFonts w:cs="Arial"/>
        </w:rPr>
        <w:t xml:space="preserve"> Menu”</w:t>
      </w:r>
      <w:r w:rsidR="00891B67">
        <w:rPr>
          <w:rFonts w:cs="Arial"/>
        </w:rPr>
        <w:t>,</w:t>
      </w:r>
      <w:r w:rsidRPr="00236AC7">
        <w:rPr>
          <w:rFonts w:cs="Arial"/>
        </w:rPr>
        <w:t xml:space="preserve"> at the Transmission Management Option prompt as shown in the steps below:</w:t>
      </w:r>
    </w:p>
    <w:p w:rsidR="00D14411" w:rsidRDefault="00D14411" w:rsidP="00D14411">
      <w:pPr>
        <w:pStyle w:val="Steps"/>
        <w:pBdr>
          <w:top w:val="single" w:sz="4" w:space="1" w:color="auto"/>
          <w:left w:val="single" w:sz="4" w:space="4" w:color="auto"/>
          <w:bottom w:val="single" w:sz="4" w:space="1" w:color="auto"/>
          <w:right w:val="single" w:sz="4" w:space="4" w:color="auto"/>
        </w:pBdr>
      </w:pPr>
    </w:p>
    <w:p w:rsidR="003216B6" w:rsidRDefault="003216B6" w:rsidP="00D14411">
      <w:pPr>
        <w:pStyle w:val="Steps"/>
        <w:pBdr>
          <w:top w:val="single" w:sz="4" w:space="1" w:color="auto"/>
          <w:left w:val="single" w:sz="4" w:space="4" w:color="auto"/>
          <w:bottom w:val="single" w:sz="4" w:space="1" w:color="auto"/>
          <w:right w:val="single" w:sz="4" w:space="4" w:color="auto"/>
        </w:pBdr>
      </w:pPr>
      <w:r>
        <w:t>Select Transmission Management Option: Mailman Menu</w:t>
      </w:r>
    </w:p>
    <w:p w:rsidR="003216B6" w:rsidRDefault="003216B6" w:rsidP="00D14411">
      <w:pPr>
        <w:pStyle w:val="Steps"/>
        <w:pBdr>
          <w:top w:val="single" w:sz="4" w:space="1" w:color="auto"/>
          <w:left w:val="single" w:sz="4" w:space="4" w:color="auto"/>
          <w:bottom w:val="single" w:sz="4" w:space="1" w:color="auto"/>
          <w:right w:val="single" w:sz="4" w:space="4" w:color="auto"/>
        </w:pBdr>
      </w:pPr>
    </w:p>
    <w:p w:rsidR="003216B6" w:rsidRDefault="003216B6" w:rsidP="00D14411">
      <w:pPr>
        <w:pStyle w:val="Steps"/>
        <w:pBdr>
          <w:top w:val="single" w:sz="4" w:space="1" w:color="auto"/>
          <w:left w:val="single" w:sz="4" w:space="4" w:color="auto"/>
          <w:bottom w:val="single" w:sz="4" w:space="1" w:color="auto"/>
          <w:right w:val="single" w:sz="4" w:space="4" w:color="auto"/>
        </w:pBdr>
      </w:pPr>
      <w:r>
        <w:t xml:space="preserve">VA </w:t>
      </w:r>
      <w:proofErr w:type="spellStart"/>
      <w:r>
        <w:t>MailMan</w:t>
      </w:r>
      <w:proofErr w:type="spellEnd"/>
      <w:r>
        <w:t xml:space="preserve"> 8.0 service for XXXX.XXXX@VISTA.XXXX.XXXX.MED.VA.GOV</w:t>
      </w:r>
    </w:p>
    <w:p w:rsidR="003216B6" w:rsidRDefault="003216B6" w:rsidP="00D14411">
      <w:pPr>
        <w:pStyle w:val="Steps"/>
        <w:pBdr>
          <w:top w:val="single" w:sz="4" w:space="1" w:color="auto"/>
          <w:left w:val="single" w:sz="4" w:space="4" w:color="auto"/>
          <w:bottom w:val="single" w:sz="4" w:space="1" w:color="auto"/>
          <w:right w:val="single" w:sz="4" w:space="4" w:color="auto"/>
        </w:pBdr>
      </w:pPr>
      <w:r>
        <w:t xml:space="preserve">You last used </w:t>
      </w:r>
      <w:proofErr w:type="spellStart"/>
      <w:r>
        <w:t>MailMan</w:t>
      </w:r>
      <w:proofErr w:type="spellEnd"/>
      <w:r>
        <w:t>: 10/28/08@11:55</w:t>
      </w:r>
    </w:p>
    <w:p w:rsidR="003216B6" w:rsidRDefault="003216B6" w:rsidP="00D14411">
      <w:pPr>
        <w:pStyle w:val="Steps"/>
        <w:pBdr>
          <w:top w:val="single" w:sz="4" w:space="1" w:color="auto"/>
          <w:left w:val="single" w:sz="4" w:space="4" w:color="auto"/>
          <w:bottom w:val="single" w:sz="4" w:space="1" w:color="auto"/>
          <w:right w:val="single" w:sz="4" w:space="4" w:color="auto"/>
        </w:pBdr>
      </w:pPr>
      <w:r>
        <w:t>You have 1 new message.  (Last arrival:10/28/2008@11:57)</w:t>
      </w:r>
    </w:p>
    <w:p w:rsidR="003216B6" w:rsidRDefault="003216B6" w:rsidP="00D14411">
      <w:pPr>
        <w:pStyle w:val="Steps"/>
        <w:pBdr>
          <w:top w:val="single" w:sz="4" w:space="1" w:color="auto"/>
          <w:left w:val="single" w:sz="4" w:space="4" w:color="auto"/>
          <w:bottom w:val="single" w:sz="4" w:space="1" w:color="auto"/>
          <w:right w:val="single" w:sz="4" w:space="4" w:color="auto"/>
        </w:pBdr>
      </w:pPr>
    </w:p>
    <w:p w:rsidR="003216B6" w:rsidRDefault="003216B6" w:rsidP="00D14411">
      <w:pPr>
        <w:pStyle w:val="Steps"/>
        <w:pBdr>
          <w:top w:val="single" w:sz="4" w:space="1" w:color="auto"/>
          <w:left w:val="single" w:sz="4" w:space="4" w:color="auto"/>
          <w:bottom w:val="single" w:sz="4" w:space="1" w:color="auto"/>
          <w:right w:val="single" w:sz="4" w:space="4" w:color="auto"/>
        </w:pBdr>
      </w:pPr>
    </w:p>
    <w:p w:rsidR="003216B6" w:rsidRDefault="003216B6" w:rsidP="00D14411">
      <w:pPr>
        <w:pStyle w:val="Steps"/>
        <w:pBdr>
          <w:top w:val="single" w:sz="4" w:space="1" w:color="auto"/>
          <w:left w:val="single" w:sz="4" w:space="4" w:color="auto"/>
          <w:bottom w:val="single" w:sz="4" w:space="1" w:color="auto"/>
          <w:right w:val="single" w:sz="4" w:space="4" w:color="auto"/>
        </w:pBdr>
      </w:pPr>
      <w:r>
        <w:t xml:space="preserve">   NML   New Messages and Responses</w:t>
      </w:r>
    </w:p>
    <w:p w:rsidR="003216B6" w:rsidRDefault="003216B6" w:rsidP="00D14411">
      <w:pPr>
        <w:pStyle w:val="Steps"/>
        <w:pBdr>
          <w:top w:val="single" w:sz="4" w:space="1" w:color="auto"/>
          <w:left w:val="single" w:sz="4" w:space="4" w:color="auto"/>
          <w:bottom w:val="single" w:sz="4" w:space="1" w:color="auto"/>
          <w:right w:val="single" w:sz="4" w:space="4" w:color="auto"/>
        </w:pBdr>
      </w:pPr>
      <w:r>
        <w:t xml:space="preserve">   RML   Read/Manage Messages</w:t>
      </w:r>
    </w:p>
    <w:p w:rsidR="003216B6" w:rsidRDefault="003216B6" w:rsidP="00D14411">
      <w:pPr>
        <w:pStyle w:val="Steps"/>
        <w:pBdr>
          <w:top w:val="single" w:sz="4" w:space="1" w:color="auto"/>
          <w:left w:val="single" w:sz="4" w:space="4" w:color="auto"/>
          <w:bottom w:val="single" w:sz="4" w:space="1" w:color="auto"/>
          <w:right w:val="single" w:sz="4" w:space="4" w:color="auto"/>
        </w:pBdr>
      </w:pPr>
      <w:r>
        <w:t xml:space="preserve">   SML   Send a Message</w:t>
      </w:r>
    </w:p>
    <w:p w:rsidR="003216B6" w:rsidRDefault="003216B6" w:rsidP="00D14411">
      <w:pPr>
        <w:pStyle w:val="Steps"/>
        <w:pBdr>
          <w:top w:val="single" w:sz="4" w:space="1" w:color="auto"/>
          <w:left w:val="single" w:sz="4" w:space="4" w:color="auto"/>
          <w:bottom w:val="single" w:sz="4" w:space="1" w:color="auto"/>
          <w:right w:val="single" w:sz="4" w:space="4" w:color="auto"/>
        </w:pBdr>
      </w:pPr>
      <w:r>
        <w:lastRenderedPageBreak/>
        <w:t xml:space="preserve">         Query/Search for Messages</w:t>
      </w:r>
    </w:p>
    <w:p w:rsidR="003216B6" w:rsidRDefault="003216B6" w:rsidP="00D14411">
      <w:pPr>
        <w:pStyle w:val="Steps"/>
        <w:pBdr>
          <w:top w:val="single" w:sz="4" w:space="1" w:color="auto"/>
          <w:left w:val="single" w:sz="4" w:space="4" w:color="auto"/>
          <w:bottom w:val="single" w:sz="4" w:space="1" w:color="auto"/>
          <w:right w:val="single" w:sz="4" w:space="4" w:color="auto"/>
        </w:pBdr>
      </w:pPr>
      <w:r>
        <w:t xml:space="preserve">   AML   Become a Surrogate (SHARED</w:t>
      </w:r>
      <w:proofErr w:type="gramStart"/>
      <w:r>
        <w:t>,MAIL</w:t>
      </w:r>
      <w:proofErr w:type="gramEnd"/>
      <w:r>
        <w:t xml:space="preserve"> or Other)</w:t>
      </w:r>
    </w:p>
    <w:p w:rsidR="003216B6" w:rsidRDefault="003216B6" w:rsidP="00D14411">
      <w:pPr>
        <w:pStyle w:val="Steps"/>
        <w:pBdr>
          <w:top w:val="single" w:sz="4" w:space="1" w:color="auto"/>
          <w:left w:val="single" w:sz="4" w:space="4" w:color="auto"/>
          <w:bottom w:val="single" w:sz="4" w:space="1" w:color="auto"/>
          <w:right w:val="single" w:sz="4" w:space="4" w:color="auto"/>
        </w:pBdr>
      </w:pPr>
      <w:r>
        <w:t xml:space="preserve">         Personal </w:t>
      </w:r>
      <w:proofErr w:type="gramStart"/>
      <w:r>
        <w:t>Preferences ...</w:t>
      </w:r>
      <w:proofErr w:type="gramEnd"/>
    </w:p>
    <w:p w:rsidR="003216B6" w:rsidRDefault="003216B6" w:rsidP="00D14411">
      <w:pPr>
        <w:pStyle w:val="Steps"/>
        <w:pBdr>
          <w:top w:val="single" w:sz="4" w:space="1" w:color="auto"/>
          <w:left w:val="single" w:sz="4" w:space="4" w:color="auto"/>
          <w:bottom w:val="single" w:sz="4" w:space="1" w:color="auto"/>
          <w:right w:val="single" w:sz="4" w:space="4" w:color="auto"/>
        </w:pBdr>
      </w:pPr>
      <w:r>
        <w:t xml:space="preserve">         Other </w:t>
      </w:r>
      <w:proofErr w:type="spellStart"/>
      <w:r>
        <w:t>MailMan</w:t>
      </w:r>
      <w:proofErr w:type="spellEnd"/>
      <w:r>
        <w:t xml:space="preserve"> </w:t>
      </w:r>
      <w:proofErr w:type="gramStart"/>
      <w:r>
        <w:t>Functions ...</w:t>
      </w:r>
      <w:proofErr w:type="gramEnd"/>
    </w:p>
    <w:p w:rsidR="003216B6" w:rsidRDefault="003216B6" w:rsidP="00D14411">
      <w:pPr>
        <w:pStyle w:val="Steps"/>
        <w:pBdr>
          <w:top w:val="single" w:sz="4" w:space="1" w:color="auto"/>
          <w:left w:val="single" w:sz="4" w:space="4" w:color="auto"/>
          <w:bottom w:val="single" w:sz="4" w:space="1" w:color="auto"/>
          <w:right w:val="single" w:sz="4" w:space="4" w:color="auto"/>
        </w:pBdr>
      </w:pPr>
      <w:r>
        <w:t xml:space="preserve">         Help (User/Group </w:t>
      </w:r>
      <w:proofErr w:type="gramStart"/>
      <w:r>
        <w:t>Info.,</w:t>
      </w:r>
      <w:proofErr w:type="gramEnd"/>
      <w:r>
        <w:t xml:space="preserve"> etc.) ...</w:t>
      </w:r>
    </w:p>
    <w:p w:rsidR="003216B6" w:rsidRDefault="003216B6" w:rsidP="00D14411">
      <w:pPr>
        <w:pStyle w:val="Steps"/>
        <w:pBdr>
          <w:top w:val="single" w:sz="4" w:space="1" w:color="auto"/>
          <w:left w:val="single" w:sz="4" w:space="4" w:color="auto"/>
          <w:bottom w:val="single" w:sz="4" w:space="1" w:color="auto"/>
          <w:right w:val="single" w:sz="4" w:space="4" w:color="auto"/>
        </w:pBdr>
      </w:pPr>
    </w:p>
    <w:p w:rsidR="003216B6" w:rsidRDefault="003216B6" w:rsidP="00D14411">
      <w:pPr>
        <w:pStyle w:val="Steps"/>
        <w:pBdr>
          <w:top w:val="single" w:sz="4" w:space="1" w:color="auto"/>
          <w:left w:val="single" w:sz="4" w:space="4" w:color="auto"/>
          <w:bottom w:val="single" w:sz="4" w:space="1" w:color="auto"/>
          <w:right w:val="single" w:sz="4" w:space="4" w:color="auto"/>
        </w:pBdr>
      </w:pPr>
      <w:r>
        <w:t xml:space="preserve">Select </w:t>
      </w:r>
      <w:proofErr w:type="spellStart"/>
      <w:r>
        <w:t>MailMan</w:t>
      </w:r>
      <w:proofErr w:type="spellEnd"/>
      <w:r>
        <w:t xml:space="preserve"> Menu Option: </w:t>
      </w:r>
      <w:proofErr w:type="gramStart"/>
      <w:r>
        <w:t>N  New</w:t>
      </w:r>
      <w:proofErr w:type="gramEnd"/>
      <w:r>
        <w:t xml:space="preserve"> Messages and Responses</w:t>
      </w:r>
    </w:p>
    <w:p w:rsidR="00D14411" w:rsidRDefault="00D14411" w:rsidP="00D14411">
      <w:pPr>
        <w:pStyle w:val="Steps"/>
        <w:pBdr>
          <w:top w:val="single" w:sz="4" w:space="1" w:color="auto"/>
          <w:left w:val="single" w:sz="4" w:space="4" w:color="auto"/>
          <w:bottom w:val="single" w:sz="4" w:space="1" w:color="auto"/>
          <w:right w:val="single" w:sz="4" w:space="4" w:color="auto"/>
        </w:pBdr>
      </w:pPr>
    </w:p>
    <w:p w:rsidR="003216B6" w:rsidRPr="00236AC7" w:rsidRDefault="00A12371" w:rsidP="00B44850">
      <w:pPr>
        <w:pStyle w:val="DSSECSBodyText"/>
        <w:rPr>
          <w:rFonts w:cs="Arial"/>
        </w:rPr>
      </w:pPr>
      <w:r>
        <w:rPr>
          <w:rFonts w:cs="Arial"/>
        </w:rPr>
        <w:t>T</w:t>
      </w:r>
      <w:r w:rsidR="003216B6" w:rsidRPr="00236AC7">
        <w:rPr>
          <w:rFonts w:cs="Arial"/>
        </w:rPr>
        <w:t>he following lines</w:t>
      </w:r>
      <w:r>
        <w:rPr>
          <w:rFonts w:cs="Arial"/>
        </w:rPr>
        <w:t xml:space="preserve"> will appear:</w:t>
      </w:r>
    </w:p>
    <w:p w:rsidR="003216B6" w:rsidRPr="008251BD" w:rsidRDefault="003216B6" w:rsidP="008251BD">
      <w:pPr>
        <w:pStyle w:val="FigureCaption"/>
      </w:pPr>
      <w:bookmarkStart w:id="6470" w:name="_Toc454958614"/>
      <w:bookmarkStart w:id="6471" w:name="_Toc463615320"/>
      <w:r w:rsidRPr="008251BD">
        <w:t>Example: Confirmation Message</w:t>
      </w:r>
      <w:bookmarkEnd w:id="6470"/>
      <w:bookmarkEnd w:id="6471"/>
    </w:p>
    <w:p w:rsidR="003216B6" w:rsidRDefault="003216B6" w:rsidP="00B44850">
      <w:pPr>
        <w:pStyle w:val="Figure"/>
      </w:pPr>
      <w:r w:rsidRPr="00293718">
        <w:rPr>
          <w:noProof/>
        </w:rPr>
        <w:drawing>
          <wp:inline distT="0" distB="0" distL="0" distR="0" wp14:anchorId="52FE6BD0" wp14:editId="057AF3B1">
            <wp:extent cx="5476875" cy="1295400"/>
            <wp:effectExtent l="19050" t="19050" r="28575" b="19050"/>
            <wp:docPr id="227" name="Picture 227" descr="Screen capture of Confirmation Message" title="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ation Message.png"/>
                    <pic:cNvPicPr/>
                  </pic:nvPicPr>
                  <pic:blipFill rotWithShape="1">
                    <a:blip r:embed="rId187">
                      <a:extLst>
                        <a:ext uri="{28A0092B-C50C-407E-A947-70E740481C1C}">
                          <a14:useLocalDpi xmlns:a14="http://schemas.microsoft.com/office/drawing/2010/main" val="0"/>
                        </a:ext>
                      </a:extLst>
                    </a:blip>
                    <a:srcRect t="66336"/>
                    <a:stretch/>
                  </pic:blipFill>
                  <pic:spPr bwMode="auto">
                    <a:xfrm>
                      <a:off x="0" y="0"/>
                      <a:ext cx="5476875" cy="1295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216B6" w:rsidRPr="008251BD" w:rsidRDefault="003216B6" w:rsidP="00B44850">
      <w:pPr>
        <w:pStyle w:val="Heading3"/>
      </w:pPr>
      <w:bookmarkStart w:id="6472" w:name="_Toc450829857"/>
      <w:bookmarkStart w:id="6473" w:name="_Toc454958464"/>
      <w:bookmarkStart w:id="6474" w:name="_Toc459041198"/>
      <w:bookmarkStart w:id="6475" w:name="_Toc459043749"/>
      <w:r w:rsidRPr="008251BD">
        <w:t>Recreate Extract Holding Files</w:t>
      </w:r>
      <w:bookmarkEnd w:id="6472"/>
      <w:bookmarkEnd w:id="6473"/>
      <w:bookmarkEnd w:id="6474"/>
      <w:bookmarkEnd w:id="6475"/>
    </w:p>
    <w:p w:rsidR="003216B6" w:rsidRPr="00236AC7" w:rsidRDefault="00A12371" w:rsidP="00B44850">
      <w:pPr>
        <w:pStyle w:val="DSSECSBodyText"/>
      </w:pPr>
      <w:r>
        <w:t>T</w:t>
      </w:r>
      <w:r w:rsidR="003216B6" w:rsidRPr="00236AC7">
        <w:t xml:space="preserve">his option </w:t>
      </w:r>
      <w:r>
        <w:t xml:space="preserve">is used </w:t>
      </w:r>
      <w:r w:rsidR="003216B6" w:rsidRPr="00236AC7">
        <w:t>to recreate an IVP or UDP Extract holding file</w:t>
      </w:r>
      <w:r>
        <w:t>,</w:t>
      </w:r>
      <w:r w:rsidR="003216B6" w:rsidRPr="00236AC7">
        <w:t xml:space="preserve"> purged at the local site. </w:t>
      </w:r>
      <w:r w:rsidR="00F64659">
        <w:t xml:space="preserve">The user is </w:t>
      </w:r>
      <w:r w:rsidR="003216B6" w:rsidRPr="00236AC7">
        <w:t>prompted for the start and end dates. A</w:t>
      </w:r>
      <w:r w:rsidR="00F64659">
        <w:t>fterwards, a</w:t>
      </w:r>
      <w:r w:rsidR="003216B6" w:rsidRPr="00236AC7">
        <w:t xml:space="preserve"> background task </w:t>
      </w:r>
      <w:r w:rsidR="00F64659">
        <w:t xml:space="preserve">is </w:t>
      </w:r>
      <w:r w:rsidR="003216B6" w:rsidRPr="00236AC7">
        <w:t>launched. When th</w:t>
      </w:r>
      <w:r w:rsidR="00F64659">
        <w:t>e</w:t>
      </w:r>
      <w:r w:rsidR="003216B6" w:rsidRPr="00236AC7">
        <w:t xml:space="preserve"> task ends, it create</w:t>
      </w:r>
      <w:r w:rsidR="00F64659">
        <w:t>s</w:t>
      </w:r>
      <w:r w:rsidR="003216B6" w:rsidRPr="00236AC7">
        <w:t xml:space="preserve"> a confirmation message on </w:t>
      </w:r>
      <w:proofErr w:type="spellStart"/>
      <w:r w:rsidR="003216B6" w:rsidRPr="00236AC7">
        <w:t>MailMan</w:t>
      </w:r>
      <w:proofErr w:type="spellEnd"/>
      <w:r w:rsidR="003216B6" w:rsidRPr="00236AC7">
        <w:t>.</w:t>
      </w:r>
    </w:p>
    <w:p w:rsidR="003216B6" w:rsidRPr="00236AC7" w:rsidRDefault="003216B6" w:rsidP="00B44850">
      <w:pPr>
        <w:pStyle w:val="DSSECSBodyText"/>
      </w:pPr>
      <w:r w:rsidRPr="00236AC7">
        <w:t>The Recreate applies to the entire parent station.</w:t>
      </w:r>
    </w:p>
    <w:p w:rsidR="003216B6" w:rsidRPr="00236AC7" w:rsidRDefault="003216B6" w:rsidP="00B44850">
      <w:pPr>
        <w:pStyle w:val="DSSECSBodyText"/>
      </w:pPr>
      <w:r w:rsidRPr="00236AC7">
        <w:t xml:space="preserve">To recreate an IVP or UDP extract, </w:t>
      </w:r>
    </w:p>
    <w:p w:rsidR="003216B6" w:rsidRPr="00236AC7" w:rsidRDefault="003216B6" w:rsidP="00B44850">
      <w:pPr>
        <w:pStyle w:val="NumberedParagraph"/>
        <w:numPr>
          <w:ilvl w:val="0"/>
          <w:numId w:val="48"/>
        </w:numPr>
        <w:ind w:left="360"/>
      </w:pPr>
      <w:r w:rsidRPr="00236AC7">
        <w:t>Run the Purge for the desired date range.</w:t>
      </w:r>
    </w:p>
    <w:p w:rsidR="003216B6" w:rsidRPr="00236AC7" w:rsidRDefault="003216B6" w:rsidP="00B44850">
      <w:pPr>
        <w:pStyle w:val="Bullet2"/>
      </w:pPr>
      <w:r w:rsidRPr="00236AC7">
        <w:t>Dates can be entered as 10 15 08 or 10/15/08 or 10/15/2008.</w:t>
      </w:r>
    </w:p>
    <w:p w:rsidR="003216B6" w:rsidRPr="00236AC7" w:rsidRDefault="003216B6" w:rsidP="00B44850">
      <w:pPr>
        <w:pStyle w:val="NumberedParagraph"/>
      </w:pPr>
      <w:r w:rsidRPr="00236AC7">
        <w:t xml:space="preserve">Check </w:t>
      </w:r>
      <w:proofErr w:type="spellStart"/>
      <w:r w:rsidRPr="00236AC7">
        <w:t>MailMan</w:t>
      </w:r>
      <w:proofErr w:type="spellEnd"/>
      <w:r w:rsidR="00D274BB">
        <w:t>,</w:t>
      </w:r>
      <w:r w:rsidRPr="00236AC7">
        <w:t xml:space="preserve"> for a confirmation message </w:t>
      </w:r>
      <w:r w:rsidR="00D274BB">
        <w:t xml:space="preserve">regarding </w:t>
      </w:r>
      <w:r w:rsidRPr="00236AC7">
        <w:t xml:space="preserve">the </w:t>
      </w:r>
      <w:r w:rsidR="00D274BB">
        <w:t xml:space="preserve">successful completion of the </w:t>
      </w:r>
      <w:r w:rsidRPr="00236AC7">
        <w:t>Purge.</w:t>
      </w:r>
    </w:p>
    <w:p w:rsidR="003216B6" w:rsidRPr="00236AC7" w:rsidRDefault="003216B6" w:rsidP="00B44850">
      <w:pPr>
        <w:pStyle w:val="NumberedParagraph"/>
      </w:pPr>
      <w:r w:rsidRPr="00236AC7">
        <w:t>Run the Recreate for the same date range</w:t>
      </w:r>
      <w:r w:rsidR="00D274BB">
        <w:t>.</w:t>
      </w:r>
    </w:p>
    <w:p w:rsidR="003216B6" w:rsidRPr="00236AC7" w:rsidRDefault="003216B6" w:rsidP="00B44850">
      <w:pPr>
        <w:pStyle w:val="Bullet2"/>
      </w:pPr>
      <w:r w:rsidRPr="00236AC7">
        <w:t xml:space="preserve">If the Purge </w:t>
      </w:r>
      <w:r w:rsidR="00D274BB">
        <w:t xml:space="preserve">was not executed </w:t>
      </w:r>
      <w:r w:rsidRPr="00236AC7">
        <w:t>and data exists</w:t>
      </w:r>
      <w:r w:rsidR="00D274BB">
        <w:t>,</w:t>
      </w:r>
      <w:r w:rsidRPr="00236AC7">
        <w:t xml:space="preserve"> for the requested time period, </w:t>
      </w:r>
      <w:r w:rsidR="00D274BB">
        <w:t xml:space="preserve">the system </w:t>
      </w:r>
      <w:r w:rsidRPr="00236AC7">
        <w:t xml:space="preserve">will </w:t>
      </w:r>
      <w:r w:rsidR="00D274BB">
        <w:t>p</w:t>
      </w:r>
      <w:r w:rsidRPr="00236AC7">
        <w:t>rompt</w:t>
      </w:r>
      <w:r w:rsidR="00D274BB">
        <w:t xml:space="preserve"> the user </w:t>
      </w:r>
      <w:r w:rsidRPr="00236AC7">
        <w:t>to do so.</w:t>
      </w:r>
    </w:p>
    <w:p w:rsidR="003216B6" w:rsidRPr="00236AC7" w:rsidRDefault="003216B6" w:rsidP="00B44850">
      <w:pPr>
        <w:pStyle w:val="NumberedParagraph"/>
      </w:pPr>
      <w:r w:rsidRPr="00236AC7">
        <w:t xml:space="preserve">Check </w:t>
      </w:r>
      <w:proofErr w:type="spellStart"/>
      <w:r w:rsidRPr="00236AC7">
        <w:t>MailMan</w:t>
      </w:r>
      <w:proofErr w:type="spellEnd"/>
      <w:r w:rsidR="00D274BB">
        <w:t>,</w:t>
      </w:r>
      <w:r w:rsidRPr="00236AC7">
        <w:t xml:space="preserve"> for a confirmation message </w:t>
      </w:r>
      <w:r w:rsidR="00D274BB">
        <w:t xml:space="preserve">regarding the successful completion, of </w:t>
      </w:r>
      <w:r w:rsidRPr="00236AC7">
        <w:t>the Recreate</w:t>
      </w:r>
      <w:r w:rsidR="00D274BB">
        <w:t>.</w:t>
      </w:r>
    </w:p>
    <w:p w:rsidR="003216B6" w:rsidRPr="00236AC7" w:rsidRDefault="003216B6" w:rsidP="00B44850">
      <w:pPr>
        <w:pStyle w:val="NumberedParagraph"/>
      </w:pPr>
      <w:r w:rsidRPr="00236AC7">
        <w:t>Run the IVP or UDP Extract.</w:t>
      </w:r>
    </w:p>
    <w:p w:rsidR="003216B6" w:rsidRPr="00236AC7" w:rsidRDefault="003216B6" w:rsidP="00B44850">
      <w:pPr>
        <w:pStyle w:val="NumberedParagraph"/>
      </w:pPr>
      <w:r w:rsidRPr="00236AC7">
        <w:t>Compare the record count</w:t>
      </w:r>
      <w:r w:rsidR="00D274BB">
        <w:t>,</w:t>
      </w:r>
      <w:r w:rsidRPr="00236AC7">
        <w:t xml:space="preserve"> from the recreated extract to the record count of the original extract. The counts should be close but may be slightly different</w:t>
      </w:r>
      <w:r w:rsidR="00D274BB">
        <w:t>,</w:t>
      </w:r>
      <w:r w:rsidRPr="00236AC7">
        <w:t xml:space="preserve"> due to timing issues. </w:t>
      </w:r>
    </w:p>
    <w:p w:rsidR="003216B6" w:rsidRPr="00236AC7" w:rsidRDefault="003216B6" w:rsidP="00B44850">
      <w:pPr>
        <w:pStyle w:val="DSSECSBodyText"/>
      </w:pPr>
      <w:r w:rsidRPr="00236AC7">
        <w:t>An example of the steps to Recreate Extract Holding Files follows:</w:t>
      </w:r>
    </w:p>
    <w:p w:rsidR="00D14411" w:rsidRDefault="00D14411" w:rsidP="00D14411">
      <w:pPr>
        <w:pStyle w:val="Steps"/>
        <w:pBdr>
          <w:top w:val="single" w:sz="4" w:space="1" w:color="auto"/>
          <w:left w:val="single" w:sz="4" w:space="4" w:color="auto"/>
          <w:bottom w:val="single" w:sz="4" w:space="1" w:color="auto"/>
          <w:right w:val="single" w:sz="4" w:space="4" w:color="auto"/>
        </w:pBdr>
      </w:pPr>
    </w:p>
    <w:p w:rsidR="003216B6" w:rsidRPr="004316D9" w:rsidRDefault="003216B6" w:rsidP="00D14411">
      <w:pPr>
        <w:pStyle w:val="Steps"/>
        <w:pBdr>
          <w:top w:val="single" w:sz="4" w:space="1" w:color="auto"/>
          <w:left w:val="single" w:sz="4" w:space="4" w:color="auto"/>
          <w:bottom w:val="single" w:sz="4" w:space="1" w:color="auto"/>
          <w:right w:val="single" w:sz="4" w:space="4" w:color="auto"/>
        </w:pBdr>
      </w:pPr>
      <w:r w:rsidRPr="004316D9">
        <w:t xml:space="preserve">Select Transmission Management Option: </w:t>
      </w:r>
      <w:proofErr w:type="gramStart"/>
      <w:r w:rsidRPr="004316D9">
        <w:t>Q  Recreate</w:t>
      </w:r>
      <w:proofErr w:type="gramEnd"/>
      <w:r w:rsidRPr="004316D9">
        <w:t xml:space="preserve"> Extract Holding Files</w:t>
      </w:r>
    </w:p>
    <w:p w:rsidR="003216B6" w:rsidRPr="004316D9" w:rsidRDefault="003216B6" w:rsidP="00D14411">
      <w:pPr>
        <w:pStyle w:val="Steps"/>
        <w:pBdr>
          <w:top w:val="single" w:sz="4" w:space="1" w:color="auto"/>
          <w:left w:val="single" w:sz="4" w:space="4" w:color="auto"/>
          <w:bottom w:val="single" w:sz="4" w:space="1" w:color="auto"/>
          <w:right w:val="single" w:sz="4" w:space="4" w:color="auto"/>
        </w:pBdr>
      </w:pPr>
    </w:p>
    <w:p w:rsidR="003216B6" w:rsidRPr="004316D9" w:rsidRDefault="003216B6" w:rsidP="00D14411">
      <w:pPr>
        <w:pStyle w:val="Steps"/>
        <w:pBdr>
          <w:top w:val="single" w:sz="4" w:space="1" w:color="auto"/>
          <w:left w:val="single" w:sz="4" w:space="4" w:color="auto"/>
          <w:bottom w:val="single" w:sz="4" w:space="1" w:color="auto"/>
          <w:right w:val="single" w:sz="4" w:space="4" w:color="auto"/>
        </w:pBdr>
      </w:pPr>
    </w:p>
    <w:p w:rsidR="003216B6" w:rsidRPr="004316D9" w:rsidRDefault="003216B6" w:rsidP="00D14411">
      <w:pPr>
        <w:pStyle w:val="Steps"/>
        <w:pBdr>
          <w:top w:val="single" w:sz="4" w:space="1" w:color="auto"/>
          <w:left w:val="single" w:sz="4" w:space="4" w:color="auto"/>
          <w:bottom w:val="single" w:sz="4" w:space="1" w:color="auto"/>
          <w:right w:val="single" w:sz="4" w:space="4" w:color="auto"/>
        </w:pBdr>
      </w:pPr>
      <w:r w:rsidRPr="004316D9">
        <w:t xml:space="preserve">   I     Recreate IVP Extract Holding File (#728.113)</w:t>
      </w:r>
    </w:p>
    <w:p w:rsidR="003216B6" w:rsidRPr="004316D9" w:rsidRDefault="003216B6" w:rsidP="00D14411">
      <w:pPr>
        <w:pStyle w:val="Steps"/>
        <w:pBdr>
          <w:top w:val="single" w:sz="4" w:space="1" w:color="auto"/>
          <w:left w:val="single" w:sz="4" w:space="4" w:color="auto"/>
          <w:bottom w:val="single" w:sz="4" w:space="1" w:color="auto"/>
          <w:right w:val="single" w:sz="4" w:space="4" w:color="auto"/>
        </w:pBdr>
      </w:pPr>
      <w:r w:rsidRPr="004316D9">
        <w:t xml:space="preserve">   U     Recreate UDP Extract Holding File (#728.904)</w:t>
      </w:r>
    </w:p>
    <w:p w:rsidR="003216B6" w:rsidRPr="004316D9" w:rsidRDefault="003216B6" w:rsidP="00D14411">
      <w:pPr>
        <w:pStyle w:val="Steps"/>
        <w:pBdr>
          <w:top w:val="single" w:sz="4" w:space="1" w:color="auto"/>
          <w:left w:val="single" w:sz="4" w:space="4" w:color="auto"/>
          <w:bottom w:val="single" w:sz="4" w:space="1" w:color="auto"/>
          <w:right w:val="single" w:sz="4" w:space="4" w:color="auto"/>
        </w:pBdr>
      </w:pPr>
    </w:p>
    <w:p w:rsidR="003216B6" w:rsidRPr="004316D9" w:rsidRDefault="003216B6" w:rsidP="00D14411">
      <w:pPr>
        <w:pStyle w:val="Steps"/>
        <w:pBdr>
          <w:top w:val="single" w:sz="4" w:space="1" w:color="auto"/>
          <w:left w:val="single" w:sz="4" w:space="4" w:color="auto"/>
          <w:bottom w:val="single" w:sz="4" w:space="1" w:color="auto"/>
          <w:right w:val="single" w:sz="4" w:space="4" w:color="auto"/>
        </w:pBdr>
      </w:pPr>
      <w:r w:rsidRPr="004316D9">
        <w:t xml:space="preserve">Select Recreate Extract Holding Files Option: </w:t>
      </w:r>
      <w:proofErr w:type="gramStart"/>
      <w:r w:rsidRPr="004316D9">
        <w:t>I  Recreate</w:t>
      </w:r>
      <w:proofErr w:type="gramEnd"/>
      <w:r w:rsidRPr="004316D9">
        <w:t xml:space="preserve"> IVP Extract Holding File (#728.113)</w:t>
      </w:r>
    </w:p>
    <w:p w:rsidR="003216B6" w:rsidRPr="004316D9" w:rsidRDefault="003216B6" w:rsidP="00D14411">
      <w:pPr>
        <w:pStyle w:val="Steps"/>
        <w:pBdr>
          <w:top w:val="single" w:sz="4" w:space="1" w:color="auto"/>
          <w:left w:val="single" w:sz="4" w:space="4" w:color="auto"/>
          <w:bottom w:val="single" w:sz="4" w:space="1" w:color="auto"/>
          <w:right w:val="single" w:sz="4" w:space="4" w:color="auto"/>
        </w:pBdr>
      </w:pPr>
      <w:r w:rsidRPr="004316D9">
        <w:t>Enter Start Date:  2 1 07</w:t>
      </w:r>
    </w:p>
    <w:p w:rsidR="003216B6" w:rsidRPr="004316D9" w:rsidRDefault="003216B6" w:rsidP="00D14411">
      <w:pPr>
        <w:pStyle w:val="Steps"/>
        <w:pBdr>
          <w:top w:val="single" w:sz="4" w:space="1" w:color="auto"/>
          <w:left w:val="single" w:sz="4" w:space="4" w:color="auto"/>
          <w:bottom w:val="single" w:sz="4" w:space="1" w:color="auto"/>
          <w:right w:val="single" w:sz="4" w:space="4" w:color="auto"/>
        </w:pBdr>
      </w:pPr>
      <w:r w:rsidRPr="004316D9">
        <w:t>Enter Stop Date:  2 1 07</w:t>
      </w:r>
    </w:p>
    <w:p w:rsidR="003216B6" w:rsidRPr="004316D9" w:rsidRDefault="003216B6" w:rsidP="00D14411">
      <w:pPr>
        <w:pStyle w:val="Steps"/>
        <w:pBdr>
          <w:top w:val="single" w:sz="4" w:space="1" w:color="auto"/>
          <w:left w:val="single" w:sz="4" w:space="4" w:color="auto"/>
          <w:bottom w:val="single" w:sz="4" w:space="1" w:color="auto"/>
          <w:right w:val="single" w:sz="4" w:space="4" w:color="auto"/>
        </w:pBdr>
      </w:pPr>
      <w:r w:rsidRPr="004316D9">
        <w:t>Requested Start Time: NOW// (SEP 09, 2008@13:31:43)</w:t>
      </w:r>
    </w:p>
    <w:p w:rsidR="003216B6" w:rsidRPr="004316D9" w:rsidRDefault="003216B6" w:rsidP="00D14411">
      <w:pPr>
        <w:pStyle w:val="Steps"/>
        <w:pBdr>
          <w:top w:val="single" w:sz="4" w:space="1" w:color="auto"/>
          <w:left w:val="single" w:sz="4" w:space="4" w:color="auto"/>
          <w:bottom w:val="single" w:sz="4" w:space="1" w:color="auto"/>
          <w:right w:val="single" w:sz="4" w:space="4" w:color="auto"/>
        </w:pBdr>
      </w:pPr>
      <w:r w:rsidRPr="004316D9">
        <w:t>Request queued as Task #155353</w:t>
      </w:r>
    </w:p>
    <w:p w:rsidR="003216B6" w:rsidRPr="004316D9" w:rsidRDefault="003216B6" w:rsidP="00D14411">
      <w:pPr>
        <w:pStyle w:val="Steps"/>
        <w:pBdr>
          <w:top w:val="single" w:sz="4" w:space="1" w:color="auto"/>
          <w:left w:val="single" w:sz="4" w:space="4" w:color="auto"/>
          <w:bottom w:val="single" w:sz="4" w:space="1" w:color="auto"/>
          <w:right w:val="single" w:sz="4" w:space="4" w:color="auto"/>
        </w:pBdr>
      </w:pPr>
      <w:r w:rsidRPr="004316D9">
        <w:lastRenderedPageBreak/>
        <w:t>Requested End Time: NOW// (OCT 21, 2008@15:04:37)</w:t>
      </w:r>
    </w:p>
    <w:p w:rsidR="003216B6" w:rsidRDefault="003216B6" w:rsidP="00D14411">
      <w:pPr>
        <w:pStyle w:val="Steps"/>
        <w:pBdr>
          <w:top w:val="single" w:sz="4" w:space="1" w:color="auto"/>
          <w:left w:val="single" w:sz="4" w:space="4" w:color="auto"/>
          <w:bottom w:val="single" w:sz="4" w:space="1" w:color="auto"/>
          <w:right w:val="single" w:sz="4" w:space="4" w:color="auto"/>
        </w:pBdr>
      </w:pPr>
      <w:r w:rsidRPr="004316D9">
        <w:t>Request queued as Task #2607</w:t>
      </w:r>
    </w:p>
    <w:p w:rsidR="003216B6" w:rsidRDefault="003216B6" w:rsidP="00D14411">
      <w:pPr>
        <w:pStyle w:val="Steps"/>
        <w:pBdr>
          <w:top w:val="single" w:sz="4" w:space="1" w:color="auto"/>
          <w:left w:val="single" w:sz="4" w:space="4" w:color="auto"/>
          <w:bottom w:val="single" w:sz="4" w:space="1" w:color="auto"/>
          <w:right w:val="single" w:sz="4" w:space="4" w:color="auto"/>
        </w:pBdr>
      </w:pPr>
    </w:p>
    <w:p w:rsidR="003216B6" w:rsidRPr="00236AC7" w:rsidRDefault="003216B6" w:rsidP="00B44850">
      <w:pPr>
        <w:pStyle w:val="DSSECSBodyText"/>
        <w:rPr>
          <w:rFonts w:cs="Arial"/>
        </w:rPr>
      </w:pPr>
      <w:r w:rsidRPr="00236AC7">
        <w:rPr>
          <w:rFonts w:cs="Arial"/>
        </w:rPr>
        <w:t xml:space="preserve">When the Recreate </w:t>
      </w:r>
      <w:r w:rsidR="00D274BB">
        <w:rPr>
          <w:rFonts w:cs="Arial"/>
        </w:rPr>
        <w:t xml:space="preserve">has </w:t>
      </w:r>
      <w:r w:rsidRPr="00236AC7">
        <w:rPr>
          <w:rFonts w:cs="Arial"/>
        </w:rPr>
        <w:t>complete</w:t>
      </w:r>
      <w:r w:rsidR="00D274BB">
        <w:rPr>
          <w:rFonts w:cs="Arial"/>
        </w:rPr>
        <w:t>d</w:t>
      </w:r>
      <w:r w:rsidRPr="00236AC7">
        <w:rPr>
          <w:rFonts w:cs="Arial"/>
        </w:rPr>
        <w:t xml:space="preserve">, a </w:t>
      </w:r>
      <w:proofErr w:type="spellStart"/>
      <w:r w:rsidRPr="00236AC7">
        <w:rPr>
          <w:rFonts w:cs="Arial"/>
        </w:rPr>
        <w:t>MailMan</w:t>
      </w:r>
      <w:proofErr w:type="spellEnd"/>
      <w:r w:rsidRPr="00236AC7">
        <w:rPr>
          <w:rFonts w:cs="Arial"/>
        </w:rPr>
        <w:t xml:space="preserve"> message</w:t>
      </w:r>
      <w:r w:rsidR="00D274BB">
        <w:rPr>
          <w:rFonts w:cs="Arial"/>
        </w:rPr>
        <w:t>,</w:t>
      </w:r>
      <w:r w:rsidRPr="00236AC7">
        <w:rPr>
          <w:rFonts w:cs="Arial"/>
        </w:rPr>
        <w:t xml:space="preserve"> will be sent to </w:t>
      </w:r>
      <w:r w:rsidR="00D274BB">
        <w:rPr>
          <w:rFonts w:cs="Arial"/>
        </w:rPr>
        <w:t>the user</w:t>
      </w:r>
      <w:r w:rsidRPr="00236AC7">
        <w:rPr>
          <w:rFonts w:cs="Arial"/>
        </w:rPr>
        <w:t>. To view the message, type “</w:t>
      </w:r>
      <w:proofErr w:type="spellStart"/>
      <w:r w:rsidRPr="00236AC7">
        <w:rPr>
          <w:rFonts w:cs="Arial"/>
        </w:rPr>
        <w:t>MailMan</w:t>
      </w:r>
      <w:proofErr w:type="spellEnd"/>
      <w:r w:rsidRPr="00236AC7">
        <w:rPr>
          <w:rFonts w:cs="Arial"/>
        </w:rPr>
        <w:t xml:space="preserve"> Menu”</w:t>
      </w:r>
      <w:r w:rsidR="00D274BB">
        <w:rPr>
          <w:rFonts w:cs="Arial"/>
        </w:rPr>
        <w:t>,</w:t>
      </w:r>
      <w:r w:rsidRPr="00236AC7">
        <w:rPr>
          <w:rFonts w:cs="Arial"/>
        </w:rPr>
        <w:t xml:space="preserve"> at the Transmission Management Option prompt as shown in the steps below:</w:t>
      </w:r>
    </w:p>
    <w:p w:rsidR="00D14411" w:rsidRDefault="00D14411" w:rsidP="00D14411">
      <w:pPr>
        <w:pStyle w:val="Steps"/>
        <w:pBdr>
          <w:top w:val="single" w:sz="4" w:space="1" w:color="auto"/>
          <w:left w:val="single" w:sz="4" w:space="4" w:color="auto"/>
          <w:bottom w:val="single" w:sz="4" w:space="1" w:color="auto"/>
          <w:right w:val="single" w:sz="4" w:space="4" w:color="auto"/>
        </w:pBdr>
      </w:pPr>
    </w:p>
    <w:p w:rsidR="003216B6" w:rsidRDefault="003216B6" w:rsidP="00D14411">
      <w:pPr>
        <w:pStyle w:val="Steps"/>
        <w:pBdr>
          <w:top w:val="single" w:sz="4" w:space="1" w:color="auto"/>
          <w:left w:val="single" w:sz="4" w:space="4" w:color="auto"/>
          <w:bottom w:val="single" w:sz="4" w:space="1" w:color="auto"/>
          <w:right w:val="single" w:sz="4" w:space="4" w:color="auto"/>
        </w:pBdr>
      </w:pPr>
      <w:r>
        <w:t>Select Transmission Management Option: Mailman Menu</w:t>
      </w:r>
    </w:p>
    <w:p w:rsidR="003216B6" w:rsidRDefault="003216B6" w:rsidP="00D14411">
      <w:pPr>
        <w:pStyle w:val="Steps"/>
        <w:pBdr>
          <w:top w:val="single" w:sz="4" w:space="1" w:color="auto"/>
          <w:left w:val="single" w:sz="4" w:space="4" w:color="auto"/>
          <w:bottom w:val="single" w:sz="4" w:space="1" w:color="auto"/>
          <w:right w:val="single" w:sz="4" w:space="4" w:color="auto"/>
        </w:pBdr>
      </w:pPr>
    </w:p>
    <w:p w:rsidR="003216B6" w:rsidRDefault="003216B6" w:rsidP="00D14411">
      <w:pPr>
        <w:pStyle w:val="Steps"/>
        <w:pBdr>
          <w:top w:val="single" w:sz="4" w:space="1" w:color="auto"/>
          <w:left w:val="single" w:sz="4" w:space="4" w:color="auto"/>
          <w:bottom w:val="single" w:sz="4" w:space="1" w:color="auto"/>
          <w:right w:val="single" w:sz="4" w:space="4" w:color="auto"/>
        </w:pBdr>
      </w:pPr>
      <w:r>
        <w:t xml:space="preserve">VA </w:t>
      </w:r>
      <w:proofErr w:type="spellStart"/>
      <w:r>
        <w:t>MailMan</w:t>
      </w:r>
      <w:proofErr w:type="spellEnd"/>
      <w:r>
        <w:t xml:space="preserve"> 8.0 service for XXXX.XXXX@VISTA.XXXX.XXXX.MED.VA.GOV</w:t>
      </w:r>
    </w:p>
    <w:p w:rsidR="003216B6" w:rsidRDefault="003216B6" w:rsidP="00D14411">
      <w:pPr>
        <w:pStyle w:val="Steps"/>
        <w:pBdr>
          <w:top w:val="single" w:sz="4" w:space="1" w:color="auto"/>
          <w:left w:val="single" w:sz="4" w:space="4" w:color="auto"/>
          <w:bottom w:val="single" w:sz="4" w:space="1" w:color="auto"/>
          <w:right w:val="single" w:sz="4" w:space="4" w:color="auto"/>
        </w:pBdr>
      </w:pPr>
      <w:r>
        <w:t xml:space="preserve">You last used </w:t>
      </w:r>
      <w:proofErr w:type="spellStart"/>
      <w:r>
        <w:t>MailMan</w:t>
      </w:r>
      <w:proofErr w:type="spellEnd"/>
      <w:r>
        <w:t>: 10/28/08@15:00</w:t>
      </w:r>
    </w:p>
    <w:p w:rsidR="003216B6" w:rsidRDefault="003216B6" w:rsidP="00D14411">
      <w:pPr>
        <w:pStyle w:val="Steps"/>
        <w:pBdr>
          <w:top w:val="single" w:sz="4" w:space="1" w:color="auto"/>
          <w:left w:val="single" w:sz="4" w:space="4" w:color="auto"/>
          <w:bottom w:val="single" w:sz="4" w:space="1" w:color="auto"/>
          <w:right w:val="single" w:sz="4" w:space="4" w:color="auto"/>
        </w:pBdr>
      </w:pPr>
      <w:r>
        <w:t>You have 1 new message.  (Last arrival:10/28/2008@15:05)</w:t>
      </w:r>
    </w:p>
    <w:p w:rsidR="003216B6" w:rsidRDefault="003216B6" w:rsidP="00D14411">
      <w:pPr>
        <w:pStyle w:val="Steps"/>
        <w:pBdr>
          <w:top w:val="single" w:sz="4" w:space="1" w:color="auto"/>
          <w:left w:val="single" w:sz="4" w:space="4" w:color="auto"/>
          <w:bottom w:val="single" w:sz="4" w:space="1" w:color="auto"/>
          <w:right w:val="single" w:sz="4" w:space="4" w:color="auto"/>
        </w:pBdr>
      </w:pPr>
    </w:p>
    <w:p w:rsidR="003216B6" w:rsidRDefault="003216B6" w:rsidP="00D14411">
      <w:pPr>
        <w:pStyle w:val="Steps"/>
        <w:pBdr>
          <w:top w:val="single" w:sz="4" w:space="1" w:color="auto"/>
          <w:left w:val="single" w:sz="4" w:space="4" w:color="auto"/>
          <w:bottom w:val="single" w:sz="4" w:space="1" w:color="auto"/>
          <w:right w:val="single" w:sz="4" w:space="4" w:color="auto"/>
        </w:pBdr>
      </w:pPr>
    </w:p>
    <w:p w:rsidR="003216B6" w:rsidRDefault="003216B6" w:rsidP="00D14411">
      <w:pPr>
        <w:pStyle w:val="Steps"/>
        <w:pBdr>
          <w:top w:val="single" w:sz="4" w:space="1" w:color="auto"/>
          <w:left w:val="single" w:sz="4" w:space="4" w:color="auto"/>
          <w:bottom w:val="single" w:sz="4" w:space="1" w:color="auto"/>
          <w:right w:val="single" w:sz="4" w:space="4" w:color="auto"/>
        </w:pBdr>
      </w:pPr>
      <w:r>
        <w:t xml:space="preserve">   NML   New Messages and Responses</w:t>
      </w:r>
    </w:p>
    <w:p w:rsidR="003216B6" w:rsidRDefault="003216B6" w:rsidP="00D14411">
      <w:pPr>
        <w:pStyle w:val="Steps"/>
        <w:pBdr>
          <w:top w:val="single" w:sz="4" w:space="1" w:color="auto"/>
          <w:left w:val="single" w:sz="4" w:space="4" w:color="auto"/>
          <w:bottom w:val="single" w:sz="4" w:space="1" w:color="auto"/>
          <w:right w:val="single" w:sz="4" w:space="4" w:color="auto"/>
        </w:pBdr>
      </w:pPr>
      <w:r>
        <w:t xml:space="preserve">   RML   Read/Manage Messages</w:t>
      </w:r>
    </w:p>
    <w:p w:rsidR="003216B6" w:rsidRDefault="003216B6" w:rsidP="00D14411">
      <w:pPr>
        <w:pStyle w:val="Steps"/>
        <w:pBdr>
          <w:top w:val="single" w:sz="4" w:space="1" w:color="auto"/>
          <w:left w:val="single" w:sz="4" w:space="4" w:color="auto"/>
          <w:bottom w:val="single" w:sz="4" w:space="1" w:color="auto"/>
          <w:right w:val="single" w:sz="4" w:space="4" w:color="auto"/>
        </w:pBdr>
      </w:pPr>
      <w:r>
        <w:t xml:space="preserve">   SML   Send a Message</w:t>
      </w:r>
    </w:p>
    <w:p w:rsidR="003216B6" w:rsidRDefault="003216B6" w:rsidP="00D14411">
      <w:pPr>
        <w:pStyle w:val="Steps"/>
        <w:pBdr>
          <w:top w:val="single" w:sz="4" w:space="1" w:color="auto"/>
          <w:left w:val="single" w:sz="4" w:space="4" w:color="auto"/>
          <w:bottom w:val="single" w:sz="4" w:space="1" w:color="auto"/>
          <w:right w:val="single" w:sz="4" w:space="4" w:color="auto"/>
        </w:pBdr>
      </w:pPr>
      <w:r>
        <w:t xml:space="preserve">         Query/Search for Messages</w:t>
      </w:r>
    </w:p>
    <w:p w:rsidR="003216B6" w:rsidRDefault="003216B6" w:rsidP="00D14411">
      <w:pPr>
        <w:pStyle w:val="Steps"/>
        <w:pBdr>
          <w:top w:val="single" w:sz="4" w:space="1" w:color="auto"/>
          <w:left w:val="single" w:sz="4" w:space="4" w:color="auto"/>
          <w:bottom w:val="single" w:sz="4" w:space="1" w:color="auto"/>
          <w:right w:val="single" w:sz="4" w:space="4" w:color="auto"/>
        </w:pBdr>
      </w:pPr>
      <w:r>
        <w:t xml:space="preserve">   AML   Become a Surrogate (SHARED</w:t>
      </w:r>
      <w:proofErr w:type="gramStart"/>
      <w:r>
        <w:t>,MAIL</w:t>
      </w:r>
      <w:proofErr w:type="gramEnd"/>
      <w:r>
        <w:t xml:space="preserve"> or Other)</w:t>
      </w:r>
    </w:p>
    <w:p w:rsidR="003216B6" w:rsidRDefault="003216B6" w:rsidP="00D14411">
      <w:pPr>
        <w:pStyle w:val="Steps"/>
        <w:pBdr>
          <w:top w:val="single" w:sz="4" w:space="1" w:color="auto"/>
          <w:left w:val="single" w:sz="4" w:space="4" w:color="auto"/>
          <w:bottom w:val="single" w:sz="4" w:space="1" w:color="auto"/>
          <w:right w:val="single" w:sz="4" w:space="4" w:color="auto"/>
        </w:pBdr>
      </w:pPr>
      <w:r>
        <w:t xml:space="preserve">         Personal </w:t>
      </w:r>
      <w:proofErr w:type="gramStart"/>
      <w:r>
        <w:t>Preferences ...</w:t>
      </w:r>
      <w:proofErr w:type="gramEnd"/>
    </w:p>
    <w:p w:rsidR="003216B6" w:rsidRDefault="003216B6" w:rsidP="00D14411">
      <w:pPr>
        <w:pStyle w:val="Steps"/>
        <w:pBdr>
          <w:top w:val="single" w:sz="4" w:space="1" w:color="auto"/>
          <w:left w:val="single" w:sz="4" w:space="4" w:color="auto"/>
          <w:bottom w:val="single" w:sz="4" w:space="1" w:color="auto"/>
          <w:right w:val="single" w:sz="4" w:space="4" w:color="auto"/>
        </w:pBdr>
      </w:pPr>
      <w:r>
        <w:t xml:space="preserve">         Other </w:t>
      </w:r>
      <w:proofErr w:type="spellStart"/>
      <w:r>
        <w:t>MailMan</w:t>
      </w:r>
      <w:proofErr w:type="spellEnd"/>
      <w:r>
        <w:t xml:space="preserve"> </w:t>
      </w:r>
      <w:proofErr w:type="gramStart"/>
      <w:r>
        <w:t>Functions ...</w:t>
      </w:r>
      <w:proofErr w:type="gramEnd"/>
    </w:p>
    <w:p w:rsidR="003216B6" w:rsidRDefault="003216B6" w:rsidP="00D14411">
      <w:pPr>
        <w:pStyle w:val="Steps"/>
        <w:pBdr>
          <w:top w:val="single" w:sz="4" w:space="1" w:color="auto"/>
          <w:left w:val="single" w:sz="4" w:space="4" w:color="auto"/>
          <w:bottom w:val="single" w:sz="4" w:space="1" w:color="auto"/>
          <w:right w:val="single" w:sz="4" w:space="4" w:color="auto"/>
        </w:pBdr>
      </w:pPr>
      <w:r>
        <w:t xml:space="preserve">         Help (User/Group </w:t>
      </w:r>
      <w:proofErr w:type="gramStart"/>
      <w:r>
        <w:t>Info.,</w:t>
      </w:r>
      <w:proofErr w:type="gramEnd"/>
      <w:r>
        <w:t xml:space="preserve"> etc.) ...</w:t>
      </w:r>
    </w:p>
    <w:p w:rsidR="003216B6" w:rsidRDefault="003216B6" w:rsidP="00D14411">
      <w:pPr>
        <w:pStyle w:val="Steps"/>
        <w:pBdr>
          <w:top w:val="single" w:sz="4" w:space="1" w:color="auto"/>
          <w:left w:val="single" w:sz="4" w:space="4" w:color="auto"/>
          <w:bottom w:val="single" w:sz="4" w:space="1" w:color="auto"/>
          <w:right w:val="single" w:sz="4" w:space="4" w:color="auto"/>
        </w:pBdr>
      </w:pPr>
    </w:p>
    <w:p w:rsidR="003216B6" w:rsidRDefault="003216B6" w:rsidP="00D14411">
      <w:pPr>
        <w:pStyle w:val="Steps"/>
        <w:pBdr>
          <w:top w:val="single" w:sz="4" w:space="1" w:color="auto"/>
          <w:left w:val="single" w:sz="4" w:space="4" w:color="auto"/>
          <w:bottom w:val="single" w:sz="4" w:space="1" w:color="auto"/>
          <w:right w:val="single" w:sz="4" w:space="4" w:color="auto"/>
        </w:pBdr>
      </w:pPr>
      <w:r>
        <w:t xml:space="preserve">Select </w:t>
      </w:r>
      <w:proofErr w:type="spellStart"/>
      <w:r>
        <w:t>MailMan</w:t>
      </w:r>
      <w:proofErr w:type="spellEnd"/>
      <w:r>
        <w:t xml:space="preserve"> Menu Option: </w:t>
      </w:r>
      <w:proofErr w:type="gramStart"/>
      <w:r>
        <w:t>N  New</w:t>
      </w:r>
      <w:proofErr w:type="gramEnd"/>
      <w:r>
        <w:t xml:space="preserve"> Messages and Responses</w:t>
      </w:r>
    </w:p>
    <w:p w:rsidR="00D14411" w:rsidRDefault="00D14411" w:rsidP="00D14411">
      <w:pPr>
        <w:pStyle w:val="Steps"/>
        <w:pBdr>
          <w:top w:val="single" w:sz="4" w:space="1" w:color="auto"/>
          <w:left w:val="single" w:sz="4" w:space="4" w:color="auto"/>
          <w:bottom w:val="single" w:sz="4" w:space="1" w:color="auto"/>
          <w:right w:val="single" w:sz="4" w:space="4" w:color="auto"/>
        </w:pBdr>
      </w:pPr>
    </w:p>
    <w:p w:rsidR="003216B6" w:rsidRPr="00236AC7" w:rsidRDefault="00D274BB" w:rsidP="00B44850">
      <w:pPr>
        <w:pStyle w:val="DSSECSBodyText"/>
        <w:rPr>
          <w:rFonts w:cs="Arial"/>
        </w:rPr>
      </w:pPr>
      <w:r>
        <w:rPr>
          <w:rFonts w:cs="Arial"/>
        </w:rPr>
        <w:t xml:space="preserve">A </w:t>
      </w:r>
      <w:r w:rsidR="003216B6" w:rsidRPr="00236AC7">
        <w:rPr>
          <w:rFonts w:cs="Arial"/>
        </w:rPr>
        <w:t>confirmation message similar to the following example</w:t>
      </w:r>
      <w:r w:rsidR="00097D98">
        <w:rPr>
          <w:rFonts w:cs="Arial"/>
        </w:rPr>
        <w:t xml:space="preserve"> w</w:t>
      </w:r>
      <w:r>
        <w:rPr>
          <w:rFonts w:cs="Arial"/>
        </w:rPr>
        <w:t>ill be sent to the user</w:t>
      </w:r>
      <w:r w:rsidR="003216B6" w:rsidRPr="00236AC7">
        <w:rPr>
          <w:rFonts w:cs="Arial"/>
        </w:rPr>
        <w:t>:</w:t>
      </w:r>
    </w:p>
    <w:p w:rsidR="003216B6" w:rsidRPr="00F22177" w:rsidRDefault="003216B6" w:rsidP="00F22177">
      <w:pPr>
        <w:pStyle w:val="FigureCaption"/>
      </w:pPr>
      <w:bookmarkStart w:id="6476" w:name="_Toc454958615"/>
      <w:bookmarkStart w:id="6477" w:name="_Toc463615321"/>
      <w:r w:rsidRPr="00F22177">
        <w:t>Example: Confirmation Message for Recreate</w:t>
      </w:r>
      <w:bookmarkEnd w:id="6476"/>
      <w:bookmarkEnd w:id="6477"/>
    </w:p>
    <w:p w:rsidR="003216B6" w:rsidRDefault="003216B6" w:rsidP="00B44850">
      <w:pPr>
        <w:pStyle w:val="Figure"/>
      </w:pPr>
      <w:r w:rsidRPr="00293718">
        <w:rPr>
          <w:noProof/>
        </w:rPr>
        <w:drawing>
          <wp:inline distT="0" distB="0" distL="0" distR="0" wp14:anchorId="58E37AB5" wp14:editId="29E74E71">
            <wp:extent cx="5629275" cy="1571625"/>
            <wp:effectExtent l="19050" t="19050" r="28575" b="28575"/>
            <wp:docPr id="229" name="Picture 229" descr="Screen capture of an Example of Confirmation Message for Recreate" title="Confirmation Message for Re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 of Confirmation Message for Recreate.png"/>
                    <pic:cNvPicPr/>
                  </pic:nvPicPr>
                  <pic:blipFill rotWithShape="1">
                    <a:blip r:embed="rId188">
                      <a:extLst>
                        <a:ext uri="{28A0092B-C50C-407E-A947-70E740481C1C}">
                          <a14:useLocalDpi xmlns:a14="http://schemas.microsoft.com/office/drawing/2010/main" val="0"/>
                        </a:ext>
                      </a:extLst>
                    </a:blip>
                    <a:srcRect t="62156"/>
                    <a:stretch/>
                  </pic:blipFill>
                  <pic:spPr bwMode="auto">
                    <a:xfrm>
                      <a:off x="0" y="0"/>
                      <a:ext cx="5629275" cy="15716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4411" w:rsidRDefault="00D14411" w:rsidP="00B44850">
      <w:pPr>
        <w:pStyle w:val="DSSECSBodyText"/>
      </w:pPr>
    </w:p>
    <w:p w:rsidR="002C610D" w:rsidRDefault="002C610D" w:rsidP="00B44850">
      <w:pPr>
        <w:pStyle w:val="DSSECSBodyText"/>
        <w:sectPr w:rsidR="002C610D" w:rsidSect="006E1127">
          <w:pgSz w:w="12240" w:h="15840" w:code="1"/>
          <w:pgMar w:top="1440" w:right="1440" w:bottom="1440" w:left="1440" w:header="720" w:footer="504" w:gutter="0"/>
          <w:cols w:space="720"/>
          <w:docGrid w:linePitch="360"/>
        </w:sectPr>
      </w:pPr>
    </w:p>
    <w:p w:rsidR="00D274BB" w:rsidRPr="00F22177" w:rsidRDefault="003216B6" w:rsidP="00B44850">
      <w:pPr>
        <w:pStyle w:val="Heading1"/>
      </w:pPr>
      <w:bookmarkStart w:id="6478" w:name="_Toc454958465"/>
      <w:bookmarkStart w:id="6479" w:name="_Toc459041199"/>
      <w:bookmarkStart w:id="6480" w:name="_Toc459043750"/>
      <w:r w:rsidRPr="00F22177">
        <w:lastRenderedPageBreak/>
        <w:t>Troubleshooting</w:t>
      </w:r>
      <w:bookmarkEnd w:id="6478"/>
      <w:bookmarkEnd w:id="6479"/>
      <w:bookmarkEnd w:id="6480"/>
    </w:p>
    <w:p w:rsidR="003216B6" w:rsidRPr="00F22177" w:rsidRDefault="003216B6" w:rsidP="00B44850">
      <w:pPr>
        <w:pStyle w:val="Heading2"/>
      </w:pPr>
      <w:bookmarkStart w:id="6481" w:name="_Toc454958466"/>
      <w:bookmarkStart w:id="6482" w:name="_Toc459041200"/>
      <w:bookmarkStart w:id="6483" w:name="_Toc459043751"/>
      <w:r w:rsidRPr="00F22177">
        <w:t>Special Instructions for Error Correction</w:t>
      </w:r>
      <w:bookmarkEnd w:id="6481"/>
      <w:bookmarkEnd w:id="6482"/>
      <w:bookmarkEnd w:id="6483"/>
    </w:p>
    <w:p w:rsidR="00B11854" w:rsidRPr="00B44850" w:rsidRDefault="003216B6" w:rsidP="00B44850">
      <w:pPr>
        <w:pStyle w:val="DSSECSBodyText"/>
      </w:pPr>
      <w:r w:rsidRPr="00B44850">
        <w:t>Users are encouraged to contact support personnel</w:t>
      </w:r>
      <w:r w:rsidR="00F55123" w:rsidRPr="00B44850">
        <w:t>,</w:t>
      </w:r>
      <w:r w:rsidRPr="00B44850">
        <w:t xml:space="preserve"> when encountering errors in application performance. There are no special facilities provided</w:t>
      </w:r>
      <w:r w:rsidR="00F55123" w:rsidRPr="00B44850">
        <w:t>,</w:t>
      </w:r>
      <w:r w:rsidRPr="00B44850">
        <w:t xml:space="preserve"> for troubleshooting and error correction</w:t>
      </w:r>
      <w:r w:rsidR="00F55123" w:rsidRPr="00B44850">
        <w:t>,</w:t>
      </w:r>
      <w:r w:rsidRPr="00B44850">
        <w:t xml:space="preserve"> by the application. Please </w:t>
      </w:r>
      <w:r w:rsidR="00C22FC7" w:rsidRPr="00B44850">
        <w:t xml:space="preserve">refer to </w:t>
      </w:r>
      <w:r w:rsidRPr="00B44850">
        <w:t xml:space="preserve">the National Service Desk </w:t>
      </w:r>
      <w:r w:rsidR="00F55123" w:rsidRPr="00B44850">
        <w:t xml:space="preserve">(NSD) </w:t>
      </w:r>
      <w:r w:rsidRPr="00B44850">
        <w:t>and Organizational Contacts section for additional information.</w:t>
      </w:r>
    </w:p>
    <w:p w:rsidR="002C610D" w:rsidRPr="00F22177" w:rsidRDefault="002C610D" w:rsidP="00F22177">
      <w:pPr>
        <w:pStyle w:val="DSSECSBodyText"/>
      </w:pPr>
    </w:p>
    <w:p w:rsidR="00B44850" w:rsidRDefault="00B44850">
      <w:pPr>
        <w:pStyle w:val="DSSECSBodyText"/>
        <w:sectPr w:rsidR="00B44850" w:rsidSect="006E1127">
          <w:pgSz w:w="12240" w:h="15840" w:code="1"/>
          <w:pgMar w:top="1440" w:right="1440" w:bottom="1440" w:left="1440" w:header="720" w:footer="504" w:gutter="0"/>
          <w:cols w:space="720"/>
          <w:docGrid w:linePitch="360"/>
        </w:sectPr>
      </w:pPr>
    </w:p>
    <w:p w:rsidR="00AD18F5" w:rsidRPr="00941440" w:rsidRDefault="00386404" w:rsidP="00B44850">
      <w:pPr>
        <w:pStyle w:val="Heading6"/>
      </w:pPr>
      <w:bookmarkStart w:id="6484" w:name="_Toc459041201"/>
      <w:bookmarkStart w:id="6485" w:name="_Toc459043752"/>
      <w:r w:rsidRPr="00941440">
        <w:lastRenderedPageBreak/>
        <w:t>Abbreviations and Acronyms</w:t>
      </w:r>
      <w:bookmarkEnd w:id="6484"/>
      <w:bookmarkEnd w:id="6485"/>
    </w:p>
    <w:p w:rsidR="00A22A7F" w:rsidRPr="00B44850" w:rsidRDefault="00A12A97" w:rsidP="00B44850">
      <w:pPr>
        <w:pStyle w:val="DSSECSBodyText"/>
      </w:pPr>
      <w:r w:rsidRPr="00B44850">
        <w:t>Abbreviations and acronyms used throughout the User Guide.</w:t>
      </w:r>
    </w:p>
    <w:p w:rsidR="003C15AC" w:rsidRPr="00941440" w:rsidRDefault="003C15AC" w:rsidP="00941440">
      <w:pPr>
        <w:pStyle w:val="TableCaption"/>
      </w:pPr>
      <w:bookmarkStart w:id="6486" w:name="_Toc459041215"/>
      <w:bookmarkStart w:id="6487" w:name="_Toc459043766"/>
      <w:r w:rsidRPr="00941440">
        <w:t>Acronyms</w:t>
      </w:r>
      <w:bookmarkEnd w:id="6486"/>
      <w:bookmarkEnd w:id="6487"/>
    </w:p>
    <w:tbl>
      <w:tblPr>
        <w:tblStyle w:val="TableGrid"/>
        <w:tblW w:w="5000" w:type="pct"/>
        <w:tblLook w:val="04A0" w:firstRow="1" w:lastRow="0" w:firstColumn="1" w:lastColumn="0" w:noHBand="0" w:noVBand="1"/>
        <w:tblCaption w:val="Abbreviations and Acronyms Table"/>
      </w:tblPr>
      <w:tblGrid>
        <w:gridCol w:w="1302"/>
        <w:gridCol w:w="8274"/>
      </w:tblGrid>
      <w:tr w:rsidR="005001C4" w:rsidRPr="000B4407" w:rsidTr="00B44850">
        <w:trPr>
          <w:cantSplit/>
          <w:trHeight w:val="438"/>
          <w:tblHeader/>
        </w:trPr>
        <w:tc>
          <w:tcPr>
            <w:tcW w:w="680" w:type="pct"/>
            <w:shd w:val="clear" w:color="auto" w:fill="BFBFBF" w:themeFill="background1" w:themeFillShade="BF"/>
            <w:vAlign w:val="center"/>
          </w:tcPr>
          <w:p w:rsidR="005001C4" w:rsidRPr="001C7F0B" w:rsidRDefault="005001C4" w:rsidP="001C7F0B">
            <w:pPr>
              <w:pStyle w:val="TableColumnHeading"/>
            </w:pPr>
            <w:r w:rsidRPr="001C7F0B">
              <w:t>Acronym</w:t>
            </w:r>
          </w:p>
        </w:tc>
        <w:tc>
          <w:tcPr>
            <w:tcW w:w="4320" w:type="pct"/>
            <w:shd w:val="clear" w:color="auto" w:fill="BFBFBF" w:themeFill="background1" w:themeFillShade="BF"/>
            <w:vAlign w:val="center"/>
          </w:tcPr>
          <w:p w:rsidR="005001C4" w:rsidRPr="008E0098" w:rsidRDefault="005001C4" w:rsidP="008E0098">
            <w:pPr>
              <w:pStyle w:val="TableColumnHeading"/>
            </w:pPr>
            <w:r w:rsidRPr="008E0098">
              <w:t>Description</w:t>
            </w:r>
          </w:p>
        </w:tc>
      </w:tr>
      <w:tr w:rsidR="00F34F02" w:rsidRPr="00B83CF9" w:rsidTr="00B44850">
        <w:trPr>
          <w:cantSplit/>
          <w:trHeight w:val="58"/>
        </w:trPr>
        <w:tc>
          <w:tcPr>
            <w:tcW w:w="680" w:type="pct"/>
          </w:tcPr>
          <w:p w:rsidR="00F34F02" w:rsidRPr="00B83CF9" w:rsidRDefault="00F34F02" w:rsidP="00B44850">
            <w:pPr>
              <w:pStyle w:val="TableText"/>
            </w:pPr>
            <w:r>
              <w:t>ADM</w:t>
            </w:r>
          </w:p>
        </w:tc>
        <w:tc>
          <w:tcPr>
            <w:tcW w:w="4320" w:type="pct"/>
          </w:tcPr>
          <w:p w:rsidR="00F34F02" w:rsidRPr="00B83CF9" w:rsidRDefault="004A0568" w:rsidP="00B44850">
            <w:pPr>
              <w:pStyle w:val="TableText"/>
            </w:pPr>
            <w:r>
              <w:t>Admissions</w:t>
            </w:r>
          </w:p>
        </w:tc>
      </w:tr>
      <w:tr w:rsidR="003B4B26" w:rsidRPr="00B83CF9" w:rsidTr="00B44850">
        <w:trPr>
          <w:cantSplit/>
          <w:trHeight w:val="58"/>
        </w:trPr>
        <w:tc>
          <w:tcPr>
            <w:tcW w:w="680" w:type="pct"/>
          </w:tcPr>
          <w:p w:rsidR="003B4B26" w:rsidRPr="00B83CF9" w:rsidRDefault="003B4B26" w:rsidP="00B44850">
            <w:pPr>
              <w:pStyle w:val="TableText"/>
            </w:pPr>
            <w:r w:rsidRPr="00B83CF9">
              <w:t>ADPAC</w:t>
            </w:r>
          </w:p>
        </w:tc>
        <w:tc>
          <w:tcPr>
            <w:tcW w:w="4320" w:type="pct"/>
          </w:tcPr>
          <w:p w:rsidR="003B4B26" w:rsidRPr="00B83CF9" w:rsidRDefault="003B4B26" w:rsidP="00B44850">
            <w:pPr>
              <w:pStyle w:val="TableText"/>
            </w:pPr>
            <w:r w:rsidRPr="00B83CF9">
              <w:t>Automated Data Processing Application Coordinator</w:t>
            </w:r>
          </w:p>
        </w:tc>
      </w:tr>
      <w:tr w:rsidR="003B4B26" w:rsidRPr="00B83CF9" w:rsidTr="00B44850">
        <w:trPr>
          <w:cantSplit/>
          <w:trHeight w:val="58"/>
        </w:trPr>
        <w:tc>
          <w:tcPr>
            <w:tcW w:w="680" w:type="pct"/>
          </w:tcPr>
          <w:p w:rsidR="003B4B26" w:rsidRPr="00B83CF9" w:rsidRDefault="003B4B26" w:rsidP="00B44850">
            <w:pPr>
              <w:pStyle w:val="TableText"/>
            </w:pPr>
            <w:r w:rsidRPr="00B83CF9">
              <w:t>AITC</w:t>
            </w:r>
          </w:p>
        </w:tc>
        <w:tc>
          <w:tcPr>
            <w:tcW w:w="4320" w:type="pct"/>
          </w:tcPr>
          <w:p w:rsidR="003B4B26" w:rsidRPr="00B83CF9" w:rsidRDefault="003B4B26" w:rsidP="00B44850">
            <w:pPr>
              <w:pStyle w:val="TableText"/>
            </w:pPr>
            <w:r w:rsidRPr="00B83CF9">
              <w:t>Austin Information Technology Center</w:t>
            </w:r>
          </w:p>
        </w:tc>
      </w:tr>
      <w:tr w:rsidR="00A12A97" w:rsidRPr="00B83CF9" w:rsidTr="00B44850">
        <w:trPr>
          <w:cantSplit/>
          <w:trHeight w:val="58"/>
        </w:trPr>
        <w:tc>
          <w:tcPr>
            <w:tcW w:w="680" w:type="pct"/>
          </w:tcPr>
          <w:p w:rsidR="00A12A97" w:rsidRPr="0086671F" w:rsidRDefault="00A12A97" w:rsidP="00B44850">
            <w:pPr>
              <w:pStyle w:val="TableText"/>
            </w:pPr>
            <w:r w:rsidRPr="0086671F">
              <w:t>AVE</w:t>
            </w:r>
          </w:p>
        </w:tc>
        <w:tc>
          <w:tcPr>
            <w:tcW w:w="4320" w:type="pct"/>
          </w:tcPr>
          <w:p w:rsidR="00A12A97" w:rsidRPr="0086671F" w:rsidRDefault="00A12A97" w:rsidP="00B44850">
            <w:pPr>
              <w:pStyle w:val="TableText"/>
            </w:pPr>
            <w:r w:rsidRPr="0086671F">
              <w:t>Abbreviation for Average</w:t>
            </w:r>
          </w:p>
        </w:tc>
      </w:tr>
      <w:tr w:rsidR="00A12A97" w:rsidRPr="00B83CF9" w:rsidTr="00B44850">
        <w:trPr>
          <w:cantSplit/>
          <w:trHeight w:val="58"/>
        </w:trPr>
        <w:tc>
          <w:tcPr>
            <w:tcW w:w="680" w:type="pct"/>
          </w:tcPr>
          <w:p w:rsidR="00A12A97" w:rsidRPr="00B83CF9" w:rsidRDefault="00A12A97" w:rsidP="00B44850">
            <w:pPr>
              <w:pStyle w:val="TableText"/>
            </w:pPr>
            <w:r>
              <w:t>BCM</w:t>
            </w:r>
          </w:p>
        </w:tc>
        <w:tc>
          <w:tcPr>
            <w:tcW w:w="4320" w:type="pct"/>
          </w:tcPr>
          <w:p w:rsidR="00A12A97" w:rsidRPr="00B83CF9" w:rsidRDefault="00A12A97" w:rsidP="00B44850">
            <w:pPr>
              <w:pStyle w:val="TableText"/>
            </w:pPr>
            <w:r w:rsidRPr="00B83CF9">
              <w:t>Bar Code Medication</w:t>
            </w:r>
          </w:p>
        </w:tc>
      </w:tr>
      <w:tr w:rsidR="00A12A97" w:rsidRPr="00B83CF9" w:rsidTr="00B44850">
        <w:trPr>
          <w:cantSplit/>
          <w:trHeight w:val="58"/>
        </w:trPr>
        <w:tc>
          <w:tcPr>
            <w:tcW w:w="680" w:type="pct"/>
          </w:tcPr>
          <w:p w:rsidR="00A12A97" w:rsidRPr="00B83CF9" w:rsidRDefault="00A12A97" w:rsidP="00B44850">
            <w:pPr>
              <w:pStyle w:val="TableText"/>
            </w:pPr>
            <w:r w:rsidRPr="00B83CF9">
              <w:t>BCMA</w:t>
            </w:r>
          </w:p>
        </w:tc>
        <w:tc>
          <w:tcPr>
            <w:tcW w:w="4320" w:type="pct"/>
          </w:tcPr>
          <w:p w:rsidR="00A12A97" w:rsidRPr="00B83CF9" w:rsidRDefault="00A12A97" w:rsidP="00B44850">
            <w:pPr>
              <w:pStyle w:val="TableText"/>
            </w:pPr>
            <w:r w:rsidRPr="00B83CF9">
              <w:t>Bar Code Medication Administration</w:t>
            </w:r>
          </w:p>
        </w:tc>
      </w:tr>
      <w:tr w:rsidR="00A12A97" w:rsidRPr="00B83CF9" w:rsidTr="00B44850">
        <w:trPr>
          <w:cantSplit/>
          <w:trHeight w:val="58"/>
        </w:trPr>
        <w:tc>
          <w:tcPr>
            <w:tcW w:w="680" w:type="pct"/>
          </w:tcPr>
          <w:p w:rsidR="00A12A97" w:rsidRPr="00B83CF9" w:rsidRDefault="00A12A97" w:rsidP="00B44850">
            <w:pPr>
              <w:pStyle w:val="TableText"/>
            </w:pPr>
            <w:r w:rsidRPr="00B83CF9">
              <w:t>CBOC</w:t>
            </w:r>
          </w:p>
        </w:tc>
        <w:tc>
          <w:tcPr>
            <w:tcW w:w="4320" w:type="pct"/>
          </w:tcPr>
          <w:p w:rsidR="00A12A97" w:rsidRPr="00B83CF9" w:rsidRDefault="00A12A97" w:rsidP="00B44850">
            <w:pPr>
              <w:pStyle w:val="TableText"/>
            </w:pPr>
            <w:r w:rsidRPr="00B83CF9">
              <w:t>Community Based Outpatient Clinic</w:t>
            </w:r>
          </w:p>
        </w:tc>
      </w:tr>
      <w:tr w:rsidR="00A12A97" w:rsidRPr="00B83CF9" w:rsidTr="00B44850">
        <w:trPr>
          <w:cantSplit/>
          <w:trHeight w:val="58"/>
        </w:trPr>
        <w:tc>
          <w:tcPr>
            <w:tcW w:w="680" w:type="pct"/>
          </w:tcPr>
          <w:p w:rsidR="00A12A97" w:rsidRPr="00B83CF9" w:rsidRDefault="00A12A97" w:rsidP="00B44850">
            <w:pPr>
              <w:pStyle w:val="TableText"/>
            </w:pPr>
            <w:r>
              <w:t>CLI</w:t>
            </w:r>
          </w:p>
        </w:tc>
        <w:tc>
          <w:tcPr>
            <w:tcW w:w="4320" w:type="pct"/>
          </w:tcPr>
          <w:p w:rsidR="00A12A97" w:rsidRPr="00B83CF9" w:rsidRDefault="00A12A97" w:rsidP="00B44850">
            <w:pPr>
              <w:pStyle w:val="TableText"/>
            </w:pPr>
            <w:r>
              <w:t>Clinic Extract</w:t>
            </w:r>
          </w:p>
        </w:tc>
      </w:tr>
      <w:tr w:rsidR="00A12A97" w:rsidRPr="00B83CF9" w:rsidTr="00B44850">
        <w:trPr>
          <w:cantSplit/>
          <w:trHeight w:val="58"/>
        </w:trPr>
        <w:tc>
          <w:tcPr>
            <w:tcW w:w="680" w:type="pct"/>
          </w:tcPr>
          <w:p w:rsidR="00A12A97" w:rsidRPr="0086671F" w:rsidRDefault="00A12A97" w:rsidP="00B44850">
            <w:pPr>
              <w:pStyle w:val="TableText"/>
            </w:pPr>
            <w:r w:rsidRPr="0086671F">
              <w:t>COMP</w:t>
            </w:r>
          </w:p>
        </w:tc>
        <w:tc>
          <w:tcPr>
            <w:tcW w:w="4320" w:type="pct"/>
          </w:tcPr>
          <w:p w:rsidR="00A12A97" w:rsidRPr="0086671F" w:rsidRDefault="00A12A97" w:rsidP="00B44850">
            <w:pPr>
              <w:pStyle w:val="TableText"/>
            </w:pPr>
            <w:r w:rsidRPr="0086671F">
              <w:t>Component</w:t>
            </w:r>
          </w:p>
        </w:tc>
      </w:tr>
      <w:tr w:rsidR="00A12A97" w:rsidRPr="00B83CF9" w:rsidTr="00B44850">
        <w:trPr>
          <w:cantSplit/>
          <w:trHeight w:val="58"/>
        </w:trPr>
        <w:tc>
          <w:tcPr>
            <w:tcW w:w="680" w:type="pct"/>
          </w:tcPr>
          <w:p w:rsidR="00A12A97" w:rsidRPr="00B83CF9" w:rsidRDefault="00A12A97" w:rsidP="00B44850">
            <w:pPr>
              <w:pStyle w:val="TableText"/>
            </w:pPr>
            <w:r w:rsidRPr="00B83CF9">
              <w:t>CPT</w:t>
            </w:r>
          </w:p>
        </w:tc>
        <w:tc>
          <w:tcPr>
            <w:tcW w:w="4320" w:type="pct"/>
          </w:tcPr>
          <w:p w:rsidR="00A12A97" w:rsidRPr="00B83CF9" w:rsidRDefault="00A12A97" w:rsidP="00B44850">
            <w:pPr>
              <w:pStyle w:val="TableText"/>
            </w:pPr>
            <w:r w:rsidRPr="00B83CF9">
              <w:t>Current Procedural Terminology</w:t>
            </w:r>
          </w:p>
        </w:tc>
      </w:tr>
      <w:tr w:rsidR="00A12A97" w:rsidRPr="00B83CF9" w:rsidTr="00B44850">
        <w:trPr>
          <w:cantSplit/>
          <w:trHeight w:val="58"/>
        </w:trPr>
        <w:tc>
          <w:tcPr>
            <w:tcW w:w="680" w:type="pct"/>
          </w:tcPr>
          <w:p w:rsidR="00A12A97" w:rsidRPr="00B83CF9" w:rsidRDefault="00A12A97" w:rsidP="00B44850">
            <w:pPr>
              <w:pStyle w:val="TableText"/>
            </w:pPr>
            <w:r w:rsidRPr="00B83CF9">
              <w:t>CSHD</w:t>
            </w:r>
          </w:p>
        </w:tc>
        <w:tc>
          <w:tcPr>
            <w:tcW w:w="4320" w:type="pct"/>
          </w:tcPr>
          <w:p w:rsidR="00A12A97" w:rsidRPr="00B83CF9" w:rsidRDefault="00A12A97" w:rsidP="00B44850">
            <w:pPr>
              <w:pStyle w:val="TableText"/>
            </w:pPr>
            <w:r w:rsidRPr="00B83CF9">
              <w:t>Customer Support Help Desk</w:t>
            </w:r>
          </w:p>
        </w:tc>
      </w:tr>
      <w:tr w:rsidR="00A12A97" w:rsidRPr="00B83CF9" w:rsidTr="00B44850">
        <w:trPr>
          <w:cantSplit/>
          <w:trHeight w:val="58"/>
        </w:trPr>
        <w:tc>
          <w:tcPr>
            <w:tcW w:w="680" w:type="pct"/>
          </w:tcPr>
          <w:p w:rsidR="00A12A97" w:rsidRPr="00B83CF9" w:rsidRDefault="00A12A97" w:rsidP="00B44850">
            <w:pPr>
              <w:pStyle w:val="TableText"/>
            </w:pPr>
            <w:r w:rsidRPr="00B83CF9">
              <w:t>DSS</w:t>
            </w:r>
          </w:p>
        </w:tc>
        <w:tc>
          <w:tcPr>
            <w:tcW w:w="4320" w:type="pct"/>
          </w:tcPr>
          <w:p w:rsidR="00A12A97" w:rsidRPr="00B83CF9" w:rsidRDefault="00A12A97" w:rsidP="00B44850">
            <w:pPr>
              <w:pStyle w:val="TableText"/>
            </w:pPr>
            <w:r w:rsidRPr="00B83CF9">
              <w:t>Decision Support System</w:t>
            </w:r>
          </w:p>
        </w:tc>
      </w:tr>
      <w:tr w:rsidR="00A12A97" w:rsidRPr="00B83CF9" w:rsidTr="00B44850">
        <w:trPr>
          <w:cantSplit/>
          <w:trHeight w:val="58"/>
        </w:trPr>
        <w:tc>
          <w:tcPr>
            <w:tcW w:w="680" w:type="pct"/>
          </w:tcPr>
          <w:p w:rsidR="00A12A97" w:rsidRPr="00B83CF9" w:rsidRDefault="00A12A97" w:rsidP="00B44850">
            <w:pPr>
              <w:pStyle w:val="TableText"/>
              <w:rPr>
                <w:color w:val="000000"/>
              </w:rPr>
            </w:pPr>
            <w:r>
              <w:rPr>
                <w:color w:val="000000"/>
              </w:rPr>
              <w:t>ECQ</w:t>
            </w:r>
          </w:p>
        </w:tc>
        <w:tc>
          <w:tcPr>
            <w:tcW w:w="4320" w:type="pct"/>
          </w:tcPr>
          <w:p w:rsidR="00A12A97" w:rsidRPr="00B83CF9" w:rsidRDefault="00A12A97" w:rsidP="00B44850">
            <w:pPr>
              <w:pStyle w:val="TableText"/>
              <w:rPr>
                <w:color w:val="000000"/>
              </w:rPr>
            </w:pPr>
            <w:r>
              <w:rPr>
                <w:color w:val="000000"/>
              </w:rPr>
              <w:t>Quasar Extract</w:t>
            </w:r>
          </w:p>
        </w:tc>
      </w:tr>
      <w:tr w:rsidR="00A12A97" w:rsidRPr="00B83CF9" w:rsidTr="00B44850">
        <w:trPr>
          <w:cantSplit/>
          <w:trHeight w:val="58"/>
        </w:trPr>
        <w:tc>
          <w:tcPr>
            <w:tcW w:w="680" w:type="pct"/>
          </w:tcPr>
          <w:p w:rsidR="00A12A97" w:rsidRPr="00B83CF9" w:rsidRDefault="00A12A97" w:rsidP="00B44850">
            <w:pPr>
              <w:pStyle w:val="TableText"/>
              <w:rPr>
                <w:color w:val="000000"/>
              </w:rPr>
            </w:pPr>
            <w:r w:rsidRPr="00B83CF9">
              <w:rPr>
                <w:color w:val="000000"/>
              </w:rPr>
              <w:t>ECS</w:t>
            </w:r>
          </w:p>
        </w:tc>
        <w:tc>
          <w:tcPr>
            <w:tcW w:w="4320" w:type="pct"/>
          </w:tcPr>
          <w:p w:rsidR="00A12A97" w:rsidRPr="00B83CF9" w:rsidRDefault="00A12A97" w:rsidP="00B44850">
            <w:pPr>
              <w:pStyle w:val="TableText"/>
              <w:rPr>
                <w:color w:val="000000"/>
              </w:rPr>
            </w:pPr>
            <w:r w:rsidRPr="00B83CF9">
              <w:rPr>
                <w:color w:val="000000"/>
              </w:rPr>
              <w:t>Event Capture System</w:t>
            </w:r>
            <w:r>
              <w:rPr>
                <w:color w:val="000000"/>
              </w:rPr>
              <w:t xml:space="preserve"> and Event Capture Extract</w:t>
            </w:r>
          </w:p>
        </w:tc>
      </w:tr>
      <w:tr w:rsidR="00A12A97" w:rsidRPr="00B83CF9" w:rsidTr="00B44850">
        <w:trPr>
          <w:cantSplit/>
          <w:trHeight w:val="58"/>
        </w:trPr>
        <w:tc>
          <w:tcPr>
            <w:tcW w:w="680" w:type="pct"/>
          </w:tcPr>
          <w:p w:rsidR="00A12A97" w:rsidRPr="00B83CF9" w:rsidRDefault="00A12A97" w:rsidP="00B44850">
            <w:pPr>
              <w:pStyle w:val="TableText"/>
              <w:rPr>
                <w:color w:val="000000"/>
              </w:rPr>
            </w:pPr>
            <w:r w:rsidRPr="00B83CF9">
              <w:rPr>
                <w:color w:val="000000"/>
              </w:rPr>
              <w:t>HCPC</w:t>
            </w:r>
          </w:p>
        </w:tc>
        <w:tc>
          <w:tcPr>
            <w:tcW w:w="4320" w:type="pct"/>
          </w:tcPr>
          <w:p w:rsidR="00A12A97" w:rsidRPr="00B83CF9" w:rsidRDefault="00A12A97" w:rsidP="00B44850">
            <w:pPr>
              <w:pStyle w:val="TableText"/>
              <w:rPr>
                <w:color w:val="000000"/>
              </w:rPr>
            </w:pPr>
            <w:r w:rsidRPr="00B83CF9">
              <w:t>Healthcare Commo</w:t>
            </w:r>
            <w:r>
              <w:t>n Procedure Coding</w:t>
            </w:r>
          </w:p>
        </w:tc>
      </w:tr>
      <w:tr w:rsidR="00A12A97" w:rsidRPr="00B83CF9" w:rsidTr="00B44850">
        <w:trPr>
          <w:cantSplit/>
          <w:trHeight w:val="58"/>
        </w:trPr>
        <w:tc>
          <w:tcPr>
            <w:tcW w:w="680" w:type="pct"/>
          </w:tcPr>
          <w:p w:rsidR="00A12A97" w:rsidRPr="00B83CF9" w:rsidRDefault="00A12A97" w:rsidP="00B44850">
            <w:pPr>
              <w:pStyle w:val="TableText"/>
              <w:rPr>
                <w:color w:val="000000"/>
              </w:rPr>
            </w:pPr>
            <w:r w:rsidRPr="00B83CF9">
              <w:rPr>
                <w:color w:val="000000"/>
              </w:rPr>
              <w:t>HCPCS</w:t>
            </w:r>
          </w:p>
        </w:tc>
        <w:tc>
          <w:tcPr>
            <w:tcW w:w="4320" w:type="pct"/>
          </w:tcPr>
          <w:p w:rsidR="00A12A97" w:rsidRPr="00B83CF9" w:rsidRDefault="00A12A97" w:rsidP="00B44850">
            <w:pPr>
              <w:pStyle w:val="TableText"/>
              <w:rPr>
                <w:color w:val="000000"/>
              </w:rPr>
            </w:pPr>
            <w:r w:rsidRPr="00B83CF9">
              <w:rPr>
                <w:color w:val="000000"/>
              </w:rPr>
              <w:t>Healthcare Common Procedure Coding System</w:t>
            </w:r>
          </w:p>
        </w:tc>
      </w:tr>
      <w:tr w:rsidR="00A12A97" w:rsidRPr="00B83CF9" w:rsidTr="00B44850">
        <w:trPr>
          <w:cantSplit/>
          <w:trHeight w:val="58"/>
        </w:trPr>
        <w:tc>
          <w:tcPr>
            <w:tcW w:w="680" w:type="pct"/>
          </w:tcPr>
          <w:p w:rsidR="00A12A97" w:rsidRPr="00B83CF9" w:rsidRDefault="00A12A97" w:rsidP="00B44850">
            <w:pPr>
              <w:pStyle w:val="TableText"/>
              <w:rPr>
                <w:color w:val="000000"/>
              </w:rPr>
            </w:pPr>
            <w:r w:rsidRPr="00B83CF9">
              <w:rPr>
                <w:color w:val="000000"/>
              </w:rPr>
              <w:t>IEN</w:t>
            </w:r>
          </w:p>
        </w:tc>
        <w:tc>
          <w:tcPr>
            <w:tcW w:w="4320" w:type="pct"/>
          </w:tcPr>
          <w:p w:rsidR="00A12A97" w:rsidRPr="00B83CF9" w:rsidRDefault="00A12A97" w:rsidP="00B44850">
            <w:pPr>
              <w:pStyle w:val="TableText"/>
              <w:rPr>
                <w:color w:val="000000"/>
              </w:rPr>
            </w:pPr>
            <w:r w:rsidRPr="00B83CF9">
              <w:rPr>
                <w:color w:val="000000"/>
              </w:rPr>
              <w:t>Internal Entry Number</w:t>
            </w:r>
          </w:p>
        </w:tc>
      </w:tr>
      <w:tr w:rsidR="00A12A97" w:rsidRPr="00B83CF9" w:rsidTr="00B44850">
        <w:trPr>
          <w:cantSplit/>
          <w:trHeight w:val="58"/>
        </w:trPr>
        <w:tc>
          <w:tcPr>
            <w:tcW w:w="680" w:type="pct"/>
          </w:tcPr>
          <w:p w:rsidR="00A12A97" w:rsidRPr="00B83CF9" w:rsidRDefault="00A12A97" w:rsidP="00B44850">
            <w:pPr>
              <w:pStyle w:val="TableText"/>
              <w:rPr>
                <w:color w:val="000000"/>
              </w:rPr>
            </w:pPr>
            <w:r w:rsidRPr="00B83CF9">
              <w:rPr>
                <w:color w:val="000000"/>
              </w:rPr>
              <w:t>IRM</w:t>
            </w:r>
          </w:p>
        </w:tc>
        <w:tc>
          <w:tcPr>
            <w:tcW w:w="4320" w:type="pct"/>
          </w:tcPr>
          <w:p w:rsidR="00A12A97" w:rsidRPr="00B83CF9" w:rsidRDefault="00A12A97" w:rsidP="00B44850">
            <w:pPr>
              <w:pStyle w:val="TableText"/>
              <w:rPr>
                <w:color w:val="000000"/>
              </w:rPr>
            </w:pPr>
            <w:r w:rsidRPr="00B83CF9">
              <w:rPr>
                <w:color w:val="000000"/>
              </w:rPr>
              <w:t>Information Resource Management</w:t>
            </w:r>
          </w:p>
        </w:tc>
      </w:tr>
      <w:tr w:rsidR="00A12A97" w:rsidRPr="00B83CF9" w:rsidTr="00B44850">
        <w:trPr>
          <w:cantSplit/>
          <w:trHeight w:val="58"/>
        </w:trPr>
        <w:tc>
          <w:tcPr>
            <w:tcW w:w="680" w:type="pct"/>
          </w:tcPr>
          <w:p w:rsidR="00A12A97" w:rsidRPr="00B83CF9" w:rsidRDefault="00A12A97" w:rsidP="00B44850">
            <w:pPr>
              <w:pStyle w:val="TableText"/>
              <w:rPr>
                <w:color w:val="000000"/>
              </w:rPr>
            </w:pPr>
            <w:r>
              <w:rPr>
                <w:color w:val="000000"/>
              </w:rPr>
              <w:t>IVP</w:t>
            </w:r>
          </w:p>
        </w:tc>
        <w:tc>
          <w:tcPr>
            <w:tcW w:w="4320" w:type="pct"/>
          </w:tcPr>
          <w:p w:rsidR="00A12A97" w:rsidRPr="00B83CF9" w:rsidRDefault="00A12A97" w:rsidP="00B44850">
            <w:pPr>
              <w:pStyle w:val="TableText"/>
              <w:rPr>
                <w:color w:val="000000"/>
              </w:rPr>
            </w:pPr>
            <w:r>
              <w:rPr>
                <w:color w:val="000000"/>
              </w:rPr>
              <w:t>IV Extract</w:t>
            </w:r>
          </w:p>
        </w:tc>
      </w:tr>
      <w:tr w:rsidR="00A12A97" w:rsidRPr="00B83CF9" w:rsidTr="00B44850">
        <w:trPr>
          <w:cantSplit/>
          <w:trHeight w:val="58"/>
        </w:trPr>
        <w:tc>
          <w:tcPr>
            <w:tcW w:w="680" w:type="pct"/>
          </w:tcPr>
          <w:p w:rsidR="00A12A97" w:rsidRPr="00B83CF9" w:rsidRDefault="00A12A97" w:rsidP="00B44850">
            <w:pPr>
              <w:pStyle w:val="TableText"/>
              <w:rPr>
                <w:color w:val="000000"/>
              </w:rPr>
            </w:pPr>
            <w:r>
              <w:rPr>
                <w:color w:val="000000"/>
              </w:rPr>
              <w:t>LAR</w:t>
            </w:r>
          </w:p>
        </w:tc>
        <w:tc>
          <w:tcPr>
            <w:tcW w:w="4320" w:type="pct"/>
          </w:tcPr>
          <w:p w:rsidR="00A12A97" w:rsidRPr="00B83CF9" w:rsidRDefault="00A12A97" w:rsidP="00B44850">
            <w:pPr>
              <w:pStyle w:val="TableText"/>
              <w:rPr>
                <w:color w:val="000000"/>
              </w:rPr>
            </w:pPr>
            <w:r>
              <w:rPr>
                <w:color w:val="000000"/>
              </w:rPr>
              <w:t>Laboratory Results</w:t>
            </w:r>
          </w:p>
        </w:tc>
      </w:tr>
      <w:tr w:rsidR="00A12A97" w:rsidRPr="00B83CF9" w:rsidTr="00B44850">
        <w:trPr>
          <w:cantSplit/>
          <w:trHeight w:val="58"/>
        </w:trPr>
        <w:tc>
          <w:tcPr>
            <w:tcW w:w="680" w:type="pct"/>
          </w:tcPr>
          <w:p w:rsidR="00A12A97" w:rsidRPr="00B83CF9" w:rsidRDefault="00A12A97" w:rsidP="00B44850">
            <w:pPr>
              <w:pStyle w:val="TableText"/>
              <w:rPr>
                <w:color w:val="000000"/>
              </w:rPr>
            </w:pPr>
            <w:r>
              <w:rPr>
                <w:color w:val="000000"/>
              </w:rPr>
              <w:t>LBB</w:t>
            </w:r>
          </w:p>
        </w:tc>
        <w:tc>
          <w:tcPr>
            <w:tcW w:w="4320" w:type="pct"/>
          </w:tcPr>
          <w:p w:rsidR="00A12A97" w:rsidRPr="00B83CF9" w:rsidRDefault="00A12A97" w:rsidP="00B44850">
            <w:pPr>
              <w:pStyle w:val="TableText"/>
              <w:rPr>
                <w:color w:val="000000"/>
              </w:rPr>
            </w:pPr>
            <w:r>
              <w:rPr>
                <w:color w:val="000000"/>
              </w:rPr>
              <w:t>Laboratory Blood Bank</w:t>
            </w:r>
          </w:p>
        </w:tc>
      </w:tr>
      <w:tr w:rsidR="00A12A97" w:rsidRPr="00B83CF9" w:rsidTr="00B44850">
        <w:trPr>
          <w:cantSplit/>
          <w:trHeight w:val="58"/>
        </w:trPr>
        <w:tc>
          <w:tcPr>
            <w:tcW w:w="680" w:type="pct"/>
          </w:tcPr>
          <w:p w:rsidR="00A12A97" w:rsidRPr="00B83CF9" w:rsidRDefault="00A12A97" w:rsidP="00B44850">
            <w:pPr>
              <w:pStyle w:val="TableText"/>
              <w:rPr>
                <w:color w:val="000000"/>
              </w:rPr>
            </w:pPr>
            <w:r w:rsidRPr="00B83CF9">
              <w:rPr>
                <w:color w:val="000000"/>
              </w:rPr>
              <w:t>LMIP</w:t>
            </w:r>
          </w:p>
        </w:tc>
        <w:tc>
          <w:tcPr>
            <w:tcW w:w="4320" w:type="pct"/>
          </w:tcPr>
          <w:p w:rsidR="00A12A97" w:rsidRPr="00B83CF9" w:rsidRDefault="00A12A97" w:rsidP="00B44850">
            <w:pPr>
              <w:pStyle w:val="TableText"/>
              <w:rPr>
                <w:color w:val="000000"/>
              </w:rPr>
            </w:pPr>
            <w:r w:rsidRPr="00B83CF9">
              <w:rPr>
                <w:color w:val="000000"/>
              </w:rPr>
              <w:t>Laboratory Management Index Program</w:t>
            </w:r>
          </w:p>
        </w:tc>
      </w:tr>
      <w:tr w:rsidR="00A12A97" w:rsidRPr="00B83CF9" w:rsidTr="00B44850">
        <w:trPr>
          <w:cantSplit/>
          <w:trHeight w:val="58"/>
        </w:trPr>
        <w:tc>
          <w:tcPr>
            <w:tcW w:w="680" w:type="pct"/>
          </w:tcPr>
          <w:p w:rsidR="00A12A97" w:rsidRPr="00B83CF9" w:rsidRDefault="00A12A97" w:rsidP="00B44850">
            <w:pPr>
              <w:pStyle w:val="TableText"/>
              <w:rPr>
                <w:color w:val="000000"/>
              </w:rPr>
            </w:pPr>
            <w:r w:rsidRPr="00B83CF9">
              <w:rPr>
                <w:color w:val="000000"/>
              </w:rPr>
              <w:t>LOINC</w:t>
            </w:r>
          </w:p>
        </w:tc>
        <w:tc>
          <w:tcPr>
            <w:tcW w:w="4320" w:type="pct"/>
          </w:tcPr>
          <w:p w:rsidR="00A12A97" w:rsidRPr="00B83CF9" w:rsidRDefault="00A12A97" w:rsidP="00B44850">
            <w:pPr>
              <w:pStyle w:val="TableText"/>
              <w:rPr>
                <w:color w:val="000000"/>
              </w:rPr>
            </w:pPr>
            <w:r w:rsidRPr="00B83CF9">
              <w:rPr>
                <w:color w:val="000000"/>
              </w:rPr>
              <w:t>Logical Observation Identifiers, Names, and Codes</w:t>
            </w:r>
          </w:p>
        </w:tc>
      </w:tr>
      <w:tr w:rsidR="00A12A97" w:rsidRPr="00B83CF9" w:rsidTr="00B44850">
        <w:trPr>
          <w:cantSplit/>
          <w:trHeight w:val="58"/>
        </w:trPr>
        <w:tc>
          <w:tcPr>
            <w:tcW w:w="680" w:type="pct"/>
          </w:tcPr>
          <w:p w:rsidR="00A12A97" w:rsidRPr="00B83CF9" w:rsidRDefault="00A12A97" w:rsidP="00B44850">
            <w:pPr>
              <w:pStyle w:val="TableText"/>
            </w:pPr>
            <w:r w:rsidRPr="00B83CF9">
              <w:rPr>
                <w:color w:val="000000"/>
              </w:rPr>
              <w:t>MAS</w:t>
            </w:r>
          </w:p>
        </w:tc>
        <w:tc>
          <w:tcPr>
            <w:tcW w:w="4320" w:type="pct"/>
          </w:tcPr>
          <w:p w:rsidR="00A12A97" w:rsidRPr="00B83CF9" w:rsidRDefault="00A12A97" w:rsidP="00B44850">
            <w:pPr>
              <w:pStyle w:val="TableText"/>
              <w:rPr>
                <w:color w:val="000000"/>
              </w:rPr>
            </w:pPr>
            <w:r w:rsidRPr="00B83CF9">
              <w:rPr>
                <w:color w:val="000000"/>
              </w:rPr>
              <w:t>Medical Administration Service</w:t>
            </w:r>
          </w:p>
          <w:p w:rsidR="00A12A97" w:rsidRPr="00B83CF9" w:rsidRDefault="00A12A97" w:rsidP="00B44850">
            <w:pPr>
              <w:pStyle w:val="TableText"/>
            </w:pPr>
            <w:r w:rsidRPr="00B83CF9">
              <w:rPr>
                <w:color w:val="000000"/>
              </w:rPr>
              <w:t>Note: Now known as Patient Information Management System (PIMS)</w:t>
            </w:r>
          </w:p>
        </w:tc>
      </w:tr>
      <w:tr w:rsidR="00A12A97" w:rsidRPr="00B83CF9" w:rsidTr="00B44850">
        <w:trPr>
          <w:cantSplit/>
          <w:trHeight w:val="58"/>
        </w:trPr>
        <w:tc>
          <w:tcPr>
            <w:tcW w:w="680" w:type="pct"/>
          </w:tcPr>
          <w:p w:rsidR="00A12A97" w:rsidRPr="00B83CF9" w:rsidRDefault="00A12A97" w:rsidP="00B44850">
            <w:pPr>
              <w:pStyle w:val="TableText"/>
              <w:rPr>
                <w:color w:val="000000"/>
              </w:rPr>
            </w:pPr>
            <w:r w:rsidRPr="00B83CF9">
              <w:rPr>
                <w:color w:val="000000"/>
              </w:rPr>
              <w:t>MCA</w:t>
            </w:r>
          </w:p>
        </w:tc>
        <w:tc>
          <w:tcPr>
            <w:tcW w:w="4320" w:type="pct"/>
          </w:tcPr>
          <w:p w:rsidR="00A12A97" w:rsidRPr="00B83CF9" w:rsidRDefault="00A12A97" w:rsidP="00B44850">
            <w:pPr>
              <w:pStyle w:val="TableText"/>
              <w:rPr>
                <w:color w:val="000000"/>
              </w:rPr>
            </w:pPr>
            <w:r w:rsidRPr="00B83CF9">
              <w:rPr>
                <w:color w:val="000000"/>
              </w:rPr>
              <w:t>Managerial Cost Accounting</w:t>
            </w:r>
          </w:p>
        </w:tc>
      </w:tr>
      <w:tr w:rsidR="00A12A97" w:rsidRPr="00B83CF9" w:rsidTr="00B44850">
        <w:trPr>
          <w:cantSplit/>
          <w:trHeight w:val="58"/>
        </w:trPr>
        <w:tc>
          <w:tcPr>
            <w:tcW w:w="680" w:type="pct"/>
          </w:tcPr>
          <w:p w:rsidR="00A12A97" w:rsidRPr="00B83CF9" w:rsidRDefault="00A12A97" w:rsidP="00B44850">
            <w:pPr>
              <w:pStyle w:val="TableText"/>
              <w:rPr>
                <w:color w:val="000000"/>
              </w:rPr>
            </w:pPr>
            <w:r w:rsidRPr="00B83CF9">
              <w:rPr>
                <w:color w:val="000000"/>
              </w:rPr>
              <w:t>MCAO</w:t>
            </w:r>
          </w:p>
        </w:tc>
        <w:tc>
          <w:tcPr>
            <w:tcW w:w="4320" w:type="pct"/>
          </w:tcPr>
          <w:p w:rsidR="00A12A97" w:rsidRPr="00B83CF9" w:rsidRDefault="00A12A97" w:rsidP="00B44850">
            <w:pPr>
              <w:pStyle w:val="TableText"/>
              <w:rPr>
                <w:color w:val="000000"/>
              </w:rPr>
            </w:pPr>
            <w:r w:rsidRPr="00B83CF9">
              <w:rPr>
                <w:color w:val="000000"/>
              </w:rPr>
              <w:t>Managerial Cost Accounting Office (formerly known as the Decision Support Office (DSO))</w:t>
            </w:r>
          </w:p>
        </w:tc>
      </w:tr>
      <w:tr w:rsidR="00A12A97" w:rsidRPr="00B83CF9" w:rsidTr="00B44850">
        <w:trPr>
          <w:cantSplit/>
          <w:trHeight w:val="116"/>
        </w:trPr>
        <w:tc>
          <w:tcPr>
            <w:tcW w:w="680" w:type="pct"/>
            <w:vAlign w:val="center"/>
          </w:tcPr>
          <w:p w:rsidR="00A12A97" w:rsidRPr="00B83CF9" w:rsidRDefault="00A12A97" w:rsidP="00B44850">
            <w:pPr>
              <w:pStyle w:val="TableText"/>
            </w:pPr>
            <w:r>
              <w:t>MOV</w:t>
            </w:r>
          </w:p>
        </w:tc>
        <w:tc>
          <w:tcPr>
            <w:tcW w:w="4320" w:type="pct"/>
          </w:tcPr>
          <w:p w:rsidR="00A12A97" w:rsidRPr="00B83CF9" w:rsidRDefault="00A12A97" w:rsidP="00B44850">
            <w:pPr>
              <w:pStyle w:val="TableText"/>
            </w:pPr>
            <w:r>
              <w:t>Movement Extract (Transfer &amp; Discharge)</w:t>
            </w:r>
          </w:p>
        </w:tc>
      </w:tr>
      <w:tr w:rsidR="00A12A97" w:rsidRPr="00B83CF9" w:rsidTr="00B44850">
        <w:trPr>
          <w:cantSplit/>
          <w:trHeight w:val="116"/>
        </w:trPr>
        <w:tc>
          <w:tcPr>
            <w:tcW w:w="680" w:type="pct"/>
            <w:vAlign w:val="center"/>
          </w:tcPr>
          <w:p w:rsidR="00A12A97" w:rsidRPr="00B83CF9" w:rsidRDefault="00A12A97" w:rsidP="00B44850">
            <w:pPr>
              <w:pStyle w:val="TableText"/>
            </w:pPr>
            <w:r w:rsidRPr="00B83CF9">
              <w:t>NDC</w:t>
            </w:r>
          </w:p>
        </w:tc>
        <w:tc>
          <w:tcPr>
            <w:tcW w:w="4320" w:type="pct"/>
          </w:tcPr>
          <w:p w:rsidR="00A12A97" w:rsidRPr="00B83CF9" w:rsidRDefault="00A12A97" w:rsidP="00B44850">
            <w:pPr>
              <w:pStyle w:val="TableText"/>
            </w:pPr>
            <w:r w:rsidRPr="00B83CF9">
              <w:t>National Drug Code</w:t>
            </w:r>
          </w:p>
        </w:tc>
      </w:tr>
      <w:tr w:rsidR="00A12A97" w:rsidRPr="00B83CF9" w:rsidTr="00B44850">
        <w:trPr>
          <w:cantSplit/>
          <w:trHeight w:val="62"/>
        </w:trPr>
        <w:tc>
          <w:tcPr>
            <w:tcW w:w="680" w:type="pct"/>
            <w:vAlign w:val="center"/>
          </w:tcPr>
          <w:p w:rsidR="00A12A97" w:rsidRPr="00B83CF9" w:rsidRDefault="00A12A97" w:rsidP="00B44850">
            <w:pPr>
              <w:pStyle w:val="TableText"/>
            </w:pPr>
            <w:r w:rsidRPr="00B83CF9">
              <w:t>NDF</w:t>
            </w:r>
          </w:p>
        </w:tc>
        <w:tc>
          <w:tcPr>
            <w:tcW w:w="4320" w:type="pct"/>
          </w:tcPr>
          <w:p w:rsidR="00A12A97" w:rsidRPr="00B83CF9" w:rsidRDefault="00A12A97" w:rsidP="00B44850">
            <w:pPr>
              <w:pStyle w:val="TableText"/>
            </w:pPr>
            <w:r w:rsidRPr="00B83CF9">
              <w:t>National Drug File</w:t>
            </w:r>
          </w:p>
        </w:tc>
      </w:tr>
      <w:tr w:rsidR="00A12A97" w:rsidRPr="00B83CF9" w:rsidTr="00B44850">
        <w:trPr>
          <w:cantSplit/>
          <w:trHeight w:val="197"/>
        </w:trPr>
        <w:tc>
          <w:tcPr>
            <w:tcW w:w="680" w:type="pct"/>
          </w:tcPr>
          <w:p w:rsidR="00A12A97" w:rsidRPr="00B83CF9" w:rsidRDefault="00A12A97" w:rsidP="00B44850">
            <w:pPr>
              <w:pStyle w:val="TableText"/>
              <w:rPr>
                <w:color w:val="000000"/>
              </w:rPr>
            </w:pPr>
            <w:r w:rsidRPr="00B83CF9">
              <w:rPr>
                <w:color w:val="000000"/>
              </w:rPr>
              <w:t>NPPD</w:t>
            </w:r>
          </w:p>
        </w:tc>
        <w:tc>
          <w:tcPr>
            <w:tcW w:w="4320" w:type="pct"/>
          </w:tcPr>
          <w:p w:rsidR="00A12A97" w:rsidRPr="00B83CF9" w:rsidRDefault="00A12A97" w:rsidP="00B44850">
            <w:pPr>
              <w:pStyle w:val="TableText"/>
              <w:rPr>
                <w:color w:val="000000"/>
              </w:rPr>
            </w:pPr>
            <w:r w:rsidRPr="00B83CF9">
              <w:rPr>
                <w:color w:val="000000"/>
              </w:rPr>
              <w:t>National Prosthetic Patient Database</w:t>
            </w:r>
          </w:p>
        </w:tc>
      </w:tr>
      <w:tr w:rsidR="00A12A97" w:rsidRPr="00B83CF9" w:rsidTr="00B44850">
        <w:trPr>
          <w:cantSplit/>
        </w:trPr>
        <w:tc>
          <w:tcPr>
            <w:tcW w:w="680" w:type="pct"/>
          </w:tcPr>
          <w:p w:rsidR="00A12A97" w:rsidRPr="00B83CF9" w:rsidRDefault="00A12A97" w:rsidP="00B44850">
            <w:pPr>
              <w:pStyle w:val="TableText"/>
              <w:rPr>
                <w:color w:val="000000"/>
              </w:rPr>
            </w:pPr>
            <w:r w:rsidRPr="00B83CF9">
              <w:rPr>
                <w:color w:val="000000"/>
              </w:rPr>
              <w:t>OR</w:t>
            </w:r>
          </w:p>
        </w:tc>
        <w:tc>
          <w:tcPr>
            <w:tcW w:w="4320" w:type="pct"/>
          </w:tcPr>
          <w:p w:rsidR="00A12A97" w:rsidRPr="00B83CF9" w:rsidRDefault="00A12A97" w:rsidP="00B44850">
            <w:pPr>
              <w:pStyle w:val="TableText"/>
              <w:rPr>
                <w:color w:val="000000"/>
              </w:rPr>
            </w:pPr>
            <w:r w:rsidRPr="00B83CF9">
              <w:rPr>
                <w:color w:val="000000"/>
              </w:rPr>
              <w:t>Operating Room</w:t>
            </w:r>
          </w:p>
        </w:tc>
      </w:tr>
      <w:tr w:rsidR="00A12A97" w:rsidRPr="00B83CF9" w:rsidTr="00B44850">
        <w:trPr>
          <w:cantSplit/>
        </w:trPr>
        <w:tc>
          <w:tcPr>
            <w:tcW w:w="680" w:type="pct"/>
          </w:tcPr>
          <w:p w:rsidR="00A12A97" w:rsidRPr="00B83CF9" w:rsidRDefault="00A12A97" w:rsidP="00B44850">
            <w:pPr>
              <w:pStyle w:val="TableText"/>
              <w:rPr>
                <w:color w:val="000000"/>
              </w:rPr>
            </w:pPr>
            <w:r w:rsidRPr="00B83CF9">
              <w:rPr>
                <w:color w:val="000000"/>
              </w:rPr>
              <w:t>PACU</w:t>
            </w:r>
          </w:p>
        </w:tc>
        <w:tc>
          <w:tcPr>
            <w:tcW w:w="4320" w:type="pct"/>
          </w:tcPr>
          <w:p w:rsidR="00A12A97" w:rsidRPr="00B83CF9" w:rsidRDefault="00A12A97" w:rsidP="00B44850">
            <w:pPr>
              <w:pStyle w:val="TableText"/>
              <w:rPr>
                <w:color w:val="000000"/>
              </w:rPr>
            </w:pPr>
            <w:r w:rsidRPr="00B83CF9">
              <w:rPr>
                <w:color w:val="000000"/>
              </w:rPr>
              <w:t>Post Anesthesia Care Unit</w:t>
            </w:r>
          </w:p>
        </w:tc>
      </w:tr>
      <w:tr w:rsidR="00A12A97" w:rsidRPr="00B83CF9" w:rsidTr="00B44850">
        <w:trPr>
          <w:cantSplit/>
        </w:trPr>
        <w:tc>
          <w:tcPr>
            <w:tcW w:w="680" w:type="pct"/>
          </w:tcPr>
          <w:p w:rsidR="00A12A97" w:rsidRPr="00B83CF9" w:rsidRDefault="00A12A97" w:rsidP="00B44850">
            <w:pPr>
              <w:pStyle w:val="TableText"/>
              <w:rPr>
                <w:color w:val="000000"/>
              </w:rPr>
            </w:pPr>
            <w:r w:rsidRPr="00B83CF9">
              <w:rPr>
                <w:color w:val="000000"/>
              </w:rPr>
              <w:lastRenderedPageBreak/>
              <w:t>PIMS</w:t>
            </w:r>
          </w:p>
        </w:tc>
        <w:tc>
          <w:tcPr>
            <w:tcW w:w="4320" w:type="pct"/>
          </w:tcPr>
          <w:p w:rsidR="00A12A97" w:rsidRPr="00B83CF9" w:rsidRDefault="00A12A97" w:rsidP="00B44850">
            <w:pPr>
              <w:pStyle w:val="TableText"/>
              <w:rPr>
                <w:color w:val="000000"/>
              </w:rPr>
            </w:pPr>
            <w:r w:rsidRPr="00B83CF9">
              <w:rPr>
                <w:color w:val="000000"/>
              </w:rPr>
              <w:t>Patient Information Management System</w:t>
            </w:r>
          </w:p>
          <w:p w:rsidR="00A12A97" w:rsidRPr="00B83CF9" w:rsidRDefault="00A12A97" w:rsidP="00B44850">
            <w:pPr>
              <w:pStyle w:val="TableText"/>
              <w:rPr>
                <w:color w:val="000000"/>
              </w:rPr>
            </w:pPr>
            <w:r w:rsidRPr="00B83CF9">
              <w:rPr>
                <w:color w:val="000000"/>
              </w:rPr>
              <w:t>Note: Formerly Known as Medical Administration Service (MAS)</w:t>
            </w:r>
          </w:p>
        </w:tc>
      </w:tr>
      <w:tr w:rsidR="00A12A97" w:rsidRPr="00B83CF9" w:rsidTr="00B44850">
        <w:trPr>
          <w:cantSplit/>
        </w:trPr>
        <w:tc>
          <w:tcPr>
            <w:tcW w:w="680" w:type="pct"/>
          </w:tcPr>
          <w:p w:rsidR="00A12A97" w:rsidRPr="00B83CF9" w:rsidRDefault="00A12A97" w:rsidP="00B44850">
            <w:pPr>
              <w:pStyle w:val="TableText"/>
              <w:rPr>
                <w:color w:val="000000"/>
              </w:rPr>
            </w:pPr>
            <w:r>
              <w:rPr>
                <w:color w:val="000000"/>
              </w:rPr>
              <w:t>PRE</w:t>
            </w:r>
          </w:p>
        </w:tc>
        <w:tc>
          <w:tcPr>
            <w:tcW w:w="4320" w:type="pct"/>
          </w:tcPr>
          <w:p w:rsidR="00A12A97" w:rsidRPr="00B83CF9" w:rsidRDefault="00A12A97" w:rsidP="00B44850">
            <w:pPr>
              <w:pStyle w:val="TableText"/>
              <w:rPr>
                <w:color w:val="000000"/>
              </w:rPr>
            </w:pPr>
            <w:r>
              <w:rPr>
                <w:color w:val="000000"/>
              </w:rPr>
              <w:t>Prescriptions</w:t>
            </w:r>
          </w:p>
        </w:tc>
      </w:tr>
      <w:tr w:rsidR="00A12A97" w:rsidRPr="00B83CF9" w:rsidTr="00B44850">
        <w:trPr>
          <w:cantSplit/>
        </w:trPr>
        <w:tc>
          <w:tcPr>
            <w:tcW w:w="680" w:type="pct"/>
          </w:tcPr>
          <w:p w:rsidR="00A12A97" w:rsidRPr="00B83CF9" w:rsidRDefault="00A12A97" w:rsidP="00B44850">
            <w:pPr>
              <w:pStyle w:val="TableText"/>
              <w:rPr>
                <w:color w:val="000000"/>
              </w:rPr>
            </w:pPr>
            <w:r>
              <w:rPr>
                <w:color w:val="000000"/>
              </w:rPr>
              <w:t>PRO</w:t>
            </w:r>
          </w:p>
        </w:tc>
        <w:tc>
          <w:tcPr>
            <w:tcW w:w="4320" w:type="pct"/>
          </w:tcPr>
          <w:p w:rsidR="00A12A97" w:rsidRPr="00B83CF9" w:rsidRDefault="00A12A97" w:rsidP="00B44850">
            <w:pPr>
              <w:pStyle w:val="TableText"/>
              <w:rPr>
                <w:color w:val="000000"/>
              </w:rPr>
            </w:pPr>
            <w:r w:rsidRPr="00B83CF9">
              <w:rPr>
                <w:color w:val="000000"/>
              </w:rPr>
              <w:t>Prosthetic</w:t>
            </w:r>
          </w:p>
        </w:tc>
      </w:tr>
      <w:tr w:rsidR="00A12A97" w:rsidRPr="00B83CF9" w:rsidTr="00B44850">
        <w:trPr>
          <w:cantSplit/>
        </w:trPr>
        <w:tc>
          <w:tcPr>
            <w:tcW w:w="680" w:type="pct"/>
          </w:tcPr>
          <w:p w:rsidR="00A12A97" w:rsidRPr="00B83CF9" w:rsidRDefault="00A12A97" w:rsidP="00B44850">
            <w:pPr>
              <w:pStyle w:val="TableText"/>
              <w:rPr>
                <w:color w:val="000000"/>
              </w:rPr>
            </w:pPr>
            <w:r w:rsidRPr="00B83CF9">
              <w:rPr>
                <w:color w:val="000000"/>
              </w:rPr>
              <w:t>PSAS</w:t>
            </w:r>
          </w:p>
        </w:tc>
        <w:tc>
          <w:tcPr>
            <w:tcW w:w="4320" w:type="pct"/>
          </w:tcPr>
          <w:p w:rsidR="00A12A97" w:rsidRPr="00B83CF9" w:rsidRDefault="00A12A97" w:rsidP="00B44850">
            <w:pPr>
              <w:pStyle w:val="TableText"/>
              <w:rPr>
                <w:color w:val="000000"/>
              </w:rPr>
            </w:pPr>
            <w:r w:rsidRPr="00B83CF9">
              <w:rPr>
                <w:color w:val="000000"/>
              </w:rPr>
              <w:t>Prosthetic and Sensory Aids Service</w:t>
            </w:r>
          </w:p>
        </w:tc>
      </w:tr>
      <w:tr w:rsidR="00A12A97" w:rsidRPr="00B83CF9" w:rsidTr="00B44850">
        <w:trPr>
          <w:cantSplit/>
        </w:trPr>
        <w:tc>
          <w:tcPr>
            <w:tcW w:w="680" w:type="pct"/>
          </w:tcPr>
          <w:p w:rsidR="00A12A97" w:rsidRPr="00B83CF9" w:rsidRDefault="00A12A97" w:rsidP="00B44850">
            <w:pPr>
              <w:pStyle w:val="TableText"/>
            </w:pPr>
            <w:r w:rsidRPr="00B83CF9">
              <w:rPr>
                <w:color w:val="000000"/>
              </w:rPr>
              <w:t>QUASAR</w:t>
            </w:r>
          </w:p>
        </w:tc>
        <w:tc>
          <w:tcPr>
            <w:tcW w:w="4320" w:type="pct"/>
          </w:tcPr>
          <w:p w:rsidR="00A12A97" w:rsidRPr="00B83CF9" w:rsidRDefault="00A12A97" w:rsidP="00B44850">
            <w:pPr>
              <w:pStyle w:val="TableText"/>
            </w:pPr>
            <w:r w:rsidRPr="00B83CF9">
              <w:rPr>
                <w:color w:val="000000"/>
              </w:rPr>
              <w:t>Quality: Audiology and Speech Pathology Audit &amp; Review</w:t>
            </w:r>
          </w:p>
        </w:tc>
      </w:tr>
      <w:tr w:rsidR="00A12A97" w:rsidRPr="00B83CF9" w:rsidTr="00B44850">
        <w:trPr>
          <w:cantSplit/>
        </w:trPr>
        <w:tc>
          <w:tcPr>
            <w:tcW w:w="680" w:type="pct"/>
          </w:tcPr>
          <w:p w:rsidR="00A12A97" w:rsidRPr="00B83CF9" w:rsidRDefault="00A12A97" w:rsidP="00B44850">
            <w:pPr>
              <w:pStyle w:val="TableText"/>
              <w:rPr>
                <w:color w:val="000000"/>
              </w:rPr>
            </w:pPr>
            <w:r>
              <w:rPr>
                <w:color w:val="000000"/>
              </w:rPr>
              <w:t>RAD</w:t>
            </w:r>
          </w:p>
        </w:tc>
        <w:tc>
          <w:tcPr>
            <w:tcW w:w="4320" w:type="pct"/>
          </w:tcPr>
          <w:p w:rsidR="00A12A97" w:rsidRPr="00B83CF9" w:rsidRDefault="00A12A97" w:rsidP="00B44850">
            <w:pPr>
              <w:pStyle w:val="TableText"/>
              <w:rPr>
                <w:color w:val="000000"/>
              </w:rPr>
            </w:pPr>
            <w:r>
              <w:rPr>
                <w:color w:val="000000"/>
              </w:rPr>
              <w:t>Radiology</w:t>
            </w:r>
          </w:p>
        </w:tc>
      </w:tr>
      <w:tr w:rsidR="00A12A97" w:rsidRPr="00B83CF9" w:rsidTr="00B44850">
        <w:trPr>
          <w:cantSplit/>
        </w:trPr>
        <w:tc>
          <w:tcPr>
            <w:tcW w:w="680" w:type="pct"/>
          </w:tcPr>
          <w:p w:rsidR="00A12A97" w:rsidRPr="00B83CF9" w:rsidRDefault="00A12A97" w:rsidP="00B44850">
            <w:pPr>
              <w:pStyle w:val="TableText"/>
              <w:rPr>
                <w:color w:val="000000"/>
              </w:rPr>
            </w:pPr>
            <w:r w:rsidRPr="00B83CF9">
              <w:rPr>
                <w:color w:val="000000"/>
              </w:rPr>
              <w:t>SAS</w:t>
            </w:r>
          </w:p>
        </w:tc>
        <w:tc>
          <w:tcPr>
            <w:tcW w:w="4320" w:type="pct"/>
          </w:tcPr>
          <w:p w:rsidR="00A12A97" w:rsidRPr="00B83CF9" w:rsidRDefault="00A12A97" w:rsidP="00B44850">
            <w:pPr>
              <w:pStyle w:val="TableText"/>
              <w:rPr>
                <w:color w:val="000000"/>
              </w:rPr>
            </w:pPr>
            <w:r w:rsidRPr="00B83CF9">
              <w:rPr>
                <w:color w:val="000000"/>
              </w:rPr>
              <w:t>Statistical Analysis System</w:t>
            </w:r>
          </w:p>
        </w:tc>
      </w:tr>
      <w:tr w:rsidR="00A12A97" w:rsidRPr="00B83CF9" w:rsidTr="00B44850">
        <w:trPr>
          <w:cantSplit/>
        </w:trPr>
        <w:tc>
          <w:tcPr>
            <w:tcW w:w="680" w:type="pct"/>
          </w:tcPr>
          <w:p w:rsidR="00A12A97" w:rsidRPr="00B83CF9" w:rsidRDefault="00A12A97" w:rsidP="00B44850">
            <w:pPr>
              <w:pStyle w:val="TableText"/>
              <w:rPr>
                <w:color w:val="000000"/>
              </w:rPr>
            </w:pPr>
            <w:r w:rsidRPr="00B83CF9">
              <w:rPr>
                <w:color w:val="000000"/>
              </w:rPr>
              <w:t>SSN</w:t>
            </w:r>
          </w:p>
        </w:tc>
        <w:tc>
          <w:tcPr>
            <w:tcW w:w="4320" w:type="pct"/>
          </w:tcPr>
          <w:p w:rsidR="00A12A97" w:rsidRPr="00B83CF9" w:rsidRDefault="00A12A97" w:rsidP="00B44850">
            <w:pPr>
              <w:pStyle w:val="TableText"/>
              <w:rPr>
                <w:color w:val="000000"/>
              </w:rPr>
            </w:pPr>
            <w:r w:rsidRPr="00B83CF9">
              <w:rPr>
                <w:color w:val="000000"/>
              </w:rPr>
              <w:t>Social Security Number</w:t>
            </w:r>
          </w:p>
        </w:tc>
      </w:tr>
      <w:tr w:rsidR="00A12A97" w:rsidRPr="00B83CF9" w:rsidTr="00B44850">
        <w:trPr>
          <w:cantSplit/>
        </w:trPr>
        <w:tc>
          <w:tcPr>
            <w:tcW w:w="680" w:type="pct"/>
          </w:tcPr>
          <w:p w:rsidR="00A12A97" w:rsidRPr="00B83CF9" w:rsidRDefault="00A12A97" w:rsidP="00B44850">
            <w:pPr>
              <w:pStyle w:val="TableText"/>
              <w:rPr>
                <w:color w:val="000000"/>
              </w:rPr>
            </w:pPr>
            <w:r w:rsidRPr="00B83CF9">
              <w:rPr>
                <w:color w:val="000000"/>
              </w:rPr>
              <w:t>SUR</w:t>
            </w:r>
          </w:p>
        </w:tc>
        <w:tc>
          <w:tcPr>
            <w:tcW w:w="4320" w:type="pct"/>
          </w:tcPr>
          <w:p w:rsidR="00A12A97" w:rsidRPr="00B83CF9" w:rsidRDefault="00A12A97" w:rsidP="00B44850">
            <w:pPr>
              <w:pStyle w:val="TableText"/>
              <w:rPr>
                <w:color w:val="000000"/>
              </w:rPr>
            </w:pPr>
            <w:r w:rsidRPr="00B83CF9">
              <w:rPr>
                <w:color w:val="000000"/>
              </w:rPr>
              <w:t>Surgery Extract</w:t>
            </w:r>
          </w:p>
        </w:tc>
      </w:tr>
      <w:tr w:rsidR="00A12A97" w:rsidRPr="00B83CF9" w:rsidTr="00B44850">
        <w:trPr>
          <w:cantSplit/>
        </w:trPr>
        <w:tc>
          <w:tcPr>
            <w:tcW w:w="680" w:type="pct"/>
          </w:tcPr>
          <w:p w:rsidR="00A12A97" w:rsidRPr="00B83CF9" w:rsidRDefault="00A12A97" w:rsidP="00B44850">
            <w:pPr>
              <w:pStyle w:val="TableText"/>
              <w:rPr>
                <w:color w:val="000000"/>
              </w:rPr>
            </w:pPr>
            <w:r w:rsidRPr="00B83CF9">
              <w:rPr>
                <w:color w:val="000000"/>
              </w:rPr>
              <w:t>TRT</w:t>
            </w:r>
          </w:p>
        </w:tc>
        <w:tc>
          <w:tcPr>
            <w:tcW w:w="4320" w:type="pct"/>
          </w:tcPr>
          <w:p w:rsidR="00A12A97" w:rsidRPr="00B83CF9" w:rsidRDefault="00A12A97" w:rsidP="00B44850">
            <w:pPr>
              <w:pStyle w:val="TableText"/>
              <w:rPr>
                <w:color w:val="000000"/>
              </w:rPr>
            </w:pPr>
            <w:r w:rsidRPr="00B83CF9">
              <w:rPr>
                <w:color w:val="000000"/>
              </w:rPr>
              <w:t>Treating Specialty Change Extract</w:t>
            </w:r>
          </w:p>
        </w:tc>
      </w:tr>
      <w:tr w:rsidR="00A12A97" w:rsidRPr="00B83CF9" w:rsidTr="00B44850">
        <w:trPr>
          <w:cantSplit/>
        </w:trPr>
        <w:tc>
          <w:tcPr>
            <w:tcW w:w="680" w:type="pct"/>
          </w:tcPr>
          <w:p w:rsidR="00A12A97" w:rsidRPr="00B83CF9" w:rsidRDefault="00A12A97" w:rsidP="00B44850">
            <w:pPr>
              <w:pStyle w:val="TableText"/>
              <w:rPr>
                <w:color w:val="000000"/>
              </w:rPr>
            </w:pPr>
            <w:r w:rsidRPr="00B83CF9">
              <w:rPr>
                <w:color w:val="000000"/>
              </w:rPr>
              <w:t>UDP</w:t>
            </w:r>
          </w:p>
        </w:tc>
        <w:tc>
          <w:tcPr>
            <w:tcW w:w="4320" w:type="pct"/>
          </w:tcPr>
          <w:p w:rsidR="00A12A97" w:rsidRPr="00B83CF9" w:rsidRDefault="00A12A97" w:rsidP="00B44850">
            <w:pPr>
              <w:pStyle w:val="TableText"/>
              <w:rPr>
                <w:color w:val="000000"/>
              </w:rPr>
            </w:pPr>
            <w:r w:rsidRPr="00B83CF9">
              <w:rPr>
                <w:color w:val="000000"/>
              </w:rPr>
              <w:t>Unit Dose Local Extract</w:t>
            </w:r>
          </w:p>
        </w:tc>
      </w:tr>
      <w:tr w:rsidR="00A12A97" w:rsidRPr="00B83CF9" w:rsidTr="00B44850">
        <w:trPr>
          <w:cantSplit/>
        </w:trPr>
        <w:tc>
          <w:tcPr>
            <w:tcW w:w="680" w:type="pct"/>
          </w:tcPr>
          <w:p w:rsidR="00A12A97" w:rsidRPr="00B83CF9" w:rsidRDefault="00A12A97" w:rsidP="00B44850">
            <w:pPr>
              <w:pStyle w:val="TableText"/>
              <w:rPr>
                <w:color w:val="000000"/>
              </w:rPr>
            </w:pPr>
            <w:r w:rsidRPr="00B83CF9">
              <w:rPr>
                <w:color w:val="000000"/>
              </w:rPr>
              <w:t>U.S.C</w:t>
            </w:r>
          </w:p>
        </w:tc>
        <w:tc>
          <w:tcPr>
            <w:tcW w:w="4320" w:type="pct"/>
          </w:tcPr>
          <w:p w:rsidR="00A12A97" w:rsidRPr="00B83CF9" w:rsidRDefault="00A12A97" w:rsidP="00B44850">
            <w:pPr>
              <w:pStyle w:val="TableText"/>
              <w:rPr>
                <w:color w:val="000000"/>
              </w:rPr>
            </w:pPr>
            <w:r w:rsidRPr="00B83CF9">
              <w:rPr>
                <w:color w:val="000000"/>
              </w:rPr>
              <w:t>United States Code</w:t>
            </w:r>
          </w:p>
        </w:tc>
      </w:tr>
      <w:tr w:rsidR="00A12A97" w:rsidRPr="00B83CF9" w:rsidTr="00B44850">
        <w:trPr>
          <w:cantSplit/>
        </w:trPr>
        <w:tc>
          <w:tcPr>
            <w:tcW w:w="680" w:type="pct"/>
          </w:tcPr>
          <w:p w:rsidR="00A12A97" w:rsidRPr="00B83CF9" w:rsidRDefault="00A12A97" w:rsidP="00B44850">
            <w:pPr>
              <w:pStyle w:val="TableText"/>
              <w:rPr>
                <w:snapToGrid w:val="0"/>
                <w:color w:val="000000"/>
              </w:rPr>
            </w:pPr>
            <w:r w:rsidRPr="00B83CF9">
              <w:rPr>
                <w:snapToGrid w:val="0"/>
                <w:color w:val="000000"/>
              </w:rPr>
              <w:t>VA</w:t>
            </w:r>
          </w:p>
        </w:tc>
        <w:tc>
          <w:tcPr>
            <w:tcW w:w="4320" w:type="pct"/>
          </w:tcPr>
          <w:p w:rsidR="00A12A97" w:rsidRPr="00B83CF9" w:rsidRDefault="00A12A97" w:rsidP="00B44850">
            <w:pPr>
              <w:pStyle w:val="TableText"/>
              <w:rPr>
                <w:color w:val="000000"/>
              </w:rPr>
            </w:pPr>
            <w:r w:rsidRPr="00B83CF9">
              <w:rPr>
                <w:color w:val="000000"/>
              </w:rPr>
              <w:t>Department of Veterans Affairs</w:t>
            </w:r>
          </w:p>
        </w:tc>
      </w:tr>
      <w:tr w:rsidR="00A12A97" w:rsidRPr="00B83CF9" w:rsidTr="00B44850">
        <w:trPr>
          <w:cantSplit/>
        </w:trPr>
        <w:tc>
          <w:tcPr>
            <w:tcW w:w="680" w:type="pct"/>
          </w:tcPr>
          <w:p w:rsidR="00A12A97" w:rsidRPr="00B83CF9" w:rsidRDefault="00A12A97" w:rsidP="00B44850">
            <w:pPr>
              <w:pStyle w:val="TableText"/>
              <w:rPr>
                <w:snapToGrid w:val="0"/>
                <w:color w:val="000000"/>
              </w:rPr>
            </w:pPr>
            <w:r w:rsidRPr="00B83CF9">
              <w:rPr>
                <w:snapToGrid w:val="0"/>
                <w:color w:val="000000"/>
              </w:rPr>
              <w:t>VDL</w:t>
            </w:r>
          </w:p>
        </w:tc>
        <w:tc>
          <w:tcPr>
            <w:tcW w:w="4320" w:type="pct"/>
          </w:tcPr>
          <w:p w:rsidR="00A12A97" w:rsidRPr="00B83CF9" w:rsidRDefault="00A12A97" w:rsidP="00B44850">
            <w:pPr>
              <w:pStyle w:val="TableText"/>
              <w:rPr>
                <w:color w:val="000000"/>
              </w:rPr>
            </w:pPr>
            <w:r w:rsidRPr="00B83CF9">
              <w:rPr>
                <w:color w:val="000000"/>
              </w:rPr>
              <w:t>VA Software Documentation Library</w:t>
            </w:r>
          </w:p>
        </w:tc>
      </w:tr>
      <w:tr w:rsidR="00A12A97" w:rsidRPr="00B83CF9" w:rsidTr="00B44850">
        <w:trPr>
          <w:cantSplit/>
        </w:trPr>
        <w:tc>
          <w:tcPr>
            <w:tcW w:w="680" w:type="pct"/>
          </w:tcPr>
          <w:p w:rsidR="00A12A97" w:rsidRPr="00B83CF9" w:rsidRDefault="00A12A97" w:rsidP="00B44850">
            <w:pPr>
              <w:pStyle w:val="TableText"/>
              <w:rPr>
                <w:snapToGrid w:val="0"/>
                <w:color w:val="000000"/>
              </w:rPr>
            </w:pPr>
            <w:r w:rsidRPr="00B83CF9">
              <w:rPr>
                <w:snapToGrid w:val="0"/>
                <w:color w:val="000000"/>
              </w:rPr>
              <w:t>VHA</w:t>
            </w:r>
          </w:p>
        </w:tc>
        <w:tc>
          <w:tcPr>
            <w:tcW w:w="4320" w:type="pct"/>
          </w:tcPr>
          <w:p w:rsidR="00A12A97" w:rsidRPr="00B83CF9" w:rsidRDefault="00A12A97" w:rsidP="00B44850">
            <w:pPr>
              <w:pStyle w:val="TableText"/>
              <w:rPr>
                <w:color w:val="000000"/>
              </w:rPr>
            </w:pPr>
            <w:r w:rsidRPr="00B83CF9">
              <w:rPr>
                <w:color w:val="000000"/>
              </w:rPr>
              <w:t>Veterans Health Administration</w:t>
            </w:r>
          </w:p>
        </w:tc>
      </w:tr>
      <w:tr w:rsidR="00A12A97" w:rsidRPr="00B83CF9" w:rsidTr="00B44850">
        <w:trPr>
          <w:cantSplit/>
        </w:trPr>
        <w:tc>
          <w:tcPr>
            <w:tcW w:w="680" w:type="pct"/>
          </w:tcPr>
          <w:p w:rsidR="00A12A97" w:rsidRPr="00B83CF9" w:rsidRDefault="00A12A97" w:rsidP="00B44850">
            <w:pPr>
              <w:pStyle w:val="TableText"/>
            </w:pPr>
            <w:proofErr w:type="spellStart"/>
            <w:r w:rsidRPr="00B83CF9">
              <w:rPr>
                <w:snapToGrid w:val="0"/>
                <w:color w:val="000000"/>
              </w:rPr>
              <w:t>VistA</w:t>
            </w:r>
            <w:proofErr w:type="spellEnd"/>
          </w:p>
        </w:tc>
        <w:tc>
          <w:tcPr>
            <w:tcW w:w="4320" w:type="pct"/>
          </w:tcPr>
          <w:p w:rsidR="00A12A97" w:rsidRPr="00B83CF9" w:rsidRDefault="00A12A97" w:rsidP="00B44850">
            <w:pPr>
              <w:pStyle w:val="TableText"/>
            </w:pPr>
            <w:r w:rsidRPr="00B83CF9">
              <w:rPr>
                <w:color w:val="000000"/>
              </w:rPr>
              <w:t>Veterans Health Information Systems and Technology Architecture</w:t>
            </w:r>
          </w:p>
        </w:tc>
      </w:tr>
      <w:tr w:rsidR="00A12A97" w:rsidRPr="00B83CF9" w:rsidTr="00B44850">
        <w:trPr>
          <w:cantSplit/>
        </w:trPr>
        <w:tc>
          <w:tcPr>
            <w:tcW w:w="680" w:type="pct"/>
          </w:tcPr>
          <w:p w:rsidR="00A12A97" w:rsidRPr="00B83CF9" w:rsidRDefault="00A12A97" w:rsidP="00B44850">
            <w:pPr>
              <w:pStyle w:val="TableText"/>
              <w:rPr>
                <w:color w:val="000000"/>
              </w:rPr>
            </w:pPr>
            <w:r w:rsidRPr="00B83CF9">
              <w:rPr>
                <w:color w:val="000000"/>
              </w:rPr>
              <w:t>YTD</w:t>
            </w:r>
          </w:p>
        </w:tc>
        <w:tc>
          <w:tcPr>
            <w:tcW w:w="4320" w:type="pct"/>
          </w:tcPr>
          <w:p w:rsidR="00A12A97" w:rsidRPr="00B83CF9" w:rsidRDefault="00A12A97" w:rsidP="00B44850">
            <w:pPr>
              <w:pStyle w:val="TableText"/>
              <w:rPr>
                <w:color w:val="000000"/>
              </w:rPr>
            </w:pPr>
            <w:r w:rsidRPr="00B83CF9">
              <w:rPr>
                <w:color w:val="000000"/>
              </w:rPr>
              <w:t>Year-to-Date</w:t>
            </w:r>
          </w:p>
        </w:tc>
      </w:tr>
    </w:tbl>
    <w:p w:rsidR="005001C4" w:rsidRDefault="005001C4" w:rsidP="005001C4">
      <w:pPr>
        <w:pStyle w:val="DSSECSBodyText"/>
      </w:pPr>
    </w:p>
    <w:p w:rsidR="00941440" w:rsidRDefault="00941440" w:rsidP="005001C4">
      <w:pPr>
        <w:pStyle w:val="DSSECSBodyText"/>
        <w:sectPr w:rsidR="00941440" w:rsidSect="00B44850">
          <w:headerReference w:type="even" r:id="rId189"/>
          <w:headerReference w:type="first" r:id="rId190"/>
          <w:pgSz w:w="12240" w:h="15840" w:code="1"/>
          <w:pgMar w:top="1440" w:right="1440" w:bottom="1440" w:left="1440" w:header="720" w:footer="504" w:gutter="0"/>
          <w:pgNumType w:start="1" w:chapStyle="6"/>
          <w:cols w:space="720"/>
          <w:docGrid w:linePitch="360"/>
        </w:sectPr>
      </w:pPr>
    </w:p>
    <w:p w:rsidR="002C610D" w:rsidRDefault="002C610D" w:rsidP="00B44850">
      <w:pPr>
        <w:pStyle w:val="Heading6"/>
      </w:pPr>
      <w:bookmarkStart w:id="6488" w:name="_Toc454958467"/>
      <w:bookmarkStart w:id="6489" w:name="_Toc459041202"/>
      <w:bookmarkStart w:id="6490" w:name="_Toc459043753"/>
      <w:r>
        <w:lastRenderedPageBreak/>
        <w:t>Glossary</w:t>
      </w:r>
      <w:bookmarkEnd w:id="6488"/>
      <w:bookmarkEnd w:id="6489"/>
      <w:bookmarkEnd w:id="6490"/>
    </w:p>
    <w:p w:rsidR="002C610D" w:rsidRPr="001E388A" w:rsidRDefault="002C610D" w:rsidP="00B44850">
      <w:pPr>
        <w:pStyle w:val="DSSECSBodyText"/>
      </w:pPr>
      <w:r w:rsidRPr="00236AC7">
        <w:t xml:space="preserve">The following table lists </w:t>
      </w:r>
      <w:r w:rsidR="004A0568">
        <w:t xml:space="preserve">terms </w:t>
      </w:r>
      <w:r w:rsidRPr="00236AC7">
        <w:t>found in this document that may aid the re</w:t>
      </w:r>
      <w:r w:rsidR="00236AC7">
        <w:t xml:space="preserve">ader in understanding. </w:t>
      </w:r>
    </w:p>
    <w:p w:rsidR="003C15AC" w:rsidRPr="00941440" w:rsidRDefault="003C15AC" w:rsidP="00941440">
      <w:pPr>
        <w:pStyle w:val="TableCaption"/>
      </w:pPr>
      <w:bookmarkStart w:id="6491" w:name="_Toc459041216"/>
      <w:bookmarkStart w:id="6492" w:name="_Toc459043767"/>
      <w:r w:rsidRPr="00941440">
        <w:t>Glossary</w:t>
      </w:r>
      <w:bookmarkEnd w:id="6491"/>
      <w:bookmarkEnd w:id="649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Description w:val="Glossary"/>
      </w:tblPr>
      <w:tblGrid>
        <w:gridCol w:w="1747"/>
        <w:gridCol w:w="7829"/>
      </w:tblGrid>
      <w:tr w:rsidR="002C610D" w:rsidRPr="004C622D" w:rsidTr="00B44850">
        <w:trPr>
          <w:cantSplit/>
          <w:tblHeader/>
        </w:trPr>
        <w:tc>
          <w:tcPr>
            <w:tcW w:w="912" w:type="pct"/>
            <w:shd w:val="clear" w:color="auto" w:fill="BFBFBF"/>
          </w:tcPr>
          <w:p w:rsidR="002C610D" w:rsidRPr="00941440" w:rsidRDefault="002C610D" w:rsidP="00B44850">
            <w:pPr>
              <w:pStyle w:val="TableColumnHeading"/>
            </w:pPr>
            <w:r w:rsidRPr="00941440">
              <w:t>Term</w:t>
            </w:r>
          </w:p>
        </w:tc>
        <w:tc>
          <w:tcPr>
            <w:tcW w:w="4088" w:type="pct"/>
            <w:shd w:val="clear" w:color="auto" w:fill="BFBFBF"/>
          </w:tcPr>
          <w:p w:rsidR="002C610D" w:rsidRPr="00941440" w:rsidRDefault="002C610D" w:rsidP="00B44850">
            <w:pPr>
              <w:pStyle w:val="TableColumnHeading"/>
            </w:pPr>
            <w:r w:rsidRPr="00941440">
              <w:t>Definition</w:t>
            </w:r>
          </w:p>
        </w:tc>
      </w:tr>
      <w:tr w:rsidR="002C610D" w:rsidRPr="0086671F" w:rsidTr="00B44850">
        <w:trPr>
          <w:cantSplit/>
        </w:trPr>
        <w:tc>
          <w:tcPr>
            <w:tcW w:w="912" w:type="pct"/>
          </w:tcPr>
          <w:p w:rsidR="002C610D" w:rsidRPr="0086671F" w:rsidRDefault="002C610D" w:rsidP="00B44850">
            <w:pPr>
              <w:pStyle w:val="TableText"/>
            </w:pPr>
            <w:r w:rsidRPr="0086671F">
              <w:t>Action to Send Code</w:t>
            </w:r>
            <w:r w:rsidRPr="0086671F">
              <w:tab/>
            </w:r>
          </w:p>
        </w:tc>
        <w:tc>
          <w:tcPr>
            <w:tcW w:w="4088" w:type="pct"/>
          </w:tcPr>
          <w:p w:rsidR="002C610D" w:rsidRPr="0086671F" w:rsidRDefault="002C610D" w:rsidP="00B44850">
            <w:pPr>
              <w:pStyle w:val="TableText"/>
            </w:pPr>
            <w:r w:rsidRPr="0086671F">
              <w:t>Indicates which, if any, code(s) should be sent to the DSS commercial software (e.g., stop code and credit stop code, with or without CHAR4 code).</w:t>
            </w:r>
          </w:p>
        </w:tc>
      </w:tr>
      <w:tr w:rsidR="003B4B26" w:rsidRPr="0086671F" w:rsidTr="00B44850">
        <w:trPr>
          <w:cantSplit/>
        </w:trPr>
        <w:tc>
          <w:tcPr>
            <w:tcW w:w="912" w:type="pct"/>
          </w:tcPr>
          <w:p w:rsidR="003B4B26" w:rsidRPr="0086671F" w:rsidRDefault="003B4B26" w:rsidP="00B44850">
            <w:pPr>
              <w:pStyle w:val="TableText"/>
            </w:pPr>
            <w:r w:rsidRPr="0086671F">
              <w:t>Credit Stop Code</w:t>
            </w:r>
          </w:p>
        </w:tc>
        <w:tc>
          <w:tcPr>
            <w:tcW w:w="4088" w:type="pct"/>
          </w:tcPr>
          <w:p w:rsidR="003B4B26" w:rsidRPr="0086671F" w:rsidRDefault="003B4B26" w:rsidP="00B44850">
            <w:pPr>
              <w:pStyle w:val="TableText"/>
            </w:pPr>
            <w:r w:rsidRPr="0086671F">
              <w:t>The Credit Stop Code (from the HOSPITAL LOCATION file [#44]) as determined by Medical Administration Service (MAS).</w:t>
            </w:r>
          </w:p>
        </w:tc>
      </w:tr>
      <w:tr w:rsidR="003B4B26" w:rsidRPr="0086671F" w:rsidTr="00B44850">
        <w:trPr>
          <w:cantSplit/>
        </w:trPr>
        <w:tc>
          <w:tcPr>
            <w:tcW w:w="912" w:type="pct"/>
          </w:tcPr>
          <w:p w:rsidR="003B4B26" w:rsidRPr="0086671F" w:rsidRDefault="003B4B26" w:rsidP="00B44850">
            <w:pPr>
              <w:pStyle w:val="TableText"/>
            </w:pPr>
            <w:r w:rsidRPr="0086671F">
              <w:t>DSS Credit Stop Code</w:t>
            </w:r>
          </w:p>
        </w:tc>
        <w:tc>
          <w:tcPr>
            <w:tcW w:w="4088" w:type="pct"/>
          </w:tcPr>
          <w:p w:rsidR="003B4B26" w:rsidRPr="0086671F" w:rsidRDefault="003B4B26" w:rsidP="00B44850">
            <w:pPr>
              <w:pStyle w:val="TableText"/>
            </w:pPr>
            <w:r w:rsidRPr="0086671F">
              <w:t>The Credit Stop Code as determined by MCA.</w:t>
            </w:r>
          </w:p>
        </w:tc>
      </w:tr>
      <w:tr w:rsidR="003B4B26" w:rsidRPr="0086671F" w:rsidTr="00B44850">
        <w:trPr>
          <w:cantSplit/>
        </w:trPr>
        <w:tc>
          <w:tcPr>
            <w:tcW w:w="912" w:type="pct"/>
          </w:tcPr>
          <w:p w:rsidR="003B4B26" w:rsidRPr="0086671F" w:rsidRDefault="003B4B26" w:rsidP="00B44850">
            <w:pPr>
              <w:pStyle w:val="TableText"/>
            </w:pPr>
            <w:r w:rsidRPr="0086671F">
              <w:rPr>
                <w:snapToGrid w:val="0"/>
                <w:color w:val="000000"/>
              </w:rPr>
              <w:t>DSS Product Department</w:t>
            </w:r>
          </w:p>
        </w:tc>
        <w:tc>
          <w:tcPr>
            <w:tcW w:w="4088" w:type="pct"/>
          </w:tcPr>
          <w:p w:rsidR="003B4B26" w:rsidRPr="0086671F" w:rsidRDefault="003B4B26" w:rsidP="00B44850">
            <w:pPr>
              <w:pStyle w:val="TableText"/>
              <w:rPr>
                <w:snapToGrid w:val="0"/>
                <w:color w:val="000000"/>
              </w:rPr>
            </w:pPr>
            <w:r w:rsidRPr="0086671F">
              <w:rPr>
                <w:snapToGrid w:val="0"/>
                <w:color w:val="000000"/>
              </w:rPr>
              <w:t>A code associated with products or services, which assists in the categorization and costing of those products. At this time, only medical center wards are being associated with a DSS Product Department in the DSS WARD file (#727.4). The DSS Product Department consists of a minimum of 4 characters as:</w:t>
            </w:r>
          </w:p>
          <w:p w:rsidR="003B4B26" w:rsidRPr="0086671F" w:rsidRDefault="003B4B26" w:rsidP="00B44850">
            <w:pPr>
              <w:pStyle w:val="TableText"/>
              <w:rPr>
                <w:snapToGrid w:val="0"/>
                <w:color w:val="000000"/>
              </w:rPr>
            </w:pPr>
          </w:p>
          <w:p w:rsidR="003B4B26" w:rsidRPr="0086671F" w:rsidRDefault="003B4B26" w:rsidP="00B44850">
            <w:pPr>
              <w:pStyle w:val="TableText"/>
              <w:rPr>
                <w:snapToGrid w:val="0"/>
                <w:color w:val="000000"/>
              </w:rPr>
            </w:pPr>
            <w:proofErr w:type="spellStart"/>
            <w:r w:rsidRPr="0086671F">
              <w:rPr>
                <w:snapToGrid w:val="0"/>
                <w:color w:val="000000"/>
              </w:rPr>
              <w:t>ABBCxxx</w:t>
            </w:r>
            <w:proofErr w:type="spellEnd"/>
          </w:p>
          <w:p w:rsidR="003B4B26" w:rsidRPr="0086671F" w:rsidRDefault="003B4B26" w:rsidP="00B44850">
            <w:pPr>
              <w:pStyle w:val="TableText"/>
              <w:rPr>
                <w:snapToGrid w:val="0"/>
                <w:color w:val="000000"/>
              </w:rPr>
            </w:pPr>
          </w:p>
          <w:p w:rsidR="003B4B26" w:rsidRPr="0086671F" w:rsidRDefault="003B4B26" w:rsidP="00B44850">
            <w:pPr>
              <w:pStyle w:val="TableText"/>
              <w:rPr>
                <w:snapToGrid w:val="0"/>
                <w:color w:val="000000"/>
              </w:rPr>
            </w:pPr>
            <w:r w:rsidRPr="0086671F">
              <w:rPr>
                <w:snapToGrid w:val="0"/>
                <w:color w:val="000000"/>
              </w:rPr>
              <w:t>A  = DSS CODE in NATIONAL SERVICE file (#730)</w:t>
            </w:r>
          </w:p>
          <w:p w:rsidR="003B4B26" w:rsidRPr="0086671F" w:rsidRDefault="003B4B26" w:rsidP="00B44850">
            <w:pPr>
              <w:pStyle w:val="TableText"/>
              <w:rPr>
                <w:snapToGrid w:val="0"/>
                <w:color w:val="000000"/>
              </w:rPr>
            </w:pPr>
            <w:r w:rsidRPr="0086671F">
              <w:rPr>
                <w:snapToGrid w:val="0"/>
                <w:color w:val="000000"/>
              </w:rPr>
              <w:t xml:space="preserve">BB = DSS PRODUCTION UNIT CODE in DSS PRODUCTION   UNIT file (#729) </w:t>
            </w:r>
          </w:p>
          <w:p w:rsidR="003B4B26" w:rsidRPr="0086671F" w:rsidRDefault="003B4B26" w:rsidP="00B44850">
            <w:pPr>
              <w:pStyle w:val="TableText"/>
              <w:rPr>
                <w:snapToGrid w:val="0"/>
                <w:color w:val="000000"/>
              </w:rPr>
            </w:pPr>
            <w:r w:rsidRPr="0086671F">
              <w:rPr>
                <w:snapToGrid w:val="0"/>
                <w:color w:val="000000"/>
              </w:rPr>
              <w:t>C  = DSS DIVISION IDENTIFIER in DSS DIVISION IDENTIFIER file (#727.3)</w:t>
            </w:r>
          </w:p>
          <w:p w:rsidR="003B4B26" w:rsidRPr="0086671F" w:rsidRDefault="003B4B26" w:rsidP="00B44850">
            <w:pPr>
              <w:pStyle w:val="TableText"/>
              <w:rPr>
                <w:snapToGrid w:val="0"/>
                <w:color w:val="000000"/>
              </w:rPr>
            </w:pPr>
            <w:proofErr w:type="gramStart"/>
            <w:r w:rsidRPr="0086671F">
              <w:rPr>
                <w:snapToGrid w:val="0"/>
                <w:color w:val="000000"/>
              </w:rPr>
              <w:t>xxx</w:t>
            </w:r>
            <w:proofErr w:type="gramEnd"/>
            <w:r w:rsidRPr="0086671F">
              <w:rPr>
                <w:snapToGrid w:val="0"/>
                <w:color w:val="000000"/>
              </w:rPr>
              <w:t xml:space="preserve"> = A suffix of not more than three characters which must be numeric digits or uppercase alpha characters. The first character of the string may be "-", but that is not recommended.</w:t>
            </w:r>
          </w:p>
        </w:tc>
      </w:tr>
      <w:tr w:rsidR="003B4B26" w:rsidRPr="0086671F" w:rsidTr="00B44850">
        <w:trPr>
          <w:cantSplit/>
        </w:trPr>
        <w:tc>
          <w:tcPr>
            <w:tcW w:w="912" w:type="pct"/>
          </w:tcPr>
          <w:p w:rsidR="003B4B26" w:rsidRPr="0086671F" w:rsidRDefault="003B4B26" w:rsidP="00B44850">
            <w:pPr>
              <w:pStyle w:val="TableText"/>
            </w:pPr>
            <w:r w:rsidRPr="0086671F">
              <w:rPr>
                <w:snapToGrid w:val="0"/>
              </w:rPr>
              <w:t>DSS Division Identifier</w:t>
            </w:r>
          </w:p>
        </w:tc>
        <w:tc>
          <w:tcPr>
            <w:tcW w:w="4088" w:type="pct"/>
          </w:tcPr>
          <w:p w:rsidR="003B4B26" w:rsidRPr="0086671F" w:rsidRDefault="003B4B26" w:rsidP="00B44850">
            <w:pPr>
              <w:pStyle w:val="TableText"/>
            </w:pPr>
            <w:r w:rsidRPr="0086671F">
              <w:rPr>
                <w:snapToGrid w:val="0"/>
              </w:rPr>
              <w:t xml:space="preserve">A single character code, either numeric (but not zero) or an uppercase alpha character. The character used in </w:t>
            </w:r>
            <w:proofErr w:type="spellStart"/>
            <w:r w:rsidRPr="0086671F">
              <w:rPr>
                <w:snapToGrid w:val="0"/>
              </w:rPr>
              <w:t>VistA</w:t>
            </w:r>
            <w:proofErr w:type="spellEnd"/>
            <w:r w:rsidRPr="0086671F">
              <w:rPr>
                <w:snapToGrid w:val="0"/>
              </w:rPr>
              <w:t xml:space="preserve"> file #727.3 (DSS DIVISION IDENTIFIER) as division identifier should exactly match the identifier associated with a medical center division in DSS/Austin.</w:t>
            </w:r>
          </w:p>
        </w:tc>
      </w:tr>
      <w:tr w:rsidR="003B4B26" w:rsidRPr="0086671F" w:rsidTr="00B44850">
        <w:trPr>
          <w:cantSplit/>
        </w:trPr>
        <w:tc>
          <w:tcPr>
            <w:tcW w:w="912" w:type="pct"/>
          </w:tcPr>
          <w:p w:rsidR="003B4B26" w:rsidRPr="0086671F" w:rsidRDefault="003B4B26" w:rsidP="00B44850">
            <w:pPr>
              <w:pStyle w:val="TableText"/>
            </w:pPr>
            <w:r w:rsidRPr="0086671F">
              <w:rPr>
                <w:snapToGrid w:val="0"/>
              </w:rPr>
              <w:t>DSS Production Unit</w:t>
            </w:r>
          </w:p>
        </w:tc>
        <w:tc>
          <w:tcPr>
            <w:tcW w:w="4088" w:type="pct"/>
          </w:tcPr>
          <w:p w:rsidR="003B4B26" w:rsidRPr="0086671F" w:rsidRDefault="003B4B26" w:rsidP="00B44850">
            <w:pPr>
              <w:pStyle w:val="TableText"/>
            </w:pPr>
            <w:r w:rsidRPr="0086671F">
              <w:rPr>
                <w:snapToGrid w:val="0"/>
              </w:rPr>
              <w:t>A two-character code which may contain both numeric and uppercase alphabetic characters. These DSS-compatible codes are based on the FMS sub-cost center scheme to categorize production unit output. The DSS PRODUCTION UNIT file (#729) holds the production unit codes approved for use by DSS.</w:t>
            </w:r>
          </w:p>
        </w:tc>
      </w:tr>
      <w:tr w:rsidR="003B4B26" w:rsidRPr="0086671F" w:rsidTr="00B44850">
        <w:trPr>
          <w:cantSplit/>
        </w:trPr>
        <w:tc>
          <w:tcPr>
            <w:tcW w:w="912" w:type="pct"/>
          </w:tcPr>
          <w:p w:rsidR="003B4B26" w:rsidRPr="0086671F" w:rsidRDefault="003B4B26" w:rsidP="00B44850">
            <w:pPr>
              <w:pStyle w:val="TableText"/>
            </w:pPr>
            <w:r w:rsidRPr="0086671F">
              <w:t>DSS Stop Code</w:t>
            </w:r>
          </w:p>
        </w:tc>
        <w:tc>
          <w:tcPr>
            <w:tcW w:w="4088" w:type="pct"/>
          </w:tcPr>
          <w:p w:rsidR="003B4B26" w:rsidRPr="0086671F" w:rsidRDefault="003B4B26" w:rsidP="00B44850">
            <w:pPr>
              <w:pStyle w:val="TableText"/>
            </w:pPr>
            <w:r w:rsidRPr="0086671F">
              <w:t>The Stop Code as determined by MCA.</w:t>
            </w:r>
          </w:p>
        </w:tc>
      </w:tr>
      <w:tr w:rsidR="003B4B26" w:rsidRPr="0086671F" w:rsidTr="00B44850">
        <w:trPr>
          <w:cantSplit/>
        </w:trPr>
        <w:tc>
          <w:tcPr>
            <w:tcW w:w="912" w:type="pct"/>
          </w:tcPr>
          <w:p w:rsidR="003B4B26" w:rsidRPr="0086671F" w:rsidRDefault="003B4B26" w:rsidP="00B44850">
            <w:pPr>
              <w:pStyle w:val="TableText"/>
            </w:pPr>
            <w:r w:rsidRPr="0086671F">
              <w:t>Extract</w:t>
            </w:r>
          </w:p>
        </w:tc>
        <w:tc>
          <w:tcPr>
            <w:tcW w:w="4088" w:type="pct"/>
          </w:tcPr>
          <w:p w:rsidR="003B4B26" w:rsidRPr="0086671F" w:rsidRDefault="003B4B26" w:rsidP="00B44850">
            <w:pPr>
              <w:pStyle w:val="TableText"/>
            </w:pPr>
            <w:r w:rsidRPr="0086671F">
              <w:t xml:space="preserve">Management tool used to track and account for procedures and delivered services, which are not handled in any existing </w:t>
            </w:r>
            <w:proofErr w:type="spellStart"/>
            <w:r w:rsidRPr="0086671F">
              <w:rPr>
                <w:snapToGrid w:val="0"/>
              </w:rPr>
              <w:t>VistA</w:t>
            </w:r>
            <w:proofErr w:type="spellEnd"/>
            <w:r w:rsidRPr="0086671F">
              <w:rPr>
                <w:snapToGrid w:val="0"/>
              </w:rPr>
              <w:t xml:space="preserve"> </w:t>
            </w:r>
            <w:r w:rsidRPr="0086671F">
              <w:t>package.</w:t>
            </w:r>
          </w:p>
        </w:tc>
      </w:tr>
      <w:tr w:rsidR="003B4B26" w:rsidRPr="0086671F" w:rsidTr="00B44850">
        <w:trPr>
          <w:cantSplit/>
        </w:trPr>
        <w:tc>
          <w:tcPr>
            <w:tcW w:w="912" w:type="pct"/>
          </w:tcPr>
          <w:p w:rsidR="003B4B26" w:rsidRPr="0086671F" w:rsidRDefault="003B4B26" w:rsidP="00B44850">
            <w:pPr>
              <w:pStyle w:val="TableText"/>
            </w:pPr>
            <w:r w:rsidRPr="0086671F">
              <w:t>Extract Files</w:t>
            </w:r>
          </w:p>
        </w:tc>
        <w:tc>
          <w:tcPr>
            <w:tcW w:w="4088" w:type="pct"/>
          </w:tcPr>
          <w:p w:rsidR="003B4B26" w:rsidRPr="0086671F" w:rsidRDefault="003B4B26" w:rsidP="00B44850">
            <w:pPr>
              <w:pStyle w:val="TableText"/>
            </w:pPr>
            <w:r w:rsidRPr="0086671F">
              <w:t>The files that hold the data that has been extracted via the DSS Extract software.</w:t>
            </w:r>
          </w:p>
        </w:tc>
      </w:tr>
      <w:tr w:rsidR="003B4B26" w:rsidRPr="0086671F" w:rsidTr="00B44850">
        <w:trPr>
          <w:cantSplit/>
        </w:trPr>
        <w:tc>
          <w:tcPr>
            <w:tcW w:w="912" w:type="pct"/>
          </w:tcPr>
          <w:p w:rsidR="003B4B26" w:rsidRPr="0086671F" w:rsidRDefault="003B4B26" w:rsidP="00B44850">
            <w:pPr>
              <w:pStyle w:val="TableText"/>
            </w:pPr>
            <w:r w:rsidRPr="0086671F">
              <w:t>Feeder Key</w:t>
            </w:r>
          </w:p>
        </w:tc>
        <w:tc>
          <w:tcPr>
            <w:tcW w:w="4088" w:type="pct"/>
          </w:tcPr>
          <w:p w:rsidR="003B4B26" w:rsidRPr="0086671F" w:rsidRDefault="003B4B26" w:rsidP="00B44850">
            <w:pPr>
              <w:pStyle w:val="TableText"/>
            </w:pPr>
            <w:r w:rsidRPr="0086671F">
              <w:t>The product for workload extracted.</w:t>
            </w:r>
          </w:p>
        </w:tc>
      </w:tr>
      <w:tr w:rsidR="003B4B26" w:rsidRPr="0086671F" w:rsidTr="00B44850">
        <w:trPr>
          <w:cantSplit/>
        </w:trPr>
        <w:tc>
          <w:tcPr>
            <w:tcW w:w="912" w:type="pct"/>
          </w:tcPr>
          <w:p w:rsidR="003B4B26" w:rsidRPr="0086671F" w:rsidRDefault="003B4B26" w:rsidP="00B44850">
            <w:pPr>
              <w:pStyle w:val="TableText"/>
            </w:pPr>
            <w:r w:rsidRPr="0086671F">
              <w:t>Feeder Location</w:t>
            </w:r>
          </w:p>
        </w:tc>
        <w:tc>
          <w:tcPr>
            <w:tcW w:w="4088" w:type="pct"/>
          </w:tcPr>
          <w:p w:rsidR="003B4B26" w:rsidRPr="0086671F" w:rsidRDefault="003B4B26" w:rsidP="00B44850">
            <w:pPr>
              <w:pStyle w:val="TableText"/>
            </w:pPr>
            <w:r w:rsidRPr="0086671F">
              <w:t>The site location of data extracted.</w:t>
            </w:r>
          </w:p>
        </w:tc>
      </w:tr>
      <w:tr w:rsidR="003B4B26" w:rsidRPr="0086671F" w:rsidTr="00B44850">
        <w:trPr>
          <w:cantSplit/>
        </w:trPr>
        <w:tc>
          <w:tcPr>
            <w:tcW w:w="912" w:type="pct"/>
          </w:tcPr>
          <w:p w:rsidR="003B4B26" w:rsidRPr="0086671F" w:rsidRDefault="003B4B26" w:rsidP="00B44850">
            <w:pPr>
              <w:pStyle w:val="TableText"/>
            </w:pPr>
            <w:r w:rsidRPr="0086671F">
              <w:t>Provider</w:t>
            </w:r>
          </w:p>
        </w:tc>
        <w:tc>
          <w:tcPr>
            <w:tcW w:w="4088" w:type="pct"/>
          </w:tcPr>
          <w:p w:rsidR="003B4B26" w:rsidRPr="0086671F" w:rsidRDefault="003B4B26" w:rsidP="00B44850">
            <w:pPr>
              <w:pStyle w:val="TableText"/>
            </w:pPr>
            <w:r w:rsidRPr="0086671F">
              <w:t>The actual provider of care performing the procedure. This provider can be a doctor, nurse, technician or any designated team of medical professionals.</w:t>
            </w:r>
          </w:p>
        </w:tc>
      </w:tr>
      <w:tr w:rsidR="003B4B26" w:rsidRPr="0086671F" w:rsidTr="00B44850">
        <w:trPr>
          <w:cantSplit/>
        </w:trPr>
        <w:tc>
          <w:tcPr>
            <w:tcW w:w="912" w:type="pct"/>
          </w:tcPr>
          <w:p w:rsidR="003B4B26" w:rsidRPr="0086671F" w:rsidRDefault="003B4B26" w:rsidP="00B44850">
            <w:pPr>
              <w:pStyle w:val="TableText"/>
            </w:pPr>
            <w:r w:rsidRPr="0086671F">
              <w:t>Stop Code</w:t>
            </w:r>
          </w:p>
        </w:tc>
        <w:tc>
          <w:tcPr>
            <w:tcW w:w="4088" w:type="pct"/>
          </w:tcPr>
          <w:p w:rsidR="003B4B26" w:rsidRPr="0086671F" w:rsidRDefault="003B4B26" w:rsidP="00B44850">
            <w:pPr>
              <w:pStyle w:val="TableText"/>
            </w:pPr>
            <w:r w:rsidRPr="0086671F">
              <w:t xml:space="preserve">The Stop Code (from the HOSPITAL LOCATION file [#44]) as determined by Medical Administration Service (MAS).  </w:t>
            </w:r>
          </w:p>
        </w:tc>
      </w:tr>
      <w:tr w:rsidR="003B4B26" w:rsidRPr="0086671F" w:rsidTr="00B44850">
        <w:trPr>
          <w:cantSplit/>
        </w:trPr>
        <w:tc>
          <w:tcPr>
            <w:tcW w:w="912" w:type="pct"/>
          </w:tcPr>
          <w:p w:rsidR="003B4B26" w:rsidRPr="0086671F" w:rsidRDefault="003B4B26" w:rsidP="00B44850">
            <w:pPr>
              <w:pStyle w:val="TableText"/>
            </w:pPr>
            <w:r w:rsidRPr="0086671F">
              <w:t>Volume</w:t>
            </w:r>
          </w:p>
        </w:tc>
        <w:tc>
          <w:tcPr>
            <w:tcW w:w="4088" w:type="pct"/>
          </w:tcPr>
          <w:p w:rsidR="003B4B26" w:rsidRPr="0086671F" w:rsidRDefault="003B4B26" w:rsidP="00B44850">
            <w:pPr>
              <w:pStyle w:val="TableText"/>
            </w:pPr>
            <w:r w:rsidRPr="0086671F">
              <w:t>Volume is associated with the number of procedures performed or the length of time actually spent performing the procedures.</w:t>
            </w:r>
          </w:p>
        </w:tc>
      </w:tr>
    </w:tbl>
    <w:p w:rsidR="001136C7" w:rsidRPr="00B44850" w:rsidRDefault="001136C7" w:rsidP="00B44850">
      <w:pPr>
        <w:pStyle w:val="DSSECSBodyText"/>
      </w:pPr>
    </w:p>
    <w:p w:rsidR="00941440" w:rsidRDefault="00941440" w:rsidP="004C622D">
      <w:pPr>
        <w:pStyle w:val="DSSECSBodyText"/>
        <w:sectPr w:rsidR="00941440" w:rsidSect="00B44850">
          <w:pgSz w:w="12240" w:h="15840" w:code="1"/>
          <w:pgMar w:top="1440" w:right="1440" w:bottom="1440" w:left="1440" w:header="720" w:footer="504" w:gutter="0"/>
          <w:pgNumType w:start="1" w:chapStyle="6"/>
          <w:cols w:space="720"/>
          <w:docGrid w:linePitch="360"/>
        </w:sectPr>
      </w:pPr>
    </w:p>
    <w:p w:rsidR="00196D8E" w:rsidRDefault="00196D8E" w:rsidP="00B44850">
      <w:pPr>
        <w:pStyle w:val="Heading6"/>
      </w:pPr>
      <w:bookmarkStart w:id="6493" w:name="_Toc427223255"/>
      <w:bookmarkStart w:id="6494" w:name="_Toc459041203"/>
      <w:bookmarkStart w:id="6495" w:name="_Toc459043754"/>
      <w:r>
        <w:lastRenderedPageBreak/>
        <w:t>Reference Materials</w:t>
      </w:r>
      <w:bookmarkEnd w:id="6493"/>
      <w:bookmarkEnd w:id="6494"/>
      <w:bookmarkEnd w:id="6495"/>
    </w:p>
    <w:p w:rsidR="00196D8E" w:rsidRPr="00B44850" w:rsidRDefault="00196D8E" w:rsidP="00B44850">
      <w:pPr>
        <w:pStyle w:val="DSSECSBodyText"/>
      </w:pPr>
      <w:r w:rsidRPr="00B44850">
        <w:t>The following reference material was used to create this document:</w:t>
      </w:r>
    </w:p>
    <w:p w:rsidR="00196D8E" w:rsidRDefault="00A748B9" w:rsidP="00B44850">
      <w:pPr>
        <w:pStyle w:val="BulletListMultiple"/>
      </w:pPr>
      <w:r w:rsidRPr="00B44850">
        <w:t>IM/KM Reference Tool</w:t>
      </w:r>
    </w:p>
    <w:p w:rsidR="00941440" w:rsidRPr="00941440" w:rsidRDefault="00941440" w:rsidP="00B44850">
      <w:pPr>
        <w:pStyle w:val="DSSECSBodyText"/>
      </w:pPr>
    </w:p>
    <w:p w:rsidR="00941440" w:rsidRDefault="00941440" w:rsidP="004C622D">
      <w:pPr>
        <w:pStyle w:val="DSSECSBodyText"/>
        <w:sectPr w:rsidR="00941440" w:rsidSect="00B44850">
          <w:pgSz w:w="12240" w:h="15840" w:code="1"/>
          <w:pgMar w:top="1440" w:right="1440" w:bottom="1440" w:left="1440" w:header="720" w:footer="504" w:gutter="0"/>
          <w:pgNumType w:start="1" w:chapStyle="6"/>
          <w:cols w:space="720"/>
          <w:docGrid w:linePitch="360"/>
        </w:sectPr>
      </w:pPr>
    </w:p>
    <w:p w:rsidR="00E16F92" w:rsidRPr="00B87CEC" w:rsidRDefault="00E16F92" w:rsidP="00B44850">
      <w:pPr>
        <w:pStyle w:val="Heading6"/>
      </w:pPr>
      <w:bookmarkStart w:id="6496" w:name="_Toc450829860"/>
      <w:bookmarkStart w:id="6497" w:name="_Toc454958469"/>
      <w:bookmarkStart w:id="6498" w:name="_Toc459041204"/>
      <w:bookmarkStart w:id="6499" w:name="_Toc459043755"/>
      <w:bookmarkStart w:id="6500" w:name="Appendix_D"/>
      <w:r w:rsidRPr="00485883">
        <w:lastRenderedPageBreak/>
        <w:t xml:space="preserve">Feeder Key </w:t>
      </w:r>
      <w:r w:rsidRPr="003B1D79">
        <w:t>Transmission</w:t>
      </w:r>
      <w:bookmarkEnd w:id="6496"/>
      <w:bookmarkEnd w:id="6497"/>
      <w:bookmarkEnd w:id="6498"/>
      <w:bookmarkEnd w:id="6499"/>
    </w:p>
    <w:bookmarkEnd w:id="6500"/>
    <w:p w:rsidR="00E16F92" w:rsidRPr="00236AC7" w:rsidRDefault="00E16F92" w:rsidP="00B44850">
      <w:pPr>
        <w:pStyle w:val="DSSECSBodyText"/>
      </w:pPr>
      <w:r w:rsidRPr="00236AC7">
        <w:t>The Feeder Key for the Clinic Extract is transmitted in the following format.</w:t>
      </w:r>
    </w:p>
    <w:p w:rsidR="00E16F92" w:rsidRPr="00236AC7" w:rsidRDefault="00E16F92" w:rsidP="00B44850">
      <w:pPr>
        <w:pStyle w:val="DSSECSBodyText"/>
      </w:pPr>
      <w:r w:rsidRPr="00236AC7">
        <w:t xml:space="preserve">SSSCCCTTT4444N </w:t>
      </w:r>
    </w:p>
    <w:p w:rsidR="00E16F92" w:rsidRPr="00236AC7" w:rsidRDefault="00E16F92" w:rsidP="00B44850">
      <w:pPr>
        <w:pStyle w:val="DSSECSBodyText"/>
      </w:pPr>
      <w:r w:rsidRPr="00236AC7">
        <w:t>These characters are determined by the ACTION TO SEND code as indicated in the following table.</w:t>
      </w:r>
    </w:p>
    <w:p w:rsidR="003C15AC" w:rsidRPr="00945FEB" w:rsidRDefault="003C15AC" w:rsidP="00945FEB">
      <w:pPr>
        <w:pStyle w:val="TableCaption"/>
      </w:pPr>
      <w:bookmarkStart w:id="6501" w:name="_Toc459041217"/>
      <w:bookmarkStart w:id="6502" w:name="_Toc459043768"/>
      <w:r w:rsidRPr="00945FEB">
        <w:t>Fe</w:t>
      </w:r>
      <w:r w:rsidR="00CE4F4F" w:rsidRPr="00945FEB">
        <w:t>e</w:t>
      </w:r>
      <w:r w:rsidRPr="00945FEB">
        <w:t>der Key Transmission Table</w:t>
      </w:r>
      <w:bookmarkEnd w:id="6501"/>
      <w:bookmarkEnd w:id="6502"/>
    </w:p>
    <w:tbl>
      <w:tblPr>
        <w:tblW w:w="5000" w:type="pct"/>
        <w:tblBorders>
          <w:top w:val="single" w:sz="4" w:space="0" w:color="auto"/>
          <w:left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Caption w:val="Feeder Key Transmission Format Table "/>
        <w:tblDescription w:val="Feeder Key Transmission Format Table - Feeder Key Formats for Different Action to Send Codes."/>
      </w:tblPr>
      <w:tblGrid>
        <w:gridCol w:w="2538"/>
        <w:gridCol w:w="7038"/>
      </w:tblGrid>
      <w:tr w:rsidR="00E16F92" w:rsidRPr="00627F1B" w:rsidTr="005B1AB9">
        <w:trPr>
          <w:cantSplit/>
          <w:tblHeader/>
        </w:trPr>
        <w:tc>
          <w:tcPr>
            <w:tcW w:w="1325" w:type="pct"/>
            <w:shd w:val="pct10" w:color="auto" w:fill="auto"/>
          </w:tcPr>
          <w:p w:rsidR="00E16F92" w:rsidRPr="00F517A9" w:rsidRDefault="00E16F92" w:rsidP="00B44850">
            <w:pPr>
              <w:pStyle w:val="TableColumnHeading"/>
            </w:pPr>
            <w:r w:rsidRPr="00F517A9">
              <w:t>Action to Send Code</w:t>
            </w:r>
          </w:p>
        </w:tc>
        <w:tc>
          <w:tcPr>
            <w:tcW w:w="3675" w:type="pct"/>
            <w:shd w:val="pct10" w:color="auto" w:fill="auto"/>
          </w:tcPr>
          <w:p w:rsidR="00E16F92" w:rsidRPr="00F517A9" w:rsidRDefault="00E16F92" w:rsidP="00B44850">
            <w:pPr>
              <w:pStyle w:val="TableColumnHeading"/>
            </w:pPr>
            <w:r w:rsidRPr="00F517A9">
              <w:t>Description</w:t>
            </w:r>
          </w:p>
        </w:tc>
      </w:tr>
      <w:tr w:rsidR="00E16F92" w:rsidRPr="00627F1B" w:rsidTr="00B44850">
        <w:tc>
          <w:tcPr>
            <w:tcW w:w="1325" w:type="pct"/>
            <w:tcBorders>
              <w:bottom w:val="nil"/>
            </w:tcBorders>
          </w:tcPr>
          <w:p w:rsidR="00E16F92" w:rsidRPr="00627F1B" w:rsidRDefault="00E16F92" w:rsidP="00B44850">
            <w:pPr>
              <w:pStyle w:val="TableText"/>
            </w:pPr>
            <w:r w:rsidRPr="00627F1B">
              <w:t>4:</w:t>
            </w:r>
            <w:r>
              <w:t xml:space="preserve"> </w:t>
            </w:r>
            <w:r w:rsidRPr="00627F1B">
              <w:t xml:space="preserve">SEND </w:t>
            </w:r>
            <w:r>
              <w:t xml:space="preserve">STOP CODE(S) </w:t>
            </w:r>
            <w:r w:rsidRPr="00627F1B">
              <w:t>WITH CHAR4 CODE</w:t>
            </w:r>
          </w:p>
        </w:tc>
        <w:tc>
          <w:tcPr>
            <w:tcW w:w="3675" w:type="pct"/>
            <w:tcBorders>
              <w:bottom w:val="nil"/>
            </w:tcBorders>
          </w:tcPr>
          <w:p w:rsidR="00E16F92" w:rsidRPr="00627F1B" w:rsidRDefault="00E16F92" w:rsidP="00B44850">
            <w:pPr>
              <w:pStyle w:val="TableText"/>
            </w:pPr>
            <w:r w:rsidRPr="00627F1B">
              <w:t>SSS is the Stop Code.</w:t>
            </w:r>
          </w:p>
          <w:p w:rsidR="00E16F92" w:rsidRPr="00627F1B" w:rsidRDefault="00E16F92" w:rsidP="00B44850">
            <w:pPr>
              <w:pStyle w:val="TableText"/>
            </w:pPr>
            <w:r w:rsidRPr="00627F1B">
              <w:t>CCC is the Credit Stop Code. If no Credit Stop Code assigned then “000”</w:t>
            </w:r>
          </w:p>
          <w:p w:rsidR="00E16F92" w:rsidRPr="00627F1B" w:rsidRDefault="00E16F92" w:rsidP="00B44850">
            <w:pPr>
              <w:pStyle w:val="TableText"/>
            </w:pPr>
            <w:r w:rsidRPr="00627F1B">
              <w:t>TTT is the length of appointment.</w:t>
            </w:r>
          </w:p>
          <w:p w:rsidR="00E16F92" w:rsidRPr="00627F1B" w:rsidRDefault="00E16F92" w:rsidP="00B44850">
            <w:pPr>
              <w:pStyle w:val="TableText"/>
            </w:pPr>
            <w:r w:rsidRPr="00627F1B">
              <w:t>4444 is the CHAR4 Code.</w:t>
            </w:r>
          </w:p>
          <w:p w:rsidR="00E16F92" w:rsidRPr="00627F1B" w:rsidRDefault="00E16F92" w:rsidP="00B44850">
            <w:pPr>
              <w:pStyle w:val="TableText"/>
            </w:pPr>
            <w:r w:rsidRPr="00627F1B">
              <w:t>N if a no-show, otherwise ‘0’ (zero).</w:t>
            </w:r>
          </w:p>
        </w:tc>
      </w:tr>
      <w:tr w:rsidR="00E16F92" w:rsidRPr="00627F1B" w:rsidTr="00B44850">
        <w:tc>
          <w:tcPr>
            <w:tcW w:w="1325" w:type="pct"/>
          </w:tcPr>
          <w:p w:rsidR="00E16F92" w:rsidRPr="00627F1B" w:rsidRDefault="00E16F92" w:rsidP="00B44850">
            <w:pPr>
              <w:pStyle w:val="TableText"/>
            </w:pPr>
            <w:r w:rsidRPr="00627F1B">
              <w:t>5:</w:t>
            </w:r>
            <w:r>
              <w:t xml:space="preserve"> </w:t>
            </w:r>
            <w:r w:rsidRPr="00627F1B">
              <w:t xml:space="preserve">SEND </w:t>
            </w:r>
            <w:r>
              <w:t xml:space="preserve">STOP CODE(S) </w:t>
            </w:r>
            <w:r w:rsidRPr="00627F1B">
              <w:t>WITHOUT CHAR4 CODE</w:t>
            </w:r>
          </w:p>
        </w:tc>
        <w:tc>
          <w:tcPr>
            <w:tcW w:w="3675" w:type="pct"/>
          </w:tcPr>
          <w:p w:rsidR="00E16F92" w:rsidRPr="00627F1B" w:rsidRDefault="00E16F92" w:rsidP="00B44850">
            <w:pPr>
              <w:pStyle w:val="TableText"/>
            </w:pPr>
            <w:r w:rsidRPr="00627F1B">
              <w:t>SSS is the Stop Code.</w:t>
            </w:r>
          </w:p>
          <w:p w:rsidR="00E16F92" w:rsidRPr="00627F1B" w:rsidRDefault="00E16F92" w:rsidP="00B44850">
            <w:pPr>
              <w:pStyle w:val="TableText"/>
            </w:pPr>
            <w:r w:rsidRPr="00627F1B">
              <w:t>CCC is the Credit Stop Code.</w:t>
            </w:r>
          </w:p>
          <w:p w:rsidR="00E16F92" w:rsidRPr="00627F1B" w:rsidRDefault="00E16F92" w:rsidP="00B44850">
            <w:pPr>
              <w:pStyle w:val="TableText"/>
            </w:pPr>
            <w:r w:rsidRPr="00627F1B">
              <w:t>TTT is the length of appointment.</w:t>
            </w:r>
          </w:p>
          <w:p w:rsidR="00E16F92" w:rsidRPr="00627F1B" w:rsidRDefault="00E16F92" w:rsidP="00B44850">
            <w:pPr>
              <w:pStyle w:val="TableText"/>
            </w:pPr>
            <w:r w:rsidRPr="00627F1B">
              <w:t>4444</w:t>
            </w:r>
            <w:r>
              <w:t xml:space="preserve"> </w:t>
            </w:r>
            <w:r w:rsidRPr="00627F1B">
              <w:t>=</w:t>
            </w:r>
            <w:r>
              <w:t xml:space="preserve"> </w:t>
            </w:r>
            <w:r w:rsidRPr="00627F1B">
              <w:t>0000.</w:t>
            </w:r>
          </w:p>
          <w:p w:rsidR="00E16F92" w:rsidRPr="00627F1B" w:rsidRDefault="00E16F92" w:rsidP="00B44850">
            <w:pPr>
              <w:pStyle w:val="TableText"/>
            </w:pPr>
            <w:r w:rsidRPr="00627F1B">
              <w:t>N if a no-show, otherwise ‘0’ (zero).</w:t>
            </w:r>
          </w:p>
        </w:tc>
      </w:tr>
      <w:tr w:rsidR="00E16F92" w:rsidRPr="00627F1B" w:rsidTr="00B44850">
        <w:tc>
          <w:tcPr>
            <w:tcW w:w="1325" w:type="pct"/>
            <w:tcBorders>
              <w:bottom w:val="single" w:sz="4" w:space="0" w:color="auto"/>
            </w:tcBorders>
          </w:tcPr>
          <w:p w:rsidR="00E16F92" w:rsidRDefault="00E16F92" w:rsidP="00B44850">
            <w:pPr>
              <w:pStyle w:val="TableText"/>
            </w:pPr>
            <w:r>
              <w:t>6</w:t>
            </w:r>
            <w:r w:rsidRPr="00627F1B">
              <w:t>:</w:t>
            </w:r>
            <w:r>
              <w:t xml:space="preserve"> DO NOT SEND</w:t>
            </w:r>
          </w:p>
        </w:tc>
        <w:tc>
          <w:tcPr>
            <w:tcW w:w="3675" w:type="pct"/>
            <w:tcBorders>
              <w:bottom w:val="single" w:sz="4" w:space="0" w:color="auto"/>
            </w:tcBorders>
          </w:tcPr>
          <w:p w:rsidR="00E16F92" w:rsidRPr="00627F1B" w:rsidRDefault="00E16F92" w:rsidP="00B44850">
            <w:pPr>
              <w:pStyle w:val="TableText"/>
            </w:pPr>
            <w:r>
              <w:t>SSS = 000</w:t>
            </w:r>
            <w:r w:rsidRPr="00627F1B">
              <w:t>.</w:t>
            </w:r>
          </w:p>
          <w:p w:rsidR="00E16F92" w:rsidRPr="00627F1B" w:rsidRDefault="00E16F92" w:rsidP="00B44850">
            <w:pPr>
              <w:pStyle w:val="TableText"/>
            </w:pPr>
            <w:r>
              <w:t>CCC = 000</w:t>
            </w:r>
            <w:r w:rsidRPr="00627F1B">
              <w:t>.</w:t>
            </w:r>
          </w:p>
          <w:p w:rsidR="00E16F92" w:rsidRPr="00627F1B" w:rsidRDefault="00E16F92" w:rsidP="00B44850">
            <w:pPr>
              <w:pStyle w:val="TableText"/>
            </w:pPr>
            <w:r w:rsidRPr="00627F1B">
              <w:t>T</w:t>
            </w:r>
            <w:r>
              <w:t>TT is the length of appointment or “000” if not present.</w:t>
            </w:r>
          </w:p>
          <w:p w:rsidR="00E16F92" w:rsidRPr="00627F1B" w:rsidRDefault="00E16F92" w:rsidP="00B44850">
            <w:pPr>
              <w:pStyle w:val="TableText"/>
            </w:pPr>
            <w:r w:rsidRPr="00627F1B">
              <w:t>4444=0000.</w:t>
            </w:r>
          </w:p>
          <w:p w:rsidR="00E16F92" w:rsidRPr="00627F1B" w:rsidRDefault="00E16F92" w:rsidP="00B44850">
            <w:pPr>
              <w:pStyle w:val="TableText"/>
            </w:pPr>
            <w:r w:rsidRPr="00627F1B">
              <w:t>N if a no-show, otherwise ‘0’ (zero).</w:t>
            </w:r>
          </w:p>
        </w:tc>
      </w:tr>
    </w:tbl>
    <w:p w:rsidR="00E16F92" w:rsidRDefault="00E16F92" w:rsidP="00B44850">
      <w:pPr>
        <w:pStyle w:val="DSSECSBodyText"/>
      </w:pPr>
    </w:p>
    <w:p w:rsidR="00945FEB" w:rsidRDefault="00945FEB" w:rsidP="004C622D">
      <w:pPr>
        <w:pStyle w:val="DSSECSBodyText"/>
        <w:sectPr w:rsidR="00945FEB" w:rsidSect="00B44850">
          <w:pgSz w:w="12240" w:h="15840" w:code="1"/>
          <w:pgMar w:top="1440" w:right="1440" w:bottom="1440" w:left="1440" w:header="720" w:footer="504" w:gutter="0"/>
          <w:pgNumType w:start="1" w:chapStyle="6"/>
          <w:cols w:space="720"/>
          <w:docGrid w:linePitch="360"/>
        </w:sectPr>
      </w:pPr>
    </w:p>
    <w:p w:rsidR="00E16F92" w:rsidRPr="006239A6" w:rsidRDefault="00E16F92" w:rsidP="00B44850">
      <w:pPr>
        <w:pStyle w:val="Heading6"/>
      </w:pPr>
      <w:bookmarkStart w:id="6503" w:name="Appendix_B"/>
      <w:bookmarkStart w:id="6504" w:name="_Toc454958470"/>
      <w:bookmarkStart w:id="6505" w:name="_Toc459041205"/>
      <w:bookmarkStart w:id="6506" w:name="_Toc459043756"/>
      <w:bookmarkStart w:id="6507" w:name="_Toc450829861"/>
      <w:bookmarkEnd w:id="6503"/>
      <w:r w:rsidRPr="006239A6">
        <w:lastRenderedPageBreak/>
        <w:t>Create a LAR Translation Table</w:t>
      </w:r>
      <w:bookmarkEnd w:id="6504"/>
      <w:bookmarkEnd w:id="6505"/>
      <w:bookmarkEnd w:id="6506"/>
    </w:p>
    <w:bookmarkEnd w:id="6507"/>
    <w:p w:rsidR="00E16F92" w:rsidRPr="00B44850" w:rsidRDefault="00E16F92" w:rsidP="00B44850">
      <w:pPr>
        <w:pStyle w:val="DSSECSBodyText"/>
      </w:pPr>
      <w:r w:rsidRPr="00945FEB">
        <w:t xml:space="preserve">A translation table is required to convert entries in the results field of the LAR extract from a free text to a numeric value for all types of lab tests. The translation table is a new table for the DSS </w:t>
      </w:r>
      <w:proofErr w:type="spellStart"/>
      <w:r w:rsidRPr="00B44850">
        <w:t>VistA</w:t>
      </w:r>
      <w:proofErr w:type="spellEnd"/>
      <w:r w:rsidRPr="00B44850">
        <w:t xml:space="preserve"> Extract Package. LAR TRANSLATION TABLE will convert free text results to a numeric value for all lab tests. </w:t>
      </w:r>
    </w:p>
    <w:p w:rsidR="00E16F92" w:rsidRPr="00B44850" w:rsidRDefault="00E16F92" w:rsidP="00B44850">
      <w:pPr>
        <w:pStyle w:val="DSSECSBodyText"/>
      </w:pPr>
      <w:r w:rsidRPr="00B44850">
        <w:t>The translated numeric values are:</w:t>
      </w:r>
    </w:p>
    <w:p w:rsidR="00E16F92" w:rsidRPr="00B44850" w:rsidRDefault="00E16F92" w:rsidP="00B44850">
      <w:pPr>
        <w:pStyle w:val="DSSECSBodyText"/>
      </w:pPr>
      <w:proofErr w:type="gramStart"/>
      <w:r w:rsidRPr="00B44850">
        <w:t>0 - Negative, Non-Reactive.</w:t>
      </w:r>
      <w:proofErr w:type="gramEnd"/>
    </w:p>
    <w:p w:rsidR="00E16F92" w:rsidRPr="00B44850" w:rsidRDefault="00E16F92" w:rsidP="00B44850">
      <w:pPr>
        <w:pStyle w:val="DSSECSBodyText"/>
      </w:pPr>
      <w:r w:rsidRPr="00B44850">
        <w:t>1 - Positive, Reactive.</w:t>
      </w:r>
    </w:p>
    <w:p w:rsidR="00E16F92" w:rsidRPr="00B44850" w:rsidRDefault="00E16F92" w:rsidP="00B44850">
      <w:pPr>
        <w:pStyle w:val="DSSECSBodyText"/>
      </w:pPr>
      <w:r w:rsidRPr="00B44850">
        <w:t>2 - Borderline, Indeterminate.</w:t>
      </w:r>
    </w:p>
    <w:p w:rsidR="00E16F92" w:rsidRPr="00B44850" w:rsidRDefault="00E16F92" w:rsidP="00B44850">
      <w:pPr>
        <w:pStyle w:val="DSSECSBodyText"/>
      </w:pPr>
      <w:r w:rsidRPr="00B44850">
        <w:t xml:space="preserve">3 - Test not Performed, </w:t>
      </w:r>
      <w:proofErr w:type="spellStart"/>
      <w:r w:rsidRPr="00B44850">
        <w:t>Qty</w:t>
      </w:r>
      <w:proofErr w:type="spellEnd"/>
      <w:r w:rsidRPr="00B44850">
        <w:t xml:space="preserve"> not sufficient or other reason.</w:t>
      </w:r>
    </w:p>
    <w:p w:rsidR="00E16F92" w:rsidRPr="00B44850" w:rsidRDefault="00E16F92" w:rsidP="00B44850">
      <w:pPr>
        <w:pStyle w:val="DSSECSBodyText"/>
      </w:pPr>
      <w:r w:rsidRPr="00B44850">
        <w:t xml:space="preserve">5 - Result cannot be translated. </w:t>
      </w:r>
    </w:p>
    <w:p w:rsidR="00E16F92" w:rsidRPr="004C622D" w:rsidRDefault="00E16F92" w:rsidP="00B44850">
      <w:pPr>
        <w:pStyle w:val="DSSECSBodyText"/>
      </w:pPr>
      <w:r w:rsidRPr="00945FEB">
        <w:t>The Lab Results free</w:t>
      </w:r>
      <w:r w:rsidR="003F6C96" w:rsidRPr="00945FEB">
        <w:t>-form</w:t>
      </w:r>
      <w:r w:rsidRPr="00945FEB">
        <w:t xml:space="preserve"> text field contains many different coding schemes to indicate whether the results are negative or positive. The list of text</w:t>
      </w:r>
      <w:r w:rsidR="003F6C96" w:rsidRPr="004C7584">
        <w:t>,</w:t>
      </w:r>
      <w:r w:rsidRPr="004C622D">
        <w:t xml:space="preserve"> with the translated values is as follows:</w:t>
      </w:r>
    </w:p>
    <w:p w:rsidR="00B839F0" w:rsidRPr="00F042E3" w:rsidRDefault="003C15AC" w:rsidP="00945FEB">
      <w:pPr>
        <w:pStyle w:val="TableCaption"/>
      </w:pPr>
      <w:bookmarkStart w:id="6508" w:name="_Toc459041218"/>
      <w:bookmarkStart w:id="6509" w:name="_Toc459043769"/>
      <w:r w:rsidRPr="00F042E3">
        <w:t>LAR Translation Table</w:t>
      </w:r>
      <w:bookmarkEnd w:id="6508"/>
      <w:bookmarkEnd w:id="6509"/>
    </w:p>
    <w:tbl>
      <w:tblPr>
        <w:tblStyle w:val="TableGrid"/>
        <w:tblW w:w="5000" w:type="pct"/>
        <w:tblLook w:val="04A0" w:firstRow="1" w:lastRow="0" w:firstColumn="1" w:lastColumn="0" w:noHBand="0" w:noVBand="1"/>
        <w:tblCaption w:val="LAR Translation Table"/>
      </w:tblPr>
      <w:tblGrid>
        <w:gridCol w:w="1589"/>
        <w:gridCol w:w="1590"/>
        <w:gridCol w:w="1337"/>
        <w:gridCol w:w="1691"/>
        <w:gridCol w:w="1486"/>
        <w:gridCol w:w="1883"/>
      </w:tblGrid>
      <w:tr w:rsidR="003606E6" w:rsidRPr="00883B1E" w:rsidTr="005B1AB9">
        <w:trPr>
          <w:cantSplit/>
          <w:tblHeader/>
        </w:trPr>
        <w:tc>
          <w:tcPr>
            <w:tcW w:w="830" w:type="pct"/>
            <w:shd w:val="clear" w:color="auto" w:fill="F2F2F2" w:themeFill="background1" w:themeFillShade="F2"/>
          </w:tcPr>
          <w:p w:rsidR="003606E6" w:rsidRPr="00883B1E" w:rsidRDefault="003606E6" w:rsidP="00B44850">
            <w:pPr>
              <w:pStyle w:val="TableColumnHeading"/>
            </w:pPr>
            <w:r w:rsidRPr="00883B1E">
              <w:t>RAW</w:t>
            </w:r>
          </w:p>
        </w:tc>
        <w:tc>
          <w:tcPr>
            <w:tcW w:w="830" w:type="pct"/>
            <w:shd w:val="clear" w:color="auto" w:fill="F2F2F2" w:themeFill="background1" w:themeFillShade="F2"/>
          </w:tcPr>
          <w:p w:rsidR="003606E6" w:rsidRPr="00883B1E" w:rsidRDefault="003606E6" w:rsidP="00B44850">
            <w:pPr>
              <w:pStyle w:val="TableColumnHeading"/>
            </w:pPr>
            <w:r w:rsidRPr="00883B1E">
              <w:t>Translation</w:t>
            </w:r>
          </w:p>
        </w:tc>
        <w:tc>
          <w:tcPr>
            <w:tcW w:w="698" w:type="pct"/>
            <w:shd w:val="clear" w:color="auto" w:fill="F2F2F2" w:themeFill="background1" w:themeFillShade="F2"/>
          </w:tcPr>
          <w:p w:rsidR="003606E6" w:rsidRPr="00883B1E" w:rsidRDefault="003606E6" w:rsidP="00B44850">
            <w:pPr>
              <w:pStyle w:val="TableColumnHeading"/>
            </w:pPr>
            <w:r w:rsidRPr="00883B1E">
              <w:t>RAW</w:t>
            </w:r>
          </w:p>
        </w:tc>
        <w:tc>
          <w:tcPr>
            <w:tcW w:w="883" w:type="pct"/>
            <w:shd w:val="clear" w:color="auto" w:fill="F2F2F2" w:themeFill="background1" w:themeFillShade="F2"/>
          </w:tcPr>
          <w:p w:rsidR="003606E6" w:rsidRPr="00883B1E" w:rsidRDefault="003606E6" w:rsidP="00B44850">
            <w:pPr>
              <w:pStyle w:val="TableColumnHeading"/>
            </w:pPr>
            <w:r w:rsidRPr="00883B1E">
              <w:t>Translation</w:t>
            </w:r>
          </w:p>
        </w:tc>
        <w:tc>
          <w:tcPr>
            <w:tcW w:w="776" w:type="pct"/>
            <w:shd w:val="clear" w:color="auto" w:fill="F2F2F2" w:themeFill="background1" w:themeFillShade="F2"/>
          </w:tcPr>
          <w:p w:rsidR="003606E6" w:rsidRPr="00883B1E" w:rsidRDefault="003606E6" w:rsidP="00B44850">
            <w:pPr>
              <w:pStyle w:val="TableColumnHeading"/>
            </w:pPr>
            <w:r w:rsidRPr="00883B1E">
              <w:t>RAW</w:t>
            </w:r>
          </w:p>
        </w:tc>
        <w:tc>
          <w:tcPr>
            <w:tcW w:w="984" w:type="pct"/>
            <w:shd w:val="clear" w:color="auto" w:fill="F2F2F2" w:themeFill="background1" w:themeFillShade="F2"/>
          </w:tcPr>
          <w:p w:rsidR="003606E6" w:rsidRPr="00883B1E" w:rsidRDefault="003606E6" w:rsidP="00B44850">
            <w:pPr>
              <w:pStyle w:val="TableColumnHeading"/>
            </w:pPr>
            <w:r w:rsidRPr="00883B1E">
              <w:t>Translation</w:t>
            </w:r>
          </w:p>
        </w:tc>
      </w:tr>
      <w:tr w:rsidR="003606E6" w:rsidRPr="00883B1E" w:rsidTr="00B44850">
        <w:tc>
          <w:tcPr>
            <w:tcW w:w="830" w:type="pct"/>
          </w:tcPr>
          <w:p w:rsidR="003606E6" w:rsidRPr="00883B1E" w:rsidRDefault="003606E6" w:rsidP="00B44850">
            <w:pPr>
              <w:pStyle w:val="TableText"/>
            </w:pPr>
            <w:r w:rsidRPr="00883B1E">
              <w:t>Negative</w:t>
            </w:r>
          </w:p>
        </w:tc>
        <w:tc>
          <w:tcPr>
            <w:tcW w:w="830" w:type="pct"/>
          </w:tcPr>
          <w:p w:rsidR="003606E6" w:rsidRPr="00883B1E" w:rsidRDefault="003606E6" w:rsidP="00B44850">
            <w:pPr>
              <w:pStyle w:val="TableText"/>
            </w:pPr>
            <w:r w:rsidRPr="00883B1E">
              <w:t>0</w:t>
            </w:r>
          </w:p>
        </w:tc>
        <w:tc>
          <w:tcPr>
            <w:tcW w:w="698" w:type="pct"/>
          </w:tcPr>
          <w:p w:rsidR="003606E6" w:rsidRPr="00883B1E" w:rsidRDefault="003606E6" w:rsidP="00B44850">
            <w:pPr>
              <w:pStyle w:val="TableText"/>
            </w:pPr>
            <w:r w:rsidRPr="00883B1E">
              <w:t>EQUIV</w:t>
            </w:r>
          </w:p>
        </w:tc>
        <w:tc>
          <w:tcPr>
            <w:tcW w:w="883" w:type="pct"/>
          </w:tcPr>
          <w:p w:rsidR="003606E6" w:rsidRPr="00883B1E" w:rsidRDefault="003606E6" w:rsidP="00B44850">
            <w:pPr>
              <w:pStyle w:val="TableText"/>
            </w:pPr>
            <w:r w:rsidRPr="00883B1E">
              <w:t>2</w:t>
            </w:r>
          </w:p>
        </w:tc>
        <w:tc>
          <w:tcPr>
            <w:tcW w:w="776" w:type="pct"/>
          </w:tcPr>
          <w:p w:rsidR="003606E6" w:rsidRPr="00883B1E" w:rsidRDefault="003606E6" w:rsidP="00B44850">
            <w:pPr>
              <w:pStyle w:val="TableText"/>
            </w:pPr>
            <w:r w:rsidRPr="00883B1E">
              <w:t>REM</w:t>
            </w:r>
          </w:p>
        </w:tc>
        <w:tc>
          <w:tcPr>
            <w:tcW w:w="984" w:type="pct"/>
          </w:tcPr>
          <w:p w:rsidR="003606E6" w:rsidRPr="00883B1E" w:rsidRDefault="003606E6" w:rsidP="00B44850">
            <w:pPr>
              <w:pStyle w:val="TableText"/>
            </w:pPr>
            <w:r w:rsidRPr="00883B1E">
              <w:t>5</w:t>
            </w:r>
          </w:p>
        </w:tc>
      </w:tr>
      <w:tr w:rsidR="003606E6" w:rsidRPr="00883B1E" w:rsidTr="00B44850">
        <w:tc>
          <w:tcPr>
            <w:tcW w:w="830" w:type="pct"/>
          </w:tcPr>
          <w:p w:rsidR="003606E6" w:rsidRPr="00883B1E" w:rsidRDefault="003606E6" w:rsidP="00B44850">
            <w:pPr>
              <w:pStyle w:val="TableText"/>
              <w:rPr>
                <w:lang w:val="pt-BR"/>
              </w:rPr>
            </w:pPr>
            <w:r w:rsidRPr="00883B1E">
              <w:rPr>
                <w:lang w:val="pt-BR"/>
              </w:rPr>
              <w:t>Positive</w:t>
            </w:r>
          </w:p>
        </w:tc>
        <w:tc>
          <w:tcPr>
            <w:tcW w:w="830" w:type="pct"/>
          </w:tcPr>
          <w:p w:rsidR="003606E6" w:rsidRPr="00883B1E" w:rsidRDefault="003606E6" w:rsidP="00B44850">
            <w:pPr>
              <w:pStyle w:val="TableText"/>
              <w:rPr>
                <w:lang w:val="pt-BR"/>
              </w:rPr>
            </w:pPr>
            <w:r w:rsidRPr="00883B1E">
              <w:rPr>
                <w:lang w:val="pt-BR"/>
              </w:rPr>
              <w:t>1</w:t>
            </w:r>
          </w:p>
        </w:tc>
        <w:tc>
          <w:tcPr>
            <w:tcW w:w="698" w:type="pct"/>
          </w:tcPr>
          <w:p w:rsidR="003606E6" w:rsidRPr="00883B1E" w:rsidRDefault="003606E6" w:rsidP="00B44850">
            <w:pPr>
              <w:pStyle w:val="TableText"/>
              <w:rPr>
                <w:lang w:val="pt-BR"/>
              </w:rPr>
            </w:pPr>
            <w:r w:rsidRPr="00883B1E">
              <w:rPr>
                <w:lang w:val="pt-BR"/>
              </w:rPr>
              <w:t>NRG</w:t>
            </w:r>
          </w:p>
        </w:tc>
        <w:tc>
          <w:tcPr>
            <w:tcW w:w="883" w:type="pct"/>
          </w:tcPr>
          <w:p w:rsidR="003606E6" w:rsidRPr="00883B1E" w:rsidRDefault="003606E6" w:rsidP="00B44850">
            <w:pPr>
              <w:pStyle w:val="TableText"/>
              <w:rPr>
                <w:lang w:val="pt-BR"/>
              </w:rPr>
            </w:pPr>
            <w:r w:rsidRPr="00883B1E">
              <w:rPr>
                <w:lang w:val="pt-BR"/>
              </w:rPr>
              <w:t>5</w:t>
            </w:r>
          </w:p>
        </w:tc>
        <w:tc>
          <w:tcPr>
            <w:tcW w:w="776" w:type="pct"/>
          </w:tcPr>
          <w:p w:rsidR="003606E6" w:rsidRPr="00883B1E" w:rsidRDefault="003606E6" w:rsidP="00B44850">
            <w:pPr>
              <w:pStyle w:val="TableText"/>
            </w:pPr>
            <w:r w:rsidRPr="00883B1E">
              <w:t>ND</w:t>
            </w:r>
          </w:p>
        </w:tc>
        <w:tc>
          <w:tcPr>
            <w:tcW w:w="984" w:type="pct"/>
          </w:tcPr>
          <w:p w:rsidR="003606E6" w:rsidRPr="00883B1E" w:rsidRDefault="003606E6" w:rsidP="00B44850">
            <w:pPr>
              <w:pStyle w:val="TableText"/>
            </w:pPr>
            <w:r w:rsidRPr="00883B1E">
              <w:t>0</w:t>
            </w:r>
          </w:p>
        </w:tc>
      </w:tr>
      <w:tr w:rsidR="003606E6" w:rsidRPr="00883B1E" w:rsidTr="00B44850">
        <w:tc>
          <w:tcPr>
            <w:tcW w:w="830" w:type="pct"/>
          </w:tcPr>
          <w:p w:rsidR="003606E6" w:rsidRPr="00883B1E" w:rsidRDefault="003606E6" w:rsidP="00B44850">
            <w:pPr>
              <w:pStyle w:val="TableText"/>
              <w:rPr>
                <w:lang w:val="pt-BR"/>
              </w:rPr>
            </w:pPr>
            <w:r w:rsidRPr="00883B1E">
              <w:rPr>
                <w:lang w:val="pt-BR"/>
              </w:rPr>
              <w:t>NEGATIVE</w:t>
            </w:r>
          </w:p>
        </w:tc>
        <w:tc>
          <w:tcPr>
            <w:tcW w:w="830" w:type="pct"/>
          </w:tcPr>
          <w:p w:rsidR="003606E6" w:rsidRPr="00883B1E" w:rsidRDefault="003606E6" w:rsidP="00B44850">
            <w:pPr>
              <w:pStyle w:val="TableText"/>
              <w:rPr>
                <w:lang w:val="pt-BR"/>
              </w:rPr>
            </w:pPr>
            <w:r w:rsidRPr="00883B1E">
              <w:rPr>
                <w:lang w:val="pt-BR"/>
              </w:rPr>
              <w:t>0</w:t>
            </w:r>
          </w:p>
        </w:tc>
        <w:tc>
          <w:tcPr>
            <w:tcW w:w="698" w:type="pct"/>
          </w:tcPr>
          <w:p w:rsidR="003606E6" w:rsidRPr="00883B1E" w:rsidRDefault="003606E6" w:rsidP="00B44850">
            <w:pPr>
              <w:pStyle w:val="TableText"/>
              <w:rPr>
                <w:lang w:val="pt-BR"/>
              </w:rPr>
            </w:pPr>
            <w:r w:rsidRPr="00883B1E">
              <w:rPr>
                <w:lang w:val="pt-BR"/>
              </w:rPr>
              <w:t>N</w:t>
            </w:r>
          </w:p>
        </w:tc>
        <w:tc>
          <w:tcPr>
            <w:tcW w:w="883" w:type="pct"/>
          </w:tcPr>
          <w:p w:rsidR="003606E6" w:rsidRPr="00883B1E" w:rsidRDefault="003606E6" w:rsidP="00B44850">
            <w:pPr>
              <w:pStyle w:val="TableText"/>
              <w:rPr>
                <w:lang w:val="pt-BR"/>
              </w:rPr>
            </w:pPr>
            <w:r w:rsidRPr="00883B1E">
              <w:rPr>
                <w:lang w:val="pt-BR"/>
              </w:rPr>
              <w:t>0</w:t>
            </w:r>
          </w:p>
        </w:tc>
        <w:tc>
          <w:tcPr>
            <w:tcW w:w="776" w:type="pct"/>
          </w:tcPr>
          <w:p w:rsidR="003606E6" w:rsidRPr="00883B1E" w:rsidRDefault="003606E6" w:rsidP="00B44850">
            <w:pPr>
              <w:pStyle w:val="TableText"/>
            </w:pPr>
            <w:r w:rsidRPr="00883B1E">
              <w:t>NRE</w:t>
            </w:r>
          </w:p>
        </w:tc>
        <w:tc>
          <w:tcPr>
            <w:tcW w:w="984" w:type="pct"/>
          </w:tcPr>
          <w:p w:rsidR="003606E6" w:rsidRPr="00883B1E" w:rsidRDefault="003606E6" w:rsidP="00B44850">
            <w:pPr>
              <w:pStyle w:val="TableText"/>
            </w:pPr>
            <w:r w:rsidRPr="00883B1E">
              <w:t>5</w:t>
            </w:r>
          </w:p>
        </w:tc>
      </w:tr>
      <w:tr w:rsidR="003606E6" w:rsidRPr="00883B1E" w:rsidTr="00B44850">
        <w:tc>
          <w:tcPr>
            <w:tcW w:w="830" w:type="pct"/>
          </w:tcPr>
          <w:p w:rsidR="003606E6" w:rsidRPr="00883B1E" w:rsidRDefault="003606E6" w:rsidP="00B44850">
            <w:pPr>
              <w:pStyle w:val="TableText"/>
              <w:rPr>
                <w:lang w:val="pt-BR"/>
              </w:rPr>
            </w:pPr>
            <w:r w:rsidRPr="00883B1E">
              <w:rPr>
                <w:lang w:val="pt-BR"/>
              </w:rPr>
              <w:t>POSITIVE</w:t>
            </w:r>
          </w:p>
        </w:tc>
        <w:tc>
          <w:tcPr>
            <w:tcW w:w="830" w:type="pct"/>
          </w:tcPr>
          <w:p w:rsidR="003606E6" w:rsidRPr="00883B1E" w:rsidRDefault="003606E6" w:rsidP="00B44850">
            <w:pPr>
              <w:pStyle w:val="TableText"/>
              <w:rPr>
                <w:lang w:val="pt-BR"/>
              </w:rPr>
            </w:pPr>
            <w:r w:rsidRPr="00883B1E">
              <w:rPr>
                <w:lang w:val="pt-BR"/>
              </w:rPr>
              <w:t>1</w:t>
            </w:r>
          </w:p>
        </w:tc>
        <w:tc>
          <w:tcPr>
            <w:tcW w:w="698" w:type="pct"/>
          </w:tcPr>
          <w:p w:rsidR="003606E6" w:rsidRPr="00883B1E" w:rsidRDefault="003606E6" w:rsidP="00B44850">
            <w:pPr>
              <w:pStyle w:val="TableText"/>
              <w:rPr>
                <w:lang w:val="pt-BR"/>
              </w:rPr>
            </w:pPr>
            <w:r w:rsidRPr="00883B1E">
              <w:rPr>
                <w:lang w:val="pt-BR"/>
              </w:rPr>
              <w:t>R</w:t>
            </w:r>
          </w:p>
        </w:tc>
        <w:tc>
          <w:tcPr>
            <w:tcW w:w="883" w:type="pct"/>
          </w:tcPr>
          <w:p w:rsidR="003606E6" w:rsidRPr="00883B1E" w:rsidRDefault="003606E6" w:rsidP="00B44850">
            <w:pPr>
              <w:pStyle w:val="TableText"/>
              <w:rPr>
                <w:lang w:val="pt-BR"/>
              </w:rPr>
            </w:pPr>
            <w:r w:rsidRPr="00883B1E">
              <w:rPr>
                <w:lang w:val="pt-BR"/>
              </w:rPr>
              <w:t>1</w:t>
            </w:r>
          </w:p>
        </w:tc>
        <w:tc>
          <w:tcPr>
            <w:tcW w:w="776" w:type="pct"/>
          </w:tcPr>
          <w:p w:rsidR="003606E6" w:rsidRPr="00883B1E" w:rsidRDefault="003606E6" w:rsidP="00B44850">
            <w:pPr>
              <w:pStyle w:val="TableText"/>
            </w:pPr>
            <w:r w:rsidRPr="00883B1E">
              <w:t>See com</w:t>
            </w:r>
          </w:p>
        </w:tc>
        <w:tc>
          <w:tcPr>
            <w:tcW w:w="984" w:type="pct"/>
          </w:tcPr>
          <w:p w:rsidR="003606E6" w:rsidRPr="00883B1E" w:rsidRDefault="003606E6" w:rsidP="00B44850">
            <w:pPr>
              <w:pStyle w:val="TableText"/>
            </w:pPr>
            <w:r w:rsidRPr="00883B1E">
              <w:t>5</w:t>
            </w:r>
          </w:p>
        </w:tc>
      </w:tr>
      <w:tr w:rsidR="003606E6" w:rsidRPr="00883B1E" w:rsidTr="00B44850">
        <w:tc>
          <w:tcPr>
            <w:tcW w:w="830" w:type="pct"/>
          </w:tcPr>
          <w:p w:rsidR="003606E6" w:rsidRPr="00883B1E" w:rsidRDefault="003606E6" w:rsidP="00B44850">
            <w:pPr>
              <w:pStyle w:val="TableText"/>
            </w:pPr>
            <w:proofErr w:type="spellStart"/>
            <w:r w:rsidRPr="00883B1E">
              <w:t>Neg</w:t>
            </w:r>
            <w:proofErr w:type="spellEnd"/>
          </w:p>
        </w:tc>
        <w:tc>
          <w:tcPr>
            <w:tcW w:w="830" w:type="pct"/>
          </w:tcPr>
          <w:p w:rsidR="003606E6" w:rsidRPr="00883B1E" w:rsidRDefault="003606E6" w:rsidP="00B44850">
            <w:pPr>
              <w:pStyle w:val="TableText"/>
            </w:pPr>
            <w:r w:rsidRPr="00883B1E">
              <w:t>0</w:t>
            </w:r>
          </w:p>
        </w:tc>
        <w:tc>
          <w:tcPr>
            <w:tcW w:w="698" w:type="pct"/>
          </w:tcPr>
          <w:p w:rsidR="003606E6" w:rsidRPr="00883B1E" w:rsidRDefault="003606E6" w:rsidP="00B44850">
            <w:pPr>
              <w:pStyle w:val="TableText"/>
            </w:pPr>
            <w:r w:rsidRPr="00883B1E">
              <w:t>Borderline</w:t>
            </w:r>
          </w:p>
        </w:tc>
        <w:tc>
          <w:tcPr>
            <w:tcW w:w="883" w:type="pct"/>
          </w:tcPr>
          <w:p w:rsidR="003606E6" w:rsidRPr="00883B1E" w:rsidRDefault="003606E6" w:rsidP="00B44850">
            <w:pPr>
              <w:pStyle w:val="TableText"/>
            </w:pPr>
            <w:r w:rsidRPr="00883B1E">
              <w:t>2</w:t>
            </w:r>
          </w:p>
        </w:tc>
        <w:tc>
          <w:tcPr>
            <w:tcW w:w="776" w:type="pct"/>
          </w:tcPr>
          <w:p w:rsidR="003606E6" w:rsidRPr="00883B1E" w:rsidRDefault="003606E6" w:rsidP="00B44850">
            <w:pPr>
              <w:pStyle w:val="TableText"/>
            </w:pPr>
            <w:r w:rsidRPr="00883B1E">
              <w:t xml:space="preserve">See </w:t>
            </w:r>
            <w:proofErr w:type="spellStart"/>
            <w:r w:rsidRPr="00883B1E">
              <w:t>rpt</w:t>
            </w:r>
            <w:proofErr w:type="spellEnd"/>
          </w:p>
        </w:tc>
        <w:tc>
          <w:tcPr>
            <w:tcW w:w="984" w:type="pct"/>
          </w:tcPr>
          <w:p w:rsidR="003606E6" w:rsidRPr="00883B1E" w:rsidRDefault="003606E6" w:rsidP="00B44850">
            <w:pPr>
              <w:pStyle w:val="TableText"/>
            </w:pPr>
            <w:r w:rsidRPr="00883B1E">
              <w:t>5</w:t>
            </w:r>
          </w:p>
        </w:tc>
      </w:tr>
      <w:tr w:rsidR="003606E6" w:rsidRPr="00883B1E" w:rsidTr="00B44850">
        <w:tc>
          <w:tcPr>
            <w:tcW w:w="830" w:type="pct"/>
          </w:tcPr>
          <w:p w:rsidR="003606E6" w:rsidRPr="00883B1E" w:rsidRDefault="003606E6" w:rsidP="00B44850">
            <w:pPr>
              <w:pStyle w:val="TableText"/>
            </w:pPr>
            <w:proofErr w:type="spellStart"/>
            <w:r w:rsidRPr="00883B1E">
              <w:t>Pos</w:t>
            </w:r>
            <w:proofErr w:type="spellEnd"/>
          </w:p>
        </w:tc>
        <w:tc>
          <w:tcPr>
            <w:tcW w:w="830" w:type="pct"/>
          </w:tcPr>
          <w:p w:rsidR="003606E6" w:rsidRPr="00883B1E" w:rsidRDefault="003606E6" w:rsidP="00B44850">
            <w:pPr>
              <w:pStyle w:val="TableText"/>
            </w:pPr>
            <w:r w:rsidRPr="00883B1E">
              <w:t>1</w:t>
            </w:r>
          </w:p>
        </w:tc>
        <w:tc>
          <w:tcPr>
            <w:tcW w:w="698" w:type="pct"/>
          </w:tcPr>
          <w:p w:rsidR="003606E6" w:rsidRPr="00883B1E" w:rsidRDefault="003606E6" w:rsidP="00B44850">
            <w:pPr>
              <w:pStyle w:val="TableText"/>
            </w:pPr>
            <w:r w:rsidRPr="00883B1E">
              <w:t>NEG.</w:t>
            </w:r>
          </w:p>
        </w:tc>
        <w:tc>
          <w:tcPr>
            <w:tcW w:w="883" w:type="pct"/>
          </w:tcPr>
          <w:p w:rsidR="003606E6" w:rsidRPr="00883B1E" w:rsidRDefault="003606E6" w:rsidP="00B44850">
            <w:pPr>
              <w:pStyle w:val="TableText"/>
            </w:pPr>
            <w:r w:rsidRPr="00883B1E">
              <w:t>0</w:t>
            </w:r>
          </w:p>
        </w:tc>
        <w:tc>
          <w:tcPr>
            <w:tcW w:w="776" w:type="pct"/>
          </w:tcPr>
          <w:p w:rsidR="003606E6" w:rsidRPr="00883B1E" w:rsidRDefault="003606E6" w:rsidP="00B44850">
            <w:pPr>
              <w:pStyle w:val="TableText"/>
            </w:pPr>
            <w:proofErr w:type="spellStart"/>
            <w:r w:rsidRPr="00883B1E">
              <w:t>Reac</w:t>
            </w:r>
            <w:proofErr w:type="spellEnd"/>
          </w:p>
        </w:tc>
        <w:tc>
          <w:tcPr>
            <w:tcW w:w="984" w:type="pct"/>
          </w:tcPr>
          <w:p w:rsidR="003606E6" w:rsidRPr="00883B1E" w:rsidRDefault="003606E6" w:rsidP="00B44850">
            <w:pPr>
              <w:pStyle w:val="TableText"/>
            </w:pPr>
            <w:r w:rsidRPr="00883B1E">
              <w:t>1</w:t>
            </w:r>
          </w:p>
        </w:tc>
      </w:tr>
      <w:tr w:rsidR="003606E6" w:rsidRPr="00883B1E" w:rsidTr="00B44850">
        <w:tc>
          <w:tcPr>
            <w:tcW w:w="830" w:type="pct"/>
          </w:tcPr>
          <w:p w:rsidR="003606E6" w:rsidRPr="00883B1E" w:rsidRDefault="003606E6" w:rsidP="00B44850">
            <w:pPr>
              <w:pStyle w:val="TableText"/>
            </w:pPr>
            <w:r w:rsidRPr="00883B1E">
              <w:t>nonreactive</w:t>
            </w:r>
          </w:p>
        </w:tc>
        <w:tc>
          <w:tcPr>
            <w:tcW w:w="830" w:type="pct"/>
          </w:tcPr>
          <w:p w:rsidR="003606E6" w:rsidRPr="00883B1E" w:rsidRDefault="003606E6" w:rsidP="00B44850">
            <w:pPr>
              <w:pStyle w:val="TableText"/>
            </w:pPr>
            <w:r w:rsidRPr="00883B1E">
              <w:t>0</w:t>
            </w:r>
          </w:p>
        </w:tc>
        <w:tc>
          <w:tcPr>
            <w:tcW w:w="698" w:type="pct"/>
          </w:tcPr>
          <w:p w:rsidR="003606E6" w:rsidRPr="00883B1E" w:rsidRDefault="003606E6" w:rsidP="00B44850">
            <w:pPr>
              <w:pStyle w:val="TableText"/>
            </w:pPr>
            <w:r w:rsidRPr="00883B1E">
              <w:t>POS.</w:t>
            </w:r>
          </w:p>
        </w:tc>
        <w:tc>
          <w:tcPr>
            <w:tcW w:w="883" w:type="pct"/>
          </w:tcPr>
          <w:p w:rsidR="003606E6" w:rsidRPr="00883B1E" w:rsidRDefault="003606E6" w:rsidP="00B44850">
            <w:pPr>
              <w:pStyle w:val="TableText"/>
            </w:pPr>
            <w:r w:rsidRPr="00883B1E">
              <w:t>1</w:t>
            </w:r>
          </w:p>
        </w:tc>
        <w:tc>
          <w:tcPr>
            <w:tcW w:w="776" w:type="pct"/>
          </w:tcPr>
          <w:p w:rsidR="003606E6" w:rsidRPr="00883B1E" w:rsidRDefault="003606E6" w:rsidP="00B44850">
            <w:pPr>
              <w:pStyle w:val="TableText"/>
            </w:pPr>
            <w:r w:rsidRPr="00883B1E">
              <w:t>NREACT</w:t>
            </w:r>
          </w:p>
        </w:tc>
        <w:tc>
          <w:tcPr>
            <w:tcW w:w="984" w:type="pct"/>
          </w:tcPr>
          <w:p w:rsidR="003606E6" w:rsidRPr="00883B1E" w:rsidRDefault="003606E6" w:rsidP="00B44850">
            <w:pPr>
              <w:pStyle w:val="TableText"/>
            </w:pPr>
            <w:r w:rsidRPr="00883B1E">
              <w:t>0</w:t>
            </w:r>
          </w:p>
        </w:tc>
      </w:tr>
      <w:tr w:rsidR="003606E6" w:rsidRPr="00883B1E" w:rsidTr="00B44850">
        <w:tc>
          <w:tcPr>
            <w:tcW w:w="830" w:type="pct"/>
          </w:tcPr>
          <w:p w:rsidR="003606E6" w:rsidRPr="00883B1E" w:rsidRDefault="003606E6" w:rsidP="00B44850">
            <w:pPr>
              <w:pStyle w:val="TableText"/>
            </w:pPr>
            <w:r w:rsidRPr="00883B1E">
              <w:t>NONREATIVE</w:t>
            </w:r>
          </w:p>
        </w:tc>
        <w:tc>
          <w:tcPr>
            <w:tcW w:w="830" w:type="pct"/>
          </w:tcPr>
          <w:p w:rsidR="003606E6" w:rsidRPr="00883B1E" w:rsidRDefault="003606E6" w:rsidP="00B44850">
            <w:pPr>
              <w:pStyle w:val="TableText"/>
            </w:pPr>
            <w:r w:rsidRPr="00883B1E">
              <w:t>0</w:t>
            </w:r>
          </w:p>
        </w:tc>
        <w:tc>
          <w:tcPr>
            <w:tcW w:w="698" w:type="pct"/>
          </w:tcPr>
          <w:p w:rsidR="003606E6" w:rsidRPr="00883B1E" w:rsidRDefault="003606E6" w:rsidP="00B44850">
            <w:pPr>
              <w:pStyle w:val="TableText"/>
            </w:pPr>
            <w:r w:rsidRPr="00883B1E">
              <w:t>ND</w:t>
            </w:r>
          </w:p>
        </w:tc>
        <w:tc>
          <w:tcPr>
            <w:tcW w:w="883" w:type="pct"/>
          </w:tcPr>
          <w:p w:rsidR="003606E6" w:rsidRPr="00883B1E" w:rsidRDefault="003606E6" w:rsidP="00B44850">
            <w:pPr>
              <w:pStyle w:val="TableText"/>
            </w:pPr>
            <w:r w:rsidRPr="00883B1E">
              <w:t>0</w:t>
            </w:r>
          </w:p>
        </w:tc>
        <w:tc>
          <w:tcPr>
            <w:tcW w:w="776" w:type="pct"/>
          </w:tcPr>
          <w:p w:rsidR="003606E6" w:rsidRPr="00883B1E" w:rsidRDefault="003606E6" w:rsidP="00B44850">
            <w:pPr>
              <w:pStyle w:val="TableText"/>
            </w:pPr>
            <w:r w:rsidRPr="00883B1E">
              <w:t>Type 1</w:t>
            </w:r>
          </w:p>
        </w:tc>
        <w:tc>
          <w:tcPr>
            <w:tcW w:w="984" w:type="pct"/>
          </w:tcPr>
          <w:p w:rsidR="003606E6" w:rsidRPr="00883B1E" w:rsidRDefault="003606E6" w:rsidP="00B44850">
            <w:pPr>
              <w:pStyle w:val="TableText"/>
            </w:pPr>
            <w:r w:rsidRPr="00883B1E">
              <w:t>5</w:t>
            </w:r>
          </w:p>
        </w:tc>
      </w:tr>
      <w:tr w:rsidR="003606E6" w:rsidRPr="00883B1E" w:rsidTr="00B44850">
        <w:tc>
          <w:tcPr>
            <w:tcW w:w="830" w:type="pct"/>
          </w:tcPr>
          <w:p w:rsidR="003606E6" w:rsidRPr="00883B1E" w:rsidRDefault="003606E6" w:rsidP="00B44850">
            <w:pPr>
              <w:pStyle w:val="TableText"/>
            </w:pPr>
            <w:r w:rsidRPr="00883B1E">
              <w:t>reactive</w:t>
            </w:r>
          </w:p>
        </w:tc>
        <w:tc>
          <w:tcPr>
            <w:tcW w:w="830" w:type="pct"/>
          </w:tcPr>
          <w:p w:rsidR="003606E6" w:rsidRPr="00883B1E" w:rsidRDefault="003606E6" w:rsidP="00B44850">
            <w:pPr>
              <w:pStyle w:val="TableText"/>
            </w:pPr>
            <w:r w:rsidRPr="00883B1E">
              <w:t>1</w:t>
            </w:r>
          </w:p>
        </w:tc>
        <w:tc>
          <w:tcPr>
            <w:tcW w:w="698" w:type="pct"/>
          </w:tcPr>
          <w:p w:rsidR="003606E6" w:rsidRPr="00883B1E" w:rsidRDefault="003606E6" w:rsidP="00B44850">
            <w:pPr>
              <w:pStyle w:val="TableText"/>
            </w:pPr>
            <w:r w:rsidRPr="00883B1E">
              <w:t>Reactive</w:t>
            </w:r>
          </w:p>
        </w:tc>
        <w:tc>
          <w:tcPr>
            <w:tcW w:w="883" w:type="pct"/>
          </w:tcPr>
          <w:p w:rsidR="003606E6" w:rsidRPr="00883B1E" w:rsidRDefault="003606E6" w:rsidP="00B44850">
            <w:pPr>
              <w:pStyle w:val="TableText"/>
            </w:pPr>
            <w:r w:rsidRPr="00883B1E">
              <w:t>1</w:t>
            </w:r>
          </w:p>
        </w:tc>
        <w:tc>
          <w:tcPr>
            <w:tcW w:w="776" w:type="pct"/>
          </w:tcPr>
          <w:p w:rsidR="003606E6" w:rsidRPr="00883B1E" w:rsidRDefault="003606E6" w:rsidP="00B44850">
            <w:pPr>
              <w:pStyle w:val="TableText"/>
            </w:pPr>
            <w:r w:rsidRPr="00883B1E">
              <w:t>2b</w:t>
            </w:r>
          </w:p>
        </w:tc>
        <w:tc>
          <w:tcPr>
            <w:tcW w:w="984" w:type="pct"/>
          </w:tcPr>
          <w:p w:rsidR="003606E6" w:rsidRPr="00883B1E" w:rsidRDefault="003606E6" w:rsidP="00B44850">
            <w:pPr>
              <w:pStyle w:val="TableText"/>
            </w:pPr>
            <w:r w:rsidRPr="00883B1E">
              <w:t>5</w:t>
            </w:r>
          </w:p>
        </w:tc>
      </w:tr>
      <w:tr w:rsidR="003606E6" w:rsidRPr="00883B1E" w:rsidTr="00B44850">
        <w:tc>
          <w:tcPr>
            <w:tcW w:w="830" w:type="pct"/>
          </w:tcPr>
          <w:p w:rsidR="003606E6" w:rsidRPr="00883B1E" w:rsidRDefault="003606E6" w:rsidP="00B44850">
            <w:pPr>
              <w:pStyle w:val="TableText"/>
            </w:pPr>
            <w:r w:rsidRPr="00883B1E">
              <w:t>REACTIVE</w:t>
            </w:r>
          </w:p>
        </w:tc>
        <w:tc>
          <w:tcPr>
            <w:tcW w:w="830" w:type="pct"/>
          </w:tcPr>
          <w:p w:rsidR="003606E6" w:rsidRPr="00883B1E" w:rsidRDefault="003606E6" w:rsidP="00B44850">
            <w:pPr>
              <w:pStyle w:val="TableText"/>
            </w:pPr>
            <w:r w:rsidRPr="00883B1E">
              <w:t>1</w:t>
            </w:r>
          </w:p>
        </w:tc>
        <w:tc>
          <w:tcPr>
            <w:tcW w:w="698" w:type="pct"/>
          </w:tcPr>
          <w:p w:rsidR="003606E6" w:rsidRPr="00883B1E" w:rsidRDefault="003606E6" w:rsidP="00B44850">
            <w:pPr>
              <w:pStyle w:val="TableText"/>
            </w:pPr>
            <w:r w:rsidRPr="00883B1E">
              <w:t>Detected.</w:t>
            </w:r>
          </w:p>
        </w:tc>
        <w:tc>
          <w:tcPr>
            <w:tcW w:w="883" w:type="pct"/>
          </w:tcPr>
          <w:p w:rsidR="003606E6" w:rsidRPr="00883B1E" w:rsidRDefault="003606E6" w:rsidP="00B44850">
            <w:pPr>
              <w:pStyle w:val="TableText"/>
            </w:pPr>
            <w:r w:rsidRPr="00883B1E">
              <w:t>1</w:t>
            </w:r>
          </w:p>
        </w:tc>
        <w:tc>
          <w:tcPr>
            <w:tcW w:w="776" w:type="pct"/>
          </w:tcPr>
          <w:p w:rsidR="003606E6" w:rsidRPr="00883B1E" w:rsidRDefault="003606E6" w:rsidP="00B44850">
            <w:pPr>
              <w:pStyle w:val="TableText"/>
            </w:pPr>
            <w:r w:rsidRPr="00883B1E">
              <w:t>3a</w:t>
            </w:r>
          </w:p>
        </w:tc>
        <w:tc>
          <w:tcPr>
            <w:tcW w:w="984" w:type="pct"/>
          </w:tcPr>
          <w:p w:rsidR="003606E6" w:rsidRPr="00883B1E" w:rsidRDefault="003606E6" w:rsidP="00B44850">
            <w:pPr>
              <w:pStyle w:val="TableText"/>
            </w:pPr>
            <w:r w:rsidRPr="00883B1E">
              <w:t>5</w:t>
            </w:r>
          </w:p>
        </w:tc>
      </w:tr>
      <w:tr w:rsidR="003606E6" w:rsidRPr="00883B1E" w:rsidTr="00B44850">
        <w:tc>
          <w:tcPr>
            <w:tcW w:w="830" w:type="pct"/>
          </w:tcPr>
          <w:p w:rsidR="003606E6" w:rsidRPr="00883B1E" w:rsidRDefault="003606E6" w:rsidP="00B44850">
            <w:pPr>
              <w:pStyle w:val="TableText"/>
            </w:pPr>
            <w:r w:rsidRPr="00883B1E">
              <w:t>NEG</w:t>
            </w:r>
          </w:p>
        </w:tc>
        <w:tc>
          <w:tcPr>
            <w:tcW w:w="830" w:type="pct"/>
          </w:tcPr>
          <w:p w:rsidR="003606E6" w:rsidRPr="00883B1E" w:rsidRDefault="003606E6" w:rsidP="00B44850">
            <w:pPr>
              <w:pStyle w:val="TableText"/>
            </w:pPr>
            <w:r w:rsidRPr="00883B1E">
              <w:t>0</w:t>
            </w:r>
          </w:p>
        </w:tc>
        <w:tc>
          <w:tcPr>
            <w:tcW w:w="698" w:type="pct"/>
          </w:tcPr>
          <w:p w:rsidR="003606E6" w:rsidRPr="00883B1E" w:rsidRDefault="003606E6" w:rsidP="00B44850">
            <w:pPr>
              <w:pStyle w:val="TableText"/>
            </w:pPr>
            <w:r w:rsidRPr="00883B1E">
              <w:t>React</w:t>
            </w:r>
          </w:p>
        </w:tc>
        <w:tc>
          <w:tcPr>
            <w:tcW w:w="883" w:type="pct"/>
          </w:tcPr>
          <w:p w:rsidR="003606E6" w:rsidRPr="00883B1E" w:rsidRDefault="003606E6" w:rsidP="00B44850">
            <w:pPr>
              <w:pStyle w:val="TableText"/>
            </w:pPr>
            <w:r w:rsidRPr="00883B1E">
              <w:t>1</w:t>
            </w:r>
          </w:p>
        </w:tc>
        <w:tc>
          <w:tcPr>
            <w:tcW w:w="776" w:type="pct"/>
          </w:tcPr>
          <w:p w:rsidR="003606E6" w:rsidRPr="00883B1E" w:rsidRDefault="003606E6" w:rsidP="00B44850">
            <w:pPr>
              <w:pStyle w:val="TableText"/>
              <w:rPr>
                <w:lang w:val="pt-BR"/>
              </w:rPr>
            </w:pPr>
            <w:r w:rsidRPr="00883B1E">
              <w:rPr>
                <w:lang w:val="pt-BR"/>
              </w:rPr>
              <w:t>BAS</w:t>
            </w:r>
          </w:p>
        </w:tc>
        <w:tc>
          <w:tcPr>
            <w:tcW w:w="984" w:type="pct"/>
          </w:tcPr>
          <w:p w:rsidR="003606E6" w:rsidRPr="00883B1E" w:rsidRDefault="003606E6" w:rsidP="00B44850">
            <w:pPr>
              <w:pStyle w:val="TableText"/>
              <w:rPr>
                <w:lang w:val="pt-BR"/>
              </w:rPr>
            </w:pPr>
            <w:r w:rsidRPr="00883B1E">
              <w:rPr>
                <w:lang w:val="pt-BR"/>
              </w:rPr>
              <w:t>5</w:t>
            </w:r>
          </w:p>
        </w:tc>
      </w:tr>
      <w:tr w:rsidR="003606E6" w:rsidRPr="00883B1E" w:rsidTr="00B44850">
        <w:tc>
          <w:tcPr>
            <w:tcW w:w="830" w:type="pct"/>
          </w:tcPr>
          <w:p w:rsidR="003606E6" w:rsidRPr="00883B1E" w:rsidRDefault="003606E6" w:rsidP="00B44850">
            <w:pPr>
              <w:pStyle w:val="TableText"/>
            </w:pPr>
            <w:r w:rsidRPr="00883B1E">
              <w:t>POS</w:t>
            </w:r>
          </w:p>
        </w:tc>
        <w:tc>
          <w:tcPr>
            <w:tcW w:w="830" w:type="pct"/>
          </w:tcPr>
          <w:p w:rsidR="003606E6" w:rsidRPr="00883B1E" w:rsidRDefault="003606E6" w:rsidP="00B44850">
            <w:pPr>
              <w:pStyle w:val="TableText"/>
            </w:pPr>
            <w:r w:rsidRPr="00883B1E">
              <w:t>1</w:t>
            </w:r>
          </w:p>
        </w:tc>
        <w:tc>
          <w:tcPr>
            <w:tcW w:w="698" w:type="pct"/>
          </w:tcPr>
          <w:p w:rsidR="003606E6" w:rsidRPr="00883B1E" w:rsidRDefault="003606E6" w:rsidP="00B44850">
            <w:pPr>
              <w:pStyle w:val="TableText"/>
            </w:pPr>
            <w:proofErr w:type="spellStart"/>
            <w:r w:rsidRPr="00883B1E">
              <w:t>Nonreact</w:t>
            </w:r>
            <w:proofErr w:type="spellEnd"/>
          </w:p>
        </w:tc>
        <w:tc>
          <w:tcPr>
            <w:tcW w:w="883" w:type="pct"/>
          </w:tcPr>
          <w:p w:rsidR="003606E6" w:rsidRPr="00883B1E" w:rsidRDefault="003606E6" w:rsidP="00B44850">
            <w:pPr>
              <w:pStyle w:val="TableText"/>
            </w:pPr>
            <w:r w:rsidRPr="00883B1E">
              <w:t>0</w:t>
            </w:r>
          </w:p>
        </w:tc>
        <w:tc>
          <w:tcPr>
            <w:tcW w:w="776" w:type="pct"/>
          </w:tcPr>
          <w:p w:rsidR="003606E6" w:rsidRPr="00883B1E" w:rsidRDefault="003606E6" w:rsidP="00B44850">
            <w:pPr>
              <w:pStyle w:val="TableText"/>
              <w:rPr>
                <w:lang w:val="pt-BR"/>
              </w:rPr>
            </w:pPr>
            <w:r w:rsidRPr="00883B1E">
              <w:rPr>
                <w:lang w:val="pt-BR"/>
              </w:rPr>
              <w:t>N-I</w:t>
            </w:r>
          </w:p>
        </w:tc>
        <w:tc>
          <w:tcPr>
            <w:tcW w:w="984" w:type="pct"/>
          </w:tcPr>
          <w:p w:rsidR="003606E6" w:rsidRPr="00883B1E" w:rsidRDefault="003606E6" w:rsidP="00B44850">
            <w:pPr>
              <w:pStyle w:val="TableText"/>
              <w:rPr>
                <w:lang w:val="pt-BR"/>
              </w:rPr>
            </w:pPr>
            <w:r w:rsidRPr="00883B1E">
              <w:rPr>
                <w:lang w:val="pt-BR"/>
              </w:rPr>
              <w:t>5</w:t>
            </w:r>
          </w:p>
        </w:tc>
      </w:tr>
      <w:tr w:rsidR="003606E6" w:rsidRPr="00883B1E" w:rsidTr="00B44850">
        <w:tc>
          <w:tcPr>
            <w:tcW w:w="830" w:type="pct"/>
          </w:tcPr>
          <w:p w:rsidR="003606E6" w:rsidRPr="00883B1E" w:rsidRDefault="003606E6" w:rsidP="00B44850">
            <w:pPr>
              <w:pStyle w:val="TableText"/>
            </w:pPr>
            <w:r w:rsidRPr="00883B1E">
              <w:t>NOTDET</w:t>
            </w:r>
          </w:p>
        </w:tc>
        <w:tc>
          <w:tcPr>
            <w:tcW w:w="830" w:type="pct"/>
          </w:tcPr>
          <w:p w:rsidR="003606E6" w:rsidRPr="00883B1E" w:rsidRDefault="003606E6" w:rsidP="00B44850">
            <w:pPr>
              <w:pStyle w:val="TableText"/>
            </w:pPr>
            <w:r w:rsidRPr="00883B1E">
              <w:t>0</w:t>
            </w:r>
          </w:p>
        </w:tc>
        <w:tc>
          <w:tcPr>
            <w:tcW w:w="698" w:type="pct"/>
          </w:tcPr>
          <w:p w:rsidR="003606E6" w:rsidRPr="00883B1E" w:rsidRDefault="003606E6" w:rsidP="00B44850">
            <w:pPr>
              <w:pStyle w:val="TableText"/>
            </w:pPr>
            <w:r w:rsidRPr="00883B1E">
              <w:t>WK POS</w:t>
            </w:r>
          </w:p>
        </w:tc>
        <w:tc>
          <w:tcPr>
            <w:tcW w:w="883" w:type="pct"/>
          </w:tcPr>
          <w:p w:rsidR="003606E6" w:rsidRPr="00883B1E" w:rsidRDefault="003606E6" w:rsidP="00B44850">
            <w:pPr>
              <w:pStyle w:val="TableText"/>
            </w:pPr>
            <w:r w:rsidRPr="00883B1E">
              <w:t>1</w:t>
            </w:r>
          </w:p>
        </w:tc>
        <w:tc>
          <w:tcPr>
            <w:tcW w:w="776" w:type="pct"/>
          </w:tcPr>
          <w:p w:rsidR="003606E6" w:rsidRPr="00883B1E" w:rsidRDefault="003606E6" w:rsidP="00B44850">
            <w:pPr>
              <w:pStyle w:val="TableText"/>
              <w:rPr>
                <w:lang w:val="pt-BR"/>
              </w:rPr>
            </w:pPr>
            <w:r w:rsidRPr="00883B1E">
              <w:rPr>
                <w:lang w:val="pt-BR"/>
              </w:rPr>
              <w:t>Pend</w:t>
            </w:r>
          </w:p>
        </w:tc>
        <w:tc>
          <w:tcPr>
            <w:tcW w:w="984" w:type="pct"/>
          </w:tcPr>
          <w:p w:rsidR="003606E6" w:rsidRPr="00883B1E" w:rsidRDefault="003606E6" w:rsidP="00B44850">
            <w:pPr>
              <w:pStyle w:val="TableText"/>
              <w:rPr>
                <w:lang w:val="pt-BR"/>
              </w:rPr>
            </w:pPr>
            <w:r w:rsidRPr="00883B1E">
              <w:rPr>
                <w:lang w:val="pt-BR"/>
              </w:rPr>
              <w:t>5</w:t>
            </w:r>
          </w:p>
        </w:tc>
      </w:tr>
      <w:tr w:rsidR="003606E6" w:rsidRPr="00883B1E" w:rsidTr="00B44850">
        <w:tc>
          <w:tcPr>
            <w:tcW w:w="830" w:type="pct"/>
          </w:tcPr>
          <w:p w:rsidR="003606E6" w:rsidRPr="00883B1E" w:rsidRDefault="003606E6" w:rsidP="00B44850">
            <w:pPr>
              <w:pStyle w:val="TableText"/>
            </w:pPr>
            <w:r w:rsidRPr="00883B1E">
              <w:t>DETEC</w:t>
            </w:r>
          </w:p>
        </w:tc>
        <w:tc>
          <w:tcPr>
            <w:tcW w:w="830" w:type="pct"/>
          </w:tcPr>
          <w:p w:rsidR="003606E6" w:rsidRPr="00883B1E" w:rsidRDefault="003606E6" w:rsidP="00B44850">
            <w:pPr>
              <w:pStyle w:val="TableText"/>
            </w:pPr>
            <w:r w:rsidRPr="00883B1E">
              <w:t>1</w:t>
            </w:r>
          </w:p>
        </w:tc>
        <w:tc>
          <w:tcPr>
            <w:tcW w:w="698" w:type="pct"/>
          </w:tcPr>
          <w:p w:rsidR="003606E6" w:rsidRPr="00883B1E" w:rsidRDefault="003606E6" w:rsidP="00B44850">
            <w:pPr>
              <w:pStyle w:val="TableText"/>
            </w:pPr>
            <w:r w:rsidRPr="00883B1E">
              <w:t>+/-=</w:t>
            </w:r>
            <w:proofErr w:type="spellStart"/>
            <w:r w:rsidRPr="00883B1E">
              <w:t>pos</w:t>
            </w:r>
            <w:proofErr w:type="spellEnd"/>
          </w:p>
        </w:tc>
        <w:tc>
          <w:tcPr>
            <w:tcW w:w="883" w:type="pct"/>
          </w:tcPr>
          <w:p w:rsidR="003606E6" w:rsidRPr="00883B1E" w:rsidRDefault="003606E6" w:rsidP="00B44850">
            <w:pPr>
              <w:pStyle w:val="TableText"/>
            </w:pPr>
            <w:r w:rsidRPr="00883B1E">
              <w:t>2</w:t>
            </w:r>
          </w:p>
        </w:tc>
        <w:tc>
          <w:tcPr>
            <w:tcW w:w="776" w:type="pct"/>
          </w:tcPr>
          <w:p w:rsidR="003606E6" w:rsidRPr="00883B1E" w:rsidRDefault="003606E6" w:rsidP="00B44850">
            <w:pPr>
              <w:pStyle w:val="TableText"/>
              <w:rPr>
                <w:lang w:val="pt-BR"/>
              </w:rPr>
            </w:pPr>
            <w:r w:rsidRPr="00883B1E">
              <w:rPr>
                <w:lang w:val="pt-BR"/>
              </w:rPr>
              <w:t>RPC</w:t>
            </w:r>
          </w:p>
        </w:tc>
        <w:tc>
          <w:tcPr>
            <w:tcW w:w="984" w:type="pct"/>
          </w:tcPr>
          <w:p w:rsidR="003606E6" w:rsidRPr="00883B1E" w:rsidRDefault="003606E6" w:rsidP="00B44850">
            <w:pPr>
              <w:pStyle w:val="TableText"/>
              <w:rPr>
                <w:lang w:val="pt-BR"/>
              </w:rPr>
            </w:pPr>
            <w:r w:rsidRPr="00883B1E">
              <w:rPr>
                <w:lang w:val="pt-BR"/>
              </w:rPr>
              <w:t>5</w:t>
            </w:r>
          </w:p>
        </w:tc>
      </w:tr>
      <w:tr w:rsidR="003606E6" w:rsidRPr="00883B1E" w:rsidTr="00B44850">
        <w:tc>
          <w:tcPr>
            <w:tcW w:w="830" w:type="pct"/>
          </w:tcPr>
          <w:p w:rsidR="003606E6" w:rsidRPr="00883B1E" w:rsidRDefault="003606E6" w:rsidP="00B44850">
            <w:pPr>
              <w:pStyle w:val="TableText"/>
            </w:pPr>
            <w:r w:rsidRPr="00883B1E">
              <w:t>NON REAC</w:t>
            </w:r>
          </w:p>
        </w:tc>
        <w:tc>
          <w:tcPr>
            <w:tcW w:w="830" w:type="pct"/>
          </w:tcPr>
          <w:p w:rsidR="003606E6" w:rsidRPr="00883B1E" w:rsidRDefault="003606E6" w:rsidP="00B44850">
            <w:pPr>
              <w:pStyle w:val="TableText"/>
            </w:pPr>
            <w:r w:rsidRPr="00883B1E">
              <w:t>0</w:t>
            </w:r>
          </w:p>
        </w:tc>
        <w:tc>
          <w:tcPr>
            <w:tcW w:w="698" w:type="pct"/>
          </w:tcPr>
          <w:p w:rsidR="003606E6" w:rsidRPr="00883B1E" w:rsidRDefault="003606E6" w:rsidP="00B44850">
            <w:pPr>
              <w:pStyle w:val="TableText"/>
            </w:pPr>
            <w:r w:rsidRPr="00883B1E">
              <w:t>LSG</w:t>
            </w:r>
          </w:p>
        </w:tc>
        <w:tc>
          <w:tcPr>
            <w:tcW w:w="883" w:type="pct"/>
          </w:tcPr>
          <w:p w:rsidR="003606E6" w:rsidRPr="00883B1E" w:rsidRDefault="003606E6" w:rsidP="00B44850">
            <w:pPr>
              <w:pStyle w:val="TableText"/>
            </w:pPr>
            <w:r w:rsidRPr="00883B1E">
              <w:t>5</w:t>
            </w:r>
          </w:p>
        </w:tc>
        <w:tc>
          <w:tcPr>
            <w:tcW w:w="776" w:type="pct"/>
          </w:tcPr>
          <w:p w:rsidR="003606E6" w:rsidRPr="00883B1E" w:rsidRDefault="003606E6" w:rsidP="00B44850">
            <w:pPr>
              <w:pStyle w:val="TableText"/>
            </w:pPr>
            <w:r w:rsidRPr="00883B1E">
              <w:t>QNS</w:t>
            </w:r>
          </w:p>
        </w:tc>
        <w:tc>
          <w:tcPr>
            <w:tcW w:w="984" w:type="pct"/>
          </w:tcPr>
          <w:p w:rsidR="003606E6" w:rsidRPr="00883B1E" w:rsidRDefault="003606E6" w:rsidP="00B44850">
            <w:pPr>
              <w:pStyle w:val="TableText"/>
            </w:pPr>
            <w:r w:rsidRPr="00883B1E">
              <w:t>3</w:t>
            </w:r>
          </w:p>
        </w:tc>
      </w:tr>
      <w:tr w:rsidR="003606E6" w:rsidRPr="00883B1E" w:rsidTr="00B44850">
        <w:tc>
          <w:tcPr>
            <w:tcW w:w="830" w:type="pct"/>
          </w:tcPr>
          <w:p w:rsidR="003606E6" w:rsidRPr="00883B1E" w:rsidRDefault="003606E6" w:rsidP="00B44850">
            <w:pPr>
              <w:pStyle w:val="TableText"/>
            </w:pPr>
            <w:r w:rsidRPr="00883B1E">
              <w:t>REAC</w:t>
            </w:r>
          </w:p>
        </w:tc>
        <w:tc>
          <w:tcPr>
            <w:tcW w:w="830" w:type="pct"/>
          </w:tcPr>
          <w:p w:rsidR="003606E6" w:rsidRPr="00883B1E" w:rsidRDefault="003606E6" w:rsidP="00B44850">
            <w:pPr>
              <w:pStyle w:val="TableText"/>
            </w:pPr>
            <w:r w:rsidRPr="00883B1E">
              <w:t>1</w:t>
            </w:r>
          </w:p>
        </w:tc>
        <w:tc>
          <w:tcPr>
            <w:tcW w:w="698" w:type="pct"/>
          </w:tcPr>
          <w:p w:rsidR="003606E6" w:rsidRPr="00883B1E" w:rsidRDefault="003606E6" w:rsidP="00B44850">
            <w:pPr>
              <w:pStyle w:val="TableText"/>
            </w:pPr>
            <w:r w:rsidRPr="00883B1E">
              <w:t>Reactive*</w:t>
            </w:r>
          </w:p>
        </w:tc>
        <w:tc>
          <w:tcPr>
            <w:tcW w:w="883" w:type="pct"/>
          </w:tcPr>
          <w:p w:rsidR="003606E6" w:rsidRPr="00883B1E" w:rsidRDefault="003606E6" w:rsidP="00B44850">
            <w:pPr>
              <w:pStyle w:val="TableText"/>
            </w:pPr>
            <w:r w:rsidRPr="00883B1E">
              <w:t>1</w:t>
            </w:r>
          </w:p>
        </w:tc>
        <w:tc>
          <w:tcPr>
            <w:tcW w:w="776" w:type="pct"/>
          </w:tcPr>
          <w:p w:rsidR="003606E6" w:rsidRPr="00883B1E" w:rsidRDefault="003606E6" w:rsidP="00B44850">
            <w:pPr>
              <w:pStyle w:val="TableText"/>
            </w:pPr>
            <w:r w:rsidRPr="00883B1E">
              <w:t>P</w:t>
            </w:r>
          </w:p>
        </w:tc>
        <w:tc>
          <w:tcPr>
            <w:tcW w:w="984" w:type="pct"/>
          </w:tcPr>
          <w:p w:rsidR="003606E6" w:rsidRPr="00883B1E" w:rsidRDefault="003606E6" w:rsidP="00B44850">
            <w:pPr>
              <w:pStyle w:val="TableText"/>
            </w:pPr>
            <w:r w:rsidRPr="00883B1E">
              <w:t>1</w:t>
            </w:r>
          </w:p>
        </w:tc>
      </w:tr>
      <w:tr w:rsidR="003606E6" w:rsidRPr="00883B1E" w:rsidTr="00B44850">
        <w:tc>
          <w:tcPr>
            <w:tcW w:w="830" w:type="pct"/>
          </w:tcPr>
          <w:p w:rsidR="003606E6" w:rsidRPr="00883B1E" w:rsidRDefault="003606E6" w:rsidP="00B44850">
            <w:pPr>
              <w:pStyle w:val="TableText"/>
              <w:rPr>
                <w:lang w:val="fr-FR"/>
              </w:rPr>
            </w:pPr>
            <w:r w:rsidRPr="00883B1E">
              <w:rPr>
                <w:lang w:val="fr-FR"/>
              </w:rPr>
              <w:t>WK.POS</w:t>
            </w:r>
          </w:p>
        </w:tc>
        <w:tc>
          <w:tcPr>
            <w:tcW w:w="830" w:type="pct"/>
          </w:tcPr>
          <w:p w:rsidR="003606E6" w:rsidRPr="00883B1E" w:rsidRDefault="003606E6" w:rsidP="00B44850">
            <w:pPr>
              <w:pStyle w:val="TableText"/>
              <w:rPr>
                <w:lang w:val="fr-FR"/>
              </w:rPr>
            </w:pPr>
            <w:r w:rsidRPr="00883B1E">
              <w:rPr>
                <w:lang w:val="fr-FR"/>
              </w:rPr>
              <w:t>1</w:t>
            </w:r>
          </w:p>
        </w:tc>
        <w:tc>
          <w:tcPr>
            <w:tcW w:w="698" w:type="pct"/>
          </w:tcPr>
          <w:p w:rsidR="003606E6" w:rsidRPr="00883B1E" w:rsidRDefault="003606E6" w:rsidP="00B44850">
            <w:pPr>
              <w:pStyle w:val="TableText"/>
              <w:rPr>
                <w:lang w:val="fr-FR"/>
              </w:rPr>
            </w:pPr>
            <w:r w:rsidRPr="00883B1E">
              <w:rPr>
                <w:lang w:val="fr-FR"/>
              </w:rPr>
              <w:t>=+pos</w:t>
            </w:r>
          </w:p>
        </w:tc>
        <w:tc>
          <w:tcPr>
            <w:tcW w:w="883" w:type="pct"/>
          </w:tcPr>
          <w:p w:rsidR="003606E6" w:rsidRPr="00883B1E" w:rsidRDefault="003606E6" w:rsidP="00B44850">
            <w:pPr>
              <w:pStyle w:val="TableText"/>
              <w:rPr>
                <w:lang w:val="fr-FR"/>
              </w:rPr>
            </w:pPr>
            <w:r w:rsidRPr="00883B1E">
              <w:rPr>
                <w:lang w:val="fr-FR"/>
              </w:rPr>
              <w:t>1</w:t>
            </w:r>
          </w:p>
        </w:tc>
        <w:tc>
          <w:tcPr>
            <w:tcW w:w="776" w:type="pct"/>
          </w:tcPr>
          <w:p w:rsidR="003606E6" w:rsidRPr="00883B1E" w:rsidRDefault="003606E6" w:rsidP="00B44850">
            <w:pPr>
              <w:pStyle w:val="TableText"/>
            </w:pPr>
            <w:r w:rsidRPr="00883B1E">
              <w:t>FFT</w:t>
            </w:r>
          </w:p>
        </w:tc>
        <w:tc>
          <w:tcPr>
            <w:tcW w:w="984" w:type="pct"/>
          </w:tcPr>
          <w:p w:rsidR="003606E6" w:rsidRPr="00883B1E" w:rsidRDefault="003606E6" w:rsidP="00B44850">
            <w:pPr>
              <w:pStyle w:val="TableText"/>
            </w:pPr>
            <w:r w:rsidRPr="00883B1E">
              <w:t>5</w:t>
            </w:r>
          </w:p>
        </w:tc>
      </w:tr>
      <w:tr w:rsidR="003606E6" w:rsidRPr="00883B1E" w:rsidTr="00B44850">
        <w:tc>
          <w:tcPr>
            <w:tcW w:w="830" w:type="pct"/>
          </w:tcPr>
          <w:p w:rsidR="003606E6" w:rsidRPr="00883B1E" w:rsidRDefault="003606E6" w:rsidP="00B44850">
            <w:pPr>
              <w:pStyle w:val="TableText"/>
              <w:rPr>
                <w:lang w:val="fr-FR"/>
              </w:rPr>
            </w:pPr>
            <w:r w:rsidRPr="00883B1E">
              <w:rPr>
                <w:lang w:val="fr-FR"/>
              </w:rPr>
              <w:t>WK.POS.</w:t>
            </w:r>
          </w:p>
        </w:tc>
        <w:tc>
          <w:tcPr>
            <w:tcW w:w="830" w:type="pct"/>
          </w:tcPr>
          <w:p w:rsidR="003606E6" w:rsidRPr="00883B1E" w:rsidRDefault="003606E6" w:rsidP="00B44850">
            <w:pPr>
              <w:pStyle w:val="TableText"/>
              <w:rPr>
                <w:lang w:val="fr-FR"/>
              </w:rPr>
            </w:pPr>
            <w:r w:rsidRPr="00883B1E">
              <w:rPr>
                <w:lang w:val="fr-FR"/>
              </w:rPr>
              <w:t>1</w:t>
            </w:r>
          </w:p>
        </w:tc>
        <w:tc>
          <w:tcPr>
            <w:tcW w:w="698" w:type="pct"/>
          </w:tcPr>
          <w:p w:rsidR="003606E6" w:rsidRPr="00883B1E" w:rsidRDefault="003606E6" w:rsidP="00B44850">
            <w:pPr>
              <w:pStyle w:val="TableText"/>
              <w:rPr>
                <w:lang w:val="fr-FR"/>
              </w:rPr>
            </w:pPr>
            <w:r w:rsidRPr="00883B1E">
              <w:rPr>
                <w:lang w:val="fr-FR"/>
              </w:rPr>
              <w:t>NEGATIV</w:t>
            </w:r>
          </w:p>
        </w:tc>
        <w:tc>
          <w:tcPr>
            <w:tcW w:w="883" w:type="pct"/>
          </w:tcPr>
          <w:p w:rsidR="003606E6" w:rsidRPr="00883B1E" w:rsidRDefault="003606E6" w:rsidP="00B44850">
            <w:pPr>
              <w:pStyle w:val="TableText"/>
              <w:rPr>
                <w:lang w:val="fr-FR"/>
              </w:rPr>
            </w:pPr>
            <w:r w:rsidRPr="00883B1E">
              <w:rPr>
                <w:lang w:val="fr-FR"/>
              </w:rPr>
              <w:t>0</w:t>
            </w:r>
          </w:p>
        </w:tc>
        <w:tc>
          <w:tcPr>
            <w:tcW w:w="776" w:type="pct"/>
          </w:tcPr>
          <w:p w:rsidR="003606E6" w:rsidRPr="00883B1E" w:rsidRDefault="003606E6" w:rsidP="00B44850">
            <w:pPr>
              <w:pStyle w:val="TableText"/>
            </w:pPr>
            <w:r w:rsidRPr="00883B1E">
              <w:t>+</w:t>
            </w:r>
          </w:p>
        </w:tc>
        <w:tc>
          <w:tcPr>
            <w:tcW w:w="984" w:type="pct"/>
          </w:tcPr>
          <w:p w:rsidR="003606E6" w:rsidRPr="00883B1E" w:rsidRDefault="003606E6" w:rsidP="00B44850">
            <w:pPr>
              <w:pStyle w:val="TableText"/>
            </w:pPr>
            <w:r w:rsidRPr="00883B1E">
              <w:t>1</w:t>
            </w:r>
          </w:p>
        </w:tc>
      </w:tr>
      <w:tr w:rsidR="003606E6" w:rsidRPr="00883B1E" w:rsidTr="00B44850">
        <w:tc>
          <w:tcPr>
            <w:tcW w:w="830" w:type="pct"/>
          </w:tcPr>
          <w:p w:rsidR="003606E6" w:rsidRPr="00883B1E" w:rsidRDefault="003606E6" w:rsidP="00B44850">
            <w:pPr>
              <w:pStyle w:val="TableText"/>
              <w:rPr>
                <w:lang w:val="fr-FR"/>
              </w:rPr>
            </w:pPr>
            <w:r w:rsidRPr="00883B1E">
              <w:rPr>
                <w:lang w:val="fr-FR"/>
              </w:rPr>
              <w:t>NEG#</w:t>
            </w:r>
          </w:p>
        </w:tc>
        <w:tc>
          <w:tcPr>
            <w:tcW w:w="830" w:type="pct"/>
          </w:tcPr>
          <w:p w:rsidR="003606E6" w:rsidRPr="00883B1E" w:rsidRDefault="003606E6" w:rsidP="00B44850">
            <w:pPr>
              <w:pStyle w:val="TableText"/>
              <w:rPr>
                <w:lang w:val="fr-FR"/>
              </w:rPr>
            </w:pPr>
            <w:r w:rsidRPr="00883B1E">
              <w:rPr>
                <w:lang w:val="fr-FR"/>
              </w:rPr>
              <w:t>0</w:t>
            </w:r>
          </w:p>
        </w:tc>
        <w:tc>
          <w:tcPr>
            <w:tcW w:w="698" w:type="pct"/>
          </w:tcPr>
          <w:p w:rsidR="003606E6" w:rsidRPr="00883B1E" w:rsidRDefault="003606E6" w:rsidP="00B44850">
            <w:pPr>
              <w:pStyle w:val="TableText"/>
              <w:rPr>
                <w:lang w:val="fr-FR"/>
              </w:rPr>
            </w:pPr>
            <w:r w:rsidRPr="00883B1E">
              <w:rPr>
                <w:lang w:val="fr-FR"/>
              </w:rPr>
              <w:t>ND</w:t>
            </w:r>
          </w:p>
        </w:tc>
        <w:tc>
          <w:tcPr>
            <w:tcW w:w="883" w:type="pct"/>
          </w:tcPr>
          <w:p w:rsidR="003606E6" w:rsidRPr="00883B1E" w:rsidRDefault="003606E6" w:rsidP="00B44850">
            <w:pPr>
              <w:pStyle w:val="TableText"/>
              <w:rPr>
                <w:lang w:val="fr-FR"/>
              </w:rPr>
            </w:pPr>
            <w:r w:rsidRPr="00883B1E">
              <w:rPr>
                <w:lang w:val="fr-FR"/>
              </w:rPr>
              <w:t>0</w:t>
            </w:r>
          </w:p>
        </w:tc>
        <w:tc>
          <w:tcPr>
            <w:tcW w:w="776" w:type="pct"/>
          </w:tcPr>
          <w:p w:rsidR="003606E6" w:rsidRPr="00883B1E" w:rsidRDefault="003606E6" w:rsidP="00B44850">
            <w:pPr>
              <w:pStyle w:val="TableText"/>
            </w:pPr>
            <w:r w:rsidRPr="00883B1E">
              <w:t>-</w:t>
            </w:r>
          </w:p>
        </w:tc>
        <w:tc>
          <w:tcPr>
            <w:tcW w:w="984" w:type="pct"/>
          </w:tcPr>
          <w:p w:rsidR="003606E6" w:rsidRPr="00883B1E" w:rsidRDefault="003606E6" w:rsidP="00B44850">
            <w:pPr>
              <w:pStyle w:val="TableText"/>
            </w:pPr>
            <w:r w:rsidRPr="00883B1E">
              <w:t>0</w:t>
            </w:r>
          </w:p>
        </w:tc>
      </w:tr>
      <w:tr w:rsidR="003606E6" w:rsidRPr="00883B1E" w:rsidTr="00B44850">
        <w:tc>
          <w:tcPr>
            <w:tcW w:w="830" w:type="pct"/>
          </w:tcPr>
          <w:p w:rsidR="003606E6" w:rsidRPr="00883B1E" w:rsidRDefault="003606E6" w:rsidP="00B44850">
            <w:pPr>
              <w:pStyle w:val="TableText"/>
              <w:rPr>
                <w:lang w:val="fr-FR"/>
              </w:rPr>
            </w:pPr>
            <w:r w:rsidRPr="00883B1E">
              <w:rPr>
                <w:lang w:val="fr-FR"/>
              </w:rPr>
              <w:t>POS#</w:t>
            </w:r>
          </w:p>
        </w:tc>
        <w:tc>
          <w:tcPr>
            <w:tcW w:w="830" w:type="pct"/>
          </w:tcPr>
          <w:p w:rsidR="003606E6" w:rsidRPr="00883B1E" w:rsidRDefault="003606E6" w:rsidP="00B44850">
            <w:pPr>
              <w:pStyle w:val="TableText"/>
              <w:rPr>
                <w:lang w:val="fr-FR"/>
              </w:rPr>
            </w:pPr>
            <w:r w:rsidRPr="00883B1E">
              <w:rPr>
                <w:lang w:val="fr-FR"/>
              </w:rPr>
              <w:t>1</w:t>
            </w:r>
          </w:p>
        </w:tc>
        <w:tc>
          <w:tcPr>
            <w:tcW w:w="698" w:type="pct"/>
          </w:tcPr>
          <w:p w:rsidR="003606E6" w:rsidRPr="00883B1E" w:rsidRDefault="003606E6" w:rsidP="00B44850">
            <w:pPr>
              <w:pStyle w:val="TableText"/>
              <w:rPr>
                <w:lang w:val="fr-FR"/>
              </w:rPr>
            </w:pPr>
            <w:r w:rsidRPr="00883B1E">
              <w:rPr>
                <w:lang w:val="fr-FR"/>
              </w:rPr>
              <w:t>INCONC.</w:t>
            </w:r>
          </w:p>
        </w:tc>
        <w:tc>
          <w:tcPr>
            <w:tcW w:w="883" w:type="pct"/>
          </w:tcPr>
          <w:p w:rsidR="003606E6" w:rsidRPr="00883B1E" w:rsidRDefault="003606E6" w:rsidP="00B44850">
            <w:pPr>
              <w:pStyle w:val="TableText"/>
            </w:pPr>
            <w:r w:rsidRPr="00883B1E">
              <w:t>2</w:t>
            </w:r>
          </w:p>
        </w:tc>
        <w:tc>
          <w:tcPr>
            <w:tcW w:w="776" w:type="pct"/>
          </w:tcPr>
          <w:p w:rsidR="003606E6" w:rsidRPr="00883B1E" w:rsidRDefault="003606E6" w:rsidP="00B44850">
            <w:pPr>
              <w:pStyle w:val="TableText"/>
            </w:pPr>
          </w:p>
        </w:tc>
        <w:tc>
          <w:tcPr>
            <w:tcW w:w="984" w:type="pct"/>
          </w:tcPr>
          <w:p w:rsidR="003606E6" w:rsidRPr="00883B1E" w:rsidRDefault="003606E6" w:rsidP="00B44850">
            <w:pPr>
              <w:pStyle w:val="TableText"/>
            </w:pPr>
          </w:p>
        </w:tc>
      </w:tr>
      <w:tr w:rsidR="003606E6" w:rsidRPr="00883B1E" w:rsidTr="00B44850">
        <w:tc>
          <w:tcPr>
            <w:tcW w:w="830" w:type="pct"/>
          </w:tcPr>
          <w:p w:rsidR="003606E6" w:rsidRPr="00883B1E" w:rsidRDefault="003606E6" w:rsidP="00B44850">
            <w:pPr>
              <w:pStyle w:val="TableText"/>
            </w:pPr>
            <w:r w:rsidRPr="00883B1E">
              <w:t>BRDLINE</w:t>
            </w:r>
          </w:p>
        </w:tc>
        <w:tc>
          <w:tcPr>
            <w:tcW w:w="830" w:type="pct"/>
          </w:tcPr>
          <w:p w:rsidR="003606E6" w:rsidRPr="00883B1E" w:rsidRDefault="003606E6" w:rsidP="00B44850">
            <w:pPr>
              <w:pStyle w:val="TableText"/>
            </w:pPr>
            <w:r w:rsidRPr="00883B1E">
              <w:t>2</w:t>
            </w:r>
          </w:p>
        </w:tc>
        <w:tc>
          <w:tcPr>
            <w:tcW w:w="698" w:type="pct"/>
          </w:tcPr>
          <w:p w:rsidR="003606E6" w:rsidRPr="00883B1E" w:rsidRDefault="003606E6" w:rsidP="00B44850">
            <w:pPr>
              <w:pStyle w:val="TableText"/>
            </w:pPr>
            <w:r w:rsidRPr="00883B1E">
              <w:t>DONE</w:t>
            </w:r>
          </w:p>
        </w:tc>
        <w:tc>
          <w:tcPr>
            <w:tcW w:w="883" w:type="pct"/>
          </w:tcPr>
          <w:p w:rsidR="003606E6" w:rsidRPr="00883B1E" w:rsidRDefault="003606E6" w:rsidP="00B44850">
            <w:pPr>
              <w:pStyle w:val="TableText"/>
            </w:pPr>
            <w:r w:rsidRPr="00883B1E">
              <w:t>5</w:t>
            </w:r>
          </w:p>
        </w:tc>
        <w:tc>
          <w:tcPr>
            <w:tcW w:w="776" w:type="pct"/>
          </w:tcPr>
          <w:p w:rsidR="003606E6" w:rsidRPr="00883B1E" w:rsidRDefault="003606E6" w:rsidP="00B44850">
            <w:pPr>
              <w:pStyle w:val="TableText"/>
            </w:pPr>
          </w:p>
        </w:tc>
        <w:tc>
          <w:tcPr>
            <w:tcW w:w="984" w:type="pct"/>
          </w:tcPr>
          <w:p w:rsidR="003606E6" w:rsidRPr="00883B1E" w:rsidRDefault="003606E6" w:rsidP="00B44850">
            <w:pPr>
              <w:pStyle w:val="TableText"/>
            </w:pPr>
          </w:p>
        </w:tc>
      </w:tr>
      <w:tr w:rsidR="003606E6" w:rsidRPr="00883B1E" w:rsidTr="00B44850">
        <w:tc>
          <w:tcPr>
            <w:tcW w:w="830" w:type="pct"/>
          </w:tcPr>
          <w:p w:rsidR="003606E6" w:rsidRPr="00883B1E" w:rsidRDefault="003606E6" w:rsidP="00B44850">
            <w:pPr>
              <w:pStyle w:val="TableText"/>
            </w:pPr>
            <w:r w:rsidRPr="00883B1E">
              <w:t>NR</w:t>
            </w:r>
          </w:p>
        </w:tc>
        <w:tc>
          <w:tcPr>
            <w:tcW w:w="830" w:type="pct"/>
          </w:tcPr>
          <w:p w:rsidR="003606E6" w:rsidRPr="00883B1E" w:rsidRDefault="003606E6" w:rsidP="00B44850">
            <w:pPr>
              <w:pStyle w:val="TableText"/>
            </w:pPr>
            <w:r w:rsidRPr="00883B1E">
              <w:t>0</w:t>
            </w:r>
          </w:p>
        </w:tc>
        <w:tc>
          <w:tcPr>
            <w:tcW w:w="698" w:type="pct"/>
          </w:tcPr>
          <w:p w:rsidR="003606E6" w:rsidRPr="00883B1E" w:rsidRDefault="003606E6" w:rsidP="00B44850">
            <w:pPr>
              <w:pStyle w:val="TableText"/>
            </w:pPr>
            <w:r w:rsidRPr="00883B1E">
              <w:t>NEH</w:t>
            </w:r>
          </w:p>
        </w:tc>
        <w:tc>
          <w:tcPr>
            <w:tcW w:w="883" w:type="pct"/>
          </w:tcPr>
          <w:p w:rsidR="003606E6" w:rsidRPr="00883B1E" w:rsidRDefault="003606E6" w:rsidP="00B44850">
            <w:pPr>
              <w:pStyle w:val="TableText"/>
            </w:pPr>
            <w:r w:rsidRPr="00883B1E">
              <w:t>5</w:t>
            </w:r>
          </w:p>
        </w:tc>
        <w:tc>
          <w:tcPr>
            <w:tcW w:w="776" w:type="pct"/>
          </w:tcPr>
          <w:p w:rsidR="003606E6" w:rsidRPr="00883B1E" w:rsidRDefault="003606E6" w:rsidP="00B44850">
            <w:pPr>
              <w:pStyle w:val="TableText"/>
            </w:pPr>
          </w:p>
        </w:tc>
        <w:tc>
          <w:tcPr>
            <w:tcW w:w="984" w:type="pct"/>
          </w:tcPr>
          <w:p w:rsidR="003606E6" w:rsidRPr="00883B1E" w:rsidRDefault="003606E6" w:rsidP="00B44850">
            <w:pPr>
              <w:pStyle w:val="TableText"/>
            </w:pPr>
          </w:p>
        </w:tc>
      </w:tr>
      <w:tr w:rsidR="003606E6" w:rsidRPr="00883B1E" w:rsidTr="00B44850">
        <w:tc>
          <w:tcPr>
            <w:tcW w:w="830" w:type="pct"/>
          </w:tcPr>
          <w:p w:rsidR="003606E6" w:rsidRPr="00883B1E" w:rsidRDefault="003606E6" w:rsidP="00B44850">
            <w:pPr>
              <w:pStyle w:val="TableText"/>
            </w:pPr>
            <w:r w:rsidRPr="00883B1E">
              <w:t>Non-react</w:t>
            </w:r>
          </w:p>
        </w:tc>
        <w:tc>
          <w:tcPr>
            <w:tcW w:w="830" w:type="pct"/>
          </w:tcPr>
          <w:p w:rsidR="003606E6" w:rsidRPr="00883B1E" w:rsidRDefault="003606E6" w:rsidP="00B44850">
            <w:pPr>
              <w:pStyle w:val="TableText"/>
            </w:pPr>
            <w:r w:rsidRPr="00883B1E">
              <w:t>0</w:t>
            </w:r>
          </w:p>
        </w:tc>
        <w:tc>
          <w:tcPr>
            <w:tcW w:w="698" w:type="pct"/>
          </w:tcPr>
          <w:p w:rsidR="003606E6" w:rsidRPr="00883B1E" w:rsidRDefault="003606E6" w:rsidP="00B44850">
            <w:pPr>
              <w:pStyle w:val="TableText"/>
            </w:pPr>
            <w:r w:rsidRPr="00883B1E">
              <w:t>MEG</w:t>
            </w:r>
          </w:p>
        </w:tc>
        <w:tc>
          <w:tcPr>
            <w:tcW w:w="883" w:type="pct"/>
          </w:tcPr>
          <w:p w:rsidR="003606E6" w:rsidRPr="00883B1E" w:rsidRDefault="003606E6" w:rsidP="00B44850">
            <w:pPr>
              <w:pStyle w:val="TableText"/>
            </w:pPr>
            <w:r w:rsidRPr="00883B1E">
              <w:t>5</w:t>
            </w:r>
          </w:p>
        </w:tc>
        <w:tc>
          <w:tcPr>
            <w:tcW w:w="776" w:type="pct"/>
          </w:tcPr>
          <w:p w:rsidR="003606E6" w:rsidRPr="00883B1E" w:rsidRDefault="003606E6" w:rsidP="00B44850">
            <w:pPr>
              <w:pStyle w:val="TableText"/>
            </w:pPr>
          </w:p>
        </w:tc>
        <w:tc>
          <w:tcPr>
            <w:tcW w:w="984" w:type="pct"/>
          </w:tcPr>
          <w:p w:rsidR="003606E6" w:rsidRPr="00883B1E" w:rsidRDefault="003606E6" w:rsidP="00B44850">
            <w:pPr>
              <w:pStyle w:val="TableText"/>
            </w:pPr>
          </w:p>
        </w:tc>
      </w:tr>
      <w:tr w:rsidR="003606E6" w:rsidRPr="00883B1E" w:rsidTr="00B44850">
        <w:tc>
          <w:tcPr>
            <w:tcW w:w="830" w:type="pct"/>
          </w:tcPr>
          <w:p w:rsidR="003606E6" w:rsidRPr="00883B1E" w:rsidRDefault="003606E6" w:rsidP="00B44850">
            <w:pPr>
              <w:pStyle w:val="TableText"/>
              <w:rPr>
                <w:lang w:val="fr-FR"/>
              </w:rPr>
            </w:pPr>
            <w:r w:rsidRPr="00883B1E">
              <w:rPr>
                <w:lang w:val="fr-FR"/>
              </w:rPr>
              <w:t>BRDLNE</w:t>
            </w:r>
          </w:p>
        </w:tc>
        <w:tc>
          <w:tcPr>
            <w:tcW w:w="830" w:type="pct"/>
          </w:tcPr>
          <w:p w:rsidR="003606E6" w:rsidRPr="00883B1E" w:rsidRDefault="003606E6" w:rsidP="00B44850">
            <w:pPr>
              <w:pStyle w:val="TableText"/>
              <w:rPr>
                <w:lang w:val="fr-FR"/>
              </w:rPr>
            </w:pPr>
            <w:r w:rsidRPr="00883B1E">
              <w:rPr>
                <w:lang w:val="fr-FR"/>
              </w:rPr>
              <w:t>2</w:t>
            </w:r>
          </w:p>
        </w:tc>
        <w:tc>
          <w:tcPr>
            <w:tcW w:w="698" w:type="pct"/>
          </w:tcPr>
          <w:p w:rsidR="003606E6" w:rsidRPr="00883B1E" w:rsidRDefault="003606E6" w:rsidP="00B44850">
            <w:pPr>
              <w:pStyle w:val="TableText"/>
              <w:rPr>
                <w:lang w:val="fr-FR"/>
              </w:rPr>
            </w:pPr>
            <w:r w:rsidRPr="00883B1E">
              <w:rPr>
                <w:lang w:val="fr-FR"/>
              </w:rPr>
              <w:t>P</w:t>
            </w:r>
          </w:p>
        </w:tc>
        <w:tc>
          <w:tcPr>
            <w:tcW w:w="883" w:type="pct"/>
          </w:tcPr>
          <w:p w:rsidR="003606E6" w:rsidRPr="00883B1E" w:rsidRDefault="003606E6" w:rsidP="00B44850">
            <w:pPr>
              <w:pStyle w:val="TableText"/>
              <w:rPr>
                <w:lang w:val="fr-FR"/>
              </w:rPr>
            </w:pPr>
            <w:r w:rsidRPr="00883B1E">
              <w:rPr>
                <w:lang w:val="fr-FR"/>
              </w:rPr>
              <w:t>1</w:t>
            </w:r>
          </w:p>
        </w:tc>
        <w:tc>
          <w:tcPr>
            <w:tcW w:w="776" w:type="pct"/>
          </w:tcPr>
          <w:p w:rsidR="003606E6" w:rsidRPr="00883B1E" w:rsidRDefault="003606E6" w:rsidP="00B44850">
            <w:pPr>
              <w:pStyle w:val="TableText"/>
              <w:rPr>
                <w:lang w:val="fr-FR"/>
              </w:rPr>
            </w:pPr>
          </w:p>
        </w:tc>
        <w:tc>
          <w:tcPr>
            <w:tcW w:w="984" w:type="pct"/>
          </w:tcPr>
          <w:p w:rsidR="003606E6" w:rsidRPr="00883B1E" w:rsidRDefault="003606E6" w:rsidP="00B44850">
            <w:pPr>
              <w:pStyle w:val="TableText"/>
              <w:rPr>
                <w:lang w:val="fr-FR"/>
              </w:rPr>
            </w:pPr>
          </w:p>
        </w:tc>
      </w:tr>
      <w:tr w:rsidR="003606E6" w:rsidRPr="00883B1E" w:rsidTr="00B44850">
        <w:tc>
          <w:tcPr>
            <w:tcW w:w="830" w:type="pct"/>
          </w:tcPr>
          <w:p w:rsidR="003606E6" w:rsidRPr="00883B1E" w:rsidRDefault="003606E6" w:rsidP="00B44850">
            <w:pPr>
              <w:pStyle w:val="TableText"/>
              <w:rPr>
                <w:lang w:val="pt-BR"/>
              </w:rPr>
            </w:pPr>
            <w:r w:rsidRPr="00883B1E">
              <w:rPr>
                <w:lang w:val="pt-BR"/>
              </w:rPr>
              <w:lastRenderedPageBreak/>
              <w:t>**pos</w:t>
            </w:r>
          </w:p>
        </w:tc>
        <w:tc>
          <w:tcPr>
            <w:tcW w:w="830" w:type="pct"/>
          </w:tcPr>
          <w:p w:rsidR="003606E6" w:rsidRPr="00883B1E" w:rsidRDefault="003606E6" w:rsidP="00B44850">
            <w:pPr>
              <w:pStyle w:val="TableText"/>
              <w:rPr>
                <w:lang w:val="pt-BR"/>
              </w:rPr>
            </w:pPr>
            <w:r w:rsidRPr="00883B1E">
              <w:rPr>
                <w:lang w:val="pt-BR"/>
              </w:rPr>
              <w:t>1</w:t>
            </w:r>
          </w:p>
        </w:tc>
        <w:tc>
          <w:tcPr>
            <w:tcW w:w="698" w:type="pct"/>
          </w:tcPr>
          <w:p w:rsidR="003606E6" w:rsidRPr="00883B1E" w:rsidRDefault="003606E6" w:rsidP="00B44850">
            <w:pPr>
              <w:pStyle w:val="TableText"/>
              <w:rPr>
                <w:lang w:val="pt-BR"/>
              </w:rPr>
            </w:pPr>
            <w:r w:rsidRPr="00883B1E">
              <w:rPr>
                <w:lang w:val="pt-BR"/>
              </w:rPr>
              <w:t>NRG</w:t>
            </w:r>
          </w:p>
        </w:tc>
        <w:tc>
          <w:tcPr>
            <w:tcW w:w="883" w:type="pct"/>
          </w:tcPr>
          <w:p w:rsidR="003606E6" w:rsidRPr="00883B1E" w:rsidRDefault="003606E6" w:rsidP="00B44850">
            <w:pPr>
              <w:pStyle w:val="TableText"/>
              <w:rPr>
                <w:lang w:val="pt-BR"/>
              </w:rPr>
            </w:pPr>
            <w:r w:rsidRPr="00883B1E">
              <w:rPr>
                <w:lang w:val="pt-BR"/>
              </w:rPr>
              <w:t>5</w:t>
            </w:r>
          </w:p>
        </w:tc>
        <w:tc>
          <w:tcPr>
            <w:tcW w:w="776" w:type="pct"/>
          </w:tcPr>
          <w:p w:rsidR="003606E6" w:rsidRPr="00883B1E" w:rsidRDefault="003606E6" w:rsidP="00B44850">
            <w:pPr>
              <w:pStyle w:val="TableText"/>
              <w:rPr>
                <w:lang w:val="pt-BR"/>
              </w:rPr>
            </w:pPr>
          </w:p>
        </w:tc>
        <w:tc>
          <w:tcPr>
            <w:tcW w:w="984" w:type="pct"/>
          </w:tcPr>
          <w:p w:rsidR="003606E6" w:rsidRPr="00883B1E" w:rsidRDefault="003606E6" w:rsidP="00B44850">
            <w:pPr>
              <w:pStyle w:val="TableText"/>
              <w:rPr>
                <w:lang w:val="pt-BR"/>
              </w:rPr>
            </w:pPr>
          </w:p>
        </w:tc>
      </w:tr>
      <w:tr w:rsidR="003606E6" w:rsidRPr="00883B1E" w:rsidTr="00B44850">
        <w:tc>
          <w:tcPr>
            <w:tcW w:w="830" w:type="pct"/>
          </w:tcPr>
          <w:p w:rsidR="003606E6" w:rsidRPr="00883B1E" w:rsidRDefault="003606E6" w:rsidP="00B44850">
            <w:pPr>
              <w:pStyle w:val="TableText"/>
              <w:rPr>
                <w:lang w:val="pt-BR"/>
              </w:rPr>
            </w:pPr>
            <w:r w:rsidRPr="00883B1E">
              <w:rPr>
                <w:lang w:val="pt-BR"/>
              </w:rPr>
              <w:t>***pos</w:t>
            </w:r>
          </w:p>
        </w:tc>
        <w:tc>
          <w:tcPr>
            <w:tcW w:w="830" w:type="pct"/>
          </w:tcPr>
          <w:p w:rsidR="003606E6" w:rsidRPr="00883B1E" w:rsidRDefault="003606E6" w:rsidP="00B44850">
            <w:pPr>
              <w:pStyle w:val="TableText"/>
              <w:rPr>
                <w:lang w:val="pt-BR"/>
              </w:rPr>
            </w:pPr>
            <w:r w:rsidRPr="00883B1E">
              <w:rPr>
                <w:lang w:val="pt-BR"/>
              </w:rPr>
              <w:t>1</w:t>
            </w:r>
          </w:p>
        </w:tc>
        <w:tc>
          <w:tcPr>
            <w:tcW w:w="698" w:type="pct"/>
          </w:tcPr>
          <w:p w:rsidR="003606E6" w:rsidRPr="00883B1E" w:rsidRDefault="003606E6" w:rsidP="00B44850">
            <w:pPr>
              <w:pStyle w:val="TableText"/>
              <w:rPr>
                <w:lang w:val="pt-BR"/>
              </w:rPr>
            </w:pPr>
            <w:r w:rsidRPr="00883B1E">
              <w:rPr>
                <w:lang w:val="pt-BR"/>
              </w:rPr>
              <w:t>Repeat</w:t>
            </w:r>
          </w:p>
        </w:tc>
        <w:tc>
          <w:tcPr>
            <w:tcW w:w="883" w:type="pct"/>
          </w:tcPr>
          <w:p w:rsidR="003606E6" w:rsidRPr="00883B1E" w:rsidRDefault="003606E6" w:rsidP="00B44850">
            <w:pPr>
              <w:pStyle w:val="TableText"/>
              <w:rPr>
                <w:lang w:val="pt-BR"/>
              </w:rPr>
            </w:pPr>
            <w:r w:rsidRPr="00883B1E">
              <w:rPr>
                <w:lang w:val="pt-BR"/>
              </w:rPr>
              <w:t>2</w:t>
            </w:r>
          </w:p>
        </w:tc>
        <w:tc>
          <w:tcPr>
            <w:tcW w:w="776" w:type="pct"/>
          </w:tcPr>
          <w:p w:rsidR="003606E6" w:rsidRPr="00883B1E" w:rsidRDefault="003606E6" w:rsidP="00B44850">
            <w:pPr>
              <w:pStyle w:val="TableText"/>
              <w:rPr>
                <w:lang w:val="pt-BR"/>
              </w:rPr>
            </w:pPr>
          </w:p>
        </w:tc>
        <w:tc>
          <w:tcPr>
            <w:tcW w:w="984" w:type="pct"/>
          </w:tcPr>
          <w:p w:rsidR="003606E6" w:rsidRPr="00883B1E" w:rsidRDefault="003606E6" w:rsidP="00B44850">
            <w:pPr>
              <w:pStyle w:val="TableText"/>
              <w:rPr>
                <w:lang w:val="pt-BR"/>
              </w:rPr>
            </w:pPr>
          </w:p>
        </w:tc>
      </w:tr>
      <w:tr w:rsidR="003606E6" w:rsidRPr="00883B1E" w:rsidTr="00B44850">
        <w:tc>
          <w:tcPr>
            <w:tcW w:w="830" w:type="pct"/>
          </w:tcPr>
          <w:p w:rsidR="003606E6" w:rsidRPr="00883B1E" w:rsidRDefault="003606E6" w:rsidP="00B44850">
            <w:pPr>
              <w:pStyle w:val="TableText"/>
              <w:rPr>
                <w:lang w:val="pt-BR"/>
              </w:rPr>
            </w:pPr>
            <w:r w:rsidRPr="00883B1E">
              <w:rPr>
                <w:lang w:val="pt-BR"/>
              </w:rPr>
              <w:t>BDL</w:t>
            </w:r>
          </w:p>
        </w:tc>
        <w:tc>
          <w:tcPr>
            <w:tcW w:w="830" w:type="pct"/>
          </w:tcPr>
          <w:p w:rsidR="003606E6" w:rsidRPr="00883B1E" w:rsidRDefault="003606E6" w:rsidP="00B44850">
            <w:pPr>
              <w:pStyle w:val="TableText"/>
              <w:rPr>
                <w:lang w:val="pt-BR"/>
              </w:rPr>
            </w:pPr>
            <w:r w:rsidRPr="00883B1E">
              <w:rPr>
                <w:lang w:val="pt-BR"/>
              </w:rPr>
              <w:t>2</w:t>
            </w:r>
          </w:p>
        </w:tc>
        <w:tc>
          <w:tcPr>
            <w:tcW w:w="698" w:type="pct"/>
          </w:tcPr>
          <w:p w:rsidR="003606E6" w:rsidRPr="00883B1E" w:rsidRDefault="003606E6" w:rsidP="00B44850">
            <w:pPr>
              <w:pStyle w:val="TableText"/>
              <w:rPr>
                <w:lang w:val="pt-BR"/>
              </w:rPr>
            </w:pPr>
            <w:r w:rsidRPr="00883B1E">
              <w:rPr>
                <w:lang w:val="pt-BR"/>
              </w:rPr>
              <w:t>NE</w:t>
            </w:r>
          </w:p>
        </w:tc>
        <w:tc>
          <w:tcPr>
            <w:tcW w:w="883" w:type="pct"/>
          </w:tcPr>
          <w:p w:rsidR="003606E6" w:rsidRPr="00883B1E" w:rsidRDefault="003606E6" w:rsidP="00B44850">
            <w:pPr>
              <w:pStyle w:val="TableText"/>
              <w:rPr>
                <w:lang w:val="pt-BR"/>
              </w:rPr>
            </w:pPr>
            <w:r w:rsidRPr="00883B1E">
              <w:rPr>
                <w:lang w:val="pt-BR"/>
              </w:rPr>
              <w:t>5</w:t>
            </w:r>
          </w:p>
        </w:tc>
        <w:tc>
          <w:tcPr>
            <w:tcW w:w="776" w:type="pct"/>
          </w:tcPr>
          <w:p w:rsidR="003606E6" w:rsidRPr="00883B1E" w:rsidRDefault="003606E6" w:rsidP="00B44850">
            <w:pPr>
              <w:pStyle w:val="TableText"/>
              <w:rPr>
                <w:lang w:val="pt-BR"/>
              </w:rPr>
            </w:pPr>
          </w:p>
        </w:tc>
        <w:tc>
          <w:tcPr>
            <w:tcW w:w="984" w:type="pct"/>
          </w:tcPr>
          <w:p w:rsidR="003606E6" w:rsidRPr="00883B1E" w:rsidRDefault="003606E6" w:rsidP="00B44850">
            <w:pPr>
              <w:pStyle w:val="TableText"/>
              <w:rPr>
                <w:lang w:val="pt-BR"/>
              </w:rPr>
            </w:pPr>
          </w:p>
        </w:tc>
      </w:tr>
      <w:tr w:rsidR="003606E6" w:rsidRPr="00883B1E" w:rsidTr="00B44850">
        <w:tc>
          <w:tcPr>
            <w:tcW w:w="830" w:type="pct"/>
          </w:tcPr>
          <w:p w:rsidR="003606E6" w:rsidRPr="00883B1E" w:rsidRDefault="003606E6" w:rsidP="00B44850">
            <w:pPr>
              <w:pStyle w:val="TableText"/>
            </w:pPr>
            <w:r w:rsidRPr="00883B1E">
              <w:t>EQUIVOCAL</w:t>
            </w:r>
          </w:p>
        </w:tc>
        <w:tc>
          <w:tcPr>
            <w:tcW w:w="830" w:type="pct"/>
          </w:tcPr>
          <w:p w:rsidR="003606E6" w:rsidRPr="00883B1E" w:rsidRDefault="003606E6" w:rsidP="00B44850">
            <w:pPr>
              <w:pStyle w:val="TableText"/>
            </w:pPr>
            <w:r w:rsidRPr="00883B1E">
              <w:t>2</w:t>
            </w:r>
          </w:p>
        </w:tc>
        <w:tc>
          <w:tcPr>
            <w:tcW w:w="698" w:type="pct"/>
          </w:tcPr>
          <w:p w:rsidR="003606E6" w:rsidRPr="00883B1E" w:rsidRDefault="003606E6" w:rsidP="00B44850">
            <w:pPr>
              <w:pStyle w:val="TableText"/>
            </w:pPr>
            <w:r w:rsidRPr="00883B1E">
              <w:t>NGE</w:t>
            </w:r>
          </w:p>
        </w:tc>
        <w:tc>
          <w:tcPr>
            <w:tcW w:w="883" w:type="pct"/>
          </w:tcPr>
          <w:p w:rsidR="003606E6" w:rsidRPr="00883B1E" w:rsidRDefault="003606E6" w:rsidP="00B44850">
            <w:pPr>
              <w:pStyle w:val="TableText"/>
            </w:pPr>
            <w:r w:rsidRPr="00883B1E">
              <w:t>5</w:t>
            </w:r>
          </w:p>
        </w:tc>
        <w:tc>
          <w:tcPr>
            <w:tcW w:w="776" w:type="pct"/>
          </w:tcPr>
          <w:p w:rsidR="003606E6" w:rsidRPr="00883B1E" w:rsidRDefault="003606E6" w:rsidP="00B44850">
            <w:pPr>
              <w:pStyle w:val="TableText"/>
            </w:pPr>
          </w:p>
        </w:tc>
        <w:tc>
          <w:tcPr>
            <w:tcW w:w="984" w:type="pct"/>
          </w:tcPr>
          <w:p w:rsidR="003606E6" w:rsidRPr="00883B1E" w:rsidRDefault="003606E6" w:rsidP="00B44850">
            <w:pPr>
              <w:pStyle w:val="TableText"/>
            </w:pPr>
          </w:p>
        </w:tc>
      </w:tr>
    </w:tbl>
    <w:p w:rsidR="00E16F92" w:rsidRPr="00B44850" w:rsidRDefault="00E16F92" w:rsidP="00B44850">
      <w:pPr>
        <w:pStyle w:val="DSSECSBodyText"/>
      </w:pPr>
    </w:p>
    <w:p w:rsidR="00E16F92" w:rsidRPr="00236AC7" w:rsidRDefault="00E16F92" w:rsidP="000B4407">
      <w:pPr>
        <w:pStyle w:val="DSSECSBodyText"/>
      </w:pPr>
      <w:r w:rsidRPr="00236AC7">
        <w:t xml:space="preserve">NOTE: </w:t>
      </w:r>
    </w:p>
    <w:p w:rsidR="00E16F92" w:rsidRPr="00236AC7" w:rsidRDefault="00E16F92" w:rsidP="000B4407">
      <w:pPr>
        <w:pStyle w:val="DSSECSBodyText"/>
      </w:pPr>
      <w:r w:rsidRPr="00236AC7">
        <w:t>Any value not in the table should return a “5”.</w:t>
      </w:r>
    </w:p>
    <w:p w:rsidR="00E16F92" w:rsidRPr="00236AC7" w:rsidRDefault="00E16F92" w:rsidP="000B4407">
      <w:pPr>
        <w:pStyle w:val="DSSECSBodyText"/>
      </w:pPr>
      <w:r w:rsidRPr="00236AC7">
        <w:t>The sites will be responsible for maintaining/updating the table.</w:t>
      </w:r>
    </w:p>
    <w:p w:rsidR="00E16F92" w:rsidRPr="00236AC7" w:rsidRDefault="00E16F92" w:rsidP="000B4407">
      <w:pPr>
        <w:pStyle w:val="DSSECSBodyText"/>
      </w:pPr>
      <w:r w:rsidRPr="00236AC7">
        <w:t xml:space="preserve">Translations cannot change the meaning of the free text field. </w:t>
      </w:r>
    </w:p>
    <w:p w:rsidR="00E16F92" w:rsidRPr="00236AC7" w:rsidRDefault="00E16F92" w:rsidP="000B4407">
      <w:pPr>
        <w:pStyle w:val="DSSECSBodyText"/>
      </w:pPr>
      <w:r w:rsidRPr="00236AC7">
        <w:t>Non-numeric reported values for all tests would be stored in the translation field and available to Ad Hoc and SQL.</w:t>
      </w:r>
    </w:p>
    <w:p w:rsidR="001D2FD8" w:rsidRPr="00236AC7" w:rsidRDefault="00E16F92" w:rsidP="000B4407">
      <w:pPr>
        <w:pStyle w:val="DSSECSBodyText"/>
      </w:pPr>
      <w:r w:rsidRPr="00236AC7">
        <w:t>In many cases, it may take a long time to run this report (</w:t>
      </w:r>
      <w:r w:rsidRPr="00236AC7">
        <w:rPr>
          <w:b/>
          <w:bCs/>
          <w:iCs/>
        </w:rPr>
        <w:t>possibly more than an hour or two</w:t>
      </w:r>
      <w:r w:rsidRPr="00236AC7">
        <w:t>). Your screen may be tied up for some time once you set the report to run</w:t>
      </w:r>
    </w:p>
    <w:p w:rsidR="00D14411" w:rsidRDefault="00D14411" w:rsidP="00B44850">
      <w:pPr>
        <w:pStyle w:val="DSSECSBodyText"/>
      </w:pPr>
    </w:p>
    <w:p w:rsidR="00725F66" w:rsidRDefault="00725F66" w:rsidP="004C622D">
      <w:pPr>
        <w:pStyle w:val="DSSECSBodyText"/>
        <w:sectPr w:rsidR="00725F66" w:rsidSect="00B44850">
          <w:pgSz w:w="12240" w:h="15840" w:code="1"/>
          <w:pgMar w:top="1440" w:right="1440" w:bottom="1440" w:left="1440" w:header="720" w:footer="504" w:gutter="0"/>
          <w:pgNumType w:start="1" w:chapStyle="6"/>
          <w:cols w:space="720"/>
          <w:docGrid w:linePitch="360"/>
        </w:sectPr>
      </w:pPr>
    </w:p>
    <w:p w:rsidR="00E16F92" w:rsidRDefault="00E16F92" w:rsidP="00B44850">
      <w:pPr>
        <w:pStyle w:val="Heading6"/>
      </w:pPr>
      <w:bookmarkStart w:id="6510" w:name="_Toc452017082"/>
      <w:bookmarkStart w:id="6511" w:name="_Toc452017805"/>
      <w:bookmarkStart w:id="6512" w:name="_Toc452047376"/>
      <w:bookmarkStart w:id="6513" w:name="_Toc452048716"/>
      <w:bookmarkStart w:id="6514" w:name="_Toc452545168"/>
      <w:bookmarkStart w:id="6515" w:name="_Toc452727348"/>
      <w:bookmarkStart w:id="6516" w:name="_Toc452728165"/>
      <w:bookmarkStart w:id="6517" w:name="_Toc452732354"/>
      <w:bookmarkStart w:id="6518" w:name="_Toc453073917"/>
      <w:bookmarkStart w:id="6519" w:name="_Toc453079455"/>
      <w:bookmarkStart w:id="6520" w:name="_Toc453085236"/>
      <w:bookmarkStart w:id="6521" w:name="_Toc453145602"/>
      <w:bookmarkStart w:id="6522" w:name="_Toc453145713"/>
      <w:bookmarkStart w:id="6523" w:name="_Toc453145825"/>
      <w:bookmarkStart w:id="6524" w:name="_Toc453149391"/>
      <w:bookmarkStart w:id="6525" w:name="_Toc453150954"/>
      <w:bookmarkStart w:id="6526" w:name="_Toc453227642"/>
      <w:bookmarkStart w:id="6527" w:name="_Toc453227761"/>
      <w:bookmarkStart w:id="6528" w:name="_Toc453574368"/>
      <w:bookmarkStart w:id="6529" w:name="_Toc453574494"/>
      <w:bookmarkStart w:id="6530" w:name="_Toc450829862"/>
      <w:bookmarkStart w:id="6531" w:name="_Toc454958471"/>
      <w:bookmarkStart w:id="6532" w:name="_Toc459041206"/>
      <w:bookmarkStart w:id="6533" w:name="_Toc459043757"/>
      <w:bookmarkStart w:id="6534" w:name="Appendix_C"/>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r w:rsidRPr="00856904">
        <w:lastRenderedPageBreak/>
        <w:t>Exporting a Report to a Spreadsheet</w:t>
      </w:r>
      <w:bookmarkEnd w:id="6530"/>
      <w:bookmarkEnd w:id="6531"/>
      <w:bookmarkEnd w:id="6532"/>
      <w:bookmarkEnd w:id="6533"/>
    </w:p>
    <w:bookmarkEnd w:id="6534"/>
    <w:p w:rsidR="00E16F92" w:rsidRPr="00236AC7" w:rsidRDefault="00E16F92" w:rsidP="00B44850">
      <w:pPr>
        <w:pStyle w:val="DSSECSBodyText"/>
      </w:pPr>
      <w:r w:rsidRPr="00236AC7">
        <w:rPr>
          <w:iCs/>
        </w:rPr>
        <w:t>T</w:t>
      </w:r>
      <w:r w:rsidRPr="00236AC7">
        <w:t>he following steps illustrate common actions to produce any exportable version of reports where offered as an alternative to a printable version (e.g. on-screen printed softcopy or hardcopy to a printer) by the DSS application.</w:t>
      </w:r>
    </w:p>
    <w:p w:rsidR="00E16F92" w:rsidRPr="00FD5791" w:rsidRDefault="00E16F92" w:rsidP="000B4407">
      <w:pPr>
        <w:pStyle w:val="DSSECSBodyText"/>
      </w:pPr>
      <w:r w:rsidRPr="00FD5791">
        <w:t>NOTE: The terminal emulator examples in the following subparagraphs were produced using Attachmate Reflection for UNIX and OpenVMS within a Microsoft® Windows environment.</w:t>
      </w:r>
    </w:p>
    <w:p w:rsidR="00E16F92" w:rsidRPr="00236AC7" w:rsidRDefault="00E16F92" w:rsidP="00B44850">
      <w:pPr>
        <w:pStyle w:val="NumberedParagraph"/>
        <w:numPr>
          <w:ilvl w:val="0"/>
          <w:numId w:val="50"/>
        </w:numPr>
        <w:ind w:left="360"/>
      </w:pPr>
      <w:r w:rsidRPr="00236AC7">
        <w:t xml:space="preserve">When prompted for producing an output in </w:t>
      </w:r>
      <w:r w:rsidR="00F96D6B">
        <w:t xml:space="preserve">an </w:t>
      </w:r>
      <w:r w:rsidRPr="00236AC7">
        <w:t xml:space="preserve">exportable format by the application as shown below enter </w:t>
      </w:r>
      <w:r w:rsidRPr="00725F66">
        <w:rPr>
          <w:b/>
        </w:rPr>
        <w:t>Yes</w:t>
      </w:r>
      <w:r w:rsidR="00093E3B" w:rsidRPr="00093E3B">
        <w:t>,</w:t>
      </w:r>
      <w:r w:rsidR="00093E3B" w:rsidRPr="00725F66">
        <w:rPr>
          <w:b/>
        </w:rPr>
        <w:t xml:space="preserve"> </w:t>
      </w:r>
      <w:r w:rsidR="00093E3B" w:rsidRPr="00093E3B">
        <w:t>then</w:t>
      </w:r>
      <w:r w:rsidR="00093E3B" w:rsidRPr="00725F66">
        <w:rPr>
          <w:b/>
        </w:rPr>
        <w:t xml:space="preserve"> </w:t>
      </w:r>
      <w:r w:rsidR="00093E3B" w:rsidRPr="00093E3B">
        <w:t>press the &lt;Enter&gt; key</w:t>
      </w:r>
      <w:r w:rsidR="00093E3B">
        <w:t>:</w:t>
      </w:r>
    </w:p>
    <w:p w:rsidR="00E16F92" w:rsidRPr="00D81217" w:rsidRDefault="00E16F92" w:rsidP="000B4407">
      <w:pPr>
        <w:pStyle w:val="Code"/>
        <w:pBdr>
          <w:top w:val="single" w:sz="4" w:space="1" w:color="auto"/>
          <w:left w:val="single" w:sz="4" w:space="4" w:color="auto"/>
          <w:bottom w:val="single" w:sz="4" w:space="1" w:color="auto"/>
          <w:right w:val="single" w:sz="4" w:space="4" w:color="auto"/>
        </w:pBdr>
      </w:pPr>
      <w:r w:rsidRPr="00D81217">
        <w:t>Do you want the output in exportable format? NO// YES</w:t>
      </w:r>
    </w:p>
    <w:p w:rsidR="00E16F92" w:rsidRPr="00D81217" w:rsidRDefault="00E16F92" w:rsidP="000B4407">
      <w:pPr>
        <w:pStyle w:val="Code"/>
        <w:pBdr>
          <w:top w:val="single" w:sz="4" w:space="1" w:color="auto"/>
          <w:left w:val="single" w:sz="4" w:space="4" w:color="auto"/>
          <w:bottom w:val="single" w:sz="4" w:space="1" w:color="auto"/>
          <w:right w:val="single" w:sz="4" w:space="4" w:color="auto"/>
        </w:pBdr>
      </w:pPr>
    </w:p>
    <w:p w:rsidR="00E16F92" w:rsidRPr="00D81217" w:rsidRDefault="00E16F92" w:rsidP="000B4407">
      <w:pPr>
        <w:pStyle w:val="Code"/>
        <w:pBdr>
          <w:top w:val="single" w:sz="4" w:space="1" w:color="auto"/>
          <w:left w:val="single" w:sz="4" w:space="4" w:color="auto"/>
          <w:bottom w:val="single" w:sz="4" w:space="1" w:color="auto"/>
          <w:right w:val="single" w:sz="4" w:space="4" w:color="auto"/>
        </w:pBdr>
      </w:pPr>
      <w:r w:rsidRPr="00D81217">
        <w:t>Gathering data for export...</w:t>
      </w:r>
    </w:p>
    <w:p w:rsidR="00E16F92" w:rsidRPr="00D81217" w:rsidRDefault="00E16F92" w:rsidP="000B4407">
      <w:pPr>
        <w:pStyle w:val="Code"/>
        <w:pBdr>
          <w:top w:val="single" w:sz="4" w:space="1" w:color="auto"/>
          <w:left w:val="single" w:sz="4" w:space="4" w:color="auto"/>
          <w:bottom w:val="single" w:sz="4" w:space="1" w:color="auto"/>
          <w:right w:val="single" w:sz="4" w:space="4" w:color="auto"/>
        </w:pBdr>
      </w:pPr>
    </w:p>
    <w:p w:rsidR="00E16F92" w:rsidRPr="00D81217" w:rsidRDefault="00E16F92" w:rsidP="000B4407">
      <w:pPr>
        <w:pStyle w:val="Code"/>
        <w:pBdr>
          <w:top w:val="single" w:sz="4" w:space="1" w:color="auto"/>
          <w:left w:val="single" w:sz="4" w:space="4" w:color="auto"/>
          <w:bottom w:val="single" w:sz="4" w:space="1" w:color="auto"/>
          <w:right w:val="single" w:sz="4" w:space="4" w:color="auto"/>
        </w:pBdr>
      </w:pPr>
      <w:r w:rsidRPr="00D81217">
        <w:t>To ensure all data is captured during the export:</w:t>
      </w:r>
    </w:p>
    <w:p w:rsidR="00E16F92" w:rsidRPr="00D81217" w:rsidRDefault="00E16F92" w:rsidP="000B4407">
      <w:pPr>
        <w:pStyle w:val="Code"/>
        <w:pBdr>
          <w:top w:val="single" w:sz="4" w:space="1" w:color="auto"/>
          <w:left w:val="single" w:sz="4" w:space="4" w:color="auto"/>
          <w:bottom w:val="single" w:sz="4" w:space="1" w:color="auto"/>
          <w:right w:val="single" w:sz="4" w:space="4" w:color="auto"/>
        </w:pBdr>
      </w:pPr>
    </w:p>
    <w:p w:rsidR="00E16F92" w:rsidRPr="00D81217" w:rsidRDefault="00E16F92" w:rsidP="000B4407">
      <w:pPr>
        <w:pStyle w:val="Code"/>
        <w:pBdr>
          <w:top w:val="single" w:sz="4" w:space="1" w:color="auto"/>
          <w:left w:val="single" w:sz="4" w:space="4" w:color="auto"/>
          <w:bottom w:val="single" w:sz="4" w:space="1" w:color="auto"/>
          <w:right w:val="single" w:sz="4" w:space="4" w:color="auto"/>
        </w:pBdr>
      </w:pPr>
      <w:r w:rsidRPr="00D81217">
        <w:t>1. Select 'Logging...' from the File Menu. Select your file, and where to save.</w:t>
      </w:r>
    </w:p>
    <w:p w:rsidR="00E16F92" w:rsidRPr="00D81217" w:rsidRDefault="00E16F92" w:rsidP="000B4407">
      <w:pPr>
        <w:pStyle w:val="Code"/>
        <w:pBdr>
          <w:top w:val="single" w:sz="4" w:space="1" w:color="auto"/>
          <w:left w:val="single" w:sz="4" w:space="4" w:color="auto"/>
          <w:bottom w:val="single" w:sz="4" w:space="1" w:color="auto"/>
          <w:right w:val="single" w:sz="4" w:space="4" w:color="auto"/>
        </w:pBdr>
      </w:pPr>
      <w:r w:rsidRPr="00D81217">
        <w:t>2. On the Setup menu, select 'Display...'</w:t>
      </w:r>
      <w:proofErr w:type="gramStart"/>
      <w:r w:rsidRPr="00D81217">
        <w:t>,then</w:t>
      </w:r>
      <w:proofErr w:type="gramEnd"/>
      <w:r w:rsidRPr="00D81217">
        <w:t xml:space="preserve"> 'screen' tab and modify 'columns' setting to at least 225 characters.</w:t>
      </w:r>
    </w:p>
    <w:p w:rsidR="008F1881" w:rsidRDefault="00E16F92" w:rsidP="000B4407">
      <w:pPr>
        <w:pStyle w:val="Code"/>
        <w:pBdr>
          <w:top w:val="single" w:sz="4" w:space="1" w:color="auto"/>
          <w:left w:val="single" w:sz="4" w:space="4" w:color="auto"/>
          <w:bottom w:val="single" w:sz="4" w:space="1" w:color="auto"/>
          <w:right w:val="single" w:sz="4" w:space="4" w:color="auto"/>
        </w:pBdr>
      </w:pPr>
      <w:r w:rsidRPr="00D81217">
        <w:t>3. The DEVICE input for the columns should also contain a large enough</w:t>
      </w:r>
      <w:r>
        <w:t xml:space="preserve"> </w:t>
      </w:r>
      <w:r w:rsidRPr="00D81217">
        <w:t>parameter (e.g. 225).  The DEVICE prompt is defaulted to 0</w:t>
      </w:r>
      <w:proofErr w:type="gramStart"/>
      <w:r w:rsidRPr="00D81217">
        <w:t>;225</w:t>
      </w:r>
      <w:proofErr w:type="gramEnd"/>
      <w:r w:rsidRPr="00D81217">
        <w:t>;99999 for you.</w:t>
      </w:r>
      <w:r w:rsidR="008F1881">
        <w:t xml:space="preserve">   </w:t>
      </w:r>
    </w:p>
    <w:p w:rsidR="008F1881" w:rsidRDefault="008F1881" w:rsidP="000B4407">
      <w:pPr>
        <w:pStyle w:val="Code"/>
        <w:pBdr>
          <w:top w:val="single" w:sz="4" w:space="1" w:color="auto"/>
          <w:left w:val="single" w:sz="4" w:space="4" w:color="auto"/>
          <w:bottom w:val="single" w:sz="4" w:space="1" w:color="auto"/>
          <w:right w:val="single" w:sz="4" w:space="4" w:color="auto"/>
        </w:pBdr>
      </w:pPr>
    </w:p>
    <w:p w:rsidR="008F1881" w:rsidRDefault="008F1881" w:rsidP="000B4407">
      <w:pPr>
        <w:pStyle w:val="Code"/>
        <w:pBdr>
          <w:top w:val="single" w:sz="4" w:space="1" w:color="auto"/>
          <w:left w:val="single" w:sz="4" w:space="4" w:color="auto"/>
          <w:bottom w:val="single" w:sz="4" w:space="1" w:color="auto"/>
          <w:right w:val="single" w:sz="4" w:space="4" w:color="auto"/>
        </w:pBdr>
      </w:pPr>
      <w:r>
        <w:t xml:space="preserve">         </w:t>
      </w:r>
      <w:r w:rsidRPr="008F1881">
        <w:t>You may change it if need be.</w:t>
      </w:r>
    </w:p>
    <w:p w:rsidR="008F1881" w:rsidRDefault="008F1881" w:rsidP="000B4407">
      <w:pPr>
        <w:pStyle w:val="Code"/>
        <w:pBdr>
          <w:top w:val="single" w:sz="4" w:space="1" w:color="auto"/>
          <w:left w:val="single" w:sz="4" w:space="4" w:color="auto"/>
          <w:bottom w:val="single" w:sz="4" w:space="1" w:color="auto"/>
          <w:right w:val="single" w:sz="4" w:space="4" w:color="auto"/>
        </w:pBdr>
      </w:pPr>
    </w:p>
    <w:p w:rsidR="008F1881" w:rsidRPr="00D81217" w:rsidRDefault="008F1881" w:rsidP="000B4407">
      <w:pPr>
        <w:pStyle w:val="Code"/>
        <w:pBdr>
          <w:top w:val="single" w:sz="4" w:space="1" w:color="auto"/>
          <w:left w:val="single" w:sz="4" w:space="4" w:color="auto"/>
          <w:bottom w:val="single" w:sz="4" w:space="1" w:color="auto"/>
          <w:right w:val="single" w:sz="4" w:space="4" w:color="auto"/>
        </w:pBdr>
      </w:pPr>
      <w:r w:rsidRPr="00D81217">
        <w:t>Example: DEVICE: 0</w:t>
      </w:r>
      <w:proofErr w:type="gramStart"/>
      <w:r w:rsidRPr="00D81217">
        <w:t>;225</w:t>
      </w:r>
      <w:proofErr w:type="gramEnd"/>
      <w:r w:rsidRPr="00D81217">
        <w:t>;99999 *Where 0 is your screen, 225 is the margin width</w:t>
      </w:r>
      <w:r>
        <w:t xml:space="preserve"> </w:t>
      </w:r>
      <w:r w:rsidRPr="00D81217">
        <w:t>and 99999 is the screen length.</w:t>
      </w:r>
    </w:p>
    <w:p w:rsidR="008F1881" w:rsidRPr="00D81217" w:rsidRDefault="008F1881" w:rsidP="000B4407">
      <w:pPr>
        <w:pStyle w:val="Code"/>
        <w:pBdr>
          <w:top w:val="single" w:sz="4" w:space="1" w:color="auto"/>
          <w:left w:val="single" w:sz="4" w:space="4" w:color="auto"/>
          <w:bottom w:val="single" w:sz="4" w:space="1" w:color="auto"/>
          <w:right w:val="single" w:sz="4" w:space="4" w:color="auto"/>
        </w:pBdr>
      </w:pPr>
    </w:p>
    <w:p w:rsidR="008F1881" w:rsidRPr="00D81217" w:rsidRDefault="008F1881" w:rsidP="000B4407">
      <w:pPr>
        <w:pStyle w:val="Code"/>
        <w:pBdr>
          <w:top w:val="single" w:sz="4" w:space="1" w:color="auto"/>
          <w:left w:val="single" w:sz="4" w:space="4" w:color="auto"/>
          <w:bottom w:val="single" w:sz="4" w:space="1" w:color="auto"/>
          <w:right w:val="single" w:sz="4" w:space="4" w:color="auto"/>
        </w:pBdr>
      </w:pPr>
      <w:r w:rsidRPr="00D81217">
        <w:t>NOTE:  In order for all number fields, such as SSN and Feeder Key, to be</w:t>
      </w:r>
    </w:p>
    <w:p w:rsidR="008F1881" w:rsidRPr="00D81217" w:rsidRDefault="008F1881" w:rsidP="000B4407">
      <w:pPr>
        <w:pStyle w:val="Code"/>
        <w:pBdr>
          <w:top w:val="single" w:sz="4" w:space="1" w:color="auto"/>
          <w:left w:val="single" w:sz="4" w:space="4" w:color="auto"/>
          <w:bottom w:val="single" w:sz="4" w:space="1" w:color="auto"/>
          <w:right w:val="single" w:sz="4" w:space="4" w:color="auto"/>
        </w:pBdr>
      </w:pPr>
      <w:proofErr w:type="gramStart"/>
      <w:r w:rsidRPr="00D81217">
        <w:t>displayed</w:t>
      </w:r>
      <w:proofErr w:type="gramEnd"/>
      <w:r w:rsidRPr="00D81217">
        <w:t xml:space="preserve"> correctly in the spreadsheet, these fields must be formatted as Text when importing the data into the spreadsheet.</w:t>
      </w:r>
    </w:p>
    <w:p w:rsidR="008F1881" w:rsidRPr="00D81217" w:rsidRDefault="008F1881" w:rsidP="000B4407">
      <w:pPr>
        <w:pStyle w:val="Code"/>
        <w:pBdr>
          <w:top w:val="single" w:sz="4" w:space="1" w:color="auto"/>
          <w:left w:val="single" w:sz="4" w:space="4" w:color="auto"/>
          <w:bottom w:val="single" w:sz="4" w:space="1" w:color="auto"/>
          <w:right w:val="single" w:sz="4" w:space="4" w:color="auto"/>
        </w:pBdr>
      </w:pPr>
    </w:p>
    <w:p w:rsidR="008F1881" w:rsidRDefault="008F1881" w:rsidP="000B4407">
      <w:pPr>
        <w:pStyle w:val="Code"/>
        <w:pBdr>
          <w:top w:val="single" w:sz="4" w:space="1" w:color="auto"/>
          <w:left w:val="single" w:sz="4" w:space="4" w:color="auto"/>
          <w:bottom w:val="single" w:sz="4" w:space="1" w:color="auto"/>
          <w:right w:val="single" w:sz="4" w:space="4" w:color="auto"/>
        </w:pBdr>
      </w:pPr>
      <w:r w:rsidRPr="00D81217">
        <w:t>DEVICE: 0</w:t>
      </w:r>
      <w:proofErr w:type="gramStart"/>
      <w:r w:rsidRPr="00D81217">
        <w:t>;225</w:t>
      </w:r>
      <w:proofErr w:type="gramEnd"/>
      <w:r w:rsidRPr="00D81217">
        <w:t>;99999//</w:t>
      </w:r>
    </w:p>
    <w:p w:rsidR="00FD5791" w:rsidRPr="00725F66" w:rsidRDefault="00FD5791" w:rsidP="00B44850">
      <w:pPr>
        <w:pStyle w:val="DSSECSBodyText"/>
      </w:pPr>
    </w:p>
    <w:p w:rsidR="00D14411" w:rsidRPr="00725F66" w:rsidRDefault="00D14411" w:rsidP="00725F66">
      <w:pPr>
        <w:pStyle w:val="DSSECSBodyText"/>
      </w:pPr>
      <w:r w:rsidRPr="00725F66">
        <w:br w:type="page"/>
      </w:r>
    </w:p>
    <w:p w:rsidR="00E16F92" w:rsidRPr="00236AC7" w:rsidRDefault="00E16F92" w:rsidP="00B44850">
      <w:pPr>
        <w:pStyle w:val="NumberedParagraph"/>
        <w:rPr>
          <w:rFonts w:cs="Arial"/>
        </w:rPr>
      </w:pPr>
      <w:r w:rsidRPr="00236AC7">
        <w:rPr>
          <w:rFonts w:cs="Arial"/>
        </w:rPr>
        <w:lastRenderedPageBreak/>
        <w:t xml:space="preserve">Select </w:t>
      </w:r>
      <w:r w:rsidRPr="00236AC7">
        <w:rPr>
          <w:rFonts w:cs="Arial"/>
          <w:b/>
        </w:rPr>
        <w:t>Display</w:t>
      </w:r>
      <w:r w:rsidR="00B60B2F">
        <w:rPr>
          <w:rFonts w:cs="Arial"/>
          <w:b/>
        </w:rPr>
        <w:t>,</w:t>
      </w:r>
      <w:r w:rsidRPr="00236AC7">
        <w:rPr>
          <w:rFonts w:cs="Arial"/>
        </w:rPr>
        <w:t xml:space="preserve"> from the Setup menu option in the terminal emulator window.</w:t>
      </w:r>
    </w:p>
    <w:p w:rsidR="00CD0E42" w:rsidRPr="00725F66" w:rsidRDefault="00CD0E42">
      <w:pPr>
        <w:pStyle w:val="FigureCaption"/>
      </w:pPr>
      <w:bookmarkStart w:id="6535" w:name="_Toc463615322"/>
      <w:r w:rsidRPr="00725F66">
        <w:t>Display selection from Setup Menu Option</w:t>
      </w:r>
      <w:bookmarkEnd w:id="6535"/>
    </w:p>
    <w:p w:rsidR="00E16F92" w:rsidRDefault="00E16F92" w:rsidP="00B44850">
      <w:pPr>
        <w:pStyle w:val="Figure"/>
      </w:pPr>
      <w:r w:rsidRPr="00627F1B">
        <w:rPr>
          <w:noProof/>
        </w:rPr>
        <w:drawing>
          <wp:inline distT="0" distB="0" distL="0" distR="0" wp14:anchorId="29B912FA" wp14:editId="3C19D710">
            <wp:extent cx="5591175" cy="4224777"/>
            <wp:effectExtent l="19050" t="19050" r="9525" b="23495"/>
            <wp:docPr id="6" name="Picture 78" descr="Terminal emulator display size setup.  Display option highlighted." title="Terminal emulator display siz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etup menu that shows Display being selected."/>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5605854" cy="4235868"/>
                    </a:xfrm>
                    <a:prstGeom prst="rect">
                      <a:avLst/>
                    </a:prstGeom>
                    <a:noFill/>
                    <a:ln>
                      <a:solidFill>
                        <a:schemeClr val="tx1"/>
                      </a:solidFill>
                    </a:ln>
                  </pic:spPr>
                </pic:pic>
              </a:graphicData>
            </a:graphic>
          </wp:inline>
        </w:drawing>
      </w:r>
    </w:p>
    <w:p w:rsidR="00E16F92" w:rsidRPr="00236AC7" w:rsidRDefault="00E16F92" w:rsidP="00B44850">
      <w:pPr>
        <w:pStyle w:val="NumberedParagraph"/>
        <w:rPr>
          <w:rFonts w:cs="Arial"/>
        </w:rPr>
      </w:pPr>
      <w:r w:rsidRPr="00236AC7">
        <w:rPr>
          <w:rFonts w:cs="Arial"/>
        </w:rPr>
        <w:t xml:space="preserve">On the Screen tab, modify the number of Columns to at least 225. </w:t>
      </w:r>
      <w:r w:rsidR="00B60B2F">
        <w:rPr>
          <w:rFonts w:cs="Arial"/>
        </w:rPr>
        <w:t>Then, c</w:t>
      </w:r>
      <w:r w:rsidRPr="00236AC7">
        <w:rPr>
          <w:rFonts w:cs="Arial"/>
        </w:rPr>
        <w:t xml:space="preserve">lick </w:t>
      </w:r>
      <w:r w:rsidR="00B60B2F">
        <w:rPr>
          <w:rFonts w:cs="Arial"/>
        </w:rPr>
        <w:t>the &lt;</w:t>
      </w:r>
      <w:r w:rsidRPr="00236AC7">
        <w:rPr>
          <w:rFonts w:cs="Arial"/>
        </w:rPr>
        <w:t>OK</w:t>
      </w:r>
      <w:r w:rsidR="00B60B2F">
        <w:rPr>
          <w:rFonts w:cs="Arial"/>
        </w:rPr>
        <w:t>&gt; button, in the lower right-hand portion of the screen</w:t>
      </w:r>
      <w:r w:rsidRPr="00236AC7">
        <w:rPr>
          <w:rFonts w:cs="Arial"/>
        </w:rPr>
        <w:t>.</w:t>
      </w:r>
    </w:p>
    <w:p w:rsidR="00CD0E42" w:rsidRPr="00725F66" w:rsidRDefault="00CD0E42" w:rsidP="00725F66">
      <w:pPr>
        <w:pStyle w:val="FigureCaption"/>
      </w:pPr>
      <w:bookmarkStart w:id="6536" w:name="_Toc463615323"/>
      <w:r w:rsidRPr="00725F66">
        <w:t>Display Setup screen</w:t>
      </w:r>
      <w:bookmarkEnd w:id="6536"/>
    </w:p>
    <w:p w:rsidR="00D14411" w:rsidRPr="00C8612F" w:rsidRDefault="008B4570" w:rsidP="00B44850">
      <w:pPr>
        <w:pStyle w:val="Figure"/>
      </w:pPr>
      <w:r w:rsidRPr="00CD0E42">
        <w:rPr>
          <w:noProof/>
        </w:rPr>
        <w:drawing>
          <wp:inline distT="0" distB="0" distL="0" distR="0" wp14:anchorId="465C5D46" wp14:editId="607325D0">
            <wp:extent cx="4362450" cy="2624220"/>
            <wp:effectExtent l="0" t="0" r="0" b="5080"/>
            <wp:docPr id="7" name="Picture 79" descr="Display setup screen with the Screen tab selected.  Highlighted are columns set to 225 and OK." title="Display setup screen with the Screen tab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isplay setup screen with the Screen tab selected.  Highlighted are columns set to 225 and OK."/>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75400" cy="2632010"/>
                    </a:xfrm>
                    <a:prstGeom prst="rect">
                      <a:avLst/>
                    </a:prstGeom>
                    <a:noFill/>
                    <a:ln>
                      <a:noFill/>
                    </a:ln>
                  </pic:spPr>
                </pic:pic>
              </a:graphicData>
            </a:graphic>
          </wp:inline>
        </w:drawing>
      </w:r>
    </w:p>
    <w:p w:rsidR="00E16F92" w:rsidRPr="00236AC7" w:rsidRDefault="00E16F92" w:rsidP="00B44850">
      <w:pPr>
        <w:pStyle w:val="NumberedParagraph"/>
        <w:rPr>
          <w:rFonts w:cs="Arial"/>
        </w:rPr>
      </w:pPr>
      <w:r w:rsidRPr="00236AC7">
        <w:rPr>
          <w:rFonts w:cs="Arial"/>
        </w:rPr>
        <w:lastRenderedPageBreak/>
        <w:t xml:space="preserve">Select </w:t>
      </w:r>
      <w:r w:rsidRPr="00236AC7">
        <w:rPr>
          <w:rFonts w:cs="Arial"/>
          <w:b/>
        </w:rPr>
        <w:t>Logging…</w:t>
      </w:r>
      <w:r w:rsidRPr="00236AC7">
        <w:rPr>
          <w:rFonts w:cs="Arial"/>
        </w:rPr>
        <w:t xml:space="preserve"> on the File menu.</w:t>
      </w:r>
    </w:p>
    <w:p w:rsidR="00D14411" w:rsidRPr="00725F66" w:rsidRDefault="00CD0E42">
      <w:pPr>
        <w:pStyle w:val="FigureCaption"/>
      </w:pPr>
      <w:bookmarkStart w:id="6537" w:name="_Toc463615324"/>
      <w:r w:rsidRPr="00725F66">
        <w:t>Logging selection from File Menu</w:t>
      </w:r>
      <w:bookmarkEnd w:id="6537"/>
    </w:p>
    <w:p w:rsidR="00E16F92" w:rsidRDefault="00E16F92" w:rsidP="00B44850">
      <w:pPr>
        <w:pStyle w:val="Figure"/>
      </w:pPr>
      <w:r w:rsidRPr="00627F1B">
        <w:rPr>
          <w:noProof/>
        </w:rPr>
        <w:drawing>
          <wp:inline distT="0" distB="0" distL="0" distR="0" wp14:anchorId="3C7E7F2B" wp14:editId="5BE16FF5">
            <wp:extent cx="4876800" cy="3720491"/>
            <wp:effectExtent l="19050" t="19050" r="19050" b="13335"/>
            <wp:docPr id="8" name="Picture 80" descr="Report export logging setp.  Terminal emulator File options menu  with Logging option highlighted." title="Report export logging se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Graphic displaying Logging option under the File menu."/>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4881351" cy="3723963"/>
                    </a:xfrm>
                    <a:prstGeom prst="rect">
                      <a:avLst/>
                    </a:prstGeom>
                    <a:noFill/>
                    <a:ln>
                      <a:solidFill>
                        <a:schemeClr val="tx1"/>
                      </a:solidFill>
                    </a:ln>
                  </pic:spPr>
                </pic:pic>
              </a:graphicData>
            </a:graphic>
          </wp:inline>
        </w:drawing>
      </w:r>
    </w:p>
    <w:p w:rsidR="00B60B2F" w:rsidRDefault="00E16F92" w:rsidP="00B44850">
      <w:pPr>
        <w:pStyle w:val="NumberedParagraph"/>
        <w:rPr>
          <w:rFonts w:cs="Arial"/>
        </w:rPr>
      </w:pPr>
      <w:r w:rsidRPr="00236AC7">
        <w:rPr>
          <w:rFonts w:cs="Arial"/>
        </w:rPr>
        <w:t>On the Logging popup</w:t>
      </w:r>
      <w:r w:rsidR="00B60B2F">
        <w:rPr>
          <w:rFonts w:cs="Arial"/>
        </w:rPr>
        <w:t xml:space="preserve"> screen:</w:t>
      </w:r>
    </w:p>
    <w:p w:rsidR="00B60B2F" w:rsidRDefault="00B60B2F" w:rsidP="00B44850">
      <w:pPr>
        <w:pStyle w:val="NumberedParagraph"/>
        <w:numPr>
          <w:ilvl w:val="1"/>
          <w:numId w:val="1"/>
        </w:numPr>
        <w:ind w:left="720"/>
      </w:pPr>
      <w:r>
        <w:t>C</w:t>
      </w:r>
      <w:r w:rsidR="00E16F92" w:rsidRPr="00236AC7">
        <w:t xml:space="preserve">lick </w:t>
      </w:r>
      <w:r>
        <w:t xml:space="preserve">the box </w:t>
      </w:r>
      <w:r w:rsidR="00E16F92" w:rsidRPr="00236AC7">
        <w:t xml:space="preserve">to select </w:t>
      </w:r>
      <w:r w:rsidR="00E16F92" w:rsidRPr="00236AC7">
        <w:rPr>
          <w:b/>
        </w:rPr>
        <w:t>Logging on.</w:t>
      </w:r>
      <w:r w:rsidR="00E16F92" w:rsidRPr="00236AC7">
        <w:t xml:space="preserve"> </w:t>
      </w:r>
    </w:p>
    <w:p w:rsidR="00B60B2F" w:rsidRDefault="00B60B2F" w:rsidP="00B44850">
      <w:pPr>
        <w:pStyle w:val="NumberedParagraph"/>
        <w:numPr>
          <w:ilvl w:val="1"/>
          <w:numId w:val="1"/>
        </w:numPr>
        <w:ind w:left="720"/>
      </w:pPr>
      <w:r>
        <w:t xml:space="preserve">Click the box to </w:t>
      </w:r>
      <w:r w:rsidR="00E16F92" w:rsidRPr="00236AC7">
        <w:t xml:space="preserve">select the </w:t>
      </w:r>
      <w:r w:rsidR="00E16F92" w:rsidRPr="00236AC7">
        <w:rPr>
          <w:b/>
        </w:rPr>
        <w:t xml:space="preserve">Disk </w:t>
      </w:r>
      <w:r w:rsidR="00E16F92" w:rsidRPr="00236AC7">
        <w:t>option and name the file</w:t>
      </w:r>
      <w:r>
        <w:t>.</w:t>
      </w:r>
    </w:p>
    <w:p w:rsidR="00E16F92" w:rsidRPr="00236AC7" w:rsidRDefault="00B60B2F" w:rsidP="00B44850">
      <w:pPr>
        <w:pStyle w:val="NumberedParagraph"/>
        <w:numPr>
          <w:ilvl w:val="1"/>
          <w:numId w:val="1"/>
        </w:numPr>
        <w:ind w:left="720"/>
      </w:pPr>
      <w:r>
        <w:t xml:space="preserve">Then, </w:t>
      </w:r>
      <w:r w:rsidR="00E16F92" w:rsidRPr="00236AC7">
        <w:t xml:space="preserve">Click </w:t>
      </w:r>
      <w:r>
        <w:t xml:space="preserve">the </w:t>
      </w:r>
      <w:r w:rsidR="00E16F92" w:rsidRPr="00236AC7">
        <w:rPr>
          <w:b/>
        </w:rPr>
        <w:t>Browse</w:t>
      </w:r>
      <w:r>
        <w:rPr>
          <w:b/>
        </w:rPr>
        <w:t xml:space="preserve"> </w:t>
      </w:r>
      <w:r w:rsidRPr="00B60B2F">
        <w:t>button</w:t>
      </w:r>
      <w:r>
        <w:t>.</w:t>
      </w:r>
    </w:p>
    <w:p w:rsidR="00CD0E42" w:rsidRPr="004C7584" w:rsidRDefault="00CD0E42" w:rsidP="004C7584">
      <w:pPr>
        <w:pStyle w:val="FigureCaption"/>
      </w:pPr>
      <w:bookmarkStart w:id="6538" w:name="_Toc463615325"/>
      <w:r w:rsidRPr="004C7584">
        <w:t>Logging Screen</w:t>
      </w:r>
      <w:bookmarkEnd w:id="6538"/>
    </w:p>
    <w:p w:rsidR="00D14411" w:rsidRPr="00CD0E42" w:rsidRDefault="008B4570" w:rsidP="00B44850">
      <w:pPr>
        <w:pStyle w:val="Figure"/>
        <w:rPr>
          <w:sz w:val="8"/>
        </w:rPr>
      </w:pPr>
      <w:r w:rsidRPr="00627F1B">
        <w:rPr>
          <w:noProof/>
        </w:rPr>
        <w:drawing>
          <wp:inline distT="0" distB="0" distL="0" distR="0" wp14:anchorId="7290F3F3" wp14:editId="3DEBAB56">
            <wp:extent cx="3751253" cy="1828800"/>
            <wp:effectExtent l="0" t="0" r="1905" b="0"/>
            <wp:docPr id="9" name="Picture 81" descr="Logging screen with Logging on selected." title="Loggin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Logging screen with Logging on selec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58006" cy="1832092"/>
                    </a:xfrm>
                    <a:prstGeom prst="rect">
                      <a:avLst/>
                    </a:prstGeom>
                    <a:noFill/>
                    <a:ln>
                      <a:noFill/>
                    </a:ln>
                  </pic:spPr>
                </pic:pic>
              </a:graphicData>
            </a:graphic>
          </wp:inline>
        </w:drawing>
      </w:r>
    </w:p>
    <w:p w:rsidR="00E16F92" w:rsidRPr="00236AC7" w:rsidRDefault="00E16F92" w:rsidP="00B44850">
      <w:pPr>
        <w:pStyle w:val="NumberedParagraph"/>
      </w:pPr>
      <w:r w:rsidRPr="00236AC7">
        <w:t>Select the folder where the text file will be saved and click</w:t>
      </w:r>
      <w:r w:rsidR="007D4FBE">
        <w:t xml:space="preserve"> the </w:t>
      </w:r>
      <w:r w:rsidRPr="00236AC7">
        <w:rPr>
          <w:b/>
        </w:rPr>
        <w:t>Save</w:t>
      </w:r>
      <w:r w:rsidR="007D4FBE">
        <w:rPr>
          <w:b/>
        </w:rPr>
        <w:t xml:space="preserve"> </w:t>
      </w:r>
      <w:r w:rsidR="007D4FBE" w:rsidRPr="007D4FBE">
        <w:t>button</w:t>
      </w:r>
      <w:r w:rsidRPr="00236AC7">
        <w:t xml:space="preserve">. </w:t>
      </w:r>
    </w:p>
    <w:p w:rsidR="00D14411" w:rsidRPr="004C7584" w:rsidRDefault="00CD0E42">
      <w:pPr>
        <w:pStyle w:val="FigureCaption"/>
      </w:pPr>
      <w:bookmarkStart w:id="6539" w:name="_Toc463615326"/>
      <w:r w:rsidRPr="004C7584">
        <w:lastRenderedPageBreak/>
        <w:t>Log Output To Disk File screen</w:t>
      </w:r>
      <w:bookmarkEnd w:id="6539"/>
    </w:p>
    <w:p w:rsidR="00E16F92" w:rsidRPr="007D4FBE" w:rsidRDefault="00E16F92" w:rsidP="00B44850">
      <w:pPr>
        <w:pStyle w:val="Figure"/>
      </w:pPr>
      <w:r w:rsidRPr="007D4FBE">
        <w:rPr>
          <w:noProof/>
        </w:rPr>
        <w:drawing>
          <wp:inline distT="0" distB="0" distL="0" distR="0" wp14:anchorId="1518D80A" wp14:editId="7524AA48">
            <wp:extent cx="3343275" cy="2470667"/>
            <wp:effectExtent l="0" t="0" r="0" b="6350"/>
            <wp:docPr id="10" name="Picture 82" descr="Log Output to Disk File screen." title="Log Output to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Log Output to Disk File screen."/>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50512" cy="2476015"/>
                    </a:xfrm>
                    <a:prstGeom prst="rect">
                      <a:avLst/>
                    </a:prstGeom>
                    <a:noFill/>
                    <a:ln>
                      <a:noFill/>
                    </a:ln>
                  </pic:spPr>
                </pic:pic>
              </a:graphicData>
            </a:graphic>
          </wp:inline>
        </w:drawing>
      </w:r>
    </w:p>
    <w:p w:rsidR="00E16F92" w:rsidRPr="00236AC7" w:rsidRDefault="00E16F92" w:rsidP="00B44850">
      <w:pPr>
        <w:pStyle w:val="NumberedParagraph"/>
        <w:rPr>
          <w:rFonts w:eastAsia="Arial Unicode MS" w:cs="Arial"/>
        </w:rPr>
      </w:pPr>
      <w:r w:rsidRPr="00236AC7">
        <w:rPr>
          <w:rFonts w:eastAsia="Arial Unicode MS" w:cs="Arial"/>
        </w:rPr>
        <w:t xml:space="preserve">The file will be created in the folder </w:t>
      </w:r>
      <w:r w:rsidR="00860E62">
        <w:rPr>
          <w:rFonts w:eastAsia="Arial Unicode MS" w:cs="Arial"/>
        </w:rPr>
        <w:t>selected</w:t>
      </w:r>
      <w:r w:rsidRPr="00236AC7">
        <w:rPr>
          <w:rFonts w:eastAsia="Arial Unicode MS" w:cs="Arial"/>
        </w:rPr>
        <w:t>.</w:t>
      </w:r>
    </w:p>
    <w:p w:rsidR="00D14411" w:rsidRPr="004C7584" w:rsidRDefault="00CD0E42">
      <w:pPr>
        <w:pStyle w:val="FigureCaption"/>
        <w:rPr>
          <w:rFonts w:eastAsia="Arial Unicode MS"/>
        </w:rPr>
      </w:pPr>
      <w:bookmarkStart w:id="6540" w:name="_Toc463615327"/>
      <w:r w:rsidRPr="004C7584">
        <w:rPr>
          <w:rFonts w:eastAsia="Arial Unicode MS"/>
        </w:rPr>
        <w:t>DSS Export Report screen</w:t>
      </w:r>
      <w:bookmarkEnd w:id="6540"/>
    </w:p>
    <w:p w:rsidR="00E16F92" w:rsidRDefault="00E16F92" w:rsidP="00B44850">
      <w:pPr>
        <w:pStyle w:val="Figure"/>
        <w:rPr>
          <w:rFonts w:eastAsia="Arial Unicode MS"/>
        </w:rPr>
      </w:pPr>
      <w:r w:rsidRPr="00627F1B">
        <w:rPr>
          <w:noProof/>
        </w:rPr>
        <w:drawing>
          <wp:inline distT="0" distB="0" distL="0" distR="0" wp14:anchorId="1AA58445" wp14:editId="5AD00522">
            <wp:extent cx="3562350" cy="1387833"/>
            <wp:effectExtent l="19050" t="19050" r="19050" b="22225"/>
            <wp:docPr id="11" name="Picture 83" descr="Example showing that the report named &quot;PRO Extract YTD HCPCS Report&quot; was saved in the DSS Exported Report Folder." title="Saving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xample showing that the report named &quot;PRO Extract YTD HCPCS Report&quot; was saved in the DSS Exported Report Folde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75603" cy="1392996"/>
                    </a:xfrm>
                    <a:prstGeom prst="rect">
                      <a:avLst/>
                    </a:prstGeom>
                    <a:noFill/>
                    <a:ln>
                      <a:solidFill>
                        <a:schemeClr val="tx1"/>
                      </a:solidFill>
                    </a:ln>
                  </pic:spPr>
                </pic:pic>
              </a:graphicData>
            </a:graphic>
          </wp:inline>
        </w:drawing>
      </w:r>
    </w:p>
    <w:p w:rsidR="00E16F92" w:rsidRPr="00236AC7" w:rsidRDefault="00E16F92" w:rsidP="00B44850">
      <w:pPr>
        <w:pStyle w:val="NumberedParagraph"/>
        <w:rPr>
          <w:rFonts w:cs="Arial"/>
        </w:rPr>
      </w:pPr>
      <w:r w:rsidRPr="00236AC7">
        <w:rPr>
          <w:rFonts w:cs="Arial"/>
        </w:rPr>
        <w:t>Respond to the application prompt for “DEVICE: 0</w:t>
      </w:r>
      <w:proofErr w:type="gramStart"/>
      <w:r w:rsidRPr="00236AC7">
        <w:rPr>
          <w:rFonts w:cs="Arial"/>
        </w:rPr>
        <w:t>;225</w:t>
      </w:r>
      <w:proofErr w:type="gramEnd"/>
      <w:r w:rsidRPr="00236AC7">
        <w:rPr>
          <w:rFonts w:cs="Arial"/>
        </w:rPr>
        <w:t xml:space="preserve">;99999// “ by </w:t>
      </w:r>
      <w:r w:rsidR="00860E62">
        <w:rPr>
          <w:rFonts w:cs="Arial"/>
        </w:rPr>
        <w:t>p</w:t>
      </w:r>
      <w:r w:rsidRPr="00236AC7">
        <w:rPr>
          <w:rFonts w:cs="Arial"/>
        </w:rPr>
        <w:t>ressing</w:t>
      </w:r>
      <w:r w:rsidR="00860E62">
        <w:rPr>
          <w:rFonts w:cs="Arial"/>
        </w:rPr>
        <w:t xml:space="preserve"> the &lt;</w:t>
      </w:r>
      <w:r w:rsidRPr="00236AC7">
        <w:rPr>
          <w:rFonts w:cs="Arial"/>
          <w:b/>
        </w:rPr>
        <w:t>Enter</w:t>
      </w:r>
      <w:r w:rsidR="00860E62">
        <w:rPr>
          <w:rFonts w:cs="Arial"/>
          <w:b/>
        </w:rPr>
        <w:t>&gt;</w:t>
      </w:r>
      <w:r w:rsidRPr="00236AC7">
        <w:rPr>
          <w:rFonts w:cs="Arial"/>
        </w:rPr>
        <w:t xml:space="preserve"> key to keep the default parameters.</w:t>
      </w:r>
    </w:p>
    <w:p w:rsidR="00E16F92" w:rsidRPr="00D81217" w:rsidRDefault="00E16F92" w:rsidP="008F1881">
      <w:pPr>
        <w:pStyle w:val="Steps"/>
        <w:pBdr>
          <w:top w:val="single" w:sz="4" w:space="1" w:color="auto"/>
          <w:left w:val="single" w:sz="4" w:space="4" w:color="auto"/>
          <w:bottom w:val="single" w:sz="4" w:space="1" w:color="auto"/>
          <w:right w:val="single" w:sz="4" w:space="4" w:color="auto"/>
        </w:pBdr>
        <w:rPr>
          <w:color w:val="000000"/>
        </w:rPr>
      </w:pPr>
      <w:r w:rsidRPr="00D81217">
        <w:rPr>
          <w:color w:val="000000"/>
        </w:rPr>
        <w:t>Gathering data for export...</w:t>
      </w:r>
    </w:p>
    <w:p w:rsidR="00E16F92" w:rsidRPr="00D81217" w:rsidRDefault="00E16F92" w:rsidP="008F1881">
      <w:pPr>
        <w:pStyle w:val="Steps"/>
        <w:pBdr>
          <w:top w:val="single" w:sz="4" w:space="1" w:color="auto"/>
          <w:left w:val="single" w:sz="4" w:space="4" w:color="auto"/>
          <w:bottom w:val="single" w:sz="4" w:space="1" w:color="auto"/>
          <w:right w:val="single" w:sz="4" w:space="4" w:color="auto"/>
        </w:pBdr>
        <w:rPr>
          <w:color w:val="000000"/>
        </w:rPr>
      </w:pPr>
    </w:p>
    <w:p w:rsidR="00E16F92" w:rsidRPr="00D81217" w:rsidRDefault="00E16F92" w:rsidP="008F1881">
      <w:pPr>
        <w:pStyle w:val="Steps"/>
        <w:pBdr>
          <w:top w:val="single" w:sz="4" w:space="1" w:color="auto"/>
          <w:left w:val="single" w:sz="4" w:space="4" w:color="auto"/>
          <w:bottom w:val="single" w:sz="4" w:space="1" w:color="auto"/>
          <w:right w:val="single" w:sz="4" w:space="4" w:color="auto"/>
        </w:pBdr>
        <w:rPr>
          <w:color w:val="000000"/>
        </w:rPr>
      </w:pPr>
      <w:r w:rsidRPr="00D81217">
        <w:rPr>
          <w:color w:val="000000"/>
        </w:rPr>
        <w:t>To ensure all data is captured during the export:</w:t>
      </w:r>
    </w:p>
    <w:p w:rsidR="00E16F92" w:rsidRPr="00D81217" w:rsidRDefault="00E16F92" w:rsidP="008F1881">
      <w:pPr>
        <w:pStyle w:val="Steps"/>
        <w:pBdr>
          <w:top w:val="single" w:sz="4" w:space="1" w:color="auto"/>
          <w:left w:val="single" w:sz="4" w:space="4" w:color="auto"/>
          <w:bottom w:val="single" w:sz="4" w:space="1" w:color="auto"/>
          <w:right w:val="single" w:sz="4" w:space="4" w:color="auto"/>
        </w:pBdr>
        <w:rPr>
          <w:color w:val="000000"/>
        </w:rPr>
      </w:pPr>
    </w:p>
    <w:p w:rsidR="00E16F92" w:rsidRDefault="00E16F92" w:rsidP="008F1881">
      <w:pPr>
        <w:pStyle w:val="Steps"/>
        <w:pBdr>
          <w:top w:val="single" w:sz="4" w:space="1" w:color="auto"/>
          <w:left w:val="single" w:sz="4" w:space="4" w:color="auto"/>
          <w:bottom w:val="single" w:sz="4" w:space="1" w:color="auto"/>
          <w:right w:val="single" w:sz="4" w:space="4" w:color="auto"/>
        </w:pBdr>
        <w:rPr>
          <w:color w:val="000000"/>
        </w:rPr>
      </w:pPr>
      <w:r w:rsidRPr="00D81217">
        <w:rPr>
          <w:color w:val="000000"/>
        </w:rPr>
        <w:t>1. Select 'Logging...' from the File Menu. Select your file, and where to save.</w:t>
      </w:r>
    </w:p>
    <w:p w:rsidR="008F1881" w:rsidRDefault="008F1881" w:rsidP="008F1881">
      <w:pPr>
        <w:pStyle w:val="Steps"/>
        <w:pBdr>
          <w:top w:val="single" w:sz="4" w:space="1" w:color="auto"/>
          <w:left w:val="single" w:sz="4" w:space="4" w:color="auto"/>
          <w:bottom w:val="single" w:sz="4" w:space="1" w:color="auto"/>
          <w:right w:val="single" w:sz="4" w:space="4" w:color="auto"/>
        </w:pBdr>
        <w:rPr>
          <w:color w:val="000000"/>
        </w:rPr>
      </w:pPr>
    </w:p>
    <w:p w:rsidR="008F1881" w:rsidRDefault="008F1881" w:rsidP="008F1881">
      <w:pPr>
        <w:pStyle w:val="Steps"/>
        <w:pBdr>
          <w:top w:val="single" w:sz="4" w:space="1" w:color="auto"/>
          <w:left w:val="single" w:sz="4" w:space="4" w:color="auto"/>
          <w:bottom w:val="single" w:sz="4" w:space="1" w:color="auto"/>
          <w:right w:val="single" w:sz="4" w:space="4" w:color="auto"/>
        </w:pBdr>
        <w:rPr>
          <w:color w:val="000000"/>
        </w:rPr>
      </w:pPr>
      <w:r w:rsidRPr="008F1881">
        <w:rPr>
          <w:color w:val="000000"/>
        </w:rPr>
        <w:t>2. On the Setup menu, select 'Display...'</w:t>
      </w:r>
      <w:proofErr w:type="gramStart"/>
      <w:r w:rsidRPr="008F1881">
        <w:rPr>
          <w:color w:val="000000"/>
        </w:rPr>
        <w:t>,then</w:t>
      </w:r>
      <w:proofErr w:type="gramEnd"/>
      <w:r w:rsidRPr="008F1881">
        <w:rPr>
          <w:color w:val="000000"/>
        </w:rPr>
        <w:t xml:space="preserve"> 'screen' tab and modify 'columns' setting to at least 225 characters.</w:t>
      </w:r>
    </w:p>
    <w:p w:rsidR="008F1881" w:rsidRPr="008F1881" w:rsidRDefault="008F1881" w:rsidP="008F1881">
      <w:pPr>
        <w:pStyle w:val="Steps"/>
        <w:pBdr>
          <w:top w:val="single" w:sz="4" w:space="1" w:color="auto"/>
          <w:left w:val="single" w:sz="4" w:space="4" w:color="auto"/>
          <w:bottom w:val="single" w:sz="4" w:space="1" w:color="auto"/>
          <w:right w:val="single" w:sz="4" w:space="4" w:color="auto"/>
        </w:pBdr>
        <w:rPr>
          <w:color w:val="000000"/>
        </w:rPr>
      </w:pPr>
    </w:p>
    <w:p w:rsidR="008F1881" w:rsidRDefault="008F1881" w:rsidP="008F1881">
      <w:pPr>
        <w:pStyle w:val="Steps"/>
        <w:pBdr>
          <w:top w:val="single" w:sz="4" w:space="1" w:color="auto"/>
          <w:left w:val="single" w:sz="4" w:space="4" w:color="auto"/>
          <w:bottom w:val="single" w:sz="4" w:space="1" w:color="auto"/>
          <w:right w:val="single" w:sz="4" w:space="4" w:color="auto"/>
        </w:pBdr>
        <w:rPr>
          <w:color w:val="000000"/>
        </w:rPr>
      </w:pPr>
      <w:r w:rsidRPr="008F1881">
        <w:rPr>
          <w:color w:val="000000"/>
        </w:rPr>
        <w:t>3. The DEVICE input for the columns should also contain a large enough parameter (e.g. 225).  The DEVICE prompt is defaulted to 0</w:t>
      </w:r>
      <w:proofErr w:type="gramStart"/>
      <w:r w:rsidRPr="008F1881">
        <w:rPr>
          <w:color w:val="000000"/>
        </w:rPr>
        <w:t>;225</w:t>
      </w:r>
      <w:proofErr w:type="gramEnd"/>
      <w:r w:rsidRPr="008F1881">
        <w:rPr>
          <w:color w:val="000000"/>
        </w:rPr>
        <w:t>;99999 for you.</w:t>
      </w:r>
    </w:p>
    <w:p w:rsidR="008F1881" w:rsidRDefault="008F1881" w:rsidP="008F1881">
      <w:pPr>
        <w:pStyle w:val="Steps"/>
        <w:pBdr>
          <w:top w:val="single" w:sz="4" w:space="1" w:color="auto"/>
          <w:left w:val="single" w:sz="4" w:space="4" w:color="auto"/>
          <w:bottom w:val="single" w:sz="4" w:space="1" w:color="auto"/>
          <w:right w:val="single" w:sz="4" w:space="4" w:color="auto"/>
        </w:pBdr>
        <w:rPr>
          <w:color w:val="000000"/>
        </w:rPr>
      </w:pPr>
    </w:p>
    <w:p w:rsidR="008F1881" w:rsidRDefault="008F1881" w:rsidP="008F1881">
      <w:pPr>
        <w:pStyle w:val="Steps"/>
        <w:pBdr>
          <w:top w:val="single" w:sz="4" w:space="1" w:color="auto"/>
          <w:left w:val="single" w:sz="4" w:space="4" w:color="auto"/>
          <w:bottom w:val="single" w:sz="4" w:space="1" w:color="auto"/>
          <w:right w:val="single" w:sz="4" w:space="4" w:color="auto"/>
        </w:pBdr>
        <w:rPr>
          <w:color w:val="000000"/>
        </w:rPr>
      </w:pPr>
      <w:r w:rsidRPr="008F1881">
        <w:rPr>
          <w:color w:val="000000"/>
        </w:rPr>
        <w:t>You may change it if need be.</w:t>
      </w:r>
    </w:p>
    <w:p w:rsidR="008F1881" w:rsidRDefault="008F1881" w:rsidP="008F1881">
      <w:pPr>
        <w:pStyle w:val="Steps"/>
        <w:pBdr>
          <w:top w:val="single" w:sz="4" w:space="1" w:color="auto"/>
          <w:left w:val="single" w:sz="4" w:space="4" w:color="auto"/>
          <w:bottom w:val="single" w:sz="4" w:space="1" w:color="auto"/>
          <w:right w:val="single" w:sz="4" w:space="4" w:color="auto"/>
        </w:pBdr>
        <w:rPr>
          <w:color w:val="000000"/>
        </w:rPr>
      </w:pPr>
    </w:p>
    <w:p w:rsidR="008F1881" w:rsidRPr="008F1881" w:rsidRDefault="008F1881" w:rsidP="008F1881">
      <w:pPr>
        <w:pStyle w:val="Steps"/>
        <w:pBdr>
          <w:top w:val="single" w:sz="4" w:space="1" w:color="auto"/>
          <w:left w:val="single" w:sz="4" w:space="4" w:color="auto"/>
          <w:bottom w:val="single" w:sz="4" w:space="1" w:color="auto"/>
          <w:right w:val="single" w:sz="4" w:space="4" w:color="auto"/>
        </w:pBdr>
        <w:rPr>
          <w:color w:val="000000"/>
        </w:rPr>
      </w:pPr>
      <w:r w:rsidRPr="008F1881">
        <w:rPr>
          <w:color w:val="000000"/>
        </w:rPr>
        <w:t>Example: DEVICE: 0</w:t>
      </w:r>
      <w:proofErr w:type="gramStart"/>
      <w:r w:rsidRPr="008F1881">
        <w:rPr>
          <w:color w:val="000000"/>
        </w:rPr>
        <w:t>;225</w:t>
      </w:r>
      <w:proofErr w:type="gramEnd"/>
      <w:r w:rsidRPr="008F1881">
        <w:rPr>
          <w:color w:val="000000"/>
        </w:rPr>
        <w:t>;99999 *Where 0 is your screen, 225 is the margin width and 99999 is the screen length.</w:t>
      </w:r>
    </w:p>
    <w:p w:rsidR="008F1881" w:rsidRPr="008F1881" w:rsidRDefault="008F1881" w:rsidP="008F1881">
      <w:pPr>
        <w:pStyle w:val="Steps"/>
        <w:pBdr>
          <w:top w:val="single" w:sz="4" w:space="1" w:color="auto"/>
          <w:left w:val="single" w:sz="4" w:space="4" w:color="auto"/>
          <w:bottom w:val="single" w:sz="4" w:space="1" w:color="auto"/>
          <w:right w:val="single" w:sz="4" w:space="4" w:color="auto"/>
        </w:pBdr>
        <w:rPr>
          <w:color w:val="000000"/>
        </w:rPr>
      </w:pPr>
    </w:p>
    <w:p w:rsidR="008F1881" w:rsidRPr="008F1881" w:rsidRDefault="008F1881" w:rsidP="008F1881">
      <w:pPr>
        <w:pStyle w:val="Steps"/>
        <w:pBdr>
          <w:top w:val="single" w:sz="4" w:space="1" w:color="auto"/>
          <w:left w:val="single" w:sz="4" w:space="4" w:color="auto"/>
          <w:bottom w:val="single" w:sz="4" w:space="1" w:color="auto"/>
          <w:right w:val="single" w:sz="4" w:space="4" w:color="auto"/>
        </w:pBdr>
        <w:rPr>
          <w:color w:val="000000"/>
        </w:rPr>
      </w:pPr>
      <w:r w:rsidRPr="008F1881">
        <w:rPr>
          <w:color w:val="000000"/>
        </w:rPr>
        <w:t>NOTE:  In order for all number fields, such as SSN and Feeder Key, to be</w:t>
      </w:r>
    </w:p>
    <w:p w:rsidR="008F1881" w:rsidRPr="008F1881" w:rsidRDefault="008F1881" w:rsidP="008F1881">
      <w:pPr>
        <w:pStyle w:val="Steps"/>
        <w:pBdr>
          <w:top w:val="single" w:sz="4" w:space="1" w:color="auto"/>
          <w:left w:val="single" w:sz="4" w:space="4" w:color="auto"/>
          <w:bottom w:val="single" w:sz="4" w:space="1" w:color="auto"/>
          <w:right w:val="single" w:sz="4" w:space="4" w:color="auto"/>
        </w:pBdr>
        <w:rPr>
          <w:color w:val="000000"/>
        </w:rPr>
      </w:pPr>
      <w:proofErr w:type="gramStart"/>
      <w:r w:rsidRPr="008F1881">
        <w:rPr>
          <w:color w:val="000000"/>
        </w:rPr>
        <w:t>displayed</w:t>
      </w:r>
      <w:proofErr w:type="gramEnd"/>
      <w:r w:rsidRPr="008F1881">
        <w:rPr>
          <w:color w:val="000000"/>
        </w:rPr>
        <w:t xml:space="preserve"> correctly in the spreadsheet, these fields must be formatted as Text when importing the data into the spreadsheet.</w:t>
      </w:r>
    </w:p>
    <w:p w:rsidR="008F1881" w:rsidRPr="008F1881" w:rsidRDefault="008F1881" w:rsidP="008F1881">
      <w:pPr>
        <w:pStyle w:val="Steps"/>
        <w:pBdr>
          <w:top w:val="single" w:sz="4" w:space="1" w:color="auto"/>
          <w:left w:val="single" w:sz="4" w:space="4" w:color="auto"/>
          <w:bottom w:val="single" w:sz="4" w:space="1" w:color="auto"/>
          <w:right w:val="single" w:sz="4" w:space="4" w:color="auto"/>
        </w:pBdr>
        <w:rPr>
          <w:color w:val="000000"/>
        </w:rPr>
      </w:pPr>
    </w:p>
    <w:p w:rsidR="00E16F92" w:rsidRDefault="008F1881" w:rsidP="008F1881">
      <w:pPr>
        <w:pStyle w:val="Steps"/>
        <w:pBdr>
          <w:top w:val="single" w:sz="4" w:space="1" w:color="auto"/>
          <w:left w:val="single" w:sz="4" w:space="4" w:color="auto"/>
          <w:bottom w:val="single" w:sz="4" w:space="1" w:color="auto"/>
          <w:right w:val="single" w:sz="4" w:space="4" w:color="auto"/>
        </w:pBdr>
      </w:pPr>
      <w:r w:rsidRPr="008F1881">
        <w:rPr>
          <w:color w:val="000000"/>
        </w:rPr>
        <w:t>DEVICE: 0</w:t>
      </w:r>
      <w:proofErr w:type="gramStart"/>
      <w:r w:rsidRPr="008F1881">
        <w:rPr>
          <w:color w:val="000000"/>
        </w:rPr>
        <w:t>;225</w:t>
      </w:r>
      <w:proofErr w:type="gramEnd"/>
      <w:r w:rsidRPr="008F1881">
        <w:rPr>
          <w:color w:val="000000"/>
        </w:rPr>
        <w:t>;99999//</w:t>
      </w:r>
    </w:p>
    <w:p w:rsidR="008F1881" w:rsidRPr="004C7584" w:rsidRDefault="008F1881" w:rsidP="00B44850">
      <w:pPr>
        <w:pStyle w:val="DSSECSBodyText"/>
      </w:pPr>
    </w:p>
    <w:p w:rsidR="00BA77DF" w:rsidRDefault="00E16F92" w:rsidP="00B44850">
      <w:pPr>
        <w:pStyle w:val="NumberedParagraph"/>
        <w:rPr>
          <w:rFonts w:cs="Arial"/>
        </w:rPr>
      </w:pPr>
      <w:r w:rsidRPr="00236AC7">
        <w:rPr>
          <w:rFonts w:cs="Arial"/>
        </w:rPr>
        <w:lastRenderedPageBreak/>
        <w:t xml:space="preserve">Once the running of the report has completed, turn off logging </w:t>
      </w:r>
      <w:r w:rsidR="00BA77DF">
        <w:rPr>
          <w:rFonts w:cs="Arial"/>
        </w:rPr>
        <w:t xml:space="preserve">by:  </w:t>
      </w:r>
    </w:p>
    <w:p w:rsidR="00BA77DF" w:rsidRDefault="00BA77DF" w:rsidP="00B44850">
      <w:pPr>
        <w:pStyle w:val="NumberedParagraph"/>
        <w:numPr>
          <w:ilvl w:val="1"/>
          <w:numId w:val="1"/>
        </w:numPr>
        <w:ind w:left="720"/>
      </w:pPr>
      <w:r>
        <w:t>S</w:t>
      </w:r>
      <w:r w:rsidR="00E16F92" w:rsidRPr="00236AC7">
        <w:t xml:space="preserve">elect </w:t>
      </w:r>
      <w:r w:rsidR="00E16F92" w:rsidRPr="00236AC7">
        <w:rPr>
          <w:b/>
        </w:rPr>
        <w:t>Logging…</w:t>
      </w:r>
      <w:r w:rsidR="00E16F92" w:rsidRPr="00236AC7">
        <w:t xml:space="preserve"> on the File menu. </w:t>
      </w:r>
    </w:p>
    <w:p w:rsidR="00E16F92" w:rsidRPr="00236AC7" w:rsidRDefault="00E16F92" w:rsidP="00B44850">
      <w:pPr>
        <w:pStyle w:val="NumberedParagraph"/>
        <w:numPr>
          <w:ilvl w:val="1"/>
          <w:numId w:val="1"/>
        </w:numPr>
        <w:ind w:left="720"/>
      </w:pPr>
      <w:r w:rsidRPr="00236AC7">
        <w:t>On the Logging popup</w:t>
      </w:r>
      <w:r w:rsidR="00BA77DF">
        <w:t xml:space="preserve"> screen</w:t>
      </w:r>
      <w:r w:rsidRPr="00236AC7">
        <w:t xml:space="preserve">, click </w:t>
      </w:r>
      <w:r w:rsidR="00BA77DF">
        <w:t xml:space="preserve">the box </w:t>
      </w:r>
      <w:r w:rsidRPr="00236AC7">
        <w:t xml:space="preserve">to deselect </w:t>
      </w:r>
      <w:r w:rsidRPr="00236AC7">
        <w:rPr>
          <w:b/>
        </w:rPr>
        <w:t>Logging on.</w:t>
      </w:r>
    </w:p>
    <w:p w:rsidR="00CD0E42" w:rsidRPr="004C7584" w:rsidRDefault="00CD0E42" w:rsidP="004C7584">
      <w:pPr>
        <w:pStyle w:val="FigureCaption"/>
      </w:pPr>
      <w:bookmarkStart w:id="6541" w:name="_Toc463615328"/>
      <w:r w:rsidRPr="004C7584">
        <w:t>Logging screen</w:t>
      </w:r>
      <w:bookmarkEnd w:id="6541"/>
    </w:p>
    <w:p w:rsidR="00E16F92" w:rsidRDefault="00E16F92" w:rsidP="00B44850">
      <w:pPr>
        <w:pStyle w:val="Figure"/>
      </w:pPr>
      <w:r w:rsidRPr="00627F1B">
        <w:rPr>
          <w:noProof/>
        </w:rPr>
        <w:drawing>
          <wp:inline distT="0" distB="0" distL="0" distR="0" wp14:anchorId="7961E0C9" wp14:editId="3AF96D64">
            <wp:extent cx="3400425" cy="1687922"/>
            <wp:effectExtent l="0" t="0" r="0" b="7620"/>
            <wp:docPr id="12" name="Picture 85" descr="Logging popup with Logging on unchecked." title="Logging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ogging popup with Logging on uncheck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411429" cy="1693384"/>
                    </a:xfrm>
                    <a:prstGeom prst="rect">
                      <a:avLst/>
                    </a:prstGeom>
                    <a:noFill/>
                    <a:ln>
                      <a:noFill/>
                    </a:ln>
                  </pic:spPr>
                </pic:pic>
              </a:graphicData>
            </a:graphic>
          </wp:inline>
        </w:drawing>
      </w:r>
    </w:p>
    <w:p w:rsidR="00D14411" w:rsidRPr="00BA77DF" w:rsidRDefault="00E16F92" w:rsidP="00B44850">
      <w:pPr>
        <w:pStyle w:val="NumberedParagraph"/>
        <w:rPr>
          <w:rFonts w:cs="Arial"/>
        </w:rPr>
      </w:pPr>
      <w:r w:rsidRPr="00236AC7">
        <w:rPr>
          <w:rFonts w:cs="Arial"/>
        </w:rPr>
        <w:t xml:space="preserve">Open a new Excel workbook. </w:t>
      </w:r>
      <w:r w:rsidR="00BA77DF">
        <w:rPr>
          <w:rFonts w:cs="Arial"/>
        </w:rPr>
        <w:t>Then c</w:t>
      </w:r>
      <w:r w:rsidRPr="00236AC7">
        <w:rPr>
          <w:rFonts w:cs="Arial"/>
        </w:rPr>
        <w:t xml:space="preserve">lick the </w:t>
      </w:r>
      <w:r w:rsidRPr="00236AC7">
        <w:rPr>
          <w:rFonts w:cs="Arial"/>
          <w:b/>
        </w:rPr>
        <w:t>Data</w:t>
      </w:r>
      <w:r w:rsidRPr="00236AC7">
        <w:rPr>
          <w:rFonts w:cs="Arial"/>
        </w:rPr>
        <w:t xml:space="preserve"> tab and select </w:t>
      </w:r>
      <w:r w:rsidR="00BA77DF">
        <w:rPr>
          <w:rFonts w:cs="Arial"/>
        </w:rPr>
        <w:t xml:space="preserve">the </w:t>
      </w:r>
      <w:r w:rsidRPr="00236AC7">
        <w:rPr>
          <w:rFonts w:cs="Arial"/>
          <w:b/>
        </w:rPr>
        <w:t>From Text</w:t>
      </w:r>
      <w:r w:rsidR="00BA77DF">
        <w:rPr>
          <w:rFonts w:cs="Arial"/>
          <w:b/>
        </w:rPr>
        <w:t xml:space="preserve"> </w:t>
      </w:r>
      <w:r w:rsidR="00BA77DF">
        <w:rPr>
          <w:rFonts w:cs="Arial"/>
        </w:rPr>
        <w:t>option</w:t>
      </w:r>
      <w:r w:rsidRPr="00236AC7">
        <w:rPr>
          <w:rFonts w:cs="Arial"/>
        </w:rPr>
        <w:t>.</w:t>
      </w:r>
    </w:p>
    <w:p w:rsidR="00CD0E42" w:rsidRPr="004C7584" w:rsidRDefault="00CD0E42" w:rsidP="004C7584">
      <w:pPr>
        <w:pStyle w:val="FigureCaption"/>
      </w:pPr>
      <w:bookmarkStart w:id="6542" w:name="_Toc463615329"/>
      <w:r w:rsidRPr="004C7584">
        <w:t>From Text option from Data Menu</w:t>
      </w:r>
      <w:bookmarkEnd w:id="6542"/>
    </w:p>
    <w:p w:rsidR="00CD0E42" w:rsidRPr="00D14411" w:rsidRDefault="008B4570" w:rsidP="00B44850">
      <w:pPr>
        <w:pStyle w:val="Figure"/>
        <w:rPr>
          <w:sz w:val="10"/>
        </w:rPr>
      </w:pPr>
      <w:r w:rsidRPr="00627F1B">
        <w:rPr>
          <w:noProof/>
        </w:rPr>
        <w:drawing>
          <wp:inline distT="0" distB="0" distL="0" distR="0" wp14:anchorId="0DE65E3D" wp14:editId="59B9F385">
            <wp:extent cx="3990975" cy="1086904"/>
            <wp:effectExtent l="0" t="0" r="0" b="0"/>
            <wp:docPr id="13" name="Picture 86" descr="Menu ribbon in Excel with Data tab displayed and &quot;From Text&quot; highlighted." title="Spreasheet Options for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enu ribbon in Excel with Data tab displayed and &quot;From Text&quot; highligh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16383" cy="1093824"/>
                    </a:xfrm>
                    <a:prstGeom prst="rect">
                      <a:avLst/>
                    </a:prstGeom>
                    <a:noFill/>
                    <a:ln>
                      <a:noFill/>
                    </a:ln>
                  </pic:spPr>
                </pic:pic>
              </a:graphicData>
            </a:graphic>
          </wp:inline>
        </w:drawing>
      </w:r>
    </w:p>
    <w:p w:rsidR="001F5129" w:rsidRDefault="00E16F92" w:rsidP="00B44850">
      <w:pPr>
        <w:pStyle w:val="NumberedParagraph"/>
        <w:rPr>
          <w:rFonts w:cs="Arial"/>
        </w:rPr>
      </w:pPr>
      <w:r w:rsidRPr="00236AC7">
        <w:rPr>
          <w:rFonts w:cs="Arial"/>
        </w:rPr>
        <w:t xml:space="preserve">Navigate to the folder where the file was created. </w:t>
      </w:r>
    </w:p>
    <w:p w:rsidR="001F5129" w:rsidRDefault="00E16F92" w:rsidP="00B44850">
      <w:pPr>
        <w:pStyle w:val="NumberedParagraph"/>
        <w:numPr>
          <w:ilvl w:val="1"/>
          <w:numId w:val="1"/>
        </w:numPr>
        <w:ind w:left="720"/>
      </w:pPr>
      <w:r w:rsidRPr="00236AC7">
        <w:t>Select the text file that was created</w:t>
      </w:r>
      <w:r w:rsidR="001F5129">
        <w:t>.</w:t>
      </w:r>
    </w:p>
    <w:p w:rsidR="00D14411" w:rsidRPr="001F5129" w:rsidRDefault="001F5129" w:rsidP="00B44850">
      <w:pPr>
        <w:pStyle w:val="NumberedParagraph"/>
        <w:numPr>
          <w:ilvl w:val="1"/>
          <w:numId w:val="1"/>
        </w:numPr>
        <w:ind w:left="720"/>
      </w:pPr>
      <w:r>
        <w:t>C</w:t>
      </w:r>
      <w:r w:rsidR="00E16F92" w:rsidRPr="00236AC7">
        <w:t xml:space="preserve">lick </w:t>
      </w:r>
      <w:r>
        <w:t xml:space="preserve">the </w:t>
      </w:r>
      <w:r w:rsidR="00E16F92" w:rsidRPr="00236AC7">
        <w:rPr>
          <w:b/>
        </w:rPr>
        <w:t>Import</w:t>
      </w:r>
      <w:r>
        <w:rPr>
          <w:b/>
        </w:rPr>
        <w:t xml:space="preserve"> </w:t>
      </w:r>
      <w:r>
        <w:t>button, at the lower right-hand portion of the screen</w:t>
      </w:r>
      <w:r w:rsidR="00E16F92" w:rsidRPr="00236AC7">
        <w:t>.</w:t>
      </w:r>
    </w:p>
    <w:p w:rsidR="00CD0E42" w:rsidRPr="004C7584" w:rsidRDefault="00CD0E42" w:rsidP="004C7584">
      <w:pPr>
        <w:pStyle w:val="FigureCaption"/>
      </w:pPr>
      <w:bookmarkStart w:id="6543" w:name="_Toc463615330"/>
      <w:r w:rsidRPr="004C7584">
        <w:t>Import Text File screen</w:t>
      </w:r>
      <w:bookmarkEnd w:id="6543"/>
    </w:p>
    <w:p w:rsidR="00CD0E42" w:rsidRPr="00D14411" w:rsidRDefault="008B4570" w:rsidP="00B44850">
      <w:pPr>
        <w:pStyle w:val="Figure"/>
        <w:rPr>
          <w:sz w:val="10"/>
        </w:rPr>
      </w:pPr>
      <w:r w:rsidRPr="00627F1B">
        <w:rPr>
          <w:noProof/>
        </w:rPr>
        <w:drawing>
          <wp:inline distT="0" distB="0" distL="0" distR="0" wp14:anchorId="4DC01958" wp14:editId="5D99319D">
            <wp:extent cx="5305425" cy="2933700"/>
            <wp:effectExtent l="0" t="0" r="9525" b="0"/>
            <wp:docPr id="14" name="Picture 87" descr="Import Text File screen with PRO Extract YTD HCPCS Report (text document) selected." title="Import Text File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port Text File screen with PRO Extract YTD HCPCS Report (text document) selec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05425" cy="2933700"/>
                    </a:xfrm>
                    <a:prstGeom prst="rect">
                      <a:avLst/>
                    </a:prstGeom>
                    <a:noFill/>
                    <a:ln>
                      <a:noFill/>
                    </a:ln>
                  </pic:spPr>
                </pic:pic>
              </a:graphicData>
            </a:graphic>
          </wp:inline>
        </w:drawing>
      </w:r>
    </w:p>
    <w:p w:rsidR="00710379" w:rsidRDefault="00710379" w:rsidP="00B44850">
      <w:pPr>
        <w:pStyle w:val="NumberedParagraph"/>
        <w:rPr>
          <w:rFonts w:cs="Arial"/>
        </w:rPr>
      </w:pPr>
      <w:r>
        <w:rPr>
          <w:rFonts w:cs="Arial"/>
        </w:rPr>
        <w:lastRenderedPageBreak/>
        <w:t>When the “</w:t>
      </w:r>
      <w:r w:rsidRPr="00236AC7">
        <w:rPr>
          <w:rFonts w:cs="Arial"/>
        </w:rPr>
        <w:t>Text Import Wizard – Step 1 of 3</w:t>
      </w:r>
      <w:r>
        <w:rPr>
          <w:rFonts w:cs="Arial"/>
        </w:rPr>
        <w:t>”</w:t>
      </w:r>
      <w:r w:rsidRPr="00236AC7">
        <w:rPr>
          <w:rFonts w:cs="Arial"/>
        </w:rPr>
        <w:t xml:space="preserve"> screen</w:t>
      </w:r>
      <w:r>
        <w:rPr>
          <w:rFonts w:cs="Arial"/>
        </w:rPr>
        <w:t xml:space="preserve"> appears:</w:t>
      </w:r>
    </w:p>
    <w:p w:rsidR="00710379" w:rsidRDefault="00710379" w:rsidP="00B44850">
      <w:pPr>
        <w:pStyle w:val="NumberedParagraph"/>
        <w:numPr>
          <w:ilvl w:val="1"/>
          <w:numId w:val="1"/>
        </w:numPr>
        <w:ind w:left="720"/>
      </w:pPr>
      <w:r w:rsidRPr="00236AC7">
        <w:t xml:space="preserve"> </w:t>
      </w:r>
      <w:r w:rsidR="00E16F92" w:rsidRPr="00236AC7">
        <w:t xml:space="preserve">Chose </w:t>
      </w:r>
      <w:r w:rsidR="00E16F92" w:rsidRPr="00236AC7">
        <w:rPr>
          <w:b/>
        </w:rPr>
        <w:t>Delimited</w:t>
      </w:r>
      <w:r w:rsidR="00E16F92" w:rsidRPr="00236AC7">
        <w:t xml:space="preserve"> as the data type </w:t>
      </w:r>
      <w:r>
        <w:t>(radio button)</w:t>
      </w:r>
      <w:r w:rsidR="00E16F92" w:rsidRPr="00236AC7">
        <w:t xml:space="preserve">. </w:t>
      </w:r>
    </w:p>
    <w:p w:rsidR="00E16F92" w:rsidRPr="00236AC7" w:rsidRDefault="00710379" w:rsidP="00B44850">
      <w:pPr>
        <w:pStyle w:val="NumberedParagraph"/>
        <w:numPr>
          <w:ilvl w:val="1"/>
          <w:numId w:val="1"/>
        </w:numPr>
        <w:ind w:left="720"/>
      </w:pPr>
      <w:r>
        <w:t xml:space="preserve"> Then, c</w:t>
      </w:r>
      <w:r w:rsidR="00E16F92" w:rsidRPr="00236AC7">
        <w:t xml:space="preserve">lick </w:t>
      </w:r>
      <w:r>
        <w:t xml:space="preserve">the </w:t>
      </w:r>
      <w:r w:rsidR="00E16F92" w:rsidRPr="00236AC7">
        <w:rPr>
          <w:b/>
        </w:rPr>
        <w:t>Next</w:t>
      </w:r>
      <w:r>
        <w:rPr>
          <w:b/>
        </w:rPr>
        <w:t xml:space="preserve"> </w:t>
      </w:r>
      <w:r>
        <w:t>button, at the lower right-hand portion of the screen</w:t>
      </w:r>
      <w:r w:rsidR="00E16F92" w:rsidRPr="00236AC7">
        <w:t>.</w:t>
      </w:r>
    </w:p>
    <w:p w:rsidR="00CD0E42" w:rsidRPr="004C7584" w:rsidRDefault="00CD0E42" w:rsidP="004C7584">
      <w:pPr>
        <w:pStyle w:val="FigureCaption"/>
      </w:pPr>
      <w:bookmarkStart w:id="6544" w:name="_Toc463615331"/>
      <w:r w:rsidRPr="004C7584">
        <w:t>Text Import Wizard – Step 1 of 3</w:t>
      </w:r>
      <w:bookmarkEnd w:id="6544"/>
    </w:p>
    <w:p w:rsidR="00D14411" w:rsidRPr="00D14411" w:rsidRDefault="00EF28F9" w:rsidP="00B44850">
      <w:pPr>
        <w:pStyle w:val="Figure"/>
        <w:rPr>
          <w:sz w:val="10"/>
        </w:rPr>
      </w:pPr>
      <w:r w:rsidRPr="00627F1B">
        <w:rPr>
          <w:noProof/>
        </w:rPr>
        <w:drawing>
          <wp:inline distT="0" distB="0" distL="0" distR="0" wp14:anchorId="59113C69" wp14:editId="054762F6">
            <wp:extent cx="4657725" cy="3352800"/>
            <wp:effectExtent l="0" t="0" r="9525" b="0"/>
            <wp:docPr id="15" name="Picture 88" descr="Step 1 of 3 on the Text Import Wizard shown.  The Delimited radio button is selected." title="Text Import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tep 1 of 3 on the Text Import Wizard shown.  The Delimited radio button is selec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57725" cy="3352800"/>
                    </a:xfrm>
                    <a:prstGeom prst="rect">
                      <a:avLst/>
                    </a:prstGeom>
                    <a:noFill/>
                    <a:ln>
                      <a:noFill/>
                    </a:ln>
                  </pic:spPr>
                </pic:pic>
              </a:graphicData>
            </a:graphic>
          </wp:inline>
        </w:drawing>
      </w:r>
    </w:p>
    <w:p w:rsidR="00F648D4" w:rsidRDefault="00F648D4" w:rsidP="00B44850">
      <w:pPr>
        <w:pStyle w:val="NumberedParagraph"/>
        <w:rPr>
          <w:rFonts w:cs="Arial"/>
        </w:rPr>
      </w:pPr>
      <w:r w:rsidRPr="00236AC7">
        <w:rPr>
          <w:rFonts w:cs="Arial"/>
        </w:rPr>
        <w:t>Text Import Wizard – Step 2 of 3 screen</w:t>
      </w:r>
      <w:r>
        <w:rPr>
          <w:rFonts w:cs="Arial"/>
        </w:rPr>
        <w:t>:</w:t>
      </w:r>
    </w:p>
    <w:p w:rsidR="00395F2D" w:rsidRDefault="00F648D4" w:rsidP="00B44850">
      <w:pPr>
        <w:pStyle w:val="NumberedParagraph"/>
        <w:numPr>
          <w:ilvl w:val="1"/>
          <w:numId w:val="1"/>
        </w:numPr>
        <w:ind w:left="720"/>
      </w:pPr>
      <w:r w:rsidRPr="00236AC7">
        <w:t xml:space="preserve"> </w:t>
      </w:r>
      <w:r w:rsidR="00E16F92" w:rsidRPr="00236AC7">
        <w:t xml:space="preserve">Under </w:t>
      </w:r>
      <w:r w:rsidRPr="00236AC7">
        <w:t>Delimiters</w:t>
      </w:r>
      <w:r>
        <w:t xml:space="preserve"> section</w:t>
      </w:r>
      <w:r w:rsidR="00E16F92" w:rsidRPr="00236AC7">
        <w:t xml:space="preserve">, uncheck </w:t>
      </w:r>
      <w:r w:rsidR="00E16F92" w:rsidRPr="00236AC7">
        <w:rPr>
          <w:b/>
        </w:rPr>
        <w:t>Tab</w:t>
      </w:r>
      <w:r w:rsidR="00E16F92" w:rsidRPr="00236AC7">
        <w:t xml:space="preserve">, then check </w:t>
      </w:r>
      <w:proofErr w:type="gramStart"/>
      <w:r w:rsidR="00E16F92" w:rsidRPr="00236AC7">
        <w:rPr>
          <w:b/>
        </w:rPr>
        <w:t>Other</w:t>
      </w:r>
      <w:proofErr w:type="gramEnd"/>
      <w:r w:rsidR="00E16F92" w:rsidRPr="00236AC7">
        <w:t xml:space="preserve"> and type a caret (^) as </w:t>
      </w:r>
      <w:r w:rsidR="00395F2D">
        <w:t xml:space="preserve">for the </w:t>
      </w:r>
      <w:r w:rsidR="00E16F92" w:rsidRPr="00236AC7">
        <w:t xml:space="preserve">delimiter </w:t>
      </w:r>
      <w:r w:rsidR="00395F2D">
        <w:t>value.</w:t>
      </w:r>
    </w:p>
    <w:p w:rsidR="00E16F92" w:rsidRPr="00236AC7" w:rsidRDefault="00395F2D" w:rsidP="00B44850">
      <w:pPr>
        <w:pStyle w:val="NumberedParagraph"/>
        <w:numPr>
          <w:ilvl w:val="1"/>
          <w:numId w:val="1"/>
        </w:numPr>
        <w:ind w:left="720"/>
      </w:pPr>
      <w:r>
        <w:t>Then, c</w:t>
      </w:r>
      <w:r w:rsidR="00E16F92" w:rsidRPr="00236AC7">
        <w:t xml:space="preserve">lick </w:t>
      </w:r>
      <w:r>
        <w:t xml:space="preserve">the </w:t>
      </w:r>
      <w:r w:rsidR="00E16F92" w:rsidRPr="00236AC7">
        <w:rPr>
          <w:b/>
        </w:rPr>
        <w:t>Next</w:t>
      </w:r>
      <w:r>
        <w:rPr>
          <w:b/>
        </w:rPr>
        <w:t xml:space="preserve"> </w:t>
      </w:r>
      <w:r>
        <w:t>button, in the lower right-hand portion of the screen</w:t>
      </w:r>
      <w:r w:rsidR="00E16F92" w:rsidRPr="00236AC7">
        <w:t>.</w:t>
      </w:r>
    </w:p>
    <w:p w:rsidR="00CD0E42" w:rsidRPr="004C7584" w:rsidRDefault="00CD0E42" w:rsidP="004C7584">
      <w:pPr>
        <w:pStyle w:val="FigureCaption"/>
      </w:pPr>
      <w:bookmarkStart w:id="6545" w:name="_Toc463615332"/>
      <w:r w:rsidRPr="004C7584">
        <w:t>Text Import Wizard – Step 2 of 3</w:t>
      </w:r>
      <w:bookmarkEnd w:id="6545"/>
    </w:p>
    <w:p w:rsidR="00CD0E42" w:rsidRPr="00EF28F9" w:rsidRDefault="008B4570" w:rsidP="00B44850">
      <w:pPr>
        <w:pStyle w:val="Figure"/>
        <w:rPr>
          <w:sz w:val="10"/>
        </w:rPr>
      </w:pPr>
      <w:r w:rsidRPr="00627F1B">
        <w:rPr>
          <w:noProof/>
        </w:rPr>
        <w:drawing>
          <wp:inline distT="0" distB="0" distL="0" distR="0" wp14:anchorId="1EAC308A" wp14:editId="4ECEE850">
            <wp:extent cx="4048125" cy="2843844"/>
            <wp:effectExtent l="0" t="0" r="0" b="0"/>
            <wp:docPr id="16" name="Picture 89" descr="Step 2 of 3 on the Text Import Wizard shown.  The Othe box is checked with ^ (caret) selected. Tab has been deselected or unchecked." title="Text Import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tep 2 of 3 on the Text Import Wizard shown.  The Othe box is checked with ^ (caret) selected. Tab has been deselected or uncheck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53294" cy="2847475"/>
                    </a:xfrm>
                    <a:prstGeom prst="rect">
                      <a:avLst/>
                    </a:prstGeom>
                    <a:noFill/>
                    <a:ln>
                      <a:noFill/>
                    </a:ln>
                  </pic:spPr>
                </pic:pic>
              </a:graphicData>
            </a:graphic>
          </wp:inline>
        </w:drawing>
      </w:r>
    </w:p>
    <w:p w:rsidR="00EF28F9" w:rsidRPr="00236AC7" w:rsidRDefault="00E16F92" w:rsidP="00B44850">
      <w:pPr>
        <w:pStyle w:val="NumberedParagraph"/>
        <w:rPr>
          <w:rFonts w:cs="Arial"/>
        </w:rPr>
      </w:pPr>
      <w:r w:rsidRPr="00236AC7">
        <w:rPr>
          <w:rFonts w:cs="Arial"/>
        </w:rPr>
        <w:lastRenderedPageBreak/>
        <w:t xml:space="preserve">Text will be chosen as the format for each column on the Text Import Wizard – Step 3 of 3 screens. In the Data Preview section of the screen, click to highlight the column and select </w:t>
      </w:r>
      <w:r w:rsidRPr="00236AC7">
        <w:rPr>
          <w:rFonts w:cs="Arial"/>
          <w:b/>
        </w:rPr>
        <w:t>Text</w:t>
      </w:r>
      <w:r w:rsidRPr="00236AC7">
        <w:rPr>
          <w:rFonts w:cs="Arial"/>
        </w:rPr>
        <w:t xml:space="preserve"> as the data format. </w:t>
      </w:r>
      <w:r w:rsidR="00EF28F9" w:rsidRPr="00236AC7">
        <w:rPr>
          <w:rFonts w:cs="Arial"/>
        </w:rPr>
        <w:t xml:space="preserve">Click </w:t>
      </w:r>
      <w:r w:rsidR="00EF28F9" w:rsidRPr="00236AC7">
        <w:rPr>
          <w:rFonts w:cs="Arial"/>
          <w:b/>
        </w:rPr>
        <w:t xml:space="preserve">Finish </w:t>
      </w:r>
      <w:r w:rsidR="00EF28F9" w:rsidRPr="00236AC7">
        <w:rPr>
          <w:rFonts w:cs="Arial"/>
        </w:rPr>
        <w:t>after each column has been formatted.</w:t>
      </w:r>
    </w:p>
    <w:p w:rsidR="00EF28F9" w:rsidRPr="00EF28F9" w:rsidRDefault="00E16F92" w:rsidP="000B4407">
      <w:pPr>
        <w:pStyle w:val="Note"/>
      </w:pPr>
      <w:r w:rsidRPr="00EF28F9">
        <w:t>All columns can be selected at once if the first column is selected and then hold the shift key and move the scroll bar to the far right and select the last column.</w:t>
      </w:r>
    </w:p>
    <w:p w:rsidR="00CD0E42" w:rsidRPr="004C7584" w:rsidRDefault="00CD0E42" w:rsidP="004C7584">
      <w:pPr>
        <w:pStyle w:val="FigureCaption"/>
      </w:pPr>
      <w:bookmarkStart w:id="6546" w:name="_Toc463615333"/>
      <w:r w:rsidRPr="004C7584">
        <w:t>Text Import Wizard – Step 3 of 3</w:t>
      </w:r>
      <w:bookmarkEnd w:id="6546"/>
    </w:p>
    <w:p w:rsidR="00EF28F9" w:rsidRPr="00EF28F9" w:rsidRDefault="008B4570" w:rsidP="00B44850">
      <w:pPr>
        <w:pStyle w:val="Figure"/>
      </w:pPr>
      <w:r w:rsidRPr="00627F1B">
        <w:rPr>
          <w:noProof/>
        </w:rPr>
        <w:drawing>
          <wp:inline distT="0" distB="0" distL="0" distR="0" wp14:anchorId="72B31828" wp14:editId="5BB2A13A">
            <wp:extent cx="3943350" cy="2793745"/>
            <wp:effectExtent l="0" t="0" r="0" b="6985"/>
            <wp:docPr id="17" name="Picture 90" descr="Step 3 of 3 on the Text Import Wizard shown.  Individual columns highlighted and the text radio button is selected under column data format. A note (When each column has been formatted, the column heading changes from General to Text) was added to the image." title="Text Import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tep 3 of 3 on the Text Import Wizard shown.  Individual columns highlighted and the text radio button is selected under column data format. A note (When each column has been formatted, the column heading changes from General to Text) was added to the imag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46300" cy="2795835"/>
                    </a:xfrm>
                    <a:prstGeom prst="rect">
                      <a:avLst/>
                    </a:prstGeom>
                    <a:noFill/>
                    <a:ln>
                      <a:noFill/>
                    </a:ln>
                  </pic:spPr>
                </pic:pic>
              </a:graphicData>
            </a:graphic>
          </wp:inline>
        </w:drawing>
      </w:r>
    </w:p>
    <w:p w:rsidR="00E16F92" w:rsidRPr="00236AC7" w:rsidRDefault="00E16F92" w:rsidP="00B44850">
      <w:pPr>
        <w:pStyle w:val="NumberedParagraph"/>
      </w:pPr>
      <w:r w:rsidRPr="00236AC7">
        <w:t xml:space="preserve">Click </w:t>
      </w:r>
      <w:r w:rsidRPr="00236AC7">
        <w:rPr>
          <w:b/>
        </w:rPr>
        <w:t>OK</w:t>
      </w:r>
      <w:r w:rsidRPr="00236AC7">
        <w:t xml:space="preserve"> when the Import Data screen appears. </w:t>
      </w:r>
    </w:p>
    <w:p w:rsidR="00CD0E42" w:rsidRPr="004C7584" w:rsidRDefault="00CD0E42">
      <w:pPr>
        <w:pStyle w:val="FigureCaption"/>
      </w:pPr>
      <w:bookmarkStart w:id="6547" w:name="_Toc463615334"/>
      <w:r w:rsidRPr="004C7584">
        <w:t>Import Data screen</w:t>
      </w:r>
      <w:bookmarkEnd w:id="6547"/>
    </w:p>
    <w:p w:rsidR="00E16F92" w:rsidRDefault="00E16F92" w:rsidP="00B44850">
      <w:pPr>
        <w:pStyle w:val="Figure"/>
        <w:rPr>
          <w:noProof/>
        </w:rPr>
      </w:pPr>
      <w:r w:rsidRPr="00627F1B">
        <w:rPr>
          <w:noProof/>
        </w:rPr>
        <w:drawing>
          <wp:inline distT="0" distB="0" distL="0" distR="0" wp14:anchorId="6EE02115" wp14:editId="27621BDD">
            <wp:extent cx="2266950" cy="1318403"/>
            <wp:effectExtent l="0" t="0" r="0" b="0"/>
            <wp:docPr id="18" name="Picture 91" descr="Sample Import Data screen is shown with the Existing Worksheet radio button selected and =$A$1 is typed into the text box." title="Import Data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ample Import Data screen is shown with the Existing Worksheet radio button selected and =$A$1 is typed into the text box."/>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266950" cy="1318403"/>
                    </a:xfrm>
                    <a:prstGeom prst="rect">
                      <a:avLst/>
                    </a:prstGeom>
                    <a:noFill/>
                    <a:ln>
                      <a:noFill/>
                    </a:ln>
                  </pic:spPr>
                </pic:pic>
              </a:graphicData>
            </a:graphic>
          </wp:inline>
        </w:drawing>
      </w:r>
    </w:p>
    <w:p w:rsidR="00E16F92" w:rsidRPr="00236AC7" w:rsidRDefault="00E16F92" w:rsidP="00B44850">
      <w:pPr>
        <w:pStyle w:val="NumberedParagraph"/>
        <w:rPr>
          <w:rFonts w:cs="Arial"/>
        </w:rPr>
      </w:pPr>
      <w:r w:rsidRPr="00236AC7">
        <w:rPr>
          <w:rFonts w:cs="Arial"/>
        </w:rPr>
        <w:t xml:space="preserve">The report will be created and displayed in </w:t>
      </w:r>
      <w:r w:rsidR="00311345">
        <w:rPr>
          <w:rFonts w:cs="Arial"/>
        </w:rPr>
        <w:t xml:space="preserve">an </w:t>
      </w:r>
      <w:r w:rsidRPr="00236AC7">
        <w:rPr>
          <w:rFonts w:cs="Arial"/>
        </w:rPr>
        <w:t>Excel</w:t>
      </w:r>
      <w:r w:rsidR="00311345">
        <w:rPr>
          <w:rFonts w:cs="Arial"/>
        </w:rPr>
        <w:t xml:space="preserve"> spreadsheet</w:t>
      </w:r>
      <w:r w:rsidRPr="00236AC7">
        <w:rPr>
          <w:rFonts w:cs="Arial"/>
        </w:rPr>
        <w:t xml:space="preserve">. </w:t>
      </w:r>
    </w:p>
    <w:p w:rsidR="002C610D" w:rsidRPr="004C622D" w:rsidRDefault="0024558B">
      <w:pPr>
        <w:pStyle w:val="FigureCaption"/>
      </w:pPr>
      <w:bookmarkStart w:id="6548" w:name="_Toc463615335"/>
      <w:r w:rsidRPr="004C622D">
        <w:t>Excel Report</w:t>
      </w:r>
      <w:bookmarkEnd w:id="6548"/>
    </w:p>
    <w:p w:rsidR="00E16F92" w:rsidRDefault="00E16F92" w:rsidP="00B44850">
      <w:pPr>
        <w:pStyle w:val="Figure"/>
      </w:pPr>
      <w:r w:rsidRPr="00627F1B">
        <w:rPr>
          <w:noProof/>
        </w:rPr>
        <w:drawing>
          <wp:inline distT="0" distB="0" distL="0" distR="0" wp14:anchorId="79D3C33A" wp14:editId="4BF56F05">
            <wp:extent cx="5742305" cy="1143000"/>
            <wp:effectExtent l="19050" t="19050" r="10795" b="19050"/>
            <wp:docPr id="24" name="Picture 92" descr="Exported report shown in Excel.  The columns shown in the sample report are Report Type, PSAS HCPCS, QTY COM, TOTAL COM, AVE COM, QTY VA, TOTAL VA, AVE VA, QTY LABE." title="Exported re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xported report shown in Excel.  The columns shown in the sample report are Report Type, PSAS HCPCS, QTY COM, TOTAL COM, AVE COM, QTY VA, TOTAL VA, AVE VA, QTY LAB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42305" cy="1143000"/>
                    </a:xfrm>
                    <a:prstGeom prst="rect">
                      <a:avLst/>
                    </a:prstGeom>
                    <a:noFill/>
                    <a:ln>
                      <a:solidFill>
                        <a:schemeClr val="tx1"/>
                      </a:solidFill>
                    </a:ln>
                  </pic:spPr>
                </pic:pic>
              </a:graphicData>
            </a:graphic>
          </wp:inline>
        </w:drawing>
      </w:r>
    </w:p>
    <w:p w:rsidR="002C610D" w:rsidRDefault="002C610D" w:rsidP="00B717E9">
      <w:pPr>
        <w:pStyle w:val="DSSECSBodyText"/>
      </w:pPr>
    </w:p>
    <w:sectPr w:rsidR="002C610D" w:rsidSect="00B44850">
      <w:pgSz w:w="12240" w:h="15840" w:code="1"/>
      <w:pgMar w:top="1440" w:right="1440" w:bottom="1440" w:left="1440" w:header="720" w:footer="504" w:gutter="0"/>
      <w:pgNumType w:start="1" w:chapStyle="6"/>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369A" w:rsidRDefault="00D6369A">
      <w:r>
        <w:separator/>
      </w:r>
    </w:p>
    <w:p w:rsidR="00D6369A" w:rsidRDefault="00D6369A"/>
    <w:p w:rsidR="00D6369A" w:rsidRDefault="00D6369A"/>
  </w:endnote>
  <w:endnote w:type="continuationSeparator" w:id="0">
    <w:p w:rsidR="00D6369A" w:rsidRDefault="00D6369A">
      <w:r>
        <w:continuationSeparator/>
      </w:r>
    </w:p>
    <w:p w:rsidR="00D6369A" w:rsidRDefault="00D6369A"/>
    <w:p w:rsidR="00D6369A" w:rsidRDefault="00D636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Unicode MS">
    <w:panose1 w:val="020B0604020202020204"/>
    <w:charset w:val="00"/>
    <w:family w:val="roman"/>
    <w:notTrueType/>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6C2" w:rsidRDefault="008D76C2" w:rsidP="00CF1E17">
    <w:pPr>
      <w:pStyle w:val="Footer"/>
    </w:pPr>
    <w:r>
      <w:fldChar w:fldCharType="begin"/>
    </w:r>
    <w:r>
      <w:instrText xml:space="preserve">PAGE  </w:instrText>
    </w:r>
    <w:r>
      <w:fldChar w:fldCharType="separate"/>
    </w:r>
    <w:r>
      <w:rPr>
        <w:noProof/>
      </w:rPr>
      <w:t>iii</w:t>
    </w:r>
    <w:r>
      <w:fldChar w:fldCharType="end"/>
    </w:r>
  </w:p>
  <w:p w:rsidR="008D76C2" w:rsidRDefault="008D76C2" w:rsidP="00CF1E1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6C2" w:rsidRDefault="008D76C2" w:rsidP="00865FC9">
    <w:pPr>
      <w:pStyle w:val="Footer"/>
      <w:pBdr>
        <w:top w:val="none" w:sz="0" w:space="0" w:color="auto"/>
      </w:pBd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6C2" w:rsidRPr="00C00812" w:rsidRDefault="008D76C2" w:rsidP="00CF1E17">
    <w:pPr>
      <w:pStyle w:val="Footer"/>
    </w:pPr>
    <w:r w:rsidRPr="00C00812">
      <w:t>&lt;CLASSIFICATION&gt;</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6C2" w:rsidRDefault="008D76C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6C2" w:rsidRDefault="008D76C2" w:rsidP="00DB7848">
    <w:pPr>
      <w:pStyle w:val="Footer"/>
      <w:rPr>
        <w:noProof/>
      </w:rPr>
    </w:pPr>
    <w:r>
      <w:t>October 2016</w:t>
    </w:r>
    <w:r w:rsidRPr="00D60CCB">
      <w:tab/>
    </w:r>
    <w:r>
      <w:t>DSS v3.0 User Guide</w:t>
    </w:r>
    <w:r w:rsidRPr="00D60CCB">
      <w:tab/>
    </w:r>
    <w:r>
      <w:fldChar w:fldCharType="begin"/>
    </w:r>
    <w:r>
      <w:instrText xml:space="preserve"> PAGE   \* MERGEFORMAT </w:instrText>
    </w:r>
    <w:r>
      <w:fldChar w:fldCharType="separate"/>
    </w:r>
    <w:r w:rsidR="003662CF">
      <w:rPr>
        <w:noProof/>
      </w:rPr>
      <w:t>ii</w:t>
    </w:r>
    <w:r>
      <w:rPr>
        <w:noProof/>
      </w:rPr>
      <w:fldChar w:fldCharType="end"/>
    </w:r>
  </w:p>
  <w:p w:rsidR="008D76C2" w:rsidRPr="002526AB" w:rsidRDefault="008D76C2" w:rsidP="009171FB">
    <w:pPr>
      <w:pStyle w:val="Footer"/>
      <w:jc w:val="center"/>
    </w:pPr>
    <w:r>
      <w:rPr>
        <w:noProof/>
      </w:rPr>
      <w:t>Patch ECX*3.0*161</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6C2" w:rsidRDefault="008D76C2">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6C2" w:rsidRDefault="008D76C2" w:rsidP="00DB7848">
    <w:pPr>
      <w:pStyle w:val="Footer"/>
      <w:rPr>
        <w:noProof/>
      </w:rPr>
    </w:pPr>
    <w:r>
      <w:t>October 2016</w:t>
    </w:r>
    <w:r w:rsidRPr="00D60CCB">
      <w:tab/>
    </w:r>
    <w:r>
      <w:t>DSS v3.0 User Guide</w:t>
    </w:r>
    <w:r w:rsidRPr="00D60CCB">
      <w:tab/>
    </w:r>
    <w:r>
      <w:fldChar w:fldCharType="begin"/>
    </w:r>
    <w:r>
      <w:instrText xml:space="preserve"> PAGE   \* MERGEFORMAT </w:instrText>
    </w:r>
    <w:r>
      <w:fldChar w:fldCharType="separate"/>
    </w:r>
    <w:r w:rsidR="003662CF">
      <w:rPr>
        <w:noProof/>
      </w:rPr>
      <w:t>72</w:t>
    </w:r>
    <w:r>
      <w:rPr>
        <w:noProof/>
      </w:rPr>
      <w:fldChar w:fldCharType="end"/>
    </w:r>
  </w:p>
  <w:p w:rsidR="008D76C2" w:rsidRPr="002526AB" w:rsidRDefault="008D76C2" w:rsidP="009171FB">
    <w:pPr>
      <w:pStyle w:val="Footer"/>
      <w:jc w:val="center"/>
    </w:pPr>
    <w:r>
      <w:rPr>
        <w:noProof/>
      </w:rPr>
      <w:t>Patch ECX*3.0*161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369A" w:rsidRDefault="00D6369A">
      <w:r>
        <w:separator/>
      </w:r>
    </w:p>
    <w:p w:rsidR="00D6369A" w:rsidRDefault="00D6369A"/>
    <w:p w:rsidR="00D6369A" w:rsidRDefault="00D6369A"/>
  </w:footnote>
  <w:footnote w:type="continuationSeparator" w:id="0">
    <w:p w:rsidR="00D6369A" w:rsidRDefault="00D6369A">
      <w:r>
        <w:continuationSeparator/>
      </w:r>
    </w:p>
    <w:p w:rsidR="00D6369A" w:rsidRDefault="00D6369A"/>
    <w:p w:rsidR="00D6369A" w:rsidRDefault="00D6369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6C2" w:rsidRDefault="008D76C2" w:rsidP="00517549">
    <w:pPr>
      <w:pStyle w:val="Header"/>
      <w:pBdr>
        <w:bottom w:val="none" w:sz="0" w:space="0" w:color="auto"/>
      </w:pBdr>
      <w:tabs>
        <w:tab w:val="clear" w:pos="9360"/>
        <w:tab w:val="left" w:pos="5472"/>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6C2" w:rsidRDefault="008D76C2" w:rsidP="00784F71">
    <w:pPr>
      <w:pStyle w:val="Header"/>
      <w:pBdr>
        <w:bottom w:val="none" w:sz="0" w:space="0" w:color="auto"/>
      </w:pBdr>
      <w:ind w:left="-72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6C2" w:rsidRDefault="008D76C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6C2" w:rsidRPr="0015571A" w:rsidRDefault="008D76C2" w:rsidP="0015571A">
    <w:pPr>
      <w:pStyle w:val="Header"/>
    </w:pPr>
    <w:r w:rsidRPr="0015571A">
      <w:tab/>
    </w:r>
    <w:r>
      <w:t>DSS FY17 User Guide</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6C2" w:rsidRDefault="008D76C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6C2" w:rsidRDefault="008D76C2">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6C2" w:rsidRDefault="008D76C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9DD47D5E"/>
    <w:lvl w:ilvl="0">
      <w:start w:val="1"/>
      <w:numFmt w:val="bullet"/>
      <w:lvlText w:val=""/>
      <w:lvlJc w:val="left"/>
      <w:pPr>
        <w:tabs>
          <w:tab w:val="num" w:pos="360"/>
        </w:tabs>
        <w:ind w:left="360" w:hanging="360"/>
      </w:pPr>
      <w:rPr>
        <w:rFonts w:ascii="Symbol" w:hAnsi="Symbol" w:hint="default"/>
      </w:rPr>
    </w:lvl>
  </w:abstractNum>
  <w:abstractNum w:abstractNumId="1">
    <w:nsid w:val="008F28D8"/>
    <w:multiLevelType w:val="multilevel"/>
    <w:tmpl w:val="81B47CB0"/>
    <w:lvl w:ilvl="0">
      <w:start w:val="4"/>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9"/>
      <w:numFmt w:val="decimal"/>
      <w:lvlText w:val="%1.%2.%3."/>
      <w:lvlJc w:val="left"/>
      <w:pPr>
        <w:tabs>
          <w:tab w:val="num" w:pos="4860"/>
        </w:tabs>
        <w:ind w:left="4860" w:hanging="720"/>
      </w:pPr>
      <w:rPr>
        <w:rFonts w:hint="default"/>
      </w:rPr>
    </w:lvl>
    <w:lvl w:ilvl="3">
      <w:start w:val="5"/>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nsid w:val="096C3577"/>
    <w:multiLevelType w:val="hybridMultilevel"/>
    <w:tmpl w:val="C5828E9A"/>
    <w:lvl w:ilvl="0" w:tplc="2048BEFC">
      <w:start w:val="1"/>
      <w:numFmt w:val="low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
    <w:nsid w:val="0D076C08"/>
    <w:multiLevelType w:val="hybridMultilevel"/>
    <w:tmpl w:val="7444D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C53E3F"/>
    <w:multiLevelType w:val="hybridMultilevel"/>
    <w:tmpl w:val="8C16892E"/>
    <w:lvl w:ilvl="0" w:tplc="39DAE0F2">
      <w:start w:val="1"/>
      <w:numFmt w:val="bullet"/>
      <w:pStyle w:val="TableBulletIndent"/>
      <w:lvlText w:val="–"/>
      <w:lvlJc w:val="left"/>
      <w:pPr>
        <w:ind w:left="720" w:hanging="360"/>
      </w:pPr>
      <w:rPr>
        <w:rFonts w:ascii="Times New Roman" w:hAnsi="Times New Roman" w:cs="Times New Roman"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88381C"/>
    <w:multiLevelType w:val="hybridMultilevel"/>
    <w:tmpl w:val="89CE14E0"/>
    <w:lvl w:ilvl="0" w:tplc="400800FE">
      <w:start w:val="1"/>
      <w:numFmt w:val="bullet"/>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6">
    <w:nsid w:val="25875B7A"/>
    <w:multiLevelType w:val="hybridMultilevel"/>
    <w:tmpl w:val="EC16984A"/>
    <w:lvl w:ilvl="0" w:tplc="0888CD7E">
      <w:start w:val="1"/>
      <w:numFmt w:val="decimal"/>
      <w:pStyle w:val="NumberedParagraph"/>
      <w:lvlText w:val="%1."/>
      <w:lvlJc w:val="left"/>
      <w:pPr>
        <w:ind w:left="720" w:hanging="360"/>
      </w:pPr>
      <w:rPr>
        <w:rFonts w:ascii="Arial" w:hAnsi="Arial" w:hint="default"/>
        <w:b w:val="0"/>
        <w:i w:val="0"/>
        <w:color w:val="auto"/>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65136D0"/>
    <w:multiLevelType w:val="hybridMultilevel"/>
    <w:tmpl w:val="3CB44DFE"/>
    <w:lvl w:ilvl="0" w:tplc="B7C6B46C">
      <w:start w:val="1"/>
      <w:numFmt w:val="decimal"/>
      <w:pStyle w:val="FigureCaption"/>
      <w:lvlText w:val="Figure %1: "/>
      <w:lvlJc w:val="left"/>
      <w:pPr>
        <w:ind w:left="720" w:hanging="36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78D0370"/>
    <w:multiLevelType w:val="hybridMultilevel"/>
    <w:tmpl w:val="01B24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7B604C"/>
    <w:multiLevelType w:val="multilevel"/>
    <w:tmpl w:val="352E7A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BBD2B3F"/>
    <w:multiLevelType w:val="multilevel"/>
    <w:tmpl w:val="4A3AEACC"/>
    <w:lvl w:ilvl="0">
      <w:start w:val="4"/>
      <w:numFmt w:val="decimal"/>
      <w:lvlText w:val="%1"/>
      <w:lvlJc w:val="left"/>
      <w:pPr>
        <w:ind w:left="855" w:hanging="855"/>
      </w:pPr>
      <w:rPr>
        <w:rFonts w:hint="default"/>
      </w:rPr>
    </w:lvl>
    <w:lvl w:ilvl="1">
      <w:start w:val="2"/>
      <w:numFmt w:val="decimal"/>
      <w:lvlText w:val="%1.%2"/>
      <w:lvlJc w:val="left"/>
      <w:pPr>
        <w:ind w:left="855" w:hanging="855"/>
      </w:pPr>
      <w:rPr>
        <w:rFonts w:hint="default"/>
      </w:rPr>
    </w:lvl>
    <w:lvl w:ilvl="2">
      <w:start w:val="1"/>
      <w:numFmt w:val="decimal"/>
      <w:lvlText w:val="%1.%2.%3"/>
      <w:lvlJc w:val="left"/>
      <w:pPr>
        <w:ind w:left="855" w:hanging="85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2E6C1E79"/>
    <w:multiLevelType w:val="multilevel"/>
    <w:tmpl w:val="67BE65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E815826"/>
    <w:multiLevelType w:val="hybridMultilevel"/>
    <w:tmpl w:val="04663B9E"/>
    <w:lvl w:ilvl="0" w:tplc="D4B4BC60">
      <w:start w:val="1"/>
      <w:numFmt w:val="non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3">
    <w:nsid w:val="30CF4423"/>
    <w:multiLevelType w:val="multilevel"/>
    <w:tmpl w:val="F802230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nsid w:val="330A3141"/>
    <w:multiLevelType w:val="multilevel"/>
    <w:tmpl w:val="76E6FA26"/>
    <w:lvl w:ilvl="0">
      <w:start w:val="4"/>
      <w:numFmt w:val="decimal"/>
      <w:lvlText w:val="%1"/>
      <w:lvlJc w:val="left"/>
      <w:pPr>
        <w:ind w:left="855" w:hanging="855"/>
      </w:pPr>
      <w:rPr>
        <w:rFonts w:hint="default"/>
      </w:rPr>
    </w:lvl>
    <w:lvl w:ilvl="1">
      <w:start w:val="1"/>
      <w:numFmt w:val="decimal"/>
      <w:lvlText w:val="%1.%2"/>
      <w:lvlJc w:val="left"/>
      <w:pPr>
        <w:ind w:left="855" w:hanging="855"/>
      </w:pPr>
      <w:rPr>
        <w:rFonts w:hint="default"/>
      </w:rPr>
    </w:lvl>
    <w:lvl w:ilvl="2">
      <w:start w:val="11"/>
      <w:numFmt w:val="decimal"/>
      <w:lvlText w:val="%1.%2.%3"/>
      <w:lvlJc w:val="left"/>
      <w:pPr>
        <w:ind w:left="855" w:hanging="85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339B0A1C"/>
    <w:multiLevelType w:val="multilevel"/>
    <w:tmpl w:val="D1C62D8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6066"/>
        </w:tabs>
        <w:ind w:left="6066" w:hanging="576"/>
      </w:pPr>
      <w:rPr>
        <w:rFonts w:hint="default"/>
      </w:rPr>
    </w:lvl>
    <w:lvl w:ilvl="2">
      <w:start w:val="1"/>
      <w:numFmt w:val="decimal"/>
      <w:pStyle w:val="Heading3"/>
      <w:lvlText w:val="%1.%2.%3."/>
      <w:lvlJc w:val="left"/>
      <w:pPr>
        <w:tabs>
          <w:tab w:val="num" w:pos="4860"/>
        </w:tabs>
        <w:ind w:left="486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nsid w:val="372C5482"/>
    <w:multiLevelType w:val="hybridMultilevel"/>
    <w:tmpl w:val="2B36096C"/>
    <w:lvl w:ilvl="0" w:tplc="B388D52C">
      <w:start w:val="1"/>
      <w:numFmt w:val="bullet"/>
      <w:pStyle w:val="BulletListMultiple"/>
      <w:lvlText w:val=""/>
      <w:lvlJc w:val="left"/>
      <w:pPr>
        <w:ind w:left="722" w:hanging="360"/>
      </w:pPr>
      <w:rPr>
        <w:rFonts w:ascii="Symbol" w:hAnsi="Symbol" w:hint="default"/>
        <w:b w:val="0"/>
        <w:i w:val="0"/>
        <w:sz w:val="24"/>
        <w:szCs w:val="20"/>
      </w:rPr>
    </w:lvl>
    <w:lvl w:ilvl="1" w:tplc="A2DC5F84">
      <w:start w:val="1"/>
      <w:numFmt w:val="bullet"/>
      <w:pStyle w:val="Bullet2"/>
      <w:lvlText w:val="o"/>
      <w:lvlJc w:val="left"/>
      <w:pPr>
        <w:tabs>
          <w:tab w:val="num" w:pos="1442"/>
        </w:tabs>
        <w:ind w:left="1442" w:hanging="360"/>
      </w:pPr>
      <w:rPr>
        <w:rFonts w:ascii="Courier New" w:hAnsi="Courier New" w:cs="Courier New" w:hint="default"/>
      </w:rPr>
    </w:lvl>
    <w:lvl w:ilvl="2" w:tplc="F69C6EC4">
      <w:start w:val="1"/>
      <w:numFmt w:val="bullet"/>
      <w:pStyle w:val="Bullet3"/>
      <w:lvlText w:val=""/>
      <w:lvlJc w:val="left"/>
      <w:pPr>
        <w:tabs>
          <w:tab w:val="num" w:pos="2162"/>
        </w:tabs>
        <w:ind w:left="2162" w:hanging="360"/>
      </w:pPr>
      <w:rPr>
        <w:rFonts w:ascii="Wingdings" w:hAnsi="Wingdings" w:hint="default"/>
      </w:rPr>
    </w:lvl>
    <w:lvl w:ilvl="3" w:tplc="04090001" w:tentative="1">
      <w:start w:val="1"/>
      <w:numFmt w:val="bullet"/>
      <w:lvlText w:val=""/>
      <w:lvlJc w:val="left"/>
      <w:pPr>
        <w:tabs>
          <w:tab w:val="num" w:pos="2882"/>
        </w:tabs>
        <w:ind w:left="2882" w:hanging="360"/>
      </w:pPr>
      <w:rPr>
        <w:rFonts w:ascii="Symbol" w:hAnsi="Symbol" w:hint="default"/>
      </w:rPr>
    </w:lvl>
    <w:lvl w:ilvl="4" w:tplc="04090003" w:tentative="1">
      <w:start w:val="1"/>
      <w:numFmt w:val="bullet"/>
      <w:lvlText w:val="o"/>
      <w:lvlJc w:val="left"/>
      <w:pPr>
        <w:tabs>
          <w:tab w:val="num" w:pos="3602"/>
        </w:tabs>
        <w:ind w:left="3602" w:hanging="360"/>
      </w:pPr>
      <w:rPr>
        <w:rFonts w:ascii="Courier New" w:hAnsi="Courier New" w:cs="Courier New" w:hint="default"/>
      </w:rPr>
    </w:lvl>
    <w:lvl w:ilvl="5" w:tplc="04090005" w:tentative="1">
      <w:start w:val="1"/>
      <w:numFmt w:val="bullet"/>
      <w:lvlText w:val=""/>
      <w:lvlJc w:val="left"/>
      <w:pPr>
        <w:tabs>
          <w:tab w:val="num" w:pos="4322"/>
        </w:tabs>
        <w:ind w:left="4322" w:hanging="360"/>
      </w:pPr>
      <w:rPr>
        <w:rFonts w:ascii="Wingdings" w:hAnsi="Wingdings" w:hint="default"/>
      </w:rPr>
    </w:lvl>
    <w:lvl w:ilvl="6" w:tplc="04090001" w:tentative="1">
      <w:start w:val="1"/>
      <w:numFmt w:val="bullet"/>
      <w:lvlText w:val=""/>
      <w:lvlJc w:val="left"/>
      <w:pPr>
        <w:tabs>
          <w:tab w:val="num" w:pos="5042"/>
        </w:tabs>
        <w:ind w:left="5042" w:hanging="360"/>
      </w:pPr>
      <w:rPr>
        <w:rFonts w:ascii="Symbol" w:hAnsi="Symbol" w:hint="default"/>
      </w:rPr>
    </w:lvl>
    <w:lvl w:ilvl="7" w:tplc="04090003" w:tentative="1">
      <w:start w:val="1"/>
      <w:numFmt w:val="bullet"/>
      <w:lvlText w:val="o"/>
      <w:lvlJc w:val="left"/>
      <w:pPr>
        <w:tabs>
          <w:tab w:val="num" w:pos="5762"/>
        </w:tabs>
        <w:ind w:left="5762" w:hanging="360"/>
      </w:pPr>
      <w:rPr>
        <w:rFonts w:ascii="Courier New" w:hAnsi="Courier New" w:cs="Courier New" w:hint="default"/>
      </w:rPr>
    </w:lvl>
    <w:lvl w:ilvl="8" w:tplc="04090005" w:tentative="1">
      <w:start w:val="1"/>
      <w:numFmt w:val="bullet"/>
      <w:lvlText w:val=""/>
      <w:lvlJc w:val="left"/>
      <w:pPr>
        <w:tabs>
          <w:tab w:val="num" w:pos="6482"/>
        </w:tabs>
        <w:ind w:left="6482" w:hanging="360"/>
      </w:pPr>
      <w:rPr>
        <w:rFonts w:ascii="Wingdings" w:hAnsi="Wingdings" w:hint="default"/>
      </w:rPr>
    </w:lvl>
  </w:abstractNum>
  <w:abstractNum w:abstractNumId="17">
    <w:nsid w:val="3A8245E7"/>
    <w:multiLevelType w:val="multilevel"/>
    <w:tmpl w:val="F7CE4FE0"/>
    <w:lvl w:ilvl="0">
      <w:start w:val="4"/>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3B0C6E63"/>
    <w:multiLevelType w:val="multilevel"/>
    <w:tmpl w:val="DE40E382"/>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9">
    <w:nsid w:val="42737379"/>
    <w:multiLevelType w:val="hybridMultilevel"/>
    <w:tmpl w:val="C786F82E"/>
    <w:lvl w:ilvl="0" w:tplc="B3D8FC6A">
      <w:start w:val="1"/>
      <w:numFmt w:val="decimal"/>
      <w:lvlText w:val="Figure %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37A60BA"/>
    <w:multiLevelType w:val="hybridMultilevel"/>
    <w:tmpl w:val="C4F47F86"/>
    <w:lvl w:ilvl="0" w:tplc="A30C7BAA">
      <w:start w:val="1"/>
      <w:numFmt w:val="none"/>
      <w:pStyle w:val="Note"/>
      <w:lvlText w:val="NOTE:"/>
      <w:lvlJc w:val="left"/>
      <w:pPr>
        <w:tabs>
          <w:tab w:val="num" w:pos="1098"/>
        </w:tabs>
        <w:ind w:left="1026" w:hanging="936"/>
      </w:pPr>
      <w:rPr>
        <w:rFonts w:ascii="Times New Roman" w:hAnsi="Times New Roman" w:cs="Times New Roman" w:hint="default"/>
        <w:b/>
        <w:i/>
        <w:sz w:val="22"/>
        <w:szCs w:val="22"/>
      </w:rPr>
    </w:lvl>
    <w:lvl w:ilvl="1" w:tplc="D17CFAC2">
      <w:start w:val="1"/>
      <w:numFmt w:val="lowerLetter"/>
      <w:lvlText w:val="%2."/>
      <w:lvlJc w:val="left"/>
      <w:pPr>
        <w:tabs>
          <w:tab w:val="num" w:pos="1440"/>
        </w:tabs>
        <w:ind w:left="1440" w:hanging="360"/>
      </w:pPr>
    </w:lvl>
    <w:lvl w:ilvl="2" w:tplc="69880946" w:tentative="1">
      <w:start w:val="1"/>
      <w:numFmt w:val="lowerRoman"/>
      <w:lvlText w:val="%3."/>
      <w:lvlJc w:val="right"/>
      <w:pPr>
        <w:tabs>
          <w:tab w:val="num" w:pos="2160"/>
        </w:tabs>
        <w:ind w:left="2160" w:hanging="180"/>
      </w:pPr>
    </w:lvl>
    <w:lvl w:ilvl="3" w:tplc="26C81EB2" w:tentative="1">
      <w:start w:val="1"/>
      <w:numFmt w:val="decimal"/>
      <w:lvlText w:val="%4."/>
      <w:lvlJc w:val="left"/>
      <w:pPr>
        <w:tabs>
          <w:tab w:val="num" w:pos="2880"/>
        </w:tabs>
        <w:ind w:left="2880" w:hanging="360"/>
      </w:pPr>
    </w:lvl>
    <w:lvl w:ilvl="4" w:tplc="1BC8129A" w:tentative="1">
      <w:start w:val="1"/>
      <w:numFmt w:val="lowerLetter"/>
      <w:lvlText w:val="%5."/>
      <w:lvlJc w:val="left"/>
      <w:pPr>
        <w:tabs>
          <w:tab w:val="num" w:pos="3600"/>
        </w:tabs>
        <w:ind w:left="3600" w:hanging="360"/>
      </w:pPr>
    </w:lvl>
    <w:lvl w:ilvl="5" w:tplc="01848BBA" w:tentative="1">
      <w:start w:val="1"/>
      <w:numFmt w:val="lowerRoman"/>
      <w:lvlText w:val="%6."/>
      <w:lvlJc w:val="right"/>
      <w:pPr>
        <w:tabs>
          <w:tab w:val="num" w:pos="4320"/>
        </w:tabs>
        <w:ind w:left="4320" w:hanging="180"/>
      </w:pPr>
    </w:lvl>
    <w:lvl w:ilvl="6" w:tplc="D5E40A6A" w:tentative="1">
      <w:start w:val="1"/>
      <w:numFmt w:val="decimal"/>
      <w:lvlText w:val="%7."/>
      <w:lvlJc w:val="left"/>
      <w:pPr>
        <w:tabs>
          <w:tab w:val="num" w:pos="5040"/>
        </w:tabs>
        <w:ind w:left="5040" w:hanging="360"/>
      </w:pPr>
    </w:lvl>
    <w:lvl w:ilvl="7" w:tplc="F7729344" w:tentative="1">
      <w:start w:val="1"/>
      <w:numFmt w:val="lowerLetter"/>
      <w:lvlText w:val="%8."/>
      <w:lvlJc w:val="left"/>
      <w:pPr>
        <w:tabs>
          <w:tab w:val="num" w:pos="5760"/>
        </w:tabs>
        <w:ind w:left="5760" w:hanging="360"/>
      </w:pPr>
    </w:lvl>
    <w:lvl w:ilvl="8" w:tplc="FD728B96" w:tentative="1">
      <w:start w:val="1"/>
      <w:numFmt w:val="lowerRoman"/>
      <w:lvlText w:val="%9."/>
      <w:lvlJc w:val="right"/>
      <w:pPr>
        <w:tabs>
          <w:tab w:val="num" w:pos="6480"/>
        </w:tabs>
        <w:ind w:left="6480" w:hanging="180"/>
      </w:pPr>
    </w:lvl>
  </w:abstractNum>
  <w:abstractNum w:abstractNumId="21">
    <w:nsid w:val="46FB4815"/>
    <w:multiLevelType w:val="hybridMultilevel"/>
    <w:tmpl w:val="0944D0A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7263361"/>
    <w:multiLevelType w:val="multilevel"/>
    <w:tmpl w:val="9E4A0098"/>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nsid w:val="486B640A"/>
    <w:multiLevelType w:val="hybridMultilevel"/>
    <w:tmpl w:val="BB82E354"/>
    <w:lvl w:ilvl="0" w:tplc="A44A282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6C1B2D"/>
    <w:multiLevelType w:val="multilevel"/>
    <w:tmpl w:val="ABB858FC"/>
    <w:lvl w:ilvl="0">
      <w:start w:val="4"/>
      <w:numFmt w:val="decimal"/>
      <w:lvlText w:val="%1"/>
      <w:lvlJc w:val="left"/>
      <w:pPr>
        <w:ind w:left="855" w:hanging="855"/>
      </w:pPr>
      <w:rPr>
        <w:rFonts w:hint="default"/>
      </w:rPr>
    </w:lvl>
    <w:lvl w:ilvl="1">
      <w:start w:val="1"/>
      <w:numFmt w:val="decimal"/>
      <w:lvlText w:val="%1.%2"/>
      <w:lvlJc w:val="left"/>
      <w:pPr>
        <w:ind w:left="855" w:hanging="855"/>
      </w:pPr>
      <w:rPr>
        <w:rFonts w:hint="default"/>
      </w:rPr>
    </w:lvl>
    <w:lvl w:ilvl="2">
      <w:start w:val="10"/>
      <w:numFmt w:val="decimal"/>
      <w:lvlText w:val="%1.%2.%3"/>
      <w:lvlJc w:val="left"/>
      <w:pPr>
        <w:ind w:left="855" w:hanging="855"/>
      </w:pPr>
      <w:rPr>
        <w:rFonts w:hint="default"/>
      </w:rPr>
    </w:lvl>
    <w:lvl w:ilvl="3">
      <w:start w:val="6"/>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498C4690"/>
    <w:multiLevelType w:val="multilevel"/>
    <w:tmpl w:val="4502BF18"/>
    <w:lvl w:ilvl="0">
      <w:start w:val="1"/>
      <w:numFmt w:val="decimal"/>
      <w:lvlText w:val="%1."/>
      <w:lvlJc w:val="left"/>
      <w:pPr>
        <w:ind w:left="720" w:hanging="360"/>
      </w:pPr>
      <w:rPr>
        <w:rFonts w:hint="default"/>
      </w:rPr>
    </w:lvl>
    <w:lvl w:ilvl="1">
      <w:start w:val="1"/>
      <w:numFmt w:val="decimal"/>
      <w:isLgl/>
      <w:lvlText w:val="%1.%2"/>
      <w:lvlJc w:val="left"/>
      <w:pPr>
        <w:ind w:left="6210" w:hanging="720"/>
      </w:pPr>
      <w:rPr>
        <w:rFonts w:hint="default"/>
      </w:rPr>
    </w:lvl>
    <w:lvl w:ilvl="2">
      <w:start w:val="1"/>
      <w:numFmt w:val="decimal"/>
      <w:isLgl/>
      <w:lvlText w:val="%1.%2.%3"/>
      <w:lvlJc w:val="left"/>
      <w:pPr>
        <w:ind w:left="11340" w:hanging="720"/>
      </w:pPr>
      <w:rPr>
        <w:rFonts w:hint="default"/>
      </w:rPr>
    </w:lvl>
    <w:lvl w:ilvl="3">
      <w:start w:val="1"/>
      <w:numFmt w:val="decimal"/>
      <w:isLgl/>
      <w:lvlText w:val="%1.%2.%3.%4"/>
      <w:lvlJc w:val="left"/>
      <w:pPr>
        <w:ind w:left="16830" w:hanging="1080"/>
      </w:pPr>
      <w:rPr>
        <w:rFonts w:hint="default"/>
      </w:rPr>
    </w:lvl>
    <w:lvl w:ilvl="4">
      <w:start w:val="1"/>
      <w:numFmt w:val="decimal"/>
      <w:isLgl/>
      <w:lvlText w:val="%1.%2.%3.%4.%5"/>
      <w:lvlJc w:val="left"/>
      <w:pPr>
        <w:ind w:left="22320" w:hanging="1440"/>
      </w:pPr>
      <w:rPr>
        <w:rFonts w:hint="default"/>
      </w:rPr>
    </w:lvl>
    <w:lvl w:ilvl="5">
      <w:start w:val="1"/>
      <w:numFmt w:val="decimal"/>
      <w:isLgl/>
      <w:lvlText w:val="%1.%2.%3.%4.%5.%6"/>
      <w:lvlJc w:val="left"/>
      <w:pPr>
        <w:ind w:left="27810" w:hanging="1800"/>
      </w:pPr>
      <w:rPr>
        <w:rFonts w:hint="default"/>
      </w:rPr>
    </w:lvl>
    <w:lvl w:ilvl="6">
      <w:start w:val="1"/>
      <w:numFmt w:val="decimal"/>
      <w:isLgl/>
      <w:lvlText w:val="%1.%2.%3.%4.%5.%6.%7"/>
      <w:lvlJc w:val="left"/>
      <w:pPr>
        <w:ind w:left="-32596" w:hanging="1800"/>
      </w:pPr>
      <w:rPr>
        <w:rFonts w:hint="default"/>
      </w:rPr>
    </w:lvl>
    <w:lvl w:ilvl="7">
      <w:start w:val="1"/>
      <w:numFmt w:val="decimal"/>
      <w:isLgl/>
      <w:lvlText w:val="%1.%2.%3.%4.%5.%6.%7.%8"/>
      <w:lvlJc w:val="left"/>
      <w:pPr>
        <w:ind w:left="-27106" w:hanging="2160"/>
      </w:pPr>
      <w:rPr>
        <w:rFonts w:hint="default"/>
      </w:rPr>
    </w:lvl>
    <w:lvl w:ilvl="8">
      <w:start w:val="1"/>
      <w:numFmt w:val="decimal"/>
      <w:isLgl/>
      <w:lvlText w:val="%1.%2.%3.%4.%5.%6.%7.%8.%9"/>
      <w:lvlJc w:val="left"/>
      <w:pPr>
        <w:ind w:left="-21616" w:hanging="2520"/>
      </w:pPr>
      <w:rPr>
        <w:rFonts w:hint="default"/>
      </w:rPr>
    </w:lvl>
  </w:abstractNum>
  <w:abstractNum w:abstractNumId="26">
    <w:nsid w:val="4B066CB5"/>
    <w:multiLevelType w:val="hybridMultilevel"/>
    <w:tmpl w:val="2DA0C9E2"/>
    <w:lvl w:ilvl="0" w:tplc="92A65D4A">
      <w:start w:val="1"/>
      <w:numFmt w:val="bullet"/>
      <w:lvlText w:val="o"/>
      <w:lvlJc w:val="left"/>
      <w:pPr>
        <w:tabs>
          <w:tab w:val="num" w:pos="720"/>
        </w:tabs>
        <w:ind w:left="720" w:hanging="360"/>
      </w:pPr>
      <w:rPr>
        <w:rFonts w:ascii="Courier New" w:hAnsi="Courier New" w:cs="Courier New"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27">
    <w:nsid w:val="50191D17"/>
    <w:multiLevelType w:val="hybridMultilevel"/>
    <w:tmpl w:val="676638D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2856F40"/>
    <w:multiLevelType w:val="hybridMultilevel"/>
    <w:tmpl w:val="DBCEEFA8"/>
    <w:lvl w:ilvl="0" w:tplc="84FC2626">
      <w:start w:val="1"/>
      <w:numFmt w:val="upperLetter"/>
      <w:lvlText w:val="Appendix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9C5484"/>
    <w:multiLevelType w:val="hybridMultilevel"/>
    <w:tmpl w:val="21DC4EA4"/>
    <w:lvl w:ilvl="0" w:tplc="B180F5C2">
      <w:start w:val="20"/>
      <w:numFmt w:val="decimal"/>
      <w:lvlText w:val="Figure %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5DF1A7B"/>
    <w:multiLevelType w:val="multilevel"/>
    <w:tmpl w:val="5C0A5FD4"/>
    <w:lvl w:ilvl="0">
      <w:start w:val="4"/>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0"/>
      <w:numFmt w:val="decimal"/>
      <w:lvlText w:val="%1.%2.%3."/>
      <w:lvlJc w:val="left"/>
      <w:pPr>
        <w:tabs>
          <w:tab w:val="num" w:pos="4860"/>
        </w:tabs>
        <w:ind w:left="486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nsid w:val="57FE6197"/>
    <w:multiLevelType w:val="hybridMultilevel"/>
    <w:tmpl w:val="F84063D0"/>
    <w:lvl w:ilvl="0" w:tplc="926A5C62">
      <w:start w:val="1"/>
      <w:numFmt w:val="upperLetter"/>
      <w:pStyle w:val="Heading6"/>
      <w:lvlText w:val="Appendix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D7D5B87"/>
    <w:multiLevelType w:val="hybridMultilevel"/>
    <w:tmpl w:val="5A001A24"/>
    <w:lvl w:ilvl="0" w:tplc="21C25AAA">
      <w:start w:val="1"/>
      <w:numFmt w:val="bullet"/>
      <w:pStyle w:val="TableBullet"/>
      <w:lvlText w:val=""/>
      <w:lvlJc w:val="left"/>
      <w:pPr>
        <w:ind w:left="1800" w:hanging="360"/>
      </w:pPr>
      <w:rPr>
        <w:rFonts w:ascii="Symbol" w:hAnsi="Symbol" w:hint="default"/>
        <w:b w:val="0"/>
        <w:i w:val="0"/>
        <w:sz w:val="20"/>
        <w:szCs w:val="20"/>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606A0D49"/>
    <w:multiLevelType w:val="multilevel"/>
    <w:tmpl w:val="128863DE"/>
    <w:lvl w:ilvl="0">
      <w:start w:val="1"/>
      <w:numFmt w:val="decimal"/>
      <w:lvlText w:val="C.%1."/>
      <w:lvlJc w:val="left"/>
      <w:pPr>
        <w:tabs>
          <w:tab w:val="num" w:pos="0"/>
        </w:tabs>
        <w:ind w:left="0" w:firstLine="0"/>
      </w:pPr>
      <w:rPr>
        <w:rFonts w:hint="default"/>
      </w:rPr>
    </w:lvl>
    <w:lvl w:ilvl="1">
      <w:start w:val="1"/>
      <w:numFmt w:val="upperLetter"/>
      <w:lvlText w:val="%2.1."/>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4">
    <w:nsid w:val="607661B5"/>
    <w:multiLevelType w:val="multilevel"/>
    <w:tmpl w:val="6AC4719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nsid w:val="627734A5"/>
    <w:multiLevelType w:val="hybridMultilevel"/>
    <w:tmpl w:val="BCF48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7C71C00"/>
    <w:multiLevelType w:val="multilevel"/>
    <w:tmpl w:val="98A8F2E0"/>
    <w:lvl w:ilvl="0">
      <w:start w:val="3"/>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4860"/>
        </w:tabs>
        <w:ind w:left="486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nsid w:val="696E79AF"/>
    <w:multiLevelType w:val="hybridMultilevel"/>
    <w:tmpl w:val="13924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D5C2438"/>
    <w:multiLevelType w:val="hybridMultilevel"/>
    <w:tmpl w:val="9CEEF7A4"/>
    <w:lvl w:ilvl="0" w:tplc="ECE217BE">
      <w:start w:val="1"/>
      <w:numFmt w:val="decimal"/>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39">
    <w:nsid w:val="6F182A87"/>
    <w:multiLevelType w:val="hybridMultilevel"/>
    <w:tmpl w:val="57642176"/>
    <w:lvl w:ilvl="0" w:tplc="72CC93A0">
      <w:start w:val="1"/>
      <w:numFmt w:val="decimal"/>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0">
    <w:nsid w:val="725F7BB5"/>
    <w:multiLevelType w:val="hybridMultilevel"/>
    <w:tmpl w:val="83E458AC"/>
    <w:lvl w:ilvl="0" w:tplc="705E3C8E">
      <w:start w:val="1"/>
      <w:numFmt w:val="decimal"/>
      <w:pStyle w:val="TableCaption"/>
      <w:lvlText w:val="Table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3B1173E"/>
    <w:multiLevelType w:val="hybridMultilevel"/>
    <w:tmpl w:val="2640D13E"/>
    <w:lvl w:ilvl="0" w:tplc="0414D528">
      <w:start w:val="1"/>
      <w:numFmt w:val="lowerLetter"/>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2">
    <w:nsid w:val="7D893353"/>
    <w:multiLevelType w:val="multilevel"/>
    <w:tmpl w:val="48903A18"/>
    <w:lvl w:ilvl="0">
      <w:start w:val="4"/>
      <w:numFmt w:val="decimal"/>
      <w:lvlText w:val="%1"/>
      <w:lvlJc w:val="left"/>
      <w:pPr>
        <w:ind w:left="855" w:hanging="855"/>
      </w:pPr>
      <w:rPr>
        <w:rFonts w:hint="default"/>
      </w:rPr>
    </w:lvl>
    <w:lvl w:ilvl="1">
      <w:start w:val="1"/>
      <w:numFmt w:val="decimal"/>
      <w:lvlText w:val="%1.%2"/>
      <w:lvlJc w:val="left"/>
      <w:pPr>
        <w:ind w:left="855" w:hanging="855"/>
      </w:pPr>
      <w:rPr>
        <w:rFonts w:hint="default"/>
      </w:rPr>
    </w:lvl>
    <w:lvl w:ilvl="2">
      <w:start w:val="10"/>
      <w:numFmt w:val="decimal"/>
      <w:lvlText w:val="%1.%2.%3"/>
      <w:lvlJc w:val="left"/>
      <w:pPr>
        <w:ind w:left="855" w:hanging="855"/>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nsid w:val="7F635083"/>
    <w:multiLevelType w:val="hybridMultilevel"/>
    <w:tmpl w:val="091252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F9D06EE"/>
    <w:multiLevelType w:val="hybridMultilevel"/>
    <w:tmpl w:val="4BEAC26C"/>
    <w:lvl w:ilvl="0" w:tplc="262855EE">
      <w:start w:val="1"/>
      <w:numFmt w:val="bullet"/>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32"/>
  </w:num>
  <w:num w:numId="3">
    <w:abstractNumId w:val="16"/>
  </w:num>
  <w:num w:numId="4">
    <w:abstractNumId w:val="18"/>
  </w:num>
  <w:num w:numId="5">
    <w:abstractNumId w:val="4"/>
  </w:num>
  <w:num w:numId="6">
    <w:abstractNumId w:val="7"/>
  </w:num>
  <w:num w:numId="7">
    <w:abstractNumId w:val="39"/>
  </w:num>
  <w:num w:numId="8">
    <w:abstractNumId w:val="44"/>
  </w:num>
  <w:num w:numId="9">
    <w:abstractNumId w:val="5"/>
  </w:num>
  <w:num w:numId="10">
    <w:abstractNumId w:val="34"/>
  </w:num>
  <w:num w:numId="11">
    <w:abstractNumId w:val="12"/>
  </w:num>
  <w:num w:numId="12">
    <w:abstractNumId w:val="19"/>
  </w:num>
  <w:num w:numId="13">
    <w:abstractNumId w:val="38"/>
  </w:num>
  <w:num w:numId="14">
    <w:abstractNumId w:val="2"/>
  </w:num>
  <w:num w:numId="15">
    <w:abstractNumId w:val="41"/>
  </w:num>
  <w:num w:numId="16">
    <w:abstractNumId w:val="13"/>
  </w:num>
  <w:num w:numId="17">
    <w:abstractNumId w:val="33"/>
  </w:num>
  <w:num w:numId="18">
    <w:abstractNumId w:val="0"/>
  </w:num>
  <w:num w:numId="19">
    <w:abstractNumId w:val="20"/>
  </w:num>
  <w:num w:numId="20">
    <w:abstractNumId w:val="36"/>
  </w:num>
  <w:num w:numId="21">
    <w:abstractNumId w:val="26"/>
  </w:num>
  <w:num w:numId="22">
    <w:abstractNumId w:val="25"/>
  </w:num>
  <w:num w:numId="23">
    <w:abstractNumId w:val="27"/>
  </w:num>
  <w:num w:numId="24">
    <w:abstractNumId w:val="21"/>
  </w:num>
  <w:num w:numId="25">
    <w:abstractNumId w:val="23"/>
  </w:num>
  <w:num w:numId="26">
    <w:abstractNumId w:val="3"/>
  </w:num>
  <w:num w:numId="27">
    <w:abstractNumId w:val="28"/>
  </w:num>
  <w:num w:numId="28">
    <w:abstractNumId w:val="15"/>
  </w:num>
  <w:num w:numId="29">
    <w:abstractNumId w:val="42"/>
  </w:num>
  <w:num w:numId="30">
    <w:abstractNumId w:val="24"/>
  </w:num>
  <w:num w:numId="31">
    <w:abstractNumId w:val="14"/>
  </w:num>
  <w:num w:numId="32">
    <w:abstractNumId w:val="17"/>
  </w:num>
  <w:num w:numId="33">
    <w:abstractNumId w:val="22"/>
  </w:num>
  <w:num w:numId="34">
    <w:abstractNumId w:val="11"/>
  </w:num>
  <w:num w:numId="35">
    <w:abstractNumId w:val="9"/>
  </w:num>
  <w:num w:numId="36">
    <w:abstractNumId w:val="40"/>
  </w:num>
  <w:num w:numId="37">
    <w:abstractNumId w:val="40"/>
    <w:lvlOverride w:ilvl="0">
      <w:startOverride w:val="8"/>
    </w:lvlOverride>
  </w:num>
  <w:num w:numId="38">
    <w:abstractNumId w:val="35"/>
  </w:num>
  <w:num w:numId="39">
    <w:abstractNumId w:val="43"/>
  </w:num>
  <w:num w:numId="40">
    <w:abstractNumId w:val="8"/>
  </w:num>
  <w:num w:numId="41">
    <w:abstractNumId w:val="29"/>
  </w:num>
  <w:num w:numId="42">
    <w:abstractNumId w:val="7"/>
    <w:lvlOverride w:ilvl="0">
      <w:startOverride w:val="83"/>
    </w:lvlOverride>
  </w:num>
  <w:num w:numId="43">
    <w:abstractNumId w:val="7"/>
    <w:lvlOverride w:ilvl="0">
      <w:startOverride w:val="30"/>
    </w:lvlOverride>
  </w:num>
  <w:num w:numId="44">
    <w:abstractNumId w:val="37"/>
  </w:num>
  <w:num w:numId="45">
    <w:abstractNumId w:val="1"/>
  </w:num>
  <w:num w:numId="46">
    <w:abstractNumId w:val="30"/>
  </w:num>
  <w:num w:numId="47">
    <w:abstractNumId w:val="10"/>
  </w:num>
  <w:num w:numId="48">
    <w:abstractNumId w:val="6"/>
    <w:lvlOverride w:ilvl="0">
      <w:startOverride w:val="1"/>
    </w:lvlOverride>
  </w:num>
  <w:num w:numId="49">
    <w:abstractNumId w:val="31"/>
  </w:num>
  <w:num w:numId="50">
    <w:abstractNumId w:val="6"/>
    <w:lvlOverride w:ilvl="0">
      <w:startOverride w:val="1"/>
    </w:lvlOverride>
  </w:num>
  <w:num w:numId="51">
    <w:abstractNumId w:val="7"/>
    <w:lvlOverride w:ilvl="0">
      <w:startOverride w:val="1"/>
    </w:lvlOverride>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removePersonalInformation/>
  <w:removeDateAndTime/>
  <w:bordersDoNotSurroundHeader/>
  <w:bordersDoNotSurroundFooter/>
  <w:proofState w:spelling="clean" w:grammar="clean"/>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cumentProtection w:edit="trackedChanges" w:enforcement="0"/>
  <w:defaultTabStop w:val="0"/>
  <w:drawingGridHorizontalSpacing w:val="10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7904"/>
    <w:rsid w:val="0000007C"/>
    <w:rsid w:val="00000C2D"/>
    <w:rsid w:val="00000F66"/>
    <w:rsid w:val="0000135D"/>
    <w:rsid w:val="00001869"/>
    <w:rsid w:val="0000221A"/>
    <w:rsid w:val="000027D8"/>
    <w:rsid w:val="00002890"/>
    <w:rsid w:val="00002CC7"/>
    <w:rsid w:val="00002CDE"/>
    <w:rsid w:val="00002E58"/>
    <w:rsid w:val="000030A5"/>
    <w:rsid w:val="00003270"/>
    <w:rsid w:val="000041A6"/>
    <w:rsid w:val="00004432"/>
    <w:rsid w:val="00004C6E"/>
    <w:rsid w:val="000053A5"/>
    <w:rsid w:val="00005510"/>
    <w:rsid w:val="000059E1"/>
    <w:rsid w:val="00005D47"/>
    <w:rsid w:val="00006E7A"/>
    <w:rsid w:val="00006F8B"/>
    <w:rsid w:val="0000725A"/>
    <w:rsid w:val="000100F5"/>
    <w:rsid w:val="00010924"/>
    <w:rsid w:val="000110DE"/>
    <w:rsid w:val="000119A6"/>
    <w:rsid w:val="00011CB2"/>
    <w:rsid w:val="00012072"/>
    <w:rsid w:val="000120A9"/>
    <w:rsid w:val="0001238E"/>
    <w:rsid w:val="00012DEB"/>
    <w:rsid w:val="0001462C"/>
    <w:rsid w:val="00014DEF"/>
    <w:rsid w:val="000156FC"/>
    <w:rsid w:val="00015BFE"/>
    <w:rsid w:val="00016046"/>
    <w:rsid w:val="000167CC"/>
    <w:rsid w:val="00016DCA"/>
    <w:rsid w:val="00017AEA"/>
    <w:rsid w:val="00017C15"/>
    <w:rsid w:val="00020121"/>
    <w:rsid w:val="00020D31"/>
    <w:rsid w:val="00020FA2"/>
    <w:rsid w:val="00021492"/>
    <w:rsid w:val="00021858"/>
    <w:rsid w:val="00022411"/>
    <w:rsid w:val="000228A1"/>
    <w:rsid w:val="00022A2F"/>
    <w:rsid w:val="00022D0A"/>
    <w:rsid w:val="00022F97"/>
    <w:rsid w:val="00023554"/>
    <w:rsid w:val="00023D4C"/>
    <w:rsid w:val="000249CF"/>
    <w:rsid w:val="00024B71"/>
    <w:rsid w:val="00024F57"/>
    <w:rsid w:val="00025049"/>
    <w:rsid w:val="000250F7"/>
    <w:rsid w:val="00025311"/>
    <w:rsid w:val="0002579C"/>
    <w:rsid w:val="000258D2"/>
    <w:rsid w:val="00025DD4"/>
    <w:rsid w:val="000262A8"/>
    <w:rsid w:val="00026D58"/>
    <w:rsid w:val="00026D66"/>
    <w:rsid w:val="00027535"/>
    <w:rsid w:val="00027680"/>
    <w:rsid w:val="00027C6E"/>
    <w:rsid w:val="00027E35"/>
    <w:rsid w:val="0003014F"/>
    <w:rsid w:val="0003082D"/>
    <w:rsid w:val="00030EBD"/>
    <w:rsid w:val="0003109B"/>
    <w:rsid w:val="00031183"/>
    <w:rsid w:val="00031E26"/>
    <w:rsid w:val="0003216B"/>
    <w:rsid w:val="0003242E"/>
    <w:rsid w:val="0003264D"/>
    <w:rsid w:val="0003280E"/>
    <w:rsid w:val="00032F30"/>
    <w:rsid w:val="00033046"/>
    <w:rsid w:val="000330F4"/>
    <w:rsid w:val="0003341D"/>
    <w:rsid w:val="0003361E"/>
    <w:rsid w:val="000339CC"/>
    <w:rsid w:val="000340A8"/>
    <w:rsid w:val="000342E8"/>
    <w:rsid w:val="0003479D"/>
    <w:rsid w:val="000348E0"/>
    <w:rsid w:val="000349B7"/>
    <w:rsid w:val="000349EA"/>
    <w:rsid w:val="00035820"/>
    <w:rsid w:val="00035A5A"/>
    <w:rsid w:val="00035AA0"/>
    <w:rsid w:val="00036002"/>
    <w:rsid w:val="00036A5D"/>
    <w:rsid w:val="00036CE1"/>
    <w:rsid w:val="00036CEE"/>
    <w:rsid w:val="0003705B"/>
    <w:rsid w:val="00037430"/>
    <w:rsid w:val="0003761D"/>
    <w:rsid w:val="00037C3E"/>
    <w:rsid w:val="00037C5D"/>
    <w:rsid w:val="0004013B"/>
    <w:rsid w:val="00040778"/>
    <w:rsid w:val="00040C82"/>
    <w:rsid w:val="00041037"/>
    <w:rsid w:val="0004134C"/>
    <w:rsid w:val="0004149D"/>
    <w:rsid w:val="00042429"/>
    <w:rsid w:val="00042E46"/>
    <w:rsid w:val="00043473"/>
    <w:rsid w:val="000434AA"/>
    <w:rsid w:val="000441B8"/>
    <w:rsid w:val="00044479"/>
    <w:rsid w:val="000446EB"/>
    <w:rsid w:val="0004488A"/>
    <w:rsid w:val="00044C93"/>
    <w:rsid w:val="00044E30"/>
    <w:rsid w:val="0004529E"/>
    <w:rsid w:val="00045702"/>
    <w:rsid w:val="00045935"/>
    <w:rsid w:val="000459F0"/>
    <w:rsid w:val="00045CB5"/>
    <w:rsid w:val="00045D19"/>
    <w:rsid w:val="00045ECA"/>
    <w:rsid w:val="0004616A"/>
    <w:rsid w:val="0004621C"/>
    <w:rsid w:val="0004679B"/>
    <w:rsid w:val="00046853"/>
    <w:rsid w:val="00046FBD"/>
    <w:rsid w:val="000470D5"/>
    <w:rsid w:val="000472B9"/>
    <w:rsid w:val="00047579"/>
    <w:rsid w:val="0004770E"/>
    <w:rsid w:val="0004789F"/>
    <w:rsid w:val="00047DD4"/>
    <w:rsid w:val="000503BD"/>
    <w:rsid w:val="00050943"/>
    <w:rsid w:val="00050C49"/>
    <w:rsid w:val="00050EB4"/>
    <w:rsid w:val="000514AB"/>
    <w:rsid w:val="000514CD"/>
    <w:rsid w:val="00052441"/>
    <w:rsid w:val="000528E2"/>
    <w:rsid w:val="0005294D"/>
    <w:rsid w:val="00052BB9"/>
    <w:rsid w:val="00052EDD"/>
    <w:rsid w:val="0005307D"/>
    <w:rsid w:val="00053320"/>
    <w:rsid w:val="00053755"/>
    <w:rsid w:val="00053819"/>
    <w:rsid w:val="00053C63"/>
    <w:rsid w:val="00054498"/>
    <w:rsid w:val="00054919"/>
    <w:rsid w:val="00054BDF"/>
    <w:rsid w:val="00055918"/>
    <w:rsid w:val="00055DB5"/>
    <w:rsid w:val="00055F44"/>
    <w:rsid w:val="00056161"/>
    <w:rsid w:val="000561F5"/>
    <w:rsid w:val="00056C87"/>
    <w:rsid w:val="00056F36"/>
    <w:rsid w:val="00056FA5"/>
    <w:rsid w:val="00056FAB"/>
    <w:rsid w:val="00057002"/>
    <w:rsid w:val="00057AB3"/>
    <w:rsid w:val="00057D9A"/>
    <w:rsid w:val="0006037C"/>
    <w:rsid w:val="0006078F"/>
    <w:rsid w:val="00060A2F"/>
    <w:rsid w:val="00060BBC"/>
    <w:rsid w:val="00060C30"/>
    <w:rsid w:val="00060F05"/>
    <w:rsid w:val="000611A2"/>
    <w:rsid w:val="00061BEC"/>
    <w:rsid w:val="0006276A"/>
    <w:rsid w:val="00062CC4"/>
    <w:rsid w:val="00063251"/>
    <w:rsid w:val="0006341B"/>
    <w:rsid w:val="00063521"/>
    <w:rsid w:val="0006366A"/>
    <w:rsid w:val="00063737"/>
    <w:rsid w:val="0006423B"/>
    <w:rsid w:val="00064834"/>
    <w:rsid w:val="00064915"/>
    <w:rsid w:val="00064A7C"/>
    <w:rsid w:val="000656CC"/>
    <w:rsid w:val="00065A59"/>
    <w:rsid w:val="00065E36"/>
    <w:rsid w:val="00066007"/>
    <w:rsid w:val="0006639A"/>
    <w:rsid w:val="00066CA2"/>
    <w:rsid w:val="00066E46"/>
    <w:rsid w:val="000670FF"/>
    <w:rsid w:val="000671FC"/>
    <w:rsid w:val="00067942"/>
    <w:rsid w:val="00067C08"/>
    <w:rsid w:val="00070798"/>
    <w:rsid w:val="00070831"/>
    <w:rsid w:val="00070977"/>
    <w:rsid w:val="00070C37"/>
    <w:rsid w:val="00070E09"/>
    <w:rsid w:val="000717B8"/>
    <w:rsid w:val="00071924"/>
    <w:rsid w:val="00072778"/>
    <w:rsid w:val="00072B4F"/>
    <w:rsid w:val="00072BD2"/>
    <w:rsid w:val="00072CDE"/>
    <w:rsid w:val="0007345A"/>
    <w:rsid w:val="00073640"/>
    <w:rsid w:val="0007382B"/>
    <w:rsid w:val="0007389C"/>
    <w:rsid w:val="00073F87"/>
    <w:rsid w:val="00074320"/>
    <w:rsid w:val="0007443A"/>
    <w:rsid w:val="0007449A"/>
    <w:rsid w:val="000746A9"/>
    <w:rsid w:val="00074AB9"/>
    <w:rsid w:val="00074FF4"/>
    <w:rsid w:val="000752A8"/>
    <w:rsid w:val="000753B7"/>
    <w:rsid w:val="00075A05"/>
    <w:rsid w:val="00075CCA"/>
    <w:rsid w:val="00075CE5"/>
    <w:rsid w:val="00076134"/>
    <w:rsid w:val="000777A4"/>
    <w:rsid w:val="00077951"/>
    <w:rsid w:val="0008020C"/>
    <w:rsid w:val="0008023A"/>
    <w:rsid w:val="00080259"/>
    <w:rsid w:val="00081016"/>
    <w:rsid w:val="000818DF"/>
    <w:rsid w:val="00081F31"/>
    <w:rsid w:val="000825E1"/>
    <w:rsid w:val="0008286B"/>
    <w:rsid w:val="000829F3"/>
    <w:rsid w:val="00082C1E"/>
    <w:rsid w:val="0008396B"/>
    <w:rsid w:val="00083D99"/>
    <w:rsid w:val="0008433B"/>
    <w:rsid w:val="000843D2"/>
    <w:rsid w:val="00084607"/>
    <w:rsid w:val="00085664"/>
    <w:rsid w:val="000856EF"/>
    <w:rsid w:val="00085D13"/>
    <w:rsid w:val="00085ED5"/>
    <w:rsid w:val="000868B9"/>
    <w:rsid w:val="000868D6"/>
    <w:rsid w:val="00086AAC"/>
    <w:rsid w:val="00087088"/>
    <w:rsid w:val="000870C6"/>
    <w:rsid w:val="000872E7"/>
    <w:rsid w:val="0008765E"/>
    <w:rsid w:val="0008794A"/>
    <w:rsid w:val="00087ADE"/>
    <w:rsid w:val="00087D12"/>
    <w:rsid w:val="0009007E"/>
    <w:rsid w:val="000902AB"/>
    <w:rsid w:val="000904FA"/>
    <w:rsid w:val="0009059F"/>
    <w:rsid w:val="00090732"/>
    <w:rsid w:val="000907F2"/>
    <w:rsid w:val="000917B7"/>
    <w:rsid w:val="0009207F"/>
    <w:rsid w:val="00092112"/>
    <w:rsid w:val="0009283C"/>
    <w:rsid w:val="00092E53"/>
    <w:rsid w:val="00092F45"/>
    <w:rsid w:val="00093001"/>
    <w:rsid w:val="00093633"/>
    <w:rsid w:val="00093E3B"/>
    <w:rsid w:val="00094925"/>
    <w:rsid w:val="00095228"/>
    <w:rsid w:val="000952A5"/>
    <w:rsid w:val="00095A76"/>
    <w:rsid w:val="00095B1B"/>
    <w:rsid w:val="00095E0C"/>
    <w:rsid w:val="00095E25"/>
    <w:rsid w:val="00095F62"/>
    <w:rsid w:val="00096070"/>
    <w:rsid w:val="000966C7"/>
    <w:rsid w:val="00096BF1"/>
    <w:rsid w:val="000973AF"/>
    <w:rsid w:val="0009748A"/>
    <w:rsid w:val="00097D98"/>
    <w:rsid w:val="00097DBE"/>
    <w:rsid w:val="000A044F"/>
    <w:rsid w:val="000A079D"/>
    <w:rsid w:val="000A0BB0"/>
    <w:rsid w:val="000A0F6D"/>
    <w:rsid w:val="000A197E"/>
    <w:rsid w:val="000A19F9"/>
    <w:rsid w:val="000A216D"/>
    <w:rsid w:val="000A249A"/>
    <w:rsid w:val="000A2551"/>
    <w:rsid w:val="000A29DB"/>
    <w:rsid w:val="000A319C"/>
    <w:rsid w:val="000A3A0C"/>
    <w:rsid w:val="000A3CEF"/>
    <w:rsid w:val="000A43AC"/>
    <w:rsid w:val="000A43EB"/>
    <w:rsid w:val="000A456F"/>
    <w:rsid w:val="000A52AD"/>
    <w:rsid w:val="000A554D"/>
    <w:rsid w:val="000A5766"/>
    <w:rsid w:val="000A5B9A"/>
    <w:rsid w:val="000A5C32"/>
    <w:rsid w:val="000A6B21"/>
    <w:rsid w:val="000A6C49"/>
    <w:rsid w:val="000A6F1D"/>
    <w:rsid w:val="000A6F8A"/>
    <w:rsid w:val="000A7A63"/>
    <w:rsid w:val="000B0055"/>
    <w:rsid w:val="000B0258"/>
    <w:rsid w:val="000B0651"/>
    <w:rsid w:val="000B0735"/>
    <w:rsid w:val="000B0C1A"/>
    <w:rsid w:val="000B0C3A"/>
    <w:rsid w:val="000B0C3C"/>
    <w:rsid w:val="000B12D7"/>
    <w:rsid w:val="000B14AC"/>
    <w:rsid w:val="000B1600"/>
    <w:rsid w:val="000B18AA"/>
    <w:rsid w:val="000B1EA9"/>
    <w:rsid w:val="000B20E0"/>
    <w:rsid w:val="000B21B3"/>
    <w:rsid w:val="000B23FE"/>
    <w:rsid w:val="000B26C1"/>
    <w:rsid w:val="000B28C9"/>
    <w:rsid w:val="000B2C2C"/>
    <w:rsid w:val="000B2DA8"/>
    <w:rsid w:val="000B2EE7"/>
    <w:rsid w:val="000B3328"/>
    <w:rsid w:val="000B3434"/>
    <w:rsid w:val="000B3806"/>
    <w:rsid w:val="000B3C27"/>
    <w:rsid w:val="000B4407"/>
    <w:rsid w:val="000B4982"/>
    <w:rsid w:val="000B62CC"/>
    <w:rsid w:val="000B62F6"/>
    <w:rsid w:val="000B64A9"/>
    <w:rsid w:val="000B67D5"/>
    <w:rsid w:val="000B6B52"/>
    <w:rsid w:val="000B7431"/>
    <w:rsid w:val="000B757B"/>
    <w:rsid w:val="000C0366"/>
    <w:rsid w:val="000C081C"/>
    <w:rsid w:val="000C163B"/>
    <w:rsid w:val="000C18E8"/>
    <w:rsid w:val="000C20E1"/>
    <w:rsid w:val="000C22E4"/>
    <w:rsid w:val="000C259B"/>
    <w:rsid w:val="000C2F7B"/>
    <w:rsid w:val="000C30F6"/>
    <w:rsid w:val="000C3796"/>
    <w:rsid w:val="000C3A31"/>
    <w:rsid w:val="000C458A"/>
    <w:rsid w:val="000C5943"/>
    <w:rsid w:val="000C61CC"/>
    <w:rsid w:val="000C62E6"/>
    <w:rsid w:val="000C661E"/>
    <w:rsid w:val="000C67E6"/>
    <w:rsid w:val="000C6978"/>
    <w:rsid w:val="000C6BBE"/>
    <w:rsid w:val="000C6BD0"/>
    <w:rsid w:val="000C6C99"/>
    <w:rsid w:val="000C73F1"/>
    <w:rsid w:val="000C7698"/>
    <w:rsid w:val="000C77B4"/>
    <w:rsid w:val="000C7F58"/>
    <w:rsid w:val="000C7F62"/>
    <w:rsid w:val="000D045D"/>
    <w:rsid w:val="000D0867"/>
    <w:rsid w:val="000D09D1"/>
    <w:rsid w:val="000D0A42"/>
    <w:rsid w:val="000D0FCC"/>
    <w:rsid w:val="000D1D82"/>
    <w:rsid w:val="000D1D91"/>
    <w:rsid w:val="000D2020"/>
    <w:rsid w:val="000D2720"/>
    <w:rsid w:val="000D2E3D"/>
    <w:rsid w:val="000D2FBF"/>
    <w:rsid w:val="000D3231"/>
    <w:rsid w:val="000D3BC7"/>
    <w:rsid w:val="000D4412"/>
    <w:rsid w:val="000D4788"/>
    <w:rsid w:val="000D4BC8"/>
    <w:rsid w:val="000D4BD9"/>
    <w:rsid w:val="000D547E"/>
    <w:rsid w:val="000D55E6"/>
    <w:rsid w:val="000D5DE8"/>
    <w:rsid w:val="000D662C"/>
    <w:rsid w:val="000D6BC0"/>
    <w:rsid w:val="000D7A2E"/>
    <w:rsid w:val="000E06C4"/>
    <w:rsid w:val="000E095A"/>
    <w:rsid w:val="000E0A22"/>
    <w:rsid w:val="000E0A39"/>
    <w:rsid w:val="000E0AC6"/>
    <w:rsid w:val="000E17A8"/>
    <w:rsid w:val="000E182C"/>
    <w:rsid w:val="000E1D02"/>
    <w:rsid w:val="000E1E7D"/>
    <w:rsid w:val="000E1F1F"/>
    <w:rsid w:val="000E24BD"/>
    <w:rsid w:val="000E29BA"/>
    <w:rsid w:val="000E2BBF"/>
    <w:rsid w:val="000E2C29"/>
    <w:rsid w:val="000E2F4C"/>
    <w:rsid w:val="000E31EF"/>
    <w:rsid w:val="000E32FB"/>
    <w:rsid w:val="000E3AB5"/>
    <w:rsid w:val="000E3C9C"/>
    <w:rsid w:val="000E420B"/>
    <w:rsid w:val="000E4439"/>
    <w:rsid w:val="000E50A0"/>
    <w:rsid w:val="000E50E6"/>
    <w:rsid w:val="000E51EB"/>
    <w:rsid w:val="000E5271"/>
    <w:rsid w:val="000E541C"/>
    <w:rsid w:val="000E5578"/>
    <w:rsid w:val="000E5C35"/>
    <w:rsid w:val="000E5E63"/>
    <w:rsid w:val="000E645C"/>
    <w:rsid w:val="000E64EA"/>
    <w:rsid w:val="000E6CCD"/>
    <w:rsid w:val="000E7306"/>
    <w:rsid w:val="000E7D6F"/>
    <w:rsid w:val="000F01DC"/>
    <w:rsid w:val="000F039B"/>
    <w:rsid w:val="000F0985"/>
    <w:rsid w:val="000F0DAF"/>
    <w:rsid w:val="000F0E92"/>
    <w:rsid w:val="000F144F"/>
    <w:rsid w:val="000F198C"/>
    <w:rsid w:val="000F2582"/>
    <w:rsid w:val="000F25D9"/>
    <w:rsid w:val="000F276C"/>
    <w:rsid w:val="000F2C10"/>
    <w:rsid w:val="000F2F00"/>
    <w:rsid w:val="000F31FF"/>
    <w:rsid w:val="000F3322"/>
    <w:rsid w:val="000F33BE"/>
    <w:rsid w:val="000F4013"/>
    <w:rsid w:val="000F482B"/>
    <w:rsid w:val="000F49CE"/>
    <w:rsid w:val="000F4ECD"/>
    <w:rsid w:val="000F545F"/>
    <w:rsid w:val="000F5797"/>
    <w:rsid w:val="000F5ADF"/>
    <w:rsid w:val="000F5F2E"/>
    <w:rsid w:val="000F651E"/>
    <w:rsid w:val="000F6625"/>
    <w:rsid w:val="000F6991"/>
    <w:rsid w:val="000F6B7B"/>
    <w:rsid w:val="000F739D"/>
    <w:rsid w:val="000F73F4"/>
    <w:rsid w:val="000F749B"/>
    <w:rsid w:val="000F74E5"/>
    <w:rsid w:val="000F76C6"/>
    <w:rsid w:val="000F79D2"/>
    <w:rsid w:val="000F7AB0"/>
    <w:rsid w:val="000F7AD2"/>
    <w:rsid w:val="000F7B36"/>
    <w:rsid w:val="000F7BCF"/>
    <w:rsid w:val="000F7DF7"/>
    <w:rsid w:val="00100571"/>
    <w:rsid w:val="00100C04"/>
    <w:rsid w:val="00100E24"/>
    <w:rsid w:val="00101A42"/>
    <w:rsid w:val="00102AD8"/>
    <w:rsid w:val="00102B75"/>
    <w:rsid w:val="00102F2C"/>
    <w:rsid w:val="00102FDE"/>
    <w:rsid w:val="00103951"/>
    <w:rsid w:val="00103F30"/>
    <w:rsid w:val="00104668"/>
    <w:rsid w:val="00104DAC"/>
    <w:rsid w:val="00104EE1"/>
    <w:rsid w:val="0010563A"/>
    <w:rsid w:val="00106679"/>
    <w:rsid w:val="00106C02"/>
    <w:rsid w:val="00107347"/>
    <w:rsid w:val="0010782F"/>
    <w:rsid w:val="00107CA0"/>
    <w:rsid w:val="00107D4F"/>
    <w:rsid w:val="001104D4"/>
    <w:rsid w:val="00110C18"/>
    <w:rsid w:val="00111198"/>
    <w:rsid w:val="00111352"/>
    <w:rsid w:val="0011172D"/>
    <w:rsid w:val="0011180F"/>
    <w:rsid w:val="0011195A"/>
    <w:rsid w:val="00111BD6"/>
    <w:rsid w:val="00111F11"/>
    <w:rsid w:val="00112505"/>
    <w:rsid w:val="00112CBF"/>
    <w:rsid w:val="001136C7"/>
    <w:rsid w:val="00114217"/>
    <w:rsid w:val="0011468F"/>
    <w:rsid w:val="00114806"/>
    <w:rsid w:val="001148F6"/>
    <w:rsid w:val="00114C90"/>
    <w:rsid w:val="001159FF"/>
    <w:rsid w:val="0011605C"/>
    <w:rsid w:val="00116412"/>
    <w:rsid w:val="0011659F"/>
    <w:rsid w:val="0011665F"/>
    <w:rsid w:val="001169FA"/>
    <w:rsid w:val="00116BBE"/>
    <w:rsid w:val="001170C5"/>
    <w:rsid w:val="00117704"/>
    <w:rsid w:val="0012018A"/>
    <w:rsid w:val="001206B9"/>
    <w:rsid w:val="00120BBF"/>
    <w:rsid w:val="00120C4A"/>
    <w:rsid w:val="00120F14"/>
    <w:rsid w:val="001210F7"/>
    <w:rsid w:val="001214A2"/>
    <w:rsid w:val="0012186E"/>
    <w:rsid w:val="00121C13"/>
    <w:rsid w:val="00121EC6"/>
    <w:rsid w:val="001221A5"/>
    <w:rsid w:val="00122AC6"/>
    <w:rsid w:val="00123295"/>
    <w:rsid w:val="00123540"/>
    <w:rsid w:val="00123996"/>
    <w:rsid w:val="001239AC"/>
    <w:rsid w:val="0012435A"/>
    <w:rsid w:val="00124BDA"/>
    <w:rsid w:val="001252AB"/>
    <w:rsid w:val="001256ED"/>
    <w:rsid w:val="001259CA"/>
    <w:rsid w:val="00125BE5"/>
    <w:rsid w:val="001260F7"/>
    <w:rsid w:val="001261BE"/>
    <w:rsid w:val="00126BFE"/>
    <w:rsid w:val="00127445"/>
    <w:rsid w:val="00127D77"/>
    <w:rsid w:val="0013001F"/>
    <w:rsid w:val="00131D39"/>
    <w:rsid w:val="0013249E"/>
    <w:rsid w:val="00132599"/>
    <w:rsid w:val="00132734"/>
    <w:rsid w:val="001329CA"/>
    <w:rsid w:val="00132AEC"/>
    <w:rsid w:val="00132EED"/>
    <w:rsid w:val="00133287"/>
    <w:rsid w:val="001333D7"/>
    <w:rsid w:val="00133942"/>
    <w:rsid w:val="00133D1E"/>
    <w:rsid w:val="00133EE4"/>
    <w:rsid w:val="00134789"/>
    <w:rsid w:val="00134B8F"/>
    <w:rsid w:val="0013579F"/>
    <w:rsid w:val="00135DB7"/>
    <w:rsid w:val="00136232"/>
    <w:rsid w:val="00136508"/>
    <w:rsid w:val="001369BC"/>
    <w:rsid w:val="0013730A"/>
    <w:rsid w:val="00137482"/>
    <w:rsid w:val="0013772D"/>
    <w:rsid w:val="00137887"/>
    <w:rsid w:val="00137929"/>
    <w:rsid w:val="00140826"/>
    <w:rsid w:val="00140B44"/>
    <w:rsid w:val="00140DDE"/>
    <w:rsid w:val="00141AB1"/>
    <w:rsid w:val="00142001"/>
    <w:rsid w:val="00142508"/>
    <w:rsid w:val="00142959"/>
    <w:rsid w:val="00142B99"/>
    <w:rsid w:val="00143121"/>
    <w:rsid w:val="00143611"/>
    <w:rsid w:val="00143ACF"/>
    <w:rsid w:val="00144024"/>
    <w:rsid w:val="001457AA"/>
    <w:rsid w:val="0014593B"/>
    <w:rsid w:val="001459AA"/>
    <w:rsid w:val="001461BC"/>
    <w:rsid w:val="00146409"/>
    <w:rsid w:val="00146551"/>
    <w:rsid w:val="001469B3"/>
    <w:rsid w:val="001478FB"/>
    <w:rsid w:val="00147E6F"/>
    <w:rsid w:val="00150260"/>
    <w:rsid w:val="00150295"/>
    <w:rsid w:val="001513FF"/>
    <w:rsid w:val="001515F7"/>
    <w:rsid w:val="001516E1"/>
    <w:rsid w:val="001518A2"/>
    <w:rsid w:val="00153638"/>
    <w:rsid w:val="00153BE7"/>
    <w:rsid w:val="00153EC3"/>
    <w:rsid w:val="0015413E"/>
    <w:rsid w:val="001543BA"/>
    <w:rsid w:val="00154550"/>
    <w:rsid w:val="00154A2E"/>
    <w:rsid w:val="00154CD7"/>
    <w:rsid w:val="00154DFA"/>
    <w:rsid w:val="00155574"/>
    <w:rsid w:val="001556F7"/>
    <w:rsid w:val="0015571A"/>
    <w:rsid w:val="0015619C"/>
    <w:rsid w:val="001562DB"/>
    <w:rsid w:val="001566A8"/>
    <w:rsid w:val="00156712"/>
    <w:rsid w:val="0015697F"/>
    <w:rsid w:val="00156E9A"/>
    <w:rsid w:val="00156F5E"/>
    <w:rsid w:val="0015774E"/>
    <w:rsid w:val="00157C53"/>
    <w:rsid w:val="00157F8E"/>
    <w:rsid w:val="001600FF"/>
    <w:rsid w:val="0016058D"/>
    <w:rsid w:val="0016128F"/>
    <w:rsid w:val="00161A54"/>
    <w:rsid w:val="0016290E"/>
    <w:rsid w:val="00162C21"/>
    <w:rsid w:val="001630AC"/>
    <w:rsid w:val="00163AB4"/>
    <w:rsid w:val="00163D07"/>
    <w:rsid w:val="00163DFC"/>
    <w:rsid w:val="00164027"/>
    <w:rsid w:val="001647A8"/>
    <w:rsid w:val="0016491C"/>
    <w:rsid w:val="00164A52"/>
    <w:rsid w:val="00164CD8"/>
    <w:rsid w:val="00164E19"/>
    <w:rsid w:val="00164EB5"/>
    <w:rsid w:val="00164F4C"/>
    <w:rsid w:val="00165512"/>
    <w:rsid w:val="00165BCF"/>
    <w:rsid w:val="00165DC9"/>
    <w:rsid w:val="001663A4"/>
    <w:rsid w:val="001667B0"/>
    <w:rsid w:val="00166B1C"/>
    <w:rsid w:val="00166DF4"/>
    <w:rsid w:val="001672B9"/>
    <w:rsid w:val="001676E8"/>
    <w:rsid w:val="00167C51"/>
    <w:rsid w:val="0017030C"/>
    <w:rsid w:val="00170351"/>
    <w:rsid w:val="00170E06"/>
    <w:rsid w:val="00170EDC"/>
    <w:rsid w:val="00170F34"/>
    <w:rsid w:val="00171442"/>
    <w:rsid w:val="00171B0D"/>
    <w:rsid w:val="00172198"/>
    <w:rsid w:val="00172744"/>
    <w:rsid w:val="00172D9B"/>
    <w:rsid w:val="0017384E"/>
    <w:rsid w:val="00173D2B"/>
    <w:rsid w:val="00173F92"/>
    <w:rsid w:val="00174278"/>
    <w:rsid w:val="0017457A"/>
    <w:rsid w:val="001746D8"/>
    <w:rsid w:val="00174734"/>
    <w:rsid w:val="00174E11"/>
    <w:rsid w:val="00174F0E"/>
    <w:rsid w:val="00174F1A"/>
    <w:rsid w:val="00174FC9"/>
    <w:rsid w:val="0017552E"/>
    <w:rsid w:val="00175749"/>
    <w:rsid w:val="00175864"/>
    <w:rsid w:val="00175BCC"/>
    <w:rsid w:val="00175F07"/>
    <w:rsid w:val="0017616E"/>
    <w:rsid w:val="0017652A"/>
    <w:rsid w:val="00177271"/>
    <w:rsid w:val="001776E6"/>
    <w:rsid w:val="001777B7"/>
    <w:rsid w:val="001777C7"/>
    <w:rsid w:val="00180034"/>
    <w:rsid w:val="001803F2"/>
    <w:rsid w:val="0018050A"/>
    <w:rsid w:val="001805DE"/>
    <w:rsid w:val="00180706"/>
    <w:rsid w:val="001807C3"/>
    <w:rsid w:val="001809CA"/>
    <w:rsid w:val="00180A0D"/>
    <w:rsid w:val="00180D79"/>
    <w:rsid w:val="00181059"/>
    <w:rsid w:val="00181214"/>
    <w:rsid w:val="0018156F"/>
    <w:rsid w:val="00181781"/>
    <w:rsid w:val="00181987"/>
    <w:rsid w:val="00181D62"/>
    <w:rsid w:val="001823D8"/>
    <w:rsid w:val="001824B2"/>
    <w:rsid w:val="001826FB"/>
    <w:rsid w:val="00182840"/>
    <w:rsid w:val="001828AC"/>
    <w:rsid w:val="00183232"/>
    <w:rsid w:val="0018378D"/>
    <w:rsid w:val="00183939"/>
    <w:rsid w:val="00183AC8"/>
    <w:rsid w:val="00183BFE"/>
    <w:rsid w:val="00183C42"/>
    <w:rsid w:val="00183F1D"/>
    <w:rsid w:val="00184450"/>
    <w:rsid w:val="001844F5"/>
    <w:rsid w:val="00184555"/>
    <w:rsid w:val="001847C9"/>
    <w:rsid w:val="001849AD"/>
    <w:rsid w:val="00184A44"/>
    <w:rsid w:val="00184AC4"/>
    <w:rsid w:val="00184B86"/>
    <w:rsid w:val="00185A0C"/>
    <w:rsid w:val="00185C6D"/>
    <w:rsid w:val="001863B4"/>
    <w:rsid w:val="001864D0"/>
    <w:rsid w:val="00186A55"/>
    <w:rsid w:val="00187434"/>
    <w:rsid w:val="00187679"/>
    <w:rsid w:val="00191E04"/>
    <w:rsid w:val="00191F2A"/>
    <w:rsid w:val="001922D1"/>
    <w:rsid w:val="00192507"/>
    <w:rsid w:val="001930D4"/>
    <w:rsid w:val="00193742"/>
    <w:rsid w:val="001938D7"/>
    <w:rsid w:val="00193A3F"/>
    <w:rsid w:val="001940C2"/>
    <w:rsid w:val="001942CC"/>
    <w:rsid w:val="00194BE4"/>
    <w:rsid w:val="00195053"/>
    <w:rsid w:val="001951D7"/>
    <w:rsid w:val="00195775"/>
    <w:rsid w:val="00195B0A"/>
    <w:rsid w:val="00195D22"/>
    <w:rsid w:val="001963D8"/>
    <w:rsid w:val="001969EA"/>
    <w:rsid w:val="00196D8E"/>
    <w:rsid w:val="001970F4"/>
    <w:rsid w:val="001A087A"/>
    <w:rsid w:val="001A0BC7"/>
    <w:rsid w:val="001A1308"/>
    <w:rsid w:val="001A16A8"/>
    <w:rsid w:val="001A19B5"/>
    <w:rsid w:val="001A1CB7"/>
    <w:rsid w:val="001A3269"/>
    <w:rsid w:val="001A38DC"/>
    <w:rsid w:val="001A3C02"/>
    <w:rsid w:val="001A3E61"/>
    <w:rsid w:val="001A4168"/>
    <w:rsid w:val="001A42BD"/>
    <w:rsid w:val="001A4344"/>
    <w:rsid w:val="001A49D3"/>
    <w:rsid w:val="001A4A15"/>
    <w:rsid w:val="001A5920"/>
    <w:rsid w:val="001A5BE7"/>
    <w:rsid w:val="001A5C19"/>
    <w:rsid w:val="001A6FCE"/>
    <w:rsid w:val="001A6FE9"/>
    <w:rsid w:val="001A72B6"/>
    <w:rsid w:val="001A7C7B"/>
    <w:rsid w:val="001A7E46"/>
    <w:rsid w:val="001A7FD5"/>
    <w:rsid w:val="001B00F9"/>
    <w:rsid w:val="001B0246"/>
    <w:rsid w:val="001B028E"/>
    <w:rsid w:val="001B0412"/>
    <w:rsid w:val="001B0A35"/>
    <w:rsid w:val="001B0B9A"/>
    <w:rsid w:val="001B134A"/>
    <w:rsid w:val="001B1B5E"/>
    <w:rsid w:val="001B21B4"/>
    <w:rsid w:val="001B2C1C"/>
    <w:rsid w:val="001B33A9"/>
    <w:rsid w:val="001B38BF"/>
    <w:rsid w:val="001B3936"/>
    <w:rsid w:val="001B398E"/>
    <w:rsid w:val="001B3C09"/>
    <w:rsid w:val="001B3D72"/>
    <w:rsid w:val="001B3E37"/>
    <w:rsid w:val="001B4569"/>
    <w:rsid w:val="001B4D74"/>
    <w:rsid w:val="001B4FB6"/>
    <w:rsid w:val="001B5359"/>
    <w:rsid w:val="001B56EF"/>
    <w:rsid w:val="001B584D"/>
    <w:rsid w:val="001B58F7"/>
    <w:rsid w:val="001B5A4F"/>
    <w:rsid w:val="001B5CDC"/>
    <w:rsid w:val="001B5EDE"/>
    <w:rsid w:val="001B5FF2"/>
    <w:rsid w:val="001B64E3"/>
    <w:rsid w:val="001B64FA"/>
    <w:rsid w:val="001B6CA6"/>
    <w:rsid w:val="001B6CFC"/>
    <w:rsid w:val="001B7003"/>
    <w:rsid w:val="001B7140"/>
    <w:rsid w:val="001C1380"/>
    <w:rsid w:val="001C16BB"/>
    <w:rsid w:val="001C173D"/>
    <w:rsid w:val="001C1D11"/>
    <w:rsid w:val="001C2321"/>
    <w:rsid w:val="001C25F0"/>
    <w:rsid w:val="001C29B7"/>
    <w:rsid w:val="001C2B79"/>
    <w:rsid w:val="001C352A"/>
    <w:rsid w:val="001C3C5F"/>
    <w:rsid w:val="001C3C67"/>
    <w:rsid w:val="001C5A7C"/>
    <w:rsid w:val="001C6508"/>
    <w:rsid w:val="001C684B"/>
    <w:rsid w:val="001C6BD7"/>
    <w:rsid w:val="001C6E41"/>
    <w:rsid w:val="001C7B7F"/>
    <w:rsid w:val="001C7C7C"/>
    <w:rsid w:val="001C7F0B"/>
    <w:rsid w:val="001C7F80"/>
    <w:rsid w:val="001D0240"/>
    <w:rsid w:val="001D0559"/>
    <w:rsid w:val="001D07FD"/>
    <w:rsid w:val="001D0C03"/>
    <w:rsid w:val="001D0C92"/>
    <w:rsid w:val="001D0E8C"/>
    <w:rsid w:val="001D1171"/>
    <w:rsid w:val="001D11B0"/>
    <w:rsid w:val="001D16E4"/>
    <w:rsid w:val="001D2FD8"/>
    <w:rsid w:val="001D39F0"/>
    <w:rsid w:val="001D3C2E"/>
    <w:rsid w:val="001D3ECE"/>
    <w:rsid w:val="001D40CD"/>
    <w:rsid w:val="001D45C0"/>
    <w:rsid w:val="001D471D"/>
    <w:rsid w:val="001D4E6D"/>
    <w:rsid w:val="001D5061"/>
    <w:rsid w:val="001D60A7"/>
    <w:rsid w:val="001D62E1"/>
    <w:rsid w:val="001D6553"/>
    <w:rsid w:val="001D6882"/>
    <w:rsid w:val="001D6DE8"/>
    <w:rsid w:val="001D6FB0"/>
    <w:rsid w:val="001D76D1"/>
    <w:rsid w:val="001D78C5"/>
    <w:rsid w:val="001E001D"/>
    <w:rsid w:val="001E097A"/>
    <w:rsid w:val="001E09DC"/>
    <w:rsid w:val="001E12DD"/>
    <w:rsid w:val="001E217A"/>
    <w:rsid w:val="001E276D"/>
    <w:rsid w:val="001E2B6E"/>
    <w:rsid w:val="001E2FDF"/>
    <w:rsid w:val="001E2FFC"/>
    <w:rsid w:val="001E301E"/>
    <w:rsid w:val="001E388A"/>
    <w:rsid w:val="001E3A2F"/>
    <w:rsid w:val="001E4063"/>
    <w:rsid w:val="001E40E7"/>
    <w:rsid w:val="001E430F"/>
    <w:rsid w:val="001E50B1"/>
    <w:rsid w:val="001E52FB"/>
    <w:rsid w:val="001E55FE"/>
    <w:rsid w:val="001E5C53"/>
    <w:rsid w:val="001E5FA0"/>
    <w:rsid w:val="001E6162"/>
    <w:rsid w:val="001E623D"/>
    <w:rsid w:val="001E78A2"/>
    <w:rsid w:val="001E7D2F"/>
    <w:rsid w:val="001E7EC0"/>
    <w:rsid w:val="001F026B"/>
    <w:rsid w:val="001F0280"/>
    <w:rsid w:val="001F02DA"/>
    <w:rsid w:val="001F060E"/>
    <w:rsid w:val="001F076E"/>
    <w:rsid w:val="001F0ACA"/>
    <w:rsid w:val="001F0D4D"/>
    <w:rsid w:val="001F18B2"/>
    <w:rsid w:val="001F1A7A"/>
    <w:rsid w:val="001F21ED"/>
    <w:rsid w:val="001F2B97"/>
    <w:rsid w:val="001F3514"/>
    <w:rsid w:val="001F370B"/>
    <w:rsid w:val="001F372B"/>
    <w:rsid w:val="001F3A7F"/>
    <w:rsid w:val="001F3B23"/>
    <w:rsid w:val="001F3C5A"/>
    <w:rsid w:val="001F4495"/>
    <w:rsid w:val="001F48B9"/>
    <w:rsid w:val="001F50B3"/>
    <w:rsid w:val="001F5129"/>
    <w:rsid w:val="001F587A"/>
    <w:rsid w:val="001F64DB"/>
    <w:rsid w:val="001F6700"/>
    <w:rsid w:val="001F6C25"/>
    <w:rsid w:val="001F6FE4"/>
    <w:rsid w:val="001F742D"/>
    <w:rsid w:val="001F7604"/>
    <w:rsid w:val="001F7CD9"/>
    <w:rsid w:val="00200239"/>
    <w:rsid w:val="00200D8E"/>
    <w:rsid w:val="002010A9"/>
    <w:rsid w:val="002016F6"/>
    <w:rsid w:val="002018A6"/>
    <w:rsid w:val="00201B7C"/>
    <w:rsid w:val="00201F83"/>
    <w:rsid w:val="00202F39"/>
    <w:rsid w:val="00203833"/>
    <w:rsid w:val="00203932"/>
    <w:rsid w:val="00203D72"/>
    <w:rsid w:val="00204149"/>
    <w:rsid w:val="0020444E"/>
    <w:rsid w:val="00204933"/>
    <w:rsid w:val="002052D7"/>
    <w:rsid w:val="00206398"/>
    <w:rsid w:val="002066CA"/>
    <w:rsid w:val="002067E2"/>
    <w:rsid w:val="00206D57"/>
    <w:rsid w:val="00206E3D"/>
    <w:rsid w:val="00206ECE"/>
    <w:rsid w:val="00207620"/>
    <w:rsid w:val="00207CBC"/>
    <w:rsid w:val="002100B7"/>
    <w:rsid w:val="0021013F"/>
    <w:rsid w:val="002103CB"/>
    <w:rsid w:val="00210503"/>
    <w:rsid w:val="0021082A"/>
    <w:rsid w:val="00210A09"/>
    <w:rsid w:val="00211200"/>
    <w:rsid w:val="002112F1"/>
    <w:rsid w:val="0021175F"/>
    <w:rsid w:val="00211BF0"/>
    <w:rsid w:val="0021353C"/>
    <w:rsid w:val="00213BBA"/>
    <w:rsid w:val="002140E6"/>
    <w:rsid w:val="002141CF"/>
    <w:rsid w:val="002144AB"/>
    <w:rsid w:val="0021454E"/>
    <w:rsid w:val="002146A9"/>
    <w:rsid w:val="0021499B"/>
    <w:rsid w:val="00214F5B"/>
    <w:rsid w:val="00215497"/>
    <w:rsid w:val="00215E3F"/>
    <w:rsid w:val="002163FC"/>
    <w:rsid w:val="0021681F"/>
    <w:rsid w:val="002169EE"/>
    <w:rsid w:val="00216D47"/>
    <w:rsid w:val="0021701D"/>
    <w:rsid w:val="0021716F"/>
    <w:rsid w:val="002171FB"/>
    <w:rsid w:val="00217252"/>
    <w:rsid w:val="00217254"/>
    <w:rsid w:val="002173CC"/>
    <w:rsid w:val="002178B1"/>
    <w:rsid w:val="00217AD9"/>
    <w:rsid w:val="00217B9C"/>
    <w:rsid w:val="002200BF"/>
    <w:rsid w:val="00220AE6"/>
    <w:rsid w:val="00220CFE"/>
    <w:rsid w:val="002217D4"/>
    <w:rsid w:val="00221E03"/>
    <w:rsid w:val="00221E18"/>
    <w:rsid w:val="0022209F"/>
    <w:rsid w:val="0022292A"/>
    <w:rsid w:val="0022361A"/>
    <w:rsid w:val="00223749"/>
    <w:rsid w:val="00223972"/>
    <w:rsid w:val="00223B39"/>
    <w:rsid w:val="00224DB7"/>
    <w:rsid w:val="00225473"/>
    <w:rsid w:val="00225706"/>
    <w:rsid w:val="00225BB6"/>
    <w:rsid w:val="00226686"/>
    <w:rsid w:val="002267FE"/>
    <w:rsid w:val="00226A9F"/>
    <w:rsid w:val="00226B61"/>
    <w:rsid w:val="00226E69"/>
    <w:rsid w:val="002271C7"/>
    <w:rsid w:val="0022729A"/>
    <w:rsid w:val="002272D3"/>
    <w:rsid w:val="002274AF"/>
    <w:rsid w:val="00227B45"/>
    <w:rsid w:val="00227C8D"/>
    <w:rsid w:val="002306D1"/>
    <w:rsid w:val="00230D62"/>
    <w:rsid w:val="00230E05"/>
    <w:rsid w:val="002314DD"/>
    <w:rsid w:val="002318F6"/>
    <w:rsid w:val="00231BE7"/>
    <w:rsid w:val="00231D88"/>
    <w:rsid w:val="00231DAD"/>
    <w:rsid w:val="00231FF9"/>
    <w:rsid w:val="002320A4"/>
    <w:rsid w:val="00232101"/>
    <w:rsid w:val="0023309B"/>
    <w:rsid w:val="00233C35"/>
    <w:rsid w:val="00233E15"/>
    <w:rsid w:val="00234655"/>
    <w:rsid w:val="00234764"/>
    <w:rsid w:val="00234AB4"/>
    <w:rsid w:val="00234BCA"/>
    <w:rsid w:val="00234E38"/>
    <w:rsid w:val="00234F92"/>
    <w:rsid w:val="00235615"/>
    <w:rsid w:val="00235A7A"/>
    <w:rsid w:val="00236A74"/>
    <w:rsid w:val="00236ABC"/>
    <w:rsid w:val="00236AC7"/>
    <w:rsid w:val="00236FDA"/>
    <w:rsid w:val="0023725C"/>
    <w:rsid w:val="0023787C"/>
    <w:rsid w:val="00237ACC"/>
    <w:rsid w:val="00237B63"/>
    <w:rsid w:val="00237BAE"/>
    <w:rsid w:val="00237E36"/>
    <w:rsid w:val="002403FA"/>
    <w:rsid w:val="002409F9"/>
    <w:rsid w:val="0024124F"/>
    <w:rsid w:val="00241651"/>
    <w:rsid w:val="0024272C"/>
    <w:rsid w:val="00242748"/>
    <w:rsid w:val="00243044"/>
    <w:rsid w:val="00243091"/>
    <w:rsid w:val="0024415F"/>
    <w:rsid w:val="00244848"/>
    <w:rsid w:val="0024486C"/>
    <w:rsid w:val="0024558B"/>
    <w:rsid w:val="0024575E"/>
    <w:rsid w:val="002460FA"/>
    <w:rsid w:val="00246770"/>
    <w:rsid w:val="00246D2B"/>
    <w:rsid w:val="00246FDE"/>
    <w:rsid w:val="00247A0A"/>
    <w:rsid w:val="00247C1E"/>
    <w:rsid w:val="00247C38"/>
    <w:rsid w:val="00247D7F"/>
    <w:rsid w:val="0025042B"/>
    <w:rsid w:val="00250F34"/>
    <w:rsid w:val="0025125B"/>
    <w:rsid w:val="00251513"/>
    <w:rsid w:val="00251AA4"/>
    <w:rsid w:val="00251C6E"/>
    <w:rsid w:val="0025245C"/>
    <w:rsid w:val="002526AB"/>
    <w:rsid w:val="002529E7"/>
    <w:rsid w:val="00252A91"/>
    <w:rsid w:val="00252C02"/>
    <w:rsid w:val="00252F15"/>
    <w:rsid w:val="00253A89"/>
    <w:rsid w:val="00253D15"/>
    <w:rsid w:val="002541E5"/>
    <w:rsid w:val="0025476F"/>
    <w:rsid w:val="00254865"/>
    <w:rsid w:val="002550D9"/>
    <w:rsid w:val="0025510B"/>
    <w:rsid w:val="002553DB"/>
    <w:rsid w:val="00255F34"/>
    <w:rsid w:val="0025616D"/>
    <w:rsid w:val="002561FC"/>
    <w:rsid w:val="00256268"/>
    <w:rsid w:val="00256CDD"/>
    <w:rsid w:val="00256F8E"/>
    <w:rsid w:val="00257069"/>
    <w:rsid w:val="002570E6"/>
    <w:rsid w:val="0025786C"/>
    <w:rsid w:val="00257E78"/>
    <w:rsid w:val="002602A2"/>
    <w:rsid w:val="00260571"/>
    <w:rsid w:val="0026141B"/>
    <w:rsid w:val="00261AF6"/>
    <w:rsid w:val="00262003"/>
    <w:rsid w:val="00262253"/>
    <w:rsid w:val="00262404"/>
    <w:rsid w:val="00263844"/>
    <w:rsid w:val="002638C0"/>
    <w:rsid w:val="002638CF"/>
    <w:rsid w:val="002644A9"/>
    <w:rsid w:val="002644B5"/>
    <w:rsid w:val="002647CE"/>
    <w:rsid w:val="00264A10"/>
    <w:rsid w:val="00264AAD"/>
    <w:rsid w:val="00264CC3"/>
    <w:rsid w:val="00264EA2"/>
    <w:rsid w:val="0026533C"/>
    <w:rsid w:val="002658B3"/>
    <w:rsid w:val="00265BA9"/>
    <w:rsid w:val="00265D28"/>
    <w:rsid w:val="00265DA2"/>
    <w:rsid w:val="0026629C"/>
    <w:rsid w:val="00266354"/>
    <w:rsid w:val="0026653D"/>
    <w:rsid w:val="0026666D"/>
    <w:rsid w:val="002667D7"/>
    <w:rsid w:val="0026681B"/>
    <w:rsid w:val="00266F90"/>
    <w:rsid w:val="00267313"/>
    <w:rsid w:val="00270279"/>
    <w:rsid w:val="00270992"/>
    <w:rsid w:val="00270AF7"/>
    <w:rsid w:val="00270D44"/>
    <w:rsid w:val="00270FEB"/>
    <w:rsid w:val="00271061"/>
    <w:rsid w:val="0027113A"/>
    <w:rsid w:val="002713ED"/>
    <w:rsid w:val="002715B2"/>
    <w:rsid w:val="0027176A"/>
    <w:rsid w:val="00271772"/>
    <w:rsid w:val="00271E68"/>
    <w:rsid w:val="00271FCC"/>
    <w:rsid w:val="002723D9"/>
    <w:rsid w:val="0027288E"/>
    <w:rsid w:val="00273C64"/>
    <w:rsid w:val="00273F92"/>
    <w:rsid w:val="00274731"/>
    <w:rsid w:val="00274A3A"/>
    <w:rsid w:val="00274EB8"/>
    <w:rsid w:val="002750E6"/>
    <w:rsid w:val="002757D3"/>
    <w:rsid w:val="00275A9C"/>
    <w:rsid w:val="00275C50"/>
    <w:rsid w:val="00275FFC"/>
    <w:rsid w:val="00276243"/>
    <w:rsid w:val="00276464"/>
    <w:rsid w:val="00276C20"/>
    <w:rsid w:val="00276CE2"/>
    <w:rsid w:val="002774E4"/>
    <w:rsid w:val="00277BCB"/>
    <w:rsid w:val="00277E47"/>
    <w:rsid w:val="002802A1"/>
    <w:rsid w:val="00280CE7"/>
    <w:rsid w:val="002810E0"/>
    <w:rsid w:val="00281307"/>
    <w:rsid w:val="0028160A"/>
    <w:rsid w:val="00281953"/>
    <w:rsid w:val="00281BE4"/>
    <w:rsid w:val="00281C2E"/>
    <w:rsid w:val="00281D24"/>
    <w:rsid w:val="00282BBF"/>
    <w:rsid w:val="0028310E"/>
    <w:rsid w:val="00283E83"/>
    <w:rsid w:val="00283F95"/>
    <w:rsid w:val="002844CC"/>
    <w:rsid w:val="0028474A"/>
    <w:rsid w:val="00284DF4"/>
    <w:rsid w:val="00284E84"/>
    <w:rsid w:val="00285007"/>
    <w:rsid w:val="00285354"/>
    <w:rsid w:val="00286228"/>
    <w:rsid w:val="00286897"/>
    <w:rsid w:val="00286979"/>
    <w:rsid w:val="0028764D"/>
    <w:rsid w:val="0028765F"/>
    <w:rsid w:val="00287769"/>
    <w:rsid w:val="002878C7"/>
    <w:rsid w:val="00287EF1"/>
    <w:rsid w:val="00290704"/>
    <w:rsid w:val="002907D0"/>
    <w:rsid w:val="00291644"/>
    <w:rsid w:val="00291C43"/>
    <w:rsid w:val="00291EAF"/>
    <w:rsid w:val="00292335"/>
    <w:rsid w:val="0029289E"/>
    <w:rsid w:val="00292EF5"/>
    <w:rsid w:val="00292F94"/>
    <w:rsid w:val="00292FA1"/>
    <w:rsid w:val="002934BA"/>
    <w:rsid w:val="00293617"/>
    <w:rsid w:val="0029361D"/>
    <w:rsid w:val="002945DE"/>
    <w:rsid w:val="0029494E"/>
    <w:rsid w:val="00294BB6"/>
    <w:rsid w:val="00295361"/>
    <w:rsid w:val="002954AC"/>
    <w:rsid w:val="00295B5E"/>
    <w:rsid w:val="00295F18"/>
    <w:rsid w:val="0029627B"/>
    <w:rsid w:val="00296F1A"/>
    <w:rsid w:val="00297404"/>
    <w:rsid w:val="002A0670"/>
    <w:rsid w:val="002A09E2"/>
    <w:rsid w:val="002A0AF6"/>
    <w:rsid w:val="002A0B56"/>
    <w:rsid w:val="002A0E46"/>
    <w:rsid w:val="002A12BF"/>
    <w:rsid w:val="002A17B3"/>
    <w:rsid w:val="002A1E5C"/>
    <w:rsid w:val="002A28D5"/>
    <w:rsid w:val="002A2A44"/>
    <w:rsid w:val="002A2B2D"/>
    <w:rsid w:val="002A2B33"/>
    <w:rsid w:val="002A346F"/>
    <w:rsid w:val="002A3BFB"/>
    <w:rsid w:val="002A408E"/>
    <w:rsid w:val="002A46C6"/>
    <w:rsid w:val="002A4DEA"/>
    <w:rsid w:val="002A576E"/>
    <w:rsid w:val="002A58EB"/>
    <w:rsid w:val="002A6061"/>
    <w:rsid w:val="002A6CA6"/>
    <w:rsid w:val="002A6D76"/>
    <w:rsid w:val="002A7F1B"/>
    <w:rsid w:val="002B0888"/>
    <w:rsid w:val="002B0C4A"/>
    <w:rsid w:val="002B11BB"/>
    <w:rsid w:val="002B16B0"/>
    <w:rsid w:val="002B189F"/>
    <w:rsid w:val="002B192D"/>
    <w:rsid w:val="002B1B91"/>
    <w:rsid w:val="002B1BC0"/>
    <w:rsid w:val="002B1C40"/>
    <w:rsid w:val="002B2009"/>
    <w:rsid w:val="002B20DF"/>
    <w:rsid w:val="002B21B2"/>
    <w:rsid w:val="002B21C6"/>
    <w:rsid w:val="002B25B8"/>
    <w:rsid w:val="002B2923"/>
    <w:rsid w:val="002B3D8F"/>
    <w:rsid w:val="002B42B9"/>
    <w:rsid w:val="002B463F"/>
    <w:rsid w:val="002B51C5"/>
    <w:rsid w:val="002B5449"/>
    <w:rsid w:val="002B55EA"/>
    <w:rsid w:val="002B5A70"/>
    <w:rsid w:val="002B5A99"/>
    <w:rsid w:val="002B5D5E"/>
    <w:rsid w:val="002B5E2C"/>
    <w:rsid w:val="002B64BD"/>
    <w:rsid w:val="002B66FD"/>
    <w:rsid w:val="002B6714"/>
    <w:rsid w:val="002B6845"/>
    <w:rsid w:val="002B6A03"/>
    <w:rsid w:val="002B6BE8"/>
    <w:rsid w:val="002B78CD"/>
    <w:rsid w:val="002B7AFC"/>
    <w:rsid w:val="002C010B"/>
    <w:rsid w:val="002C0A48"/>
    <w:rsid w:val="002C0B0A"/>
    <w:rsid w:val="002C0BC9"/>
    <w:rsid w:val="002C0E91"/>
    <w:rsid w:val="002C1204"/>
    <w:rsid w:val="002C16E4"/>
    <w:rsid w:val="002C1C89"/>
    <w:rsid w:val="002C2A6D"/>
    <w:rsid w:val="002C2BDA"/>
    <w:rsid w:val="002C2CF3"/>
    <w:rsid w:val="002C2D15"/>
    <w:rsid w:val="002C308D"/>
    <w:rsid w:val="002C323C"/>
    <w:rsid w:val="002C37AF"/>
    <w:rsid w:val="002C3C70"/>
    <w:rsid w:val="002C44AF"/>
    <w:rsid w:val="002C46A8"/>
    <w:rsid w:val="002C46B5"/>
    <w:rsid w:val="002C46EE"/>
    <w:rsid w:val="002C56EC"/>
    <w:rsid w:val="002C5CF5"/>
    <w:rsid w:val="002C610D"/>
    <w:rsid w:val="002C613F"/>
    <w:rsid w:val="002C6990"/>
    <w:rsid w:val="002C6B39"/>
    <w:rsid w:val="002C73F7"/>
    <w:rsid w:val="002C7808"/>
    <w:rsid w:val="002C793F"/>
    <w:rsid w:val="002C7D94"/>
    <w:rsid w:val="002C7DA8"/>
    <w:rsid w:val="002D0212"/>
    <w:rsid w:val="002D02C3"/>
    <w:rsid w:val="002D03F3"/>
    <w:rsid w:val="002D0582"/>
    <w:rsid w:val="002D07DB"/>
    <w:rsid w:val="002D07E5"/>
    <w:rsid w:val="002D0A0C"/>
    <w:rsid w:val="002D160F"/>
    <w:rsid w:val="002D167E"/>
    <w:rsid w:val="002D1CFD"/>
    <w:rsid w:val="002D1D4A"/>
    <w:rsid w:val="002D1E2B"/>
    <w:rsid w:val="002D20B3"/>
    <w:rsid w:val="002D3761"/>
    <w:rsid w:val="002D38A0"/>
    <w:rsid w:val="002D3BF0"/>
    <w:rsid w:val="002D3DD9"/>
    <w:rsid w:val="002D3FBA"/>
    <w:rsid w:val="002D4251"/>
    <w:rsid w:val="002D429B"/>
    <w:rsid w:val="002D42AA"/>
    <w:rsid w:val="002D45D2"/>
    <w:rsid w:val="002D49F4"/>
    <w:rsid w:val="002D4A1A"/>
    <w:rsid w:val="002D5B10"/>
    <w:rsid w:val="002D62EA"/>
    <w:rsid w:val="002D73C4"/>
    <w:rsid w:val="002E0249"/>
    <w:rsid w:val="002E05E8"/>
    <w:rsid w:val="002E0BCC"/>
    <w:rsid w:val="002E0EC2"/>
    <w:rsid w:val="002E0F0D"/>
    <w:rsid w:val="002E1535"/>
    <w:rsid w:val="002E18F0"/>
    <w:rsid w:val="002E1CAE"/>
    <w:rsid w:val="002E1E45"/>
    <w:rsid w:val="002E225A"/>
    <w:rsid w:val="002E291C"/>
    <w:rsid w:val="002E2A58"/>
    <w:rsid w:val="002E2B6C"/>
    <w:rsid w:val="002E2C7F"/>
    <w:rsid w:val="002E2ED8"/>
    <w:rsid w:val="002E307A"/>
    <w:rsid w:val="002E4146"/>
    <w:rsid w:val="002E464C"/>
    <w:rsid w:val="002E4C17"/>
    <w:rsid w:val="002E4DB0"/>
    <w:rsid w:val="002E6418"/>
    <w:rsid w:val="002E647B"/>
    <w:rsid w:val="002E64EF"/>
    <w:rsid w:val="002E65D7"/>
    <w:rsid w:val="002E72D2"/>
    <w:rsid w:val="002E734F"/>
    <w:rsid w:val="002E7505"/>
    <w:rsid w:val="002E7966"/>
    <w:rsid w:val="002F0100"/>
    <w:rsid w:val="002F022D"/>
    <w:rsid w:val="002F04C8"/>
    <w:rsid w:val="002F06A9"/>
    <w:rsid w:val="002F18E0"/>
    <w:rsid w:val="002F2CAB"/>
    <w:rsid w:val="002F33EB"/>
    <w:rsid w:val="002F355C"/>
    <w:rsid w:val="002F3778"/>
    <w:rsid w:val="002F4042"/>
    <w:rsid w:val="002F45F0"/>
    <w:rsid w:val="002F4609"/>
    <w:rsid w:val="002F4676"/>
    <w:rsid w:val="002F46B5"/>
    <w:rsid w:val="002F47A7"/>
    <w:rsid w:val="002F47DC"/>
    <w:rsid w:val="002F4F34"/>
    <w:rsid w:val="002F522C"/>
    <w:rsid w:val="002F5324"/>
    <w:rsid w:val="002F6173"/>
    <w:rsid w:val="002F654C"/>
    <w:rsid w:val="002F6669"/>
    <w:rsid w:val="002F6ECC"/>
    <w:rsid w:val="002F6FFE"/>
    <w:rsid w:val="002F70B8"/>
    <w:rsid w:val="002F7627"/>
    <w:rsid w:val="002F76B2"/>
    <w:rsid w:val="002F78D3"/>
    <w:rsid w:val="003005A7"/>
    <w:rsid w:val="0030094D"/>
    <w:rsid w:val="00301838"/>
    <w:rsid w:val="003018FD"/>
    <w:rsid w:val="0030192B"/>
    <w:rsid w:val="00302013"/>
    <w:rsid w:val="00302135"/>
    <w:rsid w:val="0030217C"/>
    <w:rsid w:val="00302322"/>
    <w:rsid w:val="00302539"/>
    <w:rsid w:val="00302921"/>
    <w:rsid w:val="00302D1D"/>
    <w:rsid w:val="00302DC7"/>
    <w:rsid w:val="00303A52"/>
    <w:rsid w:val="00303A7D"/>
    <w:rsid w:val="00303AB2"/>
    <w:rsid w:val="00303AB7"/>
    <w:rsid w:val="00303ADB"/>
    <w:rsid w:val="00303CA8"/>
    <w:rsid w:val="00303DE5"/>
    <w:rsid w:val="00303EAE"/>
    <w:rsid w:val="00304998"/>
    <w:rsid w:val="00305344"/>
    <w:rsid w:val="00305A4B"/>
    <w:rsid w:val="00305D43"/>
    <w:rsid w:val="00306119"/>
    <w:rsid w:val="003061AE"/>
    <w:rsid w:val="00306559"/>
    <w:rsid w:val="00306642"/>
    <w:rsid w:val="00306AE6"/>
    <w:rsid w:val="00306CDC"/>
    <w:rsid w:val="00306DB4"/>
    <w:rsid w:val="00306E6F"/>
    <w:rsid w:val="00307172"/>
    <w:rsid w:val="003076C3"/>
    <w:rsid w:val="003078B7"/>
    <w:rsid w:val="00307998"/>
    <w:rsid w:val="003102B7"/>
    <w:rsid w:val="00310759"/>
    <w:rsid w:val="003108E5"/>
    <w:rsid w:val="00310A9E"/>
    <w:rsid w:val="00311345"/>
    <w:rsid w:val="0031256F"/>
    <w:rsid w:val="00313106"/>
    <w:rsid w:val="0031344E"/>
    <w:rsid w:val="00313739"/>
    <w:rsid w:val="003155C3"/>
    <w:rsid w:val="003155CC"/>
    <w:rsid w:val="003156D7"/>
    <w:rsid w:val="00315BAF"/>
    <w:rsid w:val="00315EBD"/>
    <w:rsid w:val="00316C31"/>
    <w:rsid w:val="00316C54"/>
    <w:rsid w:val="00317307"/>
    <w:rsid w:val="0031759F"/>
    <w:rsid w:val="003201B3"/>
    <w:rsid w:val="00320566"/>
    <w:rsid w:val="003206E4"/>
    <w:rsid w:val="00320CC8"/>
    <w:rsid w:val="00321096"/>
    <w:rsid w:val="00321150"/>
    <w:rsid w:val="00321293"/>
    <w:rsid w:val="00321321"/>
    <w:rsid w:val="003216B6"/>
    <w:rsid w:val="00321CB4"/>
    <w:rsid w:val="00321ED5"/>
    <w:rsid w:val="00322611"/>
    <w:rsid w:val="003232E9"/>
    <w:rsid w:val="00323BB2"/>
    <w:rsid w:val="00323E9B"/>
    <w:rsid w:val="00323FA0"/>
    <w:rsid w:val="00323FA5"/>
    <w:rsid w:val="0032450B"/>
    <w:rsid w:val="003245E6"/>
    <w:rsid w:val="00324B44"/>
    <w:rsid w:val="003250BB"/>
    <w:rsid w:val="003256AE"/>
    <w:rsid w:val="003256DA"/>
    <w:rsid w:val="0032593C"/>
    <w:rsid w:val="00326024"/>
    <w:rsid w:val="0032605E"/>
    <w:rsid w:val="003263E2"/>
    <w:rsid w:val="00326D72"/>
    <w:rsid w:val="00326E55"/>
    <w:rsid w:val="003271A9"/>
    <w:rsid w:val="00327512"/>
    <w:rsid w:val="00327988"/>
    <w:rsid w:val="00327C26"/>
    <w:rsid w:val="0033050C"/>
    <w:rsid w:val="003307E2"/>
    <w:rsid w:val="00330CB2"/>
    <w:rsid w:val="00331359"/>
    <w:rsid w:val="00331539"/>
    <w:rsid w:val="00331A44"/>
    <w:rsid w:val="00331BCA"/>
    <w:rsid w:val="00331EB1"/>
    <w:rsid w:val="0033223E"/>
    <w:rsid w:val="00333FEC"/>
    <w:rsid w:val="003342DE"/>
    <w:rsid w:val="003344AD"/>
    <w:rsid w:val="003348E1"/>
    <w:rsid w:val="00334E08"/>
    <w:rsid w:val="00334F5A"/>
    <w:rsid w:val="00335067"/>
    <w:rsid w:val="00335A32"/>
    <w:rsid w:val="00335FF4"/>
    <w:rsid w:val="0033650E"/>
    <w:rsid w:val="00336978"/>
    <w:rsid w:val="003369DF"/>
    <w:rsid w:val="00336A1C"/>
    <w:rsid w:val="003371B9"/>
    <w:rsid w:val="00337874"/>
    <w:rsid w:val="00340258"/>
    <w:rsid w:val="00340CD3"/>
    <w:rsid w:val="00340E05"/>
    <w:rsid w:val="00341C7C"/>
    <w:rsid w:val="00341E85"/>
    <w:rsid w:val="00341FB1"/>
    <w:rsid w:val="003420F8"/>
    <w:rsid w:val="00342365"/>
    <w:rsid w:val="003423A5"/>
    <w:rsid w:val="00342795"/>
    <w:rsid w:val="003427ED"/>
    <w:rsid w:val="00342937"/>
    <w:rsid w:val="003430D0"/>
    <w:rsid w:val="00343365"/>
    <w:rsid w:val="0034367D"/>
    <w:rsid w:val="00343A1A"/>
    <w:rsid w:val="00343B31"/>
    <w:rsid w:val="00343E82"/>
    <w:rsid w:val="0034401D"/>
    <w:rsid w:val="003444EB"/>
    <w:rsid w:val="00345396"/>
    <w:rsid w:val="00345B5F"/>
    <w:rsid w:val="00345F1F"/>
    <w:rsid w:val="003463CE"/>
    <w:rsid w:val="00346637"/>
    <w:rsid w:val="0034663F"/>
    <w:rsid w:val="003467FD"/>
    <w:rsid w:val="003469AF"/>
    <w:rsid w:val="00346AF5"/>
    <w:rsid w:val="00346FE6"/>
    <w:rsid w:val="00347624"/>
    <w:rsid w:val="003476C7"/>
    <w:rsid w:val="00347C01"/>
    <w:rsid w:val="00347C12"/>
    <w:rsid w:val="003502F3"/>
    <w:rsid w:val="003504EC"/>
    <w:rsid w:val="00350C0D"/>
    <w:rsid w:val="00351233"/>
    <w:rsid w:val="00351326"/>
    <w:rsid w:val="003516C6"/>
    <w:rsid w:val="00351EC8"/>
    <w:rsid w:val="003529F4"/>
    <w:rsid w:val="00352BA8"/>
    <w:rsid w:val="00352E61"/>
    <w:rsid w:val="0035305C"/>
    <w:rsid w:val="00353397"/>
    <w:rsid w:val="00353591"/>
    <w:rsid w:val="00353F84"/>
    <w:rsid w:val="003541B8"/>
    <w:rsid w:val="00354555"/>
    <w:rsid w:val="00354AF5"/>
    <w:rsid w:val="00354C8C"/>
    <w:rsid w:val="0035516B"/>
    <w:rsid w:val="00355B06"/>
    <w:rsid w:val="003569B9"/>
    <w:rsid w:val="00356B15"/>
    <w:rsid w:val="00356BC5"/>
    <w:rsid w:val="00356F30"/>
    <w:rsid w:val="00356F3B"/>
    <w:rsid w:val="00357D23"/>
    <w:rsid w:val="00360670"/>
    <w:rsid w:val="003606E6"/>
    <w:rsid w:val="003608D2"/>
    <w:rsid w:val="00360F6D"/>
    <w:rsid w:val="003615DA"/>
    <w:rsid w:val="00361A2A"/>
    <w:rsid w:val="00361C8C"/>
    <w:rsid w:val="00361E5E"/>
    <w:rsid w:val="0036219D"/>
    <w:rsid w:val="0036246F"/>
    <w:rsid w:val="00362A58"/>
    <w:rsid w:val="00362CA4"/>
    <w:rsid w:val="00363C41"/>
    <w:rsid w:val="00364610"/>
    <w:rsid w:val="003648B3"/>
    <w:rsid w:val="00364A9D"/>
    <w:rsid w:val="00364EA7"/>
    <w:rsid w:val="00364EC4"/>
    <w:rsid w:val="00364EE9"/>
    <w:rsid w:val="0036622F"/>
    <w:rsid w:val="003662CF"/>
    <w:rsid w:val="003667FF"/>
    <w:rsid w:val="00366961"/>
    <w:rsid w:val="00367007"/>
    <w:rsid w:val="003675E2"/>
    <w:rsid w:val="0036761D"/>
    <w:rsid w:val="00367EDD"/>
    <w:rsid w:val="0037012C"/>
    <w:rsid w:val="003703D9"/>
    <w:rsid w:val="00370793"/>
    <w:rsid w:val="0037110A"/>
    <w:rsid w:val="00371136"/>
    <w:rsid w:val="003712DF"/>
    <w:rsid w:val="003716BE"/>
    <w:rsid w:val="0037183F"/>
    <w:rsid w:val="00371AE0"/>
    <w:rsid w:val="00372264"/>
    <w:rsid w:val="0037228E"/>
    <w:rsid w:val="003723D6"/>
    <w:rsid w:val="0037258A"/>
    <w:rsid w:val="00373DE9"/>
    <w:rsid w:val="003747C9"/>
    <w:rsid w:val="00374860"/>
    <w:rsid w:val="00374C12"/>
    <w:rsid w:val="00374D89"/>
    <w:rsid w:val="00374DB7"/>
    <w:rsid w:val="003757EB"/>
    <w:rsid w:val="00375852"/>
    <w:rsid w:val="00375B8F"/>
    <w:rsid w:val="00375BB3"/>
    <w:rsid w:val="00376B1D"/>
    <w:rsid w:val="00376C86"/>
    <w:rsid w:val="0037729D"/>
    <w:rsid w:val="0037732D"/>
    <w:rsid w:val="00377433"/>
    <w:rsid w:val="00377A54"/>
    <w:rsid w:val="00377ED0"/>
    <w:rsid w:val="0038048C"/>
    <w:rsid w:val="00380668"/>
    <w:rsid w:val="003807F1"/>
    <w:rsid w:val="0038094D"/>
    <w:rsid w:val="003809CE"/>
    <w:rsid w:val="00380ACA"/>
    <w:rsid w:val="00380BDD"/>
    <w:rsid w:val="00381195"/>
    <w:rsid w:val="00381216"/>
    <w:rsid w:val="00381323"/>
    <w:rsid w:val="0038153C"/>
    <w:rsid w:val="00381B34"/>
    <w:rsid w:val="00381CFF"/>
    <w:rsid w:val="00381FE2"/>
    <w:rsid w:val="00382304"/>
    <w:rsid w:val="00382317"/>
    <w:rsid w:val="00382335"/>
    <w:rsid w:val="0038255A"/>
    <w:rsid w:val="003825D9"/>
    <w:rsid w:val="0038280A"/>
    <w:rsid w:val="0038289C"/>
    <w:rsid w:val="00382EC1"/>
    <w:rsid w:val="0038307B"/>
    <w:rsid w:val="00383815"/>
    <w:rsid w:val="003838A7"/>
    <w:rsid w:val="00383BA7"/>
    <w:rsid w:val="00384085"/>
    <w:rsid w:val="003844A2"/>
    <w:rsid w:val="00384CB4"/>
    <w:rsid w:val="00384E5F"/>
    <w:rsid w:val="00385913"/>
    <w:rsid w:val="003859BB"/>
    <w:rsid w:val="00385C45"/>
    <w:rsid w:val="00385E1C"/>
    <w:rsid w:val="00386404"/>
    <w:rsid w:val="003864EA"/>
    <w:rsid w:val="00386676"/>
    <w:rsid w:val="00386695"/>
    <w:rsid w:val="0038717D"/>
    <w:rsid w:val="00387360"/>
    <w:rsid w:val="00387883"/>
    <w:rsid w:val="00387904"/>
    <w:rsid w:val="00387EEA"/>
    <w:rsid w:val="003903B1"/>
    <w:rsid w:val="00390E9F"/>
    <w:rsid w:val="0039148B"/>
    <w:rsid w:val="0039177B"/>
    <w:rsid w:val="003917E8"/>
    <w:rsid w:val="00391973"/>
    <w:rsid w:val="00391A6D"/>
    <w:rsid w:val="00391DAB"/>
    <w:rsid w:val="00391F5A"/>
    <w:rsid w:val="00391FAA"/>
    <w:rsid w:val="00392075"/>
    <w:rsid w:val="00392C34"/>
    <w:rsid w:val="0039309C"/>
    <w:rsid w:val="003931BC"/>
    <w:rsid w:val="003932EB"/>
    <w:rsid w:val="00393441"/>
    <w:rsid w:val="00393B0F"/>
    <w:rsid w:val="00394459"/>
    <w:rsid w:val="00394507"/>
    <w:rsid w:val="003949FE"/>
    <w:rsid w:val="00394D42"/>
    <w:rsid w:val="00394E16"/>
    <w:rsid w:val="0039583D"/>
    <w:rsid w:val="00395F2D"/>
    <w:rsid w:val="003961C6"/>
    <w:rsid w:val="00396D80"/>
    <w:rsid w:val="00396F28"/>
    <w:rsid w:val="00397570"/>
    <w:rsid w:val="00397AFD"/>
    <w:rsid w:val="003A00FC"/>
    <w:rsid w:val="003A01E2"/>
    <w:rsid w:val="003A1AD1"/>
    <w:rsid w:val="003A1CD3"/>
    <w:rsid w:val="003A21E5"/>
    <w:rsid w:val="003A2264"/>
    <w:rsid w:val="003A2445"/>
    <w:rsid w:val="003A28ED"/>
    <w:rsid w:val="003A2B9D"/>
    <w:rsid w:val="003A2BC3"/>
    <w:rsid w:val="003A33C5"/>
    <w:rsid w:val="003A3767"/>
    <w:rsid w:val="003A398E"/>
    <w:rsid w:val="003A3EC0"/>
    <w:rsid w:val="003A3F87"/>
    <w:rsid w:val="003A40EC"/>
    <w:rsid w:val="003A4339"/>
    <w:rsid w:val="003A4907"/>
    <w:rsid w:val="003A4CE9"/>
    <w:rsid w:val="003A4DA6"/>
    <w:rsid w:val="003A5901"/>
    <w:rsid w:val="003A5AD5"/>
    <w:rsid w:val="003A5B1E"/>
    <w:rsid w:val="003A5E81"/>
    <w:rsid w:val="003A628A"/>
    <w:rsid w:val="003A631A"/>
    <w:rsid w:val="003A6C37"/>
    <w:rsid w:val="003A6E59"/>
    <w:rsid w:val="003A702A"/>
    <w:rsid w:val="003A7314"/>
    <w:rsid w:val="003A75DF"/>
    <w:rsid w:val="003A76A6"/>
    <w:rsid w:val="003A7DDD"/>
    <w:rsid w:val="003B00F9"/>
    <w:rsid w:val="003B0D70"/>
    <w:rsid w:val="003B1197"/>
    <w:rsid w:val="003B1BEC"/>
    <w:rsid w:val="003B1F2D"/>
    <w:rsid w:val="003B2310"/>
    <w:rsid w:val="003B259D"/>
    <w:rsid w:val="003B3054"/>
    <w:rsid w:val="003B33DB"/>
    <w:rsid w:val="003B3688"/>
    <w:rsid w:val="003B39D3"/>
    <w:rsid w:val="003B3FD4"/>
    <w:rsid w:val="003B4A72"/>
    <w:rsid w:val="003B4B26"/>
    <w:rsid w:val="003B4E4D"/>
    <w:rsid w:val="003B5447"/>
    <w:rsid w:val="003B585F"/>
    <w:rsid w:val="003B65EC"/>
    <w:rsid w:val="003B6ED2"/>
    <w:rsid w:val="003B7752"/>
    <w:rsid w:val="003B7CCA"/>
    <w:rsid w:val="003C10E4"/>
    <w:rsid w:val="003C14B6"/>
    <w:rsid w:val="003C15AC"/>
    <w:rsid w:val="003C17EC"/>
    <w:rsid w:val="003C23E8"/>
    <w:rsid w:val="003C2404"/>
    <w:rsid w:val="003C261F"/>
    <w:rsid w:val="003C2A34"/>
    <w:rsid w:val="003C2A8E"/>
    <w:rsid w:val="003C2DDF"/>
    <w:rsid w:val="003C2ED8"/>
    <w:rsid w:val="003C3175"/>
    <w:rsid w:val="003C33D4"/>
    <w:rsid w:val="003C3ADB"/>
    <w:rsid w:val="003C418B"/>
    <w:rsid w:val="003C4440"/>
    <w:rsid w:val="003C47EC"/>
    <w:rsid w:val="003C4CE6"/>
    <w:rsid w:val="003C5999"/>
    <w:rsid w:val="003C5BF0"/>
    <w:rsid w:val="003C5C1F"/>
    <w:rsid w:val="003C653A"/>
    <w:rsid w:val="003C6659"/>
    <w:rsid w:val="003C6684"/>
    <w:rsid w:val="003C66EB"/>
    <w:rsid w:val="003C672A"/>
    <w:rsid w:val="003C679C"/>
    <w:rsid w:val="003C6A2B"/>
    <w:rsid w:val="003C70C9"/>
    <w:rsid w:val="003C723E"/>
    <w:rsid w:val="003C72C6"/>
    <w:rsid w:val="003C7559"/>
    <w:rsid w:val="003C77A2"/>
    <w:rsid w:val="003C7853"/>
    <w:rsid w:val="003D0C14"/>
    <w:rsid w:val="003D0CDD"/>
    <w:rsid w:val="003D1133"/>
    <w:rsid w:val="003D1475"/>
    <w:rsid w:val="003D1BE7"/>
    <w:rsid w:val="003D209E"/>
    <w:rsid w:val="003D22ED"/>
    <w:rsid w:val="003D2346"/>
    <w:rsid w:val="003D2B5D"/>
    <w:rsid w:val="003D385D"/>
    <w:rsid w:val="003D3EFE"/>
    <w:rsid w:val="003D40E7"/>
    <w:rsid w:val="003D4539"/>
    <w:rsid w:val="003D4D3F"/>
    <w:rsid w:val="003D52E8"/>
    <w:rsid w:val="003D5363"/>
    <w:rsid w:val="003D546B"/>
    <w:rsid w:val="003D54C9"/>
    <w:rsid w:val="003D59BD"/>
    <w:rsid w:val="003D5D7B"/>
    <w:rsid w:val="003D62A3"/>
    <w:rsid w:val="003D6411"/>
    <w:rsid w:val="003D69C1"/>
    <w:rsid w:val="003D6BE7"/>
    <w:rsid w:val="003D6F03"/>
    <w:rsid w:val="003D79B7"/>
    <w:rsid w:val="003D79ED"/>
    <w:rsid w:val="003D7DB1"/>
    <w:rsid w:val="003E00D3"/>
    <w:rsid w:val="003E0132"/>
    <w:rsid w:val="003E0256"/>
    <w:rsid w:val="003E04E3"/>
    <w:rsid w:val="003E078C"/>
    <w:rsid w:val="003E0D9F"/>
    <w:rsid w:val="003E0ECB"/>
    <w:rsid w:val="003E0EF4"/>
    <w:rsid w:val="003E120E"/>
    <w:rsid w:val="003E177E"/>
    <w:rsid w:val="003E1802"/>
    <w:rsid w:val="003E2170"/>
    <w:rsid w:val="003E24F1"/>
    <w:rsid w:val="003E31FD"/>
    <w:rsid w:val="003E36EC"/>
    <w:rsid w:val="003E3CBE"/>
    <w:rsid w:val="003E3FB7"/>
    <w:rsid w:val="003E457F"/>
    <w:rsid w:val="003E460B"/>
    <w:rsid w:val="003E4632"/>
    <w:rsid w:val="003E4661"/>
    <w:rsid w:val="003E49B4"/>
    <w:rsid w:val="003E4E61"/>
    <w:rsid w:val="003E503B"/>
    <w:rsid w:val="003E539A"/>
    <w:rsid w:val="003E576E"/>
    <w:rsid w:val="003E57DD"/>
    <w:rsid w:val="003E5847"/>
    <w:rsid w:val="003E5D0A"/>
    <w:rsid w:val="003E62B5"/>
    <w:rsid w:val="003E6A09"/>
    <w:rsid w:val="003E6E8A"/>
    <w:rsid w:val="003E6F1D"/>
    <w:rsid w:val="003E6FF9"/>
    <w:rsid w:val="003E70B2"/>
    <w:rsid w:val="003E7526"/>
    <w:rsid w:val="003E7829"/>
    <w:rsid w:val="003E7C1F"/>
    <w:rsid w:val="003E7E5D"/>
    <w:rsid w:val="003F0161"/>
    <w:rsid w:val="003F0EF9"/>
    <w:rsid w:val="003F1C4B"/>
    <w:rsid w:val="003F22A8"/>
    <w:rsid w:val="003F2304"/>
    <w:rsid w:val="003F242E"/>
    <w:rsid w:val="003F2606"/>
    <w:rsid w:val="003F30AC"/>
    <w:rsid w:val="003F36CF"/>
    <w:rsid w:val="003F3827"/>
    <w:rsid w:val="003F3D66"/>
    <w:rsid w:val="003F41D1"/>
    <w:rsid w:val="003F46DA"/>
    <w:rsid w:val="003F48C7"/>
    <w:rsid w:val="003F5208"/>
    <w:rsid w:val="003F62C0"/>
    <w:rsid w:val="003F6C96"/>
    <w:rsid w:val="003F73C0"/>
    <w:rsid w:val="003F7474"/>
    <w:rsid w:val="003F7639"/>
    <w:rsid w:val="003F7BEB"/>
    <w:rsid w:val="003F7DDE"/>
    <w:rsid w:val="003F7DDF"/>
    <w:rsid w:val="00400186"/>
    <w:rsid w:val="0040092C"/>
    <w:rsid w:val="00401196"/>
    <w:rsid w:val="00402441"/>
    <w:rsid w:val="004027FE"/>
    <w:rsid w:val="00402C20"/>
    <w:rsid w:val="00403C3C"/>
    <w:rsid w:val="00404445"/>
    <w:rsid w:val="00404F13"/>
    <w:rsid w:val="00404FD5"/>
    <w:rsid w:val="004051AB"/>
    <w:rsid w:val="00405CC9"/>
    <w:rsid w:val="00405F72"/>
    <w:rsid w:val="00406F02"/>
    <w:rsid w:val="004071ED"/>
    <w:rsid w:val="004073A0"/>
    <w:rsid w:val="004073AA"/>
    <w:rsid w:val="00407458"/>
    <w:rsid w:val="004078FE"/>
    <w:rsid w:val="0041057E"/>
    <w:rsid w:val="00410675"/>
    <w:rsid w:val="0041069E"/>
    <w:rsid w:val="00410BDD"/>
    <w:rsid w:val="00410EFB"/>
    <w:rsid w:val="00411113"/>
    <w:rsid w:val="0041176A"/>
    <w:rsid w:val="004122FC"/>
    <w:rsid w:val="00412643"/>
    <w:rsid w:val="00412673"/>
    <w:rsid w:val="00413437"/>
    <w:rsid w:val="0041395A"/>
    <w:rsid w:val="00414029"/>
    <w:rsid w:val="0041419A"/>
    <w:rsid w:val="004146F9"/>
    <w:rsid w:val="00414E56"/>
    <w:rsid w:val="00415292"/>
    <w:rsid w:val="00415ADE"/>
    <w:rsid w:val="00416060"/>
    <w:rsid w:val="0041660F"/>
    <w:rsid w:val="00416CDE"/>
    <w:rsid w:val="00416D63"/>
    <w:rsid w:val="00416E00"/>
    <w:rsid w:val="0041754E"/>
    <w:rsid w:val="00420A49"/>
    <w:rsid w:val="00420DD8"/>
    <w:rsid w:val="004218F3"/>
    <w:rsid w:val="00421A51"/>
    <w:rsid w:val="00422084"/>
    <w:rsid w:val="0042208B"/>
    <w:rsid w:val="004221C3"/>
    <w:rsid w:val="00422425"/>
    <w:rsid w:val="00422835"/>
    <w:rsid w:val="00422E76"/>
    <w:rsid w:val="004231DB"/>
    <w:rsid w:val="00423396"/>
    <w:rsid w:val="004234CC"/>
    <w:rsid w:val="004235F1"/>
    <w:rsid w:val="004242C9"/>
    <w:rsid w:val="0042495D"/>
    <w:rsid w:val="00424E6D"/>
    <w:rsid w:val="00424FF8"/>
    <w:rsid w:val="00425922"/>
    <w:rsid w:val="00425BA9"/>
    <w:rsid w:val="00426921"/>
    <w:rsid w:val="004270FF"/>
    <w:rsid w:val="004271A3"/>
    <w:rsid w:val="00427246"/>
    <w:rsid w:val="00427AD9"/>
    <w:rsid w:val="00427C46"/>
    <w:rsid w:val="00427E65"/>
    <w:rsid w:val="0043078C"/>
    <w:rsid w:val="00430C33"/>
    <w:rsid w:val="0043166B"/>
    <w:rsid w:val="00431717"/>
    <w:rsid w:val="004317BD"/>
    <w:rsid w:val="00431A3B"/>
    <w:rsid w:val="00431A4F"/>
    <w:rsid w:val="00431C60"/>
    <w:rsid w:val="00431D36"/>
    <w:rsid w:val="004328C3"/>
    <w:rsid w:val="00432D29"/>
    <w:rsid w:val="00432D2E"/>
    <w:rsid w:val="00433CE0"/>
    <w:rsid w:val="00433F9F"/>
    <w:rsid w:val="00434545"/>
    <w:rsid w:val="00434B33"/>
    <w:rsid w:val="00434E5F"/>
    <w:rsid w:val="00434ECF"/>
    <w:rsid w:val="0043516D"/>
    <w:rsid w:val="004352C3"/>
    <w:rsid w:val="00435319"/>
    <w:rsid w:val="00435438"/>
    <w:rsid w:val="0043588F"/>
    <w:rsid w:val="00436B58"/>
    <w:rsid w:val="00436CB4"/>
    <w:rsid w:val="0043748A"/>
    <w:rsid w:val="004375C7"/>
    <w:rsid w:val="004402DE"/>
    <w:rsid w:val="0044046A"/>
    <w:rsid w:val="00440AF5"/>
    <w:rsid w:val="00440EBC"/>
    <w:rsid w:val="00440FCD"/>
    <w:rsid w:val="00441105"/>
    <w:rsid w:val="004413E3"/>
    <w:rsid w:val="00441434"/>
    <w:rsid w:val="0044148B"/>
    <w:rsid w:val="0044148F"/>
    <w:rsid w:val="00441B08"/>
    <w:rsid w:val="00441E20"/>
    <w:rsid w:val="004421A9"/>
    <w:rsid w:val="0044226C"/>
    <w:rsid w:val="00442470"/>
    <w:rsid w:val="004427F3"/>
    <w:rsid w:val="00442944"/>
    <w:rsid w:val="00443419"/>
    <w:rsid w:val="004434B6"/>
    <w:rsid w:val="00443D5D"/>
    <w:rsid w:val="00443F28"/>
    <w:rsid w:val="004441E0"/>
    <w:rsid w:val="00444591"/>
    <w:rsid w:val="004450A9"/>
    <w:rsid w:val="00445506"/>
    <w:rsid w:val="0044564F"/>
    <w:rsid w:val="00445857"/>
    <w:rsid w:val="00445C0E"/>
    <w:rsid w:val="00445D73"/>
    <w:rsid w:val="00445F01"/>
    <w:rsid w:val="00445F7E"/>
    <w:rsid w:val="00446734"/>
    <w:rsid w:val="00446C54"/>
    <w:rsid w:val="00446CD8"/>
    <w:rsid w:val="0044704E"/>
    <w:rsid w:val="00447839"/>
    <w:rsid w:val="00447ABE"/>
    <w:rsid w:val="00447E8D"/>
    <w:rsid w:val="004500F1"/>
    <w:rsid w:val="00450179"/>
    <w:rsid w:val="004509FA"/>
    <w:rsid w:val="00450BE6"/>
    <w:rsid w:val="00450E74"/>
    <w:rsid w:val="004516D9"/>
    <w:rsid w:val="00452100"/>
    <w:rsid w:val="004527A2"/>
    <w:rsid w:val="004527B0"/>
    <w:rsid w:val="004527EF"/>
    <w:rsid w:val="00453A3D"/>
    <w:rsid w:val="00453A56"/>
    <w:rsid w:val="00453BBD"/>
    <w:rsid w:val="00453F87"/>
    <w:rsid w:val="004545FD"/>
    <w:rsid w:val="00454851"/>
    <w:rsid w:val="0045494B"/>
    <w:rsid w:val="0045576C"/>
    <w:rsid w:val="00455A59"/>
    <w:rsid w:val="00455F57"/>
    <w:rsid w:val="00455FA6"/>
    <w:rsid w:val="0045665A"/>
    <w:rsid w:val="00456C69"/>
    <w:rsid w:val="0045700C"/>
    <w:rsid w:val="004570CF"/>
    <w:rsid w:val="004571D2"/>
    <w:rsid w:val="004576E7"/>
    <w:rsid w:val="004578FA"/>
    <w:rsid w:val="00460769"/>
    <w:rsid w:val="00461073"/>
    <w:rsid w:val="00461142"/>
    <w:rsid w:val="0046153A"/>
    <w:rsid w:val="00461B32"/>
    <w:rsid w:val="004623FA"/>
    <w:rsid w:val="004632DB"/>
    <w:rsid w:val="00463708"/>
    <w:rsid w:val="00463F48"/>
    <w:rsid w:val="004641B5"/>
    <w:rsid w:val="0046498E"/>
    <w:rsid w:val="00464AD6"/>
    <w:rsid w:val="004658EE"/>
    <w:rsid w:val="00465A1A"/>
    <w:rsid w:val="00465FED"/>
    <w:rsid w:val="00466231"/>
    <w:rsid w:val="00466760"/>
    <w:rsid w:val="004671B2"/>
    <w:rsid w:val="00467DA8"/>
    <w:rsid w:val="00467E9C"/>
    <w:rsid w:val="004703BF"/>
    <w:rsid w:val="004704BC"/>
    <w:rsid w:val="00470717"/>
    <w:rsid w:val="00470840"/>
    <w:rsid w:val="00470EE1"/>
    <w:rsid w:val="00471176"/>
    <w:rsid w:val="0047130B"/>
    <w:rsid w:val="00472048"/>
    <w:rsid w:val="004720A5"/>
    <w:rsid w:val="00472EE0"/>
    <w:rsid w:val="004731F3"/>
    <w:rsid w:val="004732F1"/>
    <w:rsid w:val="00473665"/>
    <w:rsid w:val="00473E88"/>
    <w:rsid w:val="00473F79"/>
    <w:rsid w:val="004740A0"/>
    <w:rsid w:val="00474562"/>
    <w:rsid w:val="00474B15"/>
    <w:rsid w:val="00474F38"/>
    <w:rsid w:val="004754AC"/>
    <w:rsid w:val="00475F06"/>
    <w:rsid w:val="00476064"/>
    <w:rsid w:val="00476456"/>
    <w:rsid w:val="00476966"/>
    <w:rsid w:val="004773A8"/>
    <w:rsid w:val="00477A24"/>
    <w:rsid w:val="00477D51"/>
    <w:rsid w:val="004806F7"/>
    <w:rsid w:val="00480858"/>
    <w:rsid w:val="00480AE5"/>
    <w:rsid w:val="00480E7A"/>
    <w:rsid w:val="00481021"/>
    <w:rsid w:val="004814BA"/>
    <w:rsid w:val="00481DE0"/>
    <w:rsid w:val="0048215C"/>
    <w:rsid w:val="00482B13"/>
    <w:rsid w:val="00482BCC"/>
    <w:rsid w:val="0048323C"/>
    <w:rsid w:val="0048343F"/>
    <w:rsid w:val="00483B68"/>
    <w:rsid w:val="00483EE7"/>
    <w:rsid w:val="00484036"/>
    <w:rsid w:val="00484997"/>
    <w:rsid w:val="004850B4"/>
    <w:rsid w:val="00485280"/>
    <w:rsid w:val="00485359"/>
    <w:rsid w:val="004856B9"/>
    <w:rsid w:val="00486247"/>
    <w:rsid w:val="0048638C"/>
    <w:rsid w:val="00486804"/>
    <w:rsid w:val="00486A77"/>
    <w:rsid w:val="00486C2E"/>
    <w:rsid w:val="00486D97"/>
    <w:rsid w:val="004875BA"/>
    <w:rsid w:val="0048793B"/>
    <w:rsid w:val="00487BB2"/>
    <w:rsid w:val="0049026D"/>
    <w:rsid w:val="00490588"/>
    <w:rsid w:val="0049076B"/>
    <w:rsid w:val="0049118D"/>
    <w:rsid w:val="00491864"/>
    <w:rsid w:val="00491EFA"/>
    <w:rsid w:val="0049264A"/>
    <w:rsid w:val="00492850"/>
    <w:rsid w:val="00492ABC"/>
    <w:rsid w:val="00492B2A"/>
    <w:rsid w:val="00492D2A"/>
    <w:rsid w:val="004930C0"/>
    <w:rsid w:val="004932A8"/>
    <w:rsid w:val="0049392A"/>
    <w:rsid w:val="00493C0C"/>
    <w:rsid w:val="00493CBA"/>
    <w:rsid w:val="004941A6"/>
    <w:rsid w:val="0049427A"/>
    <w:rsid w:val="0049446B"/>
    <w:rsid w:val="00494868"/>
    <w:rsid w:val="00494EB9"/>
    <w:rsid w:val="0049540A"/>
    <w:rsid w:val="0049570C"/>
    <w:rsid w:val="00495A7E"/>
    <w:rsid w:val="00496230"/>
    <w:rsid w:val="004966C8"/>
    <w:rsid w:val="00496D46"/>
    <w:rsid w:val="00496EAF"/>
    <w:rsid w:val="004A00CD"/>
    <w:rsid w:val="004A0568"/>
    <w:rsid w:val="004A061C"/>
    <w:rsid w:val="004A07E6"/>
    <w:rsid w:val="004A07F8"/>
    <w:rsid w:val="004A0CFA"/>
    <w:rsid w:val="004A15B1"/>
    <w:rsid w:val="004A2120"/>
    <w:rsid w:val="004A26D5"/>
    <w:rsid w:val="004A26F2"/>
    <w:rsid w:val="004A2A25"/>
    <w:rsid w:val="004A2DA4"/>
    <w:rsid w:val="004A3551"/>
    <w:rsid w:val="004A397B"/>
    <w:rsid w:val="004A3E15"/>
    <w:rsid w:val="004A403F"/>
    <w:rsid w:val="004A42DA"/>
    <w:rsid w:val="004A4552"/>
    <w:rsid w:val="004A46B9"/>
    <w:rsid w:val="004A4AE7"/>
    <w:rsid w:val="004A4AF2"/>
    <w:rsid w:val="004A4C32"/>
    <w:rsid w:val="004A5141"/>
    <w:rsid w:val="004A5381"/>
    <w:rsid w:val="004A5690"/>
    <w:rsid w:val="004A56A8"/>
    <w:rsid w:val="004A5B19"/>
    <w:rsid w:val="004A6034"/>
    <w:rsid w:val="004A67A0"/>
    <w:rsid w:val="004A6F88"/>
    <w:rsid w:val="004A7339"/>
    <w:rsid w:val="004A77FC"/>
    <w:rsid w:val="004A7F4D"/>
    <w:rsid w:val="004B018F"/>
    <w:rsid w:val="004B1474"/>
    <w:rsid w:val="004B19E5"/>
    <w:rsid w:val="004B2ED0"/>
    <w:rsid w:val="004B2F1E"/>
    <w:rsid w:val="004B30DB"/>
    <w:rsid w:val="004B36A8"/>
    <w:rsid w:val="004B37C3"/>
    <w:rsid w:val="004B3F9D"/>
    <w:rsid w:val="004B4695"/>
    <w:rsid w:val="004B4889"/>
    <w:rsid w:val="004B4A5E"/>
    <w:rsid w:val="004B4C39"/>
    <w:rsid w:val="004B4E97"/>
    <w:rsid w:val="004B52C7"/>
    <w:rsid w:val="004B550B"/>
    <w:rsid w:val="004B56B9"/>
    <w:rsid w:val="004B5A5E"/>
    <w:rsid w:val="004B62E4"/>
    <w:rsid w:val="004B6302"/>
    <w:rsid w:val="004B64B6"/>
    <w:rsid w:val="004B68F8"/>
    <w:rsid w:val="004B6A45"/>
    <w:rsid w:val="004B6C0C"/>
    <w:rsid w:val="004B6D2B"/>
    <w:rsid w:val="004B7175"/>
    <w:rsid w:val="004B72F4"/>
    <w:rsid w:val="004B7413"/>
    <w:rsid w:val="004B774D"/>
    <w:rsid w:val="004B7F2D"/>
    <w:rsid w:val="004C0306"/>
    <w:rsid w:val="004C039E"/>
    <w:rsid w:val="004C0595"/>
    <w:rsid w:val="004C0E9C"/>
    <w:rsid w:val="004C1352"/>
    <w:rsid w:val="004C14DD"/>
    <w:rsid w:val="004C16B1"/>
    <w:rsid w:val="004C1861"/>
    <w:rsid w:val="004C1D5B"/>
    <w:rsid w:val="004C2282"/>
    <w:rsid w:val="004C286E"/>
    <w:rsid w:val="004C2F26"/>
    <w:rsid w:val="004C3096"/>
    <w:rsid w:val="004C3CA4"/>
    <w:rsid w:val="004C3D9B"/>
    <w:rsid w:val="004C40CD"/>
    <w:rsid w:val="004C4210"/>
    <w:rsid w:val="004C4371"/>
    <w:rsid w:val="004C455F"/>
    <w:rsid w:val="004C471B"/>
    <w:rsid w:val="004C4971"/>
    <w:rsid w:val="004C4FE1"/>
    <w:rsid w:val="004C51A9"/>
    <w:rsid w:val="004C5A3C"/>
    <w:rsid w:val="004C5CB5"/>
    <w:rsid w:val="004C5E1A"/>
    <w:rsid w:val="004C5E35"/>
    <w:rsid w:val="004C5F1E"/>
    <w:rsid w:val="004C5FC0"/>
    <w:rsid w:val="004C622D"/>
    <w:rsid w:val="004C6648"/>
    <w:rsid w:val="004C6F35"/>
    <w:rsid w:val="004C74C1"/>
    <w:rsid w:val="004C7584"/>
    <w:rsid w:val="004C7759"/>
    <w:rsid w:val="004D047D"/>
    <w:rsid w:val="004D06E9"/>
    <w:rsid w:val="004D1115"/>
    <w:rsid w:val="004D1245"/>
    <w:rsid w:val="004D13AD"/>
    <w:rsid w:val="004D15A2"/>
    <w:rsid w:val="004D16EA"/>
    <w:rsid w:val="004D223A"/>
    <w:rsid w:val="004D27A8"/>
    <w:rsid w:val="004D294A"/>
    <w:rsid w:val="004D37AE"/>
    <w:rsid w:val="004D387C"/>
    <w:rsid w:val="004D3E0F"/>
    <w:rsid w:val="004D3F38"/>
    <w:rsid w:val="004D403B"/>
    <w:rsid w:val="004D4207"/>
    <w:rsid w:val="004D43D1"/>
    <w:rsid w:val="004D491C"/>
    <w:rsid w:val="004D4AB6"/>
    <w:rsid w:val="004D50C5"/>
    <w:rsid w:val="004D52E4"/>
    <w:rsid w:val="004D5748"/>
    <w:rsid w:val="004D5B9C"/>
    <w:rsid w:val="004D62F3"/>
    <w:rsid w:val="004D6359"/>
    <w:rsid w:val="004D6798"/>
    <w:rsid w:val="004D75D6"/>
    <w:rsid w:val="004D771E"/>
    <w:rsid w:val="004D7B7C"/>
    <w:rsid w:val="004D7F91"/>
    <w:rsid w:val="004E043F"/>
    <w:rsid w:val="004E0BDD"/>
    <w:rsid w:val="004E0BFB"/>
    <w:rsid w:val="004E1285"/>
    <w:rsid w:val="004E1435"/>
    <w:rsid w:val="004E178D"/>
    <w:rsid w:val="004E25CD"/>
    <w:rsid w:val="004E2674"/>
    <w:rsid w:val="004E2AA4"/>
    <w:rsid w:val="004E2DA9"/>
    <w:rsid w:val="004E36BD"/>
    <w:rsid w:val="004E4074"/>
    <w:rsid w:val="004E543A"/>
    <w:rsid w:val="004E55B6"/>
    <w:rsid w:val="004E635B"/>
    <w:rsid w:val="004E6843"/>
    <w:rsid w:val="004E6CAB"/>
    <w:rsid w:val="004E7640"/>
    <w:rsid w:val="004E765F"/>
    <w:rsid w:val="004E76CC"/>
    <w:rsid w:val="004E7758"/>
    <w:rsid w:val="004E7824"/>
    <w:rsid w:val="004E7B8B"/>
    <w:rsid w:val="004E7C67"/>
    <w:rsid w:val="004E7D1E"/>
    <w:rsid w:val="004F0896"/>
    <w:rsid w:val="004F1172"/>
    <w:rsid w:val="004F22BA"/>
    <w:rsid w:val="004F2398"/>
    <w:rsid w:val="004F241E"/>
    <w:rsid w:val="004F2464"/>
    <w:rsid w:val="004F2A47"/>
    <w:rsid w:val="004F2C5F"/>
    <w:rsid w:val="004F3956"/>
    <w:rsid w:val="004F398D"/>
    <w:rsid w:val="004F4350"/>
    <w:rsid w:val="004F4E64"/>
    <w:rsid w:val="004F4F54"/>
    <w:rsid w:val="004F5296"/>
    <w:rsid w:val="004F55B5"/>
    <w:rsid w:val="004F5745"/>
    <w:rsid w:val="004F65A4"/>
    <w:rsid w:val="004F7097"/>
    <w:rsid w:val="004F7098"/>
    <w:rsid w:val="004F7741"/>
    <w:rsid w:val="004F7971"/>
    <w:rsid w:val="004F79AD"/>
    <w:rsid w:val="00500145"/>
    <w:rsid w:val="005001C4"/>
    <w:rsid w:val="0050070F"/>
    <w:rsid w:val="00500A79"/>
    <w:rsid w:val="0050139C"/>
    <w:rsid w:val="005013CB"/>
    <w:rsid w:val="00501CDC"/>
    <w:rsid w:val="00501FA3"/>
    <w:rsid w:val="00502062"/>
    <w:rsid w:val="005020AE"/>
    <w:rsid w:val="005028CA"/>
    <w:rsid w:val="00502D4F"/>
    <w:rsid w:val="0050305B"/>
    <w:rsid w:val="0050372E"/>
    <w:rsid w:val="00503B98"/>
    <w:rsid w:val="005047F5"/>
    <w:rsid w:val="005058F4"/>
    <w:rsid w:val="00505AA5"/>
    <w:rsid w:val="00505D34"/>
    <w:rsid w:val="00505E17"/>
    <w:rsid w:val="00506F1B"/>
    <w:rsid w:val="00507B3A"/>
    <w:rsid w:val="00507C96"/>
    <w:rsid w:val="0051000F"/>
    <w:rsid w:val="00510020"/>
    <w:rsid w:val="00510C48"/>
    <w:rsid w:val="0051242B"/>
    <w:rsid w:val="00512670"/>
    <w:rsid w:val="00512BA2"/>
    <w:rsid w:val="00512BB7"/>
    <w:rsid w:val="00513435"/>
    <w:rsid w:val="00513ECD"/>
    <w:rsid w:val="005142F4"/>
    <w:rsid w:val="0051491B"/>
    <w:rsid w:val="00514C0F"/>
    <w:rsid w:val="00514CF3"/>
    <w:rsid w:val="0051501E"/>
    <w:rsid w:val="00515316"/>
    <w:rsid w:val="00515454"/>
    <w:rsid w:val="00515645"/>
    <w:rsid w:val="00515E24"/>
    <w:rsid w:val="005160A1"/>
    <w:rsid w:val="005160FA"/>
    <w:rsid w:val="0051657F"/>
    <w:rsid w:val="00516E72"/>
    <w:rsid w:val="00516F72"/>
    <w:rsid w:val="005171D9"/>
    <w:rsid w:val="00517494"/>
    <w:rsid w:val="00517549"/>
    <w:rsid w:val="00517947"/>
    <w:rsid w:val="005202A0"/>
    <w:rsid w:val="0052051B"/>
    <w:rsid w:val="00520D28"/>
    <w:rsid w:val="00521150"/>
    <w:rsid w:val="005221B9"/>
    <w:rsid w:val="00522632"/>
    <w:rsid w:val="0052279C"/>
    <w:rsid w:val="0052302A"/>
    <w:rsid w:val="00523889"/>
    <w:rsid w:val="005239EF"/>
    <w:rsid w:val="0052452D"/>
    <w:rsid w:val="0052468B"/>
    <w:rsid w:val="005248BD"/>
    <w:rsid w:val="00524A10"/>
    <w:rsid w:val="00524BD6"/>
    <w:rsid w:val="005250B0"/>
    <w:rsid w:val="005254B6"/>
    <w:rsid w:val="00525648"/>
    <w:rsid w:val="00525C46"/>
    <w:rsid w:val="00525DB0"/>
    <w:rsid w:val="00525DCC"/>
    <w:rsid w:val="00526687"/>
    <w:rsid w:val="00526C4A"/>
    <w:rsid w:val="00526E1C"/>
    <w:rsid w:val="00526FEE"/>
    <w:rsid w:val="005274D5"/>
    <w:rsid w:val="005276FD"/>
    <w:rsid w:val="00527A51"/>
    <w:rsid w:val="005309AD"/>
    <w:rsid w:val="00530DD2"/>
    <w:rsid w:val="00530F74"/>
    <w:rsid w:val="00531631"/>
    <w:rsid w:val="005321B4"/>
    <w:rsid w:val="00532292"/>
    <w:rsid w:val="0053247D"/>
    <w:rsid w:val="00532AA6"/>
    <w:rsid w:val="00533699"/>
    <w:rsid w:val="00533E04"/>
    <w:rsid w:val="00533E5B"/>
    <w:rsid w:val="00535395"/>
    <w:rsid w:val="005353D7"/>
    <w:rsid w:val="00535F98"/>
    <w:rsid w:val="00536841"/>
    <w:rsid w:val="00536B2E"/>
    <w:rsid w:val="00536E3B"/>
    <w:rsid w:val="00536FFA"/>
    <w:rsid w:val="00537A59"/>
    <w:rsid w:val="00537AFC"/>
    <w:rsid w:val="00540D5A"/>
    <w:rsid w:val="0054108C"/>
    <w:rsid w:val="005412AF"/>
    <w:rsid w:val="005418B9"/>
    <w:rsid w:val="005421FB"/>
    <w:rsid w:val="005421FF"/>
    <w:rsid w:val="00542621"/>
    <w:rsid w:val="005429BA"/>
    <w:rsid w:val="00543431"/>
    <w:rsid w:val="00543DF7"/>
    <w:rsid w:val="00543E1F"/>
    <w:rsid w:val="005444C8"/>
    <w:rsid w:val="00544D81"/>
    <w:rsid w:val="00544EBE"/>
    <w:rsid w:val="00545BA4"/>
    <w:rsid w:val="005460C1"/>
    <w:rsid w:val="005464F0"/>
    <w:rsid w:val="0054669A"/>
    <w:rsid w:val="0054694F"/>
    <w:rsid w:val="00546B99"/>
    <w:rsid w:val="0054753C"/>
    <w:rsid w:val="00547DCB"/>
    <w:rsid w:val="00547DD6"/>
    <w:rsid w:val="00547F46"/>
    <w:rsid w:val="00550005"/>
    <w:rsid w:val="00550D42"/>
    <w:rsid w:val="00550DFF"/>
    <w:rsid w:val="00550F21"/>
    <w:rsid w:val="00551267"/>
    <w:rsid w:val="005518F7"/>
    <w:rsid w:val="00551D65"/>
    <w:rsid w:val="00551F92"/>
    <w:rsid w:val="0055253E"/>
    <w:rsid w:val="005525DA"/>
    <w:rsid w:val="00552637"/>
    <w:rsid w:val="00552824"/>
    <w:rsid w:val="00552BA6"/>
    <w:rsid w:val="00552EFF"/>
    <w:rsid w:val="0055366C"/>
    <w:rsid w:val="0055375C"/>
    <w:rsid w:val="005539DE"/>
    <w:rsid w:val="00553FA1"/>
    <w:rsid w:val="00554980"/>
    <w:rsid w:val="00554E6A"/>
    <w:rsid w:val="00555082"/>
    <w:rsid w:val="00555092"/>
    <w:rsid w:val="00555434"/>
    <w:rsid w:val="00555BBB"/>
    <w:rsid w:val="00556601"/>
    <w:rsid w:val="0055693C"/>
    <w:rsid w:val="00556CCD"/>
    <w:rsid w:val="00556E66"/>
    <w:rsid w:val="005570A3"/>
    <w:rsid w:val="005572DD"/>
    <w:rsid w:val="00557446"/>
    <w:rsid w:val="00557706"/>
    <w:rsid w:val="005577BB"/>
    <w:rsid w:val="00557D51"/>
    <w:rsid w:val="00557DC2"/>
    <w:rsid w:val="0056010F"/>
    <w:rsid w:val="00560643"/>
    <w:rsid w:val="0056088C"/>
    <w:rsid w:val="00560CEF"/>
    <w:rsid w:val="00560CF6"/>
    <w:rsid w:val="00561403"/>
    <w:rsid w:val="00561435"/>
    <w:rsid w:val="0056231A"/>
    <w:rsid w:val="00562774"/>
    <w:rsid w:val="005628F4"/>
    <w:rsid w:val="00562FE3"/>
    <w:rsid w:val="0056315F"/>
    <w:rsid w:val="0056358E"/>
    <w:rsid w:val="00563708"/>
    <w:rsid w:val="00563C0C"/>
    <w:rsid w:val="00563ED8"/>
    <w:rsid w:val="005651E0"/>
    <w:rsid w:val="00565920"/>
    <w:rsid w:val="00566331"/>
    <w:rsid w:val="00566461"/>
    <w:rsid w:val="00566657"/>
    <w:rsid w:val="00567761"/>
    <w:rsid w:val="00567CEE"/>
    <w:rsid w:val="0057005B"/>
    <w:rsid w:val="00570538"/>
    <w:rsid w:val="005708B1"/>
    <w:rsid w:val="005709E0"/>
    <w:rsid w:val="00570F15"/>
    <w:rsid w:val="0057133F"/>
    <w:rsid w:val="0057136B"/>
    <w:rsid w:val="00571944"/>
    <w:rsid w:val="005722C0"/>
    <w:rsid w:val="00572C2B"/>
    <w:rsid w:val="00572C3E"/>
    <w:rsid w:val="005731F6"/>
    <w:rsid w:val="0057399F"/>
    <w:rsid w:val="00573BCD"/>
    <w:rsid w:val="005741EB"/>
    <w:rsid w:val="005742D5"/>
    <w:rsid w:val="005745A9"/>
    <w:rsid w:val="00574611"/>
    <w:rsid w:val="00574BBA"/>
    <w:rsid w:val="0057537F"/>
    <w:rsid w:val="00575469"/>
    <w:rsid w:val="00575A8E"/>
    <w:rsid w:val="00576184"/>
    <w:rsid w:val="00576864"/>
    <w:rsid w:val="005779CA"/>
    <w:rsid w:val="005800ED"/>
    <w:rsid w:val="0058022A"/>
    <w:rsid w:val="00580267"/>
    <w:rsid w:val="00580312"/>
    <w:rsid w:val="00580ACB"/>
    <w:rsid w:val="00580DD1"/>
    <w:rsid w:val="005810C9"/>
    <w:rsid w:val="005810CF"/>
    <w:rsid w:val="00581279"/>
    <w:rsid w:val="00581281"/>
    <w:rsid w:val="005814C4"/>
    <w:rsid w:val="0058174E"/>
    <w:rsid w:val="00581D0C"/>
    <w:rsid w:val="00581F35"/>
    <w:rsid w:val="00582C76"/>
    <w:rsid w:val="00582DB4"/>
    <w:rsid w:val="00582F64"/>
    <w:rsid w:val="00582FC4"/>
    <w:rsid w:val="0058311E"/>
    <w:rsid w:val="005838F8"/>
    <w:rsid w:val="00584302"/>
    <w:rsid w:val="00584A1B"/>
    <w:rsid w:val="00585B42"/>
    <w:rsid w:val="00585D5B"/>
    <w:rsid w:val="00586577"/>
    <w:rsid w:val="0058706D"/>
    <w:rsid w:val="0058742A"/>
    <w:rsid w:val="00587871"/>
    <w:rsid w:val="00587C58"/>
    <w:rsid w:val="005906A7"/>
    <w:rsid w:val="00590843"/>
    <w:rsid w:val="00590BF4"/>
    <w:rsid w:val="00590C71"/>
    <w:rsid w:val="00591453"/>
    <w:rsid w:val="00591667"/>
    <w:rsid w:val="005917D5"/>
    <w:rsid w:val="005927A3"/>
    <w:rsid w:val="00592CC5"/>
    <w:rsid w:val="00593B0E"/>
    <w:rsid w:val="00593B65"/>
    <w:rsid w:val="00593EB8"/>
    <w:rsid w:val="005941BE"/>
    <w:rsid w:val="0059468A"/>
    <w:rsid w:val="0059499F"/>
    <w:rsid w:val="00594FAF"/>
    <w:rsid w:val="00595D9B"/>
    <w:rsid w:val="00596C80"/>
    <w:rsid w:val="00596DAC"/>
    <w:rsid w:val="00597602"/>
    <w:rsid w:val="00597645"/>
    <w:rsid w:val="00597748"/>
    <w:rsid w:val="00597C3D"/>
    <w:rsid w:val="005A028E"/>
    <w:rsid w:val="005A08BB"/>
    <w:rsid w:val="005A0F4A"/>
    <w:rsid w:val="005A106E"/>
    <w:rsid w:val="005A15F1"/>
    <w:rsid w:val="005A1787"/>
    <w:rsid w:val="005A1DD6"/>
    <w:rsid w:val="005A237B"/>
    <w:rsid w:val="005A2624"/>
    <w:rsid w:val="005A2F34"/>
    <w:rsid w:val="005A2FBC"/>
    <w:rsid w:val="005A34E4"/>
    <w:rsid w:val="005A446B"/>
    <w:rsid w:val="005A4675"/>
    <w:rsid w:val="005A47B4"/>
    <w:rsid w:val="005A48A4"/>
    <w:rsid w:val="005A4E11"/>
    <w:rsid w:val="005A4F31"/>
    <w:rsid w:val="005A5191"/>
    <w:rsid w:val="005A541F"/>
    <w:rsid w:val="005A5666"/>
    <w:rsid w:val="005A687D"/>
    <w:rsid w:val="005A6C53"/>
    <w:rsid w:val="005A7780"/>
    <w:rsid w:val="005A7880"/>
    <w:rsid w:val="005A7942"/>
    <w:rsid w:val="005B03E4"/>
    <w:rsid w:val="005B04F0"/>
    <w:rsid w:val="005B0E1F"/>
    <w:rsid w:val="005B1033"/>
    <w:rsid w:val="005B1AB9"/>
    <w:rsid w:val="005B1DD6"/>
    <w:rsid w:val="005B236A"/>
    <w:rsid w:val="005B286A"/>
    <w:rsid w:val="005B2C79"/>
    <w:rsid w:val="005B2E6E"/>
    <w:rsid w:val="005B327F"/>
    <w:rsid w:val="005B35A0"/>
    <w:rsid w:val="005B362B"/>
    <w:rsid w:val="005B3906"/>
    <w:rsid w:val="005B3AEC"/>
    <w:rsid w:val="005B45BD"/>
    <w:rsid w:val="005B4A07"/>
    <w:rsid w:val="005B52F0"/>
    <w:rsid w:val="005B5333"/>
    <w:rsid w:val="005B6AEF"/>
    <w:rsid w:val="005B6C68"/>
    <w:rsid w:val="005B6F48"/>
    <w:rsid w:val="005B7005"/>
    <w:rsid w:val="005B70AB"/>
    <w:rsid w:val="005B7152"/>
    <w:rsid w:val="005B738E"/>
    <w:rsid w:val="005B7679"/>
    <w:rsid w:val="005B77C2"/>
    <w:rsid w:val="005B79DF"/>
    <w:rsid w:val="005B7D9A"/>
    <w:rsid w:val="005B7DFB"/>
    <w:rsid w:val="005C0264"/>
    <w:rsid w:val="005C0274"/>
    <w:rsid w:val="005C02E7"/>
    <w:rsid w:val="005C11F8"/>
    <w:rsid w:val="005C13E4"/>
    <w:rsid w:val="005C1408"/>
    <w:rsid w:val="005C1557"/>
    <w:rsid w:val="005C1C4A"/>
    <w:rsid w:val="005C1D43"/>
    <w:rsid w:val="005C214D"/>
    <w:rsid w:val="005C2381"/>
    <w:rsid w:val="005C29A9"/>
    <w:rsid w:val="005C2F10"/>
    <w:rsid w:val="005C2F88"/>
    <w:rsid w:val="005C2FF9"/>
    <w:rsid w:val="005C3515"/>
    <w:rsid w:val="005C3BD4"/>
    <w:rsid w:val="005C45CF"/>
    <w:rsid w:val="005C4610"/>
    <w:rsid w:val="005C476F"/>
    <w:rsid w:val="005C478A"/>
    <w:rsid w:val="005C48C4"/>
    <w:rsid w:val="005C49CE"/>
    <w:rsid w:val="005C4ECE"/>
    <w:rsid w:val="005C4EEA"/>
    <w:rsid w:val="005C4EEF"/>
    <w:rsid w:val="005C51BC"/>
    <w:rsid w:val="005C526E"/>
    <w:rsid w:val="005C5427"/>
    <w:rsid w:val="005C5516"/>
    <w:rsid w:val="005C5956"/>
    <w:rsid w:val="005C5958"/>
    <w:rsid w:val="005C67A1"/>
    <w:rsid w:val="005C6EFC"/>
    <w:rsid w:val="005C7618"/>
    <w:rsid w:val="005C78EF"/>
    <w:rsid w:val="005C7DF4"/>
    <w:rsid w:val="005C7FCB"/>
    <w:rsid w:val="005D0788"/>
    <w:rsid w:val="005D0CD9"/>
    <w:rsid w:val="005D1A92"/>
    <w:rsid w:val="005D1AC0"/>
    <w:rsid w:val="005D250A"/>
    <w:rsid w:val="005D257C"/>
    <w:rsid w:val="005D284C"/>
    <w:rsid w:val="005D29D4"/>
    <w:rsid w:val="005D2AD9"/>
    <w:rsid w:val="005D2D24"/>
    <w:rsid w:val="005D2DC0"/>
    <w:rsid w:val="005D2F24"/>
    <w:rsid w:val="005D3727"/>
    <w:rsid w:val="005D373A"/>
    <w:rsid w:val="005D4969"/>
    <w:rsid w:val="005D51BA"/>
    <w:rsid w:val="005D54AE"/>
    <w:rsid w:val="005D5541"/>
    <w:rsid w:val="005D5622"/>
    <w:rsid w:val="005D56AD"/>
    <w:rsid w:val="005D5B45"/>
    <w:rsid w:val="005D5FB5"/>
    <w:rsid w:val="005D628B"/>
    <w:rsid w:val="005D65B9"/>
    <w:rsid w:val="005D7DAF"/>
    <w:rsid w:val="005D7E54"/>
    <w:rsid w:val="005E0155"/>
    <w:rsid w:val="005E0740"/>
    <w:rsid w:val="005E0809"/>
    <w:rsid w:val="005E11C4"/>
    <w:rsid w:val="005E1CC3"/>
    <w:rsid w:val="005E3235"/>
    <w:rsid w:val="005E33B4"/>
    <w:rsid w:val="005E3B5E"/>
    <w:rsid w:val="005E3D49"/>
    <w:rsid w:val="005E44E8"/>
    <w:rsid w:val="005E484F"/>
    <w:rsid w:val="005E535B"/>
    <w:rsid w:val="005E5616"/>
    <w:rsid w:val="005E56E6"/>
    <w:rsid w:val="005E5EE2"/>
    <w:rsid w:val="005E5F3F"/>
    <w:rsid w:val="005E662B"/>
    <w:rsid w:val="005E696E"/>
    <w:rsid w:val="005E6A51"/>
    <w:rsid w:val="005E6AAE"/>
    <w:rsid w:val="005E6C70"/>
    <w:rsid w:val="005E6D71"/>
    <w:rsid w:val="005E721A"/>
    <w:rsid w:val="005E7282"/>
    <w:rsid w:val="005E7753"/>
    <w:rsid w:val="005E7B09"/>
    <w:rsid w:val="005E7EF9"/>
    <w:rsid w:val="005F01B7"/>
    <w:rsid w:val="005F03BE"/>
    <w:rsid w:val="005F08FA"/>
    <w:rsid w:val="005F1100"/>
    <w:rsid w:val="005F136C"/>
    <w:rsid w:val="005F1E5C"/>
    <w:rsid w:val="005F257F"/>
    <w:rsid w:val="005F27FB"/>
    <w:rsid w:val="005F2A15"/>
    <w:rsid w:val="005F2B7C"/>
    <w:rsid w:val="005F357B"/>
    <w:rsid w:val="005F35D2"/>
    <w:rsid w:val="005F4129"/>
    <w:rsid w:val="005F48AF"/>
    <w:rsid w:val="005F4921"/>
    <w:rsid w:val="005F49EF"/>
    <w:rsid w:val="005F4ACD"/>
    <w:rsid w:val="005F4C4C"/>
    <w:rsid w:val="005F4E29"/>
    <w:rsid w:val="005F6476"/>
    <w:rsid w:val="005F64E9"/>
    <w:rsid w:val="005F6A2B"/>
    <w:rsid w:val="005F6A40"/>
    <w:rsid w:val="005F6C70"/>
    <w:rsid w:val="005F7C64"/>
    <w:rsid w:val="005F7EDB"/>
    <w:rsid w:val="0060008B"/>
    <w:rsid w:val="006004F3"/>
    <w:rsid w:val="0060055E"/>
    <w:rsid w:val="0060058F"/>
    <w:rsid w:val="006005CF"/>
    <w:rsid w:val="00600889"/>
    <w:rsid w:val="006009D0"/>
    <w:rsid w:val="00600E52"/>
    <w:rsid w:val="006021AB"/>
    <w:rsid w:val="006033D8"/>
    <w:rsid w:val="00603B01"/>
    <w:rsid w:val="00604286"/>
    <w:rsid w:val="0060459E"/>
    <w:rsid w:val="00604936"/>
    <w:rsid w:val="00605234"/>
    <w:rsid w:val="00605609"/>
    <w:rsid w:val="00605853"/>
    <w:rsid w:val="00605A8E"/>
    <w:rsid w:val="00606161"/>
    <w:rsid w:val="00606535"/>
    <w:rsid w:val="006066B0"/>
    <w:rsid w:val="006066B2"/>
    <w:rsid w:val="006077A0"/>
    <w:rsid w:val="0060798E"/>
    <w:rsid w:val="0060798F"/>
    <w:rsid w:val="00607FEF"/>
    <w:rsid w:val="00610473"/>
    <w:rsid w:val="0061052F"/>
    <w:rsid w:val="0061053E"/>
    <w:rsid w:val="006106DF"/>
    <w:rsid w:val="00610A0B"/>
    <w:rsid w:val="00610D29"/>
    <w:rsid w:val="006113CC"/>
    <w:rsid w:val="0061169E"/>
    <w:rsid w:val="00611757"/>
    <w:rsid w:val="0061186A"/>
    <w:rsid w:val="0061187B"/>
    <w:rsid w:val="00611CB4"/>
    <w:rsid w:val="00611DE1"/>
    <w:rsid w:val="006122AC"/>
    <w:rsid w:val="00612407"/>
    <w:rsid w:val="006125A1"/>
    <w:rsid w:val="0061277A"/>
    <w:rsid w:val="006127D5"/>
    <w:rsid w:val="00612DFB"/>
    <w:rsid w:val="00613473"/>
    <w:rsid w:val="0061383D"/>
    <w:rsid w:val="00613A78"/>
    <w:rsid w:val="00613B1F"/>
    <w:rsid w:val="00614494"/>
    <w:rsid w:val="006144A8"/>
    <w:rsid w:val="00614CB0"/>
    <w:rsid w:val="0061514F"/>
    <w:rsid w:val="00615306"/>
    <w:rsid w:val="006157FF"/>
    <w:rsid w:val="0061590B"/>
    <w:rsid w:val="0061665A"/>
    <w:rsid w:val="00616D40"/>
    <w:rsid w:val="006172CF"/>
    <w:rsid w:val="00617B92"/>
    <w:rsid w:val="00620186"/>
    <w:rsid w:val="0062027D"/>
    <w:rsid w:val="0062037F"/>
    <w:rsid w:val="0062068D"/>
    <w:rsid w:val="00620C14"/>
    <w:rsid w:val="00621050"/>
    <w:rsid w:val="00621A60"/>
    <w:rsid w:val="00621E1A"/>
    <w:rsid w:val="0062253F"/>
    <w:rsid w:val="00622B8A"/>
    <w:rsid w:val="00622F2A"/>
    <w:rsid w:val="00622FD5"/>
    <w:rsid w:val="00623045"/>
    <w:rsid w:val="006230C2"/>
    <w:rsid w:val="0062317C"/>
    <w:rsid w:val="00623687"/>
    <w:rsid w:val="00623A6A"/>
    <w:rsid w:val="006245EF"/>
    <w:rsid w:val="0062496D"/>
    <w:rsid w:val="00624A7D"/>
    <w:rsid w:val="00624D15"/>
    <w:rsid w:val="006252D6"/>
    <w:rsid w:val="006256FE"/>
    <w:rsid w:val="00625C11"/>
    <w:rsid w:val="00625DB9"/>
    <w:rsid w:val="00625DED"/>
    <w:rsid w:val="00626398"/>
    <w:rsid w:val="0062687F"/>
    <w:rsid w:val="00626CF8"/>
    <w:rsid w:val="00626EC4"/>
    <w:rsid w:val="006274D0"/>
    <w:rsid w:val="0062755A"/>
    <w:rsid w:val="006277F9"/>
    <w:rsid w:val="00627BC4"/>
    <w:rsid w:val="00627CD7"/>
    <w:rsid w:val="00627FA9"/>
    <w:rsid w:val="00627FBA"/>
    <w:rsid w:val="00630099"/>
    <w:rsid w:val="0063027A"/>
    <w:rsid w:val="006302E6"/>
    <w:rsid w:val="006303DF"/>
    <w:rsid w:val="0063053A"/>
    <w:rsid w:val="00630577"/>
    <w:rsid w:val="006305DB"/>
    <w:rsid w:val="00630BF1"/>
    <w:rsid w:val="00630E31"/>
    <w:rsid w:val="0063134C"/>
    <w:rsid w:val="006314A1"/>
    <w:rsid w:val="006315E8"/>
    <w:rsid w:val="006315F8"/>
    <w:rsid w:val="00631CEB"/>
    <w:rsid w:val="00631D68"/>
    <w:rsid w:val="00632852"/>
    <w:rsid w:val="00632879"/>
    <w:rsid w:val="00632C4D"/>
    <w:rsid w:val="0063304C"/>
    <w:rsid w:val="0063309E"/>
    <w:rsid w:val="0063346A"/>
    <w:rsid w:val="00633655"/>
    <w:rsid w:val="00633675"/>
    <w:rsid w:val="00633DEE"/>
    <w:rsid w:val="0063421B"/>
    <w:rsid w:val="00634320"/>
    <w:rsid w:val="00634559"/>
    <w:rsid w:val="0063535A"/>
    <w:rsid w:val="006358EC"/>
    <w:rsid w:val="00635DA2"/>
    <w:rsid w:val="00636093"/>
    <w:rsid w:val="00636514"/>
    <w:rsid w:val="006365EE"/>
    <w:rsid w:val="00637020"/>
    <w:rsid w:val="0063754C"/>
    <w:rsid w:val="006378B7"/>
    <w:rsid w:val="00637A14"/>
    <w:rsid w:val="00637D9A"/>
    <w:rsid w:val="006400A6"/>
    <w:rsid w:val="00640407"/>
    <w:rsid w:val="00640564"/>
    <w:rsid w:val="00640EF5"/>
    <w:rsid w:val="0064179E"/>
    <w:rsid w:val="00641A15"/>
    <w:rsid w:val="00641AC5"/>
    <w:rsid w:val="00641F45"/>
    <w:rsid w:val="006420D5"/>
    <w:rsid w:val="006422C4"/>
    <w:rsid w:val="0064249F"/>
    <w:rsid w:val="00642558"/>
    <w:rsid w:val="006427C4"/>
    <w:rsid w:val="00642AE4"/>
    <w:rsid w:val="0064356F"/>
    <w:rsid w:val="006436BB"/>
    <w:rsid w:val="00643754"/>
    <w:rsid w:val="00643767"/>
    <w:rsid w:val="006437C0"/>
    <w:rsid w:val="00643CE3"/>
    <w:rsid w:val="00643FBA"/>
    <w:rsid w:val="0064526E"/>
    <w:rsid w:val="0064563C"/>
    <w:rsid w:val="0064567A"/>
    <w:rsid w:val="006457C4"/>
    <w:rsid w:val="006458FB"/>
    <w:rsid w:val="00645902"/>
    <w:rsid w:val="00645AB2"/>
    <w:rsid w:val="00646364"/>
    <w:rsid w:val="00646A5F"/>
    <w:rsid w:val="00646C98"/>
    <w:rsid w:val="00646CA6"/>
    <w:rsid w:val="00646FFA"/>
    <w:rsid w:val="00647421"/>
    <w:rsid w:val="0064781C"/>
    <w:rsid w:val="00647B02"/>
    <w:rsid w:val="006502CF"/>
    <w:rsid w:val="006503A2"/>
    <w:rsid w:val="006506FB"/>
    <w:rsid w:val="00650BA6"/>
    <w:rsid w:val="00651044"/>
    <w:rsid w:val="00651C3C"/>
    <w:rsid w:val="00651E26"/>
    <w:rsid w:val="00651E91"/>
    <w:rsid w:val="006522C1"/>
    <w:rsid w:val="00652A1A"/>
    <w:rsid w:val="00652ACC"/>
    <w:rsid w:val="00652FD2"/>
    <w:rsid w:val="00652FF3"/>
    <w:rsid w:val="00653B80"/>
    <w:rsid w:val="006543E1"/>
    <w:rsid w:val="00654486"/>
    <w:rsid w:val="00654864"/>
    <w:rsid w:val="00654A67"/>
    <w:rsid w:val="0065510D"/>
    <w:rsid w:val="00655972"/>
    <w:rsid w:val="00655F8C"/>
    <w:rsid w:val="0065630D"/>
    <w:rsid w:val="006565AD"/>
    <w:rsid w:val="00656817"/>
    <w:rsid w:val="00656E0C"/>
    <w:rsid w:val="00656F8B"/>
    <w:rsid w:val="0066003E"/>
    <w:rsid w:val="00660612"/>
    <w:rsid w:val="00662327"/>
    <w:rsid w:val="00662357"/>
    <w:rsid w:val="0066258C"/>
    <w:rsid w:val="0066260F"/>
    <w:rsid w:val="00662815"/>
    <w:rsid w:val="00662AA6"/>
    <w:rsid w:val="00662D96"/>
    <w:rsid w:val="00662FA5"/>
    <w:rsid w:val="0066317E"/>
    <w:rsid w:val="0066369E"/>
    <w:rsid w:val="0066383F"/>
    <w:rsid w:val="00663AA3"/>
    <w:rsid w:val="00663CDA"/>
    <w:rsid w:val="00664160"/>
    <w:rsid w:val="00665036"/>
    <w:rsid w:val="00665058"/>
    <w:rsid w:val="006654EA"/>
    <w:rsid w:val="0066578E"/>
    <w:rsid w:val="00666024"/>
    <w:rsid w:val="006664AC"/>
    <w:rsid w:val="006665E0"/>
    <w:rsid w:val="00666A36"/>
    <w:rsid w:val="00666C7E"/>
    <w:rsid w:val="00666D07"/>
    <w:rsid w:val="00667080"/>
    <w:rsid w:val="006679D2"/>
    <w:rsid w:val="006701E1"/>
    <w:rsid w:val="006706B1"/>
    <w:rsid w:val="00670BFB"/>
    <w:rsid w:val="00670C91"/>
    <w:rsid w:val="00670D8A"/>
    <w:rsid w:val="00670E04"/>
    <w:rsid w:val="00670FC6"/>
    <w:rsid w:val="00671DE7"/>
    <w:rsid w:val="00671E3B"/>
    <w:rsid w:val="0067272E"/>
    <w:rsid w:val="00672A96"/>
    <w:rsid w:val="00673768"/>
    <w:rsid w:val="00673BBC"/>
    <w:rsid w:val="006741E7"/>
    <w:rsid w:val="00674645"/>
    <w:rsid w:val="00674EA2"/>
    <w:rsid w:val="00675A04"/>
    <w:rsid w:val="00675AB1"/>
    <w:rsid w:val="00675C1D"/>
    <w:rsid w:val="00675CDF"/>
    <w:rsid w:val="006761DF"/>
    <w:rsid w:val="006768AC"/>
    <w:rsid w:val="00676E70"/>
    <w:rsid w:val="00676F4B"/>
    <w:rsid w:val="00677C79"/>
    <w:rsid w:val="00680C24"/>
    <w:rsid w:val="00680E0E"/>
    <w:rsid w:val="00680EBC"/>
    <w:rsid w:val="00680F2B"/>
    <w:rsid w:val="0068149D"/>
    <w:rsid w:val="00681999"/>
    <w:rsid w:val="00681EFB"/>
    <w:rsid w:val="00682065"/>
    <w:rsid w:val="0068225E"/>
    <w:rsid w:val="006825B3"/>
    <w:rsid w:val="00682F1E"/>
    <w:rsid w:val="00683349"/>
    <w:rsid w:val="006834D6"/>
    <w:rsid w:val="00683BB7"/>
    <w:rsid w:val="00684519"/>
    <w:rsid w:val="00685473"/>
    <w:rsid w:val="00685C53"/>
    <w:rsid w:val="00685DD5"/>
    <w:rsid w:val="00685E92"/>
    <w:rsid w:val="00686FF2"/>
    <w:rsid w:val="0068712D"/>
    <w:rsid w:val="006878ED"/>
    <w:rsid w:val="00687B21"/>
    <w:rsid w:val="00687C19"/>
    <w:rsid w:val="00687F09"/>
    <w:rsid w:val="00687FEC"/>
    <w:rsid w:val="006901AE"/>
    <w:rsid w:val="0069026D"/>
    <w:rsid w:val="00690516"/>
    <w:rsid w:val="00690968"/>
    <w:rsid w:val="0069122A"/>
    <w:rsid w:val="00691823"/>
    <w:rsid w:val="0069282B"/>
    <w:rsid w:val="0069391E"/>
    <w:rsid w:val="00693BEC"/>
    <w:rsid w:val="0069522C"/>
    <w:rsid w:val="006958F0"/>
    <w:rsid w:val="00695C56"/>
    <w:rsid w:val="006966FF"/>
    <w:rsid w:val="00696E6A"/>
    <w:rsid w:val="006970F7"/>
    <w:rsid w:val="00697192"/>
    <w:rsid w:val="00697340"/>
    <w:rsid w:val="0069736E"/>
    <w:rsid w:val="006979D5"/>
    <w:rsid w:val="00697F05"/>
    <w:rsid w:val="00697FCD"/>
    <w:rsid w:val="006A0237"/>
    <w:rsid w:val="006A0281"/>
    <w:rsid w:val="006A0638"/>
    <w:rsid w:val="006A1715"/>
    <w:rsid w:val="006A1843"/>
    <w:rsid w:val="006A1E16"/>
    <w:rsid w:val="006A2062"/>
    <w:rsid w:val="006A211D"/>
    <w:rsid w:val="006A3CB8"/>
    <w:rsid w:val="006A3CCB"/>
    <w:rsid w:val="006A3D05"/>
    <w:rsid w:val="006A4239"/>
    <w:rsid w:val="006A4782"/>
    <w:rsid w:val="006A4A14"/>
    <w:rsid w:val="006A4E21"/>
    <w:rsid w:val="006A51C2"/>
    <w:rsid w:val="006A595F"/>
    <w:rsid w:val="006A59B8"/>
    <w:rsid w:val="006A6302"/>
    <w:rsid w:val="006A6602"/>
    <w:rsid w:val="006A6A93"/>
    <w:rsid w:val="006A6BA9"/>
    <w:rsid w:val="006A700F"/>
    <w:rsid w:val="006A7ACC"/>
    <w:rsid w:val="006A7D98"/>
    <w:rsid w:val="006A7EB2"/>
    <w:rsid w:val="006B0015"/>
    <w:rsid w:val="006B0103"/>
    <w:rsid w:val="006B098A"/>
    <w:rsid w:val="006B0D86"/>
    <w:rsid w:val="006B1904"/>
    <w:rsid w:val="006B1FCE"/>
    <w:rsid w:val="006B23AC"/>
    <w:rsid w:val="006B2744"/>
    <w:rsid w:val="006B3166"/>
    <w:rsid w:val="006B31C0"/>
    <w:rsid w:val="006B347C"/>
    <w:rsid w:val="006B3D3E"/>
    <w:rsid w:val="006B3E87"/>
    <w:rsid w:val="006B3F16"/>
    <w:rsid w:val="006B4141"/>
    <w:rsid w:val="006B4ABD"/>
    <w:rsid w:val="006B4CCB"/>
    <w:rsid w:val="006B4F1F"/>
    <w:rsid w:val="006B5118"/>
    <w:rsid w:val="006B5D52"/>
    <w:rsid w:val="006B5FA3"/>
    <w:rsid w:val="006B669A"/>
    <w:rsid w:val="006B7B7E"/>
    <w:rsid w:val="006C00FA"/>
    <w:rsid w:val="006C0263"/>
    <w:rsid w:val="006C046A"/>
    <w:rsid w:val="006C0B04"/>
    <w:rsid w:val="006C12C0"/>
    <w:rsid w:val="006C13AB"/>
    <w:rsid w:val="006C13DE"/>
    <w:rsid w:val="006C1D0C"/>
    <w:rsid w:val="006C1ED5"/>
    <w:rsid w:val="006C1FCC"/>
    <w:rsid w:val="006C2361"/>
    <w:rsid w:val="006C243D"/>
    <w:rsid w:val="006C26E5"/>
    <w:rsid w:val="006C29FE"/>
    <w:rsid w:val="006C2B6C"/>
    <w:rsid w:val="006C2C7D"/>
    <w:rsid w:val="006C2DC9"/>
    <w:rsid w:val="006C386C"/>
    <w:rsid w:val="006C3986"/>
    <w:rsid w:val="006C570F"/>
    <w:rsid w:val="006C5A2A"/>
    <w:rsid w:val="006C5B4E"/>
    <w:rsid w:val="006C6005"/>
    <w:rsid w:val="006C66F6"/>
    <w:rsid w:val="006C678C"/>
    <w:rsid w:val="006C6B9D"/>
    <w:rsid w:val="006C73E6"/>
    <w:rsid w:val="006C74B8"/>
    <w:rsid w:val="006C76EB"/>
    <w:rsid w:val="006C7719"/>
    <w:rsid w:val="006C7C35"/>
    <w:rsid w:val="006C7F4E"/>
    <w:rsid w:val="006D012F"/>
    <w:rsid w:val="006D01D4"/>
    <w:rsid w:val="006D0C5D"/>
    <w:rsid w:val="006D1147"/>
    <w:rsid w:val="006D11BA"/>
    <w:rsid w:val="006D1E5C"/>
    <w:rsid w:val="006D2F45"/>
    <w:rsid w:val="006D32E7"/>
    <w:rsid w:val="006D4884"/>
    <w:rsid w:val="006D4950"/>
    <w:rsid w:val="006D57C3"/>
    <w:rsid w:val="006D57FF"/>
    <w:rsid w:val="006D5820"/>
    <w:rsid w:val="006D591F"/>
    <w:rsid w:val="006D5FE0"/>
    <w:rsid w:val="006D62A9"/>
    <w:rsid w:val="006D690C"/>
    <w:rsid w:val="006D6D07"/>
    <w:rsid w:val="006D6DE4"/>
    <w:rsid w:val="006D7039"/>
    <w:rsid w:val="006D71FC"/>
    <w:rsid w:val="006D746E"/>
    <w:rsid w:val="006D7606"/>
    <w:rsid w:val="006D7667"/>
    <w:rsid w:val="006D78B0"/>
    <w:rsid w:val="006E037B"/>
    <w:rsid w:val="006E1127"/>
    <w:rsid w:val="006E15DB"/>
    <w:rsid w:val="006E1A2D"/>
    <w:rsid w:val="006E1BAE"/>
    <w:rsid w:val="006E1EA0"/>
    <w:rsid w:val="006E26A0"/>
    <w:rsid w:val="006E2955"/>
    <w:rsid w:val="006E29E7"/>
    <w:rsid w:val="006E2C1D"/>
    <w:rsid w:val="006E2C91"/>
    <w:rsid w:val="006E2FEE"/>
    <w:rsid w:val="006E36FF"/>
    <w:rsid w:val="006E3FF5"/>
    <w:rsid w:val="006E48D8"/>
    <w:rsid w:val="006E518A"/>
    <w:rsid w:val="006E5DA4"/>
    <w:rsid w:val="006E6A47"/>
    <w:rsid w:val="006F0217"/>
    <w:rsid w:val="006F07DB"/>
    <w:rsid w:val="006F0F6D"/>
    <w:rsid w:val="006F121D"/>
    <w:rsid w:val="006F1660"/>
    <w:rsid w:val="006F1812"/>
    <w:rsid w:val="006F1A21"/>
    <w:rsid w:val="006F1E5A"/>
    <w:rsid w:val="006F1F52"/>
    <w:rsid w:val="006F294D"/>
    <w:rsid w:val="006F383F"/>
    <w:rsid w:val="006F39D1"/>
    <w:rsid w:val="006F3AED"/>
    <w:rsid w:val="006F3C3E"/>
    <w:rsid w:val="006F3F95"/>
    <w:rsid w:val="006F4C6B"/>
    <w:rsid w:val="006F52E7"/>
    <w:rsid w:val="006F543C"/>
    <w:rsid w:val="006F561A"/>
    <w:rsid w:val="006F6B05"/>
    <w:rsid w:val="006F7B94"/>
    <w:rsid w:val="007005DC"/>
    <w:rsid w:val="0070076A"/>
    <w:rsid w:val="00700CDF"/>
    <w:rsid w:val="007012A0"/>
    <w:rsid w:val="0070152A"/>
    <w:rsid w:val="007021A6"/>
    <w:rsid w:val="00702A2B"/>
    <w:rsid w:val="00702E12"/>
    <w:rsid w:val="00703016"/>
    <w:rsid w:val="00703332"/>
    <w:rsid w:val="00703366"/>
    <w:rsid w:val="00703D7B"/>
    <w:rsid w:val="00703F3B"/>
    <w:rsid w:val="00704175"/>
    <w:rsid w:val="007044B2"/>
    <w:rsid w:val="007050CB"/>
    <w:rsid w:val="00705622"/>
    <w:rsid w:val="0070590E"/>
    <w:rsid w:val="00705EB0"/>
    <w:rsid w:val="007061BF"/>
    <w:rsid w:val="007063B7"/>
    <w:rsid w:val="007063F9"/>
    <w:rsid w:val="007065C6"/>
    <w:rsid w:val="00706BD2"/>
    <w:rsid w:val="00707904"/>
    <w:rsid w:val="00707907"/>
    <w:rsid w:val="00707B62"/>
    <w:rsid w:val="00710208"/>
    <w:rsid w:val="00710379"/>
    <w:rsid w:val="007107F8"/>
    <w:rsid w:val="0071082B"/>
    <w:rsid w:val="0071194A"/>
    <w:rsid w:val="007125BB"/>
    <w:rsid w:val="00712B69"/>
    <w:rsid w:val="00712D32"/>
    <w:rsid w:val="00712F5B"/>
    <w:rsid w:val="00713168"/>
    <w:rsid w:val="007139A9"/>
    <w:rsid w:val="00713B5D"/>
    <w:rsid w:val="00713D1B"/>
    <w:rsid w:val="00713DDC"/>
    <w:rsid w:val="00713E28"/>
    <w:rsid w:val="00714512"/>
    <w:rsid w:val="007145E3"/>
    <w:rsid w:val="00714BC5"/>
    <w:rsid w:val="00714CDF"/>
    <w:rsid w:val="00714F60"/>
    <w:rsid w:val="00714FC3"/>
    <w:rsid w:val="007155F0"/>
    <w:rsid w:val="00715650"/>
    <w:rsid w:val="00715CA5"/>
    <w:rsid w:val="00716245"/>
    <w:rsid w:val="00716AF9"/>
    <w:rsid w:val="00716B4B"/>
    <w:rsid w:val="0071723E"/>
    <w:rsid w:val="007172A2"/>
    <w:rsid w:val="00717AD4"/>
    <w:rsid w:val="00717B89"/>
    <w:rsid w:val="00717C08"/>
    <w:rsid w:val="00720416"/>
    <w:rsid w:val="00721079"/>
    <w:rsid w:val="0072131C"/>
    <w:rsid w:val="007222B2"/>
    <w:rsid w:val="00722C7C"/>
    <w:rsid w:val="00724410"/>
    <w:rsid w:val="007247C0"/>
    <w:rsid w:val="00724B0F"/>
    <w:rsid w:val="00724BB5"/>
    <w:rsid w:val="00724D0E"/>
    <w:rsid w:val="00724E60"/>
    <w:rsid w:val="00725831"/>
    <w:rsid w:val="00725CE6"/>
    <w:rsid w:val="00725F66"/>
    <w:rsid w:val="007265D3"/>
    <w:rsid w:val="007266A4"/>
    <w:rsid w:val="00726A7C"/>
    <w:rsid w:val="007273E0"/>
    <w:rsid w:val="007304C1"/>
    <w:rsid w:val="007305AF"/>
    <w:rsid w:val="00730F25"/>
    <w:rsid w:val="00731229"/>
    <w:rsid w:val="0073177A"/>
    <w:rsid w:val="00731A27"/>
    <w:rsid w:val="00731B07"/>
    <w:rsid w:val="0073222A"/>
    <w:rsid w:val="00732904"/>
    <w:rsid w:val="007330D7"/>
    <w:rsid w:val="00733141"/>
    <w:rsid w:val="00733214"/>
    <w:rsid w:val="007332F0"/>
    <w:rsid w:val="0073409F"/>
    <w:rsid w:val="0073431E"/>
    <w:rsid w:val="00734B35"/>
    <w:rsid w:val="00734DDC"/>
    <w:rsid w:val="0073547A"/>
    <w:rsid w:val="00735FE1"/>
    <w:rsid w:val="007361E3"/>
    <w:rsid w:val="007361ED"/>
    <w:rsid w:val="007362D9"/>
    <w:rsid w:val="007362DA"/>
    <w:rsid w:val="00736D76"/>
    <w:rsid w:val="0073746A"/>
    <w:rsid w:val="00737BEF"/>
    <w:rsid w:val="007405C9"/>
    <w:rsid w:val="00740888"/>
    <w:rsid w:val="00740BF5"/>
    <w:rsid w:val="007410A7"/>
    <w:rsid w:val="007415A4"/>
    <w:rsid w:val="007417BF"/>
    <w:rsid w:val="00741C7F"/>
    <w:rsid w:val="00741E42"/>
    <w:rsid w:val="007420D3"/>
    <w:rsid w:val="00742500"/>
    <w:rsid w:val="00742A85"/>
    <w:rsid w:val="00742BEB"/>
    <w:rsid w:val="007435B1"/>
    <w:rsid w:val="00743A43"/>
    <w:rsid w:val="00744187"/>
    <w:rsid w:val="0074443D"/>
    <w:rsid w:val="0074495E"/>
    <w:rsid w:val="007450C3"/>
    <w:rsid w:val="007451D0"/>
    <w:rsid w:val="00745205"/>
    <w:rsid w:val="00745529"/>
    <w:rsid w:val="00745B1F"/>
    <w:rsid w:val="00745EBA"/>
    <w:rsid w:val="007461E6"/>
    <w:rsid w:val="00746384"/>
    <w:rsid w:val="007463F0"/>
    <w:rsid w:val="00746AFD"/>
    <w:rsid w:val="007470F1"/>
    <w:rsid w:val="00747458"/>
    <w:rsid w:val="00747A6D"/>
    <w:rsid w:val="00747BE2"/>
    <w:rsid w:val="00747C26"/>
    <w:rsid w:val="00747D17"/>
    <w:rsid w:val="00747F58"/>
    <w:rsid w:val="0075070D"/>
    <w:rsid w:val="00751B7C"/>
    <w:rsid w:val="00751EF3"/>
    <w:rsid w:val="00752709"/>
    <w:rsid w:val="00752BED"/>
    <w:rsid w:val="00752F17"/>
    <w:rsid w:val="00753329"/>
    <w:rsid w:val="007533FC"/>
    <w:rsid w:val="00753618"/>
    <w:rsid w:val="007536CE"/>
    <w:rsid w:val="0075377F"/>
    <w:rsid w:val="00753D5D"/>
    <w:rsid w:val="0075419B"/>
    <w:rsid w:val="00754804"/>
    <w:rsid w:val="0075483F"/>
    <w:rsid w:val="00754AC8"/>
    <w:rsid w:val="00754D75"/>
    <w:rsid w:val="00754F19"/>
    <w:rsid w:val="0075519C"/>
    <w:rsid w:val="007556E7"/>
    <w:rsid w:val="007558CC"/>
    <w:rsid w:val="00755AEF"/>
    <w:rsid w:val="007560BA"/>
    <w:rsid w:val="00756B3E"/>
    <w:rsid w:val="0075743F"/>
    <w:rsid w:val="00760163"/>
    <w:rsid w:val="007610E1"/>
    <w:rsid w:val="00761123"/>
    <w:rsid w:val="00761B17"/>
    <w:rsid w:val="00761C9A"/>
    <w:rsid w:val="0076208A"/>
    <w:rsid w:val="007629F2"/>
    <w:rsid w:val="007637AB"/>
    <w:rsid w:val="007637BF"/>
    <w:rsid w:val="00763A2B"/>
    <w:rsid w:val="00763B98"/>
    <w:rsid w:val="0076418D"/>
    <w:rsid w:val="007646E8"/>
    <w:rsid w:val="007647E4"/>
    <w:rsid w:val="00765457"/>
    <w:rsid w:val="00765636"/>
    <w:rsid w:val="00765736"/>
    <w:rsid w:val="00765A84"/>
    <w:rsid w:val="00765BC3"/>
    <w:rsid w:val="00765BE2"/>
    <w:rsid w:val="00765D84"/>
    <w:rsid w:val="007666DC"/>
    <w:rsid w:val="00766750"/>
    <w:rsid w:val="00766A0D"/>
    <w:rsid w:val="00766BFD"/>
    <w:rsid w:val="00766F11"/>
    <w:rsid w:val="00767C8B"/>
    <w:rsid w:val="00767EEC"/>
    <w:rsid w:val="00770092"/>
    <w:rsid w:val="007702E9"/>
    <w:rsid w:val="00770D66"/>
    <w:rsid w:val="007718A4"/>
    <w:rsid w:val="00772797"/>
    <w:rsid w:val="007728CE"/>
    <w:rsid w:val="00772BF8"/>
    <w:rsid w:val="0077306F"/>
    <w:rsid w:val="007731FB"/>
    <w:rsid w:val="00773536"/>
    <w:rsid w:val="007738C7"/>
    <w:rsid w:val="007739BD"/>
    <w:rsid w:val="00773B58"/>
    <w:rsid w:val="00773E74"/>
    <w:rsid w:val="0077436F"/>
    <w:rsid w:val="00774489"/>
    <w:rsid w:val="007751C3"/>
    <w:rsid w:val="007756A9"/>
    <w:rsid w:val="00775C92"/>
    <w:rsid w:val="00776230"/>
    <w:rsid w:val="0077645C"/>
    <w:rsid w:val="00776566"/>
    <w:rsid w:val="007766FE"/>
    <w:rsid w:val="00776BDF"/>
    <w:rsid w:val="0077763C"/>
    <w:rsid w:val="00777937"/>
    <w:rsid w:val="00777A6C"/>
    <w:rsid w:val="00777E92"/>
    <w:rsid w:val="00777FAD"/>
    <w:rsid w:val="00777FB9"/>
    <w:rsid w:val="00780125"/>
    <w:rsid w:val="00780278"/>
    <w:rsid w:val="00780B0A"/>
    <w:rsid w:val="00780BD7"/>
    <w:rsid w:val="00780DCA"/>
    <w:rsid w:val="0078123B"/>
    <w:rsid w:val="0078140B"/>
    <w:rsid w:val="00781B1C"/>
    <w:rsid w:val="00781F3D"/>
    <w:rsid w:val="0078247A"/>
    <w:rsid w:val="00782B5D"/>
    <w:rsid w:val="007834D0"/>
    <w:rsid w:val="00783A55"/>
    <w:rsid w:val="00783B14"/>
    <w:rsid w:val="00783B6D"/>
    <w:rsid w:val="00783C0D"/>
    <w:rsid w:val="00783DD5"/>
    <w:rsid w:val="00783F47"/>
    <w:rsid w:val="007845F9"/>
    <w:rsid w:val="00784A0B"/>
    <w:rsid w:val="00784F16"/>
    <w:rsid w:val="00784F71"/>
    <w:rsid w:val="00785402"/>
    <w:rsid w:val="00785760"/>
    <w:rsid w:val="00785A3F"/>
    <w:rsid w:val="007862AE"/>
    <w:rsid w:val="00786415"/>
    <w:rsid w:val="00786442"/>
    <w:rsid w:val="0078669A"/>
    <w:rsid w:val="00786C58"/>
    <w:rsid w:val="007870F4"/>
    <w:rsid w:val="0078736E"/>
    <w:rsid w:val="0078747C"/>
    <w:rsid w:val="00787B72"/>
    <w:rsid w:val="00787FD1"/>
    <w:rsid w:val="00790055"/>
    <w:rsid w:val="0079011D"/>
    <w:rsid w:val="00790773"/>
    <w:rsid w:val="00790BB7"/>
    <w:rsid w:val="00790D66"/>
    <w:rsid w:val="00790DCE"/>
    <w:rsid w:val="00790EAB"/>
    <w:rsid w:val="007912BC"/>
    <w:rsid w:val="00791C5A"/>
    <w:rsid w:val="007921B9"/>
    <w:rsid w:val="007926EF"/>
    <w:rsid w:val="00792F85"/>
    <w:rsid w:val="00793C9A"/>
    <w:rsid w:val="0079473F"/>
    <w:rsid w:val="00794BF2"/>
    <w:rsid w:val="007956A7"/>
    <w:rsid w:val="00795F63"/>
    <w:rsid w:val="00796391"/>
    <w:rsid w:val="00796550"/>
    <w:rsid w:val="007968DA"/>
    <w:rsid w:val="00796C30"/>
    <w:rsid w:val="00796CBB"/>
    <w:rsid w:val="00796E97"/>
    <w:rsid w:val="0079705D"/>
    <w:rsid w:val="007973EC"/>
    <w:rsid w:val="0079750D"/>
    <w:rsid w:val="00797989"/>
    <w:rsid w:val="007979E3"/>
    <w:rsid w:val="007A04A8"/>
    <w:rsid w:val="007A0998"/>
    <w:rsid w:val="007A0A46"/>
    <w:rsid w:val="007A14D3"/>
    <w:rsid w:val="007A14E0"/>
    <w:rsid w:val="007A15B4"/>
    <w:rsid w:val="007A176D"/>
    <w:rsid w:val="007A1A2F"/>
    <w:rsid w:val="007A2266"/>
    <w:rsid w:val="007A25D5"/>
    <w:rsid w:val="007A2C26"/>
    <w:rsid w:val="007A2C3F"/>
    <w:rsid w:val="007A2DE7"/>
    <w:rsid w:val="007A2DEA"/>
    <w:rsid w:val="007A2E0F"/>
    <w:rsid w:val="007A35EA"/>
    <w:rsid w:val="007A366A"/>
    <w:rsid w:val="007A36BF"/>
    <w:rsid w:val="007A3D8F"/>
    <w:rsid w:val="007A401A"/>
    <w:rsid w:val="007A4062"/>
    <w:rsid w:val="007A44B6"/>
    <w:rsid w:val="007A46A5"/>
    <w:rsid w:val="007A4C7E"/>
    <w:rsid w:val="007A4FFD"/>
    <w:rsid w:val="007A511F"/>
    <w:rsid w:val="007A523F"/>
    <w:rsid w:val="007A5AD5"/>
    <w:rsid w:val="007A5F27"/>
    <w:rsid w:val="007A60F3"/>
    <w:rsid w:val="007A63E6"/>
    <w:rsid w:val="007A6561"/>
    <w:rsid w:val="007A748A"/>
    <w:rsid w:val="007A7596"/>
    <w:rsid w:val="007A75F1"/>
    <w:rsid w:val="007B00E1"/>
    <w:rsid w:val="007B01F0"/>
    <w:rsid w:val="007B07F6"/>
    <w:rsid w:val="007B0C2E"/>
    <w:rsid w:val="007B1014"/>
    <w:rsid w:val="007B109A"/>
    <w:rsid w:val="007B1D17"/>
    <w:rsid w:val="007B212C"/>
    <w:rsid w:val="007B2138"/>
    <w:rsid w:val="007B24EE"/>
    <w:rsid w:val="007B280D"/>
    <w:rsid w:val="007B2B9F"/>
    <w:rsid w:val="007B2FA1"/>
    <w:rsid w:val="007B2FF7"/>
    <w:rsid w:val="007B3498"/>
    <w:rsid w:val="007B349C"/>
    <w:rsid w:val="007B3512"/>
    <w:rsid w:val="007B3666"/>
    <w:rsid w:val="007B3F46"/>
    <w:rsid w:val="007B4249"/>
    <w:rsid w:val="007B4A72"/>
    <w:rsid w:val="007B4C4E"/>
    <w:rsid w:val="007B4E70"/>
    <w:rsid w:val="007B503F"/>
    <w:rsid w:val="007B5203"/>
    <w:rsid w:val="007B58E0"/>
    <w:rsid w:val="007B62DA"/>
    <w:rsid w:val="007B67D1"/>
    <w:rsid w:val="007B746E"/>
    <w:rsid w:val="007B797C"/>
    <w:rsid w:val="007C0074"/>
    <w:rsid w:val="007C040C"/>
    <w:rsid w:val="007C0543"/>
    <w:rsid w:val="007C0CE9"/>
    <w:rsid w:val="007C0DE9"/>
    <w:rsid w:val="007C0EBF"/>
    <w:rsid w:val="007C14A1"/>
    <w:rsid w:val="007C186A"/>
    <w:rsid w:val="007C265E"/>
    <w:rsid w:val="007C2BFE"/>
    <w:rsid w:val="007C35D1"/>
    <w:rsid w:val="007C3B7B"/>
    <w:rsid w:val="007C3FB6"/>
    <w:rsid w:val="007C416D"/>
    <w:rsid w:val="007C53B6"/>
    <w:rsid w:val="007C56CB"/>
    <w:rsid w:val="007C616B"/>
    <w:rsid w:val="007C6884"/>
    <w:rsid w:val="007C6C50"/>
    <w:rsid w:val="007C6FA4"/>
    <w:rsid w:val="007C7137"/>
    <w:rsid w:val="007C7286"/>
    <w:rsid w:val="007C7387"/>
    <w:rsid w:val="007C7710"/>
    <w:rsid w:val="007C78D5"/>
    <w:rsid w:val="007C7A91"/>
    <w:rsid w:val="007C7CB4"/>
    <w:rsid w:val="007D02E7"/>
    <w:rsid w:val="007D05A2"/>
    <w:rsid w:val="007D0BD8"/>
    <w:rsid w:val="007D13D8"/>
    <w:rsid w:val="007D1D23"/>
    <w:rsid w:val="007D2627"/>
    <w:rsid w:val="007D2FF3"/>
    <w:rsid w:val="007D33A2"/>
    <w:rsid w:val="007D36E4"/>
    <w:rsid w:val="007D37F6"/>
    <w:rsid w:val="007D4375"/>
    <w:rsid w:val="007D4D24"/>
    <w:rsid w:val="007D4FBE"/>
    <w:rsid w:val="007D5B95"/>
    <w:rsid w:val="007D5D4A"/>
    <w:rsid w:val="007D5D86"/>
    <w:rsid w:val="007D61D5"/>
    <w:rsid w:val="007D6A2D"/>
    <w:rsid w:val="007D6DC1"/>
    <w:rsid w:val="007D720D"/>
    <w:rsid w:val="007D74D7"/>
    <w:rsid w:val="007D7636"/>
    <w:rsid w:val="007D78E3"/>
    <w:rsid w:val="007D7FB2"/>
    <w:rsid w:val="007E0142"/>
    <w:rsid w:val="007E0973"/>
    <w:rsid w:val="007E110A"/>
    <w:rsid w:val="007E118E"/>
    <w:rsid w:val="007E13E4"/>
    <w:rsid w:val="007E15DF"/>
    <w:rsid w:val="007E16E7"/>
    <w:rsid w:val="007E1753"/>
    <w:rsid w:val="007E184B"/>
    <w:rsid w:val="007E1AC3"/>
    <w:rsid w:val="007E1B9E"/>
    <w:rsid w:val="007E20B5"/>
    <w:rsid w:val="007E2396"/>
    <w:rsid w:val="007E2851"/>
    <w:rsid w:val="007E354A"/>
    <w:rsid w:val="007E3E11"/>
    <w:rsid w:val="007E3E1B"/>
    <w:rsid w:val="007E4054"/>
    <w:rsid w:val="007E45F0"/>
    <w:rsid w:val="007E47BF"/>
    <w:rsid w:val="007E4EAA"/>
    <w:rsid w:val="007E569D"/>
    <w:rsid w:val="007E580B"/>
    <w:rsid w:val="007E5849"/>
    <w:rsid w:val="007E5F08"/>
    <w:rsid w:val="007E5FD2"/>
    <w:rsid w:val="007E64DB"/>
    <w:rsid w:val="007E691B"/>
    <w:rsid w:val="007E6A5F"/>
    <w:rsid w:val="007E78A4"/>
    <w:rsid w:val="007E78DB"/>
    <w:rsid w:val="007E7953"/>
    <w:rsid w:val="007E7CD6"/>
    <w:rsid w:val="007E7E34"/>
    <w:rsid w:val="007F01E3"/>
    <w:rsid w:val="007F0A7D"/>
    <w:rsid w:val="007F0CAE"/>
    <w:rsid w:val="007F0D1D"/>
    <w:rsid w:val="007F104B"/>
    <w:rsid w:val="007F12A3"/>
    <w:rsid w:val="007F14AD"/>
    <w:rsid w:val="007F1A25"/>
    <w:rsid w:val="007F28E7"/>
    <w:rsid w:val="007F2FDD"/>
    <w:rsid w:val="007F302C"/>
    <w:rsid w:val="007F3357"/>
    <w:rsid w:val="007F376B"/>
    <w:rsid w:val="007F393D"/>
    <w:rsid w:val="007F3D4B"/>
    <w:rsid w:val="007F3EBB"/>
    <w:rsid w:val="007F421F"/>
    <w:rsid w:val="007F45F4"/>
    <w:rsid w:val="007F47C8"/>
    <w:rsid w:val="007F5659"/>
    <w:rsid w:val="007F5BF9"/>
    <w:rsid w:val="007F5FC8"/>
    <w:rsid w:val="007F6967"/>
    <w:rsid w:val="007F6A20"/>
    <w:rsid w:val="007F6C16"/>
    <w:rsid w:val="007F7199"/>
    <w:rsid w:val="007F71A7"/>
    <w:rsid w:val="007F7717"/>
    <w:rsid w:val="007F7806"/>
    <w:rsid w:val="007F7FEB"/>
    <w:rsid w:val="00800783"/>
    <w:rsid w:val="00800FE1"/>
    <w:rsid w:val="00801145"/>
    <w:rsid w:val="008015B5"/>
    <w:rsid w:val="008016EB"/>
    <w:rsid w:val="00801879"/>
    <w:rsid w:val="00802116"/>
    <w:rsid w:val="0080219A"/>
    <w:rsid w:val="0080242A"/>
    <w:rsid w:val="0080275A"/>
    <w:rsid w:val="00803A09"/>
    <w:rsid w:val="00804B7A"/>
    <w:rsid w:val="00804C93"/>
    <w:rsid w:val="00804D7F"/>
    <w:rsid w:val="00804E63"/>
    <w:rsid w:val="00805894"/>
    <w:rsid w:val="008058B6"/>
    <w:rsid w:val="00805BBB"/>
    <w:rsid w:val="008062A6"/>
    <w:rsid w:val="00806471"/>
    <w:rsid w:val="008066CE"/>
    <w:rsid w:val="00806B17"/>
    <w:rsid w:val="00806BA2"/>
    <w:rsid w:val="008070B9"/>
    <w:rsid w:val="00807552"/>
    <w:rsid w:val="00807689"/>
    <w:rsid w:val="008076EA"/>
    <w:rsid w:val="00807DEB"/>
    <w:rsid w:val="00807E08"/>
    <w:rsid w:val="00807F8D"/>
    <w:rsid w:val="0081013A"/>
    <w:rsid w:val="00810432"/>
    <w:rsid w:val="0081076B"/>
    <w:rsid w:val="008107F1"/>
    <w:rsid w:val="008109DD"/>
    <w:rsid w:val="00811720"/>
    <w:rsid w:val="00811878"/>
    <w:rsid w:val="00811A3D"/>
    <w:rsid w:val="00811ACD"/>
    <w:rsid w:val="00811D8B"/>
    <w:rsid w:val="00812271"/>
    <w:rsid w:val="00812B30"/>
    <w:rsid w:val="00812BD4"/>
    <w:rsid w:val="00812C8C"/>
    <w:rsid w:val="00813782"/>
    <w:rsid w:val="00813BE1"/>
    <w:rsid w:val="00813E9F"/>
    <w:rsid w:val="0081413A"/>
    <w:rsid w:val="0081559F"/>
    <w:rsid w:val="00815715"/>
    <w:rsid w:val="00815FF3"/>
    <w:rsid w:val="00816073"/>
    <w:rsid w:val="008160E5"/>
    <w:rsid w:val="00816D91"/>
    <w:rsid w:val="00816E74"/>
    <w:rsid w:val="00817DCA"/>
    <w:rsid w:val="00817FDD"/>
    <w:rsid w:val="008202E4"/>
    <w:rsid w:val="00820CE9"/>
    <w:rsid w:val="00820DE2"/>
    <w:rsid w:val="00821119"/>
    <w:rsid w:val="008212DE"/>
    <w:rsid w:val="00821F54"/>
    <w:rsid w:val="00822571"/>
    <w:rsid w:val="00822637"/>
    <w:rsid w:val="008226EC"/>
    <w:rsid w:val="00822B92"/>
    <w:rsid w:val="0082310D"/>
    <w:rsid w:val="008231E4"/>
    <w:rsid w:val="0082320D"/>
    <w:rsid w:val="00823788"/>
    <w:rsid w:val="00824146"/>
    <w:rsid w:val="008242D3"/>
    <w:rsid w:val="00824E02"/>
    <w:rsid w:val="00824FF1"/>
    <w:rsid w:val="008251BD"/>
    <w:rsid w:val="00825579"/>
    <w:rsid w:val="008256B3"/>
    <w:rsid w:val="00825F4F"/>
    <w:rsid w:val="008266E7"/>
    <w:rsid w:val="0082685B"/>
    <w:rsid w:val="00826BB0"/>
    <w:rsid w:val="00826D4E"/>
    <w:rsid w:val="00826DD5"/>
    <w:rsid w:val="008270A9"/>
    <w:rsid w:val="00827603"/>
    <w:rsid w:val="00827A4D"/>
    <w:rsid w:val="0083041D"/>
    <w:rsid w:val="00830453"/>
    <w:rsid w:val="00830A38"/>
    <w:rsid w:val="00830A8A"/>
    <w:rsid w:val="00831322"/>
    <w:rsid w:val="00831367"/>
    <w:rsid w:val="008316BD"/>
    <w:rsid w:val="00831F53"/>
    <w:rsid w:val="00832C5B"/>
    <w:rsid w:val="00832DF4"/>
    <w:rsid w:val="00833174"/>
    <w:rsid w:val="00833303"/>
    <w:rsid w:val="008333D7"/>
    <w:rsid w:val="00833BF3"/>
    <w:rsid w:val="00834565"/>
    <w:rsid w:val="00834A18"/>
    <w:rsid w:val="008356B3"/>
    <w:rsid w:val="0083599F"/>
    <w:rsid w:val="00835BA5"/>
    <w:rsid w:val="00835E8C"/>
    <w:rsid w:val="00836220"/>
    <w:rsid w:val="00836561"/>
    <w:rsid w:val="008368F4"/>
    <w:rsid w:val="008371CC"/>
    <w:rsid w:val="00837AA6"/>
    <w:rsid w:val="0084059A"/>
    <w:rsid w:val="00840B0E"/>
    <w:rsid w:val="00840FF3"/>
    <w:rsid w:val="008410DB"/>
    <w:rsid w:val="008414BA"/>
    <w:rsid w:val="00841CFA"/>
    <w:rsid w:val="00842600"/>
    <w:rsid w:val="00842A3C"/>
    <w:rsid w:val="0084310F"/>
    <w:rsid w:val="00843872"/>
    <w:rsid w:val="00843B02"/>
    <w:rsid w:val="00843C18"/>
    <w:rsid w:val="00843D2F"/>
    <w:rsid w:val="00844120"/>
    <w:rsid w:val="008449C0"/>
    <w:rsid w:val="0084573D"/>
    <w:rsid w:val="00845B91"/>
    <w:rsid w:val="00845CC6"/>
    <w:rsid w:val="00845E86"/>
    <w:rsid w:val="00845ED1"/>
    <w:rsid w:val="00846645"/>
    <w:rsid w:val="00846E4F"/>
    <w:rsid w:val="0084796E"/>
    <w:rsid w:val="008501CE"/>
    <w:rsid w:val="00850288"/>
    <w:rsid w:val="0085045C"/>
    <w:rsid w:val="00850A45"/>
    <w:rsid w:val="00850B25"/>
    <w:rsid w:val="008514DC"/>
    <w:rsid w:val="00851AA4"/>
    <w:rsid w:val="00851E99"/>
    <w:rsid w:val="0085265F"/>
    <w:rsid w:val="008531D1"/>
    <w:rsid w:val="0085344B"/>
    <w:rsid w:val="00853649"/>
    <w:rsid w:val="008536FC"/>
    <w:rsid w:val="008537B8"/>
    <w:rsid w:val="00853AC2"/>
    <w:rsid w:val="00853D59"/>
    <w:rsid w:val="008548BD"/>
    <w:rsid w:val="008549E0"/>
    <w:rsid w:val="00854F2F"/>
    <w:rsid w:val="00855134"/>
    <w:rsid w:val="00855236"/>
    <w:rsid w:val="0085526C"/>
    <w:rsid w:val="00855526"/>
    <w:rsid w:val="00855977"/>
    <w:rsid w:val="008559A6"/>
    <w:rsid w:val="00855B0B"/>
    <w:rsid w:val="00855B2F"/>
    <w:rsid w:val="00855D7A"/>
    <w:rsid w:val="00856016"/>
    <w:rsid w:val="00856099"/>
    <w:rsid w:val="008562FF"/>
    <w:rsid w:val="00856351"/>
    <w:rsid w:val="00856812"/>
    <w:rsid w:val="008568E5"/>
    <w:rsid w:val="00856E15"/>
    <w:rsid w:val="0085772D"/>
    <w:rsid w:val="00857CFA"/>
    <w:rsid w:val="00860641"/>
    <w:rsid w:val="00860716"/>
    <w:rsid w:val="00860E62"/>
    <w:rsid w:val="00861081"/>
    <w:rsid w:val="0086122F"/>
    <w:rsid w:val="00861285"/>
    <w:rsid w:val="008612EF"/>
    <w:rsid w:val="008613AA"/>
    <w:rsid w:val="0086194A"/>
    <w:rsid w:val="00861AB3"/>
    <w:rsid w:val="00861AD0"/>
    <w:rsid w:val="008623EC"/>
    <w:rsid w:val="00862454"/>
    <w:rsid w:val="00862D4B"/>
    <w:rsid w:val="00863103"/>
    <w:rsid w:val="00863D34"/>
    <w:rsid w:val="008647DC"/>
    <w:rsid w:val="0086492E"/>
    <w:rsid w:val="00864E53"/>
    <w:rsid w:val="008650E3"/>
    <w:rsid w:val="00865340"/>
    <w:rsid w:val="0086582B"/>
    <w:rsid w:val="00865BE4"/>
    <w:rsid w:val="00865C25"/>
    <w:rsid w:val="00865FC9"/>
    <w:rsid w:val="008661D6"/>
    <w:rsid w:val="0086671F"/>
    <w:rsid w:val="00866ABD"/>
    <w:rsid w:val="00867158"/>
    <w:rsid w:val="008671C9"/>
    <w:rsid w:val="00870020"/>
    <w:rsid w:val="00870067"/>
    <w:rsid w:val="0087006D"/>
    <w:rsid w:val="008704ED"/>
    <w:rsid w:val="00870BCB"/>
    <w:rsid w:val="00870DF7"/>
    <w:rsid w:val="00870E53"/>
    <w:rsid w:val="00871591"/>
    <w:rsid w:val="008718F3"/>
    <w:rsid w:val="008720C8"/>
    <w:rsid w:val="0087224C"/>
    <w:rsid w:val="00873349"/>
    <w:rsid w:val="008737AC"/>
    <w:rsid w:val="0087456D"/>
    <w:rsid w:val="008746E1"/>
    <w:rsid w:val="00874A15"/>
    <w:rsid w:val="0087563B"/>
    <w:rsid w:val="00875825"/>
    <w:rsid w:val="00875883"/>
    <w:rsid w:val="00875B87"/>
    <w:rsid w:val="00875B8C"/>
    <w:rsid w:val="0087627F"/>
    <w:rsid w:val="00876C83"/>
    <w:rsid w:val="00876F91"/>
    <w:rsid w:val="00876FE7"/>
    <w:rsid w:val="0087770A"/>
    <w:rsid w:val="00877AD4"/>
    <w:rsid w:val="00880978"/>
    <w:rsid w:val="00880D9A"/>
    <w:rsid w:val="00880ED5"/>
    <w:rsid w:val="00881190"/>
    <w:rsid w:val="00881403"/>
    <w:rsid w:val="0088165B"/>
    <w:rsid w:val="00883AC7"/>
    <w:rsid w:val="00883AE4"/>
    <w:rsid w:val="00883B1E"/>
    <w:rsid w:val="0088408E"/>
    <w:rsid w:val="00884A50"/>
    <w:rsid w:val="00884F5A"/>
    <w:rsid w:val="008851E7"/>
    <w:rsid w:val="00885C92"/>
    <w:rsid w:val="00885E51"/>
    <w:rsid w:val="008863FF"/>
    <w:rsid w:val="00886B9E"/>
    <w:rsid w:val="00886BEF"/>
    <w:rsid w:val="00886D4D"/>
    <w:rsid w:val="00887683"/>
    <w:rsid w:val="00887795"/>
    <w:rsid w:val="00887818"/>
    <w:rsid w:val="00887D9B"/>
    <w:rsid w:val="0089013A"/>
    <w:rsid w:val="008901FE"/>
    <w:rsid w:val="008913CB"/>
    <w:rsid w:val="008918AF"/>
    <w:rsid w:val="00891AD3"/>
    <w:rsid w:val="00891B67"/>
    <w:rsid w:val="00891B89"/>
    <w:rsid w:val="008927A4"/>
    <w:rsid w:val="008930D1"/>
    <w:rsid w:val="008932B0"/>
    <w:rsid w:val="0089388B"/>
    <w:rsid w:val="00893F23"/>
    <w:rsid w:val="008945D7"/>
    <w:rsid w:val="0089480C"/>
    <w:rsid w:val="00894849"/>
    <w:rsid w:val="00894C6F"/>
    <w:rsid w:val="00895A59"/>
    <w:rsid w:val="00895C00"/>
    <w:rsid w:val="0089606D"/>
    <w:rsid w:val="0089685D"/>
    <w:rsid w:val="0089696E"/>
    <w:rsid w:val="00896D5D"/>
    <w:rsid w:val="00896F2A"/>
    <w:rsid w:val="00897AC7"/>
    <w:rsid w:val="00897C4B"/>
    <w:rsid w:val="00897E56"/>
    <w:rsid w:val="008A0123"/>
    <w:rsid w:val="008A0693"/>
    <w:rsid w:val="008A0A5E"/>
    <w:rsid w:val="008A0E2A"/>
    <w:rsid w:val="008A1049"/>
    <w:rsid w:val="008A110A"/>
    <w:rsid w:val="008A152A"/>
    <w:rsid w:val="008A157B"/>
    <w:rsid w:val="008A1D63"/>
    <w:rsid w:val="008A2E02"/>
    <w:rsid w:val="008A3068"/>
    <w:rsid w:val="008A399C"/>
    <w:rsid w:val="008A3C17"/>
    <w:rsid w:val="008A3D1D"/>
    <w:rsid w:val="008A4065"/>
    <w:rsid w:val="008A43D4"/>
    <w:rsid w:val="008A454C"/>
    <w:rsid w:val="008A4A13"/>
    <w:rsid w:val="008A4A93"/>
    <w:rsid w:val="008A4BDC"/>
    <w:rsid w:val="008A52E9"/>
    <w:rsid w:val="008A5557"/>
    <w:rsid w:val="008A56D0"/>
    <w:rsid w:val="008A5D77"/>
    <w:rsid w:val="008A601C"/>
    <w:rsid w:val="008A6234"/>
    <w:rsid w:val="008A726F"/>
    <w:rsid w:val="008B0315"/>
    <w:rsid w:val="008B1497"/>
    <w:rsid w:val="008B1929"/>
    <w:rsid w:val="008B1CBF"/>
    <w:rsid w:val="008B2BCD"/>
    <w:rsid w:val="008B2E0D"/>
    <w:rsid w:val="008B3137"/>
    <w:rsid w:val="008B34BA"/>
    <w:rsid w:val="008B3565"/>
    <w:rsid w:val="008B36FF"/>
    <w:rsid w:val="008B374F"/>
    <w:rsid w:val="008B3986"/>
    <w:rsid w:val="008B3B4B"/>
    <w:rsid w:val="008B3BBD"/>
    <w:rsid w:val="008B429C"/>
    <w:rsid w:val="008B4395"/>
    <w:rsid w:val="008B4570"/>
    <w:rsid w:val="008B46E2"/>
    <w:rsid w:val="008B4BE4"/>
    <w:rsid w:val="008B4DDA"/>
    <w:rsid w:val="008B4E81"/>
    <w:rsid w:val="008B5C1C"/>
    <w:rsid w:val="008B65A1"/>
    <w:rsid w:val="008B6C1C"/>
    <w:rsid w:val="008B733E"/>
    <w:rsid w:val="008B74FB"/>
    <w:rsid w:val="008B7620"/>
    <w:rsid w:val="008B7904"/>
    <w:rsid w:val="008C001D"/>
    <w:rsid w:val="008C0EA0"/>
    <w:rsid w:val="008C0F20"/>
    <w:rsid w:val="008C10C1"/>
    <w:rsid w:val="008C10D5"/>
    <w:rsid w:val="008C1302"/>
    <w:rsid w:val="008C151E"/>
    <w:rsid w:val="008C1A9F"/>
    <w:rsid w:val="008C1E2A"/>
    <w:rsid w:val="008C2471"/>
    <w:rsid w:val="008C272A"/>
    <w:rsid w:val="008C3C53"/>
    <w:rsid w:val="008C409D"/>
    <w:rsid w:val="008C4256"/>
    <w:rsid w:val="008C4441"/>
    <w:rsid w:val="008C45E7"/>
    <w:rsid w:val="008C4861"/>
    <w:rsid w:val="008C4AB8"/>
    <w:rsid w:val="008C5362"/>
    <w:rsid w:val="008C5CC0"/>
    <w:rsid w:val="008C5DEA"/>
    <w:rsid w:val="008C612E"/>
    <w:rsid w:val="008C6495"/>
    <w:rsid w:val="008C65B2"/>
    <w:rsid w:val="008C67E5"/>
    <w:rsid w:val="008C6DDE"/>
    <w:rsid w:val="008C6E1A"/>
    <w:rsid w:val="008D04CE"/>
    <w:rsid w:val="008D111F"/>
    <w:rsid w:val="008D1E4D"/>
    <w:rsid w:val="008D282C"/>
    <w:rsid w:val="008D28A3"/>
    <w:rsid w:val="008D34F7"/>
    <w:rsid w:val="008D354C"/>
    <w:rsid w:val="008D3B27"/>
    <w:rsid w:val="008D3D4C"/>
    <w:rsid w:val="008D3E93"/>
    <w:rsid w:val="008D417D"/>
    <w:rsid w:val="008D4CD5"/>
    <w:rsid w:val="008D4E76"/>
    <w:rsid w:val="008D4F05"/>
    <w:rsid w:val="008D5630"/>
    <w:rsid w:val="008D589F"/>
    <w:rsid w:val="008D5A0A"/>
    <w:rsid w:val="008D5DF4"/>
    <w:rsid w:val="008D5E4A"/>
    <w:rsid w:val="008D5F06"/>
    <w:rsid w:val="008D620B"/>
    <w:rsid w:val="008D703B"/>
    <w:rsid w:val="008D7198"/>
    <w:rsid w:val="008D76C2"/>
    <w:rsid w:val="008D7AB8"/>
    <w:rsid w:val="008E0098"/>
    <w:rsid w:val="008E0607"/>
    <w:rsid w:val="008E08E4"/>
    <w:rsid w:val="008E0AF2"/>
    <w:rsid w:val="008E0CC4"/>
    <w:rsid w:val="008E19FC"/>
    <w:rsid w:val="008E1BE0"/>
    <w:rsid w:val="008E1E85"/>
    <w:rsid w:val="008E22D3"/>
    <w:rsid w:val="008E311D"/>
    <w:rsid w:val="008E3DCE"/>
    <w:rsid w:val="008E4034"/>
    <w:rsid w:val="008E424B"/>
    <w:rsid w:val="008E44DD"/>
    <w:rsid w:val="008E45B6"/>
    <w:rsid w:val="008E4A1A"/>
    <w:rsid w:val="008E4BD7"/>
    <w:rsid w:val="008E4F45"/>
    <w:rsid w:val="008E50BA"/>
    <w:rsid w:val="008E571E"/>
    <w:rsid w:val="008E5787"/>
    <w:rsid w:val="008E595A"/>
    <w:rsid w:val="008E599B"/>
    <w:rsid w:val="008E5CCC"/>
    <w:rsid w:val="008E5F85"/>
    <w:rsid w:val="008E6A61"/>
    <w:rsid w:val="008E6B86"/>
    <w:rsid w:val="008E6CB0"/>
    <w:rsid w:val="008E714F"/>
    <w:rsid w:val="008E731B"/>
    <w:rsid w:val="008E73FF"/>
    <w:rsid w:val="008E7819"/>
    <w:rsid w:val="008E79FE"/>
    <w:rsid w:val="008E7D86"/>
    <w:rsid w:val="008F021E"/>
    <w:rsid w:val="008F045C"/>
    <w:rsid w:val="008F069B"/>
    <w:rsid w:val="008F10ED"/>
    <w:rsid w:val="008F1401"/>
    <w:rsid w:val="008F169A"/>
    <w:rsid w:val="008F1881"/>
    <w:rsid w:val="008F194E"/>
    <w:rsid w:val="008F198D"/>
    <w:rsid w:val="008F1B44"/>
    <w:rsid w:val="008F1CEC"/>
    <w:rsid w:val="008F1DB4"/>
    <w:rsid w:val="008F211D"/>
    <w:rsid w:val="008F26DC"/>
    <w:rsid w:val="008F2A33"/>
    <w:rsid w:val="008F2B80"/>
    <w:rsid w:val="008F2CCC"/>
    <w:rsid w:val="008F2D90"/>
    <w:rsid w:val="008F362B"/>
    <w:rsid w:val="008F3C47"/>
    <w:rsid w:val="008F3E85"/>
    <w:rsid w:val="008F3F54"/>
    <w:rsid w:val="008F46E5"/>
    <w:rsid w:val="008F4955"/>
    <w:rsid w:val="008F56A7"/>
    <w:rsid w:val="008F5D1A"/>
    <w:rsid w:val="008F5DAC"/>
    <w:rsid w:val="008F60DE"/>
    <w:rsid w:val="008F64B2"/>
    <w:rsid w:val="008F663E"/>
    <w:rsid w:val="008F6751"/>
    <w:rsid w:val="008F7824"/>
    <w:rsid w:val="008F7895"/>
    <w:rsid w:val="008F78A0"/>
    <w:rsid w:val="008F7AE3"/>
    <w:rsid w:val="008F7BB8"/>
    <w:rsid w:val="008F7E9F"/>
    <w:rsid w:val="008F7FAA"/>
    <w:rsid w:val="0090072F"/>
    <w:rsid w:val="00900966"/>
    <w:rsid w:val="00900AF2"/>
    <w:rsid w:val="00900E77"/>
    <w:rsid w:val="00901520"/>
    <w:rsid w:val="00901A1A"/>
    <w:rsid w:val="00902B8E"/>
    <w:rsid w:val="00902C45"/>
    <w:rsid w:val="00903752"/>
    <w:rsid w:val="0090428E"/>
    <w:rsid w:val="00905EC9"/>
    <w:rsid w:val="00906351"/>
    <w:rsid w:val="00906699"/>
    <w:rsid w:val="009075DB"/>
    <w:rsid w:val="009078A9"/>
    <w:rsid w:val="009078AB"/>
    <w:rsid w:val="00907EB2"/>
    <w:rsid w:val="00910001"/>
    <w:rsid w:val="00910A13"/>
    <w:rsid w:val="00910AB0"/>
    <w:rsid w:val="009112D7"/>
    <w:rsid w:val="009114C6"/>
    <w:rsid w:val="009116AA"/>
    <w:rsid w:val="00911C0C"/>
    <w:rsid w:val="00911CDD"/>
    <w:rsid w:val="00911E80"/>
    <w:rsid w:val="00911E9C"/>
    <w:rsid w:val="00911E9F"/>
    <w:rsid w:val="009120D1"/>
    <w:rsid w:val="0091235D"/>
    <w:rsid w:val="009128AC"/>
    <w:rsid w:val="00912A39"/>
    <w:rsid w:val="00913544"/>
    <w:rsid w:val="0091366E"/>
    <w:rsid w:val="0091373E"/>
    <w:rsid w:val="0091444C"/>
    <w:rsid w:val="009151C1"/>
    <w:rsid w:val="009151F8"/>
    <w:rsid w:val="00915412"/>
    <w:rsid w:val="009156BD"/>
    <w:rsid w:val="0091580D"/>
    <w:rsid w:val="00915EC9"/>
    <w:rsid w:val="0091604C"/>
    <w:rsid w:val="0091656C"/>
    <w:rsid w:val="009165B0"/>
    <w:rsid w:val="009168A8"/>
    <w:rsid w:val="009171FB"/>
    <w:rsid w:val="00917273"/>
    <w:rsid w:val="00917FF2"/>
    <w:rsid w:val="0092018F"/>
    <w:rsid w:val="009202AA"/>
    <w:rsid w:val="009210DA"/>
    <w:rsid w:val="00921629"/>
    <w:rsid w:val="00921C20"/>
    <w:rsid w:val="00921D78"/>
    <w:rsid w:val="0092215C"/>
    <w:rsid w:val="0092260E"/>
    <w:rsid w:val="009227C9"/>
    <w:rsid w:val="009228F4"/>
    <w:rsid w:val="00922999"/>
    <w:rsid w:val="00922C24"/>
    <w:rsid w:val="00923618"/>
    <w:rsid w:val="00923B20"/>
    <w:rsid w:val="00923CD3"/>
    <w:rsid w:val="009240FE"/>
    <w:rsid w:val="00924117"/>
    <w:rsid w:val="00924955"/>
    <w:rsid w:val="00924E72"/>
    <w:rsid w:val="00925537"/>
    <w:rsid w:val="0092594F"/>
    <w:rsid w:val="00925959"/>
    <w:rsid w:val="00925AA1"/>
    <w:rsid w:val="00925D2D"/>
    <w:rsid w:val="00926110"/>
    <w:rsid w:val="009267E4"/>
    <w:rsid w:val="00926A44"/>
    <w:rsid w:val="00926CA3"/>
    <w:rsid w:val="00926EE1"/>
    <w:rsid w:val="00926FBA"/>
    <w:rsid w:val="00927502"/>
    <w:rsid w:val="00927D0E"/>
    <w:rsid w:val="00927E3A"/>
    <w:rsid w:val="00930AD3"/>
    <w:rsid w:val="00930CC7"/>
    <w:rsid w:val="009310E2"/>
    <w:rsid w:val="00931594"/>
    <w:rsid w:val="009316DC"/>
    <w:rsid w:val="0093176F"/>
    <w:rsid w:val="00932253"/>
    <w:rsid w:val="00932484"/>
    <w:rsid w:val="00932DF6"/>
    <w:rsid w:val="00932E06"/>
    <w:rsid w:val="00932ED0"/>
    <w:rsid w:val="00932F4D"/>
    <w:rsid w:val="00933188"/>
    <w:rsid w:val="009331C8"/>
    <w:rsid w:val="009339DB"/>
    <w:rsid w:val="00933DDC"/>
    <w:rsid w:val="00933FBC"/>
    <w:rsid w:val="0093433A"/>
    <w:rsid w:val="00934757"/>
    <w:rsid w:val="00934D5C"/>
    <w:rsid w:val="009354E7"/>
    <w:rsid w:val="00935843"/>
    <w:rsid w:val="00935920"/>
    <w:rsid w:val="00935AEB"/>
    <w:rsid w:val="009362CF"/>
    <w:rsid w:val="0093653A"/>
    <w:rsid w:val="00936B65"/>
    <w:rsid w:val="009374B8"/>
    <w:rsid w:val="00937556"/>
    <w:rsid w:val="00937697"/>
    <w:rsid w:val="009379E4"/>
    <w:rsid w:val="00937C5E"/>
    <w:rsid w:val="00937DAB"/>
    <w:rsid w:val="00937EE7"/>
    <w:rsid w:val="009408DA"/>
    <w:rsid w:val="00940ACE"/>
    <w:rsid w:val="00940DCC"/>
    <w:rsid w:val="00940F83"/>
    <w:rsid w:val="00941440"/>
    <w:rsid w:val="00941865"/>
    <w:rsid w:val="00941E1B"/>
    <w:rsid w:val="009420FA"/>
    <w:rsid w:val="009428B9"/>
    <w:rsid w:val="009429D2"/>
    <w:rsid w:val="00942E53"/>
    <w:rsid w:val="00942F4A"/>
    <w:rsid w:val="00943081"/>
    <w:rsid w:val="00943256"/>
    <w:rsid w:val="00943467"/>
    <w:rsid w:val="0094350A"/>
    <w:rsid w:val="00943A8B"/>
    <w:rsid w:val="00943DAA"/>
    <w:rsid w:val="00943FA1"/>
    <w:rsid w:val="0094431E"/>
    <w:rsid w:val="00944360"/>
    <w:rsid w:val="009449C9"/>
    <w:rsid w:val="0094518A"/>
    <w:rsid w:val="0094575A"/>
    <w:rsid w:val="00945FEB"/>
    <w:rsid w:val="00946543"/>
    <w:rsid w:val="009467B2"/>
    <w:rsid w:val="00946CEE"/>
    <w:rsid w:val="00946F24"/>
    <w:rsid w:val="00947417"/>
    <w:rsid w:val="00947A7F"/>
    <w:rsid w:val="009509E1"/>
    <w:rsid w:val="00950AC5"/>
    <w:rsid w:val="00950B2C"/>
    <w:rsid w:val="00950B2E"/>
    <w:rsid w:val="00950B51"/>
    <w:rsid w:val="00951A72"/>
    <w:rsid w:val="00951B7B"/>
    <w:rsid w:val="00951C16"/>
    <w:rsid w:val="00952665"/>
    <w:rsid w:val="00952A27"/>
    <w:rsid w:val="00952E17"/>
    <w:rsid w:val="00953055"/>
    <w:rsid w:val="00953A81"/>
    <w:rsid w:val="00953D8B"/>
    <w:rsid w:val="009545EC"/>
    <w:rsid w:val="0095489D"/>
    <w:rsid w:val="00954C43"/>
    <w:rsid w:val="00954F47"/>
    <w:rsid w:val="0095559C"/>
    <w:rsid w:val="009562A4"/>
    <w:rsid w:val="00956EDE"/>
    <w:rsid w:val="009570AA"/>
    <w:rsid w:val="0095736D"/>
    <w:rsid w:val="009573B8"/>
    <w:rsid w:val="00957678"/>
    <w:rsid w:val="00957C82"/>
    <w:rsid w:val="00960374"/>
    <w:rsid w:val="009603B6"/>
    <w:rsid w:val="0096106E"/>
    <w:rsid w:val="009614D9"/>
    <w:rsid w:val="00961624"/>
    <w:rsid w:val="0096206B"/>
    <w:rsid w:val="0096220B"/>
    <w:rsid w:val="0096292A"/>
    <w:rsid w:val="009629E2"/>
    <w:rsid w:val="00962CCB"/>
    <w:rsid w:val="00962CE1"/>
    <w:rsid w:val="00962FF1"/>
    <w:rsid w:val="00963310"/>
    <w:rsid w:val="0096407F"/>
    <w:rsid w:val="0096439F"/>
    <w:rsid w:val="00964DCB"/>
    <w:rsid w:val="009656EA"/>
    <w:rsid w:val="009657CE"/>
    <w:rsid w:val="009663D9"/>
    <w:rsid w:val="00966A27"/>
    <w:rsid w:val="00966E22"/>
    <w:rsid w:val="00966FF7"/>
    <w:rsid w:val="00967CEC"/>
    <w:rsid w:val="00970367"/>
    <w:rsid w:val="00970461"/>
    <w:rsid w:val="00971126"/>
    <w:rsid w:val="009712A0"/>
    <w:rsid w:val="00971476"/>
    <w:rsid w:val="00971535"/>
    <w:rsid w:val="009716F3"/>
    <w:rsid w:val="00971896"/>
    <w:rsid w:val="0097233D"/>
    <w:rsid w:val="009727D1"/>
    <w:rsid w:val="009728E6"/>
    <w:rsid w:val="00972D46"/>
    <w:rsid w:val="009735ED"/>
    <w:rsid w:val="0097361D"/>
    <w:rsid w:val="00973939"/>
    <w:rsid w:val="00973D5E"/>
    <w:rsid w:val="0097421D"/>
    <w:rsid w:val="00974E33"/>
    <w:rsid w:val="0097563A"/>
    <w:rsid w:val="0097610E"/>
    <w:rsid w:val="0097679A"/>
    <w:rsid w:val="00976F42"/>
    <w:rsid w:val="009776E5"/>
    <w:rsid w:val="0097799F"/>
    <w:rsid w:val="00977ADD"/>
    <w:rsid w:val="00980F68"/>
    <w:rsid w:val="009814CA"/>
    <w:rsid w:val="00981DD3"/>
    <w:rsid w:val="009820B9"/>
    <w:rsid w:val="00982819"/>
    <w:rsid w:val="00982A2F"/>
    <w:rsid w:val="00983040"/>
    <w:rsid w:val="009831AB"/>
    <w:rsid w:val="0098338C"/>
    <w:rsid w:val="00983B72"/>
    <w:rsid w:val="00983FEC"/>
    <w:rsid w:val="0098445D"/>
    <w:rsid w:val="00985195"/>
    <w:rsid w:val="00985AF8"/>
    <w:rsid w:val="009862A8"/>
    <w:rsid w:val="00986373"/>
    <w:rsid w:val="0098661A"/>
    <w:rsid w:val="009868B1"/>
    <w:rsid w:val="00986E20"/>
    <w:rsid w:val="00986E8A"/>
    <w:rsid w:val="009870A9"/>
    <w:rsid w:val="00987341"/>
    <w:rsid w:val="00987A9D"/>
    <w:rsid w:val="00987CF3"/>
    <w:rsid w:val="00990B58"/>
    <w:rsid w:val="00990BC4"/>
    <w:rsid w:val="00991335"/>
    <w:rsid w:val="0099147A"/>
    <w:rsid w:val="00991B18"/>
    <w:rsid w:val="00991B94"/>
    <w:rsid w:val="00991C14"/>
    <w:rsid w:val="009920B8"/>
    <w:rsid w:val="009921C3"/>
    <w:rsid w:val="00992A45"/>
    <w:rsid w:val="00992CC2"/>
    <w:rsid w:val="00992E1A"/>
    <w:rsid w:val="009935FD"/>
    <w:rsid w:val="00993794"/>
    <w:rsid w:val="0099386B"/>
    <w:rsid w:val="0099399D"/>
    <w:rsid w:val="00993B03"/>
    <w:rsid w:val="00993E87"/>
    <w:rsid w:val="00995823"/>
    <w:rsid w:val="00995A0B"/>
    <w:rsid w:val="00995A38"/>
    <w:rsid w:val="00995D2C"/>
    <w:rsid w:val="00996A5B"/>
    <w:rsid w:val="009977E4"/>
    <w:rsid w:val="00997870"/>
    <w:rsid w:val="00997A4E"/>
    <w:rsid w:val="009A0372"/>
    <w:rsid w:val="009A09CB"/>
    <w:rsid w:val="009A0A10"/>
    <w:rsid w:val="009A0BB8"/>
    <w:rsid w:val="009A0C8D"/>
    <w:rsid w:val="009A0EA7"/>
    <w:rsid w:val="009A0F50"/>
    <w:rsid w:val="009A110D"/>
    <w:rsid w:val="009A2E61"/>
    <w:rsid w:val="009A2E70"/>
    <w:rsid w:val="009A32F7"/>
    <w:rsid w:val="009A37F8"/>
    <w:rsid w:val="009A3EDC"/>
    <w:rsid w:val="009A3F65"/>
    <w:rsid w:val="009A40EC"/>
    <w:rsid w:val="009A4493"/>
    <w:rsid w:val="009A473E"/>
    <w:rsid w:val="009A4B9D"/>
    <w:rsid w:val="009A539E"/>
    <w:rsid w:val="009A569C"/>
    <w:rsid w:val="009A5A1D"/>
    <w:rsid w:val="009A6080"/>
    <w:rsid w:val="009A6092"/>
    <w:rsid w:val="009A6263"/>
    <w:rsid w:val="009A62B9"/>
    <w:rsid w:val="009A631A"/>
    <w:rsid w:val="009A67AE"/>
    <w:rsid w:val="009A71B7"/>
    <w:rsid w:val="009A75CF"/>
    <w:rsid w:val="009A7791"/>
    <w:rsid w:val="009A7998"/>
    <w:rsid w:val="009B0292"/>
    <w:rsid w:val="009B0438"/>
    <w:rsid w:val="009B06B9"/>
    <w:rsid w:val="009B0EAD"/>
    <w:rsid w:val="009B1425"/>
    <w:rsid w:val="009B1CC7"/>
    <w:rsid w:val="009B1E91"/>
    <w:rsid w:val="009B1FB9"/>
    <w:rsid w:val="009B22AA"/>
    <w:rsid w:val="009B22E8"/>
    <w:rsid w:val="009B2C76"/>
    <w:rsid w:val="009B2F6D"/>
    <w:rsid w:val="009B3D79"/>
    <w:rsid w:val="009B3D90"/>
    <w:rsid w:val="009B4358"/>
    <w:rsid w:val="009B46C5"/>
    <w:rsid w:val="009B4939"/>
    <w:rsid w:val="009B5255"/>
    <w:rsid w:val="009B526A"/>
    <w:rsid w:val="009B53CE"/>
    <w:rsid w:val="009B53D5"/>
    <w:rsid w:val="009B5452"/>
    <w:rsid w:val="009B5BA5"/>
    <w:rsid w:val="009B61F3"/>
    <w:rsid w:val="009B6514"/>
    <w:rsid w:val="009B66A3"/>
    <w:rsid w:val="009B66FF"/>
    <w:rsid w:val="009B7449"/>
    <w:rsid w:val="009B747E"/>
    <w:rsid w:val="009B7536"/>
    <w:rsid w:val="009B7633"/>
    <w:rsid w:val="009B7C5B"/>
    <w:rsid w:val="009C0750"/>
    <w:rsid w:val="009C0860"/>
    <w:rsid w:val="009C0BA6"/>
    <w:rsid w:val="009C0D96"/>
    <w:rsid w:val="009C119F"/>
    <w:rsid w:val="009C11B1"/>
    <w:rsid w:val="009C1646"/>
    <w:rsid w:val="009C1BAE"/>
    <w:rsid w:val="009C1E61"/>
    <w:rsid w:val="009C256B"/>
    <w:rsid w:val="009C2924"/>
    <w:rsid w:val="009C34FE"/>
    <w:rsid w:val="009C3A59"/>
    <w:rsid w:val="009C3B01"/>
    <w:rsid w:val="009C3EDB"/>
    <w:rsid w:val="009C4253"/>
    <w:rsid w:val="009C4262"/>
    <w:rsid w:val="009C4606"/>
    <w:rsid w:val="009C4BD0"/>
    <w:rsid w:val="009C5EBE"/>
    <w:rsid w:val="009C63E0"/>
    <w:rsid w:val="009C68CA"/>
    <w:rsid w:val="009C6922"/>
    <w:rsid w:val="009C7466"/>
    <w:rsid w:val="009C7512"/>
    <w:rsid w:val="009C7A11"/>
    <w:rsid w:val="009C7DB3"/>
    <w:rsid w:val="009D0054"/>
    <w:rsid w:val="009D0164"/>
    <w:rsid w:val="009D0275"/>
    <w:rsid w:val="009D06FD"/>
    <w:rsid w:val="009D0C51"/>
    <w:rsid w:val="009D12B1"/>
    <w:rsid w:val="009D16B7"/>
    <w:rsid w:val="009D1D12"/>
    <w:rsid w:val="009D1F9D"/>
    <w:rsid w:val="009D2715"/>
    <w:rsid w:val="009D2906"/>
    <w:rsid w:val="009D29E5"/>
    <w:rsid w:val="009D2B9A"/>
    <w:rsid w:val="009D2C3F"/>
    <w:rsid w:val="009D31E2"/>
    <w:rsid w:val="009D3FB8"/>
    <w:rsid w:val="009D4427"/>
    <w:rsid w:val="009D4910"/>
    <w:rsid w:val="009D4E3B"/>
    <w:rsid w:val="009D4F99"/>
    <w:rsid w:val="009D52FB"/>
    <w:rsid w:val="009D5327"/>
    <w:rsid w:val="009D5D6B"/>
    <w:rsid w:val="009D5FAA"/>
    <w:rsid w:val="009D62D8"/>
    <w:rsid w:val="009D674B"/>
    <w:rsid w:val="009D6780"/>
    <w:rsid w:val="009D6852"/>
    <w:rsid w:val="009D7114"/>
    <w:rsid w:val="009D7C54"/>
    <w:rsid w:val="009D7CD7"/>
    <w:rsid w:val="009E0496"/>
    <w:rsid w:val="009E0610"/>
    <w:rsid w:val="009E1347"/>
    <w:rsid w:val="009E145F"/>
    <w:rsid w:val="009E1536"/>
    <w:rsid w:val="009E1756"/>
    <w:rsid w:val="009E239F"/>
    <w:rsid w:val="009E25F5"/>
    <w:rsid w:val="009E2788"/>
    <w:rsid w:val="009E3315"/>
    <w:rsid w:val="009E363B"/>
    <w:rsid w:val="009E3987"/>
    <w:rsid w:val="009E39CB"/>
    <w:rsid w:val="009E39E9"/>
    <w:rsid w:val="009E3C4D"/>
    <w:rsid w:val="009E43FC"/>
    <w:rsid w:val="009E4BBC"/>
    <w:rsid w:val="009E57DC"/>
    <w:rsid w:val="009E589C"/>
    <w:rsid w:val="009E5965"/>
    <w:rsid w:val="009E59B3"/>
    <w:rsid w:val="009E5C44"/>
    <w:rsid w:val="009E609D"/>
    <w:rsid w:val="009E6CFC"/>
    <w:rsid w:val="009E73B7"/>
    <w:rsid w:val="009E74BB"/>
    <w:rsid w:val="009F0095"/>
    <w:rsid w:val="009F04BA"/>
    <w:rsid w:val="009F0909"/>
    <w:rsid w:val="009F09AE"/>
    <w:rsid w:val="009F0F77"/>
    <w:rsid w:val="009F13FF"/>
    <w:rsid w:val="009F15AC"/>
    <w:rsid w:val="009F1C1A"/>
    <w:rsid w:val="009F248B"/>
    <w:rsid w:val="009F27CF"/>
    <w:rsid w:val="009F3302"/>
    <w:rsid w:val="009F3A99"/>
    <w:rsid w:val="009F452D"/>
    <w:rsid w:val="009F4555"/>
    <w:rsid w:val="009F52A3"/>
    <w:rsid w:val="009F5A8B"/>
    <w:rsid w:val="009F61E2"/>
    <w:rsid w:val="009F62D2"/>
    <w:rsid w:val="009F675C"/>
    <w:rsid w:val="009F6F44"/>
    <w:rsid w:val="009F702F"/>
    <w:rsid w:val="009F708F"/>
    <w:rsid w:val="009F725C"/>
    <w:rsid w:val="009F74FC"/>
    <w:rsid w:val="009F7520"/>
    <w:rsid w:val="009F7957"/>
    <w:rsid w:val="009F7999"/>
    <w:rsid w:val="009F7E00"/>
    <w:rsid w:val="00A00441"/>
    <w:rsid w:val="00A00F29"/>
    <w:rsid w:val="00A00FB9"/>
    <w:rsid w:val="00A01169"/>
    <w:rsid w:val="00A018D6"/>
    <w:rsid w:val="00A01DEB"/>
    <w:rsid w:val="00A01F98"/>
    <w:rsid w:val="00A022AC"/>
    <w:rsid w:val="00A0273E"/>
    <w:rsid w:val="00A02784"/>
    <w:rsid w:val="00A02937"/>
    <w:rsid w:val="00A02B1E"/>
    <w:rsid w:val="00A02C37"/>
    <w:rsid w:val="00A02E1E"/>
    <w:rsid w:val="00A03233"/>
    <w:rsid w:val="00A0342F"/>
    <w:rsid w:val="00A034D4"/>
    <w:rsid w:val="00A035DD"/>
    <w:rsid w:val="00A0387E"/>
    <w:rsid w:val="00A03D0A"/>
    <w:rsid w:val="00A03EBA"/>
    <w:rsid w:val="00A0407B"/>
    <w:rsid w:val="00A0439A"/>
    <w:rsid w:val="00A044D9"/>
    <w:rsid w:val="00A04552"/>
    <w:rsid w:val="00A04A71"/>
    <w:rsid w:val="00A05D79"/>
    <w:rsid w:val="00A0629C"/>
    <w:rsid w:val="00A06691"/>
    <w:rsid w:val="00A067DB"/>
    <w:rsid w:val="00A067EB"/>
    <w:rsid w:val="00A0685A"/>
    <w:rsid w:val="00A0711F"/>
    <w:rsid w:val="00A07930"/>
    <w:rsid w:val="00A1013F"/>
    <w:rsid w:val="00A1052B"/>
    <w:rsid w:val="00A10AD9"/>
    <w:rsid w:val="00A111A7"/>
    <w:rsid w:val="00A114C6"/>
    <w:rsid w:val="00A118D7"/>
    <w:rsid w:val="00A11C65"/>
    <w:rsid w:val="00A11D30"/>
    <w:rsid w:val="00A11F95"/>
    <w:rsid w:val="00A12371"/>
    <w:rsid w:val="00A1245C"/>
    <w:rsid w:val="00A12A97"/>
    <w:rsid w:val="00A12F51"/>
    <w:rsid w:val="00A133B2"/>
    <w:rsid w:val="00A13577"/>
    <w:rsid w:val="00A136CA"/>
    <w:rsid w:val="00A13E6C"/>
    <w:rsid w:val="00A13F8D"/>
    <w:rsid w:val="00A14282"/>
    <w:rsid w:val="00A1489A"/>
    <w:rsid w:val="00A14C3B"/>
    <w:rsid w:val="00A14DCF"/>
    <w:rsid w:val="00A15073"/>
    <w:rsid w:val="00A15298"/>
    <w:rsid w:val="00A15EE0"/>
    <w:rsid w:val="00A16144"/>
    <w:rsid w:val="00A161A5"/>
    <w:rsid w:val="00A164AE"/>
    <w:rsid w:val="00A1688F"/>
    <w:rsid w:val="00A169C6"/>
    <w:rsid w:val="00A16BA5"/>
    <w:rsid w:val="00A174AC"/>
    <w:rsid w:val="00A175FF"/>
    <w:rsid w:val="00A17965"/>
    <w:rsid w:val="00A17D24"/>
    <w:rsid w:val="00A17DF0"/>
    <w:rsid w:val="00A17F63"/>
    <w:rsid w:val="00A17FD5"/>
    <w:rsid w:val="00A20248"/>
    <w:rsid w:val="00A20417"/>
    <w:rsid w:val="00A2052C"/>
    <w:rsid w:val="00A21093"/>
    <w:rsid w:val="00A2135C"/>
    <w:rsid w:val="00A21AA2"/>
    <w:rsid w:val="00A21BFC"/>
    <w:rsid w:val="00A21D86"/>
    <w:rsid w:val="00A21E15"/>
    <w:rsid w:val="00A222A1"/>
    <w:rsid w:val="00A22331"/>
    <w:rsid w:val="00A22391"/>
    <w:rsid w:val="00A2272B"/>
    <w:rsid w:val="00A227AB"/>
    <w:rsid w:val="00A22A15"/>
    <w:rsid w:val="00A22A7F"/>
    <w:rsid w:val="00A22B45"/>
    <w:rsid w:val="00A22BD0"/>
    <w:rsid w:val="00A231CA"/>
    <w:rsid w:val="00A232B1"/>
    <w:rsid w:val="00A237C9"/>
    <w:rsid w:val="00A238C0"/>
    <w:rsid w:val="00A23B92"/>
    <w:rsid w:val="00A23CE1"/>
    <w:rsid w:val="00A2415F"/>
    <w:rsid w:val="00A24418"/>
    <w:rsid w:val="00A24602"/>
    <w:rsid w:val="00A24610"/>
    <w:rsid w:val="00A24A90"/>
    <w:rsid w:val="00A24ED9"/>
    <w:rsid w:val="00A250DB"/>
    <w:rsid w:val="00A25950"/>
    <w:rsid w:val="00A26152"/>
    <w:rsid w:val="00A26158"/>
    <w:rsid w:val="00A26287"/>
    <w:rsid w:val="00A266F3"/>
    <w:rsid w:val="00A2675F"/>
    <w:rsid w:val="00A26881"/>
    <w:rsid w:val="00A269F7"/>
    <w:rsid w:val="00A2747F"/>
    <w:rsid w:val="00A2769F"/>
    <w:rsid w:val="00A301F1"/>
    <w:rsid w:val="00A30DD5"/>
    <w:rsid w:val="00A31189"/>
    <w:rsid w:val="00A31337"/>
    <w:rsid w:val="00A318EB"/>
    <w:rsid w:val="00A32B5D"/>
    <w:rsid w:val="00A3303F"/>
    <w:rsid w:val="00A3337F"/>
    <w:rsid w:val="00A33496"/>
    <w:rsid w:val="00A33EAF"/>
    <w:rsid w:val="00A34934"/>
    <w:rsid w:val="00A351AE"/>
    <w:rsid w:val="00A35C5F"/>
    <w:rsid w:val="00A36795"/>
    <w:rsid w:val="00A37A2D"/>
    <w:rsid w:val="00A40276"/>
    <w:rsid w:val="00A40490"/>
    <w:rsid w:val="00A40AB8"/>
    <w:rsid w:val="00A40CFA"/>
    <w:rsid w:val="00A4136A"/>
    <w:rsid w:val="00A414AE"/>
    <w:rsid w:val="00A416EF"/>
    <w:rsid w:val="00A41735"/>
    <w:rsid w:val="00A42470"/>
    <w:rsid w:val="00A42795"/>
    <w:rsid w:val="00A42B5A"/>
    <w:rsid w:val="00A433EC"/>
    <w:rsid w:val="00A43437"/>
    <w:rsid w:val="00A434A2"/>
    <w:rsid w:val="00A44354"/>
    <w:rsid w:val="00A447FF"/>
    <w:rsid w:val="00A4494D"/>
    <w:rsid w:val="00A44F67"/>
    <w:rsid w:val="00A45DB9"/>
    <w:rsid w:val="00A46413"/>
    <w:rsid w:val="00A46953"/>
    <w:rsid w:val="00A472F4"/>
    <w:rsid w:val="00A4738D"/>
    <w:rsid w:val="00A47CF0"/>
    <w:rsid w:val="00A47E17"/>
    <w:rsid w:val="00A47ECE"/>
    <w:rsid w:val="00A50046"/>
    <w:rsid w:val="00A5050F"/>
    <w:rsid w:val="00A50FD8"/>
    <w:rsid w:val="00A514AC"/>
    <w:rsid w:val="00A51590"/>
    <w:rsid w:val="00A51AAD"/>
    <w:rsid w:val="00A51B69"/>
    <w:rsid w:val="00A51C77"/>
    <w:rsid w:val="00A5240A"/>
    <w:rsid w:val="00A524A3"/>
    <w:rsid w:val="00A52807"/>
    <w:rsid w:val="00A52EC2"/>
    <w:rsid w:val="00A53AF8"/>
    <w:rsid w:val="00A53F0D"/>
    <w:rsid w:val="00A54441"/>
    <w:rsid w:val="00A5444E"/>
    <w:rsid w:val="00A54557"/>
    <w:rsid w:val="00A5471B"/>
    <w:rsid w:val="00A54A00"/>
    <w:rsid w:val="00A54BCD"/>
    <w:rsid w:val="00A559AC"/>
    <w:rsid w:val="00A560BF"/>
    <w:rsid w:val="00A56187"/>
    <w:rsid w:val="00A5637C"/>
    <w:rsid w:val="00A5670E"/>
    <w:rsid w:val="00A56748"/>
    <w:rsid w:val="00A567E2"/>
    <w:rsid w:val="00A56AC4"/>
    <w:rsid w:val="00A57168"/>
    <w:rsid w:val="00A5725B"/>
    <w:rsid w:val="00A574D5"/>
    <w:rsid w:val="00A57600"/>
    <w:rsid w:val="00A57830"/>
    <w:rsid w:val="00A61441"/>
    <w:rsid w:val="00A61666"/>
    <w:rsid w:val="00A61765"/>
    <w:rsid w:val="00A617DD"/>
    <w:rsid w:val="00A61834"/>
    <w:rsid w:val="00A61A0F"/>
    <w:rsid w:val="00A61DAE"/>
    <w:rsid w:val="00A620D2"/>
    <w:rsid w:val="00A6239D"/>
    <w:rsid w:val="00A62B06"/>
    <w:rsid w:val="00A62C7A"/>
    <w:rsid w:val="00A63253"/>
    <w:rsid w:val="00A63929"/>
    <w:rsid w:val="00A63984"/>
    <w:rsid w:val="00A640BC"/>
    <w:rsid w:val="00A64552"/>
    <w:rsid w:val="00A64669"/>
    <w:rsid w:val="00A64E8E"/>
    <w:rsid w:val="00A6530F"/>
    <w:rsid w:val="00A65768"/>
    <w:rsid w:val="00A659A5"/>
    <w:rsid w:val="00A661CA"/>
    <w:rsid w:val="00A66579"/>
    <w:rsid w:val="00A6756E"/>
    <w:rsid w:val="00A67D01"/>
    <w:rsid w:val="00A67E70"/>
    <w:rsid w:val="00A7051E"/>
    <w:rsid w:val="00A70535"/>
    <w:rsid w:val="00A70942"/>
    <w:rsid w:val="00A70E97"/>
    <w:rsid w:val="00A710AF"/>
    <w:rsid w:val="00A71A30"/>
    <w:rsid w:val="00A71A39"/>
    <w:rsid w:val="00A71D1B"/>
    <w:rsid w:val="00A7215E"/>
    <w:rsid w:val="00A729D9"/>
    <w:rsid w:val="00A72A99"/>
    <w:rsid w:val="00A72D29"/>
    <w:rsid w:val="00A738E2"/>
    <w:rsid w:val="00A748B9"/>
    <w:rsid w:val="00A74CB3"/>
    <w:rsid w:val="00A74CE7"/>
    <w:rsid w:val="00A750EB"/>
    <w:rsid w:val="00A750F2"/>
    <w:rsid w:val="00A751B9"/>
    <w:rsid w:val="00A75567"/>
    <w:rsid w:val="00A75924"/>
    <w:rsid w:val="00A759EA"/>
    <w:rsid w:val="00A75AD5"/>
    <w:rsid w:val="00A75D57"/>
    <w:rsid w:val="00A76800"/>
    <w:rsid w:val="00A768C9"/>
    <w:rsid w:val="00A76DB2"/>
    <w:rsid w:val="00A76F1A"/>
    <w:rsid w:val="00A76F96"/>
    <w:rsid w:val="00A76FB1"/>
    <w:rsid w:val="00A77383"/>
    <w:rsid w:val="00A778F2"/>
    <w:rsid w:val="00A779EB"/>
    <w:rsid w:val="00A77AEB"/>
    <w:rsid w:val="00A77D21"/>
    <w:rsid w:val="00A77F69"/>
    <w:rsid w:val="00A77F77"/>
    <w:rsid w:val="00A807B4"/>
    <w:rsid w:val="00A80C39"/>
    <w:rsid w:val="00A80FE7"/>
    <w:rsid w:val="00A81410"/>
    <w:rsid w:val="00A815D6"/>
    <w:rsid w:val="00A822B3"/>
    <w:rsid w:val="00A82420"/>
    <w:rsid w:val="00A8249C"/>
    <w:rsid w:val="00A825E5"/>
    <w:rsid w:val="00A83085"/>
    <w:rsid w:val="00A83685"/>
    <w:rsid w:val="00A83948"/>
    <w:rsid w:val="00A8460B"/>
    <w:rsid w:val="00A85192"/>
    <w:rsid w:val="00A8538D"/>
    <w:rsid w:val="00A8544D"/>
    <w:rsid w:val="00A8580B"/>
    <w:rsid w:val="00A85854"/>
    <w:rsid w:val="00A85C53"/>
    <w:rsid w:val="00A85F49"/>
    <w:rsid w:val="00A86340"/>
    <w:rsid w:val="00A868C8"/>
    <w:rsid w:val="00A86B93"/>
    <w:rsid w:val="00A86C45"/>
    <w:rsid w:val="00A8733C"/>
    <w:rsid w:val="00A8744C"/>
    <w:rsid w:val="00A874E6"/>
    <w:rsid w:val="00A878CE"/>
    <w:rsid w:val="00A8796B"/>
    <w:rsid w:val="00A87E96"/>
    <w:rsid w:val="00A901F5"/>
    <w:rsid w:val="00A90448"/>
    <w:rsid w:val="00A9045F"/>
    <w:rsid w:val="00A9090D"/>
    <w:rsid w:val="00A90997"/>
    <w:rsid w:val="00A909F2"/>
    <w:rsid w:val="00A90B0A"/>
    <w:rsid w:val="00A90DB3"/>
    <w:rsid w:val="00A91011"/>
    <w:rsid w:val="00A91778"/>
    <w:rsid w:val="00A91D8D"/>
    <w:rsid w:val="00A92028"/>
    <w:rsid w:val="00A9231B"/>
    <w:rsid w:val="00A92579"/>
    <w:rsid w:val="00A9275E"/>
    <w:rsid w:val="00A92A47"/>
    <w:rsid w:val="00A92EF0"/>
    <w:rsid w:val="00A92FEB"/>
    <w:rsid w:val="00A935C0"/>
    <w:rsid w:val="00A936D3"/>
    <w:rsid w:val="00A93AB8"/>
    <w:rsid w:val="00A940B1"/>
    <w:rsid w:val="00A94115"/>
    <w:rsid w:val="00A943A1"/>
    <w:rsid w:val="00A945F6"/>
    <w:rsid w:val="00A9469F"/>
    <w:rsid w:val="00A949D1"/>
    <w:rsid w:val="00A9520A"/>
    <w:rsid w:val="00A9576D"/>
    <w:rsid w:val="00A95F9E"/>
    <w:rsid w:val="00A9629B"/>
    <w:rsid w:val="00A96639"/>
    <w:rsid w:val="00A96654"/>
    <w:rsid w:val="00A96766"/>
    <w:rsid w:val="00A9683C"/>
    <w:rsid w:val="00A9690F"/>
    <w:rsid w:val="00A96BF9"/>
    <w:rsid w:val="00A96F22"/>
    <w:rsid w:val="00A96F36"/>
    <w:rsid w:val="00A971FE"/>
    <w:rsid w:val="00A973BA"/>
    <w:rsid w:val="00A97A0D"/>
    <w:rsid w:val="00AA0601"/>
    <w:rsid w:val="00AA0779"/>
    <w:rsid w:val="00AA08EE"/>
    <w:rsid w:val="00AA0D10"/>
    <w:rsid w:val="00AA0D5B"/>
    <w:rsid w:val="00AA0FD3"/>
    <w:rsid w:val="00AA1AA8"/>
    <w:rsid w:val="00AA1B2A"/>
    <w:rsid w:val="00AA23FB"/>
    <w:rsid w:val="00AA2A3A"/>
    <w:rsid w:val="00AA2AD5"/>
    <w:rsid w:val="00AA2F68"/>
    <w:rsid w:val="00AA4726"/>
    <w:rsid w:val="00AA4774"/>
    <w:rsid w:val="00AA4C37"/>
    <w:rsid w:val="00AA4CF6"/>
    <w:rsid w:val="00AA4E10"/>
    <w:rsid w:val="00AA53C8"/>
    <w:rsid w:val="00AA56AB"/>
    <w:rsid w:val="00AA60B2"/>
    <w:rsid w:val="00AA6BB9"/>
    <w:rsid w:val="00AA6E48"/>
    <w:rsid w:val="00AA6E50"/>
    <w:rsid w:val="00AA6E96"/>
    <w:rsid w:val="00AA71BC"/>
    <w:rsid w:val="00AA742C"/>
    <w:rsid w:val="00AB053C"/>
    <w:rsid w:val="00AB0C79"/>
    <w:rsid w:val="00AB0D15"/>
    <w:rsid w:val="00AB1325"/>
    <w:rsid w:val="00AB14F0"/>
    <w:rsid w:val="00AB17CD"/>
    <w:rsid w:val="00AB2706"/>
    <w:rsid w:val="00AB2DAB"/>
    <w:rsid w:val="00AB2DBE"/>
    <w:rsid w:val="00AB318F"/>
    <w:rsid w:val="00AB3389"/>
    <w:rsid w:val="00AB3617"/>
    <w:rsid w:val="00AB3CB2"/>
    <w:rsid w:val="00AB4169"/>
    <w:rsid w:val="00AB53B9"/>
    <w:rsid w:val="00AB5B06"/>
    <w:rsid w:val="00AB7659"/>
    <w:rsid w:val="00AB76CB"/>
    <w:rsid w:val="00AB7A80"/>
    <w:rsid w:val="00AC0289"/>
    <w:rsid w:val="00AC03C8"/>
    <w:rsid w:val="00AC165F"/>
    <w:rsid w:val="00AC1A79"/>
    <w:rsid w:val="00AC2122"/>
    <w:rsid w:val="00AC2292"/>
    <w:rsid w:val="00AC2E2E"/>
    <w:rsid w:val="00AC30EB"/>
    <w:rsid w:val="00AC35A2"/>
    <w:rsid w:val="00AC38E5"/>
    <w:rsid w:val="00AC4A11"/>
    <w:rsid w:val="00AC4D7E"/>
    <w:rsid w:val="00AC4FAC"/>
    <w:rsid w:val="00AC506D"/>
    <w:rsid w:val="00AC5BC9"/>
    <w:rsid w:val="00AC621C"/>
    <w:rsid w:val="00AC63DA"/>
    <w:rsid w:val="00AC68C6"/>
    <w:rsid w:val="00AC7E93"/>
    <w:rsid w:val="00AD027C"/>
    <w:rsid w:val="00AD03B2"/>
    <w:rsid w:val="00AD03B8"/>
    <w:rsid w:val="00AD082C"/>
    <w:rsid w:val="00AD0872"/>
    <w:rsid w:val="00AD0BDF"/>
    <w:rsid w:val="00AD0FF3"/>
    <w:rsid w:val="00AD143A"/>
    <w:rsid w:val="00AD18F5"/>
    <w:rsid w:val="00AD1B94"/>
    <w:rsid w:val="00AD2ED7"/>
    <w:rsid w:val="00AD32B3"/>
    <w:rsid w:val="00AD37A5"/>
    <w:rsid w:val="00AD37C3"/>
    <w:rsid w:val="00AD3C5B"/>
    <w:rsid w:val="00AD3E33"/>
    <w:rsid w:val="00AD47F8"/>
    <w:rsid w:val="00AD50EC"/>
    <w:rsid w:val="00AD55F4"/>
    <w:rsid w:val="00AD5792"/>
    <w:rsid w:val="00AD5951"/>
    <w:rsid w:val="00AD5BCD"/>
    <w:rsid w:val="00AD60FA"/>
    <w:rsid w:val="00AD691F"/>
    <w:rsid w:val="00AD6B07"/>
    <w:rsid w:val="00AD6CFA"/>
    <w:rsid w:val="00AD7D2E"/>
    <w:rsid w:val="00AD7D3A"/>
    <w:rsid w:val="00AE033F"/>
    <w:rsid w:val="00AE05C7"/>
    <w:rsid w:val="00AE08F2"/>
    <w:rsid w:val="00AE09F9"/>
    <w:rsid w:val="00AE0C2B"/>
    <w:rsid w:val="00AE0EAB"/>
    <w:rsid w:val="00AE1439"/>
    <w:rsid w:val="00AE1460"/>
    <w:rsid w:val="00AE14D0"/>
    <w:rsid w:val="00AE1738"/>
    <w:rsid w:val="00AE1EC7"/>
    <w:rsid w:val="00AE2F4A"/>
    <w:rsid w:val="00AE3064"/>
    <w:rsid w:val="00AE32D2"/>
    <w:rsid w:val="00AE346D"/>
    <w:rsid w:val="00AE3900"/>
    <w:rsid w:val="00AE3AAA"/>
    <w:rsid w:val="00AE3C0B"/>
    <w:rsid w:val="00AE44AF"/>
    <w:rsid w:val="00AE46AC"/>
    <w:rsid w:val="00AE4DEF"/>
    <w:rsid w:val="00AE5423"/>
    <w:rsid w:val="00AE577A"/>
    <w:rsid w:val="00AE5AE4"/>
    <w:rsid w:val="00AE5CDD"/>
    <w:rsid w:val="00AE5DAA"/>
    <w:rsid w:val="00AE5E46"/>
    <w:rsid w:val="00AE602D"/>
    <w:rsid w:val="00AE6653"/>
    <w:rsid w:val="00AE6DF5"/>
    <w:rsid w:val="00AE734C"/>
    <w:rsid w:val="00AE7B95"/>
    <w:rsid w:val="00AE7EC4"/>
    <w:rsid w:val="00AF003F"/>
    <w:rsid w:val="00AF0092"/>
    <w:rsid w:val="00AF0188"/>
    <w:rsid w:val="00AF01A2"/>
    <w:rsid w:val="00AF0235"/>
    <w:rsid w:val="00AF024F"/>
    <w:rsid w:val="00AF0330"/>
    <w:rsid w:val="00AF0996"/>
    <w:rsid w:val="00AF217E"/>
    <w:rsid w:val="00AF2430"/>
    <w:rsid w:val="00AF256D"/>
    <w:rsid w:val="00AF302A"/>
    <w:rsid w:val="00AF323E"/>
    <w:rsid w:val="00AF3268"/>
    <w:rsid w:val="00AF35A6"/>
    <w:rsid w:val="00AF4EDB"/>
    <w:rsid w:val="00AF4F52"/>
    <w:rsid w:val="00AF4FA7"/>
    <w:rsid w:val="00AF56A5"/>
    <w:rsid w:val="00AF5E16"/>
    <w:rsid w:val="00AF60D8"/>
    <w:rsid w:val="00AF691A"/>
    <w:rsid w:val="00AF6E4A"/>
    <w:rsid w:val="00AF7054"/>
    <w:rsid w:val="00AF7392"/>
    <w:rsid w:val="00AF7DF3"/>
    <w:rsid w:val="00B000FD"/>
    <w:rsid w:val="00B0018F"/>
    <w:rsid w:val="00B00FE3"/>
    <w:rsid w:val="00B0132C"/>
    <w:rsid w:val="00B01F52"/>
    <w:rsid w:val="00B02558"/>
    <w:rsid w:val="00B02A31"/>
    <w:rsid w:val="00B02A95"/>
    <w:rsid w:val="00B02C50"/>
    <w:rsid w:val="00B03984"/>
    <w:rsid w:val="00B03AC1"/>
    <w:rsid w:val="00B0446C"/>
    <w:rsid w:val="00B044B3"/>
    <w:rsid w:val="00B04892"/>
    <w:rsid w:val="00B04B88"/>
    <w:rsid w:val="00B04E76"/>
    <w:rsid w:val="00B0698C"/>
    <w:rsid w:val="00B073B4"/>
    <w:rsid w:val="00B07BE0"/>
    <w:rsid w:val="00B1007F"/>
    <w:rsid w:val="00B10461"/>
    <w:rsid w:val="00B10844"/>
    <w:rsid w:val="00B10960"/>
    <w:rsid w:val="00B10F15"/>
    <w:rsid w:val="00B110E9"/>
    <w:rsid w:val="00B1180A"/>
    <w:rsid w:val="00B11854"/>
    <w:rsid w:val="00B11D24"/>
    <w:rsid w:val="00B11E46"/>
    <w:rsid w:val="00B126E1"/>
    <w:rsid w:val="00B128CC"/>
    <w:rsid w:val="00B12B0A"/>
    <w:rsid w:val="00B12E0B"/>
    <w:rsid w:val="00B133BB"/>
    <w:rsid w:val="00B133E1"/>
    <w:rsid w:val="00B133FA"/>
    <w:rsid w:val="00B13826"/>
    <w:rsid w:val="00B13B22"/>
    <w:rsid w:val="00B1433F"/>
    <w:rsid w:val="00B1478B"/>
    <w:rsid w:val="00B14889"/>
    <w:rsid w:val="00B14E2F"/>
    <w:rsid w:val="00B15E19"/>
    <w:rsid w:val="00B16635"/>
    <w:rsid w:val="00B169F6"/>
    <w:rsid w:val="00B16B91"/>
    <w:rsid w:val="00B203FB"/>
    <w:rsid w:val="00B2086D"/>
    <w:rsid w:val="00B208F7"/>
    <w:rsid w:val="00B20E24"/>
    <w:rsid w:val="00B215D6"/>
    <w:rsid w:val="00B2184D"/>
    <w:rsid w:val="00B21B16"/>
    <w:rsid w:val="00B22B78"/>
    <w:rsid w:val="00B2314A"/>
    <w:rsid w:val="00B232C6"/>
    <w:rsid w:val="00B23EEF"/>
    <w:rsid w:val="00B24594"/>
    <w:rsid w:val="00B2492D"/>
    <w:rsid w:val="00B24A47"/>
    <w:rsid w:val="00B24B27"/>
    <w:rsid w:val="00B24BEB"/>
    <w:rsid w:val="00B2503F"/>
    <w:rsid w:val="00B25800"/>
    <w:rsid w:val="00B258E5"/>
    <w:rsid w:val="00B25BAA"/>
    <w:rsid w:val="00B264B9"/>
    <w:rsid w:val="00B2674B"/>
    <w:rsid w:val="00B2683C"/>
    <w:rsid w:val="00B26890"/>
    <w:rsid w:val="00B2690C"/>
    <w:rsid w:val="00B269F2"/>
    <w:rsid w:val="00B26A95"/>
    <w:rsid w:val="00B26C3D"/>
    <w:rsid w:val="00B26EED"/>
    <w:rsid w:val="00B274C5"/>
    <w:rsid w:val="00B275E2"/>
    <w:rsid w:val="00B2768F"/>
    <w:rsid w:val="00B279E9"/>
    <w:rsid w:val="00B27B29"/>
    <w:rsid w:val="00B27B68"/>
    <w:rsid w:val="00B27BBA"/>
    <w:rsid w:val="00B30386"/>
    <w:rsid w:val="00B30629"/>
    <w:rsid w:val="00B309CD"/>
    <w:rsid w:val="00B30A69"/>
    <w:rsid w:val="00B30B80"/>
    <w:rsid w:val="00B30EBA"/>
    <w:rsid w:val="00B311F4"/>
    <w:rsid w:val="00B31654"/>
    <w:rsid w:val="00B3278C"/>
    <w:rsid w:val="00B3279E"/>
    <w:rsid w:val="00B328A5"/>
    <w:rsid w:val="00B32A10"/>
    <w:rsid w:val="00B32CB3"/>
    <w:rsid w:val="00B33C6C"/>
    <w:rsid w:val="00B33C72"/>
    <w:rsid w:val="00B33FD5"/>
    <w:rsid w:val="00B34824"/>
    <w:rsid w:val="00B34DC5"/>
    <w:rsid w:val="00B35130"/>
    <w:rsid w:val="00B353EF"/>
    <w:rsid w:val="00B355DB"/>
    <w:rsid w:val="00B356C2"/>
    <w:rsid w:val="00B35A65"/>
    <w:rsid w:val="00B361D2"/>
    <w:rsid w:val="00B363A7"/>
    <w:rsid w:val="00B3731A"/>
    <w:rsid w:val="00B373B2"/>
    <w:rsid w:val="00B37605"/>
    <w:rsid w:val="00B37BB6"/>
    <w:rsid w:val="00B4011F"/>
    <w:rsid w:val="00B41294"/>
    <w:rsid w:val="00B419DA"/>
    <w:rsid w:val="00B41F8F"/>
    <w:rsid w:val="00B4203A"/>
    <w:rsid w:val="00B42305"/>
    <w:rsid w:val="00B4247F"/>
    <w:rsid w:val="00B427A8"/>
    <w:rsid w:val="00B42987"/>
    <w:rsid w:val="00B42C81"/>
    <w:rsid w:val="00B43C22"/>
    <w:rsid w:val="00B43DF2"/>
    <w:rsid w:val="00B43F54"/>
    <w:rsid w:val="00B44604"/>
    <w:rsid w:val="00B44850"/>
    <w:rsid w:val="00B44880"/>
    <w:rsid w:val="00B44F62"/>
    <w:rsid w:val="00B45466"/>
    <w:rsid w:val="00B45734"/>
    <w:rsid w:val="00B45773"/>
    <w:rsid w:val="00B4590B"/>
    <w:rsid w:val="00B459D4"/>
    <w:rsid w:val="00B45CB0"/>
    <w:rsid w:val="00B45E39"/>
    <w:rsid w:val="00B465F5"/>
    <w:rsid w:val="00B467D3"/>
    <w:rsid w:val="00B46CC1"/>
    <w:rsid w:val="00B46D23"/>
    <w:rsid w:val="00B46E54"/>
    <w:rsid w:val="00B4781F"/>
    <w:rsid w:val="00B47FD7"/>
    <w:rsid w:val="00B502C4"/>
    <w:rsid w:val="00B5075C"/>
    <w:rsid w:val="00B50FDF"/>
    <w:rsid w:val="00B513B8"/>
    <w:rsid w:val="00B5157F"/>
    <w:rsid w:val="00B51C92"/>
    <w:rsid w:val="00B51CA3"/>
    <w:rsid w:val="00B51DFC"/>
    <w:rsid w:val="00B51E84"/>
    <w:rsid w:val="00B51F0B"/>
    <w:rsid w:val="00B52774"/>
    <w:rsid w:val="00B5279D"/>
    <w:rsid w:val="00B52E28"/>
    <w:rsid w:val="00B536A1"/>
    <w:rsid w:val="00B53834"/>
    <w:rsid w:val="00B538A7"/>
    <w:rsid w:val="00B53FB9"/>
    <w:rsid w:val="00B54040"/>
    <w:rsid w:val="00B543FB"/>
    <w:rsid w:val="00B55A3B"/>
    <w:rsid w:val="00B55BFD"/>
    <w:rsid w:val="00B55F5A"/>
    <w:rsid w:val="00B56E40"/>
    <w:rsid w:val="00B57038"/>
    <w:rsid w:val="00B571DB"/>
    <w:rsid w:val="00B57791"/>
    <w:rsid w:val="00B5781F"/>
    <w:rsid w:val="00B57886"/>
    <w:rsid w:val="00B57F73"/>
    <w:rsid w:val="00B57FA9"/>
    <w:rsid w:val="00B600DE"/>
    <w:rsid w:val="00B60372"/>
    <w:rsid w:val="00B60496"/>
    <w:rsid w:val="00B6075F"/>
    <w:rsid w:val="00B60B2F"/>
    <w:rsid w:val="00B60DB0"/>
    <w:rsid w:val="00B60E6C"/>
    <w:rsid w:val="00B60EB2"/>
    <w:rsid w:val="00B61C7F"/>
    <w:rsid w:val="00B61CF8"/>
    <w:rsid w:val="00B6220D"/>
    <w:rsid w:val="00B62CEF"/>
    <w:rsid w:val="00B62EDF"/>
    <w:rsid w:val="00B63014"/>
    <w:rsid w:val="00B64080"/>
    <w:rsid w:val="00B640D9"/>
    <w:rsid w:val="00B6423D"/>
    <w:rsid w:val="00B642D0"/>
    <w:rsid w:val="00B643DC"/>
    <w:rsid w:val="00B647B4"/>
    <w:rsid w:val="00B6491E"/>
    <w:rsid w:val="00B64C67"/>
    <w:rsid w:val="00B64EC2"/>
    <w:rsid w:val="00B65023"/>
    <w:rsid w:val="00B65169"/>
    <w:rsid w:val="00B65364"/>
    <w:rsid w:val="00B6541F"/>
    <w:rsid w:val="00B654E5"/>
    <w:rsid w:val="00B65BDE"/>
    <w:rsid w:val="00B66319"/>
    <w:rsid w:val="00B66A93"/>
    <w:rsid w:val="00B66B02"/>
    <w:rsid w:val="00B66B26"/>
    <w:rsid w:val="00B67080"/>
    <w:rsid w:val="00B678D1"/>
    <w:rsid w:val="00B67C71"/>
    <w:rsid w:val="00B7020B"/>
    <w:rsid w:val="00B70A31"/>
    <w:rsid w:val="00B711D9"/>
    <w:rsid w:val="00B717E9"/>
    <w:rsid w:val="00B71A90"/>
    <w:rsid w:val="00B71BB8"/>
    <w:rsid w:val="00B72CC6"/>
    <w:rsid w:val="00B72D4E"/>
    <w:rsid w:val="00B72D6D"/>
    <w:rsid w:val="00B72E0F"/>
    <w:rsid w:val="00B72FC4"/>
    <w:rsid w:val="00B73242"/>
    <w:rsid w:val="00B73C54"/>
    <w:rsid w:val="00B73C72"/>
    <w:rsid w:val="00B73D3B"/>
    <w:rsid w:val="00B7476D"/>
    <w:rsid w:val="00B74F49"/>
    <w:rsid w:val="00B753F6"/>
    <w:rsid w:val="00B75B79"/>
    <w:rsid w:val="00B75DCC"/>
    <w:rsid w:val="00B7603E"/>
    <w:rsid w:val="00B76146"/>
    <w:rsid w:val="00B762D2"/>
    <w:rsid w:val="00B76326"/>
    <w:rsid w:val="00B765FA"/>
    <w:rsid w:val="00B7674D"/>
    <w:rsid w:val="00B76A93"/>
    <w:rsid w:val="00B774AB"/>
    <w:rsid w:val="00B7766B"/>
    <w:rsid w:val="00B77A18"/>
    <w:rsid w:val="00B77D09"/>
    <w:rsid w:val="00B77E66"/>
    <w:rsid w:val="00B8008E"/>
    <w:rsid w:val="00B80516"/>
    <w:rsid w:val="00B81892"/>
    <w:rsid w:val="00B81B16"/>
    <w:rsid w:val="00B828B6"/>
    <w:rsid w:val="00B839F0"/>
    <w:rsid w:val="00B83B7D"/>
    <w:rsid w:val="00B83CBC"/>
    <w:rsid w:val="00B83CF9"/>
    <w:rsid w:val="00B83E91"/>
    <w:rsid w:val="00B8487B"/>
    <w:rsid w:val="00B84BAB"/>
    <w:rsid w:val="00B84F8F"/>
    <w:rsid w:val="00B85028"/>
    <w:rsid w:val="00B85469"/>
    <w:rsid w:val="00B85FF4"/>
    <w:rsid w:val="00B860F9"/>
    <w:rsid w:val="00B866E5"/>
    <w:rsid w:val="00B868A6"/>
    <w:rsid w:val="00B86980"/>
    <w:rsid w:val="00B86C7E"/>
    <w:rsid w:val="00B86C87"/>
    <w:rsid w:val="00B8717B"/>
    <w:rsid w:val="00B87DA4"/>
    <w:rsid w:val="00B9007B"/>
    <w:rsid w:val="00B90B29"/>
    <w:rsid w:val="00B91303"/>
    <w:rsid w:val="00B922E0"/>
    <w:rsid w:val="00B9238B"/>
    <w:rsid w:val="00B92767"/>
    <w:rsid w:val="00B92C14"/>
    <w:rsid w:val="00B92DC7"/>
    <w:rsid w:val="00B92FC1"/>
    <w:rsid w:val="00B9308F"/>
    <w:rsid w:val="00B93C70"/>
    <w:rsid w:val="00B95259"/>
    <w:rsid w:val="00B95581"/>
    <w:rsid w:val="00B956E8"/>
    <w:rsid w:val="00B96DD1"/>
    <w:rsid w:val="00B97509"/>
    <w:rsid w:val="00BA01E0"/>
    <w:rsid w:val="00BA08FE"/>
    <w:rsid w:val="00BA0C9E"/>
    <w:rsid w:val="00BA136B"/>
    <w:rsid w:val="00BA158C"/>
    <w:rsid w:val="00BA17F1"/>
    <w:rsid w:val="00BA19BB"/>
    <w:rsid w:val="00BA1A2C"/>
    <w:rsid w:val="00BA1ACF"/>
    <w:rsid w:val="00BA1E03"/>
    <w:rsid w:val="00BA227A"/>
    <w:rsid w:val="00BA291B"/>
    <w:rsid w:val="00BA2C2E"/>
    <w:rsid w:val="00BA375E"/>
    <w:rsid w:val="00BA3A5E"/>
    <w:rsid w:val="00BA3BC5"/>
    <w:rsid w:val="00BA40D4"/>
    <w:rsid w:val="00BA432C"/>
    <w:rsid w:val="00BA4591"/>
    <w:rsid w:val="00BA4831"/>
    <w:rsid w:val="00BA511E"/>
    <w:rsid w:val="00BA5168"/>
    <w:rsid w:val="00BA5834"/>
    <w:rsid w:val="00BA5C23"/>
    <w:rsid w:val="00BA5C79"/>
    <w:rsid w:val="00BA62BB"/>
    <w:rsid w:val="00BA6E21"/>
    <w:rsid w:val="00BA727D"/>
    <w:rsid w:val="00BA77DF"/>
    <w:rsid w:val="00BA7F8A"/>
    <w:rsid w:val="00BB008D"/>
    <w:rsid w:val="00BB038B"/>
    <w:rsid w:val="00BB039E"/>
    <w:rsid w:val="00BB0B4D"/>
    <w:rsid w:val="00BB1954"/>
    <w:rsid w:val="00BB2200"/>
    <w:rsid w:val="00BB236B"/>
    <w:rsid w:val="00BB27A7"/>
    <w:rsid w:val="00BB28DE"/>
    <w:rsid w:val="00BB2A77"/>
    <w:rsid w:val="00BB2B4C"/>
    <w:rsid w:val="00BB2C6D"/>
    <w:rsid w:val="00BB2D40"/>
    <w:rsid w:val="00BB3453"/>
    <w:rsid w:val="00BB3565"/>
    <w:rsid w:val="00BB35C2"/>
    <w:rsid w:val="00BB3A00"/>
    <w:rsid w:val="00BB4146"/>
    <w:rsid w:val="00BB4157"/>
    <w:rsid w:val="00BB44C7"/>
    <w:rsid w:val="00BB4E5D"/>
    <w:rsid w:val="00BB51C3"/>
    <w:rsid w:val="00BB53F4"/>
    <w:rsid w:val="00BB5E16"/>
    <w:rsid w:val="00BB6382"/>
    <w:rsid w:val="00BB6B0B"/>
    <w:rsid w:val="00BB7216"/>
    <w:rsid w:val="00BB7AF6"/>
    <w:rsid w:val="00BC008A"/>
    <w:rsid w:val="00BC0125"/>
    <w:rsid w:val="00BC05C6"/>
    <w:rsid w:val="00BC0EA2"/>
    <w:rsid w:val="00BC10C5"/>
    <w:rsid w:val="00BC1949"/>
    <w:rsid w:val="00BC19C8"/>
    <w:rsid w:val="00BC24EC"/>
    <w:rsid w:val="00BC28A8"/>
    <w:rsid w:val="00BC30B8"/>
    <w:rsid w:val="00BC33F5"/>
    <w:rsid w:val="00BC3ABE"/>
    <w:rsid w:val="00BC3E98"/>
    <w:rsid w:val="00BC42AA"/>
    <w:rsid w:val="00BC4810"/>
    <w:rsid w:val="00BC48BD"/>
    <w:rsid w:val="00BC519A"/>
    <w:rsid w:val="00BC52FF"/>
    <w:rsid w:val="00BC59F1"/>
    <w:rsid w:val="00BC5DD2"/>
    <w:rsid w:val="00BC600A"/>
    <w:rsid w:val="00BC6261"/>
    <w:rsid w:val="00BC62C9"/>
    <w:rsid w:val="00BC6467"/>
    <w:rsid w:val="00BC68CB"/>
    <w:rsid w:val="00BC6C3A"/>
    <w:rsid w:val="00BC6D6F"/>
    <w:rsid w:val="00BC6D9D"/>
    <w:rsid w:val="00BC776E"/>
    <w:rsid w:val="00BD007D"/>
    <w:rsid w:val="00BD08CA"/>
    <w:rsid w:val="00BD0EDC"/>
    <w:rsid w:val="00BD1371"/>
    <w:rsid w:val="00BD150B"/>
    <w:rsid w:val="00BD1A51"/>
    <w:rsid w:val="00BD1B06"/>
    <w:rsid w:val="00BD1E03"/>
    <w:rsid w:val="00BD2745"/>
    <w:rsid w:val="00BD2E19"/>
    <w:rsid w:val="00BD2FA2"/>
    <w:rsid w:val="00BD32DE"/>
    <w:rsid w:val="00BD3303"/>
    <w:rsid w:val="00BD426D"/>
    <w:rsid w:val="00BD4539"/>
    <w:rsid w:val="00BD49A4"/>
    <w:rsid w:val="00BD4AE7"/>
    <w:rsid w:val="00BD4BAE"/>
    <w:rsid w:val="00BD4CDB"/>
    <w:rsid w:val="00BD53AD"/>
    <w:rsid w:val="00BD53F0"/>
    <w:rsid w:val="00BD547C"/>
    <w:rsid w:val="00BD6A38"/>
    <w:rsid w:val="00BD6C88"/>
    <w:rsid w:val="00BD711A"/>
    <w:rsid w:val="00BD7140"/>
    <w:rsid w:val="00BD732E"/>
    <w:rsid w:val="00BD7431"/>
    <w:rsid w:val="00BD7A95"/>
    <w:rsid w:val="00BE0738"/>
    <w:rsid w:val="00BE0B66"/>
    <w:rsid w:val="00BE0C67"/>
    <w:rsid w:val="00BE0FF3"/>
    <w:rsid w:val="00BE1087"/>
    <w:rsid w:val="00BE1365"/>
    <w:rsid w:val="00BE14DA"/>
    <w:rsid w:val="00BE18FF"/>
    <w:rsid w:val="00BE19C1"/>
    <w:rsid w:val="00BE1A0D"/>
    <w:rsid w:val="00BE1AD9"/>
    <w:rsid w:val="00BE1C63"/>
    <w:rsid w:val="00BE2B4D"/>
    <w:rsid w:val="00BE2D46"/>
    <w:rsid w:val="00BE2F54"/>
    <w:rsid w:val="00BE3821"/>
    <w:rsid w:val="00BE38AA"/>
    <w:rsid w:val="00BE3D18"/>
    <w:rsid w:val="00BE3DAB"/>
    <w:rsid w:val="00BE3F3B"/>
    <w:rsid w:val="00BE4157"/>
    <w:rsid w:val="00BE4299"/>
    <w:rsid w:val="00BE4621"/>
    <w:rsid w:val="00BE56AE"/>
    <w:rsid w:val="00BE56E6"/>
    <w:rsid w:val="00BE5A0A"/>
    <w:rsid w:val="00BE5D4D"/>
    <w:rsid w:val="00BE5ECD"/>
    <w:rsid w:val="00BE604F"/>
    <w:rsid w:val="00BE6516"/>
    <w:rsid w:val="00BE7D79"/>
    <w:rsid w:val="00BF1429"/>
    <w:rsid w:val="00BF1575"/>
    <w:rsid w:val="00BF190B"/>
    <w:rsid w:val="00BF1A03"/>
    <w:rsid w:val="00BF1BCD"/>
    <w:rsid w:val="00BF1D8F"/>
    <w:rsid w:val="00BF1FEC"/>
    <w:rsid w:val="00BF2058"/>
    <w:rsid w:val="00BF219E"/>
    <w:rsid w:val="00BF2420"/>
    <w:rsid w:val="00BF251E"/>
    <w:rsid w:val="00BF25A8"/>
    <w:rsid w:val="00BF2A6B"/>
    <w:rsid w:val="00BF3559"/>
    <w:rsid w:val="00BF3AD0"/>
    <w:rsid w:val="00BF3B23"/>
    <w:rsid w:val="00BF48D4"/>
    <w:rsid w:val="00BF49BB"/>
    <w:rsid w:val="00BF49CC"/>
    <w:rsid w:val="00BF4ABF"/>
    <w:rsid w:val="00BF4C3C"/>
    <w:rsid w:val="00BF4C49"/>
    <w:rsid w:val="00BF4E9B"/>
    <w:rsid w:val="00BF503A"/>
    <w:rsid w:val="00BF597E"/>
    <w:rsid w:val="00BF5F65"/>
    <w:rsid w:val="00BF68E5"/>
    <w:rsid w:val="00BF69DF"/>
    <w:rsid w:val="00BF725A"/>
    <w:rsid w:val="00BF78AE"/>
    <w:rsid w:val="00BF7B05"/>
    <w:rsid w:val="00BF7D18"/>
    <w:rsid w:val="00BF7F3B"/>
    <w:rsid w:val="00C00385"/>
    <w:rsid w:val="00C00812"/>
    <w:rsid w:val="00C01B42"/>
    <w:rsid w:val="00C027DA"/>
    <w:rsid w:val="00C02B77"/>
    <w:rsid w:val="00C03C69"/>
    <w:rsid w:val="00C03DD8"/>
    <w:rsid w:val="00C041A7"/>
    <w:rsid w:val="00C04357"/>
    <w:rsid w:val="00C04673"/>
    <w:rsid w:val="00C046EA"/>
    <w:rsid w:val="00C04D8F"/>
    <w:rsid w:val="00C051AE"/>
    <w:rsid w:val="00C05278"/>
    <w:rsid w:val="00C05311"/>
    <w:rsid w:val="00C053FB"/>
    <w:rsid w:val="00C05606"/>
    <w:rsid w:val="00C05C78"/>
    <w:rsid w:val="00C06966"/>
    <w:rsid w:val="00C06ACA"/>
    <w:rsid w:val="00C06B60"/>
    <w:rsid w:val="00C06B91"/>
    <w:rsid w:val="00C06D35"/>
    <w:rsid w:val="00C06D7D"/>
    <w:rsid w:val="00C0760F"/>
    <w:rsid w:val="00C078B9"/>
    <w:rsid w:val="00C07A55"/>
    <w:rsid w:val="00C10368"/>
    <w:rsid w:val="00C10461"/>
    <w:rsid w:val="00C1080A"/>
    <w:rsid w:val="00C10A3D"/>
    <w:rsid w:val="00C10DBB"/>
    <w:rsid w:val="00C11763"/>
    <w:rsid w:val="00C121EF"/>
    <w:rsid w:val="00C129E2"/>
    <w:rsid w:val="00C130EA"/>
    <w:rsid w:val="00C1379F"/>
    <w:rsid w:val="00C1409C"/>
    <w:rsid w:val="00C1411A"/>
    <w:rsid w:val="00C14146"/>
    <w:rsid w:val="00C15416"/>
    <w:rsid w:val="00C15536"/>
    <w:rsid w:val="00C160BD"/>
    <w:rsid w:val="00C16344"/>
    <w:rsid w:val="00C167EF"/>
    <w:rsid w:val="00C16CF1"/>
    <w:rsid w:val="00C16D78"/>
    <w:rsid w:val="00C1743C"/>
    <w:rsid w:val="00C17D67"/>
    <w:rsid w:val="00C2004F"/>
    <w:rsid w:val="00C2046D"/>
    <w:rsid w:val="00C207FE"/>
    <w:rsid w:val="00C21304"/>
    <w:rsid w:val="00C21502"/>
    <w:rsid w:val="00C21944"/>
    <w:rsid w:val="00C22C58"/>
    <w:rsid w:val="00C22FC7"/>
    <w:rsid w:val="00C2301A"/>
    <w:rsid w:val="00C2304D"/>
    <w:rsid w:val="00C230E7"/>
    <w:rsid w:val="00C23328"/>
    <w:rsid w:val="00C235A1"/>
    <w:rsid w:val="00C23B8E"/>
    <w:rsid w:val="00C23D5E"/>
    <w:rsid w:val="00C243E0"/>
    <w:rsid w:val="00C24DFB"/>
    <w:rsid w:val="00C257C9"/>
    <w:rsid w:val="00C258CD"/>
    <w:rsid w:val="00C25D6A"/>
    <w:rsid w:val="00C260A3"/>
    <w:rsid w:val="00C263D7"/>
    <w:rsid w:val="00C266B5"/>
    <w:rsid w:val="00C26A12"/>
    <w:rsid w:val="00C26A22"/>
    <w:rsid w:val="00C2743C"/>
    <w:rsid w:val="00C27B0C"/>
    <w:rsid w:val="00C30C5E"/>
    <w:rsid w:val="00C310B8"/>
    <w:rsid w:val="00C31704"/>
    <w:rsid w:val="00C31CBE"/>
    <w:rsid w:val="00C32543"/>
    <w:rsid w:val="00C32859"/>
    <w:rsid w:val="00C32948"/>
    <w:rsid w:val="00C32F07"/>
    <w:rsid w:val="00C32F8D"/>
    <w:rsid w:val="00C33BED"/>
    <w:rsid w:val="00C34445"/>
    <w:rsid w:val="00C34B89"/>
    <w:rsid w:val="00C351C3"/>
    <w:rsid w:val="00C3544C"/>
    <w:rsid w:val="00C35554"/>
    <w:rsid w:val="00C35BC9"/>
    <w:rsid w:val="00C35D4E"/>
    <w:rsid w:val="00C36605"/>
    <w:rsid w:val="00C36658"/>
    <w:rsid w:val="00C36AF7"/>
    <w:rsid w:val="00C3766E"/>
    <w:rsid w:val="00C40A29"/>
    <w:rsid w:val="00C416D5"/>
    <w:rsid w:val="00C41782"/>
    <w:rsid w:val="00C41F97"/>
    <w:rsid w:val="00C4306A"/>
    <w:rsid w:val="00C4332A"/>
    <w:rsid w:val="00C4349D"/>
    <w:rsid w:val="00C43771"/>
    <w:rsid w:val="00C43B3E"/>
    <w:rsid w:val="00C4427D"/>
    <w:rsid w:val="00C447E4"/>
    <w:rsid w:val="00C44A43"/>
    <w:rsid w:val="00C44EC1"/>
    <w:rsid w:val="00C450ED"/>
    <w:rsid w:val="00C46043"/>
    <w:rsid w:val="00C460C3"/>
    <w:rsid w:val="00C4643F"/>
    <w:rsid w:val="00C47034"/>
    <w:rsid w:val="00C5085C"/>
    <w:rsid w:val="00C5157E"/>
    <w:rsid w:val="00C516E0"/>
    <w:rsid w:val="00C51900"/>
    <w:rsid w:val="00C51B53"/>
    <w:rsid w:val="00C51DDE"/>
    <w:rsid w:val="00C52806"/>
    <w:rsid w:val="00C52AD7"/>
    <w:rsid w:val="00C52D2C"/>
    <w:rsid w:val="00C53051"/>
    <w:rsid w:val="00C53098"/>
    <w:rsid w:val="00C53651"/>
    <w:rsid w:val="00C53711"/>
    <w:rsid w:val="00C53B9F"/>
    <w:rsid w:val="00C53BD9"/>
    <w:rsid w:val="00C53BE0"/>
    <w:rsid w:val="00C53BFB"/>
    <w:rsid w:val="00C53FB1"/>
    <w:rsid w:val="00C546C8"/>
    <w:rsid w:val="00C54B9D"/>
    <w:rsid w:val="00C5579D"/>
    <w:rsid w:val="00C55892"/>
    <w:rsid w:val="00C55EB9"/>
    <w:rsid w:val="00C569A1"/>
    <w:rsid w:val="00C56A0D"/>
    <w:rsid w:val="00C56B4A"/>
    <w:rsid w:val="00C57073"/>
    <w:rsid w:val="00C571CE"/>
    <w:rsid w:val="00C572CB"/>
    <w:rsid w:val="00C57608"/>
    <w:rsid w:val="00C57A77"/>
    <w:rsid w:val="00C57D28"/>
    <w:rsid w:val="00C57EA1"/>
    <w:rsid w:val="00C601AB"/>
    <w:rsid w:val="00C60CA8"/>
    <w:rsid w:val="00C61B83"/>
    <w:rsid w:val="00C62198"/>
    <w:rsid w:val="00C62419"/>
    <w:rsid w:val="00C62558"/>
    <w:rsid w:val="00C6291C"/>
    <w:rsid w:val="00C62BF8"/>
    <w:rsid w:val="00C62EBC"/>
    <w:rsid w:val="00C633B7"/>
    <w:rsid w:val="00C633B8"/>
    <w:rsid w:val="00C63B92"/>
    <w:rsid w:val="00C64283"/>
    <w:rsid w:val="00C6487B"/>
    <w:rsid w:val="00C64A05"/>
    <w:rsid w:val="00C64A62"/>
    <w:rsid w:val="00C64BDD"/>
    <w:rsid w:val="00C64D81"/>
    <w:rsid w:val="00C64F48"/>
    <w:rsid w:val="00C6521F"/>
    <w:rsid w:val="00C65E7A"/>
    <w:rsid w:val="00C6684E"/>
    <w:rsid w:val="00C66945"/>
    <w:rsid w:val="00C66A06"/>
    <w:rsid w:val="00C66AA2"/>
    <w:rsid w:val="00C67E92"/>
    <w:rsid w:val="00C704FF"/>
    <w:rsid w:val="00C70632"/>
    <w:rsid w:val="00C708A5"/>
    <w:rsid w:val="00C71320"/>
    <w:rsid w:val="00C71915"/>
    <w:rsid w:val="00C71D13"/>
    <w:rsid w:val="00C71F6B"/>
    <w:rsid w:val="00C72166"/>
    <w:rsid w:val="00C7372F"/>
    <w:rsid w:val="00C73AD5"/>
    <w:rsid w:val="00C73B85"/>
    <w:rsid w:val="00C73D6A"/>
    <w:rsid w:val="00C73F18"/>
    <w:rsid w:val="00C7444D"/>
    <w:rsid w:val="00C74859"/>
    <w:rsid w:val="00C74C1A"/>
    <w:rsid w:val="00C753F1"/>
    <w:rsid w:val="00C75E36"/>
    <w:rsid w:val="00C75FF9"/>
    <w:rsid w:val="00C7624E"/>
    <w:rsid w:val="00C7639A"/>
    <w:rsid w:val="00C765BD"/>
    <w:rsid w:val="00C76719"/>
    <w:rsid w:val="00C76AB3"/>
    <w:rsid w:val="00C76C7F"/>
    <w:rsid w:val="00C76E9B"/>
    <w:rsid w:val="00C77908"/>
    <w:rsid w:val="00C77D9D"/>
    <w:rsid w:val="00C80223"/>
    <w:rsid w:val="00C805FB"/>
    <w:rsid w:val="00C81075"/>
    <w:rsid w:val="00C819F6"/>
    <w:rsid w:val="00C820EA"/>
    <w:rsid w:val="00C8243C"/>
    <w:rsid w:val="00C82BFF"/>
    <w:rsid w:val="00C82F90"/>
    <w:rsid w:val="00C8362D"/>
    <w:rsid w:val="00C84182"/>
    <w:rsid w:val="00C8479E"/>
    <w:rsid w:val="00C84AB2"/>
    <w:rsid w:val="00C84C54"/>
    <w:rsid w:val="00C85599"/>
    <w:rsid w:val="00C856EB"/>
    <w:rsid w:val="00C8576A"/>
    <w:rsid w:val="00C85DF6"/>
    <w:rsid w:val="00C85FDE"/>
    <w:rsid w:val="00C86BFE"/>
    <w:rsid w:val="00C875EA"/>
    <w:rsid w:val="00C87624"/>
    <w:rsid w:val="00C87896"/>
    <w:rsid w:val="00C9001D"/>
    <w:rsid w:val="00C90704"/>
    <w:rsid w:val="00C90AC9"/>
    <w:rsid w:val="00C90B71"/>
    <w:rsid w:val="00C9194A"/>
    <w:rsid w:val="00C91DBF"/>
    <w:rsid w:val="00C91EF0"/>
    <w:rsid w:val="00C91F0F"/>
    <w:rsid w:val="00C922B6"/>
    <w:rsid w:val="00C93462"/>
    <w:rsid w:val="00C937CF"/>
    <w:rsid w:val="00C93AAF"/>
    <w:rsid w:val="00C93D8E"/>
    <w:rsid w:val="00C93DCE"/>
    <w:rsid w:val="00C9417F"/>
    <w:rsid w:val="00C94332"/>
    <w:rsid w:val="00C944C9"/>
    <w:rsid w:val="00C94D0A"/>
    <w:rsid w:val="00C950CC"/>
    <w:rsid w:val="00C957BE"/>
    <w:rsid w:val="00C95D60"/>
    <w:rsid w:val="00C961EE"/>
    <w:rsid w:val="00C96396"/>
    <w:rsid w:val="00C965E9"/>
    <w:rsid w:val="00C96900"/>
    <w:rsid w:val="00C96957"/>
    <w:rsid w:val="00C969AA"/>
    <w:rsid w:val="00C97108"/>
    <w:rsid w:val="00C97427"/>
    <w:rsid w:val="00C97538"/>
    <w:rsid w:val="00C9787C"/>
    <w:rsid w:val="00C9797D"/>
    <w:rsid w:val="00C97C4C"/>
    <w:rsid w:val="00CA07F9"/>
    <w:rsid w:val="00CA14F5"/>
    <w:rsid w:val="00CA18A1"/>
    <w:rsid w:val="00CA18EB"/>
    <w:rsid w:val="00CA1C13"/>
    <w:rsid w:val="00CA1F34"/>
    <w:rsid w:val="00CA28D3"/>
    <w:rsid w:val="00CA2D92"/>
    <w:rsid w:val="00CA2DB1"/>
    <w:rsid w:val="00CA313D"/>
    <w:rsid w:val="00CA3357"/>
    <w:rsid w:val="00CA38C7"/>
    <w:rsid w:val="00CA39C7"/>
    <w:rsid w:val="00CA3DA5"/>
    <w:rsid w:val="00CA429B"/>
    <w:rsid w:val="00CA456A"/>
    <w:rsid w:val="00CA474F"/>
    <w:rsid w:val="00CA4964"/>
    <w:rsid w:val="00CA497F"/>
    <w:rsid w:val="00CA4983"/>
    <w:rsid w:val="00CA4B26"/>
    <w:rsid w:val="00CA4DA4"/>
    <w:rsid w:val="00CA50F0"/>
    <w:rsid w:val="00CA5102"/>
    <w:rsid w:val="00CA512C"/>
    <w:rsid w:val="00CA52DE"/>
    <w:rsid w:val="00CA5366"/>
    <w:rsid w:val="00CA5968"/>
    <w:rsid w:val="00CA5A2C"/>
    <w:rsid w:val="00CA5C2A"/>
    <w:rsid w:val="00CA65C9"/>
    <w:rsid w:val="00CA661F"/>
    <w:rsid w:val="00CA66DB"/>
    <w:rsid w:val="00CA6AD1"/>
    <w:rsid w:val="00CA6CB7"/>
    <w:rsid w:val="00CA7241"/>
    <w:rsid w:val="00CA7830"/>
    <w:rsid w:val="00CA7D2C"/>
    <w:rsid w:val="00CA7D31"/>
    <w:rsid w:val="00CA7FEA"/>
    <w:rsid w:val="00CB0355"/>
    <w:rsid w:val="00CB083D"/>
    <w:rsid w:val="00CB108C"/>
    <w:rsid w:val="00CB1365"/>
    <w:rsid w:val="00CB1554"/>
    <w:rsid w:val="00CB17DE"/>
    <w:rsid w:val="00CB219A"/>
    <w:rsid w:val="00CB29A6"/>
    <w:rsid w:val="00CB2BB2"/>
    <w:rsid w:val="00CB322B"/>
    <w:rsid w:val="00CB35F0"/>
    <w:rsid w:val="00CB37DA"/>
    <w:rsid w:val="00CB40A0"/>
    <w:rsid w:val="00CB4232"/>
    <w:rsid w:val="00CB4774"/>
    <w:rsid w:val="00CB4CA7"/>
    <w:rsid w:val="00CB5020"/>
    <w:rsid w:val="00CB50BC"/>
    <w:rsid w:val="00CB53A7"/>
    <w:rsid w:val="00CB5A25"/>
    <w:rsid w:val="00CB5F09"/>
    <w:rsid w:val="00CB7400"/>
    <w:rsid w:val="00CB74A8"/>
    <w:rsid w:val="00CB750F"/>
    <w:rsid w:val="00CC07E4"/>
    <w:rsid w:val="00CC0C0C"/>
    <w:rsid w:val="00CC1B76"/>
    <w:rsid w:val="00CC2BB4"/>
    <w:rsid w:val="00CC3005"/>
    <w:rsid w:val="00CC35C3"/>
    <w:rsid w:val="00CC36BB"/>
    <w:rsid w:val="00CC3852"/>
    <w:rsid w:val="00CC3C86"/>
    <w:rsid w:val="00CC4F6D"/>
    <w:rsid w:val="00CC5AA0"/>
    <w:rsid w:val="00CC729C"/>
    <w:rsid w:val="00CC7D29"/>
    <w:rsid w:val="00CC7FB9"/>
    <w:rsid w:val="00CD0266"/>
    <w:rsid w:val="00CD02CF"/>
    <w:rsid w:val="00CD0E42"/>
    <w:rsid w:val="00CD154D"/>
    <w:rsid w:val="00CD175D"/>
    <w:rsid w:val="00CD176C"/>
    <w:rsid w:val="00CD178B"/>
    <w:rsid w:val="00CD1AA6"/>
    <w:rsid w:val="00CD266E"/>
    <w:rsid w:val="00CD28F5"/>
    <w:rsid w:val="00CD2CD7"/>
    <w:rsid w:val="00CD35CA"/>
    <w:rsid w:val="00CD39CC"/>
    <w:rsid w:val="00CD3B1C"/>
    <w:rsid w:val="00CD3DF8"/>
    <w:rsid w:val="00CD3F22"/>
    <w:rsid w:val="00CD42D9"/>
    <w:rsid w:val="00CD4F65"/>
    <w:rsid w:val="00CD506F"/>
    <w:rsid w:val="00CD5274"/>
    <w:rsid w:val="00CD57C9"/>
    <w:rsid w:val="00CD602F"/>
    <w:rsid w:val="00CD6078"/>
    <w:rsid w:val="00CD612B"/>
    <w:rsid w:val="00CD6150"/>
    <w:rsid w:val="00CD627D"/>
    <w:rsid w:val="00CD6D68"/>
    <w:rsid w:val="00CD6F1C"/>
    <w:rsid w:val="00CD7023"/>
    <w:rsid w:val="00CD70B6"/>
    <w:rsid w:val="00CD736B"/>
    <w:rsid w:val="00CD75D8"/>
    <w:rsid w:val="00CD7D44"/>
    <w:rsid w:val="00CE0090"/>
    <w:rsid w:val="00CE0AFF"/>
    <w:rsid w:val="00CE0BBD"/>
    <w:rsid w:val="00CE0E7D"/>
    <w:rsid w:val="00CE1885"/>
    <w:rsid w:val="00CE1BDE"/>
    <w:rsid w:val="00CE1C28"/>
    <w:rsid w:val="00CE20B1"/>
    <w:rsid w:val="00CE2309"/>
    <w:rsid w:val="00CE24D1"/>
    <w:rsid w:val="00CE2C40"/>
    <w:rsid w:val="00CE2CF3"/>
    <w:rsid w:val="00CE2F4F"/>
    <w:rsid w:val="00CE3629"/>
    <w:rsid w:val="00CE38D0"/>
    <w:rsid w:val="00CE40A7"/>
    <w:rsid w:val="00CE428B"/>
    <w:rsid w:val="00CE454B"/>
    <w:rsid w:val="00CE4EA2"/>
    <w:rsid w:val="00CE4F4F"/>
    <w:rsid w:val="00CE50DD"/>
    <w:rsid w:val="00CE59E5"/>
    <w:rsid w:val="00CE5F23"/>
    <w:rsid w:val="00CE6606"/>
    <w:rsid w:val="00CE69B9"/>
    <w:rsid w:val="00CE6ED2"/>
    <w:rsid w:val="00CE707C"/>
    <w:rsid w:val="00CE70AC"/>
    <w:rsid w:val="00CE7432"/>
    <w:rsid w:val="00CE7B11"/>
    <w:rsid w:val="00CF099F"/>
    <w:rsid w:val="00CF1013"/>
    <w:rsid w:val="00CF155E"/>
    <w:rsid w:val="00CF1854"/>
    <w:rsid w:val="00CF1C92"/>
    <w:rsid w:val="00CF1E17"/>
    <w:rsid w:val="00CF1FF0"/>
    <w:rsid w:val="00CF200A"/>
    <w:rsid w:val="00CF27D7"/>
    <w:rsid w:val="00CF29CA"/>
    <w:rsid w:val="00CF321A"/>
    <w:rsid w:val="00CF369F"/>
    <w:rsid w:val="00CF3828"/>
    <w:rsid w:val="00CF3CAD"/>
    <w:rsid w:val="00CF3D00"/>
    <w:rsid w:val="00CF3FDB"/>
    <w:rsid w:val="00CF49A1"/>
    <w:rsid w:val="00CF4A1B"/>
    <w:rsid w:val="00CF4C2B"/>
    <w:rsid w:val="00CF5748"/>
    <w:rsid w:val="00CF5B0F"/>
    <w:rsid w:val="00CF5C73"/>
    <w:rsid w:val="00CF64A5"/>
    <w:rsid w:val="00CF67DD"/>
    <w:rsid w:val="00CF6A95"/>
    <w:rsid w:val="00CF745E"/>
    <w:rsid w:val="00CF7A33"/>
    <w:rsid w:val="00CF7E48"/>
    <w:rsid w:val="00D0013C"/>
    <w:rsid w:val="00D01772"/>
    <w:rsid w:val="00D01A80"/>
    <w:rsid w:val="00D02A35"/>
    <w:rsid w:val="00D02EA1"/>
    <w:rsid w:val="00D02FFB"/>
    <w:rsid w:val="00D0364E"/>
    <w:rsid w:val="00D039C2"/>
    <w:rsid w:val="00D03C72"/>
    <w:rsid w:val="00D04A7F"/>
    <w:rsid w:val="00D04DC6"/>
    <w:rsid w:val="00D04DEE"/>
    <w:rsid w:val="00D0582C"/>
    <w:rsid w:val="00D06A8C"/>
    <w:rsid w:val="00D06E73"/>
    <w:rsid w:val="00D10428"/>
    <w:rsid w:val="00D10945"/>
    <w:rsid w:val="00D10CDC"/>
    <w:rsid w:val="00D10CFC"/>
    <w:rsid w:val="00D10E1B"/>
    <w:rsid w:val="00D10F0B"/>
    <w:rsid w:val="00D113A2"/>
    <w:rsid w:val="00D113A4"/>
    <w:rsid w:val="00D116D0"/>
    <w:rsid w:val="00D11720"/>
    <w:rsid w:val="00D11991"/>
    <w:rsid w:val="00D11FBA"/>
    <w:rsid w:val="00D1263F"/>
    <w:rsid w:val="00D12B8C"/>
    <w:rsid w:val="00D12E67"/>
    <w:rsid w:val="00D134F2"/>
    <w:rsid w:val="00D138FE"/>
    <w:rsid w:val="00D13C87"/>
    <w:rsid w:val="00D14192"/>
    <w:rsid w:val="00D14411"/>
    <w:rsid w:val="00D14905"/>
    <w:rsid w:val="00D1508F"/>
    <w:rsid w:val="00D1521D"/>
    <w:rsid w:val="00D159F9"/>
    <w:rsid w:val="00D15A49"/>
    <w:rsid w:val="00D15B27"/>
    <w:rsid w:val="00D15C13"/>
    <w:rsid w:val="00D15CEE"/>
    <w:rsid w:val="00D15E59"/>
    <w:rsid w:val="00D16132"/>
    <w:rsid w:val="00D16D36"/>
    <w:rsid w:val="00D16E00"/>
    <w:rsid w:val="00D1719E"/>
    <w:rsid w:val="00D171ED"/>
    <w:rsid w:val="00D177BF"/>
    <w:rsid w:val="00D17DF2"/>
    <w:rsid w:val="00D17E5E"/>
    <w:rsid w:val="00D20631"/>
    <w:rsid w:val="00D20C3E"/>
    <w:rsid w:val="00D21323"/>
    <w:rsid w:val="00D219F6"/>
    <w:rsid w:val="00D21ADE"/>
    <w:rsid w:val="00D21D6D"/>
    <w:rsid w:val="00D222F3"/>
    <w:rsid w:val="00D22381"/>
    <w:rsid w:val="00D224F6"/>
    <w:rsid w:val="00D226F4"/>
    <w:rsid w:val="00D229BB"/>
    <w:rsid w:val="00D22AE1"/>
    <w:rsid w:val="00D2333F"/>
    <w:rsid w:val="00D2380A"/>
    <w:rsid w:val="00D2388E"/>
    <w:rsid w:val="00D239E0"/>
    <w:rsid w:val="00D246FC"/>
    <w:rsid w:val="00D24DD5"/>
    <w:rsid w:val="00D25174"/>
    <w:rsid w:val="00D253C8"/>
    <w:rsid w:val="00D255EC"/>
    <w:rsid w:val="00D25CB5"/>
    <w:rsid w:val="00D26794"/>
    <w:rsid w:val="00D26EB1"/>
    <w:rsid w:val="00D270B0"/>
    <w:rsid w:val="00D271DD"/>
    <w:rsid w:val="00D273EE"/>
    <w:rsid w:val="00D274BB"/>
    <w:rsid w:val="00D27988"/>
    <w:rsid w:val="00D27C04"/>
    <w:rsid w:val="00D27CCB"/>
    <w:rsid w:val="00D30436"/>
    <w:rsid w:val="00D3074C"/>
    <w:rsid w:val="00D310D7"/>
    <w:rsid w:val="00D314F3"/>
    <w:rsid w:val="00D315EC"/>
    <w:rsid w:val="00D31654"/>
    <w:rsid w:val="00D316D6"/>
    <w:rsid w:val="00D323D0"/>
    <w:rsid w:val="00D32D68"/>
    <w:rsid w:val="00D33195"/>
    <w:rsid w:val="00D339D6"/>
    <w:rsid w:val="00D34105"/>
    <w:rsid w:val="00D3456A"/>
    <w:rsid w:val="00D34896"/>
    <w:rsid w:val="00D34CF4"/>
    <w:rsid w:val="00D34E3F"/>
    <w:rsid w:val="00D34EC7"/>
    <w:rsid w:val="00D34FF7"/>
    <w:rsid w:val="00D35339"/>
    <w:rsid w:val="00D354A1"/>
    <w:rsid w:val="00D35529"/>
    <w:rsid w:val="00D3573B"/>
    <w:rsid w:val="00D35B3F"/>
    <w:rsid w:val="00D35F8C"/>
    <w:rsid w:val="00D363FE"/>
    <w:rsid w:val="00D3644E"/>
    <w:rsid w:val="00D36A6A"/>
    <w:rsid w:val="00D36B45"/>
    <w:rsid w:val="00D36B49"/>
    <w:rsid w:val="00D36D5C"/>
    <w:rsid w:val="00D36F36"/>
    <w:rsid w:val="00D3711C"/>
    <w:rsid w:val="00D371EC"/>
    <w:rsid w:val="00D376DC"/>
    <w:rsid w:val="00D3771B"/>
    <w:rsid w:val="00D37E97"/>
    <w:rsid w:val="00D400CE"/>
    <w:rsid w:val="00D4020D"/>
    <w:rsid w:val="00D403DD"/>
    <w:rsid w:val="00D4096B"/>
    <w:rsid w:val="00D40C94"/>
    <w:rsid w:val="00D40E60"/>
    <w:rsid w:val="00D4102C"/>
    <w:rsid w:val="00D41136"/>
    <w:rsid w:val="00D417AC"/>
    <w:rsid w:val="00D41E03"/>
    <w:rsid w:val="00D42009"/>
    <w:rsid w:val="00D423CD"/>
    <w:rsid w:val="00D427C4"/>
    <w:rsid w:val="00D42C78"/>
    <w:rsid w:val="00D4307B"/>
    <w:rsid w:val="00D43A97"/>
    <w:rsid w:val="00D44390"/>
    <w:rsid w:val="00D44416"/>
    <w:rsid w:val="00D44780"/>
    <w:rsid w:val="00D4614B"/>
    <w:rsid w:val="00D47205"/>
    <w:rsid w:val="00D47344"/>
    <w:rsid w:val="00D478DB"/>
    <w:rsid w:val="00D47DDB"/>
    <w:rsid w:val="00D50189"/>
    <w:rsid w:val="00D5049A"/>
    <w:rsid w:val="00D506CF"/>
    <w:rsid w:val="00D5081B"/>
    <w:rsid w:val="00D508CB"/>
    <w:rsid w:val="00D514F0"/>
    <w:rsid w:val="00D51959"/>
    <w:rsid w:val="00D51ABD"/>
    <w:rsid w:val="00D5214C"/>
    <w:rsid w:val="00D52294"/>
    <w:rsid w:val="00D52314"/>
    <w:rsid w:val="00D5284A"/>
    <w:rsid w:val="00D533D3"/>
    <w:rsid w:val="00D5372F"/>
    <w:rsid w:val="00D53EEA"/>
    <w:rsid w:val="00D54570"/>
    <w:rsid w:val="00D5522A"/>
    <w:rsid w:val="00D55388"/>
    <w:rsid w:val="00D55412"/>
    <w:rsid w:val="00D559FE"/>
    <w:rsid w:val="00D55AF3"/>
    <w:rsid w:val="00D56362"/>
    <w:rsid w:val="00D563A9"/>
    <w:rsid w:val="00D56B8E"/>
    <w:rsid w:val="00D57BF1"/>
    <w:rsid w:val="00D6017B"/>
    <w:rsid w:val="00D6038A"/>
    <w:rsid w:val="00D607A0"/>
    <w:rsid w:val="00D60A35"/>
    <w:rsid w:val="00D60CCB"/>
    <w:rsid w:val="00D6193B"/>
    <w:rsid w:val="00D61C0A"/>
    <w:rsid w:val="00D61CAF"/>
    <w:rsid w:val="00D61CE6"/>
    <w:rsid w:val="00D61DB4"/>
    <w:rsid w:val="00D61ED4"/>
    <w:rsid w:val="00D621C5"/>
    <w:rsid w:val="00D62513"/>
    <w:rsid w:val="00D633F8"/>
    <w:rsid w:val="00D6369A"/>
    <w:rsid w:val="00D63B86"/>
    <w:rsid w:val="00D6456B"/>
    <w:rsid w:val="00D65AC3"/>
    <w:rsid w:val="00D65FBE"/>
    <w:rsid w:val="00D66139"/>
    <w:rsid w:val="00D6636B"/>
    <w:rsid w:val="00D6699D"/>
    <w:rsid w:val="00D66CEF"/>
    <w:rsid w:val="00D66D88"/>
    <w:rsid w:val="00D678FB"/>
    <w:rsid w:val="00D67C08"/>
    <w:rsid w:val="00D7010D"/>
    <w:rsid w:val="00D7045F"/>
    <w:rsid w:val="00D704D5"/>
    <w:rsid w:val="00D7058B"/>
    <w:rsid w:val="00D70753"/>
    <w:rsid w:val="00D70B8F"/>
    <w:rsid w:val="00D7107D"/>
    <w:rsid w:val="00D71BF5"/>
    <w:rsid w:val="00D71D04"/>
    <w:rsid w:val="00D71F51"/>
    <w:rsid w:val="00D738F3"/>
    <w:rsid w:val="00D73AAC"/>
    <w:rsid w:val="00D73B5B"/>
    <w:rsid w:val="00D7468C"/>
    <w:rsid w:val="00D74717"/>
    <w:rsid w:val="00D7490B"/>
    <w:rsid w:val="00D749D1"/>
    <w:rsid w:val="00D74A92"/>
    <w:rsid w:val="00D74C91"/>
    <w:rsid w:val="00D75156"/>
    <w:rsid w:val="00D75C10"/>
    <w:rsid w:val="00D75E7D"/>
    <w:rsid w:val="00D761C0"/>
    <w:rsid w:val="00D762F2"/>
    <w:rsid w:val="00D76BB3"/>
    <w:rsid w:val="00D76F32"/>
    <w:rsid w:val="00D77AFC"/>
    <w:rsid w:val="00D77E9A"/>
    <w:rsid w:val="00D80172"/>
    <w:rsid w:val="00D8046C"/>
    <w:rsid w:val="00D80473"/>
    <w:rsid w:val="00D806F6"/>
    <w:rsid w:val="00D80CDC"/>
    <w:rsid w:val="00D8140B"/>
    <w:rsid w:val="00D81D10"/>
    <w:rsid w:val="00D81D1C"/>
    <w:rsid w:val="00D821F7"/>
    <w:rsid w:val="00D828E7"/>
    <w:rsid w:val="00D82B62"/>
    <w:rsid w:val="00D82D0B"/>
    <w:rsid w:val="00D82D7A"/>
    <w:rsid w:val="00D82E31"/>
    <w:rsid w:val="00D830DD"/>
    <w:rsid w:val="00D837EB"/>
    <w:rsid w:val="00D84555"/>
    <w:rsid w:val="00D84D99"/>
    <w:rsid w:val="00D84F99"/>
    <w:rsid w:val="00D85B99"/>
    <w:rsid w:val="00D85D90"/>
    <w:rsid w:val="00D85EB5"/>
    <w:rsid w:val="00D86126"/>
    <w:rsid w:val="00D87102"/>
    <w:rsid w:val="00D876FA"/>
    <w:rsid w:val="00D87A58"/>
    <w:rsid w:val="00D87C76"/>
    <w:rsid w:val="00D87F1B"/>
    <w:rsid w:val="00D905E6"/>
    <w:rsid w:val="00D9065C"/>
    <w:rsid w:val="00D9082B"/>
    <w:rsid w:val="00D91F2E"/>
    <w:rsid w:val="00D92743"/>
    <w:rsid w:val="00D92C41"/>
    <w:rsid w:val="00D93020"/>
    <w:rsid w:val="00D9334D"/>
    <w:rsid w:val="00D934B5"/>
    <w:rsid w:val="00D937AB"/>
    <w:rsid w:val="00D93C1B"/>
    <w:rsid w:val="00D94724"/>
    <w:rsid w:val="00D94A81"/>
    <w:rsid w:val="00D950CD"/>
    <w:rsid w:val="00D953AC"/>
    <w:rsid w:val="00D95496"/>
    <w:rsid w:val="00D9565D"/>
    <w:rsid w:val="00D95858"/>
    <w:rsid w:val="00D959C0"/>
    <w:rsid w:val="00D95B20"/>
    <w:rsid w:val="00D95D97"/>
    <w:rsid w:val="00D96F9E"/>
    <w:rsid w:val="00D978DD"/>
    <w:rsid w:val="00D97BA0"/>
    <w:rsid w:val="00DA0016"/>
    <w:rsid w:val="00DA05A9"/>
    <w:rsid w:val="00DA0C6B"/>
    <w:rsid w:val="00DA0F83"/>
    <w:rsid w:val="00DA116E"/>
    <w:rsid w:val="00DA15C5"/>
    <w:rsid w:val="00DA16F9"/>
    <w:rsid w:val="00DA1765"/>
    <w:rsid w:val="00DA1A42"/>
    <w:rsid w:val="00DA1B5E"/>
    <w:rsid w:val="00DA1BBE"/>
    <w:rsid w:val="00DA3400"/>
    <w:rsid w:val="00DA3C3C"/>
    <w:rsid w:val="00DA3C7E"/>
    <w:rsid w:val="00DA41F0"/>
    <w:rsid w:val="00DA43BD"/>
    <w:rsid w:val="00DA5333"/>
    <w:rsid w:val="00DA5802"/>
    <w:rsid w:val="00DA58CF"/>
    <w:rsid w:val="00DA5CE9"/>
    <w:rsid w:val="00DA6DBC"/>
    <w:rsid w:val="00DA775F"/>
    <w:rsid w:val="00DA7ED8"/>
    <w:rsid w:val="00DA7F0B"/>
    <w:rsid w:val="00DB0251"/>
    <w:rsid w:val="00DB042C"/>
    <w:rsid w:val="00DB06BF"/>
    <w:rsid w:val="00DB06CB"/>
    <w:rsid w:val="00DB07B7"/>
    <w:rsid w:val="00DB0CA4"/>
    <w:rsid w:val="00DB140F"/>
    <w:rsid w:val="00DB18AA"/>
    <w:rsid w:val="00DB1988"/>
    <w:rsid w:val="00DB19E2"/>
    <w:rsid w:val="00DB1F40"/>
    <w:rsid w:val="00DB22E3"/>
    <w:rsid w:val="00DB285C"/>
    <w:rsid w:val="00DB28E6"/>
    <w:rsid w:val="00DB29A0"/>
    <w:rsid w:val="00DB29EE"/>
    <w:rsid w:val="00DB3013"/>
    <w:rsid w:val="00DB3050"/>
    <w:rsid w:val="00DB393B"/>
    <w:rsid w:val="00DB3A57"/>
    <w:rsid w:val="00DB3A8A"/>
    <w:rsid w:val="00DB423F"/>
    <w:rsid w:val="00DB42C6"/>
    <w:rsid w:val="00DB42E0"/>
    <w:rsid w:val="00DB4D7E"/>
    <w:rsid w:val="00DB4E33"/>
    <w:rsid w:val="00DB51F6"/>
    <w:rsid w:val="00DB55AA"/>
    <w:rsid w:val="00DB5666"/>
    <w:rsid w:val="00DB56D0"/>
    <w:rsid w:val="00DB579D"/>
    <w:rsid w:val="00DB5F1B"/>
    <w:rsid w:val="00DB6FAC"/>
    <w:rsid w:val="00DB70DA"/>
    <w:rsid w:val="00DB7319"/>
    <w:rsid w:val="00DB770A"/>
    <w:rsid w:val="00DB772D"/>
    <w:rsid w:val="00DB7848"/>
    <w:rsid w:val="00DB78E8"/>
    <w:rsid w:val="00DB7909"/>
    <w:rsid w:val="00DB7B56"/>
    <w:rsid w:val="00DB7E00"/>
    <w:rsid w:val="00DB7E93"/>
    <w:rsid w:val="00DC057C"/>
    <w:rsid w:val="00DC06A0"/>
    <w:rsid w:val="00DC0BE7"/>
    <w:rsid w:val="00DC18F8"/>
    <w:rsid w:val="00DC2252"/>
    <w:rsid w:val="00DC22FF"/>
    <w:rsid w:val="00DC254E"/>
    <w:rsid w:val="00DC28B7"/>
    <w:rsid w:val="00DC2BB4"/>
    <w:rsid w:val="00DC3031"/>
    <w:rsid w:val="00DC30CE"/>
    <w:rsid w:val="00DC4540"/>
    <w:rsid w:val="00DC461E"/>
    <w:rsid w:val="00DC4846"/>
    <w:rsid w:val="00DC4BE0"/>
    <w:rsid w:val="00DC4C05"/>
    <w:rsid w:val="00DC4F64"/>
    <w:rsid w:val="00DC603D"/>
    <w:rsid w:val="00DC6394"/>
    <w:rsid w:val="00DC6E8D"/>
    <w:rsid w:val="00DC6FE7"/>
    <w:rsid w:val="00DC7109"/>
    <w:rsid w:val="00DC76C8"/>
    <w:rsid w:val="00DC7E27"/>
    <w:rsid w:val="00DD04C5"/>
    <w:rsid w:val="00DD07BB"/>
    <w:rsid w:val="00DD0D76"/>
    <w:rsid w:val="00DD0DFD"/>
    <w:rsid w:val="00DD156C"/>
    <w:rsid w:val="00DD1830"/>
    <w:rsid w:val="00DD1EA5"/>
    <w:rsid w:val="00DD273D"/>
    <w:rsid w:val="00DD29EE"/>
    <w:rsid w:val="00DD2A46"/>
    <w:rsid w:val="00DD338E"/>
    <w:rsid w:val="00DD3520"/>
    <w:rsid w:val="00DD37EA"/>
    <w:rsid w:val="00DD43B5"/>
    <w:rsid w:val="00DD4536"/>
    <w:rsid w:val="00DD47EB"/>
    <w:rsid w:val="00DD4C57"/>
    <w:rsid w:val="00DD5462"/>
    <w:rsid w:val="00DD5D53"/>
    <w:rsid w:val="00DD5DA1"/>
    <w:rsid w:val="00DD5F1C"/>
    <w:rsid w:val="00DD6489"/>
    <w:rsid w:val="00DD6B81"/>
    <w:rsid w:val="00DD6CFF"/>
    <w:rsid w:val="00DD71A2"/>
    <w:rsid w:val="00DD736A"/>
    <w:rsid w:val="00DD7829"/>
    <w:rsid w:val="00DD7F9B"/>
    <w:rsid w:val="00DE0156"/>
    <w:rsid w:val="00DE01E8"/>
    <w:rsid w:val="00DE04C2"/>
    <w:rsid w:val="00DE227B"/>
    <w:rsid w:val="00DE22CE"/>
    <w:rsid w:val="00DE2B24"/>
    <w:rsid w:val="00DE2DF4"/>
    <w:rsid w:val="00DE349C"/>
    <w:rsid w:val="00DE3FD7"/>
    <w:rsid w:val="00DE4395"/>
    <w:rsid w:val="00DE4441"/>
    <w:rsid w:val="00DE484A"/>
    <w:rsid w:val="00DE4874"/>
    <w:rsid w:val="00DE4FFF"/>
    <w:rsid w:val="00DE50EA"/>
    <w:rsid w:val="00DE5791"/>
    <w:rsid w:val="00DE5F02"/>
    <w:rsid w:val="00DE6531"/>
    <w:rsid w:val="00DE677B"/>
    <w:rsid w:val="00DE6EF1"/>
    <w:rsid w:val="00DE6F75"/>
    <w:rsid w:val="00DE72E0"/>
    <w:rsid w:val="00DE73E4"/>
    <w:rsid w:val="00DE7A5E"/>
    <w:rsid w:val="00DE7AB8"/>
    <w:rsid w:val="00DE7BD2"/>
    <w:rsid w:val="00DE7F56"/>
    <w:rsid w:val="00DF0207"/>
    <w:rsid w:val="00DF0497"/>
    <w:rsid w:val="00DF04AD"/>
    <w:rsid w:val="00DF0B81"/>
    <w:rsid w:val="00DF1104"/>
    <w:rsid w:val="00DF1A61"/>
    <w:rsid w:val="00DF1A77"/>
    <w:rsid w:val="00DF1E45"/>
    <w:rsid w:val="00DF285F"/>
    <w:rsid w:val="00DF2D88"/>
    <w:rsid w:val="00DF3455"/>
    <w:rsid w:val="00DF3581"/>
    <w:rsid w:val="00DF3AEA"/>
    <w:rsid w:val="00DF3C8D"/>
    <w:rsid w:val="00DF3F56"/>
    <w:rsid w:val="00DF48D3"/>
    <w:rsid w:val="00DF49EF"/>
    <w:rsid w:val="00DF4DE2"/>
    <w:rsid w:val="00DF4F93"/>
    <w:rsid w:val="00DF507A"/>
    <w:rsid w:val="00DF52BA"/>
    <w:rsid w:val="00DF58B3"/>
    <w:rsid w:val="00DF6524"/>
    <w:rsid w:val="00DF65A8"/>
    <w:rsid w:val="00DF6976"/>
    <w:rsid w:val="00DF6CDD"/>
    <w:rsid w:val="00DF73AD"/>
    <w:rsid w:val="00DF79FE"/>
    <w:rsid w:val="00E00ED1"/>
    <w:rsid w:val="00E01604"/>
    <w:rsid w:val="00E01660"/>
    <w:rsid w:val="00E016CE"/>
    <w:rsid w:val="00E02239"/>
    <w:rsid w:val="00E02B36"/>
    <w:rsid w:val="00E02EDD"/>
    <w:rsid w:val="00E02F22"/>
    <w:rsid w:val="00E03861"/>
    <w:rsid w:val="00E03DDF"/>
    <w:rsid w:val="00E03F66"/>
    <w:rsid w:val="00E0408F"/>
    <w:rsid w:val="00E04592"/>
    <w:rsid w:val="00E0540D"/>
    <w:rsid w:val="00E0627F"/>
    <w:rsid w:val="00E064BE"/>
    <w:rsid w:val="00E06565"/>
    <w:rsid w:val="00E06CA7"/>
    <w:rsid w:val="00E073FE"/>
    <w:rsid w:val="00E07466"/>
    <w:rsid w:val="00E074AF"/>
    <w:rsid w:val="00E076D6"/>
    <w:rsid w:val="00E077BA"/>
    <w:rsid w:val="00E07905"/>
    <w:rsid w:val="00E07D69"/>
    <w:rsid w:val="00E10378"/>
    <w:rsid w:val="00E10633"/>
    <w:rsid w:val="00E10675"/>
    <w:rsid w:val="00E10F19"/>
    <w:rsid w:val="00E112D3"/>
    <w:rsid w:val="00E11AE5"/>
    <w:rsid w:val="00E127A5"/>
    <w:rsid w:val="00E12977"/>
    <w:rsid w:val="00E12B9D"/>
    <w:rsid w:val="00E12C72"/>
    <w:rsid w:val="00E12C77"/>
    <w:rsid w:val="00E13089"/>
    <w:rsid w:val="00E135C4"/>
    <w:rsid w:val="00E135FA"/>
    <w:rsid w:val="00E13968"/>
    <w:rsid w:val="00E13DFB"/>
    <w:rsid w:val="00E13E49"/>
    <w:rsid w:val="00E14056"/>
    <w:rsid w:val="00E1429E"/>
    <w:rsid w:val="00E14700"/>
    <w:rsid w:val="00E14B7B"/>
    <w:rsid w:val="00E152BC"/>
    <w:rsid w:val="00E153A5"/>
    <w:rsid w:val="00E15598"/>
    <w:rsid w:val="00E15660"/>
    <w:rsid w:val="00E15892"/>
    <w:rsid w:val="00E159B4"/>
    <w:rsid w:val="00E16214"/>
    <w:rsid w:val="00E16256"/>
    <w:rsid w:val="00E165DD"/>
    <w:rsid w:val="00E16622"/>
    <w:rsid w:val="00E16B33"/>
    <w:rsid w:val="00E16F92"/>
    <w:rsid w:val="00E1708B"/>
    <w:rsid w:val="00E17A8F"/>
    <w:rsid w:val="00E17CDC"/>
    <w:rsid w:val="00E204EF"/>
    <w:rsid w:val="00E20A11"/>
    <w:rsid w:val="00E20D20"/>
    <w:rsid w:val="00E20D3F"/>
    <w:rsid w:val="00E20E55"/>
    <w:rsid w:val="00E2108B"/>
    <w:rsid w:val="00E21D68"/>
    <w:rsid w:val="00E21E3B"/>
    <w:rsid w:val="00E2277B"/>
    <w:rsid w:val="00E22895"/>
    <w:rsid w:val="00E22A3F"/>
    <w:rsid w:val="00E2341D"/>
    <w:rsid w:val="00E23754"/>
    <w:rsid w:val="00E2380D"/>
    <w:rsid w:val="00E23A0B"/>
    <w:rsid w:val="00E23D23"/>
    <w:rsid w:val="00E23FCD"/>
    <w:rsid w:val="00E2419A"/>
    <w:rsid w:val="00E243A8"/>
    <w:rsid w:val="00E244E3"/>
    <w:rsid w:val="00E24547"/>
    <w:rsid w:val="00E24F77"/>
    <w:rsid w:val="00E24FA4"/>
    <w:rsid w:val="00E252F5"/>
    <w:rsid w:val="00E254CC"/>
    <w:rsid w:val="00E2590C"/>
    <w:rsid w:val="00E25B81"/>
    <w:rsid w:val="00E26A11"/>
    <w:rsid w:val="00E26B63"/>
    <w:rsid w:val="00E26CC0"/>
    <w:rsid w:val="00E26E9A"/>
    <w:rsid w:val="00E275BC"/>
    <w:rsid w:val="00E277B6"/>
    <w:rsid w:val="00E278BE"/>
    <w:rsid w:val="00E27C4B"/>
    <w:rsid w:val="00E300CC"/>
    <w:rsid w:val="00E304A0"/>
    <w:rsid w:val="00E30849"/>
    <w:rsid w:val="00E30881"/>
    <w:rsid w:val="00E3108F"/>
    <w:rsid w:val="00E3129F"/>
    <w:rsid w:val="00E31566"/>
    <w:rsid w:val="00E32189"/>
    <w:rsid w:val="00E324CC"/>
    <w:rsid w:val="00E33309"/>
    <w:rsid w:val="00E336B8"/>
    <w:rsid w:val="00E33CB3"/>
    <w:rsid w:val="00E34462"/>
    <w:rsid w:val="00E345E5"/>
    <w:rsid w:val="00E34F29"/>
    <w:rsid w:val="00E3508B"/>
    <w:rsid w:val="00E352A3"/>
    <w:rsid w:val="00E35726"/>
    <w:rsid w:val="00E359EA"/>
    <w:rsid w:val="00E35A54"/>
    <w:rsid w:val="00E35C1B"/>
    <w:rsid w:val="00E36B61"/>
    <w:rsid w:val="00E40DBB"/>
    <w:rsid w:val="00E40E74"/>
    <w:rsid w:val="00E4122D"/>
    <w:rsid w:val="00E4130A"/>
    <w:rsid w:val="00E41550"/>
    <w:rsid w:val="00E4189F"/>
    <w:rsid w:val="00E41E0E"/>
    <w:rsid w:val="00E41F55"/>
    <w:rsid w:val="00E424C2"/>
    <w:rsid w:val="00E42CF7"/>
    <w:rsid w:val="00E42E8D"/>
    <w:rsid w:val="00E42FB3"/>
    <w:rsid w:val="00E4394F"/>
    <w:rsid w:val="00E4398F"/>
    <w:rsid w:val="00E43D83"/>
    <w:rsid w:val="00E43E05"/>
    <w:rsid w:val="00E440AA"/>
    <w:rsid w:val="00E44CDE"/>
    <w:rsid w:val="00E44DCE"/>
    <w:rsid w:val="00E45B49"/>
    <w:rsid w:val="00E45C08"/>
    <w:rsid w:val="00E45C4F"/>
    <w:rsid w:val="00E45FEA"/>
    <w:rsid w:val="00E46449"/>
    <w:rsid w:val="00E47EF8"/>
    <w:rsid w:val="00E506C7"/>
    <w:rsid w:val="00E5082C"/>
    <w:rsid w:val="00E50F9A"/>
    <w:rsid w:val="00E516B4"/>
    <w:rsid w:val="00E517C8"/>
    <w:rsid w:val="00E51951"/>
    <w:rsid w:val="00E5216E"/>
    <w:rsid w:val="00E52697"/>
    <w:rsid w:val="00E52701"/>
    <w:rsid w:val="00E52921"/>
    <w:rsid w:val="00E52B50"/>
    <w:rsid w:val="00E52E65"/>
    <w:rsid w:val="00E52F3D"/>
    <w:rsid w:val="00E52FB2"/>
    <w:rsid w:val="00E5313D"/>
    <w:rsid w:val="00E5343D"/>
    <w:rsid w:val="00E53541"/>
    <w:rsid w:val="00E53CA7"/>
    <w:rsid w:val="00E53D8D"/>
    <w:rsid w:val="00E5404F"/>
    <w:rsid w:val="00E5411C"/>
    <w:rsid w:val="00E54638"/>
    <w:rsid w:val="00E548C2"/>
    <w:rsid w:val="00E54B92"/>
    <w:rsid w:val="00E55A18"/>
    <w:rsid w:val="00E55D90"/>
    <w:rsid w:val="00E55F10"/>
    <w:rsid w:val="00E56030"/>
    <w:rsid w:val="00E56066"/>
    <w:rsid w:val="00E568A9"/>
    <w:rsid w:val="00E568D3"/>
    <w:rsid w:val="00E56B3F"/>
    <w:rsid w:val="00E56FC8"/>
    <w:rsid w:val="00E5734F"/>
    <w:rsid w:val="00E5737E"/>
    <w:rsid w:val="00E57DC4"/>
    <w:rsid w:val="00E57E91"/>
    <w:rsid w:val="00E57FC2"/>
    <w:rsid w:val="00E601BE"/>
    <w:rsid w:val="00E6090E"/>
    <w:rsid w:val="00E6128E"/>
    <w:rsid w:val="00E614BC"/>
    <w:rsid w:val="00E614F6"/>
    <w:rsid w:val="00E614F9"/>
    <w:rsid w:val="00E61E31"/>
    <w:rsid w:val="00E621B3"/>
    <w:rsid w:val="00E62217"/>
    <w:rsid w:val="00E62AE2"/>
    <w:rsid w:val="00E62E40"/>
    <w:rsid w:val="00E62F97"/>
    <w:rsid w:val="00E63004"/>
    <w:rsid w:val="00E6386C"/>
    <w:rsid w:val="00E63BA6"/>
    <w:rsid w:val="00E63DD9"/>
    <w:rsid w:val="00E64695"/>
    <w:rsid w:val="00E64C9D"/>
    <w:rsid w:val="00E651FE"/>
    <w:rsid w:val="00E65256"/>
    <w:rsid w:val="00E65BF8"/>
    <w:rsid w:val="00E65F58"/>
    <w:rsid w:val="00E66A71"/>
    <w:rsid w:val="00E66C07"/>
    <w:rsid w:val="00E675F9"/>
    <w:rsid w:val="00E67856"/>
    <w:rsid w:val="00E700CE"/>
    <w:rsid w:val="00E7014F"/>
    <w:rsid w:val="00E704E7"/>
    <w:rsid w:val="00E70F2E"/>
    <w:rsid w:val="00E71969"/>
    <w:rsid w:val="00E71E4E"/>
    <w:rsid w:val="00E72D99"/>
    <w:rsid w:val="00E732B8"/>
    <w:rsid w:val="00E73631"/>
    <w:rsid w:val="00E73782"/>
    <w:rsid w:val="00E73971"/>
    <w:rsid w:val="00E73988"/>
    <w:rsid w:val="00E73A10"/>
    <w:rsid w:val="00E73C29"/>
    <w:rsid w:val="00E73CEA"/>
    <w:rsid w:val="00E73D52"/>
    <w:rsid w:val="00E73F5F"/>
    <w:rsid w:val="00E7464F"/>
    <w:rsid w:val="00E74C54"/>
    <w:rsid w:val="00E74E78"/>
    <w:rsid w:val="00E74E7B"/>
    <w:rsid w:val="00E74F62"/>
    <w:rsid w:val="00E75080"/>
    <w:rsid w:val="00E7519A"/>
    <w:rsid w:val="00E75766"/>
    <w:rsid w:val="00E765F1"/>
    <w:rsid w:val="00E76800"/>
    <w:rsid w:val="00E76BA0"/>
    <w:rsid w:val="00E770BB"/>
    <w:rsid w:val="00E771E9"/>
    <w:rsid w:val="00E771FF"/>
    <w:rsid w:val="00E77404"/>
    <w:rsid w:val="00E775A0"/>
    <w:rsid w:val="00E7796A"/>
    <w:rsid w:val="00E779AC"/>
    <w:rsid w:val="00E80477"/>
    <w:rsid w:val="00E814F3"/>
    <w:rsid w:val="00E81574"/>
    <w:rsid w:val="00E81631"/>
    <w:rsid w:val="00E818D8"/>
    <w:rsid w:val="00E82668"/>
    <w:rsid w:val="00E82BD7"/>
    <w:rsid w:val="00E8334D"/>
    <w:rsid w:val="00E83685"/>
    <w:rsid w:val="00E842B0"/>
    <w:rsid w:val="00E84401"/>
    <w:rsid w:val="00E84596"/>
    <w:rsid w:val="00E84BC1"/>
    <w:rsid w:val="00E84DFF"/>
    <w:rsid w:val="00E85B86"/>
    <w:rsid w:val="00E85C58"/>
    <w:rsid w:val="00E85EB6"/>
    <w:rsid w:val="00E861B6"/>
    <w:rsid w:val="00E87373"/>
    <w:rsid w:val="00E878B3"/>
    <w:rsid w:val="00E87AC5"/>
    <w:rsid w:val="00E87B10"/>
    <w:rsid w:val="00E904EE"/>
    <w:rsid w:val="00E9056F"/>
    <w:rsid w:val="00E908C7"/>
    <w:rsid w:val="00E90B99"/>
    <w:rsid w:val="00E90BC1"/>
    <w:rsid w:val="00E910C8"/>
    <w:rsid w:val="00E9189C"/>
    <w:rsid w:val="00E91C34"/>
    <w:rsid w:val="00E92312"/>
    <w:rsid w:val="00E925D8"/>
    <w:rsid w:val="00E930B9"/>
    <w:rsid w:val="00E93A75"/>
    <w:rsid w:val="00E93D1B"/>
    <w:rsid w:val="00E9407A"/>
    <w:rsid w:val="00E95219"/>
    <w:rsid w:val="00E9550D"/>
    <w:rsid w:val="00E95831"/>
    <w:rsid w:val="00E960FB"/>
    <w:rsid w:val="00E96435"/>
    <w:rsid w:val="00E96E96"/>
    <w:rsid w:val="00E971BE"/>
    <w:rsid w:val="00E974BC"/>
    <w:rsid w:val="00E97578"/>
    <w:rsid w:val="00E975C2"/>
    <w:rsid w:val="00E976DE"/>
    <w:rsid w:val="00E97C92"/>
    <w:rsid w:val="00EA060E"/>
    <w:rsid w:val="00EA099B"/>
    <w:rsid w:val="00EA0EDB"/>
    <w:rsid w:val="00EA1362"/>
    <w:rsid w:val="00EA1558"/>
    <w:rsid w:val="00EA1662"/>
    <w:rsid w:val="00EA1748"/>
    <w:rsid w:val="00EA1F65"/>
    <w:rsid w:val="00EA2594"/>
    <w:rsid w:val="00EA27B9"/>
    <w:rsid w:val="00EA28C0"/>
    <w:rsid w:val="00EA30B2"/>
    <w:rsid w:val="00EA3BDB"/>
    <w:rsid w:val="00EA3F90"/>
    <w:rsid w:val="00EA41C7"/>
    <w:rsid w:val="00EA452E"/>
    <w:rsid w:val="00EA4930"/>
    <w:rsid w:val="00EA4B4C"/>
    <w:rsid w:val="00EA4BF5"/>
    <w:rsid w:val="00EA4D9C"/>
    <w:rsid w:val="00EA52BA"/>
    <w:rsid w:val="00EA6305"/>
    <w:rsid w:val="00EA6921"/>
    <w:rsid w:val="00EA71A6"/>
    <w:rsid w:val="00EB14F1"/>
    <w:rsid w:val="00EB192C"/>
    <w:rsid w:val="00EB2705"/>
    <w:rsid w:val="00EB280E"/>
    <w:rsid w:val="00EB29AE"/>
    <w:rsid w:val="00EB2CC3"/>
    <w:rsid w:val="00EB3029"/>
    <w:rsid w:val="00EB32D2"/>
    <w:rsid w:val="00EB4365"/>
    <w:rsid w:val="00EB5278"/>
    <w:rsid w:val="00EB53AE"/>
    <w:rsid w:val="00EB5649"/>
    <w:rsid w:val="00EB57FD"/>
    <w:rsid w:val="00EB5848"/>
    <w:rsid w:val="00EB5C1C"/>
    <w:rsid w:val="00EB6092"/>
    <w:rsid w:val="00EB614D"/>
    <w:rsid w:val="00EB6189"/>
    <w:rsid w:val="00EB645B"/>
    <w:rsid w:val="00EB683E"/>
    <w:rsid w:val="00EB68B2"/>
    <w:rsid w:val="00EB698C"/>
    <w:rsid w:val="00EB6A2C"/>
    <w:rsid w:val="00EB6B24"/>
    <w:rsid w:val="00EB6BF6"/>
    <w:rsid w:val="00EB72E8"/>
    <w:rsid w:val="00EB7394"/>
    <w:rsid w:val="00EB77EA"/>
    <w:rsid w:val="00EB7AC3"/>
    <w:rsid w:val="00EB7BF2"/>
    <w:rsid w:val="00EC00B9"/>
    <w:rsid w:val="00EC030A"/>
    <w:rsid w:val="00EC0692"/>
    <w:rsid w:val="00EC0D48"/>
    <w:rsid w:val="00EC1248"/>
    <w:rsid w:val="00EC1763"/>
    <w:rsid w:val="00EC1870"/>
    <w:rsid w:val="00EC188B"/>
    <w:rsid w:val="00EC21DD"/>
    <w:rsid w:val="00EC2AC7"/>
    <w:rsid w:val="00EC32C9"/>
    <w:rsid w:val="00EC33A2"/>
    <w:rsid w:val="00EC3557"/>
    <w:rsid w:val="00EC37CB"/>
    <w:rsid w:val="00EC3DE7"/>
    <w:rsid w:val="00EC3E9D"/>
    <w:rsid w:val="00EC442A"/>
    <w:rsid w:val="00EC4565"/>
    <w:rsid w:val="00EC4BBC"/>
    <w:rsid w:val="00EC4CEE"/>
    <w:rsid w:val="00EC50D9"/>
    <w:rsid w:val="00EC524C"/>
    <w:rsid w:val="00EC535D"/>
    <w:rsid w:val="00EC5799"/>
    <w:rsid w:val="00EC5886"/>
    <w:rsid w:val="00EC5A80"/>
    <w:rsid w:val="00EC5D17"/>
    <w:rsid w:val="00EC6A7C"/>
    <w:rsid w:val="00EC6F6C"/>
    <w:rsid w:val="00EC75EB"/>
    <w:rsid w:val="00EC769C"/>
    <w:rsid w:val="00EC77C4"/>
    <w:rsid w:val="00EC796C"/>
    <w:rsid w:val="00EC7997"/>
    <w:rsid w:val="00EC79B2"/>
    <w:rsid w:val="00EC7ACC"/>
    <w:rsid w:val="00ED029F"/>
    <w:rsid w:val="00ED0D6D"/>
    <w:rsid w:val="00ED11A1"/>
    <w:rsid w:val="00ED1314"/>
    <w:rsid w:val="00ED13AA"/>
    <w:rsid w:val="00ED17EB"/>
    <w:rsid w:val="00ED1900"/>
    <w:rsid w:val="00ED2124"/>
    <w:rsid w:val="00ED2776"/>
    <w:rsid w:val="00ED2E18"/>
    <w:rsid w:val="00ED3014"/>
    <w:rsid w:val="00ED31CA"/>
    <w:rsid w:val="00ED3646"/>
    <w:rsid w:val="00ED3B89"/>
    <w:rsid w:val="00ED4652"/>
    <w:rsid w:val="00ED492C"/>
    <w:rsid w:val="00ED4D93"/>
    <w:rsid w:val="00ED58A2"/>
    <w:rsid w:val="00ED5C1C"/>
    <w:rsid w:val="00ED5C31"/>
    <w:rsid w:val="00ED5CB7"/>
    <w:rsid w:val="00ED6520"/>
    <w:rsid w:val="00ED690A"/>
    <w:rsid w:val="00ED6FFE"/>
    <w:rsid w:val="00ED7CDE"/>
    <w:rsid w:val="00EE0304"/>
    <w:rsid w:val="00EE0604"/>
    <w:rsid w:val="00EE0681"/>
    <w:rsid w:val="00EE0883"/>
    <w:rsid w:val="00EE0D20"/>
    <w:rsid w:val="00EE0FCF"/>
    <w:rsid w:val="00EE1421"/>
    <w:rsid w:val="00EE1711"/>
    <w:rsid w:val="00EE17CD"/>
    <w:rsid w:val="00EE1D55"/>
    <w:rsid w:val="00EE2278"/>
    <w:rsid w:val="00EE230C"/>
    <w:rsid w:val="00EE266B"/>
    <w:rsid w:val="00EE2F7C"/>
    <w:rsid w:val="00EE3225"/>
    <w:rsid w:val="00EE3B6C"/>
    <w:rsid w:val="00EE40B2"/>
    <w:rsid w:val="00EE4BFF"/>
    <w:rsid w:val="00EE4C47"/>
    <w:rsid w:val="00EE4D24"/>
    <w:rsid w:val="00EE5594"/>
    <w:rsid w:val="00EE5BC2"/>
    <w:rsid w:val="00EE5E2F"/>
    <w:rsid w:val="00EE62FD"/>
    <w:rsid w:val="00EE6344"/>
    <w:rsid w:val="00EE6676"/>
    <w:rsid w:val="00EE68B2"/>
    <w:rsid w:val="00EE6B49"/>
    <w:rsid w:val="00EE6D64"/>
    <w:rsid w:val="00EE7009"/>
    <w:rsid w:val="00EE745A"/>
    <w:rsid w:val="00EE7640"/>
    <w:rsid w:val="00EE7E71"/>
    <w:rsid w:val="00EE7F92"/>
    <w:rsid w:val="00EF02AF"/>
    <w:rsid w:val="00EF0627"/>
    <w:rsid w:val="00EF0C53"/>
    <w:rsid w:val="00EF136E"/>
    <w:rsid w:val="00EF1638"/>
    <w:rsid w:val="00EF16A2"/>
    <w:rsid w:val="00EF16D7"/>
    <w:rsid w:val="00EF17A9"/>
    <w:rsid w:val="00EF2015"/>
    <w:rsid w:val="00EF2847"/>
    <w:rsid w:val="00EF28F9"/>
    <w:rsid w:val="00EF2CB7"/>
    <w:rsid w:val="00EF2F07"/>
    <w:rsid w:val="00EF2F56"/>
    <w:rsid w:val="00EF31FC"/>
    <w:rsid w:val="00EF3CE2"/>
    <w:rsid w:val="00EF3CE4"/>
    <w:rsid w:val="00EF3FC1"/>
    <w:rsid w:val="00EF4800"/>
    <w:rsid w:val="00EF492F"/>
    <w:rsid w:val="00EF4B1C"/>
    <w:rsid w:val="00EF4E66"/>
    <w:rsid w:val="00EF510B"/>
    <w:rsid w:val="00EF53B5"/>
    <w:rsid w:val="00EF569E"/>
    <w:rsid w:val="00EF58FE"/>
    <w:rsid w:val="00EF5A8C"/>
    <w:rsid w:val="00EF5A97"/>
    <w:rsid w:val="00EF5DD2"/>
    <w:rsid w:val="00EF614F"/>
    <w:rsid w:val="00EF698E"/>
    <w:rsid w:val="00EF7134"/>
    <w:rsid w:val="00EF71CB"/>
    <w:rsid w:val="00EF7928"/>
    <w:rsid w:val="00EF7A19"/>
    <w:rsid w:val="00EF7A3A"/>
    <w:rsid w:val="00EF7B87"/>
    <w:rsid w:val="00EF7F8D"/>
    <w:rsid w:val="00EF7FA1"/>
    <w:rsid w:val="00F000F5"/>
    <w:rsid w:val="00F00210"/>
    <w:rsid w:val="00F00299"/>
    <w:rsid w:val="00F00608"/>
    <w:rsid w:val="00F00E39"/>
    <w:rsid w:val="00F01BBC"/>
    <w:rsid w:val="00F01EA9"/>
    <w:rsid w:val="00F01EC3"/>
    <w:rsid w:val="00F021AC"/>
    <w:rsid w:val="00F022A0"/>
    <w:rsid w:val="00F023C5"/>
    <w:rsid w:val="00F02807"/>
    <w:rsid w:val="00F02981"/>
    <w:rsid w:val="00F02B89"/>
    <w:rsid w:val="00F032E1"/>
    <w:rsid w:val="00F035B9"/>
    <w:rsid w:val="00F03849"/>
    <w:rsid w:val="00F0406A"/>
    <w:rsid w:val="00F04203"/>
    <w:rsid w:val="00F042E3"/>
    <w:rsid w:val="00F04966"/>
    <w:rsid w:val="00F05645"/>
    <w:rsid w:val="00F056C4"/>
    <w:rsid w:val="00F05C93"/>
    <w:rsid w:val="00F06624"/>
    <w:rsid w:val="00F06832"/>
    <w:rsid w:val="00F0715B"/>
    <w:rsid w:val="00F07334"/>
    <w:rsid w:val="00F07368"/>
    <w:rsid w:val="00F0784E"/>
    <w:rsid w:val="00F07A6B"/>
    <w:rsid w:val="00F10133"/>
    <w:rsid w:val="00F1046B"/>
    <w:rsid w:val="00F10514"/>
    <w:rsid w:val="00F10749"/>
    <w:rsid w:val="00F10E3C"/>
    <w:rsid w:val="00F10FE3"/>
    <w:rsid w:val="00F11570"/>
    <w:rsid w:val="00F125D2"/>
    <w:rsid w:val="00F12D56"/>
    <w:rsid w:val="00F12E6B"/>
    <w:rsid w:val="00F133B2"/>
    <w:rsid w:val="00F14F4D"/>
    <w:rsid w:val="00F16641"/>
    <w:rsid w:val="00F16810"/>
    <w:rsid w:val="00F1681D"/>
    <w:rsid w:val="00F172A0"/>
    <w:rsid w:val="00F20136"/>
    <w:rsid w:val="00F204E0"/>
    <w:rsid w:val="00F20ABD"/>
    <w:rsid w:val="00F214FB"/>
    <w:rsid w:val="00F22177"/>
    <w:rsid w:val="00F22893"/>
    <w:rsid w:val="00F23011"/>
    <w:rsid w:val="00F2328A"/>
    <w:rsid w:val="00F23441"/>
    <w:rsid w:val="00F2394C"/>
    <w:rsid w:val="00F23B04"/>
    <w:rsid w:val="00F24395"/>
    <w:rsid w:val="00F24475"/>
    <w:rsid w:val="00F2482F"/>
    <w:rsid w:val="00F25C6C"/>
    <w:rsid w:val="00F25F79"/>
    <w:rsid w:val="00F26745"/>
    <w:rsid w:val="00F26C42"/>
    <w:rsid w:val="00F26D02"/>
    <w:rsid w:val="00F26D09"/>
    <w:rsid w:val="00F27042"/>
    <w:rsid w:val="00F275BE"/>
    <w:rsid w:val="00F27AB7"/>
    <w:rsid w:val="00F27AD3"/>
    <w:rsid w:val="00F27DBD"/>
    <w:rsid w:val="00F27EC5"/>
    <w:rsid w:val="00F27EEA"/>
    <w:rsid w:val="00F30319"/>
    <w:rsid w:val="00F30572"/>
    <w:rsid w:val="00F30D0C"/>
    <w:rsid w:val="00F31D95"/>
    <w:rsid w:val="00F31F9C"/>
    <w:rsid w:val="00F32585"/>
    <w:rsid w:val="00F325E7"/>
    <w:rsid w:val="00F328FE"/>
    <w:rsid w:val="00F3296C"/>
    <w:rsid w:val="00F32F34"/>
    <w:rsid w:val="00F3402D"/>
    <w:rsid w:val="00F3404B"/>
    <w:rsid w:val="00F34498"/>
    <w:rsid w:val="00F3456A"/>
    <w:rsid w:val="00F34792"/>
    <w:rsid w:val="00F34C47"/>
    <w:rsid w:val="00F34E06"/>
    <w:rsid w:val="00F34F02"/>
    <w:rsid w:val="00F36540"/>
    <w:rsid w:val="00F368BF"/>
    <w:rsid w:val="00F3719B"/>
    <w:rsid w:val="00F374EB"/>
    <w:rsid w:val="00F37F43"/>
    <w:rsid w:val="00F403BC"/>
    <w:rsid w:val="00F405B0"/>
    <w:rsid w:val="00F40A6F"/>
    <w:rsid w:val="00F40ECF"/>
    <w:rsid w:val="00F4179B"/>
    <w:rsid w:val="00F41A13"/>
    <w:rsid w:val="00F42300"/>
    <w:rsid w:val="00F42942"/>
    <w:rsid w:val="00F42B16"/>
    <w:rsid w:val="00F42BE7"/>
    <w:rsid w:val="00F42DA3"/>
    <w:rsid w:val="00F42F76"/>
    <w:rsid w:val="00F4335A"/>
    <w:rsid w:val="00F43381"/>
    <w:rsid w:val="00F4478E"/>
    <w:rsid w:val="00F44818"/>
    <w:rsid w:val="00F44C4C"/>
    <w:rsid w:val="00F45381"/>
    <w:rsid w:val="00F45E0D"/>
    <w:rsid w:val="00F46798"/>
    <w:rsid w:val="00F469FC"/>
    <w:rsid w:val="00F46B6C"/>
    <w:rsid w:val="00F46BAD"/>
    <w:rsid w:val="00F46FB3"/>
    <w:rsid w:val="00F47679"/>
    <w:rsid w:val="00F479A9"/>
    <w:rsid w:val="00F479F7"/>
    <w:rsid w:val="00F47AD3"/>
    <w:rsid w:val="00F47BBD"/>
    <w:rsid w:val="00F47EB3"/>
    <w:rsid w:val="00F51115"/>
    <w:rsid w:val="00F5112A"/>
    <w:rsid w:val="00F51222"/>
    <w:rsid w:val="00F515ED"/>
    <w:rsid w:val="00F51737"/>
    <w:rsid w:val="00F5175A"/>
    <w:rsid w:val="00F517C1"/>
    <w:rsid w:val="00F5184B"/>
    <w:rsid w:val="00F51948"/>
    <w:rsid w:val="00F52813"/>
    <w:rsid w:val="00F528DE"/>
    <w:rsid w:val="00F52964"/>
    <w:rsid w:val="00F53281"/>
    <w:rsid w:val="00F53991"/>
    <w:rsid w:val="00F53B4C"/>
    <w:rsid w:val="00F53BFE"/>
    <w:rsid w:val="00F53D8C"/>
    <w:rsid w:val="00F53E04"/>
    <w:rsid w:val="00F54555"/>
    <w:rsid w:val="00F55123"/>
    <w:rsid w:val="00F5520C"/>
    <w:rsid w:val="00F55634"/>
    <w:rsid w:val="00F558B0"/>
    <w:rsid w:val="00F55A00"/>
    <w:rsid w:val="00F55D3A"/>
    <w:rsid w:val="00F56B8A"/>
    <w:rsid w:val="00F56DED"/>
    <w:rsid w:val="00F5715A"/>
    <w:rsid w:val="00F571F1"/>
    <w:rsid w:val="00F57518"/>
    <w:rsid w:val="00F57A65"/>
    <w:rsid w:val="00F57D9D"/>
    <w:rsid w:val="00F600E2"/>
    <w:rsid w:val="00F60122"/>
    <w:rsid w:val="00F604B2"/>
    <w:rsid w:val="00F60C5B"/>
    <w:rsid w:val="00F60ED3"/>
    <w:rsid w:val="00F6127D"/>
    <w:rsid w:val="00F615F7"/>
    <w:rsid w:val="00F61723"/>
    <w:rsid w:val="00F61AF5"/>
    <w:rsid w:val="00F61F3B"/>
    <w:rsid w:val="00F6271D"/>
    <w:rsid w:val="00F62937"/>
    <w:rsid w:val="00F62A49"/>
    <w:rsid w:val="00F62A54"/>
    <w:rsid w:val="00F636C2"/>
    <w:rsid w:val="00F638E6"/>
    <w:rsid w:val="00F63AC1"/>
    <w:rsid w:val="00F63B88"/>
    <w:rsid w:val="00F64264"/>
    <w:rsid w:val="00F64659"/>
    <w:rsid w:val="00F648D4"/>
    <w:rsid w:val="00F6491D"/>
    <w:rsid w:val="00F64E1C"/>
    <w:rsid w:val="00F65146"/>
    <w:rsid w:val="00F653D1"/>
    <w:rsid w:val="00F6545D"/>
    <w:rsid w:val="00F65A32"/>
    <w:rsid w:val="00F65DCA"/>
    <w:rsid w:val="00F65F8A"/>
    <w:rsid w:val="00F66B05"/>
    <w:rsid w:val="00F67184"/>
    <w:rsid w:val="00F67698"/>
    <w:rsid w:val="00F704EB"/>
    <w:rsid w:val="00F70BF0"/>
    <w:rsid w:val="00F70F85"/>
    <w:rsid w:val="00F7121E"/>
    <w:rsid w:val="00F717FB"/>
    <w:rsid w:val="00F72405"/>
    <w:rsid w:val="00F72539"/>
    <w:rsid w:val="00F72A2A"/>
    <w:rsid w:val="00F73BD1"/>
    <w:rsid w:val="00F73F18"/>
    <w:rsid w:val="00F747AD"/>
    <w:rsid w:val="00F75350"/>
    <w:rsid w:val="00F7565D"/>
    <w:rsid w:val="00F7574E"/>
    <w:rsid w:val="00F75896"/>
    <w:rsid w:val="00F75DA1"/>
    <w:rsid w:val="00F7606E"/>
    <w:rsid w:val="00F762C6"/>
    <w:rsid w:val="00F76347"/>
    <w:rsid w:val="00F77C06"/>
    <w:rsid w:val="00F77DAD"/>
    <w:rsid w:val="00F77F50"/>
    <w:rsid w:val="00F8073C"/>
    <w:rsid w:val="00F80B08"/>
    <w:rsid w:val="00F80B34"/>
    <w:rsid w:val="00F80B3D"/>
    <w:rsid w:val="00F80C72"/>
    <w:rsid w:val="00F812A2"/>
    <w:rsid w:val="00F81436"/>
    <w:rsid w:val="00F814F7"/>
    <w:rsid w:val="00F81512"/>
    <w:rsid w:val="00F81568"/>
    <w:rsid w:val="00F821BB"/>
    <w:rsid w:val="00F82222"/>
    <w:rsid w:val="00F8291D"/>
    <w:rsid w:val="00F82A4B"/>
    <w:rsid w:val="00F831E0"/>
    <w:rsid w:val="00F83508"/>
    <w:rsid w:val="00F83511"/>
    <w:rsid w:val="00F83A06"/>
    <w:rsid w:val="00F83ACC"/>
    <w:rsid w:val="00F83E27"/>
    <w:rsid w:val="00F8402B"/>
    <w:rsid w:val="00F84062"/>
    <w:rsid w:val="00F84DD4"/>
    <w:rsid w:val="00F851FC"/>
    <w:rsid w:val="00F85503"/>
    <w:rsid w:val="00F8589F"/>
    <w:rsid w:val="00F85AE0"/>
    <w:rsid w:val="00F85D11"/>
    <w:rsid w:val="00F861C7"/>
    <w:rsid w:val="00F86327"/>
    <w:rsid w:val="00F86663"/>
    <w:rsid w:val="00F8667C"/>
    <w:rsid w:val="00F87012"/>
    <w:rsid w:val="00F87C61"/>
    <w:rsid w:val="00F87E73"/>
    <w:rsid w:val="00F87FE6"/>
    <w:rsid w:val="00F900B3"/>
    <w:rsid w:val="00F90622"/>
    <w:rsid w:val="00F90A30"/>
    <w:rsid w:val="00F91483"/>
    <w:rsid w:val="00F9156B"/>
    <w:rsid w:val="00F91DAD"/>
    <w:rsid w:val="00F925AC"/>
    <w:rsid w:val="00F92693"/>
    <w:rsid w:val="00F92A86"/>
    <w:rsid w:val="00F92B89"/>
    <w:rsid w:val="00F92CCA"/>
    <w:rsid w:val="00F93001"/>
    <w:rsid w:val="00F941C7"/>
    <w:rsid w:val="00F94483"/>
    <w:rsid w:val="00F9474D"/>
    <w:rsid w:val="00F94B47"/>
    <w:rsid w:val="00F952EE"/>
    <w:rsid w:val="00F95354"/>
    <w:rsid w:val="00F95EE8"/>
    <w:rsid w:val="00F968D5"/>
    <w:rsid w:val="00F96D6B"/>
    <w:rsid w:val="00F970E7"/>
    <w:rsid w:val="00F9735C"/>
    <w:rsid w:val="00F9771B"/>
    <w:rsid w:val="00F977CF"/>
    <w:rsid w:val="00F97BFC"/>
    <w:rsid w:val="00F97F0F"/>
    <w:rsid w:val="00FA040D"/>
    <w:rsid w:val="00FA08B7"/>
    <w:rsid w:val="00FA1D46"/>
    <w:rsid w:val="00FA2458"/>
    <w:rsid w:val="00FA27F6"/>
    <w:rsid w:val="00FA2BE3"/>
    <w:rsid w:val="00FA3286"/>
    <w:rsid w:val="00FA3740"/>
    <w:rsid w:val="00FA3DE1"/>
    <w:rsid w:val="00FA4BED"/>
    <w:rsid w:val="00FA4C76"/>
    <w:rsid w:val="00FA5EEC"/>
    <w:rsid w:val="00FA6156"/>
    <w:rsid w:val="00FA64EE"/>
    <w:rsid w:val="00FA6545"/>
    <w:rsid w:val="00FA657E"/>
    <w:rsid w:val="00FA684A"/>
    <w:rsid w:val="00FA6929"/>
    <w:rsid w:val="00FA69F1"/>
    <w:rsid w:val="00FA6CF7"/>
    <w:rsid w:val="00FA73B7"/>
    <w:rsid w:val="00FA76F2"/>
    <w:rsid w:val="00FB010E"/>
    <w:rsid w:val="00FB06E2"/>
    <w:rsid w:val="00FB0EF1"/>
    <w:rsid w:val="00FB117D"/>
    <w:rsid w:val="00FB135A"/>
    <w:rsid w:val="00FB1496"/>
    <w:rsid w:val="00FB1614"/>
    <w:rsid w:val="00FB1945"/>
    <w:rsid w:val="00FB1989"/>
    <w:rsid w:val="00FB2022"/>
    <w:rsid w:val="00FB2338"/>
    <w:rsid w:val="00FB2424"/>
    <w:rsid w:val="00FB26DC"/>
    <w:rsid w:val="00FB28FD"/>
    <w:rsid w:val="00FB2D44"/>
    <w:rsid w:val="00FB2E15"/>
    <w:rsid w:val="00FB3092"/>
    <w:rsid w:val="00FB31D0"/>
    <w:rsid w:val="00FB3388"/>
    <w:rsid w:val="00FB34C9"/>
    <w:rsid w:val="00FB3581"/>
    <w:rsid w:val="00FB39B1"/>
    <w:rsid w:val="00FB3DC3"/>
    <w:rsid w:val="00FB492D"/>
    <w:rsid w:val="00FB585B"/>
    <w:rsid w:val="00FB5B3A"/>
    <w:rsid w:val="00FB6194"/>
    <w:rsid w:val="00FB688E"/>
    <w:rsid w:val="00FB68A7"/>
    <w:rsid w:val="00FB7336"/>
    <w:rsid w:val="00FB786A"/>
    <w:rsid w:val="00FB7B7D"/>
    <w:rsid w:val="00FB7C6B"/>
    <w:rsid w:val="00FC0053"/>
    <w:rsid w:val="00FC0995"/>
    <w:rsid w:val="00FC0C13"/>
    <w:rsid w:val="00FC1219"/>
    <w:rsid w:val="00FC1683"/>
    <w:rsid w:val="00FC21AE"/>
    <w:rsid w:val="00FC34DE"/>
    <w:rsid w:val="00FC3841"/>
    <w:rsid w:val="00FC3BDE"/>
    <w:rsid w:val="00FC3F43"/>
    <w:rsid w:val="00FC4471"/>
    <w:rsid w:val="00FC48CA"/>
    <w:rsid w:val="00FC4DC2"/>
    <w:rsid w:val="00FC4FE5"/>
    <w:rsid w:val="00FC502A"/>
    <w:rsid w:val="00FC5604"/>
    <w:rsid w:val="00FC5953"/>
    <w:rsid w:val="00FC5C02"/>
    <w:rsid w:val="00FC5F3C"/>
    <w:rsid w:val="00FC66FF"/>
    <w:rsid w:val="00FC7342"/>
    <w:rsid w:val="00FD02D9"/>
    <w:rsid w:val="00FD05E6"/>
    <w:rsid w:val="00FD0E45"/>
    <w:rsid w:val="00FD17E6"/>
    <w:rsid w:val="00FD1935"/>
    <w:rsid w:val="00FD1A80"/>
    <w:rsid w:val="00FD1B5F"/>
    <w:rsid w:val="00FD1F8E"/>
    <w:rsid w:val="00FD232F"/>
    <w:rsid w:val="00FD2969"/>
    <w:rsid w:val="00FD2C64"/>
    <w:rsid w:val="00FD2F2D"/>
    <w:rsid w:val="00FD38BC"/>
    <w:rsid w:val="00FD3CBA"/>
    <w:rsid w:val="00FD40F2"/>
    <w:rsid w:val="00FD4182"/>
    <w:rsid w:val="00FD488D"/>
    <w:rsid w:val="00FD518D"/>
    <w:rsid w:val="00FD51ED"/>
    <w:rsid w:val="00FD5342"/>
    <w:rsid w:val="00FD5791"/>
    <w:rsid w:val="00FD62DC"/>
    <w:rsid w:val="00FD63AC"/>
    <w:rsid w:val="00FD6532"/>
    <w:rsid w:val="00FD655E"/>
    <w:rsid w:val="00FD6938"/>
    <w:rsid w:val="00FD6DDA"/>
    <w:rsid w:val="00FD70B4"/>
    <w:rsid w:val="00FD72E8"/>
    <w:rsid w:val="00FD7C11"/>
    <w:rsid w:val="00FE039C"/>
    <w:rsid w:val="00FE05E3"/>
    <w:rsid w:val="00FE0B92"/>
    <w:rsid w:val="00FE12CE"/>
    <w:rsid w:val="00FE1DDA"/>
    <w:rsid w:val="00FE25A3"/>
    <w:rsid w:val="00FE3917"/>
    <w:rsid w:val="00FE3963"/>
    <w:rsid w:val="00FE3DF3"/>
    <w:rsid w:val="00FE57C4"/>
    <w:rsid w:val="00FE5F44"/>
    <w:rsid w:val="00FE68D9"/>
    <w:rsid w:val="00FE6BB9"/>
    <w:rsid w:val="00FE6D16"/>
    <w:rsid w:val="00FE7196"/>
    <w:rsid w:val="00FF0D46"/>
    <w:rsid w:val="00FF1024"/>
    <w:rsid w:val="00FF103C"/>
    <w:rsid w:val="00FF14E9"/>
    <w:rsid w:val="00FF1CE2"/>
    <w:rsid w:val="00FF1EF0"/>
    <w:rsid w:val="00FF1F04"/>
    <w:rsid w:val="00FF2382"/>
    <w:rsid w:val="00FF2472"/>
    <w:rsid w:val="00FF269E"/>
    <w:rsid w:val="00FF2A86"/>
    <w:rsid w:val="00FF3303"/>
    <w:rsid w:val="00FF34C9"/>
    <w:rsid w:val="00FF4316"/>
    <w:rsid w:val="00FF43DF"/>
    <w:rsid w:val="00FF4B63"/>
    <w:rsid w:val="00FF4C1E"/>
    <w:rsid w:val="00FF4D36"/>
    <w:rsid w:val="00FF4D9C"/>
    <w:rsid w:val="00FF5856"/>
    <w:rsid w:val="00FF59A7"/>
    <w:rsid w:val="00FF5C45"/>
    <w:rsid w:val="00FF6DC7"/>
    <w:rsid w:val="00FF71FA"/>
    <w:rsid w:val="00FF751E"/>
    <w:rsid w:val="00FF7D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uiPriority="13" w:qFormat="1"/>
    <w:lsdException w:name="heading 8" w:uiPriority="13" w:qFormat="1"/>
    <w:lsdException w:name="heading 9" w:uiPriority="13"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locked="1"/>
    <w:lsdException w:name="footnote text" w:locked="1"/>
    <w:lsdException w:name="annotation text" w:locked="1"/>
    <w:lsdException w:name="header" w:locked="1" w:uiPriority="0"/>
    <w:lsdException w:name="footer" w:locked="1"/>
    <w:lsdException w:name="index heading" w:locked="1"/>
    <w:lsdException w:name="caption" w:uiPriority="0"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uiPriority="0"/>
    <w:lsdException w:name="page number" w:locked="1" w:uiPriority="0"/>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qFormat="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uiPriority="0"/>
    <w:lsdException w:name="List Bullet 5" w:locked="1"/>
    <w:lsdException w:name="List Number 2" w:locked="1"/>
    <w:lsdException w:name="List Number 3" w:locked="1"/>
    <w:lsdException w:name="List Number 4" w:locked="1"/>
    <w:lsdException w:name="List Number 5" w:locked="1"/>
    <w:lsdException w:name="Title" w:semiHidden="0" w:uiPriority="0" w:unhideWhenUsed="0" w:qFormat="1"/>
    <w:lsdException w:name="Closing" w:locked="1"/>
    <w:lsdException w:name="Signature" w:locked="1"/>
    <w:lsdException w:name="Default Paragraph Font" w:uiPriority="0"/>
    <w:lsdException w:name="Body Text" w:locked="1" w:uiPriority="0" w:qFormat="1"/>
    <w:lsdException w:name="Body Text Indent" w:locked="1" w:uiPriority="0"/>
    <w:lsdException w:name="List Continue" w:locked="1"/>
    <w:lsdException w:name="List Continue 2" w:locked="1"/>
    <w:lsdException w:name="List Continue 3" w:locked="1"/>
    <w:lsdException w:name="List Continue 4" w:locked="1"/>
    <w:lsdException w:name="List Continue 5" w:locked="1"/>
    <w:lsdException w:name="Message Header" w:locked="1" w:uiPriority="0"/>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uiPriority="0"/>
    <w:lsdException w:name="Body Text 3" w:locked="1"/>
    <w:lsdException w:name="Body Text Indent 2" w:locked="1"/>
    <w:lsdException w:name="Body Text Indent 3" w:locked="1"/>
    <w:lsdException w:name="Block Text" w:locked="1" w:uiPriority="0"/>
    <w:lsdException w:name="Hyperlink" w:qFormat="1"/>
    <w:lsdException w:name="FollowedHyperlink" w:locked="1"/>
    <w:lsdException w:name="Strong" w:semiHidden="0" w:uiPriority="0" w:unhideWhenUsed="0" w:qFormat="1"/>
    <w:lsdException w:name="Emphasis" w:semiHidden="0" w:uiPriority="0" w:unhideWhenUsed="0" w:qFormat="1"/>
    <w:lsdException w:name="Document Map" w:locked="1"/>
    <w:lsdException w:name="Plain Text" w:locked="1" w:uiPriority="0"/>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uiPriority="0"/>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59"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next w:val="DSSECSBodyText"/>
    <w:qFormat/>
    <w:rsid w:val="00903752"/>
    <w:pPr>
      <w:spacing w:before="120" w:after="120"/>
    </w:pPr>
    <w:rPr>
      <w:rFonts w:ascii="Arial" w:hAnsi="Arial"/>
    </w:rPr>
  </w:style>
  <w:style w:type="paragraph" w:styleId="Heading1">
    <w:name w:val="heading 1"/>
    <w:next w:val="DSSECSBodyText"/>
    <w:link w:val="Heading1Char"/>
    <w:qFormat/>
    <w:rsid w:val="00BF1FEC"/>
    <w:pPr>
      <w:keepNext/>
      <w:numPr>
        <w:numId w:val="28"/>
      </w:numPr>
      <w:tabs>
        <w:tab w:val="clear" w:pos="432"/>
      </w:tabs>
      <w:spacing w:before="200" w:after="160"/>
      <w:ind w:left="720" w:hanging="720"/>
      <w:outlineLvl w:val="0"/>
    </w:pPr>
    <w:rPr>
      <w:rFonts w:ascii="Arial" w:eastAsiaTheme="majorEastAsia" w:hAnsi="Arial" w:cstheme="majorBidi"/>
      <w:b/>
      <w:bCs/>
      <w:kern w:val="32"/>
      <w:sz w:val="36"/>
      <w:szCs w:val="32"/>
    </w:rPr>
  </w:style>
  <w:style w:type="paragraph" w:styleId="Heading2">
    <w:name w:val="heading 2"/>
    <w:next w:val="DSSECSBodyText"/>
    <w:link w:val="Heading2Char"/>
    <w:qFormat/>
    <w:rsid w:val="00BF1FEC"/>
    <w:pPr>
      <w:keepNext/>
      <w:keepLines/>
      <w:numPr>
        <w:ilvl w:val="1"/>
        <w:numId w:val="28"/>
      </w:numPr>
      <w:tabs>
        <w:tab w:val="clear" w:pos="6066"/>
      </w:tabs>
      <w:spacing w:before="240" w:after="80"/>
      <w:ind w:left="720" w:hanging="720"/>
      <w:outlineLvl w:val="1"/>
    </w:pPr>
    <w:rPr>
      <w:rFonts w:ascii="Arial" w:eastAsiaTheme="majorEastAsia" w:hAnsi="Arial" w:cstheme="majorBidi"/>
      <w:b/>
      <w:bCs/>
      <w:sz w:val="32"/>
      <w:szCs w:val="26"/>
    </w:rPr>
  </w:style>
  <w:style w:type="paragraph" w:styleId="Heading3">
    <w:name w:val="heading 3"/>
    <w:next w:val="DSSECSBodyText"/>
    <w:link w:val="Heading3Char"/>
    <w:qFormat/>
    <w:rsid w:val="00BF1FEC"/>
    <w:pPr>
      <w:keepNext/>
      <w:keepLines/>
      <w:numPr>
        <w:ilvl w:val="2"/>
        <w:numId w:val="28"/>
      </w:numPr>
      <w:tabs>
        <w:tab w:val="clear" w:pos="4860"/>
      </w:tabs>
      <w:spacing w:before="240" w:after="80"/>
      <w:ind w:left="1080" w:hanging="1080"/>
      <w:outlineLvl w:val="2"/>
    </w:pPr>
    <w:rPr>
      <w:rFonts w:ascii="Arial" w:eastAsiaTheme="majorEastAsia" w:hAnsi="Arial" w:cstheme="majorBidi"/>
      <w:b/>
      <w:bCs/>
      <w:sz w:val="28"/>
      <w:szCs w:val="24"/>
    </w:rPr>
  </w:style>
  <w:style w:type="paragraph" w:styleId="Heading4">
    <w:name w:val="heading 4"/>
    <w:next w:val="DSSECSBodyText"/>
    <w:link w:val="Heading4Char"/>
    <w:qFormat/>
    <w:rsid w:val="00BF1FEC"/>
    <w:pPr>
      <w:keepNext/>
      <w:keepLines/>
      <w:numPr>
        <w:ilvl w:val="3"/>
        <w:numId w:val="28"/>
      </w:numPr>
      <w:tabs>
        <w:tab w:val="clear" w:pos="864"/>
      </w:tabs>
      <w:spacing w:before="200" w:after="80"/>
      <w:ind w:left="1080" w:hanging="1080"/>
      <w:outlineLvl w:val="3"/>
    </w:pPr>
    <w:rPr>
      <w:rFonts w:ascii="Arial" w:hAnsi="Arial"/>
      <w:b/>
      <w:bCs/>
      <w:iCs/>
      <w:sz w:val="24"/>
      <w:szCs w:val="24"/>
    </w:rPr>
  </w:style>
  <w:style w:type="paragraph" w:styleId="Heading5">
    <w:name w:val="heading 5"/>
    <w:next w:val="DSSECSBodyText"/>
    <w:link w:val="Heading5Char"/>
    <w:qFormat/>
    <w:rsid w:val="004F4F54"/>
    <w:pPr>
      <w:keepNext/>
      <w:keepLines/>
      <w:numPr>
        <w:ilvl w:val="4"/>
        <w:numId w:val="28"/>
      </w:numPr>
      <w:spacing w:before="200" w:after="80"/>
      <w:outlineLvl w:val="4"/>
    </w:pPr>
    <w:rPr>
      <w:rFonts w:ascii="Arial" w:eastAsiaTheme="majorEastAsia" w:hAnsi="Arial" w:cstheme="majorBidi"/>
      <w:b/>
      <w:szCs w:val="24"/>
    </w:rPr>
  </w:style>
  <w:style w:type="paragraph" w:styleId="Heading6">
    <w:name w:val="heading 6"/>
    <w:next w:val="DSSECSBodyText"/>
    <w:link w:val="Heading6Char"/>
    <w:qFormat/>
    <w:rsid w:val="00941440"/>
    <w:pPr>
      <w:numPr>
        <w:numId w:val="49"/>
      </w:numPr>
      <w:spacing w:before="120" w:after="200"/>
      <w:ind w:left="2160" w:hanging="2160"/>
      <w:outlineLvl w:val="5"/>
    </w:pPr>
    <w:rPr>
      <w:rFonts w:ascii="Arial" w:eastAsiaTheme="majorEastAsia" w:hAnsi="Arial" w:cstheme="majorBidi"/>
      <w:b/>
      <w:sz w:val="32"/>
      <w:szCs w:val="26"/>
    </w:rPr>
  </w:style>
  <w:style w:type="paragraph" w:styleId="Heading7">
    <w:name w:val="heading 7"/>
    <w:next w:val="DSSECSBodyText"/>
    <w:link w:val="Heading7Char"/>
    <w:uiPriority w:val="13"/>
    <w:qFormat/>
    <w:rsid w:val="00446734"/>
    <w:pPr>
      <w:keepNext/>
      <w:keepLines/>
      <w:numPr>
        <w:ilvl w:val="6"/>
        <w:numId w:val="28"/>
      </w:numPr>
      <w:spacing w:before="240" w:after="80"/>
      <w:outlineLvl w:val="6"/>
    </w:pPr>
    <w:rPr>
      <w:rFonts w:ascii="Arial" w:eastAsiaTheme="majorEastAsia" w:hAnsi="Arial" w:cstheme="majorBidi"/>
      <w:b/>
      <w:iCs/>
      <w:sz w:val="30"/>
      <w:szCs w:val="24"/>
    </w:rPr>
  </w:style>
  <w:style w:type="paragraph" w:styleId="Heading8">
    <w:name w:val="heading 8"/>
    <w:next w:val="DSSECSBodyText"/>
    <w:link w:val="Heading8Char"/>
    <w:uiPriority w:val="13"/>
    <w:qFormat/>
    <w:rsid w:val="00446734"/>
    <w:pPr>
      <w:keepNext/>
      <w:keepLines/>
      <w:numPr>
        <w:ilvl w:val="7"/>
        <w:numId w:val="28"/>
      </w:numPr>
      <w:spacing w:before="240" w:after="80"/>
      <w:outlineLvl w:val="7"/>
    </w:pPr>
    <w:rPr>
      <w:rFonts w:ascii="Arial" w:eastAsiaTheme="majorEastAsia" w:hAnsi="Arial" w:cstheme="majorBidi"/>
      <w:b/>
      <w:sz w:val="28"/>
    </w:rPr>
  </w:style>
  <w:style w:type="paragraph" w:styleId="Heading9">
    <w:name w:val="heading 9"/>
    <w:next w:val="DSSECSBodyText"/>
    <w:link w:val="Heading9Char"/>
    <w:uiPriority w:val="13"/>
    <w:qFormat/>
    <w:rsid w:val="00446734"/>
    <w:pPr>
      <w:keepNext/>
      <w:keepLines/>
      <w:numPr>
        <w:ilvl w:val="8"/>
        <w:numId w:val="28"/>
      </w:numPr>
      <w:spacing w:before="200" w:after="80"/>
      <w:outlineLvl w:val="8"/>
    </w:pPr>
    <w:rPr>
      <w:rFonts w:ascii="Arial" w:eastAsiaTheme="majorEastAsia" w:hAnsi="Arial"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BF1FEC"/>
    <w:rPr>
      <w:rFonts w:ascii="Arial" w:eastAsiaTheme="majorEastAsia" w:hAnsi="Arial" w:cstheme="majorBidi"/>
      <w:b/>
      <w:bCs/>
      <w:kern w:val="32"/>
      <w:sz w:val="36"/>
      <w:szCs w:val="32"/>
    </w:rPr>
  </w:style>
  <w:style w:type="character" w:customStyle="1" w:styleId="Heading2Char">
    <w:name w:val="Heading 2 Char"/>
    <w:basedOn w:val="DefaultParagraphFont"/>
    <w:link w:val="Heading2"/>
    <w:locked/>
    <w:rsid w:val="00BF1FEC"/>
    <w:rPr>
      <w:rFonts w:ascii="Arial" w:eastAsiaTheme="majorEastAsia" w:hAnsi="Arial" w:cstheme="majorBidi"/>
      <w:b/>
      <w:bCs/>
      <w:sz w:val="32"/>
      <w:szCs w:val="26"/>
    </w:rPr>
  </w:style>
  <w:style w:type="character" w:customStyle="1" w:styleId="Heading3Char">
    <w:name w:val="Heading 3 Char"/>
    <w:basedOn w:val="DefaultParagraphFont"/>
    <w:link w:val="Heading3"/>
    <w:locked/>
    <w:rsid w:val="00BF1FEC"/>
    <w:rPr>
      <w:rFonts w:ascii="Arial" w:eastAsiaTheme="majorEastAsia" w:hAnsi="Arial" w:cstheme="majorBidi"/>
      <w:b/>
      <w:bCs/>
      <w:sz w:val="28"/>
      <w:szCs w:val="24"/>
    </w:rPr>
  </w:style>
  <w:style w:type="character" w:customStyle="1" w:styleId="Heading4Char">
    <w:name w:val="Heading 4 Char"/>
    <w:basedOn w:val="DefaultParagraphFont"/>
    <w:link w:val="Heading4"/>
    <w:locked/>
    <w:rsid w:val="00BF1FEC"/>
    <w:rPr>
      <w:rFonts w:ascii="Arial" w:hAnsi="Arial"/>
      <w:b/>
      <w:bCs/>
      <w:iCs/>
      <w:sz w:val="24"/>
      <w:szCs w:val="24"/>
    </w:rPr>
  </w:style>
  <w:style w:type="character" w:customStyle="1" w:styleId="Heading5Char">
    <w:name w:val="Heading 5 Char"/>
    <w:basedOn w:val="DefaultParagraphFont"/>
    <w:link w:val="Heading5"/>
    <w:locked/>
    <w:rsid w:val="004F4F54"/>
    <w:rPr>
      <w:rFonts w:ascii="Arial" w:eastAsiaTheme="majorEastAsia" w:hAnsi="Arial" w:cstheme="majorBidi"/>
      <w:b/>
      <w:szCs w:val="24"/>
    </w:rPr>
  </w:style>
  <w:style w:type="character" w:customStyle="1" w:styleId="Heading6Char">
    <w:name w:val="Heading 6 Char"/>
    <w:basedOn w:val="DefaultParagraphFont"/>
    <w:link w:val="Heading6"/>
    <w:locked/>
    <w:rsid w:val="00941440"/>
    <w:rPr>
      <w:rFonts w:ascii="Arial" w:eastAsiaTheme="majorEastAsia" w:hAnsi="Arial" w:cstheme="majorBidi"/>
      <w:b/>
      <w:sz w:val="32"/>
      <w:szCs w:val="26"/>
    </w:rPr>
  </w:style>
  <w:style w:type="character" w:customStyle="1" w:styleId="Heading7Char">
    <w:name w:val="Heading 7 Char"/>
    <w:basedOn w:val="DefaultParagraphFont"/>
    <w:link w:val="Heading7"/>
    <w:uiPriority w:val="13"/>
    <w:locked/>
    <w:rsid w:val="00446734"/>
    <w:rPr>
      <w:rFonts w:ascii="Arial" w:eastAsiaTheme="majorEastAsia" w:hAnsi="Arial" w:cstheme="majorBidi"/>
      <w:b/>
      <w:iCs/>
      <w:sz w:val="30"/>
      <w:szCs w:val="24"/>
    </w:rPr>
  </w:style>
  <w:style w:type="character" w:customStyle="1" w:styleId="Heading8Char">
    <w:name w:val="Heading 8 Char"/>
    <w:basedOn w:val="DefaultParagraphFont"/>
    <w:link w:val="Heading8"/>
    <w:uiPriority w:val="13"/>
    <w:locked/>
    <w:rsid w:val="00446734"/>
    <w:rPr>
      <w:rFonts w:ascii="Arial" w:eastAsiaTheme="majorEastAsia" w:hAnsi="Arial" w:cstheme="majorBidi"/>
      <w:b/>
      <w:sz w:val="28"/>
    </w:rPr>
  </w:style>
  <w:style w:type="character" w:customStyle="1" w:styleId="Heading9Char">
    <w:name w:val="Heading 9 Char"/>
    <w:basedOn w:val="DefaultParagraphFont"/>
    <w:link w:val="Heading9"/>
    <w:uiPriority w:val="13"/>
    <w:locked/>
    <w:rsid w:val="00446734"/>
    <w:rPr>
      <w:rFonts w:ascii="Arial" w:eastAsiaTheme="majorEastAsia" w:hAnsi="Arial" w:cstheme="majorBidi"/>
      <w:b/>
      <w:iCs/>
      <w:sz w:val="26"/>
    </w:rPr>
  </w:style>
  <w:style w:type="paragraph" w:customStyle="1" w:styleId="Disclaimer">
    <w:name w:val="Disclaimer"/>
    <w:qFormat/>
    <w:rsid w:val="00C00812"/>
    <w:pPr>
      <w:spacing w:before="80" w:after="80"/>
    </w:pPr>
    <w:rPr>
      <w:rFonts w:ascii="Calibri" w:hAnsi="Calibri"/>
      <w:bCs/>
      <w:color w:val="1F497D"/>
      <w:kern w:val="32"/>
      <w:szCs w:val="32"/>
    </w:rPr>
  </w:style>
  <w:style w:type="paragraph" w:customStyle="1" w:styleId="CoverTitle">
    <w:name w:val="Cover Title"/>
    <w:basedOn w:val="CoverProgram"/>
    <w:qFormat/>
    <w:rsid w:val="008C5DEA"/>
    <w:rPr>
      <w:i/>
      <w:sz w:val="36"/>
    </w:rPr>
  </w:style>
  <w:style w:type="paragraph" w:customStyle="1" w:styleId="TableBullet">
    <w:name w:val="TableBullet"/>
    <w:rsid w:val="00B56E40"/>
    <w:pPr>
      <w:numPr>
        <w:numId w:val="2"/>
      </w:numPr>
      <w:tabs>
        <w:tab w:val="left" w:pos="144"/>
      </w:tabs>
      <w:spacing w:before="40" w:after="40"/>
      <w:ind w:left="144" w:hanging="144"/>
    </w:pPr>
    <w:rPr>
      <w:rFonts w:ascii="Arial" w:hAnsi="Arial"/>
    </w:rPr>
  </w:style>
  <w:style w:type="paragraph" w:customStyle="1" w:styleId="TableCaption">
    <w:name w:val="Table Caption"/>
    <w:next w:val="DSSECSBodyText"/>
    <w:qFormat/>
    <w:rsid w:val="006305DB"/>
    <w:pPr>
      <w:keepNext/>
      <w:numPr>
        <w:numId w:val="36"/>
      </w:numPr>
      <w:spacing w:before="240" w:after="120"/>
      <w:jc w:val="center"/>
    </w:pPr>
    <w:rPr>
      <w:rFonts w:ascii="Arial" w:hAnsi="Arial"/>
      <w:b/>
      <w:noProof/>
      <w:szCs w:val="24"/>
    </w:rPr>
  </w:style>
  <w:style w:type="paragraph" w:customStyle="1" w:styleId="Footer-Release">
    <w:name w:val="Footer-Release"/>
    <w:basedOn w:val="Footer"/>
    <w:link w:val="Footer-ReleaseChar"/>
    <w:qFormat/>
    <w:rsid w:val="00725CE6"/>
    <w:pPr>
      <w:tabs>
        <w:tab w:val="left" w:pos="0"/>
      </w:tabs>
    </w:pPr>
    <w:rPr>
      <w:b/>
      <w:noProof/>
    </w:rPr>
  </w:style>
  <w:style w:type="paragraph" w:styleId="Header">
    <w:name w:val="header"/>
    <w:link w:val="HeaderChar"/>
    <w:rsid w:val="00C00812"/>
    <w:pPr>
      <w:pBdr>
        <w:bottom w:val="single" w:sz="4" w:space="2" w:color="auto"/>
      </w:pBdr>
      <w:tabs>
        <w:tab w:val="right" w:pos="9360"/>
      </w:tabs>
    </w:pPr>
    <w:rPr>
      <w:rFonts w:ascii="Arial Narrow" w:hAnsi="Arial Narrow"/>
      <w:i/>
    </w:rPr>
  </w:style>
  <w:style w:type="character" w:customStyle="1" w:styleId="HeaderChar">
    <w:name w:val="Header Char"/>
    <w:basedOn w:val="DefaultParagraphFont"/>
    <w:link w:val="Header"/>
    <w:locked/>
    <w:rsid w:val="00C00812"/>
    <w:rPr>
      <w:rFonts w:ascii="Arial Narrow" w:hAnsi="Arial Narrow"/>
      <w:i/>
    </w:rPr>
  </w:style>
  <w:style w:type="paragraph" w:styleId="Footer">
    <w:name w:val="footer"/>
    <w:link w:val="FooterChar"/>
    <w:uiPriority w:val="99"/>
    <w:rsid w:val="00865FC9"/>
    <w:pPr>
      <w:pBdr>
        <w:top w:val="single" w:sz="4" w:space="3" w:color="auto"/>
      </w:pBdr>
      <w:tabs>
        <w:tab w:val="center" w:pos="4680"/>
        <w:tab w:val="right" w:pos="9360"/>
      </w:tabs>
      <w:spacing w:before="40" w:after="40"/>
    </w:pPr>
    <w:rPr>
      <w:rFonts w:ascii="Arial Narrow" w:hAnsi="Arial Narrow"/>
    </w:rPr>
  </w:style>
  <w:style w:type="character" w:customStyle="1" w:styleId="FooterChar">
    <w:name w:val="Footer Char"/>
    <w:basedOn w:val="DefaultParagraphFont"/>
    <w:link w:val="Footer"/>
    <w:uiPriority w:val="99"/>
    <w:locked/>
    <w:rsid w:val="00865FC9"/>
    <w:rPr>
      <w:rFonts w:ascii="Arial Narrow" w:hAnsi="Arial Narrow"/>
    </w:rPr>
  </w:style>
  <w:style w:type="character" w:styleId="Hyperlink">
    <w:name w:val="Hyperlink"/>
    <w:basedOn w:val="DefaultParagraphFont"/>
    <w:uiPriority w:val="99"/>
    <w:unhideWhenUsed/>
    <w:qFormat/>
    <w:rsid w:val="00C819F6"/>
    <w:rPr>
      <w:color w:val="0000FF" w:themeColor="hyperlink"/>
      <w:u w:val="single"/>
    </w:rPr>
  </w:style>
  <w:style w:type="paragraph" w:styleId="TOC1">
    <w:name w:val="toc 1"/>
    <w:next w:val="DSSECSBodyText"/>
    <w:autoRedefine/>
    <w:uiPriority w:val="39"/>
    <w:qFormat/>
    <w:rsid w:val="00446734"/>
    <w:pPr>
      <w:tabs>
        <w:tab w:val="right" w:leader="dot" w:pos="9360"/>
      </w:tabs>
      <w:spacing w:before="100" w:after="60"/>
      <w:ind w:left="547" w:hanging="547"/>
    </w:pPr>
    <w:rPr>
      <w:rFonts w:ascii="Arial" w:hAnsi="Arial" w:cs="Arial"/>
      <w:noProof/>
      <w:sz w:val="28"/>
      <w:szCs w:val="22"/>
    </w:rPr>
  </w:style>
  <w:style w:type="paragraph" w:styleId="TOC2">
    <w:name w:val="toc 2"/>
    <w:next w:val="DSSECSBodyText"/>
    <w:autoRedefine/>
    <w:uiPriority w:val="39"/>
    <w:qFormat/>
    <w:rsid w:val="00EF28F9"/>
    <w:pPr>
      <w:tabs>
        <w:tab w:val="left" w:pos="1440"/>
        <w:tab w:val="right" w:leader="dot" w:pos="9360"/>
      </w:tabs>
      <w:spacing w:before="40" w:after="40"/>
      <w:ind w:left="1123" w:hanging="576"/>
    </w:pPr>
    <w:rPr>
      <w:rFonts w:ascii="Arial" w:hAnsi="Arial" w:cs="Arial"/>
      <w:noProof/>
      <w:sz w:val="24"/>
      <w:szCs w:val="22"/>
    </w:rPr>
  </w:style>
  <w:style w:type="paragraph" w:styleId="TOC3">
    <w:name w:val="toc 3"/>
    <w:next w:val="DSSECSBodyText"/>
    <w:autoRedefine/>
    <w:uiPriority w:val="39"/>
    <w:qFormat/>
    <w:rsid w:val="0004621C"/>
    <w:pPr>
      <w:tabs>
        <w:tab w:val="right" w:leader="dot" w:pos="9360"/>
      </w:tabs>
      <w:spacing w:before="40" w:after="40"/>
      <w:ind w:left="1439" w:hanging="719"/>
    </w:pPr>
    <w:rPr>
      <w:rFonts w:ascii="Arial" w:hAnsi="Arial"/>
      <w:iCs/>
      <w:noProof/>
      <w:szCs w:val="30"/>
    </w:rPr>
  </w:style>
  <w:style w:type="paragraph" w:styleId="TableofFigures">
    <w:name w:val="table of figures"/>
    <w:basedOn w:val="Normal"/>
    <w:next w:val="DSSECSBodyText"/>
    <w:uiPriority w:val="99"/>
    <w:rsid w:val="00F44818"/>
    <w:pPr>
      <w:tabs>
        <w:tab w:val="right" w:leader="dot" w:pos="9187"/>
      </w:tabs>
      <w:spacing w:line="260" w:lineRule="atLeast"/>
      <w:ind w:left="475" w:hanging="475"/>
    </w:pPr>
    <w:rPr>
      <w:sz w:val="24"/>
      <w:szCs w:val="22"/>
    </w:rPr>
  </w:style>
  <w:style w:type="paragraph" w:customStyle="1" w:styleId="BulletListMultiple">
    <w:name w:val="Bullet List Multiple"/>
    <w:link w:val="BulletListMultipleChar"/>
    <w:rsid w:val="00F7574E"/>
    <w:pPr>
      <w:numPr>
        <w:numId w:val="3"/>
      </w:numPr>
      <w:spacing w:before="80" w:after="80"/>
      <w:ind w:left="360"/>
    </w:pPr>
    <w:rPr>
      <w:rFonts w:ascii="Arial" w:hAnsi="Arial"/>
    </w:rPr>
  </w:style>
  <w:style w:type="character" w:customStyle="1" w:styleId="BulletListMultipleChar">
    <w:name w:val="Bullet List Multiple Char"/>
    <w:link w:val="BulletListMultiple"/>
    <w:locked/>
    <w:rsid w:val="00F7574E"/>
    <w:rPr>
      <w:rFonts w:ascii="Arial" w:hAnsi="Arial"/>
    </w:rPr>
  </w:style>
  <w:style w:type="character" w:customStyle="1" w:styleId="Footer-ReleaseChar">
    <w:name w:val="Footer-Release Char"/>
    <w:basedOn w:val="FooterChar"/>
    <w:link w:val="Footer-Release"/>
    <w:rsid w:val="00725CE6"/>
    <w:rPr>
      <w:rFonts w:ascii="Arial Narrow" w:hAnsi="Arial Narrow"/>
      <w:b/>
      <w:noProof/>
    </w:rPr>
  </w:style>
  <w:style w:type="paragraph" w:customStyle="1" w:styleId="BulletListMultipleLast">
    <w:name w:val="Bullet List Multiple Last"/>
    <w:next w:val="DSSECSBodyText"/>
    <w:link w:val="BulletListMultipleLastChar"/>
    <w:rsid w:val="002561FC"/>
    <w:pPr>
      <w:numPr>
        <w:numId w:val="4"/>
      </w:numPr>
      <w:tabs>
        <w:tab w:val="clear" w:pos="720"/>
      </w:tabs>
      <w:spacing w:before="80" w:after="140"/>
      <w:ind w:left="360"/>
    </w:pPr>
    <w:rPr>
      <w:rFonts w:ascii="Arial" w:hAnsi="Arial"/>
    </w:rPr>
  </w:style>
  <w:style w:type="paragraph" w:customStyle="1" w:styleId="NumberedParagraph">
    <w:name w:val="Numbered Paragraph"/>
    <w:link w:val="NumberedParagraphChar"/>
    <w:uiPriority w:val="99"/>
    <w:rsid w:val="00B53834"/>
    <w:pPr>
      <w:numPr>
        <w:numId w:val="1"/>
      </w:numPr>
      <w:spacing w:before="80" w:after="80"/>
      <w:ind w:left="360"/>
    </w:pPr>
    <w:rPr>
      <w:rFonts w:ascii="Arial" w:hAnsi="Arial"/>
    </w:rPr>
  </w:style>
  <w:style w:type="character" w:customStyle="1" w:styleId="NumberedParagraphChar">
    <w:name w:val="Numbered Paragraph Char"/>
    <w:basedOn w:val="DefaultParagraphFont"/>
    <w:link w:val="NumberedParagraph"/>
    <w:uiPriority w:val="99"/>
    <w:locked/>
    <w:rsid w:val="00B53834"/>
    <w:rPr>
      <w:rFonts w:ascii="Arial" w:hAnsi="Arial"/>
    </w:rPr>
  </w:style>
  <w:style w:type="paragraph" w:customStyle="1" w:styleId="CoverProgram">
    <w:name w:val="Cover Program"/>
    <w:qFormat/>
    <w:rsid w:val="008C5DEA"/>
    <w:pPr>
      <w:jc w:val="center"/>
    </w:pPr>
    <w:rPr>
      <w:rFonts w:ascii="Arial" w:hAnsi="Arial"/>
      <w:b/>
      <w:sz w:val="32"/>
      <w:szCs w:val="22"/>
    </w:rPr>
  </w:style>
  <w:style w:type="paragraph" w:customStyle="1" w:styleId="Footer-Classification">
    <w:name w:val="Footer-Classification"/>
    <w:qFormat/>
    <w:rsid w:val="00865FC9"/>
    <w:pPr>
      <w:spacing w:before="40"/>
      <w:jc w:val="center"/>
    </w:pPr>
    <w:rPr>
      <w:rFonts w:ascii="Arial Narrow" w:hAnsi="Arial Narrow"/>
      <w:b/>
      <w:i/>
      <w:sz w:val="24"/>
      <w:szCs w:val="28"/>
    </w:rPr>
  </w:style>
  <w:style w:type="table" w:styleId="TableGrid">
    <w:name w:val="Table Grid"/>
    <w:basedOn w:val="TableNormal"/>
    <w:uiPriority w:val="59"/>
    <w:rsid w:val="00BB03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locked/>
    <w:rsid w:val="00B4485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4850"/>
    <w:rPr>
      <w:rFonts w:ascii="Segoe UI" w:hAnsi="Segoe UI" w:cs="Segoe UI"/>
      <w:sz w:val="18"/>
      <w:szCs w:val="18"/>
    </w:rPr>
  </w:style>
  <w:style w:type="paragraph" w:customStyle="1" w:styleId="FigureCaption">
    <w:name w:val="Figure Caption"/>
    <w:next w:val="Figure"/>
    <w:qFormat/>
    <w:rsid w:val="00E10378"/>
    <w:pPr>
      <w:keepNext/>
      <w:numPr>
        <w:numId w:val="6"/>
      </w:numPr>
      <w:spacing w:before="200" w:after="80"/>
      <w:jc w:val="center"/>
    </w:pPr>
    <w:rPr>
      <w:rFonts w:ascii="Arial" w:hAnsi="Arial"/>
      <w:b/>
    </w:rPr>
  </w:style>
  <w:style w:type="character" w:customStyle="1" w:styleId="BulletListMultipleLastChar">
    <w:name w:val="Bullet List Multiple Last Char"/>
    <w:link w:val="BulletListMultipleLast"/>
    <w:locked/>
    <w:rsid w:val="002561FC"/>
    <w:rPr>
      <w:rFonts w:ascii="Arial" w:hAnsi="Arial"/>
    </w:rPr>
  </w:style>
  <w:style w:type="paragraph" w:styleId="TOC9">
    <w:name w:val="toc 9"/>
    <w:basedOn w:val="Normal"/>
    <w:next w:val="DSSECSBodyText"/>
    <w:autoRedefine/>
    <w:uiPriority w:val="39"/>
    <w:rsid w:val="00F44818"/>
    <w:pPr>
      <w:tabs>
        <w:tab w:val="left" w:pos="1440"/>
        <w:tab w:val="right" w:leader="dot" w:pos="9187"/>
      </w:tabs>
      <w:spacing w:before="20" w:after="20"/>
    </w:pPr>
    <w:rPr>
      <w:rFonts w:cs="Arial"/>
      <w:bCs/>
      <w:sz w:val="24"/>
    </w:rPr>
  </w:style>
  <w:style w:type="paragraph" w:styleId="z-TopofForm">
    <w:name w:val="HTML Top of Form"/>
    <w:basedOn w:val="Normal"/>
    <w:next w:val="Normal"/>
    <w:link w:val="z-TopofFormChar"/>
    <w:hidden/>
    <w:uiPriority w:val="99"/>
    <w:rsid w:val="00E73988"/>
    <w:pPr>
      <w:pBdr>
        <w:bottom w:val="single" w:sz="6" w:space="1" w:color="auto"/>
      </w:pBdr>
      <w:jc w:val="center"/>
    </w:pPr>
    <w:rPr>
      <w:rFonts w:cs="Arial"/>
      <w:vanish/>
      <w:sz w:val="16"/>
      <w:szCs w:val="16"/>
    </w:rPr>
  </w:style>
  <w:style w:type="character" w:customStyle="1" w:styleId="z-TopofFormChar">
    <w:name w:val="z-Top of Form Char"/>
    <w:basedOn w:val="DefaultParagraphFont"/>
    <w:link w:val="z-TopofForm"/>
    <w:uiPriority w:val="99"/>
    <w:locked/>
    <w:rsid w:val="00EE0883"/>
    <w:rPr>
      <w:rFonts w:ascii="Arial" w:hAnsi="Arial" w:cs="Arial"/>
      <w:vanish/>
      <w:sz w:val="16"/>
      <w:szCs w:val="16"/>
    </w:rPr>
  </w:style>
  <w:style w:type="paragraph" w:styleId="z-BottomofForm">
    <w:name w:val="HTML Bottom of Form"/>
    <w:basedOn w:val="Normal"/>
    <w:next w:val="Normal"/>
    <w:link w:val="z-BottomofFormChar"/>
    <w:hidden/>
    <w:uiPriority w:val="99"/>
    <w:rsid w:val="00E73988"/>
    <w:pPr>
      <w:pBdr>
        <w:top w:val="single" w:sz="6" w:space="1" w:color="auto"/>
      </w:pBdr>
      <w:jc w:val="center"/>
    </w:pPr>
    <w:rPr>
      <w:rFonts w:cs="Arial"/>
      <w:vanish/>
      <w:sz w:val="16"/>
      <w:szCs w:val="16"/>
    </w:rPr>
  </w:style>
  <w:style w:type="character" w:customStyle="1" w:styleId="z-BottomofFormChar">
    <w:name w:val="z-Bottom of Form Char"/>
    <w:basedOn w:val="DefaultParagraphFont"/>
    <w:link w:val="z-BottomofForm"/>
    <w:uiPriority w:val="99"/>
    <w:locked/>
    <w:rsid w:val="00EE0883"/>
    <w:rPr>
      <w:rFonts w:ascii="Arial" w:hAnsi="Arial" w:cs="Arial"/>
      <w:vanish/>
      <w:sz w:val="16"/>
      <w:szCs w:val="16"/>
    </w:rPr>
  </w:style>
  <w:style w:type="paragraph" w:customStyle="1" w:styleId="Bullet2">
    <w:name w:val="Bullet 2"/>
    <w:basedOn w:val="BulletListMultiple"/>
    <w:rsid w:val="00F7574E"/>
    <w:pPr>
      <w:numPr>
        <w:ilvl w:val="1"/>
      </w:numPr>
      <w:ind w:left="720"/>
    </w:pPr>
  </w:style>
  <w:style w:type="paragraph" w:customStyle="1" w:styleId="Bullet3">
    <w:name w:val="Bullet 3"/>
    <w:basedOn w:val="Bullet2"/>
    <w:rsid w:val="00F7574E"/>
    <w:pPr>
      <w:numPr>
        <w:ilvl w:val="2"/>
      </w:numPr>
      <w:ind w:left="1440"/>
    </w:pPr>
  </w:style>
  <w:style w:type="character" w:customStyle="1" w:styleId="CharChar2">
    <w:name w:val="Char Char2"/>
    <w:basedOn w:val="DefaultParagraphFont"/>
    <w:uiPriority w:val="99"/>
    <w:semiHidden/>
    <w:rsid w:val="004C5E35"/>
    <w:rPr>
      <w:rFonts w:ascii="Arial Narrow" w:hAnsi="Arial Narrow" w:cs="Times New Roman"/>
      <w:i/>
      <w:lang w:val="en-US" w:eastAsia="en-US" w:bidi="ar-SA"/>
    </w:rPr>
  </w:style>
  <w:style w:type="paragraph" w:customStyle="1" w:styleId="Heading-FrontMatter">
    <w:name w:val="Heading - Front Matter"/>
    <w:next w:val="DSSECSBodyText"/>
    <w:qFormat/>
    <w:rsid w:val="00D60CCB"/>
    <w:pPr>
      <w:spacing w:before="240" w:after="300"/>
      <w:jc w:val="center"/>
    </w:pPr>
    <w:rPr>
      <w:rFonts w:ascii="Arial" w:eastAsiaTheme="majorEastAsia" w:hAnsi="Arial" w:cstheme="majorBidi"/>
      <w:b/>
      <w:bCs/>
      <w:kern w:val="32"/>
      <w:sz w:val="32"/>
      <w:szCs w:val="32"/>
    </w:rPr>
  </w:style>
  <w:style w:type="paragraph" w:customStyle="1" w:styleId="TableColumnHeading">
    <w:name w:val="Table Column Heading"/>
    <w:qFormat/>
    <w:rsid w:val="003F1C4B"/>
    <w:pPr>
      <w:spacing w:before="40" w:after="40"/>
      <w:jc w:val="center"/>
    </w:pPr>
    <w:rPr>
      <w:rFonts w:ascii="Arial" w:eastAsiaTheme="majorEastAsia" w:hAnsi="Arial" w:cstheme="majorBidi"/>
      <w:b/>
      <w:bCs/>
      <w:szCs w:val="24"/>
    </w:rPr>
  </w:style>
  <w:style w:type="paragraph" w:styleId="Quote">
    <w:name w:val="Quote"/>
    <w:basedOn w:val="Normal"/>
    <w:next w:val="DSSECSBodyText"/>
    <w:link w:val="QuoteChar"/>
    <w:uiPriority w:val="29"/>
    <w:qFormat/>
    <w:rsid w:val="00C00812"/>
    <w:rPr>
      <w:i/>
      <w:iCs/>
      <w:color w:val="000000" w:themeColor="text1"/>
      <w:szCs w:val="24"/>
    </w:rPr>
  </w:style>
  <w:style w:type="character" w:customStyle="1" w:styleId="QuoteChar">
    <w:name w:val="Quote Char"/>
    <w:basedOn w:val="DefaultParagraphFont"/>
    <w:link w:val="Quote"/>
    <w:uiPriority w:val="29"/>
    <w:rsid w:val="00C00812"/>
    <w:rPr>
      <w:rFonts w:ascii="Arial" w:hAnsi="Arial"/>
      <w:i/>
      <w:iCs/>
      <w:color w:val="000000" w:themeColor="text1"/>
      <w:szCs w:val="24"/>
    </w:rPr>
  </w:style>
  <w:style w:type="table" w:styleId="MediumShading2-Accent4">
    <w:name w:val="Medium Shading 2 Accent 4"/>
    <w:basedOn w:val="TableNormal"/>
    <w:uiPriority w:val="64"/>
    <w:rsid w:val="0055693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4">
    <w:name w:val="Medium Grid 3 Accent 4"/>
    <w:basedOn w:val="TableNormal"/>
    <w:uiPriority w:val="69"/>
    <w:rsid w:val="0055693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2">
    <w:name w:val="Medium Grid 2"/>
    <w:basedOn w:val="TableNormal"/>
    <w:uiPriority w:val="68"/>
    <w:rsid w:val="0055693C"/>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4">
    <w:name w:val="Medium List 2 Accent 4"/>
    <w:basedOn w:val="TableNormal"/>
    <w:uiPriority w:val="66"/>
    <w:rsid w:val="0055693C"/>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ghtList-Accent4">
    <w:name w:val="Light List Accent 4"/>
    <w:basedOn w:val="TableNormal"/>
    <w:uiPriority w:val="61"/>
    <w:rsid w:val="0055693C"/>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Grid-Accent4">
    <w:name w:val="Light Grid Accent 4"/>
    <w:basedOn w:val="TableNormal"/>
    <w:uiPriority w:val="62"/>
    <w:rsid w:val="0055693C"/>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olorfulGrid-Accent1">
    <w:name w:val="Colorful Grid Accent 1"/>
    <w:basedOn w:val="TableNormal"/>
    <w:uiPriority w:val="73"/>
    <w:rsid w:val="008D4CD5"/>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List-Accent1">
    <w:name w:val="Colorful List Accent 1"/>
    <w:basedOn w:val="TableNormal"/>
    <w:uiPriority w:val="72"/>
    <w:rsid w:val="008D4CD5"/>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Grid1-Accent1">
    <w:name w:val="Medium Grid 1 Accent 1"/>
    <w:basedOn w:val="TableNormal"/>
    <w:uiPriority w:val="67"/>
    <w:rsid w:val="008D4CD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TableText">
    <w:name w:val="Table Text"/>
    <w:link w:val="TableTextChar"/>
    <w:qFormat/>
    <w:rsid w:val="00B53834"/>
    <w:pPr>
      <w:spacing w:before="40" w:after="40"/>
    </w:pPr>
    <w:rPr>
      <w:rFonts w:ascii="Arial" w:hAnsi="Arial"/>
    </w:rPr>
  </w:style>
  <w:style w:type="paragraph" w:customStyle="1" w:styleId="Figure">
    <w:name w:val="Figure"/>
    <w:next w:val="DSSECSBodyText"/>
    <w:qFormat/>
    <w:rsid w:val="0096106E"/>
    <w:pPr>
      <w:spacing w:before="120" w:after="120"/>
      <w:jc w:val="center"/>
    </w:pPr>
    <w:rPr>
      <w:rFonts w:ascii="Arial" w:hAnsi="Arial"/>
    </w:rPr>
  </w:style>
  <w:style w:type="paragraph" w:customStyle="1" w:styleId="TableBulletIndent">
    <w:name w:val="TableBulletIndent"/>
    <w:qFormat/>
    <w:rsid w:val="00B56E40"/>
    <w:pPr>
      <w:numPr>
        <w:numId w:val="5"/>
      </w:numPr>
      <w:spacing w:before="40" w:after="40"/>
      <w:ind w:left="342" w:hanging="144"/>
    </w:pPr>
    <w:rPr>
      <w:rFonts w:ascii="Arial" w:hAnsi="Arial"/>
    </w:rPr>
  </w:style>
  <w:style w:type="character" w:customStyle="1" w:styleId="TableTextChar">
    <w:name w:val="Table Text Char"/>
    <w:basedOn w:val="DefaultParagraphFont"/>
    <w:link w:val="TableText"/>
    <w:locked/>
    <w:rsid w:val="006D57FF"/>
    <w:rPr>
      <w:rFonts w:ascii="Arial" w:hAnsi="Arial"/>
    </w:rPr>
  </w:style>
  <w:style w:type="table" w:styleId="LightShading-Accent1">
    <w:name w:val="Light Shading Accent 1"/>
    <w:basedOn w:val="TableNormal"/>
    <w:uiPriority w:val="60"/>
    <w:rsid w:val="005D5B45"/>
    <w:pPr>
      <w:spacing w:after="200" w:line="276" w:lineRule="auto"/>
    </w:pPr>
    <w:rPr>
      <w:rFonts w:asciiTheme="minorHAnsi" w:eastAsiaTheme="minorEastAsia"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semiHidden/>
    <w:unhideWhenUsed/>
    <w:qFormat/>
    <w:rsid w:val="00DC28B7"/>
    <w:pPr>
      <w:keepLines/>
      <w:numPr>
        <w:numId w:val="0"/>
      </w:numPr>
      <w:spacing w:before="480" w:after="0" w:line="276" w:lineRule="auto"/>
      <w:outlineLvl w:val="9"/>
    </w:pPr>
    <w:rPr>
      <w:rFonts w:asciiTheme="majorHAnsi" w:hAnsiTheme="majorHAnsi"/>
      <w:color w:val="365F91" w:themeColor="accent1" w:themeShade="BF"/>
      <w:kern w:val="0"/>
      <w:sz w:val="28"/>
      <w:szCs w:val="28"/>
      <w:lang w:eastAsia="ja-JP"/>
    </w:rPr>
  </w:style>
  <w:style w:type="paragraph" w:styleId="TOC4">
    <w:name w:val="toc 4"/>
    <w:basedOn w:val="Normal"/>
    <w:next w:val="DSSECSBodyText"/>
    <w:autoRedefine/>
    <w:uiPriority w:val="39"/>
    <w:unhideWhenUsed/>
    <w:rsid w:val="007E6A5F"/>
    <w:pPr>
      <w:tabs>
        <w:tab w:val="right" w:leader="dot" w:pos="9360"/>
      </w:tabs>
      <w:spacing w:before="40" w:after="40"/>
      <w:ind w:left="1987" w:hanging="907"/>
    </w:pPr>
    <w:rPr>
      <w:rFonts w:eastAsiaTheme="minorEastAsia" w:cstheme="minorBidi"/>
      <w:szCs w:val="22"/>
    </w:rPr>
  </w:style>
  <w:style w:type="paragraph" w:styleId="TOC5">
    <w:name w:val="toc 5"/>
    <w:basedOn w:val="Normal"/>
    <w:next w:val="DSSECSBodyText"/>
    <w:autoRedefine/>
    <w:uiPriority w:val="39"/>
    <w:unhideWhenUsed/>
    <w:rsid w:val="007E6A5F"/>
    <w:pPr>
      <w:tabs>
        <w:tab w:val="right" w:leader="dot" w:pos="9360"/>
      </w:tabs>
      <w:spacing w:before="40" w:after="40"/>
      <w:ind w:left="2520" w:hanging="1080"/>
    </w:pPr>
    <w:rPr>
      <w:rFonts w:eastAsiaTheme="minorEastAsia" w:cstheme="minorBidi"/>
      <w:szCs w:val="22"/>
    </w:rPr>
  </w:style>
  <w:style w:type="paragraph" w:styleId="TOC6">
    <w:name w:val="toc 6"/>
    <w:basedOn w:val="Normal"/>
    <w:next w:val="DSSECSBodyText"/>
    <w:autoRedefine/>
    <w:uiPriority w:val="39"/>
    <w:unhideWhenUsed/>
    <w:rsid w:val="00F07334"/>
    <w:pPr>
      <w:tabs>
        <w:tab w:val="left" w:pos="1800"/>
        <w:tab w:val="right" w:leader="dot" w:pos="9350"/>
      </w:tabs>
      <w:spacing w:before="240" w:after="100" w:line="276" w:lineRule="auto"/>
    </w:pPr>
    <w:rPr>
      <w:rFonts w:eastAsiaTheme="minorEastAsia" w:cstheme="minorBidi"/>
      <w:sz w:val="28"/>
      <w:szCs w:val="22"/>
    </w:rPr>
  </w:style>
  <w:style w:type="paragraph" w:styleId="TOC7">
    <w:name w:val="toc 7"/>
    <w:basedOn w:val="Normal"/>
    <w:next w:val="DSSECSBodyText"/>
    <w:autoRedefine/>
    <w:uiPriority w:val="39"/>
    <w:unhideWhenUsed/>
    <w:rsid w:val="00F44818"/>
    <w:pPr>
      <w:spacing w:before="0" w:after="100" w:line="276" w:lineRule="auto"/>
      <w:ind w:left="1320"/>
    </w:pPr>
    <w:rPr>
      <w:rFonts w:eastAsiaTheme="minorEastAsia" w:cstheme="minorBidi"/>
      <w:szCs w:val="22"/>
    </w:rPr>
  </w:style>
  <w:style w:type="paragraph" w:styleId="TOC8">
    <w:name w:val="toc 8"/>
    <w:basedOn w:val="Normal"/>
    <w:next w:val="DSSECSBodyText"/>
    <w:autoRedefine/>
    <w:uiPriority w:val="39"/>
    <w:unhideWhenUsed/>
    <w:rsid w:val="00F44818"/>
    <w:pPr>
      <w:spacing w:before="0" w:after="100" w:line="276" w:lineRule="auto"/>
      <w:ind w:left="1540"/>
    </w:pPr>
    <w:rPr>
      <w:rFonts w:eastAsiaTheme="minorEastAsia" w:cstheme="minorBidi"/>
      <w:szCs w:val="22"/>
    </w:rPr>
  </w:style>
  <w:style w:type="paragraph" w:styleId="ListParagraph">
    <w:name w:val="List Paragraph"/>
    <w:basedOn w:val="Normal"/>
    <w:uiPriority w:val="34"/>
    <w:qFormat/>
    <w:rsid w:val="00B52774"/>
    <w:pPr>
      <w:ind w:left="720"/>
      <w:contextualSpacing/>
    </w:pPr>
  </w:style>
  <w:style w:type="paragraph" w:styleId="Revision">
    <w:name w:val="Revision"/>
    <w:hidden/>
    <w:uiPriority w:val="99"/>
    <w:semiHidden/>
    <w:rsid w:val="00C57D28"/>
    <w:rPr>
      <w:rFonts w:ascii="Arial" w:hAnsi="Arial"/>
    </w:rPr>
  </w:style>
  <w:style w:type="paragraph" w:customStyle="1" w:styleId="DSSECSBodyText">
    <w:name w:val="DSS ECS  Body Text"/>
    <w:link w:val="DSSECSBodyTextChar"/>
    <w:qFormat/>
    <w:rsid w:val="00641A15"/>
    <w:pPr>
      <w:spacing w:after="120" w:line="276" w:lineRule="auto"/>
    </w:pPr>
    <w:rPr>
      <w:rFonts w:ascii="Arial" w:hAnsi="Arial"/>
    </w:rPr>
  </w:style>
  <w:style w:type="character" w:customStyle="1" w:styleId="DSSECSBodyTextChar">
    <w:name w:val="DSS ECS  Body Text Char"/>
    <w:link w:val="DSSECSBodyText"/>
    <w:locked/>
    <w:rsid w:val="00641A15"/>
    <w:rPr>
      <w:rFonts w:ascii="Arial" w:hAnsi="Arial"/>
    </w:rPr>
  </w:style>
  <w:style w:type="paragraph" w:customStyle="1" w:styleId="Code">
    <w:name w:val="Code"/>
    <w:rsid w:val="00C57073"/>
    <w:pPr>
      <w:autoSpaceDE w:val="0"/>
      <w:autoSpaceDN w:val="0"/>
      <w:adjustRightInd w:val="0"/>
      <w:spacing w:after="120"/>
    </w:pPr>
    <w:rPr>
      <w:rFonts w:ascii="Courier New" w:hAnsi="Courier New"/>
      <w:color w:val="000000"/>
      <w:sz w:val="18"/>
      <w:szCs w:val="24"/>
    </w:rPr>
  </w:style>
  <w:style w:type="character" w:styleId="PlaceholderText">
    <w:name w:val="Placeholder Text"/>
    <w:basedOn w:val="DefaultParagraphFont"/>
    <w:uiPriority w:val="99"/>
    <w:semiHidden/>
    <w:rsid w:val="00DB0251"/>
    <w:rPr>
      <w:color w:val="808080"/>
    </w:rPr>
  </w:style>
  <w:style w:type="paragraph" w:customStyle="1" w:styleId="InfoTBD">
    <w:name w:val="InfoTBD"/>
    <w:basedOn w:val="DSSECSBodyText"/>
    <w:next w:val="DSSECSBodyText"/>
    <w:link w:val="InfoTBDChar"/>
    <w:qFormat/>
    <w:rsid w:val="0017652A"/>
    <w:rPr>
      <w:i/>
      <w:color w:val="002060"/>
    </w:rPr>
  </w:style>
  <w:style w:type="character" w:customStyle="1" w:styleId="InfoTBDChar">
    <w:name w:val="InfoTBD Char"/>
    <w:basedOn w:val="DSSECSBodyTextChar"/>
    <w:link w:val="InfoTBD"/>
    <w:rsid w:val="0017652A"/>
    <w:rPr>
      <w:rFonts w:ascii="Arial" w:hAnsi="Arial"/>
      <w:i/>
      <w:color w:val="002060"/>
    </w:rPr>
  </w:style>
  <w:style w:type="paragraph" w:customStyle="1" w:styleId="CoverContract">
    <w:name w:val="Cover Contract"/>
    <w:basedOn w:val="CoverProgram"/>
    <w:qFormat/>
    <w:rsid w:val="008C5DEA"/>
    <w:rPr>
      <w:sz w:val="24"/>
    </w:rPr>
  </w:style>
  <w:style w:type="paragraph" w:customStyle="1" w:styleId="CoverAddress">
    <w:name w:val="Cover Address"/>
    <w:basedOn w:val="CoverProgram"/>
    <w:qFormat/>
    <w:rsid w:val="008C5DEA"/>
    <w:rPr>
      <w:i/>
      <w:sz w:val="24"/>
    </w:rPr>
  </w:style>
  <w:style w:type="character" w:styleId="FollowedHyperlink">
    <w:name w:val="FollowedHyperlink"/>
    <w:uiPriority w:val="99"/>
    <w:semiHidden/>
    <w:locked/>
    <w:rsid w:val="003216B6"/>
    <w:rPr>
      <w:color w:val="606420"/>
      <w:u w:val="single"/>
    </w:rPr>
  </w:style>
  <w:style w:type="character" w:styleId="LineNumber">
    <w:name w:val="line number"/>
    <w:basedOn w:val="DefaultParagraphFont"/>
    <w:semiHidden/>
    <w:locked/>
    <w:rsid w:val="003216B6"/>
  </w:style>
  <w:style w:type="paragraph" w:styleId="ListBullet4">
    <w:name w:val="List Bullet 4"/>
    <w:basedOn w:val="Normal"/>
    <w:autoRedefine/>
    <w:semiHidden/>
    <w:locked/>
    <w:rsid w:val="003216B6"/>
    <w:pPr>
      <w:tabs>
        <w:tab w:val="num" w:pos="1440"/>
      </w:tabs>
      <w:spacing w:before="0" w:after="0"/>
      <w:ind w:left="1440" w:hanging="360"/>
    </w:pPr>
    <w:rPr>
      <w:rFonts w:ascii="Times New Roman" w:hAnsi="Times New Roman"/>
      <w:sz w:val="22"/>
      <w:szCs w:val="24"/>
    </w:rPr>
  </w:style>
  <w:style w:type="paragraph" w:customStyle="1" w:styleId="Note">
    <w:name w:val="Note"/>
    <w:basedOn w:val="Normal"/>
    <w:link w:val="NoteChar"/>
    <w:qFormat/>
    <w:rsid w:val="00B44850"/>
    <w:pPr>
      <w:numPr>
        <w:numId w:val="19"/>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rFonts w:ascii="Times New Roman" w:hAnsi="Times New Roman"/>
      <w:i/>
      <w:iCs/>
      <w:color w:val="000000" w:themeColor="text1"/>
      <w:sz w:val="22"/>
      <w:szCs w:val="22"/>
    </w:rPr>
  </w:style>
  <w:style w:type="character" w:customStyle="1" w:styleId="NoteChar">
    <w:name w:val="Note Char"/>
    <w:basedOn w:val="DefaultParagraphFont"/>
    <w:link w:val="Note"/>
    <w:rsid w:val="00B44850"/>
    <w:rPr>
      <w:i/>
      <w:iCs/>
      <w:color w:val="000000" w:themeColor="text1"/>
      <w:sz w:val="22"/>
      <w:szCs w:val="22"/>
      <w:shd w:val="clear" w:color="auto" w:fill="D9D9D9" w:themeFill="background1" w:themeFillShade="D9"/>
    </w:rPr>
  </w:style>
  <w:style w:type="paragraph" w:customStyle="1" w:styleId="Steps">
    <w:name w:val="Steps"/>
    <w:basedOn w:val="Normal"/>
    <w:link w:val="StepsChar"/>
    <w:qFormat/>
    <w:rsid w:val="003216B6"/>
    <w:pPr>
      <w:spacing w:before="0" w:after="0"/>
    </w:pPr>
    <w:rPr>
      <w:rFonts w:ascii="Courier New" w:hAnsi="Courier New" w:cs="Courier New"/>
      <w:sz w:val="18"/>
      <w:szCs w:val="18"/>
    </w:rPr>
  </w:style>
  <w:style w:type="numbering" w:customStyle="1" w:styleId="NoList1">
    <w:name w:val="No List1"/>
    <w:next w:val="NoList"/>
    <w:uiPriority w:val="99"/>
    <w:semiHidden/>
    <w:unhideWhenUsed/>
    <w:rsid w:val="003216B6"/>
  </w:style>
  <w:style w:type="character" w:customStyle="1" w:styleId="StepsChar">
    <w:name w:val="Steps Char"/>
    <w:basedOn w:val="DefaultParagraphFont"/>
    <w:link w:val="Steps"/>
    <w:rsid w:val="003216B6"/>
    <w:rPr>
      <w:rFonts w:ascii="Courier New" w:hAnsi="Courier New" w:cs="Courier New"/>
      <w:sz w:val="18"/>
      <w:szCs w:val="18"/>
    </w:rPr>
  </w:style>
  <w:style w:type="paragraph" w:customStyle="1" w:styleId="CoverText">
    <w:name w:val="Cover Text"/>
    <w:qFormat/>
    <w:rsid w:val="00933FBC"/>
    <w:pPr>
      <w:jc w:val="center"/>
    </w:pPr>
    <w:rPr>
      <w:rFonts w:ascii="Arial" w:hAnsi="Arial"/>
      <w:b/>
      <w:sz w:val="3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uiPriority="13" w:qFormat="1"/>
    <w:lsdException w:name="heading 8" w:uiPriority="13" w:qFormat="1"/>
    <w:lsdException w:name="heading 9" w:uiPriority="13"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locked="1"/>
    <w:lsdException w:name="footnote text" w:locked="1"/>
    <w:lsdException w:name="annotation text" w:locked="1"/>
    <w:lsdException w:name="header" w:locked="1" w:uiPriority="0"/>
    <w:lsdException w:name="footer" w:locked="1"/>
    <w:lsdException w:name="index heading" w:locked="1"/>
    <w:lsdException w:name="caption" w:uiPriority="0"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uiPriority="0"/>
    <w:lsdException w:name="page number" w:locked="1" w:uiPriority="0"/>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qFormat="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uiPriority="0"/>
    <w:lsdException w:name="List Bullet 5" w:locked="1"/>
    <w:lsdException w:name="List Number 2" w:locked="1"/>
    <w:lsdException w:name="List Number 3" w:locked="1"/>
    <w:lsdException w:name="List Number 4" w:locked="1"/>
    <w:lsdException w:name="List Number 5" w:locked="1"/>
    <w:lsdException w:name="Title" w:semiHidden="0" w:uiPriority="0" w:unhideWhenUsed="0" w:qFormat="1"/>
    <w:lsdException w:name="Closing" w:locked="1"/>
    <w:lsdException w:name="Signature" w:locked="1"/>
    <w:lsdException w:name="Default Paragraph Font" w:uiPriority="0"/>
    <w:lsdException w:name="Body Text" w:locked="1" w:uiPriority="0" w:qFormat="1"/>
    <w:lsdException w:name="Body Text Indent" w:locked="1" w:uiPriority="0"/>
    <w:lsdException w:name="List Continue" w:locked="1"/>
    <w:lsdException w:name="List Continue 2" w:locked="1"/>
    <w:lsdException w:name="List Continue 3" w:locked="1"/>
    <w:lsdException w:name="List Continue 4" w:locked="1"/>
    <w:lsdException w:name="List Continue 5" w:locked="1"/>
    <w:lsdException w:name="Message Header" w:locked="1" w:uiPriority="0"/>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uiPriority="0"/>
    <w:lsdException w:name="Body Text 3" w:locked="1"/>
    <w:lsdException w:name="Body Text Indent 2" w:locked="1"/>
    <w:lsdException w:name="Body Text Indent 3" w:locked="1"/>
    <w:lsdException w:name="Block Text" w:locked="1" w:uiPriority="0"/>
    <w:lsdException w:name="Hyperlink" w:qFormat="1"/>
    <w:lsdException w:name="FollowedHyperlink" w:locked="1"/>
    <w:lsdException w:name="Strong" w:semiHidden="0" w:uiPriority="0" w:unhideWhenUsed="0" w:qFormat="1"/>
    <w:lsdException w:name="Emphasis" w:semiHidden="0" w:uiPriority="0" w:unhideWhenUsed="0" w:qFormat="1"/>
    <w:lsdException w:name="Document Map" w:locked="1"/>
    <w:lsdException w:name="Plain Text" w:locked="1" w:uiPriority="0"/>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uiPriority="0"/>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59"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next w:val="DSSECSBodyText"/>
    <w:qFormat/>
    <w:rsid w:val="00903752"/>
    <w:pPr>
      <w:spacing w:before="120" w:after="120"/>
    </w:pPr>
    <w:rPr>
      <w:rFonts w:ascii="Arial" w:hAnsi="Arial"/>
    </w:rPr>
  </w:style>
  <w:style w:type="paragraph" w:styleId="Heading1">
    <w:name w:val="heading 1"/>
    <w:next w:val="DSSECSBodyText"/>
    <w:link w:val="Heading1Char"/>
    <w:qFormat/>
    <w:rsid w:val="00BF1FEC"/>
    <w:pPr>
      <w:keepNext/>
      <w:numPr>
        <w:numId w:val="28"/>
      </w:numPr>
      <w:tabs>
        <w:tab w:val="clear" w:pos="432"/>
      </w:tabs>
      <w:spacing w:before="200" w:after="160"/>
      <w:ind w:left="720" w:hanging="720"/>
      <w:outlineLvl w:val="0"/>
    </w:pPr>
    <w:rPr>
      <w:rFonts w:ascii="Arial" w:eastAsiaTheme="majorEastAsia" w:hAnsi="Arial" w:cstheme="majorBidi"/>
      <w:b/>
      <w:bCs/>
      <w:kern w:val="32"/>
      <w:sz w:val="36"/>
      <w:szCs w:val="32"/>
    </w:rPr>
  </w:style>
  <w:style w:type="paragraph" w:styleId="Heading2">
    <w:name w:val="heading 2"/>
    <w:next w:val="DSSECSBodyText"/>
    <w:link w:val="Heading2Char"/>
    <w:qFormat/>
    <w:rsid w:val="00BF1FEC"/>
    <w:pPr>
      <w:keepNext/>
      <w:keepLines/>
      <w:numPr>
        <w:ilvl w:val="1"/>
        <w:numId w:val="28"/>
      </w:numPr>
      <w:tabs>
        <w:tab w:val="clear" w:pos="6066"/>
      </w:tabs>
      <w:spacing w:before="240" w:after="80"/>
      <w:ind w:left="720" w:hanging="720"/>
      <w:outlineLvl w:val="1"/>
    </w:pPr>
    <w:rPr>
      <w:rFonts w:ascii="Arial" w:eastAsiaTheme="majorEastAsia" w:hAnsi="Arial" w:cstheme="majorBidi"/>
      <w:b/>
      <w:bCs/>
      <w:sz w:val="32"/>
      <w:szCs w:val="26"/>
    </w:rPr>
  </w:style>
  <w:style w:type="paragraph" w:styleId="Heading3">
    <w:name w:val="heading 3"/>
    <w:next w:val="DSSECSBodyText"/>
    <w:link w:val="Heading3Char"/>
    <w:qFormat/>
    <w:rsid w:val="00BF1FEC"/>
    <w:pPr>
      <w:keepNext/>
      <w:keepLines/>
      <w:numPr>
        <w:ilvl w:val="2"/>
        <w:numId w:val="28"/>
      </w:numPr>
      <w:tabs>
        <w:tab w:val="clear" w:pos="4860"/>
      </w:tabs>
      <w:spacing w:before="240" w:after="80"/>
      <w:ind w:left="1080" w:hanging="1080"/>
      <w:outlineLvl w:val="2"/>
    </w:pPr>
    <w:rPr>
      <w:rFonts w:ascii="Arial" w:eastAsiaTheme="majorEastAsia" w:hAnsi="Arial" w:cstheme="majorBidi"/>
      <w:b/>
      <w:bCs/>
      <w:sz w:val="28"/>
      <w:szCs w:val="24"/>
    </w:rPr>
  </w:style>
  <w:style w:type="paragraph" w:styleId="Heading4">
    <w:name w:val="heading 4"/>
    <w:next w:val="DSSECSBodyText"/>
    <w:link w:val="Heading4Char"/>
    <w:qFormat/>
    <w:rsid w:val="00BF1FEC"/>
    <w:pPr>
      <w:keepNext/>
      <w:keepLines/>
      <w:numPr>
        <w:ilvl w:val="3"/>
        <w:numId w:val="28"/>
      </w:numPr>
      <w:tabs>
        <w:tab w:val="clear" w:pos="864"/>
      </w:tabs>
      <w:spacing w:before="200" w:after="80"/>
      <w:ind w:left="1080" w:hanging="1080"/>
      <w:outlineLvl w:val="3"/>
    </w:pPr>
    <w:rPr>
      <w:rFonts w:ascii="Arial" w:hAnsi="Arial"/>
      <w:b/>
      <w:bCs/>
      <w:iCs/>
      <w:sz w:val="24"/>
      <w:szCs w:val="24"/>
    </w:rPr>
  </w:style>
  <w:style w:type="paragraph" w:styleId="Heading5">
    <w:name w:val="heading 5"/>
    <w:next w:val="DSSECSBodyText"/>
    <w:link w:val="Heading5Char"/>
    <w:qFormat/>
    <w:rsid w:val="004F4F54"/>
    <w:pPr>
      <w:keepNext/>
      <w:keepLines/>
      <w:numPr>
        <w:ilvl w:val="4"/>
        <w:numId w:val="28"/>
      </w:numPr>
      <w:spacing w:before="200" w:after="80"/>
      <w:outlineLvl w:val="4"/>
    </w:pPr>
    <w:rPr>
      <w:rFonts w:ascii="Arial" w:eastAsiaTheme="majorEastAsia" w:hAnsi="Arial" w:cstheme="majorBidi"/>
      <w:b/>
      <w:szCs w:val="24"/>
    </w:rPr>
  </w:style>
  <w:style w:type="paragraph" w:styleId="Heading6">
    <w:name w:val="heading 6"/>
    <w:next w:val="DSSECSBodyText"/>
    <w:link w:val="Heading6Char"/>
    <w:qFormat/>
    <w:rsid w:val="00941440"/>
    <w:pPr>
      <w:numPr>
        <w:numId w:val="49"/>
      </w:numPr>
      <w:spacing w:before="120" w:after="200"/>
      <w:ind w:left="2160" w:hanging="2160"/>
      <w:outlineLvl w:val="5"/>
    </w:pPr>
    <w:rPr>
      <w:rFonts w:ascii="Arial" w:eastAsiaTheme="majorEastAsia" w:hAnsi="Arial" w:cstheme="majorBidi"/>
      <w:b/>
      <w:sz w:val="32"/>
      <w:szCs w:val="26"/>
    </w:rPr>
  </w:style>
  <w:style w:type="paragraph" w:styleId="Heading7">
    <w:name w:val="heading 7"/>
    <w:next w:val="DSSECSBodyText"/>
    <w:link w:val="Heading7Char"/>
    <w:uiPriority w:val="13"/>
    <w:qFormat/>
    <w:rsid w:val="00446734"/>
    <w:pPr>
      <w:keepNext/>
      <w:keepLines/>
      <w:numPr>
        <w:ilvl w:val="6"/>
        <w:numId w:val="28"/>
      </w:numPr>
      <w:spacing w:before="240" w:after="80"/>
      <w:outlineLvl w:val="6"/>
    </w:pPr>
    <w:rPr>
      <w:rFonts w:ascii="Arial" w:eastAsiaTheme="majorEastAsia" w:hAnsi="Arial" w:cstheme="majorBidi"/>
      <w:b/>
      <w:iCs/>
      <w:sz w:val="30"/>
      <w:szCs w:val="24"/>
    </w:rPr>
  </w:style>
  <w:style w:type="paragraph" w:styleId="Heading8">
    <w:name w:val="heading 8"/>
    <w:next w:val="DSSECSBodyText"/>
    <w:link w:val="Heading8Char"/>
    <w:uiPriority w:val="13"/>
    <w:qFormat/>
    <w:rsid w:val="00446734"/>
    <w:pPr>
      <w:keepNext/>
      <w:keepLines/>
      <w:numPr>
        <w:ilvl w:val="7"/>
        <w:numId w:val="28"/>
      </w:numPr>
      <w:spacing w:before="240" w:after="80"/>
      <w:outlineLvl w:val="7"/>
    </w:pPr>
    <w:rPr>
      <w:rFonts w:ascii="Arial" w:eastAsiaTheme="majorEastAsia" w:hAnsi="Arial" w:cstheme="majorBidi"/>
      <w:b/>
      <w:sz w:val="28"/>
    </w:rPr>
  </w:style>
  <w:style w:type="paragraph" w:styleId="Heading9">
    <w:name w:val="heading 9"/>
    <w:next w:val="DSSECSBodyText"/>
    <w:link w:val="Heading9Char"/>
    <w:uiPriority w:val="13"/>
    <w:qFormat/>
    <w:rsid w:val="00446734"/>
    <w:pPr>
      <w:keepNext/>
      <w:keepLines/>
      <w:numPr>
        <w:ilvl w:val="8"/>
        <w:numId w:val="28"/>
      </w:numPr>
      <w:spacing w:before="200" w:after="80"/>
      <w:outlineLvl w:val="8"/>
    </w:pPr>
    <w:rPr>
      <w:rFonts w:ascii="Arial" w:eastAsiaTheme="majorEastAsia" w:hAnsi="Arial"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BF1FEC"/>
    <w:rPr>
      <w:rFonts w:ascii="Arial" w:eastAsiaTheme="majorEastAsia" w:hAnsi="Arial" w:cstheme="majorBidi"/>
      <w:b/>
      <w:bCs/>
      <w:kern w:val="32"/>
      <w:sz w:val="36"/>
      <w:szCs w:val="32"/>
    </w:rPr>
  </w:style>
  <w:style w:type="character" w:customStyle="1" w:styleId="Heading2Char">
    <w:name w:val="Heading 2 Char"/>
    <w:basedOn w:val="DefaultParagraphFont"/>
    <w:link w:val="Heading2"/>
    <w:locked/>
    <w:rsid w:val="00BF1FEC"/>
    <w:rPr>
      <w:rFonts w:ascii="Arial" w:eastAsiaTheme="majorEastAsia" w:hAnsi="Arial" w:cstheme="majorBidi"/>
      <w:b/>
      <w:bCs/>
      <w:sz w:val="32"/>
      <w:szCs w:val="26"/>
    </w:rPr>
  </w:style>
  <w:style w:type="character" w:customStyle="1" w:styleId="Heading3Char">
    <w:name w:val="Heading 3 Char"/>
    <w:basedOn w:val="DefaultParagraphFont"/>
    <w:link w:val="Heading3"/>
    <w:locked/>
    <w:rsid w:val="00BF1FEC"/>
    <w:rPr>
      <w:rFonts w:ascii="Arial" w:eastAsiaTheme="majorEastAsia" w:hAnsi="Arial" w:cstheme="majorBidi"/>
      <w:b/>
      <w:bCs/>
      <w:sz w:val="28"/>
      <w:szCs w:val="24"/>
    </w:rPr>
  </w:style>
  <w:style w:type="character" w:customStyle="1" w:styleId="Heading4Char">
    <w:name w:val="Heading 4 Char"/>
    <w:basedOn w:val="DefaultParagraphFont"/>
    <w:link w:val="Heading4"/>
    <w:locked/>
    <w:rsid w:val="00BF1FEC"/>
    <w:rPr>
      <w:rFonts w:ascii="Arial" w:hAnsi="Arial"/>
      <w:b/>
      <w:bCs/>
      <w:iCs/>
      <w:sz w:val="24"/>
      <w:szCs w:val="24"/>
    </w:rPr>
  </w:style>
  <w:style w:type="character" w:customStyle="1" w:styleId="Heading5Char">
    <w:name w:val="Heading 5 Char"/>
    <w:basedOn w:val="DefaultParagraphFont"/>
    <w:link w:val="Heading5"/>
    <w:locked/>
    <w:rsid w:val="004F4F54"/>
    <w:rPr>
      <w:rFonts w:ascii="Arial" w:eastAsiaTheme="majorEastAsia" w:hAnsi="Arial" w:cstheme="majorBidi"/>
      <w:b/>
      <w:szCs w:val="24"/>
    </w:rPr>
  </w:style>
  <w:style w:type="character" w:customStyle="1" w:styleId="Heading6Char">
    <w:name w:val="Heading 6 Char"/>
    <w:basedOn w:val="DefaultParagraphFont"/>
    <w:link w:val="Heading6"/>
    <w:locked/>
    <w:rsid w:val="00941440"/>
    <w:rPr>
      <w:rFonts w:ascii="Arial" w:eastAsiaTheme="majorEastAsia" w:hAnsi="Arial" w:cstheme="majorBidi"/>
      <w:b/>
      <w:sz w:val="32"/>
      <w:szCs w:val="26"/>
    </w:rPr>
  </w:style>
  <w:style w:type="character" w:customStyle="1" w:styleId="Heading7Char">
    <w:name w:val="Heading 7 Char"/>
    <w:basedOn w:val="DefaultParagraphFont"/>
    <w:link w:val="Heading7"/>
    <w:uiPriority w:val="13"/>
    <w:locked/>
    <w:rsid w:val="00446734"/>
    <w:rPr>
      <w:rFonts w:ascii="Arial" w:eastAsiaTheme="majorEastAsia" w:hAnsi="Arial" w:cstheme="majorBidi"/>
      <w:b/>
      <w:iCs/>
      <w:sz w:val="30"/>
      <w:szCs w:val="24"/>
    </w:rPr>
  </w:style>
  <w:style w:type="character" w:customStyle="1" w:styleId="Heading8Char">
    <w:name w:val="Heading 8 Char"/>
    <w:basedOn w:val="DefaultParagraphFont"/>
    <w:link w:val="Heading8"/>
    <w:uiPriority w:val="13"/>
    <w:locked/>
    <w:rsid w:val="00446734"/>
    <w:rPr>
      <w:rFonts w:ascii="Arial" w:eastAsiaTheme="majorEastAsia" w:hAnsi="Arial" w:cstheme="majorBidi"/>
      <w:b/>
      <w:sz w:val="28"/>
    </w:rPr>
  </w:style>
  <w:style w:type="character" w:customStyle="1" w:styleId="Heading9Char">
    <w:name w:val="Heading 9 Char"/>
    <w:basedOn w:val="DefaultParagraphFont"/>
    <w:link w:val="Heading9"/>
    <w:uiPriority w:val="13"/>
    <w:locked/>
    <w:rsid w:val="00446734"/>
    <w:rPr>
      <w:rFonts w:ascii="Arial" w:eastAsiaTheme="majorEastAsia" w:hAnsi="Arial" w:cstheme="majorBidi"/>
      <w:b/>
      <w:iCs/>
      <w:sz w:val="26"/>
    </w:rPr>
  </w:style>
  <w:style w:type="paragraph" w:customStyle="1" w:styleId="Disclaimer">
    <w:name w:val="Disclaimer"/>
    <w:qFormat/>
    <w:rsid w:val="00C00812"/>
    <w:pPr>
      <w:spacing w:before="80" w:after="80"/>
    </w:pPr>
    <w:rPr>
      <w:rFonts w:ascii="Calibri" w:hAnsi="Calibri"/>
      <w:bCs/>
      <w:color w:val="1F497D"/>
      <w:kern w:val="32"/>
      <w:szCs w:val="32"/>
    </w:rPr>
  </w:style>
  <w:style w:type="paragraph" w:customStyle="1" w:styleId="CoverTitle">
    <w:name w:val="Cover Title"/>
    <w:basedOn w:val="CoverProgram"/>
    <w:qFormat/>
    <w:rsid w:val="008C5DEA"/>
    <w:rPr>
      <w:i/>
      <w:sz w:val="36"/>
    </w:rPr>
  </w:style>
  <w:style w:type="paragraph" w:customStyle="1" w:styleId="TableBullet">
    <w:name w:val="TableBullet"/>
    <w:rsid w:val="00B56E40"/>
    <w:pPr>
      <w:numPr>
        <w:numId w:val="2"/>
      </w:numPr>
      <w:tabs>
        <w:tab w:val="left" w:pos="144"/>
      </w:tabs>
      <w:spacing w:before="40" w:after="40"/>
      <w:ind w:left="144" w:hanging="144"/>
    </w:pPr>
    <w:rPr>
      <w:rFonts w:ascii="Arial" w:hAnsi="Arial"/>
    </w:rPr>
  </w:style>
  <w:style w:type="paragraph" w:customStyle="1" w:styleId="TableCaption">
    <w:name w:val="Table Caption"/>
    <w:next w:val="DSSECSBodyText"/>
    <w:qFormat/>
    <w:rsid w:val="006305DB"/>
    <w:pPr>
      <w:keepNext/>
      <w:numPr>
        <w:numId w:val="36"/>
      </w:numPr>
      <w:spacing w:before="240" w:after="120"/>
      <w:jc w:val="center"/>
    </w:pPr>
    <w:rPr>
      <w:rFonts w:ascii="Arial" w:hAnsi="Arial"/>
      <w:b/>
      <w:noProof/>
      <w:szCs w:val="24"/>
    </w:rPr>
  </w:style>
  <w:style w:type="paragraph" w:customStyle="1" w:styleId="Footer-Release">
    <w:name w:val="Footer-Release"/>
    <w:basedOn w:val="Footer"/>
    <w:link w:val="Footer-ReleaseChar"/>
    <w:qFormat/>
    <w:rsid w:val="00725CE6"/>
    <w:pPr>
      <w:tabs>
        <w:tab w:val="left" w:pos="0"/>
      </w:tabs>
    </w:pPr>
    <w:rPr>
      <w:b/>
      <w:noProof/>
    </w:rPr>
  </w:style>
  <w:style w:type="paragraph" w:styleId="Header">
    <w:name w:val="header"/>
    <w:link w:val="HeaderChar"/>
    <w:rsid w:val="00C00812"/>
    <w:pPr>
      <w:pBdr>
        <w:bottom w:val="single" w:sz="4" w:space="2" w:color="auto"/>
      </w:pBdr>
      <w:tabs>
        <w:tab w:val="right" w:pos="9360"/>
      </w:tabs>
    </w:pPr>
    <w:rPr>
      <w:rFonts w:ascii="Arial Narrow" w:hAnsi="Arial Narrow"/>
      <w:i/>
    </w:rPr>
  </w:style>
  <w:style w:type="character" w:customStyle="1" w:styleId="HeaderChar">
    <w:name w:val="Header Char"/>
    <w:basedOn w:val="DefaultParagraphFont"/>
    <w:link w:val="Header"/>
    <w:locked/>
    <w:rsid w:val="00C00812"/>
    <w:rPr>
      <w:rFonts w:ascii="Arial Narrow" w:hAnsi="Arial Narrow"/>
      <w:i/>
    </w:rPr>
  </w:style>
  <w:style w:type="paragraph" w:styleId="Footer">
    <w:name w:val="footer"/>
    <w:link w:val="FooterChar"/>
    <w:uiPriority w:val="99"/>
    <w:rsid w:val="00865FC9"/>
    <w:pPr>
      <w:pBdr>
        <w:top w:val="single" w:sz="4" w:space="3" w:color="auto"/>
      </w:pBdr>
      <w:tabs>
        <w:tab w:val="center" w:pos="4680"/>
        <w:tab w:val="right" w:pos="9360"/>
      </w:tabs>
      <w:spacing w:before="40" w:after="40"/>
    </w:pPr>
    <w:rPr>
      <w:rFonts w:ascii="Arial Narrow" w:hAnsi="Arial Narrow"/>
    </w:rPr>
  </w:style>
  <w:style w:type="character" w:customStyle="1" w:styleId="FooterChar">
    <w:name w:val="Footer Char"/>
    <w:basedOn w:val="DefaultParagraphFont"/>
    <w:link w:val="Footer"/>
    <w:uiPriority w:val="99"/>
    <w:locked/>
    <w:rsid w:val="00865FC9"/>
    <w:rPr>
      <w:rFonts w:ascii="Arial Narrow" w:hAnsi="Arial Narrow"/>
    </w:rPr>
  </w:style>
  <w:style w:type="character" w:styleId="Hyperlink">
    <w:name w:val="Hyperlink"/>
    <w:basedOn w:val="DefaultParagraphFont"/>
    <w:uiPriority w:val="99"/>
    <w:unhideWhenUsed/>
    <w:qFormat/>
    <w:rsid w:val="00C819F6"/>
    <w:rPr>
      <w:color w:val="0000FF" w:themeColor="hyperlink"/>
      <w:u w:val="single"/>
    </w:rPr>
  </w:style>
  <w:style w:type="paragraph" w:styleId="TOC1">
    <w:name w:val="toc 1"/>
    <w:next w:val="DSSECSBodyText"/>
    <w:autoRedefine/>
    <w:uiPriority w:val="39"/>
    <w:qFormat/>
    <w:rsid w:val="00446734"/>
    <w:pPr>
      <w:tabs>
        <w:tab w:val="right" w:leader="dot" w:pos="9360"/>
      </w:tabs>
      <w:spacing w:before="100" w:after="60"/>
      <w:ind w:left="547" w:hanging="547"/>
    </w:pPr>
    <w:rPr>
      <w:rFonts w:ascii="Arial" w:hAnsi="Arial" w:cs="Arial"/>
      <w:noProof/>
      <w:sz w:val="28"/>
      <w:szCs w:val="22"/>
    </w:rPr>
  </w:style>
  <w:style w:type="paragraph" w:styleId="TOC2">
    <w:name w:val="toc 2"/>
    <w:next w:val="DSSECSBodyText"/>
    <w:autoRedefine/>
    <w:uiPriority w:val="39"/>
    <w:qFormat/>
    <w:rsid w:val="00EF28F9"/>
    <w:pPr>
      <w:tabs>
        <w:tab w:val="left" w:pos="1440"/>
        <w:tab w:val="right" w:leader="dot" w:pos="9360"/>
      </w:tabs>
      <w:spacing w:before="40" w:after="40"/>
      <w:ind w:left="1123" w:hanging="576"/>
    </w:pPr>
    <w:rPr>
      <w:rFonts w:ascii="Arial" w:hAnsi="Arial" w:cs="Arial"/>
      <w:noProof/>
      <w:sz w:val="24"/>
      <w:szCs w:val="22"/>
    </w:rPr>
  </w:style>
  <w:style w:type="paragraph" w:styleId="TOC3">
    <w:name w:val="toc 3"/>
    <w:next w:val="DSSECSBodyText"/>
    <w:autoRedefine/>
    <w:uiPriority w:val="39"/>
    <w:qFormat/>
    <w:rsid w:val="0004621C"/>
    <w:pPr>
      <w:tabs>
        <w:tab w:val="right" w:leader="dot" w:pos="9360"/>
      </w:tabs>
      <w:spacing w:before="40" w:after="40"/>
      <w:ind w:left="1439" w:hanging="719"/>
    </w:pPr>
    <w:rPr>
      <w:rFonts w:ascii="Arial" w:hAnsi="Arial"/>
      <w:iCs/>
      <w:noProof/>
      <w:szCs w:val="30"/>
    </w:rPr>
  </w:style>
  <w:style w:type="paragraph" w:styleId="TableofFigures">
    <w:name w:val="table of figures"/>
    <w:basedOn w:val="Normal"/>
    <w:next w:val="DSSECSBodyText"/>
    <w:uiPriority w:val="99"/>
    <w:rsid w:val="00F44818"/>
    <w:pPr>
      <w:tabs>
        <w:tab w:val="right" w:leader="dot" w:pos="9187"/>
      </w:tabs>
      <w:spacing w:line="260" w:lineRule="atLeast"/>
      <w:ind w:left="475" w:hanging="475"/>
    </w:pPr>
    <w:rPr>
      <w:sz w:val="24"/>
      <w:szCs w:val="22"/>
    </w:rPr>
  </w:style>
  <w:style w:type="paragraph" w:customStyle="1" w:styleId="BulletListMultiple">
    <w:name w:val="Bullet List Multiple"/>
    <w:link w:val="BulletListMultipleChar"/>
    <w:rsid w:val="00F7574E"/>
    <w:pPr>
      <w:numPr>
        <w:numId w:val="3"/>
      </w:numPr>
      <w:spacing w:before="80" w:after="80"/>
      <w:ind w:left="360"/>
    </w:pPr>
    <w:rPr>
      <w:rFonts w:ascii="Arial" w:hAnsi="Arial"/>
    </w:rPr>
  </w:style>
  <w:style w:type="character" w:customStyle="1" w:styleId="BulletListMultipleChar">
    <w:name w:val="Bullet List Multiple Char"/>
    <w:link w:val="BulletListMultiple"/>
    <w:locked/>
    <w:rsid w:val="00F7574E"/>
    <w:rPr>
      <w:rFonts w:ascii="Arial" w:hAnsi="Arial"/>
    </w:rPr>
  </w:style>
  <w:style w:type="character" w:customStyle="1" w:styleId="Footer-ReleaseChar">
    <w:name w:val="Footer-Release Char"/>
    <w:basedOn w:val="FooterChar"/>
    <w:link w:val="Footer-Release"/>
    <w:rsid w:val="00725CE6"/>
    <w:rPr>
      <w:rFonts w:ascii="Arial Narrow" w:hAnsi="Arial Narrow"/>
      <w:b/>
      <w:noProof/>
    </w:rPr>
  </w:style>
  <w:style w:type="paragraph" w:customStyle="1" w:styleId="BulletListMultipleLast">
    <w:name w:val="Bullet List Multiple Last"/>
    <w:next w:val="DSSECSBodyText"/>
    <w:link w:val="BulletListMultipleLastChar"/>
    <w:rsid w:val="002561FC"/>
    <w:pPr>
      <w:numPr>
        <w:numId w:val="4"/>
      </w:numPr>
      <w:tabs>
        <w:tab w:val="clear" w:pos="720"/>
      </w:tabs>
      <w:spacing w:before="80" w:after="140"/>
      <w:ind w:left="360"/>
    </w:pPr>
    <w:rPr>
      <w:rFonts w:ascii="Arial" w:hAnsi="Arial"/>
    </w:rPr>
  </w:style>
  <w:style w:type="paragraph" w:customStyle="1" w:styleId="NumberedParagraph">
    <w:name w:val="Numbered Paragraph"/>
    <w:link w:val="NumberedParagraphChar"/>
    <w:uiPriority w:val="99"/>
    <w:rsid w:val="00B53834"/>
    <w:pPr>
      <w:numPr>
        <w:numId w:val="1"/>
      </w:numPr>
      <w:spacing w:before="80" w:after="80"/>
      <w:ind w:left="360"/>
    </w:pPr>
    <w:rPr>
      <w:rFonts w:ascii="Arial" w:hAnsi="Arial"/>
    </w:rPr>
  </w:style>
  <w:style w:type="character" w:customStyle="1" w:styleId="NumberedParagraphChar">
    <w:name w:val="Numbered Paragraph Char"/>
    <w:basedOn w:val="DefaultParagraphFont"/>
    <w:link w:val="NumberedParagraph"/>
    <w:uiPriority w:val="99"/>
    <w:locked/>
    <w:rsid w:val="00B53834"/>
    <w:rPr>
      <w:rFonts w:ascii="Arial" w:hAnsi="Arial"/>
    </w:rPr>
  </w:style>
  <w:style w:type="paragraph" w:customStyle="1" w:styleId="CoverProgram">
    <w:name w:val="Cover Program"/>
    <w:qFormat/>
    <w:rsid w:val="008C5DEA"/>
    <w:pPr>
      <w:jc w:val="center"/>
    </w:pPr>
    <w:rPr>
      <w:rFonts w:ascii="Arial" w:hAnsi="Arial"/>
      <w:b/>
      <w:sz w:val="32"/>
      <w:szCs w:val="22"/>
    </w:rPr>
  </w:style>
  <w:style w:type="paragraph" w:customStyle="1" w:styleId="Footer-Classification">
    <w:name w:val="Footer-Classification"/>
    <w:qFormat/>
    <w:rsid w:val="00865FC9"/>
    <w:pPr>
      <w:spacing w:before="40"/>
      <w:jc w:val="center"/>
    </w:pPr>
    <w:rPr>
      <w:rFonts w:ascii="Arial Narrow" w:hAnsi="Arial Narrow"/>
      <w:b/>
      <w:i/>
      <w:sz w:val="24"/>
      <w:szCs w:val="28"/>
    </w:rPr>
  </w:style>
  <w:style w:type="table" w:styleId="TableGrid">
    <w:name w:val="Table Grid"/>
    <w:basedOn w:val="TableNormal"/>
    <w:uiPriority w:val="59"/>
    <w:rsid w:val="00BB03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locked/>
    <w:rsid w:val="00B4485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4850"/>
    <w:rPr>
      <w:rFonts w:ascii="Segoe UI" w:hAnsi="Segoe UI" w:cs="Segoe UI"/>
      <w:sz w:val="18"/>
      <w:szCs w:val="18"/>
    </w:rPr>
  </w:style>
  <w:style w:type="paragraph" w:customStyle="1" w:styleId="FigureCaption">
    <w:name w:val="Figure Caption"/>
    <w:next w:val="Figure"/>
    <w:qFormat/>
    <w:rsid w:val="00E10378"/>
    <w:pPr>
      <w:keepNext/>
      <w:numPr>
        <w:numId w:val="6"/>
      </w:numPr>
      <w:spacing w:before="200" w:after="80"/>
      <w:jc w:val="center"/>
    </w:pPr>
    <w:rPr>
      <w:rFonts w:ascii="Arial" w:hAnsi="Arial"/>
      <w:b/>
    </w:rPr>
  </w:style>
  <w:style w:type="character" w:customStyle="1" w:styleId="BulletListMultipleLastChar">
    <w:name w:val="Bullet List Multiple Last Char"/>
    <w:link w:val="BulletListMultipleLast"/>
    <w:locked/>
    <w:rsid w:val="002561FC"/>
    <w:rPr>
      <w:rFonts w:ascii="Arial" w:hAnsi="Arial"/>
    </w:rPr>
  </w:style>
  <w:style w:type="paragraph" w:styleId="TOC9">
    <w:name w:val="toc 9"/>
    <w:basedOn w:val="Normal"/>
    <w:next w:val="DSSECSBodyText"/>
    <w:autoRedefine/>
    <w:uiPriority w:val="39"/>
    <w:rsid w:val="00F44818"/>
    <w:pPr>
      <w:tabs>
        <w:tab w:val="left" w:pos="1440"/>
        <w:tab w:val="right" w:leader="dot" w:pos="9187"/>
      </w:tabs>
      <w:spacing w:before="20" w:after="20"/>
    </w:pPr>
    <w:rPr>
      <w:rFonts w:cs="Arial"/>
      <w:bCs/>
      <w:sz w:val="24"/>
    </w:rPr>
  </w:style>
  <w:style w:type="paragraph" w:styleId="z-TopofForm">
    <w:name w:val="HTML Top of Form"/>
    <w:basedOn w:val="Normal"/>
    <w:next w:val="Normal"/>
    <w:link w:val="z-TopofFormChar"/>
    <w:hidden/>
    <w:uiPriority w:val="99"/>
    <w:rsid w:val="00E73988"/>
    <w:pPr>
      <w:pBdr>
        <w:bottom w:val="single" w:sz="6" w:space="1" w:color="auto"/>
      </w:pBdr>
      <w:jc w:val="center"/>
    </w:pPr>
    <w:rPr>
      <w:rFonts w:cs="Arial"/>
      <w:vanish/>
      <w:sz w:val="16"/>
      <w:szCs w:val="16"/>
    </w:rPr>
  </w:style>
  <w:style w:type="character" w:customStyle="1" w:styleId="z-TopofFormChar">
    <w:name w:val="z-Top of Form Char"/>
    <w:basedOn w:val="DefaultParagraphFont"/>
    <w:link w:val="z-TopofForm"/>
    <w:uiPriority w:val="99"/>
    <w:locked/>
    <w:rsid w:val="00EE0883"/>
    <w:rPr>
      <w:rFonts w:ascii="Arial" w:hAnsi="Arial" w:cs="Arial"/>
      <w:vanish/>
      <w:sz w:val="16"/>
      <w:szCs w:val="16"/>
    </w:rPr>
  </w:style>
  <w:style w:type="paragraph" w:styleId="z-BottomofForm">
    <w:name w:val="HTML Bottom of Form"/>
    <w:basedOn w:val="Normal"/>
    <w:next w:val="Normal"/>
    <w:link w:val="z-BottomofFormChar"/>
    <w:hidden/>
    <w:uiPriority w:val="99"/>
    <w:rsid w:val="00E73988"/>
    <w:pPr>
      <w:pBdr>
        <w:top w:val="single" w:sz="6" w:space="1" w:color="auto"/>
      </w:pBdr>
      <w:jc w:val="center"/>
    </w:pPr>
    <w:rPr>
      <w:rFonts w:cs="Arial"/>
      <w:vanish/>
      <w:sz w:val="16"/>
      <w:szCs w:val="16"/>
    </w:rPr>
  </w:style>
  <w:style w:type="character" w:customStyle="1" w:styleId="z-BottomofFormChar">
    <w:name w:val="z-Bottom of Form Char"/>
    <w:basedOn w:val="DefaultParagraphFont"/>
    <w:link w:val="z-BottomofForm"/>
    <w:uiPriority w:val="99"/>
    <w:locked/>
    <w:rsid w:val="00EE0883"/>
    <w:rPr>
      <w:rFonts w:ascii="Arial" w:hAnsi="Arial" w:cs="Arial"/>
      <w:vanish/>
      <w:sz w:val="16"/>
      <w:szCs w:val="16"/>
    </w:rPr>
  </w:style>
  <w:style w:type="paragraph" w:customStyle="1" w:styleId="Bullet2">
    <w:name w:val="Bullet 2"/>
    <w:basedOn w:val="BulletListMultiple"/>
    <w:rsid w:val="00F7574E"/>
    <w:pPr>
      <w:numPr>
        <w:ilvl w:val="1"/>
      </w:numPr>
      <w:ind w:left="720"/>
    </w:pPr>
  </w:style>
  <w:style w:type="paragraph" w:customStyle="1" w:styleId="Bullet3">
    <w:name w:val="Bullet 3"/>
    <w:basedOn w:val="Bullet2"/>
    <w:rsid w:val="00F7574E"/>
    <w:pPr>
      <w:numPr>
        <w:ilvl w:val="2"/>
      </w:numPr>
      <w:ind w:left="1440"/>
    </w:pPr>
  </w:style>
  <w:style w:type="character" w:customStyle="1" w:styleId="CharChar2">
    <w:name w:val="Char Char2"/>
    <w:basedOn w:val="DefaultParagraphFont"/>
    <w:uiPriority w:val="99"/>
    <w:semiHidden/>
    <w:rsid w:val="004C5E35"/>
    <w:rPr>
      <w:rFonts w:ascii="Arial Narrow" w:hAnsi="Arial Narrow" w:cs="Times New Roman"/>
      <w:i/>
      <w:lang w:val="en-US" w:eastAsia="en-US" w:bidi="ar-SA"/>
    </w:rPr>
  </w:style>
  <w:style w:type="paragraph" w:customStyle="1" w:styleId="Heading-FrontMatter">
    <w:name w:val="Heading - Front Matter"/>
    <w:next w:val="DSSECSBodyText"/>
    <w:qFormat/>
    <w:rsid w:val="00D60CCB"/>
    <w:pPr>
      <w:spacing w:before="240" w:after="300"/>
      <w:jc w:val="center"/>
    </w:pPr>
    <w:rPr>
      <w:rFonts w:ascii="Arial" w:eastAsiaTheme="majorEastAsia" w:hAnsi="Arial" w:cstheme="majorBidi"/>
      <w:b/>
      <w:bCs/>
      <w:kern w:val="32"/>
      <w:sz w:val="32"/>
      <w:szCs w:val="32"/>
    </w:rPr>
  </w:style>
  <w:style w:type="paragraph" w:customStyle="1" w:styleId="TableColumnHeading">
    <w:name w:val="Table Column Heading"/>
    <w:qFormat/>
    <w:rsid w:val="003F1C4B"/>
    <w:pPr>
      <w:spacing w:before="40" w:after="40"/>
      <w:jc w:val="center"/>
    </w:pPr>
    <w:rPr>
      <w:rFonts w:ascii="Arial" w:eastAsiaTheme="majorEastAsia" w:hAnsi="Arial" w:cstheme="majorBidi"/>
      <w:b/>
      <w:bCs/>
      <w:szCs w:val="24"/>
    </w:rPr>
  </w:style>
  <w:style w:type="paragraph" w:styleId="Quote">
    <w:name w:val="Quote"/>
    <w:basedOn w:val="Normal"/>
    <w:next w:val="DSSECSBodyText"/>
    <w:link w:val="QuoteChar"/>
    <w:uiPriority w:val="29"/>
    <w:qFormat/>
    <w:rsid w:val="00C00812"/>
    <w:rPr>
      <w:i/>
      <w:iCs/>
      <w:color w:val="000000" w:themeColor="text1"/>
      <w:szCs w:val="24"/>
    </w:rPr>
  </w:style>
  <w:style w:type="character" w:customStyle="1" w:styleId="QuoteChar">
    <w:name w:val="Quote Char"/>
    <w:basedOn w:val="DefaultParagraphFont"/>
    <w:link w:val="Quote"/>
    <w:uiPriority w:val="29"/>
    <w:rsid w:val="00C00812"/>
    <w:rPr>
      <w:rFonts w:ascii="Arial" w:hAnsi="Arial"/>
      <w:i/>
      <w:iCs/>
      <w:color w:val="000000" w:themeColor="text1"/>
      <w:szCs w:val="24"/>
    </w:rPr>
  </w:style>
  <w:style w:type="table" w:styleId="MediumShading2-Accent4">
    <w:name w:val="Medium Shading 2 Accent 4"/>
    <w:basedOn w:val="TableNormal"/>
    <w:uiPriority w:val="64"/>
    <w:rsid w:val="0055693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4">
    <w:name w:val="Medium Grid 3 Accent 4"/>
    <w:basedOn w:val="TableNormal"/>
    <w:uiPriority w:val="69"/>
    <w:rsid w:val="0055693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2">
    <w:name w:val="Medium Grid 2"/>
    <w:basedOn w:val="TableNormal"/>
    <w:uiPriority w:val="68"/>
    <w:rsid w:val="0055693C"/>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4">
    <w:name w:val="Medium List 2 Accent 4"/>
    <w:basedOn w:val="TableNormal"/>
    <w:uiPriority w:val="66"/>
    <w:rsid w:val="0055693C"/>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ghtList-Accent4">
    <w:name w:val="Light List Accent 4"/>
    <w:basedOn w:val="TableNormal"/>
    <w:uiPriority w:val="61"/>
    <w:rsid w:val="0055693C"/>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Grid-Accent4">
    <w:name w:val="Light Grid Accent 4"/>
    <w:basedOn w:val="TableNormal"/>
    <w:uiPriority w:val="62"/>
    <w:rsid w:val="0055693C"/>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olorfulGrid-Accent1">
    <w:name w:val="Colorful Grid Accent 1"/>
    <w:basedOn w:val="TableNormal"/>
    <w:uiPriority w:val="73"/>
    <w:rsid w:val="008D4CD5"/>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List-Accent1">
    <w:name w:val="Colorful List Accent 1"/>
    <w:basedOn w:val="TableNormal"/>
    <w:uiPriority w:val="72"/>
    <w:rsid w:val="008D4CD5"/>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Grid1-Accent1">
    <w:name w:val="Medium Grid 1 Accent 1"/>
    <w:basedOn w:val="TableNormal"/>
    <w:uiPriority w:val="67"/>
    <w:rsid w:val="008D4CD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TableText">
    <w:name w:val="Table Text"/>
    <w:link w:val="TableTextChar"/>
    <w:qFormat/>
    <w:rsid w:val="00B53834"/>
    <w:pPr>
      <w:spacing w:before="40" w:after="40"/>
    </w:pPr>
    <w:rPr>
      <w:rFonts w:ascii="Arial" w:hAnsi="Arial"/>
    </w:rPr>
  </w:style>
  <w:style w:type="paragraph" w:customStyle="1" w:styleId="Figure">
    <w:name w:val="Figure"/>
    <w:next w:val="DSSECSBodyText"/>
    <w:qFormat/>
    <w:rsid w:val="0096106E"/>
    <w:pPr>
      <w:spacing w:before="120" w:after="120"/>
      <w:jc w:val="center"/>
    </w:pPr>
    <w:rPr>
      <w:rFonts w:ascii="Arial" w:hAnsi="Arial"/>
    </w:rPr>
  </w:style>
  <w:style w:type="paragraph" w:customStyle="1" w:styleId="TableBulletIndent">
    <w:name w:val="TableBulletIndent"/>
    <w:qFormat/>
    <w:rsid w:val="00B56E40"/>
    <w:pPr>
      <w:numPr>
        <w:numId w:val="5"/>
      </w:numPr>
      <w:spacing w:before="40" w:after="40"/>
      <w:ind w:left="342" w:hanging="144"/>
    </w:pPr>
    <w:rPr>
      <w:rFonts w:ascii="Arial" w:hAnsi="Arial"/>
    </w:rPr>
  </w:style>
  <w:style w:type="character" w:customStyle="1" w:styleId="TableTextChar">
    <w:name w:val="Table Text Char"/>
    <w:basedOn w:val="DefaultParagraphFont"/>
    <w:link w:val="TableText"/>
    <w:locked/>
    <w:rsid w:val="006D57FF"/>
    <w:rPr>
      <w:rFonts w:ascii="Arial" w:hAnsi="Arial"/>
    </w:rPr>
  </w:style>
  <w:style w:type="table" w:styleId="LightShading-Accent1">
    <w:name w:val="Light Shading Accent 1"/>
    <w:basedOn w:val="TableNormal"/>
    <w:uiPriority w:val="60"/>
    <w:rsid w:val="005D5B45"/>
    <w:pPr>
      <w:spacing w:after="200" w:line="276" w:lineRule="auto"/>
    </w:pPr>
    <w:rPr>
      <w:rFonts w:asciiTheme="minorHAnsi" w:eastAsiaTheme="minorEastAsia"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semiHidden/>
    <w:unhideWhenUsed/>
    <w:qFormat/>
    <w:rsid w:val="00DC28B7"/>
    <w:pPr>
      <w:keepLines/>
      <w:numPr>
        <w:numId w:val="0"/>
      </w:numPr>
      <w:spacing w:before="480" w:after="0" w:line="276" w:lineRule="auto"/>
      <w:outlineLvl w:val="9"/>
    </w:pPr>
    <w:rPr>
      <w:rFonts w:asciiTheme="majorHAnsi" w:hAnsiTheme="majorHAnsi"/>
      <w:color w:val="365F91" w:themeColor="accent1" w:themeShade="BF"/>
      <w:kern w:val="0"/>
      <w:sz w:val="28"/>
      <w:szCs w:val="28"/>
      <w:lang w:eastAsia="ja-JP"/>
    </w:rPr>
  </w:style>
  <w:style w:type="paragraph" w:styleId="TOC4">
    <w:name w:val="toc 4"/>
    <w:basedOn w:val="Normal"/>
    <w:next w:val="DSSECSBodyText"/>
    <w:autoRedefine/>
    <w:uiPriority w:val="39"/>
    <w:unhideWhenUsed/>
    <w:rsid w:val="007E6A5F"/>
    <w:pPr>
      <w:tabs>
        <w:tab w:val="right" w:leader="dot" w:pos="9360"/>
      </w:tabs>
      <w:spacing w:before="40" w:after="40"/>
      <w:ind w:left="1987" w:hanging="907"/>
    </w:pPr>
    <w:rPr>
      <w:rFonts w:eastAsiaTheme="minorEastAsia" w:cstheme="minorBidi"/>
      <w:szCs w:val="22"/>
    </w:rPr>
  </w:style>
  <w:style w:type="paragraph" w:styleId="TOC5">
    <w:name w:val="toc 5"/>
    <w:basedOn w:val="Normal"/>
    <w:next w:val="DSSECSBodyText"/>
    <w:autoRedefine/>
    <w:uiPriority w:val="39"/>
    <w:unhideWhenUsed/>
    <w:rsid w:val="007E6A5F"/>
    <w:pPr>
      <w:tabs>
        <w:tab w:val="right" w:leader="dot" w:pos="9360"/>
      </w:tabs>
      <w:spacing w:before="40" w:after="40"/>
      <w:ind w:left="2520" w:hanging="1080"/>
    </w:pPr>
    <w:rPr>
      <w:rFonts w:eastAsiaTheme="minorEastAsia" w:cstheme="minorBidi"/>
      <w:szCs w:val="22"/>
    </w:rPr>
  </w:style>
  <w:style w:type="paragraph" w:styleId="TOC6">
    <w:name w:val="toc 6"/>
    <w:basedOn w:val="Normal"/>
    <w:next w:val="DSSECSBodyText"/>
    <w:autoRedefine/>
    <w:uiPriority w:val="39"/>
    <w:unhideWhenUsed/>
    <w:rsid w:val="00F07334"/>
    <w:pPr>
      <w:tabs>
        <w:tab w:val="left" w:pos="1800"/>
        <w:tab w:val="right" w:leader="dot" w:pos="9350"/>
      </w:tabs>
      <w:spacing w:before="240" w:after="100" w:line="276" w:lineRule="auto"/>
    </w:pPr>
    <w:rPr>
      <w:rFonts w:eastAsiaTheme="minorEastAsia" w:cstheme="minorBidi"/>
      <w:sz w:val="28"/>
      <w:szCs w:val="22"/>
    </w:rPr>
  </w:style>
  <w:style w:type="paragraph" w:styleId="TOC7">
    <w:name w:val="toc 7"/>
    <w:basedOn w:val="Normal"/>
    <w:next w:val="DSSECSBodyText"/>
    <w:autoRedefine/>
    <w:uiPriority w:val="39"/>
    <w:unhideWhenUsed/>
    <w:rsid w:val="00F44818"/>
    <w:pPr>
      <w:spacing w:before="0" w:after="100" w:line="276" w:lineRule="auto"/>
      <w:ind w:left="1320"/>
    </w:pPr>
    <w:rPr>
      <w:rFonts w:eastAsiaTheme="minorEastAsia" w:cstheme="minorBidi"/>
      <w:szCs w:val="22"/>
    </w:rPr>
  </w:style>
  <w:style w:type="paragraph" w:styleId="TOC8">
    <w:name w:val="toc 8"/>
    <w:basedOn w:val="Normal"/>
    <w:next w:val="DSSECSBodyText"/>
    <w:autoRedefine/>
    <w:uiPriority w:val="39"/>
    <w:unhideWhenUsed/>
    <w:rsid w:val="00F44818"/>
    <w:pPr>
      <w:spacing w:before="0" w:after="100" w:line="276" w:lineRule="auto"/>
      <w:ind w:left="1540"/>
    </w:pPr>
    <w:rPr>
      <w:rFonts w:eastAsiaTheme="minorEastAsia" w:cstheme="minorBidi"/>
      <w:szCs w:val="22"/>
    </w:rPr>
  </w:style>
  <w:style w:type="paragraph" w:styleId="ListParagraph">
    <w:name w:val="List Paragraph"/>
    <w:basedOn w:val="Normal"/>
    <w:uiPriority w:val="34"/>
    <w:qFormat/>
    <w:rsid w:val="00B52774"/>
    <w:pPr>
      <w:ind w:left="720"/>
      <w:contextualSpacing/>
    </w:pPr>
  </w:style>
  <w:style w:type="paragraph" w:styleId="Revision">
    <w:name w:val="Revision"/>
    <w:hidden/>
    <w:uiPriority w:val="99"/>
    <w:semiHidden/>
    <w:rsid w:val="00C57D28"/>
    <w:rPr>
      <w:rFonts w:ascii="Arial" w:hAnsi="Arial"/>
    </w:rPr>
  </w:style>
  <w:style w:type="paragraph" w:customStyle="1" w:styleId="DSSECSBodyText">
    <w:name w:val="DSS ECS  Body Text"/>
    <w:link w:val="DSSECSBodyTextChar"/>
    <w:qFormat/>
    <w:rsid w:val="00641A15"/>
    <w:pPr>
      <w:spacing w:after="120" w:line="276" w:lineRule="auto"/>
    </w:pPr>
    <w:rPr>
      <w:rFonts w:ascii="Arial" w:hAnsi="Arial"/>
    </w:rPr>
  </w:style>
  <w:style w:type="character" w:customStyle="1" w:styleId="DSSECSBodyTextChar">
    <w:name w:val="DSS ECS  Body Text Char"/>
    <w:link w:val="DSSECSBodyText"/>
    <w:locked/>
    <w:rsid w:val="00641A15"/>
    <w:rPr>
      <w:rFonts w:ascii="Arial" w:hAnsi="Arial"/>
    </w:rPr>
  </w:style>
  <w:style w:type="paragraph" w:customStyle="1" w:styleId="Code">
    <w:name w:val="Code"/>
    <w:rsid w:val="00C57073"/>
    <w:pPr>
      <w:autoSpaceDE w:val="0"/>
      <w:autoSpaceDN w:val="0"/>
      <w:adjustRightInd w:val="0"/>
      <w:spacing w:after="120"/>
    </w:pPr>
    <w:rPr>
      <w:rFonts w:ascii="Courier New" w:hAnsi="Courier New"/>
      <w:color w:val="000000"/>
      <w:sz w:val="18"/>
      <w:szCs w:val="24"/>
    </w:rPr>
  </w:style>
  <w:style w:type="character" w:styleId="PlaceholderText">
    <w:name w:val="Placeholder Text"/>
    <w:basedOn w:val="DefaultParagraphFont"/>
    <w:uiPriority w:val="99"/>
    <w:semiHidden/>
    <w:rsid w:val="00DB0251"/>
    <w:rPr>
      <w:color w:val="808080"/>
    </w:rPr>
  </w:style>
  <w:style w:type="paragraph" w:customStyle="1" w:styleId="InfoTBD">
    <w:name w:val="InfoTBD"/>
    <w:basedOn w:val="DSSECSBodyText"/>
    <w:next w:val="DSSECSBodyText"/>
    <w:link w:val="InfoTBDChar"/>
    <w:qFormat/>
    <w:rsid w:val="0017652A"/>
    <w:rPr>
      <w:i/>
      <w:color w:val="002060"/>
    </w:rPr>
  </w:style>
  <w:style w:type="character" w:customStyle="1" w:styleId="InfoTBDChar">
    <w:name w:val="InfoTBD Char"/>
    <w:basedOn w:val="DSSECSBodyTextChar"/>
    <w:link w:val="InfoTBD"/>
    <w:rsid w:val="0017652A"/>
    <w:rPr>
      <w:rFonts w:ascii="Arial" w:hAnsi="Arial"/>
      <w:i/>
      <w:color w:val="002060"/>
    </w:rPr>
  </w:style>
  <w:style w:type="paragraph" w:customStyle="1" w:styleId="CoverContract">
    <w:name w:val="Cover Contract"/>
    <w:basedOn w:val="CoverProgram"/>
    <w:qFormat/>
    <w:rsid w:val="008C5DEA"/>
    <w:rPr>
      <w:sz w:val="24"/>
    </w:rPr>
  </w:style>
  <w:style w:type="paragraph" w:customStyle="1" w:styleId="CoverAddress">
    <w:name w:val="Cover Address"/>
    <w:basedOn w:val="CoverProgram"/>
    <w:qFormat/>
    <w:rsid w:val="008C5DEA"/>
    <w:rPr>
      <w:i/>
      <w:sz w:val="24"/>
    </w:rPr>
  </w:style>
  <w:style w:type="character" w:styleId="FollowedHyperlink">
    <w:name w:val="FollowedHyperlink"/>
    <w:uiPriority w:val="99"/>
    <w:semiHidden/>
    <w:locked/>
    <w:rsid w:val="003216B6"/>
    <w:rPr>
      <w:color w:val="606420"/>
      <w:u w:val="single"/>
    </w:rPr>
  </w:style>
  <w:style w:type="character" w:styleId="LineNumber">
    <w:name w:val="line number"/>
    <w:basedOn w:val="DefaultParagraphFont"/>
    <w:semiHidden/>
    <w:locked/>
    <w:rsid w:val="003216B6"/>
  </w:style>
  <w:style w:type="paragraph" w:styleId="ListBullet4">
    <w:name w:val="List Bullet 4"/>
    <w:basedOn w:val="Normal"/>
    <w:autoRedefine/>
    <w:semiHidden/>
    <w:locked/>
    <w:rsid w:val="003216B6"/>
    <w:pPr>
      <w:tabs>
        <w:tab w:val="num" w:pos="1440"/>
      </w:tabs>
      <w:spacing w:before="0" w:after="0"/>
      <w:ind w:left="1440" w:hanging="360"/>
    </w:pPr>
    <w:rPr>
      <w:rFonts w:ascii="Times New Roman" w:hAnsi="Times New Roman"/>
      <w:sz w:val="22"/>
      <w:szCs w:val="24"/>
    </w:rPr>
  </w:style>
  <w:style w:type="paragraph" w:customStyle="1" w:styleId="Note">
    <w:name w:val="Note"/>
    <w:basedOn w:val="Normal"/>
    <w:link w:val="NoteChar"/>
    <w:qFormat/>
    <w:rsid w:val="00B44850"/>
    <w:pPr>
      <w:numPr>
        <w:numId w:val="19"/>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rFonts w:ascii="Times New Roman" w:hAnsi="Times New Roman"/>
      <w:i/>
      <w:iCs/>
      <w:color w:val="000000" w:themeColor="text1"/>
      <w:sz w:val="22"/>
      <w:szCs w:val="22"/>
    </w:rPr>
  </w:style>
  <w:style w:type="character" w:customStyle="1" w:styleId="NoteChar">
    <w:name w:val="Note Char"/>
    <w:basedOn w:val="DefaultParagraphFont"/>
    <w:link w:val="Note"/>
    <w:rsid w:val="00B44850"/>
    <w:rPr>
      <w:i/>
      <w:iCs/>
      <w:color w:val="000000" w:themeColor="text1"/>
      <w:sz w:val="22"/>
      <w:szCs w:val="22"/>
      <w:shd w:val="clear" w:color="auto" w:fill="D9D9D9" w:themeFill="background1" w:themeFillShade="D9"/>
    </w:rPr>
  </w:style>
  <w:style w:type="paragraph" w:customStyle="1" w:styleId="Steps">
    <w:name w:val="Steps"/>
    <w:basedOn w:val="Normal"/>
    <w:link w:val="StepsChar"/>
    <w:qFormat/>
    <w:rsid w:val="003216B6"/>
    <w:pPr>
      <w:spacing w:before="0" w:after="0"/>
    </w:pPr>
    <w:rPr>
      <w:rFonts w:ascii="Courier New" w:hAnsi="Courier New" w:cs="Courier New"/>
      <w:sz w:val="18"/>
      <w:szCs w:val="18"/>
    </w:rPr>
  </w:style>
  <w:style w:type="numbering" w:customStyle="1" w:styleId="NoList1">
    <w:name w:val="No List1"/>
    <w:next w:val="NoList"/>
    <w:uiPriority w:val="99"/>
    <w:semiHidden/>
    <w:unhideWhenUsed/>
    <w:rsid w:val="003216B6"/>
  </w:style>
  <w:style w:type="character" w:customStyle="1" w:styleId="StepsChar">
    <w:name w:val="Steps Char"/>
    <w:basedOn w:val="DefaultParagraphFont"/>
    <w:link w:val="Steps"/>
    <w:rsid w:val="003216B6"/>
    <w:rPr>
      <w:rFonts w:ascii="Courier New" w:hAnsi="Courier New" w:cs="Courier New"/>
      <w:sz w:val="18"/>
      <w:szCs w:val="18"/>
    </w:rPr>
  </w:style>
  <w:style w:type="paragraph" w:customStyle="1" w:styleId="CoverText">
    <w:name w:val="Cover Text"/>
    <w:qFormat/>
    <w:rsid w:val="00933FBC"/>
    <w:pPr>
      <w:jc w:val="center"/>
    </w:pPr>
    <w:rPr>
      <w:rFonts w:ascii="Arial" w:hAnsi="Arial"/>
      <w:b/>
      <w:sz w:val="3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317769">
      <w:bodyDiv w:val="1"/>
      <w:marLeft w:val="0"/>
      <w:marRight w:val="0"/>
      <w:marTop w:val="0"/>
      <w:marBottom w:val="0"/>
      <w:divBdr>
        <w:top w:val="none" w:sz="0" w:space="0" w:color="auto"/>
        <w:left w:val="none" w:sz="0" w:space="0" w:color="auto"/>
        <w:bottom w:val="none" w:sz="0" w:space="0" w:color="auto"/>
        <w:right w:val="none" w:sz="0" w:space="0" w:color="auto"/>
      </w:divBdr>
      <w:divsChild>
        <w:div w:id="1627665558">
          <w:marLeft w:val="893"/>
          <w:marRight w:val="0"/>
          <w:marTop w:val="0"/>
          <w:marBottom w:val="0"/>
          <w:divBdr>
            <w:top w:val="none" w:sz="0" w:space="0" w:color="auto"/>
            <w:left w:val="none" w:sz="0" w:space="0" w:color="auto"/>
            <w:bottom w:val="none" w:sz="0" w:space="0" w:color="auto"/>
            <w:right w:val="none" w:sz="0" w:space="0" w:color="auto"/>
          </w:divBdr>
        </w:div>
      </w:divsChild>
    </w:div>
    <w:div w:id="81729612">
      <w:bodyDiv w:val="1"/>
      <w:marLeft w:val="0"/>
      <w:marRight w:val="0"/>
      <w:marTop w:val="0"/>
      <w:marBottom w:val="0"/>
      <w:divBdr>
        <w:top w:val="none" w:sz="0" w:space="0" w:color="auto"/>
        <w:left w:val="none" w:sz="0" w:space="0" w:color="auto"/>
        <w:bottom w:val="none" w:sz="0" w:space="0" w:color="auto"/>
        <w:right w:val="none" w:sz="0" w:space="0" w:color="auto"/>
      </w:divBdr>
    </w:div>
    <w:div w:id="87964244">
      <w:bodyDiv w:val="1"/>
      <w:marLeft w:val="0"/>
      <w:marRight w:val="0"/>
      <w:marTop w:val="0"/>
      <w:marBottom w:val="0"/>
      <w:divBdr>
        <w:top w:val="none" w:sz="0" w:space="0" w:color="auto"/>
        <w:left w:val="none" w:sz="0" w:space="0" w:color="auto"/>
        <w:bottom w:val="none" w:sz="0" w:space="0" w:color="auto"/>
        <w:right w:val="none" w:sz="0" w:space="0" w:color="auto"/>
      </w:divBdr>
    </w:div>
    <w:div w:id="125465040">
      <w:bodyDiv w:val="1"/>
      <w:marLeft w:val="0"/>
      <w:marRight w:val="0"/>
      <w:marTop w:val="0"/>
      <w:marBottom w:val="0"/>
      <w:divBdr>
        <w:top w:val="none" w:sz="0" w:space="0" w:color="auto"/>
        <w:left w:val="none" w:sz="0" w:space="0" w:color="auto"/>
        <w:bottom w:val="none" w:sz="0" w:space="0" w:color="auto"/>
        <w:right w:val="none" w:sz="0" w:space="0" w:color="auto"/>
      </w:divBdr>
    </w:div>
    <w:div w:id="151407297">
      <w:bodyDiv w:val="1"/>
      <w:marLeft w:val="0"/>
      <w:marRight w:val="0"/>
      <w:marTop w:val="0"/>
      <w:marBottom w:val="0"/>
      <w:divBdr>
        <w:top w:val="none" w:sz="0" w:space="0" w:color="auto"/>
        <w:left w:val="none" w:sz="0" w:space="0" w:color="auto"/>
        <w:bottom w:val="none" w:sz="0" w:space="0" w:color="auto"/>
        <w:right w:val="none" w:sz="0" w:space="0" w:color="auto"/>
      </w:divBdr>
    </w:div>
    <w:div w:id="208108782">
      <w:bodyDiv w:val="1"/>
      <w:marLeft w:val="0"/>
      <w:marRight w:val="0"/>
      <w:marTop w:val="0"/>
      <w:marBottom w:val="0"/>
      <w:divBdr>
        <w:top w:val="none" w:sz="0" w:space="0" w:color="auto"/>
        <w:left w:val="none" w:sz="0" w:space="0" w:color="auto"/>
        <w:bottom w:val="none" w:sz="0" w:space="0" w:color="auto"/>
        <w:right w:val="none" w:sz="0" w:space="0" w:color="auto"/>
      </w:divBdr>
    </w:div>
    <w:div w:id="227616852">
      <w:marLeft w:val="0"/>
      <w:marRight w:val="0"/>
      <w:marTop w:val="0"/>
      <w:marBottom w:val="0"/>
      <w:divBdr>
        <w:top w:val="none" w:sz="0" w:space="0" w:color="auto"/>
        <w:left w:val="none" w:sz="0" w:space="0" w:color="auto"/>
        <w:bottom w:val="none" w:sz="0" w:space="0" w:color="auto"/>
        <w:right w:val="none" w:sz="0" w:space="0" w:color="auto"/>
      </w:divBdr>
    </w:div>
    <w:div w:id="227616853">
      <w:marLeft w:val="0"/>
      <w:marRight w:val="0"/>
      <w:marTop w:val="0"/>
      <w:marBottom w:val="0"/>
      <w:divBdr>
        <w:top w:val="none" w:sz="0" w:space="0" w:color="auto"/>
        <w:left w:val="none" w:sz="0" w:space="0" w:color="auto"/>
        <w:bottom w:val="none" w:sz="0" w:space="0" w:color="auto"/>
        <w:right w:val="none" w:sz="0" w:space="0" w:color="auto"/>
      </w:divBdr>
    </w:div>
    <w:div w:id="227616855">
      <w:marLeft w:val="0"/>
      <w:marRight w:val="0"/>
      <w:marTop w:val="0"/>
      <w:marBottom w:val="0"/>
      <w:divBdr>
        <w:top w:val="none" w:sz="0" w:space="0" w:color="auto"/>
        <w:left w:val="none" w:sz="0" w:space="0" w:color="auto"/>
        <w:bottom w:val="none" w:sz="0" w:space="0" w:color="auto"/>
        <w:right w:val="none" w:sz="0" w:space="0" w:color="auto"/>
      </w:divBdr>
    </w:div>
    <w:div w:id="227616858">
      <w:marLeft w:val="0"/>
      <w:marRight w:val="0"/>
      <w:marTop w:val="0"/>
      <w:marBottom w:val="0"/>
      <w:divBdr>
        <w:top w:val="none" w:sz="0" w:space="0" w:color="auto"/>
        <w:left w:val="none" w:sz="0" w:space="0" w:color="auto"/>
        <w:bottom w:val="none" w:sz="0" w:space="0" w:color="auto"/>
        <w:right w:val="none" w:sz="0" w:space="0" w:color="auto"/>
      </w:divBdr>
    </w:div>
    <w:div w:id="227616861">
      <w:marLeft w:val="0"/>
      <w:marRight w:val="0"/>
      <w:marTop w:val="0"/>
      <w:marBottom w:val="0"/>
      <w:divBdr>
        <w:top w:val="none" w:sz="0" w:space="0" w:color="auto"/>
        <w:left w:val="none" w:sz="0" w:space="0" w:color="auto"/>
        <w:bottom w:val="none" w:sz="0" w:space="0" w:color="auto"/>
        <w:right w:val="none" w:sz="0" w:space="0" w:color="auto"/>
      </w:divBdr>
    </w:div>
    <w:div w:id="227616862">
      <w:marLeft w:val="0"/>
      <w:marRight w:val="0"/>
      <w:marTop w:val="0"/>
      <w:marBottom w:val="0"/>
      <w:divBdr>
        <w:top w:val="none" w:sz="0" w:space="0" w:color="auto"/>
        <w:left w:val="none" w:sz="0" w:space="0" w:color="auto"/>
        <w:bottom w:val="none" w:sz="0" w:space="0" w:color="auto"/>
        <w:right w:val="none" w:sz="0" w:space="0" w:color="auto"/>
      </w:divBdr>
    </w:div>
    <w:div w:id="227616864">
      <w:marLeft w:val="0"/>
      <w:marRight w:val="0"/>
      <w:marTop w:val="0"/>
      <w:marBottom w:val="0"/>
      <w:divBdr>
        <w:top w:val="none" w:sz="0" w:space="0" w:color="auto"/>
        <w:left w:val="none" w:sz="0" w:space="0" w:color="auto"/>
        <w:bottom w:val="none" w:sz="0" w:space="0" w:color="auto"/>
        <w:right w:val="none" w:sz="0" w:space="0" w:color="auto"/>
      </w:divBdr>
    </w:div>
    <w:div w:id="227616868">
      <w:marLeft w:val="0"/>
      <w:marRight w:val="0"/>
      <w:marTop w:val="0"/>
      <w:marBottom w:val="0"/>
      <w:divBdr>
        <w:top w:val="none" w:sz="0" w:space="0" w:color="auto"/>
        <w:left w:val="none" w:sz="0" w:space="0" w:color="auto"/>
        <w:bottom w:val="none" w:sz="0" w:space="0" w:color="auto"/>
        <w:right w:val="none" w:sz="0" w:space="0" w:color="auto"/>
      </w:divBdr>
    </w:div>
    <w:div w:id="227616869">
      <w:marLeft w:val="0"/>
      <w:marRight w:val="0"/>
      <w:marTop w:val="0"/>
      <w:marBottom w:val="0"/>
      <w:divBdr>
        <w:top w:val="none" w:sz="0" w:space="0" w:color="auto"/>
        <w:left w:val="none" w:sz="0" w:space="0" w:color="auto"/>
        <w:bottom w:val="none" w:sz="0" w:space="0" w:color="auto"/>
        <w:right w:val="none" w:sz="0" w:space="0" w:color="auto"/>
      </w:divBdr>
    </w:div>
    <w:div w:id="227616870">
      <w:marLeft w:val="0"/>
      <w:marRight w:val="0"/>
      <w:marTop w:val="0"/>
      <w:marBottom w:val="0"/>
      <w:divBdr>
        <w:top w:val="none" w:sz="0" w:space="0" w:color="auto"/>
        <w:left w:val="none" w:sz="0" w:space="0" w:color="auto"/>
        <w:bottom w:val="none" w:sz="0" w:space="0" w:color="auto"/>
        <w:right w:val="none" w:sz="0" w:space="0" w:color="auto"/>
      </w:divBdr>
    </w:div>
    <w:div w:id="227616871">
      <w:marLeft w:val="0"/>
      <w:marRight w:val="0"/>
      <w:marTop w:val="0"/>
      <w:marBottom w:val="0"/>
      <w:divBdr>
        <w:top w:val="none" w:sz="0" w:space="0" w:color="auto"/>
        <w:left w:val="none" w:sz="0" w:space="0" w:color="auto"/>
        <w:bottom w:val="none" w:sz="0" w:space="0" w:color="auto"/>
        <w:right w:val="none" w:sz="0" w:space="0" w:color="auto"/>
      </w:divBdr>
    </w:div>
    <w:div w:id="227616878">
      <w:marLeft w:val="0"/>
      <w:marRight w:val="0"/>
      <w:marTop w:val="0"/>
      <w:marBottom w:val="0"/>
      <w:divBdr>
        <w:top w:val="none" w:sz="0" w:space="0" w:color="auto"/>
        <w:left w:val="none" w:sz="0" w:space="0" w:color="auto"/>
        <w:bottom w:val="none" w:sz="0" w:space="0" w:color="auto"/>
        <w:right w:val="none" w:sz="0" w:space="0" w:color="auto"/>
      </w:divBdr>
    </w:div>
    <w:div w:id="227616879">
      <w:marLeft w:val="0"/>
      <w:marRight w:val="0"/>
      <w:marTop w:val="0"/>
      <w:marBottom w:val="0"/>
      <w:divBdr>
        <w:top w:val="none" w:sz="0" w:space="0" w:color="auto"/>
        <w:left w:val="none" w:sz="0" w:space="0" w:color="auto"/>
        <w:bottom w:val="none" w:sz="0" w:space="0" w:color="auto"/>
        <w:right w:val="none" w:sz="0" w:space="0" w:color="auto"/>
      </w:divBdr>
    </w:div>
    <w:div w:id="227616881">
      <w:marLeft w:val="0"/>
      <w:marRight w:val="0"/>
      <w:marTop w:val="0"/>
      <w:marBottom w:val="0"/>
      <w:divBdr>
        <w:top w:val="none" w:sz="0" w:space="0" w:color="auto"/>
        <w:left w:val="none" w:sz="0" w:space="0" w:color="auto"/>
        <w:bottom w:val="none" w:sz="0" w:space="0" w:color="auto"/>
        <w:right w:val="none" w:sz="0" w:space="0" w:color="auto"/>
      </w:divBdr>
      <w:divsChild>
        <w:div w:id="227616859">
          <w:marLeft w:val="0"/>
          <w:marRight w:val="0"/>
          <w:marTop w:val="0"/>
          <w:marBottom w:val="0"/>
          <w:divBdr>
            <w:top w:val="none" w:sz="0" w:space="0" w:color="auto"/>
            <w:left w:val="none" w:sz="0" w:space="0" w:color="auto"/>
            <w:bottom w:val="none" w:sz="0" w:space="0" w:color="auto"/>
            <w:right w:val="none" w:sz="0" w:space="0" w:color="auto"/>
          </w:divBdr>
          <w:divsChild>
            <w:div w:id="227616856">
              <w:marLeft w:val="0"/>
              <w:marRight w:val="0"/>
              <w:marTop w:val="0"/>
              <w:marBottom w:val="0"/>
              <w:divBdr>
                <w:top w:val="none" w:sz="0" w:space="0" w:color="auto"/>
                <w:left w:val="none" w:sz="0" w:space="0" w:color="auto"/>
                <w:bottom w:val="none" w:sz="0" w:space="0" w:color="auto"/>
                <w:right w:val="none" w:sz="0" w:space="0" w:color="auto"/>
              </w:divBdr>
            </w:div>
            <w:div w:id="22761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6882">
      <w:marLeft w:val="0"/>
      <w:marRight w:val="0"/>
      <w:marTop w:val="0"/>
      <w:marBottom w:val="0"/>
      <w:divBdr>
        <w:top w:val="none" w:sz="0" w:space="0" w:color="auto"/>
        <w:left w:val="none" w:sz="0" w:space="0" w:color="auto"/>
        <w:bottom w:val="none" w:sz="0" w:space="0" w:color="auto"/>
        <w:right w:val="none" w:sz="0" w:space="0" w:color="auto"/>
      </w:divBdr>
    </w:div>
    <w:div w:id="227616883">
      <w:marLeft w:val="0"/>
      <w:marRight w:val="0"/>
      <w:marTop w:val="0"/>
      <w:marBottom w:val="0"/>
      <w:divBdr>
        <w:top w:val="none" w:sz="0" w:space="0" w:color="auto"/>
        <w:left w:val="none" w:sz="0" w:space="0" w:color="auto"/>
        <w:bottom w:val="none" w:sz="0" w:space="0" w:color="auto"/>
        <w:right w:val="none" w:sz="0" w:space="0" w:color="auto"/>
      </w:divBdr>
    </w:div>
    <w:div w:id="227616884">
      <w:marLeft w:val="0"/>
      <w:marRight w:val="0"/>
      <w:marTop w:val="0"/>
      <w:marBottom w:val="0"/>
      <w:divBdr>
        <w:top w:val="none" w:sz="0" w:space="0" w:color="auto"/>
        <w:left w:val="none" w:sz="0" w:space="0" w:color="auto"/>
        <w:bottom w:val="none" w:sz="0" w:space="0" w:color="auto"/>
        <w:right w:val="none" w:sz="0" w:space="0" w:color="auto"/>
      </w:divBdr>
    </w:div>
    <w:div w:id="227616885">
      <w:marLeft w:val="0"/>
      <w:marRight w:val="0"/>
      <w:marTop w:val="0"/>
      <w:marBottom w:val="0"/>
      <w:divBdr>
        <w:top w:val="none" w:sz="0" w:space="0" w:color="auto"/>
        <w:left w:val="none" w:sz="0" w:space="0" w:color="auto"/>
        <w:bottom w:val="none" w:sz="0" w:space="0" w:color="auto"/>
        <w:right w:val="none" w:sz="0" w:space="0" w:color="auto"/>
      </w:divBdr>
    </w:div>
    <w:div w:id="227616887">
      <w:marLeft w:val="0"/>
      <w:marRight w:val="0"/>
      <w:marTop w:val="0"/>
      <w:marBottom w:val="0"/>
      <w:divBdr>
        <w:top w:val="none" w:sz="0" w:space="0" w:color="auto"/>
        <w:left w:val="none" w:sz="0" w:space="0" w:color="auto"/>
        <w:bottom w:val="none" w:sz="0" w:space="0" w:color="auto"/>
        <w:right w:val="none" w:sz="0" w:space="0" w:color="auto"/>
      </w:divBdr>
      <w:divsChild>
        <w:div w:id="227616874">
          <w:marLeft w:val="0"/>
          <w:marRight w:val="0"/>
          <w:marTop w:val="0"/>
          <w:marBottom w:val="0"/>
          <w:divBdr>
            <w:top w:val="none" w:sz="0" w:space="0" w:color="auto"/>
            <w:left w:val="none" w:sz="0" w:space="0" w:color="auto"/>
            <w:bottom w:val="none" w:sz="0" w:space="0" w:color="auto"/>
            <w:right w:val="none" w:sz="0" w:space="0" w:color="auto"/>
          </w:divBdr>
          <w:divsChild>
            <w:div w:id="227616863">
              <w:marLeft w:val="0"/>
              <w:marRight w:val="0"/>
              <w:marTop w:val="0"/>
              <w:marBottom w:val="0"/>
              <w:divBdr>
                <w:top w:val="none" w:sz="0" w:space="0" w:color="auto"/>
                <w:left w:val="none" w:sz="0" w:space="0" w:color="auto"/>
                <w:bottom w:val="none" w:sz="0" w:space="0" w:color="auto"/>
                <w:right w:val="none" w:sz="0" w:space="0" w:color="auto"/>
              </w:divBdr>
            </w:div>
            <w:div w:id="227616875">
              <w:marLeft w:val="0"/>
              <w:marRight w:val="0"/>
              <w:marTop w:val="0"/>
              <w:marBottom w:val="0"/>
              <w:divBdr>
                <w:top w:val="none" w:sz="0" w:space="0" w:color="auto"/>
                <w:left w:val="none" w:sz="0" w:space="0" w:color="auto"/>
                <w:bottom w:val="none" w:sz="0" w:space="0" w:color="auto"/>
                <w:right w:val="none" w:sz="0" w:space="0" w:color="auto"/>
              </w:divBdr>
            </w:div>
            <w:div w:id="22761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6888">
      <w:marLeft w:val="0"/>
      <w:marRight w:val="0"/>
      <w:marTop w:val="0"/>
      <w:marBottom w:val="0"/>
      <w:divBdr>
        <w:top w:val="none" w:sz="0" w:space="0" w:color="auto"/>
        <w:left w:val="none" w:sz="0" w:space="0" w:color="auto"/>
        <w:bottom w:val="none" w:sz="0" w:space="0" w:color="auto"/>
        <w:right w:val="none" w:sz="0" w:space="0" w:color="auto"/>
      </w:divBdr>
      <w:divsChild>
        <w:div w:id="227616915">
          <w:marLeft w:val="0"/>
          <w:marRight w:val="0"/>
          <w:marTop w:val="0"/>
          <w:marBottom w:val="0"/>
          <w:divBdr>
            <w:top w:val="none" w:sz="0" w:space="0" w:color="auto"/>
            <w:left w:val="none" w:sz="0" w:space="0" w:color="auto"/>
            <w:bottom w:val="none" w:sz="0" w:space="0" w:color="auto"/>
            <w:right w:val="none" w:sz="0" w:space="0" w:color="auto"/>
          </w:divBdr>
        </w:div>
      </w:divsChild>
    </w:div>
    <w:div w:id="227616891">
      <w:marLeft w:val="0"/>
      <w:marRight w:val="0"/>
      <w:marTop w:val="0"/>
      <w:marBottom w:val="0"/>
      <w:divBdr>
        <w:top w:val="none" w:sz="0" w:space="0" w:color="auto"/>
        <w:left w:val="none" w:sz="0" w:space="0" w:color="auto"/>
        <w:bottom w:val="none" w:sz="0" w:space="0" w:color="auto"/>
        <w:right w:val="none" w:sz="0" w:space="0" w:color="auto"/>
      </w:divBdr>
    </w:div>
    <w:div w:id="227616892">
      <w:marLeft w:val="0"/>
      <w:marRight w:val="0"/>
      <w:marTop w:val="0"/>
      <w:marBottom w:val="0"/>
      <w:divBdr>
        <w:top w:val="none" w:sz="0" w:space="0" w:color="auto"/>
        <w:left w:val="none" w:sz="0" w:space="0" w:color="auto"/>
        <w:bottom w:val="none" w:sz="0" w:space="0" w:color="auto"/>
        <w:right w:val="none" w:sz="0" w:space="0" w:color="auto"/>
      </w:divBdr>
      <w:divsChild>
        <w:div w:id="227616900">
          <w:marLeft w:val="0"/>
          <w:marRight w:val="0"/>
          <w:marTop w:val="0"/>
          <w:marBottom w:val="0"/>
          <w:divBdr>
            <w:top w:val="none" w:sz="0" w:space="0" w:color="auto"/>
            <w:left w:val="none" w:sz="0" w:space="0" w:color="auto"/>
            <w:bottom w:val="none" w:sz="0" w:space="0" w:color="auto"/>
            <w:right w:val="none" w:sz="0" w:space="0" w:color="auto"/>
          </w:divBdr>
          <w:divsChild>
            <w:div w:id="227616899">
              <w:marLeft w:val="0"/>
              <w:marRight w:val="0"/>
              <w:marTop w:val="0"/>
              <w:marBottom w:val="0"/>
              <w:divBdr>
                <w:top w:val="none" w:sz="0" w:space="0" w:color="auto"/>
                <w:left w:val="none" w:sz="0" w:space="0" w:color="auto"/>
                <w:bottom w:val="none" w:sz="0" w:space="0" w:color="auto"/>
                <w:right w:val="none" w:sz="0" w:space="0" w:color="auto"/>
              </w:divBdr>
            </w:div>
            <w:div w:id="22761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6893">
      <w:marLeft w:val="0"/>
      <w:marRight w:val="0"/>
      <w:marTop w:val="0"/>
      <w:marBottom w:val="0"/>
      <w:divBdr>
        <w:top w:val="none" w:sz="0" w:space="0" w:color="auto"/>
        <w:left w:val="none" w:sz="0" w:space="0" w:color="auto"/>
        <w:bottom w:val="none" w:sz="0" w:space="0" w:color="auto"/>
        <w:right w:val="none" w:sz="0" w:space="0" w:color="auto"/>
      </w:divBdr>
      <w:divsChild>
        <w:div w:id="227616866">
          <w:marLeft w:val="0"/>
          <w:marRight w:val="0"/>
          <w:marTop w:val="0"/>
          <w:marBottom w:val="0"/>
          <w:divBdr>
            <w:top w:val="none" w:sz="0" w:space="0" w:color="auto"/>
            <w:left w:val="none" w:sz="0" w:space="0" w:color="auto"/>
            <w:bottom w:val="none" w:sz="0" w:space="0" w:color="auto"/>
            <w:right w:val="none" w:sz="0" w:space="0" w:color="auto"/>
          </w:divBdr>
        </w:div>
        <w:div w:id="227616876">
          <w:marLeft w:val="0"/>
          <w:marRight w:val="0"/>
          <w:marTop w:val="0"/>
          <w:marBottom w:val="0"/>
          <w:divBdr>
            <w:top w:val="none" w:sz="0" w:space="0" w:color="auto"/>
            <w:left w:val="none" w:sz="0" w:space="0" w:color="auto"/>
            <w:bottom w:val="none" w:sz="0" w:space="0" w:color="auto"/>
            <w:right w:val="none" w:sz="0" w:space="0" w:color="auto"/>
          </w:divBdr>
        </w:div>
        <w:div w:id="227616889">
          <w:marLeft w:val="0"/>
          <w:marRight w:val="0"/>
          <w:marTop w:val="0"/>
          <w:marBottom w:val="0"/>
          <w:divBdr>
            <w:top w:val="none" w:sz="0" w:space="0" w:color="auto"/>
            <w:left w:val="none" w:sz="0" w:space="0" w:color="auto"/>
            <w:bottom w:val="none" w:sz="0" w:space="0" w:color="auto"/>
            <w:right w:val="none" w:sz="0" w:space="0" w:color="auto"/>
          </w:divBdr>
        </w:div>
      </w:divsChild>
    </w:div>
    <w:div w:id="227616895">
      <w:marLeft w:val="0"/>
      <w:marRight w:val="0"/>
      <w:marTop w:val="0"/>
      <w:marBottom w:val="0"/>
      <w:divBdr>
        <w:top w:val="none" w:sz="0" w:space="0" w:color="auto"/>
        <w:left w:val="none" w:sz="0" w:space="0" w:color="auto"/>
        <w:bottom w:val="none" w:sz="0" w:space="0" w:color="auto"/>
        <w:right w:val="none" w:sz="0" w:space="0" w:color="auto"/>
      </w:divBdr>
      <w:divsChild>
        <w:div w:id="227616865">
          <w:marLeft w:val="0"/>
          <w:marRight w:val="0"/>
          <w:marTop w:val="0"/>
          <w:marBottom w:val="0"/>
          <w:divBdr>
            <w:top w:val="none" w:sz="0" w:space="0" w:color="auto"/>
            <w:left w:val="none" w:sz="0" w:space="0" w:color="auto"/>
            <w:bottom w:val="none" w:sz="0" w:space="0" w:color="auto"/>
            <w:right w:val="none" w:sz="0" w:space="0" w:color="auto"/>
          </w:divBdr>
          <w:divsChild>
            <w:div w:id="227616857">
              <w:marLeft w:val="0"/>
              <w:marRight w:val="0"/>
              <w:marTop w:val="0"/>
              <w:marBottom w:val="0"/>
              <w:divBdr>
                <w:top w:val="none" w:sz="0" w:space="0" w:color="auto"/>
                <w:left w:val="none" w:sz="0" w:space="0" w:color="auto"/>
                <w:bottom w:val="none" w:sz="0" w:space="0" w:color="auto"/>
                <w:right w:val="none" w:sz="0" w:space="0" w:color="auto"/>
              </w:divBdr>
            </w:div>
            <w:div w:id="227616872">
              <w:marLeft w:val="0"/>
              <w:marRight w:val="0"/>
              <w:marTop w:val="0"/>
              <w:marBottom w:val="0"/>
              <w:divBdr>
                <w:top w:val="none" w:sz="0" w:space="0" w:color="auto"/>
                <w:left w:val="none" w:sz="0" w:space="0" w:color="auto"/>
                <w:bottom w:val="none" w:sz="0" w:space="0" w:color="auto"/>
                <w:right w:val="none" w:sz="0" w:space="0" w:color="auto"/>
              </w:divBdr>
            </w:div>
            <w:div w:id="2276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6896">
      <w:marLeft w:val="0"/>
      <w:marRight w:val="0"/>
      <w:marTop w:val="0"/>
      <w:marBottom w:val="0"/>
      <w:divBdr>
        <w:top w:val="none" w:sz="0" w:space="0" w:color="auto"/>
        <w:left w:val="none" w:sz="0" w:space="0" w:color="auto"/>
        <w:bottom w:val="none" w:sz="0" w:space="0" w:color="auto"/>
        <w:right w:val="none" w:sz="0" w:space="0" w:color="auto"/>
      </w:divBdr>
      <w:divsChild>
        <w:div w:id="227616913">
          <w:marLeft w:val="0"/>
          <w:marRight w:val="0"/>
          <w:marTop w:val="0"/>
          <w:marBottom w:val="0"/>
          <w:divBdr>
            <w:top w:val="none" w:sz="0" w:space="0" w:color="auto"/>
            <w:left w:val="none" w:sz="0" w:space="0" w:color="auto"/>
            <w:bottom w:val="none" w:sz="0" w:space="0" w:color="auto"/>
            <w:right w:val="none" w:sz="0" w:space="0" w:color="auto"/>
          </w:divBdr>
          <w:divsChild>
            <w:div w:id="227616860">
              <w:marLeft w:val="0"/>
              <w:marRight w:val="0"/>
              <w:marTop w:val="0"/>
              <w:marBottom w:val="0"/>
              <w:divBdr>
                <w:top w:val="none" w:sz="0" w:space="0" w:color="auto"/>
                <w:left w:val="none" w:sz="0" w:space="0" w:color="auto"/>
                <w:bottom w:val="none" w:sz="0" w:space="0" w:color="auto"/>
                <w:right w:val="none" w:sz="0" w:space="0" w:color="auto"/>
              </w:divBdr>
            </w:div>
            <w:div w:id="227616867">
              <w:marLeft w:val="0"/>
              <w:marRight w:val="0"/>
              <w:marTop w:val="0"/>
              <w:marBottom w:val="0"/>
              <w:divBdr>
                <w:top w:val="none" w:sz="0" w:space="0" w:color="auto"/>
                <w:left w:val="none" w:sz="0" w:space="0" w:color="auto"/>
                <w:bottom w:val="none" w:sz="0" w:space="0" w:color="auto"/>
                <w:right w:val="none" w:sz="0" w:space="0" w:color="auto"/>
              </w:divBdr>
            </w:div>
            <w:div w:id="22761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6898">
      <w:marLeft w:val="0"/>
      <w:marRight w:val="0"/>
      <w:marTop w:val="0"/>
      <w:marBottom w:val="0"/>
      <w:divBdr>
        <w:top w:val="none" w:sz="0" w:space="0" w:color="auto"/>
        <w:left w:val="none" w:sz="0" w:space="0" w:color="auto"/>
        <w:bottom w:val="none" w:sz="0" w:space="0" w:color="auto"/>
        <w:right w:val="none" w:sz="0" w:space="0" w:color="auto"/>
      </w:divBdr>
    </w:div>
    <w:div w:id="227616901">
      <w:marLeft w:val="0"/>
      <w:marRight w:val="0"/>
      <w:marTop w:val="0"/>
      <w:marBottom w:val="0"/>
      <w:divBdr>
        <w:top w:val="none" w:sz="0" w:space="0" w:color="auto"/>
        <w:left w:val="none" w:sz="0" w:space="0" w:color="auto"/>
        <w:bottom w:val="none" w:sz="0" w:space="0" w:color="auto"/>
        <w:right w:val="none" w:sz="0" w:space="0" w:color="auto"/>
      </w:divBdr>
    </w:div>
    <w:div w:id="227616902">
      <w:marLeft w:val="0"/>
      <w:marRight w:val="0"/>
      <w:marTop w:val="0"/>
      <w:marBottom w:val="0"/>
      <w:divBdr>
        <w:top w:val="none" w:sz="0" w:space="0" w:color="auto"/>
        <w:left w:val="none" w:sz="0" w:space="0" w:color="auto"/>
        <w:bottom w:val="none" w:sz="0" w:space="0" w:color="auto"/>
        <w:right w:val="none" w:sz="0" w:space="0" w:color="auto"/>
      </w:divBdr>
    </w:div>
    <w:div w:id="227616904">
      <w:marLeft w:val="0"/>
      <w:marRight w:val="0"/>
      <w:marTop w:val="0"/>
      <w:marBottom w:val="0"/>
      <w:divBdr>
        <w:top w:val="none" w:sz="0" w:space="0" w:color="auto"/>
        <w:left w:val="none" w:sz="0" w:space="0" w:color="auto"/>
        <w:bottom w:val="none" w:sz="0" w:space="0" w:color="auto"/>
        <w:right w:val="none" w:sz="0" w:space="0" w:color="auto"/>
      </w:divBdr>
    </w:div>
    <w:div w:id="227616906">
      <w:marLeft w:val="0"/>
      <w:marRight w:val="0"/>
      <w:marTop w:val="0"/>
      <w:marBottom w:val="0"/>
      <w:divBdr>
        <w:top w:val="none" w:sz="0" w:space="0" w:color="auto"/>
        <w:left w:val="none" w:sz="0" w:space="0" w:color="auto"/>
        <w:bottom w:val="none" w:sz="0" w:space="0" w:color="auto"/>
        <w:right w:val="none" w:sz="0" w:space="0" w:color="auto"/>
      </w:divBdr>
      <w:divsChild>
        <w:div w:id="227616894">
          <w:marLeft w:val="0"/>
          <w:marRight w:val="0"/>
          <w:marTop w:val="0"/>
          <w:marBottom w:val="0"/>
          <w:divBdr>
            <w:top w:val="none" w:sz="0" w:space="0" w:color="auto"/>
            <w:left w:val="none" w:sz="0" w:space="0" w:color="auto"/>
            <w:bottom w:val="none" w:sz="0" w:space="0" w:color="auto"/>
            <w:right w:val="none" w:sz="0" w:space="0" w:color="auto"/>
          </w:divBdr>
          <w:divsChild>
            <w:div w:id="227616873">
              <w:marLeft w:val="0"/>
              <w:marRight w:val="0"/>
              <w:marTop w:val="0"/>
              <w:marBottom w:val="0"/>
              <w:divBdr>
                <w:top w:val="none" w:sz="0" w:space="0" w:color="auto"/>
                <w:left w:val="none" w:sz="0" w:space="0" w:color="auto"/>
                <w:bottom w:val="none" w:sz="0" w:space="0" w:color="auto"/>
                <w:right w:val="none" w:sz="0" w:space="0" w:color="auto"/>
              </w:divBdr>
            </w:div>
            <w:div w:id="227616880">
              <w:marLeft w:val="0"/>
              <w:marRight w:val="0"/>
              <w:marTop w:val="0"/>
              <w:marBottom w:val="0"/>
              <w:divBdr>
                <w:top w:val="none" w:sz="0" w:space="0" w:color="auto"/>
                <w:left w:val="none" w:sz="0" w:space="0" w:color="auto"/>
                <w:bottom w:val="none" w:sz="0" w:space="0" w:color="auto"/>
                <w:right w:val="none" w:sz="0" w:space="0" w:color="auto"/>
              </w:divBdr>
            </w:div>
            <w:div w:id="22761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6907">
      <w:marLeft w:val="0"/>
      <w:marRight w:val="0"/>
      <w:marTop w:val="0"/>
      <w:marBottom w:val="0"/>
      <w:divBdr>
        <w:top w:val="none" w:sz="0" w:space="0" w:color="auto"/>
        <w:left w:val="none" w:sz="0" w:space="0" w:color="auto"/>
        <w:bottom w:val="none" w:sz="0" w:space="0" w:color="auto"/>
        <w:right w:val="none" w:sz="0" w:space="0" w:color="auto"/>
      </w:divBdr>
    </w:div>
    <w:div w:id="227616908">
      <w:marLeft w:val="0"/>
      <w:marRight w:val="0"/>
      <w:marTop w:val="0"/>
      <w:marBottom w:val="0"/>
      <w:divBdr>
        <w:top w:val="none" w:sz="0" w:space="0" w:color="auto"/>
        <w:left w:val="none" w:sz="0" w:space="0" w:color="auto"/>
        <w:bottom w:val="none" w:sz="0" w:space="0" w:color="auto"/>
        <w:right w:val="none" w:sz="0" w:space="0" w:color="auto"/>
      </w:divBdr>
    </w:div>
    <w:div w:id="227616909">
      <w:marLeft w:val="0"/>
      <w:marRight w:val="0"/>
      <w:marTop w:val="0"/>
      <w:marBottom w:val="0"/>
      <w:divBdr>
        <w:top w:val="none" w:sz="0" w:space="0" w:color="auto"/>
        <w:left w:val="none" w:sz="0" w:space="0" w:color="auto"/>
        <w:bottom w:val="none" w:sz="0" w:space="0" w:color="auto"/>
        <w:right w:val="none" w:sz="0" w:space="0" w:color="auto"/>
      </w:divBdr>
    </w:div>
    <w:div w:id="227616910">
      <w:marLeft w:val="0"/>
      <w:marRight w:val="0"/>
      <w:marTop w:val="0"/>
      <w:marBottom w:val="0"/>
      <w:divBdr>
        <w:top w:val="none" w:sz="0" w:space="0" w:color="auto"/>
        <w:left w:val="none" w:sz="0" w:space="0" w:color="auto"/>
        <w:bottom w:val="none" w:sz="0" w:space="0" w:color="auto"/>
        <w:right w:val="none" w:sz="0" w:space="0" w:color="auto"/>
      </w:divBdr>
    </w:div>
    <w:div w:id="227616911">
      <w:marLeft w:val="0"/>
      <w:marRight w:val="0"/>
      <w:marTop w:val="0"/>
      <w:marBottom w:val="0"/>
      <w:divBdr>
        <w:top w:val="none" w:sz="0" w:space="0" w:color="auto"/>
        <w:left w:val="none" w:sz="0" w:space="0" w:color="auto"/>
        <w:bottom w:val="none" w:sz="0" w:space="0" w:color="auto"/>
        <w:right w:val="none" w:sz="0" w:space="0" w:color="auto"/>
      </w:divBdr>
    </w:div>
    <w:div w:id="227616912">
      <w:marLeft w:val="0"/>
      <w:marRight w:val="0"/>
      <w:marTop w:val="0"/>
      <w:marBottom w:val="0"/>
      <w:divBdr>
        <w:top w:val="none" w:sz="0" w:space="0" w:color="auto"/>
        <w:left w:val="none" w:sz="0" w:space="0" w:color="auto"/>
        <w:bottom w:val="none" w:sz="0" w:space="0" w:color="auto"/>
        <w:right w:val="none" w:sz="0" w:space="0" w:color="auto"/>
      </w:divBdr>
    </w:div>
    <w:div w:id="227616914">
      <w:marLeft w:val="0"/>
      <w:marRight w:val="0"/>
      <w:marTop w:val="0"/>
      <w:marBottom w:val="0"/>
      <w:divBdr>
        <w:top w:val="none" w:sz="0" w:space="0" w:color="auto"/>
        <w:left w:val="none" w:sz="0" w:space="0" w:color="auto"/>
        <w:bottom w:val="none" w:sz="0" w:space="0" w:color="auto"/>
        <w:right w:val="none" w:sz="0" w:space="0" w:color="auto"/>
      </w:divBdr>
    </w:div>
    <w:div w:id="227616916">
      <w:marLeft w:val="0"/>
      <w:marRight w:val="0"/>
      <w:marTop w:val="0"/>
      <w:marBottom w:val="0"/>
      <w:divBdr>
        <w:top w:val="none" w:sz="0" w:space="0" w:color="auto"/>
        <w:left w:val="none" w:sz="0" w:space="0" w:color="auto"/>
        <w:bottom w:val="none" w:sz="0" w:space="0" w:color="auto"/>
        <w:right w:val="none" w:sz="0" w:space="0" w:color="auto"/>
      </w:divBdr>
    </w:div>
    <w:div w:id="227616917">
      <w:marLeft w:val="0"/>
      <w:marRight w:val="0"/>
      <w:marTop w:val="0"/>
      <w:marBottom w:val="0"/>
      <w:divBdr>
        <w:top w:val="none" w:sz="0" w:space="0" w:color="auto"/>
        <w:left w:val="none" w:sz="0" w:space="0" w:color="auto"/>
        <w:bottom w:val="none" w:sz="0" w:space="0" w:color="auto"/>
        <w:right w:val="none" w:sz="0" w:space="0" w:color="auto"/>
      </w:divBdr>
    </w:div>
    <w:div w:id="227616918">
      <w:marLeft w:val="0"/>
      <w:marRight w:val="0"/>
      <w:marTop w:val="0"/>
      <w:marBottom w:val="0"/>
      <w:divBdr>
        <w:top w:val="none" w:sz="0" w:space="0" w:color="auto"/>
        <w:left w:val="none" w:sz="0" w:space="0" w:color="auto"/>
        <w:bottom w:val="none" w:sz="0" w:space="0" w:color="auto"/>
        <w:right w:val="none" w:sz="0" w:space="0" w:color="auto"/>
      </w:divBdr>
    </w:div>
    <w:div w:id="227616919">
      <w:marLeft w:val="0"/>
      <w:marRight w:val="0"/>
      <w:marTop w:val="0"/>
      <w:marBottom w:val="0"/>
      <w:divBdr>
        <w:top w:val="none" w:sz="0" w:space="0" w:color="auto"/>
        <w:left w:val="none" w:sz="0" w:space="0" w:color="auto"/>
        <w:bottom w:val="none" w:sz="0" w:space="0" w:color="auto"/>
        <w:right w:val="none" w:sz="0" w:space="0" w:color="auto"/>
      </w:divBdr>
    </w:div>
    <w:div w:id="227616922">
      <w:marLeft w:val="0"/>
      <w:marRight w:val="0"/>
      <w:marTop w:val="0"/>
      <w:marBottom w:val="0"/>
      <w:divBdr>
        <w:top w:val="none" w:sz="0" w:space="0" w:color="auto"/>
        <w:left w:val="none" w:sz="0" w:space="0" w:color="auto"/>
        <w:bottom w:val="none" w:sz="0" w:space="0" w:color="auto"/>
        <w:right w:val="none" w:sz="0" w:space="0" w:color="auto"/>
      </w:divBdr>
    </w:div>
    <w:div w:id="227616923">
      <w:marLeft w:val="0"/>
      <w:marRight w:val="0"/>
      <w:marTop w:val="0"/>
      <w:marBottom w:val="0"/>
      <w:divBdr>
        <w:top w:val="none" w:sz="0" w:space="0" w:color="auto"/>
        <w:left w:val="none" w:sz="0" w:space="0" w:color="auto"/>
        <w:bottom w:val="none" w:sz="0" w:space="0" w:color="auto"/>
        <w:right w:val="none" w:sz="0" w:space="0" w:color="auto"/>
      </w:divBdr>
    </w:div>
    <w:div w:id="227616924">
      <w:marLeft w:val="0"/>
      <w:marRight w:val="0"/>
      <w:marTop w:val="0"/>
      <w:marBottom w:val="0"/>
      <w:divBdr>
        <w:top w:val="none" w:sz="0" w:space="0" w:color="auto"/>
        <w:left w:val="none" w:sz="0" w:space="0" w:color="auto"/>
        <w:bottom w:val="none" w:sz="0" w:space="0" w:color="auto"/>
        <w:right w:val="none" w:sz="0" w:space="0" w:color="auto"/>
      </w:divBdr>
    </w:div>
    <w:div w:id="227616925">
      <w:marLeft w:val="0"/>
      <w:marRight w:val="0"/>
      <w:marTop w:val="0"/>
      <w:marBottom w:val="0"/>
      <w:divBdr>
        <w:top w:val="none" w:sz="0" w:space="0" w:color="auto"/>
        <w:left w:val="none" w:sz="0" w:space="0" w:color="auto"/>
        <w:bottom w:val="none" w:sz="0" w:space="0" w:color="auto"/>
        <w:right w:val="none" w:sz="0" w:space="0" w:color="auto"/>
      </w:divBdr>
    </w:div>
    <w:div w:id="227616926">
      <w:marLeft w:val="0"/>
      <w:marRight w:val="0"/>
      <w:marTop w:val="0"/>
      <w:marBottom w:val="0"/>
      <w:divBdr>
        <w:top w:val="none" w:sz="0" w:space="0" w:color="auto"/>
        <w:left w:val="none" w:sz="0" w:space="0" w:color="auto"/>
        <w:bottom w:val="none" w:sz="0" w:space="0" w:color="auto"/>
        <w:right w:val="none" w:sz="0" w:space="0" w:color="auto"/>
      </w:divBdr>
    </w:div>
    <w:div w:id="227616927">
      <w:marLeft w:val="0"/>
      <w:marRight w:val="0"/>
      <w:marTop w:val="0"/>
      <w:marBottom w:val="0"/>
      <w:divBdr>
        <w:top w:val="none" w:sz="0" w:space="0" w:color="auto"/>
        <w:left w:val="none" w:sz="0" w:space="0" w:color="auto"/>
        <w:bottom w:val="none" w:sz="0" w:space="0" w:color="auto"/>
        <w:right w:val="none" w:sz="0" w:space="0" w:color="auto"/>
      </w:divBdr>
    </w:div>
    <w:div w:id="227616928">
      <w:marLeft w:val="0"/>
      <w:marRight w:val="0"/>
      <w:marTop w:val="0"/>
      <w:marBottom w:val="0"/>
      <w:divBdr>
        <w:top w:val="none" w:sz="0" w:space="0" w:color="auto"/>
        <w:left w:val="none" w:sz="0" w:space="0" w:color="auto"/>
        <w:bottom w:val="none" w:sz="0" w:space="0" w:color="auto"/>
        <w:right w:val="none" w:sz="0" w:space="0" w:color="auto"/>
      </w:divBdr>
    </w:div>
    <w:div w:id="227616930">
      <w:marLeft w:val="0"/>
      <w:marRight w:val="0"/>
      <w:marTop w:val="0"/>
      <w:marBottom w:val="0"/>
      <w:divBdr>
        <w:top w:val="none" w:sz="0" w:space="0" w:color="auto"/>
        <w:left w:val="none" w:sz="0" w:space="0" w:color="auto"/>
        <w:bottom w:val="none" w:sz="0" w:space="0" w:color="auto"/>
        <w:right w:val="none" w:sz="0" w:space="0" w:color="auto"/>
      </w:divBdr>
    </w:div>
    <w:div w:id="227616931">
      <w:marLeft w:val="0"/>
      <w:marRight w:val="0"/>
      <w:marTop w:val="0"/>
      <w:marBottom w:val="0"/>
      <w:divBdr>
        <w:top w:val="none" w:sz="0" w:space="0" w:color="auto"/>
        <w:left w:val="none" w:sz="0" w:space="0" w:color="auto"/>
        <w:bottom w:val="none" w:sz="0" w:space="0" w:color="auto"/>
        <w:right w:val="none" w:sz="0" w:space="0" w:color="auto"/>
      </w:divBdr>
    </w:div>
    <w:div w:id="227616932">
      <w:marLeft w:val="0"/>
      <w:marRight w:val="0"/>
      <w:marTop w:val="0"/>
      <w:marBottom w:val="0"/>
      <w:divBdr>
        <w:top w:val="none" w:sz="0" w:space="0" w:color="auto"/>
        <w:left w:val="none" w:sz="0" w:space="0" w:color="auto"/>
        <w:bottom w:val="none" w:sz="0" w:space="0" w:color="auto"/>
        <w:right w:val="none" w:sz="0" w:space="0" w:color="auto"/>
      </w:divBdr>
    </w:div>
    <w:div w:id="227616933">
      <w:marLeft w:val="0"/>
      <w:marRight w:val="0"/>
      <w:marTop w:val="0"/>
      <w:marBottom w:val="0"/>
      <w:divBdr>
        <w:top w:val="none" w:sz="0" w:space="0" w:color="auto"/>
        <w:left w:val="none" w:sz="0" w:space="0" w:color="auto"/>
        <w:bottom w:val="none" w:sz="0" w:space="0" w:color="auto"/>
        <w:right w:val="none" w:sz="0" w:space="0" w:color="auto"/>
      </w:divBdr>
    </w:div>
    <w:div w:id="227616934">
      <w:marLeft w:val="0"/>
      <w:marRight w:val="0"/>
      <w:marTop w:val="0"/>
      <w:marBottom w:val="0"/>
      <w:divBdr>
        <w:top w:val="none" w:sz="0" w:space="0" w:color="auto"/>
        <w:left w:val="none" w:sz="0" w:space="0" w:color="auto"/>
        <w:bottom w:val="none" w:sz="0" w:space="0" w:color="auto"/>
        <w:right w:val="none" w:sz="0" w:space="0" w:color="auto"/>
      </w:divBdr>
    </w:div>
    <w:div w:id="227616935">
      <w:marLeft w:val="0"/>
      <w:marRight w:val="0"/>
      <w:marTop w:val="0"/>
      <w:marBottom w:val="0"/>
      <w:divBdr>
        <w:top w:val="none" w:sz="0" w:space="0" w:color="auto"/>
        <w:left w:val="none" w:sz="0" w:space="0" w:color="auto"/>
        <w:bottom w:val="none" w:sz="0" w:space="0" w:color="auto"/>
        <w:right w:val="none" w:sz="0" w:space="0" w:color="auto"/>
      </w:divBdr>
    </w:div>
    <w:div w:id="227616937">
      <w:marLeft w:val="0"/>
      <w:marRight w:val="0"/>
      <w:marTop w:val="0"/>
      <w:marBottom w:val="0"/>
      <w:divBdr>
        <w:top w:val="none" w:sz="0" w:space="0" w:color="auto"/>
        <w:left w:val="none" w:sz="0" w:space="0" w:color="auto"/>
        <w:bottom w:val="none" w:sz="0" w:space="0" w:color="auto"/>
        <w:right w:val="none" w:sz="0" w:space="0" w:color="auto"/>
      </w:divBdr>
    </w:div>
    <w:div w:id="227616938">
      <w:marLeft w:val="0"/>
      <w:marRight w:val="0"/>
      <w:marTop w:val="0"/>
      <w:marBottom w:val="0"/>
      <w:divBdr>
        <w:top w:val="none" w:sz="0" w:space="0" w:color="auto"/>
        <w:left w:val="none" w:sz="0" w:space="0" w:color="auto"/>
        <w:bottom w:val="none" w:sz="0" w:space="0" w:color="auto"/>
        <w:right w:val="none" w:sz="0" w:space="0" w:color="auto"/>
      </w:divBdr>
    </w:div>
    <w:div w:id="227616939">
      <w:marLeft w:val="0"/>
      <w:marRight w:val="0"/>
      <w:marTop w:val="0"/>
      <w:marBottom w:val="0"/>
      <w:divBdr>
        <w:top w:val="none" w:sz="0" w:space="0" w:color="auto"/>
        <w:left w:val="none" w:sz="0" w:space="0" w:color="auto"/>
        <w:bottom w:val="none" w:sz="0" w:space="0" w:color="auto"/>
        <w:right w:val="none" w:sz="0" w:space="0" w:color="auto"/>
      </w:divBdr>
    </w:div>
    <w:div w:id="227616940">
      <w:marLeft w:val="0"/>
      <w:marRight w:val="0"/>
      <w:marTop w:val="0"/>
      <w:marBottom w:val="0"/>
      <w:divBdr>
        <w:top w:val="none" w:sz="0" w:space="0" w:color="auto"/>
        <w:left w:val="none" w:sz="0" w:space="0" w:color="auto"/>
        <w:bottom w:val="none" w:sz="0" w:space="0" w:color="auto"/>
        <w:right w:val="none" w:sz="0" w:space="0" w:color="auto"/>
      </w:divBdr>
    </w:div>
    <w:div w:id="227616941">
      <w:marLeft w:val="0"/>
      <w:marRight w:val="0"/>
      <w:marTop w:val="0"/>
      <w:marBottom w:val="0"/>
      <w:divBdr>
        <w:top w:val="none" w:sz="0" w:space="0" w:color="auto"/>
        <w:left w:val="none" w:sz="0" w:space="0" w:color="auto"/>
        <w:bottom w:val="none" w:sz="0" w:space="0" w:color="auto"/>
        <w:right w:val="none" w:sz="0" w:space="0" w:color="auto"/>
      </w:divBdr>
    </w:div>
    <w:div w:id="227616942">
      <w:marLeft w:val="0"/>
      <w:marRight w:val="0"/>
      <w:marTop w:val="0"/>
      <w:marBottom w:val="0"/>
      <w:divBdr>
        <w:top w:val="none" w:sz="0" w:space="0" w:color="auto"/>
        <w:left w:val="none" w:sz="0" w:space="0" w:color="auto"/>
        <w:bottom w:val="none" w:sz="0" w:space="0" w:color="auto"/>
        <w:right w:val="none" w:sz="0" w:space="0" w:color="auto"/>
      </w:divBdr>
    </w:div>
    <w:div w:id="227616944">
      <w:marLeft w:val="0"/>
      <w:marRight w:val="0"/>
      <w:marTop w:val="0"/>
      <w:marBottom w:val="0"/>
      <w:divBdr>
        <w:top w:val="none" w:sz="0" w:space="0" w:color="auto"/>
        <w:left w:val="none" w:sz="0" w:space="0" w:color="auto"/>
        <w:bottom w:val="none" w:sz="0" w:space="0" w:color="auto"/>
        <w:right w:val="none" w:sz="0" w:space="0" w:color="auto"/>
      </w:divBdr>
    </w:div>
    <w:div w:id="227616945">
      <w:marLeft w:val="0"/>
      <w:marRight w:val="0"/>
      <w:marTop w:val="0"/>
      <w:marBottom w:val="0"/>
      <w:divBdr>
        <w:top w:val="none" w:sz="0" w:space="0" w:color="auto"/>
        <w:left w:val="none" w:sz="0" w:space="0" w:color="auto"/>
        <w:bottom w:val="none" w:sz="0" w:space="0" w:color="auto"/>
        <w:right w:val="none" w:sz="0" w:space="0" w:color="auto"/>
      </w:divBdr>
    </w:div>
    <w:div w:id="227616946">
      <w:marLeft w:val="0"/>
      <w:marRight w:val="0"/>
      <w:marTop w:val="0"/>
      <w:marBottom w:val="0"/>
      <w:divBdr>
        <w:top w:val="none" w:sz="0" w:space="0" w:color="auto"/>
        <w:left w:val="none" w:sz="0" w:space="0" w:color="auto"/>
        <w:bottom w:val="none" w:sz="0" w:space="0" w:color="auto"/>
        <w:right w:val="none" w:sz="0" w:space="0" w:color="auto"/>
      </w:divBdr>
      <w:divsChild>
        <w:div w:id="227616936">
          <w:marLeft w:val="187"/>
          <w:marRight w:val="0"/>
          <w:marTop w:val="86"/>
          <w:marBottom w:val="0"/>
          <w:divBdr>
            <w:top w:val="none" w:sz="0" w:space="0" w:color="auto"/>
            <w:left w:val="none" w:sz="0" w:space="0" w:color="auto"/>
            <w:bottom w:val="none" w:sz="0" w:space="0" w:color="auto"/>
            <w:right w:val="none" w:sz="0" w:space="0" w:color="auto"/>
          </w:divBdr>
        </w:div>
        <w:div w:id="227616943">
          <w:marLeft w:val="187"/>
          <w:marRight w:val="0"/>
          <w:marTop w:val="86"/>
          <w:marBottom w:val="0"/>
          <w:divBdr>
            <w:top w:val="none" w:sz="0" w:space="0" w:color="auto"/>
            <w:left w:val="none" w:sz="0" w:space="0" w:color="auto"/>
            <w:bottom w:val="none" w:sz="0" w:space="0" w:color="auto"/>
            <w:right w:val="none" w:sz="0" w:space="0" w:color="auto"/>
          </w:divBdr>
        </w:div>
        <w:div w:id="227616953">
          <w:marLeft w:val="187"/>
          <w:marRight w:val="0"/>
          <w:marTop w:val="86"/>
          <w:marBottom w:val="0"/>
          <w:divBdr>
            <w:top w:val="none" w:sz="0" w:space="0" w:color="auto"/>
            <w:left w:val="none" w:sz="0" w:space="0" w:color="auto"/>
            <w:bottom w:val="none" w:sz="0" w:space="0" w:color="auto"/>
            <w:right w:val="none" w:sz="0" w:space="0" w:color="auto"/>
          </w:divBdr>
        </w:div>
        <w:div w:id="227616965">
          <w:marLeft w:val="187"/>
          <w:marRight w:val="0"/>
          <w:marTop w:val="86"/>
          <w:marBottom w:val="0"/>
          <w:divBdr>
            <w:top w:val="none" w:sz="0" w:space="0" w:color="auto"/>
            <w:left w:val="none" w:sz="0" w:space="0" w:color="auto"/>
            <w:bottom w:val="none" w:sz="0" w:space="0" w:color="auto"/>
            <w:right w:val="none" w:sz="0" w:space="0" w:color="auto"/>
          </w:divBdr>
        </w:div>
        <w:div w:id="227616969">
          <w:marLeft w:val="187"/>
          <w:marRight w:val="0"/>
          <w:marTop w:val="86"/>
          <w:marBottom w:val="0"/>
          <w:divBdr>
            <w:top w:val="none" w:sz="0" w:space="0" w:color="auto"/>
            <w:left w:val="none" w:sz="0" w:space="0" w:color="auto"/>
            <w:bottom w:val="none" w:sz="0" w:space="0" w:color="auto"/>
            <w:right w:val="none" w:sz="0" w:space="0" w:color="auto"/>
          </w:divBdr>
        </w:div>
      </w:divsChild>
    </w:div>
    <w:div w:id="227616947">
      <w:marLeft w:val="0"/>
      <w:marRight w:val="0"/>
      <w:marTop w:val="0"/>
      <w:marBottom w:val="0"/>
      <w:divBdr>
        <w:top w:val="none" w:sz="0" w:space="0" w:color="auto"/>
        <w:left w:val="none" w:sz="0" w:space="0" w:color="auto"/>
        <w:bottom w:val="none" w:sz="0" w:space="0" w:color="auto"/>
        <w:right w:val="none" w:sz="0" w:space="0" w:color="auto"/>
      </w:divBdr>
      <w:divsChild>
        <w:div w:id="227616854">
          <w:marLeft w:val="187"/>
          <w:marRight w:val="0"/>
          <w:marTop w:val="86"/>
          <w:marBottom w:val="0"/>
          <w:divBdr>
            <w:top w:val="none" w:sz="0" w:space="0" w:color="auto"/>
            <w:left w:val="none" w:sz="0" w:space="0" w:color="auto"/>
            <w:bottom w:val="none" w:sz="0" w:space="0" w:color="auto"/>
            <w:right w:val="none" w:sz="0" w:space="0" w:color="auto"/>
          </w:divBdr>
        </w:div>
        <w:div w:id="227616920">
          <w:marLeft w:val="187"/>
          <w:marRight w:val="0"/>
          <w:marTop w:val="86"/>
          <w:marBottom w:val="0"/>
          <w:divBdr>
            <w:top w:val="none" w:sz="0" w:space="0" w:color="auto"/>
            <w:left w:val="none" w:sz="0" w:space="0" w:color="auto"/>
            <w:bottom w:val="none" w:sz="0" w:space="0" w:color="auto"/>
            <w:right w:val="none" w:sz="0" w:space="0" w:color="auto"/>
          </w:divBdr>
        </w:div>
        <w:div w:id="227616921">
          <w:marLeft w:val="187"/>
          <w:marRight w:val="0"/>
          <w:marTop w:val="86"/>
          <w:marBottom w:val="0"/>
          <w:divBdr>
            <w:top w:val="none" w:sz="0" w:space="0" w:color="auto"/>
            <w:left w:val="none" w:sz="0" w:space="0" w:color="auto"/>
            <w:bottom w:val="none" w:sz="0" w:space="0" w:color="auto"/>
            <w:right w:val="none" w:sz="0" w:space="0" w:color="auto"/>
          </w:divBdr>
        </w:div>
        <w:div w:id="227616929">
          <w:marLeft w:val="187"/>
          <w:marRight w:val="0"/>
          <w:marTop w:val="86"/>
          <w:marBottom w:val="0"/>
          <w:divBdr>
            <w:top w:val="none" w:sz="0" w:space="0" w:color="auto"/>
            <w:left w:val="none" w:sz="0" w:space="0" w:color="auto"/>
            <w:bottom w:val="none" w:sz="0" w:space="0" w:color="auto"/>
            <w:right w:val="none" w:sz="0" w:space="0" w:color="auto"/>
          </w:divBdr>
        </w:div>
        <w:div w:id="227616949">
          <w:marLeft w:val="187"/>
          <w:marRight w:val="0"/>
          <w:marTop w:val="86"/>
          <w:marBottom w:val="0"/>
          <w:divBdr>
            <w:top w:val="none" w:sz="0" w:space="0" w:color="auto"/>
            <w:left w:val="none" w:sz="0" w:space="0" w:color="auto"/>
            <w:bottom w:val="none" w:sz="0" w:space="0" w:color="auto"/>
            <w:right w:val="none" w:sz="0" w:space="0" w:color="auto"/>
          </w:divBdr>
        </w:div>
      </w:divsChild>
    </w:div>
    <w:div w:id="227616948">
      <w:marLeft w:val="0"/>
      <w:marRight w:val="0"/>
      <w:marTop w:val="0"/>
      <w:marBottom w:val="0"/>
      <w:divBdr>
        <w:top w:val="none" w:sz="0" w:space="0" w:color="auto"/>
        <w:left w:val="none" w:sz="0" w:space="0" w:color="auto"/>
        <w:bottom w:val="none" w:sz="0" w:space="0" w:color="auto"/>
        <w:right w:val="none" w:sz="0" w:space="0" w:color="auto"/>
      </w:divBdr>
    </w:div>
    <w:div w:id="227616950">
      <w:marLeft w:val="0"/>
      <w:marRight w:val="0"/>
      <w:marTop w:val="0"/>
      <w:marBottom w:val="0"/>
      <w:divBdr>
        <w:top w:val="none" w:sz="0" w:space="0" w:color="auto"/>
        <w:left w:val="none" w:sz="0" w:space="0" w:color="auto"/>
        <w:bottom w:val="none" w:sz="0" w:space="0" w:color="auto"/>
        <w:right w:val="none" w:sz="0" w:space="0" w:color="auto"/>
      </w:divBdr>
    </w:div>
    <w:div w:id="227616951">
      <w:marLeft w:val="0"/>
      <w:marRight w:val="0"/>
      <w:marTop w:val="0"/>
      <w:marBottom w:val="0"/>
      <w:divBdr>
        <w:top w:val="none" w:sz="0" w:space="0" w:color="auto"/>
        <w:left w:val="none" w:sz="0" w:space="0" w:color="auto"/>
        <w:bottom w:val="none" w:sz="0" w:space="0" w:color="auto"/>
        <w:right w:val="none" w:sz="0" w:space="0" w:color="auto"/>
      </w:divBdr>
    </w:div>
    <w:div w:id="227616952">
      <w:marLeft w:val="0"/>
      <w:marRight w:val="0"/>
      <w:marTop w:val="0"/>
      <w:marBottom w:val="0"/>
      <w:divBdr>
        <w:top w:val="none" w:sz="0" w:space="0" w:color="auto"/>
        <w:left w:val="none" w:sz="0" w:space="0" w:color="auto"/>
        <w:bottom w:val="none" w:sz="0" w:space="0" w:color="auto"/>
        <w:right w:val="none" w:sz="0" w:space="0" w:color="auto"/>
      </w:divBdr>
    </w:div>
    <w:div w:id="227616954">
      <w:marLeft w:val="0"/>
      <w:marRight w:val="0"/>
      <w:marTop w:val="0"/>
      <w:marBottom w:val="0"/>
      <w:divBdr>
        <w:top w:val="none" w:sz="0" w:space="0" w:color="auto"/>
        <w:left w:val="none" w:sz="0" w:space="0" w:color="auto"/>
        <w:bottom w:val="none" w:sz="0" w:space="0" w:color="auto"/>
        <w:right w:val="none" w:sz="0" w:space="0" w:color="auto"/>
      </w:divBdr>
    </w:div>
    <w:div w:id="227616955">
      <w:marLeft w:val="0"/>
      <w:marRight w:val="0"/>
      <w:marTop w:val="0"/>
      <w:marBottom w:val="0"/>
      <w:divBdr>
        <w:top w:val="none" w:sz="0" w:space="0" w:color="auto"/>
        <w:left w:val="none" w:sz="0" w:space="0" w:color="auto"/>
        <w:bottom w:val="none" w:sz="0" w:space="0" w:color="auto"/>
        <w:right w:val="none" w:sz="0" w:space="0" w:color="auto"/>
      </w:divBdr>
    </w:div>
    <w:div w:id="227616956">
      <w:marLeft w:val="0"/>
      <w:marRight w:val="0"/>
      <w:marTop w:val="0"/>
      <w:marBottom w:val="0"/>
      <w:divBdr>
        <w:top w:val="none" w:sz="0" w:space="0" w:color="auto"/>
        <w:left w:val="none" w:sz="0" w:space="0" w:color="auto"/>
        <w:bottom w:val="none" w:sz="0" w:space="0" w:color="auto"/>
        <w:right w:val="none" w:sz="0" w:space="0" w:color="auto"/>
      </w:divBdr>
    </w:div>
    <w:div w:id="227616957">
      <w:marLeft w:val="0"/>
      <w:marRight w:val="0"/>
      <w:marTop w:val="0"/>
      <w:marBottom w:val="0"/>
      <w:divBdr>
        <w:top w:val="none" w:sz="0" w:space="0" w:color="auto"/>
        <w:left w:val="none" w:sz="0" w:space="0" w:color="auto"/>
        <w:bottom w:val="none" w:sz="0" w:space="0" w:color="auto"/>
        <w:right w:val="none" w:sz="0" w:space="0" w:color="auto"/>
      </w:divBdr>
    </w:div>
    <w:div w:id="227616958">
      <w:marLeft w:val="0"/>
      <w:marRight w:val="0"/>
      <w:marTop w:val="0"/>
      <w:marBottom w:val="0"/>
      <w:divBdr>
        <w:top w:val="none" w:sz="0" w:space="0" w:color="auto"/>
        <w:left w:val="none" w:sz="0" w:space="0" w:color="auto"/>
        <w:bottom w:val="none" w:sz="0" w:space="0" w:color="auto"/>
        <w:right w:val="none" w:sz="0" w:space="0" w:color="auto"/>
      </w:divBdr>
    </w:div>
    <w:div w:id="227616959">
      <w:marLeft w:val="0"/>
      <w:marRight w:val="0"/>
      <w:marTop w:val="0"/>
      <w:marBottom w:val="0"/>
      <w:divBdr>
        <w:top w:val="none" w:sz="0" w:space="0" w:color="auto"/>
        <w:left w:val="none" w:sz="0" w:space="0" w:color="auto"/>
        <w:bottom w:val="none" w:sz="0" w:space="0" w:color="auto"/>
        <w:right w:val="none" w:sz="0" w:space="0" w:color="auto"/>
      </w:divBdr>
    </w:div>
    <w:div w:id="227616960">
      <w:marLeft w:val="0"/>
      <w:marRight w:val="0"/>
      <w:marTop w:val="0"/>
      <w:marBottom w:val="0"/>
      <w:divBdr>
        <w:top w:val="none" w:sz="0" w:space="0" w:color="auto"/>
        <w:left w:val="none" w:sz="0" w:space="0" w:color="auto"/>
        <w:bottom w:val="none" w:sz="0" w:space="0" w:color="auto"/>
        <w:right w:val="none" w:sz="0" w:space="0" w:color="auto"/>
      </w:divBdr>
    </w:div>
    <w:div w:id="227616961">
      <w:marLeft w:val="0"/>
      <w:marRight w:val="0"/>
      <w:marTop w:val="0"/>
      <w:marBottom w:val="0"/>
      <w:divBdr>
        <w:top w:val="none" w:sz="0" w:space="0" w:color="auto"/>
        <w:left w:val="none" w:sz="0" w:space="0" w:color="auto"/>
        <w:bottom w:val="none" w:sz="0" w:space="0" w:color="auto"/>
        <w:right w:val="none" w:sz="0" w:space="0" w:color="auto"/>
      </w:divBdr>
    </w:div>
    <w:div w:id="227616962">
      <w:marLeft w:val="0"/>
      <w:marRight w:val="0"/>
      <w:marTop w:val="0"/>
      <w:marBottom w:val="0"/>
      <w:divBdr>
        <w:top w:val="none" w:sz="0" w:space="0" w:color="auto"/>
        <w:left w:val="none" w:sz="0" w:space="0" w:color="auto"/>
        <w:bottom w:val="none" w:sz="0" w:space="0" w:color="auto"/>
        <w:right w:val="none" w:sz="0" w:space="0" w:color="auto"/>
      </w:divBdr>
    </w:div>
    <w:div w:id="227616963">
      <w:marLeft w:val="0"/>
      <w:marRight w:val="0"/>
      <w:marTop w:val="0"/>
      <w:marBottom w:val="0"/>
      <w:divBdr>
        <w:top w:val="none" w:sz="0" w:space="0" w:color="auto"/>
        <w:left w:val="none" w:sz="0" w:space="0" w:color="auto"/>
        <w:bottom w:val="none" w:sz="0" w:space="0" w:color="auto"/>
        <w:right w:val="none" w:sz="0" w:space="0" w:color="auto"/>
      </w:divBdr>
    </w:div>
    <w:div w:id="227616964">
      <w:marLeft w:val="0"/>
      <w:marRight w:val="0"/>
      <w:marTop w:val="0"/>
      <w:marBottom w:val="0"/>
      <w:divBdr>
        <w:top w:val="none" w:sz="0" w:space="0" w:color="auto"/>
        <w:left w:val="none" w:sz="0" w:space="0" w:color="auto"/>
        <w:bottom w:val="none" w:sz="0" w:space="0" w:color="auto"/>
        <w:right w:val="none" w:sz="0" w:space="0" w:color="auto"/>
      </w:divBdr>
    </w:div>
    <w:div w:id="227616966">
      <w:marLeft w:val="0"/>
      <w:marRight w:val="0"/>
      <w:marTop w:val="0"/>
      <w:marBottom w:val="0"/>
      <w:divBdr>
        <w:top w:val="none" w:sz="0" w:space="0" w:color="auto"/>
        <w:left w:val="none" w:sz="0" w:space="0" w:color="auto"/>
        <w:bottom w:val="none" w:sz="0" w:space="0" w:color="auto"/>
        <w:right w:val="none" w:sz="0" w:space="0" w:color="auto"/>
      </w:divBdr>
    </w:div>
    <w:div w:id="227616967">
      <w:marLeft w:val="0"/>
      <w:marRight w:val="0"/>
      <w:marTop w:val="0"/>
      <w:marBottom w:val="0"/>
      <w:divBdr>
        <w:top w:val="none" w:sz="0" w:space="0" w:color="auto"/>
        <w:left w:val="none" w:sz="0" w:space="0" w:color="auto"/>
        <w:bottom w:val="none" w:sz="0" w:space="0" w:color="auto"/>
        <w:right w:val="none" w:sz="0" w:space="0" w:color="auto"/>
      </w:divBdr>
    </w:div>
    <w:div w:id="227616968">
      <w:marLeft w:val="0"/>
      <w:marRight w:val="0"/>
      <w:marTop w:val="0"/>
      <w:marBottom w:val="0"/>
      <w:divBdr>
        <w:top w:val="none" w:sz="0" w:space="0" w:color="auto"/>
        <w:left w:val="none" w:sz="0" w:space="0" w:color="auto"/>
        <w:bottom w:val="none" w:sz="0" w:space="0" w:color="auto"/>
        <w:right w:val="none" w:sz="0" w:space="0" w:color="auto"/>
      </w:divBdr>
    </w:div>
    <w:div w:id="227616970">
      <w:marLeft w:val="0"/>
      <w:marRight w:val="0"/>
      <w:marTop w:val="0"/>
      <w:marBottom w:val="0"/>
      <w:divBdr>
        <w:top w:val="none" w:sz="0" w:space="0" w:color="auto"/>
        <w:left w:val="none" w:sz="0" w:space="0" w:color="auto"/>
        <w:bottom w:val="none" w:sz="0" w:space="0" w:color="auto"/>
        <w:right w:val="none" w:sz="0" w:space="0" w:color="auto"/>
      </w:divBdr>
    </w:div>
    <w:div w:id="227616971">
      <w:marLeft w:val="0"/>
      <w:marRight w:val="0"/>
      <w:marTop w:val="0"/>
      <w:marBottom w:val="0"/>
      <w:divBdr>
        <w:top w:val="none" w:sz="0" w:space="0" w:color="auto"/>
        <w:left w:val="none" w:sz="0" w:space="0" w:color="auto"/>
        <w:bottom w:val="none" w:sz="0" w:space="0" w:color="auto"/>
        <w:right w:val="none" w:sz="0" w:space="0" w:color="auto"/>
      </w:divBdr>
    </w:div>
    <w:div w:id="227616972">
      <w:marLeft w:val="0"/>
      <w:marRight w:val="0"/>
      <w:marTop w:val="0"/>
      <w:marBottom w:val="0"/>
      <w:divBdr>
        <w:top w:val="none" w:sz="0" w:space="0" w:color="auto"/>
        <w:left w:val="none" w:sz="0" w:space="0" w:color="auto"/>
        <w:bottom w:val="none" w:sz="0" w:space="0" w:color="auto"/>
        <w:right w:val="none" w:sz="0" w:space="0" w:color="auto"/>
      </w:divBdr>
    </w:div>
    <w:div w:id="227616973">
      <w:marLeft w:val="0"/>
      <w:marRight w:val="0"/>
      <w:marTop w:val="0"/>
      <w:marBottom w:val="0"/>
      <w:divBdr>
        <w:top w:val="none" w:sz="0" w:space="0" w:color="auto"/>
        <w:left w:val="none" w:sz="0" w:space="0" w:color="auto"/>
        <w:bottom w:val="none" w:sz="0" w:space="0" w:color="auto"/>
        <w:right w:val="none" w:sz="0" w:space="0" w:color="auto"/>
      </w:divBdr>
    </w:div>
    <w:div w:id="227616974">
      <w:marLeft w:val="0"/>
      <w:marRight w:val="0"/>
      <w:marTop w:val="0"/>
      <w:marBottom w:val="0"/>
      <w:divBdr>
        <w:top w:val="none" w:sz="0" w:space="0" w:color="auto"/>
        <w:left w:val="none" w:sz="0" w:space="0" w:color="auto"/>
        <w:bottom w:val="none" w:sz="0" w:space="0" w:color="auto"/>
        <w:right w:val="none" w:sz="0" w:space="0" w:color="auto"/>
      </w:divBdr>
    </w:div>
    <w:div w:id="227616975">
      <w:marLeft w:val="0"/>
      <w:marRight w:val="0"/>
      <w:marTop w:val="0"/>
      <w:marBottom w:val="0"/>
      <w:divBdr>
        <w:top w:val="none" w:sz="0" w:space="0" w:color="auto"/>
        <w:left w:val="none" w:sz="0" w:space="0" w:color="auto"/>
        <w:bottom w:val="none" w:sz="0" w:space="0" w:color="auto"/>
        <w:right w:val="none" w:sz="0" w:space="0" w:color="auto"/>
      </w:divBdr>
    </w:div>
    <w:div w:id="227616976">
      <w:marLeft w:val="0"/>
      <w:marRight w:val="0"/>
      <w:marTop w:val="0"/>
      <w:marBottom w:val="0"/>
      <w:divBdr>
        <w:top w:val="none" w:sz="0" w:space="0" w:color="auto"/>
        <w:left w:val="none" w:sz="0" w:space="0" w:color="auto"/>
        <w:bottom w:val="none" w:sz="0" w:space="0" w:color="auto"/>
        <w:right w:val="none" w:sz="0" w:space="0" w:color="auto"/>
      </w:divBdr>
    </w:div>
    <w:div w:id="227616977">
      <w:marLeft w:val="0"/>
      <w:marRight w:val="0"/>
      <w:marTop w:val="0"/>
      <w:marBottom w:val="0"/>
      <w:divBdr>
        <w:top w:val="none" w:sz="0" w:space="0" w:color="auto"/>
        <w:left w:val="none" w:sz="0" w:space="0" w:color="auto"/>
        <w:bottom w:val="none" w:sz="0" w:space="0" w:color="auto"/>
        <w:right w:val="none" w:sz="0" w:space="0" w:color="auto"/>
      </w:divBdr>
    </w:div>
    <w:div w:id="227616978">
      <w:marLeft w:val="0"/>
      <w:marRight w:val="0"/>
      <w:marTop w:val="0"/>
      <w:marBottom w:val="0"/>
      <w:divBdr>
        <w:top w:val="none" w:sz="0" w:space="0" w:color="auto"/>
        <w:left w:val="none" w:sz="0" w:space="0" w:color="auto"/>
        <w:bottom w:val="none" w:sz="0" w:space="0" w:color="auto"/>
        <w:right w:val="none" w:sz="0" w:space="0" w:color="auto"/>
      </w:divBdr>
    </w:div>
    <w:div w:id="227616979">
      <w:marLeft w:val="0"/>
      <w:marRight w:val="0"/>
      <w:marTop w:val="0"/>
      <w:marBottom w:val="0"/>
      <w:divBdr>
        <w:top w:val="none" w:sz="0" w:space="0" w:color="auto"/>
        <w:left w:val="none" w:sz="0" w:space="0" w:color="auto"/>
        <w:bottom w:val="none" w:sz="0" w:space="0" w:color="auto"/>
        <w:right w:val="none" w:sz="0" w:space="0" w:color="auto"/>
      </w:divBdr>
    </w:div>
    <w:div w:id="227616980">
      <w:marLeft w:val="0"/>
      <w:marRight w:val="0"/>
      <w:marTop w:val="0"/>
      <w:marBottom w:val="0"/>
      <w:divBdr>
        <w:top w:val="none" w:sz="0" w:space="0" w:color="auto"/>
        <w:left w:val="none" w:sz="0" w:space="0" w:color="auto"/>
        <w:bottom w:val="none" w:sz="0" w:space="0" w:color="auto"/>
        <w:right w:val="none" w:sz="0" w:space="0" w:color="auto"/>
      </w:divBdr>
    </w:div>
    <w:div w:id="227616981">
      <w:marLeft w:val="0"/>
      <w:marRight w:val="0"/>
      <w:marTop w:val="0"/>
      <w:marBottom w:val="0"/>
      <w:divBdr>
        <w:top w:val="none" w:sz="0" w:space="0" w:color="auto"/>
        <w:left w:val="none" w:sz="0" w:space="0" w:color="auto"/>
        <w:bottom w:val="none" w:sz="0" w:space="0" w:color="auto"/>
        <w:right w:val="none" w:sz="0" w:space="0" w:color="auto"/>
      </w:divBdr>
    </w:div>
    <w:div w:id="227616982">
      <w:marLeft w:val="0"/>
      <w:marRight w:val="0"/>
      <w:marTop w:val="0"/>
      <w:marBottom w:val="0"/>
      <w:divBdr>
        <w:top w:val="none" w:sz="0" w:space="0" w:color="auto"/>
        <w:left w:val="none" w:sz="0" w:space="0" w:color="auto"/>
        <w:bottom w:val="none" w:sz="0" w:space="0" w:color="auto"/>
        <w:right w:val="none" w:sz="0" w:space="0" w:color="auto"/>
      </w:divBdr>
    </w:div>
    <w:div w:id="227616983">
      <w:marLeft w:val="0"/>
      <w:marRight w:val="0"/>
      <w:marTop w:val="0"/>
      <w:marBottom w:val="0"/>
      <w:divBdr>
        <w:top w:val="none" w:sz="0" w:space="0" w:color="auto"/>
        <w:left w:val="none" w:sz="0" w:space="0" w:color="auto"/>
        <w:bottom w:val="none" w:sz="0" w:space="0" w:color="auto"/>
        <w:right w:val="none" w:sz="0" w:space="0" w:color="auto"/>
      </w:divBdr>
    </w:div>
    <w:div w:id="227616984">
      <w:marLeft w:val="0"/>
      <w:marRight w:val="0"/>
      <w:marTop w:val="0"/>
      <w:marBottom w:val="0"/>
      <w:divBdr>
        <w:top w:val="none" w:sz="0" w:space="0" w:color="auto"/>
        <w:left w:val="none" w:sz="0" w:space="0" w:color="auto"/>
        <w:bottom w:val="none" w:sz="0" w:space="0" w:color="auto"/>
        <w:right w:val="none" w:sz="0" w:space="0" w:color="auto"/>
      </w:divBdr>
    </w:div>
    <w:div w:id="227616985">
      <w:marLeft w:val="0"/>
      <w:marRight w:val="0"/>
      <w:marTop w:val="0"/>
      <w:marBottom w:val="0"/>
      <w:divBdr>
        <w:top w:val="none" w:sz="0" w:space="0" w:color="auto"/>
        <w:left w:val="none" w:sz="0" w:space="0" w:color="auto"/>
        <w:bottom w:val="none" w:sz="0" w:space="0" w:color="auto"/>
        <w:right w:val="none" w:sz="0" w:space="0" w:color="auto"/>
      </w:divBdr>
    </w:div>
    <w:div w:id="227616986">
      <w:marLeft w:val="0"/>
      <w:marRight w:val="0"/>
      <w:marTop w:val="0"/>
      <w:marBottom w:val="0"/>
      <w:divBdr>
        <w:top w:val="none" w:sz="0" w:space="0" w:color="auto"/>
        <w:left w:val="none" w:sz="0" w:space="0" w:color="auto"/>
        <w:bottom w:val="none" w:sz="0" w:space="0" w:color="auto"/>
        <w:right w:val="none" w:sz="0" w:space="0" w:color="auto"/>
      </w:divBdr>
    </w:div>
    <w:div w:id="227616987">
      <w:marLeft w:val="0"/>
      <w:marRight w:val="0"/>
      <w:marTop w:val="0"/>
      <w:marBottom w:val="0"/>
      <w:divBdr>
        <w:top w:val="none" w:sz="0" w:space="0" w:color="auto"/>
        <w:left w:val="none" w:sz="0" w:space="0" w:color="auto"/>
        <w:bottom w:val="none" w:sz="0" w:space="0" w:color="auto"/>
        <w:right w:val="none" w:sz="0" w:space="0" w:color="auto"/>
      </w:divBdr>
    </w:div>
    <w:div w:id="227616988">
      <w:marLeft w:val="0"/>
      <w:marRight w:val="0"/>
      <w:marTop w:val="0"/>
      <w:marBottom w:val="0"/>
      <w:divBdr>
        <w:top w:val="none" w:sz="0" w:space="0" w:color="auto"/>
        <w:left w:val="none" w:sz="0" w:space="0" w:color="auto"/>
        <w:bottom w:val="none" w:sz="0" w:space="0" w:color="auto"/>
        <w:right w:val="none" w:sz="0" w:space="0" w:color="auto"/>
      </w:divBdr>
    </w:div>
    <w:div w:id="227616989">
      <w:marLeft w:val="0"/>
      <w:marRight w:val="0"/>
      <w:marTop w:val="0"/>
      <w:marBottom w:val="0"/>
      <w:divBdr>
        <w:top w:val="none" w:sz="0" w:space="0" w:color="auto"/>
        <w:left w:val="none" w:sz="0" w:space="0" w:color="auto"/>
        <w:bottom w:val="none" w:sz="0" w:space="0" w:color="auto"/>
        <w:right w:val="none" w:sz="0" w:space="0" w:color="auto"/>
      </w:divBdr>
    </w:div>
    <w:div w:id="227616990">
      <w:marLeft w:val="0"/>
      <w:marRight w:val="0"/>
      <w:marTop w:val="0"/>
      <w:marBottom w:val="0"/>
      <w:divBdr>
        <w:top w:val="none" w:sz="0" w:space="0" w:color="auto"/>
        <w:left w:val="none" w:sz="0" w:space="0" w:color="auto"/>
        <w:bottom w:val="none" w:sz="0" w:space="0" w:color="auto"/>
        <w:right w:val="none" w:sz="0" w:space="0" w:color="auto"/>
      </w:divBdr>
    </w:div>
    <w:div w:id="227616991">
      <w:marLeft w:val="0"/>
      <w:marRight w:val="0"/>
      <w:marTop w:val="0"/>
      <w:marBottom w:val="0"/>
      <w:divBdr>
        <w:top w:val="none" w:sz="0" w:space="0" w:color="auto"/>
        <w:left w:val="none" w:sz="0" w:space="0" w:color="auto"/>
        <w:bottom w:val="none" w:sz="0" w:space="0" w:color="auto"/>
        <w:right w:val="none" w:sz="0" w:space="0" w:color="auto"/>
      </w:divBdr>
    </w:div>
    <w:div w:id="227616992">
      <w:marLeft w:val="0"/>
      <w:marRight w:val="0"/>
      <w:marTop w:val="0"/>
      <w:marBottom w:val="0"/>
      <w:divBdr>
        <w:top w:val="none" w:sz="0" w:space="0" w:color="auto"/>
        <w:left w:val="none" w:sz="0" w:space="0" w:color="auto"/>
        <w:bottom w:val="none" w:sz="0" w:space="0" w:color="auto"/>
        <w:right w:val="none" w:sz="0" w:space="0" w:color="auto"/>
      </w:divBdr>
    </w:div>
    <w:div w:id="227616993">
      <w:marLeft w:val="0"/>
      <w:marRight w:val="0"/>
      <w:marTop w:val="0"/>
      <w:marBottom w:val="0"/>
      <w:divBdr>
        <w:top w:val="none" w:sz="0" w:space="0" w:color="auto"/>
        <w:left w:val="none" w:sz="0" w:space="0" w:color="auto"/>
        <w:bottom w:val="none" w:sz="0" w:space="0" w:color="auto"/>
        <w:right w:val="none" w:sz="0" w:space="0" w:color="auto"/>
      </w:divBdr>
    </w:div>
    <w:div w:id="227616994">
      <w:marLeft w:val="0"/>
      <w:marRight w:val="0"/>
      <w:marTop w:val="0"/>
      <w:marBottom w:val="0"/>
      <w:divBdr>
        <w:top w:val="none" w:sz="0" w:space="0" w:color="auto"/>
        <w:left w:val="none" w:sz="0" w:space="0" w:color="auto"/>
        <w:bottom w:val="none" w:sz="0" w:space="0" w:color="auto"/>
        <w:right w:val="none" w:sz="0" w:space="0" w:color="auto"/>
      </w:divBdr>
    </w:div>
    <w:div w:id="227616995">
      <w:marLeft w:val="0"/>
      <w:marRight w:val="0"/>
      <w:marTop w:val="0"/>
      <w:marBottom w:val="0"/>
      <w:divBdr>
        <w:top w:val="none" w:sz="0" w:space="0" w:color="auto"/>
        <w:left w:val="none" w:sz="0" w:space="0" w:color="auto"/>
        <w:bottom w:val="none" w:sz="0" w:space="0" w:color="auto"/>
        <w:right w:val="none" w:sz="0" w:space="0" w:color="auto"/>
      </w:divBdr>
    </w:div>
    <w:div w:id="227616996">
      <w:marLeft w:val="0"/>
      <w:marRight w:val="0"/>
      <w:marTop w:val="0"/>
      <w:marBottom w:val="0"/>
      <w:divBdr>
        <w:top w:val="none" w:sz="0" w:space="0" w:color="auto"/>
        <w:left w:val="none" w:sz="0" w:space="0" w:color="auto"/>
        <w:bottom w:val="none" w:sz="0" w:space="0" w:color="auto"/>
        <w:right w:val="none" w:sz="0" w:space="0" w:color="auto"/>
      </w:divBdr>
    </w:div>
    <w:div w:id="227616997">
      <w:marLeft w:val="0"/>
      <w:marRight w:val="0"/>
      <w:marTop w:val="0"/>
      <w:marBottom w:val="0"/>
      <w:divBdr>
        <w:top w:val="none" w:sz="0" w:space="0" w:color="auto"/>
        <w:left w:val="none" w:sz="0" w:space="0" w:color="auto"/>
        <w:bottom w:val="none" w:sz="0" w:space="0" w:color="auto"/>
        <w:right w:val="none" w:sz="0" w:space="0" w:color="auto"/>
      </w:divBdr>
    </w:div>
    <w:div w:id="227616998">
      <w:marLeft w:val="0"/>
      <w:marRight w:val="0"/>
      <w:marTop w:val="0"/>
      <w:marBottom w:val="0"/>
      <w:divBdr>
        <w:top w:val="none" w:sz="0" w:space="0" w:color="auto"/>
        <w:left w:val="none" w:sz="0" w:space="0" w:color="auto"/>
        <w:bottom w:val="none" w:sz="0" w:space="0" w:color="auto"/>
        <w:right w:val="none" w:sz="0" w:space="0" w:color="auto"/>
      </w:divBdr>
    </w:div>
    <w:div w:id="227616999">
      <w:marLeft w:val="0"/>
      <w:marRight w:val="0"/>
      <w:marTop w:val="0"/>
      <w:marBottom w:val="0"/>
      <w:divBdr>
        <w:top w:val="none" w:sz="0" w:space="0" w:color="auto"/>
        <w:left w:val="none" w:sz="0" w:space="0" w:color="auto"/>
        <w:bottom w:val="none" w:sz="0" w:space="0" w:color="auto"/>
        <w:right w:val="none" w:sz="0" w:space="0" w:color="auto"/>
      </w:divBdr>
    </w:div>
    <w:div w:id="244071725">
      <w:bodyDiv w:val="1"/>
      <w:marLeft w:val="0"/>
      <w:marRight w:val="0"/>
      <w:marTop w:val="0"/>
      <w:marBottom w:val="0"/>
      <w:divBdr>
        <w:top w:val="none" w:sz="0" w:space="0" w:color="auto"/>
        <w:left w:val="none" w:sz="0" w:space="0" w:color="auto"/>
        <w:bottom w:val="none" w:sz="0" w:space="0" w:color="auto"/>
        <w:right w:val="none" w:sz="0" w:space="0" w:color="auto"/>
      </w:divBdr>
    </w:div>
    <w:div w:id="269823604">
      <w:bodyDiv w:val="1"/>
      <w:marLeft w:val="0"/>
      <w:marRight w:val="0"/>
      <w:marTop w:val="0"/>
      <w:marBottom w:val="0"/>
      <w:divBdr>
        <w:top w:val="none" w:sz="0" w:space="0" w:color="auto"/>
        <w:left w:val="none" w:sz="0" w:space="0" w:color="auto"/>
        <w:bottom w:val="none" w:sz="0" w:space="0" w:color="auto"/>
        <w:right w:val="none" w:sz="0" w:space="0" w:color="auto"/>
      </w:divBdr>
      <w:divsChild>
        <w:div w:id="136380928">
          <w:marLeft w:val="2160"/>
          <w:marRight w:val="0"/>
          <w:marTop w:val="0"/>
          <w:marBottom w:val="180"/>
          <w:divBdr>
            <w:top w:val="none" w:sz="0" w:space="0" w:color="auto"/>
            <w:left w:val="none" w:sz="0" w:space="0" w:color="auto"/>
            <w:bottom w:val="none" w:sz="0" w:space="0" w:color="auto"/>
            <w:right w:val="none" w:sz="0" w:space="0" w:color="auto"/>
          </w:divBdr>
        </w:div>
        <w:div w:id="1247812173">
          <w:marLeft w:val="2160"/>
          <w:marRight w:val="0"/>
          <w:marTop w:val="0"/>
          <w:marBottom w:val="180"/>
          <w:divBdr>
            <w:top w:val="none" w:sz="0" w:space="0" w:color="auto"/>
            <w:left w:val="none" w:sz="0" w:space="0" w:color="auto"/>
            <w:bottom w:val="none" w:sz="0" w:space="0" w:color="auto"/>
            <w:right w:val="none" w:sz="0" w:space="0" w:color="auto"/>
          </w:divBdr>
        </w:div>
        <w:div w:id="1253516784">
          <w:marLeft w:val="2160"/>
          <w:marRight w:val="0"/>
          <w:marTop w:val="0"/>
          <w:marBottom w:val="180"/>
          <w:divBdr>
            <w:top w:val="none" w:sz="0" w:space="0" w:color="auto"/>
            <w:left w:val="none" w:sz="0" w:space="0" w:color="auto"/>
            <w:bottom w:val="none" w:sz="0" w:space="0" w:color="auto"/>
            <w:right w:val="none" w:sz="0" w:space="0" w:color="auto"/>
          </w:divBdr>
        </w:div>
        <w:div w:id="1292782090">
          <w:marLeft w:val="2160"/>
          <w:marRight w:val="0"/>
          <w:marTop w:val="0"/>
          <w:marBottom w:val="180"/>
          <w:divBdr>
            <w:top w:val="none" w:sz="0" w:space="0" w:color="auto"/>
            <w:left w:val="none" w:sz="0" w:space="0" w:color="auto"/>
            <w:bottom w:val="none" w:sz="0" w:space="0" w:color="auto"/>
            <w:right w:val="none" w:sz="0" w:space="0" w:color="auto"/>
          </w:divBdr>
        </w:div>
        <w:div w:id="1843616742">
          <w:marLeft w:val="2160"/>
          <w:marRight w:val="0"/>
          <w:marTop w:val="0"/>
          <w:marBottom w:val="180"/>
          <w:divBdr>
            <w:top w:val="none" w:sz="0" w:space="0" w:color="auto"/>
            <w:left w:val="none" w:sz="0" w:space="0" w:color="auto"/>
            <w:bottom w:val="none" w:sz="0" w:space="0" w:color="auto"/>
            <w:right w:val="none" w:sz="0" w:space="0" w:color="auto"/>
          </w:divBdr>
        </w:div>
      </w:divsChild>
    </w:div>
    <w:div w:id="376777829">
      <w:bodyDiv w:val="1"/>
      <w:marLeft w:val="0"/>
      <w:marRight w:val="0"/>
      <w:marTop w:val="0"/>
      <w:marBottom w:val="0"/>
      <w:divBdr>
        <w:top w:val="none" w:sz="0" w:space="0" w:color="auto"/>
        <w:left w:val="none" w:sz="0" w:space="0" w:color="auto"/>
        <w:bottom w:val="none" w:sz="0" w:space="0" w:color="auto"/>
        <w:right w:val="none" w:sz="0" w:space="0" w:color="auto"/>
      </w:divBdr>
      <w:divsChild>
        <w:div w:id="304706215">
          <w:marLeft w:val="893"/>
          <w:marRight w:val="0"/>
          <w:marTop w:val="0"/>
          <w:marBottom w:val="0"/>
          <w:divBdr>
            <w:top w:val="none" w:sz="0" w:space="0" w:color="auto"/>
            <w:left w:val="none" w:sz="0" w:space="0" w:color="auto"/>
            <w:bottom w:val="none" w:sz="0" w:space="0" w:color="auto"/>
            <w:right w:val="none" w:sz="0" w:space="0" w:color="auto"/>
          </w:divBdr>
        </w:div>
      </w:divsChild>
    </w:div>
    <w:div w:id="387531509">
      <w:bodyDiv w:val="1"/>
      <w:marLeft w:val="0"/>
      <w:marRight w:val="0"/>
      <w:marTop w:val="0"/>
      <w:marBottom w:val="0"/>
      <w:divBdr>
        <w:top w:val="none" w:sz="0" w:space="0" w:color="auto"/>
        <w:left w:val="none" w:sz="0" w:space="0" w:color="auto"/>
        <w:bottom w:val="none" w:sz="0" w:space="0" w:color="auto"/>
        <w:right w:val="none" w:sz="0" w:space="0" w:color="auto"/>
      </w:divBdr>
    </w:div>
    <w:div w:id="460198393">
      <w:bodyDiv w:val="1"/>
      <w:marLeft w:val="0"/>
      <w:marRight w:val="0"/>
      <w:marTop w:val="0"/>
      <w:marBottom w:val="0"/>
      <w:divBdr>
        <w:top w:val="none" w:sz="0" w:space="0" w:color="auto"/>
        <w:left w:val="none" w:sz="0" w:space="0" w:color="auto"/>
        <w:bottom w:val="none" w:sz="0" w:space="0" w:color="auto"/>
        <w:right w:val="none" w:sz="0" w:space="0" w:color="auto"/>
      </w:divBdr>
    </w:div>
    <w:div w:id="502281041">
      <w:bodyDiv w:val="1"/>
      <w:marLeft w:val="0"/>
      <w:marRight w:val="0"/>
      <w:marTop w:val="0"/>
      <w:marBottom w:val="0"/>
      <w:divBdr>
        <w:top w:val="none" w:sz="0" w:space="0" w:color="auto"/>
        <w:left w:val="none" w:sz="0" w:space="0" w:color="auto"/>
        <w:bottom w:val="none" w:sz="0" w:space="0" w:color="auto"/>
        <w:right w:val="none" w:sz="0" w:space="0" w:color="auto"/>
      </w:divBdr>
      <w:divsChild>
        <w:div w:id="281813565">
          <w:marLeft w:val="187"/>
          <w:marRight w:val="0"/>
          <w:marTop w:val="0"/>
          <w:marBottom w:val="0"/>
          <w:divBdr>
            <w:top w:val="none" w:sz="0" w:space="0" w:color="auto"/>
            <w:left w:val="none" w:sz="0" w:space="0" w:color="auto"/>
            <w:bottom w:val="none" w:sz="0" w:space="0" w:color="auto"/>
            <w:right w:val="none" w:sz="0" w:space="0" w:color="auto"/>
          </w:divBdr>
        </w:div>
        <w:div w:id="337662843">
          <w:marLeft w:val="619"/>
          <w:marRight w:val="0"/>
          <w:marTop w:val="0"/>
          <w:marBottom w:val="0"/>
          <w:divBdr>
            <w:top w:val="none" w:sz="0" w:space="0" w:color="auto"/>
            <w:left w:val="none" w:sz="0" w:space="0" w:color="auto"/>
            <w:bottom w:val="none" w:sz="0" w:space="0" w:color="auto"/>
            <w:right w:val="none" w:sz="0" w:space="0" w:color="auto"/>
          </w:divBdr>
        </w:div>
        <w:div w:id="342364455">
          <w:marLeft w:val="619"/>
          <w:marRight w:val="0"/>
          <w:marTop w:val="0"/>
          <w:marBottom w:val="0"/>
          <w:divBdr>
            <w:top w:val="none" w:sz="0" w:space="0" w:color="auto"/>
            <w:left w:val="none" w:sz="0" w:space="0" w:color="auto"/>
            <w:bottom w:val="none" w:sz="0" w:space="0" w:color="auto"/>
            <w:right w:val="none" w:sz="0" w:space="0" w:color="auto"/>
          </w:divBdr>
        </w:div>
        <w:div w:id="498928069">
          <w:marLeft w:val="619"/>
          <w:marRight w:val="0"/>
          <w:marTop w:val="0"/>
          <w:marBottom w:val="0"/>
          <w:divBdr>
            <w:top w:val="none" w:sz="0" w:space="0" w:color="auto"/>
            <w:left w:val="none" w:sz="0" w:space="0" w:color="auto"/>
            <w:bottom w:val="none" w:sz="0" w:space="0" w:color="auto"/>
            <w:right w:val="none" w:sz="0" w:space="0" w:color="auto"/>
          </w:divBdr>
        </w:div>
        <w:div w:id="923419822">
          <w:marLeft w:val="187"/>
          <w:marRight w:val="0"/>
          <w:marTop w:val="0"/>
          <w:marBottom w:val="0"/>
          <w:divBdr>
            <w:top w:val="none" w:sz="0" w:space="0" w:color="auto"/>
            <w:left w:val="none" w:sz="0" w:space="0" w:color="auto"/>
            <w:bottom w:val="none" w:sz="0" w:space="0" w:color="auto"/>
            <w:right w:val="none" w:sz="0" w:space="0" w:color="auto"/>
          </w:divBdr>
        </w:div>
        <w:div w:id="970288335">
          <w:marLeft w:val="619"/>
          <w:marRight w:val="0"/>
          <w:marTop w:val="0"/>
          <w:marBottom w:val="0"/>
          <w:divBdr>
            <w:top w:val="none" w:sz="0" w:space="0" w:color="auto"/>
            <w:left w:val="none" w:sz="0" w:space="0" w:color="auto"/>
            <w:bottom w:val="none" w:sz="0" w:space="0" w:color="auto"/>
            <w:right w:val="none" w:sz="0" w:space="0" w:color="auto"/>
          </w:divBdr>
        </w:div>
        <w:div w:id="1230918528">
          <w:marLeft w:val="187"/>
          <w:marRight w:val="0"/>
          <w:marTop w:val="0"/>
          <w:marBottom w:val="0"/>
          <w:divBdr>
            <w:top w:val="none" w:sz="0" w:space="0" w:color="auto"/>
            <w:left w:val="none" w:sz="0" w:space="0" w:color="auto"/>
            <w:bottom w:val="none" w:sz="0" w:space="0" w:color="auto"/>
            <w:right w:val="none" w:sz="0" w:space="0" w:color="auto"/>
          </w:divBdr>
        </w:div>
        <w:div w:id="1282876823">
          <w:marLeft w:val="619"/>
          <w:marRight w:val="0"/>
          <w:marTop w:val="0"/>
          <w:marBottom w:val="0"/>
          <w:divBdr>
            <w:top w:val="none" w:sz="0" w:space="0" w:color="auto"/>
            <w:left w:val="none" w:sz="0" w:space="0" w:color="auto"/>
            <w:bottom w:val="none" w:sz="0" w:space="0" w:color="auto"/>
            <w:right w:val="none" w:sz="0" w:space="0" w:color="auto"/>
          </w:divBdr>
        </w:div>
        <w:div w:id="1370956561">
          <w:marLeft w:val="187"/>
          <w:marRight w:val="0"/>
          <w:marTop w:val="0"/>
          <w:marBottom w:val="0"/>
          <w:divBdr>
            <w:top w:val="none" w:sz="0" w:space="0" w:color="auto"/>
            <w:left w:val="none" w:sz="0" w:space="0" w:color="auto"/>
            <w:bottom w:val="none" w:sz="0" w:space="0" w:color="auto"/>
            <w:right w:val="none" w:sz="0" w:space="0" w:color="auto"/>
          </w:divBdr>
        </w:div>
        <w:div w:id="1499538959">
          <w:marLeft w:val="187"/>
          <w:marRight w:val="0"/>
          <w:marTop w:val="0"/>
          <w:marBottom w:val="0"/>
          <w:divBdr>
            <w:top w:val="none" w:sz="0" w:space="0" w:color="auto"/>
            <w:left w:val="none" w:sz="0" w:space="0" w:color="auto"/>
            <w:bottom w:val="none" w:sz="0" w:space="0" w:color="auto"/>
            <w:right w:val="none" w:sz="0" w:space="0" w:color="auto"/>
          </w:divBdr>
        </w:div>
        <w:div w:id="1509296921">
          <w:marLeft w:val="619"/>
          <w:marRight w:val="0"/>
          <w:marTop w:val="0"/>
          <w:marBottom w:val="0"/>
          <w:divBdr>
            <w:top w:val="none" w:sz="0" w:space="0" w:color="auto"/>
            <w:left w:val="none" w:sz="0" w:space="0" w:color="auto"/>
            <w:bottom w:val="none" w:sz="0" w:space="0" w:color="auto"/>
            <w:right w:val="none" w:sz="0" w:space="0" w:color="auto"/>
          </w:divBdr>
        </w:div>
      </w:divsChild>
    </w:div>
    <w:div w:id="516844410">
      <w:bodyDiv w:val="1"/>
      <w:marLeft w:val="0"/>
      <w:marRight w:val="0"/>
      <w:marTop w:val="0"/>
      <w:marBottom w:val="0"/>
      <w:divBdr>
        <w:top w:val="none" w:sz="0" w:space="0" w:color="auto"/>
        <w:left w:val="none" w:sz="0" w:space="0" w:color="auto"/>
        <w:bottom w:val="none" w:sz="0" w:space="0" w:color="auto"/>
        <w:right w:val="none" w:sz="0" w:space="0" w:color="auto"/>
      </w:divBdr>
      <w:divsChild>
        <w:div w:id="232088537">
          <w:marLeft w:val="893"/>
          <w:marRight w:val="0"/>
          <w:marTop w:val="0"/>
          <w:marBottom w:val="0"/>
          <w:divBdr>
            <w:top w:val="none" w:sz="0" w:space="0" w:color="auto"/>
            <w:left w:val="none" w:sz="0" w:space="0" w:color="auto"/>
            <w:bottom w:val="none" w:sz="0" w:space="0" w:color="auto"/>
            <w:right w:val="none" w:sz="0" w:space="0" w:color="auto"/>
          </w:divBdr>
        </w:div>
      </w:divsChild>
    </w:div>
    <w:div w:id="563880444">
      <w:bodyDiv w:val="1"/>
      <w:marLeft w:val="0"/>
      <w:marRight w:val="0"/>
      <w:marTop w:val="0"/>
      <w:marBottom w:val="0"/>
      <w:divBdr>
        <w:top w:val="none" w:sz="0" w:space="0" w:color="auto"/>
        <w:left w:val="none" w:sz="0" w:space="0" w:color="auto"/>
        <w:bottom w:val="none" w:sz="0" w:space="0" w:color="auto"/>
        <w:right w:val="none" w:sz="0" w:space="0" w:color="auto"/>
      </w:divBdr>
      <w:divsChild>
        <w:div w:id="1892107029">
          <w:marLeft w:val="893"/>
          <w:marRight w:val="0"/>
          <w:marTop w:val="0"/>
          <w:marBottom w:val="120"/>
          <w:divBdr>
            <w:top w:val="none" w:sz="0" w:space="0" w:color="auto"/>
            <w:left w:val="none" w:sz="0" w:space="0" w:color="auto"/>
            <w:bottom w:val="none" w:sz="0" w:space="0" w:color="auto"/>
            <w:right w:val="none" w:sz="0" w:space="0" w:color="auto"/>
          </w:divBdr>
        </w:div>
      </w:divsChild>
    </w:div>
    <w:div w:id="566914312">
      <w:bodyDiv w:val="1"/>
      <w:marLeft w:val="0"/>
      <w:marRight w:val="0"/>
      <w:marTop w:val="0"/>
      <w:marBottom w:val="0"/>
      <w:divBdr>
        <w:top w:val="none" w:sz="0" w:space="0" w:color="auto"/>
        <w:left w:val="none" w:sz="0" w:space="0" w:color="auto"/>
        <w:bottom w:val="none" w:sz="0" w:space="0" w:color="auto"/>
        <w:right w:val="none" w:sz="0" w:space="0" w:color="auto"/>
      </w:divBdr>
      <w:divsChild>
        <w:div w:id="1204829673">
          <w:marLeft w:val="893"/>
          <w:marRight w:val="0"/>
          <w:marTop w:val="0"/>
          <w:marBottom w:val="0"/>
          <w:divBdr>
            <w:top w:val="none" w:sz="0" w:space="0" w:color="auto"/>
            <w:left w:val="none" w:sz="0" w:space="0" w:color="auto"/>
            <w:bottom w:val="none" w:sz="0" w:space="0" w:color="auto"/>
            <w:right w:val="none" w:sz="0" w:space="0" w:color="auto"/>
          </w:divBdr>
        </w:div>
      </w:divsChild>
    </w:div>
    <w:div w:id="567884122">
      <w:bodyDiv w:val="1"/>
      <w:marLeft w:val="0"/>
      <w:marRight w:val="0"/>
      <w:marTop w:val="0"/>
      <w:marBottom w:val="0"/>
      <w:divBdr>
        <w:top w:val="none" w:sz="0" w:space="0" w:color="auto"/>
        <w:left w:val="none" w:sz="0" w:space="0" w:color="auto"/>
        <w:bottom w:val="none" w:sz="0" w:space="0" w:color="auto"/>
        <w:right w:val="none" w:sz="0" w:space="0" w:color="auto"/>
      </w:divBdr>
    </w:div>
    <w:div w:id="631134922">
      <w:bodyDiv w:val="1"/>
      <w:marLeft w:val="0"/>
      <w:marRight w:val="0"/>
      <w:marTop w:val="0"/>
      <w:marBottom w:val="0"/>
      <w:divBdr>
        <w:top w:val="none" w:sz="0" w:space="0" w:color="auto"/>
        <w:left w:val="none" w:sz="0" w:space="0" w:color="auto"/>
        <w:bottom w:val="none" w:sz="0" w:space="0" w:color="auto"/>
        <w:right w:val="none" w:sz="0" w:space="0" w:color="auto"/>
      </w:divBdr>
    </w:div>
    <w:div w:id="680161871">
      <w:bodyDiv w:val="1"/>
      <w:marLeft w:val="0"/>
      <w:marRight w:val="0"/>
      <w:marTop w:val="0"/>
      <w:marBottom w:val="0"/>
      <w:divBdr>
        <w:top w:val="none" w:sz="0" w:space="0" w:color="auto"/>
        <w:left w:val="none" w:sz="0" w:space="0" w:color="auto"/>
        <w:bottom w:val="none" w:sz="0" w:space="0" w:color="auto"/>
        <w:right w:val="none" w:sz="0" w:space="0" w:color="auto"/>
      </w:divBdr>
    </w:div>
    <w:div w:id="691763733">
      <w:bodyDiv w:val="1"/>
      <w:marLeft w:val="0"/>
      <w:marRight w:val="0"/>
      <w:marTop w:val="0"/>
      <w:marBottom w:val="0"/>
      <w:divBdr>
        <w:top w:val="none" w:sz="0" w:space="0" w:color="auto"/>
        <w:left w:val="none" w:sz="0" w:space="0" w:color="auto"/>
        <w:bottom w:val="none" w:sz="0" w:space="0" w:color="auto"/>
        <w:right w:val="none" w:sz="0" w:space="0" w:color="auto"/>
      </w:divBdr>
      <w:divsChild>
        <w:div w:id="606809550">
          <w:marLeft w:val="576"/>
          <w:marRight w:val="0"/>
          <w:marTop w:val="67"/>
          <w:marBottom w:val="0"/>
          <w:divBdr>
            <w:top w:val="none" w:sz="0" w:space="0" w:color="auto"/>
            <w:left w:val="none" w:sz="0" w:space="0" w:color="auto"/>
            <w:bottom w:val="none" w:sz="0" w:space="0" w:color="auto"/>
            <w:right w:val="none" w:sz="0" w:space="0" w:color="auto"/>
          </w:divBdr>
        </w:div>
        <w:div w:id="776022290">
          <w:marLeft w:val="576"/>
          <w:marRight w:val="0"/>
          <w:marTop w:val="67"/>
          <w:marBottom w:val="0"/>
          <w:divBdr>
            <w:top w:val="none" w:sz="0" w:space="0" w:color="auto"/>
            <w:left w:val="none" w:sz="0" w:space="0" w:color="auto"/>
            <w:bottom w:val="none" w:sz="0" w:space="0" w:color="auto"/>
            <w:right w:val="none" w:sz="0" w:space="0" w:color="auto"/>
          </w:divBdr>
        </w:div>
        <w:div w:id="1057364803">
          <w:marLeft w:val="576"/>
          <w:marRight w:val="0"/>
          <w:marTop w:val="67"/>
          <w:marBottom w:val="0"/>
          <w:divBdr>
            <w:top w:val="none" w:sz="0" w:space="0" w:color="auto"/>
            <w:left w:val="none" w:sz="0" w:space="0" w:color="auto"/>
            <w:bottom w:val="none" w:sz="0" w:space="0" w:color="auto"/>
            <w:right w:val="none" w:sz="0" w:space="0" w:color="auto"/>
          </w:divBdr>
        </w:div>
        <w:div w:id="1166937958">
          <w:marLeft w:val="576"/>
          <w:marRight w:val="0"/>
          <w:marTop w:val="67"/>
          <w:marBottom w:val="0"/>
          <w:divBdr>
            <w:top w:val="none" w:sz="0" w:space="0" w:color="auto"/>
            <w:left w:val="none" w:sz="0" w:space="0" w:color="auto"/>
            <w:bottom w:val="none" w:sz="0" w:space="0" w:color="auto"/>
            <w:right w:val="none" w:sz="0" w:space="0" w:color="auto"/>
          </w:divBdr>
        </w:div>
        <w:div w:id="1650212959">
          <w:marLeft w:val="576"/>
          <w:marRight w:val="0"/>
          <w:marTop w:val="67"/>
          <w:marBottom w:val="0"/>
          <w:divBdr>
            <w:top w:val="none" w:sz="0" w:space="0" w:color="auto"/>
            <w:left w:val="none" w:sz="0" w:space="0" w:color="auto"/>
            <w:bottom w:val="none" w:sz="0" w:space="0" w:color="auto"/>
            <w:right w:val="none" w:sz="0" w:space="0" w:color="auto"/>
          </w:divBdr>
        </w:div>
        <w:div w:id="1730836216">
          <w:marLeft w:val="576"/>
          <w:marRight w:val="0"/>
          <w:marTop w:val="67"/>
          <w:marBottom w:val="0"/>
          <w:divBdr>
            <w:top w:val="none" w:sz="0" w:space="0" w:color="auto"/>
            <w:left w:val="none" w:sz="0" w:space="0" w:color="auto"/>
            <w:bottom w:val="none" w:sz="0" w:space="0" w:color="auto"/>
            <w:right w:val="none" w:sz="0" w:space="0" w:color="auto"/>
          </w:divBdr>
        </w:div>
      </w:divsChild>
    </w:div>
    <w:div w:id="704450533">
      <w:bodyDiv w:val="1"/>
      <w:marLeft w:val="0"/>
      <w:marRight w:val="0"/>
      <w:marTop w:val="0"/>
      <w:marBottom w:val="0"/>
      <w:divBdr>
        <w:top w:val="none" w:sz="0" w:space="0" w:color="auto"/>
        <w:left w:val="none" w:sz="0" w:space="0" w:color="auto"/>
        <w:bottom w:val="none" w:sz="0" w:space="0" w:color="auto"/>
        <w:right w:val="none" w:sz="0" w:space="0" w:color="auto"/>
      </w:divBdr>
      <w:divsChild>
        <w:div w:id="1192257287">
          <w:marLeft w:val="547"/>
          <w:marRight w:val="0"/>
          <w:marTop w:val="0"/>
          <w:marBottom w:val="0"/>
          <w:divBdr>
            <w:top w:val="none" w:sz="0" w:space="0" w:color="auto"/>
            <w:left w:val="none" w:sz="0" w:space="0" w:color="auto"/>
            <w:bottom w:val="none" w:sz="0" w:space="0" w:color="auto"/>
            <w:right w:val="none" w:sz="0" w:space="0" w:color="auto"/>
          </w:divBdr>
        </w:div>
      </w:divsChild>
    </w:div>
    <w:div w:id="714550097">
      <w:bodyDiv w:val="1"/>
      <w:marLeft w:val="0"/>
      <w:marRight w:val="0"/>
      <w:marTop w:val="0"/>
      <w:marBottom w:val="0"/>
      <w:divBdr>
        <w:top w:val="none" w:sz="0" w:space="0" w:color="auto"/>
        <w:left w:val="none" w:sz="0" w:space="0" w:color="auto"/>
        <w:bottom w:val="none" w:sz="0" w:space="0" w:color="auto"/>
        <w:right w:val="none" w:sz="0" w:space="0" w:color="auto"/>
      </w:divBdr>
    </w:div>
    <w:div w:id="731543597">
      <w:bodyDiv w:val="1"/>
      <w:marLeft w:val="0"/>
      <w:marRight w:val="0"/>
      <w:marTop w:val="0"/>
      <w:marBottom w:val="0"/>
      <w:divBdr>
        <w:top w:val="none" w:sz="0" w:space="0" w:color="auto"/>
        <w:left w:val="none" w:sz="0" w:space="0" w:color="auto"/>
        <w:bottom w:val="none" w:sz="0" w:space="0" w:color="auto"/>
        <w:right w:val="none" w:sz="0" w:space="0" w:color="auto"/>
      </w:divBdr>
    </w:div>
    <w:div w:id="761339045">
      <w:bodyDiv w:val="1"/>
      <w:marLeft w:val="0"/>
      <w:marRight w:val="0"/>
      <w:marTop w:val="0"/>
      <w:marBottom w:val="0"/>
      <w:divBdr>
        <w:top w:val="none" w:sz="0" w:space="0" w:color="auto"/>
        <w:left w:val="none" w:sz="0" w:space="0" w:color="auto"/>
        <w:bottom w:val="none" w:sz="0" w:space="0" w:color="auto"/>
        <w:right w:val="none" w:sz="0" w:space="0" w:color="auto"/>
      </w:divBdr>
    </w:div>
    <w:div w:id="763645701">
      <w:bodyDiv w:val="1"/>
      <w:marLeft w:val="0"/>
      <w:marRight w:val="0"/>
      <w:marTop w:val="0"/>
      <w:marBottom w:val="0"/>
      <w:divBdr>
        <w:top w:val="none" w:sz="0" w:space="0" w:color="auto"/>
        <w:left w:val="none" w:sz="0" w:space="0" w:color="auto"/>
        <w:bottom w:val="none" w:sz="0" w:space="0" w:color="auto"/>
        <w:right w:val="none" w:sz="0" w:space="0" w:color="auto"/>
      </w:divBdr>
      <w:divsChild>
        <w:div w:id="134488266">
          <w:marLeft w:val="1267"/>
          <w:marRight w:val="0"/>
          <w:marTop w:val="40"/>
          <w:marBottom w:val="0"/>
          <w:divBdr>
            <w:top w:val="none" w:sz="0" w:space="0" w:color="auto"/>
            <w:left w:val="none" w:sz="0" w:space="0" w:color="auto"/>
            <w:bottom w:val="none" w:sz="0" w:space="0" w:color="auto"/>
            <w:right w:val="none" w:sz="0" w:space="0" w:color="auto"/>
          </w:divBdr>
        </w:div>
        <w:div w:id="148644246">
          <w:marLeft w:val="1267"/>
          <w:marRight w:val="0"/>
          <w:marTop w:val="40"/>
          <w:marBottom w:val="0"/>
          <w:divBdr>
            <w:top w:val="none" w:sz="0" w:space="0" w:color="auto"/>
            <w:left w:val="none" w:sz="0" w:space="0" w:color="auto"/>
            <w:bottom w:val="none" w:sz="0" w:space="0" w:color="auto"/>
            <w:right w:val="none" w:sz="0" w:space="0" w:color="auto"/>
          </w:divBdr>
        </w:div>
        <w:div w:id="272127537">
          <w:marLeft w:val="619"/>
          <w:marRight w:val="0"/>
          <w:marTop w:val="0"/>
          <w:marBottom w:val="0"/>
          <w:divBdr>
            <w:top w:val="none" w:sz="0" w:space="0" w:color="auto"/>
            <w:left w:val="none" w:sz="0" w:space="0" w:color="auto"/>
            <w:bottom w:val="none" w:sz="0" w:space="0" w:color="auto"/>
            <w:right w:val="none" w:sz="0" w:space="0" w:color="auto"/>
          </w:divBdr>
        </w:div>
        <w:div w:id="565116991">
          <w:marLeft w:val="619"/>
          <w:marRight w:val="0"/>
          <w:marTop w:val="0"/>
          <w:marBottom w:val="0"/>
          <w:divBdr>
            <w:top w:val="none" w:sz="0" w:space="0" w:color="auto"/>
            <w:left w:val="none" w:sz="0" w:space="0" w:color="auto"/>
            <w:bottom w:val="none" w:sz="0" w:space="0" w:color="auto"/>
            <w:right w:val="none" w:sz="0" w:space="0" w:color="auto"/>
          </w:divBdr>
        </w:div>
        <w:div w:id="606423983">
          <w:marLeft w:val="619"/>
          <w:marRight w:val="0"/>
          <w:marTop w:val="0"/>
          <w:marBottom w:val="0"/>
          <w:divBdr>
            <w:top w:val="none" w:sz="0" w:space="0" w:color="auto"/>
            <w:left w:val="none" w:sz="0" w:space="0" w:color="auto"/>
            <w:bottom w:val="none" w:sz="0" w:space="0" w:color="auto"/>
            <w:right w:val="none" w:sz="0" w:space="0" w:color="auto"/>
          </w:divBdr>
        </w:div>
        <w:div w:id="618605102">
          <w:marLeft w:val="1267"/>
          <w:marRight w:val="0"/>
          <w:marTop w:val="40"/>
          <w:marBottom w:val="0"/>
          <w:divBdr>
            <w:top w:val="none" w:sz="0" w:space="0" w:color="auto"/>
            <w:left w:val="none" w:sz="0" w:space="0" w:color="auto"/>
            <w:bottom w:val="none" w:sz="0" w:space="0" w:color="auto"/>
            <w:right w:val="none" w:sz="0" w:space="0" w:color="auto"/>
          </w:divBdr>
        </w:div>
        <w:div w:id="778715841">
          <w:marLeft w:val="1267"/>
          <w:marRight w:val="0"/>
          <w:marTop w:val="40"/>
          <w:marBottom w:val="0"/>
          <w:divBdr>
            <w:top w:val="none" w:sz="0" w:space="0" w:color="auto"/>
            <w:left w:val="none" w:sz="0" w:space="0" w:color="auto"/>
            <w:bottom w:val="none" w:sz="0" w:space="0" w:color="auto"/>
            <w:right w:val="none" w:sz="0" w:space="0" w:color="auto"/>
          </w:divBdr>
        </w:div>
        <w:div w:id="1038244391">
          <w:marLeft w:val="1267"/>
          <w:marRight w:val="0"/>
          <w:marTop w:val="40"/>
          <w:marBottom w:val="0"/>
          <w:divBdr>
            <w:top w:val="none" w:sz="0" w:space="0" w:color="auto"/>
            <w:left w:val="none" w:sz="0" w:space="0" w:color="auto"/>
            <w:bottom w:val="none" w:sz="0" w:space="0" w:color="auto"/>
            <w:right w:val="none" w:sz="0" w:space="0" w:color="auto"/>
          </w:divBdr>
        </w:div>
        <w:div w:id="1569925816">
          <w:marLeft w:val="994"/>
          <w:marRight w:val="0"/>
          <w:marTop w:val="40"/>
          <w:marBottom w:val="0"/>
          <w:divBdr>
            <w:top w:val="none" w:sz="0" w:space="0" w:color="auto"/>
            <w:left w:val="none" w:sz="0" w:space="0" w:color="auto"/>
            <w:bottom w:val="none" w:sz="0" w:space="0" w:color="auto"/>
            <w:right w:val="none" w:sz="0" w:space="0" w:color="auto"/>
          </w:divBdr>
        </w:div>
        <w:div w:id="1583488026">
          <w:marLeft w:val="1267"/>
          <w:marRight w:val="0"/>
          <w:marTop w:val="40"/>
          <w:marBottom w:val="0"/>
          <w:divBdr>
            <w:top w:val="none" w:sz="0" w:space="0" w:color="auto"/>
            <w:left w:val="none" w:sz="0" w:space="0" w:color="auto"/>
            <w:bottom w:val="none" w:sz="0" w:space="0" w:color="auto"/>
            <w:right w:val="none" w:sz="0" w:space="0" w:color="auto"/>
          </w:divBdr>
        </w:div>
        <w:div w:id="1621688356">
          <w:marLeft w:val="1267"/>
          <w:marRight w:val="0"/>
          <w:marTop w:val="40"/>
          <w:marBottom w:val="0"/>
          <w:divBdr>
            <w:top w:val="none" w:sz="0" w:space="0" w:color="auto"/>
            <w:left w:val="none" w:sz="0" w:space="0" w:color="auto"/>
            <w:bottom w:val="none" w:sz="0" w:space="0" w:color="auto"/>
            <w:right w:val="none" w:sz="0" w:space="0" w:color="auto"/>
          </w:divBdr>
        </w:div>
        <w:div w:id="1624538094">
          <w:marLeft w:val="619"/>
          <w:marRight w:val="0"/>
          <w:marTop w:val="0"/>
          <w:marBottom w:val="0"/>
          <w:divBdr>
            <w:top w:val="none" w:sz="0" w:space="0" w:color="auto"/>
            <w:left w:val="none" w:sz="0" w:space="0" w:color="auto"/>
            <w:bottom w:val="none" w:sz="0" w:space="0" w:color="auto"/>
            <w:right w:val="none" w:sz="0" w:space="0" w:color="auto"/>
          </w:divBdr>
        </w:div>
        <w:div w:id="1627783205">
          <w:marLeft w:val="994"/>
          <w:marRight w:val="0"/>
          <w:marTop w:val="40"/>
          <w:marBottom w:val="0"/>
          <w:divBdr>
            <w:top w:val="none" w:sz="0" w:space="0" w:color="auto"/>
            <w:left w:val="none" w:sz="0" w:space="0" w:color="auto"/>
            <w:bottom w:val="none" w:sz="0" w:space="0" w:color="auto"/>
            <w:right w:val="none" w:sz="0" w:space="0" w:color="auto"/>
          </w:divBdr>
        </w:div>
        <w:div w:id="1805736752">
          <w:marLeft w:val="1267"/>
          <w:marRight w:val="0"/>
          <w:marTop w:val="40"/>
          <w:marBottom w:val="0"/>
          <w:divBdr>
            <w:top w:val="none" w:sz="0" w:space="0" w:color="auto"/>
            <w:left w:val="none" w:sz="0" w:space="0" w:color="auto"/>
            <w:bottom w:val="none" w:sz="0" w:space="0" w:color="auto"/>
            <w:right w:val="none" w:sz="0" w:space="0" w:color="auto"/>
          </w:divBdr>
        </w:div>
        <w:div w:id="1887447208">
          <w:marLeft w:val="619"/>
          <w:marRight w:val="0"/>
          <w:marTop w:val="0"/>
          <w:marBottom w:val="0"/>
          <w:divBdr>
            <w:top w:val="none" w:sz="0" w:space="0" w:color="auto"/>
            <w:left w:val="none" w:sz="0" w:space="0" w:color="auto"/>
            <w:bottom w:val="none" w:sz="0" w:space="0" w:color="auto"/>
            <w:right w:val="none" w:sz="0" w:space="0" w:color="auto"/>
          </w:divBdr>
        </w:div>
        <w:div w:id="1966425558">
          <w:marLeft w:val="994"/>
          <w:marRight w:val="0"/>
          <w:marTop w:val="40"/>
          <w:marBottom w:val="0"/>
          <w:divBdr>
            <w:top w:val="none" w:sz="0" w:space="0" w:color="auto"/>
            <w:left w:val="none" w:sz="0" w:space="0" w:color="auto"/>
            <w:bottom w:val="none" w:sz="0" w:space="0" w:color="auto"/>
            <w:right w:val="none" w:sz="0" w:space="0" w:color="auto"/>
          </w:divBdr>
        </w:div>
      </w:divsChild>
    </w:div>
    <w:div w:id="765465436">
      <w:bodyDiv w:val="1"/>
      <w:marLeft w:val="0"/>
      <w:marRight w:val="0"/>
      <w:marTop w:val="0"/>
      <w:marBottom w:val="0"/>
      <w:divBdr>
        <w:top w:val="none" w:sz="0" w:space="0" w:color="auto"/>
        <w:left w:val="none" w:sz="0" w:space="0" w:color="auto"/>
        <w:bottom w:val="none" w:sz="0" w:space="0" w:color="auto"/>
        <w:right w:val="none" w:sz="0" w:space="0" w:color="auto"/>
      </w:divBdr>
      <w:divsChild>
        <w:div w:id="1007485106">
          <w:marLeft w:val="893"/>
          <w:marRight w:val="0"/>
          <w:marTop w:val="0"/>
          <w:marBottom w:val="0"/>
          <w:divBdr>
            <w:top w:val="none" w:sz="0" w:space="0" w:color="auto"/>
            <w:left w:val="none" w:sz="0" w:space="0" w:color="auto"/>
            <w:bottom w:val="none" w:sz="0" w:space="0" w:color="auto"/>
            <w:right w:val="none" w:sz="0" w:space="0" w:color="auto"/>
          </w:divBdr>
        </w:div>
      </w:divsChild>
    </w:div>
    <w:div w:id="808715656">
      <w:bodyDiv w:val="1"/>
      <w:marLeft w:val="0"/>
      <w:marRight w:val="0"/>
      <w:marTop w:val="0"/>
      <w:marBottom w:val="0"/>
      <w:divBdr>
        <w:top w:val="none" w:sz="0" w:space="0" w:color="auto"/>
        <w:left w:val="none" w:sz="0" w:space="0" w:color="auto"/>
        <w:bottom w:val="none" w:sz="0" w:space="0" w:color="auto"/>
        <w:right w:val="none" w:sz="0" w:space="0" w:color="auto"/>
      </w:divBdr>
      <w:divsChild>
        <w:div w:id="306671975">
          <w:marLeft w:val="893"/>
          <w:marRight w:val="0"/>
          <w:marTop w:val="0"/>
          <w:marBottom w:val="0"/>
          <w:divBdr>
            <w:top w:val="none" w:sz="0" w:space="0" w:color="auto"/>
            <w:left w:val="none" w:sz="0" w:space="0" w:color="auto"/>
            <w:bottom w:val="none" w:sz="0" w:space="0" w:color="auto"/>
            <w:right w:val="none" w:sz="0" w:space="0" w:color="auto"/>
          </w:divBdr>
        </w:div>
      </w:divsChild>
    </w:div>
    <w:div w:id="827675789">
      <w:bodyDiv w:val="1"/>
      <w:marLeft w:val="0"/>
      <w:marRight w:val="0"/>
      <w:marTop w:val="0"/>
      <w:marBottom w:val="0"/>
      <w:divBdr>
        <w:top w:val="none" w:sz="0" w:space="0" w:color="auto"/>
        <w:left w:val="none" w:sz="0" w:space="0" w:color="auto"/>
        <w:bottom w:val="none" w:sz="0" w:space="0" w:color="auto"/>
        <w:right w:val="none" w:sz="0" w:space="0" w:color="auto"/>
      </w:divBdr>
    </w:div>
    <w:div w:id="861473702">
      <w:bodyDiv w:val="1"/>
      <w:marLeft w:val="0"/>
      <w:marRight w:val="0"/>
      <w:marTop w:val="0"/>
      <w:marBottom w:val="0"/>
      <w:divBdr>
        <w:top w:val="none" w:sz="0" w:space="0" w:color="auto"/>
        <w:left w:val="none" w:sz="0" w:space="0" w:color="auto"/>
        <w:bottom w:val="none" w:sz="0" w:space="0" w:color="auto"/>
        <w:right w:val="none" w:sz="0" w:space="0" w:color="auto"/>
      </w:divBdr>
    </w:div>
    <w:div w:id="905335251">
      <w:bodyDiv w:val="1"/>
      <w:marLeft w:val="0"/>
      <w:marRight w:val="0"/>
      <w:marTop w:val="0"/>
      <w:marBottom w:val="0"/>
      <w:divBdr>
        <w:top w:val="none" w:sz="0" w:space="0" w:color="auto"/>
        <w:left w:val="none" w:sz="0" w:space="0" w:color="auto"/>
        <w:bottom w:val="none" w:sz="0" w:space="0" w:color="auto"/>
        <w:right w:val="none" w:sz="0" w:space="0" w:color="auto"/>
      </w:divBdr>
    </w:div>
    <w:div w:id="969632484">
      <w:bodyDiv w:val="1"/>
      <w:marLeft w:val="0"/>
      <w:marRight w:val="0"/>
      <w:marTop w:val="0"/>
      <w:marBottom w:val="0"/>
      <w:divBdr>
        <w:top w:val="none" w:sz="0" w:space="0" w:color="auto"/>
        <w:left w:val="none" w:sz="0" w:space="0" w:color="auto"/>
        <w:bottom w:val="none" w:sz="0" w:space="0" w:color="auto"/>
        <w:right w:val="none" w:sz="0" w:space="0" w:color="auto"/>
      </w:divBdr>
    </w:div>
    <w:div w:id="998072179">
      <w:bodyDiv w:val="1"/>
      <w:marLeft w:val="0"/>
      <w:marRight w:val="0"/>
      <w:marTop w:val="0"/>
      <w:marBottom w:val="0"/>
      <w:divBdr>
        <w:top w:val="none" w:sz="0" w:space="0" w:color="auto"/>
        <w:left w:val="none" w:sz="0" w:space="0" w:color="auto"/>
        <w:bottom w:val="none" w:sz="0" w:space="0" w:color="auto"/>
        <w:right w:val="none" w:sz="0" w:space="0" w:color="auto"/>
      </w:divBdr>
      <w:divsChild>
        <w:div w:id="226112607">
          <w:marLeft w:val="187"/>
          <w:marRight w:val="0"/>
          <w:marTop w:val="120"/>
          <w:marBottom w:val="0"/>
          <w:divBdr>
            <w:top w:val="none" w:sz="0" w:space="0" w:color="auto"/>
            <w:left w:val="none" w:sz="0" w:space="0" w:color="auto"/>
            <w:bottom w:val="none" w:sz="0" w:space="0" w:color="auto"/>
            <w:right w:val="none" w:sz="0" w:space="0" w:color="auto"/>
          </w:divBdr>
        </w:div>
        <w:div w:id="1735470560">
          <w:marLeft w:val="187"/>
          <w:marRight w:val="0"/>
          <w:marTop w:val="0"/>
          <w:marBottom w:val="0"/>
          <w:divBdr>
            <w:top w:val="none" w:sz="0" w:space="0" w:color="auto"/>
            <w:left w:val="none" w:sz="0" w:space="0" w:color="auto"/>
            <w:bottom w:val="none" w:sz="0" w:space="0" w:color="auto"/>
            <w:right w:val="none" w:sz="0" w:space="0" w:color="auto"/>
          </w:divBdr>
        </w:div>
        <w:div w:id="1850019192">
          <w:marLeft w:val="187"/>
          <w:marRight w:val="0"/>
          <w:marTop w:val="120"/>
          <w:marBottom w:val="0"/>
          <w:divBdr>
            <w:top w:val="none" w:sz="0" w:space="0" w:color="auto"/>
            <w:left w:val="none" w:sz="0" w:space="0" w:color="auto"/>
            <w:bottom w:val="none" w:sz="0" w:space="0" w:color="auto"/>
            <w:right w:val="none" w:sz="0" w:space="0" w:color="auto"/>
          </w:divBdr>
        </w:div>
        <w:div w:id="2060664578">
          <w:marLeft w:val="187"/>
          <w:marRight w:val="0"/>
          <w:marTop w:val="120"/>
          <w:marBottom w:val="0"/>
          <w:divBdr>
            <w:top w:val="none" w:sz="0" w:space="0" w:color="auto"/>
            <w:left w:val="none" w:sz="0" w:space="0" w:color="auto"/>
            <w:bottom w:val="none" w:sz="0" w:space="0" w:color="auto"/>
            <w:right w:val="none" w:sz="0" w:space="0" w:color="auto"/>
          </w:divBdr>
        </w:div>
      </w:divsChild>
    </w:div>
    <w:div w:id="1007440022">
      <w:bodyDiv w:val="1"/>
      <w:marLeft w:val="0"/>
      <w:marRight w:val="0"/>
      <w:marTop w:val="0"/>
      <w:marBottom w:val="0"/>
      <w:divBdr>
        <w:top w:val="none" w:sz="0" w:space="0" w:color="auto"/>
        <w:left w:val="none" w:sz="0" w:space="0" w:color="auto"/>
        <w:bottom w:val="none" w:sz="0" w:space="0" w:color="auto"/>
        <w:right w:val="none" w:sz="0" w:space="0" w:color="auto"/>
      </w:divBdr>
    </w:div>
    <w:div w:id="1053653487">
      <w:bodyDiv w:val="1"/>
      <w:marLeft w:val="0"/>
      <w:marRight w:val="0"/>
      <w:marTop w:val="0"/>
      <w:marBottom w:val="0"/>
      <w:divBdr>
        <w:top w:val="none" w:sz="0" w:space="0" w:color="auto"/>
        <w:left w:val="none" w:sz="0" w:space="0" w:color="auto"/>
        <w:bottom w:val="none" w:sz="0" w:space="0" w:color="auto"/>
        <w:right w:val="none" w:sz="0" w:space="0" w:color="auto"/>
      </w:divBdr>
    </w:div>
    <w:div w:id="1080564825">
      <w:bodyDiv w:val="1"/>
      <w:marLeft w:val="0"/>
      <w:marRight w:val="0"/>
      <w:marTop w:val="0"/>
      <w:marBottom w:val="0"/>
      <w:divBdr>
        <w:top w:val="none" w:sz="0" w:space="0" w:color="auto"/>
        <w:left w:val="none" w:sz="0" w:space="0" w:color="auto"/>
        <w:bottom w:val="none" w:sz="0" w:space="0" w:color="auto"/>
        <w:right w:val="none" w:sz="0" w:space="0" w:color="auto"/>
      </w:divBdr>
      <w:divsChild>
        <w:div w:id="626276718">
          <w:marLeft w:val="893"/>
          <w:marRight w:val="0"/>
          <w:marTop w:val="0"/>
          <w:marBottom w:val="0"/>
          <w:divBdr>
            <w:top w:val="none" w:sz="0" w:space="0" w:color="auto"/>
            <w:left w:val="none" w:sz="0" w:space="0" w:color="auto"/>
            <w:bottom w:val="none" w:sz="0" w:space="0" w:color="auto"/>
            <w:right w:val="none" w:sz="0" w:space="0" w:color="auto"/>
          </w:divBdr>
        </w:div>
      </w:divsChild>
    </w:div>
    <w:div w:id="1106123306">
      <w:bodyDiv w:val="1"/>
      <w:marLeft w:val="0"/>
      <w:marRight w:val="0"/>
      <w:marTop w:val="0"/>
      <w:marBottom w:val="0"/>
      <w:divBdr>
        <w:top w:val="none" w:sz="0" w:space="0" w:color="auto"/>
        <w:left w:val="none" w:sz="0" w:space="0" w:color="auto"/>
        <w:bottom w:val="none" w:sz="0" w:space="0" w:color="auto"/>
        <w:right w:val="none" w:sz="0" w:space="0" w:color="auto"/>
      </w:divBdr>
    </w:div>
    <w:div w:id="1109667568">
      <w:bodyDiv w:val="1"/>
      <w:marLeft w:val="0"/>
      <w:marRight w:val="0"/>
      <w:marTop w:val="0"/>
      <w:marBottom w:val="0"/>
      <w:divBdr>
        <w:top w:val="none" w:sz="0" w:space="0" w:color="auto"/>
        <w:left w:val="none" w:sz="0" w:space="0" w:color="auto"/>
        <w:bottom w:val="none" w:sz="0" w:space="0" w:color="auto"/>
        <w:right w:val="none" w:sz="0" w:space="0" w:color="auto"/>
      </w:divBdr>
    </w:div>
    <w:div w:id="1133326825">
      <w:bodyDiv w:val="1"/>
      <w:marLeft w:val="0"/>
      <w:marRight w:val="0"/>
      <w:marTop w:val="0"/>
      <w:marBottom w:val="0"/>
      <w:divBdr>
        <w:top w:val="none" w:sz="0" w:space="0" w:color="auto"/>
        <w:left w:val="none" w:sz="0" w:space="0" w:color="auto"/>
        <w:bottom w:val="none" w:sz="0" w:space="0" w:color="auto"/>
        <w:right w:val="none" w:sz="0" w:space="0" w:color="auto"/>
      </w:divBdr>
      <w:divsChild>
        <w:div w:id="439640167">
          <w:marLeft w:val="360"/>
          <w:marRight w:val="0"/>
          <w:marTop w:val="0"/>
          <w:marBottom w:val="120"/>
          <w:divBdr>
            <w:top w:val="none" w:sz="0" w:space="0" w:color="auto"/>
            <w:left w:val="none" w:sz="0" w:space="0" w:color="auto"/>
            <w:bottom w:val="none" w:sz="0" w:space="0" w:color="auto"/>
            <w:right w:val="none" w:sz="0" w:space="0" w:color="auto"/>
          </w:divBdr>
        </w:div>
        <w:div w:id="1079982482">
          <w:marLeft w:val="893"/>
          <w:marRight w:val="0"/>
          <w:marTop w:val="0"/>
          <w:marBottom w:val="120"/>
          <w:divBdr>
            <w:top w:val="none" w:sz="0" w:space="0" w:color="auto"/>
            <w:left w:val="none" w:sz="0" w:space="0" w:color="auto"/>
            <w:bottom w:val="none" w:sz="0" w:space="0" w:color="auto"/>
            <w:right w:val="none" w:sz="0" w:space="0" w:color="auto"/>
          </w:divBdr>
        </w:div>
        <w:div w:id="1312441144">
          <w:marLeft w:val="893"/>
          <w:marRight w:val="0"/>
          <w:marTop w:val="0"/>
          <w:marBottom w:val="120"/>
          <w:divBdr>
            <w:top w:val="none" w:sz="0" w:space="0" w:color="auto"/>
            <w:left w:val="none" w:sz="0" w:space="0" w:color="auto"/>
            <w:bottom w:val="none" w:sz="0" w:space="0" w:color="auto"/>
            <w:right w:val="none" w:sz="0" w:space="0" w:color="auto"/>
          </w:divBdr>
        </w:div>
        <w:div w:id="1476491720">
          <w:marLeft w:val="893"/>
          <w:marRight w:val="0"/>
          <w:marTop w:val="0"/>
          <w:marBottom w:val="120"/>
          <w:divBdr>
            <w:top w:val="none" w:sz="0" w:space="0" w:color="auto"/>
            <w:left w:val="none" w:sz="0" w:space="0" w:color="auto"/>
            <w:bottom w:val="none" w:sz="0" w:space="0" w:color="auto"/>
            <w:right w:val="none" w:sz="0" w:space="0" w:color="auto"/>
          </w:divBdr>
        </w:div>
        <w:div w:id="1499612027">
          <w:marLeft w:val="360"/>
          <w:marRight w:val="0"/>
          <w:marTop w:val="0"/>
          <w:marBottom w:val="120"/>
          <w:divBdr>
            <w:top w:val="none" w:sz="0" w:space="0" w:color="auto"/>
            <w:left w:val="none" w:sz="0" w:space="0" w:color="auto"/>
            <w:bottom w:val="none" w:sz="0" w:space="0" w:color="auto"/>
            <w:right w:val="none" w:sz="0" w:space="0" w:color="auto"/>
          </w:divBdr>
        </w:div>
        <w:div w:id="1636987621">
          <w:marLeft w:val="893"/>
          <w:marRight w:val="0"/>
          <w:marTop w:val="0"/>
          <w:marBottom w:val="120"/>
          <w:divBdr>
            <w:top w:val="none" w:sz="0" w:space="0" w:color="auto"/>
            <w:left w:val="none" w:sz="0" w:space="0" w:color="auto"/>
            <w:bottom w:val="none" w:sz="0" w:space="0" w:color="auto"/>
            <w:right w:val="none" w:sz="0" w:space="0" w:color="auto"/>
          </w:divBdr>
        </w:div>
        <w:div w:id="1668363696">
          <w:marLeft w:val="893"/>
          <w:marRight w:val="0"/>
          <w:marTop w:val="0"/>
          <w:marBottom w:val="120"/>
          <w:divBdr>
            <w:top w:val="none" w:sz="0" w:space="0" w:color="auto"/>
            <w:left w:val="none" w:sz="0" w:space="0" w:color="auto"/>
            <w:bottom w:val="none" w:sz="0" w:space="0" w:color="auto"/>
            <w:right w:val="none" w:sz="0" w:space="0" w:color="auto"/>
          </w:divBdr>
        </w:div>
        <w:div w:id="1804737371">
          <w:marLeft w:val="893"/>
          <w:marRight w:val="0"/>
          <w:marTop w:val="0"/>
          <w:marBottom w:val="120"/>
          <w:divBdr>
            <w:top w:val="none" w:sz="0" w:space="0" w:color="auto"/>
            <w:left w:val="none" w:sz="0" w:space="0" w:color="auto"/>
            <w:bottom w:val="none" w:sz="0" w:space="0" w:color="auto"/>
            <w:right w:val="none" w:sz="0" w:space="0" w:color="auto"/>
          </w:divBdr>
        </w:div>
        <w:div w:id="1892039699">
          <w:marLeft w:val="360"/>
          <w:marRight w:val="0"/>
          <w:marTop w:val="0"/>
          <w:marBottom w:val="120"/>
          <w:divBdr>
            <w:top w:val="none" w:sz="0" w:space="0" w:color="auto"/>
            <w:left w:val="none" w:sz="0" w:space="0" w:color="auto"/>
            <w:bottom w:val="none" w:sz="0" w:space="0" w:color="auto"/>
            <w:right w:val="none" w:sz="0" w:space="0" w:color="auto"/>
          </w:divBdr>
        </w:div>
        <w:div w:id="2028674055">
          <w:marLeft w:val="893"/>
          <w:marRight w:val="0"/>
          <w:marTop w:val="0"/>
          <w:marBottom w:val="120"/>
          <w:divBdr>
            <w:top w:val="none" w:sz="0" w:space="0" w:color="auto"/>
            <w:left w:val="none" w:sz="0" w:space="0" w:color="auto"/>
            <w:bottom w:val="none" w:sz="0" w:space="0" w:color="auto"/>
            <w:right w:val="none" w:sz="0" w:space="0" w:color="auto"/>
          </w:divBdr>
        </w:div>
      </w:divsChild>
    </w:div>
    <w:div w:id="1141193760">
      <w:bodyDiv w:val="1"/>
      <w:marLeft w:val="0"/>
      <w:marRight w:val="0"/>
      <w:marTop w:val="0"/>
      <w:marBottom w:val="0"/>
      <w:divBdr>
        <w:top w:val="none" w:sz="0" w:space="0" w:color="auto"/>
        <w:left w:val="none" w:sz="0" w:space="0" w:color="auto"/>
        <w:bottom w:val="none" w:sz="0" w:space="0" w:color="auto"/>
        <w:right w:val="none" w:sz="0" w:space="0" w:color="auto"/>
      </w:divBdr>
    </w:div>
    <w:div w:id="1175192773">
      <w:bodyDiv w:val="1"/>
      <w:marLeft w:val="0"/>
      <w:marRight w:val="0"/>
      <w:marTop w:val="0"/>
      <w:marBottom w:val="0"/>
      <w:divBdr>
        <w:top w:val="none" w:sz="0" w:space="0" w:color="auto"/>
        <w:left w:val="none" w:sz="0" w:space="0" w:color="auto"/>
        <w:bottom w:val="none" w:sz="0" w:space="0" w:color="auto"/>
        <w:right w:val="none" w:sz="0" w:space="0" w:color="auto"/>
      </w:divBdr>
      <w:divsChild>
        <w:div w:id="1750615570">
          <w:marLeft w:val="893"/>
          <w:marRight w:val="0"/>
          <w:marTop w:val="0"/>
          <w:marBottom w:val="0"/>
          <w:divBdr>
            <w:top w:val="none" w:sz="0" w:space="0" w:color="auto"/>
            <w:left w:val="none" w:sz="0" w:space="0" w:color="auto"/>
            <w:bottom w:val="none" w:sz="0" w:space="0" w:color="auto"/>
            <w:right w:val="none" w:sz="0" w:space="0" w:color="auto"/>
          </w:divBdr>
        </w:div>
      </w:divsChild>
    </w:div>
    <w:div w:id="1203060917">
      <w:bodyDiv w:val="1"/>
      <w:marLeft w:val="0"/>
      <w:marRight w:val="0"/>
      <w:marTop w:val="0"/>
      <w:marBottom w:val="0"/>
      <w:divBdr>
        <w:top w:val="none" w:sz="0" w:space="0" w:color="auto"/>
        <w:left w:val="none" w:sz="0" w:space="0" w:color="auto"/>
        <w:bottom w:val="none" w:sz="0" w:space="0" w:color="auto"/>
        <w:right w:val="none" w:sz="0" w:space="0" w:color="auto"/>
      </w:divBdr>
    </w:div>
    <w:div w:id="1207067644">
      <w:bodyDiv w:val="1"/>
      <w:marLeft w:val="0"/>
      <w:marRight w:val="0"/>
      <w:marTop w:val="0"/>
      <w:marBottom w:val="0"/>
      <w:divBdr>
        <w:top w:val="none" w:sz="0" w:space="0" w:color="auto"/>
        <w:left w:val="none" w:sz="0" w:space="0" w:color="auto"/>
        <w:bottom w:val="none" w:sz="0" w:space="0" w:color="auto"/>
        <w:right w:val="none" w:sz="0" w:space="0" w:color="auto"/>
      </w:divBdr>
    </w:div>
    <w:div w:id="1222250959">
      <w:bodyDiv w:val="1"/>
      <w:marLeft w:val="0"/>
      <w:marRight w:val="0"/>
      <w:marTop w:val="0"/>
      <w:marBottom w:val="0"/>
      <w:divBdr>
        <w:top w:val="none" w:sz="0" w:space="0" w:color="auto"/>
        <w:left w:val="none" w:sz="0" w:space="0" w:color="auto"/>
        <w:bottom w:val="none" w:sz="0" w:space="0" w:color="auto"/>
        <w:right w:val="none" w:sz="0" w:space="0" w:color="auto"/>
      </w:divBdr>
      <w:divsChild>
        <w:div w:id="203177450">
          <w:marLeft w:val="2160"/>
          <w:marRight w:val="0"/>
          <w:marTop w:val="0"/>
          <w:marBottom w:val="180"/>
          <w:divBdr>
            <w:top w:val="none" w:sz="0" w:space="0" w:color="auto"/>
            <w:left w:val="none" w:sz="0" w:space="0" w:color="auto"/>
            <w:bottom w:val="none" w:sz="0" w:space="0" w:color="auto"/>
            <w:right w:val="none" w:sz="0" w:space="0" w:color="auto"/>
          </w:divBdr>
        </w:div>
        <w:div w:id="219874018">
          <w:marLeft w:val="2160"/>
          <w:marRight w:val="0"/>
          <w:marTop w:val="0"/>
          <w:marBottom w:val="180"/>
          <w:divBdr>
            <w:top w:val="none" w:sz="0" w:space="0" w:color="auto"/>
            <w:left w:val="none" w:sz="0" w:space="0" w:color="auto"/>
            <w:bottom w:val="none" w:sz="0" w:space="0" w:color="auto"/>
            <w:right w:val="none" w:sz="0" w:space="0" w:color="auto"/>
          </w:divBdr>
        </w:div>
        <w:div w:id="221140182">
          <w:marLeft w:val="2160"/>
          <w:marRight w:val="0"/>
          <w:marTop w:val="0"/>
          <w:marBottom w:val="180"/>
          <w:divBdr>
            <w:top w:val="none" w:sz="0" w:space="0" w:color="auto"/>
            <w:left w:val="none" w:sz="0" w:space="0" w:color="auto"/>
            <w:bottom w:val="none" w:sz="0" w:space="0" w:color="auto"/>
            <w:right w:val="none" w:sz="0" w:space="0" w:color="auto"/>
          </w:divBdr>
        </w:div>
        <w:div w:id="891619655">
          <w:marLeft w:val="2160"/>
          <w:marRight w:val="0"/>
          <w:marTop w:val="0"/>
          <w:marBottom w:val="180"/>
          <w:divBdr>
            <w:top w:val="none" w:sz="0" w:space="0" w:color="auto"/>
            <w:left w:val="none" w:sz="0" w:space="0" w:color="auto"/>
            <w:bottom w:val="none" w:sz="0" w:space="0" w:color="auto"/>
            <w:right w:val="none" w:sz="0" w:space="0" w:color="auto"/>
          </w:divBdr>
        </w:div>
      </w:divsChild>
    </w:div>
    <w:div w:id="1223786341">
      <w:bodyDiv w:val="1"/>
      <w:marLeft w:val="0"/>
      <w:marRight w:val="0"/>
      <w:marTop w:val="0"/>
      <w:marBottom w:val="0"/>
      <w:divBdr>
        <w:top w:val="none" w:sz="0" w:space="0" w:color="auto"/>
        <w:left w:val="none" w:sz="0" w:space="0" w:color="auto"/>
        <w:bottom w:val="none" w:sz="0" w:space="0" w:color="auto"/>
        <w:right w:val="none" w:sz="0" w:space="0" w:color="auto"/>
      </w:divBdr>
      <w:divsChild>
        <w:div w:id="1378818872">
          <w:marLeft w:val="547"/>
          <w:marRight w:val="0"/>
          <w:marTop w:val="96"/>
          <w:marBottom w:val="0"/>
          <w:divBdr>
            <w:top w:val="none" w:sz="0" w:space="0" w:color="auto"/>
            <w:left w:val="none" w:sz="0" w:space="0" w:color="auto"/>
            <w:bottom w:val="none" w:sz="0" w:space="0" w:color="auto"/>
            <w:right w:val="none" w:sz="0" w:space="0" w:color="auto"/>
          </w:divBdr>
        </w:div>
      </w:divsChild>
    </w:div>
    <w:div w:id="1238131568">
      <w:bodyDiv w:val="1"/>
      <w:marLeft w:val="0"/>
      <w:marRight w:val="0"/>
      <w:marTop w:val="0"/>
      <w:marBottom w:val="0"/>
      <w:divBdr>
        <w:top w:val="none" w:sz="0" w:space="0" w:color="auto"/>
        <w:left w:val="none" w:sz="0" w:space="0" w:color="auto"/>
        <w:bottom w:val="none" w:sz="0" w:space="0" w:color="auto"/>
        <w:right w:val="none" w:sz="0" w:space="0" w:color="auto"/>
      </w:divBdr>
      <w:divsChild>
        <w:div w:id="14114075">
          <w:marLeft w:val="446"/>
          <w:marRight w:val="0"/>
          <w:marTop w:val="0"/>
          <w:marBottom w:val="0"/>
          <w:divBdr>
            <w:top w:val="none" w:sz="0" w:space="0" w:color="auto"/>
            <w:left w:val="none" w:sz="0" w:space="0" w:color="auto"/>
            <w:bottom w:val="none" w:sz="0" w:space="0" w:color="auto"/>
            <w:right w:val="none" w:sz="0" w:space="0" w:color="auto"/>
          </w:divBdr>
        </w:div>
        <w:div w:id="108859809">
          <w:marLeft w:val="446"/>
          <w:marRight w:val="0"/>
          <w:marTop w:val="0"/>
          <w:marBottom w:val="0"/>
          <w:divBdr>
            <w:top w:val="none" w:sz="0" w:space="0" w:color="auto"/>
            <w:left w:val="none" w:sz="0" w:space="0" w:color="auto"/>
            <w:bottom w:val="none" w:sz="0" w:space="0" w:color="auto"/>
            <w:right w:val="none" w:sz="0" w:space="0" w:color="auto"/>
          </w:divBdr>
        </w:div>
        <w:div w:id="116025805">
          <w:marLeft w:val="187"/>
          <w:marRight w:val="0"/>
          <w:marTop w:val="67"/>
          <w:marBottom w:val="0"/>
          <w:divBdr>
            <w:top w:val="none" w:sz="0" w:space="0" w:color="auto"/>
            <w:left w:val="none" w:sz="0" w:space="0" w:color="auto"/>
            <w:bottom w:val="none" w:sz="0" w:space="0" w:color="auto"/>
            <w:right w:val="none" w:sz="0" w:space="0" w:color="auto"/>
          </w:divBdr>
        </w:div>
        <w:div w:id="198401333">
          <w:marLeft w:val="446"/>
          <w:marRight w:val="0"/>
          <w:marTop w:val="0"/>
          <w:marBottom w:val="0"/>
          <w:divBdr>
            <w:top w:val="none" w:sz="0" w:space="0" w:color="auto"/>
            <w:left w:val="none" w:sz="0" w:space="0" w:color="auto"/>
            <w:bottom w:val="none" w:sz="0" w:space="0" w:color="auto"/>
            <w:right w:val="none" w:sz="0" w:space="0" w:color="auto"/>
          </w:divBdr>
        </w:div>
        <w:div w:id="678313320">
          <w:marLeft w:val="446"/>
          <w:marRight w:val="0"/>
          <w:marTop w:val="0"/>
          <w:marBottom w:val="0"/>
          <w:divBdr>
            <w:top w:val="none" w:sz="0" w:space="0" w:color="auto"/>
            <w:left w:val="none" w:sz="0" w:space="0" w:color="auto"/>
            <w:bottom w:val="none" w:sz="0" w:space="0" w:color="auto"/>
            <w:right w:val="none" w:sz="0" w:space="0" w:color="auto"/>
          </w:divBdr>
        </w:div>
        <w:div w:id="716244681">
          <w:marLeft w:val="446"/>
          <w:marRight w:val="0"/>
          <w:marTop w:val="0"/>
          <w:marBottom w:val="0"/>
          <w:divBdr>
            <w:top w:val="none" w:sz="0" w:space="0" w:color="auto"/>
            <w:left w:val="none" w:sz="0" w:space="0" w:color="auto"/>
            <w:bottom w:val="none" w:sz="0" w:space="0" w:color="auto"/>
            <w:right w:val="none" w:sz="0" w:space="0" w:color="auto"/>
          </w:divBdr>
        </w:div>
        <w:div w:id="797378113">
          <w:marLeft w:val="446"/>
          <w:marRight w:val="0"/>
          <w:marTop w:val="0"/>
          <w:marBottom w:val="0"/>
          <w:divBdr>
            <w:top w:val="none" w:sz="0" w:space="0" w:color="auto"/>
            <w:left w:val="none" w:sz="0" w:space="0" w:color="auto"/>
            <w:bottom w:val="none" w:sz="0" w:space="0" w:color="auto"/>
            <w:right w:val="none" w:sz="0" w:space="0" w:color="auto"/>
          </w:divBdr>
        </w:div>
        <w:div w:id="813914827">
          <w:marLeft w:val="187"/>
          <w:marRight w:val="0"/>
          <w:marTop w:val="67"/>
          <w:marBottom w:val="0"/>
          <w:divBdr>
            <w:top w:val="none" w:sz="0" w:space="0" w:color="auto"/>
            <w:left w:val="none" w:sz="0" w:space="0" w:color="auto"/>
            <w:bottom w:val="none" w:sz="0" w:space="0" w:color="auto"/>
            <w:right w:val="none" w:sz="0" w:space="0" w:color="auto"/>
          </w:divBdr>
        </w:div>
        <w:div w:id="900140287">
          <w:marLeft w:val="446"/>
          <w:marRight w:val="0"/>
          <w:marTop w:val="0"/>
          <w:marBottom w:val="0"/>
          <w:divBdr>
            <w:top w:val="none" w:sz="0" w:space="0" w:color="auto"/>
            <w:left w:val="none" w:sz="0" w:space="0" w:color="auto"/>
            <w:bottom w:val="none" w:sz="0" w:space="0" w:color="auto"/>
            <w:right w:val="none" w:sz="0" w:space="0" w:color="auto"/>
          </w:divBdr>
        </w:div>
        <w:div w:id="926229019">
          <w:marLeft w:val="446"/>
          <w:marRight w:val="0"/>
          <w:marTop w:val="0"/>
          <w:marBottom w:val="0"/>
          <w:divBdr>
            <w:top w:val="none" w:sz="0" w:space="0" w:color="auto"/>
            <w:left w:val="none" w:sz="0" w:space="0" w:color="auto"/>
            <w:bottom w:val="none" w:sz="0" w:space="0" w:color="auto"/>
            <w:right w:val="none" w:sz="0" w:space="0" w:color="auto"/>
          </w:divBdr>
        </w:div>
        <w:div w:id="1026760857">
          <w:marLeft w:val="446"/>
          <w:marRight w:val="0"/>
          <w:marTop w:val="0"/>
          <w:marBottom w:val="0"/>
          <w:divBdr>
            <w:top w:val="none" w:sz="0" w:space="0" w:color="auto"/>
            <w:left w:val="none" w:sz="0" w:space="0" w:color="auto"/>
            <w:bottom w:val="none" w:sz="0" w:space="0" w:color="auto"/>
            <w:right w:val="none" w:sz="0" w:space="0" w:color="auto"/>
          </w:divBdr>
        </w:div>
        <w:div w:id="1390496795">
          <w:marLeft w:val="446"/>
          <w:marRight w:val="0"/>
          <w:marTop w:val="0"/>
          <w:marBottom w:val="0"/>
          <w:divBdr>
            <w:top w:val="none" w:sz="0" w:space="0" w:color="auto"/>
            <w:left w:val="none" w:sz="0" w:space="0" w:color="auto"/>
            <w:bottom w:val="none" w:sz="0" w:space="0" w:color="auto"/>
            <w:right w:val="none" w:sz="0" w:space="0" w:color="auto"/>
          </w:divBdr>
        </w:div>
        <w:div w:id="1451045673">
          <w:marLeft w:val="187"/>
          <w:marRight w:val="0"/>
          <w:marTop w:val="67"/>
          <w:marBottom w:val="0"/>
          <w:divBdr>
            <w:top w:val="none" w:sz="0" w:space="0" w:color="auto"/>
            <w:left w:val="none" w:sz="0" w:space="0" w:color="auto"/>
            <w:bottom w:val="none" w:sz="0" w:space="0" w:color="auto"/>
            <w:right w:val="none" w:sz="0" w:space="0" w:color="auto"/>
          </w:divBdr>
        </w:div>
        <w:div w:id="1574664073">
          <w:marLeft w:val="187"/>
          <w:marRight w:val="0"/>
          <w:marTop w:val="67"/>
          <w:marBottom w:val="0"/>
          <w:divBdr>
            <w:top w:val="none" w:sz="0" w:space="0" w:color="auto"/>
            <w:left w:val="none" w:sz="0" w:space="0" w:color="auto"/>
            <w:bottom w:val="none" w:sz="0" w:space="0" w:color="auto"/>
            <w:right w:val="none" w:sz="0" w:space="0" w:color="auto"/>
          </w:divBdr>
        </w:div>
        <w:div w:id="1668557373">
          <w:marLeft w:val="446"/>
          <w:marRight w:val="0"/>
          <w:marTop w:val="0"/>
          <w:marBottom w:val="0"/>
          <w:divBdr>
            <w:top w:val="none" w:sz="0" w:space="0" w:color="auto"/>
            <w:left w:val="none" w:sz="0" w:space="0" w:color="auto"/>
            <w:bottom w:val="none" w:sz="0" w:space="0" w:color="auto"/>
            <w:right w:val="none" w:sz="0" w:space="0" w:color="auto"/>
          </w:divBdr>
        </w:div>
        <w:div w:id="1749573602">
          <w:marLeft w:val="446"/>
          <w:marRight w:val="0"/>
          <w:marTop w:val="0"/>
          <w:marBottom w:val="0"/>
          <w:divBdr>
            <w:top w:val="none" w:sz="0" w:space="0" w:color="auto"/>
            <w:left w:val="none" w:sz="0" w:space="0" w:color="auto"/>
            <w:bottom w:val="none" w:sz="0" w:space="0" w:color="auto"/>
            <w:right w:val="none" w:sz="0" w:space="0" w:color="auto"/>
          </w:divBdr>
        </w:div>
        <w:div w:id="1851136238">
          <w:marLeft w:val="187"/>
          <w:marRight w:val="0"/>
          <w:marTop w:val="67"/>
          <w:marBottom w:val="0"/>
          <w:divBdr>
            <w:top w:val="none" w:sz="0" w:space="0" w:color="auto"/>
            <w:left w:val="none" w:sz="0" w:space="0" w:color="auto"/>
            <w:bottom w:val="none" w:sz="0" w:space="0" w:color="auto"/>
            <w:right w:val="none" w:sz="0" w:space="0" w:color="auto"/>
          </w:divBdr>
        </w:div>
      </w:divsChild>
    </w:div>
    <w:div w:id="1261135416">
      <w:bodyDiv w:val="1"/>
      <w:marLeft w:val="0"/>
      <w:marRight w:val="0"/>
      <w:marTop w:val="0"/>
      <w:marBottom w:val="0"/>
      <w:divBdr>
        <w:top w:val="none" w:sz="0" w:space="0" w:color="auto"/>
        <w:left w:val="none" w:sz="0" w:space="0" w:color="auto"/>
        <w:bottom w:val="none" w:sz="0" w:space="0" w:color="auto"/>
        <w:right w:val="none" w:sz="0" w:space="0" w:color="auto"/>
      </w:divBdr>
      <w:divsChild>
        <w:div w:id="190804481">
          <w:marLeft w:val="0"/>
          <w:marRight w:val="0"/>
          <w:marTop w:val="0"/>
          <w:marBottom w:val="0"/>
          <w:divBdr>
            <w:top w:val="none" w:sz="0" w:space="0" w:color="auto"/>
            <w:left w:val="none" w:sz="0" w:space="0" w:color="auto"/>
            <w:bottom w:val="none" w:sz="0" w:space="0" w:color="auto"/>
            <w:right w:val="none" w:sz="0" w:space="0" w:color="auto"/>
          </w:divBdr>
          <w:divsChild>
            <w:div w:id="1890722492">
              <w:marLeft w:val="0"/>
              <w:marRight w:val="0"/>
              <w:marTop w:val="0"/>
              <w:marBottom w:val="0"/>
              <w:divBdr>
                <w:top w:val="none" w:sz="0" w:space="0" w:color="auto"/>
                <w:left w:val="none" w:sz="0" w:space="0" w:color="auto"/>
                <w:bottom w:val="none" w:sz="0" w:space="0" w:color="auto"/>
                <w:right w:val="none" w:sz="0" w:space="0" w:color="auto"/>
              </w:divBdr>
              <w:divsChild>
                <w:div w:id="108503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677075">
      <w:bodyDiv w:val="1"/>
      <w:marLeft w:val="0"/>
      <w:marRight w:val="0"/>
      <w:marTop w:val="0"/>
      <w:marBottom w:val="0"/>
      <w:divBdr>
        <w:top w:val="none" w:sz="0" w:space="0" w:color="auto"/>
        <w:left w:val="none" w:sz="0" w:space="0" w:color="auto"/>
        <w:bottom w:val="none" w:sz="0" w:space="0" w:color="auto"/>
        <w:right w:val="none" w:sz="0" w:space="0" w:color="auto"/>
      </w:divBdr>
    </w:div>
    <w:div w:id="1295018872">
      <w:bodyDiv w:val="1"/>
      <w:marLeft w:val="0"/>
      <w:marRight w:val="0"/>
      <w:marTop w:val="0"/>
      <w:marBottom w:val="0"/>
      <w:divBdr>
        <w:top w:val="none" w:sz="0" w:space="0" w:color="auto"/>
        <w:left w:val="none" w:sz="0" w:space="0" w:color="auto"/>
        <w:bottom w:val="none" w:sz="0" w:space="0" w:color="auto"/>
        <w:right w:val="none" w:sz="0" w:space="0" w:color="auto"/>
      </w:divBdr>
    </w:div>
    <w:div w:id="1295672637">
      <w:bodyDiv w:val="1"/>
      <w:marLeft w:val="0"/>
      <w:marRight w:val="0"/>
      <w:marTop w:val="0"/>
      <w:marBottom w:val="0"/>
      <w:divBdr>
        <w:top w:val="none" w:sz="0" w:space="0" w:color="auto"/>
        <w:left w:val="none" w:sz="0" w:space="0" w:color="auto"/>
        <w:bottom w:val="none" w:sz="0" w:space="0" w:color="auto"/>
        <w:right w:val="none" w:sz="0" w:space="0" w:color="auto"/>
      </w:divBdr>
    </w:div>
    <w:div w:id="1313026958">
      <w:bodyDiv w:val="1"/>
      <w:marLeft w:val="0"/>
      <w:marRight w:val="0"/>
      <w:marTop w:val="0"/>
      <w:marBottom w:val="0"/>
      <w:divBdr>
        <w:top w:val="none" w:sz="0" w:space="0" w:color="auto"/>
        <w:left w:val="none" w:sz="0" w:space="0" w:color="auto"/>
        <w:bottom w:val="none" w:sz="0" w:space="0" w:color="auto"/>
        <w:right w:val="none" w:sz="0" w:space="0" w:color="auto"/>
      </w:divBdr>
      <w:divsChild>
        <w:div w:id="375590095">
          <w:marLeft w:val="360"/>
          <w:marRight w:val="0"/>
          <w:marTop w:val="58"/>
          <w:marBottom w:val="0"/>
          <w:divBdr>
            <w:top w:val="none" w:sz="0" w:space="0" w:color="auto"/>
            <w:left w:val="none" w:sz="0" w:space="0" w:color="auto"/>
            <w:bottom w:val="none" w:sz="0" w:space="0" w:color="auto"/>
            <w:right w:val="none" w:sz="0" w:space="0" w:color="auto"/>
          </w:divBdr>
        </w:div>
        <w:div w:id="416170060">
          <w:marLeft w:val="360"/>
          <w:marRight w:val="0"/>
          <w:marTop w:val="58"/>
          <w:marBottom w:val="0"/>
          <w:divBdr>
            <w:top w:val="none" w:sz="0" w:space="0" w:color="auto"/>
            <w:left w:val="none" w:sz="0" w:space="0" w:color="auto"/>
            <w:bottom w:val="none" w:sz="0" w:space="0" w:color="auto"/>
            <w:right w:val="none" w:sz="0" w:space="0" w:color="auto"/>
          </w:divBdr>
        </w:div>
        <w:div w:id="506556598">
          <w:marLeft w:val="360"/>
          <w:marRight w:val="0"/>
          <w:marTop w:val="58"/>
          <w:marBottom w:val="0"/>
          <w:divBdr>
            <w:top w:val="none" w:sz="0" w:space="0" w:color="auto"/>
            <w:left w:val="none" w:sz="0" w:space="0" w:color="auto"/>
            <w:bottom w:val="none" w:sz="0" w:space="0" w:color="auto"/>
            <w:right w:val="none" w:sz="0" w:space="0" w:color="auto"/>
          </w:divBdr>
        </w:div>
        <w:div w:id="785152608">
          <w:marLeft w:val="360"/>
          <w:marRight w:val="0"/>
          <w:marTop w:val="58"/>
          <w:marBottom w:val="0"/>
          <w:divBdr>
            <w:top w:val="none" w:sz="0" w:space="0" w:color="auto"/>
            <w:left w:val="none" w:sz="0" w:space="0" w:color="auto"/>
            <w:bottom w:val="none" w:sz="0" w:space="0" w:color="auto"/>
            <w:right w:val="none" w:sz="0" w:space="0" w:color="auto"/>
          </w:divBdr>
        </w:div>
        <w:div w:id="1280142298">
          <w:marLeft w:val="360"/>
          <w:marRight w:val="0"/>
          <w:marTop w:val="58"/>
          <w:marBottom w:val="0"/>
          <w:divBdr>
            <w:top w:val="none" w:sz="0" w:space="0" w:color="auto"/>
            <w:left w:val="none" w:sz="0" w:space="0" w:color="auto"/>
            <w:bottom w:val="none" w:sz="0" w:space="0" w:color="auto"/>
            <w:right w:val="none" w:sz="0" w:space="0" w:color="auto"/>
          </w:divBdr>
        </w:div>
      </w:divsChild>
    </w:div>
    <w:div w:id="1336491925">
      <w:bodyDiv w:val="1"/>
      <w:marLeft w:val="0"/>
      <w:marRight w:val="0"/>
      <w:marTop w:val="0"/>
      <w:marBottom w:val="0"/>
      <w:divBdr>
        <w:top w:val="none" w:sz="0" w:space="0" w:color="auto"/>
        <w:left w:val="none" w:sz="0" w:space="0" w:color="auto"/>
        <w:bottom w:val="none" w:sz="0" w:space="0" w:color="auto"/>
        <w:right w:val="none" w:sz="0" w:space="0" w:color="auto"/>
      </w:divBdr>
    </w:div>
    <w:div w:id="1346982230">
      <w:bodyDiv w:val="1"/>
      <w:marLeft w:val="0"/>
      <w:marRight w:val="0"/>
      <w:marTop w:val="0"/>
      <w:marBottom w:val="0"/>
      <w:divBdr>
        <w:top w:val="none" w:sz="0" w:space="0" w:color="auto"/>
        <w:left w:val="none" w:sz="0" w:space="0" w:color="auto"/>
        <w:bottom w:val="none" w:sz="0" w:space="0" w:color="auto"/>
        <w:right w:val="none" w:sz="0" w:space="0" w:color="auto"/>
      </w:divBdr>
    </w:div>
    <w:div w:id="1374379775">
      <w:bodyDiv w:val="1"/>
      <w:marLeft w:val="0"/>
      <w:marRight w:val="0"/>
      <w:marTop w:val="0"/>
      <w:marBottom w:val="0"/>
      <w:divBdr>
        <w:top w:val="none" w:sz="0" w:space="0" w:color="auto"/>
        <w:left w:val="none" w:sz="0" w:space="0" w:color="auto"/>
        <w:bottom w:val="none" w:sz="0" w:space="0" w:color="auto"/>
        <w:right w:val="none" w:sz="0" w:space="0" w:color="auto"/>
      </w:divBdr>
      <w:divsChild>
        <w:div w:id="1175147932">
          <w:marLeft w:val="893"/>
          <w:marRight w:val="0"/>
          <w:marTop w:val="0"/>
          <w:marBottom w:val="0"/>
          <w:divBdr>
            <w:top w:val="none" w:sz="0" w:space="0" w:color="auto"/>
            <w:left w:val="none" w:sz="0" w:space="0" w:color="auto"/>
            <w:bottom w:val="none" w:sz="0" w:space="0" w:color="auto"/>
            <w:right w:val="none" w:sz="0" w:space="0" w:color="auto"/>
          </w:divBdr>
        </w:div>
      </w:divsChild>
    </w:div>
    <w:div w:id="1377271258">
      <w:bodyDiv w:val="1"/>
      <w:marLeft w:val="0"/>
      <w:marRight w:val="0"/>
      <w:marTop w:val="0"/>
      <w:marBottom w:val="0"/>
      <w:divBdr>
        <w:top w:val="none" w:sz="0" w:space="0" w:color="auto"/>
        <w:left w:val="none" w:sz="0" w:space="0" w:color="auto"/>
        <w:bottom w:val="none" w:sz="0" w:space="0" w:color="auto"/>
        <w:right w:val="none" w:sz="0" w:space="0" w:color="auto"/>
      </w:divBdr>
      <w:divsChild>
        <w:div w:id="46805635">
          <w:marLeft w:val="893"/>
          <w:marRight w:val="0"/>
          <w:marTop w:val="0"/>
          <w:marBottom w:val="0"/>
          <w:divBdr>
            <w:top w:val="none" w:sz="0" w:space="0" w:color="auto"/>
            <w:left w:val="none" w:sz="0" w:space="0" w:color="auto"/>
            <w:bottom w:val="none" w:sz="0" w:space="0" w:color="auto"/>
            <w:right w:val="none" w:sz="0" w:space="0" w:color="auto"/>
          </w:divBdr>
        </w:div>
      </w:divsChild>
    </w:div>
    <w:div w:id="1391153539">
      <w:bodyDiv w:val="1"/>
      <w:marLeft w:val="0"/>
      <w:marRight w:val="0"/>
      <w:marTop w:val="0"/>
      <w:marBottom w:val="0"/>
      <w:divBdr>
        <w:top w:val="none" w:sz="0" w:space="0" w:color="auto"/>
        <w:left w:val="none" w:sz="0" w:space="0" w:color="auto"/>
        <w:bottom w:val="none" w:sz="0" w:space="0" w:color="auto"/>
        <w:right w:val="none" w:sz="0" w:space="0" w:color="auto"/>
      </w:divBdr>
      <w:divsChild>
        <w:div w:id="28145684">
          <w:marLeft w:val="576"/>
          <w:marRight w:val="0"/>
          <w:marTop w:val="67"/>
          <w:marBottom w:val="0"/>
          <w:divBdr>
            <w:top w:val="none" w:sz="0" w:space="0" w:color="auto"/>
            <w:left w:val="none" w:sz="0" w:space="0" w:color="auto"/>
            <w:bottom w:val="none" w:sz="0" w:space="0" w:color="auto"/>
            <w:right w:val="none" w:sz="0" w:space="0" w:color="auto"/>
          </w:divBdr>
        </w:div>
        <w:div w:id="441803626">
          <w:marLeft w:val="576"/>
          <w:marRight w:val="0"/>
          <w:marTop w:val="67"/>
          <w:marBottom w:val="0"/>
          <w:divBdr>
            <w:top w:val="none" w:sz="0" w:space="0" w:color="auto"/>
            <w:left w:val="none" w:sz="0" w:space="0" w:color="auto"/>
            <w:bottom w:val="none" w:sz="0" w:space="0" w:color="auto"/>
            <w:right w:val="none" w:sz="0" w:space="0" w:color="auto"/>
          </w:divBdr>
        </w:div>
        <w:div w:id="640573279">
          <w:marLeft w:val="576"/>
          <w:marRight w:val="0"/>
          <w:marTop w:val="67"/>
          <w:marBottom w:val="0"/>
          <w:divBdr>
            <w:top w:val="none" w:sz="0" w:space="0" w:color="auto"/>
            <w:left w:val="none" w:sz="0" w:space="0" w:color="auto"/>
            <w:bottom w:val="none" w:sz="0" w:space="0" w:color="auto"/>
            <w:right w:val="none" w:sz="0" w:space="0" w:color="auto"/>
          </w:divBdr>
        </w:div>
        <w:div w:id="1365138090">
          <w:marLeft w:val="576"/>
          <w:marRight w:val="0"/>
          <w:marTop w:val="67"/>
          <w:marBottom w:val="0"/>
          <w:divBdr>
            <w:top w:val="none" w:sz="0" w:space="0" w:color="auto"/>
            <w:left w:val="none" w:sz="0" w:space="0" w:color="auto"/>
            <w:bottom w:val="none" w:sz="0" w:space="0" w:color="auto"/>
            <w:right w:val="none" w:sz="0" w:space="0" w:color="auto"/>
          </w:divBdr>
        </w:div>
        <w:div w:id="1464036792">
          <w:marLeft w:val="576"/>
          <w:marRight w:val="0"/>
          <w:marTop w:val="67"/>
          <w:marBottom w:val="0"/>
          <w:divBdr>
            <w:top w:val="none" w:sz="0" w:space="0" w:color="auto"/>
            <w:left w:val="none" w:sz="0" w:space="0" w:color="auto"/>
            <w:bottom w:val="none" w:sz="0" w:space="0" w:color="auto"/>
            <w:right w:val="none" w:sz="0" w:space="0" w:color="auto"/>
          </w:divBdr>
        </w:div>
        <w:div w:id="1593394111">
          <w:marLeft w:val="576"/>
          <w:marRight w:val="0"/>
          <w:marTop w:val="67"/>
          <w:marBottom w:val="0"/>
          <w:divBdr>
            <w:top w:val="none" w:sz="0" w:space="0" w:color="auto"/>
            <w:left w:val="none" w:sz="0" w:space="0" w:color="auto"/>
            <w:bottom w:val="none" w:sz="0" w:space="0" w:color="auto"/>
            <w:right w:val="none" w:sz="0" w:space="0" w:color="auto"/>
          </w:divBdr>
        </w:div>
      </w:divsChild>
    </w:div>
    <w:div w:id="1410232339">
      <w:bodyDiv w:val="1"/>
      <w:marLeft w:val="0"/>
      <w:marRight w:val="0"/>
      <w:marTop w:val="0"/>
      <w:marBottom w:val="0"/>
      <w:divBdr>
        <w:top w:val="none" w:sz="0" w:space="0" w:color="auto"/>
        <w:left w:val="none" w:sz="0" w:space="0" w:color="auto"/>
        <w:bottom w:val="none" w:sz="0" w:space="0" w:color="auto"/>
        <w:right w:val="none" w:sz="0" w:space="0" w:color="auto"/>
      </w:divBdr>
    </w:div>
    <w:div w:id="1410931687">
      <w:bodyDiv w:val="1"/>
      <w:marLeft w:val="0"/>
      <w:marRight w:val="0"/>
      <w:marTop w:val="0"/>
      <w:marBottom w:val="0"/>
      <w:divBdr>
        <w:top w:val="none" w:sz="0" w:space="0" w:color="auto"/>
        <w:left w:val="none" w:sz="0" w:space="0" w:color="auto"/>
        <w:bottom w:val="none" w:sz="0" w:space="0" w:color="auto"/>
        <w:right w:val="none" w:sz="0" w:space="0" w:color="auto"/>
      </w:divBdr>
    </w:div>
    <w:div w:id="1431242981">
      <w:bodyDiv w:val="1"/>
      <w:marLeft w:val="0"/>
      <w:marRight w:val="0"/>
      <w:marTop w:val="0"/>
      <w:marBottom w:val="0"/>
      <w:divBdr>
        <w:top w:val="none" w:sz="0" w:space="0" w:color="auto"/>
        <w:left w:val="none" w:sz="0" w:space="0" w:color="auto"/>
        <w:bottom w:val="none" w:sz="0" w:space="0" w:color="auto"/>
        <w:right w:val="none" w:sz="0" w:space="0" w:color="auto"/>
      </w:divBdr>
    </w:div>
    <w:div w:id="1436483729">
      <w:bodyDiv w:val="1"/>
      <w:marLeft w:val="0"/>
      <w:marRight w:val="0"/>
      <w:marTop w:val="0"/>
      <w:marBottom w:val="0"/>
      <w:divBdr>
        <w:top w:val="none" w:sz="0" w:space="0" w:color="auto"/>
        <w:left w:val="none" w:sz="0" w:space="0" w:color="auto"/>
        <w:bottom w:val="none" w:sz="0" w:space="0" w:color="auto"/>
        <w:right w:val="none" w:sz="0" w:space="0" w:color="auto"/>
      </w:divBdr>
      <w:divsChild>
        <w:div w:id="617949643">
          <w:marLeft w:val="893"/>
          <w:marRight w:val="0"/>
          <w:marTop w:val="0"/>
          <w:marBottom w:val="0"/>
          <w:divBdr>
            <w:top w:val="none" w:sz="0" w:space="0" w:color="auto"/>
            <w:left w:val="none" w:sz="0" w:space="0" w:color="auto"/>
            <w:bottom w:val="none" w:sz="0" w:space="0" w:color="auto"/>
            <w:right w:val="none" w:sz="0" w:space="0" w:color="auto"/>
          </w:divBdr>
        </w:div>
      </w:divsChild>
    </w:div>
    <w:div w:id="1502814010">
      <w:bodyDiv w:val="1"/>
      <w:marLeft w:val="0"/>
      <w:marRight w:val="0"/>
      <w:marTop w:val="0"/>
      <w:marBottom w:val="0"/>
      <w:divBdr>
        <w:top w:val="none" w:sz="0" w:space="0" w:color="auto"/>
        <w:left w:val="none" w:sz="0" w:space="0" w:color="auto"/>
        <w:bottom w:val="none" w:sz="0" w:space="0" w:color="auto"/>
        <w:right w:val="none" w:sz="0" w:space="0" w:color="auto"/>
      </w:divBdr>
      <w:divsChild>
        <w:div w:id="1699160399">
          <w:marLeft w:val="893"/>
          <w:marRight w:val="0"/>
          <w:marTop w:val="0"/>
          <w:marBottom w:val="0"/>
          <w:divBdr>
            <w:top w:val="none" w:sz="0" w:space="0" w:color="auto"/>
            <w:left w:val="none" w:sz="0" w:space="0" w:color="auto"/>
            <w:bottom w:val="none" w:sz="0" w:space="0" w:color="auto"/>
            <w:right w:val="none" w:sz="0" w:space="0" w:color="auto"/>
          </w:divBdr>
        </w:div>
      </w:divsChild>
    </w:div>
    <w:div w:id="1550190616">
      <w:bodyDiv w:val="1"/>
      <w:marLeft w:val="0"/>
      <w:marRight w:val="0"/>
      <w:marTop w:val="0"/>
      <w:marBottom w:val="0"/>
      <w:divBdr>
        <w:top w:val="none" w:sz="0" w:space="0" w:color="auto"/>
        <w:left w:val="none" w:sz="0" w:space="0" w:color="auto"/>
        <w:bottom w:val="none" w:sz="0" w:space="0" w:color="auto"/>
        <w:right w:val="none" w:sz="0" w:space="0" w:color="auto"/>
      </w:divBdr>
    </w:div>
    <w:div w:id="1617643186">
      <w:bodyDiv w:val="1"/>
      <w:marLeft w:val="0"/>
      <w:marRight w:val="0"/>
      <w:marTop w:val="0"/>
      <w:marBottom w:val="0"/>
      <w:divBdr>
        <w:top w:val="none" w:sz="0" w:space="0" w:color="auto"/>
        <w:left w:val="none" w:sz="0" w:space="0" w:color="auto"/>
        <w:bottom w:val="none" w:sz="0" w:space="0" w:color="auto"/>
        <w:right w:val="none" w:sz="0" w:space="0" w:color="auto"/>
      </w:divBdr>
      <w:divsChild>
        <w:div w:id="90664067">
          <w:marLeft w:val="274"/>
          <w:marRight w:val="0"/>
          <w:marTop w:val="0"/>
          <w:marBottom w:val="0"/>
          <w:divBdr>
            <w:top w:val="none" w:sz="0" w:space="0" w:color="auto"/>
            <w:left w:val="none" w:sz="0" w:space="0" w:color="auto"/>
            <w:bottom w:val="none" w:sz="0" w:space="0" w:color="auto"/>
            <w:right w:val="none" w:sz="0" w:space="0" w:color="auto"/>
          </w:divBdr>
        </w:div>
        <w:div w:id="111822429">
          <w:marLeft w:val="274"/>
          <w:marRight w:val="0"/>
          <w:marTop w:val="0"/>
          <w:marBottom w:val="0"/>
          <w:divBdr>
            <w:top w:val="none" w:sz="0" w:space="0" w:color="auto"/>
            <w:left w:val="none" w:sz="0" w:space="0" w:color="auto"/>
            <w:bottom w:val="none" w:sz="0" w:space="0" w:color="auto"/>
            <w:right w:val="none" w:sz="0" w:space="0" w:color="auto"/>
          </w:divBdr>
        </w:div>
        <w:div w:id="152837805">
          <w:marLeft w:val="274"/>
          <w:marRight w:val="0"/>
          <w:marTop w:val="0"/>
          <w:marBottom w:val="0"/>
          <w:divBdr>
            <w:top w:val="none" w:sz="0" w:space="0" w:color="auto"/>
            <w:left w:val="none" w:sz="0" w:space="0" w:color="auto"/>
            <w:bottom w:val="none" w:sz="0" w:space="0" w:color="auto"/>
            <w:right w:val="none" w:sz="0" w:space="0" w:color="auto"/>
          </w:divBdr>
        </w:div>
        <w:div w:id="271278890">
          <w:marLeft w:val="274"/>
          <w:marRight w:val="0"/>
          <w:marTop w:val="0"/>
          <w:marBottom w:val="0"/>
          <w:divBdr>
            <w:top w:val="none" w:sz="0" w:space="0" w:color="auto"/>
            <w:left w:val="none" w:sz="0" w:space="0" w:color="auto"/>
            <w:bottom w:val="none" w:sz="0" w:space="0" w:color="auto"/>
            <w:right w:val="none" w:sz="0" w:space="0" w:color="auto"/>
          </w:divBdr>
        </w:div>
        <w:div w:id="332103043">
          <w:marLeft w:val="274"/>
          <w:marRight w:val="0"/>
          <w:marTop w:val="0"/>
          <w:marBottom w:val="0"/>
          <w:divBdr>
            <w:top w:val="none" w:sz="0" w:space="0" w:color="auto"/>
            <w:left w:val="none" w:sz="0" w:space="0" w:color="auto"/>
            <w:bottom w:val="none" w:sz="0" w:space="0" w:color="auto"/>
            <w:right w:val="none" w:sz="0" w:space="0" w:color="auto"/>
          </w:divBdr>
        </w:div>
        <w:div w:id="407654381">
          <w:marLeft w:val="274"/>
          <w:marRight w:val="0"/>
          <w:marTop w:val="0"/>
          <w:marBottom w:val="0"/>
          <w:divBdr>
            <w:top w:val="none" w:sz="0" w:space="0" w:color="auto"/>
            <w:left w:val="none" w:sz="0" w:space="0" w:color="auto"/>
            <w:bottom w:val="none" w:sz="0" w:space="0" w:color="auto"/>
            <w:right w:val="none" w:sz="0" w:space="0" w:color="auto"/>
          </w:divBdr>
        </w:div>
        <w:div w:id="563108799">
          <w:marLeft w:val="274"/>
          <w:marRight w:val="0"/>
          <w:marTop w:val="0"/>
          <w:marBottom w:val="0"/>
          <w:divBdr>
            <w:top w:val="none" w:sz="0" w:space="0" w:color="auto"/>
            <w:left w:val="none" w:sz="0" w:space="0" w:color="auto"/>
            <w:bottom w:val="none" w:sz="0" w:space="0" w:color="auto"/>
            <w:right w:val="none" w:sz="0" w:space="0" w:color="auto"/>
          </w:divBdr>
        </w:div>
        <w:div w:id="802506072">
          <w:marLeft w:val="274"/>
          <w:marRight w:val="0"/>
          <w:marTop w:val="0"/>
          <w:marBottom w:val="0"/>
          <w:divBdr>
            <w:top w:val="none" w:sz="0" w:space="0" w:color="auto"/>
            <w:left w:val="none" w:sz="0" w:space="0" w:color="auto"/>
            <w:bottom w:val="none" w:sz="0" w:space="0" w:color="auto"/>
            <w:right w:val="none" w:sz="0" w:space="0" w:color="auto"/>
          </w:divBdr>
        </w:div>
        <w:div w:id="881215416">
          <w:marLeft w:val="274"/>
          <w:marRight w:val="0"/>
          <w:marTop w:val="0"/>
          <w:marBottom w:val="0"/>
          <w:divBdr>
            <w:top w:val="none" w:sz="0" w:space="0" w:color="auto"/>
            <w:left w:val="none" w:sz="0" w:space="0" w:color="auto"/>
            <w:bottom w:val="none" w:sz="0" w:space="0" w:color="auto"/>
            <w:right w:val="none" w:sz="0" w:space="0" w:color="auto"/>
          </w:divBdr>
        </w:div>
        <w:div w:id="1042632601">
          <w:marLeft w:val="274"/>
          <w:marRight w:val="0"/>
          <w:marTop w:val="0"/>
          <w:marBottom w:val="0"/>
          <w:divBdr>
            <w:top w:val="none" w:sz="0" w:space="0" w:color="auto"/>
            <w:left w:val="none" w:sz="0" w:space="0" w:color="auto"/>
            <w:bottom w:val="none" w:sz="0" w:space="0" w:color="auto"/>
            <w:right w:val="none" w:sz="0" w:space="0" w:color="auto"/>
          </w:divBdr>
        </w:div>
        <w:div w:id="1135443899">
          <w:marLeft w:val="274"/>
          <w:marRight w:val="0"/>
          <w:marTop w:val="0"/>
          <w:marBottom w:val="0"/>
          <w:divBdr>
            <w:top w:val="none" w:sz="0" w:space="0" w:color="auto"/>
            <w:left w:val="none" w:sz="0" w:space="0" w:color="auto"/>
            <w:bottom w:val="none" w:sz="0" w:space="0" w:color="auto"/>
            <w:right w:val="none" w:sz="0" w:space="0" w:color="auto"/>
          </w:divBdr>
        </w:div>
        <w:div w:id="1399013121">
          <w:marLeft w:val="274"/>
          <w:marRight w:val="0"/>
          <w:marTop w:val="0"/>
          <w:marBottom w:val="0"/>
          <w:divBdr>
            <w:top w:val="none" w:sz="0" w:space="0" w:color="auto"/>
            <w:left w:val="none" w:sz="0" w:space="0" w:color="auto"/>
            <w:bottom w:val="none" w:sz="0" w:space="0" w:color="auto"/>
            <w:right w:val="none" w:sz="0" w:space="0" w:color="auto"/>
          </w:divBdr>
        </w:div>
        <w:div w:id="1472140572">
          <w:marLeft w:val="274"/>
          <w:marRight w:val="0"/>
          <w:marTop w:val="0"/>
          <w:marBottom w:val="0"/>
          <w:divBdr>
            <w:top w:val="none" w:sz="0" w:space="0" w:color="auto"/>
            <w:left w:val="none" w:sz="0" w:space="0" w:color="auto"/>
            <w:bottom w:val="none" w:sz="0" w:space="0" w:color="auto"/>
            <w:right w:val="none" w:sz="0" w:space="0" w:color="auto"/>
          </w:divBdr>
        </w:div>
        <w:div w:id="1501238050">
          <w:marLeft w:val="274"/>
          <w:marRight w:val="0"/>
          <w:marTop w:val="0"/>
          <w:marBottom w:val="0"/>
          <w:divBdr>
            <w:top w:val="none" w:sz="0" w:space="0" w:color="auto"/>
            <w:left w:val="none" w:sz="0" w:space="0" w:color="auto"/>
            <w:bottom w:val="none" w:sz="0" w:space="0" w:color="auto"/>
            <w:right w:val="none" w:sz="0" w:space="0" w:color="auto"/>
          </w:divBdr>
        </w:div>
        <w:div w:id="1582133336">
          <w:marLeft w:val="274"/>
          <w:marRight w:val="0"/>
          <w:marTop w:val="0"/>
          <w:marBottom w:val="0"/>
          <w:divBdr>
            <w:top w:val="none" w:sz="0" w:space="0" w:color="auto"/>
            <w:left w:val="none" w:sz="0" w:space="0" w:color="auto"/>
            <w:bottom w:val="none" w:sz="0" w:space="0" w:color="auto"/>
            <w:right w:val="none" w:sz="0" w:space="0" w:color="auto"/>
          </w:divBdr>
        </w:div>
        <w:div w:id="1614315350">
          <w:marLeft w:val="274"/>
          <w:marRight w:val="0"/>
          <w:marTop w:val="0"/>
          <w:marBottom w:val="0"/>
          <w:divBdr>
            <w:top w:val="none" w:sz="0" w:space="0" w:color="auto"/>
            <w:left w:val="none" w:sz="0" w:space="0" w:color="auto"/>
            <w:bottom w:val="none" w:sz="0" w:space="0" w:color="auto"/>
            <w:right w:val="none" w:sz="0" w:space="0" w:color="auto"/>
          </w:divBdr>
        </w:div>
        <w:div w:id="1627350851">
          <w:marLeft w:val="274"/>
          <w:marRight w:val="0"/>
          <w:marTop w:val="0"/>
          <w:marBottom w:val="0"/>
          <w:divBdr>
            <w:top w:val="none" w:sz="0" w:space="0" w:color="auto"/>
            <w:left w:val="none" w:sz="0" w:space="0" w:color="auto"/>
            <w:bottom w:val="none" w:sz="0" w:space="0" w:color="auto"/>
            <w:right w:val="none" w:sz="0" w:space="0" w:color="auto"/>
          </w:divBdr>
        </w:div>
        <w:div w:id="1700935623">
          <w:marLeft w:val="274"/>
          <w:marRight w:val="0"/>
          <w:marTop w:val="0"/>
          <w:marBottom w:val="0"/>
          <w:divBdr>
            <w:top w:val="none" w:sz="0" w:space="0" w:color="auto"/>
            <w:left w:val="none" w:sz="0" w:space="0" w:color="auto"/>
            <w:bottom w:val="none" w:sz="0" w:space="0" w:color="auto"/>
            <w:right w:val="none" w:sz="0" w:space="0" w:color="auto"/>
          </w:divBdr>
        </w:div>
        <w:div w:id="1718627353">
          <w:marLeft w:val="274"/>
          <w:marRight w:val="0"/>
          <w:marTop w:val="0"/>
          <w:marBottom w:val="0"/>
          <w:divBdr>
            <w:top w:val="none" w:sz="0" w:space="0" w:color="auto"/>
            <w:left w:val="none" w:sz="0" w:space="0" w:color="auto"/>
            <w:bottom w:val="none" w:sz="0" w:space="0" w:color="auto"/>
            <w:right w:val="none" w:sz="0" w:space="0" w:color="auto"/>
          </w:divBdr>
        </w:div>
        <w:div w:id="1770268780">
          <w:marLeft w:val="274"/>
          <w:marRight w:val="0"/>
          <w:marTop w:val="0"/>
          <w:marBottom w:val="0"/>
          <w:divBdr>
            <w:top w:val="none" w:sz="0" w:space="0" w:color="auto"/>
            <w:left w:val="none" w:sz="0" w:space="0" w:color="auto"/>
            <w:bottom w:val="none" w:sz="0" w:space="0" w:color="auto"/>
            <w:right w:val="none" w:sz="0" w:space="0" w:color="auto"/>
          </w:divBdr>
        </w:div>
        <w:div w:id="1841892931">
          <w:marLeft w:val="274"/>
          <w:marRight w:val="0"/>
          <w:marTop w:val="0"/>
          <w:marBottom w:val="0"/>
          <w:divBdr>
            <w:top w:val="none" w:sz="0" w:space="0" w:color="auto"/>
            <w:left w:val="none" w:sz="0" w:space="0" w:color="auto"/>
            <w:bottom w:val="none" w:sz="0" w:space="0" w:color="auto"/>
            <w:right w:val="none" w:sz="0" w:space="0" w:color="auto"/>
          </w:divBdr>
        </w:div>
        <w:div w:id="1844778199">
          <w:marLeft w:val="274"/>
          <w:marRight w:val="0"/>
          <w:marTop w:val="0"/>
          <w:marBottom w:val="0"/>
          <w:divBdr>
            <w:top w:val="none" w:sz="0" w:space="0" w:color="auto"/>
            <w:left w:val="none" w:sz="0" w:space="0" w:color="auto"/>
            <w:bottom w:val="none" w:sz="0" w:space="0" w:color="auto"/>
            <w:right w:val="none" w:sz="0" w:space="0" w:color="auto"/>
          </w:divBdr>
        </w:div>
        <w:div w:id="1862359046">
          <w:marLeft w:val="274"/>
          <w:marRight w:val="0"/>
          <w:marTop w:val="0"/>
          <w:marBottom w:val="0"/>
          <w:divBdr>
            <w:top w:val="none" w:sz="0" w:space="0" w:color="auto"/>
            <w:left w:val="none" w:sz="0" w:space="0" w:color="auto"/>
            <w:bottom w:val="none" w:sz="0" w:space="0" w:color="auto"/>
            <w:right w:val="none" w:sz="0" w:space="0" w:color="auto"/>
          </w:divBdr>
        </w:div>
        <w:div w:id="1946688572">
          <w:marLeft w:val="274"/>
          <w:marRight w:val="0"/>
          <w:marTop w:val="0"/>
          <w:marBottom w:val="0"/>
          <w:divBdr>
            <w:top w:val="none" w:sz="0" w:space="0" w:color="auto"/>
            <w:left w:val="none" w:sz="0" w:space="0" w:color="auto"/>
            <w:bottom w:val="none" w:sz="0" w:space="0" w:color="auto"/>
            <w:right w:val="none" w:sz="0" w:space="0" w:color="auto"/>
          </w:divBdr>
        </w:div>
        <w:div w:id="1954626140">
          <w:marLeft w:val="274"/>
          <w:marRight w:val="0"/>
          <w:marTop w:val="0"/>
          <w:marBottom w:val="0"/>
          <w:divBdr>
            <w:top w:val="none" w:sz="0" w:space="0" w:color="auto"/>
            <w:left w:val="none" w:sz="0" w:space="0" w:color="auto"/>
            <w:bottom w:val="none" w:sz="0" w:space="0" w:color="auto"/>
            <w:right w:val="none" w:sz="0" w:space="0" w:color="auto"/>
          </w:divBdr>
        </w:div>
        <w:div w:id="2011828807">
          <w:marLeft w:val="274"/>
          <w:marRight w:val="0"/>
          <w:marTop w:val="0"/>
          <w:marBottom w:val="0"/>
          <w:divBdr>
            <w:top w:val="none" w:sz="0" w:space="0" w:color="auto"/>
            <w:left w:val="none" w:sz="0" w:space="0" w:color="auto"/>
            <w:bottom w:val="none" w:sz="0" w:space="0" w:color="auto"/>
            <w:right w:val="none" w:sz="0" w:space="0" w:color="auto"/>
          </w:divBdr>
        </w:div>
      </w:divsChild>
    </w:div>
    <w:div w:id="1654794246">
      <w:bodyDiv w:val="1"/>
      <w:marLeft w:val="0"/>
      <w:marRight w:val="0"/>
      <w:marTop w:val="0"/>
      <w:marBottom w:val="0"/>
      <w:divBdr>
        <w:top w:val="none" w:sz="0" w:space="0" w:color="auto"/>
        <w:left w:val="none" w:sz="0" w:space="0" w:color="auto"/>
        <w:bottom w:val="none" w:sz="0" w:space="0" w:color="auto"/>
        <w:right w:val="none" w:sz="0" w:space="0" w:color="auto"/>
      </w:divBdr>
    </w:div>
    <w:div w:id="1669165793">
      <w:bodyDiv w:val="1"/>
      <w:marLeft w:val="0"/>
      <w:marRight w:val="0"/>
      <w:marTop w:val="0"/>
      <w:marBottom w:val="0"/>
      <w:divBdr>
        <w:top w:val="none" w:sz="0" w:space="0" w:color="auto"/>
        <w:left w:val="none" w:sz="0" w:space="0" w:color="auto"/>
        <w:bottom w:val="none" w:sz="0" w:space="0" w:color="auto"/>
        <w:right w:val="none" w:sz="0" w:space="0" w:color="auto"/>
      </w:divBdr>
      <w:divsChild>
        <w:div w:id="132912963">
          <w:marLeft w:val="0"/>
          <w:marRight w:val="0"/>
          <w:marTop w:val="0"/>
          <w:marBottom w:val="0"/>
          <w:divBdr>
            <w:top w:val="none" w:sz="0" w:space="0" w:color="auto"/>
            <w:left w:val="none" w:sz="0" w:space="0" w:color="auto"/>
            <w:bottom w:val="none" w:sz="0" w:space="0" w:color="auto"/>
            <w:right w:val="none" w:sz="0" w:space="0" w:color="auto"/>
          </w:divBdr>
          <w:divsChild>
            <w:div w:id="1684285526">
              <w:marLeft w:val="0"/>
              <w:marRight w:val="0"/>
              <w:marTop w:val="0"/>
              <w:marBottom w:val="0"/>
              <w:divBdr>
                <w:top w:val="none" w:sz="0" w:space="0" w:color="auto"/>
                <w:left w:val="none" w:sz="0" w:space="0" w:color="auto"/>
                <w:bottom w:val="none" w:sz="0" w:space="0" w:color="auto"/>
                <w:right w:val="none" w:sz="0" w:space="0" w:color="auto"/>
              </w:divBdr>
              <w:divsChild>
                <w:div w:id="8766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206966">
      <w:bodyDiv w:val="1"/>
      <w:marLeft w:val="0"/>
      <w:marRight w:val="0"/>
      <w:marTop w:val="0"/>
      <w:marBottom w:val="0"/>
      <w:divBdr>
        <w:top w:val="none" w:sz="0" w:space="0" w:color="auto"/>
        <w:left w:val="none" w:sz="0" w:space="0" w:color="auto"/>
        <w:bottom w:val="none" w:sz="0" w:space="0" w:color="auto"/>
        <w:right w:val="none" w:sz="0" w:space="0" w:color="auto"/>
      </w:divBdr>
      <w:divsChild>
        <w:div w:id="8988867">
          <w:marLeft w:val="720"/>
          <w:marRight w:val="0"/>
          <w:marTop w:val="0"/>
          <w:marBottom w:val="0"/>
          <w:divBdr>
            <w:top w:val="none" w:sz="0" w:space="0" w:color="auto"/>
            <w:left w:val="none" w:sz="0" w:space="0" w:color="auto"/>
            <w:bottom w:val="none" w:sz="0" w:space="0" w:color="auto"/>
            <w:right w:val="none" w:sz="0" w:space="0" w:color="auto"/>
          </w:divBdr>
        </w:div>
      </w:divsChild>
    </w:div>
    <w:div w:id="1676421639">
      <w:bodyDiv w:val="1"/>
      <w:marLeft w:val="0"/>
      <w:marRight w:val="0"/>
      <w:marTop w:val="0"/>
      <w:marBottom w:val="0"/>
      <w:divBdr>
        <w:top w:val="none" w:sz="0" w:space="0" w:color="auto"/>
        <w:left w:val="none" w:sz="0" w:space="0" w:color="auto"/>
        <w:bottom w:val="none" w:sz="0" w:space="0" w:color="auto"/>
        <w:right w:val="none" w:sz="0" w:space="0" w:color="auto"/>
      </w:divBdr>
      <w:divsChild>
        <w:div w:id="45422543">
          <w:marLeft w:val="720"/>
          <w:marRight w:val="0"/>
          <w:marTop w:val="0"/>
          <w:marBottom w:val="0"/>
          <w:divBdr>
            <w:top w:val="none" w:sz="0" w:space="0" w:color="auto"/>
            <w:left w:val="none" w:sz="0" w:space="0" w:color="auto"/>
            <w:bottom w:val="none" w:sz="0" w:space="0" w:color="auto"/>
            <w:right w:val="none" w:sz="0" w:space="0" w:color="auto"/>
          </w:divBdr>
        </w:div>
      </w:divsChild>
    </w:div>
    <w:div w:id="1688601134">
      <w:bodyDiv w:val="1"/>
      <w:marLeft w:val="0"/>
      <w:marRight w:val="0"/>
      <w:marTop w:val="0"/>
      <w:marBottom w:val="0"/>
      <w:divBdr>
        <w:top w:val="none" w:sz="0" w:space="0" w:color="auto"/>
        <w:left w:val="none" w:sz="0" w:space="0" w:color="auto"/>
        <w:bottom w:val="none" w:sz="0" w:space="0" w:color="auto"/>
        <w:right w:val="none" w:sz="0" w:space="0" w:color="auto"/>
      </w:divBdr>
    </w:div>
    <w:div w:id="1689259062">
      <w:bodyDiv w:val="1"/>
      <w:marLeft w:val="0"/>
      <w:marRight w:val="0"/>
      <w:marTop w:val="0"/>
      <w:marBottom w:val="0"/>
      <w:divBdr>
        <w:top w:val="none" w:sz="0" w:space="0" w:color="auto"/>
        <w:left w:val="none" w:sz="0" w:space="0" w:color="auto"/>
        <w:bottom w:val="none" w:sz="0" w:space="0" w:color="auto"/>
        <w:right w:val="none" w:sz="0" w:space="0" w:color="auto"/>
      </w:divBdr>
      <w:divsChild>
        <w:div w:id="1090548159">
          <w:marLeft w:val="374"/>
          <w:marRight w:val="0"/>
          <w:marTop w:val="432"/>
          <w:marBottom w:val="0"/>
          <w:divBdr>
            <w:top w:val="none" w:sz="0" w:space="0" w:color="auto"/>
            <w:left w:val="none" w:sz="0" w:space="0" w:color="auto"/>
            <w:bottom w:val="none" w:sz="0" w:space="0" w:color="auto"/>
            <w:right w:val="none" w:sz="0" w:space="0" w:color="auto"/>
          </w:divBdr>
        </w:div>
        <w:div w:id="1698892012">
          <w:marLeft w:val="374"/>
          <w:marRight w:val="0"/>
          <w:marTop w:val="432"/>
          <w:marBottom w:val="0"/>
          <w:divBdr>
            <w:top w:val="none" w:sz="0" w:space="0" w:color="auto"/>
            <w:left w:val="none" w:sz="0" w:space="0" w:color="auto"/>
            <w:bottom w:val="none" w:sz="0" w:space="0" w:color="auto"/>
            <w:right w:val="none" w:sz="0" w:space="0" w:color="auto"/>
          </w:divBdr>
        </w:div>
      </w:divsChild>
    </w:div>
    <w:div w:id="1701079524">
      <w:bodyDiv w:val="1"/>
      <w:marLeft w:val="0"/>
      <w:marRight w:val="0"/>
      <w:marTop w:val="0"/>
      <w:marBottom w:val="0"/>
      <w:divBdr>
        <w:top w:val="none" w:sz="0" w:space="0" w:color="auto"/>
        <w:left w:val="none" w:sz="0" w:space="0" w:color="auto"/>
        <w:bottom w:val="none" w:sz="0" w:space="0" w:color="auto"/>
        <w:right w:val="none" w:sz="0" w:space="0" w:color="auto"/>
      </w:divBdr>
      <w:divsChild>
        <w:div w:id="1287739147">
          <w:marLeft w:val="547"/>
          <w:marRight w:val="0"/>
          <w:marTop w:val="0"/>
          <w:marBottom w:val="0"/>
          <w:divBdr>
            <w:top w:val="none" w:sz="0" w:space="0" w:color="auto"/>
            <w:left w:val="none" w:sz="0" w:space="0" w:color="auto"/>
            <w:bottom w:val="none" w:sz="0" w:space="0" w:color="auto"/>
            <w:right w:val="none" w:sz="0" w:space="0" w:color="auto"/>
          </w:divBdr>
        </w:div>
      </w:divsChild>
    </w:div>
    <w:div w:id="1708917901">
      <w:bodyDiv w:val="1"/>
      <w:marLeft w:val="0"/>
      <w:marRight w:val="0"/>
      <w:marTop w:val="0"/>
      <w:marBottom w:val="0"/>
      <w:divBdr>
        <w:top w:val="none" w:sz="0" w:space="0" w:color="auto"/>
        <w:left w:val="none" w:sz="0" w:space="0" w:color="auto"/>
        <w:bottom w:val="none" w:sz="0" w:space="0" w:color="auto"/>
        <w:right w:val="none" w:sz="0" w:space="0" w:color="auto"/>
      </w:divBdr>
    </w:div>
    <w:div w:id="1720205207">
      <w:bodyDiv w:val="1"/>
      <w:marLeft w:val="0"/>
      <w:marRight w:val="0"/>
      <w:marTop w:val="0"/>
      <w:marBottom w:val="0"/>
      <w:divBdr>
        <w:top w:val="none" w:sz="0" w:space="0" w:color="auto"/>
        <w:left w:val="none" w:sz="0" w:space="0" w:color="auto"/>
        <w:bottom w:val="none" w:sz="0" w:space="0" w:color="auto"/>
        <w:right w:val="none" w:sz="0" w:space="0" w:color="auto"/>
      </w:divBdr>
      <w:divsChild>
        <w:div w:id="1446801855">
          <w:marLeft w:val="547"/>
          <w:marRight w:val="0"/>
          <w:marTop w:val="0"/>
          <w:marBottom w:val="0"/>
          <w:divBdr>
            <w:top w:val="none" w:sz="0" w:space="0" w:color="auto"/>
            <w:left w:val="none" w:sz="0" w:space="0" w:color="auto"/>
            <w:bottom w:val="none" w:sz="0" w:space="0" w:color="auto"/>
            <w:right w:val="none" w:sz="0" w:space="0" w:color="auto"/>
          </w:divBdr>
        </w:div>
      </w:divsChild>
    </w:div>
    <w:div w:id="1778135006">
      <w:bodyDiv w:val="1"/>
      <w:marLeft w:val="0"/>
      <w:marRight w:val="0"/>
      <w:marTop w:val="0"/>
      <w:marBottom w:val="0"/>
      <w:divBdr>
        <w:top w:val="none" w:sz="0" w:space="0" w:color="auto"/>
        <w:left w:val="none" w:sz="0" w:space="0" w:color="auto"/>
        <w:bottom w:val="none" w:sz="0" w:space="0" w:color="auto"/>
        <w:right w:val="none" w:sz="0" w:space="0" w:color="auto"/>
      </w:divBdr>
      <w:divsChild>
        <w:div w:id="1276134117">
          <w:marLeft w:val="446"/>
          <w:marRight w:val="0"/>
          <w:marTop w:val="0"/>
          <w:marBottom w:val="0"/>
          <w:divBdr>
            <w:top w:val="none" w:sz="0" w:space="0" w:color="auto"/>
            <w:left w:val="none" w:sz="0" w:space="0" w:color="auto"/>
            <w:bottom w:val="none" w:sz="0" w:space="0" w:color="auto"/>
            <w:right w:val="none" w:sz="0" w:space="0" w:color="auto"/>
          </w:divBdr>
        </w:div>
      </w:divsChild>
    </w:div>
    <w:div w:id="1840776661">
      <w:bodyDiv w:val="1"/>
      <w:marLeft w:val="0"/>
      <w:marRight w:val="0"/>
      <w:marTop w:val="0"/>
      <w:marBottom w:val="0"/>
      <w:divBdr>
        <w:top w:val="none" w:sz="0" w:space="0" w:color="auto"/>
        <w:left w:val="none" w:sz="0" w:space="0" w:color="auto"/>
        <w:bottom w:val="none" w:sz="0" w:space="0" w:color="auto"/>
        <w:right w:val="none" w:sz="0" w:space="0" w:color="auto"/>
      </w:divBdr>
    </w:div>
    <w:div w:id="1853949838">
      <w:bodyDiv w:val="1"/>
      <w:marLeft w:val="0"/>
      <w:marRight w:val="0"/>
      <w:marTop w:val="0"/>
      <w:marBottom w:val="0"/>
      <w:divBdr>
        <w:top w:val="none" w:sz="0" w:space="0" w:color="auto"/>
        <w:left w:val="none" w:sz="0" w:space="0" w:color="auto"/>
        <w:bottom w:val="none" w:sz="0" w:space="0" w:color="auto"/>
        <w:right w:val="none" w:sz="0" w:space="0" w:color="auto"/>
      </w:divBdr>
    </w:div>
    <w:div w:id="1894611958">
      <w:bodyDiv w:val="1"/>
      <w:marLeft w:val="0"/>
      <w:marRight w:val="0"/>
      <w:marTop w:val="0"/>
      <w:marBottom w:val="0"/>
      <w:divBdr>
        <w:top w:val="none" w:sz="0" w:space="0" w:color="auto"/>
        <w:left w:val="none" w:sz="0" w:space="0" w:color="auto"/>
        <w:bottom w:val="none" w:sz="0" w:space="0" w:color="auto"/>
        <w:right w:val="none" w:sz="0" w:space="0" w:color="auto"/>
      </w:divBdr>
      <w:divsChild>
        <w:div w:id="1857422970">
          <w:marLeft w:val="547"/>
          <w:marRight w:val="0"/>
          <w:marTop w:val="0"/>
          <w:marBottom w:val="0"/>
          <w:divBdr>
            <w:top w:val="none" w:sz="0" w:space="0" w:color="auto"/>
            <w:left w:val="none" w:sz="0" w:space="0" w:color="auto"/>
            <w:bottom w:val="none" w:sz="0" w:space="0" w:color="auto"/>
            <w:right w:val="none" w:sz="0" w:space="0" w:color="auto"/>
          </w:divBdr>
        </w:div>
      </w:divsChild>
    </w:div>
    <w:div w:id="1920401492">
      <w:bodyDiv w:val="1"/>
      <w:marLeft w:val="0"/>
      <w:marRight w:val="0"/>
      <w:marTop w:val="0"/>
      <w:marBottom w:val="0"/>
      <w:divBdr>
        <w:top w:val="none" w:sz="0" w:space="0" w:color="auto"/>
        <w:left w:val="none" w:sz="0" w:space="0" w:color="auto"/>
        <w:bottom w:val="none" w:sz="0" w:space="0" w:color="auto"/>
        <w:right w:val="none" w:sz="0" w:space="0" w:color="auto"/>
      </w:divBdr>
    </w:div>
    <w:div w:id="1921089090">
      <w:bodyDiv w:val="1"/>
      <w:marLeft w:val="0"/>
      <w:marRight w:val="0"/>
      <w:marTop w:val="0"/>
      <w:marBottom w:val="0"/>
      <w:divBdr>
        <w:top w:val="none" w:sz="0" w:space="0" w:color="auto"/>
        <w:left w:val="none" w:sz="0" w:space="0" w:color="auto"/>
        <w:bottom w:val="none" w:sz="0" w:space="0" w:color="auto"/>
        <w:right w:val="none" w:sz="0" w:space="0" w:color="auto"/>
      </w:divBdr>
      <w:divsChild>
        <w:div w:id="164982480">
          <w:marLeft w:val="634"/>
          <w:marRight w:val="0"/>
          <w:marTop w:val="67"/>
          <w:marBottom w:val="0"/>
          <w:divBdr>
            <w:top w:val="none" w:sz="0" w:space="0" w:color="auto"/>
            <w:left w:val="none" w:sz="0" w:space="0" w:color="auto"/>
            <w:bottom w:val="none" w:sz="0" w:space="0" w:color="auto"/>
            <w:right w:val="none" w:sz="0" w:space="0" w:color="auto"/>
          </w:divBdr>
        </w:div>
        <w:div w:id="354817902">
          <w:marLeft w:val="634"/>
          <w:marRight w:val="0"/>
          <w:marTop w:val="67"/>
          <w:marBottom w:val="0"/>
          <w:divBdr>
            <w:top w:val="none" w:sz="0" w:space="0" w:color="auto"/>
            <w:left w:val="none" w:sz="0" w:space="0" w:color="auto"/>
            <w:bottom w:val="none" w:sz="0" w:space="0" w:color="auto"/>
            <w:right w:val="none" w:sz="0" w:space="0" w:color="auto"/>
          </w:divBdr>
        </w:div>
        <w:div w:id="509609484">
          <w:marLeft w:val="994"/>
          <w:marRight w:val="0"/>
          <w:marTop w:val="67"/>
          <w:marBottom w:val="0"/>
          <w:divBdr>
            <w:top w:val="none" w:sz="0" w:space="0" w:color="auto"/>
            <w:left w:val="none" w:sz="0" w:space="0" w:color="auto"/>
            <w:bottom w:val="none" w:sz="0" w:space="0" w:color="auto"/>
            <w:right w:val="none" w:sz="0" w:space="0" w:color="auto"/>
          </w:divBdr>
        </w:div>
        <w:div w:id="578365610">
          <w:marLeft w:val="360"/>
          <w:marRight w:val="0"/>
          <w:marTop w:val="67"/>
          <w:marBottom w:val="0"/>
          <w:divBdr>
            <w:top w:val="none" w:sz="0" w:space="0" w:color="auto"/>
            <w:left w:val="none" w:sz="0" w:space="0" w:color="auto"/>
            <w:bottom w:val="none" w:sz="0" w:space="0" w:color="auto"/>
            <w:right w:val="none" w:sz="0" w:space="0" w:color="auto"/>
          </w:divBdr>
        </w:div>
        <w:div w:id="793058883">
          <w:marLeft w:val="634"/>
          <w:marRight w:val="0"/>
          <w:marTop w:val="67"/>
          <w:marBottom w:val="0"/>
          <w:divBdr>
            <w:top w:val="none" w:sz="0" w:space="0" w:color="auto"/>
            <w:left w:val="none" w:sz="0" w:space="0" w:color="auto"/>
            <w:bottom w:val="none" w:sz="0" w:space="0" w:color="auto"/>
            <w:right w:val="none" w:sz="0" w:space="0" w:color="auto"/>
          </w:divBdr>
        </w:div>
        <w:div w:id="810175772">
          <w:marLeft w:val="994"/>
          <w:marRight w:val="0"/>
          <w:marTop w:val="67"/>
          <w:marBottom w:val="0"/>
          <w:divBdr>
            <w:top w:val="none" w:sz="0" w:space="0" w:color="auto"/>
            <w:left w:val="none" w:sz="0" w:space="0" w:color="auto"/>
            <w:bottom w:val="none" w:sz="0" w:space="0" w:color="auto"/>
            <w:right w:val="none" w:sz="0" w:space="0" w:color="auto"/>
          </w:divBdr>
        </w:div>
        <w:div w:id="1080715903">
          <w:marLeft w:val="994"/>
          <w:marRight w:val="0"/>
          <w:marTop w:val="67"/>
          <w:marBottom w:val="0"/>
          <w:divBdr>
            <w:top w:val="none" w:sz="0" w:space="0" w:color="auto"/>
            <w:left w:val="none" w:sz="0" w:space="0" w:color="auto"/>
            <w:bottom w:val="none" w:sz="0" w:space="0" w:color="auto"/>
            <w:right w:val="none" w:sz="0" w:space="0" w:color="auto"/>
          </w:divBdr>
        </w:div>
        <w:div w:id="1278372685">
          <w:marLeft w:val="994"/>
          <w:marRight w:val="0"/>
          <w:marTop w:val="67"/>
          <w:marBottom w:val="0"/>
          <w:divBdr>
            <w:top w:val="none" w:sz="0" w:space="0" w:color="auto"/>
            <w:left w:val="none" w:sz="0" w:space="0" w:color="auto"/>
            <w:bottom w:val="none" w:sz="0" w:space="0" w:color="auto"/>
            <w:right w:val="none" w:sz="0" w:space="0" w:color="auto"/>
          </w:divBdr>
        </w:div>
        <w:div w:id="1904951341">
          <w:marLeft w:val="994"/>
          <w:marRight w:val="0"/>
          <w:marTop w:val="67"/>
          <w:marBottom w:val="0"/>
          <w:divBdr>
            <w:top w:val="none" w:sz="0" w:space="0" w:color="auto"/>
            <w:left w:val="none" w:sz="0" w:space="0" w:color="auto"/>
            <w:bottom w:val="none" w:sz="0" w:space="0" w:color="auto"/>
            <w:right w:val="none" w:sz="0" w:space="0" w:color="auto"/>
          </w:divBdr>
        </w:div>
        <w:div w:id="1982074927">
          <w:marLeft w:val="994"/>
          <w:marRight w:val="0"/>
          <w:marTop w:val="67"/>
          <w:marBottom w:val="0"/>
          <w:divBdr>
            <w:top w:val="none" w:sz="0" w:space="0" w:color="auto"/>
            <w:left w:val="none" w:sz="0" w:space="0" w:color="auto"/>
            <w:bottom w:val="none" w:sz="0" w:space="0" w:color="auto"/>
            <w:right w:val="none" w:sz="0" w:space="0" w:color="auto"/>
          </w:divBdr>
        </w:div>
        <w:div w:id="2008703515">
          <w:marLeft w:val="994"/>
          <w:marRight w:val="0"/>
          <w:marTop w:val="67"/>
          <w:marBottom w:val="0"/>
          <w:divBdr>
            <w:top w:val="none" w:sz="0" w:space="0" w:color="auto"/>
            <w:left w:val="none" w:sz="0" w:space="0" w:color="auto"/>
            <w:bottom w:val="none" w:sz="0" w:space="0" w:color="auto"/>
            <w:right w:val="none" w:sz="0" w:space="0" w:color="auto"/>
          </w:divBdr>
        </w:div>
      </w:divsChild>
    </w:div>
    <w:div w:id="1947695220">
      <w:bodyDiv w:val="1"/>
      <w:marLeft w:val="0"/>
      <w:marRight w:val="0"/>
      <w:marTop w:val="0"/>
      <w:marBottom w:val="0"/>
      <w:divBdr>
        <w:top w:val="none" w:sz="0" w:space="0" w:color="auto"/>
        <w:left w:val="none" w:sz="0" w:space="0" w:color="auto"/>
        <w:bottom w:val="none" w:sz="0" w:space="0" w:color="auto"/>
        <w:right w:val="none" w:sz="0" w:space="0" w:color="auto"/>
      </w:divBdr>
      <w:divsChild>
        <w:div w:id="663053122">
          <w:marLeft w:val="893"/>
          <w:marRight w:val="0"/>
          <w:marTop w:val="0"/>
          <w:marBottom w:val="0"/>
          <w:divBdr>
            <w:top w:val="none" w:sz="0" w:space="0" w:color="auto"/>
            <w:left w:val="none" w:sz="0" w:space="0" w:color="auto"/>
            <w:bottom w:val="none" w:sz="0" w:space="0" w:color="auto"/>
            <w:right w:val="none" w:sz="0" w:space="0" w:color="auto"/>
          </w:divBdr>
        </w:div>
      </w:divsChild>
    </w:div>
    <w:div w:id="2014716721">
      <w:bodyDiv w:val="1"/>
      <w:marLeft w:val="0"/>
      <w:marRight w:val="0"/>
      <w:marTop w:val="0"/>
      <w:marBottom w:val="0"/>
      <w:divBdr>
        <w:top w:val="none" w:sz="0" w:space="0" w:color="auto"/>
        <w:left w:val="none" w:sz="0" w:space="0" w:color="auto"/>
        <w:bottom w:val="none" w:sz="0" w:space="0" w:color="auto"/>
        <w:right w:val="none" w:sz="0" w:space="0" w:color="auto"/>
      </w:divBdr>
      <w:divsChild>
        <w:div w:id="162625835">
          <w:marLeft w:val="360"/>
          <w:marRight w:val="0"/>
          <w:marTop w:val="58"/>
          <w:marBottom w:val="0"/>
          <w:divBdr>
            <w:top w:val="none" w:sz="0" w:space="0" w:color="auto"/>
            <w:left w:val="none" w:sz="0" w:space="0" w:color="auto"/>
            <w:bottom w:val="none" w:sz="0" w:space="0" w:color="auto"/>
            <w:right w:val="none" w:sz="0" w:space="0" w:color="auto"/>
          </w:divBdr>
        </w:div>
        <w:div w:id="888685226">
          <w:marLeft w:val="360"/>
          <w:marRight w:val="0"/>
          <w:marTop w:val="58"/>
          <w:marBottom w:val="0"/>
          <w:divBdr>
            <w:top w:val="none" w:sz="0" w:space="0" w:color="auto"/>
            <w:left w:val="none" w:sz="0" w:space="0" w:color="auto"/>
            <w:bottom w:val="none" w:sz="0" w:space="0" w:color="auto"/>
            <w:right w:val="none" w:sz="0" w:space="0" w:color="auto"/>
          </w:divBdr>
        </w:div>
        <w:div w:id="1187056441">
          <w:marLeft w:val="360"/>
          <w:marRight w:val="0"/>
          <w:marTop w:val="58"/>
          <w:marBottom w:val="0"/>
          <w:divBdr>
            <w:top w:val="none" w:sz="0" w:space="0" w:color="auto"/>
            <w:left w:val="none" w:sz="0" w:space="0" w:color="auto"/>
            <w:bottom w:val="none" w:sz="0" w:space="0" w:color="auto"/>
            <w:right w:val="none" w:sz="0" w:space="0" w:color="auto"/>
          </w:divBdr>
        </w:div>
        <w:div w:id="1556770198">
          <w:marLeft w:val="360"/>
          <w:marRight w:val="0"/>
          <w:marTop w:val="58"/>
          <w:marBottom w:val="0"/>
          <w:divBdr>
            <w:top w:val="none" w:sz="0" w:space="0" w:color="auto"/>
            <w:left w:val="none" w:sz="0" w:space="0" w:color="auto"/>
            <w:bottom w:val="none" w:sz="0" w:space="0" w:color="auto"/>
            <w:right w:val="none" w:sz="0" w:space="0" w:color="auto"/>
          </w:divBdr>
        </w:div>
        <w:div w:id="1565529846">
          <w:marLeft w:val="360"/>
          <w:marRight w:val="0"/>
          <w:marTop w:val="58"/>
          <w:marBottom w:val="0"/>
          <w:divBdr>
            <w:top w:val="none" w:sz="0" w:space="0" w:color="auto"/>
            <w:left w:val="none" w:sz="0" w:space="0" w:color="auto"/>
            <w:bottom w:val="none" w:sz="0" w:space="0" w:color="auto"/>
            <w:right w:val="none" w:sz="0" w:space="0" w:color="auto"/>
          </w:divBdr>
        </w:div>
      </w:divsChild>
    </w:div>
    <w:div w:id="2077625188">
      <w:bodyDiv w:val="1"/>
      <w:marLeft w:val="0"/>
      <w:marRight w:val="0"/>
      <w:marTop w:val="0"/>
      <w:marBottom w:val="0"/>
      <w:divBdr>
        <w:top w:val="none" w:sz="0" w:space="0" w:color="auto"/>
        <w:left w:val="none" w:sz="0" w:space="0" w:color="auto"/>
        <w:bottom w:val="none" w:sz="0" w:space="0" w:color="auto"/>
        <w:right w:val="none" w:sz="0" w:space="0" w:color="auto"/>
      </w:divBdr>
      <w:divsChild>
        <w:div w:id="736438218">
          <w:marLeft w:val="893"/>
          <w:marRight w:val="0"/>
          <w:marTop w:val="0"/>
          <w:marBottom w:val="120"/>
          <w:divBdr>
            <w:top w:val="none" w:sz="0" w:space="0" w:color="auto"/>
            <w:left w:val="none" w:sz="0" w:space="0" w:color="auto"/>
            <w:bottom w:val="none" w:sz="0" w:space="0" w:color="auto"/>
            <w:right w:val="none" w:sz="0" w:space="0" w:color="auto"/>
          </w:divBdr>
        </w:div>
      </w:divsChild>
    </w:div>
    <w:div w:id="2080713295">
      <w:bodyDiv w:val="1"/>
      <w:marLeft w:val="0"/>
      <w:marRight w:val="0"/>
      <w:marTop w:val="0"/>
      <w:marBottom w:val="0"/>
      <w:divBdr>
        <w:top w:val="none" w:sz="0" w:space="0" w:color="auto"/>
        <w:left w:val="none" w:sz="0" w:space="0" w:color="auto"/>
        <w:bottom w:val="none" w:sz="0" w:space="0" w:color="auto"/>
        <w:right w:val="none" w:sz="0" w:space="0" w:color="auto"/>
      </w:divBdr>
      <w:divsChild>
        <w:div w:id="763647906">
          <w:marLeft w:val="893"/>
          <w:marRight w:val="0"/>
          <w:marTop w:val="0"/>
          <w:marBottom w:val="0"/>
          <w:divBdr>
            <w:top w:val="none" w:sz="0" w:space="0" w:color="auto"/>
            <w:left w:val="none" w:sz="0" w:space="0" w:color="auto"/>
            <w:bottom w:val="none" w:sz="0" w:space="0" w:color="auto"/>
            <w:right w:val="none" w:sz="0" w:space="0" w:color="auto"/>
          </w:divBdr>
        </w:div>
        <w:div w:id="1777601950">
          <w:marLeft w:val="893"/>
          <w:marRight w:val="0"/>
          <w:marTop w:val="0"/>
          <w:marBottom w:val="0"/>
          <w:divBdr>
            <w:top w:val="none" w:sz="0" w:space="0" w:color="auto"/>
            <w:left w:val="none" w:sz="0" w:space="0" w:color="auto"/>
            <w:bottom w:val="none" w:sz="0" w:space="0" w:color="auto"/>
            <w:right w:val="none" w:sz="0" w:space="0" w:color="auto"/>
          </w:divBdr>
        </w:div>
      </w:divsChild>
    </w:div>
    <w:div w:id="2114741129">
      <w:bodyDiv w:val="1"/>
      <w:marLeft w:val="0"/>
      <w:marRight w:val="0"/>
      <w:marTop w:val="0"/>
      <w:marBottom w:val="0"/>
      <w:divBdr>
        <w:top w:val="none" w:sz="0" w:space="0" w:color="auto"/>
        <w:left w:val="none" w:sz="0" w:space="0" w:color="auto"/>
        <w:bottom w:val="none" w:sz="0" w:space="0" w:color="auto"/>
        <w:right w:val="none" w:sz="0" w:space="0" w:color="auto"/>
      </w:divBdr>
    </w:div>
    <w:div w:id="2145198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http://www.va.gov/vdl/application.asp?appid=35" TargetMode="External"/><Relationship Id="rId42" Type="http://schemas.openxmlformats.org/officeDocument/2006/relationships/image" Target="media/image18.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3.png"/><Relationship Id="rId205" Type="http://schemas.openxmlformats.org/officeDocument/2006/relationships/fontTable" Target="fontTable.xml"/><Relationship Id="rId16" Type="http://schemas.openxmlformats.org/officeDocument/2006/relationships/header" Target="header4.xml"/><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8.png"/><Relationship Id="rId149" Type="http://schemas.openxmlformats.org/officeDocument/2006/relationships/image" Target="media/image123.png"/><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34.png"/><Relationship Id="rId165" Type="http://schemas.openxmlformats.org/officeDocument/2006/relationships/image" Target="media/image139.png"/><Relationship Id="rId181" Type="http://schemas.openxmlformats.org/officeDocument/2006/relationships/image" Target="media/image155.png"/><Relationship Id="rId186" Type="http://schemas.openxmlformats.org/officeDocument/2006/relationships/image" Target="media/image160.png"/><Relationship Id="rId22" Type="http://schemas.openxmlformats.org/officeDocument/2006/relationships/hyperlink" Target="mailto:Nationalservicedeskanr@va.gov" TargetMode="Externa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image" Target="media/image164.png"/><Relationship Id="rId197" Type="http://schemas.openxmlformats.org/officeDocument/2006/relationships/image" Target="media/image169.png"/><Relationship Id="rId206" Type="http://schemas.openxmlformats.org/officeDocument/2006/relationships/theme" Target="theme/theme1.xml"/><Relationship Id="rId201" Type="http://schemas.openxmlformats.org/officeDocument/2006/relationships/image" Target="media/image173.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3.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image" Target="media/image16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mailto:Nationalservicedeskanr@va.gov" TargetMode="External"/><Relationship Id="rId28" Type="http://schemas.openxmlformats.org/officeDocument/2006/relationships/image" Target="media/image4.png"/><Relationship Id="rId49" Type="http://schemas.openxmlformats.org/officeDocument/2006/relationships/image" Target="media/image25.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0.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0.png"/><Relationship Id="rId172" Type="http://schemas.openxmlformats.org/officeDocument/2006/relationships/image" Target="media/image146.png"/><Relationship Id="rId193" Type="http://schemas.openxmlformats.org/officeDocument/2006/relationships/image" Target="media/image165.png"/><Relationship Id="rId202" Type="http://schemas.openxmlformats.org/officeDocument/2006/relationships/image" Target="media/image174.pn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5.png"/><Relationship Id="rId109" Type="http://schemas.openxmlformats.org/officeDocument/2006/relationships/image" Target="media/image83.png"/><Relationship Id="rId34" Type="http://schemas.openxmlformats.org/officeDocument/2006/relationships/image" Target="media/image10.png"/><Relationship Id="rId50" Type="http://schemas.openxmlformats.org/officeDocument/2006/relationships/hyperlink" Target="file:///C:\Users\stonekam\AppData\Local\Microsoft\Windows\Temporary%20Internet%20Files\Content.Outlook\537JG59M\ivp_data_dictionary.htm" TargetMode="External"/><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6.png"/><Relationship Id="rId162" Type="http://schemas.openxmlformats.org/officeDocument/2006/relationships/image" Target="media/image136.png"/><Relationship Id="rId183"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mailto:OITPDVistAMaintenanceManagementSystems@va.gov"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image" Target="media/image175.png"/><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endnotes" Target="endnotes.xml"/><Relationship Id="rId51" Type="http://schemas.openxmlformats.org/officeDocument/2006/relationships/hyperlink" Target="file:///C:\Users\stonekam\AppData\Local\Microsoft\Windows\Temporary%20Internet%20Files\Content.Outlook\537JG59M\ivp_data_dictionary.htm" TargetMode="External"/><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header" Target="header6.xm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2.png"/><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footer" Target="footer6.xml"/><Relationship Id="rId41" Type="http://schemas.openxmlformats.org/officeDocument/2006/relationships/image" Target="media/image17.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7.png"/><Relationship Id="rId190" Type="http://schemas.openxmlformats.org/officeDocument/2006/relationships/header" Target="header7.xml"/><Relationship Id="rId204" Type="http://schemas.openxmlformats.org/officeDocument/2006/relationships/image" Target="media/image176.png"/><Relationship Id="rId15" Type="http://schemas.openxmlformats.org/officeDocument/2006/relationships/header" Target="header3.xml"/><Relationship Id="rId36" Type="http://schemas.openxmlformats.org/officeDocument/2006/relationships/image" Target="media/image12.png"/><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eader" Target="header1.xml"/><Relationship Id="rId31" Type="http://schemas.openxmlformats.org/officeDocument/2006/relationships/image" Target="media/image7.png"/><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4.png"/><Relationship Id="rId26" Type="http://schemas.openxmlformats.org/officeDocument/2006/relationships/image" Target="media/image2.png"/><Relationship Id="rId47" Type="http://schemas.openxmlformats.org/officeDocument/2006/relationships/image" Target="media/image23.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68.png"/><Relationship Id="rId200" Type="http://schemas.openxmlformats.org/officeDocument/2006/relationships/image" Target="media/image17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onekam\AppData\Local\Microsoft\Windows\Temporary%20Internet%20Files\Content.Outlook\537JG59M\Template_v1%20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0730A0-3CCC-4F6B-8641-60A97CB58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Template_v1 3</Template>
  <TotalTime>0</TotalTime>
  <Pages>142</Pages>
  <Words>29906</Words>
  <Characters>185107</Characters>
  <Application>Microsoft Office Word</Application>
  <DocSecurity>4</DocSecurity>
  <Lines>1542</Lines>
  <Paragraphs>429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214584</CharactersWithSpaces>
  <SharedDoc>false</SharedDoc>
  <HLinks>
    <vt:vector size="174" baseType="variant">
      <vt:variant>
        <vt:i4>1835063</vt:i4>
      </vt:variant>
      <vt:variant>
        <vt:i4>176</vt:i4>
      </vt:variant>
      <vt:variant>
        <vt:i4>0</vt:i4>
      </vt:variant>
      <vt:variant>
        <vt:i4>5</vt:i4>
      </vt:variant>
      <vt:variant>
        <vt:lpwstr/>
      </vt:variant>
      <vt:variant>
        <vt:lpwstr>_Toc246771494</vt:lpwstr>
      </vt:variant>
      <vt:variant>
        <vt:i4>1835063</vt:i4>
      </vt:variant>
      <vt:variant>
        <vt:i4>170</vt:i4>
      </vt:variant>
      <vt:variant>
        <vt:i4>0</vt:i4>
      </vt:variant>
      <vt:variant>
        <vt:i4>5</vt:i4>
      </vt:variant>
      <vt:variant>
        <vt:lpwstr/>
      </vt:variant>
      <vt:variant>
        <vt:lpwstr>_Toc246771493</vt:lpwstr>
      </vt:variant>
      <vt:variant>
        <vt:i4>1835063</vt:i4>
      </vt:variant>
      <vt:variant>
        <vt:i4>164</vt:i4>
      </vt:variant>
      <vt:variant>
        <vt:i4>0</vt:i4>
      </vt:variant>
      <vt:variant>
        <vt:i4>5</vt:i4>
      </vt:variant>
      <vt:variant>
        <vt:lpwstr/>
      </vt:variant>
      <vt:variant>
        <vt:lpwstr>_Toc246771492</vt:lpwstr>
      </vt:variant>
      <vt:variant>
        <vt:i4>1310773</vt:i4>
      </vt:variant>
      <vt:variant>
        <vt:i4>155</vt:i4>
      </vt:variant>
      <vt:variant>
        <vt:i4>0</vt:i4>
      </vt:variant>
      <vt:variant>
        <vt:i4>5</vt:i4>
      </vt:variant>
      <vt:variant>
        <vt:lpwstr/>
      </vt:variant>
      <vt:variant>
        <vt:lpwstr>_Toc246771613</vt:lpwstr>
      </vt:variant>
      <vt:variant>
        <vt:i4>1310773</vt:i4>
      </vt:variant>
      <vt:variant>
        <vt:i4>149</vt:i4>
      </vt:variant>
      <vt:variant>
        <vt:i4>0</vt:i4>
      </vt:variant>
      <vt:variant>
        <vt:i4>5</vt:i4>
      </vt:variant>
      <vt:variant>
        <vt:lpwstr/>
      </vt:variant>
      <vt:variant>
        <vt:lpwstr>_Toc246771612</vt:lpwstr>
      </vt:variant>
      <vt:variant>
        <vt:i4>1310773</vt:i4>
      </vt:variant>
      <vt:variant>
        <vt:i4>143</vt:i4>
      </vt:variant>
      <vt:variant>
        <vt:i4>0</vt:i4>
      </vt:variant>
      <vt:variant>
        <vt:i4>5</vt:i4>
      </vt:variant>
      <vt:variant>
        <vt:lpwstr/>
      </vt:variant>
      <vt:variant>
        <vt:lpwstr>_Toc246771611</vt:lpwstr>
      </vt:variant>
      <vt:variant>
        <vt:i4>1310773</vt:i4>
      </vt:variant>
      <vt:variant>
        <vt:i4>137</vt:i4>
      </vt:variant>
      <vt:variant>
        <vt:i4>0</vt:i4>
      </vt:variant>
      <vt:variant>
        <vt:i4>5</vt:i4>
      </vt:variant>
      <vt:variant>
        <vt:lpwstr/>
      </vt:variant>
      <vt:variant>
        <vt:lpwstr>_Toc246771610</vt:lpwstr>
      </vt:variant>
      <vt:variant>
        <vt:i4>1376309</vt:i4>
      </vt:variant>
      <vt:variant>
        <vt:i4>131</vt:i4>
      </vt:variant>
      <vt:variant>
        <vt:i4>0</vt:i4>
      </vt:variant>
      <vt:variant>
        <vt:i4>5</vt:i4>
      </vt:variant>
      <vt:variant>
        <vt:lpwstr/>
      </vt:variant>
      <vt:variant>
        <vt:lpwstr>_Toc246771609</vt:lpwstr>
      </vt:variant>
      <vt:variant>
        <vt:i4>1376309</vt:i4>
      </vt:variant>
      <vt:variant>
        <vt:i4>125</vt:i4>
      </vt:variant>
      <vt:variant>
        <vt:i4>0</vt:i4>
      </vt:variant>
      <vt:variant>
        <vt:i4>5</vt:i4>
      </vt:variant>
      <vt:variant>
        <vt:lpwstr/>
      </vt:variant>
      <vt:variant>
        <vt:lpwstr>_Toc246771608</vt:lpwstr>
      </vt:variant>
      <vt:variant>
        <vt:i4>1376309</vt:i4>
      </vt:variant>
      <vt:variant>
        <vt:i4>119</vt:i4>
      </vt:variant>
      <vt:variant>
        <vt:i4>0</vt:i4>
      </vt:variant>
      <vt:variant>
        <vt:i4>5</vt:i4>
      </vt:variant>
      <vt:variant>
        <vt:lpwstr/>
      </vt:variant>
      <vt:variant>
        <vt:lpwstr>_Toc246771607</vt:lpwstr>
      </vt:variant>
      <vt:variant>
        <vt:i4>1376309</vt:i4>
      </vt:variant>
      <vt:variant>
        <vt:i4>113</vt:i4>
      </vt:variant>
      <vt:variant>
        <vt:i4>0</vt:i4>
      </vt:variant>
      <vt:variant>
        <vt:i4>5</vt:i4>
      </vt:variant>
      <vt:variant>
        <vt:lpwstr/>
      </vt:variant>
      <vt:variant>
        <vt:lpwstr>_Toc246771606</vt:lpwstr>
      </vt:variant>
      <vt:variant>
        <vt:i4>1900599</vt:i4>
      </vt:variant>
      <vt:variant>
        <vt:i4>104</vt:i4>
      </vt:variant>
      <vt:variant>
        <vt:i4>0</vt:i4>
      </vt:variant>
      <vt:variant>
        <vt:i4>5</vt:i4>
      </vt:variant>
      <vt:variant>
        <vt:lpwstr/>
      </vt:variant>
      <vt:variant>
        <vt:lpwstr>_Toc246771484</vt:lpwstr>
      </vt:variant>
      <vt:variant>
        <vt:i4>1900599</vt:i4>
      </vt:variant>
      <vt:variant>
        <vt:i4>98</vt:i4>
      </vt:variant>
      <vt:variant>
        <vt:i4>0</vt:i4>
      </vt:variant>
      <vt:variant>
        <vt:i4>5</vt:i4>
      </vt:variant>
      <vt:variant>
        <vt:lpwstr/>
      </vt:variant>
      <vt:variant>
        <vt:lpwstr>_Toc246771483</vt:lpwstr>
      </vt:variant>
      <vt:variant>
        <vt:i4>1900599</vt:i4>
      </vt:variant>
      <vt:variant>
        <vt:i4>92</vt:i4>
      </vt:variant>
      <vt:variant>
        <vt:i4>0</vt:i4>
      </vt:variant>
      <vt:variant>
        <vt:i4>5</vt:i4>
      </vt:variant>
      <vt:variant>
        <vt:lpwstr/>
      </vt:variant>
      <vt:variant>
        <vt:lpwstr>_Toc246771482</vt:lpwstr>
      </vt:variant>
      <vt:variant>
        <vt:i4>1900599</vt:i4>
      </vt:variant>
      <vt:variant>
        <vt:i4>86</vt:i4>
      </vt:variant>
      <vt:variant>
        <vt:i4>0</vt:i4>
      </vt:variant>
      <vt:variant>
        <vt:i4>5</vt:i4>
      </vt:variant>
      <vt:variant>
        <vt:lpwstr/>
      </vt:variant>
      <vt:variant>
        <vt:lpwstr>_Toc246771481</vt:lpwstr>
      </vt:variant>
      <vt:variant>
        <vt:i4>1900599</vt:i4>
      </vt:variant>
      <vt:variant>
        <vt:i4>80</vt:i4>
      </vt:variant>
      <vt:variant>
        <vt:i4>0</vt:i4>
      </vt:variant>
      <vt:variant>
        <vt:i4>5</vt:i4>
      </vt:variant>
      <vt:variant>
        <vt:lpwstr/>
      </vt:variant>
      <vt:variant>
        <vt:lpwstr>_Toc246771480</vt:lpwstr>
      </vt:variant>
      <vt:variant>
        <vt:i4>1179703</vt:i4>
      </vt:variant>
      <vt:variant>
        <vt:i4>74</vt:i4>
      </vt:variant>
      <vt:variant>
        <vt:i4>0</vt:i4>
      </vt:variant>
      <vt:variant>
        <vt:i4>5</vt:i4>
      </vt:variant>
      <vt:variant>
        <vt:lpwstr/>
      </vt:variant>
      <vt:variant>
        <vt:lpwstr>_Toc246771479</vt:lpwstr>
      </vt:variant>
      <vt:variant>
        <vt:i4>1179703</vt:i4>
      </vt:variant>
      <vt:variant>
        <vt:i4>68</vt:i4>
      </vt:variant>
      <vt:variant>
        <vt:i4>0</vt:i4>
      </vt:variant>
      <vt:variant>
        <vt:i4>5</vt:i4>
      </vt:variant>
      <vt:variant>
        <vt:lpwstr/>
      </vt:variant>
      <vt:variant>
        <vt:lpwstr>_Toc246771478</vt:lpwstr>
      </vt:variant>
      <vt:variant>
        <vt:i4>1179703</vt:i4>
      </vt:variant>
      <vt:variant>
        <vt:i4>62</vt:i4>
      </vt:variant>
      <vt:variant>
        <vt:i4>0</vt:i4>
      </vt:variant>
      <vt:variant>
        <vt:i4>5</vt:i4>
      </vt:variant>
      <vt:variant>
        <vt:lpwstr/>
      </vt:variant>
      <vt:variant>
        <vt:lpwstr>_Toc246771477</vt:lpwstr>
      </vt:variant>
      <vt:variant>
        <vt:i4>1179703</vt:i4>
      </vt:variant>
      <vt:variant>
        <vt:i4>56</vt:i4>
      </vt:variant>
      <vt:variant>
        <vt:i4>0</vt:i4>
      </vt:variant>
      <vt:variant>
        <vt:i4>5</vt:i4>
      </vt:variant>
      <vt:variant>
        <vt:lpwstr/>
      </vt:variant>
      <vt:variant>
        <vt:lpwstr>_Toc246771476</vt:lpwstr>
      </vt:variant>
      <vt:variant>
        <vt:i4>1179703</vt:i4>
      </vt:variant>
      <vt:variant>
        <vt:i4>50</vt:i4>
      </vt:variant>
      <vt:variant>
        <vt:i4>0</vt:i4>
      </vt:variant>
      <vt:variant>
        <vt:i4>5</vt:i4>
      </vt:variant>
      <vt:variant>
        <vt:lpwstr/>
      </vt:variant>
      <vt:variant>
        <vt:lpwstr>_Toc246771475</vt:lpwstr>
      </vt:variant>
      <vt:variant>
        <vt:i4>1179703</vt:i4>
      </vt:variant>
      <vt:variant>
        <vt:i4>44</vt:i4>
      </vt:variant>
      <vt:variant>
        <vt:i4>0</vt:i4>
      </vt:variant>
      <vt:variant>
        <vt:i4>5</vt:i4>
      </vt:variant>
      <vt:variant>
        <vt:lpwstr/>
      </vt:variant>
      <vt:variant>
        <vt:lpwstr>_Toc246771474</vt:lpwstr>
      </vt:variant>
      <vt:variant>
        <vt:i4>1179703</vt:i4>
      </vt:variant>
      <vt:variant>
        <vt:i4>38</vt:i4>
      </vt:variant>
      <vt:variant>
        <vt:i4>0</vt:i4>
      </vt:variant>
      <vt:variant>
        <vt:i4>5</vt:i4>
      </vt:variant>
      <vt:variant>
        <vt:lpwstr/>
      </vt:variant>
      <vt:variant>
        <vt:lpwstr>_Toc246771473</vt:lpwstr>
      </vt:variant>
      <vt:variant>
        <vt:i4>1179703</vt:i4>
      </vt:variant>
      <vt:variant>
        <vt:i4>32</vt:i4>
      </vt:variant>
      <vt:variant>
        <vt:i4>0</vt:i4>
      </vt:variant>
      <vt:variant>
        <vt:i4>5</vt:i4>
      </vt:variant>
      <vt:variant>
        <vt:lpwstr/>
      </vt:variant>
      <vt:variant>
        <vt:lpwstr>_Toc246771472</vt:lpwstr>
      </vt:variant>
      <vt:variant>
        <vt:i4>1179703</vt:i4>
      </vt:variant>
      <vt:variant>
        <vt:i4>26</vt:i4>
      </vt:variant>
      <vt:variant>
        <vt:i4>0</vt:i4>
      </vt:variant>
      <vt:variant>
        <vt:i4>5</vt:i4>
      </vt:variant>
      <vt:variant>
        <vt:lpwstr/>
      </vt:variant>
      <vt:variant>
        <vt:lpwstr>_Toc246771471</vt:lpwstr>
      </vt:variant>
      <vt:variant>
        <vt:i4>1179703</vt:i4>
      </vt:variant>
      <vt:variant>
        <vt:i4>20</vt:i4>
      </vt:variant>
      <vt:variant>
        <vt:i4>0</vt:i4>
      </vt:variant>
      <vt:variant>
        <vt:i4>5</vt:i4>
      </vt:variant>
      <vt:variant>
        <vt:lpwstr/>
      </vt:variant>
      <vt:variant>
        <vt:lpwstr>_Toc246771470</vt:lpwstr>
      </vt:variant>
      <vt:variant>
        <vt:i4>1245239</vt:i4>
      </vt:variant>
      <vt:variant>
        <vt:i4>14</vt:i4>
      </vt:variant>
      <vt:variant>
        <vt:i4>0</vt:i4>
      </vt:variant>
      <vt:variant>
        <vt:i4>5</vt:i4>
      </vt:variant>
      <vt:variant>
        <vt:lpwstr/>
      </vt:variant>
      <vt:variant>
        <vt:lpwstr>_Toc246771469</vt:lpwstr>
      </vt:variant>
      <vt:variant>
        <vt:i4>1245239</vt:i4>
      </vt:variant>
      <vt:variant>
        <vt:i4>8</vt:i4>
      </vt:variant>
      <vt:variant>
        <vt:i4>0</vt:i4>
      </vt:variant>
      <vt:variant>
        <vt:i4>5</vt:i4>
      </vt:variant>
      <vt:variant>
        <vt:lpwstr/>
      </vt:variant>
      <vt:variant>
        <vt:lpwstr>_Toc246771468</vt:lpwstr>
      </vt:variant>
      <vt:variant>
        <vt:i4>1245239</vt:i4>
      </vt:variant>
      <vt:variant>
        <vt:i4>2</vt:i4>
      </vt:variant>
      <vt:variant>
        <vt:i4>0</vt:i4>
      </vt:variant>
      <vt:variant>
        <vt:i4>5</vt:i4>
      </vt:variant>
      <vt:variant>
        <vt:lpwstr/>
      </vt:variant>
      <vt:variant>
        <vt:lpwstr>_Toc246771467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2016-10-20T15:33:00Z</dcterms:created>
  <dcterms:modified xsi:type="dcterms:W3CDTF">2016-10-20T15:33:00Z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Author">
    <vt:lpwstr>ACCT04\forrelia</vt:lpwstr>
  </property>
  <property fmtid="{D5CDD505-2E9C-101B-9397-08002B2CF9AE}" pid="3" name="Document Sensitivity">
    <vt:lpwstr>2</vt:lpwstr>
  </property>
  <property fmtid="{D5CDD505-2E9C-101B-9397-08002B2CF9AE}" pid="4" name="ThirdParty">
    <vt:lpwstr/>
  </property>
  <property fmtid="{D5CDD505-2E9C-101B-9397-08002B2CF9AE}" pid="5" name="OCI Restriction">
    <vt:bool>false</vt:bool>
  </property>
  <property fmtid="{D5CDD505-2E9C-101B-9397-08002B2CF9AE}" pid="6" name="OCI Additional Info">
    <vt:lpwstr/>
  </property>
  <property fmtid="{D5CDD505-2E9C-101B-9397-08002B2CF9AE}" pid="7" name="Allow Header Overwrite">
    <vt:bool>false</vt:bool>
  </property>
  <property fmtid="{D5CDD505-2E9C-101B-9397-08002B2CF9AE}" pid="8" name="Allow Footer Overwrite">
    <vt:bool>false</vt:bool>
  </property>
  <property fmtid="{D5CDD505-2E9C-101B-9397-08002B2CF9AE}" pid="9" name="Multiple Selected">
    <vt:lpwstr>-1</vt:lpwstr>
  </property>
  <property fmtid="{D5CDD505-2E9C-101B-9397-08002B2CF9AE}" pid="10" name="SIPLongWording">
    <vt:lpwstr>Lockheed Martin Proprietary Information_x000d_
_x000d_
</vt:lpwstr>
  </property>
  <property fmtid="{D5CDD505-2E9C-101B-9397-08002B2CF9AE}" pid="11" name="checkedProgramsCount">
    <vt:i4>0</vt:i4>
  </property>
  <property fmtid="{D5CDD505-2E9C-101B-9397-08002B2CF9AE}" pid="12" name="ExpCountry">
    <vt:lpwstr/>
  </property>
</Properties>
</file>